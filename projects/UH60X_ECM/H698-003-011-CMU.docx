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01198" w14:textId="6107A62A" w:rsidR="00D11512" w:rsidRPr="0046756F" w:rsidRDefault="00D11512" w:rsidP="00D11512">
      <w:pPr>
        <w:rPr>
          <w:rFonts w:cs="Arial"/>
        </w:rPr>
      </w:pPr>
    </w:p>
    <w:p w14:paraId="4419C1F3" w14:textId="70CBC839" w:rsidR="00C3046A" w:rsidRPr="00B04C4F" w:rsidRDefault="00C3046A" w:rsidP="00C3046A">
      <w:pPr>
        <w:pStyle w:val="Covertitle"/>
        <w:spacing w:before="0"/>
        <w:rPr>
          <w:rFonts w:cs="Arial"/>
          <w:sz w:val="32"/>
          <w:szCs w:val="32"/>
        </w:rPr>
      </w:pPr>
      <w:r>
        <w:rPr>
          <w:rFonts w:cs="Arial"/>
          <w:sz w:val="32"/>
          <w:szCs w:val="24"/>
          <w:lang w:eastAsia="en-US"/>
        </w:rPr>
        <w:t xml:space="preserve">Software Low Level Requirements </w:t>
      </w:r>
      <w:r>
        <w:rPr>
          <w:rFonts w:cs="Arial"/>
          <w:sz w:val="32"/>
          <w:szCs w:val="32"/>
        </w:rPr>
        <w:t xml:space="preserve">for CMU Module of </w:t>
      </w:r>
      <w:r w:rsidRPr="00B04C4F">
        <w:rPr>
          <w:rStyle w:val="ui-provider"/>
          <w:sz w:val="32"/>
          <w:szCs w:val="32"/>
        </w:rPr>
        <w:t xml:space="preserve">Engine Data Acquisition Unit of Airbus Helicopter Generic Vehicle Monitoring System </w:t>
      </w:r>
      <w:r w:rsidRPr="00B04C4F">
        <w:rPr>
          <w:rFonts w:cs="Arial"/>
          <w:sz w:val="32"/>
          <w:szCs w:val="32"/>
        </w:rPr>
        <w:t>and CMU+</w:t>
      </w:r>
    </w:p>
    <w:p w14:paraId="1756E83D" w14:textId="64D226CC" w:rsidR="001C3005" w:rsidRPr="00E47AC2" w:rsidRDefault="001C3005" w:rsidP="001C3005">
      <w:pPr>
        <w:pStyle w:val="CoverPN"/>
        <w:tabs>
          <w:tab w:val="center" w:pos="4680"/>
          <w:tab w:val="left" w:pos="7619"/>
        </w:tabs>
        <w:spacing w:before="0"/>
        <w:rPr>
          <w:rFonts w:cs="Arial"/>
          <w:sz w:val="22"/>
          <w:szCs w:val="22"/>
        </w:rPr>
      </w:pPr>
      <w:r w:rsidRPr="00E47AC2">
        <w:rPr>
          <w:rFonts w:cs="Arial"/>
          <w:sz w:val="22"/>
          <w:szCs w:val="22"/>
        </w:rPr>
        <w:t xml:space="preserve">Document Number: </w:t>
      </w:r>
      <w:r w:rsidRPr="00E47AC2">
        <w:rPr>
          <w:rFonts w:cs="Arial"/>
          <w:sz w:val="20"/>
          <w:szCs w:val="20"/>
        </w:rPr>
        <w:t>H</w:t>
      </w:r>
      <w:r w:rsidR="00510FAA">
        <w:rPr>
          <w:rFonts w:cs="Arial"/>
          <w:sz w:val="20"/>
          <w:szCs w:val="20"/>
        </w:rPr>
        <w:t>6</w:t>
      </w:r>
      <w:r w:rsidRPr="00E47AC2">
        <w:rPr>
          <w:rFonts w:cs="Arial"/>
          <w:sz w:val="20"/>
          <w:szCs w:val="20"/>
        </w:rPr>
        <w:t>98-003-011-</w:t>
      </w:r>
      <w:r>
        <w:rPr>
          <w:rFonts w:cs="Arial"/>
          <w:sz w:val="20"/>
          <w:szCs w:val="20"/>
        </w:rPr>
        <w:t>CMU</w:t>
      </w:r>
    </w:p>
    <w:p w14:paraId="7C18349D" w14:textId="519269C6" w:rsidR="001C3005" w:rsidRPr="00E47AC2" w:rsidRDefault="001C3005" w:rsidP="001C3005">
      <w:pPr>
        <w:pStyle w:val="CoverPN"/>
        <w:spacing w:before="0"/>
        <w:rPr>
          <w:rFonts w:cs="Arial"/>
          <w:sz w:val="22"/>
          <w:szCs w:val="22"/>
        </w:rPr>
      </w:pPr>
      <w:r w:rsidRPr="00E47AC2">
        <w:rPr>
          <w:rFonts w:cs="Arial"/>
          <w:sz w:val="22"/>
          <w:szCs w:val="22"/>
        </w:rPr>
        <w:t xml:space="preserve">Version No: </w:t>
      </w:r>
      <w:r>
        <w:rPr>
          <w:rFonts w:cs="Arial"/>
          <w:sz w:val="22"/>
          <w:szCs w:val="22"/>
        </w:rPr>
        <w:t>2.</w:t>
      </w:r>
      <w:r w:rsidR="00A94DCE">
        <w:rPr>
          <w:rFonts w:cs="Arial"/>
          <w:sz w:val="22"/>
          <w:szCs w:val="22"/>
        </w:rPr>
        <w:t>3</w:t>
      </w:r>
    </w:p>
    <w:p w14:paraId="47A75DAD" w14:textId="77777777" w:rsidR="001C3005" w:rsidRPr="00E47AC2" w:rsidRDefault="001C3005" w:rsidP="001C3005">
      <w:pPr>
        <w:pStyle w:val="CoverPN"/>
        <w:spacing w:before="0"/>
        <w:rPr>
          <w:rFonts w:cs="Arial"/>
          <w:sz w:val="20"/>
          <w:szCs w:val="20"/>
        </w:rPr>
      </w:pPr>
    </w:p>
    <w:tbl>
      <w:tblPr>
        <w:tblW w:w="0" w:type="auto"/>
        <w:tblInd w:w="250" w:type="dxa"/>
        <w:tblLayout w:type="fixed"/>
        <w:tblLook w:val="0000" w:firstRow="0" w:lastRow="0" w:firstColumn="0" w:lastColumn="0" w:noHBand="0" w:noVBand="0"/>
      </w:tblPr>
      <w:tblGrid>
        <w:gridCol w:w="8876"/>
      </w:tblGrid>
      <w:tr w:rsidR="001C3005" w:rsidRPr="0009397E" w14:paraId="4F191B05" w14:textId="77777777" w:rsidTr="00A12497">
        <w:tc>
          <w:tcPr>
            <w:tcW w:w="8876" w:type="dxa"/>
            <w:tcBorders>
              <w:top w:val="single" w:sz="4" w:space="0" w:color="000000"/>
              <w:left w:val="single" w:sz="4" w:space="0" w:color="000000"/>
              <w:bottom w:val="single" w:sz="4" w:space="0" w:color="000000"/>
              <w:right w:val="single" w:sz="4" w:space="0" w:color="000000"/>
            </w:tcBorders>
          </w:tcPr>
          <w:p w14:paraId="7AC18C63" w14:textId="77777777" w:rsidR="001C3005" w:rsidRPr="00E47AC2" w:rsidRDefault="001C3005" w:rsidP="00A12497">
            <w:pPr>
              <w:jc w:val="center"/>
              <w:rPr>
                <w:rFonts w:cs="Arial"/>
              </w:rPr>
            </w:pPr>
            <w:r w:rsidRPr="00E47AC2">
              <w:rPr>
                <w:rFonts w:cs="Arial"/>
              </w:rPr>
              <w:t>Proprietary Notice</w:t>
            </w:r>
          </w:p>
          <w:p w14:paraId="6E33AA4C" w14:textId="77777777" w:rsidR="001C3005" w:rsidRPr="00E47AC2" w:rsidRDefault="001C3005" w:rsidP="00A12497">
            <w:pPr>
              <w:rPr>
                <w:rFonts w:cs="Arial"/>
              </w:rPr>
            </w:pPr>
            <w:r w:rsidRPr="00E47AC2">
              <w:rPr>
                <w:rFonts w:cs="Arial"/>
              </w:rPr>
              <w:t xml:space="preserve">This document and the information disclosed herein are proprietary data of Howell Instruments, Inc.  Neither this document nor the information contained herein shall be reproduced, used, or disclosed to others without the written authorization of Howell Instruments, Inc.  </w:t>
            </w:r>
          </w:p>
        </w:tc>
      </w:tr>
    </w:tbl>
    <w:p w14:paraId="112E80EF" w14:textId="77777777" w:rsidR="001C3005" w:rsidRPr="00E47AC2" w:rsidRDefault="001C3005" w:rsidP="001C3005">
      <w:pPr>
        <w:rPr>
          <w:rFonts w:cs="Arial"/>
          <w:vanish/>
        </w:rPr>
      </w:pPr>
    </w:p>
    <w:p w14:paraId="40151CCD" w14:textId="77777777" w:rsidR="001C3005" w:rsidRPr="00E47AC2" w:rsidRDefault="001C3005" w:rsidP="001C3005">
      <w:pPr>
        <w:rPr>
          <w:rFonts w:cs="Arial"/>
          <w:vanish/>
        </w:rPr>
      </w:pPr>
    </w:p>
    <w:p w14:paraId="04FEC55C" w14:textId="77777777" w:rsidR="001C3005" w:rsidRPr="00E47AC2" w:rsidRDefault="001C3005" w:rsidP="001C3005">
      <w:pPr>
        <w:pStyle w:val="CoverPN"/>
        <w:tabs>
          <w:tab w:val="left" w:pos="6975"/>
        </w:tabs>
        <w:spacing w:before="0"/>
        <w:jc w:val="left"/>
        <w:rPr>
          <w:rFonts w:cs="Arial"/>
          <w:sz w:val="20"/>
          <w:szCs w:val="20"/>
        </w:rPr>
      </w:pPr>
      <w:r w:rsidRPr="00E47AC2">
        <w:rPr>
          <w:rFonts w:cs="Arial"/>
          <w:sz w:val="20"/>
          <w:szCs w:val="20"/>
        </w:rPr>
        <w:tab/>
      </w:r>
    </w:p>
    <w:tbl>
      <w:tblPr>
        <w:tblpPr w:leftFromText="180" w:rightFromText="180" w:vertAnchor="text" w:horzAnchor="margin" w:tblpY="31"/>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200"/>
      </w:tblGrid>
      <w:tr w:rsidR="001C3005" w14:paraId="50E17646" w14:textId="77777777" w:rsidTr="00A12497">
        <w:trPr>
          <w:trHeight w:val="720"/>
        </w:trPr>
        <w:tc>
          <w:tcPr>
            <w:tcW w:w="2340" w:type="dxa"/>
            <w:tcBorders>
              <w:top w:val="single" w:sz="4" w:space="0" w:color="auto"/>
              <w:left w:val="single" w:sz="4" w:space="0" w:color="auto"/>
              <w:bottom w:val="single" w:sz="4" w:space="0" w:color="auto"/>
              <w:right w:val="single" w:sz="4" w:space="0" w:color="auto"/>
            </w:tcBorders>
            <w:vAlign w:val="center"/>
            <w:hideMark/>
          </w:tcPr>
          <w:p w14:paraId="3CE60894" w14:textId="77777777" w:rsidR="001C3005" w:rsidRPr="001C3005" w:rsidRDefault="001C3005" w:rsidP="00A12497">
            <w:pPr>
              <w:rPr>
                <w:rFonts w:ascii="Calibri" w:hAnsi="Calibri" w:cs="Arial"/>
              </w:rPr>
            </w:pPr>
            <w:r>
              <w:rPr>
                <w:rFonts w:cs="Arial"/>
              </w:rPr>
              <w:t>Written By:</w:t>
            </w:r>
          </w:p>
        </w:tc>
        <w:tc>
          <w:tcPr>
            <w:tcW w:w="7200" w:type="dxa"/>
            <w:tcBorders>
              <w:top w:val="single" w:sz="4" w:space="0" w:color="auto"/>
              <w:left w:val="single" w:sz="4" w:space="0" w:color="auto"/>
              <w:bottom w:val="single" w:sz="4" w:space="0" w:color="auto"/>
              <w:right w:val="single" w:sz="4" w:space="0" w:color="auto"/>
            </w:tcBorders>
            <w:vAlign w:val="bottom"/>
          </w:tcPr>
          <w:p w14:paraId="1F63B21F" w14:textId="77777777" w:rsidR="00361A78" w:rsidRDefault="00361A78" w:rsidP="00361A78">
            <w:pPr>
              <w:widowControl w:val="0"/>
              <w:autoSpaceDE w:val="0"/>
              <w:autoSpaceDN w:val="0"/>
              <w:adjustRightInd w:val="0"/>
              <w:rPr>
                <w:rFonts w:cs="Arial"/>
                <w:color w:val="000000"/>
              </w:rPr>
            </w:pPr>
            <w:r>
              <w:rPr>
                <w:rStyle w:val="ui-provider"/>
              </w:rPr>
              <w:t>MUPPINENI SRAVANTHI</w:t>
            </w:r>
            <w:r>
              <w:rPr>
                <w:rFonts w:cs="Arial"/>
                <w:color w:val="000000"/>
              </w:rPr>
              <w:t xml:space="preserve"> (Senior Software Engineer, </w:t>
            </w:r>
            <w:r>
              <w:t>ALTEN Global Technologies</w:t>
            </w:r>
            <w:r>
              <w:rPr>
                <w:rStyle w:val="Heading1Char"/>
              </w:rPr>
              <w:t xml:space="preserve"> </w:t>
            </w:r>
            <w:r w:rsidRPr="000E0A75">
              <w:rPr>
                <w:rStyle w:val="Strong"/>
                <w:rFonts w:cs="Arial"/>
                <w:b w:val="0"/>
                <w:bCs w:val="0"/>
              </w:rPr>
              <w:t>Private Limited</w:t>
            </w:r>
            <w:r>
              <w:rPr>
                <w:rFonts w:cs="Arial"/>
                <w:color w:val="000000"/>
              </w:rPr>
              <w:t>)</w:t>
            </w:r>
          </w:p>
          <w:p w14:paraId="4EB50390" w14:textId="4F6DB437" w:rsidR="00361A78" w:rsidRDefault="00021542" w:rsidP="00361A78">
            <w:pPr>
              <w:widowControl w:val="0"/>
              <w:autoSpaceDE w:val="0"/>
              <w:autoSpaceDN w:val="0"/>
              <w:adjustRightInd w:val="0"/>
              <w:rPr>
                <w:rFonts w:cs="Arial"/>
                <w:color w:val="000000"/>
              </w:rPr>
            </w:pPr>
            <w:r>
              <w:rPr>
                <w:noProof/>
              </w:rPr>
              <w:drawing>
                <wp:inline distT="0" distB="0" distL="0" distR="0" wp14:anchorId="3EA786E9" wp14:editId="3BEF65D2">
                  <wp:extent cx="746125" cy="16827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8"/>
                          <a:stretch>
                            <a:fillRect/>
                          </a:stretch>
                        </pic:blipFill>
                        <pic:spPr>
                          <a:xfrm>
                            <a:off x="0" y="0"/>
                            <a:ext cx="746125" cy="168275"/>
                          </a:xfrm>
                          <a:prstGeom prst="rect">
                            <a:avLst/>
                          </a:prstGeom>
                        </pic:spPr>
                      </pic:pic>
                    </a:graphicData>
                  </a:graphic>
                </wp:inline>
              </w:drawing>
            </w:r>
          </w:p>
          <w:p w14:paraId="13EEF2B3" w14:textId="77777777" w:rsidR="001C3005" w:rsidRDefault="001C3005" w:rsidP="00A12497">
            <w:pPr>
              <w:pStyle w:val="FootnoteText"/>
              <w:snapToGrid w:val="0"/>
              <w:rPr>
                <w:rFonts w:cs="Arial"/>
              </w:rPr>
            </w:pPr>
          </w:p>
        </w:tc>
      </w:tr>
      <w:tr w:rsidR="001C3005" w14:paraId="189EE8CF" w14:textId="77777777" w:rsidTr="00A12497">
        <w:trPr>
          <w:trHeight w:val="720"/>
        </w:trPr>
        <w:tc>
          <w:tcPr>
            <w:tcW w:w="2340" w:type="dxa"/>
            <w:tcBorders>
              <w:top w:val="single" w:sz="4" w:space="0" w:color="auto"/>
              <w:left w:val="single" w:sz="4" w:space="0" w:color="auto"/>
              <w:bottom w:val="single" w:sz="4" w:space="0" w:color="auto"/>
              <w:right w:val="single" w:sz="4" w:space="0" w:color="auto"/>
            </w:tcBorders>
            <w:vAlign w:val="center"/>
            <w:hideMark/>
          </w:tcPr>
          <w:p w14:paraId="74832C93" w14:textId="77777777" w:rsidR="001C3005" w:rsidRDefault="001C3005" w:rsidP="00A12497">
            <w:pPr>
              <w:pStyle w:val="FootnoteText"/>
              <w:snapToGrid w:val="0"/>
              <w:rPr>
                <w:rFonts w:cs="Arial"/>
              </w:rPr>
            </w:pPr>
            <w:r>
              <w:rPr>
                <w:rFonts w:cs="Arial"/>
              </w:rPr>
              <w:t>Reviewed By:</w:t>
            </w:r>
          </w:p>
        </w:tc>
        <w:tc>
          <w:tcPr>
            <w:tcW w:w="7200" w:type="dxa"/>
            <w:tcBorders>
              <w:top w:val="single" w:sz="4" w:space="0" w:color="auto"/>
              <w:left w:val="single" w:sz="4" w:space="0" w:color="auto"/>
              <w:bottom w:val="single" w:sz="4" w:space="0" w:color="auto"/>
              <w:right w:val="single" w:sz="4" w:space="0" w:color="auto"/>
            </w:tcBorders>
            <w:vAlign w:val="bottom"/>
          </w:tcPr>
          <w:p w14:paraId="4E2F43B7" w14:textId="77777777" w:rsidR="00361A78" w:rsidRDefault="00361A78" w:rsidP="00361A78">
            <w:pPr>
              <w:widowControl w:val="0"/>
              <w:autoSpaceDE w:val="0"/>
              <w:autoSpaceDN w:val="0"/>
              <w:adjustRightInd w:val="0"/>
              <w:rPr>
                <w:rFonts w:cs="Arial"/>
                <w:color w:val="000000"/>
              </w:rPr>
            </w:pPr>
            <w:r>
              <w:rPr>
                <w:rStyle w:val="ui-provider"/>
              </w:rPr>
              <w:t>Riyaaz Basha.J</w:t>
            </w:r>
            <w:r>
              <w:rPr>
                <w:rFonts w:cs="Arial"/>
                <w:color w:val="000000"/>
              </w:rPr>
              <w:t xml:space="preserve"> (Senior Software Engineer</w:t>
            </w:r>
            <w:r>
              <w:t>,  ALTEN Global Technologies</w:t>
            </w:r>
            <w:r>
              <w:rPr>
                <w:rStyle w:val="Heading1Char"/>
              </w:rPr>
              <w:t xml:space="preserve"> </w:t>
            </w:r>
            <w:r w:rsidRPr="00F2120A">
              <w:rPr>
                <w:rStyle w:val="Strong"/>
                <w:rFonts w:cs="Arial"/>
                <w:b w:val="0"/>
                <w:bCs w:val="0"/>
              </w:rPr>
              <w:t>Private</w:t>
            </w:r>
            <w:r>
              <w:rPr>
                <w:rStyle w:val="Strong"/>
                <w:rFonts w:cs="Arial"/>
              </w:rPr>
              <w:t xml:space="preserve"> </w:t>
            </w:r>
            <w:r w:rsidRPr="00F2120A">
              <w:rPr>
                <w:rStyle w:val="Strong"/>
                <w:rFonts w:cs="Arial"/>
                <w:b w:val="0"/>
                <w:bCs w:val="0"/>
              </w:rPr>
              <w:t>Limited</w:t>
            </w:r>
            <w:r>
              <w:rPr>
                <w:rFonts w:cs="Arial"/>
                <w:color w:val="000000"/>
              </w:rPr>
              <w:t>)</w:t>
            </w:r>
          </w:p>
          <w:p w14:paraId="064590CF" w14:textId="4218829F" w:rsidR="00361A78" w:rsidRDefault="00021542" w:rsidP="00361A78">
            <w:pPr>
              <w:widowControl w:val="0"/>
              <w:autoSpaceDE w:val="0"/>
              <w:autoSpaceDN w:val="0"/>
              <w:adjustRightInd w:val="0"/>
              <w:rPr>
                <w:rFonts w:cs="Arial"/>
                <w:color w:val="000000"/>
              </w:rPr>
            </w:pPr>
            <w:r w:rsidRPr="0025121A">
              <w:rPr>
                <w:rFonts w:cs="Arial"/>
                <w:noProof/>
                <w:color w:val="000000"/>
              </w:rPr>
              <w:drawing>
                <wp:inline distT="0" distB="0" distL="0" distR="0" wp14:anchorId="4157E880" wp14:editId="647F4F10">
                  <wp:extent cx="229547" cy="728727"/>
                  <wp:effectExtent l="0" t="1905" r="0" b="0"/>
                  <wp:docPr id="214407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7274" name=""/>
                          <pic:cNvPicPr/>
                        </pic:nvPicPr>
                        <pic:blipFill>
                          <a:blip r:embed="rId9"/>
                          <a:stretch>
                            <a:fillRect/>
                          </a:stretch>
                        </pic:blipFill>
                        <pic:spPr>
                          <a:xfrm rot="16200000">
                            <a:off x="0" y="0"/>
                            <a:ext cx="245473" cy="779285"/>
                          </a:xfrm>
                          <a:prstGeom prst="rect">
                            <a:avLst/>
                          </a:prstGeom>
                        </pic:spPr>
                      </pic:pic>
                    </a:graphicData>
                  </a:graphic>
                </wp:inline>
              </w:drawing>
            </w:r>
          </w:p>
          <w:p w14:paraId="35D11A0F" w14:textId="38DEDF9B" w:rsidR="00361A78" w:rsidRDefault="00361A78" w:rsidP="00361A78">
            <w:pPr>
              <w:snapToGrid w:val="0"/>
              <w:rPr>
                <w:rFonts w:cs="Arial"/>
              </w:rPr>
            </w:pPr>
            <w:r>
              <w:t xml:space="preserve">Pavitra D </w:t>
            </w:r>
            <w:r>
              <w:rPr>
                <w:rFonts w:cs="Arial"/>
              </w:rPr>
              <w:t xml:space="preserve"> (Engineer-Quality – Quality Assurance</w:t>
            </w:r>
            <w:r>
              <w:t>,  ALTEN Global Technologies</w:t>
            </w:r>
            <w:r>
              <w:rPr>
                <w:rStyle w:val="Heading1Char"/>
              </w:rPr>
              <w:t xml:space="preserve"> </w:t>
            </w:r>
            <w:r w:rsidRPr="00F2120A">
              <w:rPr>
                <w:rStyle w:val="Strong"/>
                <w:rFonts w:cs="Arial"/>
                <w:b w:val="0"/>
                <w:bCs w:val="0"/>
              </w:rPr>
              <w:t>Private Limited</w:t>
            </w:r>
            <w:r>
              <w:rPr>
                <w:rFonts w:cs="Arial"/>
              </w:rPr>
              <w:t>)</w:t>
            </w:r>
          </w:p>
          <w:p w14:paraId="081B4125" w14:textId="71227740" w:rsidR="001C3005" w:rsidRDefault="00021542" w:rsidP="00A12497">
            <w:pPr>
              <w:widowControl w:val="0"/>
              <w:autoSpaceDE w:val="0"/>
              <w:autoSpaceDN w:val="0"/>
              <w:adjustRightInd w:val="0"/>
              <w:rPr>
                <w:rFonts w:cs="Arial"/>
                <w:color w:val="000000"/>
                <w:lang w:val="en-GB"/>
              </w:rPr>
            </w:pPr>
            <w:r>
              <w:rPr>
                <w:noProof/>
              </w:rPr>
              <w:drawing>
                <wp:anchor distT="0" distB="0" distL="114300" distR="114300" simplePos="0" relativeHeight="251659264" behindDoc="0" locked="0" layoutInCell="1" allowOverlap="0" wp14:anchorId="5245BEE5" wp14:editId="58B93FB7">
                  <wp:simplePos x="0" y="0"/>
                  <wp:positionH relativeFrom="column">
                    <wp:posOffset>0</wp:posOffset>
                  </wp:positionH>
                  <wp:positionV relativeFrom="paragraph">
                    <wp:posOffset>158115</wp:posOffset>
                  </wp:positionV>
                  <wp:extent cx="633095" cy="152400"/>
                  <wp:effectExtent l="0" t="0" r="0" b="0"/>
                  <wp:wrapSquare wrapText="bothSides"/>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0"/>
                          <a:stretch>
                            <a:fillRect/>
                          </a:stretch>
                        </pic:blipFill>
                        <pic:spPr>
                          <a:xfrm>
                            <a:off x="0" y="0"/>
                            <a:ext cx="633095" cy="152400"/>
                          </a:xfrm>
                          <a:prstGeom prst="rect">
                            <a:avLst/>
                          </a:prstGeom>
                        </pic:spPr>
                      </pic:pic>
                    </a:graphicData>
                  </a:graphic>
                  <wp14:sizeRelH relativeFrom="margin">
                    <wp14:pctWidth>0</wp14:pctWidth>
                  </wp14:sizeRelH>
                  <wp14:sizeRelV relativeFrom="margin">
                    <wp14:pctHeight>0</wp14:pctHeight>
                  </wp14:sizeRelV>
                </wp:anchor>
              </w:drawing>
            </w:r>
          </w:p>
        </w:tc>
      </w:tr>
      <w:tr w:rsidR="001C3005" w14:paraId="1B5D158C" w14:textId="77777777" w:rsidTr="00A12497">
        <w:trPr>
          <w:trHeight w:val="720"/>
        </w:trPr>
        <w:tc>
          <w:tcPr>
            <w:tcW w:w="2340" w:type="dxa"/>
            <w:tcBorders>
              <w:top w:val="single" w:sz="4" w:space="0" w:color="auto"/>
              <w:left w:val="single" w:sz="4" w:space="0" w:color="auto"/>
              <w:bottom w:val="single" w:sz="4" w:space="0" w:color="auto"/>
              <w:right w:val="single" w:sz="4" w:space="0" w:color="auto"/>
            </w:tcBorders>
            <w:vAlign w:val="center"/>
            <w:hideMark/>
          </w:tcPr>
          <w:p w14:paraId="235601CD" w14:textId="77777777" w:rsidR="001C3005" w:rsidRDefault="001C3005" w:rsidP="00A12497">
            <w:pPr>
              <w:rPr>
                <w:rFonts w:cs="Arial"/>
              </w:rPr>
            </w:pPr>
            <w:r>
              <w:rPr>
                <w:rFonts w:cs="Arial"/>
              </w:rPr>
              <w:t>Approved By:</w:t>
            </w:r>
          </w:p>
        </w:tc>
        <w:tc>
          <w:tcPr>
            <w:tcW w:w="7200" w:type="dxa"/>
            <w:tcBorders>
              <w:top w:val="single" w:sz="4" w:space="0" w:color="auto"/>
              <w:left w:val="single" w:sz="4" w:space="0" w:color="auto"/>
              <w:bottom w:val="single" w:sz="4" w:space="0" w:color="auto"/>
              <w:right w:val="single" w:sz="4" w:space="0" w:color="auto"/>
            </w:tcBorders>
            <w:vAlign w:val="bottom"/>
          </w:tcPr>
          <w:p w14:paraId="28C9F5BC" w14:textId="35C29684" w:rsidR="00361A78" w:rsidRDefault="00361A78" w:rsidP="00361A78">
            <w:pPr>
              <w:snapToGrid w:val="0"/>
              <w:rPr>
                <w:rFonts w:cs="Arial"/>
              </w:rPr>
            </w:pPr>
            <w:r>
              <w:t xml:space="preserve">Shyamala B </w:t>
            </w:r>
            <w:r>
              <w:rPr>
                <w:rFonts w:cs="Arial"/>
              </w:rPr>
              <w:t>(</w:t>
            </w:r>
            <w:r>
              <w:rPr>
                <w:rStyle w:val="ui-provider"/>
              </w:rPr>
              <w:t>Senior Director</w:t>
            </w:r>
            <w:r>
              <w:rPr>
                <w:rFonts w:cs="Arial"/>
              </w:rPr>
              <w:t>– Quality</w:t>
            </w:r>
            <w:r w:rsidR="00D04C7B">
              <w:rPr>
                <w:rFonts w:cs="Arial"/>
              </w:rPr>
              <w:t xml:space="preserve"> Assurance </w:t>
            </w:r>
            <w:r>
              <w:rPr>
                <w:rFonts w:cs="Arial"/>
              </w:rPr>
              <w:t>and</w:t>
            </w:r>
            <w:r w:rsidR="00D04C7B">
              <w:rPr>
                <w:rFonts w:cs="Arial"/>
              </w:rPr>
              <w:t xml:space="preserve"> Control </w:t>
            </w:r>
            <w:r>
              <w:rPr>
                <w:rFonts w:cs="Arial"/>
              </w:rPr>
              <w:t xml:space="preserve">, </w:t>
            </w:r>
            <w:r w:rsidR="00D04C7B">
              <w:t xml:space="preserve"> ALTEN Global Technologies</w:t>
            </w:r>
            <w:r w:rsidR="00D04C7B">
              <w:rPr>
                <w:rStyle w:val="Heading1Char"/>
              </w:rPr>
              <w:t xml:space="preserve"> </w:t>
            </w:r>
            <w:r w:rsidR="00D04C7B" w:rsidRPr="00F2120A">
              <w:rPr>
                <w:rStyle w:val="Strong"/>
                <w:rFonts w:cs="Arial"/>
                <w:b w:val="0"/>
                <w:bCs w:val="0"/>
              </w:rPr>
              <w:t>Private Limited</w:t>
            </w:r>
            <w:r w:rsidR="00D04C7B">
              <w:rPr>
                <w:rFonts w:cs="Arial"/>
              </w:rPr>
              <w:t xml:space="preserve"> </w:t>
            </w:r>
            <w:r>
              <w:rPr>
                <w:rFonts w:cs="Arial"/>
              </w:rPr>
              <w:t>)</w:t>
            </w:r>
          </w:p>
          <w:p w14:paraId="66E4EA96" w14:textId="4EC5D2C8" w:rsidR="00361A78" w:rsidRDefault="00021542" w:rsidP="00361A78">
            <w:pPr>
              <w:snapToGrid w:val="0"/>
              <w:rPr>
                <w:rFonts w:cs="Arial"/>
                <w:noProof/>
              </w:rPr>
            </w:pPr>
            <w:r>
              <w:rPr>
                <w:noProof/>
              </w:rPr>
              <w:drawing>
                <wp:inline distT="0" distB="0" distL="0" distR="0" wp14:anchorId="16342CAF" wp14:editId="6AA2E9DF">
                  <wp:extent cx="651929" cy="2667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1"/>
                          <a:stretch>
                            <a:fillRect/>
                          </a:stretch>
                        </pic:blipFill>
                        <pic:spPr>
                          <a:xfrm>
                            <a:off x="0" y="0"/>
                            <a:ext cx="651929" cy="266700"/>
                          </a:xfrm>
                          <a:prstGeom prst="rect">
                            <a:avLst/>
                          </a:prstGeom>
                        </pic:spPr>
                      </pic:pic>
                    </a:graphicData>
                  </a:graphic>
                </wp:inline>
              </w:drawing>
            </w:r>
          </w:p>
          <w:p w14:paraId="13721A06" w14:textId="77777777" w:rsidR="001C3005" w:rsidRDefault="001C3005" w:rsidP="00A12497">
            <w:pPr>
              <w:snapToGrid w:val="0"/>
              <w:rPr>
                <w:rFonts w:cs="Arial"/>
                <w:noProof/>
              </w:rPr>
            </w:pPr>
          </w:p>
        </w:tc>
      </w:tr>
      <w:tr w:rsidR="001C3005" w14:paraId="5AEA778F" w14:textId="77777777" w:rsidTr="00A12497">
        <w:trPr>
          <w:trHeight w:val="720"/>
        </w:trPr>
        <w:tc>
          <w:tcPr>
            <w:tcW w:w="2340" w:type="dxa"/>
            <w:tcBorders>
              <w:top w:val="single" w:sz="4" w:space="0" w:color="auto"/>
              <w:left w:val="single" w:sz="4" w:space="0" w:color="auto"/>
              <w:bottom w:val="single" w:sz="4" w:space="0" w:color="auto"/>
              <w:right w:val="single" w:sz="4" w:space="0" w:color="auto"/>
            </w:tcBorders>
            <w:vAlign w:val="center"/>
            <w:hideMark/>
          </w:tcPr>
          <w:p w14:paraId="5D106CA1" w14:textId="77777777" w:rsidR="001C3005" w:rsidRDefault="001C3005" w:rsidP="00A12497">
            <w:pPr>
              <w:rPr>
                <w:rFonts w:cs="Arial"/>
              </w:rPr>
            </w:pPr>
            <w:r>
              <w:rPr>
                <w:rFonts w:cs="Arial"/>
              </w:rPr>
              <w:t>Released By:</w:t>
            </w:r>
          </w:p>
        </w:tc>
        <w:tc>
          <w:tcPr>
            <w:tcW w:w="7200" w:type="dxa"/>
            <w:tcBorders>
              <w:top w:val="single" w:sz="4" w:space="0" w:color="auto"/>
              <w:left w:val="single" w:sz="4" w:space="0" w:color="auto"/>
              <w:bottom w:val="single" w:sz="4" w:space="0" w:color="auto"/>
              <w:right w:val="single" w:sz="4" w:space="0" w:color="auto"/>
            </w:tcBorders>
          </w:tcPr>
          <w:p w14:paraId="412776F2" w14:textId="653E8821" w:rsidR="00361A78" w:rsidRDefault="00361A78" w:rsidP="00361A78">
            <w:pPr>
              <w:snapToGrid w:val="0"/>
              <w:rPr>
                <w:rFonts w:cs="Arial"/>
              </w:rPr>
            </w:pPr>
            <w:r>
              <w:t>Madhu Chandra Srinivas</w:t>
            </w:r>
            <w:r>
              <w:rPr>
                <w:rFonts w:cs="Arial"/>
              </w:rPr>
              <w:t xml:space="preserve"> (</w:t>
            </w:r>
            <w:r w:rsidR="00D04C7B">
              <w:rPr>
                <w:rStyle w:val="ui-provider"/>
              </w:rPr>
              <w:t>Associate Director</w:t>
            </w:r>
            <w:r>
              <w:rPr>
                <w:rFonts w:cs="Arial"/>
              </w:rPr>
              <w:t xml:space="preserve"> – Software, </w:t>
            </w:r>
            <w:r>
              <w:t>ALTEN Global Technologies</w:t>
            </w:r>
            <w:r>
              <w:rPr>
                <w:rStyle w:val="Heading1Char"/>
              </w:rPr>
              <w:t xml:space="preserve"> </w:t>
            </w:r>
            <w:r w:rsidRPr="00F2120A">
              <w:rPr>
                <w:rStyle w:val="Strong"/>
                <w:rFonts w:cs="Arial"/>
                <w:b w:val="0"/>
                <w:bCs w:val="0"/>
              </w:rPr>
              <w:t>Private Limited</w:t>
            </w:r>
            <w:r>
              <w:rPr>
                <w:rFonts w:cs="Arial"/>
              </w:rPr>
              <w:t>)</w:t>
            </w:r>
          </w:p>
          <w:p w14:paraId="3EEB10A6" w14:textId="7651DF3E" w:rsidR="001C3005" w:rsidRDefault="00021542" w:rsidP="00A12497">
            <w:pPr>
              <w:snapToGrid w:val="0"/>
              <w:rPr>
                <w:rFonts w:cs="Arial"/>
              </w:rPr>
            </w:pPr>
            <w:r>
              <w:rPr>
                <w:noProof/>
              </w:rPr>
              <w:drawing>
                <wp:inline distT="0" distB="0" distL="0" distR="0" wp14:anchorId="3DEE36F3" wp14:editId="76BED1A1">
                  <wp:extent cx="776389" cy="23114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2"/>
                          <a:stretch>
                            <a:fillRect/>
                          </a:stretch>
                        </pic:blipFill>
                        <pic:spPr>
                          <a:xfrm>
                            <a:off x="0" y="0"/>
                            <a:ext cx="776389" cy="231140"/>
                          </a:xfrm>
                          <a:prstGeom prst="rect">
                            <a:avLst/>
                          </a:prstGeom>
                        </pic:spPr>
                      </pic:pic>
                    </a:graphicData>
                  </a:graphic>
                </wp:inline>
              </w:drawing>
            </w:r>
          </w:p>
        </w:tc>
      </w:tr>
    </w:tbl>
    <w:p w14:paraId="6FF99F2F" w14:textId="77777777" w:rsidR="001C3005" w:rsidRPr="001C3005" w:rsidRDefault="001C3005" w:rsidP="001C3005">
      <w:pPr>
        <w:rPr>
          <w:rFonts w:ascii="Calibri" w:eastAsia="Calibri" w:hAnsi="Calibri"/>
          <w:kern w:val="2"/>
          <w:sz w:val="22"/>
          <w:szCs w:val="22"/>
          <w:lang w:val="en-US" w:eastAsia="en-US"/>
        </w:rPr>
      </w:pPr>
    </w:p>
    <w:p w14:paraId="565CC00A" w14:textId="77777777" w:rsidR="001C3005" w:rsidRPr="001C3005" w:rsidRDefault="001C3005" w:rsidP="001C3005">
      <w:pPr>
        <w:rPr>
          <w:rFonts w:ascii="Calibri" w:hAnsi="Calibri"/>
          <w:b/>
          <w:bCs/>
          <w:lang w:val="en-US" w:eastAsia="en-US"/>
        </w:rPr>
      </w:pPr>
      <w:r>
        <w:t xml:space="preserve">                                           </w:t>
      </w:r>
      <w:r>
        <w:rPr>
          <w:b/>
          <w:bCs/>
        </w:rPr>
        <w:t xml:space="preserve">    </w:t>
      </w:r>
    </w:p>
    <w:p w14:paraId="3F40241D" w14:textId="1BDC651A" w:rsidR="001C3005" w:rsidRDefault="00C45B50" w:rsidP="001C3005">
      <w:pPr>
        <w:jc w:val="center"/>
        <w:rPr>
          <w:rFonts w:cs="Arial"/>
          <w:sz w:val="22"/>
          <w:szCs w:val="22"/>
        </w:rPr>
      </w:pPr>
      <w:r w:rsidRPr="001D244D">
        <w:rPr>
          <w:noProof/>
        </w:rPr>
        <w:drawing>
          <wp:inline distT="0" distB="0" distL="0" distR="0" wp14:anchorId="0C971CD4" wp14:editId="7A39F0EB">
            <wp:extent cx="1095375" cy="948690"/>
            <wp:effectExtent l="0" t="0" r="0" b="0"/>
            <wp:docPr id="1" name="Picture 1" descr="A logo with a triangle and a triangle in a red yellow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triangle and a triangle in a red yellow and blue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948690"/>
                    </a:xfrm>
                    <a:prstGeom prst="rect">
                      <a:avLst/>
                    </a:prstGeom>
                    <a:noFill/>
                    <a:ln>
                      <a:noFill/>
                    </a:ln>
                  </pic:spPr>
                </pic:pic>
              </a:graphicData>
            </a:graphic>
          </wp:inline>
        </w:drawing>
      </w:r>
    </w:p>
    <w:p w14:paraId="1AB63644" w14:textId="77777777" w:rsidR="001C3005" w:rsidRDefault="001C3005" w:rsidP="001C3005">
      <w:pPr>
        <w:jc w:val="center"/>
        <w:rPr>
          <w:rFonts w:cs="Arial"/>
          <w:sz w:val="22"/>
          <w:szCs w:val="22"/>
        </w:rPr>
      </w:pPr>
    </w:p>
    <w:p w14:paraId="48B8B023" w14:textId="1C53A6F0" w:rsidR="00D11512" w:rsidRPr="0046756F" w:rsidRDefault="001C3005" w:rsidP="001C3005">
      <w:pPr>
        <w:rPr>
          <w:rFonts w:cs="Arial"/>
        </w:rPr>
      </w:pPr>
      <w:r>
        <w:rPr>
          <w:b/>
          <w:bCs/>
        </w:rPr>
        <w:t xml:space="preserve">                                                   ALTEN Global Technologies Pvt Ltd.</w:t>
      </w:r>
    </w:p>
    <w:p w14:paraId="2985AA75" w14:textId="77777777" w:rsidR="00E1052C" w:rsidRPr="0046756F" w:rsidRDefault="00E1052C" w:rsidP="00D11512">
      <w:pPr>
        <w:jc w:val="center"/>
        <w:rPr>
          <w:rFonts w:cs="Arial"/>
          <w:b/>
        </w:rPr>
      </w:pPr>
    </w:p>
    <w:p w14:paraId="29B0ED78" w14:textId="77777777" w:rsidR="00E1052C" w:rsidRPr="0046756F" w:rsidRDefault="00E1052C" w:rsidP="00D11512">
      <w:pPr>
        <w:jc w:val="center"/>
        <w:rPr>
          <w:rFonts w:cs="Arial"/>
          <w:b/>
        </w:rPr>
      </w:pPr>
    </w:p>
    <w:p w14:paraId="0ADF8DFA" w14:textId="77777777" w:rsidR="00E1052C" w:rsidRPr="0046756F" w:rsidRDefault="00E1052C" w:rsidP="00D11512">
      <w:pPr>
        <w:jc w:val="center"/>
        <w:rPr>
          <w:rFonts w:cs="Arial"/>
          <w:b/>
        </w:rPr>
      </w:pPr>
    </w:p>
    <w:p w14:paraId="5A6A635A" w14:textId="77777777" w:rsidR="00E1052C" w:rsidRPr="0046756F" w:rsidRDefault="00E1052C" w:rsidP="00D11512">
      <w:pPr>
        <w:jc w:val="center"/>
        <w:rPr>
          <w:rFonts w:cs="Arial"/>
          <w:b/>
        </w:rPr>
      </w:pPr>
    </w:p>
    <w:p w14:paraId="16EAF36C" w14:textId="77777777" w:rsidR="00E1052C" w:rsidRPr="0046756F" w:rsidRDefault="00E1052C" w:rsidP="00D11512">
      <w:pPr>
        <w:jc w:val="center"/>
        <w:rPr>
          <w:rFonts w:cs="Arial"/>
          <w:b/>
        </w:rPr>
      </w:pPr>
    </w:p>
    <w:p w14:paraId="7CD4924D" w14:textId="77777777" w:rsidR="00E1052C" w:rsidRPr="0046756F" w:rsidRDefault="00E1052C" w:rsidP="00D11512">
      <w:pPr>
        <w:jc w:val="center"/>
        <w:rPr>
          <w:rFonts w:cs="Arial"/>
          <w:b/>
        </w:rPr>
      </w:pPr>
    </w:p>
    <w:p w14:paraId="62A0A139" w14:textId="77777777" w:rsidR="00E1052C" w:rsidRPr="0046756F" w:rsidRDefault="00E1052C" w:rsidP="00D11512">
      <w:pPr>
        <w:jc w:val="center"/>
        <w:rPr>
          <w:rFonts w:cs="Arial"/>
          <w:b/>
        </w:rPr>
      </w:pPr>
    </w:p>
    <w:p w14:paraId="3E4DDE2B" w14:textId="669DCB9F" w:rsidR="00D11512" w:rsidRPr="0046756F" w:rsidRDefault="00D11512" w:rsidP="00D11512">
      <w:pPr>
        <w:jc w:val="center"/>
        <w:rPr>
          <w:rFonts w:cs="Arial"/>
          <w:b/>
          <w:sz w:val="22"/>
        </w:rPr>
      </w:pPr>
      <w:r w:rsidRPr="0046756F">
        <w:rPr>
          <w:rFonts w:cs="Arial"/>
          <w:b/>
          <w:sz w:val="22"/>
        </w:rPr>
        <w:t>Table of Contents</w:t>
      </w:r>
    </w:p>
    <w:p w14:paraId="24B63496" w14:textId="09BE93C5" w:rsidR="009A2260" w:rsidRDefault="00F17C18">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r w:rsidRPr="00FF7294">
        <w:rPr>
          <w:rFonts w:ascii="Arial" w:hAnsi="Arial" w:cs="Arial"/>
          <w:b w:val="0"/>
        </w:rPr>
        <w:fldChar w:fldCharType="begin"/>
      </w:r>
      <w:r w:rsidRPr="00FF7294">
        <w:rPr>
          <w:rFonts w:ascii="Arial" w:hAnsi="Arial" w:cs="Arial"/>
          <w:b w:val="0"/>
        </w:rPr>
        <w:instrText xml:space="preserve"> TOC \o \h \z \u </w:instrText>
      </w:r>
      <w:r w:rsidRPr="00FF7294">
        <w:rPr>
          <w:rFonts w:ascii="Arial" w:hAnsi="Arial" w:cs="Arial"/>
          <w:b w:val="0"/>
        </w:rPr>
        <w:fldChar w:fldCharType="separate"/>
      </w:r>
      <w:hyperlink w:anchor="_Toc158905411" w:history="1">
        <w:r w:rsidR="009A2260" w:rsidRPr="000F2745">
          <w:rPr>
            <w:rStyle w:val="Hyperlink"/>
            <w:noProof/>
          </w:rPr>
          <w:t>1 Amendment Record</w:t>
        </w:r>
        <w:r w:rsidR="009A2260">
          <w:rPr>
            <w:noProof/>
            <w:webHidden/>
          </w:rPr>
          <w:tab/>
        </w:r>
        <w:r w:rsidR="009A2260">
          <w:rPr>
            <w:noProof/>
            <w:webHidden/>
          </w:rPr>
          <w:fldChar w:fldCharType="begin"/>
        </w:r>
        <w:r w:rsidR="009A2260">
          <w:rPr>
            <w:noProof/>
            <w:webHidden/>
          </w:rPr>
          <w:instrText xml:space="preserve"> PAGEREF _Toc158905411 \h </w:instrText>
        </w:r>
        <w:r w:rsidR="009A2260">
          <w:rPr>
            <w:noProof/>
            <w:webHidden/>
          </w:rPr>
        </w:r>
        <w:r w:rsidR="009A2260">
          <w:rPr>
            <w:noProof/>
            <w:webHidden/>
          </w:rPr>
          <w:fldChar w:fldCharType="separate"/>
        </w:r>
        <w:r w:rsidR="00E007C1">
          <w:rPr>
            <w:noProof/>
            <w:webHidden/>
          </w:rPr>
          <w:t>41</w:t>
        </w:r>
        <w:r w:rsidR="009A2260">
          <w:rPr>
            <w:noProof/>
            <w:webHidden/>
          </w:rPr>
          <w:fldChar w:fldCharType="end"/>
        </w:r>
      </w:hyperlink>
    </w:p>
    <w:p w14:paraId="7D0C2CB7" w14:textId="44963113"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5412" w:history="1">
        <w:r w:rsidR="009A2260" w:rsidRPr="000F2745">
          <w:rPr>
            <w:rStyle w:val="Hyperlink"/>
            <w:noProof/>
          </w:rPr>
          <w:t>2 Objective</w:t>
        </w:r>
        <w:r w:rsidR="009A2260">
          <w:rPr>
            <w:noProof/>
            <w:webHidden/>
          </w:rPr>
          <w:tab/>
        </w:r>
        <w:r w:rsidR="009A2260">
          <w:rPr>
            <w:noProof/>
            <w:webHidden/>
          </w:rPr>
          <w:fldChar w:fldCharType="begin"/>
        </w:r>
        <w:r w:rsidR="009A2260">
          <w:rPr>
            <w:noProof/>
            <w:webHidden/>
          </w:rPr>
          <w:instrText xml:space="preserve"> PAGEREF _Toc158905412 \h </w:instrText>
        </w:r>
        <w:r w:rsidR="009A2260">
          <w:rPr>
            <w:noProof/>
            <w:webHidden/>
          </w:rPr>
        </w:r>
        <w:r w:rsidR="009A2260">
          <w:rPr>
            <w:noProof/>
            <w:webHidden/>
          </w:rPr>
          <w:fldChar w:fldCharType="separate"/>
        </w:r>
        <w:r w:rsidR="00E007C1">
          <w:rPr>
            <w:noProof/>
            <w:webHidden/>
          </w:rPr>
          <w:t>50</w:t>
        </w:r>
        <w:r w:rsidR="009A2260">
          <w:rPr>
            <w:noProof/>
            <w:webHidden/>
          </w:rPr>
          <w:fldChar w:fldCharType="end"/>
        </w:r>
      </w:hyperlink>
    </w:p>
    <w:p w14:paraId="571C5A98" w14:textId="0C93CE08"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5413" w:history="1">
        <w:r w:rsidR="009A2260" w:rsidRPr="000F2745">
          <w:rPr>
            <w:rStyle w:val="Hyperlink"/>
            <w:noProof/>
          </w:rPr>
          <w:t>3 Acronyms and Definitions</w:t>
        </w:r>
        <w:r w:rsidR="009A2260">
          <w:rPr>
            <w:noProof/>
            <w:webHidden/>
          </w:rPr>
          <w:tab/>
        </w:r>
        <w:r w:rsidR="009A2260">
          <w:rPr>
            <w:noProof/>
            <w:webHidden/>
          </w:rPr>
          <w:fldChar w:fldCharType="begin"/>
        </w:r>
        <w:r w:rsidR="009A2260">
          <w:rPr>
            <w:noProof/>
            <w:webHidden/>
          </w:rPr>
          <w:instrText xml:space="preserve"> PAGEREF _Toc158905413 \h </w:instrText>
        </w:r>
        <w:r w:rsidR="009A2260">
          <w:rPr>
            <w:noProof/>
            <w:webHidden/>
          </w:rPr>
        </w:r>
        <w:r w:rsidR="009A2260">
          <w:rPr>
            <w:noProof/>
            <w:webHidden/>
          </w:rPr>
          <w:fldChar w:fldCharType="separate"/>
        </w:r>
        <w:r w:rsidR="00E007C1">
          <w:rPr>
            <w:noProof/>
            <w:webHidden/>
          </w:rPr>
          <w:t>50</w:t>
        </w:r>
        <w:r w:rsidR="009A2260">
          <w:rPr>
            <w:noProof/>
            <w:webHidden/>
          </w:rPr>
          <w:fldChar w:fldCharType="end"/>
        </w:r>
      </w:hyperlink>
    </w:p>
    <w:p w14:paraId="75CC6BA2" w14:textId="2F88D79F"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5414" w:history="1">
        <w:r w:rsidR="009A2260" w:rsidRPr="000F2745">
          <w:rPr>
            <w:rStyle w:val="Hyperlink"/>
            <w:noProof/>
          </w:rPr>
          <w:t>4 Scope</w:t>
        </w:r>
        <w:r w:rsidR="009A2260">
          <w:rPr>
            <w:noProof/>
            <w:webHidden/>
          </w:rPr>
          <w:tab/>
        </w:r>
        <w:r w:rsidR="009A2260">
          <w:rPr>
            <w:noProof/>
            <w:webHidden/>
          </w:rPr>
          <w:fldChar w:fldCharType="begin"/>
        </w:r>
        <w:r w:rsidR="009A2260">
          <w:rPr>
            <w:noProof/>
            <w:webHidden/>
          </w:rPr>
          <w:instrText xml:space="preserve"> PAGEREF _Toc158905414 \h </w:instrText>
        </w:r>
        <w:r w:rsidR="009A2260">
          <w:rPr>
            <w:noProof/>
            <w:webHidden/>
          </w:rPr>
        </w:r>
        <w:r w:rsidR="009A2260">
          <w:rPr>
            <w:noProof/>
            <w:webHidden/>
          </w:rPr>
          <w:fldChar w:fldCharType="separate"/>
        </w:r>
        <w:r w:rsidR="00E007C1">
          <w:rPr>
            <w:noProof/>
            <w:webHidden/>
          </w:rPr>
          <w:t>51</w:t>
        </w:r>
        <w:r w:rsidR="009A2260">
          <w:rPr>
            <w:noProof/>
            <w:webHidden/>
          </w:rPr>
          <w:fldChar w:fldCharType="end"/>
        </w:r>
      </w:hyperlink>
    </w:p>
    <w:p w14:paraId="3E4A0DB4" w14:textId="28E9694B"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5415" w:history="1">
        <w:r w:rsidR="009A2260" w:rsidRPr="000F2745">
          <w:rPr>
            <w:rStyle w:val="Hyperlink"/>
            <w:noProof/>
          </w:rPr>
          <w:t>5 References</w:t>
        </w:r>
        <w:r w:rsidR="009A2260">
          <w:rPr>
            <w:noProof/>
            <w:webHidden/>
          </w:rPr>
          <w:tab/>
        </w:r>
        <w:r w:rsidR="009A2260">
          <w:rPr>
            <w:noProof/>
            <w:webHidden/>
          </w:rPr>
          <w:fldChar w:fldCharType="begin"/>
        </w:r>
        <w:r w:rsidR="009A2260">
          <w:rPr>
            <w:noProof/>
            <w:webHidden/>
          </w:rPr>
          <w:instrText xml:space="preserve"> PAGEREF _Toc158905415 \h </w:instrText>
        </w:r>
        <w:r w:rsidR="009A2260">
          <w:rPr>
            <w:noProof/>
            <w:webHidden/>
          </w:rPr>
        </w:r>
        <w:r w:rsidR="009A2260">
          <w:rPr>
            <w:noProof/>
            <w:webHidden/>
          </w:rPr>
          <w:fldChar w:fldCharType="separate"/>
        </w:r>
        <w:r w:rsidR="00E007C1">
          <w:rPr>
            <w:noProof/>
            <w:webHidden/>
          </w:rPr>
          <w:t>51</w:t>
        </w:r>
        <w:r w:rsidR="009A2260">
          <w:rPr>
            <w:noProof/>
            <w:webHidden/>
          </w:rPr>
          <w:fldChar w:fldCharType="end"/>
        </w:r>
      </w:hyperlink>
    </w:p>
    <w:p w14:paraId="39FC82F0" w14:textId="4EE06B37"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5416" w:history="1">
        <w:r w:rsidR="009A2260" w:rsidRPr="000F2745">
          <w:rPr>
            <w:rStyle w:val="Hyperlink"/>
            <w:noProof/>
          </w:rPr>
          <w:t>6 Document Control</w:t>
        </w:r>
        <w:r w:rsidR="009A2260">
          <w:rPr>
            <w:noProof/>
            <w:webHidden/>
          </w:rPr>
          <w:tab/>
        </w:r>
        <w:r w:rsidR="009A2260">
          <w:rPr>
            <w:noProof/>
            <w:webHidden/>
          </w:rPr>
          <w:fldChar w:fldCharType="begin"/>
        </w:r>
        <w:r w:rsidR="009A2260">
          <w:rPr>
            <w:noProof/>
            <w:webHidden/>
          </w:rPr>
          <w:instrText xml:space="preserve"> PAGEREF _Toc158905416 \h </w:instrText>
        </w:r>
        <w:r w:rsidR="009A2260">
          <w:rPr>
            <w:noProof/>
            <w:webHidden/>
          </w:rPr>
        </w:r>
        <w:r w:rsidR="009A2260">
          <w:rPr>
            <w:noProof/>
            <w:webHidden/>
          </w:rPr>
          <w:fldChar w:fldCharType="separate"/>
        </w:r>
        <w:r w:rsidR="00E007C1">
          <w:rPr>
            <w:noProof/>
            <w:webHidden/>
          </w:rPr>
          <w:t>52</w:t>
        </w:r>
        <w:r w:rsidR="009A2260">
          <w:rPr>
            <w:noProof/>
            <w:webHidden/>
          </w:rPr>
          <w:fldChar w:fldCharType="end"/>
        </w:r>
      </w:hyperlink>
    </w:p>
    <w:p w14:paraId="27381525" w14:textId="070AD59A"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5417" w:history="1">
        <w:r w:rsidR="009A2260" w:rsidRPr="000F2745">
          <w:rPr>
            <w:rStyle w:val="Hyperlink"/>
            <w:noProof/>
          </w:rPr>
          <w:t>7 Distributions</w:t>
        </w:r>
        <w:r w:rsidR="009A2260">
          <w:rPr>
            <w:noProof/>
            <w:webHidden/>
          </w:rPr>
          <w:tab/>
        </w:r>
        <w:r w:rsidR="009A2260">
          <w:rPr>
            <w:noProof/>
            <w:webHidden/>
          </w:rPr>
          <w:fldChar w:fldCharType="begin"/>
        </w:r>
        <w:r w:rsidR="009A2260">
          <w:rPr>
            <w:noProof/>
            <w:webHidden/>
          </w:rPr>
          <w:instrText xml:space="preserve"> PAGEREF _Toc158905417 \h </w:instrText>
        </w:r>
        <w:r w:rsidR="009A2260">
          <w:rPr>
            <w:noProof/>
            <w:webHidden/>
          </w:rPr>
        </w:r>
        <w:r w:rsidR="009A2260">
          <w:rPr>
            <w:noProof/>
            <w:webHidden/>
          </w:rPr>
          <w:fldChar w:fldCharType="separate"/>
        </w:r>
        <w:r w:rsidR="00E007C1">
          <w:rPr>
            <w:noProof/>
            <w:webHidden/>
          </w:rPr>
          <w:t>52</w:t>
        </w:r>
        <w:r w:rsidR="009A2260">
          <w:rPr>
            <w:noProof/>
            <w:webHidden/>
          </w:rPr>
          <w:fldChar w:fldCharType="end"/>
        </w:r>
      </w:hyperlink>
    </w:p>
    <w:p w14:paraId="2D8FEBC2" w14:textId="36E19A7F"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5418" w:history="1">
        <w:r w:rsidR="009A2260" w:rsidRPr="000F2745">
          <w:rPr>
            <w:rStyle w:val="Hyperlink"/>
            <w:noProof/>
          </w:rPr>
          <w:t>8 Traceability</w:t>
        </w:r>
        <w:r w:rsidR="009A2260">
          <w:rPr>
            <w:noProof/>
            <w:webHidden/>
          </w:rPr>
          <w:tab/>
        </w:r>
        <w:r w:rsidR="009A2260">
          <w:rPr>
            <w:noProof/>
            <w:webHidden/>
          </w:rPr>
          <w:fldChar w:fldCharType="begin"/>
        </w:r>
        <w:r w:rsidR="009A2260">
          <w:rPr>
            <w:noProof/>
            <w:webHidden/>
          </w:rPr>
          <w:instrText xml:space="preserve"> PAGEREF _Toc158905418 \h </w:instrText>
        </w:r>
        <w:r w:rsidR="009A2260">
          <w:rPr>
            <w:noProof/>
            <w:webHidden/>
          </w:rPr>
        </w:r>
        <w:r w:rsidR="009A2260">
          <w:rPr>
            <w:noProof/>
            <w:webHidden/>
          </w:rPr>
          <w:fldChar w:fldCharType="separate"/>
        </w:r>
        <w:r w:rsidR="00E007C1">
          <w:rPr>
            <w:noProof/>
            <w:webHidden/>
          </w:rPr>
          <w:t>52</w:t>
        </w:r>
        <w:r w:rsidR="009A2260">
          <w:rPr>
            <w:noProof/>
            <w:webHidden/>
          </w:rPr>
          <w:fldChar w:fldCharType="end"/>
        </w:r>
      </w:hyperlink>
    </w:p>
    <w:p w14:paraId="0554379D" w14:textId="3AB0CA22"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5419" w:history="1">
        <w:r w:rsidR="009A2260" w:rsidRPr="000F2745">
          <w:rPr>
            <w:rStyle w:val="Hyperlink"/>
            <w:noProof/>
          </w:rPr>
          <w:t>9 Responsibilities</w:t>
        </w:r>
        <w:r w:rsidR="009A2260">
          <w:rPr>
            <w:noProof/>
            <w:webHidden/>
          </w:rPr>
          <w:tab/>
        </w:r>
        <w:r w:rsidR="009A2260">
          <w:rPr>
            <w:noProof/>
            <w:webHidden/>
          </w:rPr>
          <w:fldChar w:fldCharType="begin"/>
        </w:r>
        <w:r w:rsidR="009A2260">
          <w:rPr>
            <w:noProof/>
            <w:webHidden/>
          </w:rPr>
          <w:instrText xml:space="preserve"> PAGEREF _Toc158905419 \h </w:instrText>
        </w:r>
        <w:r w:rsidR="009A2260">
          <w:rPr>
            <w:noProof/>
            <w:webHidden/>
          </w:rPr>
        </w:r>
        <w:r w:rsidR="009A2260">
          <w:rPr>
            <w:noProof/>
            <w:webHidden/>
          </w:rPr>
          <w:fldChar w:fldCharType="separate"/>
        </w:r>
        <w:r w:rsidR="00E007C1">
          <w:rPr>
            <w:noProof/>
            <w:webHidden/>
          </w:rPr>
          <w:t>53</w:t>
        </w:r>
        <w:r w:rsidR="009A2260">
          <w:rPr>
            <w:noProof/>
            <w:webHidden/>
          </w:rPr>
          <w:fldChar w:fldCharType="end"/>
        </w:r>
      </w:hyperlink>
    </w:p>
    <w:p w14:paraId="0AE6361D" w14:textId="6B2225B6"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5420" w:history="1">
        <w:r w:rsidR="009A2260" w:rsidRPr="000F2745">
          <w:rPr>
            <w:rStyle w:val="Hyperlink"/>
            <w:noProof/>
          </w:rPr>
          <w:t>10 Software Low Level Requirements - Flight Module</w:t>
        </w:r>
        <w:r w:rsidR="009A2260">
          <w:rPr>
            <w:noProof/>
            <w:webHidden/>
          </w:rPr>
          <w:tab/>
        </w:r>
        <w:r w:rsidR="009A2260">
          <w:rPr>
            <w:noProof/>
            <w:webHidden/>
          </w:rPr>
          <w:fldChar w:fldCharType="begin"/>
        </w:r>
        <w:r w:rsidR="009A2260">
          <w:rPr>
            <w:noProof/>
            <w:webHidden/>
          </w:rPr>
          <w:instrText xml:space="preserve"> PAGEREF _Toc158905420 \h </w:instrText>
        </w:r>
        <w:r w:rsidR="009A2260">
          <w:rPr>
            <w:noProof/>
            <w:webHidden/>
          </w:rPr>
        </w:r>
        <w:r w:rsidR="009A2260">
          <w:rPr>
            <w:noProof/>
            <w:webHidden/>
          </w:rPr>
          <w:fldChar w:fldCharType="separate"/>
        </w:r>
        <w:r w:rsidR="00E007C1">
          <w:rPr>
            <w:noProof/>
            <w:webHidden/>
          </w:rPr>
          <w:t>53</w:t>
        </w:r>
        <w:r w:rsidR="009A2260">
          <w:rPr>
            <w:noProof/>
            <w:webHidden/>
          </w:rPr>
          <w:fldChar w:fldCharType="end"/>
        </w:r>
      </w:hyperlink>
    </w:p>
    <w:p w14:paraId="3CB6B33A" w14:textId="5E9DF4CC"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421" w:history="1">
        <w:r w:rsidR="009A2260" w:rsidRPr="000F2745">
          <w:rPr>
            <w:rStyle w:val="Hyperlink"/>
            <w:noProof/>
          </w:rPr>
          <w:t>10.1 daucmfa825comm</w:t>
        </w:r>
        <w:r w:rsidR="009A2260">
          <w:rPr>
            <w:noProof/>
            <w:webHidden/>
          </w:rPr>
          <w:tab/>
        </w:r>
        <w:r w:rsidR="009A2260">
          <w:rPr>
            <w:noProof/>
            <w:webHidden/>
          </w:rPr>
          <w:fldChar w:fldCharType="begin"/>
        </w:r>
        <w:r w:rsidR="009A2260">
          <w:rPr>
            <w:noProof/>
            <w:webHidden/>
          </w:rPr>
          <w:instrText xml:space="preserve"> PAGEREF _Toc158905421 \h </w:instrText>
        </w:r>
        <w:r w:rsidR="009A2260">
          <w:rPr>
            <w:noProof/>
            <w:webHidden/>
          </w:rPr>
        </w:r>
        <w:r w:rsidR="009A2260">
          <w:rPr>
            <w:noProof/>
            <w:webHidden/>
          </w:rPr>
          <w:fldChar w:fldCharType="separate"/>
        </w:r>
        <w:r w:rsidR="00E007C1">
          <w:rPr>
            <w:noProof/>
            <w:webHidden/>
          </w:rPr>
          <w:t>53</w:t>
        </w:r>
        <w:r w:rsidR="009A2260">
          <w:rPr>
            <w:noProof/>
            <w:webHidden/>
          </w:rPr>
          <w:fldChar w:fldCharType="end"/>
        </w:r>
      </w:hyperlink>
    </w:p>
    <w:p w14:paraId="480696DB" w14:textId="60C4FAA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22" w:history="1">
        <w:r w:rsidR="009A2260" w:rsidRPr="000F2745">
          <w:rPr>
            <w:rStyle w:val="Hyperlink"/>
            <w:noProof/>
          </w:rPr>
          <w:t>10.1.1 VSendPartNumberData</w:t>
        </w:r>
        <w:r w:rsidR="009A2260">
          <w:rPr>
            <w:noProof/>
            <w:webHidden/>
          </w:rPr>
          <w:tab/>
        </w:r>
        <w:r w:rsidR="009A2260">
          <w:rPr>
            <w:noProof/>
            <w:webHidden/>
          </w:rPr>
          <w:fldChar w:fldCharType="begin"/>
        </w:r>
        <w:r w:rsidR="009A2260">
          <w:rPr>
            <w:noProof/>
            <w:webHidden/>
          </w:rPr>
          <w:instrText xml:space="preserve"> PAGEREF _Toc158905422 \h </w:instrText>
        </w:r>
        <w:r w:rsidR="009A2260">
          <w:rPr>
            <w:noProof/>
            <w:webHidden/>
          </w:rPr>
        </w:r>
        <w:r w:rsidR="009A2260">
          <w:rPr>
            <w:noProof/>
            <w:webHidden/>
          </w:rPr>
          <w:fldChar w:fldCharType="separate"/>
        </w:r>
        <w:r w:rsidR="00E007C1">
          <w:rPr>
            <w:noProof/>
            <w:webHidden/>
          </w:rPr>
          <w:t>53</w:t>
        </w:r>
        <w:r w:rsidR="009A2260">
          <w:rPr>
            <w:noProof/>
            <w:webHidden/>
          </w:rPr>
          <w:fldChar w:fldCharType="end"/>
        </w:r>
      </w:hyperlink>
    </w:p>
    <w:p w14:paraId="3FD620C8" w14:textId="7995730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23" w:history="1">
        <w:r w:rsidR="009A2260" w:rsidRPr="000F2745">
          <w:rPr>
            <w:rStyle w:val="Hyperlink"/>
            <w:rFonts w:ascii="Arial" w:hAnsi="Arial" w:cs="Arial"/>
            <w:noProof/>
          </w:rPr>
          <w:t>10.1.1.1 Brief Description</w:t>
        </w:r>
        <w:r w:rsidR="009A2260">
          <w:rPr>
            <w:noProof/>
            <w:webHidden/>
          </w:rPr>
          <w:tab/>
        </w:r>
        <w:r w:rsidR="009A2260">
          <w:rPr>
            <w:noProof/>
            <w:webHidden/>
          </w:rPr>
          <w:fldChar w:fldCharType="begin"/>
        </w:r>
        <w:r w:rsidR="009A2260">
          <w:rPr>
            <w:noProof/>
            <w:webHidden/>
          </w:rPr>
          <w:instrText xml:space="preserve"> PAGEREF _Toc158905423 \h </w:instrText>
        </w:r>
        <w:r w:rsidR="009A2260">
          <w:rPr>
            <w:noProof/>
            <w:webHidden/>
          </w:rPr>
        </w:r>
        <w:r w:rsidR="009A2260">
          <w:rPr>
            <w:noProof/>
            <w:webHidden/>
          </w:rPr>
          <w:fldChar w:fldCharType="separate"/>
        </w:r>
        <w:r w:rsidR="00E007C1">
          <w:rPr>
            <w:noProof/>
            <w:webHidden/>
          </w:rPr>
          <w:t>53</w:t>
        </w:r>
        <w:r w:rsidR="009A2260">
          <w:rPr>
            <w:noProof/>
            <w:webHidden/>
          </w:rPr>
          <w:fldChar w:fldCharType="end"/>
        </w:r>
      </w:hyperlink>
    </w:p>
    <w:p w14:paraId="14B46E9A" w14:textId="3BB5454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24" w:history="1">
        <w:r w:rsidR="009A2260" w:rsidRPr="000F2745">
          <w:rPr>
            <w:rStyle w:val="Hyperlink"/>
            <w:rFonts w:ascii="Arial" w:hAnsi="Arial" w:cs="Arial"/>
            <w:noProof/>
          </w:rPr>
          <w:t>10.1.1.2 List of HLRs allocated</w:t>
        </w:r>
        <w:r w:rsidR="009A2260">
          <w:rPr>
            <w:noProof/>
            <w:webHidden/>
          </w:rPr>
          <w:tab/>
        </w:r>
        <w:r w:rsidR="009A2260">
          <w:rPr>
            <w:noProof/>
            <w:webHidden/>
          </w:rPr>
          <w:fldChar w:fldCharType="begin"/>
        </w:r>
        <w:r w:rsidR="009A2260">
          <w:rPr>
            <w:noProof/>
            <w:webHidden/>
          </w:rPr>
          <w:instrText xml:space="preserve"> PAGEREF _Toc158905424 \h </w:instrText>
        </w:r>
        <w:r w:rsidR="009A2260">
          <w:rPr>
            <w:noProof/>
            <w:webHidden/>
          </w:rPr>
        </w:r>
        <w:r w:rsidR="009A2260">
          <w:rPr>
            <w:noProof/>
            <w:webHidden/>
          </w:rPr>
          <w:fldChar w:fldCharType="separate"/>
        </w:r>
        <w:r w:rsidR="00E007C1">
          <w:rPr>
            <w:noProof/>
            <w:webHidden/>
          </w:rPr>
          <w:t>53</w:t>
        </w:r>
        <w:r w:rsidR="009A2260">
          <w:rPr>
            <w:noProof/>
            <w:webHidden/>
          </w:rPr>
          <w:fldChar w:fldCharType="end"/>
        </w:r>
      </w:hyperlink>
    </w:p>
    <w:p w14:paraId="6903CA88" w14:textId="406BB35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25" w:history="1">
        <w:r w:rsidR="009A2260" w:rsidRPr="000F2745">
          <w:rPr>
            <w:rStyle w:val="Hyperlink"/>
            <w:rFonts w:ascii="Arial" w:hAnsi="Arial" w:cs="Arial"/>
            <w:noProof/>
          </w:rPr>
          <w:t>10.1.1.3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_Toc158905425 \h </w:instrText>
        </w:r>
        <w:r w:rsidR="009A2260">
          <w:rPr>
            <w:noProof/>
            <w:webHidden/>
          </w:rPr>
        </w:r>
        <w:r w:rsidR="009A2260">
          <w:rPr>
            <w:noProof/>
            <w:webHidden/>
          </w:rPr>
          <w:fldChar w:fldCharType="separate"/>
        </w:r>
        <w:r w:rsidR="00E007C1">
          <w:rPr>
            <w:noProof/>
            <w:webHidden/>
          </w:rPr>
          <w:t>54</w:t>
        </w:r>
        <w:r w:rsidR="009A2260">
          <w:rPr>
            <w:noProof/>
            <w:webHidden/>
          </w:rPr>
          <w:fldChar w:fldCharType="end"/>
        </w:r>
      </w:hyperlink>
    </w:p>
    <w:p w14:paraId="517DB346" w14:textId="7016274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26" w:history="1">
        <w:r w:rsidR="009A2260" w:rsidRPr="000F2745">
          <w:rPr>
            <w:rStyle w:val="Hyperlink"/>
            <w:rFonts w:ascii="Arial" w:hAnsi="Arial" w:cs="Arial"/>
            <w:noProof/>
          </w:rPr>
          <w:t>10.1.1.4 Parameter list (Input/Output)</w:t>
        </w:r>
        <w:r w:rsidR="009A2260">
          <w:rPr>
            <w:noProof/>
            <w:webHidden/>
          </w:rPr>
          <w:tab/>
        </w:r>
        <w:r w:rsidR="009A2260">
          <w:rPr>
            <w:noProof/>
            <w:webHidden/>
          </w:rPr>
          <w:fldChar w:fldCharType="begin"/>
        </w:r>
        <w:r w:rsidR="009A2260">
          <w:rPr>
            <w:noProof/>
            <w:webHidden/>
          </w:rPr>
          <w:instrText xml:space="preserve"> PAGEREF _Toc158905426 \h </w:instrText>
        </w:r>
        <w:r w:rsidR="009A2260">
          <w:rPr>
            <w:noProof/>
            <w:webHidden/>
          </w:rPr>
        </w:r>
        <w:r w:rsidR="009A2260">
          <w:rPr>
            <w:noProof/>
            <w:webHidden/>
          </w:rPr>
          <w:fldChar w:fldCharType="separate"/>
        </w:r>
        <w:r w:rsidR="00E007C1">
          <w:rPr>
            <w:noProof/>
            <w:webHidden/>
          </w:rPr>
          <w:t>54</w:t>
        </w:r>
        <w:r w:rsidR="009A2260">
          <w:rPr>
            <w:noProof/>
            <w:webHidden/>
          </w:rPr>
          <w:fldChar w:fldCharType="end"/>
        </w:r>
      </w:hyperlink>
    </w:p>
    <w:p w14:paraId="5E536589" w14:textId="617442B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27" w:history="1">
        <w:r w:rsidR="009A2260" w:rsidRPr="000F2745">
          <w:rPr>
            <w:rStyle w:val="Hyperlink"/>
            <w:rFonts w:ascii="Arial" w:hAnsi="Arial" w:cs="Arial"/>
            <w:noProof/>
          </w:rPr>
          <w:t>10.1.1.5 Return Value</w:t>
        </w:r>
        <w:r w:rsidR="009A2260">
          <w:rPr>
            <w:noProof/>
            <w:webHidden/>
          </w:rPr>
          <w:tab/>
        </w:r>
        <w:r w:rsidR="009A2260">
          <w:rPr>
            <w:noProof/>
            <w:webHidden/>
          </w:rPr>
          <w:fldChar w:fldCharType="begin"/>
        </w:r>
        <w:r w:rsidR="009A2260">
          <w:rPr>
            <w:noProof/>
            <w:webHidden/>
          </w:rPr>
          <w:instrText xml:space="preserve"> PAGEREF _Toc158905427 \h </w:instrText>
        </w:r>
        <w:r w:rsidR="009A2260">
          <w:rPr>
            <w:noProof/>
            <w:webHidden/>
          </w:rPr>
        </w:r>
        <w:r w:rsidR="009A2260">
          <w:rPr>
            <w:noProof/>
            <w:webHidden/>
          </w:rPr>
          <w:fldChar w:fldCharType="separate"/>
        </w:r>
        <w:r w:rsidR="00E007C1">
          <w:rPr>
            <w:noProof/>
            <w:webHidden/>
          </w:rPr>
          <w:t>54</w:t>
        </w:r>
        <w:r w:rsidR="009A2260">
          <w:rPr>
            <w:noProof/>
            <w:webHidden/>
          </w:rPr>
          <w:fldChar w:fldCharType="end"/>
        </w:r>
      </w:hyperlink>
    </w:p>
    <w:p w14:paraId="406B2232" w14:textId="2FA9CB2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28" w:history="1">
        <w:r w:rsidR="009A2260" w:rsidRPr="000F2745">
          <w:rPr>
            <w:rStyle w:val="Hyperlink"/>
            <w:rFonts w:ascii="Arial" w:hAnsi="Arial" w:cs="Arial"/>
            <w:noProof/>
          </w:rPr>
          <w:t>10.1.1.6 Other CSUs called by this CSU</w:t>
        </w:r>
        <w:r w:rsidR="009A2260">
          <w:rPr>
            <w:noProof/>
            <w:webHidden/>
          </w:rPr>
          <w:tab/>
        </w:r>
        <w:r w:rsidR="009A2260">
          <w:rPr>
            <w:noProof/>
            <w:webHidden/>
          </w:rPr>
          <w:fldChar w:fldCharType="begin"/>
        </w:r>
        <w:r w:rsidR="009A2260">
          <w:rPr>
            <w:noProof/>
            <w:webHidden/>
          </w:rPr>
          <w:instrText xml:space="preserve"> PAGEREF _Toc158905428 \h </w:instrText>
        </w:r>
        <w:r w:rsidR="009A2260">
          <w:rPr>
            <w:noProof/>
            <w:webHidden/>
          </w:rPr>
        </w:r>
        <w:r w:rsidR="009A2260">
          <w:rPr>
            <w:noProof/>
            <w:webHidden/>
          </w:rPr>
          <w:fldChar w:fldCharType="separate"/>
        </w:r>
        <w:r w:rsidR="00E007C1">
          <w:rPr>
            <w:noProof/>
            <w:webHidden/>
          </w:rPr>
          <w:t>54</w:t>
        </w:r>
        <w:r w:rsidR="009A2260">
          <w:rPr>
            <w:noProof/>
            <w:webHidden/>
          </w:rPr>
          <w:fldChar w:fldCharType="end"/>
        </w:r>
      </w:hyperlink>
    </w:p>
    <w:p w14:paraId="690BA171" w14:textId="4A7FE30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29" w:history="1">
        <w:r w:rsidR="009A2260" w:rsidRPr="000F2745">
          <w:rPr>
            <w:rStyle w:val="Hyperlink"/>
            <w:rFonts w:ascii="Arial" w:hAnsi="Arial" w:cs="Arial"/>
            <w:noProof/>
          </w:rPr>
          <w:t>10.1.1.7 Description of list of LLRs allocated</w:t>
        </w:r>
        <w:r w:rsidR="009A2260">
          <w:rPr>
            <w:noProof/>
            <w:webHidden/>
          </w:rPr>
          <w:tab/>
        </w:r>
        <w:r w:rsidR="009A2260">
          <w:rPr>
            <w:noProof/>
            <w:webHidden/>
          </w:rPr>
          <w:fldChar w:fldCharType="begin"/>
        </w:r>
        <w:r w:rsidR="009A2260">
          <w:rPr>
            <w:noProof/>
            <w:webHidden/>
          </w:rPr>
          <w:instrText xml:space="preserve"> PAGEREF _Toc158905429 \h </w:instrText>
        </w:r>
        <w:r w:rsidR="009A2260">
          <w:rPr>
            <w:noProof/>
            <w:webHidden/>
          </w:rPr>
        </w:r>
        <w:r w:rsidR="009A2260">
          <w:rPr>
            <w:noProof/>
            <w:webHidden/>
          </w:rPr>
          <w:fldChar w:fldCharType="separate"/>
        </w:r>
        <w:r w:rsidR="00E007C1">
          <w:rPr>
            <w:noProof/>
            <w:webHidden/>
          </w:rPr>
          <w:t>54</w:t>
        </w:r>
        <w:r w:rsidR="009A2260">
          <w:rPr>
            <w:noProof/>
            <w:webHidden/>
          </w:rPr>
          <w:fldChar w:fldCharType="end"/>
        </w:r>
      </w:hyperlink>
    </w:p>
    <w:p w14:paraId="7E3D5E9D" w14:textId="66636D2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0" w:history="1">
        <w:r w:rsidR="009A2260" w:rsidRPr="000F2745">
          <w:rPr>
            <w:rStyle w:val="Hyperlink"/>
            <w:rFonts w:ascii="Arial" w:hAnsi="Arial" w:cs="Arial"/>
            <w:noProof/>
          </w:rPr>
          <w:t>10.1.1.7.1 daucmfa825comm-VSendPartNumberData-LLR-001</w:t>
        </w:r>
        <w:r w:rsidR="009A2260">
          <w:rPr>
            <w:noProof/>
            <w:webHidden/>
          </w:rPr>
          <w:tab/>
        </w:r>
        <w:r w:rsidR="009A2260">
          <w:rPr>
            <w:noProof/>
            <w:webHidden/>
          </w:rPr>
          <w:fldChar w:fldCharType="begin"/>
        </w:r>
        <w:r w:rsidR="009A2260">
          <w:rPr>
            <w:noProof/>
            <w:webHidden/>
          </w:rPr>
          <w:instrText xml:space="preserve"> PAGEREF _Toc158905430 \h </w:instrText>
        </w:r>
        <w:r w:rsidR="009A2260">
          <w:rPr>
            <w:noProof/>
            <w:webHidden/>
          </w:rPr>
        </w:r>
        <w:r w:rsidR="009A2260">
          <w:rPr>
            <w:noProof/>
            <w:webHidden/>
          </w:rPr>
          <w:fldChar w:fldCharType="separate"/>
        </w:r>
        <w:r w:rsidR="00E007C1">
          <w:rPr>
            <w:noProof/>
            <w:webHidden/>
          </w:rPr>
          <w:t>54</w:t>
        </w:r>
        <w:r w:rsidR="009A2260">
          <w:rPr>
            <w:noProof/>
            <w:webHidden/>
          </w:rPr>
          <w:fldChar w:fldCharType="end"/>
        </w:r>
      </w:hyperlink>
    </w:p>
    <w:p w14:paraId="1363A2D3" w14:textId="5271E41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1" w:history="1">
        <w:r w:rsidR="009A2260" w:rsidRPr="000F2745">
          <w:rPr>
            <w:rStyle w:val="Hyperlink"/>
            <w:rFonts w:ascii="Arial" w:hAnsi="Arial" w:cs="Arial"/>
            <w:noProof/>
          </w:rPr>
          <w:t>10.1.1.7.2 daucmfa825comm-VSendPartNumberData-LLR-002</w:t>
        </w:r>
        <w:r w:rsidR="009A2260">
          <w:rPr>
            <w:noProof/>
            <w:webHidden/>
          </w:rPr>
          <w:tab/>
        </w:r>
        <w:r w:rsidR="009A2260">
          <w:rPr>
            <w:noProof/>
            <w:webHidden/>
          </w:rPr>
          <w:fldChar w:fldCharType="begin"/>
        </w:r>
        <w:r w:rsidR="009A2260">
          <w:rPr>
            <w:noProof/>
            <w:webHidden/>
          </w:rPr>
          <w:instrText xml:space="preserve"> PAGEREF _Toc158905431 \h </w:instrText>
        </w:r>
        <w:r w:rsidR="009A2260">
          <w:rPr>
            <w:noProof/>
            <w:webHidden/>
          </w:rPr>
        </w:r>
        <w:r w:rsidR="009A2260">
          <w:rPr>
            <w:noProof/>
            <w:webHidden/>
          </w:rPr>
          <w:fldChar w:fldCharType="separate"/>
        </w:r>
        <w:r w:rsidR="00E007C1">
          <w:rPr>
            <w:noProof/>
            <w:webHidden/>
          </w:rPr>
          <w:t>55</w:t>
        </w:r>
        <w:r w:rsidR="009A2260">
          <w:rPr>
            <w:noProof/>
            <w:webHidden/>
          </w:rPr>
          <w:fldChar w:fldCharType="end"/>
        </w:r>
      </w:hyperlink>
    </w:p>
    <w:p w14:paraId="706A40CE" w14:textId="2627960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2" w:history="1">
        <w:r w:rsidR="009A2260" w:rsidRPr="000F2745">
          <w:rPr>
            <w:rStyle w:val="Hyperlink"/>
            <w:rFonts w:ascii="Arial" w:hAnsi="Arial" w:cs="Arial"/>
            <w:noProof/>
          </w:rPr>
          <w:t>10.1.1.7.3 daucmfa825comm-VSendPartNumberData-LLR-003</w:t>
        </w:r>
        <w:r w:rsidR="009A2260">
          <w:rPr>
            <w:noProof/>
            <w:webHidden/>
          </w:rPr>
          <w:tab/>
        </w:r>
        <w:r w:rsidR="009A2260">
          <w:rPr>
            <w:noProof/>
            <w:webHidden/>
          </w:rPr>
          <w:fldChar w:fldCharType="begin"/>
        </w:r>
        <w:r w:rsidR="009A2260">
          <w:rPr>
            <w:noProof/>
            <w:webHidden/>
          </w:rPr>
          <w:instrText xml:space="preserve"> PAGEREF _Toc158905432 \h </w:instrText>
        </w:r>
        <w:r w:rsidR="009A2260">
          <w:rPr>
            <w:noProof/>
            <w:webHidden/>
          </w:rPr>
        </w:r>
        <w:r w:rsidR="009A2260">
          <w:rPr>
            <w:noProof/>
            <w:webHidden/>
          </w:rPr>
          <w:fldChar w:fldCharType="separate"/>
        </w:r>
        <w:r w:rsidR="00E007C1">
          <w:rPr>
            <w:noProof/>
            <w:webHidden/>
          </w:rPr>
          <w:t>55</w:t>
        </w:r>
        <w:r w:rsidR="009A2260">
          <w:rPr>
            <w:noProof/>
            <w:webHidden/>
          </w:rPr>
          <w:fldChar w:fldCharType="end"/>
        </w:r>
      </w:hyperlink>
    </w:p>
    <w:p w14:paraId="37451BF8" w14:textId="019898B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3" w:history="1">
        <w:r w:rsidR="009A2260" w:rsidRPr="000F2745">
          <w:rPr>
            <w:rStyle w:val="Hyperlink"/>
            <w:noProof/>
          </w:rPr>
          <w:t>10.1.2 VSendNvmData</w:t>
        </w:r>
        <w:r w:rsidR="009A2260">
          <w:rPr>
            <w:noProof/>
            <w:webHidden/>
          </w:rPr>
          <w:tab/>
        </w:r>
        <w:r w:rsidR="009A2260">
          <w:rPr>
            <w:noProof/>
            <w:webHidden/>
          </w:rPr>
          <w:fldChar w:fldCharType="begin"/>
        </w:r>
        <w:r w:rsidR="009A2260">
          <w:rPr>
            <w:noProof/>
            <w:webHidden/>
          </w:rPr>
          <w:instrText xml:space="preserve"> PAGEREF _Toc158905433 \h </w:instrText>
        </w:r>
        <w:r w:rsidR="009A2260">
          <w:rPr>
            <w:noProof/>
            <w:webHidden/>
          </w:rPr>
        </w:r>
        <w:r w:rsidR="009A2260">
          <w:rPr>
            <w:noProof/>
            <w:webHidden/>
          </w:rPr>
          <w:fldChar w:fldCharType="separate"/>
        </w:r>
        <w:r w:rsidR="00E007C1">
          <w:rPr>
            <w:noProof/>
            <w:webHidden/>
          </w:rPr>
          <w:t>55</w:t>
        </w:r>
        <w:r w:rsidR="009A2260">
          <w:rPr>
            <w:noProof/>
            <w:webHidden/>
          </w:rPr>
          <w:fldChar w:fldCharType="end"/>
        </w:r>
      </w:hyperlink>
    </w:p>
    <w:p w14:paraId="714EB9C1" w14:textId="2FE44AC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4" w:history="1">
        <w:r w:rsidR="009A2260" w:rsidRPr="000F2745">
          <w:rPr>
            <w:rStyle w:val="Hyperlink"/>
            <w:rFonts w:ascii="Arial" w:hAnsi="Arial" w:cs="Arial"/>
            <w:noProof/>
          </w:rPr>
          <w:t>10.1.2.1 Brief Description</w:t>
        </w:r>
        <w:r w:rsidR="009A2260">
          <w:rPr>
            <w:noProof/>
            <w:webHidden/>
          </w:rPr>
          <w:tab/>
        </w:r>
        <w:r w:rsidR="009A2260">
          <w:rPr>
            <w:noProof/>
            <w:webHidden/>
          </w:rPr>
          <w:fldChar w:fldCharType="begin"/>
        </w:r>
        <w:r w:rsidR="009A2260">
          <w:rPr>
            <w:noProof/>
            <w:webHidden/>
          </w:rPr>
          <w:instrText xml:space="preserve"> PAGEREF _Toc158905434 \h </w:instrText>
        </w:r>
        <w:r w:rsidR="009A2260">
          <w:rPr>
            <w:noProof/>
            <w:webHidden/>
          </w:rPr>
        </w:r>
        <w:r w:rsidR="009A2260">
          <w:rPr>
            <w:noProof/>
            <w:webHidden/>
          </w:rPr>
          <w:fldChar w:fldCharType="separate"/>
        </w:r>
        <w:r w:rsidR="00E007C1">
          <w:rPr>
            <w:noProof/>
            <w:webHidden/>
          </w:rPr>
          <w:t>55</w:t>
        </w:r>
        <w:r w:rsidR="009A2260">
          <w:rPr>
            <w:noProof/>
            <w:webHidden/>
          </w:rPr>
          <w:fldChar w:fldCharType="end"/>
        </w:r>
      </w:hyperlink>
    </w:p>
    <w:p w14:paraId="743917F2" w14:textId="192B61A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5" w:history="1">
        <w:r w:rsidR="009A2260" w:rsidRPr="000F2745">
          <w:rPr>
            <w:rStyle w:val="Hyperlink"/>
            <w:rFonts w:ascii="Arial" w:hAnsi="Arial" w:cs="Arial"/>
            <w:noProof/>
          </w:rPr>
          <w:t>10.1.2.2 List of HLRs allocated</w:t>
        </w:r>
        <w:r w:rsidR="009A2260">
          <w:rPr>
            <w:noProof/>
            <w:webHidden/>
          </w:rPr>
          <w:tab/>
        </w:r>
        <w:r w:rsidR="009A2260">
          <w:rPr>
            <w:noProof/>
            <w:webHidden/>
          </w:rPr>
          <w:fldChar w:fldCharType="begin"/>
        </w:r>
        <w:r w:rsidR="009A2260">
          <w:rPr>
            <w:noProof/>
            <w:webHidden/>
          </w:rPr>
          <w:instrText xml:space="preserve"> PAGEREF _Toc158905435 \h </w:instrText>
        </w:r>
        <w:r w:rsidR="009A2260">
          <w:rPr>
            <w:noProof/>
            <w:webHidden/>
          </w:rPr>
        </w:r>
        <w:r w:rsidR="009A2260">
          <w:rPr>
            <w:noProof/>
            <w:webHidden/>
          </w:rPr>
          <w:fldChar w:fldCharType="separate"/>
        </w:r>
        <w:r w:rsidR="00E007C1">
          <w:rPr>
            <w:noProof/>
            <w:webHidden/>
          </w:rPr>
          <w:t>55</w:t>
        </w:r>
        <w:r w:rsidR="009A2260">
          <w:rPr>
            <w:noProof/>
            <w:webHidden/>
          </w:rPr>
          <w:fldChar w:fldCharType="end"/>
        </w:r>
      </w:hyperlink>
    </w:p>
    <w:p w14:paraId="4D58A26A" w14:textId="166892B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6" w:history="1">
        <w:r w:rsidR="009A2260" w:rsidRPr="000F2745">
          <w:rPr>
            <w:rStyle w:val="Hyperlink"/>
            <w:rFonts w:ascii="Arial" w:hAnsi="Arial" w:cs="Arial"/>
            <w:noProof/>
          </w:rPr>
          <w:t>10.1.2.3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_Toc158905436 \h </w:instrText>
        </w:r>
        <w:r w:rsidR="009A2260">
          <w:rPr>
            <w:noProof/>
            <w:webHidden/>
          </w:rPr>
        </w:r>
        <w:r w:rsidR="009A2260">
          <w:rPr>
            <w:noProof/>
            <w:webHidden/>
          </w:rPr>
          <w:fldChar w:fldCharType="separate"/>
        </w:r>
        <w:r w:rsidR="00E007C1">
          <w:rPr>
            <w:noProof/>
            <w:webHidden/>
          </w:rPr>
          <w:t>55</w:t>
        </w:r>
        <w:r w:rsidR="009A2260">
          <w:rPr>
            <w:noProof/>
            <w:webHidden/>
          </w:rPr>
          <w:fldChar w:fldCharType="end"/>
        </w:r>
      </w:hyperlink>
    </w:p>
    <w:p w14:paraId="5C5B8DF4" w14:textId="38D0438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7" w:history="1">
        <w:r w:rsidR="009A2260" w:rsidRPr="000F2745">
          <w:rPr>
            <w:rStyle w:val="Hyperlink"/>
            <w:rFonts w:ascii="Arial" w:hAnsi="Arial" w:cs="Arial"/>
            <w:noProof/>
          </w:rPr>
          <w:t>10.1.2.4 Parameter list (Input/Output)</w:t>
        </w:r>
        <w:r w:rsidR="009A2260">
          <w:rPr>
            <w:noProof/>
            <w:webHidden/>
          </w:rPr>
          <w:tab/>
        </w:r>
        <w:r w:rsidR="009A2260">
          <w:rPr>
            <w:noProof/>
            <w:webHidden/>
          </w:rPr>
          <w:fldChar w:fldCharType="begin"/>
        </w:r>
        <w:r w:rsidR="009A2260">
          <w:rPr>
            <w:noProof/>
            <w:webHidden/>
          </w:rPr>
          <w:instrText xml:space="preserve"> PAGEREF _Toc158905437 \h </w:instrText>
        </w:r>
        <w:r w:rsidR="009A2260">
          <w:rPr>
            <w:noProof/>
            <w:webHidden/>
          </w:rPr>
        </w:r>
        <w:r w:rsidR="009A2260">
          <w:rPr>
            <w:noProof/>
            <w:webHidden/>
          </w:rPr>
          <w:fldChar w:fldCharType="separate"/>
        </w:r>
        <w:r w:rsidR="00E007C1">
          <w:rPr>
            <w:noProof/>
            <w:webHidden/>
          </w:rPr>
          <w:t>55</w:t>
        </w:r>
        <w:r w:rsidR="009A2260">
          <w:rPr>
            <w:noProof/>
            <w:webHidden/>
          </w:rPr>
          <w:fldChar w:fldCharType="end"/>
        </w:r>
      </w:hyperlink>
    </w:p>
    <w:p w14:paraId="3F61B47D" w14:textId="4AE7224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8" w:history="1">
        <w:r w:rsidR="009A2260" w:rsidRPr="000F2745">
          <w:rPr>
            <w:rStyle w:val="Hyperlink"/>
            <w:rFonts w:ascii="Arial" w:hAnsi="Arial" w:cs="Arial"/>
            <w:noProof/>
          </w:rPr>
          <w:t>10.1.2.5 Return Value</w:t>
        </w:r>
        <w:r w:rsidR="009A2260">
          <w:rPr>
            <w:noProof/>
            <w:webHidden/>
          </w:rPr>
          <w:tab/>
        </w:r>
        <w:r w:rsidR="009A2260">
          <w:rPr>
            <w:noProof/>
            <w:webHidden/>
          </w:rPr>
          <w:fldChar w:fldCharType="begin"/>
        </w:r>
        <w:r w:rsidR="009A2260">
          <w:rPr>
            <w:noProof/>
            <w:webHidden/>
          </w:rPr>
          <w:instrText xml:space="preserve"> PAGEREF _Toc158905438 \h </w:instrText>
        </w:r>
        <w:r w:rsidR="009A2260">
          <w:rPr>
            <w:noProof/>
            <w:webHidden/>
          </w:rPr>
        </w:r>
        <w:r w:rsidR="009A2260">
          <w:rPr>
            <w:noProof/>
            <w:webHidden/>
          </w:rPr>
          <w:fldChar w:fldCharType="separate"/>
        </w:r>
        <w:r w:rsidR="00E007C1">
          <w:rPr>
            <w:noProof/>
            <w:webHidden/>
          </w:rPr>
          <w:t>56</w:t>
        </w:r>
        <w:r w:rsidR="009A2260">
          <w:rPr>
            <w:noProof/>
            <w:webHidden/>
          </w:rPr>
          <w:fldChar w:fldCharType="end"/>
        </w:r>
      </w:hyperlink>
    </w:p>
    <w:p w14:paraId="2255FA00" w14:textId="6FB0379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39" w:history="1">
        <w:r w:rsidR="009A2260" w:rsidRPr="000F2745">
          <w:rPr>
            <w:rStyle w:val="Hyperlink"/>
            <w:rFonts w:ascii="Arial" w:hAnsi="Arial" w:cs="Arial"/>
            <w:noProof/>
          </w:rPr>
          <w:t>10.1.2.6 Other CSUs called by this CSU</w:t>
        </w:r>
        <w:r w:rsidR="009A2260">
          <w:rPr>
            <w:noProof/>
            <w:webHidden/>
          </w:rPr>
          <w:tab/>
        </w:r>
        <w:r w:rsidR="009A2260">
          <w:rPr>
            <w:noProof/>
            <w:webHidden/>
          </w:rPr>
          <w:fldChar w:fldCharType="begin"/>
        </w:r>
        <w:r w:rsidR="009A2260">
          <w:rPr>
            <w:noProof/>
            <w:webHidden/>
          </w:rPr>
          <w:instrText xml:space="preserve"> PAGEREF _Toc158905439 \h </w:instrText>
        </w:r>
        <w:r w:rsidR="009A2260">
          <w:rPr>
            <w:noProof/>
            <w:webHidden/>
          </w:rPr>
        </w:r>
        <w:r w:rsidR="009A2260">
          <w:rPr>
            <w:noProof/>
            <w:webHidden/>
          </w:rPr>
          <w:fldChar w:fldCharType="separate"/>
        </w:r>
        <w:r w:rsidR="00E007C1">
          <w:rPr>
            <w:noProof/>
            <w:webHidden/>
          </w:rPr>
          <w:t>56</w:t>
        </w:r>
        <w:r w:rsidR="009A2260">
          <w:rPr>
            <w:noProof/>
            <w:webHidden/>
          </w:rPr>
          <w:fldChar w:fldCharType="end"/>
        </w:r>
      </w:hyperlink>
    </w:p>
    <w:p w14:paraId="57649CA1" w14:textId="0B40005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0" w:history="1">
        <w:r w:rsidR="009A2260" w:rsidRPr="000F2745">
          <w:rPr>
            <w:rStyle w:val="Hyperlink"/>
            <w:rFonts w:ascii="Arial" w:hAnsi="Arial" w:cs="Arial"/>
            <w:noProof/>
          </w:rPr>
          <w:t>10.1.2.7 Description of list of LLRs allocated</w:t>
        </w:r>
        <w:r w:rsidR="009A2260">
          <w:rPr>
            <w:noProof/>
            <w:webHidden/>
          </w:rPr>
          <w:tab/>
        </w:r>
        <w:r w:rsidR="009A2260">
          <w:rPr>
            <w:noProof/>
            <w:webHidden/>
          </w:rPr>
          <w:fldChar w:fldCharType="begin"/>
        </w:r>
        <w:r w:rsidR="009A2260">
          <w:rPr>
            <w:noProof/>
            <w:webHidden/>
          </w:rPr>
          <w:instrText xml:space="preserve"> PAGEREF _Toc158905440 \h </w:instrText>
        </w:r>
        <w:r w:rsidR="009A2260">
          <w:rPr>
            <w:noProof/>
            <w:webHidden/>
          </w:rPr>
        </w:r>
        <w:r w:rsidR="009A2260">
          <w:rPr>
            <w:noProof/>
            <w:webHidden/>
          </w:rPr>
          <w:fldChar w:fldCharType="separate"/>
        </w:r>
        <w:r w:rsidR="00E007C1">
          <w:rPr>
            <w:noProof/>
            <w:webHidden/>
          </w:rPr>
          <w:t>56</w:t>
        </w:r>
        <w:r w:rsidR="009A2260">
          <w:rPr>
            <w:noProof/>
            <w:webHidden/>
          </w:rPr>
          <w:fldChar w:fldCharType="end"/>
        </w:r>
      </w:hyperlink>
    </w:p>
    <w:p w14:paraId="49D9A308" w14:textId="3A69B45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1" w:history="1">
        <w:r w:rsidR="009A2260" w:rsidRPr="000F2745">
          <w:rPr>
            <w:rStyle w:val="Hyperlink"/>
            <w:rFonts w:ascii="Arial" w:hAnsi="Arial" w:cs="Arial"/>
            <w:noProof/>
          </w:rPr>
          <w:t>10.1.2.7.1 daucmfa825comm-VSendNvmData-LLR-001</w:t>
        </w:r>
        <w:r w:rsidR="009A2260">
          <w:rPr>
            <w:noProof/>
            <w:webHidden/>
          </w:rPr>
          <w:tab/>
        </w:r>
        <w:r w:rsidR="009A2260">
          <w:rPr>
            <w:noProof/>
            <w:webHidden/>
          </w:rPr>
          <w:fldChar w:fldCharType="begin"/>
        </w:r>
        <w:r w:rsidR="009A2260">
          <w:rPr>
            <w:noProof/>
            <w:webHidden/>
          </w:rPr>
          <w:instrText xml:space="preserve"> PAGEREF _Toc158905441 \h </w:instrText>
        </w:r>
        <w:r w:rsidR="009A2260">
          <w:rPr>
            <w:noProof/>
            <w:webHidden/>
          </w:rPr>
        </w:r>
        <w:r w:rsidR="009A2260">
          <w:rPr>
            <w:noProof/>
            <w:webHidden/>
          </w:rPr>
          <w:fldChar w:fldCharType="separate"/>
        </w:r>
        <w:r w:rsidR="00E007C1">
          <w:rPr>
            <w:noProof/>
            <w:webHidden/>
          </w:rPr>
          <w:t>56</w:t>
        </w:r>
        <w:r w:rsidR="009A2260">
          <w:rPr>
            <w:noProof/>
            <w:webHidden/>
          </w:rPr>
          <w:fldChar w:fldCharType="end"/>
        </w:r>
      </w:hyperlink>
    </w:p>
    <w:p w14:paraId="3D503BE1" w14:textId="2C53FDA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2" w:history="1">
        <w:r w:rsidR="009A2260" w:rsidRPr="000F2745">
          <w:rPr>
            <w:rStyle w:val="Hyperlink"/>
            <w:rFonts w:ascii="Arial" w:hAnsi="Arial" w:cs="Arial"/>
            <w:noProof/>
          </w:rPr>
          <w:t>10.1.2.7.2 daucmfa825comm-VSendNvmData-LLR-002</w:t>
        </w:r>
        <w:r w:rsidR="009A2260">
          <w:rPr>
            <w:noProof/>
            <w:webHidden/>
          </w:rPr>
          <w:tab/>
        </w:r>
        <w:r w:rsidR="009A2260">
          <w:rPr>
            <w:noProof/>
            <w:webHidden/>
          </w:rPr>
          <w:fldChar w:fldCharType="begin"/>
        </w:r>
        <w:r w:rsidR="009A2260">
          <w:rPr>
            <w:noProof/>
            <w:webHidden/>
          </w:rPr>
          <w:instrText xml:space="preserve"> PAGEREF _Toc158905442 \h </w:instrText>
        </w:r>
        <w:r w:rsidR="009A2260">
          <w:rPr>
            <w:noProof/>
            <w:webHidden/>
          </w:rPr>
        </w:r>
        <w:r w:rsidR="009A2260">
          <w:rPr>
            <w:noProof/>
            <w:webHidden/>
          </w:rPr>
          <w:fldChar w:fldCharType="separate"/>
        </w:r>
        <w:r w:rsidR="00E007C1">
          <w:rPr>
            <w:noProof/>
            <w:webHidden/>
          </w:rPr>
          <w:t>56</w:t>
        </w:r>
        <w:r w:rsidR="009A2260">
          <w:rPr>
            <w:noProof/>
            <w:webHidden/>
          </w:rPr>
          <w:fldChar w:fldCharType="end"/>
        </w:r>
      </w:hyperlink>
    </w:p>
    <w:p w14:paraId="4A15F5A3" w14:textId="2853839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3" w:history="1">
        <w:r w:rsidR="009A2260" w:rsidRPr="000F2745">
          <w:rPr>
            <w:rStyle w:val="Hyperlink"/>
            <w:rFonts w:ascii="Arial" w:hAnsi="Arial" w:cs="Arial"/>
            <w:noProof/>
          </w:rPr>
          <w:t>10.1.2.7.3 daucmfa825comm-VSendNvmData-LLR-003</w:t>
        </w:r>
        <w:r w:rsidR="009A2260">
          <w:rPr>
            <w:noProof/>
            <w:webHidden/>
          </w:rPr>
          <w:tab/>
        </w:r>
        <w:r w:rsidR="009A2260">
          <w:rPr>
            <w:noProof/>
            <w:webHidden/>
          </w:rPr>
          <w:fldChar w:fldCharType="begin"/>
        </w:r>
        <w:r w:rsidR="009A2260">
          <w:rPr>
            <w:noProof/>
            <w:webHidden/>
          </w:rPr>
          <w:instrText xml:space="preserve"> PAGEREF _Toc158905443 \h </w:instrText>
        </w:r>
        <w:r w:rsidR="009A2260">
          <w:rPr>
            <w:noProof/>
            <w:webHidden/>
          </w:rPr>
        </w:r>
        <w:r w:rsidR="009A2260">
          <w:rPr>
            <w:noProof/>
            <w:webHidden/>
          </w:rPr>
          <w:fldChar w:fldCharType="separate"/>
        </w:r>
        <w:r w:rsidR="00E007C1">
          <w:rPr>
            <w:noProof/>
            <w:webHidden/>
          </w:rPr>
          <w:t>57</w:t>
        </w:r>
        <w:r w:rsidR="009A2260">
          <w:rPr>
            <w:noProof/>
            <w:webHidden/>
          </w:rPr>
          <w:fldChar w:fldCharType="end"/>
        </w:r>
      </w:hyperlink>
    </w:p>
    <w:p w14:paraId="477D5252" w14:textId="6FFBCF5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4" w:history="1">
        <w:r w:rsidR="009A2260" w:rsidRPr="000F2745">
          <w:rPr>
            <w:rStyle w:val="Hyperlink"/>
            <w:rFonts w:ascii="Arial" w:hAnsi="Arial" w:cs="Arial"/>
            <w:noProof/>
          </w:rPr>
          <w:t>10.1.2.7.4 daucmfa825comm-VSendNvmData-LLR-004</w:t>
        </w:r>
        <w:r w:rsidR="009A2260">
          <w:rPr>
            <w:noProof/>
            <w:webHidden/>
          </w:rPr>
          <w:tab/>
        </w:r>
        <w:r w:rsidR="009A2260">
          <w:rPr>
            <w:noProof/>
            <w:webHidden/>
          </w:rPr>
          <w:fldChar w:fldCharType="begin"/>
        </w:r>
        <w:r w:rsidR="009A2260">
          <w:rPr>
            <w:noProof/>
            <w:webHidden/>
          </w:rPr>
          <w:instrText xml:space="preserve"> PAGEREF _Toc158905444 \h </w:instrText>
        </w:r>
        <w:r w:rsidR="009A2260">
          <w:rPr>
            <w:noProof/>
            <w:webHidden/>
          </w:rPr>
        </w:r>
        <w:r w:rsidR="009A2260">
          <w:rPr>
            <w:noProof/>
            <w:webHidden/>
          </w:rPr>
          <w:fldChar w:fldCharType="separate"/>
        </w:r>
        <w:r w:rsidR="00E007C1">
          <w:rPr>
            <w:noProof/>
            <w:webHidden/>
          </w:rPr>
          <w:t>57</w:t>
        </w:r>
        <w:r w:rsidR="009A2260">
          <w:rPr>
            <w:noProof/>
            <w:webHidden/>
          </w:rPr>
          <w:fldChar w:fldCharType="end"/>
        </w:r>
      </w:hyperlink>
    </w:p>
    <w:p w14:paraId="2DCBE10B" w14:textId="2EB22C5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5" w:history="1">
        <w:r w:rsidR="009A2260" w:rsidRPr="000F2745">
          <w:rPr>
            <w:rStyle w:val="Hyperlink"/>
            <w:rFonts w:ascii="Arial" w:hAnsi="Arial" w:cs="Arial"/>
            <w:noProof/>
          </w:rPr>
          <w:t>10.1.2.7.5 daucmfa825comm-VSendNvmData-LLR-005</w:t>
        </w:r>
        <w:r w:rsidR="009A2260">
          <w:rPr>
            <w:noProof/>
            <w:webHidden/>
          </w:rPr>
          <w:tab/>
        </w:r>
        <w:r w:rsidR="009A2260">
          <w:rPr>
            <w:noProof/>
            <w:webHidden/>
          </w:rPr>
          <w:fldChar w:fldCharType="begin"/>
        </w:r>
        <w:r w:rsidR="009A2260">
          <w:rPr>
            <w:noProof/>
            <w:webHidden/>
          </w:rPr>
          <w:instrText xml:space="preserve"> PAGEREF _Toc158905445 \h </w:instrText>
        </w:r>
        <w:r w:rsidR="009A2260">
          <w:rPr>
            <w:noProof/>
            <w:webHidden/>
          </w:rPr>
        </w:r>
        <w:r w:rsidR="009A2260">
          <w:rPr>
            <w:noProof/>
            <w:webHidden/>
          </w:rPr>
          <w:fldChar w:fldCharType="separate"/>
        </w:r>
        <w:r w:rsidR="00E007C1">
          <w:rPr>
            <w:noProof/>
            <w:webHidden/>
          </w:rPr>
          <w:t>57</w:t>
        </w:r>
        <w:r w:rsidR="009A2260">
          <w:rPr>
            <w:noProof/>
            <w:webHidden/>
          </w:rPr>
          <w:fldChar w:fldCharType="end"/>
        </w:r>
      </w:hyperlink>
    </w:p>
    <w:p w14:paraId="018520E4" w14:textId="3BC71C6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6" w:history="1">
        <w:r w:rsidR="009A2260" w:rsidRPr="000F2745">
          <w:rPr>
            <w:rStyle w:val="Hyperlink"/>
            <w:noProof/>
          </w:rPr>
          <w:t>10.1.3 VProcessNOC</w:t>
        </w:r>
        <w:r w:rsidR="009A2260">
          <w:rPr>
            <w:noProof/>
            <w:webHidden/>
          </w:rPr>
          <w:tab/>
        </w:r>
        <w:r w:rsidR="009A2260">
          <w:rPr>
            <w:noProof/>
            <w:webHidden/>
          </w:rPr>
          <w:fldChar w:fldCharType="begin"/>
        </w:r>
        <w:r w:rsidR="009A2260">
          <w:rPr>
            <w:noProof/>
            <w:webHidden/>
          </w:rPr>
          <w:instrText xml:space="preserve"> PAGEREF _Toc158905446 \h </w:instrText>
        </w:r>
        <w:r w:rsidR="009A2260">
          <w:rPr>
            <w:noProof/>
            <w:webHidden/>
          </w:rPr>
        </w:r>
        <w:r w:rsidR="009A2260">
          <w:rPr>
            <w:noProof/>
            <w:webHidden/>
          </w:rPr>
          <w:fldChar w:fldCharType="separate"/>
        </w:r>
        <w:r w:rsidR="00E007C1">
          <w:rPr>
            <w:noProof/>
            <w:webHidden/>
          </w:rPr>
          <w:t>57</w:t>
        </w:r>
        <w:r w:rsidR="009A2260">
          <w:rPr>
            <w:noProof/>
            <w:webHidden/>
          </w:rPr>
          <w:fldChar w:fldCharType="end"/>
        </w:r>
      </w:hyperlink>
    </w:p>
    <w:p w14:paraId="6B4B7FA6" w14:textId="623B2AC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7" w:history="1">
        <w:r w:rsidR="009A2260" w:rsidRPr="000F2745">
          <w:rPr>
            <w:rStyle w:val="Hyperlink"/>
            <w:rFonts w:ascii="Arial" w:hAnsi="Arial" w:cs="Arial"/>
            <w:noProof/>
          </w:rPr>
          <w:t>10.1.3.1 Brief Description</w:t>
        </w:r>
        <w:r w:rsidR="009A2260">
          <w:rPr>
            <w:noProof/>
            <w:webHidden/>
          </w:rPr>
          <w:tab/>
        </w:r>
        <w:r w:rsidR="009A2260">
          <w:rPr>
            <w:noProof/>
            <w:webHidden/>
          </w:rPr>
          <w:fldChar w:fldCharType="begin"/>
        </w:r>
        <w:r w:rsidR="009A2260">
          <w:rPr>
            <w:noProof/>
            <w:webHidden/>
          </w:rPr>
          <w:instrText xml:space="preserve"> PAGEREF _Toc158905447 \h </w:instrText>
        </w:r>
        <w:r w:rsidR="009A2260">
          <w:rPr>
            <w:noProof/>
            <w:webHidden/>
          </w:rPr>
        </w:r>
        <w:r w:rsidR="009A2260">
          <w:rPr>
            <w:noProof/>
            <w:webHidden/>
          </w:rPr>
          <w:fldChar w:fldCharType="separate"/>
        </w:r>
        <w:r w:rsidR="00E007C1">
          <w:rPr>
            <w:noProof/>
            <w:webHidden/>
          </w:rPr>
          <w:t>57</w:t>
        </w:r>
        <w:r w:rsidR="009A2260">
          <w:rPr>
            <w:noProof/>
            <w:webHidden/>
          </w:rPr>
          <w:fldChar w:fldCharType="end"/>
        </w:r>
      </w:hyperlink>
    </w:p>
    <w:p w14:paraId="4A6D05AE" w14:textId="58BD34F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8" w:history="1">
        <w:r w:rsidR="009A2260" w:rsidRPr="000F2745">
          <w:rPr>
            <w:rStyle w:val="Hyperlink"/>
            <w:rFonts w:ascii="Arial" w:hAnsi="Arial" w:cs="Arial"/>
            <w:noProof/>
          </w:rPr>
          <w:t>10.1.3.2 List of HLRs allocated</w:t>
        </w:r>
        <w:r w:rsidR="009A2260">
          <w:rPr>
            <w:noProof/>
            <w:webHidden/>
          </w:rPr>
          <w:tab/>
        </w:r>
        <w:r w:rsidR="009A2260">
          <w:rPr>
            <w:noProof/>
            <w:webHidden/>
          </w:rPr>
          <w:fldChar w:fldCharType="begin"/>
        </w:r>
        <w:r w:rsidR="009A2260">
          <w:rPr>
            <w:noProof/>
            <w:webHidden/>
          </w:rPr>
          <w:instrText xml:space="preserve"> PAGEREF _Toc158905448 \h </w:instrText>
        </w:r>
        <w:r w:rsidR="009A2260">
          <w:rPr>
            <w:noProof/>
            <w:webHidden/>
          </w:rPr>
        </w:r>
        <w:r w:rsidR="009A2260">
          <w:rPr>
            <w:noProof/>
            <w:webHidden/>
          </w:rPr>
          <w:fldChar w:fldCharType="separate"/>
        </w:r>
        <w:r w:rsidR="00E007C1">
          <w:rPr>
            <w:noProof/>
            <w:webHidden/>
          </w:rPr>
          <w:t>57</w:t>
        </w:r>
        <w:r w:rsidR="009A2260">
          <w:rPr>
            <w:noProof/>
            <w:webHidden/>
          </w:rPr>
          <w:fldChar w:fldCharType="end"/>
        </w:r>
      </w:hyperlink>
    </w:p>
    <w:p w14:paraId="537FCBB0" w14:textId="258DFDD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49" w:history="1">
        <w:r w:rsidR="009A2260" w:rsidRPr="000F2745">
          <w:rPr>
            <w:rStyle w:val="Hyperlink"/>
            <w:rFonts w:ascii="Arial" w:hAnsi="Arial" w:cs="Arial"/>
            <w:noProof/>
          </w:rPr>
          <w:t>10.1.3.3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_Toc158905449 \h </w:instrText>
        </w:r>
        <w:r w:rsidR="009A2260">
          <w:rPr>
            <w:noProof/>
            <w:webHidden/>
          </w:rPr>
        </w:r>
        <w:r w:rsidR="009A2260">
          <w:rPr>
            <w:noProof/>
            <w:webHidden/>
          </w:rPr>
          <w:fldChar w:fldCharType="separate"/>
        </w:r>
        <w:r w:rsidR="00E007C1">
          <w:rPr>
            <w:noProof/>
            <w:webHidden/>
          </w:rPr>
          <w:t>58</w:t>
        </w:r>
        <w:r w:rsidR="009A2260">
          <w:rPr>
            <w:noProof/>
            <w:webHidden/>
          </w:rPr>
          <w:fldChar w:fldCharType="end"/>
        </w:r>
      </w:hyperlink>
    </w:p>
    <w:p w14:paraId="68B5F2DB" w14:textId="54FDE2D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0" w:history="1">
        <w:r w:rsidR="009A2260" w:rsidRPr="000F2745">
          <w:rPr>
            <w:rStyle w:val="Hyperlink"/>
            <w:rFonts w:ascii="Arial" w:hAnsi="Arial" w:cs="Arial"/>
            <w:noProof/>
          </w:rPr>
          <w:t>10.1.3.4 Parameter list (Input/Output)</w:t>
        </w:r>
        <w:r w:rsidR="009A2260">
          <w:rPr>
            <w:noProof/>
            <w:webHidden/>
          </w:rPr>
          <w:tab/>
        </w:r>
        <w:r w:rsidR="009A2260">
          <w:rPr>
            <w:noProof/>
            <w:webHidden/>
          </w:rPr>
          <w:fldChar w:fldCharType="begin"/>
        </w:r>
        <w:r w:rsidR="009A2260">
          <w:rPr>
            <w:noProof/>
            <w:webHidden/>
          </w:rPr>
          <w:instrText xml:space="preserve"> PAGEREF _Toc158905450 \h </w:instrText>
        </w:r>
        <w:r w:rsidR="009A2260">
          <w:rPr>
            <w:noProof/>
            <w:webHidden/>
          </w:rPr>
        </w:r>
        <w:r w:rsidR="009A2260">
          <w:rPr>
            <w:noProof/>
            <w:webHidden/>
          </w:rPr>
          <w:fldChar w:fldCharType="separate"/>
        </w:r>
        <w:r w:rsidR="00E007C1">
          <w:rPr>
            <w:noProof/>
            <w:webHidden/>
          </w:rPr>
          <w:t>58</w:t>
        </w:r>
        <w:r w:rsidR="009A2260">
          <w:rPr>
            <w:noProof/>
            <w:webHidden/>
          </w:rPr>
          <w:fldChar w:fldCharType="end"/>
        </w:r>
      </w:hyperlink>
    </w:p>
    <w:p w14:paraId="2732A62F" w14:textId="1937CB1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1" w:history="1">
        <w:r w:rsidR="009A2260" w:rsidRPr="000F2745">
          <w:rPr>
            <w:rStyle w:val="Hyperlink"/>
            <w:rFonts w:ascii="Arial" w:hAnsi="Arial" w:cs="Arial"/>
            <w:noProof/>
          </w:rPr>
          <w:t>10.1.3.5 Return Value</w:t>
        </w:r>
        <w:r w:rsidR="009A2260">
          <w:rPr>
            <w:noProof/>
            <w:webHidden/>
          </w:rPr>
          <w:tab/>
        </w:r>
        <w:r w:rsidR="009A2260">
          <w:rPr>
            <w:noProof/>
            <w:webHidden/>
          </w:rPr>
          <w:fldChar w:fldCharType="begin"/>
        </w:r>
        <w:r w:rsidR="009A2260">
          <w:rPr>
            <w:noProof/>
            <w:webHidden/>
          </w:rPr>
          <w:instrText xml:space="preserve"> PAGEREF _Toc158905451 \h </w:instrText>
        </w:r>
        <w:r w:rsidR="009A2260">
          <w:rPr>
            <w:noProof/>
            <w:webHidden/>
          </w:rPr>
        </w:r>
        <w:r w:rsidR="009A2260">
          <w:rPr>
            <w:noProof/>
            <w:webHidden/>
          </w:rPr>
          <w:fldChar w:fldCharType="separate"/>
        </w:r>
        <w:r w:rsidR="00E007C1">
          <w:rPr>
            <w:noProof/>
            <w:webHidden/>
          </w:rPr>
          <w:t>58</w:t>
        </w:r>
        <w:r w:rsidR="009A2260">
          <w:rPr>
            <w:noProof/>
            <w:webHidden/>
          </w:rPr>
          <w:fldChar w:fldCharType="end"/>
        </w:r>
      </w:hyperlink>
    </w:p>
    <w:p w14:paraId="5D1E1EC2" w14:textId="627BE2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2" w:history="1">
        <w:r w:rsidR="009A2260" w:rsidRPr="000F2745">
          <w:rPr>
            <w:rStyle w:val="Hyperlink"/>
            <w:rFonts w:ascii="Arial" w:hAnsi="Arial" w:cs="Arial"/>
            <w:noProof/>
          </w:rPr>
          <w:t>10.1.3.6 Other CSUs called by this CSU</w:t>
        </w:r>
        <w:r w:rsidR="009A2260">
          <w:rPr>
            <w:noProof/>
            <w:webHidden/>
          </w:rPr>
          <w:tab/>
        </w:r>
        <w:r w:rsidR="009A2260">
          <w:rPr>
            <w:noProof/>
            <w:webHidden/>
          </w:rPr>
          <w:fldChar w:fldCharType="begin"/>
        </w:r>
        <w:r w:rsidR="009A2260">
          <w:rPr>
            <w:noProof/>
            <w:webHidden/>
          </w:rPr>
          <w:instrText xml:space="preserve"> PAGEREF _Toc158905452 \h </w:instrText>
        </w:r>
        <w:r w:rsidR="009A2260">
          <w:rPr>
            <w:noProof/>
            <w:webHidden/>
          </w:rPr>
        </w:r>
        <w:r w:rsidR="009A2260">
          <w:rPr>
            <w:noProof/>
            <w:webHidden/>
          </w:rPr>
          <w:fldChar w:fldCharType="separate"/>
        </w:r>
        <w:r w:rsidR="00E007C1">
          <w:rPr>
            <w:noProof/>
            <w:webHidden/>
          </w:rPr>
          <w:t>58</w:t>
        </w:r>
        <w:r w:rsidR="009A2260">
          <w:rPr>
            <w:noProof/>
            <w:webHidden/>
          </w:rPr>
          <w:fldChar w:fldCharType="end"/>
        </w:r>
      </w:hyperlink>
    </w:p>
    <w:p w14:paraId="678ECF77" w14:textId="3462363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3" w:history="1">
        <w:r w:rsidR="009A2260" w:rsidRPr="000F2745">
          <w:rPr>
            <w:rStyle w:val="Hyperlink"/>
            <w:rFonts w:ascii="Arial" w:hAnsi="Arial" w:cs="Arial"/>
            <w:noProof/>
          </w:rPr>
          <w:t>10.1.3.7 Description of list of LLRs allocated</w:t>
        </w:r>
        <w:r w:rsidR="009A2260">
          <w:rPr>
            <w:noProof/>
            <w:webHidden/>
          </w:rPr>
          <w:tab/>
        </w:r>
        <w:r w:rsidR="009A2260">
          <w:rPr>
            <w:noProof/>
            <w:webHidden/>
          </w:rPr>
          <w:fldChar w:fldCharType="begin"/>
        </w:r>
        <w:r w:rsidR="009A2260">
          <w:rPr>
            <w:noProof/>
            <w:webHidden/>
          </w:rPr>
          <w:instrText xml:space="preserve"> PAGEREF _Toc158905453 \h </w:instrText>
        </w:r>
        <w:r w:rsidR="009A2260">
          <w:rPr>
            <w:noProof/>
            <w:webHidden/>
          </w:rPr>
        </w:r>
        <w:r w:rsidR="009A2260">
          <w:rPr>
            <w:noProof/>
            <w:webHidden/>
          </w:rPr>
          <w:fldChar w:fldCharType="separate"/>
        </w:r>
        <w:r w:rsidR="00E007C1">
          <w:rPr>
            <w:noProof/>
            <w:webHidden/>
          </w:rPr>
          <w:t>58</w:t>
        </w:r>
        <w:r w:rsidR="009A2260">
          <w:rPr>
            <w:noProof/>
            <w:webHidden/>
          </w:rPr>
          <w:fldChar w:fldCharType="end"/>
        </w:r>
      </w:hyperlink>
    </w:p>
    <w:p w14:paraId="6CBA0402" w14:textId="1BFBCB4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4" w:history="1">
        <w:r w:rsidR="009A2260" w:rsidRPr="000F2745">
          <w:rPr>
            <w:rStyle w:val="Hyperlink"/>
            <w:rFonts w:ascii="Arial" w:hAnsi="Arial" w:cs="Arial"/>
            <w:noProof/>
          </w:rPr>
          <w:t>10.1.3.7.1 daucmfa825comm-VProcessNOC-LLR-001</w:t>
        </w:r>
        <w:r w:rsidR="009A2260">
          <w:rPr>
            <w:noProof/>
            <w:webHidden/>
          </w:rPr>
          <w:tab/>
        </w:r>
        <w:r w:rsidR="009A2260">
          <w:rPr>
            <w:noProof/>
            <w:webHidden/>
          </w:rPr>
          <w:fldChar w:fldCharType="begin"/>
        </w:r>
        <w:r w:rsidR="009A2260">
          <w:rPr>
            <w:noProof/>
            <w:webHidden/>
          </w:rPr>
          <w:instrText xml:space="preserve"> PAGEREF _Toc158905454 \h </w:instrText>
        </w:r>
        <w:r w:rsidR="009A2260">
          <w:rPr>
            <w:noProof/>
            <w:webHidden/>
          </w:rPr>
        </w:r>
        <w:r w:rsidR="009A2260">
          <w:rPr>
            <w:noProof/>
            <w:webHidden/>
          </w:rPr>
          <w:fldChar w:fldCharType="separate"/>
        </w:r>
        <w:r w:rsidR="00E007C1">
          <w:rPr>
            <w:noProof/>
            <w:webHidden/>
          </w:rPr>
          <w:t>58</w:t>
        </w:r>
        <w:r w:rsidR="009A2260">
          <w:rPr>
            <w:noProof/>
            <w:webHidden/>
          </w:rPr>
          <w:fldChar w:fldCharType="end"/>
        </w:r>
      </w:hyperlink>
    </w:p>
    <w:p w14:paraId="3738C3A1" w14:textId="33174DF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5" w:history="1">
        <w:r w:rsidR="009A2260" w:rsidRPr="000F2745">
          <w:rPr>
            <w:rStyle w:val="Hyperlink"/>
            <w:noProof/>
          </w:rPr>
          <w:t>10.1.4 VProcessNSC</w:t>
        </w:r>
        <w:r w:rsidR="009A2260">
          <w:rPr>
            <w:noProof/>
            <w:webHidden/>
          </w:rPr>
          <w:tab/>
        </w:r>
        <w:r w:rsidR="009A2260">
          <w:rPr>
            <w:noProof/>
            <w:webHidden/>
          </w:rPr>
          <w:fldChar w:fldCharType="begin"/>
        </w:r>
        <w:r w:rsidR="009A2260">
          <w:rPr>
            <w:noProof/>
            <w:webHidden/>
          </w:rPr>
          <w:instrText xml:space="preserve"> PAGEREF _Toc158905455 \h </w:instrText>
        </w:r>
        <w:r w:rsidR="009A2260">
          <w:rPr>
            <w:noProof/>
            <w:webHidden/>
          </w:rPr>
        </w:r>
        <w:r w:rsidR="009A2260">
          <w:rPr>
            <w:noProof/>
            <w:webHidden/>
          </w:rPr>
          <w:fldChar w:fldCharType="separate"/>
        </w:r>
        <w:r w:rsidR="00E007C1">
          <w:rPr>
            <w:noProof/>
            <w:webHidden/>
          </w:rPr>
          <w:t>58</w:t>
        </w:r>
        <w:r w:rsidR="009A2260">
          <w:rPr>
            <w:noProof/>
            <w:webHidden/>
          </w:rPr>
          <w:fldChar w:fldCharType="end"/>
        </w:r>
      </w:hyperlink>
    </w:p>
    <w:p w14:paraId="17B5B78E" w14:textId="030A912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6" w:history="1">
        <w:r w:rsidR="009A2260" w:rsidRPr="000F2745">
          <w:rPr>
            <w:rStyle w:val="Hyperlink"/>
            <w:rFonts w:ascii="Arial" w:hAnsi="Arial" w:cs="Arial"/>
            <w:noProof/>
          </w:rPr>
          <w:t>10.1.4.1 Brief Description</w:t>
        </w:r>
        <w:r w:rsidR="009A2260">
          <w:rPr>
            <w:noProof/>
            <w:webHidden/>
          </w:rPr>
          <w:tab/>
        </w:r>
        <w:r w:rsidR="009A2260">
          <w:rPr>
            <w:noProof/>
            <w:webHidden/>
          </w:rPr>
          <w:fldChar w:fldCharType="begin"/>
        </w:r>
        <w:r w:rsidR="009A2260">
          <w:rPr>
            <w:noProof/>
            <w:webHidden/>
          </w:rPr>
          <w:instrText xml:space="preserve"> PAGEREF _Toc158905456 \h </w:instrText>
        </w:r>
        <w:r w:rsidR="009A2260">
          <w:rPr>
            <w:noProof/>
            <w:webHidden/>
          </w:rPr>
        </w:r>
        <w:r w:rsidR="009A2260">
          <w:rPr>
            <w:noProof/>
            <w:webHidden/>
          </w:rPr>
          <w:fldChar w:fldCharType="separate"/>
        </w:r>
        <w:r w:rsidR="00E007C1">
          <w:rPr>
            <w:noProof/>
            <w:webHidden/>
          </w:rPr>
          <w:t>58</w:t>
        </w:r>
        <w:r w:rsidR="009A2260">
          <w:rPr>
            <w:noProof/>
            <w:webHidden/>
          </w:rPr>
          <w:fldChar w:fldCharType="end"/>
        </w:r>
      </w:hyperlink>
    </w:p>
    <w:p w14:paraId="314F81AD" w14:textId="04B6AF8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7" w:history="1">
        <w:r w:rsidR="009A2260" w:rsidRPr="000F2745">
          <w:rPr>
            <w:rStyle w:val="Hyperlink"/>
            <w:rFonts w:ascii="Arial" w:hAnsi="Arial" w:cs="Arial"/>
            <w:noProof/>
          </w:rPr>
          <w:t>10.1.4.2 List of HLRs allocated</w:t>
        </w:r>
        <w:r w:rsidR="009A2260">
          <w:rPr>
            <w:noProof/>
            <w:webHidden/>
          </w:rPr>
          <w:tab/>
        </w:r>
        <w:r w:rsidR="009A2260">
          <w:rPr>
            <w:noProof/>
            <w:webHidden/>
          </w:rPr>
          <w:fldChar w:fldCharType="begin"/>
        </w:r>
        <w:r w:rsidR="009A2260">
          <w:rPr>
            <w:noProof/>
            <w:webHidden/>
          </w:rPr>
          <w:instrText xml:space="preserve"> PAGEREF _Toc158905457 \h </w:instrText>
        </w:r>
        <w:r w:rsidR="009A2260">
          <w:rPr>
            <w:noProof/>
            <w:webHidden/>
          </w:rPr>
        </w:r>
        <w:r w:rsidR="009A2260">
          <w:rPr>
            <w:noProof/>
            <w:webHidden/>
          </w:rPr>
          <w:fldChar w:fldCharType="separate"/>
        </w:r>
        <w:r w:rsidR="00E007C1">
          <w:rPr>
            <w:noProof/>
            <w:webHidden/>
          </w:rPr>
          <w:t>59</w:t>
        </w:r>
        <w:r w:rsidR="009A2260">
          <w:rPr>
            <w:noProof/>
            <w:webHidden/>
          </w:rPr>
          <w:fldChar w:fldCharType="end"/>
        </w:r>
      </w:hyperlink>
    </w:p>
    <w:p w14:paraId="522EA170" w14:textId="1E80BBB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8" w:history="1">
        <w:r w:rsidR="009A2260" w:rsidRPr="000F2745">
          <w:rPr>
            <w:rStyle w:val="Hyperlink"/>
            <w:rFonts w:ascii="Arial" w:hAnsi="Arial" w:cs="Arial"/>
            <w:noProof/>
          </w:rPr>
          <w:t>10.1.4.3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_Toc158905458 \h </w:instrText>
        </w:r>
        <w:r w:rsidR="009A2260">
          <w:rPr>
            <w:noProof/>
            <w:webHidden/>
          </w:rPr>
        </w:r>
        <w:r w:rsidR="009A2260">
          <w:rPr>
            <w:noProof/>
            <w:webHidden/>
          </w:rPr>
          <w:fldChar w:fldCharType="separate"/>
        </w:r>
        <w:r w:rsidR="00E007C1">
          <w:rPr>
            <w:noProof/>
            <w:webHidden/>
          </w:rPr>
          <w:t>59</w:t>
        </w:r>
        <w:r w:rsidR="009A2260">
          <w:rPr>
            <w:noProof/>
            <w:webHidden/>
          </w:rPr>
          <w:fldChar w:fldCharType="end"/>
        </w:r>
      </w:hyperlink>
    </w:p>
    <w:p w14:paraId="61F42C7D" w14:textId="0662D71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59" w:history="1">
        <w:r w:rsidR="009A2260" w:rsidRPr="000F2745">
          <w:rPr>
            <w:rStyle w:val="Hyperlink"/>
            <w:rFonts w:ascii="Arial" w:hAnsi="Arial" w:cs="Arial"/>
            <w:noProof/>
          </w:rPr>
          <w:t>10.1.4.4 Parameter list (Input/Output)</w:t>
        </w:r>
        <w:r w:rsidR="009A2260">
          <w:rPr>
            <w:noProof/>
            <w:webHidden/>
          </w:rPr>
          <w:tab/>
        </w:r>
        <w:r w:rsidR="009A2260">
          <w:rPr>
            <w:noProof/>
            <w:webHidden/>
          </w:rPr>
          <w:fldChar w:fldCharType="begin"/>
        </w:r>
        <w:r w:rsidR="009A2260">
          <w:rPr>
            <w:noProof/>
            <w:webHidden/>
          </w:rPr>
          <w:instrText xml:space="preserve"> PAGEREF _Toc158905459 \h </w:instrText>
        </w:r>
        <w:r w:rsidR="009A2260">
          <w:rPr>
            <w:noProof/>
            <w:webHidden/>
          </w:rPr>
        </w:r>
        <w:r w:rsidR="009A2260">
          <w:rPr>
            <w:noProof/>
            <w:webHidden/>
          </w:rPr>
          <w:fldChar w:fldCharType="separate"/>
        </w:r>
        <w:r w:rsidR="00E007C1">
          <w:rPr>
            <w:noProof/>
            <w:webHidden/>
          </w:rPr>
          <w:t>59</w:t>
        </w:r>
        <w:r w:rsidR="009A2260">
          <w:rPr>
            <w:noProof/>
            <w:webHidden/>
          </w:rPr>
          <w:fldChar w:fldCharType="end"/>
        </w:r>
      </w:hyperlink>
    </w:p>
    <w:p w14:paraId="6F5B9957" w14:textId="5DB86B9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0" w:history="1">
        <w:r w:rsidR="009A2260" w:rsidRPr="000F2745">
          <w:rPr>
            <w:rStyle w:val="Hyperlink"/>
            <w:rFonts w:ascii="Arial" w:hAnsi="Arial" w:cs="Arial"/>
            <w:noProof/>
          </w:rPr>
          <w:t>10.1.4.5 Return Value</w:t>
        </w:r>
        <w:r w:rsidR="009A2260">
          <w:rPr>
            <w:noProof/>
            <w:webHidden/>
          </w:rPr>
          <w:tab/>
        </w:r>
        <w:r w:rsidR="009A2260">
          <w:rPr>
            <w:noProof/>
            <w:webHidden/>
          </w:rPr>
          <w:fldChar w:fldCharType="begin"/>
        </w:r>
        <w:r w:rsidR="009A2260">
          <w:rPr>
            <w:noProof/>
            <w:webHidden/>
          </w:rPr>
          <w:instrText xml:space="preserve"> PAGEREF _Toc158905460 \h </w:instrText>
        </w:r>
        <w:r w:rsidR="009A2260">
          <w:rPr>
            <w:noProof/>
            <w:webHidden/>
          </w:rPr>
        </w:r>
        <w:r w:rsidR="009A2260">
          <w:rPr>
            <w:noProof/>
            <w:webHidden/>
          </w:rPr>
          <w:fldChar w:fldCharType="separate"/>
        </w:r>
        <w:r w:rsidR="00E007C1">
          <w:rPr>
            <w:noProof/>
            <w:webHidden/>
          </w:rPr>
          <w:t>59</w:t>
        </w:r>
        <w:r w:rsidR="009A2260">
          <w:rPr>
            <w:noProof/>
            <w:webHidden/>
          </w:rPr>
          <w:fldChar w:fldCharType="end"/>
        </w:r>
      </w:hyperlink>
    </w:p>
    <w:p w14:paraId="281687F5" w14:textId="7E1A5D2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1" w:history="1">
        <w:r w:rsidR="009A2260" w:rsidRPr="000F2745">
          <w:rPr>
            <w:rStyle w:val="Hyperlink"/>
            <w:rFonts w:ascii="Arial" w:hAnsi="Arial" w:cs="Arial"/>
            <w:noProof/>
          </w:rPr>
          <w:t>10.1.4.6 Other CSUs called by this CSU</w:t>
        </w:r>
        <w:r w:rsidR="009A2260">
          <w:rPr>
            <w:noProof/>
            <w:webHidden/>
          </w:rPr>
          <w:tab/>
        </w:r>
        <w:r w:rsidR="009A2260">
          <w:rPr>
            <w:noProof/>
            <w:webHidden/>
          </w:rPr>
          <w:fldChar w:fldCharType="begin"/>
        </w:r>
        <w:r w:rsidR="009A2260">
          <w:rPr>
            <w:noProof/>
            <w:webHidden/>
          </w:rPr>
          <w:instrText xml:space="preserve"> PAGEREF _Toc158905461 \h </w:instrText>
        </w:r>
        <w:r w:rsidR="009A2260">
          <w:rPr>
            <w:noProof/>
            <w:webHidden/>
          </w:rPr>
        </w:r>
        <w:r w:rsidR="009A2260">
          <w:rPr>
            <w:noProof/>
            <w:webHidden/>
          </w:rPr>
          <w:fldChar w:fldCharType="separate"/>
        </w:r>
        <w:r w:rsidR="00E007C1">
          <w:rPr>
            <w:noProof/>
            <w:webHidden/>
          </w:rPr>
          <w:t>59</w:t>
        </w:r>
        <w:r w:rsidR="009A2260">
          <w:rPr>
            <w:noProof/>
            <w:webHidden/>
          </w:rPr>
          <w:fldChar w:fldCharType="end"/>
        </w:r>
      </w:hyperlink>
    </w:p>
    <w:p w14:paraId="036A8478" w14:textId="0C1FA3D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2" w:history="1">
        <w:r w:rsidR="009A2260" w:rsidRPr="000F2745">
          <w:rPr>
            <w:rStyle w:val="Hyperlink"/>
            <w:rFonts w:ascii="Arial" w:hAnsi="Arial" w:cs="Arial"/>
            <w:noProof/>
          </w:rPr>
          <w:t>10.1.4.7 Description of list of LLRs allocated</w:t>
        </w:r>
        <w:r w:rsidR="009A2260">
          <w:rPr>
            <w:noProof/>
            <w:webHidden/>
          </w:rPr>
          <w:tab/>
        </w:r>
        <w:r w:rsidR="009A2260">
          <w:rPr>
            <w:noProof/>
            <w:webHidden/>
          </w:rPr>
          <w:fldChar w:fldCharType="begin"/>
        </w:r>
        <w:r w:rsidR="009A2260">
          <w:rPr>
            <w:noProof/>
            <w:webHidden/>
          </w:rPr>
          <w:instrText xml:space="preserve"> PAGEREF _Toc158905462 \h </w:instrText>
        </w:r>
        <w:r w:rsidR="009A2260">
          <w:rPr>
            <w:noProof/>
            <w:webHidden/>
          </w:rPr>
        </w:r>
        <w:r w:rsidR="009A2260">
          <w:rPr>
            <w:noProof/>
            <w:webHidden/>
          </w:rPr>
          <w:fldChar w:fldCharType="separate"/>
        </w:r>
        <w:r w:rsidR="00E007C1">
          <w:rPr>
            <w:noProof/>
            <w:webHidden/>
          </w:rPr>
          <w:t>60</w:t>
        </w:r>
        <w:r w:rsidR="009A2260">
          <w:rPr>
            <w:noProof/>
            <w:webHidden/>
          </w:rPr>
          <w:fldChar w:fldCharType="end"/>
        </w:r>
      </w:hyperlink>
    </w:p>
    <w:p w14:paraId="2868A77E" w14:textId="4A58551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3" w:history="1">
        <w:r w:rsidR="009A2260" w:rsidRPr="000F2745">
          <w:rPr>
            <w:rStyle w:val="Hyperlink"/>
            <w:rFonts w:ascii="Arial" w:hAnsi="Arial" w:cs="Arial"/>
            <w:noProof/>
          </w:rPr>
          <w:t>10.1.4.7.1 daucmfa825comm-VProcessNSC-LLR-001</w:t>
        </w:r>
        <w:r w:rsidR="009A2260">
          <w:rPr>
            <w:noProof/>
            <w:webHidden/>
          </w:rPr>
          <w:tab/>
        </w:r>
        <w:r w:rsidR="009A2260">
          <w:rPr>
            <w:noProof/>
            <w:webHidden/>
          </w:rPr>
          <w:fldChar w:fldCharType="begin"/>
        </w:r>
        <w:r w:rsidR="009A2260">
          <w:rPr>
            <w:noProof/>
            <w:webHidden/>
          </w:rPr>
          <w:instrText xml:space="preserve"> PAGEREF _Toc158905463 \h </w:instrText>
        </w:r>
        <w:r w:rsidR="009A2260">
          <w:rPr>
            <w:noProof/>
            <w:webHidden/>
          </w:rPr>
        </w:r>
        <w:r w:rsidR="009A2260">
          <w:rPr>
            <w:noProof/>
            <w:webHidden/>
          </w:rPr>
          <w:fldChar w:fldCharType="separate"/>
        </w:r>
        <w:r w:rsidR="00E007C1">
          <w:rPr>
            <w:noProof/>
            <w:webHidden/>
          </w:rPr>
          <w:t>60</w:t>
        </w:r>
        <w:r w:rsidR="009A2260">
          <w:rPr>
            <w:noProof/>
            <w:webHidden/>
          </w:rPr>
          <w:fldChar w:fldCharType="end"/>
        </w:r>
      </w:hyperlink>
    </w:p>
    <w:p w14:paraId="51EE5394" w14:textId="50AD8FB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4" w:history="1">
        <w:r w:rsidR="009A2260" w:rsidRPr="000F2745">
          <w:rPr>
            <w:rStyle w:val="Hyperlink"/>
            <w:rFonts w:ascii="Arial" w:hAnsi="Arial" w:cs="Arial"/>
            <w:noProof/>
          </w:rPr>
          <w:t>10.1.4.7.2 daucmfa825comm-VProcessNSC-LLR-002</w:t>
        </w:r>
        <w:r w:rsidR="009A2260">
          <w:rPr>
            <w:noProof/>
            <w:webHidden/>
          </w:rPr>
          <w:tab/>
        </w:r>
        <w:r w:rsidR="009A2260">
          <w:rPr>
            <w:noProof/>
            <w:webHidden/>
          </w:rPr>
          <w:fldChar w:fldCharType="begin"/>
        </w:r>
        <w:r w:rsidR="009A2260">
          <w:rPr>
            <w:noProof/>
            <w:webHidden/>
          </w:rPr>
          <w:instrText xml:space="preserve"> PAGEREF _Toc158905464 \h </w:instrText>
        </w:r>
        <w:r w:rsidR="009A2260">
          <w:rPr>
            <w:noProof/>
            <w:webHidden/>
          </w:rPr>
        </w:r>
        <w:r w:rsidR="009A2260">
          <w:rPr>
            <w:noProof/>
            <w:webHidden/>
          </w:rPr>
          <w:fldChar w:fldCharType="separate"/>
        </w:r>
        <w:r w:rsidR="00E007C1">
          <w:rPr>
            <w:noProof/>
            <w:webHidden/>
          </w:rPr>
          <w:t>60</w:t>
        </w:r>
        <w:r w:rsidR="009A2260">
          <w:rPr>
            <w:noProof/>
            <w:webHidden/>
          </w:rPr>
          <w:fldChar w:fldCharType="end"/>
        </w:r>
      </w:hyperlink>
    </w:p>
    <w:p w14:paraId="3F09478E" w14:textId="2AA16A1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5" w:history="1">
        <w:r w:rsidR="009A2260" w:rsidRPr="000F2745">
          <w:rPr>
            <w:rStyle w:val="Hyperlink"/>
            <w:rFonts w:ascii="Arial" w:hAnsi="Arial" w:cs="Arial"/>
            <w:noProof/>
          </w:rPr>
          <w:t>10.1.4.7.3 daucmfa825comm-VProcessNSC-LLR-003</w:t>
        </w:r>
        <w:r w:rsidR="009A2260">
          <w:rPr>
            <w:noProof/>
            <w:webHidden/>
          </w:rPr>
          <w:tab/>
        </w:r>
        <w:r w:rsidR="009A2260">
          <w:rPr>
            <w:noProof/>
            <w:webHidden/>
          </w:rPr>
          <w:fldChar w:fldCharType="begin"/>
        </w:r>
        <w:r w:rsidR="009A2260">
          <w:rPr>
            <w:noProof/>
            <w:webHidden/>
          </w:rPr>
          <w:instrText xml:space="preserve"> PAGEREF _Toc158905465 \h </w:instrText>
        </w:r>
        <w:r w:rsidR="009A2260">
          <w:rPr>
            <w:noProof/>
            <w:webHidden/>
          </w:rPr>
        </w:r>
        <w:r w:rsidR="009A2260">
          <w:rPr>
            <w:noProof/>
            <w:webHidden/>
          </w:rPr>
          <w:fldChar w:fldCharType="separate"/>
        </w:r>
        <w:r w:rsidR="00E007C1">
          <w:rPr>
            <w:noProof/>
            <w:webHidden/>
          </w:rPr>
          <w:t>60</w:t>
        </w:r>
        <w:r w:rsidR="009A2260">
          <w:rPr>
            <w:noProof/>
            <w:webHidden/>
          </w:rPr>
          <w:fldChar w:fldCharType="end"/>
        </w:r>
      </w:hyperlink>
    </w:p>
    <w:p w14:paraId="620AF6EA" w14:textId="1770ECE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6" w:history="1">
        <w:r w:rsidR="009A2260" w:rsidRPr="000F2745">
          <w:rPr>
            <w:rStyle w:val="Hyperlink"/>
            <w:rFonts w:ascii="Arial" w:hAnsi="Arial" w:cs="Arial"/>
            <w:noProof/>
          </w:rPr>
          <w:t>10.1.4.7.4 daucmfa825comm-VProcessNSC-LLR-004</w:t>
        </w:r>
        <w:r w:rsidR="009A2260">
          <w:rPr>
            <w:noProof/>
            <w:webHidden/>
          </w:rPr>
          <w:tab/>
        </w:r>
        <w:r w:rsidR="009A2260">
          <w:rPr>
            <w:noProof/>
            <w:webHidden/>
          </w:rPr>
          <w:fldChar w:fldCharType="begin"/>
        </w:r>
        <w:r w:rsidR="009A2260">
          <w:rPr>
            <w:noProof/>
            <w:webHidden/>
          </w:rPr>
          <w:instrText xml:space="preserve"> PAGEREF _Toc158905466 \h </w:instrText>
        </w:r>
        <w:r w:rsidR="009A2260">
          <w:rPr>
            <w:noProof/>
            <w:webHidden/>
          </w:rPr>
        </w:r>
        <w:r w:rsidR="009A2260">
          <w:rPr>
            <w:noProof/>
            <w:webHidden/>
          </w:rPr>
          <w:fldChar w:fldCharType="separate"/>
        </w:r>
        <w:r w:rsidR="00E007C1">
          <w:rPr>
            <w:noProof/>
            <w:webHidden/>
          </w:rPr>
          <w:t>61</w:t>
        </w:r>
        <w:r w:rsidR="009A2260">
          <w:rPr>
            <w:noProof/>
            <w:webHidden/>
          </w:rPr>
          <w:fldChar w:fldCharType="end"/>
        </w:r>
      </w:hyperlink>
    </w:p>
    <w:p w14:paraId="59AF512A" w14:textId="3A31C9B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7" w:history="1">
        <w:r w:rsidR="009A2260" w:rsidRPr="000F2745">
          <w:rPr>
            <w:rStyle w:val="Hyperlink"/>
            <w:rFonts w:ascii="Arial" w:hAnsi="Arial" w:cs="Arial"/>
            <w:noProof/>
          </w:rPr>
          <w:t>10.1.4.7.5 daucmfa825comm-VProcessNSC-LLR-005</w:t>
        </w:r>
        <w:r w:rsidR="009A2260">
          <w:rPr>
            <w:noProof/>
            <w:webHidden/>
          </w:rPr>
          <w:tab/>
        </w:r>
        <w:r w:rsidR="009A2260">
          <w:rPr>
            <w:noProof/>
            <w:webHidden/>
          </w:rPr>
          <w:fldChar w:fldCharType="begin"/>
        </w:r>
        <w:r w:rsidR="009A2260">
          <w:rPr>
            <w:noProof/>
            <w:webHidden/>
          </w:rPr>
          <w:instrText xml:space="preserve"> PAGEREF _Toc158905467 \h </w:instrText>
        </w:r>
        <w:r w:rsidR="009A2260">
          <w:rPr>
            <w:noProof/>
            <w:webHidden/>
          </w:rPr>
        </w:r>
        <w:r w:rsidR="009A2260">
          <w:rPr>
            <w:noProof/>
            <w:webHidden/>
          </w:rPr>
          <w:fldChar w:fldCharType="separate"/>
        </w:r>
        <w:r w:rsidR="00E007C1">
          <w:rPr>
            <w:noProof/>
            <w:webHidden/>
          </w:rPr>
          <w:t>61</w:t>
        </w:r>
        <w:r w:rsidR="009A2260">
          <w:rPr>
            <w:noProof/>
            <w:webHidden/>
          </w:rPr>
          <w:fldChar w:fldCharType="end"/>
        </w:r>
      </w:hyperlink>
    </w:p>
    <w:p w14:paraId="35C99026" w14:textId="565F023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8" w:history="1">
        <w:r w:rsidR="009A2260" w:rsidRPr="000F2745">
          <w:rPr>
            <w:rStyle w:val="Hyperlink"/>
            <w:rFonts w:ascii="Arial" w:hAnsi="Arial" w:cs="Arial"/>
            <w:noProof/>
          </w:rPr>
          <w:t>10.1.4.7.6 daucmfa825comm-VProcessNSC-LLR-006</w:t>
        </w:r>
        <w:r w:rsidR="009A2260">
          <w:rPr>
            <w:noProof/>
            <w:webHidden/>
          </w:rPr>
          <w:tab/>
        </w:r>
        <w:r w:rsidR="009A2260">
          <w:rPr>
            <w:noProof/>
            <w:webHidden/>
          </w:rPr>
          <w:fldChar w:fldCharType="begin"/>
        </w:r>
        <w:r w:rsidR="009A2260">
          <w:rPr>
            <w:noProof/>
            <w:webHidden/>
          </w:rPr>
          <w:instrText xml:space="preserve"> PAGEREF _Toc158905468 \h </w:instrText>
        </w:r>
        <w:r w:rsidR="009A2260">
          <w:rPr>
            <w:noProof/>
            <w:webHidden/>
          </w:rPr>
        </w:r>
        <w:r w:rsidR="009A2260">
          <w:rPr>
            <w:noProof/>
            <w:webHidden/>
          </w:rPr>
          <w:fldChar w:fldCharType="separate"/>
        </w:r>
        <w:r w:rsidR="00E007C1">
          <w:rPr>
            <w:noProof/>
            <w:webHidden/>
          </w:rPr>
          <w:t>62</w:t>
        </w:r>
        <w:r w:rsidR="009A2260">
          <w:rPr>
            <w:noProof/>
            <w:webHidden/>
          </w:rPr>
          <w:fldChar w:fldCharType="end"/>
        </w:r>
      </w:hyperlink>
    </w:p>
    <w:p w14:paraId="10ABDE1F" w14:textId="268EE3A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69" w:history="1">
        <w:r w:rsidR="009A2260" w:rsidRPr="000F2745">
          <w:rPr>
            <w:rStyle w:val="Hyperlink"/>
            <w:rFonts w:ascii="Arial" w:hAnsi="Arial" w:cs="Arial"/>
            <w:noProof/>
          </w:rPr>
          <w:t>10.1.4.7.7 daucmfa825comm-VProcessNSC-LLR-007</w:t>
        </w:r>
        <w:r w:rsidR="009A2260">
          <w:rPr>
            <w:noProof/>
            <w:webHidden/>
          </w:rPr>
          <w:tab/>
        </w:r>
        <w:r w:rsidR="009A2260">
          <w:rPr>
            <w:noProof/>
            <w:webHidden/>
          </w:rPr>
          <w:fldChar w:fldCharType="begin"/>
        </w:r>
        <w:r w:rsidR="009A2260">
          <w:rPr>
            <w:noProof/>
            <w:webHidden/>
          </w:rPr>
          <w:instrText xml:space="preserve"> PAGEREF _Toc158905469 \h </w:instrText>
        </w:r>
        <w:r w:rsidR="009A2260">
          <w:rPr>
            <w:noProof/>
            <w:webHidden/>
          </w:rPr>
        </w:r>
        <w:r w:rsidR="009A2260">
          <w:rPr>
            <w:noProof/>
            <w:webHidden/>
          </w:rPr>
          <w:fldChar w:fldCharType="separate"/>
        </w:r>
        <w:r w:rsidR="00E007C1">
          <w:rPr>
            <w:noProof/>
            <w:webHidden/>
          </w:rPr>
          <w:t>62</w:t>
        </w:r>
        <w:r w:rsidR="009A2260">
          <w:rPr>
            <w:noProof/>
            <w:webHidden/>
          </w:rPr>
          <w:fldChar w:fldCharType="end"/>
        </w:r>
      </w:hyperlink>
    </w:p>
    <w:p w14:paraId="2C74F659" w14:textId="4C7EDAD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0" w:history="1">
        <w:r w:rsidR="009A2260" w:rsidRPr="000F2745">
          <w:rPr>
            <w:rStyle w:val="Hyperlink"/>
            <w:rFonts w:ascii="Arial" w:hAnsi="Arial" w:cs="Arial"/>
            <w:noProof/>
          </w:rPr>
          <w:t>10.1.4.7.8 daucmfa825comm-VProcessNSC-LLR-008</w:t>
        </w:r>
        <w:r w:rsidR="009A2260">
          <w:rPr>
            <w:noProof/>
            <w:webHidden/>
          </w:rPr>
          <w:tab/>
        </w:r>
        <w:r w:rsidR="009A2260">
          <w:rPr>
            <w:noProof/>
            <w:webHidden/>
          </w:rPr>
          <w:fldChar w:fldCharType="begin"/>
        </w:r>
        <w:r w:rsidR="009A2260">
          <w:rPr>
            <w:noProof/>
            <w:webHidden/>
          </w:rPr>
          <w:instrText xml:space="preserve"> PAGEREF _Toc158905470 \h </w:instrText>
        </w:r>
        <w:r w:rsidR="009A2260">
          <w:rPr>
            <w:noProof/>
            <w:webHidden/>
          </w:rPr>
        </w:r>
        <w:r w:rsidR="009A2260">
          <w:rPr>
            <w:noProof/>
            <w:webHidden/>
          </w:rPr>
          <w:fldChar w:fldCharType="separate"/>
        </w:r>
        <w:r w:rsidR="00E007C1">
          <w:rPr>
            <w:noProof/>
            <w:webHidden/>
          </w:rPr>
          <w:t>62</w:t>
        </w:r>
        <w:r w:rsidR="009A2260">
          <w:rPr>
            <w:noProof/>
            <w:webHidden/>
          </w:rPr>
          <w:fldChar w:fldCharType="end"/>
        </w:r>
      </w:hyperlink>
    </w:p>
    <w:p w14:paraId="1E1B78D2" w14:textId="0DDCC4D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1" w:history="1">
        <w:r w:rsidR="009A2260" w:rsidRPr="000F2745">
          <w:rPr>
            <w:rStyle w:val="Hyperlink"/>
            <w:noProof/>
          </w:rPr>
          <w:t>10.1.5 A825CommTask</w:t>
        </w:r>
        <w:r w:rsidR="009A2260">
          <w:rPr>
            <w:noProof/>
            <w:webHidden/>
          </w:rPr>
          <w:tab/>
        </w:r>
        <w:r w:rsidR="009A2260">
          <w:rPr>
            <w:noProof/>
            <w:webHidden/>
          </w:rPr>
          <w:fldChar w:fldCharType="begin"/>
        </w:r>
        <w:r w:rsidR="009A2260">
          <w:rPr>
            <w:noProof/>
            <w:webHidden/>
          </w:rPr>
          <w:instrText xml:space="preserve"> PAGEREF _Toc158905471 \h </w:instrText>
        </w:r>
        <w:r w:rsidR="009A2260">
          <w:rPr>
            <w:noProof/>
            <w:webHidden/>
          </w:rPr>
        </w:r>
        <w:r w:rsidR="009A2260">
          <w:rPr>
            <w:noProof/>
            <w:webHidden/>
          </w:rPr>
          <w:fldChar w:fldCharType="separate"/>
        </w:r>
        <w:r w:rsidR="00E007C1">
          <w:rPr>
            <w:noProof/>
            <w:webHidden/>
          </w:rPr>
          <w:t>63</w:t>
        </w:r>
        <w:r w:rsidR="009A2260">
          <w:rPr>
            <w:noProof/>
            <w:webHidden/>
          </w:rPr>
          <w:fldChar w:fldCharType="end"/>
        </w:r>
      </w:hyperlink>
    </w:p>
    <w:p w14:paraId="1EF6C484" w14:textId="1A417FD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2" w:history="1">
        <w:r w:rsidR="009A2260" w:rsidRPr="000F2745">
          <w:rPr>
            <w:rStyle w:val="Hyperlink"/>
            <w:rFonts w:ascii="Arial" w:hAnsi="Arial" w:cs="Arial"/>
            <w:noProof/>
          </w:rPr>
          <w:t>10.1.5.1 Brief Description</w:t>
        </w:r>
        <w:r w:rsidR="009A2260">
          <w:rPr>
            <w:noProof/>
            <w:webHidden/>
          </w:rPr>
          <w:tab/>
        </w:r>
        <w:r w:rsidR="009A2260">
          <w:rPr>
            <w:noProof/>
            <w:webHidden/>
          </w:rPr>
          <w:fldChar w:fldCharType="begin"/>
        </w:r>
        <w:r w:rsidR="009A2260">
          <w:rPr>
            <w:noProof/>
            <w:webHidden/>
          </w:rPr>
          <w:instrText xml:space="preserve"> PAGEREF _Toc158905472 \h </w:instrText>
        </w:r>
        <w:r w:rsidR="009A2260">
          <w:rPr>
            <w:noProof/>
            <w:webHidden/>
          </w:rPr>
        </w:r>
        <w:r w:rsidR="009A2260">
          <w:rPr>
            <w:noProof/>
            <w:webHidden/>
          </w:rPr>
          <w:fldChar w:fldCharType="separate"/>
        </w:r>
        <w:r w:rsidR="00E007C1">
          <w:rPr>
            <w:noProof/>
            <w:webHidden/>
          </w:rPr>
          <w:t>63</w:t>
        </w:r>
        <w:r w:rsidR="009A2260">
          <w:rPr>
            <w:noProof/>
            <w:webHidden/>
          </w:rPr>
          <w:fldChar w:fldCharType="end"/>
        </w:r>
      </w:hyperlink>
    </w:p>
    <w:p w14:paraId="7BDDC694" w14:textId="04F5A11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3" w:history="1">
        <w:r w:rsidR="009A2260" w:rsidRPr="000F2745">
          <w:rPr>
            <w:rStyle w:val="Hyperlink"/>
            <w:rFonts w:ascii="Arial" w:hAnsi="Arial" w:cs="Arial"/>
            <w:noProof/>
          </w:rPr>
          <w:t>10.1.5.2 List of HLRs allocated</w:t>
        </w:r>
        <w:r w:rsidR="009A2260">
          <w:rPr>
            <w:noProof/>
            <w:webHidden/>
          </w:rPr>
          <w:tab/>
        </w:r>
        <w:r w:rsidR="009A2260">
          <w:rPr>
            <w:noProof/>
            <w:webHidden/>
          </w:rPr>
          <w:fldChar w:fldCharType="begin"/>
        </w:r>
        <w:r w:rsidR="009A2260">
          <w:rPr>
            <w:noProof/>
            <w:webHidden/>
          </w:rPr>
          <w:instrText xml:space="preserve"> PAGEREF _Toc158905473 \h </w:instrText>
        </w:r>
        <w:r w:rsidR="009A2260">
          <w:rPr>
            <w:noProof/>
            <w:webHidden/>
          </w:rPr>
        </w:r>
        <w:r w:rsidR="009A2260">
          <w:rPr>
            <w:noProof/>
            <w:webHidden/>
          </w:rPr>
          <w:fldChar w:fldCharType="separate"/>
        </w:r>
        <w:r w:rsidR="00E007C1">
          <w:rPr>
            <w:noProof/>
            <w:webHidden/>
          </w:rPr>
          <w:t>63</w:t>
        </w:r>
        <w:r w:rsidR="009A2260">
          <w:rPr>
            <w:noProof/>
            <w:webHidden/>
          </w:rPr>
          <w:fldChar w:fldCharType="end"/>
        </w:r>
      </w:hyperlink>
    </w:p>
    <w:p w14:paraId="061818AD" w14:textId="60DF529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4" w:history="1">
        <w:r w:rsidR="009A2260" w:rsidRPr="000F2745">
          <w:rPr>
            <w:rStyle w:val="Hyperlink"/>
            <w:rFonts w:ascii="Arial" w:hAnsi="Arial" w:cs="Arial"/>
            <w:noProof/>
          </w:rPr>
          <w:t>10.1.5.3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_Toc158905474 \h </w:instrText>
        </w:r>
        <w:r w:rsidR="009A2260">
          <w:rPr>
            <w:noProof/>
            <w:webHidden/>
          </w:rPr>
        </w:r>
        <w:r w:rsidR="009A2260">
          <w:rPr>
            <w:noProof/>
            <w:webHidden/>
          </w:rPr>
          <w:fldChar w:fldCharType="separate"/>
        </w:r>
        <w:r w:rsidR="00E007C1">
          <w:rPr>
            <w:noProof/>
            <w:webHidden/>
          </w:rPr>
          <w:t>63</w:t>
        </w:r>
        <w:r w:rsidR="009A2260">
          <w:rPr>
            <w:noProof/>
            <w:webHidden/>
          </w:rPr>
          <w:fldChar w:fldCharType="end"/>
        </w:r>
      </w:hyperlink>
    </w:p>
    <w:p w14:paraId="65775087" w14:textId="49277DB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5" w:history="1">
        <w:r w:rsidR="009A2260" w:rsidRPr="000F2745">
          <w:rPr>
            <w:rStyle w:val="Hyperlink"/>
            <w:rFonts w:ascii="Arial" w:hAnsi="Arial" w:cs="Arial"/>
            <w:noProof/>
          </w:rPr>
          <w:t>10.1.5.4 Parameter list (Input/Output)</w:t>
        </w:r>
        <w:r w:rsidR="009A2260">
          <w:rPr>
            <w:noProof/>
            <w:webHidden/>
          </w:rPr>
          <w:tab/>
        </w:r>
        <w:r w:rsidR="009A2260">
          <w:rPr>
            <w:noProof/>
            <w:webHidden/>
          </w:rPr>
          <w:fldChar w:fldCharType="begin"/>
        </w:r>
        <w:r w:rsidR="009A2260">
          <w:rPr>
            <w:noProof/>
            <w:webHidden/>
          </w:rPr>
          <w:instrText xml:space="preserve"> PAGEREF _Toc158905475 \h </w:instrText>
        </w:r>
        <w:r w:rsidR="009A2260">
          <w:rPr>
            <w:noProof/>
            <w:webHidden/>
          </w:rPr>
        </w:r>
        <w:r w:rsidR="009A2260">
          <w:rPr>
            <w:noProof/>
            <w:webHidden/>
          </w:rPr>
          <w:fldChar w:fldCharType="separate"/>
        </w:r>
        <w:r w:rsidR="00E007C1">
          <w:rPr>
            <w:noProof/>
            <w:webHidden/>
          </w:rPr>
          <w:t>63</w:t>
        </w:r>
        <w:r w:rsidR="009A2260">
          <w:rPr>
            <w:noProof/>
            <w:webHidden/>
          </w:rPr>
          <w:fldChar w:fldCharType="end"/>
        </w:r>
      </w:hyperlink>
    </w:p>
    <w:p w14:paraId="2D594747" w14:textId="2CC7664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6" w:history="1">
        <w:r w:rsidR="009A2260" w:rsidRPr="000F2745">
          <w:rPr>
            <w:rStyle w:val="Hyperlink"/>
            <w:rFonts w:ascii="Arial" w:hAnsi="Arial" w:cs="Arial"/>
            <w:noProof/>
          </w:rPr>
          <w:t>10.1.5.5 Return Value</w:t>
        </w:r>
        <w:r w:rsidR="009A2260">
          <w:rPr>
            <w:noProof/>
            <w:webHidden/>
          </w:rPr>
          <w:tab/>
        </w:r>
        <w:r w:rsidR="009A2260">
          <w:rPr>
            <w:noProof/>
            <w:webHidden/>
          </w:rPr>
          <w:fldChar w:fldCharType="begin"/>
        </w:r>
        <w:r w:rsidR="009A2260">
          <w:rPr>
            <w:noProof/>
            <w:webHidden/>
          </w:rPr>
          <w:instrText xml:space="preserve"> PAGEREF _Toc158905476 \h </w:instrText>
        </w:r>
        <w:r w:rsidR="009A2260">
          <w:rPr>
            <w:noProof/>
            <w:webHidden/>
          </w:rPr>
        </w:r>
        <w:r w:rsidR="009A2260">
          <w:rPr>
            <w:noProof/>
            <w:webHidden/>
          </w:rPr>
          <w:fldChar w:fldCharType="separate"/>
        </w:r>
        <w:r w:rsidR="00E007C1">
          <w:rPr>
            <w:noProof/>
            <w:webHidden/>
          </w:rPr>
          <w:t>63</w:t>
        </w:r>
        <w:r w:rsidR="009A2260">
          <w:rPr>
            <w:noProof/>
            <w:webHidden/>
          </w:rPr>
          <w:fldChar w:fldCharType="end"/>
        </w:r>
      </w:hyperlink>
    </w:p>
    <w:p w14:paraId="55102869" w14:textId="6EBE4AF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7" w:history="1">
        <w:r w:rsidR="009A2260" w:rsidRPr="000F2745">
          <w:rPr>
            <w:rStyle w:val="Hyperlink"/>
            <w:rFonts w:ascii="Arial" w:hAnsi="Arial" w:cs="Arial"/>
            <w:noProof/>
          </w:rPr>
          <w:t>10.1.5.6 Other CSUs called by this CSU</w:t>
        </w:r>
        <w:r w:rsidR="009A2260">
          <w:rPr>
            <w:noProof/>
            <w:webHidden/>
          </w:rPr>
          <w:tab/>
        </w:r>
        <w:r w:rsidR="009A2260">
          <w:rPr>
            <w:noProof/>
            <w:webHidden/>
          </w:rPr>
          <w:fldChar w:fldCharType="begin"/>
        </w:r>
        <w:r w:rsidR="009A2260">
          <w:rPr>
            <w:noProof/>
            <w:webHidden/>
          </w:rPr>
          <w:instrText xml:space="preserve"> PAGEREF _Toc158905477 \h </w:instrText>
        </w:r>
        <w:r w:rsidR="009A2260">
          <w:rPr>
            <w:noProof/>
            <w:webHidden/>
          </w:rPr>
        </w:r>
        <w:r w:rsidR="009A2260">
          <w:rPr>
            <w:noProof/>
            <w:webHidden/>
          </w:rPr>
          <w:fldChar w:fldCharType="separate"/>
        </w:r>
        <w:r w:rsidR="00E007C1">
          <w:rPr>
            <w:noProof/>
            <w:webHidden/>
          </w:rPr>
          <w:t>63</w:t>
        </w:r>
        <w:r w:rsidR="009A2260">
          <w:rPr>
            <w:noProof/>
            <w:webHidden/>
          </w:rPr>
          <w:fldChar w:fldCharType="end"/>
        </w:r>
      </w:hyperlink>
    </w:p>
    <w:p w14:paraId="67EB3822" w14:textId="05A2BD9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8" w:history="1">
        <w:r w:rsidR="009A2260" w:rsidRPr="000F2745">
          <w:rPr>
            <w:rStyle w:val="Hyperlink"/>
            <w:rFonts w:ascii="Arial" w:hAnsi="Arial" w:cs="Arial"/>
            <w:noProof/>
          </w:rPr>
          <w:t>10.1.5.7 Description of list of LLRs allocated</w:t>
        </w:r>
        <w:r w:rsidR="009A2260">
          <w:rPr>
            <w:noProof/>
            <w:webHidden/>
          </w:rPr>
          <w:tab/>
        </w:r>
        <w:r w:rsidR="009A2260">
          <w:rPr>
            <w:noProof/>
            <w:webHidden/>
          </w:rPr>
          <w:fldChar w:fldCharType="begin"/>
        </w:r>
        <w:r w:rsidR="009A2260">
          <w:rPr>
            <w:noProof/>
            <w:webHidden/>
          </w:rPr>
          <w:instrText xml:space="preserve"> PAGEREF _Toc158905478 \h </w:instrText>
        </w:r>
        <w:r w:rsidR="009A2260">
          <w:rPr>
            <w:noProof/>
            <w:webHidden/>
          </w:rPr>
        </w:r>
        <w:r w:rsidR="009A2260">
          <w:rPr>
            <w:noProof/>
            <w:webHidden/>
          </w:rPr>
          <w:fldChar w:fldCharType="separate"/>
        </w:r>
        <w:r w:rsidR="00E007C1">
          <w:rPr>
            <w:noProof/>
            <w:webHidden/>
          </w:rPr>
          <w:t>64</w:t>
        </w:r>
        <w:r w:rsidR="009A2260">
          <w:rPr>
            <w:noProof/>
            <w:webHidden/>
          </w:rPr>
          <w:fldChar w:fldCharType="end"/>
        </w:r>
      </w:hyperlink>
    </w:p>
    <w:p w14:paraId="45D55115" w14:textId="7A2CF4E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79" w:history="1">
        <w:r w:rsidR="009A2260" w:rsidRPr="000F2745">
          <w:rPr>
            <w:rStyle w:val="Hyperlink"/>
            <w:rFonts w:ascii="Arial" w:hAnsi="Arial" w:cs="Arial"/>
            <w:noProof/>
          </w:rPr>
          <w:t>10.1.5.7.1 daucmfa825comm-A825CommTask-LLR-001</w:t>
        </w:r>
        <w:r w:rsidR="009A2260">
          <w:rPr>
            <w:noProof/>
            <w:webHidden/>
          </w:rPr>
          <w:tab/>
        </w:r>
        <w:r w:rsidR="009A2260">
          <w:rPr>
            <w:noProof/>
            <w:webHidden/>
          </w:rPr>
          <w:fldChar w:fldCharType="begin"/>
        </w:r>
        <w:r w:rsidR="009A2260">
          <w:rPr>
            <w:noProof/>
            <w:webHidden/>
          </w:rPr>
          <w:instrText xml:space="preserve"> PAGEREF _Toc158905479 \h </w:instrText>
        </w:r>
        <w:r w:rsidR="009A2260">
          <w:rPr>
            <w:noProof/>
            <w:webHidden/>
          </w:rPr>
        </w:r>
        <w:r w:rsidR="009A2260">
          <w:rPr>
            <w:noProof/>
            <w:webHidden/>
          </w:rPr>
          <w:fldChar w:fldCharType="separate"/>
        </w:r>
        <w:r w:rsidR="00E007C1">
          <w:rPr>
            <w:noProof/>
            <w:webHidden/>
          </w:rPr>
          <w:t>64</w:t>
        </w:r>
        <w:r w:rsidR="009A2260">
          <w:rPr>
            <w:noProof/>
            <w:webHidden/>
          </w:rPr>
          <w:fldChar w:fldCharType="end"/>
        </w:r>
      </w:hyperlink>
    </w:p>
    <w:p w14:paraId="23947F94" w14:textId="1EC6DF5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0" w:history="1">
        <w:r w:rsidR="009A2260" w:rsidRPr="000F2745">
          <w:rPr>
            <w:rStyle w:val="Hyperlink"/>
            <w:rFonts w:ascii="Arial" w:hAnsi="Arial" w:cs="Arial"/>
            <w:noProof/>
          </w:rPr>
          <w:t>10.1.5.7.2 daucmfa825comm-A825CommTask-LLR-002</w:t>
        </w:r>
        <w:r w:rsidR="009A2260">
          <w:rPr>
            <w:noProof/>
            <w:webHidden/>
          </w:rPr>
          <w:tab/>
        </w:r>
        <w:r w:rsidR="009A2260">
          <w:rPr>
            <w:noProof/>
            <w:webHidden/>
          </w:rPr>
          <w:fldChar w:fldCharType="begin"/>
        </w:r>
        <w:r w:rsidR="009A2260">
          <w:rPr>
            <w:noProof/>
            <w:webHidden/>
          </w:rPr>
          <w:instrText xml:space="preserve"> PAGEREF _Toc158905480 \h </w:instrText>
        </w:r>
        <w:r w:rsidR="009A2260">
          <w:rPr>
            <w:noProof/>
            <w:webHidden/>
          </w:rPr>
        </w:r>
        <w:r w:rsidR="009A2260">
          <w:rPr>
            <w:noProof/>
            <w:webHidden/>
          </w:rPr>
          <w:fldChar w:fldCharType="separate"/>
        </w:r>
        <w:r w:rsidR="00E007C1">
          <w:rPr>
            <w:noProof/>
            <w:webHidden/>
          </w:rPr>
          <w:t>64</w:t>
        </w:r>
        <w:r w:rsidR="009A2260">
          <w:rPr>
            <w:noProof/>
            <w:webHidden/>
          </w:rPr>
          <w:fldChar w:fldCharType="end"/>
        </w:r>
      </w:hyperlink>
    </w:p>
    <w:p w14:paraId="12EF084A" w14:textId="3DBCA63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1" w:history="1">
        <w:r w:rsidR="009A2260" w:rsidRPr="000F2745">
          <w:rPr>
            <w:rStyle w:val="Hyperlink"/>
            <w:rFonts w:ascii="Arial" w:hAnsi="Arial" w:cs="Arial"/>
            <w:noProof/>
          </w:rPr>
          <w:t>10.1.5.7.3 daucmfa825comm-A825CommTask-LLR-003</w:t>
        </w:r>
        <w:r w:rsidR="009A2260">
          <w:rPr>
            <w:noProof/>
            <w:webHidden/>
          </w:rPr>
          <w:tab/>
        </w:r>
        <w:r w:rsidR="009A2260">
          <w:rPr>
            <w:noProof/>
            <w:webHidden/>
          </w:rPr>
          <w:fldChar w:fldCharType="begin"/>
        </w:r>
        <w:r w:rsidR="009A2260">
          <w:rPr>
            <w:noProof/>
            <w:webHidden/>
          </w:rPr>
          <w:instrText xml:space="preserve"> PAGEREF _Toc158905481 \h </w:instrText>
        </w:r>
        <w:r w:rsidR="009A2260">
          <w:rPr>
            <w:noProof/>
            <w:webHidden/>
          </w:rPr>
        </w:r>
        <w:r w:rsidR="009A2260">
          <w:rPr>
            <w:noProof/>
            <w:webHidden/>
          </w:rPr>
          <w:fldChar w:fldCharType="separate"/>
        </w:r>
        <w:r w:rsidR="00E007C1">
          <w:rPr>
            <w:noProof/>
            <w:webHidden/>
          </w:rPr>
          <w:t>64</w:t>
        </w:r>
        <w:r w:rsidR="009A2260">
          <w:rPr>
            <w:noProof/>
            <w:webHidden/>
          </w:rPr>
          <w:fldChar w:fldCharType="end"/>
        </w:r>
      </w:hyperlink>
    </w:p>
    <w:p w14:paraId="771DC935" w14:textId="3601725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2" w:history="1">
        <w:r w:rsidR="009A2260" w:rsidRPr="000F2745">
          <w:rPr>
            <w:rStyle w:val="Hyperlink"/>
            <w:rFonts w:ascii="Arial" w:hAnsi="Arial" w:cs="Arial"/>
            <w:noProof/>
          </w:rPr>
          <w:t>10.1.5.7.4 daucmfa825comm-A825CommTask-LLR-004</w:t>
        </w:r>
        <w:r w:rsidR="009A2260">
          <w:rPr>
            <w:noProof/>
            <w:webHidden/>
          </w:rPr>
          <w:tab/>
        </w:r>
        <w:r w:rsidR="009A2260">
          <w:rPr>
            <w:noProof/>
            <w:webHidden/>
          </w:rPr>
          <w:fldChar w:fldCharType="begin"/>
        </w:r>
        <w:r w:rsidR="009A2260">
          <w:rPr>
            <w:noProof/>
            <w:webHidden/>
          </w:rPr>
          <w:instrText xml:space="preserve"> PAGEREF _Toc158905482 \h </w:instrText>
        </w:r>
        <w:r w:rsidR="009A2260">
          <w:rPr>
            <w:noProof/>
            <w:webHidden/>
          </w:rPr>
        </w:r>
        <w:r w:rsidR="009A2260">
          <w:rPr>
            <w:noProof/>
            <w:webHidden/>
          </w:rPr>
          <w:fldChar w:fldCharType="separate"/>
        </w:r>
        <w:r w:rsidR="00E007C1">
          <w:rPr>
            <w:noProof/>
            <w:webHidden/>
          </w:rPr>
          <w:t>64</w:t>
        </w:r>
        <w:r w:rsidR="009A2260">
          <w:rPr>
            <w:noProof/>
            <w:webHidden/>
          </w:rPr>
          <w:fldChar w:fldCharType="end"/>
        </w:r>
      </w:hyperlink>
    </w:p>
    <w:p w14:paraId="4CBCFDA6" w14:textId="4C3FBCB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3" w:history="1">
        <w:r w:rsidR="009A2260" w:rsidRPr="000F2745">
          <w:rPr>
            <w:rStyle w:val="Hyperlink"/>
            <w:rFonts w:ascii="Arial" w:hAnsi="Arial" w:cs="Arial"/>
            <w:noProof/>
          </w:rPr>
          <w:t>10.1.5.7.5 daucmfa825comm-A825CommTask-LLR-005</w:t>
        </w:r>
        <w:r w:rsidR="009A2260">
          <w:rPr>
            <w:noProof/>
            <w:webHidden/>
          </w:rPr>
          <w:tab/>
        </w:r>
        <w:r w:rsidR="009A2260">
          <w:rPr>
            <w:noProof/>
            <w:webHidden/>
          </w:rPr>
          <w:fldChar w:fldCharType="begin"/>
        </w:r>
        <w:r w:rsidR="009A2260">
          <w:rPr>
            <w:noProof/>
            <w:webHidden/>
          </w:rPr>
          <w:instrText xml:space="preserve"> PAGEREF _Toc158905483 \h </w:instrText>
        </w:r>
        <w:r w:rsidR="009A2260">
          <w:rPr>
            <w:noProof/>
            <w:webHidden/>
          </w:rPr>
        </w:r>
        <w:r w:rsidR="009A2260">
          <w:rPr>
            <w:noProof/>
            <w:webHidden/>
          </w:rPr>
          <w:fldChar w:fldCharType="separate"/>
        </w:r>
        <w:r w:rsidR="00E007C1">
          <w:rPr>
            <w:noProof/>
            <w:webHidden/>
          </w:rPr>
          <w:t>64</w:t>
        </w:r>
        <w:r w:rsidR="009A2260">
          <w:rPr>
            <w:noProof/>
            <w:webHidden/>
          </w:rPr>
          <w:fldChar w:fldCharType="end"/>
        </w:r>
      </w:hyperlink>
    </w:p>
    <w:p w14:paraId="095BABD7" w14:textId="4795BF9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4" w:history="1">
        <w:r w:rsidR="009A2260" w:rsidRPr="000F2745">
          <w:rPr>
            <w:rStyle w:val="Hyperlink"/>
            <w:rFonts w:ascii="Arial" w:hAnsi="Arial" w:cs="Arial"/>
            <w:noProof/>
          </w:rPr>
          <w:t>10.1.5.7.6 daucmfa825comm-A825CommTask-LLR-006</w:t>
        </w:r>
        <w:r w:rsidR="009A2260">
          <w:rPr>
            <w:noProof/>
            <w:webHidden/>
          </w:rPr>
          <w:tab/>
        </w:r>
        <w:r w:rsidR="009A2260">
          <w:rPr>
            <w:noProof/>
            <w:webHidden/>
          </w:rPr>
          <w:fldChar w:fldCharType="begin"/>
        </w:r>
        <w:r w:rsidR="009A2260">
          <w:rPr>
            <w:noProof/>
            <w:webHidden/>
          </w:rPr>
          <w:instrText xml:space="preserve"> PAGEREF _Toc158905484 \h </w:instrText>
        </w:r>
        <w:r w:rsidR="009A2260">
          <w:rPr>
            <w:noProof/>
            <w:webHidden/>
          </w:rPr>
        </w:r>
        <w:r w:rsidR="009A2260">
          <w:rPr>
            <w:noProof/>
            <w:webHidden/>
          </w:rPr>
          <w:fldChar w:fldCharType="separate"/>
        </w:r>
        <w:r w:rsidR="00E007C1">
          <w:rPr>
            <w:noProof/>
            <w:webHidden/>
          </w:rPr>
          <w:t>65</w:t>
        </w:r>
        <w:r w:rsidR="009A2260">
          <w:rPr>
            <w:noProof/>
            <w:webHidden/>
          </w:rPr>
          <w:fldChar w:fldCharType="end"/>
        </w:r>
      </w:hyperlink>
    </w:p>
    <w:p w14:paraId="1CDC051D" w14:textId="0D8F1CA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5" w:history="1">
        <w:r w:rsidR="009A2260" w:rsidRPr="000F2745">
          <w:rPr>
            <w:rStyle w:val="Hyperlink"/>
            <w:rFonts w:ascii="Arial" w:hAnsi="Arial" w:cs="Arial"/>
            <w:noProof/>
          </w:rPr>
          <w:t>10.1.5.7.7 daucmfa825comm-A825CommTask-LLR-007</w:t>
        </w:r>
        <w:r w:rsidR="009A2260">
          <w:rPr>
            <w:noProof/>
            <w:webHidden/>
          </w:rPr>
          <w:tab/>
        </w:r>
        <w:r w:rsidR="009A2260">
          <w:rPr>
            <w:noProof/>
            <w:webHidden/>
          </w:rPr>
          <w:fldChar w:fldCharType="begin"/>
        </w:r>
        <w:r w:rsidR="009A2260">
          <w:rPr>
            <w:noProof/>
            <w:webHidden/>
          </w:rPr>
          <w:instrText xml:space="preserve"> PAGEREF _Toc158905485 \h </w:instrText>
        </w:r>
        <w:r w:rsidR="009A2260">
          <w:rPr>
            <w:noProof/>
            <w:webHidden/>
          </w:rPr>
        </w:r>
        <w:r w:rsidR="009A2260">
          <w:rPr>
            <w:noProof/>
            <w:webHidden/>
          </w:rPr>
          <w:fldChar w:fldCharType="separate"/>
        </w:r>
        <w:r w:rsidR="00E007C1">
          <w:rPr>
            <w:noProof/>
            <w:webHidden/>
          </w:rPr>
          <w:t>65</w:t>
        </w:r>
        <w:r w:rsidR="009A2260">
          <w:rPr>
            <w:noProof/>
            <w:webHidden/>
          </w:rPr>
          <w:fldChar w:fldCharType="end"/>
        </w:r>
      </w:hyperlink>
    </w:p>
    <w:p w14:paraId="3FBCF13E" w14:textId="21072BB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6" w:history="1">
        <w:r w:rsidR="009A2260" w:rsidRPr="000F2745">
          <w:rPr>
            <w:rStyle w:val="Hyperlink"/>
            <w:rFonts w:ascii="Arial" w:hAnsi="Arial" w:cs="Arial"/>
            <w:noProof/>
          </w:rPr>
          <w:t>10.1.5.7.8 daucmfa825comm-A825CommTask-LLR-008</w:t>
        </w:r>
        <w:r w:rsidR="009A2260">
          <w:rPr>
            <w:noProof/>
            <w:webHidden/>
          </w:rPr>
          <w:tab/>
        </w:r>
        <w:r w:rsidR="009A2260">
          <w:rPr>
            <w:noProof/>
            <w:webHidden/>
          </w:rPr>
          <w:fldChar w:fldCharType="begin"/>
        </w:r>
        <w:r w:rsidR="009A2260">
          <w:rPr>
            <w:noProof/>
            <w:webHidden/>
          </w:rPr>
          <w:instrText xml:space="preserve"> PAGEREF _Toc158905486 \h </w:instrText>
        </w:r>
        <w:r w:rsidR="009A2260">
          <w:rPr>
            <w:noProof/>
            <w:webHidden/>
          </w:rPr>
        </w:r>
        <w:r w:rsidR="009A2260">
          <w:rPr>
            <w:noProof/>
            <w:webHidden/>
          </w:rPr>
          <w:fldChar w:fldCharType="separate"/>
        </w:r>
        <w:r w:rsidR="00E007C1">
          <w:rPr>
            <w:noProof/>
            <w:webHidden/>
          </w:rPr>
          <w:t>65</w:t>
        </w:r>
        <w:r w:rsidR="009A2260">
          <w:rPr>
            <w:noProof/>
            <w:webHidden/>
          </w:rPr>
          <w:fldChar w:fldCharType="end"/>
        </w:r>
      </w:hyperlink>
    </w:p>
    <w:p w14:paraId="4E7FAAD8" w14:textId="5563E74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7" w:history="1">
        <w:r w:rsidR="009A2260" w:rsidRPr="000F2745">
          <w:rPr>
            <w:rStyle w:val="Hyperlink"/>
            <w:rFonts w:ascii="Arial" w:hAnsi="Arial" w:cs="Arial"/>
            <w:noProof/>
          </w:rPr>
          <w:t>10.1.5.7.9 daucmfa825comm-A825CommTask-LLR-009</w:t>
        </w:r>
        <w:r w:rsidR="009A2260">
          <w:rPr>
            <w:noProof/>
            <w:webHidden/>
          </w:rPr>
          <w:tab/>
        </w:r>
        <w:r w:rsidR="009A2260">
          <w:rPr>
            <w:noProof/>
            <w:webHidden/>
          </w:rPr>
          <w:fldChar w:fldCharType="begin"/>
        </w:r>
        <w:r w:rsidR="009A2260">
          <w:rPr>
            <w:noProof/>
            <w:webHidden/>
          </w:rPr>
          <w:instrText xml:space="preserve"> PAGEREF _Toc158905487 \h </w:instrText>
        </w:r>
        <w:r w:rsidR="009A2260">
          <w:rPr>
            <w:noProof/>
            <w:webHidden/>
          </w:rPr>
        </w:r>
        <w:r w:rsidR="009A2260">
          <w:rPr>
            <w:noProof/>
            <w:webHidden/>
          </w:rPr>
          <w:fldChar w:fldCharType="separate"/>
        </w:r>
        <w:r w:rsidR="00E007C1">
          <w:rPr>
            <w:noProof/>
            <w:webHidden/>
          </w:rPr>
          <w:t>65</w:t>
        </w:r>
        <w:r w:rsidR="009A2260">
          <w:rPr>
            <w:noProof/>
            <w:webHidden/>
          </w:rPr>
          <w:fldChar w:fldCharType="end"/>
        </w:r>
      </w:hyperlink>
    </w:p>
    <w:p w14:paraId="12C9F9B6" w14:textId="2FDEED8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8" w:history="1">
        <w:r w:rsidR="009A2260" w:rsidRPr="000F2745">
          <w:rPr>
            <w:rStyle w:val="Hyperlink"/>
            <w:rFonts w:ascii="Arial" w:hAnsi="Arial" w:cs="Arial"/>
            <w:noProof/>
          </w:rPr>
          <w:t>10.1.5.7.10 daucmfa825comm-A825CommTask-LLR-010</w:t>
        </w:r>
        <w:r w:rsidR="009A2260">
          <w:rPr>
            <w:noProof/>
            <w:webHidden/>
          </w:rPr>
          <w:tab/>
        </w:r>
        <w:r w:rsidR="009A2260">
          <w:rPr>
            <w:noProof/>
            <w:webHidden/>
          </w:rPr>
          <w:fldChar w:fldCharType="begin"/>
        </w:r>
        <w:r w:rsidR="009A2260">
          <w:rPr>
            <w:noProof/>
            <w:webHidden/>
          </w:rPr>
          <w:instrText xml:space="preserve"> PAGEREF _Toc158905488 \h </w:instrText>
        </w:r>
        <w:r w:rsidR="009A2260">
          <w:rPr>
            <w:noProof/>
            <w:webHidden/>
          </w:rPr>
        </w:r>
        <w:r w:rsidR="009A2260">
          <w:rPr>
            <w:noProof/>
            <w:webHidden/>
          </w:rPr>
          <w:fldChar w:fldCharType="separate"/>
        </w:r>
        <w:r w:rsidR="00E007C1">
          <w:rPr>
            <w:noProof/>
            <w:webHidden/>
          </w:rPr>
          <w:t>66</w:t>
        </w:r>
        <w:r w:rsidR="009A2260">
          <w:rPr>
            <w:noProof/>
            <w:webHidden/>
          </w:rPr>
          <w:fldChar w:fldCharType="end"/>
        </w:r>
      </w:hyperlink>
    </w:p>
    <w:p w14:paraId="697D7B67" w14:textId="3A7F982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89" w:history="1">
        <w:r w:rsidR="009A2260" w:rsidRPr="000F2745">
          <w:rPr>
            <w:rStyle w:val="Hyperlink"/>
            <w:rFonts w:ascii="Arial" w:hAnsi="Arial" w:cs="Arial"/>
            <w:noProof/>
          </w:rPr>
          <w:t>10.1.5.7.11 daucmfa825comm-A825CommTask-LLR-011</w:t>
        </w:r>
        <w:r w:rsidR="009A2260">
          <w:rPr>
            <w:noProof/>
            <w:webHidden/>
          </w:rPr>
          <w:tab/>
        </w:r>
        <w:r w:rsidR="009A2260">
          <w:rPr>
            <w:noProof/>
            <w:webHidden/>
          </w:rPr>
          <w:fldChar w:fldCharType="begin"/>
        </w:r>
        <w:r w:rsidR="009A2260">
          <w:rPr>
            <w:noProof/>
            <w:webHidden/>
          </w:rPr>
          <w:instrText xml:space="preserve"> PAGEREF _Toc158905489 \h </w:instrText>
        </w:r>
        <w:r w:rsidR="009A2260">
          <w:rPr>
            <w:noProof/>
            <w:webHidden/>
          </w:rPr>
        </w:r>
        <w:r w:rsidR="009A2260">
          <w:rPr>
            <w:noProof/>
            <w:webHidden/>
          </w:rPr>
          <w:fldChar w:fldCharType="separate"/>
        </w:r>
        <w:r w:rsidR="00E007C1">
          <w:rPr>
            <w:noProof/>
            <w:webHidden/>
          </w:rPr>
          <w:t>66</w:t>
        </w:r>
        <w:r w:rsidR="009A2260">
          <w:rPr>
            <w:noProof/>
            <w:webHidden/>
          </w:rPr>
          <w:fldChar w:fldCharType="end"/>
        </w:r>
      </w:hyperlink>
    </w:p>
    <w:p w14:paraId="0DF418C7" w14:textId="223C3EE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0" w:history="1">
        <w:r w:rsidR="009A2260" w:rsidRPr="000F2745">
          <w:rPr>
            <w:rStyle w:val="Hyperlink"/>
            <w:rFonts w:ascii="Arial" w:hAnsi="Arial" w:cs="Arial"/>
            <w:noProof/>
          </w:rPr>
          <w:t>10.1.5.7.12 daucmfa825comm-A825CommTask-LLR-012</w:t>
        </w:r>
        <w:r w:rsidR="009A2260">
          <w:rPr>
            <w:noProof/>
            <w:webHidden/>
          </w:rPr>
          <w:tab/>
        </w:r>
        <w:r w:rsidR="009A2260">
          <w:rPr>
            <w:noProof/>
            <w:webHidden/>
          </w:rPr>
          <w:fldChar w:fldCharType="begin"/>
        </w:r>
        <w:r w:rsidR="009A2260">
          <w:rPr>
            <w:noProof/>
            <w:webHidden/>
          </w:rPr>
          <w:instrText xml:space="preserve"> PAGEREF _Toc158905490 \h </w:instrText>
        </w:r>
        <w:r w:rsidR="009A2260">
          <w:rPr>
            <w:noProof/>
            <w:webHidden/>
          </w:rPr>
        </w:r>
        <w:r w:rsidR="009A2260">
          <w:rPr>
            <w:noProof/>
            <w:webHidden/>
          </w:rPr>
          <w:fldChar w:fldCharType="separate"/>
        </w:r>
        <w:r w:rsidR="00E007C1">
          <w:rPr>
            <w:noProof/>
            <w:webHidden/>
          </w:rPr>
          <w:t>66</w:t>
        </w:r>
        <w:r w:rsidR="009A2260">
          <w:rPr>
            <w:noProof/>
            <w:webHidden/>
          </w:rPr>
          <w:fldChar w:fldCharType="end"/>
        </w:r>
      </w:hyperlink>
    </w:p>
    <w:p w14:paraId="68675585" w14:textId="76BC582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1" w:history="1">
        <w:r w:rsidR="009A2260" w:rsidRPr="000F2745">
          <w:rPr>
            <w:rStyle w:val="Hyperlink"/>
            <w:rFonts w:ascii="Arial" w:hAnsi="Arial" w:cs="Arial"/>
            <w:noProof/>
          </w:rPr>
          <w:t>10.1.5.7.13 daucmfa825comm-A825CommTask-LLR-013</w:t>
        </w:r>
        <w:r w:rsidR="009A2260">
          <w:rPr>
            <w:noProof/>
            <w:webHidden/>
          </w:rPr>
          <w:tab/>
        </w:r>
        <w:r w:rsidR="009A2260">
          <w:rPr>
            <w:noProof/>
            <w:webHidden/>
          </w:rPr>
          <w:fldChar w:fldCharType="begin"/>
        </w:r>
        <w:r w:rsidR="009A2260">
          <w:rPr>
            <w:noProof/>
            <w:webHidden/>
          </w:rPr>
          <w:instrText xml:space="preserve"> PAGEREF _Toc158905491 \h </w:instrText>
        </w:r>
        <w:r w:rsidR="009A2260">
          <w:rPr>
            <w:noProof/>
            <w:webHidden/>
          </w:rPr>
        </w:r>
        <w:r w:rsidR="009A2260">
          <w:rPr>
            <w:noProof/>
            <w:webHidden/>
          </w:rPr>
          <w:fldChar w:fldCharType="separate"/>
        </w:r>
        <w:r w:rsidR="00E007C1">
          <w:rPr>
            <w:noProof/>
            <w:webHidden/>
          </w:rPr>
          <w:t>66</w:t>
        </w:r>
        <w:r w:rsidR="009A2260">
          <w:rPr>
            <w:noProof/>
            <w:webHidden/>
          </w:rPr>
          <w:fldChar w:fldCharType="end"/>
        </w:r>
      </w:hyperlink>
    </w:p>
    <w:p w14:paraId="5F48B73E" w14:textId="17338C3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2" w:history="1">
        <w:r w:rsidR="009A2260" w:rsidRPr="000F2745">
          <w:rPr>
            <w:rStyle w:val="Hyperlink"/>
            <w:rFonts w:ascii="Arial" w:hAnsi="Arial" w:cs="Arial"/>
            <w:noProof/>
          </w:rPr>
          <w:t>10.1.5.7.14 daucmfa825comm-A825CommTask-LLR-014</w:t>
        </w:r>
        <w:r w:rsidR="009A2260">
          <w:rPr>
            <w:noProof/>
            <w:webHidden/>
          </w:rPr>
          <w:tab/>
        </w:r>
        <w:r w:rsidR="009A2260">
          <w:rPr>
            <w:noProof/>
            <w:webHidden/>
          </w:rPr>
          <w:fldChar w:fldCharType="begin"/>
        </w:r>
        <w:r w:rsidR="009A2260">
          <w:rPr>
            <w:noProof/>
            <w:webHidden/>
          </w:rPr>
          <w:instrText xml:space="preserve"> PAGEREF _Toc158905492 \h </w:instrText>
        </w:r>
        <w:r w:rsidR="009A2260">
          <w:rPr>
            <w:noProof/>
            <w:webHidden/>
          </w:rPr>
        </w:r>
        <w:r w:rsidR="009A2260">
          <w:rPr>
            <w:noProof/>
            <w:webHidden/>
          </w:rPr>
          <w:fldChar w:fldCharType="separate"/>
        </w:r>
        <w:r w:rsidR="00E007C1">
          <w:rPr>
            <w:noProof/>
            <w:webHidden/>
          </w:rPr>
          <w:t>67</w:t>
        </w:r>
        <w:r w:rsidR="009A2260">
          <w:rPr>
            <w:noProof/>
            <w:webHidden/>
          </w:rPr>
          <w:fldChar w:fldCharType="end"/>
        </w:r>
      </w:hyperlink>
    </w:p>
    <w:p w14:paraId="03AA9CE5" w14:textId="51D47A4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3" w:history="1">
        <w:r w:rsidR="009A2260" w:rsidRPr="000F2745">
          <w:rPr>
            <w:rStyle w:val="Hyperlink"/>
            <w:rFonts w:ascii="Arial" w:hAnsi="Arial" w:cs="Arial"/>
            <w:noProof/>
          </w:rPr>
          <w:t>10.1.5.7.15 daucmfa825comm-A825CommTask-LLR-015</w:t>
        </w:r>
        <w:r w:rsidR="009A2260">
          <w:rPr>
            <w:noProof/>
            <w:webHidden/>
          </w:rPr>
          <w:tab/>
        </w:r>
        <w:r w:rsidR="009A2260">
          <w:rPr>
            <w:noProof/>
            <w:webHidden/>
          </w:rPr>
          <w:fldChar w:fldCharType="begin"/>
        </w:r>
        <w:r w:rsidR="009A2260">
          <w:rPr>
            <w:noProof/>
            <w:webHidden/>
          </w:rPr>
          <w:instrText xml:space="preserve"> PAGEREF _Toc158905493 \h </w:instrText>
        </w:r>
        <w:r w:rsidR="009A2260">
          <w:rPr>
            <w:noProof/>
            <w:webHidden/>
          </w:rPr>
        </w:r>
        <w:r w:rsidR="009A2260">
          <w:rPr>
            <w:noProof/>
            <w:webHidden/>
          </w:rPr>
          <w:fldChar w:fldCharType="separate"/>
        </w:r>
        <w:r w:rsidR="00E007C1">
          <w:rPr>
            <w:noProof/>
            <w:webHidden/>
          </w:rPr>
          <w:t>67</w:t>
        </w:r>
        <w:r w:rsidR="009A2260">
          <w:rPr>
            <w:noProof/>
            <w:webHidden/>
          </w:rPr>
          <w:fldChar w:fldCharType="end"/>
        </w:r>
      </w:hyperlink>
    </w:p>
    <w:p w14:paraId="4351A8BA" w14:textId="73CA947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4" w:history="1">
        <w:r w:rsidR="009A2260" w:rsidRPr="000F2745">
          <w:rPr>
            <w:rStyle w:val="Hyperlink"/>
            <w:rFonts w:ascii="Arial" w:hAnsi="Arial" w:cs="Arial"/>
            <w:noProof/>
          </w:rPr>
          <w:t>10.1.5.7.16 daucmfa825comm-A825CommTask-LLR-016</w:t>
        </w:r>
        <w:r w:rsidR="009A2260">
          <w:rPr>
            <w:noProof/>
            <w:webHidden/>
          </w:rPr>
          <w:tab/>
        </w:r>
        <w:r w:rsidR="009A2260">
          <w:rPr>
            <w:noProof/>
            <w:webHidden/>
          </w:rPr>
          <w:fldChar w:fldCharType="begin"/>
        </w:r>
        <w:r w:rsidR="009A2260">
          <w:rPr>
            <w:noProof/>
            <w:webHidden/>
          </w:rPr>
          <w:instrText xml:space="preserve"> PAGEREF _Toc158905494 \h </w:instrText>
        </w:r>
        <w:r w:rsidR="009A2260">
          <w:rPr>
            <w:noProof/>
            <w:webHidden/>
          </w:rPr>
        </w:r>
        <w:r w:rsidR="009A2260">
          <w:rPr>
            <w:noProof/>
            <w:webHidden/>
          </w:rPr>
          <w:fldChar w:fldCharType="separate"/>
        </w:r>
        <w:r w:rsidR="00E007C1">
          <w:rPr>
            <w:noProof/>
            <w:webHidden/>
          </w:rPr>
          <w:t>67</w:t>
        </w:r>
        <w:r w:rsidR="009A2260">
          <w:rPr>
            <w:noProof/>
            <w:webHidden/>
          </w:rPr>
          <w:fldChar w:fldCharType="end"/>
        </w:r>
      </w:hyperlink>
    </w:p>
    <w:p w14:paraId="2EC2AF81" w14:textId="72DE73F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5" w:history="1">
        <w:r w:rsidR="009A2260" w:rsidRPr="000F2745">
          <w:rPr>
            <w:rStyle w:val="Hyperlink"/>
            <w:rFonts w:ascii="Arial" w:hAnsi="Arial" w:cs="Arial"/>
            <w:noProof/>
          </w:rPr>
          <w:t>10.1.5.7.17 daucmfa825comm-A825CommTask-LLR-017</w:t>
        </w:r>
        <w:r w:rsidR="009A2260">
          <w:rPr>
            <w:noProof/>
            <w:webHidden/>
          </w:rPr>
          <w:tab/>
        </w:r>
        <w:r w:rsidR="009A2260">
          <w:rPr>
            <w:noProof/>
            <w:webHidden/>
          </w:rPr>
          <w:fldChar w:fldCharType="begin"/>
        </w:r>
        <w:r w:rsidR="009A2260">
          <w:rPr>
            <w:noProof/>
            <w:webHidden/>
          </w:rPr>
          <w:instrText xml:space="preserve"> PAGEREF _Toc158905495 \h </w:instrText>
        </w:r>
        <w:r w:rsidR="009A2260">
          <w:rPr>
            <w:noProof/>
            <w:webHidden/>
          </w:rPr>
        </w:r>
        <w:r w:rsidR="009A2260">
          <w:rPr>
            <w:noProof/>
            <w:webHidden/>
          </w:rPr>
          <w:fldChar w:fldCharType="separate"/>
        </w:r>
        <w:r w:rsidR="00E007C1">
          <w:rPr>
            <w:noProof/>
            <w:webHidden/>
          </w:rPr>
          <w:t>67</w:t>
        </w:r>
        <w:r w:rsidR="009A2260">
          <w:rPr>
            <w:noProof/>
            <w:webHidden/>
          </w:rPr>
          <w:fldChar w:fldCharType="end"/>
        </w:r>
      </w:hyperlink>
    </w:p>
    <w:p w14:paraId="7DD3A9B9" w14:textId="45038A0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6" w:history="1">
        <w:r w:rsidR="009A2260" w:rsidRPr="000F2745">
          <w:rPr>
            <w:rStyle w:val="Hyperlink"/>
            <w:rFonts w:ascii="Arial" w:hAnsi="Arial" w:cs="Arial"/>
            <w:noProof/>
          </w:rPr>
          <w:t>10.1.5.7.18 daucmfa825comm-A825CommTask-LLR-018</w:t>
        </w:r>
        <w:r w:rsidR="009A2260">
          <w:rPr>
            <w:noProof/>
            <w:webHidden/>
          </w:rPr>
          <w:tab/>
        </w:r>
        <w:r w:rsidR="009A2260">
          <w:rPr>
            <w:noProof/>
            <w:webHidden/>
          </w:rPr>
          <w:fldChar w:fldCharType="begin"/>
        </w:r>
        <w:r w:rsidR="009A2260">
          <w:rPr>
            <w:noProof/>
            <w:webHidden/>
          </w:rPr>
          <w:instrText xml:space="preserve"> PAGEREF _Toc158905496 \h </w:instrText>
        </w:r>
        <w:r w:rsidR="009A2260">
          <w:rPr>
            <w:noProof/>
            <w:webHidden/>
          </w:rPr>
        </w:r>
        <w:r w:rsidR="009A2260">
          <w:rPr>
            <w:noProof/>
            <w:webHidden/>
          </w:rPr>
          <w:fldChar w:fldCharType="separate"/>
        </w:r>
        <w:r w:rsidR="00E007C1">
          <w:rPr>
            <w:noProof/>
            <w:webHidden/>
          </w:rPr>
          <w:t>67</w:t>
        </w:r>
        <w:r w:rsidR="009A2260">
          <w:rPr>
            <w:noProof/>
            <w:webHidden/>
          </w:rPr>
          <w:fldChar w:fldCharType="end"/>
        </w:r>
      </w:hyperlink>
    </w:p>
    <w:p w14:paraId="3C231173" w14:textId="4F1B71D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7" w:history="1">
        <w:r w:rsidR="009A2260" w:rsidRPr="000F2745">
          <w:rPr>
            <w:rStyle w:val="Hyperlink"/>
            <w:rFonts w:ascii="Arial" w:hAnsi="Arial" w:cs="Arial"/>
            <w:noProof/>
          </w:rPr>
          <w:t>10.1.5.7.19 daucmfa825comm-A825CommTask-LLR-019</w:t>
        </w:r>
        <w:r w:rsidR="009A2260">
          <w:rPr>
            <w:noProof/>
            <w:webHidden/>
          </w:rPr>
          <w:tab/>
        </w:r>
        <w:r w:rsidR="009A2260">
          <w:rPr>
            <w:noProof/>
            <w:webHidden/>
          </w:rPr>
          <w:fldChar w:fldCharType="begin"/>
        </w:r>
        <w:r w:rsidR="009A2260">
          <w:rPr>
            <w:noProof/>
            <w:webHidden/>
          </w:rPr>
          <w:instrText xml:space="preserve"> PAGEREF _Toc158905497 \h </w:instrText>
        </w:r>
        <w:r w:rsidR="009A2260">
          <w:rPr>
            <w:noProof/>
            <w:webHidden/>
          </w:rPr>
        </w:r>
        <w:r w:rsidR="009A2260">
          <w:rPr>
            <w:noProof/>
            <w:webHidden/>
          </w:rPr>
          <w:fldChar w:fldCharType="separate"/>
        </w:r>
        <w:r w:rsidR="00E007C1">
          <w:rPr>
            <w:noProof/>
            <w:webHidden/>
          </w:rPr>
          <w:t>68</w:t>
        </w:r>
        <w:r w:rsidR="009A2260">
          <w:rPr>
            <w:noProof/>
            <w:webHidden/>
          </w:rPr>
          <w:fldChar w:fldCharType="end"/>
        </w:r>
      </w:hyperlink>
    </w:p>
    <w:p w14:paraId="28612A57" w14:textId="4EB1D2F4"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8" w:history="1">
        <w:r w:rsidR="009A2260" w:rsidRPr="000F2745">
          <w:rPr>
            <w:rStyle w:val="Hyperlink"/>
            <w:noProof/>
          </w:rPr>
          <w:t>10.1.6 A825CommInit</w:t>
        </w:r>
        <w:r w:rsidR="009A2260">
          <w:rPr>
            <w:noProof/>
            <w:webHidden/>
          </w:rPr>
          <w:tab/>
        </w:r>
        <w:r w:rsidR="009A2260">
          <w:rPr>
            <w:noProof/>
            <w:webHidden/>
          </w:rPr>
          <w:fldChar w:fldCharType="begin"/>
        </w:r>
        <w:r w:rsidR="009A2260">
          <w:rPr>
            <w:noProof/>
            <w:webHidden/>
          </w:rPr>
          <w:instrText xml:space="preserve"> PAGEREF _Toc158905498 \h </w:instrText>
        </w:r>
        <w:r w:rsidR="009A2260">
          <w:rPr>
            <w:noProof/>
            <w:webHidden/>
          </w:rPr>
        </w:r>
        <w:r w:rsidR="009A2260">
          <w:rPr>
            <w:noProof/>
            <w:webHidden/>
          </w:rPr>
          <w:fldChar w:fldCharType="separate"/>
        </w:r>
        <w:r w:rsidR="00E007C1">
          <w:rPr>
            <w:noProof/>
            <w:webHidden/>
          </w:rPr>
          <w:t>68</w:t>
        </w:r>
        <w:r w:rsidR="009A2260">
          <w:rPr>
            <w:noProof/>
            <w:webHidden/>
          </w:rPr>
          <w:fldChar w:fldCharType="end"/>
        </w:r>
      </w:hyperlink>
    </w:p>
    <w:p w14:paraId="32A222F9" w14:textId="12459B0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499" w:history="1">
        <w:r w:rsidR="009A2260" w:rsidRPr="000F2745">
          <w:rPr>
            <w:rStyle w:val="Hyperlink"/>
            <w:rFonts w:ascii="Arial" w:hAnsi="Arial" w:cs="Arial"/>
            <w:noProof/>
          </w:rPr>
          <w:t>10.1.6.1 Brief Description</w:t>
        </w:r>
        <w:r w:rsidR="009A2260">
          <w:rPr>
            <w:noProof/>
            <w:webHidden/>
          </w:rPr>
          <w:tab/>
        </w:r>
        <w:r w:rsidR="009A2260">
          <w:rPr>
            <w:noProof/>
            <w:webHidden/>
          </w:rPr>
          <w:fldChar w:fldCharType="begin"/>
        </w:r>
        <w:r w:rsidR="009A2260">
          <w:rPr>
            <w:noProof/>
            <w:webHidden/>
          </w:rPr>
          <w:instrText xml:space="preserve"> PAGEREF _Toc158905499 \h </w:instrText>
        </w:r>
        <w:r w:rsidR="009A2260">
          <w:rPr>
            <w:noProof/>
            <w:webHidden/>
          </w:rPr>
        </w:r>
        <w:r w:rsidR="009A2260">
          <w:rPr>
            <w:noProof/>
            <w:webHidden/>
          </w:rPr>
          <w:fldChar w:fldCharType="separate"/>
        </w:r>
        <w:r w:rsidR="00E007C1">
          <w:rPr>
            <w:noProof/>
            <w:webHidden/>
          </w:rPr>
          <w:t>68</w:t>
        </w:r>
        <w:r w:rsidR="009A2260">
          <w:rPr>
            <w:noProof/>
            <w:webHidden/>
          </w:rPr>
          <w:fldChar w:fldCharType="end"/>
        </w:r>
      </w:hyperlink>
    </w:p>
    <w:p w14:paraId="11247C5B" w14:textId="78D6689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0" w:history="1">
        <w:r w:rsidR="009A2260" w:rsidRPr="000F2745">
          <w:rPr>
            <w:rStyle w:val="Hyperlink"/>
            <w:rFonts w:ascii="Arial" w:hAnsi="Arial" w:cs="Arial"/>
            <w:noProof/>
          </w:rPr>
          <w:t>10.1.6.2 List of HLRs allocated</w:t>
        </w:r>
        <w:r w:rsidR="009A2260">
          <w:rPr>
            <w:noProof/>
            <w:webHidden/>
          </w:rPr>
          <w:tab/>
        </w:r>
        <w:r w:rsidR="009A2260">
          <w:rPr>
            <w:noProof/>
            <w:webHidden/>
          </w:rPr>
          <w:fldChar w:fldCharType="begin"/>
        </w:r>
        <w:r w:rsidR="009A2260">
          <w:rPr>
            <w:noProof/>
            <w:webHidden/>
          </w:rPr>
          <w:instrText xml:space="preserve"> PAGEREF _Toc158905500 \h </w:instrText>
        </w:r>
        <w:r w:rsidR="009A2260">
          <w:rPr>
            <w:noProof/>
            <w:webHidden/>
          </w:rPr>
        </w:r>
        <w:r w:rsidR="009A2260">
          <w:rPr>
            <w:noProof/>
            <w:webHidden/>
          </w:rPr>
          <w:fldChar w:fldCharType="separate"/>
        </w:r>
        <w:r w:rsidR="00E007C1">
          <w:rPr>
            <w:noProof/>
            <w:webHidden/>
          </w:rPr>
          <w:t>68</w:t>
        </w:r>
        <w:r w:rsidR="009A2260">
          <w:rPr>
            <w:noProof/>
            <w:webHidden/>
          </w:rPr>
          <w:fldChar w:fldCharType="end"/>
        </w:r>
      </w:hyperlink>
    </w:p>
    <w:p w14:paraId="3FC376FD" w14:textId="0FA8303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1" w:history="1">
        <w:r w:rsidR="009A2260" w:rsidRPr="000F2745">
          <w:rPr>
            <w:rStyle w:val="Hyperlink"/>
            <w:rFonts w:ascii="Arial" w:hAnsi="Arial" w:cs="Arial"/>
            <w:noProof/>
          </w:rPr>
          <w:t>10.1.6.3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_Toc158905501 \h </w:instrText>
        </w:r>
        <w:r w:rsidR="009A2260">
          <w:rPr>
            <w:noProof/>
            <w:webHidden/>
          </w:rPr>
        </w:r>
        <w:r w:rsidR="009A2260">
          <w:rPr>
            <w:noProof/>
            <w:webHidden/>
          </w:rPr>
          <w:fldChar w:fldCharType="separate"/>
        </w:r>
        <w:r w:rsidR="00E007C1">
          <w:rPr>
            <w:noProof/>
            <w:webHidden/>
          </w:rPr>
          <w:t>68</w:t>
        </w:r>
        <w:r w:rsidR="009A2260">
          <w:rPr>
            <w:noProof/>
            <w:webHidden/>
          </w:rPr>
          <w:fldChar w:fldCharType="end"/>
        </w:r>
      </w:hyperlink>
    </w:p>
    <w:p w14:paraId="7049FB97" w14:textId="590DFCD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2" w:history="1">
        <w:r w:rsidR="009A2260" w:rsidRPr="000F2745">
          <w:rPr>
            <w:rStyle w:val="Hyperlink"/>
            <w:rFonts w:ascii="Arial" w:hAnsi="Arial" w:cs="Arial"/>
            <w:noProof/>
          </w:rPr>
          <w:t>10.1.6.4 Parameter list (Input/Output)</w:t>
        </w:r>
        <w:r w:rsidR="009A2260">
          <w:rPr>
            <w:noProof/>
            <w:webHidden/>
          </w:rPr>
          <w:tab/>
        </w:r>
        <w:r w:rsidR="009A2260">
          <w:rPr>
            <w:noProof/>
            <w:webHidden/>
          </w:rPr>
          <w:fldChar w:fldCharType="begin"/>
        </w:r>
        <w:r w:rsidR="009A2260">
          <w:rPr>
            <w:noProof/>
            <w:webHidden/>
          </w:rPr>
          <w:instrText xml:space="preserve"> PAGEREF _Toc158905502 \h </w:instrText>
        </w:r>
        <w:r w:rsidR="009A2260">
          <w:rPr>
            <w:noProof/>
            <w:webHidden/>
          </w:rPr>
        </w:r>
        <w:r w:rsidR="009A2260">
          <w:rPr>
            <w:noProof/>
            <w:webHidden/>
          </w:rPr>
          <w:fldChar w:fldCharType="separate"/>
        </w:r>
        <w:r w:rsidR="00E007C1">
          <w:rPr>
            <w:noProof/>
            <w:webHidden/>
          </w:rPr>
          <w:t>68</w:t>
        </w:r>
        <w:r w:rsidR="009A2260">
          <w:rPr>
            <w:noProof/>
            <w:webHidden/>
          </w:rPr>
          <w:fldChar w:fldCharType="end"/>
        </w:r>
      </w:hyperlink>
    </w:p>
    <w:p w14:paraId="6145B7A1" w14:textId="7CB8D65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3" w:history="1">
        <w:r w:rsidR="009A2260" w:rsidRPr="000F2745">
          <w:rPr>
            <w:rStyle w:val="Hyperlink"/>
            <w:rFonts w:ascii="Arial" w:hAnsi="Arial" w:cs="Arial"/>
            <w:noProof/>
          </w:rPr>
          <w:t>10.1.6.5 Return Value</w:t>
        </w:r>
        <w:r w:rsidR="009A2260">
          <w:rPr>
            <w:noProof/>
            <w:webHidden/>
          </w:rPr>
          <w:tab/>
        </w:r>
        <w:r w:rsidR="009A2260">
          <w:rPr>
            <w:noProof/>
            <w:webHidden/>
          </w:rPr>
          <w:fldChar w:fldCharType="begin"/>
        </w:r>
        <w:r w:rsidR="009A2260">
          <w:rPr>
            <w:noProof/>
            <w:webHidden/>
          </w:rPr>
          <w:instrText xml:space="preserve"> PAGEREF _Toc158905503 \h </w:instrText>
        </w:r>
        <w:r w:rsidR="009A2260">
          <w:rPr>
            <w:noProof/>
            <w:webHidden/>
          </w:rPr>
        </w:r>
        <w:r w:rsidR="009A2260">
          <w:rPr>
            <w:noProof/>
            <w:webHidden/>
          </w:rPr>
          <w:fldChar w:fldCharType="separate"/>
        </w:r>
        <w:r w:rsidR="00E007C1">
          <w:rPr>
            <w:noProof/>
            <w:webHidden/>
          </w:rPr>
          <w:t>68</w:t>
        </w:r>
        <w:r w:rsidR="009A2260">
          <w:rPr>
            <w:noProof/>
            <w:webHidden/>
          </w:rPr>
          <w:fldChar w:fldCharType="end"/>
        </w:r>
      </w:hyperlink>
    </w:p>
    <w:p w14:paraId="4AA28B5B" w14:textId="4E2BF94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4" w:history="1">
        <w:r w:rsidR="009A2260" w:rsidRPr="000F2745">
          <w:rPr>
            <w:rStyle w:val="Hyperlink"/>
            <w:rFonts w:ascii="Arial" w:hAnsi="Arial" w:cs="Arial"/>
            <w:noProof/>
          </w:rPr>
          <w:t>10.1.6.6 Other CSUs called by this CSU</w:t>
        </w:r>
        <w:r w:rsidR="009A2260">
          <w:rPr>
            <w:noProof/>
            <w:webHidden/>
          </w:rPr>
          <w:tab/>
        </w:r>
        <w:r w:rsidR="009A2260">
          <w:rPr>
            <w:noProof/>
            <w:webHidden/>
          </w:rPr>
          <w:fldChar w:fldCharType="begin"/>
        </w:r>
        <w:r w:rsidR="009A2260">
          <w:rPr>
            <w:noProof/>
            <w:webHidden/>
          </w:rPr>
          <w:instrText xml:space="preserve"> PAGEREF _Toc158905504 \h </w:instrText>
        </w:r>
        <w:r w:rsidR="009A2260">
          <w:rPr>
            <w:noProof/>
            <w:webHidden/>
          </w:rPr>
        </w:r>
        <w:r w:rsidR="009A2260">
          <w:rPr>
            <w:noProof/>
            <w:webHidden/>
          </w:rPr>
          <w:fldChar w:fldCharType="separate"/>
        </w:r>
        <w:r w:rsidR="00E007C1">
          <w:rPr>
            <w:noProof/>
            <w:webHidden/>
          </w:rPr>
          <w:t>69</w:t>
        </w:r>
        <w:r w:rsidR="009A2260">
          <w:rPr>
            <w:noProof/>
            <w:webHidden/>
          </w:rPr>
          <w:fldChar w:fldCharType="end"/>
        </w:r>
      </w:hyperlink>
    </w:p>
    <w:p w14:paraId="58C9032A" w14:textId="0B1BBF1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5" w:history="1">
        <w:r w:rsidR="009A2260" w:rsidRPr="000F2745">
          <w:rPr>
            <w:rStyle w:val="Hyperlink"/>
            <w:rFonts w:ascii="Arial" w:hAnsi="Arial" w:cs="Arial"/>
            <w:noProof/>
          </w:rPr>
          <w:t>10.1.6.7 Description of list of LLRs allocated</w:t>
        </w:r>
        <w:r w:rsidR="009A2260">
          <w:rPr>
            <w:noProof/>
            <w:webHidden/>
          </w:rPr>
          <w:tab/>
        </w:r>
        <w:r w:rsidR="009A2260">
          <w:rPr>
            <w:noProof/>
            <w:webHidden/>
          </w:rPr>
          <w:fldChar w:fldCharType="begin"/>
        </w:r>
        <w:r w:rsidR="009A2260">
          <w:rPr>
            <w:noProof/>
            <w:webHidden/>
          </w:rPr>
          <w:instrText xml:space="preserve"> PAGEREF _Toc158905505 \h </w:instrText>
        </w:r>
        <w:r w:rsidR="009A2260">
          <w:rPr>
            <w:noProof/>
            <w:webHidden/>
          </w:rPr>
        </w:r>
        <w:r w:rsidR="009A2260">
          <w:rPr>
            <w:noProof/>
            <w:webHidden/>
          </w:rPr>
          <w:fldChar w:fldCharType="separate"/>
        </w:r>
        <w:r w:rsidR="00E007C1">
          <w:rPr>
            <w:noProof/>
            <w:webHidden/>
          </w:rPr>
          <w:t>69</w:t>
        </w:r>
        <w:r w:rsidR="009A2260">
          <w:rPr>
            <w:noProof/>
            <w:webHidden/>
          </w:rPr>
          <w:fldChar w:fldCharType="end"/>
        </w:r>
      </w:hyperlink>
    </w:p>
    <w:p w14:paraId="328B4BAF" w14:textId="26834BF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6" w:history="1">
        <w:r w:rsidR="009A2260" w:rsidRPr="000F2745">
          <w:rPr>
            <w:rStyle w:val="Hyperlink"/>
            <w:rFonts w:ascii="Arial" w:hAnsi="Arial" w:cs="Arial"/>
            <w:noProof/>
          </w:rPr>
          <w:t>10.1.6.7.1 daucmfa825comm-A825CommInit-LLR-002</w:t>
        </w:r>
        <w:r w:rsidR="009A2260">
          <w:rPr>
            <w:noProof/>
            <w:webHidden/>
          </w:rPr>
          <w:tab/>
        </w:r>
        <w:r w:rsidR="009A2260">
          <w:rPr>
            <w:noProof/>
            <w:webHidden/>
          </w:rPr>
          <w:fldChar w:fldCharType="begin"/>
        </w:r>
        <w:r w:rsidR="009A2260">
          <w:rPr>
            <w:noProof/>
            <w:webHidden/>
          </w:rPr>
          <w:instrText xml:space="preserve"> PAGEREF _Toc158905506 \h </w:instrText>
        </w:r>
        <w:r w:rsidR="009A2260">
          <w:rPr>
            <w:noProof/>
            <w:webHidden/>
          </w:rPr>
        </w:r>
        <w:r w:rsidR="009A2260">
          <w:rPr>
            <w:noProof/>
            <w:webHidden/>
          </w:rPr>
          <w:fldChar w:fldCharType="separate"/>
        </w:r>
        <w:r w:rsidR="00E007C1">
          <w:rPr>
            <w:noProof/>
            <w:webHidden/>
          </w:rPr>
          <w:t>69</w:t>
        </w:r>
        <w:r w:rsidR="009A2260">
          <w:rPr>
            <w:noProof/>
            <w:webHidden/>
          </w:rPr>
          <w:fldChar w:fldCharType="end"/>
        </w:r>
      </w:hyperlink>
    </w:p>
    <w:p w14:paraId="24E341DB" w14:textId="71CDCAA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7" w:history="1">
        <w:r w:rsidR="009A2260" w:rsidRPr="000F2745">
          <w:rPr>
            <w:rStyle w:val="Hyperlink"/>
            <w:rFonts w:ascii="Arial" w:hAnsi="Arial" w:cs="Arial"/>
            <w:noProof/>
          </w:rPr>
          <w:t>10.1.6.7.2 daucmfa825comm-A825CommInit-LLR-003</w:t>
        </w:r>
        <w:r w:rsidR="009A2260">
          <w:rPr>
            <w:noProof/>
            <w:webHidden/>
          </w:rPr>
          <w:tab/>
        </w:r>
        <w:r w:rsidR="009A2260">
          <w:rPr>
            <w:noProof/>
            <w:webHidden/>
          </w:rPr>
          <w:fldChar w:fldCharType="begin"/>
        </w:r>
        <w:r w:rsidR="009A2260">
          <w:rPr>
            <w:noProof/>
            <w:webHidden/>
          </w:rPr>
          <w:instrText xml:space="preserve"> PAGEREF _Toc158905507 \h </w:instrText>
        </w:r>
        <w:r w:rsidR="009A2260">
          <w:rPr>
            <w:noProof/>
            <w:webHidden/>
          </w:rPr>
        </w:r>
        <w:r w:rsidR="009A2260">
          <w:rPr>
            <w:noProof/>
            <w:webHidden/>
          </w:rPr>
          <w:fldChar w:fldCharType="separate"/>
        </w:r>
        <w:r w:rsidR="00E007C1">
          <w:rPr>
            <w:noProof/>
            <w:webHidden/>
          </w:rPr>
          <w:t>69</w:t>
        </w:r>
        <w:r w:rsidR="009A2260">
          <w:rPr>
            <w:noProof/>
            <w:webHidden/>
          </w:rPr>
          <w:fldChar w:fldCharType="end"/>
        </w:r>
      </w:hyperlink>
    </w:p>
    <w:p w14:paraId="3D623AC3" w14:textId="1DD9CAB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8" w:history="1">
        <w:r w:rsidR="009A2260" w:rsidRPr="000F2745">
          <w:rPr>
            <w:rStyle w:val="Hyperlink"/>
            <w:rFonts w:ascii="Arial" w:hAnsi="Arial" w:cs="Arial"/>
            <w:noProof/>
          </w:rPr>
          <w:t>10.1.6.7.3 daucmfa825comm-A825CommInit-LLR-004</w:t>
        </w:r>
        <w:r w:rsidR="009A2260">
          <w:rPr>
            <w:noProof/>
            <w:webHidden/>
          </w:rPr>
          <w:tab/>
        </w:r>
        <w:r w:rsidR="009A2260">
          <w:rPr>
            <w:noProof/>
            <w:webHidden/>
          </w:rPr>
          <w:fldChar w:fldCharType="begin"/>
        </w:r>
        <w:r w:rsidR="009A2260">
          <w:rPr>
            <w:noProof/>
            <w:webHidden/>
          </w:rPr>
          <w:instrText xml:space="preserve"> PAGEREF _Toc158905508 \h </w:instrText>
        </w:r>
        <w:r w:rsidR="009A2260">
          <w:rPr>
            <w:noProof/>
            <w:webHidden/>
          </w:rPr>
        </w:r>
        <w:r w:rsidR="009A2260">
          <w:rPr>
            <w:noProof/>
            <w:webHidden/>
          </w:rPr>
          <w:fldChar w:fldCharType="separate"/>
        </w:r>
        <w:r w:rsidR="00E007C1">
          <w:rPr>
            <w:noProof/>
            <w:webHidden/>
          </w:rPr>
          <w:t>69</w:t>
        </w:r>
        <w:r w:rsidR="009A2260">
          <w:rPr>
            <w:noProof/>
            <w:webHidden/>
          </w:rPr>
          <w:fldChar w:fldCharType="end"/>
        </w:r>
      </w:hyperlink>
    </w:p>
    <w:p w14:paraId="7C751A43" w14:textId="3D4C589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09" w:history="1">
        <w:r w:rsidR="009A2260" w:rsidRPr="000F2745">
          <w:rPr>
            <w:rStyle w:val="Hyperlink"/>
            <w:noProof/>
          </w:rPr>
          <w:t>10.1.7 ResetHardware</w:t>
        </w:r>
        <w:r w:rsidR="009A2260">
          <w:rPr>
            <w:noProof/>
            <w:webHidden/>
          </w:rPr>
          <w:tab/>
        </w:r>
        <w:r w:rsidR="009A2260">
          <w:rPr>
            <w:noProof/>
            <w:webHidden/>
          </w:rPr>
          <w:fldChar w:fldCharType="begin"/>
        </w:r>
        <w:r w:rsidR="009A2260">
          <w:rPr>
            <w:noProof/>
            <w:webHidden/>
          </w:rPr>
          <w:instrText xml:space="preserve"> PAGEREF _Toc158905509 \h </w:instrText>
        </w:r>
        <w:r w:rsidR="009A2260">
          <w:rPr>
            <w:noProof/>
            <w:webHidden/>
          </w:rPr>
        </w:r>
        <w:r w:rsidR="009A2260">
          <w:rPr>
            <w:noProof/>
            <w:webHidden/>
          </w:rPr>
          <w:fldChar w:fldCharType="separate"/>
        </w:r>
        <w:r w:rsidR="00E007C1">
          <w:rPr>
            <w:noProof/>
            <w:webHidden/>
          </w:rPr>
          <w:t>70</w:t>
        </w:r>
        <w:r w:rsidR="009A2260">
          <w:rPr>
            <w:noProof/>
            <w:webHidden/>
          </w:rPr>
          <w:fldChar w:fldCharType="end"/>
        </w:r>
      </w:hyperlink>
    </w:p>
    <w:p w14:paraId="337D6ADC" w14:textId="55FDA7D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0" w:history="1">
        <w:r w:rsidR="009A2260" w:rsidRPr="000F2745">
          <w:rPr>
            <w:rStyle w:val="Hyperlink"/>
            <w:rFonts w:ascii="Arial" w:hAnsi="Arial" w:cs="Arial"/>
            <w:noProof/>
          </w:rPr>
          <w:t>10.1.7.1 Brief Description</w:t>
        </w:r>
        <w:r w:rsidR="009A2260">
          <w:rPr>
            <w:noProof/>
            <w:webHidden/>
          </w:rPr>
          <w:tab/>
        </w:r>
        <w:r w:rsidR="009A2260">
          <w:rPr>
            <w:noProof/>
            <w:webHidden/>
          </w:rPr>
          <w:fldChar w:fldCharType="begin"/>
        </w:r>
        <w:r w:rsidR="009A2260">
          <w:rPr>
            <w:noProof/>
            <w:webHidden/>
          </w:rPr>
          <w:instrText xml:space="preserve"> PAGEREF _Toc158905510 \h </w:instrText>
        </w:r>
        <w:r w:rsidR="009A2260">
          <w:rPr>
            <w:noProof/>
            <w:webHidden/>
          </w:rPr>
        </w:r>
        <w:r w:rsidR="009A2260">
          <w:rPr>
            <w:noProof/>
            <w:webHidden/>
          </w:rPr>
          <w:fldChar w:fldCharType="separate"/>
        </w:r>
        <w:r w:rsidR="00E007C1">
          <w:rPr>
            <w:noProof/>
            <w:webHidden/>
          </w:rPr>
          <w:t>70</w:t>
        </w:r>
        <w:r w:rsidR="009A2260">
          <w:rPr>
            <w:noProof/>
            <w:webHidden/>
          </w:rPr>
          <w:fldChar w:fldCharType="end"/>
        </w:r>
      </w:hyperlink>
    </w:p>
    <w:p w14:paraId="6D7950C3" w14:textId="1D3EA12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1" w:history="1">
        <w:r w:rsidR="009A2260" w:rsidRPr="000F2745">
          <w:rPr>
            <w:rStyle w:val="Hyperlink"/>
            <w:rFonts w:ascii="Arial" w:hAnsi="Arial" w:cs="Arial"/>
            <w:noProof/>
          </w:rPr>
          <w:t>10.1.7.2 List of HLRs allocated</w:t>
        </w:r>
        <w:r w:rsidR="009A2260">
          <w:rPr>
            <w:noProof/>
            <w:webHidden/>
          </w:rPr>
          <w:tab/>
        </w:r>
        <w:r w:rsidR="009A2260">
          <w:rPr>
            <w:noProof/>
            <w:webHidden/>
          </w:rPr>
          <w:fldChar w:fldCharType="begin"/>
        </w:r>
        <w:r w:rsidR="009A2260">
          <w:rPr>
            <w:noProof/>
            <w:webHidden/>
          </w:rPr>
          <w:instrText xml:space="preserve"> PAGEREF _Toc158905511 \h </w:instrText>
        </w:r>
        <w:r w:rsidR="009A2260">
          <w:rPr>
            <w:noProof/>
            <w:webHidden/>
          </w:rPr>
        </w:r>
        <w:r w:rsidR="009A2260">
          <w:rPr>
            <w:noProof/>
            <w:webHidden/>
          </w:rPr>
          <w:fldChar w:fldCharType="separate"/>
        </w:r>
        <w:r w:rsidR="00E007C1">
          <w:rPr>
            <w:noProof/>
            <w:webHidden/>
          </w:rPr>
          <w:t>70</w:t>
        </w:r>
        <w:r w:rsidR="009A2260">
          <w:rPr>
            <w:noProof/>
            <w:webHidden/>
          </w:rPr>
          <w:fldChar w:fldCharType="end"/>
        </w:r>
      </w:hyperlink>
    </w:p>
    <w:p w14:paraId="621C36AF" w14:textId="0467E9C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2" w:history="1">
        <w:r w:rsidR="009A2260" w:rsidRPr="000F2745">
          <w:rPr>
            <w:rStyle w:val="Hyperlink"/>
            <w:rFonts w:ascii="Arial" w:hAnsi="Arial" w:cs="Arial"/>
            <w:noProof/>
          </w:rPr>
          <w:t>10.1.7.3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_Toc158905512 \h </w:instrText>
        </w:r>
        <w:r w:rsidR="009A2260">
          <w:rPr>
            <w:noProof/>
            <w:webHidden/>
          </w:rPr>
        </w:r>
        <w:r w:rsidR="009A2260">
          <w:rPr>
            <w:noProof/>
            <w:webHidden/>
          </w:rPr>
          <w:fldChar w:fldCharType="separate"/>
        </w:r>
        <w:r w:rsidR="00E007C1">
          <w:rPr>
            <w:noProof/>
            <w:webHidden/>
          </w:rPr>
          <w:t>70</w:t>
        </w:r>
        <w:r w:rsidR="009A2260">
          <w:rPr>
            <w:noProof/>
            <w:webHidden/>
          </w:rPr>
          <w:fldChar w:fldCharType="end"/>
        </w:r>
      </w:hyperlink>
    </w:p>
    <w:p w14:paraId="6F6ABC80" w14:textId="5D321E3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3" w:history="1">
        <w:r w:rsidR="009A2260" w:rsidRPr="000F2745">
          <w:rPr>
            <w:rStyle w:val="Hyperlink"/>
            <w:rFonts w:ascii="Arial" w:hAnsi="Arial" w:cs="Arial"/>
            <w:noProof/>
          </w:rPr>
          <w:t>10.1.7.4 Parameter list (Input/Output)</w:t>
        </w:r>
        <w:r w:rsidR="009A2260">
          <w:rPr>
            <w:noProof/>
            <w:webHidden/>
          </w:rPr>
          <w:tab/>
        </w:r>
        <w:r w:rsidR="009A2260">
          <w:rPr>
            <w:noProof/>
            <w:webHidden/>
          </w:rPr>
          <w:fldChar w:fldCharType="begin"/>
        </w:r>
        <w:r w:rsidR="009A2260">
          <w:rPr>
            <w:noProof/>
            <w:webHidden/>
          </w:rPr>
          <w:instrText xml:space="preserve"> PAGEREF _Toc158905513 \h </w:instrText>
        </w:r>
        <w:r w:rsidR="009A2260">
          <w:rPr>
            <w:noProof/>
            <w:webHidden/>
          </w:rPr>
        </w:r>
        <w:r w:rsidR="009A2260">
          <w:rPr>
            <w:noProof/>
            <w:webHidden/>
          </w:rPr>
          <w:fldChar w:fldCharType="separate"/>
        </w:r>
        <w:r w:rsidR="00E007C1">
          <w:rPr>
            <w:noProof/>
            <w:webHidden/>
          </w:rPr>
          <w:t>70</w:t>
        </w:r>
        <w:r w:rsidR="009A2260">
          <w:rPr>
            <w:noProof/>
            <w:webHidden/>
          </w:rPr>
          <w:fldChar w:fldCharType="end"/>
        </w:r>
      </w:hyperlink>
    </w:p>
    <w:p w14:paraId="6CCE6E09" w14:textId="3C83FEA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4" w:history="1">
        <w:r w:rsidR="009A2260" w:rsidRPr="000F2745">
          <w:rPr>
            <w:rStyle w:val="Hyperlink"/>
            <w:rFonts w:ascii="Arial" w:hAnsi="Arial" w:cs="Arial"/>
            <w:noProof/>
          </w:rPr>
          <w:t>10.1.7.5 Return Value</w:t>
        </w:r>
        <w:r w:rsidR="009A2260">
          <w:rPr>
            <w:noProof/>
            <w:webHidden/>
          </w:rPr>
          <w:tab/>
        </w:r>
        <w:r w:rsidR="009A2260">
          <w:rPr>
            <w:noProof/>
            <w:webHidden/>
          </w:rPr>
          <w:fldChar w:fldCharType="begin"/>
        </w:r>
        <w:r w:rsidR="009A2260">
          <w:rPr>
            <w:noProof/>
            <w:webHidden/>
          </w:rPr>
          <w:instrText xml:space="preserve"> PAGEREF _Toc158905514 \h </w:instrText>
        </w:r>
        <w:r w:rsidR="009A2260">
          <w:rPr>
            <w:noProof/>
            <w:webHidden/>
          </w:rPr>
        </w:r>
        <w:r w:rsidR="009A2260">
          <w:rPr>
            <w:noProof/>
            <w:webHidden/>
          </w:rPr>
          <w:fldChar w:fldCharType="separate"/>
        </w:r>
        <w:r w:rsidR="00E007C1">
          <w:rPr>
            <w:noProof/>
            <w:webHidden/>
          </w:rPr>
          <w:t>70</w:t>
        </w:r>
        <w:r w:rsidR="009A2260">
          <w:rPr>
            <w:noProof/>
            <w:webHidden/>
          </w:rPr>
          <w:fldChar w:fldCharType="end"/>
        </w:r>
      </w:hyperlink>
    </w:p>
    <w:p w14:paraId="46605311" w14:textId="08F0241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5" w:history="1">
        <w:r w:rsidR="009A2260" w:rsidRPr="000F2745">
          <w:rPr>
            <w:rStyle w:val="Hyperlink"/>
            <w:rFonts w:ascii="Arial" w:hAnsi="Arial" w:cs="Arial"/>
            <w:noProof/>
          </w:rPr>
          <w:t>10.1.7.6 Other CSUs called by this CSU</w:t>
        </w:r>
        <w:r w:rsidR="009A2260">
          <w:rPr>
            <w:noProof/>
            <w:webHidden/>
          </w:rPr>
          <w:tab/>
        </w:r>
        <w:r w:rsidR="009A2260">
          <w:rPr>
            <w:noProof/>
            <w:webHidden/>
          </w:rPr>
          <w:fldChar w:fldCharType="begin"/>
        </w:r>
        <w:r w:rsidR="009A2260">
          <w:rPr>
            <w:noProof/>
            <w:webHidden/>
          </w:rPr>
          <w:instrText xml:space="preserve"> PAGEREF _Toc158905515 \h </w:instrText>
        </w:r>
        <w:r w:rsidR="009A2260">
          <w:rPr>
            <w:noProof/>
            <w:webHidden/>
          </w:rPr>
        </w:r>
        <w:r w:rsidR="009A2260">
          <w:rPr>
            <w:noProof/>
            <w:webHidden/>
          </w:rPr>
          <w:fldChar w:fldCharType="separate"/>
        </w:r>
        <w:r w:rsidR="00E007C1">
          <w:rPr>
            <w:noProof/>
            <w:webHidden/>
          </w:rPr>
          <w:t>70</w:t>
        </w:r>
        <w:r w:rsidR="009A2260">
          <w:rPr>
            <w:noProof/>
            <w:webHidden/>
          </w:rPr>
          <w:fldChar w:fldCharType="end"/>
        </w:r>
      </w:hyperlink>
    </w:p>
    <w:p w14:paraId="785FA07E" w14:textId="10B1396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6" w:history="1">
        <w:r w:rsidR="009A2260" w:rsidRPr="000F2745">
          <w:rPr>
            <w:rStyle w:val="Hyperlink"/>
            <w:rFonts w:ascii="Arial" w:hAnsi="Arial" w:cs="Arial"/>
            <w:noProof/>
          </w:rPr>
          <w:t>10.1.7.7 Description of list of LLRs allocated</w:t>
        </w:r>
        <w:r w:rsidR="009A2260">
          <w:rPr>
            <w:noProof/>
            <w:webHidden/>
          </w:rPr>
          <w:tab/>
        </w:r>
        <w:r w:rsidR="009A2260">
          <w:rPr>
            <w:noProof/>
            <w:webHidden/>
          </w:rPr>
          <w:fldChar w:fldCharType="begin"/>
        </w:r>
        <w:r w:rsidR="009A2260">
          <w:rPr>
            <w:noProof/>
            <w:webHidden/>
          </w:rPr>
          <w:instrText xml:space="preserve"> PAGEREF _Toc158905516 \h </w:instrText>
        </w:r>
        <w:r w:rsidR="009A2260">
          <w:rPr>
            <w:noProof/>
            <w:webHidden/>
          </w:rPr>
        </w:r>
        <w:r w:rsidR="009A2260">
          <w:rPr>
            <w:noProof/>
            <w:webHidden/>
          </w:rPr>
          <w:fldChar w:fldCharType="separate"/>
        </w:r>
        <w:r w:rsidR="00E007C1">
          <w:rPr>
            <w:noProof/>
            <w:webHidden/>
          </w:rPr>
          <w:t>70</w:t>
        </w:r>
        <w:r w:rsidR="009A2260">
          <w:rPr>
            <w:noProof/>
            <w:webHidden/>
          </w:rPr>
          <w:fldChar w:fldCharType="end"/>
        </w:r>
      </w:hyperlink>
    </w:p>
    <w:p w14:paraId="079D0281" w14:textId="75D9E60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7" w:history="1">
        <w:r w:rsidR="009A2260" w:rsidRPr="000F2745">
          <w:rPr>
            <w:rStyle w:val="Hyperlink"/>
            <w:rFonts w:ascii="Arial" w:hAnsi="Arial" w:cs="Arial"/>
            <w:noProof/>
          </w:rPr>
          <w:t>10.1.7.7.1 daucmfa825comm-ResetHardware-LLR-001</w:t>
        </w:r>
        <w:r w:rsidR="009A2260">
          <w:rPr>
            <w:noProof/>
            <w:webHidden/>
          </w:rPr>
          <w:tab/>
        </w:r>
        <w:r w:rsidR="009A2260">
          <w:rPr>
            <w:noProof/>
            <w:webHidden/>
          </w:rPr>
          <w:fldChar w:fldCharType="begin"/>
        </w:r>
        <w:r w:rsidR="009A2260">
          <w:rPr>
            <w:noProof/>
            <w:webHidden/>
          </w:rPr>
          <w:instrText xml:space="preserve"> PAGEREF _Toc158905517 \h </w:instrText>
        </w:r>
        <w:r w:rsidR="009A2260">
          <w:rPr>
            <w:noProof/>
            <w:webHidden/>
          </w:rPr>
        </w:r>
        <w:r w:rsidR="009A2260">
          <w:rPr>
            <w:noProof/>
            <w:webHidden/>
          </w:rPr>
          <w:fldChar w:fldCharType="separate"/>
        </w:r>
        <w:r w:rsidR="00E007C1">
          <w:rPr>
            <w:noProof/>
            <w:webHidden/>
          </w:rPr>
          <w:t>71</w:t>
        </w:r>
        <w:r w:rsidR="009A2260">
          <w:rPr>
            <w:noProof/>
            <w:webHidden/>
          </w:rPr>
          <w:fldChar w:fldCharType="end"/>
        </w:r>
      </w:hyperlink>
    </w:p>
    <w:p w14:paraId="2D75C4BD" w14:textId="249C81D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8" w:history="1">
        <w:r w:rsidR="009A2260" w:rsidRPr="000F2745">
          <w:rPr>
            <w:rStyle w:val="Hyperlink"/>
            <w:rFonts w:ascii="Arial" w:hAnsi="Arial" w:cs="Arial"/>
            <w:noProof/>
          </w:rPr>
          <w:t>10.1.7.7.2 daucmfa825comm-ResetHardware-LLR-002</w:t>
        </w:r>
        <w:r w:rsidR="009A2260">
          <w:rPr>
            <w:noProof/>
            <w:webHidden/>
          </w:rPr>
          <w:tab/>
        </w:r>
        <w:r w:rsidR="009A2260">
          <w:rPr>
            <w:noProof/>
            <w:webHidden/>
          </w:rPr>
          <w:fldChar w:fldCharType="begin"/>
        </w:r>
        <w:r w:rsidR="009A2260">
          <w:rPr>
            <w:noProof/>
            <w:webHidden/>
          </w:rPr>
          <w:instrText xml:space="preserve"> PAGEREF _Toc158905518 \h </w:instrText>
        </w:r>
        <w:r w:rsidR="009A2260">
          <w:rPr>
            <w:noProof/>
            <w:webHidden/>
          </w:rPr>
        </w:r>
        <w:r w:rsidR="009A2260">
          <w:rPr>
            <w:noProof/>
            <w:webHidden/>
          </w:rPr>
          <w:fldChar w:fldCharType="separate"/>
        </w:r>
        <w:r w:rsidR="00E007C1">
          <w:rPr>
            <w:noProof/>
            <w:webHidden/>
          </w:rPr>
          <w:t>71</w:t>
        </w:r>
        <w:r w:rsidR="009A2260">
          <w:rPr>
            <w:noProof/>
            <w:webHidden/>
          </w:rPr>
          <w:fldChar w:fldCharType="end"/>
        </w:r>
      </w:hyperlink>
    </w:p>
    <w:p w14:paraId="1A095124" w14:textId="0FF2CD2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19" w:history="1">
        <w:r w:rsidR="009A2260" w:rsidRPr="000F2745">
          <w:rPr>
            <w:rStyle w:val="Hyperlink"/>
            <w:rFonts w:ascii="Arial" w:hAnsi="Arial" w:cs="Arial"/>
            <w:noProof/>
          </w:rPr>
          <w:t>10.1.7.7.3 daucmfa825comm-ResetHardware-LLR-003</w:t>
        </w:r>
        <w:r w:rsidR="009A2260">
          <w:rPr>
            <w:noProof/>
            <w:webHidden/>
          </w:rPr>
          <w:tab/>
        </w:r>
        <w:r w:rsidR="009A2260">
          <w:rPr>
            <w:noProof/>
            <w:webHidden/>
          </w:rPr>
          <w:fldChar w:fldCharType="begin"/>
        </w:r>
        <w:r w:rsidR="009A2260">
          <w:rPr>
            <w:noProof/>
            <w:webHidden/>
          </w:rPr>
          <w:instrText xml:space="preserve"> PAGEREF _Toc158905519 \h </w:instrText>
        </w:r>
        <w:r w:rsidR="009A2260">
          <w:rPr>
            <w:noProof/>
            <w:webHidden/>
          </w:rPr>
        </w:r>
        <w:r w:rsidR="009A2260">
          <w:rPr>
            <w:noProof/>
            <w:webHidden/>
          </w:rPr>
          <w:fldChar w:fldCharType="separate"/>
        </w:r>
        <w:r w:rsidR="00E007C1">
          <w:rPr>
            <w:noProof/>
            <w:webHidden/>
          </w:rPr>
          <w:t>71</w:t>
        </w:r>
        <w:r w:rsidR="009A2260">
          <w:rPr>
            <w:noProof/>
            <w:webHidden/>
          </w:rPr>
          <w:fldChar w:fldCharType="end"/>
        </w:r>
      </w:hyperlink>
    </w:p>
    <w:p w14:paraId="727A9AAE" w14:textId="18A6579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0" w:history="1">
        <w:r w:rsidR="009A2260" w:rsidRPr="000F2745">
          <w:rPr>
            <w:rStyle w:val="Hyperlink"/>
            <w:rFonts w:ascii="Arial" w:hAnsi="Arial" w:cs="Arial"/>
            <w:noProof/>
          </w:rPr>
          <w:t>10.1.7.7.4 daucmfa825comm-ResetHardware-LLR-004</w:t>
        </w:r>
        <w:r w:rsidR="009A2260">
          <w:rPr>
            <w:noProof/>
            <w:webHidden/>
          </w:rPr>
          <w:tab/>
        </w:r>
        <w:r w:rsidR="009A2260">
          <w:rPr>
            <w:noProof/>
            <w:webHidden/>
          </w:rPr>
          <w:fldChar w:fldCharType="begin"/>
        </w:r>
        <w:r w:rsidR="009A2260">
          <w:rPr>
            <w:noProof/>
            <w:webHidden/>
          </w:rPr>
          <w:instrText xml:space="preserve"> PAGEREF _Toc158905520 \h </w:instrText>
        </w:r>
        <w:r w:rsidR="009A2260">
          <w:rPr>
            <w:noProof/>
            <w:webHidden/>
          </w:rPr>
        </w:r>
        <w:r w:rsidR="009A2260">
          <w:rPr>
            <w:noProof/>
            <w:webHidden/>
          </w:rPr>
          <w:fldChar w:fldCharType="separate"/>
        </w:r>
        <w:r w:rsidR="00E007C1">
          <w:rPr>
            <w:noProof/>
            <w:webHidden/>
          </w:rPr>
          <w:t>71</w:t>
        </w:r>
        <w:r w:rsidR="009A2260">
          <w:rPr>
            <w:noProof/>
            <w:webHidden/>
          </w:rPr>
          <w:fldChar w:fldCharType="end"/>
        </w:r>
      </w:hyperlink>
    </w:p>
    <w:p w14:paraId="648D05C9" w14:textId="5300DA0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1" w:history="1">
        <w:r w:rsidR="009A2260" w:rsidRPr="000F2745">
          <w:rPr>
            <w:rStyle w:val="Hyperlink"/>
            <w:rFonts w:ascii="Arial" w:hAnsi="Arial" w:cs="Arial"/>
            <w:noProof/>
          </w:rPr>
          <w:t>10.1.7.7.5 daucmfa825comm-ResetHardware-LLR-005</w:t>
        </w:r>
        <w:r w:rsidR="009A2260">
          <w:rPr>
            <w:noProof/>
            <w:webHidden/>
          </w:rPr>
          <w:tab/>
        </w:r>
        <w:r w:rsidR="009A2260">
          <w:rPr>
            <w:noProof/>
            <w:webHidden/>
          </w:rPr>
          <w:fldChar w:fldCharType="begin"/>
        </w:r>
        <w:r w:rsidR="009A2260">
          <w:rPr>
            <w:noProof/>
            <w:webHidden/>
          </w:rPr>
          <w:instrText xml:space="preserve"> PAGEREF _Toc158905521 \h </w:instrText>
        </w:r>
        <w:r w:rsidR="009A2260">
          <w:rPr>
            <w:noProof/>
            <w:webHidden/>
          </w:rPr>
        </w:r>
        <w:r w:rsidR="009A2260">
          <w:rPr>
            <w:noProof/>
            <w:webHidden/>
          </w:rPr>
          <w:fldChar w:fldCharType="separate"/>
        </w:r>
        <w:r w:rsidR="00E007C1">
          <w:rPr>
            <w:noProof/>
            <w:webHidden/>
          </w:rPr>
          <w:t>71</w:t>
        </w:r>
        <w:r w:rsidR="009A2260">
          <w:rPr>
            <w:noProof/>
            <w:webHidden/>
          </w:rPr>
          <w:fldChar w:fldCharType="end"/>
        </w:r>
      </w:hyperlink>
    </w:p>
    <w:p w14:paraId="1123E489" w14:textId="6305A4C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2" w:history="1">
        <w:r w:rsidR="009A2260" w:rsidRPr="000F2745">
          <w:rPr>
            <w:rStyle w:val="Hyperlink"/>
            <w:rFonts w:ascii="Arial" w:hAnsi="Arial" w:cs="Arial"/>
            <w:noProof/>
          </w:rPr>
          <w:t>10.1.7.7.6 daucmfa825comm-ResetHardware-LLR-006</w:t>
        </w:r>
        <w:r w:rsidR="009A2260">
          <w:rPr>
            <w:noProof/>
            <w:webHidden/>
          </w:rPr>
          <w:tab/>
        </w:r>
        <w:r w:rsidR="009A2260">
          <w:rPr>
            <w:noProof/>
            <w:webHidden/>
          </w:rPr>
          <w:fldChar w:fldCharType="begin"/>
        </w:r>
        <w:r w:rsidR="009A2260">
          <w:rPr>
            <w:noProof/>
            <w:webHidden/>
          </w:rPr>
          <w:instrText xml:space="preserve"> PAGEREF _Toc158905522 \h </w:instrText>
        </w:r>
        <w:r w:rsidR="009A2260">
          <w:rPr>
            <w:noProof/>
            <w:webHidden/>
          </w:rPr>
        </w:r>
        <w:r w:rsidR="009A2260">
          <w:rPr>
            <w:noProof/>
            <w:webHidden/>
          </w:rPr>
          <w:fldChar w:fldCharType="separate"/>
        </w:r>
        <w:r w:rsidR="00E007C1">
          <w:rPr>
            <w:noProof/>
            <w:webHidden/>
          </w:rPr>
          <w:t>71</w:t>
        </w:r>
        <w:r w:rsidR="009A2260">
          <w:rPr>
            <w:noProof/>
            <w:webHidden/>
          </w:rPr>
          <w:fldChar w:fldCharType="end"/>
        </w:r>
      </w:hyperlink>
    </w:p>
    <w:p w14:paraId="2903208E" w14:textId="7A55D8A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3" w:history="1">
        <w:r w:rsidR="009A2260" w:rsidRPr="000F2745">
          <w:rPr>
            <w:rStyle w:val="Hyperlink"/>
            <w:rFonts w:ascii="Arial" w:hAnsi="Arial" w:cs="Arial"/>
            <w:noProof/>
          </w:rPr>
          <w:t>10.1.7.7.7 daucmfa825comm-ResetHardware-LLR-007</w:t>
        </w:r>
        <w:r w:rsidR="009A2260">
          <w:rPr>
            <w:noProof/>
            <w:webHidden/>
          </w:rPr>
          <w:tab/>
        </w:r>
        <w:r w:rsidR="009A2260">
          <w:rPr>
            <w:noProof/>
            <w:webHidden/>
          </w:rPr>
          <w:fldChar w:fldCharType="begin"/>
        </w:r>
        <w:r w:rsidR="009A2260">
          <w:rPr>
            <w:noProof/>
            <w:webHidden/>
          </w:rPr>
          <w:instrText xml:space="preserve"> PAGEREF _Toc158905523 \h </w:instrText>
        </w:r>
        <w:r w:rsidR="009A2260">
          <w:rPr>
            <w:noProof/>
            <w:webHidden/>
          </w:rPr>
        </w:r>
        <w:r w:rsidR="009A2260">
          <w:rPr>
            <w:noProof/>
            <w:webHidden/>
          </w:rPr>
          <w:fldChar w:fldCharType="separate"/>
        </w:r>
        <w:r w:rsidR="00E007C1">
          <w:rPr>
            <w:noProof/>
            <w:webHidden/>
          </w:rPr>
          <w:t>72</w:t>
        </w:r>
        <w:r w:rsidR="009A2260">
          <w:rPr>
            <w:noProof/>
            <w:webHidden/>
          </w:rPr>
          <w:fldChar w:fldCharType="end"/>
        </w:r>
      </w:hyperlink>
    </w:p>
    <w:p w14:paraId="7804B7AE" w14:textId="238CF1D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4" w:history="1">
        <w:r w:rsidR="009A2260" w:rsidRPr="000F2745">
          <w:rPr>
            <w:rStyle w:val="Hyperlink"/>
            <w:rFonts w:ascii="Arial" w:hAnsi="Arial" w:cs="Arial"/>
            <w:noProof/>
          </w:rPr>
          <w:t>10.1.7.7.8 daucmfa825comm-ResetHardware-LLR-008</w:t>
        </w:r>
        <w:r w:rsidR="009A2260">
          <w:rPr>
            <w:noProof/>
            <w:webHidden/>
          </w:rPr>
          <w:tab/>
        </w:r>
        <w:r w:rsidR="009A2260">
          <w:rPr>
            <w:noProof/>
            <w:webHidden/>
          </w:rPr>
          <w:fldChar w:fldCharType="begin"/>
        </w:r>
        <w:r w:rsidR="009A2260">
          <w:rPr>
            <w:noProof/>
            <w:webHidden/>
          </w:rPr>
          <w:instrText xml:space="preserve"> PAGEREF _Toc158905524 \h </w:instrText>
        </w:r>
        <w:r w:rsidR="009A2260">
          <w:rPr>
            <w:noProof/>
            <w:webHidden/>
          </w:rPr>
        </w:r>
        <w:r w:rsidR="009A2260">
          <w:rPr>
            <w:noProof/>
            <w:webHidden/>
          </w:rPr>
          <w:fldChar w:fldCharType="separate"/>
        </w:r>
        <w:r w:rsidR="00E007C1">
          <w:rPr>
            <w:noProof/>
            <w:webHidden/>
          </w:rPr>
          <w:t>72</w:t>
        </w:r>
        <w:r w:rsidR="009A2260">
          <w:rPr>
            <w:noProof/>
            <w:webHidden/>
          </w:rPr>
          <w:fldChar w:fldCharType="end"/>
        </w:r>
      </w:hyperlink>
    </w:p>
    <w:p w14:paraId="68079514" w14:textId="17BA254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5" w:history="1">
        <w:r w:rsidR="009A2260" w:rsidRPr="000F2745">
          <w:rPr>
            <w:rStyle w:val="Hyperlink"/>
            <w:noProof/>
          </w:rPr>
          <w:t>10.1.8 SetStack</w:t>
        </w:r>
        <w:r w:rsidR="009A2260">
          <w:rPr>
            <w:noProof/>
            <w:webHidden/>
          </w:rPr>
          <w:tab/>
        </w:r>
        <w:r w:rsidR="009A2260">
          <w:rPr>
            <w:noProof/>
            <w:webHidden/>
          </w:rPr>
          <w:fldChar w:fldCharType="begin"/>
        </w:r>
        <w:r w:rsidR="009A2260">
          <w:rPr>
            <w:noProof/>
            <w:webHidden/>
          </w:rPr>
          <w:instrText xml:space="preserve"> PAGEREF _Toc158905525 \h </w:instrText>
        </w:r>
        <w:r w:rsidR="009A2260">
          <w:rPr>
            <w:noProof/>
            <w:webHidden/>
          </w:rPr>
        </w:r>
        <w:r w:rsidR="009A2260">
          <w:rPr>
            <w:noProof/>
            <w:webHidden/>
          </w:rPr>
          <w:fldChar w:fldCharType="separate"/>
        </w:r>
        <w:r w:rsidR="00E007C1">
          <w:rPr>
            <w:noProof/>
            <w:webHidden/>
          </w:rPr>
          <w:t>72</w:t>
        </w:r>
        <w:r w:rsidR="009A2260">
          <w:rPr>
            <w:noProof/>
            <w:webHidden/>
          </w:rPr>
          <w:fldChar w:fldCharType="end"/>
        </w:r>
      </w:hyperlink>
    </w:p>
    <w:p w14:paraId="05EF1EAC" w14:textId="3AD6056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6" w:history="1">
        <w:r w:rsidR="009A2260" w:rsidRPr="000F2745">
          <w:rPr>
            <w:rStyle w:val="Hyperlink"/>
            <w:rFonts w:ascii="Arial" w:hAnsi="Arial" w:cs="Arial"/>
            <w:noProof/>
          </w:rPr>
          <w:t>10.1.8.1 Brief Description</w:t>
        </w:r>
        <w:r w:rsidR="009A2260">
          <w:rPr>
            <w:noProof/>
            <w:webHidden/>
          </w:rPr>
          <w:tab/>
        </w:r>
        <w:r w:rsidR="009A2260">
          <w:rPr>
            <w:noProof/>
            <w:webHidden/>
          </w:rPr>
          <w:fldChar w:fldCharType="begin"/>
        </w:r>
        <w:r w:rsidR="009A2260">
          <w:rPr>
            <w:noProof/>
            <w:webHidden/>
          </w:rPr>
          <w:instrText xml:space="preserve"> PAGEREF _Toc158905526 \h </w:instrText>
        </w:r>
        <w:r w:rsidR="009A2260">
          <w:rPr>
            <w:noProof/>
            <w:webHidden/>
          </w:rPr>
        </w:r>
        <w:r w:rsidR="009A2260">
          <w:rPr>
            <w:noProof/>
            <w:webHidden/>
          </w:rPr>
          <w:fldChar w:fldCharType="separate"/>
        </w:r>
        <w:r w:rsidR="00E007C1">
          <w:rPr>
            <w:noProof/>
            <w:webHidden/>
          </w:rPr>
          <w:t>72</w:t>
        </w:r>
        <w:r w:rsidR="009A2260">
          <w:rPr>
            <w:noProof/>
            <w:webHidden/>
          </w:rPr>
          <w:fldChar w:fldCharType="end"/>
        </w:r>
      </w:hyperlink>
    </w:p>
    <w:p w14:paraId="4178705F" w14:textId="6A62DD2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7" w:history="1">
        <w:r w:rsidR="009A2260" w:rsidRPr="000F2745">
          <w:rPr>
            <w:rStyle w:val="Hyperlink"/>
            <w:rFonts w:ascii="Arial" w:hAnsi="Arial" w:cs="Arial"/>
            <w:noProof/>
          </w:rPr>
          <w:t>10.1.8.2 List of HLRs allocated</w:t>
        </w:r>
        <w:r w:rsidR="009A2260">
          <w:rPr>
            <w:noProof/>
            <w:webHidden/>
          </w:rPr>
          <w:tab/>
        </w:r>
        <w:r w:rsidR="009A2260">
          <w:rPr>
            <w:noProof/>
            <w:webHidden/>
          </w:rPr>
          <w:fldChar w:fldCharType="begin"/>
        </w:r>
        <w:r w:rsidR="009A2260">
          <w:rPr>
            <w:noProof/>
            <w:webHidden/>
          </w:rPr>
          <w:instrText xml:space="preserve"> PAGEREF _Toc158905527 \h </w:instrText>
        </w:r>
        <w:r w:rsidR="009A2260">
          <w:rPr>
            <w:noProof/>
            <w:webHidden/>
          </w:rPr>
        </w:r>
        <w:r w:rsidR="009A2260">
          <w:rPr>
            <w:noProof/>
            <w:webHidden/>
          </w:rPr>
          <w:fldChar w:fldCharType="separate"/>
        </w:r>
        <w:r w:rsidR="00E007C1">
          <w:rPr>
            <w:noProof/>
            <w:webHidden/>
          </w:rPr>
          <w:t>72</w:t>
        </w:r>
        <w:r w:rsidR="009A2260">
          <w:rPr>
            <w:noProof/>
            <w:webHidden/>
          </w:rPr>
          <w:fldChar w:fldCharType="end"/>
        </w:r>
      </w:hyperlink>
    </w:p>
    <w:p w14:paraId="447BB5B7" w14:textId="3F125C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8" w:history="1">
        <w:r w:rsidR="009A2260" w:rsidRPr="000F2745">
          <w:rPr>
            <w:rStyle w:val="Hyperlink"/>
            <w:rFonts w:ascii="Arial" w:hAnsi="Arial" w:cs="Arial"/>
            <w:noProof/>
          </w:rPr>
          <w:t>10.1.8.3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_Toc158905528 \h </w:instrText>
        </w:r>
        <w:r w:rsidR="009A2260">
          <w:rPr>
            <w:noProof/>
            <w:webHidden/>
          </w:rPr>
        </w:r>
        <w:r w:rsidR="009A2260">
          <w:rPr>
            <w:noProof/>
            <w:webHidden/>
          </w:rPr>
          <w:fldChar w:fldCharType="separate"/>
        </w:r>
        <w:r w:rsidR="00E007C1">
          <w:rPr>
            <w:noProof/>
            <w:webHidden/>
          </w:rPr>
          <w:t>72</w:t>
        </w:r>
        <w:r w:rsidR="009A2260">
          <w:rPr>
            <w:noProof/>
            <w:webHidden/>
          </w:rPr>
          <w:fldChar w:fldCharType="end"/>
        </w:r>
      </w:hyperlink>
    </w:p>
    <w:p w14:paraId="58F71914" w14:textId="4816F4A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29" w:history="1">
        <w:r w:rsidR="009A2260" w:rsidRPr="000F2745">
          <w:rPr>
            <w:rStyle w:val="Hyperlink"/>
            <w:rFonts w:ascii="Arial" w:hAnsi="Arial" w:cs="Arial"/>
            <w:noProof/>
          </w:rPr>
          <w:t>10.1.8.4 Parameter list (Input/Output)</w:t>
        </w:r>
        <w:r w:rsidR="009A2260">
          <w:rPr>
            <w:noProof/>
            <w:webHidden/>
          </w:rPr>
          <w:tab/>
        </w:r>
        <w:r w:rsidR="009A2260">
          <w:rPr>
            <w:noProof/>
            <w:webHidden/>
          </w:rPr>
          <w:fldChar w:fldCharType="begin"/>
        </w:r>
        <w:r w:rsidR="009A2260">
          <w:rPr>
            <w:noProof/>
            <w:webHidden/>
          </w:rPr>
          <w:instrText xml:space="preserve"> PAGEREF _Toc158905529 \h </w:instrText>
        </w:r>
        <w:r w:rsidR="009A2260">
          <w:rPr>
            <w:noProof/>
            <w:webHidden/>
          </w:rPr>
        </w:r>
        <w:r w:rsidR="009A2260">
          <w:rPr>
            <w:noProof/>
            <w:webHidden/>
          </w:rPr>
          <w:fldChar w:fldCharType="separate"/>
        </w:r>
        <w:r w:rsidR="00E007C1">
          <w:rPr>
            <w:noProof/>
            <w:webHidden/>
          </w:rPr>
          <w:t>72</w:t>
        </w:r>
        <w:r w:rsidR="009A2260">
          <w:rPr>
            <w:noProof/>
            <w:webHidden/>
          </w:rPr>
          <w:fldChar w:fldCharType="end"/>
        </w:r>
      </w:hyperlink>
    </w:p>
    <w:p w14:paraId="1A89E7D0" w14:textId="49D1CF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0" w:history="1">
        <w:r w:rsidR="009A2260" w:rsidRPr="000F2745">
          <w:rPr>
            <w:rStyle w:val="Hyperlink"/>
            <w:rFonts w:ascii="Arial" w:hAnsi="Arial" w:cs="Arial"/>
            <w:noProof/>
          </w:rPr>
          <w:t>10.1.8.5 Return Value</w:t>
        </w:r>
        <w:r w:rsidR="009A2260">
          <w:rPr>
            <w:noProof/>
            <w:webHidden/>
          </w:rPr>
          <w:tab/>
        </w:r>
        <w:r w:rsidR="009A2260">
          <w:rPr>
            <w:noProof/>
            <w:webHidden/>
          </w:rPr>
          <w:fldChar w:fldCharType="begin"/>
        </w:r>
        <w:r w:rsidR="009A2260">
          <w:rPr>
            <w:noProof/>
            <w:webHidden/>
          </w:rPr>
          <w:instrText xml:space="preserve"> PAGEREF _Toc158905530 \h </w:instrText>
        </w:r>
        <w:r w:rsidR="009A2260">
          <w:rPr>
            <w:noProof/>
            <w:webHidden/>
          </w:rPr>
        </w:r>
        <w:r w:rsidR="009A2260">
          <w:rPr>
            <w:noProof/>
            <w:webHidden/>
          </w:rPr>
          <w:fldChar w:fldCharType="separate"/>
        </w:r>
        <w:r w:rsidR="00E007C1">
          <w:rPr>
            <w:noProof/>
            <w:webHidden/>
          </w:rPr>
          <w:t>73</w:t>
        </w:r>
        <w:r w:rsidR="009A2260">
          <w:rPr>
            <w:noProof/>
            <w:webHidden/>
          </w:rPr>
          <w:fldChar w:fldCharType="end"/>
        </w:r>
      </w:hyperlink>
    </w:p>
    <w:p w14:paraId="378EDE58" w14:textId="1D7B611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1" w:history="1">
        <w:r w:rsidR="009A2260" w:rsidRPr="000F2745">
          <w:rPr>
            <w:rStyle w:val="Hyperlink"/>
            <w:rFonts w:ascii="Arial" w:hAnsi="Arial" w:cs="Arial"/>
            <w:noProof/>
          </w:rPr>
          <w:t>10.1.8.6 Other CSUs called by this CSU</w:t>
        </w:r>
        <w:r w:rsidR="009A2260">
          <w:rPr>
            <w:noProof/>
            <w:webHidden/>
          </w:rPr>
          <w:tab/>
        </w:r>
        <w:r w:rsidR="009A2260">
          <w:rPr>
            <w:noProof/>
            <w:webHidden/>
          </w:rPr>
          <w:fldChar w:fldCharType="begin"/>
        </w:r>
        <w:r w:rsidR="009A2260">
          <w:rPr>
            <w:noProof/>
            <w:webHidden/>
          </w:rPr>
          <w:instrText xml:space="preserve"> PAGEREF _Toc158905531 \h </w:instrText>
        </w:r>
        <w:r w:rsidR="009A2260">
          <w:rPr>
            <w:noProof/>
            <w:webHidden/>
          </w:rPr>
        </w:r>
        <w:r w:rsidR="009A2260">
          <w:rPr>
            <w:noProof/>
            <w:webHidden/>
          </w:rPr>
          <w:fldChar w:fldCharType="separate"/>
        </w:r>
        <w:r w:rsidR="00E007C1">
          <w:rPr>
            <w:noProof/>
            <w:webHidden/>
          </w:rPr>
          <w:t>73</w:t>
        </w:r>
        <w:r w:rsidR="009A2260">
          <w:rPr>
            <w:noProof/>
            <w:webHidden/>
          </w:rPr>
          <w:fldChar w:fldCharType="end"/>
        </w:r>
      </w:hyperlink>
    </w:p>
    <w:p w14:paraId="7EF4B041" w14:textId="5EAB6A5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2" w:history="1">
        <w:r w:rsidR="009A2260" w:rsidRPr="000F2745">
          <w:rPr>
            <w:rStyle w:val="Hyperlink"/>
            <w:rFonts w:ascii="Arial" w:hAnsi="Arial" w:cs="Arial"/>
            <w:noProof/>
          </w:rPr>
          <w:t>10.1.8.7 Description of list of LLRs allocated</w:t>
        </w:r>
        <w:r w:rsidR="009A2260">
          <w:rPr>
            <w:noProof/>
            <w:webHidden/>
          </w:rPr>
          <w:tab/>
        </w:r>
        <w:r w:rsidR="009A2260">
          <w:rPr>
            <w:noProof/>
            <w:webHidden/>
          </w:rPr>
          <w:fldChar w:fldCharType="begin"/>
        </w:r>
        <w:r w:rsidR="009A2260">
          <w:rPr>
            <w:noProof/>
            <w:webHidden/>
          </w:rPr>
          <w:instrText xml:space="preserve"> PAGEREF _Toc158905532 \h </w:instrText>
        </w:r>
        <w:r w:rsidR="009A2260">
          <w:rPr>
            <w:noProof/>
            <w:webHidden/>
          </w:rPr>
        </w:r>
        <w:r w:rsidR="009A2260">
          <w:rPr>
            <w:noProof/>
            <w:webHidden/>
          </w:rPr>
          <w:fldChar w:fldCharType="separate"/>
        </w:r>
        <w:r w:rsidR="00E007C1">
          <w:rPr>
            <w:noProof/>
            <w:webHidden/>
          </w:rPr>
          <w:t>73</w:t>
        </w:r>
        <w:r w:rsidR="009A2260">
          <w:rPr>
            <w:noProof/>
            <w:webHidden/>
          </w:rPr>
          <w:fldChar w:fldCharType="end"/>
        </w:r>
      </w:hyperlink>
    </w:p>
    <w:p w14:paraId="0C1AA919" w14:textId="6E44A67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3" w:history="1">
        <w:r w:rsidR="009A2260" w:rsidRPr="000F2745">
          <w:rPr>
            <w:rStyle w:val="Hyperlink"/>
            <w:rFonts w:ascii="Arial" w:hAnsi="Arial" w:cs="Arial"/>
            <w:noProof/>
          </w:rPr>
          <w:t>10.1.8.7.1 daucmfa825comm-SetStack-LLR-001</w:t>
        </w:r>
        <w:r w:rsidR="009A2260">
          <w:rPr>
            <w:noProof/>
            <w:webHidden/>
          </w:rPr>
          <w:tab/>
        </w:r>
        <w:r w:rsidR="009A2260">
          <w:rPr>
            <w:noProof/>
            <w:webHidden/>
          </w:rPr>
          <w:fldChar w:fldCharType="begin"/>
        </w:r>
        <w:r w:rsidR="009A2260">
          <w:rPr>
            <w:noProof/>
            <w:webHidden/>
          </w:rPr>
          <w:instrText xml:space="preserve"> PAGEREF _Toc158905533 \h </w:instrText>
        </w:r>
        <w:r w:rsidR="009A2260">
          <w:rPr>
            <w:noProof/>
            <w:webHidden/>
          </w:rPr>
        </w:r>
        <w:r w:rsidR="009A2260">
          <w:rPr>
            <w:noProof/>
            <w:webHidden/>
          </w:rPr>
          <w:fldChar w:fldCharType="separate"/>
        </w:r>
        <w:r w:rsidR="00E007C1">
          <w:rPr>
            <w:noProof/>
            <w:webHidden/>
          </w:rPr>
          <w:t>73</w:t>
        </w:r>
        <w:r w:rsidR="009A2260">
          <w:rPr>
            <w:noProof/>
            <w:webHidden/>
          </w:rPr>
          <w:fldChar w:fldCharType="end"/>
        </w:r>
      </w:hyperlink>
    </w:p>
    <w:p w14:paraId="75D5E4BE" w14:textId="7B0892E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4" w:history="1">
        <w:r w:rsidR="009A2260" w:rsidRPr="000F2745">
          <w:rPr>
            <w:rStyle w:val="Hyperlink"/>
            <w:noProof/>
          </w:rPr>
          <w:t>10.1.9 StartLogger</w:t>
        </w:r>
        <w:r w:rsidR="009A2260">
          <w:rPr>
            <w:noProof/>
            <w:webHidden/>
          </w:rPr>
          <w:tab/>
        </w:r>
        <w:r w:rsidR="009A2260">
          <w:rPr>
            <w:noProof/>
            <w:webHidden/>
          </w:rPr>
          <w:fldChar w:fldCharType="begin"/>
        </w:r>
        <w:r w:rsidR="009A2260">
          <w:rPr>
            <w:noProof/>
            <w:webHidden/>
          </w:rPr>
          <w:instrText xml:space="preserve"> PAGEREF _Toc158905534 \h </w:instrText>
        </w:r>
        <w:r w:rsidR="009A2260">
          <w:rPr>
            <w:noProof/>
            <w:webHidden/>
          </w:rPr>
        </w:r>
        <w:r w:rsidR="009A2260">
          <w:rPr>
            <w:noProof/>
            <w:webHidden/>
          </w:rPr>
          <w:fldChar w:fldCharType="separate"/>
        </w:r>
        <w:r w:rsidR="00E007C1">
          <w:rPr>
            <w:noProof/>
            <w:webHidden/>
          </w:rPr>
          <w:t>73</w:t>
        </w:r>
        <w:r w:rsidR="009A2260">
          <w:rPr>
            <w:noProof/>
            <w:webHidden/>
          </w:rPr>
          <w:fldChar w:fldCharType="end"/>
        </w:r>
      </w:hyperlink>
    </w:p>
    <w:p w14:paraId="29B543DD" w14:textId="4DB151F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5" w:history="1">
        <w:r w:rsidR="009A2260" w:rsidRPr="000F2745">
          <w:rPr>
            <w:rStyle w:val="Hyperlink"/>
            <w:rFonts w:ascii="Arial" w:hAnsi="Arial" w:cs="Arial"/>
            <w:noProof/>
          </w:rPr>
          <w:t>10.1.9.1 Brief Description</w:t>
        </w:r>
        <w:r w:rsidR="009A2260">
          <w:rPr>
            <w:noProof/>
            <w:webHidden/>
          </w:rPr>
          <w:tab/>
        </w:r>
        <w:r w:rsidR="009A2260">
          <w:rPr>
            <w:noProof/>
            <w:webHidden/>
          </w:rPr>
          <w:fldChar w:fldCharType="begin"/>
        </w:r>
        <w:r w:rsidR="009A2260">
          <w:rPr>
            <w:noProof/>
            <w:webHidden/>
          </w:rPr>
          <w:instrText xml:space="preserve"> PAGEREF _Toc158905535 \h </w:instrText>
        </w:r>
        <w:r w:rsidR="009A2260">
          <w:rPr>
            <w:noProof/>
            <w:webHidden/>
          </w:rPr>
        </w:r>
        <w:r w:rsidR="009A2260">
          <w:rPr>
            <w:noProof/>
            <w:webHidden/>
          </w:rPr>
          <w:fldChar w:fldCharType="separate"/>
        </w:r>
        <w:r w:rsidR="00E007C1">
          <w:rPr>
            <w:noProof/>
            <w:webHidden/>
          </w:rPr>
          <w:t>73</w:t>
        </w:r>
        <w:r w:rsidR="009A2260">
          <w:rPr>
            <w:noProof/>
            <w:webHidden/>
          </w:rPr>
          <w:fldChar w:fldCharType="end"/>
        </w:r>
      </w:hyperlink>
    </w:p>
    <w:p w14:paraId="29F92C0F" w14:textId="48171ED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6" w:history="1">
        <w:r w:rsidR="009A2260" w:rsidRPr="000F2745">
          <w:rPr>
            <w:rStyle w:val="Hyperlink"/>
            <w:rFonts w:ascii="Arial" w:hAnsi="Arial" w:cs="Arial"/>
            <w:noProof/>
          </w:rPr>
          <w:t>10.1.9.2 List of HLRs allocated</w:t>
        </w:r>
        <w:r w:rsidR="009A2260">
          <w:rPr>
            <w:noProof/>
            <w:webHidden/>
          </w:rPr>
          <w:tab/>
        </w:r>
        <w:r w:rsidR="009A2260">
          <w:rPr>
            <w:noProof/>
            <w:webHidden/>
          </w:rPr>
          <w:fldChar w:fldCharType="begin"/>
        </w:r>
        <w:r w:rsidR="009A2260">
          <w:rPr>
            <w:noProof/>
            <w:webHidden/>
          </w:rPr>
          <w:instrText xml:space="preserve"> PAGEREF _Toc158905536 \h </w:instrText>
        </w:r>
        <w:r w:rsidR="009A2260">
          <w:rPr>
            <w:noProof/>
            <w:webHidden/>
          </w:rPr>
        </w:r>
        <w:r w:rsidR="009A2260">
          <w:rPr>
            <w:noProof/>
            <w:webHidden/>
          </w:rPr>
          <w:fldChar w:fldCharType="separate"/>
        </w:r>
        <w:r w:rsidR="00E007C1">
          <w:rPr>
            <w:noProof/>
            <w:webHidden/>
          </w:rPr>
          <w:t>73</w:t>
        </w:r>
        <w:r w:rsidR="009A2260">
          <w:rPr>
            <w:noProof/>
            <w:webHidden/>
          </w:rPr>
          <w:fldChar w:fldCharType="end"/>
        </w:r>
      </w:hyperlink>
    </w:p>
    <w:p w14:paraId="571C0CD2" w14:textId="1E6FDB7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7" w:history="1">
        <w:r w:rsidR="009A2260" w:rsidRPr="000F2745">
          <w:rPr>
            <w:rStyle w:val="Hyperlink"/>
            <w:rFonts w:ascii="Arial" w:hAnsi="Arial" w:cs="Arial"/>
            <w:noProof/>
          </w:rPr>
          <w:t>10.1.9.3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_Toc158905537 \h </w:instrText>
        </w:r>
        <w:r w:rsidR="009A2260">
          <w:rPr>
            <w:noProof/>
            <w:webHidden/>
          </w:rPr>
        </w:r>
        <w:r w:rsidR="009A2260">
          <w:rPr>
            <w:noProof/>
            <w:webHidden/>
          </w:rPr>
          <w:fldChar w:fldCharType="separate"/>
        </w:r>
        <w:r w:rsidR="00E007C1">
          <w:rPr>
            <w:noProof/>
            <w:webHidden/>
          </w:rPr>
          <w:t>73</w:t>
        </w:r>
        <w:r w:rsidR="009A2260">
          <w:rPr>
            <w:noProof/>
            <w:webHidden/>
          </w:rPr>
          <w:fldChar w:fldCharType="end"/>
        </w:r>
      </w:hyperlink>
    </w:p>
    <w:p w14:paraId="6A24B82B" w14:textId="58931EB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8" w:history="1">
        <w:r w:rsidR="009A2260" w:rsidRPr="000F2745">
          <w:rPr>
            <w:rStyle w:val="Hyperlink"/>
            <w:rFonts w:ascii="Arial" w:hAnsi="Arial" w:cs="Arial"/>
            <w:noProof/>
          </w:rPr>
          <w:t>10.1.9.4 Parameter list (Input/Output)</w:t>
        </w:r>
        <w:r w:rsidR="009A2260">
          <w:rPr>
            <w:noProof/>
            <w:webHidden/>
          </w:rPr>
          <w:tab/>
        </w:r>
        <w:r w:rsidR="009A2260">
          <w:rPr>
            <w:noProof/>
            <w:webHidden/>
          </w:rPr>
          <w:fldChar w:fldCharType="begin"/>
        </w:r>
        <w:r w:rsidR="009A2260">
          <w:rPr>
            <w:noProof/>
            <w:webHidden/>
          </w:rPr>
          <w:instrText xml:space="preserve"> PAGEREF _Toc158905538 \h </w:instrText>
        </w:r>
        <w:r w:rsidR="009A2260">
          <w:rPr>
            <w:noProof/>
            <w:webHidden/>
          </w:rPr>
        </w:r>
        <w:r w:rsidR="009A2260">
          <w:rPr>
            <w:noProof/>
            <w:webHidden/>
          </w:rPr>
          <w:fldChar w:fldCharType="separate"/>
        </w:r>
        <w:r w:rsidR="00E007C1">
          <w:rPr>
            <w:noProof/>
            <w:webHidden/>
          </w:rPr>
          <w:t>74</w:t>
        </w:r>
        <w:r w:rsidR="009A2260">
          <w:rPr>
            <w:noProof/>
            <w:webHidden/>
          </w:rPr>
          <w:fldChar w:fldCharType="end"/>
        </w:r>
      </w:hyperlink>
    </w:p>
    <w:p w14:paraId="1DBA2855" w14:textId="193B3B4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39" w:history="1">
        <w:r w:rsidR="009A2260" w:rsidRPr="000F2745">
          <w:rPr>
            <w:rStyle w:val="Hyperlink"/>
            <w:rFonts w:ascii="Arial" w:hAnsi="Arial" w:cs="Arial"/>
            <w:noProof/>
          </w:rPr>
          <w:t>10.1.9.5 Return Value</w:t>
        </w:r>
        <w:r w:rsidR="009A2260">
          <w:rPr>
            <w:noProof/>
            <w:webHidden/>
          </w:rPr>
          <w:tab/>
        </w:r>
        <w:r w:rsidR="009A2260">
          <w:rPr>
            <w:noProof/>
            <w:webHidden/>
          </w:rPr>
          <w:fldChar w:fldCharType="begin"/>
        </w:r>
        <w:r w:rsidR="009A2260">
          <w:rPr>
            <w:noProof/>
            <w:webHidden/>
          </w:rPr>
          <w:instrText xml:space="preserve"> PAGEREF _Toc158905539 \h </w:instrText>
        </w:r>
        <w:r w:rsidR="009A2260">
          <w:rPr>
            <w:noProof/>
            <w:webHidden/>
          </w:rPr>
        </w:r>
        <w:r w:rsidR="009A2260">
          <w:rPr>
            <w:noProof/>
            <w:webHidden/>
          </w:rPr>
          <w:fldChar w:fldCharType="separate"/>
        </w:r>
        <w:r w:rsidR="00E007C1">
          <w:rPr>
            <w:noProof/>
            <w:webHidden/>
          </w:rPr>
          <w:t>74</w:t>
        </w:r>
        <w:r w:rsidR="009A2260">
          <w:rPr>
            <w:noProof/>
            <w:webHidden/>
          </w:rPr>
          <w:fldChar w:fldCharType="end"/>
        </w:r>
      </w:hyperlink>
    </w:p>
    <w:p w14:paraId="09AA0F23" w14:textId="638428F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40" w:history="1">
        <w:r w:rsidR="009A2260" w:rsidRPr="000F2745">
          <w:rPr>
            <w:rStyle w:val="Hyperlink"/>
            <w:rFonts w:ascii="Arial" w:hAnsi="Arial" w:cs="Arial"/>
            <w:noProof/>
          </w:rPr>
          <w:t>10.1.9.6 Other CSUs called by this CSU</w:t>
        </w:r>
        <w:r w:rsidR="009A2260">
          <w:rPr>
            <w:noProof/>
            <w:webHidden/>
          </w:rPr>
          <w:tab/>
        </w:r>
        <w:r w:rsidR="009A2260">
          <w:rPr>
            <w:noProof/>
            <w:webHidden/>
          </w:rPr>
          <w:fldChar w:fldCharType="begin"/>
        </w:r>
        <w:r w:rsidR="009A2260">
          <w:rPr>
            <w:noProof/>
            <w:webHidden/>
          </w:rPr>
          <w:instrText xml:space="preserve"> PAGEREF _Toc158905540 \h </w:instrText>
        </w:r>
        <w:r w:rsidR="009A2260">
          <w:rPr>
            <w:noProof/>
            <w:webHidden/>
          </w:rPr>
        </w:r>
        <w:r w:rsidR="009A2260">
          <w:rPr>
            <w:noProof/>
            <w:webHidden/>
          </w:rPr>
          <w:fldChar w:fldCharType="separate"/>
        </w:r>
        <w:r w:rsidR="00E007C1">
          <w:rPr>
            <w:noProof/>
            <w:webHidden/>
          </w:rPr>
          <w:t>74</w:t>
        </w:r>
        <w:r w:rsidR="009A2260">
          <w:rPr>
            <w:noProof/>
            <w:webHidden/>
          </w:rPr>
          <w:fldChar w:fldCharType="end"/>
        </w:r>
      </w:hyperlink>
    </w:p>
    <w:p w14:paraId="5C13656A" w14:textId="7070372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41" w:history="1">
        <w:r w:rsidR="009A2260" w:rsidRPr="000F2745">
          <w:rPr>
            <w:rStyle w:val="Hyperlink"/>
            <w:rFonts w:ascii="Arial" w:hAnsi="Arial" w:cs="Arial"/>
            <w:noProof/>
          </w:rPr>
          <w:t>10.1.9.7 Description of list of LLRs allocated</w:t>
        </w:r>
        <w:r w:rsidR="009A2260">
          <w:rPr>
            <w:noProof/>
            <w:webHidden/>
          </w:rPr>
          <w:tab/>
        </w:r>
        <w:r w:rsidR="009A2260">
          <w:rPr>
            <w:noProof/>
            <w:webHidden/>
          </w:rPr>
          <w:fldChar w:fldCharType="begin"/>
        </w:r>
        <w:r w:rsidR="009A2260">
          <w:rPr>
            <w:noProof/>
            <w:webHidden/>
          </w:rPr>
          <w:instrText xml:space="preserve"> PAGEREF _Toc158905541 \h </w:instrText>
        </w:r>
        <w:r w:rsidR="009A2260">
          <w:rPr>
            <w:noProof/>
            <w:webHidden/>
          </w:rPr>
        </w:r>
        <w:r w:rsidR="009A2260">
          <w:rPr>
            <w:noProof/>
            <w:webHidden/>
          </w:rPr>
          <w:fldChar w:fldCharType="separate"/>
        </w:r>
        <w:r w:rsidR="00E007C1">
          <w:rPr>
            <w:noProof/>
            <w:webHidden/>
          </w:rPr>
          <w:t>74</w:t>
        </w:r>
        <w:r w:rsidR="009A2260">
          <w:rPr>
            <w:noProof/>
            <w:webHidden/>
          </w:rPr>
          <w:fldChar w:fldCharType="end"/>
        </w:r>
      </w:hyperlink>
    </w:p>
    <w:p w14:paraId="6F267A15" w14:textId="757DAB4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42" w:history="1">
        <w:r w:rsidR="009A2260" w:rsidRPr="000F2745">
          <w:rPr>
            <w:rStyle w:val="Hyperlink"/>
            <w:rFonts w:ascii="Arial" w:hAnsi="Arial" w:cs="Arial"/>
            <w:noProof/>
          </w:rPr>
          <w:t>10.1.9.7.1 daucmfa825comm-StartLogger-LLR-001</w:t>
        </w:r>
        <w:r w:rsidR="009A2260">
          <w:rPr>
            <w:noProof/>
            <w:webHidden/>
          </w:rPr>
          <w:tab/>
        </w:r>
        <w:r w:rsidR="009A2260">
          <w:rPr>
            <w:noProof/>
            <w:webHidden/>
          </w:rPr>
          <w:fldChar w:fldCharType="begin"/>
        </w:r>
        <w:r w:rsidR="009A2260">
          <w:rPr>
            <w:noProof/>
            <w:webHidden/>
          </w:rPr>
          <w:instrText xml:space="preserve"> PAGEREF _Toc158905542 \h </w:instrText>
        </w:r>
        <w:r w:rsidR="009A2260">
          <w:rPr>
            <w:noProof/>
            <w:webHidden/>
          </w:rPr>
        </w:r>
        <w:r w:rsidR="009A2260">
          <w:rPr>
            <w:noProof/>
            <w:webHidden/>
          </w:rPr>
          <w:fldChar w:fldCharType="separate"/>
        </w:r>
        <w:r w:rsidR="00E007C1">
          <w:rPr>
            <w:noProof/>
            <w:webHidden/>
          </w:rPr>
          <w:t>74</w:t>
        </w:r>
        <w:r w:rsidR="009A2260">
          <w:rPr>
            <w:noProof/>
            <w:webHidden/>
          </w:rPr>
          <w:fldChar w:fldCharType="end"/>
        </w:r>
      </w:hyperlink>
    </w:p>
    <w:p w14:paraId="32266B05" w14:textId="002D630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43" w:history="1">
        <w:r w:rsidR="009A2260" w:rsidRPr="000F2745">
          <w:rPr>
            <w:rStyle w:val="Hyperlink"/>
            <w:rFonts w:ascii="Arial" w:hAnsi="Arial" w:cs="Arial"/>
            <w:noProof/>
          </w:rPr>
          <w:t>10.1.9.7.2 daucmfa825comm-StartLogger-LLR-002</w:t>
        </w:r>
        <w:r w:rsidR="009A2260">
          <w:rPr>
            <w:noProof/>
            <w:webHidden/>
          </w:rPr>
          <w:tab/>
        </w:r>
        <w:r w:rsidR="009A2260">
          <w:rPr>
            <w:noProof/>
            <w:webHidden/>
          </w:rPr>
          <w:fldChar w:fldCharType="begin"/>
        </w:r>
        <w:r w:rsidR="009A2260">
          <w:rPr>
            <w:noProof/>
            <w:webHidden/>
          </w:rPr>
          <w:instrText xml:space="preserve"> PAGEREF _Toc158905543 \h </w:instrText>
        </w:r>
        <w:r w:rsidR="009A2260">
          <w:rPr>
            <w:noProof/>
            <w:webHidden/>
          </w:rPr>
        </w:r>
        <w:r w:rsidR="009A2260">
          <w:rPr>
            <w:noProof/>
            <w:webHidden/>
          </w:rPr>
          <w:fldChar w:fldCharType="separate"/>
        </w:r>
        <w:r w:rsidR="00E007C1">
          <w:rPr>
            <w:noProof/>
            <w:webHidden/>
          </w:rPr>
          <w:t>74</w:t>
        </w:r>
        <w:r w:rsidR="009A2260">
          <w:rPr>
            <w:noProof/>
            <w:webHidden/>
          </w:rPr>
          <w:fldChar w:fldCharType="end"/>
        </w:r>
      </w:hyperlink>
    </w:p>
    <w:p w14:paraId="06E46E2B" w14:textId="7E06785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44" w:history="1">
        <w:r w:rsidR="009A2260" w:rsidRPr="000F2745">
          <w:rPr>
            <w:rStyle w:val="Hyperlink"/>
            <w:rFonts w:ascii="Arial" w:hAnsi="Arial" w:cs="Arial"/>
            <w:noProof/>
          </w:rPr>
          <w:t>10.1.9.7.3 daucmfa825comm-StartLogger-LLR-003</w:t>
        </w:r>
        <w:r w:rsidR="009A2260">
          <w:rPr>
            <w:noProof/>
            <w:webHidden/>
          </w:rPr>
          <w:tab/>
        </w:r>
        <w:r w:rsidR="009A2260">
          <w:rPr>
            <w:noProof/>
            <w:webHidden/>
          </w:rPr>
          <w:fldChar w:fldCharType="begin"/>
        </w:r>
        <w:r w:rsidR="009A2260">
          <w:rPr>
            <w:noProof/>
            <w:webHidden/>
          </w:rPr>
          <w:instrText xml:space="preserve"> PAGEREF _Toc158905544 \h </w:instrText>
        </w:r>
        <w:r w:rsidR="009A2260">
          <w:rPr>
            <w:noProof/>
            <w:webHidden/>
          </w:rPr>
        </w:r>
        <w:r w:rsidR="009A2260">
          <w:rPr>
            <w:noProof/>
            <w:webHidden/>
          </w:rPr>
          <w:fldChar w:fldCharType="separate"/>
        </w:r>
        <w:r w:rsidR="00E007C1">
          <w:rPr>
            <w:noProof/>
            <w:webHidden/>
          </w:rPr>
          <w:t>75</w:t>
        </w:r>
        <w:r w:rsidR="009A2260">
          <w:rPr>
            <w:noProof/>
            <w:webHidden/>
          </w:rPr>
          <w:fldChar w:fldCharType="end"/>
        </w:r>
      </w:hyperlink>
    </w:p>
    <w:p w14:paraId="046328D0" w14:textId="68207D9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45" w:history="1">
        <w:r w:rsidR="009A2260" w:rsidRPr="000F2745">
          <w:rPr>
            <w:rStyle w:val="Hyperlink"/>
            <w:rFonts w:ascii="Arial" w:hAnsi="Arial" w:cs="Arial"/>
            <w:noProof/>
          </w:rPr>
          <w:t>10.1.9.7.4 daucmfa825comm-StartLogger-LLR-004</w:t>
        </w:r>
        <w:r w:rsidR="009A2260">
          <w:rPr>
            <w:noProof/>
            <w:webHidden/>
          </w:rPr>
          <w:tab/>
        </w:r>
        <w:r w:rsidR="009A2260">
          <w:rPr>
            <w:noProof/>
            <w:webHidden/>
          </w:rPr>
          <w:fldChar w:fldCharType="begin"/>
        </w:r>
        <w:r w:rsidR="009A2260">
          <w:rPr>
            <w:noProof/>
            <w:webHidden/>
          </w:rPr>
          <w:instrText xml:space="preserve"> PAGEREF _Toc158905545 \h </w:instrText>
        </w:r>
        <w:r w:rsidR="009A2260">
          <w:rPr>
            <w:noProof/>
            <w:webHidden/>
          </w:rPr>
        </w:r>
        <w:r w:rsidR="009A2260">
          <w:rPr>
            <w:noProof/>
            <w:webHidden/>
          </w:rPr>
          <w:fldChar w:fldCharType="separate"/>
        </w:r>
        <w:r w:rsidR="00E007C1">
          <w:rPr>
            <w:noProof/>
            <w:webHidden/>
          </w:rPr>
          <w:t>75</w:t>
        </w:r>
        <w:r w:rsidR="009A2260">
          <w:rPr>
            <w:noProof/>
            <w:webHidden/>
          </w:rPr>
          <w:fldChar w:fldCharType="end"/>
        </w:r>
      </w:hyperlink>
    </w:p>
    <w:p w14:paraId="6B216816" w14:textId="243266DD"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546" w:history="1">
        <w:r w:rsidR="009A2260" w:rsidRPr="000F2745">
          <w:rPr>
            <w:rStyle w:val="Hyperlink"/>
            <w:noProof/>
          </w:rPr>
          <w:t>10.2 daucmfarinc825</w:t>
        </w:r>
        <w:r w:rsidR="009A2260">
          <w:rPr>
            <w:noProof/>
            <w:webHidden/>
          </w:rPr>
          <w:tab/>
        </w:r>
        <w:r w:rsidR="009A2260">
          <w:rPr>
            <w:noProof/>
            <w:webHidden/>
          </w:rPr>
          <w:fldChar w:fldCharType="begin"/>
        </w:r>
        <w:r w:rsidR="009A2260">
          <w:rPr>
            <w:noProof/>
            <w:webHidden/>
          </w:rPr>
          <w:instrText xml:space="preserve"> PAGEREF _Toc158905546 \h </w:instrText>
        </w:r>
        <w:r w:rsidR="009A2260">
          <w:rPr>
            <w:noProof/>
            <w:webHidden/>
          </w:rPr>
        </w:r>
        <w:r w:rsidR="009A2260">
          <w:rPr>
            <w:noProof/>
            <w:webHidden/>
          </w:rPr>
          <w:fldChar w:fldCharType="separate"/>
        </w:r>
        <w:r w:rsidR="00E007C1">
          <w:rPr>
            <w:noProof/>
            <w:webHidden/>
          </w:rPr>
          <w:t>75</w:t>
        </w:r>
        <w:r w:rsidR="009A2260">
          <w:rPr>
            <w:noProof/>
            <w:webHidden/>
          </w:rPr>
          <w:fldChar w:fldCharType="end"/>
        </w:r>
      </w:hyperlink>
    </w:p>
    <w:p w14:paraId="7BA2FA7E" w14:textId="03C6213B"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47" w:history="1">
        <w:r w:rsidR="009A2260" w:rsidRPr="000F2745">
          <w:rPr>
            <w:rStyle w:val="Hyperlink"/>
            <w:noProof/>
          </w:rPr>
          <w:t>10.2.1 RxQueueRemove</w:t>
        </w:r>
        <w:r w:rsidR="009A2260">
          <w:rPr>
            <w:noProof/>
            <w:webHidden/>
          </w:rPr>
          <w:tab/>
        </w:r>
        <w:r w:rsidR="009A2260">
          <w:rPr>
            <w:noProof/>
            <w:webHidden/>
          </w:rPr>
          <w:fldChar w:fldCharType="begin"/>
        </w:r>
        <w:r w:rsidR="009A2260">
          <w:rPr>
            <w:noProof/>
            <w:webHidden/>
          </w:rPr>
          <w:instrText xml:space="preserve"> PAGEREF _Toc158905547 \h </w:instrText>
        </w:r>
        <w:r w:rsidR="009A2260">
          <w:rPr>
            <w:noProof/>
            <w:webHidden/>
          </w:rPr>
        </w:r>
        <w:r w:rsidR="009A2260">
          <w:rPr>
            <w:noProof/>
            <w:webHidden/>
          </w:rPr>
          <w:fldChar w:fldCharType="separate"/>
        </w:r>
        <w:r w:rsidR="00E007C1">
          <w:rPr>
            <w:noProof/>
            <w:webHidden/>
          </w:rPr>
          <w:t>75</w:t>
        </w:r>
        <w:r w:rsidR="009A2260">
          <w:rPr>
            <w:noProof/>
            <w:webHidden/>
          </w:rPr>
          <w:fldChar w:fldCharType="end"/>
        </w:r>
      </w:hyperlink>
    </w:p>
    <w:p w14:paraId="3670A032" w14:textId="7F2CB5A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48" w:history="1">
        <w:r w:rsidR="009A2260" w:rsidRPr="000F2745">
          <w:rPr>
            <w:rStyle w:val="Hyperlink"/>
            <w:rFonts w:ascii="Arial" w:hAnsi="Arial" w:cs="Arial"/>
            <w:noProof/>
          </w:rPr>
          <w:t>10.2.1.1 Brief Description</w:t>
        </w:r>
        <w:r w:rsidR="009A2260">
          <w:rPr>
            <w:noProof/>
            <w:webHidden/>
          </w:rPr>
          <w:tab/>
        </w:r>
        <w:r w:rsidR="009A2260">
          <w:rPr>
            <w:noProof/>
            <w:webHidden/>
          </w:rPr>
          <w:fldChar w:fldCharType="begin"/>
        </w:r>
        <w:r w:rsidR="009A2260">
          <w:rPr>
            <w:noProof/>
            <w:webHidden/>
          </w:rPr>
          <w:instrText xml:space="preserve"> PAGEREF _Toc158905548 \h </w:instrText>
        </w:r>
        <w:r w:rsidR="009A2260">
          <w:rPr>
            <w:noProof/>
            <w:webHidden/>
          </w:rPr>
        </w:r>
        <w:r w:rsidR="009A2260">
          <w:rPr>
            <w:noProof/>
            <w:webHidden/>
          </w:rPr>
          <w:fldChar w:fldCharType="separate"/>
        </w:r>
        <w:r w:rsidR="00E007C1">
          <w:rPr>
            <w:noProof/>
            <w:webHidden/>
          </w:rPr>
          <w:t>75</w:t>
        </w:r>
        <w:r w:rsidR="009A2260">
          <w:rPr>
            <w:noProof/>
            <w:webHidden/>
          </w:rPr>
          <w:fldChar w:fldCharType="end"/>
        </w:r>
      </w:hyperlink>
    </w:p>
    <w:p w14:paraId="19BE71B6" w14:textId="1A1B24C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49" w:history="1">
        <w:r w:rsidR="009A2260" w:rsidRPr="000F2745">
          <w:rPr>
            <w:rStyle w:val="Hyperlink"/>
            <w:rFonts w:ascii="Arial" w:hAnsi="Arial" w:cs="Arial"/>
            <w:noProof/>
          </w:rPr>
          <w:t>10.2.1.2 List of HLRs allocated</w:t>
        </w:r>
        <w:r w:rsidR="009A2260">
          <w:rPr>
            <w:noProof/>
            <w:webHidden/>
          </w:rPr>
          <w:tab/>
        </w:r>
        <w:r w:rsidR="009A2260">
          <w:rPr>
            <w:noProof/>
            <w:webHidden/>
          </w:rPr>
          <w:fldChar w:fldCharType="begin"/>
        </w:r>
        <w:r w:rsidR="009A2260">
          <w:rPr>
            <w:noProof/>
            <w:webHidden/>
          </w:rPr>
          <w:instrText xml:space="preserve"> PAGEREF _Toc158905549 \h </w:instrText>
        </w:r>
        <w:r w:rsidR="009A2260">
          <w:rPr>
            <w:noProof/>
            <w:webHidden/>
          </w:rPr>
        </w:r>
        <w:r w:rsidR="009A2260">
          <w:rPr>
            <w:noProof/>
            <w:webHidden/>
          </w:rPr>
          <w:fldChar w:fldCharType="separate"/>
        </w:r>
        <w:r w:rsidR="00E007C1">
          <w:rPr>
            <w:noProof/>
            <w:webHidden/>
          </w:rPr>
          <w:t>75</w:t>
        </w:r>
        <w:r w:rsidR="009A2260">
          <w:rPr>
            <w:noProof/>
            <w:webHidden/>
          </w:rPr>
          <w:fldChar w:fldCharType="end"/>
        </w:r>
      </w:hyperlink>
    </w:p>
    <w:p w14:paraId="3A1D1AE6" w14:textId="4C1094C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0" w:history="1">
        <w:r w:rsidR="009A2260" w:rsidRPr="000F2745">
          <w:rPr>
            <w:rStyle w:val="Hyperlink"/>
            <w:rFonts w:ascii="Arial" w:hAnsi="Arial" w:cs="Arial"/>
            <w:noProof/>
          </w:rPr>
          <w:t>10.2.1.3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_Toc158905550 \h </w:instrText>
        </w:r>
        <w:r w:rsidR="009A2260">
          <w:rPr>
            <w:noProof/>
            <w:webHidden/>
          </w:rPr>
        </w:r>
        <w:r w:rsidR="009A2260">
          <w:rPr>
            <w:noProof/>
            <w:webHidden/>
          </w:rPr>
          <w:fldChar w:fldCharType="separate"/>
        </w:r>
        <w:r w:rsidR="00E007C1">
          <w:rPr>
            <w:noProof/>
            <w:webHidden/>
          </w:rPr>
          <w:t>75</w:t>
        </w:r>
        <w:r w:rsidR="009A2260">
          <w:rPr>
            <w:noProof/>
            <w:webHidden/>
          </w:rPr>
          <w:fldChar w:fldCharType="end"/>
        </w:r>
      </w:hyperlink>
    </w:p>
    <w:p w14:paraId="099DC3D9" w14:textId="07473F0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1" w:history="1">
        <w:r w:rsidR="009A2260" w:rsidRPr="000F2745">
          <w:rPr>
            <w:rStyle w:val="Hyperlink"/>
            <w:rFonts w:ascii="Arial" w:hAnsi="Arial" w:cs="Arial"/>
            <w:noProof/>
          </w:rPr>
          <w:t>10.2.1.4 Parameter list (Input/Output)</w:t>
        </w:r>
        <w:r w:rsidR="009A2260">
          <w:rPr>
            <w:noProof/>
            <w:webHidden/>
          </w:rPr>
          <w:tab/>
        </w:r>
        <w:r w:rsidR="009A2260">
          <w:rPr>
            <w:noProof/>
            <w:webHidden/>
          </w:rPr>
          <w:fldChar w:fldCharType="begin"/>
        </w:r>
        <w:r w:rsidR="009A2260">
          <w:rPr>
            <w:noProof/>
            <w:webHidden/>
          </w:rPr>
          <w:instrText xml:space="preserve"> PAGEREF _Toc158905551 \h </w:instrText>
        </w:r>
        <w:r w:rsidR="009A2260">
          <w:rPr>
            <w:noProof/>
            <w:webHidden/>
          </w:rPr>
        </w:r>
        <w:r w:rsidR="009A2260">
          <w:rPr>
            <w:noProof/>
            <w:webHidden/>
          </w:rPr>
          <w:fldChar w:fldCharType="separate"/>
        </w:r>
        <w:r w:rsidR="00E007C1">
          <w:rPr>
            <w:noProof/>
            <w:webHidden/>
          </w:rPr>
          <w:t>75</w:t>
        </w:r>
        <w:r w:rsidR="009A2260">
          <w:rPr>
            <w:noProof/>
            <w:webHidden/>
          </w:rPr>
          <w:fldChar w:fldCharType="end"/>
        </w:r>
      </w:hyperlink>
    </w:p>
    <w:p w14:paraId="046F0A97" w14:textId="21B923E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2" w:history="1">
        <w:r w:rsidR="009A2260" w:rsidRPr="000F2745">
          <w:rPr>
            <w:rStyle w:val="Hyperlink"/>
            <w:rFonts w:ascii="Arial" w:hAnsi="Arial" w:cs="Arial"/>
            <w:noProof/>
          </w:rPr>
          <w:t>10.2.1.5 Return Value</w:t>
        </w:r>
        <w:r w:rsidR="009A2260">
          <w:rPr>
            <w:noProof/>
            <w:webHidden/>
          </w:rPr>
          <w:tab/>
        </w:r>
        <w:r w:rsidR="009A2260">
          <w:rPr>
            <w:noProof/>
            <w:webHidden/>
          </w:rPr>
          <w:fldChar w:fldCharType="begin"/>
        </w:r>
        <w:r w:rsidR="009A2260">
          <w:rPr>
            <w:noProof/>
            <w:webHidden/>
          </w:rPr>
          <w:instrText xml:space="preserve"> PAGEREF _Toc158905552 \h </w:instrText>
        </w:r>
        <w:r w:rsidR="009A2260">
          <w:rPr>
            <w:noProof/>
            <w:webHidden/>
          </w:rPr>
        </w:r>
        <w:r w:rsidR="009A2260">
          <w:rPr>
            <w:noProof/>
            <w:webHidden/>
          </w:rPr>
          <w:fldChar w:fldCharType="separate"/>
        </w:r>
        <w:r w:rsidR="00E007C1">
          <w:rPr>
            <w:noProof/>
            <w:webHidden/>
          </w:rPr>
          <w:t>76</w:t>
        </w:r>
        <w:r w:rsidR="009A2260">
          <w:rPr>
            <w:noProof/>
            <w:webHidden/>
          </w:rPr>
          <w:fldChar w:fldCharType="end"/>
        </w:r>
      </w:hyperlink>
    </w:p>
    <w:p w14:paraId="32F60385" w14:textId="3B48A95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3" w:history="1">
        <w:r w:rsidR="009A2260" w:rsidRPr="000F2745">
          <w:rPr>
            <w:rStyle w:val="Hyperlink"/>
            <w:rFonts w:ascii="Arial" w:hAnsi="Arial" w:cs="Arial"/>
            <w:noProof/>
          </w:rPr>
          <w:t>10.2.1.6 Other CSUs called by this CSU</w:t>
        </w:r>
        <w:r w:rsidR="009A2260">
          <w:rPr>
            <w:noProof/>
            <w:webHidden/>
          </w:rPr>
          <w:tab/>
        </w:r>
        <w:r w:rsidR="009A2260">
          <w:rPr>
            <w:noProof/>
            <w:webHidden/>
          </w:rPr>
          <w:fldChar w:fldCharType="begin"/>
        </w:r>
        <w:r w:rsidR="009A2260">
          <w:rPr>
            <w:noProof/>
            <w:webHidden/>
          </w:rPr>
          <w:instrText xml:space="preserve"> PAGEREF _Toc158905553 \h </w:instrText>
        </w:r>
        <w:r w:rsidR="009A2260">
          <w:rPr>
            <w:noProof/>
            <w:webHidden/>
          </w:rPr>
        </w:r>
        <w:r w:rsidR="009A2260">
          <w:rPr>
            <w:noProof/>
            <w:webHidden/>
          </w:rPr>
          <w:fldChar w:fldCharType="separate"/>
        </w:r>
        <w:r w:rsidR="00E007C1">
          <w:rPr>
            <w:noProof/>
            <w:webHidden/>
          </w:rPr>
          <w:t>76</w:t>
        </w:r>
        <w:r w:rsidR="009A2260">
          <w:rPr>
            <w:noProof/>
            <w:webHidden/>
          </w:rPr>
          <w:fldChar w:fldCharType="end"/>
        </w:r>
      </w:hyperlink>
    </w:p>
    <w:p w14:paraId="22F1D5CB" w14:textId="023CD0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4" w:history="1">
        <w:r w:rsidR="009A2260" w:rsidRPr="000F2745">
          <w:rPr>
            <w:rStyle w:val="Hyperlink"/>
            <w:rFonts w:ascii="Arial" w:hAnsi="Arial" w:cs="Arial"/>
            <w:noProof/>
          </w:rPr>
          <w:t>10.2.1.7 Description of list of LLRs allocated</w:t>
        </w:r>
        <w:r w:rsidR="009A2260">
          <w:rPr>
            <w:noProof/>
            <w:webHidden/>
          </w:rPr>
          <w:tab/>
        </w:r>
        <w:r w:rsidR="009A2260">
          <w:rPr>
            <w:noProof/>
            <w:webHidden/>
          </w:rPr>
          <w:fldChar w:fldCharType="begin"/>
        </w:r>
        <w:r w:rsidR="009A2260">
          <w:rPr>
            <w:noProof/>
            <w:webHidden/>
          </w:rPr>
          <w:instrText xml:space="preserve"> PAGEREF _Toc158905554 \h </w:instrText>
        </w:r>
        <w:r w:rsidR="009A2260">
          <w:rPr>
            <w:noProof/>
            <w:webHidden/>
          </w:rPr>
        </w:r>
        <w:r w:rsidR="009A2260">
          <w:rPr>
            <w:noProof/>
            <w:webHidden/>
          </w:rPr>
          <w:fldChar w:fldCharType="separate"/>
        </w:r>
        <w:r w:rsidR="00E007C1">
          <w:rPr>
            <w:noProof/>
            <w:webHidden/>
          </w:rPr>
          <w:t>76</w:t>
        </w:r>
        <w:r w:rsidR="009A2260">
          <w:rPr>
            <w:noProof/>
            <w:webHidden/>
          </w:rPr>
          <w:fldChar w:fldCharType="end"/>
        </w:r>
      </w:hyperlink>
    </w:p>
    <w:p w14:paraId="32A3835F" w14:textId="62B7C63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5" w:history="1">
        <w:r w:rsidR="009A2260" w:rsidRPr="000F2745">
          <w:rPr>
            <w:rStyle w:val="Hyperlink"/>
            <w:rFonts w:ascii="Arial" w:hAnsi="Arial" w:cs="Arial"/>
            <w:noProof/>
          </w:rPr>
          <w:t>10.2.1.7.1 daucmfarinc825-RxQueueRemove-LLR-001</w:t>
        </w:r>
        <w:r w:rsidR="009A2260">
          <w:rPr>
            <w:noProof/>
            <w:webHidden/>
          </w:rPr>
          <w:tab/>
        </w:r>
        <w:r w:rsidR="009A2260">
          <w:rPr>
            <w:noProof/>
            <w:webHidden/>
          </w:rPr>
          <w:fldChar w:fldCharType="begin"/>
        </w:r>
        <w:r w:rsidR="009A2260">
          <w:rPr>
            <w:noProof/>
            <w:webHidden/>
          </w:rPr>
          <w:instrText xml:space="preserve"> PAGEREF _Toc158905555 \h </w:instrText>
        </w:r>
        <w:r w:rsidR="009A2260">
          <w:rPr>
            <w:noProof/>
            <w:webHidden/>
          </w:rPr>
        </w:r>
        <w:r w:rsidR="009A2260">
          <w:rPr>
            <w:noProof/>
            <w:webHidden/>
          </w:rPr>
          <w:fldChar w:fldCharType="separate"/>
        </w:r>
        <w:r w:rsidR="00E007C1">
          <w:rPr>
            <w:noProof/>
            <w:webHidden/>
          </w:rPr>
          <w:t>76</w:t>
        </w:r>
        <w:r w:rsidR="009A2260">
          <w:rPr>
            <w:noProof/>
            <w:webHidden/>
          </w:rPr>
          <w:fldChar w:fldCharType="end"/>
        </w:r>
      </w:hyperlink>
    </w:p>
    <w:p w14:paraId="45F396F2" w14:textId="15B6BB1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6" w:history="1">
        <w:r w:rsidR="009A2260" w:rsidRPr="000F2745">
          <w:rPr>
            <w:rStyle w:val="Hyperlink"/>
            <w:rFonts w:ascii="Arial" w:hAnsi="Arial" w:cs="Arial"/>
            <w:noProof/>
          </w:rPr>
          <w:t>10.2.1.7.2 daucmfarinc825-RxQueueRemove-LLR-002</w:t>
        </w:r>
        <w:r w:rsidR="009A2260">
          <w:rPr>
            <w:noProof/>
            <w:webHidden/>
          </w:rPr>
          <w:tab/>
        </w:r>
        <w:r w:rsidR="009A2260">
          <w:rPr>
            <w:noProof/>
            <w:webHidden/>
          </w:rPr>
          <w:fldChar w:fldCharType="begin"/>
        </w:r>
        <w:r w:rsidR="009A2260">
          <w:rPr>
            <w:noProof/>
            <w:webHidden/>
          </w:rPr>
          <w:instrText xml:space="preserve"> PAGEREF _Toc158905556 \h </w:instrText>
        </w:r>
        <w:r w:rsidR="009A2260">
          <w:rPr>
            <w:noProof/>
            <w:webHidden/>
          </w:rPr>
        </w:r>
        <w:r w:rsidR="009A2260">
          <w:rPr>
            <w:noProof/>
            <w:webHidden/>
          </w:rPr>
          <w:fldChar w:fldCharType="separate"/>
        </w:r>
        <w:r w:rsidR="00E007C1">
          <w:rPr>
            <w:noProof/>
            <w:webHidden/>
          </w:rPr>
          <w:t>76</w:t>
        </w:r>
        <w:r w:rsidR="009A2260">
          <w:rPr>
            <w:noProof/>
            <w:webHidden/>
          </w:rPr>
          <w:fldChar w:fldCharType="end"/>
        </w:r>
      </w:hyperlink>
    </w:p>
    <w:p w14:paraId="2CF2AE09" w14:textId="488CCC0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7" w:history="1">
        <w:r w:rsidR="009A2260" w:rsidRPr="000F2745">
          <w:rPr>
            <w:rStyle w:val="Hyperlink"/>
            <w:rFonts w:ascii="Arial" w:hAnsi="Arial" w:cs="Arial"/>
            <w:noProof/>
          </w:rPr>
          <w:t>10.2.1.7.3 daucmfarinc825-RxQueueRemove-LLR-003</w:t>
        </w:r>
        <w:r w:rsidR="009A2260">
          <w:rPr>
            <w:noProof/>
            <w:webHidden/>
          </w:rPr>
          <w:tab/>
        </w:r>
        <w:r w:rsidR="009A2260">
          <w:rPr>
            <w:noProof/>
            <w:webHidden/>
          </w:rPr>
          <w:fldChar w:fldCharType="begin"/>
        </w:r>
        <w:r w:rsidR="009A2260">
          <w:rPr>
            <w:noProof/>
            <w:webHidden/>
          </w:rPr>
          <w:instrText xml:space="preserve"> PAGEREF _Toc158905557 \h </w:instrText>
        </w:r>
        <w:r w:rsidR="009A2260">
          <w:rPr>
            <w:noProof/>
            <w:webHidden/>
          </w:rPr>
        </w:r>
        <w:r w:rsidR="009A2260">
          <w:rPr>
            <w:noProof/>
            <w:webHidden/>
          </w:rPr>
          <w:fldChar w:fldCharType="separate"/>
        </w:r>
        <w:r w:rsidR="00E007C1">
          <w:rPr>
            <w:noProof/>
            <w:webHidden/>
          </w:rPr>
          <w:t>76</w:t>
        </w:r>
        <w:r w:rsidR="009A2260">
          <w:rPr>
            <w:noProof/>
            <w:webHidden/>
          </w:rPr>
          <w:fldChar w:fldCharType="end"/>
        </w:r>
      </w:hyperlink>
    </w:p>
    <w:p w14:paraId="750B6D3A" w14:textId="4C21562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8" w:history="1">
        <w:r w:rsidR="009A2260" w:rsidRPr="000F2745">
          <w:rPr>
            <w:rStyle w:val="Hyperlink"/>
            <w:rFonts w:ascii="Arial" w:hAnsi="Arial" w:cs="Arial"/>
            <w:noProof/>
          </w:rPr>
          <w:t>10.2.1.7.4 daucmfarinc825-RxQueueRemove-LLR-004</w:t>
        </w:r>
        <w:r w:rsidR="009A2260">
          <w:rPr>
            <w:noProof/>
            <w:webHidden/>
          </w:rPr>
          <w:tab/>
        </w:r>
        <w:r w:rsidR="009A2260">
          <w:rPr>
            <w:noProof/>
            <w:webHidden/>
          </w:rPr>
          <w:fldChar w:fldCharType="begin"/>
        </w:r>
        <w:r w:rsidR="009A2260">
          <w:rPr>
            <w:noProof/>
            <w:webHidden/>
          </w:rPr>
          <w:instrText xml:space="preserve"> PAGEREF _Toc158905558 \h </w:instrText>
        </w:r>
        <w:r w:rsidR="009A2260">
          <w:rPr>
            <w:noProof/>
            <w:webHidden/>
          </w:rPr>
        </w:r>
        <w:r w:rsidR="009A2260">
          <w:rPr>
            <w:noProof/>
            <w:webHidden/>
          </w:rPr>
          <w:fldChar w:fldCharType="separate"/>
        </w:r>
        <w:r w:rsidR="00E007C1">
          <w:rPr>
            <w:noProof/>
            <w:webHidden/>
          </w:rPr>
          <w:t>76</w:t>
        </w:r>
        <w:r w:rsidR="009A2260">
          <w:rPr>
            <w:noProof/>
            <w:webHidden/>
          </w:rPr>
          <w:fldChar w:fldCharType="end"/>
        </w:r>
      </w:hyperlink>
    </w:p>
    <w:p w14:paraId="526A41BB" w14:textId="48F6147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59" w:history="1">
        <w:r w:rsidR="009A2260" w:rsidRPr="000F2745">
          <w:rPr>
            <w:rStyle w:val="Hyperlink"/>
            <w:rFonts w:ascii="Arial" w:hAnsi="Arial" w:cs="Arial"/>
            <w:noProof/>
          </w:rPr>
          <w:t>10.2.1.7.5 daucmfarinc825-RxQueueRemove-LLR-005</w:t>
        </w:r>
        <w:r w:rsidR="009A2260">
          <w:rPr>
            <w:noProof/>
            <w:webHidden/>
          </w:rPr>
          <w:tab/>
        </w:r>
        <w:r w:rsidR="009A2260">
          <w:rPr>
            <w:noProof/>
            <w:webHidden/>
          </w:rPr>
          <w:fldChar w:fldCharType="begin"/>
        </w:r>
        <w:r w:rsidR="009A2260">
          <w:rPr>
            <w:noProof/>
            <w:webHidden/>
          </w:rPr>
          <w:instrText xml:space="preserve"> PAGEREF _Toc158905559 \h </w:instrText>
        </w:r>
        <w:r w:rsidR="009A2260">
          <w:rPr>
            <w:noProof/>
            <w:webHidden/>
          </w:rPr>
        </w:r>
        <w:r w:rsidR="009A2260">
          <w:rPr>
            <w:noProof/>
            <w:webHidden/>
          </w:rPr>
          <w:fldChar w:fldCharType="separate"/>
        </w:r>
        <w:r w:rsidR="00E007C1">
          <w:rPr>
            <w:noProof/>
            <w:webHidden/>
          </w:rPr>
          <w:t>77</w:t>
        </w:r>
        <w:r w:rsidR="009A2260">
          <w:rPr>
            <w:noProof/>
            <w:webHidden/>
          </w:rPr>
          <w:fldChar w:fldCharType="end"/>
        </w:r>
      </w:hyperlink>
    </w:p>
    <w:p w14:paraId="51687FEB" w14:textId="5E9FD67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0" w:history="1">
        <w:r w:rsidR="009A2260" w:rsidRPr="000F2745">
          <w:rPr>
            <w:rStyle w:val="Hyperlink"/>
            <w:rFonts w:ascii="Arial" w:hAnsi="Arial" w:cs="Arial"/>
            <w:noProof/>
          </w:rPr>
          <w:t>10.2.1.7.6 daucmfarinc825-RxQueueRemove-LLR-006</w:t>
        </w:r>
        <w:r w:rsidR="009A2260">
          <w:rPr>
            <w:noProof/>
            <w:webHidden/>
          </w:rPr>
          <w:tab/>
        </w:r>
        <w:r w:rsidR="009A2260">
          <w:rPr>
            <w:noProof/>
            <w:webHidden/>
          </w:rPr>
          <w:fldChar w:fldCharType="begin"/>
        </w:r>
        <w:r w:rsidR="009A2260">
          <w:rPr>
            <w:noProof/>
            <w:webHidden/>
          </w:rPr>
          <w:instrText xml:space="preserve"> PAGEREF _Toc158905560 \h </w:instrText>
        </w:r>
        <w:r w:rsidR="009A2260">
          <w:rPr>
            <w:noProof/>
            <w:webHidden/>
          </w:rPr>
        </w:r>
        <w:r w:rsidR="009A2260">
          <w:rPr>
            <w:noProof/>
            <w:webHidden/>
          </w:rPr>
          <w:fldChar w:fldCharType="separate"/>
        </w:r>
        <w:r w:rsidR="00E007C1">
          <w:rPr>
            <w:noProof/>
            <w:webHidden/>
          </w:rPr>
          <w:t>77</w:t>
        </w:r>
        <w:r w:rsidR="009A2260">
          <w:rPr>
            <w:noProof/>
            <w:webHidden/>
          </w:rPr>
          <w:fldChar w:fldCharType="end"/>
        </w:r>
      </w:hyperlink>
    </w:p>
    <w:p w14:paraId="3100442C" w14:textId="0DD6B4F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1" w:history="1">
        <w:r w:rsidR="009A2260" w:rsidRPr="000F2745">
          <w:rPr>
            <w:rStyle w:val="Hyperlink"/>
            <w:rFonts w:ascii="Arial" w:hAnsi="Arial" w:cs="Arial"/>
            <w:noProof/>
          </w:rPr>
          <w:t>10.2.1.7.7 daucmfarinc825-RxQueueRemove-LLR-007</w:t>
        </w:r>
        <w:r w:rsidR="009A2260">
          <w:rPr>
            <w:noProof/>
            <w:webHidden/>
          </w:rPr>
          <w:tab/>
        </w:r>
        <w:r w:rsidR="009A2260">
          <w:rPr>
            <w:noProof/>
            <w:webHidden/>
          </w:rPr>
          <w:fldChar w:fldCharType="begin"/>
        </w:r>
        <w:r w:rsidR="009A2260">
          <w:rPr>
            <w:noProof/>
            <w:webHidden/>
          </w:rPr>
          <w:instrText xml:space="preserve"> PAGEREF _Toc158905561 \h </w:instrText>
        </w:r>
        <w:r w:rsidR="009A2260">
          <w:rPr>
            <w:noProof/>
            <w:webHidden/>
          </w:rPr>
        </w:r>
        <w:r w:rsidR="009A2260">
          <w:rPr>
            <w:noProof/>
            <w:webHidden/>
          </w:rPr>
          <w:fldChar w:fldCharType="separate"/>
        </w:r>
        <w:r w:rsidR="00E007C1">
          <w:rPr>
            <w:noProof/>
            <w:webHidden/>
          </w:rPr>
          <w:t>77</w:t>
        </w:r>
        <w:r w:rsidR="009A2260">
          <w:rPr>
            <w:noProof/>
            <w:webHidden/>
          </w:rPr>
          <w:fldChar w:fldCharType="end"/>
        </w:r>
      </w:hyperlink>
    </w:p>
    <w:p w14:paraId="724411BD" w14:textId="6D5D191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2" w:history="1">
        <w:r w:rsidR="009A2260" w:rsidRPr="000F2745">
          <w:rPr>
            <w:rStyle w:val="Hyperlink"/>
            <w:rFonts w:ascii="Arial" w:hAnsi="Arial" w:cs="Arial"/>
            <w:noProof/>
          </w:rPr>
          <w:t>10.2.1.7.8 daucmfarinc825-RxQueueRemove-LLR-008</w:t>
        </w:r>
        <w:r w:rsidR="009A2260">
          <w:rPr>
            <w:noProof/>
            <w:webHidden/>
          </w:rPr>
          <w:tab/>
        </w:r>
        <w:r w:rsidR="009A2260">
          <w:rPr>
            <w:noProof/>
            <w:webHidden/>
          </w:rPr>
          <w:fldChar w:fldCharType="begin"/>
        </w:r>
        <w:r w:rsidR="009A2260">
          <w:rPr>
            <w:noProof/>
            <w:webHidden/>
          </w:rPr>
          <w:instrText xml:space="preserve"> PAGEREF _Toc158905562 \h </w:instrText>
        </w:r>
        <w:r w:rsidR="009A2260">
          <w:rPr>
            <w:noProof/>
            <w:webHidden/>
          </w:rPr>
        </w:r>
        <w:r w:rsidR="009A2260">
          <w:rPr>
            <w:noProof/>
            <w:webHidden/>
          </w:rPr>
          <w:fldChar w:fldCharType="separate"/>
        </w:r>
        <w:r w:rsidR="00E007C1">
          <w:rPr>
            <w:noProof/>
            <w:webHidden/>
          </w:rPr>
          <w:t>77</w:t>
        </w:r>
        <w:r w:rsidR="009A2260">
          <w:rPr>
            <w:noProof/>
            <w:webHidden/>
          </w:rPr>
          <w:fldChar w:fldCharType="end"/>
        </w:r>
      </w:hyperlink>
    </w:p>
    <w:p w14:paraId="386983FC" w14:textId="487A964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3" w:history="1">
        <w:r w:rsidR="009A2260" w:rsidRPr="000F2745">
          <w:rPr>
            <w:rStyle w:val="Hyperlink"/>
            <w:rFonts w:ascii="Arial" w:hAnsi="Arial" w:cs="Arial"/>
            <w:noProof/>
          </w:rPr>
          <w:t>10.2.1.7.9 daucmfarinc825-RxQueueRemove-LLR-009</w:t>
        </w:r>
        <w:r w:rsidR="009A2260">
          <w:rPr>
            <w:noProof/>
            <w:webHidden/>
          </w:rPr>
          <w:tab/>
        </w:r>
        <w:r w:rsidR="009A2260">
          <w:rPr>
            <w:noProof/>
            <w:webHidden/>
          </w:rPr>
          <w:fldChar w:fldCharType="begin"/>
        </w:r>
        <w:r w:rsidR="009A2260">
          <w:rPr>
            <w:noProof/>
            <w:webHidden/>
          </w:rPr>
          <w:instrText xml:space="preserve"> PAGEREF _Toc158905563 \h </w:instrText>
        </w:r>
        <w:r w:rsidR="009A2260">
          <w:rPr>
            <w:noProof/>
            <w:webHidden/>
          </w:rPr>
        </w:r>
        <w:r w:rsidR="009A2260">
          <w:rPr>
            <w:noProof/>
            <w:webHidden/>
          </w:rPr>
          <w:fldChar w:fldCharType="separate"/>
        </w:r>
        <w:r w:rsidR="00E007C1">
          <w:rPr>
            <w:noProof/>
            <w:webHidden/>
          </w:rPr>
          <w:t>78</w:t>
        </w:r>
        <w:r w:rsidR="009A2260">
          <w:rPr>
            <w:noProof/>
            <w:webHidden/>
          </w:rPr>
          <w:fldChar w:fldCharType="end"/>
        </w:r>
      </w:hyperlink>
    </w:p>
    <w:p w14:paraId="42F92BFE" w14:textId="1A2BF4D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4" w:history="1">
        <w:r w:rsidR="009A2260" w:rsidRPr="000F2745">
          <w:rPr>
            <w:rStyle w:val="Hyperlink"/>
            <w:rFonts w:ascii="Arial" w:hAnsi="Arial" w:cs="Arial"/>
            <w:noProof/>
          </w:rPr>
          <w:t>10.2.1.7.10 daucmfarinc825-RxQueueRemove-LLR-010</w:t>
        </w:r>
        <w:r w:rsidR="009A2260">
          <w:rPr>
            <w:noProof/>
            <w:webHidden/>
          </w:rPr>
          <w:tab/>
        </w:r>
        <w:r w:rsidR="009A2260">
          <w:rPr>
            <w:noProof/>
            <w:webHidden/>
          </w:rPr>
          <w:fldChar w:fldCharType="begin"/>
        </w:r>
        <w:r w:rsidR="009A2260">
          <w:rPr>
            <w:noProof/>
            <w:webHidden/>
          </w:rPr>
          <w:instrText xml:space="preserve"> PAGEREF _Toc158905564 \h </w:instrText>
        </w:r>
        <w:r w:rsidR="009A2260">
          <w:rPr>
            <w:noProof/>
            <w:webHidden/>
          </w:rPr>
        </w:r>
        <w:r w:rsidR="009A2260">
          <w:rPr>
            <w:noProof/>
            <w:webHidden/>
          </w:rPr>
          <w:fldChar w:fldCharType="separate"/>
        </w:r>
        <w:r w:rsidR="00E007C1">
          <w:rPr>
            <w:noProof/>
            <w:webHidden/>
          </w:rPr>
          <w:t>78</w:t>
        </w:r>
        <w:r w:rsidR="009A2260">
          <w:rPr>
            <w:noProof/>
            <w:webHidden/>
          </w:rPr>
          <w:fldChar w:fldCharType="end"/>
        </w:r>
      </w:hyperlink>
    </w:p>
    <w:p w14:paraId="6C199A1E" w14:textId="266C328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5" w:history="1">
        <w:r w:rsidR="009A2260" w:rsidRPr="000F2745">
          <w:rPr>
            <w:rStyle w:val="Hyperlink"/>
            <w:rFonts w:ascii="Arial" w:hAnsi="Arial" w:cs="Arial"/>
            <w:noProof/>
          </w:rPr>
          <w:t>10.2.1.7.11 daucmfarinc825-RxQueueRemove-LLR-011</w:t>
        </w:r>
        <w:r w:rsidR="009A2260">
          <w:rPr>
            <w:noProof/>
            <w:webHidden/>
          </w:rPr>
          <w:tab/>
        </w:r>
        <w:r w:rsidR="009A2260">
          <w:rPr>
            <w:noProof/>
            <w:webHidden/>
          </w:rPr>
          <w:fldChar w:fldCharType="begin"/>
        </w:r>
        <w:r w:rsidR="009A2260">
          <w:rPr>
            <w:noProof/>
            <w:webHidden/>
          </w:rPr>
          <w:instrText xml:space="preserve"> PAGEREF _Toc158905565 \h </w:instrText>
        </w:r>
        <w:r w:rsidR="009A2260">
          <w:rPr>
            <w:noProof/>
            <w:webHidden/>
          </w:rPr>
        </w:r>
        <w:r w:rsidR="009A2260">
          <w:rPr>
            <w:noProof/>
            <w:webHidden/>
          </w:rPr>
          <w:fldChar w:fldCharType="separate"/>
        </w:r>
        <w:r w:rsidR="00E007C1">
          <w:rPr>
            <w:noProof/>
            <w:webHidden/>
          </w:rPr>
          <w:t>78</w:t>
        </w:r>
        <w:r w:rsidR="009A2260">
          <w:rPr>
            <w:noProof/>
            <w:webHidden/>
          </w:rPr>
          <w:fldChar w:fldCharType="end"/>
        </w:r>
      </w:hyperlink>
    </w:p>
    <w:p w14:paraId="2D3A71DA" w14:textId="0B74A2B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6" w:history="1">
        <w:r w:rsidR="009A2260" w:rsidRPr="000F2745">
          <w:rPr>
            <w:rStyle w:val="Hyperlink"/>
            <w:rFonts w:ascii="Arial" w:hAnsi="Arial" w:cs="Arial"/>
            <w:noProof/>
          </w:rPr>
          <w:t>10.2.1.7.12 daucmfarinc825-RxQueueRemove-LLR-012</w:t>
        </w:r>
        <w:r w:rsidR="009A2260">
          <w:rPr>
            <w:noProof/>
            <w:webHidden/>
          </w:rPr>
          <w:tab/>
        </w:r>
        <w:r w:rsidR="009A2260">
          <w:rPr>
            <w:noProof/>
            <w:webHidden/>
          </w:rPr>
          <w:fldChar w:fldCharType="begin"/>
        </w:r>
        <w:r w:rsidR="009A2260">
          <w:rPr>
            <w:noProof/>
            <w:webHidden/>
          </w:rPr>
          <w:instrText xml:space="preserve"> PAGEREF _Toc158905566 \h </w:instrText>
        </w:r>
        <w:r w:rsidR="009A2260">
          <w:rPr>
            <w:noProof/>
            <w:webHidden/>
          </w:rPr>
        </w:r>
        <w:r w:rsidR="009A2260">
          <w:rPr>
            <w:noProof/>
            <w:webHidden/>
          </w:rPr>
          <w:fldChar w:fldCharType="separate"/>
        </w:r>
        <w:r w:rsidR="00E007C1">
          <w:rPr>
            <w:noProof/>
            <w:webHidden/>
          </w:rPr>
          <w:t>78</w:t>
        </w:r>
        <w:r w:rsidR="009A2260">
          <w:rPr>
            <w:noProof/>
            <w:webHidden/>
          </w:rPr>
          <w:fldChar w:fldCharType="end"/>
        </w:r>
      </w:hyperlink>
    </w:p>
    <w:p w14:paraId="362E82E6" w14:textId="5FE05EF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7" w:history="1">
        <w:r w:rsidR="009A2260" w:rsidRPr="000F2745">
          <w:rPr>
            <w:rStyle w:val="Hyperlink"/>
            <w:rFonts w:ascii="Arial" w:hAnsi="Arial" w:cs="Arial"/>
            <w:noProof/>
          </w:rPr>
          <w:t>10.2.1.7.13 daucmfarinc825-RxQueueRemove-LLR-013</w:t>
        </w:r>
        <w:r w:rsidR="009A2260">
          <w:rPr>
            <w:noProof/>
            <w:webHidden/>
          </w:rPr>
          <w:tab/>
        </w:r>
        <w:r w:rsidR="009A2260">
          <w:rPr>
            <w:noProof/>
            <w:webHidden/>
          </w:rPr>
          <w:fldChar w:fldCharType="begin"/>
        </w:r>
        <w:r w:rsidR="009A2260">
          <w:rPr>
            <w:noProof/>
            <w:webHidden/>
          </w:rPr>
          <w:instrText xml:space="preserve"> PAGEREF _Toc158905567 \h </w:instrText>
        </w:r>
        <w:r w:rsidR="009A2260">
          <w:rPr>
            <w:noProof/>
            <w:webHidden/>
          </w:rPr>
        </w:r>
        <w:r w:rsidR="009A2260">
          <w:rPr>
            <w:noProof/>
            <w:webHidden/>
          </w:rPr>
          <w:fldChar w:fldCharType="separate"/>
        </w:r>
        <w:r w:rsidR="00E007C1">
          <w:rPr>
            <w:noProof/>
            <w:webHidden/>
          </w:rPr>
          <w:t>79</w:t>
        </w:r>
        <w:r w:rsidR="009A2260">
          <w:rPr>
            <w:noProof/>
            <w:webHidden/>
          </w:rPr>
          <w:fldChar w:fldCharType="end"/>
        </w:r>
      </w:hyperlink>
    </w:p>
    <w:p w14:paraId="31608F11" w14:textId="0FB84EF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8" w:history="1">
        <w:r w:rsidR="009A2260" w:rsidRPr="000F2745">
          <w:rPr>
            <w:rStyle w:val="Hyperlink"/>
            <w:noProof/>
          </w:rPr>
          <w:t>10.2.2 A825GetMessage</w:t>
        </w:r>
        <w:r w:rsidR="009A2260">
          <w:rPr>
            <w:noProof/>
            <w:webHidden/>
          </w:rPr>
          <w:tab/>
        </w:r>
        <w:r w:rsidR="009A2260">
          <w:rPr>
            <w:noProof/>
            <w:webHidden/>
          </w:rPr>
          <w:fldChar w:fldCharType="begin"/>
        </w:r>
        <w:r w:rsidR="009A2260">
          <w:rPr>
            <w:noProof/>
            <w:webHidden/>
          </w:rPr>
          <w:instrText xml:space="preserve"> PAGEREF _Toc158905568 \h </w:instrText>
        </w:r>
        <w:r w:rsidR="009A2260">
          <w:rPr>
            <w:noProof/>
            <w:webHidden/>
          </w:rPr>
        </w:r>
        <w:r w:rsidR="009A2260">
          <w:rPr>
            <w:noProof/>
            <w:webHidden/>
          </w:rPr>
          <w:fldChar w:fldCharType="separate"/>
        </w:r>
        <w:r w:rsidR="00E007C1">
          <w:rPr>
            <w:noProof/>
            <w:webHidden/>
          </w:rPr>
          <w:t>79</w:t>
        </w:r>
        <w:r w:rsidR="009A2260">
          <w:rPr>
            <w:noProof/>
            <w:webHidden/>
          </w:rPr>
          <w:fldChar w:fldCharType="end"/>
        </w:r>
      </w:hyperlink>
    </w:p>
    <w:p w14:paraId="605D4D06" w14:textId="20C94D1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69" w:history="1">
        <w:r w:rsidR="009A2260" w:rsidRPr="000F2745">
          <w:rPr>
            <w:rStyle w:val="Hyperlink"/>
            <w:rFonts w:ascii="Arial" w:hAnsi="Arial" w:cs="Arial"/>
            <w:noProof/>
          </w:rPr>
          <w:t>10.2.2.1 Brief Description</w:t>
        </w:r>
        <w:r w:rsidR="009A2260">
          <w:rPr>
            <w:noProof/>
            <w:webHidden/>
          </w:rPr>
          <w:tab/>
        </w:r>
        <w:r w:rsidR="009A2260">
          <w:rPr>
            <w:noProof/>
            <w:webHidden/>
          </w:rPr>
          <w:fldChar w:fldCharType="begin"/>
        </w:r>
        <w:r w:rsidR="009A2260">
          <w:rPr>
            <w:noProof/>
            <w:webHidden/>
          </w:rPr>
          <w:instrText xml:space="preserve"> PAGEREF _Toc158905569 \h </w:instrText>
        </w:r>
        <w:r w:rsidR="009A2260">
          <w:rPr>
            <w:noProof/>
            <w:webHidden/>
          </w:rPr>
        </w:r>
        <w:r w:rsidR="009A2260">
          <w:rPr>
            <w:noProof/>
            <w:webHidden/>
          </w:rPr>
          <w:fldChar w:fldCharType="separate"/>
        </w:r>
        <w:r w:rsidR="00E007C1">
          <w:rPr>
            <w:noProof/>
            <w:webHidden/>
          </w:rPr>
          <w:t>79</w:t>
        </w:r>
        <w:r w:rsidR="009A2260">
          <w:rPr>
            <w:noProof/>
            <w:webHidden/>
          </w:rPr>
          <w:fldChar w:fldCharType="end"/>
        </w:r>
      </w:hyperlink>
    </w:p>
    <w:p w14:paraId="7660D4D0" w14:textId="0AB52B5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0" w:history="1">
        <w:r w:rsidR="009A2260" w:rsidRPr="000F2745">
          <w:rPr>
            <w:rStyle w:val="Hyperlink"/>
            <w:rFonts w:ascii="Arial" w:hAnsi="Arial" w:cs="Arial"/>
            <w:noProof/>
          </w:rPr>
          <w:t>10.2.2.2 List of HLRs allocated</w:t>
        </w:r>
        <w:r w:rsidR="009A2260">
          <w:rPr>
            <w:noProof/>
            <w:webHidden/>
          </w:rPr>
          <w:tab/>
        </w:r>
        <w:r w:rsidR="009A2260">
          <w:rPr>
            <w:noProof/>
            <w:webHidden/>
          </w:rPr>
          <w:fldChar w:fldCharType="begin"/>
        </w:r>
        <w:r w:rsidR="009A2260">
          <w:rPr>
            <w:noProof/>
            <w:webHidden/>
          </w:rPr>
          <w:instrText xml:space="preserve"> PAGEREF _Toc158905570 \h </w:instrText>
        </w:r>
        <w:r w:rsidR="009A2260">
          <w:rPr>
            <w:noProof/>
            <w:webHidden/>
          </w:rPr>
        </w:r>
        <w:r w:rsidR="009A2260">
          <w:rPr>
            <w:noProof/>
            <w:webHidden/>
          </w:rPr>
          <w:fldChar w:fldCharType="separate"/>
        </w:r>
        <w:r w:rsidR="00E007C1">
          <w:rPr>
            <w:noProof/>
            <w:webHidden/>
          </w:rPr>
          <w:t>79</w:t>
        </w:r>
        <w:r w:rsidR="009A2260">
          <w:rPr>
            <w:noProof/>
            <w:webHidden/>
          </w:rPr>
          <w:fldChar w:fldCharType="end"/>
        </w:r>
      </w:hyperlink>
    </w:p>
    <w:p w14:paraId="7BD13681" w14:textId="03FC7D3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1" w:history="1">
        <w:r w:rsidR="009A2260" w:rsidRPr="000F2745">
          <w:rPr>
            <w:rStyle w:val="Hyperlink"/>
            <w:rFonts w:ascii="Arial" w:hAnsi="Arial" w:cs="Arial"/>
            <w:noProof/>
          </w:rPr>
          <w:t>10.2.2.3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_Toc158905571 \h </w:instrText>
        </w:r>
        <w:r w:rsidR="009A2260">
          <w:rPr>
            <w:noProof/>
            <w:webHidden/>
          </w:rPr>
        </w:r>
        <w:r w:rsidR="009A2260">
          <w:rPr>
            <w:noProof/>
            <w:webHidden/>
          </w:rPr>
          <w:fldChar w:fldCharType="separate"/>
        </w:r>
        <w:r w:rsidR="00E007C1">
          <w:rPr>
            <w:noProof/>
            <w:webHidden/>
          </w:rPr>
          <w:t>79</w:t>
        </w:r>
        <w:r w:rsidR="009A2260">
          <w:rPr>
            <w:noProof/>
            <w:webHidden/>
          </w:rPr>
          <w:fldChar w:fldCharType="end"/>
        </w:r>
      </w:hyperlink>
    </w:p>
    <w:p w14:paraId="2424F850" w14:textId="6AED298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2" w:history="1">
        <w:r w:rsidR="009A2260" w:rsidRPr="000F2745">
          <w:rPr>
            <w:rStyle w:val="Hyperlink"/>
            <w:rFonts w:ascii="Arial" w:hAnsi="Arial" w:cs="Arial"/>
            <w:noProof/>
          </w:rPr>
          <w:t>10.2.2.4 Parameter list (Input/Output)</w:t>
        </w:r>
        <w:r w:rsidR="009A2260">
          <w:rPr>
            <w:noProof/>
            <w:webHidden/>
          </w:rPr>
          <w:tab/>
        </w:r>
        <w:r w:rsidR="009A2260">
          <w:rPr>
            <w:noProof/>
            <w:webHidden/>
          </w:rPr>
          <w:fldChar w:fldCharType="begin"/>
        </w:r>
        <w:r w:rsidR="009A2260">
          <w:rPr>
            <w:noProof/>
            <w:webHidden/>
          </w:rPr>
          <w:instrText xml:space="preserve"> PAGEREF _Toc158905572 \h </w:instrText>
        </w:r>
        <w:r w:rsidR="009A2260">
          <w:rPr>
            <w:noProof/>
            <w:webHidden/>
          </w:rPr>
        </w:r>
        <w:r w:rsidR="009A2260">
          <w:rPr>
            <w:noProof/>
            <w:webHidden/>
          </w:rPr>
          <w:fldChar w:fldCharType="separate"/>
        </w:r>
        <w:r w:rsidR="00E007C1">
          <w:rPr>
            <w:noProof/>
            <w:webHidden/>
          </w:rPr>
          <w:t>79</w:t>
        </w:r>
        <w:r w:rsidR="009A2260">
          <w:rPr>
            <w:noProof/>
            <w:webHidden/>
          </w:rPr>
          <w:fldChar w:fldCharType="end"/>
        </w:r>
      </w:hyperlink>
    </w:p>
    <w:p w14:paraId="3956DBDF" w14:textId="14B8E93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3" w:history="1">
        <w:r w:rsidR="009A2260" w:rsidRPr="000F2745">
          <w:rPr>
            <w:rStyle w:val="Hyperlink"/>
            <w:rFonts w:ascii="Arial" w:hAnsi="Arial" w:cs="Arial"/>
            <w:noProof/>
          </w:rPr>
          <w:t>10.2.2.5 Return Value</w:t>
        </w:r>
        <w:r w:rsidR="009A2260">
          <w:rPr>
            <w:noProof/>
            <w:webHidden/>
          </w:rPr>
          <w:tab/>
        </w:r>
        <w:r w:rsidR="009A2260">
          <w:rPr>
            <w:noProof/>
            <w:webHidden/>
          </w:rPr>
          <w:fldChar w:fldCharType="begin"/>
        </w:r>
        <w:r w:rsidR="009A2260">
          <w:rPr>
            <w:noProof/>
            <w:webHidden/>
          </w:rPr>
          <w:instrText xml:space="preserve"> PAGEREF _Toc158905573 \h </w:instrText>
        </w:r>
        <w:r w:rsidR="009A2260">
          <w:rPr>
            <w:noProof/>
            <w:webHidden/>
          </w:rPr>
        </w:r>
        <w:r w:rsidR="009A2260">
          <w:rPr>
            <w:noProof/>
            <w:webHidden/>
          </w:rPr>
          <w:fldChar w:fldCharType="separate"/>
        </w:r>
        <w:r w:rsidR="00E007C1">
          <w:rPr>
            <w:noProof/>
            <w:webHidden/>
          </w:rPr>
          <w:t>79</w:t>
        </w:r>
        <w:r w:rsidR="009A2260">
          <w:rPr>
            <w:noProof/>
            <w:webHidden/>
          </w:rPr>
          <w:fldChar w:fldCharType="end"/>
        </w:r>
      </w:hyperlink>
    </w:p>
    <w:p w14:paraId="543DC670" w14:textId="1B8BC94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4" w:history="1">
        <w:r w:rsidR="009A2260" w:rsidRPr="000F2745">
          <w:rPr>
            <w:rStyle w:val="Hyperlink"/>
            <w:rFonts w:ascii="Arial" w:hAnsi="Arial" w:cs="Arial"/>
            <w:noProof/>
          </w:rPr>
          <w:t>10.2.2.6 Other CSUs called by this CSU</w:t>
        </w:r>
        <w:r w:rsidR="009A2260">
          <w:rPr>
            <w:noProof/>
            <w:webHidden/>
          </w:rPr>
          <w:tab/>
        </w:r>
        <w:r w:rsidR="009A2260">
          <w:rPr>
            <w:noProof/>
            <w:webHidden/>
          </w:rPr>
          <w:fldChar w:fldCharType="begin"/>
        </w:r>
        <w:r w:rsidR="009A2260">
          <w:rPr>
            <w:noProof/>
            <w:webHidden/>
          </w:rPr>
          <w:instrText xml:space="preserve"> PAGEREF _Toc158905574 \h </w:instrText>
        </w:r>
        <w:r w:rsidR="009A2260">
          <w:rPr>
            <w:noProof/>
            <w:webHidden/>
          </w:rPr>
        </w:r>
        <w:r w:rsidR="009A2260">
          <w:rPr>
            <w:noProof/>
            <w:webHidden/>
          </w:rPr>
          <w:fldChar w:fldCharType="separate"/>
        </w:r>
        <w:r w:rsidR="00E007C1">
          <w:rPr>
            <w:noProof/>
            <w:webHidden/>
          </w:rPr>
          <w:t>79</w:t>
        </w:r>
        <w:r w:rsidR="009A2260">
          <w:rPr>
            <w:noProof/>
            <w:webHidden/>
          </w:rPr>
          <w:fldChar w:fldCharType="end"/>
        </w:r>
      </w:hyperlink>
    </w:p>
    <w:p w14:paraId="60F29B04" w14:textId="5556FC0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5" w:history="1">
        <w:r w:rsidR="009A2260" w:rsidRPr="000F2745">
          <w:rPr>
            <w:rStyle w:val="Hyperlink"/>
            <w:rFonts w:ascii="Arial" w:hAnsi="Arial" w:cs="Arial"/>
            <w:noProof/>
          </w:rPr>
          <w:t>10.2.2.7 Description of list of LLRs allocated</w:t>
        </w:r>
        <w:r w:rsidR="009A2260">
          <w:rPr>
            <w:noProof/>
            <w:webHidden/>
          </w:rPr>
          <w:tab/>
        </w:r>
        <w:r w:rsidR="009A2260">
          <w:rPr>
            <w:noProof/>
            <w:webHidden/>
          </w:rPr>
          <w:fldChar w:fldCharType="begin"/>
        </w:r>
        <w:r w:rsidR="009A2260">
          <w:rPr>
            <w:noProof/>
            <w:webHidden/>
          </w:rPr>
          <w:instrText xml:space="preserve"> PAGEREF _Toc158905575 \h </w:instrText>
        </w:r>
        <w:r w:rsidR="009A2260">
          <w:rPr>
            <w:noProof/>
            <w:webHidden/>
          </w:rPr>
        </w:r>
        <w:r w:rsidR="009A2260">
          <w:rPr>
            <w:noProof/>
            <w:webHidden/>
          </w:rPr>
          <w:fldChar w:fldCharType="separate"/>
        </w:r>
        <w:r w:rsidR="00E007C1">
          <w:rPr>
            <w:noProof/>
            <w:webHidden/>
          </w:rPr>
          <w:t>80</w:t>
        </w:r>
        <w:r w:rsidR="009A2260">
          <w:rPr>
            <w:noProof/>
            <w:webHidden/>
          </w:rPr>
          <w:fldChar w:fldCharType="end"/>
        </w:r>
      </w:hyperlink>
    </w:p>
    <w:p w14:paraId="5631CA9C" w14:textId="26098F9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6" w:history="1">
        <w:r w:rsidR="009A2260" w:rsidRPr="000F2745">
          <w:rPr>
            <w:rStyle w:val="Hyperlink"/>
            <w:rFonts w:ascii="Arial" w:hAnsi="Arial" w:cs="Arial"/>
            <w:noProof/>
          </w:rPr>
          <w:t>10.2.2.7.1 daucmfarinc825-A825GetMessage-LLR-001</w:t>
        </w:r>
        <w:r w:rsidR="009A2260">
          <w:rPr>
            <w:noProof/>
            <w:webHidden/>
          </w:rPr>
          <w:tab/>
        </w:r>
        <w:r w:rsidR="009A2260">
          <w:rPr>
            <w:noProof/>
            <w:webHidden/>
          </w:rPr>
          <w:fldChar w:fldCharType="begin"/>
        </w:r>
        <w:r w:rsidR="009A2260">
          <w:rPr>
            <w:noProof/>
            <w:webHidden/>
          </w:rPr>
          <w:instrText xml:space="preserve"> PAGEREF _Toc158905576 \h </w:instrText>
        </w:r>
        <w:r w:rsidR="009A2260">
          <w:rPr>
            <w:noProof/>
            <w:webHidden/>
          </w:rPr>
        </w:r>
        <w:r w:rsidR="009A2260">
          <w:rPr>
            <w:noProof/>
            <w:webHidden/>
          </w:rPr>
          <w:fldChar w:fldCharType="separate"/>
        </w:r>
        <w:r w:rsidR="00E007C1">
          <w:rPr>
            <w:noProof/>
            <w:webHidden/>
          </w:rPr>
          <w:t>80</w:t>
        </w:r>
        <w:r w:rsidR="009A2260">
          <w:rPr>
            <w:noProof/>
            <w:webHidden/>
          </w:rPr>
          <w:fldChar w:fldCharType="end"/>
        </w:r>
      </w:hyperlink>
    </w:p>
    <w:p w14:paraId="4F369A90" w14:textId="708A5F5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7" w:history="1">
        <w:r w:rsidR="009A2260" w:rsidRPr="000F2745">
          <w:rPr>
            <w:rStyle w:val="Hyperlink"/>
            <w:rFonts w:ascii="Arial" w:hAnsi="Arial" w:cs="Arial"/>
            <w:noProof/>
          </w:rPr>
          <w:t>10.2.2.7.2 daucmfarinc825-A825GetMessage-LLR-002</w:t>
        </w:r>
        <w:r w:rsidR="009A2260">
          <w:rPr>
            <w:noProof/>
            <w:webHidden/>
          </w:rPr>
          <w:tab/>
        </w:r>
        <w:r w:rsidR="009A2260">
          <w:rPr>
            <w:noProof/>
            <w:webHidden/>
          </w:rPr>
          <w:fldChar w:fldCharType="begin"/>
        </w:r>
        <w:r w:rsidR="009A2260">
          <w:rPr>
            <w:noProof/>
            <w:webHidden/>
          </w:rPr>
          <w:instrText xml:space="preserve"> PAGEREF _Toc158905577 \h </w:instrText>
        </w:r>
        <w:r w:rsidR="009A2260">
          <w:rPr>
            <w:noProof/>
            <w:webHidden/>
          </w:rPr>
        </w:r>
        <w:r w:rsidR="009A2260">
          <w:rPr>
            <w:noProof/>
            <w:webHidden/>
          </w:rPr>
          <w:fldChar w:fldCharType="separate"/>
        </w:r>
        <w:r w:rsidR="00E007C1">
          <w:rPr>
            <w:noProof/>
            <w:webHidden/>
          </w:rPr>
          <w:t>80</w:t>
        </w:r>
        <w:r w:rsidR="009A2260">
          <w:rPr>
            <w:noProof/>
            <w:webHidden/>
          </w:rPr>
          <w:fldChar w:fldCharType="end"/>
        </w:r>
      </w:hyperlink>
    </w:p>
    <w:p w14:paraId="7CD4629F" w14:textId="3928B73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8" w:history="1">
        <w:r w:rsidR="009A2260" w:rsidRPr="000F2745">
          <w:rPr>
            <w:rStyle w:val="Hyperlink"/>
            <w:rFonts w:ascii="Arial" w:hAnsi="Arial" w:cs="Arial"/>
            <w:noProof/>
          </w:rPr>
          <w:t>10.2.2.7.3 daucmfarinc825-A825GetMessage-LLR-003</w:t>
        </w:r>
        <w:r w:rsidR="009A2260">
          <w:rPr>
            <w:noProof/>
            <w:webHidden/>
          </w:rPr>
          <w:tab/>
        </w:r>
        <w:r w:rsidR="009A2260">
          <w:rPr>
            <w:noProof/>
            <w:webHidden/>
          </w:rPr>
          <w:fldChar w:fldCharType="begin"/>
        </w:r>
        <w:r w:rsidR="009A2260">
          <w:rPr>
            <w:noProof/>
            <w:webHidden/>
          </w:rPr>
          <w:instrText xml:space="preserve"> PAGEREF _Toc158905578 \h </w:instrText>
        </w:r>
        <w:r w:rsidR="009A2260">
          <w:rPr>
            <w:noProof/>
            <w:webHidden/>
          </w:rPr>
        </w:r>
        <w:r w:rsidR="009A2260">
          <w:rPr>
            <w:noProof/>
            <w:webHidden/>
          </w:rPr>
          <w:fldChar w:fldCharType="separate"/>
        </w:r>
        <w:r w:rsidR="00E007C1">
          <w:rPr>
            <w:noProof/>
            <w:webHidden/>
          </w:rPr>
          <w:t>80</w:t>
        </w:r>
        <w:r w:rsidR="009A2260">
          <w:rPr>
            <w:noProof/>
            <w:webHidden/>
          </w:rPr>
          <w:fldChar w:fldCharType="end"/>
        </w:r>
      </w:hyperlink>
    </w:p>
    <w:p w14:paraId="7AD86592" w14:textId="0DCAE30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79" w:history="1">
        <w:r w:rsidR="009A2260" w:rsidRPr="000F2745">
          <w:rPr>
            <w:rStyle w:val="Hyperlink"/>
            <w:rFonts w:ascii="Arial" w:hAnsi="Arial" w:cs="Arial"/>
            <w:noProof/>
          </w:rPr>
          <w:t>10.2.2.7.4 daucmfarinc825-A825GetMessage-LLR-004</w:t>
        </w:r>
        <w:r w:rsidR="009A2260">
          <w:rPr>
            <w:noProof/>
            <w:webHidden/>
          </w:rPr>
          <w:tab/>
        </w:r>
        <w:r w:rsidR="009A2260">
          <w:rPr>
            <w:noProof/>
            <w:webHidden/>
          </w:rPr>
          <w:fldChar w:fldCharType="begin"/>
        </w:r>
        <w:r w:rsidR="009A2260">
          <w:rPr>
            <w:noProof/>
            <w:webHidden/>
          </w:rPr>
          <w:instrText xml:space="preserve"> PAGEREF _Toc158905579 \h </w:instrText>
        </w:r>
        <w:r w:rsidR="009A2260">
          <w:rPr>
            <w:noProof/>
            <w:webHidden/>
          </w:rPr>
        </w:r>
        <w:r w:rsidR="009A2260">
          <w:rPr>
            <w:noProof/>
            <w:webHidden/>
          </w:rPr>
          <w:fldChar w:fldCharType="separate"/>
        </w:r>
        <w:r w:rsidR="00E007C1">
          <w:rPr>
            <w:noProof/>
            <w:webHidden/>
          </w:rPr>
          <w:t>80</w:t>
        </w:r>
        <w:r w:rsidR="009A2260">
          <w:rPr>
            <w:noProof/>
            <w:webHidden/>
          </w:rPr>
          <w:fldChar w:fldCharType="end"/>
        </w:r>
      </w:hyperlink>
    </w:p>
    <w:p w14:paraId="5ABD7CF6" w14:textId="6E34344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0" w:history="1">
        <w:r w:rsidR="009A2260" w:rsidRPr="000F2745">
          <w:rPr>
            <w:rStyle w:val="Hyperlink"/>
            <w:noProof/>
          </w:rPr>
          <w:t>10.2.3 RxQueueInsert</w:t>
        </w:r>
        <w:r w:rsidR="009A2260">
          <w:rPr>
            <w:noProof/>
            <w:webHidden/>
          </w:rPr>
          <w:tab/>
        </w:r>
        <w:r w:rsidR="009A2260">
          <w:rPr>
            <w:noProof/>
            <w:webHidden/>
          </w:rPr>
          <w:fldChar w:fldCharType="begin"/>
        </w:r>
        <w:r w:rsidR="009A2260">
          <w:rPr>
            <w:noProof/>
            <w:webHidden/>
          </w:rPr>
          <w:instrText xml:space="preserve"> PAGEREF _Toc158905580 \h </w:instrText>
        </w:r>
        <w:r w:rsidR="009A2260">
          <w:rPr>
            <w:noProof/>
            <w:webHidden/>
          </w:rPr>
        </w:r>
        <w:r w:rsidR="009A2260">
          <w:rPr>
            <w:noProof/>
            <w:webHidden/>
          </w:rPr>
          <w:fldChar w:fldCharType="separate"/>
        </w:r>
        <w:r w:rsidR="00E007C1">
          <w:rPr>
            <w:noProof/>
            <w:webHidden/>
          </w:rPr>
          <w:t>80</w:t>
        </w:r>
        <w:r w:rsidR="009A2260">
          <w:rPr>
            <w:noProof/>
            <w:webHidden/>
          </w:rPr>
          <w:fldChar w:fldCharType="end"/>
        </w:r>
      </w:hyperlink>
    </w:p>
    <w:p w14:paraId="326FCB00" w14:textId="391B565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1" w:history="1">
        <w:r w:rsidR="009A2260" w:rsidRPr="000F2745">
          <w:rPr>
            <w:rStyle w:val="Hyperlink"/>
            <w:rFonts w:ascii="Arial" w:hAnsi="Arial" w:cs="Arial"/>
            <w:noProof/>
          </w:rPr>
          <w:t>10.2.3.1 Brief Description</w:t>
        </w:r>
        <w:r w:rsidR="009A2260">
          <w:rPr>
            <w:noProof/>
            <w:webHidden/>
          </w:rPr>
          <w:tab/>
        </w:r>
        <w:r w:rsidR="009A2260">
          <w:rPr>
            <w:noProof/>
            <w:webHidden/>
          </w:rPr>
          <w:fldChar w:fldCharType="begin"/>
        </w:r>
        <w:r w:rsidR="009A2260">
          <w:rPr>
            <w:noProof/>
            <w:webHidden/>
          </w:rPr>
          <w:instrText xml:space="preserve"> PAGEREF _Toc158905581 \h </w:instrText>
        </w:r>
        <w:r w:rsidR="009A2260">
          <w:rPr>
            <w:noProof/>
            <w:webHidden/>
          </w:rPr>
        </w:r>
        <w:r w:rsidR="009A2260">
          <w:rPr>
            <w:noProof/>
            <w:webHidden/>
          </w:rPr>
          <w:fldChar w:fldCharType="separate"/>
        </w:r>
        <w:r w:rsidR="00E007C1">
          <w:rPr>
            <w:noProof/>
            <w:webHidden/>
          </w:rPr>
          <w:t>80</w:t>
        </w:r>
        <w:r w:rsidR="009A2260">
          <w:rPr>
            <w:noProof/>
            <w:webHidden/>
          </w:rPr>
          <w:fldChar w:fldCharType="end"/>
        </w:r>
      </w:hyperlink>
    </w:p>
    <w:p w14:paraId="05CB8C7B" w14:textId="519A575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2" w:history="1">
        <w:r w:rsidR="009A2260" w:rsidRPr="000F2745">
          <w:rPr>
            <w:rStyle w:val="Hyperlink"/>
            <w:rFonts w:ascii="Arial" w:hAnsi="Arial" w:cs="Arial"/>
            <w:noProof/>
          </w:rPr>
          <w:t>10.2.3.2 List of HLRs allocated</w:t>
        </w:r>
        <w:r w:rsidR="009A2260">
          <w:rPr>
            <w:noProof/>
            <w:webHidden/>
          </w:rPr>
          <w:tab/>
        </w:r>
        <w:r w:rsidR="009A2260">
          <w:rPr>
            <w:noProof/>
            <w:webHidden/>
          </w:rPr>
          <w:fldChar w:fldCharType="begin"/>
        </w:r>
        <w:r w:rsidR="009A2260">
          <w:rPr>
            <w:noProof/>
            <w:webHidden/>
          </w:rPr>
          <w:instrText xml:space="preserve"> PAGEREF _Toc158905582 \h </w:instrText>
        </w:r>
        <w:r w:rsidR="009A2260">
          <w:rPr>
            <w:noProof/>
            <w:webHidden/>
          </w:rPr>
        </w:r>
        <w:r w:rsidR="009A2260">
          <w:rPr>
            <w:noProof/>
            <w:webHidden/>
          </w:rPr>
          <w:fldChar w:fldCharType="separate"/>
        </w:r>
        <w:r w:rsidR="00E007C1">
          <w:rPr>
            <w:noProof/>
            <w:webHidden/>
          </w:rPr>
          <w:t>81</w:t>
        </w:r>
        <w:r w:rsidR="009A2260">
          <w:rPr>
            <w:noProof/>
            <w:webHidden/>
          </w:rPr>
          <w:fldChar w:fldCharType="end"/>
        </w:r>
      </w:hyperlink>
    </w:p>
    <w:p w14:paraId="6CD8F71D" w14:textId="3939063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3" w:history="1">
        <w:r w:rsidR="009A2260" w:rsidRPr="000F2745">
          <w:rPr>
            <w:rStyle w:val="Hyperlink"/>
            <w:rFonts w:ascii="Arial" w:hAnsi="Arial" w:cs="Arial"/>
            <w:noProof/>
          </w:rPr>
          <w:t>10.2.3.3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_Toc158905583 \h </w:instrText>
        </w:r>
        <w:r w:rsidR="009A2260">
          <w:rPr>
            <w:noProof/>
            <w:webHidden/>
          </w:rPr>
        </w:r>
        <w:r w:rsidR="009A2260">
          <w:rPr>
            <w:noProof/>
            <w:webHidden/>
          </w:rPr>
          <w:fldChar w:fldCharType="separate"/>
        </w:r>
        <w:r w:rsidR="00E007C1">
          <w:rPr>
            <w:noProof/>
            <w:webHidden/>
          </w:rPr>
          <w:t>81</w:t>
        </w:r>
        <w:r w:rsidR="009A2260">
          <w:rPr>
            <w:noProof/>
            <w:webHidden/>
          </w:rPr>
          <w:fldChar w:fldCharType="end"/>
        </w:r>
      </w:hyperlink>
    </w:p>
    <w:p w14:paraId="5A8D08B9" w14:textId="2D245E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4" w:history="1">
        <w:r w:rsidR="009A2260" w:rsidRPr="000F2745">
          <w:rPr>
            <w:rStyle w:val="Hyperlink"/>
            <w:rFonts w:ascii="Arial" w:hAnsi="Arial" w:cs="Arial"/>
            <w:noProof/>
          </w:rPr>
          <w:t>10.2.3.4 Parameter list (Input/Output)</w:t>
        </w:r>
        <w:r w:rsidR="009A2260">
          <w:rPr>
            <w:noProof/>
            <w:webHidden/>
          </w:rPr>
          <w:tab/>
        </w:r>
        <w:r w:rsidR="009A2260">
          <w:rPr>
            <w:noProof/>
            <w:webHidden/>
          </w:rPr>
          <w:fldChar w:fldCharType="begin"/>
        </w:r>
        <w:r w:rsidR="009A2260">
          <w:rPr>
            <w:noProof/>
            <w:webHidden/>
          </w:rPr>
          <w:instrText xml:space="preserve"> PAGEREF _Toc158905584 \h </w:instrText>
        </w:r>
        <w:r w:rsidR="009A2260">
          <w:rPr>
            <w:noProof/>
            <w:webHidden/>
          </w:rPr>
        </w:r>
        <w:r w:rsidR="009A2260">
          <w:rPr>
            <w:noProof/>
            <w:webHidden/>
          </w:rPr>
          <w:fldChar w:fldCharType="separate"/>
        </w:r>
        <w:r w:rsidR="00E007C1">
          <w:rPr>
            <w:noProof/>
            <w:webHidden/>
          </w:rPr>
          <w:t>81</w:t>
        </w:r>
        <w:r w:rsidR="009A2260">
          <w:rPr>
            <w:noProof/>
            <w:webHidden/>
          </w:rPr>
          <w:fldChar w:fldCharType="end"/>
        </w:r>
      </w:hyperlink>
    </w:p>
    <w:p w14:paraId="6F947E57" w14:textId="0FC5969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5" w:history="1">
        <w:r w:rsidR="009A2260" w:rsidRPr="000F2745">
          <w:rPr>
            <w:rStyle w:val="Hyperlink"/>
            <w:rFonts w:ascii="Arial" w:hAnsi="Arial" w:cs="Arial"/>
            <w:noProof/>
          </w:rPr>
          <w:t>10.2.3.5 Return Value</w:t>
        </w:r>
        <w:r w:rsidR="009A2260">
          <w:rPr>
            <w:noProof/>
            <w:webHidden/>
          </w:rPr>
          <w:tab/>
        </w:r>
        <w:r w:rsidR="009A2260">
          <w:rPr>
            <w:noProof/>
            <w:webHidden/>
          </w:rPr>
          <w:fldChar w:fldCharType="begin"/>
        </w:r>
        <w:r w:rsidR="009A2260">
          <w:rPr>
            <w:noProof/>
            <w:webHidden/>
          </w:rPr>
          <w:instrText xml:space="preserve"> PAGEREF _Toc158905585 \h </w:instrText>
        </w:r>
        <w:r w:rsidR="009A2260">
          <w:rPr>
            <w:noProof/>
            <w:webHidden/>
          </w:rPr>
        </w:r>
        <w:r w:rsidR="009A2260">
          <w:rPr>
            <w:noProof/>
            <w:webHidden/>
          </w:rPr>
          <w:fldChar w:fldCharType="separate"/>
        </w:r>
        <w:r w:rsidR="00E007C1">
          <w:rPr>
            <w:noProof/>
            <w:webHidden/>
          </w:rPr>
          <w:t>81</w:t>
        </w:r>
        <w:r w:rsidR="009A2260">
          <w:rPr>
            <w:noProof/>
            <w:webHidden/>
          </w:rPr>
          <w:fldChar w:fldCharType="end"/>
        </w:r>
      </w:hyperlink>
    </w:p>
    <w:p w14:paraId="2EBFC758" w14:textId="5FF787A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6" w:history="1">
        <w:r w:rsidR="009A2260" w:rsidRPr="000F2745">
          <w:rPr>
            <w:rStyle w:val="Hyperlink"/>
            <w:rFonts w:ascii="Arial" w:hAnsi="Arial" w:cs="Arial"/>
            <w:noProof/>
          </w:rPr>
          <w:t>10.2.3.6 Other CSUs called by this CSU</w:t>
        </w:r>
        <w:r w:rsidR="009A2260">
          <w:rPr>
            <w:noProof/>
            <w:webHidden/>
          </w:rPr>
          <w:tab/>
        </w:r>
        <w:r w:rsidR="009A2260">
          <w:rPr>
            <w:noProof/>
            <w:webHidden/>
          </w:rPr>
          <w:fldChar w:fldCharType="begin"/>
        </w:r>
        <w:r w:rsidR="009A2260">
          <w:rPr>
            <w:noProof/>
            <w:webHidden/>
          </w:rPr>
          <w:instrText xml:space="preserve"> PAGEREF _Toc158905586 \h </w:instrText>
        </w:r>
        <w:r w:rsidR="009A2260">
          <w:rPr>
            <w:noProof/>
            <w:webHidden/>
          </w:rPr>
        </w:r>
        <w:r w:rsidR="009A2260">
          <w:rPr>
            <w:noProof/>
            <w:webHidden/>
          </w:rPr>
          <w:fldChar w:fldCharType="separate"/>
        </w:r>
        <w:r w:rsidR="00E007C1">
          <w:rPr>
            <w:noProof/>
            <w:webHidden/>
          </w:rPr>
          <w:t>81</w:t>
        </w:r>
        <w:r w:rsidR="009A2260">
          <w:rPr>
            <w:noProof/>
            <w:webHidden/>
          </w:rPr>
          <w:fldChar w:fldCharType="end"/>
        </w:r>
      </w:hyperlink>
    </w:p>
    <w:p w14:paraId="0E4F38A3" w14:textId="1398178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7" w:history="1">
        <w:r w:rsidR="009A2260" w:rsidRPr="000F2745">
          <w:rPr>
            <w:rStyle w:val="Hyperlink"/>
            <w:rFonts w:ascii="Arial" w:hAnsi="Arial" w:cs="Arial"/>
            <w:noProof/>
          </w:rPr>
          <w:t>10.2.3.7 Description of list of LLRs allocated</w:t>
        </w:r>
        <w:r w:rsidR="009A2260">
          <w:rPr>
            <w:noProof/>
            <w:webHidden/>
          </w:rPr>
          <w:tab/>
        </w:r>
        <w:r w:rsidR="009A2260">
          <w:rPr>
            <w:noProof/>
            <w:webHidden/>
          </w:rPr>
          <w:fldChar w:fldCharType="begin"/>
        </w:r>
        <w:r w:rsidR="009A2260">
          <w:rPr>
            <w:noProof/>
            <w:webHidden/>
          </w:rPr>
          <w:instrText xml:space="preserve"> PAGEREF _Toc158905587 \h </w:instrText>
        </w:r>
        <w:r w:rsidR="009A2260">
          <w:rPr>
            <w:noProof/>
            <w:webHidden/>
          </w:rPr>
        </w:r>
        <w:r w:rsidR="009A2260">
          <w:rPr>
            <w:noProof/>
            <w:webHidden/>
          </w:rPr>
          <w:fldChar w:fldCharType="separate"/>
        </w:r>
        <w:r w:rsidR="00E007C1">
          <w:rPr>
            <w:noProof/>
            <w:webHidden/>
          </w:rPr>
          <w:t>81</w:t>
        </w:r>
        <w:r w:rsidR="009A2260">
          <w:rPr>
            <w:noProof/>
            <w:webHidden/>
          </w:rPr>
          <w:fldChar w:fldCharType="end"/>
        </w:r>
      </w:hyperlink>
    </w:p>
    <w:p w14:paraId="103C8B80" w14:textId="413485A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8" w:history="1">
        <w:r w:rsidR="009A2260" w:rsidRPr="000F2745">
          <w:rPr>
            <w:rStyle w:val="Hyperlink"/>
            <w:rFonts w:ascii="Arial" w:hAnsi="Arial" w:cs="Arial"/>
            <w:noProof/>
          </w:rPr>
          <w:t>10.2.3.7.1 daucmfarinc825-RxQueueInsert-LLR-001</w:t>
        </w:r>
        <w:r w:rsidR="009A2260">
          <w:rPr>
            <w:noProof/>
            <w:webHidden/>
          </w:rPr>
          <w:tab/>
        </w:r>
        <w:r w:rsidR="009A2260">
          <w:rPr>
            <w:noProof/>
            <w:webHidden/>
          </w:rPr>
          <w:fldChar w:fldCharType="begin"/>
        </w:r>
        <w:r w:rsidR="009A2260">
          <w:rPr>
            <w:noProof/>
            <w:webHidden/>
          </w:rPr>
          <w:instrText xml:space="preserve"> PAGEREF _Toc158905588 \h </w:instrText>
        </w:r>
        <w:r w:rsidR="009A2260">
          <w:rPr>
            <w:noProof/>
            <w:webHidden/>
          </w:rPr>
        </w:r>
        <w:r w:rsidR="009A2260">
          <w:rPr>
            <w:noProof/>
            <w:webHidden/>
          </w:rPr>
          <w:fldChar w:fldCharType="separate"/>
        </w:r>
        <w:r w:rsidR="00E007C1">
          <w:rPr>
            <w:noProof/>
            <w:webHidden/>
          </w:rPr>
          <w:t>81</w:t>
        </w:r>
        <w:r w:rsidR="009A2260">
          <w:rPr>
            <w:noProof/>
            <w:webHidden/>
          </w:rPr>
          <w:fldChar w:fldCharType="end"/>
        </w:r>
      </w:hyperlink>
    </w:p>
    <w:p w14:paraId="7DC06F82" w14:textId="3C05A16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89" w:history="1">
        <w:r w:rsidR="009A2260" w:rsidRPr="000F2745">
          <w:rPr>
            <w:rStyle w:val="Hyperlink"/>
            <w:rFonts w:ascii="Arial" w:hAnsi="Arial" w:cs="Arial"/>
            <w:noProof/>
          </w:rPr>
          <w:t>10.2.3.7.2 daucmfarinc825-RxQueueInsert-LLR-002</w:t>
        </w:r>
        <w:r w:rsidR="009A2260">
          <w:rPr>
            <w:noProof/>
            <w:webHidden/>
          </w:rPr>
          <w:tab/>
        </w:r>
        <w:r w:rsidR="009A2260">
          <w:rPr>
            <w:noProof/>
            <w:webHidden/>
          </w:rPr>
          <w:fldChar w:fldCharType="begin"/>
        </w:r>
        <w:r w:rsidR="009A2260">
          <w:rPr>
            <w:noProof/>
            <w:webHidden/>
          </w:rPr>
          <w:instrText xml:space="preserve"> PAGEREF _Toc158905589 \h </w:instrText>
        </w:r>
        <w:r w:rsidR="009A2260">
          <w:rPr>
            <w:noProof/>
            <w:webHidden/>
          </w:rPr>
        </w:r>
        <w:r w:rsidR="009A2260">
          <w:rPr>
            <w:noProof/>
            <w:webHidden/>
          </w:rPr>
          <w:fldChar w:fldCharType="separate"/>
        </w:r>
        <w:r w:rsidR="00E007C1">
          <w:rPr>
            <w:noProof/>
            <w:webHidden/>
          </w:rPr>
          <w:t>82</w:t>
        </w:r>
        <w:r w:rsidR="009A2260">
          <w:rPr>
            <w:noProof/>
            <w:webHidden/>
          </w:rPr>
          <w:fldChar w:fldCharType="end"/>
        </w:r>
      </w:hyperlink>
    </w:p>
    <w:p w14:paraId="5A82CF67" w14:textId="66D00C8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0" w:history="1">
        <w:r w:rsidR="009A2260" w:rsidRPr="000F2745">
          <w:rPr>
            <w:rStyle w:val="Hyperlink"/>
            <w:rFonts w:ascii="Arial" w:hAnsi="Arial" w:cs="Arial"/>
            <w:noProof/>
          </w:rPr>
          <w:t>10.2.3.7.3 daucmfarinc825-RxQueueInsert-LLR-003</w:t>
        </w:r>
        <w:r w:rsidR="009A2260">
          <w:rPr>
            <w:noProof/>
            <w:webHidden/>
          </w:rPr>
          <w:tab/>
        </w:r>
        <w:r w:rsidR="009A2260">
          <w:rPr>
            <w:noProof/>
            <w:webHidden/>
          </w:rPr>
          <w:fldChar w:fldCharType="begin"/>
        </w:r>
        <w:r w:rsidR="009A2260">
          <w:rPr>
            <w:noProof/>
            <w:webHidden/>
          </w:rPr>
          <w:instrText xml:space="preserve"> PAGEREF _Toc158905590 \h </w:instrText>
        </w:r>
        <w:r w:rsidR="009A2260">
          <w:rPr>
            <w:noProof/>
            <w:webHidden/>
          </w:rPr>
        </w:r>
        <w:r w:rsidR="009A2260">
          <w:rPr>
            <w:noProof/>
            <w:webHidden/>
          </w:rPr>
          <w:fldChar w:fldCharType="separate"/>
        </w:r>
        <w:r w:rsidR="00E007C1">
          <w:rPr>
            <w:noProof/>
            <w:webHidden/>
          </w:rPr>
          <w:t>82</w:t>
        </w:r>
        <w:r w:rsidR="009A2260">
          <w:rPr>
            <w:noProof/>
            <w:webHidden/>
          </w:rPr>
          <w:fldChar w:fldCharType="end"/>
        </w:r>
      </w:hyperlink>
    </w:p>
    <w:p w14:paraId="675B81F3" w14:textId="508CCE8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1" w:history="1">
        <w:r w:rsidR="009A2260" w:rsidRPr="000F2745">
          <w:rPr>
            <w:rStyle w:val="Hyperlink"/>
            <w:rFonts w:ascii="Arial" w:hAnsi="Arial" w:cs="Arial"/>
            <w:noProof/>
          </w:rPr>
          <w:t>10.2.3.7.4 daucmfarinc825-RxQueueInsert-LLR-004</w:t>
        </w:r>
        <w:r w:rsidR="009A2260">
          <w:rPr>
            <w:noProof/>
            <w:webHidden/>
          </w:rPr>
          <w:tab/>
        </w:r>
        <w:r w:rsidR="009A2260">
          <w:rPr>
            <w:noProof/>
            <w:webHidden/>
          </w:rPr>
          <w:fldChar w:fldCharType="begin"/>
        </w:r>
        <w:r w:rsidR="009A2260">
          <w:rPr>
            <w:noProof/>
            <w:webHidden/>
          </w:rPr>
          <w:instrText xml:space="preserve"> PAGEREF _Toc158905591 \h </w:instrText>
        </w:r>
        <w:r w:rsidR="009A2260">
          <w:rPr>
            <w:noProof/>
            <w:webHidden/>
          </w:rPr>
        </w:r>
        <w:r w:rsidR="009A2260">
          <w:rPr>
            <w:noProof/>
            <w:webHidden/>
          </w:rPr>
          <w:fldChar w:fldCharType="separate"/>
        </w:r>
        <w:r w:rsidR="00E007C1">
          <w:rPr>
            <w:noProof/>
            <w:webHidden/>
          </w:rPr>
          <w:t>82</w:t>
        </w:r>
        <w:r w:rsidR="009A2260">
          <w:rPr>
            <w:noProof/>
            <w:webHidden/>
          </w:rPr>
          <w:fldChar w:fldCharType="end"/>
        </w:r>
      </w:hyperlink>
    </w:p>
    <w:p w14:paraId="3C9537D2" w14:textId="32479BA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2" w:history="1">
        <w:r w:rsidR="009A2260" w:rsidRPr="000F2745">
          <w:rPr>
            <w:rStyle w:val="Hyperlink"/>
            <w:rFonts w:ascii="Arial" w:hAnsi="Arial" w:cs="Arial"/>
            <w:noProof/>
          </w:rPr>
          <w:t>10.2.3.7.5 daucmfarinc825-RxQueueInsert-LLR-005</w:t>
        </w:r>
        <w:r w:rsidR="009A2260">
          <w:rPr>
            <w:noProof/>
            <w:webHidden/>
          </w:rPr>
          <w:tab/>
        </w:r>
        <w:r w:rsidR="009A2260">
          <w:rPr>
            <w:noProof/>
            <w:webHidden/>
          </w:rPr>
          <w:fldChar w:fldCharType="begin"/>
        </w:r>
        <w:r w:rsidR="009A2260">
          <w:rPr>
            <w:noProof/>
            <w:webHidden/>
          </w:rPr>
          <w:instrText xml:space="preserve"> PAGEREF _Toc158905592 \h </w:instrText>
        </w:r>
        <w:r w:rsidR="009A2260">
          <w:rPr>
            <w:noProof/>
            <w:webHidden/>
          </w:rPr>
        </w:r>
        <w:r w:rsidR="009A2260">
          <w:rPr>
            <w:noProof/>
            <w:webHidden/>
          </w:rPr>
          <w:fldChar w:fldCharType="separate"/>
        </w:r>
        <w:r w:rsidR="00E007C1">
          <w:rPr>
            <w:noProof/>
            <w:webHidden/>
          </w:rPr>
          <w:t>82</w:t>
        </w:r>
        <w:r w:rsidR="009A2260">
          <w:rPr>
            <w:noProof/>
            <w:webHidden/>
          </w:rPr>
          <w:fldChar w:fldCharType="end"/>
        </w:r>
      </w:hyperlink>
    </w:p>
    <w:p w14:paraId="438B4662" w14:textId="11EA558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3" w:history="1">
        <w:r w:rsidR="009A2260" w:rsidRPr="000F2745">
          <w:rPr>
            <w:rStyle w:val="Hyperlink"/>
            <w:noProof/>
          </w:rPr>
          <w:t>10.2.4 A825ReceiveMessage</w:t>
        </w:r>
        <w:r w:rsidR="009A2260">
          <w:rPr>
            <w:noProof/>
            <w:webHidden/>
          </w:rPr>
          <w:tab/>
        </w:r>
        <w:r w:rsidR="009A2260">
          <w:rPr>
            <w:noProof/>
            <w:webHidden/>
          </w:rPr>
          <w:fldChar w:fldCharType="begin"/>
        </w:r>
        <w:r w:rsidR="009A2260">
          <w:rPr>
            <w:noProof/>
            <w:webHidden/>
          </w:rPr>
          <w:instrText xml:space="preserve"> PAGEREF _Toc158905593 \h </w:instrText>
        </w:r>
        <w:r w:rsidR="009A2260">
          <w:rPr>
            <w:noProof/>
            <w:webHidden/>
          </w:rPr>
        </w:r>
        <w:r w:rsidR="009A2260">
          <w:rPr>
            <w:noProof/>
            <w:webHidden/>
          </w:rPr>
          <w:fldChar w:fldCharType="separate"/>
        </w:r>
        <w:r w:rsidR="00E007C1">
          <w:rPr>
            <w:noProof/>
            <w:webHidden/>
          </w:rPr>
          <w:t>82</w:t>
        </w:r>
        <w:r w:rsidR="009A2260">
          <w:rPr>
            <w:noProof/>
            <w:webHidden/>
          </w:rPr>
          <w:fldChar w:fldCharType="end"/>
        </w:r>
      </w:hyperlink>
    </w:p>
    <w:p w14:paraId="5118084C" w14:textId="2D8075A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4" w:history="1">
        <w:r w:rsidR="009A2260" w:rsidRPr="000F2745">
          <w:rPr>
            <w:rStyle w:val="Hyperlink"/>
            <w:rFonts w:ascii="Arial" w:hAnsi="Arial" w:cs="Arial"/>
            <w:noProof/>
          </w:rPr>
          <w:t>10.2.4.1 Brief Description</w:t>
        </w:r>
        <w:r w:rsidR="009A2260">
          <w:rPr>
            <w:noProof/>
            <w:webHidden/>
          </w:rPr>
          <w:tab/>
        </w:r>
        <w:r w:rsidR="009A2260">
          <w:rPr>
            <w:noProof/>
            <w:webHidden/>
          </w:rPr>
          <w:fldChar w:fldCharType="begin"/>
        </w:r>
        <w:r w:rsidR="009A2260">
          <w:rPr>
            <w:noProof/>
            <w:webHidden/>
          </w:rPr>
          <w:instrText xml:space="preserve"> PAGEREF _Toc158905594 \h </w:instrText>
        </w:r>
        <w:r w:rsidR="009A2260">
          <w:rPr>
            <w:noProof/>
            <w:webHidden/>
          </w:rPr>
        </w:r>
        <w:r w:rsidR="009A2260">
          <w:rPr>
            <w:noProof/>
            <w:webHidden/>
          </w:rPr>
          <w:fldChar w:fldCharType="separate"/>
        </w:r>
        <w:r w:rsidR="00E007C1">
          <w:rPr>
            <w:noProof/>
            <w:webHidden/>
          </w:rPr>
          <w:t>82</w:t>
        </w:r>
        <w:r w:rsidR="009A2260">
          <w:rPr>
            <w:noProof/>
            <w:webHidden/>
          </w:rPr>
          <w:fldChar w:fldCharType="end"/>
        </w:r>
      </w:hyperlink>
    </w:p>
    <w:p w14:paraId="22033EA0" w14:textId="671F4B7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5" w:history="1">
        <w:r w:rsidR="009A2260" w:rsidRPr="000F2745">
          <w:rPr>
            <w:rStyle w:val="Hyperlink"/>
            <w:rFonts w:ascii="Arial" w:hAnsi="Arial" w:cs="Arial"/>
            <w:noProof/>
          </w:rPr>
          <w:t>10.2.4.2 List of HLRs allocated</w:t>
        </w:r>
        <w:r w:rsidR="009A2260">
          <w:rPr>
            <w:noProof/>
            <w:webHidden/>
          </w:rPr>
          <w:tab/>
        </w:r>
        <w:r w:rsidR="009A2260">
          <w:rPr>
            <w:noProof/>
            <w:webHidden/>
          </w:rPr>
          <w:fldChar w:fldCharType="begin"/>
        </w:r>
        <w:r w:rsidR="009A2260">
          <w:rPr>
            <w:noProof/>
            <w:webHidden/>
          </w:rPr>
          <w:instrText xml:space="preserve"> PAGEREF _Toc158905595 \h </w:instrText>
        </w:r>
        <w:r w:rsidR="009A2260">
          <w:rPr>
            <w:noProof/>
            <w:webHidden/>
          </w:rPr>
        </w:r>
        <w:r w:rsidR="009A2260">
          <w:rPr>
            <w:noProof/>
            <w:webHidden/>
          </w:rPr>
          <w:fldChar w:fldCharType="separate"/>
        </w:r>
        <w:r w:rsidR="00E007C1">
          <w:rPr>
            <w:noProof/>
            <w:webHidden/>
          </w:rPr>
          <w:t>82</w:t>
        </w:r>
        <w:r w:rsidR="009A2260">
          <w:rPr>
            <w:noProof/>
            <w:webHidden/>
          </w:rPr>
          <w:fldChar w:fldCharType="end"/>
        </w:r>
      </w:hyperlink>
    </w:p>
    <w:p w14:paraId="718652FE" w14:textId="24B6C7F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6" w:history="1">
        <w:r w:rsidR="009A2260" w:rsidRPr="000F2745">
          <w:rPr>
            <w:rStyle w:val="Hyperlink"/>
            <w:rFonts w:ascii="Arial" w:hAnsi="Arial" w:cs="Arial"/>
            <w:noProof/>
          </w:rPr>
          <w:t>10.2.4.3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_Toc158905596 \h </w:instrText>
        </w:r>
        <w:r w:rsidR="009A2260">
          <w:rPr>
            <w:noProof/>
            <w:webHidden/>
          </w:rPr>
        </w:r>
        <w:r w:rsidR="009A2260">
          <w:rPr>
            <w:noProof/>
            <w:webHidden/>
          </w:rPr>
          <w:fldChar w:fldCharType="separate"/>
        </w:r>
        <w:r w:rsidR="00E007C1">
          <w:rPr>
            <w:noProof/>
            <w:webHidden/>
          </w:rPr>
          <w:t>83</w:t>
        </w:r>
        <w:r w:rsidR="009A2260">
          <w:rPr>
            <w:noProof/>
            <w:webHidden/>
          </w:rPr>
          <w:fldChar w:fldCharType="end"/>
        </w:r>
      </w:hyperlink>
    </w:p>
    <w:p w14:paraId="492AD66E" w14:textId="2401D21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7" w:history="1">
        <w:r w:rsidR="009A2260" w:rsidRPr="000F2745">
          <w:rPr>
            <w:rStyle w:val="Hyperlink"/>
            <w:rFonts w:ascii="Arial" w:hAnsi="Arial" w:cs="Arial"/>
            <w:noProof/>
          </w:rPr>
          <w:t>10.2.4.4 Parameter list (Input/Output)</w:t>
        </w:r>
        <w:r w:rsidR="009A2260">
          <w:rPr>
            <w:noProof/>
            <w:webHidden/>
          </w:rPr>
          <w:tab/>
        </w:r>
        <w:r w:rsidR="009A2260">
          <w:rPr>
            <w:noProof/>
            <w:webHidden/>
          </w:rPr>
          <w:fldChar w:fldCharType="begin"/>
        </w:r>
        <w:r w:rsidR="009A2260">
          <w:rPr>
            <w:noProof/>
            <w:webHidden/>
          </w:rPr>
          <w:instrText xml:space="preserve"> PAGEREF _Toc158905597 \h </w:instrText>
        </w:r>
        <w:r w:rsidR="009A2260">
          <w:rPr>
            <w:noProof/>
            <w:webHidden/>
          </w:rPr>
        </w:r>
        <w:r w:rsidR="009A2260">
          <w:rPr>
            <w:noProof/>
            <w:webHidden/>
          </w:rPr>
          <w:fldChar w:fldCharType="separate"/>
        </w:r>
        <w:r w:rsidR="00E007C1">
          <w:rPr>
            <w:noProof/>
            <w:webHidden/>
          </w:rPr>
          <w:t>83</w:t>
        </w:r>
        <w:r w:rsidR="009A2260">
          <w:rPr>
            <w:noProof/>
            <w:webHidden/>
          </w:rPr>
          <w:fldChar w:fldCharType="end"/>
        </w:r>
      </w:hyperlink>
    </w:p>
    <w:p w14:paraId="0B71130E" w14:textId="397A761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8" w:history="1">
        <w:r w:rsidR="009A2260" w:rsidRPr="000F2745">
          <w:rPr>
            <w:rStyle w:val="Hyperlink"/>
            <w:rFonts w:ascii="Arial" w:hAnsi="Arial" w:cs="Arial"/>
            <w:noProof/>
          </w:rPr>
          <w:t>10.2.4.5 Return Value</w:t>
        </w:r>
        <w:r w:rsidR="009A2260">
          <w:rPr>
            <w:noProof/>
            <w:webHidden/>
          </w:rPr>
          <w:tab/>
        </w:r>
        <w:r w:rsidR="009A2260">
          <w:rPr>
            <w:noProof/>
            <w:webHidden/>
          </w:rPr>
          <w:fldChar w:fldCharType="begin"/>
        </w:r>
        <w:r w:rsidR="009A2260">
          <w:rPr>
            <w:noProof/>
            <w:webHidden/>
          </w:rPr>
          <w:instrText xml:space="preserve"> PAGEREF _Toc158905598 \h </w:instrText>
        </w:r>
        <w:r w:rsidR="009A2260">
          <w:rPr>
            <w:noProof/>
            <w:webHidden/>
          </w:rPr>
        </w:r>
        <w:r w:rsidR="009A2260">
          <w:rPr>
            <w:noProof/>
            <w:webHidden/>
          </w:rPr>
          <w:fldChar w:fldCharType="separate"/>
        </w:r>
        <w:r w:rsidR="00E007C1">
          <w:rPr>
            <w:noProof/>
            <w:webHidden/>
          </w:rPr>
          <w:t>83</w:t>
        </w:r>
        <w:r w:rsidR="009A2260">
          <w:rPr>
            <w:noProof/>
            <w:webHidden/>
          </w:rPr>
          <w:fldChar w:fldCharType="end"/>
        </w:r>
      </w:hyperlink>
    </w:p>
    <w:p w14:paraId="0BF4B271" w14:textId="1C768C8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599" w:history="1">
        <w:r w:rsidR="009A2260" w:rsidRPr="000F2745">
          <w:rPr>
            <w:rStyle w:val="Hyperlink"/>
            <w:rFonts w:ascii="Arial" w:hAnsi="Arial" w:cs="Arial"/>
            <w:noProof/>
          </w:rPr>
          <w:t>10.2.4.6 Other CSUs called by this CSU</w:t>
        </w:r>
        <w:r w:rsidR="009A2260">
          <w:rPr>
            <w:noProof/>
            <w:webHidden/>
          </w:rPr>
          <w:tab/>
        </w:r>
        <w:r w:rsidR="009A2260">
          <w:rPr>
            <w:noProof/>
            <w:webHidden/>
          </w:rPr>
          <w:fldChar w:fldCharType="begin"/>
        </w:r>
        <w:r w:rsidR="009A2260">
          <w:rPr>
            <w:noProof/>
            <w:webHidden/>
          </w:rPr>
          <w:instrText xml:space="preserve"> PAGEREF _Toc158905599 \h </w:instrText>
        </w:r>
        <w:r w:rsidR="009A2260">
          <w:rPr>
            <w:noProof/>
            <w:webHidden/>
          </w:rPr>
        </w:r>
        <w:r w:rsidR="009A2260">
          <w:rPr>
            <w:noProof/>
            <w:webHidden/>
          </w:rPr>
          <w:fldChar w:fldCharType="separate"/>
        </w:r>
        <w:r w:rsidR="00E007C1">
          <w:rPr>
            <w:noProof/>
            <w:webHidden/>
          </w:rPr>
          <w:t>83</w:t>
        </w:r>
        <w:r w:rsidR="009A2260">
          <w:rPr>
            <w:noProof/>
            <w:webHidden/>
          </w:rPr>
          <w:fldChar w:fldCharType="end"/>
        </w:r>
      </w:hyperlink>
    </w:p>
    <w:p w14:paraId="456E4EED" w14:textId="391549A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0" w:history="1">
        <w:r w:rsidR="009A2260" w:rsidRPr="000F2745">
          <w:rPr>
            <w:rStyle w:val="Hyperlink"/>
            <w:rFonts w:ascii="Arial" w:hAnsi="Arial" w:cs="Arial"/>
            <w:noProof/>
          </w:rPr>
          <w:t>10.2.4.7 Description of list of LLRs allocated</w:t>
        </w:r>
        <w:r w:rsidR="009A2260">
          <w:rPr>
            <w:noProof/>
            <w:webHidden/>
          </w:rPr>
          <w:tab/>
        </w:r>
        <w:r w:rsidR="009A2260">
          <w:rPr>
            <w:noProof/>
            <w:webHidden/>
          </w:rPr>
          <w:fldChar w:fldCharType="begin"/>
        </w:r>
        <w:r w:rsidR="009A2260">
          <w:rPr>
            <w:noProof/>
            <w:webHidden/>
          </w:rPr>
          <w:instrText xml:space="preserve"> PAGEREF _Toc158905600 \h </w:instrText>
        </w:r>
        <w:r w:rsidR="009A2260">
          <w:rPr>
            <w:noProof/>
            <w:webHidden/>
          </w:rPr>
        </w:r>
        <w:r w:rsidR="009A2260">
          <w:rPr>
            <w:noProof/>
            <w:webHidden/>
          </w:rPr>
          <w:fldChar w:fldCharType="separate"/>
        </w:r>
        <w:r w:rsidR="00E007C1">
          <w:rPr>
            <w:noProof/>
            <w:webHidden/>
          </w:rPr>
          <w:t>83</w:t>
        </w:r>
        <w:r w:rsidR="009A2260">
          <w:rPr>
            <w:noProof/>
            <w:webHidden/>
          </w:rPr>
          <w:fldChar w:fldCharType="end"/>
        </w:r>
      </w:hyperlink>
    </w:p>
    <w:p w14:paraId="33D6A494" w14:textId="080E270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1" w:history="1">
        <w:r w:rsidR="009A2260" w:rsidRPr="000F2745">
          <w:rPr>
            <w:rStyle w:val="Hyperlink"/>
            <w:rFonts w:ascii="Arial" w:hAnsi="Arial" w:cs="Arial"/>
            <w:noProof/>
          </w:rPr>
          <w:t>10.2.4.7.1 daucmfarinc825-A825ReceiveMessage-LLR-001</w:t>
        </w:r>
        <w:r w:rsidR="009A2260">
          <w:rPr>
            <w:noProof/>
            <w:webHidden/>
          </w:rPr>
          <w:tab/>
        </w:r>
        <w:r w:rsidR="009A2260">
          <w:rPr>
            <w:noProof/>
            <w:webHidden/>
          </w:rPr>
          <w:fldChar w:fldCharType="begin"/>
        </w:r>
        <w:r w:rsidR="009A2260">
          <w:rPr>
            <w:noProof/>
            <w:webHidden/>
          </w:rPr>
          <w:instrText xml:space="preserve"> PAGEREF _Toc158905601 \h </w:instrText>
        </w:r>
        <w:r w:rsidR="009A2260">
          <w:rPr>
            <w:noProof/>
            <w:webHidden/>
          </w:rPr>
        </w:r>
        <w:r w:rsidR="009A2260">
          <w:rPr>
            <w:noProof/>
            <w:webHidden/>
          </w:rPr>
          <w:fldChar w:fldCharType="separate"/>
        </w:r>
        <w:r w:rsidR="00E007C1">
          <w:rPr>
            <w:noProof/>
            <w:webHidden/>
          </w:rPr>
          <w:t>83</w:t>
        </w:r>
        <w:r w:rsidR="009A2260">
          <w:rPr>
            <w:noProof/>
            <w:webHidden/>
          </w:rPr>
          <w:fldChar w:fldCharType="end"/>
        </w:r>
      </w:hyperlink>
    </w:p>
    <w:p w14:paraId="4C748A5F" w14:textId="094C096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2" w:history="1">
        <w:r w:rsidR="009A2260" w:rsidRPr="000F2745">
          <w:rPr>
            <w:rStyle w:val="Hyperlink"/>
            <w:rFonts w:ascii="Arial" w:hAnsi="Arial" w:cs="Arial"/>
            <w:noProof/>
          </w:rPr>
          <w:t>10.2.4.7.2 daucmfarinc825-A825ReceiveMessage-LLR-002</w:t>
        </w:r>
        <w:r w:rsidR="009A2260">
          <w:rPr>
            <w:noProof/>
            <w:webHidden/>
          </w:rPr>
          <w:tab/>
        </w:r>
        <w:r w:rsidR="009A2260">
          <w:rPr>
            <w:noProof/>
            <w:webHidden/>
          </w:rPr>
          <w:fldChar w:fldCharType="begin"/>
        </w:r>
        <w:r w:rsidR="009A2260">
          <w:rPr>
            <w:noProof/>
            <w:webHidden/>
          </w:rPr>
          <w:instrText xml:space="preserve"> PAGEREF _Toc158905602 \h </w:instrText>
        </w:r>
        <w:r w:rsidR="009A2260">
          <w:rPr>
            <w:noProof/>
            <w:webHidden/>
          </w:rPr>
        </w:r>
        <w:r w:rsidR="009A2260">
          <w:rPr>
            <w:noProof/>
            <w:webHidden/>
          </w:rPr>
          <w:fldChar w:fldCharType="separate"/>
        </w:r>
        <w:r w:rsidR="00E007C1">
          <w:rPr>
            <w:noProof/>
            <w:webHidden/>
          </w:rPr>
          <w:t>83</w:t>
        </w:r>
        <w:r w:rsidR="009A2260">
          <w:rPr>
            <w:noProof/>
            <w:webHidden/>
          </w:rPr>
          <w:fldChar w:fldCharType="end"/>
        </w:r>
      </w:hyperlink>
    </w:p>
    <w:p w14:paraId="2DED38BA" w14:textId="6AC70AF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3" w:history="1">
        <w:r w:rsidR="009A2260" w:rsidRPr="000F2745">
          <w:rPr>
            <w:rStyle w:val="Hyperlink"/>
            <w:rFonts w:ascii="Arial" w:hAnsi="Arial" w:cs="Arial"/>
            <w:noProof/>
          </w:rPr>
          <w:t>10.2.4.7.3 daucmfarinc825-A825ReceiveMessage-LLR-003</w:t>
        </w:r>
        <w:r w:rsidR="009A2260">
          <w:rPr>
            <w:noProof/>
            <w:webHidden/>
          </w:rPr>
          <w:tab/>
        </w:r>
        <w:r w:rsidR="009A2260">
          <w:rPr>
            <w:noProof/>
            <w:webHidden/>
          </w:rPr>
          <w:fldChar w:fldCharType="begin"/>
        </w:r>
        <w:r w:rsidR="009A2260">
          <w:rPr>
            <w:noProof/>
            <w:webHidden/>
          </w:rPr>
          <w:instrText xml:space="preserve"> PAGEREF _Toc158905603 \h </w:instrText>
        </w:r>
        <w:r w:rsidR="009A2260">
          <w:rPr>
            <w:noProof/>
            <w:webHidden/>
          </w:rPr>
        </w:r>
        <w:r w:rsidR="009A2260">
          <w:rPr>
            <w:noProof/>
            <w:webHidden/>
          </w:rPr>
          <w:fldChar w:fldCharType="separate"/>
        </w:r>
        <w:r w:rsidR="00E007C1">
          <w:rPr>
            <w:noProof/>
            <w:webHidden/>
          </w:rPr>
          <w:t>84</w:t>
        </w:r>
        <w:r w:rsidR="009A2260">
          <w:rPr>
            <w:noProof/>
            <w:webHidden/>
          </w:rPr>
          <w:fldChar w:fldCharType="end"/>
        </w:r>
      </w:hyperlink>
    </w:p>
    <w:p w14:paraId="00A605BA" w14:textId="09A6CAD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4" w:history="1">
        <w:r w:rsidR="009A2260" w:rsidRPr="000F2745">
          <w:rPr>
            <w:rStyle w:val="Hyperlink"/>
            <w:rFonts w:ascii="Arial" w:hAnsi="Arial" w:cs="Arial"/>
            <w:noProof/>
          </w:rPr>
          <w:t>10.2.4.7.4 daucmfarinc825-A825ReceiveMessage-LLR-004</w:t>
        </w:r>
        <w:r w:rsidR="009A2260">
          <w:rPr>
            <w:noProof/>
            <w:webHidden/>
          </w:rPr>
          <w:tab/>
        </w:r>
        <w:r w:rsidR="009A2260">
          <w:rPr>
            <w:noProof/>
            <w:webHidden/>
          </w:rPr>
          <w:fldChar w:fldCharType="begin"/>
        </w:r>
        <w:r w:rsidR="009A2260">
          <w:rPr>
            <w:noProof/>
            <w:webHidden/>
          </w:rPr>
          <w:instrText xml:space="preserve"> PAGEREF _Toc158905604 \h </w:instrText>
        </w:r>
        <w:r w:rsidR="009A2260">
          <w:rPr>
            <w:noProof/>
            <w:webHidden/>
          </w:rPr>
        </w:r>
        <w:r w:rsidR="009A2260">
          <w:rPr>
            <w:noProof/>
            <w:webHidden/>
          </w:rPr>
          <w:fldChar w:fldCharType="separate"/>
        </w:r>
        <w:r w:rsidR="00E007C1">
          <w:rPr>
            <w:noProof/>
            <w:webHidden/>
          </w:rPr>
          <w:t>84</w:t>
        </w:r>
        <w:r w:rsidR="009A2260">
          <w:rPr>
            <w:noProof/>
            <w:webHidden/>
          </w:rPr>
          <w:fldChar w:fldCharType="end"/>
        </w:r>
      </w:hyperlink>
    </w:p>
    <w:p w14:paraId="7C364EFD" w14:textId="304B46C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5" w:history="1">
        <w:r w:rsidR="009A2260" w:rsidRPr="000F2745">
          <w:rPr>
            <w:rStyle w:val="Hyperlink"/>
            <w:rFonts w:ascii="Arial" w:hAnsi="Arial" w:cs="Arial"/>
            <w:noProof/>
          </w:rPr>
          <w:t>10.2.4.7.5 daucmfarinc825-A825ReceiveMessage-LLR-005</w:t>
        </w:r>
        <w:r w:rsidR="009A2260">
          <w:rPr>
            <w:noProof/>
            <w:webHidden/>
          </w:rPr>
          <w:tab/>
        </w:r>
        <w:r w:rsidR="009A2260">
          <w:rPr>
            <w:noProof/>
            <w:webHidden/>
          </w:rPr>
          <w:fldChar w:fldCharType="begin"/>
        </w:r>
        <w:r w:rsidR="009A2260">
          <w:rPr>
            <w:noProof/>
            <w:webHidden/>
          </w:rPr>
          <w:instrText xml:space="preserve"> PAGEREF _Toc158905605 \h </w:instrText>
        </w:r>
        <w:r w:rsidR="009A2260">
          <w:rPr>
            <w:noProof/>
            <w:webHidden/>
          </w:rPr>
        </w:r>
        <w:r w:rsidR="009A2260">
          <w:rPr>
            <w:noProof/>
            <w:webHidden/>
          </w:rPr>
          <w:fldChar w:fldCharType="separate"/>
        </w:r>
        <w:r w:rsidR="00E007C1">
          <w:rPr>
            <w:noProof/>
            <w:webHidden/>
          </w:rPr>
          <w:t>84</w:t>
        </w:r>
        <w:r w:rsidR="009A2260">
          <w:rPr>
            <w:noProof/>
            <w:webHidden/>
          </w:rPr>
          <w:fldChar w:fldCharType="end"/>
        </w:r>
      </w:hyperlink>
    </w:p>
    <w:p w14:paraId="4A81365F" w14:textId="1F4B82D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6" w:history="1">
        <w:r w:rsidR="009A2260" w:rsidRPr="000F2745">
          <w:rPr>
            <w:rStyle w:val="Hyperlink"/>
            <w:rFonts w:ascii="Arial" w:hAnsi="Arial" w:cs="Arial"/>
            <w:noProof/>
          </w:rPr>
          <w:t>10.2.4.7.6 daucmfarinc825-A825ReceiveMessage-LLR-006</w:t>
        </w:r>
        <w:r w:rsidR="009A2260">
          <w:rPr>
            <w:noProof/>
            <w:webHidden/>
          </w:rPr>
          <w:tab/>
        </w:r>
        <w:r w:rsidR="009A2260">
          <w:rPr>
            <w:noProof/>
            <w:webHidden/>
          </w:rPr>
          <w:fldChar w:fldCharType="begin"/>
        </w:r>
        <w:r w:rsidR="009A2260">
          <w:rPr>
            <w:noProof/>
            <w:webHidden/>
          </w:rPr>
          <w:instrText xml:space="preserve"> PAGEREF _Toc158905606 \h </w:instrText>
        </w:r>
        <w:r w:rsidR="009A2260">
          <w:rPr>
            <w:noProof/>
            <w:webHidden/>
          </w:rPr>
        </w:r>
        <w:r w:rsidR="009A2260">
          <w:rPr>
            <w:noProof/>
            <w:webHidden/>
          </w:rPr>
          <w:fldChar w:fldCharType="separate"/>
        </w:r>
        <w:r w:rsidR="00E007C1">
          <w:rPr>
            <w:noProof/>
            <w:webHidden/>
          </w:rPr>
          <w:t>84</w:t>
        </w:r>
        <w:r w:rsidR="009A2260">
          <w:rPr>
            <w:noProof/>
            <w:webHidden/>
          </w:rPr>
          <w:fldChar w:fldCharType="end"/>
        </w:r>
      </w:hyperlink>
    </w:p>
    <w:p w14:paraId="5A0FC6A2" w14:textId="2532671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7" w:history="1">
        <w:r w:rsidR="009A2260" w:rsidRPr="000F2745">
          <w:rPr>
            <w:rStyle w:val="Hyperlink"/>
            <w:rFonts w:ascii="Arial" w:hAnsi="Arial" w:cs="Arial"/>
            <w:noProof/>
          </w:rPr>
          <w:t>10.2.4.7.7 daucmfarinc825-A825ReceiveMessage-LLR-007</w:t>
        </w:r>
        <w:r w:rsidR="009A2260">
          <w:rPr>
            <w:noProof/>
            <w:webHidden/>
          </w:rPr>
          <w:tab/>
        </w:r>
        <w:r w:rsidR="009A2260">
          <w:rPr>
            <w:noProof/>
            <w:webHidden/>
          </w:rPr>
          <w:fldChar w:fldCharType="begin"/>
        </w:r>
        <w:r w:rsidR="009A2260">
          <w:rPr>
            <w:noProof/>
            <w:webHidden/>
          </w:rPr>
          <w:instrText xml:space="preserve"> PAGEREF _Toc158905607 \h </w:instrText>
        </w:r>
        <w:r w:rsidR="009A2260">
          <w:rPr>
            <w:noProof/>
            <w:webHidden/>
          </w:rPr>
        </w:r>
        <w:r w:rsidR="009A2260">
          <w:rPr>
            <w:noProof/>
            <w:webHidden/>
          </w:rPr>
          <w:fldChar w:fldCharType="separate"/>
        </w:r>
        <w:r w:rsidR="00E007C1">
          <w:rPr>
            <w:noProof/>
            <w:webHidden/>
          </w:rPr>
          <w:t>84</w:t>
        </w:r>
        <w:r w:rsidR="009A2260">
          <w:rPr>
            <w:noProof/>
            <w:webHidden/>
          </w:rPr>
          <w:fldChar w:fldCharType="end"/>
        </w:r>
      </w:hyperlink>
    </w:p>
    <w:p w14:paraId="2A4412D0" w14:textId="0E084D1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8" w:history="1">
        <w:r w:rsidR="009A2260" w:rsidRPr="000F2745">
          <w:rPr>
            <w:rStyle w:val="Hyperlink"/>
            <w:rFonts w:ascii="Arial" w:hAnsi="Arial" w:cs="Arial"/>
            <w:noProof/>
          </w:rPr>
          <w:t>10.2.4.7.8 daucmfarinc825-A825ReceiveMessage-LLR-008</w:t>
        </w:r>
        <w:r w:rsidR="009A2260">
          <w:rPr>
            <w:noProof/>
            <w:webHidden/>
          </w:rPr>
          <w:tab/>
        </w:r>
        <w:r w:rsidR="009A2260">
          <w:rPr>
            <w:noProof/>
            <w:webHidden/>
          </w:rPr>
          <w:fldChar w:fldCharType="begin"/>
        </w:r>
        <w:r w:rsidR="009A2260">
          <w:rPr>
            <w:noProof/>
            <w:webHidden/>
          </w:rPr>
          <w:instrText xml:space="preserve"> PAGEREF _Toc158905608 \h </w:instrText>
        </w:r>
        <w:r w:rsidR="009A2260">
          <w:rPr>
            <w:noProof/>
            <w:webHidden/>
          </w:rPr>
        </w:r>
        <w:r w:rsidR="009A2260">
          <w:rPr>
            <w:noProof/>
            <w:webHidden/>
          </w:rPr>
          <w:fldChar w:fldCharType="separate"/>
        </w:r>
        <w:r w:rsidR="00E007C1">
          <w:rPr>
            <w:noProof/>
            <w:webHidden/>
          </w:rPr>
          <w:t>85</w:t>
        </w:r>
        <w:r w:rsidR="009A2260">
          <w:rPr>
            <w:noProof/>
            <w:webHidden/>
          </w:rPr>
          <w:fldChar w:fldCharType="end"/>
        </w:r>
      </w:hyperlink>
    </w:p>
    <w:p w14:paraId="109286DD" w14:textId="6A144F0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09" w:history="1">
        <w:r w:rsidR="009A2260" w:rsidRPr="000F2745">
          <w:rPr>
            <w:rStyle w:val="Hyperlink"/>
            <w:rFonts w:ascii="Arial" w:hAnsi="Arial" w:cs="Arial"/>
            <w:noProof/>
          </w:rPr>
          <w:t>10.2.4.7.9 daucmfarinc825-A825ReceiveMessage-LLR-009</w:t>
        </w:r>
        <w:r w:rsidR="009A2260">
          <w:rPr>
            <w:noProof/>
            <w:webHidden/>
          </w:rPr>
          <w:tab/>
        </w:r>
        <w:r w:rsidR="009A2260">
          <w:rPr>
            <w:noProof/>
            <w:webHidden/>
          </w:rPr>
          <w:fldChar w:fldCharType="begin"/>
        </w:r>
        <w:r w:rsidR="009A2260">
          <w:rPr>
            <w:noProof/>
            <w:webHidden/>
          </w:rPr>
          <w:instrText xml:space="preserve"> PAGEREF _Toc158905609 \h </w:instrText>
        </w:r>
        <w:r w:rsidR="009A2260">
          <w:rPr>
            <w:noProof/>
            <w:webHidden/>
          </w:rPr>
        </w:r>
        <w:r w:rsidR="009A2260">
          <w:rPr>
            <w:noProof/>
            <w:webHidden/>
          </w:rPr>
          <w:fldChar w:fldCharType="separate"/>
        </w:r>
        <w:r w:rsidR="00E007C1">
          <w:rPr>
            <w:noProof/>
            <w:webHidden/>
          </w:rPr>
          <w:t>85</w:t>
        </w:r>
        <w:r w:rsidR="009A2260">
          <w:rPr>
            <w:noProof/>
            <w:webHidden/>
          </w:rPr>
          <w:fldChar w:fldCharType="end"/>
        </w:r>
      </w:hyperlink>
    </w:p>
    <w:p w14:paraId="604C82D5" w14:textId="3008789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0" w:history="1">
        <w:r w:rsidR="009A2260" w:rsidRPr="000F2745">
          <w:rPr>
            <w:rStyle w:val="Hyperlink"/>
            <w:noProof/>
          </w:rPr>
          <w:t>10.2.5 TxQueueInsert</w:t>
        </w:r>
        <w:r w:rsidR="009A2260">
          <w:rPr>
            <w:noProof/>
            <w:webHidden/>
          </w:rPr>
          <w:tab/>
        </w:r>
        <w:r w:rsidR="009A2260">
          <w:rPr>
            <w:noProof/>
            <w:webHidden/>
          </w:rPr>
          <w:fldChar w:fldCharType="begin"/>
        </w:r>
        <w:r w:rsidR="009A2260">
          <w:rPr>
            <w:noProof/>
            <w:webHidden/>
          </w:rPr>
          <w:instrText xml:space="preserve"> PAGEREF _Toc158905610 \h </w:instrText>
        </w:r>
        <w:r w:rsidR="009A2260">
          <w:rPr>
            <w:noProof/>
            <w:webHidden/>
          </w:rPr>
        </w:r>
        <w:r w:rsidR="009A2260">
          <w:rPr>
            <w:noProof/>
            <w:webHidden/>
          </w:rPr>
          <w:fldChar w:fldCharType="separate"/>
        </w:r>
        <w:r w:rsidR="00E007C1">
          <w:rPr>
            <w:noProof/>
            <w:webHidden/>
          </w:rPr>
          <w:t>85</w:t>
        </w:r>
        <w:r w:rsidR="009A2260">
          <w:rPr>
            <w:noProof/>
            <w:webHidden/>
          </w:rPr>
          <w:fldChar w:fldCharType="end"/>
        </w:r>
      </w:hyperlink>
    </w:p>
    <w:p w14:paraId="72440835" w14:textId="1004B06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1" w:history="1">
        <w:r w:rsidR="009A2260" w:rsidRPr="000F2745">
          <w:rPr>
            <w:rStyle w:val="Hyperlink"/>
            <w:rFonts w:ascii="Arial" w:hAnsi="Arial" w:cs="Arial"/>
            <w:noProof/>
          </w:rPr>
          <w:t>10.2.5.1 Brief Description</w:t>
        </w:r>
        <w:r w:rsidR="009A2260">
          <w:rPr>
            <w:noProof/>
            <w:webHidden/>
          </w:rPr>
          <w:tab/>
        </w:r>
        <w:r w:rsidR="009A2260">
          <w:rPr>
            <w:noProof/>
            <w:webHidden/>
          </w:rPr>
          <w:fldChar w:fldCharType="begin"/>
        </w:r>
        <w:r w:rsidR="009A2260">
          <w:rPr>
            <w:noProof/>
            <w:webHidden/>
          </w:rPr>
          <w:instrText xml:space="preserve"> PAGEREF _Toc158905611 \h </w:instrText>
        </w:r>
        <w:r w:rsidR="009A2260">
          <w:rPr>
            <w:noProof/>
            <w:webHidden/>
          </w:rPr>
        </w:r>
        <w:r w:rsidR="009A2260">
          <w:rPr>
            <w:noProof/>
            <w:webHidden/>
          </w:rPr>
          <w:fldChar w:fldCharType="separate"/>
        </w:r>
        <w:r w:rsidR="00E007C1">
          <w:rPr>
            <w:noProof/>
            <w:webHidden/>
          </w:rPr>
          <w:t>85</w:t>
        </w:r>
        <w:r w:rsidR="009A2260">
          <w:rPr>
            <w:noProof/>
            <w:webHidden/>
          </w:rPr>
          <w:fldChar w:fldCharType="end"/>
        </w:r>
      </w:hyperlink>
    </w:p>
    <w:p w14:paraId="36FBC97F" w14:textId="0E9B4BD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2" w:history="1">
        <w:r w:rsidR="009A2260" w:rsidRPr="000F2745">
          <w:rPr>
            <w:rStyle w:val="Hyperlink"/>
            <w:rFonts w:ascii="Arial" w:hAnsi="Arial" w:cs="Arial"/>
            <w:noProof/>
          </w:rPr>
          <w:t>10.2.5.2 List of HLRs allocated</w:t>
        </w:r>
        <w:r w:rsidR="009A2260">
          <w:rPr>
            <w:noProof/>
            <w:webHidden/>
          </w:rPr>
          <w:tab/>
        </w:r>
        <w:r w:rsidR="009A2260">
          <w:rPr>
            <w:noProof/>
            <w:webHidden/>
          </w:rPr>
          <w:fldChar w:fldCharType="begin"/>
        </w:r>
        <w:r w:rsidR="009A2260">
          <w:rPr>
            <w:noProof/>
            <w:webHidden/>
          </w:rPr>
          <w:instrText xml:space="preserve"> PAGEREF _Toc158905612 \h </w:instrText>
        </w:r>
        <w:r w:rsidR="009A2260">
          <w:rPr>
            <w:noProof/>
            <w:webHidden/>
          </w:rPr>
        </w:r>
        <w:r w:rsidR="009A2260">
          <w:rPr>
            <w:noProof/>
            <w:webHidden/>
          </w:rPr>
          <w:fldChar w:fldCharType="separate"/>
        </w:r>
        <w:r w:rsidR="00E007C1">
          <w:rPr>
            <w:noProof/>
            <w:webHidden/>
          </w:rPr>
          <w:t>85</w:t>
        </w:r>
        <w:r w:rsidR="009A2260">
          <w:rPr>
            <w:noProof/>
            <w:webHidden/>
          </w:rPr>
          <w:fldChar w:fldCharType="end"/>
        </w:r>
      </w:hyperlink>
    </w:p>
    <w:p w14:paraId="746DEADE" w14:textId="3910A2E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3" w:history="1">
        <w:r w:rsidR="009A2260" w:rsidRPr="000F2745">
          <w:rPr>
            <w:rStyle w:val="Hyperlink"/>
            <w:rFonts w:ascii="Arial" w:hAnsi="Arial" w:cs="Arial"/>
            <w:noProof/>
          </w:rPr>
          <w:t>10.2.5.3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_Toc158905613 \h </w:instrText>
        </w:r>
        <w:r w:rsidR="009A2260">
          <w:rPr>
            <w:noProof/>
            <w:webHidden/>
          </w:rPr>
        </w:r>
        <w:r w:rsidR="009A2260">
          <w:rPr>
            <w:noProof/>
            <w:webHidden/>
          </w:rPr>
          <w:fldChar w:fldCharType="separate"/>
        </w:r>
        <w:r w:rsidR="00E007C1">
          <w:rPr>
            <w:noProof/>
            <w:webHidden/>
          </w:rPr>
          <w:t>85</w:t>
        </w:r>
        <w:r w:rsidR="009A2260">
          <w:rPr>
            <w:noProof/>
            <w:webHidden/>
          </w:rPr>
          <w:fldChar w:fldCharType="end"/>
        </w:r>
      </w:hyperlink>
    </w:p>
    <w:p w14:paraId="37D84FC5" w14:textId="6332603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4" w:history="1">
        <w:r w:rsidR="009A2260" w:rsidRPr="000F2745">
          <w:rPr>
            <w:rStyle w:val="Hyperlink"/>
            <w:rFonts w:ascii="Arial" w:hAnsi="Arial" w:cs="Arial"/>
            <w:noProof/>
          </w:rPr>
          <w:t>10.2.5.4 Parameter list (Input/Output)</w:t>
        </w:r>
        <w:r w:rsidR="009A2260">
          <w:rPr>
            <w:noProof/>
            <w:webHidden/>
          </w:rPr>
          <w:tab/>
        </w:r>
        <w:r w:rsidR="009A2260">
          <w:rPr>
            <w:noProof/>
            <w:webHidden/>
          </w:rPr>
          <w:fldChar w:fldCharType="begin"/>
        </w:r>
        <w:r w:rsidR="009A2260">
          <w:rPr>
            <w:noProof/>
            <w:webHidden/>
          </w:rPr>
          <w:instrText xml:space="preserve"> PAGEREF _Toc158905614 \h </w:instrText>
        </w:r>
        <w:r w:rsidR="009A2260">
          <w:rPr>
            <w:noProof/>
            <w:webHidden/>
          </w:rPr>
        </w:r>
        <w:r w:rsidR="009A2260">
          <w:rPr>
            <w:noProof/>
            <w:webHidden/>
          </w:rPr>
          <w:fldChar w:fldCharType="separate"/>
        </w:r>
        <w:r w:rsidR="00E007C1">
          <w:rPr>
            <w:noProof/>
            <w:webHidden/>
          </w:rPr>
          <w:t>85</w:t>
        </w:r>
        <w:r w:rsidR="009A2260">
          <w:rPr>
            <w:noProof/>
            <w:webHidden/>
          </w:rPr>
          <w:fldChar w:fldCharType="end"/>
        </w:r>
      </w:hyperlink>
    </w:p>
    <w:p w14:paraId="0078FBA2" w14:textId="4781BB6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5" w:history="1">
        <w:r w:rsidR="009A2260" w:rsidRPr="000F2745">
          <w:rPr>
            <w:rStyle w:val="Hyperlink"/>
            <w:rFonts w:ascii="Arial" w:hAnsi="Arial" w:cs="Arial"/>
            <w:noProof/>
          </w:rPr>
          <w:t>10.2.5.5 Return Value</w:t>
        </w:r>
        <w:r w:rsidR="009A2260">
          <w:rPr>
            <w:noProof/>
            <w:webHidden/>
          </w:rPr>
          <w:tab/>
        </w:r>
        <w:r w:rsidR="009A2260">
          <w:rPr>
            <w:noProof/>
            <w:webHidden/>
          </w:rPr>
          <w:fldChar w:fldCharType="begin"/>
        </w:r>
        <w:r w:rsidR="009A2260">
          <w:rPr>
            <w:noProof/>
            <w:webHidden/>
          </w:rPr>
          <w:instrText xml:space="preserve"> PAGEREF _Toc158905615 \h </w:instrText>
        </w:r>
        <w:r w:rsidR="009A2260">
          <w:rPr>
            <w:noProof/>
            <w:webHidden/>
          </w:rPr>
        </w:r>
        <w:r w:rsidR="009A2260">
          <w:rPr>
            <w:noProof/>
            <w:webHidden/>
          </w:rPr>
          <w:fldChar w:fldCharType="separate"/>
        </w:r>
        <w:r w:rsidR="00E007C1">
          <w:rPr>
            <w:noProof/>
            <w:webHidden/>
          </w:rPr>
          <w:t>86</w:t>
        </w:r>
        <w:r w:rsidR="009A2260">
          <w:rPr>
            <w:noProof/>
            <w:webHidden/>
          </w:rPr>
          <w:fldChar w:fldCharType="end"/>
        </w:r>
      </w:hyperlink>
    </w:p>
    <w:p w14:paraId="3C5A18C5" w14:textId="071851B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6" w:history="1">
        <w:r w:rsidR="009A2260" w:rsidRPr="000F2745">
          <w:rPr>
            <w:rStyle w:val="Hyperlink"/>
            <w:rFonts w:ascii="Arial" w:hAnsi="Arial" w:cs="Arial"/>
            <w:noProof/>
          </w:rPr>
          <w:t>10.2.5.6 Other CSUs called by this CSU</w:t>
        </w:r>
        <w:r w:rsidR="009A2260">
          <w:rPr>
            <w:noProof/>
            <w:webHidden/>
          </w:rPr>
          <w:tab/>
        </w:r>
        <w:r w:rsidR="009A2260">
          <w:rPr>
            <w:noProof/>
            <w:webHidden/>
          </w:rPr>
          <w:fldChar w:fldCharType="begin"/>
        </w:r>
        <w:r w:rsidR="009A2260">
          <w:rPr>
            <w:noProof/>
            <w:webHidden/>
          </w:rPr>
          <w:instrText xml:space="preserve"> PAGEREF _Toc158905616 \h </w:instrText>
        </w:r>
        <w:r w:rsidR="009A2260">
          <w:rPr>
            <w:noProof/>
            <w:webHidden/>
          </w:rPr>
        </w:r>
        <w:r w:rsidR="009A2260">
          <w:rPr>
            <w:noProof/>
            <w:webHidden/>
          </w:rPr>
          <w:fldChar w:fldCharType="separate"/>
        </w:r>
        <w:r w:rsidR="00E007C1">
          <w:rPr>
            <w:noProof/>
            <w:webHidden/>
          </w:rPr>
          <w:t>86</w:t>
        </w:r>
        <w:r w:rsidR="009A2260">
          <w:rPr>
            <w:noProof/>
            <w:webHidden/>
          </w:rPr>
          <w:fldChar w:fldCharType="end"/>
        </w:r>
      </w:hyperlink>
    </w:p>
    <w:p w14:paraId="677509C4" w14:textId="5B97F17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7" w:history="1">
        <w:r w:rsidR="009A2260" w:rsidRPr="000F2745">
          <w:rPr>
            <w:rStyle w:val="Hyperlink"/>
            <w:rFonts w:ascii="Arial" w:hAnsi="Arial" w:cs="Arial"/>
            <w:noProof/>
          </w:rPr>
          <w:t>10.2.5.7 Description of list of LLRs allocated</w:t>
        </w:r>
        <w:r w:rsidR="009A2260">
          <w:rPr>
            <w:noProof/>
            <w:webHidden/>
          </w:rPr>
          <w:tab/>
        </w:r>
        <w:r w:rsidR="009A2260">
          <w:rPr>
            <w:noProof/>
            <w:webHidden/>
          </w:rPr>
          <w:fldChar w:fldCharType="begin"/>
        </w:r>
        <w:r w:rsidR="009A2260">
          <w:rPr>
            <w:noProof/>
            <w:webHidden/>
          </w:rPr>
          <w:instrText xml:space="preserve"> PAGEREF _Toc158905617 \h </w:instrText>
        </w:r>
        <w:r w:rsidR="009A2260">
          <w:rPr>
            <w:noProof/>
            <w:webHidden/>
          </w:rPr>
        </w:r>
        <w:r w:rsidR="009A2260">
          <w:rPr>
            <w:noProof/>
            <w:webHidden/>
          </w:rPr>
          <w:fldChar w:fldCharType="separate"/>
        </w:r>
        <w:r w:rsidR="00E007C1">
          <w:rPr>
            <w:noProof/>
            <w:webHidden/>
          </w:rPr>
          <w:t>86</w:t>
        </w:r>
        <w:r w:rsidR="009A2260">
          <w:rPr>
            <w:noProof/>
            <w:webHidden/>
          </w:rPr>
          <w:fldChar w:fldCharType="end"/>
        </w:r>
      </w:hyperlink>
    </w:p>
    <w:p w14:paraId="1004A575" w14:textId="163B4BF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8" w:history="1">
        <w:r w:rsidR="009A2260" w:rsidRPr="000F2745">
          <w:rPr>
            <w:rStyle w:val="Hyperlink"/>
            <w:rFonts w:ascii="Arial" w:hAnsi="Arial" w:cs="Arial"/>
            <w:noProof/>
          </w:rPr>
          <w:t>10.2.5.7.1 daucmfarinc825-TxQueueInsert-LLR-001</w:t>
        </w:r>
        <w:r w:rsidR="009A2260">
          <w:rPr>
            <w:noProof/>
            <w:webHidden/>
          </w:rPr>
          <w:tab/>
        </w:r>
        <w:r w:rsidR="009A2260">
          <w:rPr>
            <w:noProof/>
            <w:webHidden/>
          </w:rPr>
          <w:fldChar w:fldCharType="begin"/>
        </w:r>
        <w:r w:rsidR="009A2260">
          <w:rPr>
            <w:noProof/>
            <w:webHidden/>
          </w:rPr>
          <w:instrText xml:space="preserve"> PAGEREF _Toc158905618 \h </w:instrText>
        </w:r>
        <w:r w:rsidR="009A2260">
          <w:rPr>
            <w:noProof/>
            <w:webHidden/>
          </w:rPr>
        </w:r>
        <w:r w:rsidR="009A2260">
          <w:rPr>
            <w:noProof/>
            <w:webHidden/>
          </w:rPr>
          <w:fldChar w:fldCharType="separate"/>
        </w:r>
        <w:r w:rsidR="00E007C1">
          <w:rPr>
            <w:noProof/>
            <w:webHidden/>
          </w:rPr>
          <w:t>86</w:t>
        </w:r>
        <w:r w:rsidR="009A2260">
          <w:rPr>
            <w:noProof/>
            <w:webHidden/>
          </w:rPr>
          <w:fldChar w:fldCharType="end"/>
        </w:r>
      </w:hyperlink>
    </w:p>
    <w:p w14:paraId="1D4C39A5" w14:textId="716DE12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19" w:history="1">
        <w:r w:rsidR="009A2260" w:rsidRPr="000F2745">
          <w:rPr>
            <w:rStyle w:val="Hyperlink"/>
            <w:rFonts w:ascii="Arial" w:hAnsi="Arial" w:cs="Arial"/>
            <w:noProof/>
          </w:rPr>
          <w:t>10.2.5.7.2 daucmfarinc825-TxQueueInsert-LLR-002</w:t>
        </w:r>
        <w:r w:rsidR="009A2260">
          <w:rPr>
            <w:noProof/>
            <w:webHidden/>
          </w:rPr>
          <w:tab/>
        </w:r>
        <w:r w:rsidR="009A2260">
          <w:rPr>
            <w:noProof/>
            <w:webHidden/>
          </w:rPr>
          <w:fldChar w:fldCharType="begin"/>
        </w:r>
        <w:r w:rsidR="009A2260">
          <w:rPr>
            <w:noProof/>
            <w:webHidden/>
          </w:rPr>
          <w:instrText xml:space="preserve"> PAGEREF _Toc158905619 \h </w:instrText>
        </w:r>
        <w:r w:rsidR="009A2260">
          <w:rPr>
            <w:noProof/>
            <w:webHidden/>
          </w:rPr>
        </w:r>
        <w:r w:rsidR="009A2260">
          <w:rPr>
            <w:noProof/>
            <w:webHidden/>
          </w:rPr>
          <w:fldChar w:fldCharType="separate"/>
        </w:r>
        <w:r w:rsidR="00E007C1">
          <w:rPr>
            <w:noProof/>
            <w:webHidden/>
          </w:rPr>
          <w:t>86</w:t>
        </w:r>
        <w:r w:rsidR="009A2260">
          <w:rPr>
            <w:noProof/>
            <w:webHidden/>
          </w:rPr>
          <w:fldChar w:fldCharType="end"/>
        </w:r>
      </w:hyperlink>
    </w:p>
    <w:p w14:paraId="104C3501" w14:textId="2D797C6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0" w:history="1">
        <w:r w:rsidR="009A2260" w:rsidRPr="000F2745">
          <w:rPr>
            <w:rStyle w:val="Hyperlink"/>
            <w:rFonts w:ascii="Arial" w:hAnsi="Arial" w:cs="Arial"/>
            <w:noProof/>
          </w:rPr>
          <w:t>10.2.5.7.3 daucmfarinc825-TxQueueInsert-LLR-003</w:t>
        </w:r>
        <w:r w:rsidR="009A2260">
          <w:rPr>
            <w:noProof/>
            <w:webHidden/>
          </w:rPr>
          <w:tab/>
        </w:r>
        <w:r w:rsidR="009A2260">
          <w:rPr>
            <w:noProof/>
            <w:webHidden/>
          </w:rPr>
          <w:fldChar w:fldCharType="begin"/>
        </w:r>
        <w:r w:rsidR="009A2260">
          <w:rPr>
            <w:noProof/>
            <w:webHidden/>
          </w:rPr>
          <w:instrText xml:space="preserve"> PAGEREF _Toc158905620 \h </w:instrText>
        </w:r>
        <w:r w:rsidR="009A2260">
          <w:rPr>
            <w:noProof/>
            <w:webHidden/>
          </w:rPr>
        </w:r>
        <w:r w:rsidR="009A2260">
          <w:rPr>
            <w:noProof/>
            <w:webHidden/>
          </w:rPr>
          <w:fldChar w:fldCharType="separate"/>
        </w:r>
        <w:r w:rsidR="00E007C1">
          <w:rPr>
            <w:noProof/>
            <w:webHidden/>
          </w:rPr>
          <w:t>86</w:t>
        </w:r>
        <w:r w:rsidR="009A2260">
          <w:rPr>
            <w:noProof/>
            <w:webHidden/>
          </w:rPr>
          <w:fldChar w:fldCharType="end"/>
        </w:r>
      </w:hyperlink>
    </w:p>
    <w:p w14:paraId="569A1478" w14:textId="0F7DBE0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1" w:history="1">
        <w:r w:rsidR="009A2260" w:rsidRPr="000F2745">
          <w:rPr>
            <w:rStyle w:val="Hyperlink"/>
            <w:rFonts w:ascii="Arial" w:hAnsi="Arial" w:cs="Arial"/>
            <w:noProof/>
          </w:rPr>
          <w:t>10.2.5.7.4 daucmfarinc825-TxQueueInsert-LLR-004</w:t>
        </w:r>
        <w:r w:rsidR="009A2260">
          <w:rPr>
            <w:noProof/>
            <w:webHidden/>
          </w:rPr>
          <w:tab/>
        </w:r>
        <w:r w:rsidR="009A2260">
          <w:rPr>
            <w:noProof/>
            <w:webHidden/>
          </w:rPr>
          <w:fldChar w:fldCharType="begin"/>
        </w:r>
        <w:r w:rsidR="009A2260">
          <w:rPr>
            <w:noProof/>
            <w:webHidden/>
          </w:rPr>
          <w:instrText xml:space="preserve"> PAGEREF _Toc158905621 \h </w:instrText>
        </w:r>
        <w:r w:rsidR="009A2260">
          <w:rPr>
            <w:noProof/>
            <w:webHidden/>
          </w:rPr>
        </w:r>
        <w:r w:rsidR="009A2260">
          <w:rPr>
            <w:noProof/>
            <w:webHidden/>
          </w:rPr>
          <w:fldChar w:fldCharType="separate"/>
        </w:r>
        <w:r w:rsidR="00E007C1">
          <w:rPr>
            <w:noProof/>
            <w:webHidden/>
          </w:rPr>
          <w:t>86</w:t>
        </w:r>
        <w:r w:rsidR="009A2260">
          <w:rPr>
            <w:noProof/>
            <w:webHidden/>
          </w:rPr>
          <w:fldChar w:fldCharType="end"/>
        </w:r>
      </w:hyperlink>
    </w:p>
    <w:p w14:paraId="701026C4" w14:textId="35709A5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2" w:history="1">
        <w:r w:rsidR="009A2260" w:rsidRPr="000F2745">
          <w:rPr>
            <w:rStyle w:val="Hyperlink"/>
            <w:rFonts w:ascii="Arial" w:hAnsi="Arial" w:cs="Arial"/>
            <w:noProof/>
          </w:rPr>
          <w:t>10.2.5.7.5 daucmfarinc825-TxQueueInsert-LLR-005</w:t>
        </w:r>
        <w:r w:rsidR="009A2260">
          <w:rPr>
            <w:noProof/>
            <w:webHidden/>
          </w:rPr>
          <w:tab/>
        </w:r>
        <w:r w:rsidR="009A2260">
          <w:rPr>
            <w:noProof/>
            <w:webHidden/>
          </w:rPr>
          <w:fldChar w:fldCharType="begin"/>
        </w:r>
        <w:r w:rsidR="009A2260">
          <w:rPr>
            <w:noProof/>
            <w:webHidden/>
          </w:rPr>
          <w:instrText xml:space="preserve"> PAGEREF _Toc158905622 \h </w:instrText>
        </w:r>
        <w:r w:rsidR="009A2260">
          <w:rPr>
            <w:noProof/>
            <w:webHidden/>
          </w:rPr>
        </w:r>
        <w:r w:rsidR="009A2260">
          <w:rPr>
            <w:noProof/>
            <w:webHidden/>
          </w:rPr>
          <w:fldChar w:fldCharType="separate"/>
        </w:r>
        <w:r w:rsidR="00E007C1">
          <w:rPr>
            <w:noProof/>
            <w:webHidden/>
          </w:rPr>
          <w:t>87</w:t>
        </w:r>
        <w:r w:rsidR="009A2260">
          <w:rPr>
            <w:noProof/>
            <w:webHidden/>
          </w:rPr>
          <w:fldChar w:fldCharType="end"/>
        </w:r>
      </w:hyperlink>
    </w:p>
    <w:p w14:paraId="36AC31FA" w14:textId="3C0C757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3" w:history="1">
        <w:r w:rsidR="009A2260" w:rsidRPr="000F2745">
          <w:rPr>
            <w:rStyle w:val="Hyperlink"/>
            <w:rFonts w:ascii="Arial" w:hAnsi="Arial" w:cs="Arial"/>
            <w:noProof/>
          </w:rPr>
          <w:t>10.2.5.7.6 daucmfarinc825-TxQueueInsert-LLR-006</w:t>
        </w:r>
        <w:r w:rsidR="009A2260">
          <w:rPr>
            <w:noProof/>
            <w:webHidden/>
          </w:rPr>
          <w:tab/>
        </w:r>
        <w:r w:rsidR="009A2260">
          <w:rPr>
            <w:noProof/>
            <w:webHidden/>
          </w:rPr>
          <w:fldChar w:fldCharType="begin"/>
        </w:r>
        <w:r w:rsidR="009A2260">
          <w:rPr>
            <w:noProof/>
            <w:webHidden/>
          </w:rPr>
          <w:instrText xml:space="preserve"> PAGEREF _Toc158905623 \h </w:instrText>
        </w:r>
        <w:r w:rsidR="009A2260">
          <w:rPr>
            <w:noProof/>
            <w:webHidden/>
          </w:rPr>
        </w:r>
        <w:r w:rsidR="009A2260">
          <w:rPr>
            <w:noProof/>
            <w:webHidden/>
          </w:rPr>
          <w:fldChar w:fldCharType="separate"/>
        </w:r>
        <w:r w:rsidR="00E007C1">
          <w:rPr>
            <w:noProof/>
            <w:webHidden/>
          </w:rPr>
          <w:t>87</w:t>
        </w:r>
        <w:r w:rsidR="009A2260">
          <w:rPr>
            <w:noProof/>
            <w:webHidden/>
          </w:rPr>
          <w:fldChar w:fldCharType="end"/>
        </w:r>
      </w:hyperlink>
    </w:p>
    <w:p w14:paraId="07061891" w14:textId="0067093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4" w:history="1">
        <w:r w:rsidR="009A2260" w:rsidRPr="000F2745">
          <w:rPr>
            <w:rStyle w:val="Hyperlink"/>
            <w:rFonts w:ascii="Arial" w:hAnsi="Arial" w:cs="Arial"/>
            <w:noProof/>
          </w:rPr>
          <w:t>10.2.5.7.7 daucmfarinc825-TxQueueInsert-LLR-007</w:t>
        </w:r>
        <w:r w:rsidR="009A2260">
          <w:rPr>
            <w:noProof/>
            <w:webHidden/>
          </w:rPr>
          <w:tab/>
        </w:r>
        <w:r w:rsidR="009A2260">
          <w:rPr>
            <w:noProof/>
            <w:webHidden/>
          </w:rPr>
          <w:fldChar w:fldCharType="begin"/>
        </w:r>
        <w:r w:rsidR="009A2260">
          <w:rPr>
            <w:noProof/>
            <w:webHidden/>
          </w:rPr>
          <w:instrText xml:space="preserve"> PAGEREF _Toc158905624 \h </w:instrText>
        </w:r>
        <w:r w:rsidR="009A2260">
          <w:rPr>
            <w:noProof/>
            <w:webHidden/>
          </w:rPr>
        </w:r>
        <w:r w:rsidR="009A2260">
          <w:rPr>
            <w:noProof/>
            <w:webHidden/>
          </w:rPr>
          <w:fldChar w:fldCharType="separate"/>
        </w:r>
        <w:r w:rsidR="00E007C1">
          <w:rPr>
            <w:noProof/>
            <w:webHidden/>
          </w:rPr>
          <w:t>87</w:t>
        </w:r>
        <w:r w:rsidR="009A2260">
          <w:rPr>
            <w:noProof/>
            <w:webHidden/>
          </w:rPr>
          <w:fldChar w:fldCharType="end"/>
        </w:r>
      </w:hyperlink>
    </w:p>
    <w:p w14:paraId="0FE936DD" w14:textId="1B5A9ECF"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5" w:history="1">
        <w:r w:rsidR="009A2260" w:rsidRPr="000F2745">
          <w:rPr>
            <w:rStyle w:val="Hyperlink"/>
            <w:noProof/>
          </w:rPr>
          <w:t>10.2.6 BuildBroadcastExtId</w:t>
        </w:r>
        <w:r w:rsidR="009A2260">
          <w:rPr>
            <w:noProof/>
            <w:webHidden/>
          </w:rPr>
          <w:tab/>
        </w:r>
        <w:r w:rsidR="009A2260">
          <w:rPr>
            <w:noProof/>
            <w:webHidden/>
          </w:rPr>
          <w:fldChar w:fldCharType="begin"/>
        </w:r>
        <w:r w:rsidR="009A2260">
          <w:rPr>
            <w:noProof/>
            <w:webHidden/>
          </w:rPr>
          <w:instrText xml:space="preserve"> PAGEREF _Toc158905625 \h </w:instrText>
        </w:r>
        <w:r w:rsidR="009A2260">
          <w:rPr>
            <w:noProof/>
            <w:webHidden/>
          </w:rPr>
        </w:r>
        <w:r w:rsidR="009A2260">
          <w:rPr>
            <w:noProof/>
            <w:webHidden/>
          </w:rPr>
          <w:fldChar w:fldCharType="separate"/>
        </w:r>
        <w:r w:rsidR="00E007C1">
          <w:rPr>
            <w:noProof/>
            <w:webHidden/>
          </w:rPr>
          <w:t>87</w:t>
        </w:r>
        <w:r w:rsidR="009A2260">
          <w:rPr>
            <w:noProof/>
            <w:webHidden/>
          </w:rPr>
          <w:fldChar w:fldCharType="end"/>
        </w:r>
      </w:hyperlink>
    </w:p>
    <w:p w14:paraId="00EA7B01" w14:textId="3B3B1C0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6" w:history="1">
        <w:r w:rsidR="009A2260" w:rsidRPr="000F2745">
          <w:rPr>
            <w:rStyle w:val="Hyperlink"/>
            <w:rFonts w:ascii="Arial" w:hAnsi="Arial" w:cs="Arial"/>
            <w:noProof/>
          </w:rPr>
          <w:t>10.2.6.1 Brief Description</w:t>
        </w:r>
        <w:r w:rsidR="009A2260">
          <w:rPr>
            <w:noProof/>
            <w:webHidden/>
          </w:rPr>
          <w:tab/>
        </w:r>
        <w:r w:rsidR="009A2260">
          <w:rPr>
            <w:noProof/>
            <w:webHidden/>
          </w:rPr>
          <w:fldChar w:fldCharType="begin"/>
        </w:r>
        <w:r w:rsidR="009A2260">
          <w:rPr>
            <w:noProof/>
            <w:webHidden/>
          </w:rPr>
          <w:instrText xml:space="preserve"> PAGEREF _Toc158905626 \h </w:instrText>
        </w:r>
        <w:r w:rsidR="009A2260">
          <w:rPr>
            <w:noProof/>
            <w:webHidden/>
          </w:rPr>
        </w:r>
        <w:r w:rsidR="009A2260">
          <w:rPr>
            <w:noProof/>
            <w:webHidden/>
          </w:rPr>
          <w:fldChar w:fldCharType="separate"/>
        </w:r>
        <w:r w:rsidR="00E007C1">
          <w:rPr>
            <w:noProof/>
            <w:webHidden/>
          </w:rPr>
          <w:t>87</w:t>
        </w:r>
        <w:r w:rsidR="009A2260">
          <w:rPr>
            <w:noProof/>
            <w:webHidden/>
          </w:rPr>
          <w:fldChar w:fldCharType="end"/>
        </w:r>
      </w:hyperlink>
    </w:p>
    <w:p w14:paraId="3E7D8A1D" w14:textId="60BE13C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7" w:history="1">
        <w:r w:rsidR="009A2260" w:rsidRPr="000F2745">
          <w:rPr>
            <w:rStyle w:val="Hyperlink"/>
            <w:rFonts w:ascii="Arial" w:hAnsi="Arial" w:cs="Arial"/>
            <w:noProof/>
          </w:rPr>
          <w:t>10.2.6.2 List of HLRs allocated</w:t>
        </w:r>
        <w:r w:rsidR="009A2260">
          <w:rPr>
            <w:noProof/>
            <w:webHidden/>
          </w:rPr>
          <w:tab/>
        </w:r>
        <w:r w:rsidR="009A2260">
          <w:rPr>
            <w:noProof/>
            <w:webHidden/>
          </w:rPr>
          <w:fldChar w:fldCharType="begin"/>
        </w:r>
        <w:r w:rsidR="009A2260">
          <w:rPr>
            <w:noProof/>
            <w:webHidden/>
          </w:rPr>
          <w:instrText xml:space="preserve"> PAGEREF _Toc158905627 \h </w:instrText>
        </w:r>
        <w:r w:rsidR="009A2260">
          <w:rPr>
            <w:noProof/>
            <w:webHidden/>
          </w:rPr>
        </w:r>
        <w:r w:rsidR="009A2260">
          <w:rPr>
            <w:noProof/>
            <w:webHidden/>
          </w:rPr>
          <w:fldChar w:fldCharType="separate"/>
        </w:r>
        <w:r w:rsidR="00E007C1">
          <w:rPr>
            <w:noProof/>
            <w:webHidden/>
          </w:rPr>
          <w:t>87</w:t>
        </w:r>
        <w:r w:rsidR="009A2260">
          <w:rPr>
            <w:noProof/>
            <w:webHidden/>
          </w:rPr>
          <w:fldChar w:fldCharType="end"/>
        </w:r>
      </w:hyperlink>
    </w:p>
    <w:p w14:paraId="71284F94" w14:textId="5D713BB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8" w:history="1">
        <w:r w:rsidR="009A2260" w:rsidRPr="000F2745">
          <w:rPr>
            <w:rStyle w:val="Hyperlink"/>
            <w:rFonts w:ascii="Arial" w:hAnsi="Arial" w:cs="Arial"/>
            <w:noProof/>
          </w:rPr>
          <w:t>10.2.6.3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_Toc158905628 \h </w:instrText>
        </w:r>
        <w:r w:rsidR="009A2260">
          <w:rPr>
            <w:noProof/>
            <w:webHidden/>
          </w:rPr>
        </w:r>
        <w:r w:rsidR="009A2260">
          <w:rPr>
            <w:noProof/>
            <w:webHidden/>
          </w:rPr>
          <w:fldChar w:fldCharType="separate"/>
        </w:r>
        <w:r w:rsidR="00E007C1">
          <w:rPr>
            <w:noProof/>
            <w:webHidden/>
          </w:rPr>
          <w:t>87</w:t>
        </w:r>
        <w:r w:rsidR="009A2260">
          <w:rPr>
            <w:noProof/>
            <w:webHidden/>
          </w:rPr>
          <w:fldChar w:fldCharType="end"/>
        </w:r>
      </w:hyperlink>
    </w:p>
    <w:p w14:paraId="3281CC4A" w14:textId="207B1DB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29" w:history="1">
        <w:r w:rsidR="009A2260" w:rsidRPr="000F2745">
          <w:rPr>
            <w:rStyle w:val="Hyperlink"/>
            <w:rFonts w:ascii="Arial" w:hAnsi="Arial" w:cs="Arial"/>
            <w:noProof/>
          </w:rPr>
          <w:t>10.2.6.4 Parameter list (Input/Output)</w:t>
        </w:r>
        <w:r w:rsidR="009A2260">
          <w:rPr>
            <w:noProof/>
            <w:webHidden/>
          </w:rPr>
          <w:tab/>
        </w:r>
        <w:r w:rsidR="009A2260">
          <w:rPr>
            <w:noProof/>
            <w:webHidden/>
          </w:rPr>
          <w:fldChar w:fldCharType="begin"/>
        </w:r>
        <w:r w:rsidR="009A2260">
          <w:rPr>
            <w:noProof/>
            <w:webHidden/>
          </w:rPr>
          <w:instrText xml:space="preserve"> PAGEREF _Toc158905629 \h </w:instrText>
        </w:r>
        <w:r w:rsidR="009A2260">
          <w:rPr>
            <w:noProof/>
            <w:webHidden/>
          </w:rPr>
        </w:r>
        <w:r w:rsidR="009A2260">
          <w:rPr>
            <w:noProof/>
            <w:webHidden/>
          </w:rPr>
          <w:fldChar w:fldCharType="separate"/>
        </w:r>
        <w:r w:rsidR="00E007C1">
          <w:rPr>
            <w:noProof/>
            <w:webHidden/>
          </w:rPr>
          <w:t>88</w:t>
        </w:r>
        <w:r w:rsidR="009A2260">
          <w:rPr>
            <w:noProof/>
            <w:webHidden/>
          </w:rPr>
          <w:fldChar w:fldCharType="end"/>
        </w:r>
      </w:hyperlink>
    </w:p>
    <w:p w14:paraId="3886FF89" w14:textId="1B6B1B4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0" w:history="1">
        <w:r w:rsidR="009A2260" w:rsidRPr="000F2745">
          <w:rPr>
            <w:rStyle w:val="Hyperlink"/>
            <w:rFonts w:ascii="Arial" w:hAnsi="Arial" w:cs="Arial"/>
            <w:noProof/>
          </w:rPr>
          <w:t>10.2.6.5 Return Value</w:t>
        </w:r>
        <w:r w:rsidR="009A2260">
          <w:rPr>
            <w:noProof/>
            <w:webHidden/>
          </w:rPr>
          <w:tab/>
        </w:r>
        <w:r w:rsidR="009A2260">
          <w:rPr>
            <w:noProof/>
            <w:webHidden/>
          </w:rPr>
          <w:fldChar w:fldCharType="begin"/>
        </w:r>
        <w:r w:rsidR="009A2260">
          <w:rPr>
            <w:noProof/>
            <w:webHidden/>
          </w:rPr>
          <w:instrText xml:space="preserve"> PAGEREF _Toc158905630 \h </w:instrText>
        </w:r>
        <w:r w:rsidR="009A2260">
          <w:rPr>
            <w:noProof/>
            <w:webHidden/>
          </w:rPr>
        </w:r>
        <w:r w:rsidR="009A2260">
          <w:rPr>
            <w:noProof/>
            <w:webHidden/>
          </w:rPr>
          <w:fldChar w:fldCharType="separate"/>
        </w:r>
        <w:r w:rsidR="00E007C1">
          <w:rPr>
            <w:noProof/>
            <w:webHidden/>
          </w:rPr>
          <w:t>88</w:t>
        </w:r>
        <w:r w:rsidR="009A2260">
          <w:rPr>
            <w:noProof/>
            <w:webHidden/>
          </w:rPr>
          <w:fldChar w:fldCharType="end"/>
        </w:r>
      </w:hyperlink>
    </w:p>
    <w:p w14:paraId="2E05FDA4" w14:textId="49357E2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1" w:history="1">
        <w:r w:rsidR="009A2260" w:rsidRPr="000F2745">
          <w:rPr>
            <w:rStyle w:val="Hyperlink"/>
            <w:rFonts w:ascii="Arial" w:hAnsi="Arial" w:cs="Arial"/>
            <w:noProof/>
          </w:rPr>
          <w:t>10.2.6.6 Other CSUs called by this CSU</w:t>
        </w:r>
        <w:r w:rsidR="009A2260">
          <w:rPr>
            <w:noProof/>
            <w:webHidden/>
          </w:rPr>
          <w:tab/>
        </w:r>
        <w:r w:rsidR="009A2260">
          <w:rPr>
            <w:noProof/>
            <w:webHidden/>
          </w:rPr>
          <w:fldChar w:fldCharType="begin"/>
        </w:r>
        <w:r w:rsidR="009A2260">
          <w:rPr>
            <w:noProof/>
            <w:webHidden/>
          </w:rPr>
          <w:instrText xml:space="preserve"> PAGEREF _Toc158905631 \h </w:instrText>
        </w:r>
        <w:r w:rsidR="009A2260">
          <w:rPr>
            <w:noProof/>
            <w:webHidden/>
          </w:rPr>
        </w:r>
        <w:r w:rsidR="009A2260">
          <w:rPr>
            <w:noProof/>
            <w:webHidden/>
          </w:rPr>
          <w:fldChar w:fldCharType="separate"/>
        </w:r>
        <w:r w:rsidR="00E007C1">
          <w:rPr>
            <w:noProof/>
            <w:webHidden/>
          </w:rPr>
          <w:t>88</w:t>
        </w:r>
        <w:r w:rsidR="009A2260">
          <w:rPr>
            <w:noProof/>
            <w:webHidden/>
          </w:rPr>
          <w:fldChar w:fldCharType="end"/>
        </w:r>
      </w:hyperlink>
    </w:p>
    <w:p w14:paraId="36E0525F" w14:textId="2212F12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2" w:history="1">
        <w:r w:rsidR="009A2260" w:rsidRPr="000F2745">
          <w:rPr>
            <w:rStyle w:val="Hyperlink"/>
            <w:rFonts w:ascii="Arial" w:hAnsi="Arial" w:cs="Arial"/>
            <w:noProof/>
          </w:rPr>
          <w:t>10.2.6.7 Description of list of LLRs allocated</w:t>
        </w:r>
        <w:r w:rsidR="009A2260">
          <w:rPr>
            <w:noProof/>
            <w:webHidden/>
          </w:rPr>
          <w:tab/>
        </w:r>
        <w:r w:rsidR="009A2260">
          <w:rPr>
            <w:noProof/>
            <w:webHidden/>
          </w:rPr>
          <w:fldChar w:fldCharType="begin"/>
        </w:r>
        <w:r w:rsidR="009A2260">
          <w:rPr>
            <w:noProof/>
            <w:webHidden/>
          </w:rPr>
          <w:instrText xml:space="preserve"> PAGEREF _Toc158905632 \h </w:instrText>
        </w:r>
        <w:r w:rsidR="009A2260">
          <w:rPr>
            <w:noProof/>
            <w:webHidden/>
          </w:rPr>
        </w:r>
        <w:r w:rsidR="009A2260">
          <w:rPr>
            <w:noProof/>
            <w:webHidden/>
          </w:rPr>
          <w:fldChar w:fldCharType="separate"/>
        </w:r>
        <w:r w:rsidR="00E007C1">
          <w:rPr>
            <w:noProof/>
            <w:webHidden/>
          </w:rPr>
          <w:t>88</w:t>
        </w:r>
        <w:r w:rsidR="009A2260">
          <w:rPr>
            <w:noProof/>
            <w:webHidden/>
          </w:rPr>
          <w:fldChar w:fldCharType="end"/>
        </w:r>
      </w:hyperlink>
    </w:p>
    <w:p w14:paraId="56C4DF87" w14:textId="382BBED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3" w:history="1">
        <w:r w:rsidR="009A2260" w:rsidRPr="000F2745">
          <w:rPr>
            <w:rStyle w:val="Hyperlink"/>
            <w:rFonts w:ascii="Arial" w:hAnsi="Arial" w:cs="Arial"/>
            <w:noProof/>
          </w:rPr>
          <w:t>10.2.6.7.1 daucmfarinc825-BuildBroadcastExtId-LLR-001</w:t>
        </w:r>
        <w:r w:rsidR="009A2260">
          <w:rPr>
            <w:noProof/>
            <w:webHidden/>
          </w:rPr>
          <w:tab/>
        </w:r>
        <w:r w:rsidR="009A2260">
          <w:rPr>
            <w:noProof/>
            <w:webHidden/>
          </w:rPr>
          <w:fldChar w:fldCharType="begin"/>
        </w:r>
        <w:r w:rsidR="009A2260">
          <w:rPr>
            <w:noProof/>
            <w:webHidden/>
          </w:rPr>
          <w:instrText xml:space="preserve"> PAGEREF _Toc158905633 \h </w:instrText>
        </w:r>
        <w:r w:rsidR="009A2260">
          <w:rPr>
            <w:noProof/>
            <w:webHidden/>
          </w:rPr>
        </w:r>
        <w:r w:rsidR="009A2260">
          <w:rPr>
            <w:noProof/>
            <w:webHidden/>
          </w:rPr>
          <w:fldChar w:fldCharType="separate"/>
        </w:r>
        <w:r w:rsidR="00E007C1">
          <w:rPr>
            <w:noProof/>
            <w:webHidden/>
          </w:rPr>
          <w:t>88</w:t>
        </w:r>
        <w:r w:rsidR="009A2260">
          <w:rPr>
            <w:noProof/>
            <w:webHidden/>
          </w:rPr>
          <w:fldChar w:fldCharType="end"/>
        </w:r>
      </w:hyperlink>
    </w:p>
    <w:p w14:paraId="59C00FCA" w14:textId="598821F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4" w:history="1">
        <w:r w:rsidR="009A2260" w:rsidRPr="000F2745">
          <w:rPr>
            <w:rStyle w:val="Hyperlink"/>
            <w:rFonts w:ascii="Arial" w:hAnsi="Arial" w:cs="Arial"/>
            <w:noProof/>
          </w:rPr>
          <w:t>10.2.6.7.2 daucmfarinc825-BuildBroadcastExtId-LLR-002</w:t>
        </w:r>
        <w:r w:rsidR="009A2260">
          <w:rPr>
            <w:noProof/>
            <w:webHidden/>
          </w:rPr>
          <w:tab/>
        </w:r>
        <w:r w:rsidR="009A2260">
          <w:rPr>
            <w:noProof/>
            <w:webHidden/>
          </w:rPr>
          <w:fldChar w:fldCharType="begin"/>
        </w:r>
        <w:r w:rsidR="009A2260">
          <w:rPr>
            <w:noProof/>
            <w:webHidden/>
          </w:rPr>
          <w:instrText xml:space="preserve"> PAGEREF _Toc158905634 \h </w:instrText>
        </w:r>
        <w:r w:rsidR="009A2260">
          <w:rPr>
            <w:noProof/>
            <w:webHidden/>
          </w:rPr>
        </w:r>
        <w:r w:rsidR="009A2260">
          <w:rPr>
            <w:noProof/>
            <w:webHidden/>
          </w:rPr>
          <w:fldChar w:fldCharType="separate"/>
        </w:r>
        <w:r w:rsidR="00E007C1">
          <w:rPr>
            <w:noProof/>
            <w:webHidden/>
          </w:rPr>
          <w:t>89</w:t>
        </w:r>
        <w:r w:rsidR="009A2260">
          <w:rPr>
            <w:noProof/>
            <w:webHidden/>
          </w:rPr>
          <w:fldChar w:fldCharType="end"/>
        </w:r>
      </w:hyperlink>
    </w:p>
    <w:p w14:paraId="382A98BE" w14:textId="40F04A1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5" w:history="1">
        <w:r w:rsidR="009A2260" w:rsidRPr="000F2745">
          <w:rPr>
            <w:rStyle w:val="Hyperlink"/>
            <w:noProof/>
          </w:rPr>
          <w:t>10.2.7 BuildPeerToPeerExtId</w:t>
        </w:r>
        <w:r w:rsidR="009A2260">
          <w:rPr>
            <w:noProof/>
            <w:webHidden/>
          </w:rPr>
          <w:tab/>
        </w:r>
        <w:r w:rsidR="009A2260">
          <w:rPr>
            <w:noProof/>
            <w:webHidden/>
          </w:rPr>
          <w:fldChar w:fldCharType="begin"/>
        </w:r>
        <w:r w:rsidR="009A2260">
          <w:rPr>
            <w:noProof/>
            <w:webHidden/>
          </w:rPr>
          <w:instrText xml:space="preserve"> PAGEREF _Toc158905635 \h </w:instrText>
        </w:r>
        <w:r w:rsidR="009A2260">
          <w:rPr>
            <w:noProof/>
            <w:webHidden/>
          </w:rPr>
        </w:r>
        <w:r w:rsidR="009A2260">
          <w:rPr>
            <w:noProof/>
            <w:webHidden/>
          </w:rPr>
          <w:fldChar w:fldCharType="separate"/>
        </w:r>
        <w:r w:rsidR="00E007C1">
          <w:rPr>
            <w:noProof/>
            <w:webHidden/>
          </w:rPr>
          <w:t>89</w:t>
        </w:r>
        <w:r w:rsidR="009A2260">
          <w:rPr>
            <w:noProof/>
            <w:webHidden/>
          </w:rPr>
          <w:fldChar w:fldCharType="end"/>
        </w:r>
      </w:hyperlink>
    </w:p>
    <w:p w14:paraId="55327B20" w14:textId="5B5908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6" w:history="1">
        <w:r w:rsidR="009A2260" w:rsidRPr="000F2745">
          <w:rPr>
            <w:rStyle w:val="Hyperlink"/>
            <w:rFonts w:ascii="Arial" w:hAnsi="Arial" w:cs="Arial"/>
            <w:noProof/>
          </w:rPr>
          <w:t>10.2.7.1 Brief Description</w:t>
        </w:r>
        <w:r w:rsidR="009A2260">
          <w:rPr>
            <w:noProof/>
            <w:webHidden/>
          </w:rPr>
          <w:tab/>
        </w:r>
        <w:r w:rsidR="009A2260">
          <w:rPr>
            <w:noProof/>
            <w:webHidden/>
          </w:rPr>
          <w:fldChar w:fldCharType="begin"/>
        </w:r>
        <w:r w:rsidR="009A2260">
          <w:rPr>
            <w:noProof/>
            <w:webHidden/>
          </w:rPr>
          <w:instrText xml:space="preserve"> PAGEREF _Toc158905636 \h </w:instrText>
        </w:r>
        <w:r w:rsidR="009A2260">
          <w:rPr>
            <w:noProof/>
            <w:webHidden/>
          </w:rPr>
        </w:r>
        <w:r w:rsidR="009A2260">
          <w:rPr>
            <w:noProof/>
            <w:webHidden/>
          </w:rPr>
          <w:fldChar w:fldCharType="separate"/>
        </w:r>
        <w:r w:rsidR="00E007C1">
          <w:rPr>
            <w:noProof/>
            <w:webHidden/>
          </w:rPr>
          <w:t>89</w:t>
        </w:r>
        <w:r w:rsidR="009A2260">
          <w:rPr>
            <w:noProof/>
            <w:webHidden/>
          </w:rPr>
          <w:fldChar w:fldCharType="end"/>
        </w:r>
      </w:hyperlink>
    </w:p>
    <w:p w14:paraId="0CAA6D1E" w14:textId="3D5A3AF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7" w:history="1">
        <w:r w:rsidR="009A2260" w:rsidRPr="000F2745">
          <w:rPr>
            <w:rStyle w:val="Hyperlink"/>
            <w:rFonts w:ascii="Arial" w:hAnsi="Arial" w:cs="Arial"/>
            <w:noProof/>
          </w:rPr>
          <w:t>10.2.7.2 List of HLRs allocated</w:t>
        </w:r>
        <w:r w:rsidR="009A2260">
          <w:rPr>
            <w:noProof/>
            <w:webHidden/>
          </w:rPr>
          <w:tab/>
        </w:r>
        <w:r w:rsidR="009A2260">
          <w:rPr>
            <w:noProof/>
            <w:webHidden/>
          </w:rPr>
          <w:fldChar w:fldCharType="begin"/>
        </w:r>
        <w:r w:rsidR="009A2260">
          <w:rPr>
            <w:noProof/>
            <w:webHidden/>
          </w:rPr>
          <w:instrText xml:space="preserve"> PAGEREF _Toc158905637 \h </w:instrText>
        </w:r>
        <w:r w:rsidR="009A2260">
          <w:rPr>
            <w:noProof/>
            <w:webHidden/>
          </w:rPr>
        </w:r>
        <w:r w:rsidR="009A2260">
          <w:rPr>
            <w:noProof/>
            <w:webHidden/>
          </w:rPr>
          <w:fldChar w:fldCharType="separate"/>
        </w:r>
        <w:r w:rsidR="00E007C1">
          <w:rPr>
            <w:noProof/>
            <w:webHidden/>
          </w:rPr>
          <w:t>89</w:t>
        </w:r>
        <w:r w:rsidR="009A2260">
          <w:rPr>
            <w:noProof/>
            <w:webHidden/>
          </w:rPr>
          <w:fldChar w:fldCharType="end"/>
        </w:r>
      </w:hyperlink>
    </w:p>
    <w:p w14:paraId="0128E05C" w14:textId="6B6539F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8" w:history="1">
        <w:r w:rsidR="009A2260" w:rsidRPr="000F2745">
          <w:rPr>
            <w:rStyle w:val="Hyperlink"/>
            <w:rFonts w:ascii="Arial" w:hAnsi="Arial" w:cs="Arial"/>
            <w:noProof/>
          </w:rPr>
          <w:t>10.2.7.3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_Toc158905638 \h </w:instrText>
        </w:r>
        <w:r w:rsidR="009A2260">
          <w:rPr>
            <w:noProof/>
            <w:webHidden/>
          </w:rPr>
        </w:r>
        <w:r w:rsidR="009A2260">
          <w:rPr>
            <w:noProof/>
            <w:webHidden/>
          </w:rPr>
          <w:fldChar w:fldCharType="separate"/>
        </w:r>
        <w:r w:rsidR="00E007C1">
          <w:rPr>
            <w:noProof/>
            <w:webHidden/>
          </w:rPr>
          <w:t>89</w:t>
        </w:r>
        <w:r w:rsidR="009A2260">
          <w:rPr>
            <w:noProof/>
            <w:webHidden/>
          </w:rPr>
          <w:fldChar w:fldCharType="end"/>
        </w:r>
      </w:hyperlink>
    </w:p>
    <w:p w14:paraId="1833CF57" w14:textId="15D6E0A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39" w:history="1">
        <w:r w:rsidR="009A2260" w:rsidRPr="000F2745">
          <w:rPr>
            <w:rStyle w:val="Hyperlink"/>
            <w:rFonts w:ascii="Arial" w:hAnsi="Arial" w:cs="Arial"/>
            <w:noProof/>
          </w:rPr>
          <w:t>10.2.7.4 Parameter list (Input/Output)</w:t>
        </w:r>
        <w:r w:rsidR="009A2260">
          <w:rPr>
            <w:noProof/>
            <w:webHidden/>
          </w:rPr>
          <w:tab/>
        </w:r>
        <w:r w:rsidR="009A2260">
          <w:rPr>
            <w:noProof/>
            <w:webHidden/>
          </w:rPr>
          <w:fldChar w:fldCharType="begin"/>
        </w:r>
        <w:r w:rsidR="009A2260">
          <w:rPr>
            <w:noProof/>
            <w:webHidden/>
          </w:rPr>
          <w:instrText xml:space="preserve"> PAGEREF _Toc158905639 \h </w:instrText>
        </w:r>
        <w:r w:rsidR="009A2260">
          <w:rPr>
            <w:noProof/>
            <w:webHidden/>
          </w:rPr>
        </w:r>
        <w:r w:rsidR="009A2260">
          <w:rPr>
            <w:noProof/>
            <w:webHidden/>
          </w:rPr>
          <w:fldChar w:fldCharType="separate"/>
        </w:r>
        <w:r w:rsidR="00E007C1">
          <w:rPr>
            <w:noProof/>
            <w:webHidden/>
          </w:rPr>
          <w:t>89</w:t>
        </w:r>
        <w:r w:rsidR="009A2260">
          <w:rPr>
            <w:noProof/>
            <w:webHidden/>
          </w:rPr>
          <w:fldChar w:fldCharType="end"/>
        </w:r>
      </w:hyperlink>
    </w:p>
    <w:p w14:paraId="16A5ECA3" w14:textId="6EEAF43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0" w:history="1">
        <w:r w:rsidR="009A2260" w:rsidRPr="000F2745">
          <w:rPr>
            <w:rStyle w:val="Hyperlink"/>
            <w:rFonts w:ascii="Arial" w:hAnsi="Arial" w:cs="Arial"/>
            <w:noProof/>
          </w:rPr>
          <w:t>10.2.7.5 Return Value</w:t>
        </w:r>
        <w:r w:rsidR="009A2260">
          <w:rPr>
            <w:noProof/>
            <w:webHidden/>
          </w:rPr>
          <w:tab/>
        </w:r>
        <w:r w:rsidR="009A2260">
          <w:rPr>
            <w:noProof/>
            <w:webHidden/>
          </w:rPr>
          <w:fldChar w:fldCharType="begin"/>
        </w:r>
        <w:r w:rsidR="009A2260">
          <w:rPr>
            <w:noProof/>
            <w:webHidden/>
          </w:rPr>
          <w:instrText xml:space="preserve"> PAGEREF _Toc158905640 \h </w:instrText>
        </w:r>
        <w:r w:rsidR="009A2260">
          <w:rPr>
            <w:noProof/>
            <w:webHidden/>
          </w:rPr>
        </w:r>
        <w:r w:rsidR="009A2260">
          <w:rPr>
            <w:noProof/>
            <w:webHidden/>
          </w:rPr>
          <w:fldChar w:fldCharType="separate"/>
        </w:r>
        <w:r w:rsidR="00E007C1">
          <w:rPr>
            <w:noProof/>
            <w:webHidden/>
          </w:rPr>
          <w:t>89</w:t>
        </w:r>
        <w:r w:rsidR="009A2260">
          <w:rPr>
            <w:noProof/>
            <w:webHidden/>
          </w:rPr>
          <w:fldChar w:fldCharType="end"/>
        </w:r>
      </w:hyperlink>
    </w:p>
    <w:p w14:paraId="7673F8C0" w14:textId="06A725A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1" w:history="1">
        <w:r w:rsidR="009A2260" w:rsidRPr="000F2745">
          <w:rPr>
            <w:rStyle w:val="Hyperlink"/>
            <w:rFonts w:ascii="Arial" w:hAnsi="Arial" w:cs="Arial"/>
            <w:noProof/>
          </w:rPr>
          <w:t>10.2.7.6 Other CSUs called by this CSU</w:t>
        </w:r>
        <w:r w:rsidR="009A2260">
          <w:rPr>
            <w:noProof/>
            <w:webHidden/>
          </w:rPr>
          <w:tab/>
        </w:r>
        <w:r w:rsidR="009A2260">
          <w:rPr>
            <w:noProof/>
            <w:webHidden/>
          </w:rPr>
          <w:fldChar w:fldCharType="begin"/>
        </w:r>
        <w:r w:rsidR="009A2260">
          <w:rPr>
            <w:noProof/>
            <w:webHidden/>
          </w:rPr>
          <w:instrText xml:space="preserve"> PAGEREF _Toc158905641 \h </w:instrText>
        </w:r>
        <w:r w:rsidR="009A2260">
          <w:rPr>
            <w:noProof/>
            <w:webHidden/>
          </w:rPr>
        </w:r>
        <w:r w:rsidR="009A2260">
          <w:rPr>
            <w:noProof/>
            <w:webHidden/>
          </w:rPr>
          <w:fldChar w:fldCharType="separate"/>
        </w:r>
        <w:r w:rsidR="00E007C1">
          <w:rPr>
            <w:noProof/>
            <w:webHidden/>
          </w:rPr>
          <w:t>89</w:t>
        </w:r>
        <w:r w:rsidR="009A2260">
          <w:rPr>
            <w:noProof/>
            <w:webHidden/>
          </w:rPr>
          <w:fldChar w:fldCharType="end"/>
        </w:r>
      </w:hyperlink>
    </w:p>
    <w:p w14:paraId="5A1AC38A" w14:textId="24A620A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2" w:history="1">
        <w:r w:rsidR="009A2260" w:rsidRPr="000F2745">
          <w:rPr>
            <w:rStyle w:val="Hyperlink"/>
            <w:rFonts w:ascii="Arial" w:hAnsi="Arial" w:cs="Arial"/>
            <w:noProof/>
          </w:rPr>
          <w:t>10.2.7.7 Description of list of LLRs allocated</w:t>
        </w:r>
        <w:r w:rsidR="009A2260">
          <w:rPr>
            <w:noProof/>
            <w:webHidden/>
          </w:rPr>
          <w:tab/>
        </w:r>
        <w:r w:rsidR="009A2260">
          <w:rPr>
            <w:noProof/>
            <w:webHidden/>
          </w:rPr>
          <w:fldChar w:fldCharType="begin"/>
        </w:r>
        <w:r w:rsidR="009A2260">
          <w:rPr>
            <w:noProof/>
            <w:webHidden/>
          </w:rPr>
          <w:instrText xml:space="preserve"> PAGEREF _Toc158905642 \h </w:instrText>
        </w:r>
        <w:r w:rsidR="009A2260">
          <w:rPr>
            <w:noProof/>
            <w:webHidden/>
          </w:rPr>
        </w:r>
        <w:r w:rsidR="009A2260">
          <w:rPr>
            <w:noProof/>
            <w:webHidden/>
          </w:rPr>
          <w:fldChar w:fldCharType="separate"/>
        </w:r>
        <w:r w:rsidR="00E007C1">
          <w:rPr>
            <w:noProof/>
            <w:webHidden/>
          </w:rPr>
          <w:t>90</w:t>
        </w:r>
        <w:r w:rsidR="009A2260">
          <w:rPr>
            <w:noProof/>
            <w:webHidden/>
          </w:rPr>
          <w:fldChar w:fldCharType="end"/>
        </w:r>
      </w:hyperlink>
    </w:p>
    <w:p w14:paraId="4FCC6903" w14:textId="3A21C5D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3" w:history="1">
        <w:r w:rsidR="009A2260" w:rsidRPr="000F2745">
          <w:rPr>
            <w:rStyle w:val="Hyperlink"/>
            <w:rFonts w:ascii="Arial" w:hAnsi="Arial" w:cs="Arial"/>
            <w:noProof/>
          </w:rPr>
          <w:t>10.2.7.7.1 daucmfarinc825-BuildPeerToPeerExtId-LLR-001</w:t>
        </w:r>
        <w:r w:rsidR="009A2260">
          <w:rPr>
            <w:noProof/>
            <w:webHidden/>
          </w:rPr>
          <w:tab/>
        </w:r>
        <w:r w:rsidR="009A2260">
          <w:rPr>
            <w:noProof/>
            <w:webHidden/>
          </w:rPr>
          <w:fldChar w:fldCharType="begin"/>
        </w:r>
        <w:r w:rsidR="009A2260">
          <w:rPr>
            <w:noProof/>
            <w:webHidden/>
          </w:rPr>
          <w:instrText xml:space="preserve"> PAGEREF _Toc158905643 \h </w:instrText>
        </w:r>
        <w:r w:rsidR="009A2260">
          <w:rPr>
            <w:noProof/>
            <w:webHidden/>
          </w:rPr>
        </w:r>
        <w:r w:rsidR="009A2260">
          <w:rPr>
            <w:noProof/>
            <w:webHidden/>
          </w:rPr>
          <w:fldChar w:fldCharType="separate"/>
        </w:r>
        <w:r w:rsidR="00E007C1">
          <w:rPr>
            <w:noProof/>
            <w:webHidden/>
          </w:rPr>
          <w:t>90</w:t>
        </w:r>
        <w:r w:rsidR="009A2260">
          <w:rPr>
            <w:noProof/>
            <w:webHidden/>
          </w:rPr>
          <w:fldChar w:fldCharType="end"/>
        </w:r>
      </w:hyperlink>
    </w:p>
    <w:p w14:paraId="6FE576CC" w14:textId="3DD0989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4" w:history="1">
        <w:r w:rsidR="009A2260" w:rsidRPr="000F2745">
          <w:rPr>
            <w:rStyle w:val="Hyperlink"/>
            <w:rFonts w:ascii="Arial" w:hAnsi="Arial" w:cs="Arial"/>
            <w:noProof/>
          </w:rPr>
          <w:t>10.2.7.7.2 daucmfarinc825-BuildPeerToPeerExtId-LLR-002</w:t>
        </w:r>
        <w:r w:rsidR="009A2260">
          <w:rPr>
            <w:noProof/>
            <w:webHidden/>
          </w:rPr>
          <w:tab/>
        </w:r>
        <w:r w:rsidR="009A2260">
          <w:rPr>
            <w:noProof/>
            <w:webHidden/>
          </w:rPr>
          <w:fldChar w:fldCharType="begin"/>
        </w:r>
        <w:r w:rsidR="009A2260">
          <w:rPr>
            <w:noProof/>
            <w:webHidden/>
          </w:rPr>
          <w:instrText xml:space="preserve"> PAGEREF _Toc158905644 \h </w:instrText>
        </w:r>
        <w:r w:rsidR="009A2260">
          <w:rPr>
            <w:noProof/>
            <w:webHidden/>
          </w:rPr>
        </w:r>
        <w:r w:rsidR="009A2260">
          <w:rPr>
            <w:noProof/>
            <w:webHidden/>
          </w:rPr>
          <w:fldChar w:fldCharType="separate"/>
        </w:r>
        <w:r w:rsidR="00E007C1">
          <w:rPr>
            <w:noProof/>
            <w:webHidden/>
          </w:rPr>
          <w:t>90</w:t>
        </w:r>
        <w:r w:rsidR="009A2260">
          <w:rPr>
            <w:noProof/>
            <w:webHidden/>
          </w:rPr>
          <w:fldChar w:fldCharType="end"/>
        </w:r>
      </w:hyperlink>
    </w:p>
    <w:p w14:paraId="510B60BA" w14:textId="5C0FA08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5" w:history="1">
        <w:r w:rsidR="009A2260" w:rsidRPr="000F2745">
          <w:rPr>
            <w:rStyle w:val="Hyperlink"/>
            <w:noProof/>
          </w:rPr>
          <w:t>10.2.8 A825Xmit</w:t>
        </w:r>
        <w:r w:rsidR="009A2260">
          <w:rPr>
            <w:noProof/>
            <w:webHidden/>
          </w:rPr>
          <w:tab/>
        </w:r>
        <w:r w:rsidR="009A2260">
          <w:rPr>
            <w:noProof/>
            <w:webHidden/>
          </w:rPr>
          <w:fldChar w:fldCharType="begin"/>
        </w:r>
        <w:r w:rsidR="009A2260">
          <w:rPr>
            <w:noProof/>
            <w:webHidden/>
          </w:rPr>
          <w:instrText xml:space="preserve"> PAGEREF _Toc158905645 \h </w:instrText>
        </w:r>
        <w:r w:rsidR="009A2260">
          <w:rPr>
            <w:noProof/>
            <w:webHidden/>
          </w:rPr>
        </w:r>
        <w:r w:rsidR="009A2260">
          <w:rPr>
            <w:noProof/>
            <w:webHidden/>
          </w:rPr>
          <w:fldChar w:fldCharType="separate"/>
        </w:r>
        <w:r w:rsidR="00E007C1">
          <w:rPr>
            <w:noProof/>
            <w:webHidden/>
          </w:rPr>
          <w:t>90</w:t>
        </w:r>
        <w:r w:rsidR="009A2260">
          <w:rPr>
            <w:noProof/>
            <w:webHidden/>
          </w:rPr>
          <w:fldChar w:fldCharType="end"/>
        </w:r>
      </w:hyperlink>
    </w:p>
    <w:p w14:paraId="3C8A99B6" w14:textId="6BE09A4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6" w:history="1">
        <w:r w:rsidR="009A2260" w:rsidRPr="000F2745">
          <w:rPr>
            <w:rStyle w:val="Hyperlink"/>
            <w:rFonts w:ascii="Arial" w:hAnsi="Arial" w:cs="Arial"/>
            <w:noProof/>
          </w:rPr>
          <w:t>10.2.8.1 Brief Description</w:t>
        </w:r>
        <w:r w:rsidR="009A2260">
          <w:rPr>
            <w:noProof/>
            <w:webHidden/>
          </w:rPr>
          <w:tab/>
        </w:r>
        <w:r w:rsidR="009A2260">
          <w:rPr>
            <w:noProof/>
            <w:webHidden/>
          </w:rPr>
          <w:fldChar w:fldCharType="begin"/>
        </w:r>
        <w:r w:rsidR="009A2260">
          <w:rPr>
            <w:noProof/>
            <w:webHidden/>
          </w:rPr>
          <w:instrText xml:space="preserve"> PAGEREF _Toc158905646 \h </w:instrText>
        </w:r>
        <w:r w:rsidR="009A2260">
          <w:rPr>
            <w:noProof/>
            <w:webHidden/>
          </w:rPr>
        </w:r>
        <w:r w:rsidR="009A2260">
          <w:rPr>
            <w:noProof/>
            <w:webHidden/>
          </w:rPr>
          <w:fldChar w:fldCharType="separate"/>
        </w:r>
        <w:r w:rsidR="00E007C1">
          <w:rPr>
            <w:noProof/>
            <w:webHidden/>
          </w:rPr>
          <w:t>90</w:t>
        </w:r>
        <w:r w:rsidR="009A2260">
          <w:rPr>
            <w:noProof/>
            <w:webHidden/>
          </w:rPr>
          <w:fldChar w:fldCharType="end"/>
        </w:r>
      </w:hyperlink>
    </w:p>
    <w:p w14:paraId="2C37A24D" w14:textId="5FA74DB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7" w:history="1">
        <w:r w:rsidR="009A2260" w:rsidRPr="000F2745">
          <w:rPr>
            <w:rStyle w:val="Hyperlink"/>
            <w:rFonts w:ascii="Arial" w:hAnsi="Arial" w:cs="Arial"/>
            <w:noProof/>
          </w:rPr>
          <w:t>10.2.8.2 List of HLRs allocated</w:t>
        </w:r>
        <w:r w:rsidR="009A2260">
          <w:rPr>
            <w:noProof/>
            <w:webHidden/>
          </w:rPr>
          <w:tab/>
        </w:r>
        <w:r w:rsidR="009A2260">
          <w:rPr>
            <w:noProof/>
            <w:webHidden/>
          </w:rPr>
          <w:fldChar w:fldCharType="begin"/>
        </w:r>
        <w:r w:rsidR="009A2260">
          <w:rPr>
            <w:noProof/>
            <w:webHidden/>
          </w:rPr>
          <w:instrText xml:space="preserve"> PAGEREF _Toc158905647 \h </w:instrText>
        </w:r>
        <w:r w:rsidR="009A2260">
          <w:rPr>
            <w:noProof/>
            <w:webHidden/>
          </w:rPr>
        </w:r>
        <w:r w:rsidR="009A2260">
          <w:rPr>
            <w:noProof/>
            <w:webHidden/>
          </w:rPr>
          <w:fldChar w:fldCharType="separate"/>
        </w:r>
        <w:r w:rsidR="00E007C1">
          <w:rPr>
            <w:noProof/>
            <w:webHidden/>
          </w:rPr>
          <w:t>91</w:t>
        </w:r>
        <w:r w:rsidR="009A2260">
          <w:rPr>
            <w:noProof/>
            <w:webHidden/>
          </w:rPr>
          <w:fldChar w:fldCharType="end"/>
        </w:r>
      </w:hyperlink>
    </w:p>
    <w:p w14:paraId="6D5A2CE0" w14:textId="14F9DEA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8" w:history="1">
        <w:r w:rsidR="009A2260" w:rsidRPr="000F2745">
          <w:rPr>
            <w:rStyle w:val="Hyperlink"/>
            <w:rFonts w:ascii="Arial" w:hAnsi="Arial" w:cs="Arial"/>
            <w:noProof/>
          </w:rPr>
          <w:t>10.2.8.3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_Toc158905648 \h </w:instrText>
        </w:r>
        <w:r w:rsidR="009A2260">
          <w:rPr>
            <w:noProof/>
            <w:webHidden/>
          </w:rPr>
        </w:r>
        <w:r w:rsidR="009A2260">
          <w:rPr>
            <w:noProof/>
            <w:webHidden/>
          </w:rPr>
          <w:fldChar w:fldCharType="separate"/>
        </w:r>
        <w:r w:rsidR="00E007C1">
          <w:rPr>
            <w:noProof/>
            <w:webHidden/>
          </w:rPr>
          <w:t>91</w:t>
        </w:r>
        <w:r w:rsidR="009A2260">
          <w:rPr>
            <w:noProof/>
            <w:webHidden/>
          </w:rPr>
          <w:fldChar w:fldCharType="end"/>
        </w:r>
      </w:hyperlink>
    </w:p>
    <w:p w14:paraId="37788376" w14:textId="452224E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49" w:history="1">
        <w:r w:rsidR="009A2260" w:rsidRPr="000F2745">
          <w:rPr>
            <w:rStyle w:val="Hyperlink"/>
            <w:rFonts w:ascii="Arial" w:hAnsi="Arial" w:cs="Arial"/>
            <w:noProof/>
          </w:rPr>
          <w:t>10.2.8.4 Parameter list (Input/Output)</w:t>
        </w:r>
        <w:r w:rsidR="009A2260">
          <w:rPr>
            <w:noProof/>
            <w:webHidden/>
          </w:rPr>
          <w:tab/>
        </w:r>
        <w:r w:rsidR="009A2260">
          <w:rPr>
            <w:noProof/>
            <w:webHidden/>
          </w:rPr>
          <w:fldChar w:fldCharType="begin"/>
        </w:r>
        <w:r w:rsidR="009A2260">
          <w:rPr>
            <w:noProof/>
            <w:webHidden/>
          </w:rPr>
          <w:instrText xml:space="preserve"> PAGEREF _Toc158905649 \h </w:instrText>
        </w:r>
        <w:r w:rsidR="009A2260">
          <w:rPr>
            <w:noProof/>
            <w:webHidden/>
          </w:rPr>
        </w:r>
        <w:r w:rsidR="009A2260">
          <w:rPr>
            <w:noProof/>
            <w:webHidden/>
          </w:rPr>
          <w:fldChar w:fldCharType="separate"/>
        </w:r>
        <w:r w:rsidR="00E007C1">
          <w:rPr>
            <w:noProof/>
            <w:webHidden/>
          </w:rPr>
          <w:t>91</w:t>
        </w:r>
        <w:r w:rsidR="009A2260">
          <w:rPr>
            <w:noProof/>
            <w:webHidden/>
          </w:rPr>
          <w:fldChar w:fldCharType="end"/>
        </w:r>
      </w:hyperlink>
    </w:p>
    <w:p w14:paraId="255829E6" w14:textId="6251622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0" w:history="1">
        <w:r w:rsidR="009A2260" w:rsidRPr="000F2745">
          <w:rPr>
            <w:rStyle w:val="Hyperlink"/>
            <w:rFonts w:ascii="Arial" w:hAnsi="Arial" w:cs="Arial"/>
            <w:noProof/>
          </w:rPr>
          <w:t>10.2.8.5 Return Value</w:t>
        </w:r>
        <w:r w:rsidR="009A2260">
          <w:rPr>
            <w:noProof/>
            <w:webHidden/>
          </w:rPr>
          <w:tab/>
        </w:r>
        <w:r w:rsidR="009A2260">
          <w:rPr>
            <w:noProof/>
            <w:webHidden/>
          </w:rPr>
          <w:fldChar w:fldCharType="begin"/>
        </w:r>
        <w:r w:rsidR="009A2260">
          <w:rPr>
            <w:noProof/>
            <w:webHidden/>
          </w:rPr>
          <w:instrText xml:space="preserve"> PAGEREF _Toc158905650 \h </w:instrText>
        </w:r>
        <w:r w:rsidR="009A2260">
          <w:rPr>
            <w:noProof/>
            <w:webHidden/>
          </w:rPr>
        </w:r>
        <w:r w:rsidR="009A2260">
          <w:rPr>
            <w:noProof/>
            <w:webHidden/>
          </w:rPr>
          <w:fldChar w:fldCharType="separate"/>
        </w:r>
        <w:r w:rsidR="00E007C1">
          <w:rPr>
            <w:noProof/>
            <w:webHidden/>
          </w:rPr>
          <w:t>91</w:t>
        </w:r>
        <w:r w:rsidR="009A2260">
          <w:rPr>
            <w:noProof/>
            <w:webHidden/>
          </w:rPr>
          <w:fldChar w:fldCharType="end"/>
        </w:r>
      </w:hyperlink>
    </w:p>
    <w:p w14:paraId="424C22D6" w14:textId="36EF6A1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1" w:history="1">
        <w:r w:rsidR="009A2260" w:rsidRPr="000F2745">
          <w:rPr>
            <w:rStyle w:val="Hyperlink"/>
            <w:rFonts w:ascii="Arial" w:hAnsi="Arial" w:cs="Arial"/>
            <w:noProof/>
          </w:rPr>
          <w:t>10.2.8.6 Other CSUs called by this CSU</w:t>
        </w:r>
        <w:r w:rsidR="009A2260">
          <w:rPr>
            <w:noProof/>
            <w:webHidden/>
          </w:rPr>
          <w:tab/>
        </w:r>
        <w:r w:rsidR="009A2260">
          <w:rPr>
            <w:noProof/>
            <w:webHidden/>
          </w:rPr>
          <w:fldChar w:fldCharType="begin"/>
        </w:r>
        <w:r w:rsidR="009A2260">
          <w:rPr>
            <w:noProof/>
            <w:webHidden/>
          </w:rPr>
          <w:instrText xml:space="preserve"> PAGEREF _Toc158905651 \h </w:instrText>
        </w:r>
        <w:r w:rsidR="009A2260">
          <w:rPr>
            <w:noProof/>
            <w:webHidden/>
          </w:rPr>
        </w:r>
        <w:r w:rsidR="009A2260">
          <w:rPr>
            <w:noProof/>
            <w:webHidden/>
          </w:rPr>
          <w:fldChar w:fldCharType="separate"/>
        </w:r>
        <w:r w:rsidR="00E007C1">
          <w:rPr>
            <w:noProof/>
            <w:webHidden/>
          </w:rPr>
          <w:t>91</w:t>
        </w:r>
        <w:r w:rsidR="009A2260">
          <w:rPr>
            <w:noProof/>
            <w:webHidden/>
          </w:rPr>
          <w:fldChar w:fldCharType="end"/>
        </w:r>
      </w:hyperlink>
    </w:p>
    <w:p w14:paraId="7DE1541D" w14:textId="5B8E74B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2" w:history="1">
        <w:r w:rsidR="009A2260" w:rsidRPr="000F2745">
          <w:rPr>
            <w:rStyle w:val="Hyperlink"/>
            <w:rFonts w:ascii="Arial" w:hAnsi="Arial" w:cs="Arial"/>
            <w:noProof/>
          </w:rPr>
          <w:t>10.2.8.7 Description of list of LLRs allocated</w:t>
        </w:r>
        <w:r w:rsidR="009A2260">
          <w:rPr>
            <w:noProof/>
            <w:webHidden/>
          </w:rPr>
          <w:tab/>
        </w:r>
        <w:r w:rsidR="009A2260">
          <w:rPr>
            <w:noProof/>
            <w:webHidden/>
          </w:rPr>
          <w:fldChar w:fldCharType="begin"/>
        </w:r>
        <w:r w:rsidR="009A2260">
          <w:rPr>
            <w:noProof/>
            <w:webHidden/>
          </w:rPr>
          <w:instrText xml:space="preserve"> PAGEREF _Toc158905652 \h </w:instrText>
        </w:r>
        <w:r w:rsidR="009A2260">
          <w:rPr>
            <w:noProof/>
            <w:webHidden/>
          </w:rPr>
        </w:r>
        <w:r w:rsidR="009A2260">
          <w:rPr>
            <w:noProof/>
            <w:webHidden/>
          </w:rPr>
          <w:fldChar w:fldCharType="separate"/>
        </w:r>
        <w:r w:rsidR="00E007C1">
          <w:rPr>
            <w:noProof/>
            <w:webHidden/>
          </w:rPr>
          <w:t>91</w:t>
        </w:r>
        <w:r w:rsidR="009A2260">
          <w:rPr>
            <w:noProof/>
            <w:webHidden/>
          </w:rPr>
          <w:fldChar w:fldCharType="end"/>
        </w:r>
      </w:hyperlink>
    </w:p>
    <w:p w14:paraId="4864DDB6" w14:textId="3F3FC1B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3" w:history="1">
        <w:r w:rsidR="009A2260" w:rsidRPr="000F2745">
          <w:rPr>
            <w:rStyle w:val="Hyperlink"/>
            <w:rFonts w:ascii="Arial" w:hAnsi="Arial" w:cs="Arial"/>
            <w:noProof/>
          </w:rPr>
          <w:t>10.2.8.7.1 daucmfarinc825-A825Xmit-LLR-001</w:t>
        </w:r>
        <w:r w:rsidR="009A2260">
          <w:rPr>
            <w:noProof/>
            <w:webHidden/>
          </w:rPr>
          <w:tab/>
        </w:r>
        <w:r w:rsidR="009A2260">
          <w:rPr>
            <w:noProof/>
            <w:webHidden/>
          </w:rPr>
          <w:fldChar w:fldCharType="begin"/>
        </w:r>
        <w:r w:rsidR="009A2260">
          <w:rPr>
            <w:noProof/>
            <w:webHidden/>
          </w:rPr>
          <w:instrText xml:space="preserve"> PAGEREF _Toc158905653 \h </w:instrText>
        </w:r>
        <w:r w:rsidR="009A2260">
          <w:rPr>
            <w:noProof/>
            <w:webHidden/>
          </w:rPr>
        </w:r>
        <w:r w:rsidR="009A2260">
          <w:rPr>
            <w:noProof/>
            <w:webHidden/>
          </w:rPr>
          <w:fldChar w:fldCharType="separate"/>
        </w:r>
        <w:r w:rsidR="00E007C1">
          <w:rPr>
            <w:noProof/>
            <w:webHidden/>
          </w:rPr>
          <w:t>91</w:t>
        </w:r>
        <w:r w:rsidR="009A2260">
          <w:rPr>
            <w:noProof/>
            <w:webHidden/>
          </w:rPr>
          <w:fldChar w:fldCharType="end"/>
        </w:r>
      </w:hyperlink>
    </w:p>
    <w:p w14:paraId="609A6EA6" w14:textId="275A86A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4" w:history="1">
        <w:r w:rsidR="009A2260" w:rsidRPr="000F2745">
          <w:rPr>
            <w:rStyle w:val="Hyperlink"/>
            <w:rFonts w:ascii="Arial" w:hAnsi="Arial" w:cs="Arial"/>
            <w:noProof/>
          </w:rPr>
          <w:t>10.2.8.7.2 daucmfarinc825-A825Xmit-LLR-002</w:t>
        </w:r>
        <w:r w:rsidR="009A2260">
          <w:rPr>
            <w:noProof/>
            <w:webHidden/>
          </w:rPr>
          <w:tab/>
        </w:r>
        <w:r w:rsidR="009A2260">
          <w:rPr>
            <w:noProof/>
            <w:webHidden/>
          </w:rPr>
          <w:fldChar w:fldCharType="begin"/>
        </w:r>
        <w:r w:rsidR="009A2260">
          <w:rPr>
            <w:noProof/>
            <w:webHidden/>
          </w:rPr>
          <w:instrText xml:space="preserve"> PAGEREF _Toc158905654 \h </w:instrText>
        </w:r>
        <w:r w:rsidR="009A2260">
          <w:rPr>
            <w:noProof/>
            <w:webHidden/>
          </w:rPr>
        </w:r>
        <w:r w:rsidR="009A2260">
          <w:rPr>
            <w:noProof/>
            <w:webHidden/>
          </w:rPr>
          <w:fldChar w:fldCharType="separate"/>
        </w:r>
        <w:r w:rsidR="00E007C1">
          <w:rPr>
            <w:noProof/>
            <w:webHidden/>
          </w:rPr>
          <w:t>92</w:t>
        </w:r>
        <w:r w:rsidR="009A2260">
          <w:rPr>
            <w:noProof/>
            <w:webHidden/>
          </w:rPr>
          <w:fldChar w:fldCharType="end"/>
        </w:r>
      </w:hyperlink>
    </w:p>
    <w:p w14:paraId="1F93C6D9" w14:textId="32A108B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5" w:history="1">
        <w:r w:rsidR="009A2260" w:rsidRPr="000F2745">
          <w:rPr>
            <w:rStyle w:val="Hyperlink"/>
            <w:rFonts w:ascii="Arial" w:hAnsi="Arial" w:cs="Arial"/>
            <w:noProof/>
          </w:rPr>
          <w:t>10.2.8.7.3 daucmfarinc825-A825Xmit-LLR-003</w:t>
        </w:r>
        <w:r w:rsidR="009A2260">
          <w:rPr>
            <w:noProof/>
            <w:webHidden/>
          </w:rPr>
          <w:tab/>
        </w:r>
        <w:r w:rsidR="009A2260">
          <w:rPr>
            <w:noProof/>
            <w:webHidden/>
          </w:rPr>
          <w:fldChar w:fldCharType="begin"/>
        </w:r>
        <w:r w:rsidR="009A2260">
          <w:rPr>
            <w:noProof/>
            <w:webHidden/>
          </w:rPr>
          <w:instrText xml:space="preserve"> PAGEREF _Toc158905655 \h </w:instrText>
        </w:r>
        <w:r w:rsidR="009A2260">
          <w:rPr>
            <w:noProof/>
            <w:webHidden/>
          </w:rPr>
        </w:r>
        <w:r w:rsidR="009A2260">
          <w:rPr>
            <w:noProof/>
            <w:webHidden/>
          </w:rPr>
          <w:fldChar w:fldCharType="separate"/>
        </w:r>
        <w:r w:rsidR="00E007C1">
          <w:rPr>
            <w:noProof/>
            <w:webHidden/>
          </w:rPr>
          <w:t>92</w:t>
        </w:r>
        <w:r w:rsidR="009A2260">
          <w:rPr>
            <w:noProof/>
            <w:webHidden/>
          </w:rPr>
          <w:fldChar w:fldCharType="end"/>
        </w:r>
      </w:hyperlink>
    </w:p>
    <w:p w14:paraId="034045EE" w14:textId="1FFFC77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6" w:history="1">
        <w:r w:rsidR="009A2260" w:rsidRPr="000F2745">
          <w:rPr>
            <w:rStyle w:val="Hyperlink"/>
            <w:rFonts w:ascii="Arial" w:hAnsi="Arial" w:cs="Arial"/>
            <w:noProof/>
          </w:rPr>
          <w:t>10.2.8.7.4 daucmfarinc825-A825Xmit-LLR-004</w:t>
        </w:r>
        <w:r w:rsidR="009A2260">
          <w:rPr>
            <w:noProof/>
            <w:webHidden/>
          </w:rPr>
          <w:tab/>
        </w:r>
        <w:r w:rsidR="009A2260">
          <w:rPr>
            <w:noProof/>
            <w:webHidden/>
          </w:rPr>
          <w:fldChar w:fldCharType="begin"/>
        </w:r>
        <w:r w:rsidR="009A2260">
          <w:rPr>
            <w:noProof/>
            <w:webHidden/>
          </w:rPr>
          <w:instrText xml:space="preserve"> PAGEREF _Toc158905656 \h </w:instrText>
        </w:r>
        <w:r w:rsidR="009A2260">
          <w:rPr>
            <w:noProof/>
            <w:webHidden/>
          </w:rPr>
        </w:r>
        <w:r w:rsidR="009A2260">
          <w:rPr>
            <w:noProof/>
            <w:webHidden/>
          </w:rPr>
          <w:fldChar w:fldCharType="separate"/>
        </w:r>
        <w:r w:rsidR="00E007C1">
          <w:rPr>
            <w:noProof/>
            <w:webHidden/>
          </w:rPr>
          <w:t>92</w:t>
        </w:r>
        <w:r w:rsidR="009A2260">
          <w:rPr>
            <w:noProof/>
            <w:webHidden/>
          </w:rPr>
          <w:fldChar w:fldCharType="end"/>
        </w:r>
      </w:hyperlink>
    </w:p>
    <w:p w14:paraId="53C77FCB" w14:textId="61CD8FE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7" w:history="1">
        <w:r w:rsidR="009A2260" w:rsidRPr="000F2745">
          <w:rPr>
            <w:rStyle w:val="Hyperlink"/>
            <w:rFonts w:ascii="Arial" w:hAnsi="Arial" w:cs="Arial"/>
            <w:noProof/>
          </w:rPr>
          <w:t>10.2.8.7.5 daucmfarinc825-A825Xmit-LLR-005</w:t>
        </w:r>
        <w:r w:rsidR="009A2260">
          <w:rPr>
            <w:noProof/>
            <w:webHidden/>
          </w:rPr>
          <w:tab/>
        </w:r>
        <w:r w:rsidR="009A2260">
          <w:rPr>
            <w:noProof/>
            <w:webHidden/>
          </w:rPr>
          <w:fldChar w:fldCharType="begin"/>
        </w:r>
        <w:r w:rsidR="009A2260">
          <w:rPr>
            <w:noProof/>
            <w:webHidden/>
          </w:rPr>
          <w:instrText xml:space="preserve"> PAGEREF _Toc158905657 \h </w:instrText>
        </w:r>
        <w:r w:rsidR="009A2260">
          <w:rPr>
            <w:noProof/>
            <w:webHidden/>
          </w:rPr>
        </w:r>
        <w:r w:rsidR="009A2260">
          <w:rPr>
            <w:noProof/>
            <w:webHidden/>
          </w:rPr>
          <w:fldChar w:fldCharType="separate"/>
        </w:r>
        <w:r w:rsidR="00E007C1">
          <w:rPr>
            <w:noProof/>
            <w:webHidden/>
          </w:rPr>
          <w:t>92</w:t>
        </w:r>
        <w:r w:rsidR="009A2260">
          <w:rPr>
            <w:noProof/>
            <w:webHidden/>
          </w:rPr>
          <w:fldChar w:fldCharType="end"/>
        </w:r>
      </w:hyperlink>
    </w:p>
    <w:p w14:paraId="277E81C4" w14:textId="63334AC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8" w:history="1">
        <w:r w:rsidR="009A2260" w:rsidRPr="000F2745">
          <w:rPr>
            <w:rStyle w:val="Hyperlink"/>
            <w:rFonts w:ascii="Arial" w:hAnsi="Arial" w:cs="Arial"/>
            <w:noProof/>
          </w:rPr>
          <w:t>10.2.8.7.6 daucmfarinc825-A825Xmit-LLR-006</w:t>
        </w:r>
        <w:r w:rsidR="009A2260">
          <w:rPr>
            <w:noProof/>
            <w:webHidden/>
          </w:rPr>
          <w:tab/>
        </w:r>
        <w:r w:rsidR="009A2260">
          <w:rPr>
            <w:noProof/>
            <w:webHidden/>
          </w:rPr>
          <w:fldChar w:fldCharType="begin"/>
        </w:r>
        <w:r w:rsidR="009A2260">
          <w:rPr>
            <w:noProof/>
            <w:webHidden/>
          </w:rPr>
          <w:instrText xml:space="preserve"> PAGEREF _Toc158905658 \h </w:instrText>
        </w:r>
        <w:r w:rsidR="009A2260">
          <w:rPr>
            <w:noProof/>
            <w:webHidden/>
          </w:rPr>
        </w:r>
        <w:r w:rsidR="009A2260">
          <w:rPr>
            <w:noProof/>
            <w:webHidden/>
          </w:rPr>
          <w:fldChar w:fldCharType="separate"/>
        </w:r>
        <w:r w:rsidR="00E007C1">
          <w:rPr>
            <w:noProof/>
            <w:webHidden/>
          </w:rPr>
          <w:t>92</w:t>
        </w:r>
        <w:r w:rsidR="009A2260">
          <w:rPr>
            <w:noProof/>
            <w:webHidden/>
          </w:rPr>
          <w:fldChar w:fldCharType="end"/>
        </w:r>
      </w:hyperlink>
    </w:p>
    <w:p w14:paraId="3B44FFB7" w14:textId="489C620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59" w:history="1">
        <w:r w:rsidR="009A2260" w:rsidRPr="000F2745">
          <w:rPr>
            <w:rStyle w:val="Hyperlink"/>
            <w:rFonts w:ascii="Arial" w:hAnsi="Arial" w:cs="Arial"/>
            <w:noProof/>
          </w:rPr>
          <w:t>10.2.8.7.7 daucmfarinc825-A825Xmit-LLR-007</w:t>
        </w:r>
        <w:r w:rsidR="009A2260">
          <w:rPr>
            <w:noProof/>
            <w:webHidden/>
          </w:rPr>
          <w:tab/>
        </w:r>
        <w:r w:rsidR="009A2260">
          <w:rPr>
            <w:noProof/>
            <w:webHidden/>
          </w:rPr>
          <w:fldChar w:fldCharType="begin"/>
        </w:r>
        <w:r w:rsidR="009A2260">
          <w:rPr>
            <w:noProof/>
            <w:webHidden/>
          </w:rPr>
          <w:instrText xml:space="preserve"> PAGEREF _Toc158905659 \h </w:instrText>
        </w:r>
        <w:r w:rsidR="009A2260">
          <w:rPr>
            <w:noProof/>
            <w:webHidden/>
          </w:rPr>
        </w:r>
        <w:r w:rsidR="009A2260">
          <w:rPr>
            <w:noProof/>
            <w:webHidden/>
          </w:rPr>
          <w:fldChar w:fldCharType="separate"/>
        </w:r>
        <w:r w:rsidR="00E007C1">
          <w:rPr>
            <w:noProof/>
            <w:webHidden/>
          </w:rPr>
          <w:t>92</w:t>
        </w:r>
        <w:r w:rsidR="009A2260">
          <w:rPr>
            <w:noProof/>
            <w:webHidden/>
          </w:rPr>
          <w:fldChar w:fldCharType="end"/>
        </w:r>
      </w:hyperlink>
    </w:p>
    <w:p w14:paraId="6112DC35" w14:textId="0951414F"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0" w:history="1">
        <w:r w:rsidR="009A2260" w:rsidRPr="000F2745">
          <w:rPr>
            <w:rStyle w:val="Hyperlink"/>
            <w:noProof/>
          </w:rPr>
          <w:t>10.2.9 XmitFromBuff</w:t>
        </w:r>
        <w:r w:rsidR="009A2260">
          <w:rPr>
            <w:noProof/>
            <w:webHidden/>
          </w:rPr>
          <w:tab/>
        </w:r>
        <w:r w:rsidR="009A2260">
          <w:rPr>
            <w:noProof/>
            <w:webHidden/>
          </w:rPr>
          <w:fldChar w:fldCharType="begin"/>
        </w:r>
        <w:r w:rsidR="009A2260">
          <w:rPr>
            <w:noProof/>
            <w:webHidden/>
          </w:rPr>
          <w:instrText xml:space="preserve"> PAGEREF _Toc158905660 \h </w:instrText>
        </w:r>
        <w:r w:rsidR="009A2260">
          <w:rPr>
            <w:noProof/>
            <w:webHidden/>
          </w:rPr>
        </w:r>
        <w:r w:rsidR="009A2260">
          <w:rPr>
            <w:noProof/>
            <w:webHidden/>
          </w:rPr>
          <w:fldChar w:fldCharType="separate"/>
        </w:r>
        <w:r w:rsidR="00E007C1">
          <w:rPr>
            <w:noProof/>
            <w:webHidden/>
          </w:rPr>
          <w:t>93</w:t>
        </w:r>
        <w:r w:rsidR="009A2260">
          <w:rPr>
            <w:noProof/>
            <w:webHidden/>
          </w:rPr>
          <w:fldChar w:fldCharType="end"/>
        </w:r>
      </w:hyperlink>
    </w:p>
    <w:p w14:paraId="2B96B718" w14:textId="663124C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1" w:history="1">
        <w:r w:rsidR="009A2260" w:rsidRPr="000F2745">
          <w:rPr>
            <w:rStyle w:val="Hyperlink"/>
            <w:rFonts w:ascii="Arial" w:hAnsi="Arial" w:cs="Arial"/>
            <w:noProof/>
          </w:rPr>
          <w:t>10.2.9.1 Brief Description</w:t>
        </w:r>
        <w:r w:rsidR="009A2260">
          <w:rPr>
            <w:noProof/>
            <w:webHidden/>
          </w:rPr>
          <w:tab/>
        </w:r>
        <w:r w:rsidR="009A2260">
          <w:rPr>
            <w:noProof/>
            <w:webHidden/>
          </w:rPr>
          <w:fldChar w:fldCharType="begin"/>
        </w:r>
        <w:r w:rsidR="009A2260">
          <w:rPr>
            <w:noProof/>
            <w:webHidden/>
          </w:rPr>
          <w:instrText xml:space="preserve"> PAGEREF _Toc158905661 \h </w:instrText>
        </w:r>
        <w:r w:rsidR="009A2260">
          <w:rPr>
            <w:noProof/>
            <w:webHidden/>
          </w:rPr>
        </w:r>
        <w:r w:rsidR="009A2260">
          <w:rPr>
            <w:noProof/>
            <w:webHidden/>
          </w:rPr>
          <w:fldChar w:fldCharType="separate"/>
        </w:r>
        <w:r w:rsidR="00E007C1">
          <w:rPr>
            <w:noProof/>
            <w:webHidden/>
          </w:rPr>
          <w:t>93</w:t>
        </w:r>
        <w:r w:rsidR="009A2260">
          <w:rPr>
            <w:noProof/>
            <w:webHidden/>
          </w:rPr>
          <w:fldChar w:fldCharType="end"/>
        </w:r>
      </w:hyperlink>
    </w:p>
    <w:p w14:paraId="4FFAE564" w14:textId="2C750A5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2" w:history="1">
        <w:r w:rsidR="009A2260" w:rsidRPr="000F2745">
          <w:rPr>
            <w:rStyle w:val="Hyperlink"/>
            <w:rFonts w:ascii="Arial" w:hAnsi="Arial" w:cs="Arial"/>
            <w:noProof/>
          </w:rPr>
          <w:t>10.2.9.2 List of HLRs allocated</w:t>
        </w:r>
        <w:r w:rsidR="009A2260">
          <w:rPr>
            <w:noProof/>
            <w:webHidden/>
          </w:rPr>
          <w:tab/>
        </w:r>
        <w:r w:rsidR="009A2260">
          <w:rPr>
            <w:noProof/>
            <w:webHidden/>
          </w:rPr>
          <w:fldChar w:fldCharType="begin"/>
        </w:r>
        <w:r w:rsidR="009A2260">
          <w:rPr>
            <w:noProof/>
            <w:webHidden/>
          </w:rPr>
          <w:instrText xml:space="preserve"> PAGEREF _Toc158905662 \h </w:instrText>
        </w:r>
        <w:r w:rsidR="009A2260">
          <w:rPr>
            <w:noProof/>
            <w:webHidden/>
          </w:rPr>
        </w:r>
        <w:r w:rsidR="009A2260">
          <w:rPr>
            <w:noProof/>
            <w:webHidden/>
          </w:rPr>
          <w:fldChar w:fldCharType="separate"/>
        </w:r>
        <w:r w:rsidR="00E007C1">
          <w:rPr>
            <w:noProof/>
            <w:webHidden/>
          </w:rPr>
          <w:t>93</w:t>
        </w:r>
        <w:r w:rsidR="009A2260">
          <w:rPr>
            <w:noProof/>
            <w:webHidden/>
          </w:rPr>
          <w:fldChar w:fldCharType="end"/>
        </w:r>
      </w:hyperlink>
    </w:p>
    <w:p w14:paraId="673F06B7" w14:textId="279739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3" w:history="1">
        <w:r w:rsidR="009A2260" w:rsidRPr="000F2745">
          <w:rPr>
            <w:rStyle w:val="Hyperlink"/>
            <w:rFonts w:ascii="Arial" w:hAnsi="Arial" w:cs="Arial"/>
            <w:noProof/>
          </w:rPr>
          <w:t>10.2.9.3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_Toc158905663 \h </w:instrText>
        </w:r>
        <w:r w:rsidR="009A2260">
          <w:rPr>
            <w:noProof/>
            <w:webHidden/>
          </w:rPr>
        </w:r>
        <w:r w:rsidR="009A2260">
          <w:rPr>
            <w:noProof/>
            <w:webHidden/>
          </w:rPr>
          <w:fldChar w:fldCharType="separate"/>
        </w:r>
        <w:r w:rsidR="00E007C1">
          <w:rPr>
            <w:noProof/>
            <w:webHidden/>
          </w:rPr>
          <w:t>93</w:t>
        </w:r>
        <w:r w:rsidR="009A2260">
          <w:rPr>
            <w:noProof/>
            <w:webHidden/>
          </w:rPr>
          <w:fldChar w:fldCharType="end"/>
        </w:r>
      </w:hyperlink>
    </w:p>
    <w:p w14:paraId="77F18F11" w14:textId="639175D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4" w:history="1">
        <w:r w:rsidR="009A2260" w:rsidRPr="000F2745">
          <w:rPr>
            <w:rStyle w:val="Hyperlink"/>
            <w:rFonts w:ascii="Arial" w:hAnsi="Arial" w:cs="Arial"/>
            <w:noProof/>
          </w:rPr>
          <w:t>10.2.9.4 Parameter list (Input/Output)</w:t>
        </w:r>
        <w:r w:rsidR="009A2260">
          <w:rPr>
            <w:noProof/>
            <w:webHidden/>
          </w:rPr>
          <w:tab/>
        </w:r>
        <w:r w:rsidR="009A2260">
          <w:rPr>
            <w:noProof/>
            <w:webHidden/>
          </w:rPr>
          <w:fldChar w:fldCharType="begin"/>
        </w:r>
        <w:r w:rsidR="009A2260">
          <w:rPr>
            <w:noProof/>
            <w:webHidden/>
          </w:rPr>
          <w:instrText xml:space="preserve"> PAGEREF _Toc158905664 \h </w:instrText>
        </w:r>
        <w:r w:rsidR="009A2260">
          <w:rPr>
            <w:noProof/>
            <w:webHidden/>
          </w:rPr>
        </w:r>
        <w:r w:rsidR="009A2260">
          <w:rPr>
            <w:noProof/>
            <w:webHidden/>
          </w:rPr>
          <w:fldChar w:fldCharType="separate"/>
        </w:r>
        <w:r w:rsidR="00E007C1">
          <w:rPr>
            <w:noProof/>
            <w:webHidden/>
          </w:rPr>
          <w:t>93</w:t>
        </w:r>
        <w:r w:rsidR="009A2260">
          <w:rPr>
            <w:noProof/>
            <w:webHidden/>
          </w:rPr>
          <w:fldChar w:fldCharType="end"/>
        </w:r>
      </w:hyperlink>
    </w:p>
    <w:p w14:paraId="090A714C" w14:textId="34878F6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5" w:history="1">
        <w:r w:rsidR="009A2260" w:rsidRPr="000F2745">
          <w:rPr>
            <w:rStyle w:val="Hyperlink"/>
            <w:rFonts w:ascii="Arial" w:hAnsi="Arial" w:cs="Arial"/>
            <w:noProof/>
          </w:rPr>
          <w:t>10.2.9.5 Return Value</w:t>
        </w:r>
        <w:r w:rsidR="009A2260">
          <w:rPr>
            <w:noProof/>
            <w:webHidden/>
          </w:rPr>
          <w:tab/>
        </w:r>
        <w:r w:rsidR="009A2260">
          <w:rPr>
            <w:noProof/>
            <w:webHidden/>
          </w:rPr>
          <w:fldChar w:fldCharType="begin"/>
        </w:r>
        <w:r w:rsidR="009A2260">
          <w:rPr>
            <w:noProof/>
            <w:webHidden/>
          </w:rPr>
          <w:instrText xml:space="preserve"> PAGEREF _Toc158905665 \h </w:instrText>
        </w:r>
        <w:r w:rsidR="009A2260">
          <w:rPr>
            <w:noProof/>
            <w:webHidden/>
          </w:rPr>
        </w:r>
        <w:r w:rsidR="009A2260">
          <w:rPr>
            <w:noProof/>
            <w:webHidden/>
          </w:rPr>
          <w:fldChar w:fldCharType="separate"/>
        </w:r>
        <w:r w:rsidR="00E007C1">
          <w:rPr>
            <w:noProof/>
            <w:webHidden/>
          </w:rPr>
          <w:t>93</w:t>
        </w:r>
        <w:r w:rsidR="009A2260">
          <w:rPr>
            <w:noProof/>
            <w:webHidden/>
          </w:rPr>
          <w:fldChar w:fldCharType="end"/>
        </w:r>
      </w:hyperlink>
    </w:p>
    <w:p w14:paraId="70A9164C" w14:textId="43CCA6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6" w:history="1">
        <w:r w:rsidR="009A2260" w:rsidRPr="000F2745">
          <w:rPr>
            <w:rStyle w:val="Hyperlink"/>
            <w:rFonts w:ascii="Arial" w:hAnsi="Arial" w:cs="Arial"/>
            <w:noProof/>
          </w:rPr>
          <w:t>10.2.9.6 Other CSUs called by this CSU</w:t>
        </w:r>
        <w:r w:rsidR="009A2260">
          <w:rPr>
            <w:noProof/>
            <w:webHidden/>
          </w:rPr>
          <w:tab/>
        </w:r>
        <w:r w:rsidR="009A2260">
          <w:rPr>
            <w:noProof/>
            <w:webHidden/>
          </w:rPr>
          <w:fldChar w:fldCharType="begin"/>
        </w:r>
        <w:r w:rsidR="009A2260">
          <w:rPr>
            <w:noProof/>
            <w:webHidden/>
          </w:rPr>
          <w:instrText xml:space="preserve"> PAGEREF _Toc158905666 \h </w:instrText>
        </w:r>
        <w:r w:rsidR="009A2260">
          <w:rPr>
            <w:noProof/>
            <w:webHidden/>
          </w:rPr>
        </w:r>
        <w:r w:rsidR="009A2260">
          <w:rPr>
            <w:noProof/>
            <w:webHidden/>
          </w:rPr>
          <w:fldChar w:fldCharType="separate"/>
        </w:r>
        <w:r w:rsidR="00E007C1">
          <w:rPr>
            <w:noProof/>
            <w:webHidden/>
          </w:rPr>
          <w:t>93</w:t>
        </w:r>
        <w:r w:rsidR="009A2260">
          <w:rPr>
            <w:noProof/>
            <w:webHidden/>
          </w:rPr>
          <w:fldChar w:fldCharType="end"/>
        </w:r>
      </w:hyperlink>
    </w:p>
    <w:p w14:paraId="21C94976" w14:textId="746714F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7" w:history="1">
        <w:r w:rsidR="009A2260" w:rsidRPr="000F2745">
          <w:rPr>
            <w:rStyle w:val="Hyperlink"/>
            <w:rFonts w:ascii="Arial" w:hAnsi="Arial" w:cs="Arial"/>
            <w:noProof/>
          </w:rPr>
          <w:t>10.2.9.7 Description of list of LLRs allocated</w:t>
        </w:r>
        <w:r w:rsidR="009A2260">
          <w:rPr>
            <w:noProof/>
            <w:webHidden/>
          </w:rPr>
          <w:tab/>
        </w:r>
        <w:r w:rsidR="009A2260">
          <w:rPr>
            <w:noProof/>
            <w:webHidden/>
          </w:rPr>
          <w:fldChar w:fldCharType="begin"/>
        </w:r>
        <w:r w:rsidR="009A2260">
          <w:rPr>
            <w:noProof/>
            <w:webHidden/>
          </w:rPr>
          <w:instrText xml:space="preserve"> PAGEREF _Toc158905667 \h </w:instrText>
        </w:r>
        <w:r w:rsidR="009A2260">
          <w:rPr>
            <w:noProof/>
            <w:webHidden/>
          </w:rPr>
        </w:r>
        <w:r w:rsidR="009A2260">
          <w:rPr>
            <w:noProof/>
            <w:webHidden/>
          </w:rPr>
          <w:fldChar w:fldCharType="separate"/>
        </w:r>
        <w:r w:rsidR="00E007C1">
          <w:rPr>
            <w:noProof/>
            <w:webHidden/>
          </w:rPr>
          <w:t>94</w:t>
        </w:r>
        <w:r w:rsidR="009A2260">
          <w:rPr>
            <w:noProof/>
            <w:webHidden/>
          </w:rPr>
          <w:fldChar w:fldCharType="end"/>
        </w:r>
      </w:hyperlink>
    </w:p>
    <w:p w14:paraId="4214046A" w14:textId="3471934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8" w:history="1">
        <w:r w:rsidR="009A2260" w:rsidRPr="000F2745">
          <w:rPr>
            <w:rStyle w:val="Hyperlink"/>
            <w:rFonts w:ascii="Arial" w:hAnsi="Arial" w:cs="Arial"/>
            <w:noProof/>
          </w:rPr>
          <w:t>10.2.9.7.1 daucmfarinc825-XmitFromBuff-LLR-001</w:t>
        </w:r>
        <w:r w:rsidR="009A2260">
          <w:rPr>
            <w:noProof/>
            <w:webHidden/>
          </w:rPr>
          <w:tab/>
        </w:r>
        <w:r w:rsidR="009A2260">
          <w:rPr>
            <w:noProof/>
            <w:webHidden/>
          </w:rPr>
          <w:fldChar w:fldCharType="begin"/>
        </w:r>
        <w:r w:rsidR="009A2260">
          <w:rPr>
            <w:noProof/>
            <w:webHidden/>
          </w:rPr>
          <w:instrText xml:space="preserve"> PAGEREF _Toc158905668 \h </w:instrText>
        </w:r>
        <w:r w:rsidR="009A2260">
          <w:rPr>
            <w:noProof/>
            <w:webHidden/>
          </w:rPr>
        </w:r>
        <w:r w:rsidR="009A2260">
          <w:rPr>
            <w:noProof/>
            <w:webHidden/>
          </w:rPr>
          <w:fldChar w:fldCharType="separate"/>
        </w:r>
        <w:r w:rsidR="00E007C1">
          <w:rPr>
            <w:noProof/>
            <w:webHidden/>
          </w:rPr>
          <w:t>94</w:t>
        </w:r>
        <w:r w:rsidR="009A2260">
          <w:rPr>
            <w:noProof/>
            <w:webHidden/>
          </w:rPr>
          <w:fldChar w:fldCharType="end"/>
        </w:r>
      </w:hyperlink>
    </w:p>
    <w:p w14:paraId="14FA3A77" w14:textId="3026344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69" w:history="1">
        <w:r w:rsidR="009A2260" w:rsidRPr="000F2745">
          <w:rPr>
            <w:rStyle w:val="Hyperlink"/>
            <w:rFonts w:ascii="Arial" w:hAnsi="Arial" w:cs="Arial"/>
            <w:noProof/>
          </w:rPr>
          <w:t>10.2.9.7.2 daucmfarinc825-XmitFromBuff-LLR-002</w:t>
        </w:r>
        <w:r w:rsidR="009A2260">
          <w:rPr>
            <w:noProof/>
            <w:webHidden/>
          </w:rPr>
          <w:tab/>
        </w:r>
        <w:r w:rsidR="009A2260">
          <w:rPr>
            <w:noProof/>
            <w:webHidden/>
          </w:rPr>
          <w:fldChar w:fldCharType="begin"/>
        </w:r>
        <w:r w:rsidR="009A2260">
          <w:rPr>
            <w:noProof/>
            <w:webHidden/>
          </w:rPr>
          <w:instrText xml:space="preserve"> PAGEREF _Toc158905669 \h </w:instrText>
        </w:r>
        <w:r w:rsidR="009A2260">
          <w:rPr>
            <w:noProof/>
            <w:webHidden/>
          </w:rPr>
        </w:r>
        <w:r w:rsidR="009A2260">
          <w:rPr>
            <w:noProof/>
            <w:webHidden/>
          </w:rPr>
          <w:fldChar w:fldCharType="separate"/>
        </w:r>
        <w:r w:rsidR="00E007C1">
          <w:rPr>
            <w:noProof/>
            <w:webHidden/>
          </w:rPr>
          <w:t>94</w:t>
        </w:r>
        <w:r w:rsidR="009A2260">
          <w:rPr>
            <w:noProof/>
            <w:webHidden/>
          </w:rPr>
          <w:fldChar w:fldCharType="end"/>
        </w:r>
      </w:hyperlink>
    </w:p>
    <w:p w14:paraId="5EA1A68B" w14:textId="690A016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0" w:history="1">
        <w:r w:rsidR="009A2260" w:rsidRPr="000F2745">
          <w:rPr>
            <w:rStyle w:val="Hyperlink"/>
            <w:rFonts w:ascii="Arial" w:hAnsi="Arial" w:cs="Arial"/>
            <w:noProof/>
          </w:rPr>
          <w:t>10.2.9.7.3 daucmfarinc825-XmitFromBuff-LLR-003</w:t>
        </w:r>
        <w:r w:rsidR="009A2260">
          <w:rPr>
            <w:noProof/>
            <w:webHidden/>
          </w:rPr>
          <w:tab/>
        </w:r>
        <w:r w:rsidR="009A2260">
          <w:rPr>
            <w:noProof/>
            <w:webHidden/>
          </w:rPr>
          <w:fldChar w:fldCharType="begin"/>
        </w:r>
        <w:r w:rsidR="009A2260">
          <w:rPr>
            <w:noProof/>
            <w:webHidden/>
          </w:rPr>
          <w:instrText xml:space="preserve"> PAGEREF _Toc158905670 \h </w:instrText>
        </w:r>
        <w:r w:rsidR="009A2260">
          <w:rPr>
            <w:noProof/>
            <w:webHidden/>
          </w:rPr>
        </w:r>
        <w:r w:rsidR="009A2260">
          <w:rPr>
            <w:noProof/>
            <w:webHidden/>
          </w:rPr>
          <w:fldChar w:fldCharType="separate"/>
        </w:r>
        <w:r w:rsidR="00E007C1">
          <w:rPr>
            <w:noProof/>
            <w:webHidden/>
          </w:rPr>
          <w:t>94</w:t>
        </w:r>
        <w:r w:rsidR="009A2260">
          <w:rPr>
            <w:noProof/>
            <w:webHidden/>
          </w:rPr>
          <w:fldChar w:fldCharType="end"/>
        </w:r>
      </w:hyperlink>
    </w:p>
    <w:p w14:paraId="7A7F0EFD" w14:textId="5C2B33D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1" w:history="1">
        <w:r w:rsidR="009A2260" w:rsidRPr="000F2745">
          <w:rPr>
            <w:rStyle w:val="Hyperlink"/>
            <w:rFonts w:ascii="Arial" w:hAnsi="Arial" w:cs="Arial"/>
            <w:noProof/>
          </w:rPr>
          <w:t>10.2.9.7.4 daucmfarinc825-XmitFromBuff-LLR-004</w:t>
        </w:r>
        <w:r w:rsidR="009A2260">
          <w:rPr>
            <w:noProof/>
            <w:webHidden/>
          </w:rPr>
          <w:tab/>
        </w:r>
        <w:r w:rsidR="009A2260">
          <w:rPr>
            <w:noProof/>
            <w:webHidden/>
          </w:rPr>
          <w:fldChar w:fldCharType="begin"/>
        </w:r>
        <w:r w:rsidR="009A2260">
          <w:rPr>
            <w:noProof/>
            <w:webHidden/>
          </w:rPr>
          <w:instrText xml:space="preserve"> PAGEREF _Toc158905671 \h </w:instrText>
        </w:r>
        <w:r w:rsidR="009A2260">
          <w:rPr>
            <w:noProof/>
            <w:webHidden/>
          </w:rPr>
        </w:r>
        <w:r w:rsidR="009A2260">
          <w:rPr>
            <w:noProof/>
            <w:webHidden/>
          </w:rPr>
          <w:fldChar w:fldCharType="separate"/>
        </w:r>
        <w:r w:rsidR="00E007C1">
          <w:rPr>
            <w:noProof/>
            <w:webHidden/>
          </w:rPr>
          <w:t>94</w:t>
        </w:r>
        <w:r w:rsidR="009A2260">
          <w:rPr>
            <w:noProof/>
            <w:webHidden/>
          </w:rPr>
          <w:fldChar w:fldCharType="end"/>
        </w:r>
      </w:hyperlink>
    </w:p>
    <w:p w14:paraId="776F00B5" w14:textId="1B29F73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2" w:history="1">
        <w:r w:rsidR="009A2260" w:rsidRPr="000F2745">
          <w:rPr>
            <w:rStyle w:val="Hyperlink"/>
            <w:rFonts w:ascii="Arial" w:hAnsi="Arial" w:cs="Arial"/>
            <w:noProof/>
          </w:rPr>
          <w:t>10.2.9.7.5 daucmfarinc825-XmitFromBuff-LLR-005</w:t>
        </w:r>
        <w:r w:rsidR="009A2260">
          <w:rPr>
            <w:noProof/>
            <w:webHidden/>
          </w:rPr>
          <w:tab/>
        </w:r>
        <w:r w:rsidR="009A2260">
          <w:rPr>
            <w:noProof/>
            <w:webHidden/>
          </w:rPr>
          <w:fldChar w:fldCharType="begin"/>
        </w:r>
        <w:r w:rsidR="009A2260">
          <w:rPr>
            <w:noProof/>
            <w:webHidden/>
          </w:rPr>
          <w:instrText xml:space="preserve"> PAGEREF _Toc158905672 \h </w:instrText>
        </w:r>
        <w:r w:rsidR="009A2260">
          <w:rPr>
            <w:noProof/>
            <w:webHidden/>
          </w:rPr>
        </w:r>
        <w:r w:rsidR="009A2260">
          <w:rPr>
            <w:noProof/>
            <w:webHidden/>
          </w:rPr>
          <w:fldChar w:fldCharType="separate"/>
        </w:r>
        <w:r w:rsidR="00E007C1">
          <w:rPr>
            <w:noProof/>
            <w:webHidden/>
          </w:rPr>
          <w:t>94</w:t>
        </w:r>
        <w:r w:rsidR="009A2260">
          <w:rPr>
            <w:noProof/>
            <w:webHidden/>
          </w:rPr>
          <w:fldChar w:fldCharType="end"/>
        </w:r>
      </w:hyperlink>
    </w:p>
    <w:p w14:paraId="787B293F" w14:textId="03524ED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3" w:history="1">
        <w:r w:rsidR="009A2260" w:rsidRPr="000F2745">
          <w:rPr>
            <w:rStyle w:val="Hyperlink"/>
            <w:noProof/>
          </w:rPr>
          <w:t>10.2.10 A825BufferCheck</w:t>
        </w:r>
        <w:r w:rsidR="009A2260">
          <w:rPr>
            <w:noProof/>
            <w:webHidden/>
          </w:rPr>
          <w:tab/>
        </w:r>
        <w:r w:rsidR="009A2260">
          <w:rPr>
            <w:noProof/>
            <w:webHidden/>
          </w:rPr>
          <w:fldChar w:fldCharType="begin"/>
        </w:r>
        <w:r w:rsidR="009A2260">
          <w:rPr>
            <w:noProof/>
            <w:webHidden/>
          </w:rPr>
          <w:instrText xml:space="preserve"> PAGEREF _Toc158905673 \h </w:instrText>
        </w:r>
        <w:r w:rsidR="009A2260">
          <w:rPr>
            <w:noProof/>
            <w:webHidden/>
          </w:rPr>
        </w:r>
        <w:r w:rsidR="009A2260">
          <w:rPr>
            <w:noProof/>
            <w:webHidden/>
          </w:rPr>
          <w:fldChar w:fldCharType="separate"/>
        </w:r>
        <w:r w:rsidR="00E007C1">
          <w:rPr>
            <w:noProof/>
            <w:webHidden/>
          </w:rPr>
          <w:t>95</w:t>
        </w:r>
        <w:r w:rsidR="009A2260">
          <w:rPr>
            <w:noProof/>
            <w:webHidden/>
          </w:rPr>
          <w:fldChar w:fldCharType="end"/>
        </w:r>
      </w:hyperlink>
    </w:p>
    <w:p w14:paraId="27EA3BB7" w14:textId="380E616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4" w:history="1">
        <w:r w:rsidR="009A2260" w:rsidRPr="000F2745">
          <w:rPr>
            <w:rStyle w:val="Hyperlink"/>
            <w:rFonts w:ascii="Arial" w:hAnsi="Arial" w:cs="Arial"/>
            <w:noProof/>
          </w:rPr>
          <w:t>10.2.10.1 Brief Description</w:t>
        </w:r>
        <w:r w:rsidR="009A2260">
          <w:rPr>
            <w:noProof/>
            <w:webHidden/>
          </w:rPr>
          <w:tab/>
        </w:r>
        <w:r w:rsidR="009A2260">
          <w:rPr>
            <w:noProof/>
            <w:webHidden/>
          </w:rPr>
          <w:fldChar w:fldCharType="begin"/>
        </w:r>
        <w:r w:rsidR="009A2260">
          <w:rPr>
            <w:noProof/>
            <w:webHidden/>
          </w:rPr>
          <w:instrText xml:space="preserve"> PAGEREF _Toc158905674 \h </w:instrText>
        </w:r>
        <w:r w:rsidR="009A2260">
          <w:rPr>
            <w:noProof/>
            <w:webHidden/>
          </w:rPr>
        </w:r>
        <w:r w:rsidR="009A2260">
          <w:rPr>
            <w:noProof/>
            <w:webHidden/>
          </w:rPr>
          <w:fldChar w:fldCharType="separate"/>
        </w:r>
        <w:r w:rsidR="00E007C1">
          <w:rPr>
            <w:noProof/>
            <w:webHidden/>
          </w:rPr>
          <w:t>95</w:t>
        </w:r>
        <w:r w:rsidR="009A2260">
          <w:rPr>
            <w:noProof/>
            <w:webHidden/>
          </w:rPr>
          <w:fldChar w:fldCharType="end"/>
        </w:r>
      </w:hyperlink>
    </w:p>
    <w:p w14:paraId="6001AFA0" w14:textId="30872B1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5" w:history="1">
        <w:r w:rsidR="009A2260" w:rsidRPr="000F2745">
          <w:rPr>
            <w:rStyle w:val="Hyperlink"/>
            <w:rFonts w:ascii="Arial" w:hAnsi="Arial" w:cs="Arial"/>
            <w:noProof/>
          </w:rPr>
          <w:t>10.2.10.2 List of HLRs allocated</w:t>
        </w:r>
        <w:r w:rsidR="009A2260">
          <w:rPr>
            <w:noProof/>
            <w:webHidden/>
          </w:rPr>
          <w:tab/>
        </w:r>
        <w:r w:rsidR="009A2260">
          <w:rPr>
            <w:noProof/>
            <w:webHidden/>
          </w:rPr>
          <w:fldChar w:fldCharType="begin"/>
        </w:r>
        <w:r w:rsidR="009A2260">
          <w:rPr>
            <w:noProof/>
            <w:webHidden/>
          </w:rPr>
          <w:instrText xml:space="preserve"> PAGEREF _Toc158905675 \h </w:instrText>
        </w:r>
        <w:r w:rsidR="009A2260">
          <w:rPr>
            <w:noProof/>
            <w:webHidden/>
          </w:rPr>
        </w:r>
        <w:r w:rsidR="009A2260">
          <w:rPr>
            <w:noProof/>
            <w:webHidden/>
          </w:rPr>
          <w:fldChar w:fldCharType="separate"/>
        </w:r>
        <w:r w:rsidR="00E007C1">
          <w:rPr>
            <w:noProof/>
            <w:webHidden/>
          </w:rPr>
          <w:t>95</w:t>
        </w:r>
        <w:r w:rsidR="009A2260">
          <w:rPr>
            <w:noProof/>
            <w:webHidden/>
          </w:rPr>
          <w:fldChar w:fldCharType="end"/>
        </w:r>
      </w:hyperlink>
    </w:p>
    <w:p w14:paraId="3BBB664A" w14:textId="6B40B05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6" w:history="1">
        <w:r w:rsidR="009A2260" w:rsidRPr="000F2745">
          <w:rPr>
            <w:rStyle w:val="Hyperlink"/>
            <w:rFonts w:ascii="Arial" w:hAnsi="Arial" w:cs="Arial"/>
            <w:noProof/>
          </w:rPr>
          <w:t>10.2.10.3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_Toc158905676 \h </w:instrText>
        </w:r>
        <w:r w:rsidR="009A2260">
          <w:rPr>
            <w:noProof/>
            <w:webHidden/>
          </w:rPr>
        </w:r>
        <w:r w:rsidR="009A2260">
          <w:rPr>
            <w:noProof/>
            <w:webHidden/>
          </w:rPr>
          <w:fldChar w:fldCharType="separate"/>
        </w:r>
        <w:r w:rsidR="00E007C1">
          <w:rPr>
            <w:noProof/>
            <w:webHidden/>
          </w:rPr>
          <w:t>95</w:t>
        </w:r>
        <w:r w:rsidR="009A2260">
          <w:rPr>
            <w:noProof/>
            <w:webHidden/>
          </w:rPr>
          <w:fldChar w:fldCharType="end"/>
        </w:r>
      </w:hyperlink>
    </w:p>
    <w:p w14:paraId="1F500492" w14:textId="798B72B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7" w:history="1">
        <w:r w:rsidR="009A2260" w:rsidRPr="000F2745">
          <w:rPr>
            <w:rStyle w:val="Hyperlink"/>
            <w:rFonts w:ascii="Arial" w:hAnsi="Arial" w:cs="Arial"/>
            <w:noProof/>
          </w:rPr>
          <w:t>10.2.10.4 Parameter list (Input/Output)</w:t>
        </w:r>
        <w:r w:rsidR="009A2260">
          <w:rPr>
            <w:noProof/>
            <w:webHidden/>
          </w:rPr>
          <w:tab/>
        </w:r>
        <w:r w:rsidR="009A2260">
          <w:rPr>
            <w:noProof/>
            <w:webHidden/>
          </w:rPr>
          <w:fldChar w:fldCharType="begin"/>
        </w:r>
        <w:r w:rsidR="009A2260">
          <w:rPr>
            <w:noProof/>
            <w:webHidden/>
          </w:rPr>
          <w:instrText xml:space="preserve"> PAGEREF _Toc158905677 \h </w:instrText>
        </w:r>
        <w:r w:rsidR="009A2260">
          <w:rPr>
            <w:noProof/>
            <w:webHidden/>
          </w:rPr>
        </w:r>
        <w:r w:rsidR="009A2260">
          <w:rPr>
            <w:noProof/>
            <w:webHidden/>
          </w:rPr>
          <w:fldChar w:fldCharType="separate"/>
        </w:r>
        <w:r w:rsidR="00E007C1">
          <w:rPr>
            <w:noProof/>
            <w:webHidden/>
          </w:rPr>
          <w:t>95</w:t>
        </w:r>
        <w:r w:rsidR="009A2260">
          <w:rPr>
            <w:noProof/>
            <w:webHidden/>
          </w:rPr>
          <w:fldChar w:fldCharType="end"/>
        </w:r>
      </w:hyperlink>
    </w:p>
    <w:p w14:paraId="5BCC06CA" w14:textId="46EF2C0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8" w:history="1">
        <w:r w:rsidR="009A2260" w:rsidRPr="000F2745">
          <w:rPr>
            <w:rStyle w:val="Hyperlink"/>
            <w:rFonts w:ascii="Arial" w:hAnsi="Arial" w:cs="Arial"/>
            <w:noProof/>
          </w:rPr>
          <w:t>10.2.10.5 Return Value</w:t>
        </w:r>
        <w:r w:rsidR="009A2260">
          <w:rPr>
            <w:noProof/>
            <w:webHidden/>
          </w:rPr>
          <w:tab/>
        </w:r>
        <w:r w:rsidR="009A2260">
          <w:rPr>
            <w:noProof/>
            <w:webHidden/>
          </w:rPr>
          <w:fldChar w:fldCharType="begin"/>
        </w:r>
        <w:r w:rsidR="009A2260">
          <w:rPr>
            <w:noProof/>
            <w:webHidden/>
          </w:rPr>
          <w:instrText xml:space="preserve"> PAGEREF _Toc158905678 \h </w:instrText>
        </w:r>
        <w:r w:rsidR="009A2260">
          <w:rPr>
            <w:noProof/>
            <w:webHidden/>
          </w:rPr>
        </w:r>
        <w:r w:rsidR="009A2260">
          <w:rPr>
            <w:noProof/>
            <w:webHidden/>
          </w:rPr>
          <w:fldChar w:fldCharType="separate"/>
        </w:r>
        <w:r w:rsidR="00E007C1">
          <w:rPr>
            <w:noProof/>
            <w:webHidden/>
          </w:rPr>
          <w:t>95</w:t>
        </w:r>
        <w:r w:rsidR="009A2260">
          <w:rPr>
            <w:noProof/>
            <w:webHidden/>
          </w:rPr>
          <w:fldChar w:fldCharType="end"/>
        </w:r>
      </w:hyperlink>
    </w:p>
    <w:p w14:paraId="3D2D649A" w14:textId="4838F66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79" w:history="1">
        <w:r w:rsidR="009A2260" w:rsidRPr="000F2745">
          <w:rPr>
            <w:rStyle w:val="Hyperlink"/>
            <w:rFonts w:ascii="Arial" w:hAnsi="Arial" w:cs="Arial"/>
            <w:noProof/>
          </w:rPr>
          <w:t>10.2.10.6 Other CSUs called by this CSU</w:t>
        </w:r>
        <w:r w:rsidR="009A2260">
          <w:rPr>
            <w:noProof/>
            <w:webHidden/>
          </w:rPr>
          <w:tab/>
        </w:r>
        <w:r w:rsidR="009A2260">
          <w:rPr>
            <w:noProof/>
            <w:webHidden/>
          </w:rPr>
          <w:fldChar w:fldCharType="begin"/>
        </w:r>
        <w:r w:rsidR="009A2260">
          <w:rPr>
            <w:noProof/>
            <w:webHidden/>
          </w:rPr>
          <w:instrText xml:space="preserve"> PAGEREF _Toc158905679 \h </w:instrText>
        </w:r>
        <w:r w:rsidR="009A2260">
          <w:rPr>
            <w:noProof/>
            <w:webHidden/>
          </w:rPr>
        </w:r>
        <w:r w:rsidR="009A2260">
          <w:rPr>
            <w:noProof/>
            <w:webHidden/>
          </w:rPr>
          <w:fldChar w:fldCharType="separate"/>
        </w:r>
        <w:r w:rsidR="00E007C1">
          <w:rPr>
            <w:noProof/>
            <w:webHidden/>
          </w:rPr>
          <w:t>95</w:t>
        </w:r>
        <w:r w:rsidR="009A2260">
          <w:rPr>
            <w:noProof/>
            <w:webHidden/>
          </w:rPr>
          <w:fldChar w:fldCharType="end"/>
        </w:r>
      </w:hyperlink>
    </w:p>
    <w:p w14:paraId="11792D08" w14:textId="054DD40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0" w:history="1">
        <w:r w:rsidR="009A2260" w:rsidRPr="000F2745">
          <w:rPr>
            <w:rStyle w:val="Hyperlink"/>
            <w:rFonts w:ascii="Arial" w:hAnsi="Arial" w:cs="Arial"/>
            <w:noProof/>
          </w:rPr>
          <w:t>10.2.10.7 Description of list of LLRs allocated</w:t>
        </w:r>
        <w:r w:rsidR="009A2260">
          <w:rPr>
            <w:noProof/>
            <w:webHidden/>
          </w:rPr>
          <w:tab/>
        </w:r>
        <w:r w:rsidR="009A2260">
          <w:rPr>
            <w:noProof/>
            <w:webHidden/>
          </w:rPr>
          <w:fldChar w:fldCharType="begin"/>
        </w:r>
        <w:r w:rsidR="009A2260">
          <w:rPr>
            <w:noProof/>
            <w:webHidden/>
          </w:rPr>
          <w:instrText xml:space="preserve"> PAGEREF _Toc158905680 \h </w:instrText>
        </w:r>
        <w:r w:rsidR="009A2260">
          <w:rPr>
            <w:noProof/>
            <w:webHidden/>
          </w:rPr>
        </w:r>
        <w:r w:rsidR="009A2260">
          <w:rPr>
            <w:noProof/>
            <w:webHidden/>
          </w:rPr>
          <w:fldChar w:fldCharType="separate"/>
        </w:r>
        <w:r w:rsidR="00E007C1">
          <w:rPr>
            <w:noProof/>
            <w:webHidden/>
          </w:rPr>
          <w:t>95</w:t>
        </w:r>
        <w:r w:rsidR="009A2260">
          <w:rPr>
            <w:noProof/>
            <w:webHidden/>
          </w:rPr>
          <w:fldChar w:fldCharType="end"/>
        </w:r>
      </w:hyperlink>
    </w:p>
    <w:p w14:paraId="70C15183" w14:textId="736EB0A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1" w:history="1">
        <w:r w:rsidR="009A2260" w:rsidRPr="000F2745">
          <w:rPr>
            <w:rStyle w:val="Hyperlink"/>
            <w:rFonts w:ascii="Arial" w:hAnsi="Arial" w:cs="Arial"/>
            <w:noProof/>
          </w:rPr>
          <w:t>10.2.10.7.1 daucmfarinc825-A825BufferCheck-LLR-001</w:t>
        </w:r>
        <w:r w:rsidR="009A2260">
          <w:rPr>
            <w:noProof/>
            <w:webHidden/>
          </w:rPr>
          <w:tab/>
        </w:r>
        <w:r w:rsidR="009A2260">
          <w:rPr>
            <w:noProof/>
            <w:webHidden/>
          </w:rPr>
          <w:fldChar w:fldCharType="begin"/>
        </w:r>
        <w:r w:rsidR="009A2260">
          <w:rPr>
            <w:noProof/>
            <w:webHidden/>
          </w:rPr>
          <w:instrText xml:space="preserve"> PAGEREF _Toc158905681 \h </w:instrText>
        </w:r>
        <w:r w:rsidR="009A2260">
          <w:rPr>
            <w:noProof/>
            <w:webHidden/>
          </w:rPr>
        </w:r>
        <w:r w:rsidR="009A2260">
          <w:rPr>
            <w:noProof/>
            <w:webHidden/>
          </w:rPr>
          <w:fldChar w:fldCharType="separate"/>
        </w:r>
        <w:r w:rsidR="00E007C1">
          <w:rPr>
            <w:noProof/>
            <w:webHidden/>
          </w:rPr>
          <w:t>96</w:t>
        </w:r>
        <w:r w:rsidR="009A2260">
          <w:rPr>
            <w:noProof/>
            <w:webHidden/>
          </w:rPr>
          <w:fldChar w:fldCharType="end"/>
        </w:r>
      </w:hyperlink>
    </w:p>
    <w:p w14:paraId="436104FA" w14:textId="5495BB2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2" w:history="1">
        <w:r w:rsidR="009A2260" w:rsidRPr="000F2745">
          <w:rPr>
            <w:rStyle w:val="Hyperlink"/>
            <w:rFonts w:ascii="Arial" w:hAnsi="Arial" w:cs="Arial"/>
            <w:noProof/>
          </w:rPr>
          <w:t>10.2.10.7.2 daucmfarinc825-A825BufferCheck-LLR-002</w:t>
        </w:r>
        <w:r w:rsidR="009A2260">
          <w:rPr>
            <w:noProof/>
            <w:webHidden/>
          </w:rPr>
          <w:tab/>
        </w:r>
        <w:r w:rsidR="009A2260">
          <w:rPr>
            <w:noProof/>
            <w:webHidden/>
          </w:rPr>
          <w:fldChar w:fldCharType="begin"/>
        </w:r>
        <w:r w:rsidR="009A2260">
          <w:rPr>
            <w:noProof/>
            <w:webHidden/>
          </w:rPr>
          <w:instrText xml:space="preserve"> PAGEREF _Toc158905682 \h </w:instrText>
        </w:r>
        <w:r w:rsidR="009A2260">
          <w:rPr>
            <w:noProof/>
            <w:webHidden/>
          </w:rPr>
        </w:r>
        <w:r w:rsidR="009A2260">
          <w:rPr>
            <w:noProof/>
            <w:webHidden/>
          </w:rPr>
          <w:fldChar w:fldCharType="separate"/>
        </w:r>
        <w:r w:rsidR="00E007C1">
          <w:rPr>
            <w:noProof/>
            <w:webHidden/>
          </w:rPr>
          <w:t>96</w:t>
        </w:r>
        <w:r w:rsidR="009A2260">
          <w:rPr>
            <w:noProof/>
            <w:webHidden/>
          </w:rPr>
          <w:fldChar w:fldCharType="end"/>
        </w:r>
      </w:hyperlink>
    </w:p>
    <w:p w14:paraId="7C08C45B" w14:textId="4B6829E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3" w:history="1">
        <w:r w:rsidR="009A2260" w:rsidRPr="000F2745">
          <w:rPr>
            <w:rStyle w:val="Hyperlink"/>
            <w:rFonts w:ascii="Arial" w:hAnsi="Arial" w:cs="Arial"/>
            <w:noProof/>
          </w:rPr>
          <w:t>10.2.10.7.3 daucmfarinc825-A825BufferCheck-LLR-003</w:t>
        </w:r>
        <w:r w:rsidR="009A2260">
          <w:rPr>
            <w:noProof/>
            <w:webHidden/>
          </w:rPr>
          <w:tab/>
        </w:r>
        <w:r w:rsidR="009A2260">
          <w:rPr>
            <w:noProof/>
            <w:webHidden/>
          </w:rPr>
          <w:fldChar w:fldCharType="begin"/>
        </w:r>
        <w:r w:rsidR="009A2260">
          <w:rPr>
            <w:noProof/>
            <w:webHidden/>
          </w:rPr>
          <w:instrText xml:space="preserve"> PAGEREF _Toc158905683 \h </w:instrText>
        </w:r>
        <w:r w:rsidR="009A2260">
          <w:rPr>
            <w:noProof/>
            <w:webHidden/>
          </w:rPr>
        </w:r>
        <w:r w:rsidR="009A2260">
          <w:rPr>
            <w:noProof/>
            <w:webHidden/>
          </w:rPr>
          <w:fldChar w:fldCharType="separate"/>
        </w:r>
        <w:r w:rsidR="00E007C1">
          <w:rPr>
            <w:noProof/>
            <w:webHidden/>
          </w:rPr>
          <w:t>96</w:t>
        </w:r>
        <w:r w:rsidR="009A2260">
          <w:rPr>
            <w:noProof/>
            <w:webHidden/>
          </w:rPr>
          <w:fldChar w:fldCharType="end"/>
        </w:r>
      </w:hyperlink>
    </w:p>
    <w:p w14:paraId="7761D995" w14:textId="62D8EF92"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4" w:history="1">
        <w:r w:rsidR="009A2260" w:rsidRPr="000F2745">
          <w:rPr>
            <w:rStyle w:val="Hyperlink"/>
            <w:noProof/>
          </w:rPr>
          <w:t>10.2.11 CanConfig</w:t>
        </w:r>
        <w:r w:rsidR="009A2260">
          <w:rPr>
            <w:noProof/>
            <w:webHidden/>
          </w:rPr>
          <w:tab/>
        </w:r>
        <w:r w:rsidR="009A2260">
          <w:rPr>
            <w:noProof/>
            <w:webHidden/>
          </w:rPr>
          <w:fldChar w:fldCharType="begin"/>
        </w:r>
        <w:r w:rsidR="009A2260">
          <w:rPr>
            <w:noProof/>
            <w:webHidden/>
          </w:rPr>
          <w:instrText xml:space="preserve"> PAGEREF _Toc158905684 \h </w:instrText>
        </w:r>
        <w:r w:rsidR="009A2260">
          <w:rPr>
            <w:noProof/>
            <w:webHidden/>
          </w:rPr>
        </w:r>
        <w:r w:rsidR="009A2260">
          <w:rPr>
            <w:noProof/>
            <w:webHidden/>
          </w:rPr>
          <w:fldChar w:fldCharType="separate"/>
        </w:r>
        <w:r w:rsidR="00E007C1">
          <w:rPr>
            <w:noProof/>
            <w:webHidden/>
          </w:rPr>
          <w:t>96</w:t>
        </w:r>
        <w:r w:rsidR="009A2260">
          <w:rPr>
            <w:noProof/>
            <w:webHidden/>
          </w:rPr>
          <w:fldChar w:fldCharType="end"/>
        </w:r>
      </w:hyperlink>
    </w:p>
    <w:p w14:paraId="7FE51326" w14:textId="38DA8C9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5" w:history="1">
        <w:r w:rsidR="009A2260" w:rsidRPr="000F2745">
          <w:rPr>
            <w:rStyle w:val="Hyperlink"/>
            <w:rFonts w:ascii="Arial" w:hAnsi="Arial" w:cs="Arial"/>
            <w:noProof/>
          </w:rPr>
          <w:t>10.2.11.1 Brief Description</w:t>
        </w:r>
        <w:r w:rsidR="009A2260">
          <w:rPr>
            <w:noProof/>
            <w:webHidden/>
          </w:rPr>
          <w:tab/>
        </w:r>
        <w:r w:rsidR="009A2260">
          <w:rPr>
            <w:noProof/>
            <w:webHidden/>
          </w:rPr>
          <w:fldChar w:fldCharType="begin"/>
        </w:r>
        <w:r w:rsidR="009A2260">
          <w:rPr>
            <w:noProof/>
            <w:webHidden/>
          </w:rPr>
          <w:instrText xml:space="preserve"> PAGEREF _Toc158905685 \h </w:instrText>
        </w:r>
        <w:r w:rsidR="009A2260">
          <w:rPr>
            <w:noProof/>
            <w:webHidden/>
          </w:rPr>
        </w:r>
        <w:r w:rsidR="009A2260">
          <w:rPr>
            <w:noProof/>
            <w:webHidden/>
          </w:rPr>
          <w:fldChar w:fldCharType="separate"/>
        </w:r>
        <w:r w:rsidR="00E007C1">
          <w:rPr>
            <w:noProof/>
            <w:webHidden/>
          </w:rPr>
          <w:t>96</w:t>
        </w:r>
        <w:r w:rsidR="009A2260">
          <w:rPr>
            <w:noProof/>
            <w:webHidden/>
          </w:rPr>
          <w:fldChar w:fldCharType="end"/>
        </w:r>
      </w:hyperlink>
    </w:p>
    <w:p w14:paraId="121C99E9" w14:textId="4A941D5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6" w:history="1">
        <w:r w:rsidR="009A2260" w:rsidRPr="000F2745">
          <w:rPr>
            <w:rStyle w:val="Hyperlink"/>
            <w:rFonts w:ascii="Arial" w:hAnsi="Arial" w:cs="Arial"/>
            <w:noProof/>
          </w:rPr>
          <w:t>10.2.11.2 List of HLRs allocated</w:t>
        </w:r>
        <w:r w:rsidR="009A2260">
          <w:rPr>
            <w:noProof/>
            <w:webHidden/>
          </w:rPr>
          <w:tab/>
        </w:r>
        <w:r w:rsidR="009A2260">
          <w:rPr>
            <w:noProof/>
            <w:webHidden/>
          </w:rPr>
          <w:fldChar w:fldCharType="begin"/>
        </w:r>
        <w:r w:rsidR="009A2260">
          <w:rPr>
            <w:noProof/>
            <w:webHidden/>
          </w:rPr>
          <w:instrText xml:space="preserve"> PAGEREF _Toc158905686 \h </w:instrText>
        </w:r>
        <w:r w:rsidR="009A2260">
          <w:rPr>
            <w:noProof/>
            <w:webHidden/>
          </w:rPr>
        </w:r>
        <w:r w:rsidR="009A2260">
          <w:rPr>
            <w:noProof/>
            <w:webHidden/>
          </w:rPr>
          <w:fldChar w:fldCharType="separate"/>
        </w:r>
        <w:r w:rsidR="00E007C1">
          <w:rPr>
            <w:noProof/>
            <w:webHidden/>
          </w:rPr>
          <w:t>96</w:t>
        </w:r>
        <w:r w:rsidR="009A2260">
          <w:rPr>
            <w:noProof/>
            <w:webHidden/>
          </w:rPr>
          <w:fldChar w:fldCharType="end"/>
        </w:r>
      </w:hyperlink>
    </w:p>
    <w:p w14:paraId="6E4931EB" w14:textId="5E3A436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7" w:history="1">
        <w:r w:rsidR="009A2260" w:rsidRPr="000F2745">
          <w:rPr>
            <w:rStyle w:val="Hyperlink"/>
            <w:rFonts w:ascii="Arial" w:hAnsi="Arial" w:cs="Arial"/>
            <w:noProof/>
          </w:rPr>
          <w:t>10.2.11.3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_Toc158905687 \h </w:instrText>
        </w:r>
        <w:r w:rsidR="009A2260">
          <w:rPr>
            <w:noProof/>
            <w:webHidden/>
          </w:rPr>
        </w:r>
        <w:r w:rsidR="009A2260">
          <w:rPr>
            <w:noProof/>
            <w:webHidden/>
          </w:rPr>
          <w:fldChar w:fldCharType="separate"/>
        </w:r>
        <w:r w:rsidR="00E007C1">
          <w:rPr>
            <w:noProof/>
            <w:webHidden/>
          </w:rPr>
          <w:t>96</w:t>
        </w:r>
        <w:r w:rsidR="009A2260">
          <w:rPr>
            <w:noProof/>
            <w:webHidden/>
          </w:rPr>
          <w:fldChar w:fldCharType="end"/>
        </w:r>
      </w:hyperlink>
    </w:p>
    <w:p w14:paraId="090D0002" w14:textId="09843FE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8" w:history="1">
        <w:r w:rsidR="009A2260" w:rsidRPr="000F2745">
          <w:rPr>
            <w:rStyle w:val="Hyperlink"/>
            <w:rFonts w:ascii="Arial" w:hAnsi="Arial" w:cs="Arial"/>
            <w:noProof/>
          </w:rPr>
          <w:t>10.2.11.4 Parameter list (Input/Output)</w:t>
        </w:r>
        <w:r w:rsidR="009A2260">
          <w:rPr>
            <w:noProof/>
            <w:webHidden/>
          </w:rPr>
          <w:tab/>
        </w:r>
        <w:r w:rsidR="009A2260">
          <w:rPr>
            <w:noProof/>
            <w:webHidden/>
          </w:rPr>
          <w:fldChar w:fldCharType="begin"/>
        </w:r>
        <w:r w:rsidR="009A2260">
          <w:rPr>
            <w:noProof/>
            <w:webHidden/>
          </w:rPr>
          <w:instrText xml:space="preserve"> PAGEREF _Toc158905688 \h </w:instrText>
        </w:r>
        <w:r w:rsidR="009A2260">
          <w:rPr>
            <w:noProof/>
            <w:webHidden/>
          </w:rPr>
        </w:r>
        <w:r w:rsidR="009A2260">
          <w:rPr>
            <w:noProof/>
            <w:webHidden/>
          </w:rPr>
          <w:fldChar w:fldCharType="separate"/>
        </w:r>
        <w:r w:rsidR="00E007C1">
          <w:rPr>
            <w:noProof/>
            <w:webHidden/>
          </w:rPr>
          <w:t>97</w:t>
        </w:r>
        <w:r w:rsidR="009A2260">
          <w:rPr>
            <w:noProof/>
            <w:webHidden/>
          </w:rPr>
          <w:fldChar w:fldCharType="end"/>
        </w:r>
      </w:hyperlink>
    </w:p>
    <w:p w14:paraId="52C5F51D" w14:textId="7977794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89" w:history="1">
        <w:r w:rsidR="009A2260" w:rsidRPr="000F2745">
          <w:rPr>
            <w:rStyle w:val="Hyperlink"/>
            <w:rFonts w:ascii="Arial" w:hAnsi="Arial" w:cs="Arial"/>
            <w:noProof/>
          </w:rPr>
          <w:t>10.2.11.5 Return Value</w:t>
        </w:r>
        <w:r w:rsidR="009A2260">
          <w:rPr>
            <w:noProof/>
            <w:webHidden/>
          </w:rPr>
          <w:tab/>
        </w:r>
        <w:r w:rsidR="009A2260">
          <w:rPr>
            <w:noProof/>
            <w:webHidden/>
          </w:rPr>
          <w:fldChar w:fldCharType="begin"/>
        </w:r>
        <w:r w:rsidR="009A2260">
          <w:rPr>
            <w:noProof/>
            <w:webHidden/>
          </w:rPr>
          <w:instrText xml:space="preserve"> PAGEREF _Toc158905689 \h </w:instrText>
        </w:r>
        <w:r w:rsidR="009A2260">
          <w:rPr>
            <w:noProof/>
            <w:webHidden/>
          </w:rPr>
        </w:r>
        <w:r w:rsidR="009A2260">
          <w:rPr>
            <w:noProof/>
            <w:webHidden/>
          </w:rPr>
          <w:fldChar w:fldCharType="separate"/>
        </w:r>
        <w:r w:rsidR="00E007C1">
          <w:rPr>
            <w:noProof/>
            <w:webHidden/>
          </w:rPr>
          <w:t>97</w:t>
        </w:r>
        <w:r w:rsidR="009A2260">
          <w:rPr>
            <w:noProof/>
            <w:webHidden/>
          </w:rPr>
          <w:fldChar w:fldCharType="end"/>
        </w:r>
      </w:hyperlink>
    </w:p>
    <w:p w14:paraId="0F592FB5" w14:textId="792E1BE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0" w:history="1">
        <w:r w:rsidR="009A2260" w:rsidRPr="000F2745">
          <w:rPr>
            <w:rStyle w:val="Hyperlink"/>
            <w:rFonts w:ascii="Arial" w:hAnsi="Arial" w:cs="Arial"/>
            <w:noProof/>
          </w:rPr>
          <w:t>10.2.11.6 Other CSUs called by this CSU</w:t>
        </w:r>
        <w:r w:rsidR="009A2260">
          <w:rPr>
            <w:noProof/>
            <w:webHidden/>
          </w:rPr>
          <w:tab/>
        </w:r>
        <w:r w:rsidR="009A2260">
          <w:rPr>
            <w:noProof/>
            <w:webHidden/>
          </w:rPr>
          <w:fldChar w:fldCharType="begin"/>
        </w:r>
        <w:r w:rsidR="009A2260">
          <w:rPr>
            <w:noProof/>
            <w:webHidden/>
          </w:rPr>
          <w:instrText xml:space="preserve"> PAGEREF _Toc158905690 \h </w:instrText>
        </w:r>
        <w:r w:rsidR="009A2260">
          <w:rPr>
            <w:noProof/>
            <w:webHidden/>
          </w:rPr>
        </w:r>
        <w:r w:rsidR="009A2260">
          <w:rPr>
            <w:noProof/>
            <w:webHidden/>
          </w:rPr>
          <w:fldChar w:fldCharType="separate"/>
        </w:r>
        <w:r w:rsidR="00E007C1">
          <w:rPr>
            <w:noProof/>
            <w:webHidden/>
          </w:rPr>
          <w:t>97</w:t>
        </w:r>
        <w:r w:rsidR="009A2260">
          <w:rPr>
            <w:noProof/>
            <w:webHidden/>
          </w:rPr>
          <w:fldChar w:fldCharType="end"/>
        </w:r>
      </w:hyperlink>
    </w:p>
    <w:p w14:paraId="6B87E1E2" w14:textId="021F51F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1" w:history="1">
        <w:r w:rsidR="009A2260" w:rsidRPr="000F2745">
          <w:rPr>
            <w:rStyle w:val="Hyperlink"/>
            <w:rFonts w:ascii="Arial" w:hAnsi="Arial" w:cs="Arial"/>
            <w:noProof/>
          </w:rPr>
          <w:t>10.2.11.7 Description of list of LLRs allocated</w:t>
        </w:r>
        <w:r w:rsidR="009A2260">
          <w:rPr>
            <w:noProof/>
            <w:webHidden/>
          </w:rPr>
          <w:tab/>
        </w:r>
        <w:r w:rsidR="009A2260">
          <w:rPr>
            <w:noProof/>
            <w:webHidden/>
          </w:rPr>
          <w:fldChar w:fldCharType="begin"/>
        </w:r>
        <w:r w:rsidR="009A2260">
          <w:rPr>
            <w:noProof/>
            <w:webHidden/>
          </w:rPr>
          <w:instrText xml:space="preserve"> PAGEREF _Toc158905691 \h </w:instrText>
        </w:r>
        <w:r w:rsidR="009A2260">
          <w:rPr>
            <w:noProof/>
            <w:webHidden/>
          </w:rPr>
        </w:r>
        <w:r w:rsidR="009A2260">
          <w:rPr>
            <w:noProof/>
            <w:webHidden/>
          </w:rPr>
          <w:fldChar w:fldCharType="separate"/>
        </w:r>
        <w:r w:rsidR="00E007C1">
          <w:rPr>
            <w:noProof/>
            <w:webHidden/>
          </w:rPr>
          <w:t>97</w:t>
        </w:r>
        <w:r w:rsidR="009A2260">
          <w:rPr>
            <w:noProof/>
            <w:webHidden/>
          </w:rPr>
          <w:fldChar w:fldCharType="end"/>
        </w:r>
      </w:hyperlink>
    </w:p>
    <w:p w14:paraId="56F17E9B" w14:textId="319055F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2" w:history="1">
        <w:r w:rsidR="009A2260" w:rsidRPr="000F2745">
          <w:rPr>
            <w:rStyle w:val="Hyperlink"/>
            <w:rFonts w:ascii="Arial" w:hAnsi="Arial" w:cs="Arial"/>
            <w:noProof/>
          </w:rPr>
          <w:t>10.2.11.7.1 daucmfarinc825-CanConfig-LLR-001</w:t>
        </w:r>
        <w:r w:rsidR="009A2260">
          <w:rPr>
            <w:noProof/>
            <w:webHidden/>
          </w:rPr>
          <w:tab/>
        </w:r>
        <w:r w:rsidR="009A2260">
          <w:rPr>
            <w:noProof/>
            <w:webHidden/>
          </w:rPr>
          <w:fldChar w:fldCharType="begin"/>
        </w:r>
        <w:r w:rsidR="009A2260">
          <w:rPr>
            <w:noProof/>
            <w:webHidden/>
          </w:rPr>
          <w:instrText xml:space="preserve"> PAGEREF _Toc158905692 \h </w:instrText>
        </w:r>
        <w:r w:rsidR="009A2260">
          <w:rPr>
            <w:noProof/>
            <w:webHidden/>
          </w:rPr>
        </w:r>
        <w:r w:rsidR="009A2260">
          <w:rPr>
            <w:noProof/>
            <w:webHidden/>
          </w:rPr>
          <w:fldChar w:fldCharType="separate"/>
        </w:r>
        <w:r w:rsidR="00E007C1">
          <w:rPr>
            <w:noProof/>
            <w:webHidden/>
          </w:rPr>
          <w:t>97</w:t>
        </w:r>
        <w:r w:rsidR="009A2260">
          <w:rPr>
            <w:noProof/>
            <w:webHidden/>
          </w:rPr>
          <w:fldChar w:fldCharType="end"/>
        </w:r>
      </w:hyperlink>
    </w:p>
    <w:p w14:paraId="0992E28B" w14:textId="24720C3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3" w:history="1">
        <w:r w:rsidR="009A2260" w:rsidRPr="000F2745">
          <w:rPr>
            <w:rStyle w:val="Hyperlink"/>
            <w:rFonts w:ascii="Arial" w:hAnsi="Arial" w:cs="Arial"/>
            <w:noProof/>
          </w:rPr>
          <w:t>10.2.11.7.2 daucmfarinc825-CanConfig-LLR-002</w:t>
        </w:r>
        <w:r w:rsidR="009A2260">
          <w:rPr>
            <w:noProof/>
            <w:webHidden/>
          </w:rPr>
          <w:tab/>
        </w:r>
        <w:r w:rsidR="009A2260">
          <w:rPr>
            <w:noProof/>
            <w:webHidden/>
          </w:rPr>
          <w:fldChar w:fldCharType="begin"/>
        </w:r>
        <w:r w:rsidR="009A2260">
          <w:rPr>
            <w:noProof/>
            <w:webHidden/>
          </w:rPr>
          <w:instrText xml:space="preserve"> PAGEREF _Toc158905693 \h </w:instrText>
        </w:r>
        <w:r w:rsidR="009A2260">
          <w:rPr>
            <w:noProof/>
            <w:webHidden/>
          </w:rPr>
        </w:r>
        <w:r w:rsidR="009A2260">
          <w:rPr>
            <w:noProof/>
            <w:webHidden/>
          </w:rPr>
          <w:fldChar w:fldCharType="separate"/>
        </w:r>
        <w:r w:rsidR="00E007C1">
          <w:rPr>
            <w:noProof/>
            <w:webHidden/>
          </w:rPr>
          <w:t>97</w:t>
        </w:r>
        <w:r w:rsidR="009A2260">
          <w:rPr>
            <w:noProof/>
            <w:webHidden/>
          </w:rPr>
          <w:fldChar w:fldCharType="end"/>
        </w:r>
      </w:hyperlink>
    </w:p>
    <w:p w14:paraId="6309A6FD" w14:textId="652A855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4" w:history="1">
        <w:r w:rsidR="009A2260" w:rsidRPr="000F2745">
          <w:rPr>
            <w:rStyle w:val="Hyperlink"/>
            <w:rFonts w:ascii="Arial" w:hAnsi="Arial" w:cs="Arial"/>
            <w:noProof/>
          </w:rPr>
          <w:t>10.2.11.7.3 daucmfarinc825-CanConfig-LLR-003</w:t>
        </w:r>
        <w:r w:rsidR="009A2260">
          <w:rPr>
            <w:noProof/>
            <w:webHidden/>
          </w:rPr>
          <w:tab/>
        </w:r>
        <w:r w:rsidR="009A2260">
          <w:rPr>
            <w:noProof/>
            <w:webHidden/>
          </w:rPr>
          <w:fldChar w:fldCharType="begin"/>
        </w:r>
        <w:r w:rsidR="009A2260">
          <w:rPr>
            <w:noProof/>
            <w:webHidden/>
          </w:rPr>
          <w:instrText xml:space="preserve"> PAGEREF _Toc158905694 \h </w:instrText>
        </w:r>
        <w:r w:rsidR="009A2260">
          <w:rPr>
            <w:noProof/>
            <w:webHidden/>
          </w:rPr>
        </w:r>
        <w:r w:rsidR="009A2260">
          <w:rPr>
            <w:noProof/>
            <w:webHidden/>
          </w:rPr>
          <w:fldChar w:fldCharType="separate"/>
        </w:r>
        <w:r w:rsidR="00E007C1">
          <w:rPr>
            <w:noProof/>
            <w:webHidden/>
          </w:rPr>
          <w:t>98</w:t>
        </w:r>
        <w:r w:rsidR="009A2260">
          <w:rPr>
            <w:noProof/>
            <w:webHidden/>
          </w:rPr>
          <w:fldChar w:fldCharType="end"/>
        </w:r>
      </w:hyperlink>
    </w:p>
    <w:p w14:paraId="04583678" w14:textId="377A2AC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5" w:history="1">
        <w:r w:rsidR="009A2260" w:rsidRPr="000F2745">
          <w:rPr>
            <w:rStyle w:val="Hyperlink"/>
            <w:rFonts w:ascii="Arial" w:hAnsi="Arial" w:cs="Arial"/>
            <w:noProof/>
          </w:rPr>
          <w:t>10.2.11.7.4 daucmfarinc825-CanConfig-LLR-004</w:t>
        </w:r>
        <w:r w:rsidR="009A2260">
          <w:rPr>
            <w:noProof/>
            <w:webHidden/>
          </w:rPr>
          <w:tab/>
        </w:r>
        <w:r w:rsidR="009A2260">
          <w:rPr>
            <w:noProof/>
            <w:webHidden/>
          </w:rPr>
          <w:fldChar w:fldCharType="begin"/>
        </w:r>
        <w:r w:rsidR="009A2260">
          <w:rPr>
            <w:noProof/>
            <w:webHidden/>
          </w:rPr>
          <w:instrText xml:space="preserve"> PAGEREF _Toc158905695 \h </w:instrText>
        </w:r>
        <w:r w:rsidR="009A2260">
          <w:rPr>
            <w:noProof/>
            <w:webHidden/>
          </w:rPr>
        </w:r>
        <w:r w:rsidR="009A2260">
          <w:rPr>
            <w:noProof/>
            <w:webHidden/>
          </w:rPr>
          <w:fldChar w:fldCharType="separate"/>
        </w:r>
        <w:r w:rsidR="00E007C1">
          <w:rPr>
            <w:noProof/>
            <w:webHidden/>
          </w:rPr>
          <w:t>98</w:t>
        </w:r>
        <w:r w:rsidR="009A2260">
          <w:rPr>
            <w:noProof/>
            <w:webHidden/>
          </w:rPr>
          <w:fldChar w:fldCharType="end"/>
        </w:r>
      </w:hyperlink>
    </w:p>
    <w:p w14:paraId="472E450D" w14:textId="0019C83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6" w:history="1">
        <w:r w:rsidR="009A2260" w:rsidRPr="000F2745">
          <w:rPr>
            <w:rStyle w:val="Hyperlink"/>
            <w:rFonts w:ascii="Arial" w:hAnsi="Arial" w:cs="Arial"/>
            <w:noProof/>
          </w:rPr>
          <w:t>10.2.11.7.5 daucmfarinc825-CanConfig-LLR-005</w:t>
        </w:r>
        <w:r w:rsidR="009A2260">
          <w:rPr>
            <w:noProof/>
            <w:webHidden/>
          </w:rPr>
          <w:tab/>
        </w:r>
        <w:r w:rsidR="009A2260">
          <w:rPr>
            <w:noProof/>
            <w:webHidden/>
          </w:rPr>
          <w:fldChar w:fldCharType="begin"/>
        </w:r>
        <w:r w:rsidR="009A2260">
          <w:rPr>
            <w:noProof/>
            <w:webHidden/>
          </w:rPr>
          <w:instrText xml:space="preserve"> PAGEREF _Toc158905696 \h </w:instrText>
        </w:r>
        <w:r w:rsidR="009A2260">
          <w:rPr>
            <w:noProof/>
            <w:webHidden/>
          </w:rPr>
        </w:r>
        <w:r w:rsidR="009A2260">
          <w:rPr>
            <w:noProof/>
            <w:webHidden/>
          </w:rPr>
          <w:fldChar w:fldCharType="separate"/>
        </w:r>
        <w:r w:rsidR="00E007C1">
          <w:rPr>
            <w:noProof/>
            <w:webHidden/>
          </w:rPr>
          <w:t>98</w:t>
        </w:r>
        <w:r w:rsidR="009A2260">
          <w:rPr>
            <w:noProof/>
            <w:webHidden/>
          </w:rPr>
          <w:fldChar w:fldCharType="end"/>
        </w:r>
      </w:hyperlink>
    </w:p>
    <w:p w14:paraId="551BEB0C" w14:textId="6DDCCB2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7" w:history="1">
        <w:r w:rsidR="009A2260" w:rsidRPr="000F2745">
          <w:rPr>
            <w:rStyle w:val="Hyperlink"/>
            <w:rFonts w:ascii="Arial" w:hAnsi="Arial" w:cs="Arial"/>
            <w:noProof/>
          </w:rPr>
          <w:t>10.2.11.7.6 daucmfarinc825-CanConfig-LLR-006</w:t>
        </w:r>
        <w:r w:rsidR="009A2260">
          <w:rPr>
            <w:noProof/>
            <w:webHidden/>
          </w:rPr>
          <w:tab/>
        </w:r>
        <w:r w:rsidR="009A2260">
          <w:rPr>
            <w:noProof/>
            <w:webHidden/>
          </w:rPr>
          <w:fldChar w:fldCharType="begin"/>
        </w:r>
        <w:r w:rsidR="009A2260">
          <w:rPr>
            <w:noProof/>
            <w:webHidden/>
          </w:rPr>
          <w:instrText xml:space="preserve"> PAGEREF _Toc158905697 \h </w:instrText>
        </w:r>
        <w:r w:rsidR="009A2260">
          <w:rPr>
            <w:noProof/>
            <w:webHidden/>
          </w:rPr>
        </w:r>
        <w:r w:rsidR="009A2260">
          <w:rPr>
            <w:noProof/>
            <w:webHidden/>
          </w:rPr>
          <w:fldChar w:fldCharType="separate"/>
        </w:r>
        <w:r w:rsidR="00E007C1">
          <w:rPr>
            <w:noProof/>
            <w:webHidden/>
          </w:rPr>
          <w:t>98</w:t>
        </w:r>
        <w:r w:rsidR="009A2260">
          <w:rPr>
            <w:noProof/>
            <w:webHidden/>
          </w:rPr>
          <w:fldChar w:fldCharType="end"/>
        </w:r>
      </w:hyperlink>
    </w:p>
    <w:p w14:paraId="2B1517B5" w14:textId="57968A5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8" w:history="1">
        <w:r w:rsidR="009A2260" w:rsidRPr="000F2745">
          <w:rPr>
            <w:rStyle w:val="Hyperlink"/>
            <w:rFonts w:ascii="Arial" w:hAnsi="Arial" w:cs="Arial"/>
            <w:noProof/>
          </w:rPr>
          <w:t>10.2.11.7.7 daucmfarinc825-CanConfig-LLR-007</w:t>
        </w:r>
        <w:r w:rsidR="009A2260">
          <w:rPr>
            <w:noProof/>
            <w:webHidden/>
          </w:rPr>
          <w:tab/>
        </w:r>
        <w:r w:rsidR="009A2260">
          <w:rPr>
            <w:noProof/>
            <w:webHidden/>
          </w:rPr>
          <w:fldChar w:fldCharType="begin"/>
        </w:r>
        <w:r w:rsidR="009A2260">
          <w:rPr>
            <w:noProof/>
            <w:webHidden/>
          </w:rPr>
          <w:instrText xml:space="preserve"> PAGEREF _Toc158905698 \h </w:instrText>
        </w:r>
        <w:r w:rsidR="009A2260">
          <w:rPr>
            <w:noProof/>
            <w:webHidden/>
          </w:rPr>
        </w:r>
        <w:r w:rsidR="009A2260">
          <w:rPr>
            <w:noProof/>
            <w:webHidden/>
          </w:rPr>
          <w:fldChar w:fldCharType="separate"/>
        </w:r>
        <w:r w:rsidR="00E007C1">
          <w:rPr>
            <w:noProof/>
            <w:webHidden/>
          </w:rPr>
          <w:t>98</w:t>
        </w:r>
        <w:r w:rsidR="009A2260">
          <w:rPr>
            <w:noProof/>
            <w:webHidden/>
          </w:rPr>
          <w:fldChar w:fldCharType="end"/>
        </w:r>
      </w:hyperlink>
    </w:p>
    <w:p w14:paraId="633B4741" w14:textId="0A4888C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699" w:history="1">
        <w:r w:rsidR="009A2260" w:rsidRPr="000F2745">
          <w:rPr>
            <w:rStyle w:val="Hyperlink"/>
            <w:rFonts w:ascii="Arial" w:hAnsi="Arial" w:cs="Arial"/>
            <w:noProof/>
          </w:rPr>
          <w:t>10.2.11.7.8 daucmfarinc825-CanConfig-LLR-008</w:t>
        </w:r>
        <w:r w:rsidR="009A2260">
          <w:rPr>
            <w:noProof/>
            <w:webHidden/>
          </w:rPr>
          <w:tab/>
        </w:r>
        <w:r w:rsidR="009A2260">
          <w:rPr>
            <w:noProof/>
            <w:webHidden/>
          </w:rPr>
          <w:fldChar w:fldCharType="begin"/>
        </w:r>
        <w:r w:rsidR="009A2260">
          <w:rPr>
            <w:noProof/>
            <w:webHidden/>
          </w:rPr>
          <w:instrText xml:space="preserve"> PAGEREF _Toc158905699 \h </w:instrText>
        </w:r>
        <w:r w:rsidR="009A2260">
          <w:rPr>
            <w:noProof/>
            <w:webHidden/>
          </w:rPr>
        </w:r>
        <w:r w:rsidR="009A2260">
          <w:rPr>
            <w:noProof/>
            <w:webHidden/>
          </w:rPr>
          <w:fldChar w:fldCharType="separate"/>
        </w:r>
        <w:r w:rsidR="00E007C1">
          <w:rPr>
            <w:noProof/>
            <w:webHidden/>
          </w:rPr>
          <w:t>99</w:t>
        </w:r>
        <w:r w:rsidR="009A2260">
          <w:rPr>
            <w:noProof/>
            <w:webHidden/>
          </w:rPr>
          <w:fldChar w:fldCharType="end"/>
        </w:r>
      </w:hyperlink>
    </w:p>
    <w:p w14:paraId="742973E8" w14:textId="7EE134B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0" w:history="1">
        <w:r w:rsidR="009A2260" w:rsidRPr="000F2745">
          <w:rPr>
            <w:rStyle w:val="Hyperlink"/>
            <w:rFonts w:ascii="Arial" w:hAnsi="Arial" w:cs="Arial"/>
            <w:noProof/>
          </w:rPr>
          <w:t>10.2.11.7.9 daucmfarinc825-CanConfig-LLR-009</w:t>
        </w:r>
        <w:r w:rsidR="009A2260">
          <w:rPr>
            <w:noProof/>
            <w:webHidden/>
          </w:rPr>
          <w:tab/>
        </w:r>
        <w:r w:rsidR="009A2260">
          <w:rPr>
            <w:noProof/>
            <w:webHidden/>
          </w:rPr>
          <w:fldChar w:fldCharType="begin"/>
        </w:r>
        <w:r w:rsidR="009A2260">
          <w:rPr>
            <w:noProof/>
            <w:webHidden/>
          </w:rPr>
          <w:instrText xml:space="preserve"> PAGEREF _Toc158905700 \h </w:instrText>
        </w:r>
        <w:r w:rsidR="009A2260">
          <w:rPr>
            <w:noProof/>
            <w:webHidden/>
          </w:rPr>
        </w:r>
        <w:r w:rsidR="009A2260">
          <w:rPr>
            <w:noProof/>
            <w:webHidden/>
          </w:rPr>
          <w:fldChar w:fldCharType="separate"/>
        </w:r>
        <w:r w:rsidR="00E007C1">
          <w:rPr>
            <w:noProof/>
            <w:webHidden/>
          </w:rPr>
          <w:t>99</w:t>
        </w:r>
        <w:r w:rsidR="009A2260">
          <w:rPr>
            <w:noProof/>
            <w:webHidden/>
          </w:rPr>
          <w:fldChar w:fldCharType="end"/>
        </w:r>
      </w:hyperlink>
    </w:p>
    <w:p w14:paraId="75508FAD" w14:textId="45CF9948"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1" w:history="1">
        <w:r w:rsidR="009A2260" w:rsidRPr="000F2745">
          <w:rPr>
            <w:rStyle w:val="Hyperlink"/>
            <w:noProof/>
          </w:rPr>
          <w:t>10.2.12 NvicConfig</w:t>
        </w:r>
        <w:r w:rsidR="009A2260">
          <w:rPr>
            <w:noProof/>
            <w:webHidden/>
          </w:rPr>
          <w:tab/>
        </w:r>
        <w:r w:rsidR="009A2260">
          <w:rPr>
            <w:noProof/>
            <w:webHidden/>
          </w:rPr>
          <w:fldChar w:fldCharType="begin"/>
        </w:r>
        <w:r w:rsidR="009A2260">
          <w:rPr>
            <w:noProof/>
            <w:webHidden/>
          </w:rPr>
          <w:instrText xml:space="preserve"> PAGEREF _Toc158905701 \h </w:instrText>
        </w:r>
        <w:r w:rsidR="009A2260">
          <w:rPr>
            <w:noProof/>
            <w:webHidden/>
          </w:rPr>
        </w:r>
        <w:r w:rsidR="009A2260">
          <w:rPr>
            <w:noProof/>
            <w:webHidden/>
          </w:rPr>
          <w:fldChar w:fldCharType="separate"/>
        </w:r>
        <w:r w:rsidR="00E007C1">
          <w:rPr>
            <w:noProof/>
            <w:webHidden/>
          </w:rPr>
          <w:t>99</w:t>
        </w:r>
        <w:r w:rsidR="009A2260">
          <w:rPr>
            <w:noProof/>
            <w:webHidden/>
          </w:rPr>
          <w:fldChar w:fldCharType="end"/>
        </w:r>
      </w:hyperlink>
    </w:p>
    <w:p w14:paraId="2EA4DE8E" w14:textId="2FCA01F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2" w:history="1">
        <w:r w:rsidR="009A2260" w:rsidRPr="000F2745">
          <w:rPr>
            <w:rStyle w:val="Hyperlink"/>
            <w:rFonts w:ascii="Arial" w:hAnsi="Arial" w:cs="Arial"/>
            <w:noProof/>
          </w:rPr>
          <w:t>10.2.12.1 Brief Description</w:t>
        </w:r>
        <w:r w:rsidR="009A2260">
          <w:rPr>
            <w:noProof/>
            <w:webHidden/>
          </w:rPr>
          <w:tab/>
        </w:r>
        <w:r w:rsidR="009A2260">
          <w:rPr>
            <w:noProof/>
            <w:webHidden/>
          </w:rPr>
          <w:fldChar w:fldCharType="begin"/>
        </w:r>
        <w:r w:rsidR="009A2260">
          <w:rPr>
            <w:noProof/>
            <w:webHidden/>
          </w:rPr>
          <w:instrText xml:space="preserve"> PAGEREF _Toc158905702 \h </w:instrText>
        </w:r>
        <w:r w:rsidR="009A2260">
          <w:rPr>
            <w:noProof/>
            <w:webHidden/>
          </w:rPr>
        </w:r>
        <w:r w:rsidR="009A2260">
          <w:rPr>
            <w:noProof/>
            <w:webHidden/>
          </w:rPr>
          <w:fldChar w:fldCharType="separate"/>
        </w:r>
        <w:r w:rsidR="00E007C1">
          <w:rPr>
            <w:noProof/>
            <w:webHidden/>
          </w:rPr>
          <w:t>99</w:t>
        </w:r>
        <w:r w:rsidR="009A2260">
          <w:rPr>
            <w:noProof/>
            <w:webHidden/>
          </w:rPr>
          <w:fldChar w:fldCharType="end"/>
        </w:r>
      </w:hyperlink>
    </w:p>
    <w:p w14:paraId="05FAA70F" w14:textId="6F1A7DF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3" w:history="1">
        <w:r w:rsidR="009A2260" w:rsidRPr="000F2745">
          <w:rPr>
            <w:rStyle w:val="Hyperlink"/>
            <w:rFonts w:ascii="Arial" w:hAnsi="Arial" w:cs="Arial"/>
            <w:noProof/>
          </w:rPr>
          <w:t>10.2.12.2 List of HLRs allocated</w:t>
        </w:r>
        <w:r w:rsidR="009A2260">
          <w:rPr>
            <w:noProof/>
            <w:webHidden/>
          </w:rPr>
          <w:tab/>
        </w:r>
        <w:r w:rsidR="009A2260">
          <w:rPr>
            <w:noProof/>
            <w:webHidden/>
          </w:rPr>
          <w:fldChar w:fldCharType="begin"/>
        </w:r>
        <w:r w:rsidR="009A2260">
          <w:rPr>
            <w:noProof/>
            <w:webHidden/>
          </w:rPr>
          <w:instrText xml:space="preserve"> PAGEREF _Toc158905703 \h </w:instrText>
        </w:r>
        <w:r w:rsidR="009A2260">
          <w:rPr>
            <w:noProof/>
            <w:webHidden/>
          </w:rPr>
        </w:r>
        <w:r w:rsidR="009A2260">
          <w:rPr>
            <w:noProof/>
            <w:webHidden/>
          </w:rPr>
          <w:fldChar w:fldCharType="separate"/>
        </w:r>
        <w:r w:rsidR="00E007C1">
          <w:rPr>
            <w:noProof/>
            <w:webHidden/>
          </w:rPr>
          <w:t>99</w:t>
        </w:r>
        <w:r w:rsidR="009A2260">
          <w:rPr>
            <w:noProof/>
            <w:webHidden/>
          </w:rPr>
          <w:fldChar w:fldCharType="end"/>
        </w:r>
      </w:hyperlink>
    </w:p>
    <w:p w14:paraId="7BE7AA23" w14:textId="5267773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4" w:history="1">
        <w:r w:rsidR="009A2260" w:rsidRPr="000F2745">
          <w:rPr>
            <w:rStyle w:val="Hyperlink"/>
            <w:rFonts w:ascii="Arial" w:hAnsi="Arial" w:cs="Arial"/>
            <w:noProof/>
          </w:rPr>
          <w:t>10.2.12.3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_Toc158905704 \h </w:instrText>
        </w:r>
        <w:r w:rsidR="009A2260">
          <w:rPr>
            <w:noProof/>
            <w:webHidden/>
          </w:rPr>
        </w:r>
        <w:r w:rsidR="009A2260">
          <w:rPr>
            <w:noProof/>
            <w:webHidden/>
          </w:rPr>
          <w:fldChar w:fldCharType="separate"/>
        </w:r>
        <w:r w:rsidR="00E007C1">
          <w:rPr>
            <w:noProof/>
            <w:webHidden/>
          </w:rPr>
          <w:t>100</w:t>
        </w:r>
        <w:r w:rsidR="009A2260">
          <w:rPr>
            <w:noProof/>
            <w:webHidden/>
          </w:rPr>
          <w:fldChar w:fldCharType="end"/>
        </w:r>
      </w:hyperlink>
    </w:p>
    <w:p w14:paraId="0176E9B2" w14:textId="186A7D6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5" w:history="1">
        <w:r w:rsidR="009A2260" w:rsidRPr="000F2745">
          <w:rPr>
            <w:rStyle w:val="Hyperlink"/>
            <w:rFonts w:ascii="Arial" w:hAnsi="Arial" w:cs="Arial"/>
            <w:noProof/>
          </w:rPr>
          <w:t>10.2.12.4 Parameter list (Input/Output)</w:t>
        </w:r>
        <w:r w:rsidR="009A2260">
          <w:rPr>
            <w:noProof/>
            <w:webHidden/>
          </w:rPr>
          <w:tab/>
        </w:r>
        <w:r w:rsidR="009A2260">
          <w:rPr>
            <w:noProof/>
            <w:webHidden/>
          </w:rPr>
          <w:fldChar w:fldCharType="begin"/>
        </w:r>
        <w:r w:rsidR="009A2260">
          <w:rPr>
            <w:noProof/>
            <w:webHidden/>
          </w:rPr>
          <w:instrText xml:space="preserve"> PAGEREF _Toc158905705 \h </w:instrText>
        </w:r>
        <w:r w:rsidR="009A2260">
          <w:rPr>
            <w:noProof/>
            <w:webHidden/>
          </w:rPr>
        </w:r>
        <w:r w:rsidR="009A2260">
          <w:rPr>
            <w:noProof/>
            <w:webHidden/>
          </w:rPr>
          <w:fldChar w:fldCharType="separate"/>
        </w:r>
        <w:r w:rsidR="00E007C1">
          <w:rPr>
            <w:noProof/>
            <w:webHidden/>
          </w:rPr>
          <w:t>100</w:t>
        </w:r>
        <w:r w:rsidR="009A2260">
          <w:rPr>
            <w:noProof/>
            <w:webHidden/>
          </w:rPr>
          <w:fldChar w:fldCharType="end"/>
        </w:r>
      </w:hyperlink>
    </w:p>
    <w:p w14:paraId="49EFF135" w14:textId="497C494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6" w:history="1">
        <w:r w:rsidR="009A2260" w:rsidRPr="000F2745">
          <w:rPr>
            <w:rStyle w:val="Hyperlink"/>
            <w:rFonts w:ascii="Arial" w:hAnsi="Arial" w:cs="Arial"/>
            <w:noProof/>
          </w:rPr>
          <w:t>10.2.12.5 Return Value</w:t>
        </w:r>
        <w:r w:rsidR="009A2260">
          <w:rPr>
            <w:noProof/>
            <w:webHidden/>
          </w:rPr>
          <w:tab/>
        </w:r>
        <w:r w:rsidR="009A2260">
          <w:rPr>
            <w:noProof/>
            <w:webHidden/>
          </w:rPr>
          <w:fldChar w:fldCharType="begin"/>
        </w:r>
        <w:r w:rsidR="009A2260">
          <w:rPr>
            <w:noProof/>
            <w:webHidden/>
          </w:rPr>
          <w:instrText xml:space="preserve"> PAGEREF _Toc158905706 \h </w:instrText>
        </w:r>
        <w:r w:rsidR="009A2260">
          <w:rPr>
            <w:noProof/>
            <w:webHidden/>
          </w:rPr>
        </w:r>
        <w:r w:rsidR="009A2260">
          <w:rPr>
            <w:noProof/>
            <w:webHidden/>
          </w:rPr>
          <w:fldChar w:fldCharType="separate"/>
        </w:r>
        <w:r w:rsidR="00E007C1">
          <w:rPr>
            <w:noProof/>
            <w:webHidden/>
          </w:rPr>
          <w:t>100</w:t>
        </w:r>
        <w:r w:rsidR="009A2260">
          <w:rPr>
            <w:noProof/>
            <w:webHidden/>
          </w:rPr>
          <w:fldChar w:fldCharType="end"/>
        </w:r>
      </w:hyperlink>
    </w:p>
    <w:p w14:paraId="15056A28" w14:textId="6278192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7" w:history="1">
        <w:r w:rsidR="009A2260" w:rsidRPr="000F2745">
          <w:rPr>
            <w:rStyle w:val="Hyperlink"/>
            <w:rFonts w:ascii="Arial" w:hAnsi="Arial" w:cs="Arial"/>
            <w:noProof/>
          </w:rPr>
          <w:t>10.2.12.6 Other CSUs called by this CSU</w:t>
        </w:r>
        <w:r w:rsidR="009A2260">
          <w:rPr>
            <w:noProof/>
            <w:webHidden/>
          </w:rPr>
          <w:tab/>
        </w:r>
        <w:r w:rsidR="009A2260">
          <w:rPr>
            <w:noProof/>
            <w:webHidden/>
          </w:rPr>
          <w:fldChar w:fldCharType="begin"/>
        </w:r>
        <w:r w:rsidR="009A2260">
          <w:rPr>
            <w:noProof/>
            <w:webHidden/>
          </w:rPr>
          <w:instrText xml:space="preserve"> PAGEREF _Toc158905707 \h </w:instrText>
        </w:r>
        <w:r w:rsidR="009A2260">
          <w:rPr>
            <w:noProof/>
            <w:webHidden/>
          </w:rPr>
        </w:r>
        <w:r w:rsidR="009A2260">
          <w:rPr>
            <w:noProof/>
            <w:webHidden/>
          </w:rPr>
          <w:fldChar w:fldCharType="separate"/>
        </w:r>
        <w:r w:rsidR="00E007C1">
          <w:rPr>
            <w:noProof/>
            <w:webHidden/>
          </w:rPr>
          <w:t>100</w:t>
        </w:r>
        <w:r w:rsidR="009A2260">
          <w:rPr>
            <w:noProof/>
            <w:webHidden/>
          </w:rPr>
          <w:fldChar w:fldCharType="end"/>
        </w:r>
      </w:hyperlink>
    </w:p>
    <w:p w14:paraId="0BC62EB1" w14:textId="632254E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8" w:history="1">
        <w:r w:rsidR="009A2260" w:rsidRPr="000F2745">
          <w:rPr>
            <w:rStyle w:val="Hyperlink"/>
            <w:rFonts w:ascii="Arial" w:hAnsi="Arial" w:cs="Arial"/>
            <w:noProof/>
          </w:rPr>
          <w:t>10.2.12.7 Description of list of LLRs allocated</w:t>
        </w:r>
        <w:r w:rsidR="009A2260">
          <w:rPr>
            <w:noProof/>
            <w:webHidden/>
          </w:rPr>
          <w:tab/>
        </w:r>
        <w:r w:rsidR="009A2260">
          <w:rPr>
            <w:noProof/>
            <w:webHidden/>
          </w:rPr>
          <w:fldChar w:fldCharType="begin"/>
        </w:r>
        <w:r w:rsidR="009A2260">
          <w:rPr>
            <w:noProof/>
            <w:webHidden/>
          </w:rPr>
          <w:instrText xml:space="preserve"> PAGEREF _Toc158905708 \h </w:instrText>
        </w:r>
        <w:r w:rsidR="009A2260">
          <w:rPr>
            <w:noProof/>
            <w:webHidden/>
          </w:rPr>
        </w:r>
        <w:r w:rsidR="009A2260">
          <w:rPr>
            <w:noProof/>
            <w:webHidden/>
          </w:rPr>
          <w:fldChar w:fldCharType="separate"/>
        </w:r>
        <w:r w:rsidR="00E007C1">
          <w:rPr>
            <w:noProof/>
            <w:webHidden/>
          </w:rPr>
          <w:t>100</w:t>
        </w:r>
        <w:r w:rsidR="009A2260">
          <w:rPr>
            <w:noProof/>
            <w:webHidden/>
          </w:rPr>
          <w:fldChar w:fldCharType="end"/>
        </w:r>
      </w:hyperlink>
    </w:p>
    <w:p w14:paraId="4CF9EB94" w14:textId="39F3F55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09" w:history="1">
        <w:r w:rsidR="009A2260" w:rsidRPr="000F2745">
          <w:rPr>
            <w:rStyle w:val="Hyperlink"/>
            <w:rFonts w:ascii="Arial" w:hAnsi="Arial" w:cs="Arial"/>
            <w:noProof/>
          </w:rPr>
          <w:t>10.2.12.7.1 daucmfarinc825-NvicConfig-LLR-001</w:t>
        </w:r>
        <w:r w:rsidR="009A2260">
          <w:rPr>
            <w:noProof/>
            <w:webHidden/>
          </w:rPr>
          <w:tab/>
        </w:r>
        <w:r w:rsidR="009A2260">
          <w:rPr>
            <w:noProof/>
            <w:webHidden/>
          </w:rPr>
          <w:fldChar w:fldCharType="begin"/>
        </w:r>
        <w:r w:rsidR="009A2260">
          <w:rPr>
            <w:noProof/>
            <w:webHidden/>
          </w:rPr>
          <w:instrText xml:space="preserve"> PAGEREF _Toc158905709 \h </w:instrText>
        </w:r>
        <w:r w:rsidR="009A2260">
          <w:rPr>
            <w:noProof/>
            <w:webHidden/>
          </w:rPr>
        </w:r>
        <w:r w:rsidR="009A2260">
          <w:rPr>
            <w:noProof/>
            <w:webHidden/>
          </w:rPr>
          <w:fldChar w:fldCharType="separate"/>
        </w:r>
        <w:r w:rsidR="00E007C1">
          <w:rPr>
            <w:noProof/>
            <w:webHidden/>
          </w:rPr>
          <w:t>100</w:t>
        </w:r>
        <w:r w:rsidR="009A2260">
          <w:rPr>
            <w:noProof/>
            <w:webHidden/>
          </w:rPr>
          <w:fldChar w:fldCharType="end"/>
        </w:r>
      </w:hyperlink>
    </w:p>
    <w:p w14:paraId="2ACF7E35" w14:textId="26B4249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0" w:history="1">
        <w:r w:rsidR="009A2260" w:rsidRPr="000F2745">
          <w:rPr>
            <w:rStyle w:val="Hyperlink"/>
            <w:rFonts w:ascii="Arial" w:hAnsi="Arial" w:cs="Arial"/>
            <w:noProof/>
          </w:rPr>
          <w:t>10.2.12.7.2 daucmfarinc825-NvicConfig-LLR-002</w:t>
        </w:r>
        <w:r w:rsidR="009A2260">
          <w:rPr>
            <w:noProof/>
            <w:webHidden/>
          </w:rPr>
          <w:tab/>
        </w:r>
        <w:r w:rsidR="009A2260">
          <w:rPr>
            <w:noProof/>
            <w:webHidden/>
          </w:rPr>
          <w:fldChar w:fldCharType="begin"/>
        </w:r>
        <w:r w:rsidR="009A2260">
          <w:rPr>
            <w:noProof/>
            <w:webHidden/>
          </w:rPr>
          <w:instrText xml:space="preserve"> PAGEREF _Toc158905710 \h </w:instrText>
        </w:r>
        <w:r w:rsidR="009A2260">
          <w:rPr>
            <w:noProof/>
            <w:webHidden/>
          </w:rPr>
        </w:r>
        <w:r w:rsidR="009A2260">
          <w:rPr>
            <w:noProof/>
            <w:webHidden/>
          </w:rPr>
          <w:fldChar w:fldCharType="separate"/>
        </w:r>
        <w:r w:rsidR="00E007C1">
          <w:rPr>
            <w:noProof/>
            <w:webHidden/>
          </w:rPr>
          <w:t>100</w:t>
        </w:r>
        <w:r w:rsidR="009A2260">
          <w:rPr>
            <w:noProof/>
            <w:webHidden/>
          </w:rPr>
          <w:fldChar w:fldCharType="end"/>
        </w:r>
      </w:hyperlink>
    </w:p>
    <w:p w14:paraId="7529913D" w14:textId="4C32BA4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1" w:history="1">
        <w:r w:rsidR="009A2260" w:rsidRPr="000F2745">
          <w:rPr>
            <w:rStyle w:val="Hyperlink"/>
            <w:rFonts w:ascii="Arial" w:hAnsi="Arial" w:cs="Arial"/>
            <w:noProof/>
          </w:rPr>
          <w:t>10.2.12.7.3 daucmfarinc825-NvicConfig-LLR-003</w:t>
        </w:r>
        <w:r w:rsidR="009A2260">
          <w:rPr>
            <w:noProof/>
            <w:webHidden/>
          </w:rPr>
          <w:tab/>
        </w:r>
        <w:r w:rsidR="009A2260">
          <w:rPr>
            <w:noProof/>
            <w:webHidden/>
          </w:rPr>
          <w:fldChar w:fldCharType="begin"/>
        </w:r>
        <w:r w:rsidR="009A2260">
          <w:rPr>
            <w:noProof/>
            <w:webHidden/>
          </w:rPr>
          <w:instrText xml:space="preserve"> PAGEREF _Toc158905711 \h </w:instrText>
        </w:r>
        <w:r w:rsidR="009A2260">
          <w:rPr>
            <w:noProof/>
            <w:webHidden/>
          </w:rPr>
        </w:r>
        <w:r w:rsidR="009A2260">
          <w:rPr>
            <w:noProof/>
            <w:webHidden/>
          </w:rPr>
          <w:fldChar w:fldCharType="separate"/>
        </w:r>
        <w:r w:rsidR="00E007C1">
          <w:rPr>
            <w:noProof/>
            <w:webHidden/>
          </w:rPr>
          <w:t>100</w:t>
        </w:r>
        <w:r w:rsidR="009A2260">
          <w:rPr>
            <w:noProof/>
            <w:webHidden/>
          </w:rPr>
          <w:fldChar w:fldCharType="end"/>
        </w:r>
      </w:hyperlink>
    </w:p>
    <w:p w14:paraId="56B5D722" w14:textId="091A590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2" w:history="1">
        <w:r w:rsidR="009A2260" w:rsidRPr="000F2745">
          <w:rPr>
            <w:rStyle w:val="Hyperlink"/>
            <w:rFonts w:ascii="Arial" w:hAnsi="Arial" w:cs="Arial"/>
            <w:noProof/>
          </w:rPr>
          <w:t>10.2.12.7.4 daucmfarinc825-NvicConfig-LLR-004</w:t>
        </w:r>
        <w:r w:rsidR="009A2260">
          <w:rPr>
            <w:noProof/>
            <w:webHidden/>
          </w:rPr>
          <w:tab/>
        </w:r>
        <w:r w:rsidR="009A2260">
          <w:rPr>
            <w:noProof/>
            <w:webHidden/>
          </w:rPr>
          <w:fldChar w:fldCharType="begin"/>
        </w:r>
        <w:r w:rsidR="009A2260">
          <w:rPr>
            <w:noProof/>
            <w:webHidden/>
          </w:rPr>
          <w:instrText xml:space="preserve"> PAGEREF _Toc158905712 \h </w:instrText>
        </w:r>
        <w:r w:rsidR="009A2260">
          <w:rPr>
            <w:noProof/>
            <w:webHidden/>
          </w:rPr>
        </w:r>
        <w:r w:rsidR="009A2260">
          <w:rPr>
            <w:noProof/>
            <w:webHidden/>
          </w:rPr>
          <w:fldChar w:fldCharType="separate"/>
        </w:r>
        <w:r w:rsidR="00E007C1">
          <w:rPr>
            <w:noProof/>
            <w:webHidden/>
          </w:rPr>
          <w:t>101</w:t>
        </w:r>
        <w:r w:rsidR="009A2260">
          <w:rPr>
            <w:noProof/>
            <w:webHidden/>
          </w:rPr>
          <w:fldChar w:fldCharType="end"/>
        </w:r>
      </w:hyperlink>
    </w:p>
    <w:p w14:paraId="190B0480" w14:textId="534E0F7F"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3" w:history="1">
        <w:r w:rsidR="009A2260" w:rsidRPr="000F2745">
          <w:rPr>
            <w:rStyle w:val="Hyperlink"/>
            <w:noProof/>
          </w:rPr>
          <w:t>10.2.13 A825Init</w:t>
        </w:r>
        <w:r w:rsidR="009A2260">
          <w:rPr>
            <w:noProof/>
            <w:webHidden/>
          </w:rPr>
          <w:tab/>
        </w:r>
        <w:r w:rsidR="009A2260">
          <w:rPr>
            <w:noProof/>
            <w:webHidden/>
          </w:rPr>
          <w:fldChar w:fldCharType="begin"/>
        </w:r>
        <w:r w:rsidR="009A2260">
          <w:rPr>
            <w:noProof/>
            <w:webHidden/>
          </w:rPr>
          <w:instrText xml:space="preserve"> PAGEREF _Toc158905713 \h </w:instrText>
        </w:r>
        <w:r w:rsidR="009A2260">
          <w:rPr>
            <w:noProof/>
            <w:webHidden/>
          </w:rPr>
        </w:r>
        <w:r w:rsidR="009A2260">
          <w:rPr>
            <w:noProof/>
            <w:webHidden/>
          </w:rPr>
          <w:fldChar w:fldCharType="separate"/>
        </w:r>
        <w:r w:rsidR="00E007C1">
          <w:rPr>
            <w:noProof/>
            <w:webHidden/>
          </w:rPr>
          <w:t>101</w:t>
        </w:r>
        <w:r w:rsidR="009A2260">
          <w:rPr>
            <w:noProof/>
            <w:webHidden/>
          </w:rPr>
          <w:fldChar w:fldCharType="end"/>
        </w:r>
      </w:hyperlink>
    </w:p>
    <w:p w14:paraId="56B87179" w14:textId="6F2482F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4" w:history="1">
        <w:r w:rsidR="009A2260" w:rsidRPr="000F2745">
          <w:rPr>
            <w:rStyle w:val="Hyperlink"/>
            <w:rFonts w:ascii="Arial" w:hAnsi="Arial" w:cs="Arial"/>
            <w:noProof/>
          </w:rPr>
          <w:t>10.2.13.1 Brief Description</w:t>
        </w:r>
        <w:r w:rsidR="009A2260">
          <w:rPr>
            <w:noProof/>
            <w:webHidden/>
          </w:rPr>
          <w:tab/>
        </w:r>
        <w:r w:rsidR="009A2260">
          <w:rPr>
            <w:noProof/>
            <w:webHidden/>
          </w:rPr>
          <w:fldChar w:fldCharType="begin"/>
        </w:r>
        <w:r w:rsidR="009A2260">
          <w:rPr>
            <w:noProof/>
            <w:webHidden/>
          </w:rPr>
          <w:instrText xml:space="preserve"> PAGEREF _Toc158905714 \h </w:instrText>
        </w:r>
        <w:r w:rsidR="009A2260">
          <w:rPr>
            <w:noProof/>
            <w:webHidden/>
          </w:rPr>
        </w:r>
        <w:r w:rsidR="009A2260">
          <w:rPr>
            <w:noProof/>
            <w:webHidden/>
          </w:rPr>
          <w:fldChar w:fldCharType="separate"/>
        </w:r>
        <w:r w:rsidR="00E007C1">
          <w:rPr>
            <w:noProof/>
            <w:webHidden/>
          </w:rPr>
          <w:t>101</w:t>
        </w:r>
        <w:r w:rsidR="009A2260">
          <w:rPr>
            <w:noProof/>
            <w:webHidden/>
          </w:rPr>
          <w:fldChar w:fldCharType="end"/>
        </w:r>
      </w:hyperlink>
    </w:p>
    <w:p w14:paraId="7CE61A07" w14:textId="2CDCA58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5" w:history="1">
        <w:r w:rsidR="009A2260" w:rsidRPr="000F2745">
          <w:rPr>
            <w:rStyle w:val="Hyperlink"/>
            <w:rFonts w:ascii="Arial" w:hAnsi="Arial" w:cs="Arial"/>
            <w:noProof/>
          </w:rPr>
          <w:t>10.2.13.2 List of HLRs allocated</w:t>
        </w:r>
        <w:r w:rsidR="009A2260">
          <w:rPr>
            <w:noProof/>
            <w:webHidden/>
          </w:rPr>
          <w:tab/>
        </w:r>
        <w:r w:rsidR="009A2260">
          <w:rPr>
            <w:noProof/>
            <w:webHidden/>
          </w:rPr>
          <w:fldChar w:fldCharType="begin"/>
        </w:r>
        <w:r w:rsidR="009A2260">
          <w:rPr>
            <w:noProof/>
            <w:webHidden/>
          </w:rPr>
          <w:instrText xml:space="preserve"> PAGEREF _Toc158905715 \h </w:instrText>
        </w:r>
        <w:r w:rsidR="009A2260">
          <w:rPr>
            <w:noProof/>
            <w:webHidden/>
          </w:rPr>
        </w:r>
        <w:r w:rsidR="009A2260">
          <w:rPr>
            <w:noProof/>
            <w:webHidden/>
          </w:rPr>
          <w:fldChar w:fldCharType="separate"/>
        </w:r>
        <w:r w:rsidR="00E007C1">
          <w:rPr>
            <w:noProof/>
            <w:webHidden/>
          </w:rPr>
          <w:t>101</w:t>
        </w:r>
        <w:r w:rsidR="009A2260">
          <w:rPr>
            <w:noProof/>
            <w:webHidden/>
          </w:rPr>
          <w:fldChar w:fldCharType="end"/>
        </w:r>
      </w:hyperlink>
    </w:p>
    <w:p w14:paraId="22816E0A" w14:textId="095BD78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6" w:history="1">
        <w:r w:rsidR="009A2260" w:rsidRPr="000F2745">
          <w:rPr>
            <w:rStyle w:val="Hyperlink"/>
            <w:rFonts w:ascii="Arial" w:hAnsi="Arial" w:cs="Arial"/>
            <w:noProof/>
          </w:rPr>
          <w:t>10.2.13.3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_Toc158905716 \h </w:instrText>
        </w:r>
        <w:r w:rsidR="009A2260">
          <w:rPr>
            <w:noProof/>
            <w:webHidden/>
          </w:rPr>
        </w:r>
        <w:r w:rsidR="009A2260">
          <w:rPr>
            <w:noProof/>
            <w:webHidden/>
          </w:rPr>
          <w:fldChar w:fldCharType="separate"/>
        </w:r>
        <w:r w:rsidR="00E007C1">
          <w:rPr>
            <w:noProof/>
            <w:webHidden/>
          </w:rPr>
          <w:t>101</w:t>
        </w:r>
        <w:r w:rsidR="009A2260">
          <w:rPr>
            <w:noProof/>
            <w:webHidden/>
          </w:rPr>
          <w:fldChar w:fldCharType="end"/>
        </w:r>
      </w:hyperlink>
    </w:p>
    <w:p w14:paraId="5A6733E6" w14:textId="56B83A8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7" w:history="1">
        <w:r w:rsidR="009A2260" w:rsidRPr="000F2745">
          <w:rPr>
            <w:rStyle w:val="Hyperlink"/>
            <w:rFonts w:ascii="Arial" w:hAnsi="Arial" w:cs="Arial"/>
            <w:noProof/>
          </w:rPr>
          <w:t>10.2.13.4 Parameter list (Input/Output)</w:t>
        </w:r>
        <w:r w:rsidR="009A2260">
          <w:rPr>
            <w:noProof/>
            <w:webHidden/>
          </w:rPr>
          <w:tab/>
        </w:r>
        <w:r w:rsidR="009A2260">
          <w:rPr>
            <w:noProof/>
            <w:webHidden/>
          </w:rPr>
          <w:fldChar w:fldCharType="begin"/>
        </w:r>
        <w:r w:rsidR="009A2260">
          <w:rPr>
            <w:noProof/>
            <w:webHidden/>
          </w:rPr>
          <w:instrText xml:space="preserve"> PAGEREF _Toc158905717 \h </w:instrText>
        </w:r>
        <w:r w:rsidR="009A2260">
          <w:rPr>
            <w:noProof/>
            <w:webHidden/>
          </w:rPr>
        </w:r>
        <w:r w:rsidR="009A2260">
          <w:rPr>
            <w:noProof/>
            <w:webHidden/>
          </w:rPr>
          <w:fldChar w:fldCharType="separate"/>
        </w:r>
        <w:r w:rsidR="00E007C1">
          <w:rPr>
            <w:noProof/>
            <w:webHidden/>
          </w:rPr>
          <w:t>102</w:t>
        </w:r>
        <w:r w:rsidR="009A2260">
          <w:rPr>
            <w:noProof/>
            <w:webHidden/>
          </w:rPr>
          <w:fldChar w:fldCharType="end"/>
        </w:r>
      </w:hyperlink>
    </w:p>
    <w:p w14:paraId="443ED639" w14:textId="1E1B146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8" w:history="1">
        <w:r w:rsidR="009A2260" w:rsidRPr="000F2745">
          <w:rPr>
            <w:rStyle w:val="Hyperlink"/>
            <w:rFonts w:ascii="Arial" w:hAnsi="Arial" w:cs="Arial"/>
            <w:noProof/>
          </w:rPr>
          <w:t>10.2.13.5 Return Value</w:t>
        </w:r>
        <w:r w:rsidR="009A2260">
          <w:rPr>
            <w:noProof/>
            <w:webHidden/>
          </w:rPr>
          <w:tab/>
        </w:r>
        <w:r w:rsidR="009A2260">
          <w:rPr>
            <w:noProof/>
            <w:webHidden/>
          </w:rPr>
          <w:fldChar w:fldCharType="begin"/>
        </w:r>
        <w:r w:rsidR="009A2260">
          <w:rPr>
            <w:noProof/>
            <w:webHidden/>
          </w:rPr>
          <w:instrText xml:space="preserve"> PAGEREF _Toc158905718 \h </w:instrText>
        </w:r>
        <w:r w:rsidR="009A2260">
          <w:rPr>
            <w:noProof/>
            <w:webHidden/>
          </w:rPr>
        </w:r>
        <w:r w:rsidR="009A2260">
          <w:rPr>
            <w:noProof/>
            <w:webHidden/>
          </w:rPr>
          <w:fldChar w:fldCharType="separate"/>
        </w:r>
        <w:r w:rsidR="00E007C1">
          <w:rPr>
            <w:noProof/>
            <w:webHidden/>
          </w:rPr>
          <w:t>102</w:t>
        </w:r>
        <w:r w:rsidR="009A2260">
          <w:rPr>
            <w:noProof/>
            <w:webHidden/>
          </w:rPr>
          <w:fldChar w:fldCharType="end"/>
        </w:r>
      </w:hyperlink>
    </w:p>
    <w:p w14:paraId="39AD101D" w14:textId="5D91D27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19" w:history="1">
        <w:r w:rsidR="009A2260" w:rsidRPr="000F2745">
          <w:rPr>
            <w:rStyle w:val="Hyperlink"/>
            <w:rFonts w:ascii="Arial" w:hAnsi="Arial" w:cs="Arial"/>
            <w:noProof/>
          </w:rPr>
          <w:t>10.2.13.6 Other CSUs called by this CSU</w:t>
        </w:r>
        <w:r w:rsidR="009A2260">
          <w:rPr>
            <w:noProof/>
            <w:webHidden/>
          </w:rPr>
          <w:tab/>
        </w:r>
        <w:r w:rsidR="009A2260">
          <w:rPr>
            <w:noProof/>
            <w:webHidden/>
          </w:rPr>
          <w:fldChar w:fldCharType="begin"/>
        </w:r>
        <w:r w:rsidR="009A2260">
          <w:rPr>
            <w:noProof/>
            <w:webHidden/>
          </w:rPr>
          <w:instrText xml:space="preserve"> PAGEREF _Toc158905719 \h </w:instrText>
        </w:r>
        <w:r w:rsidR="009A2260">
          <w:rPr>
            <w:noProof/>
            <w:webHidden/>
          </w:rPr>
        </w:r>
        <w:r w:rsidR="009A2260">
          <w:rPr>
            <w:noProof/>
            <w:webHidden/>
          </w:rPr>
          <w:fldChar w:fldCharType="separate"/>
        </w:r>
        <w:r w:rsidR="00E007C1">
          <w:rPr>
            <w:noProof/>
            <w:webHidden/>
          </w:rPr>
          <w:t>102</w:t>
        </w:r>
        <w:r w:rsidR="009A2260">
          <w:rPr>
            <w:noProof/>
            <w:webHidden/>
          </w:rPr>
          <w:fldChar w:fldCharType="end"/>
        </w:r>
      </w:hyperlink>
    </w:p>
    <w:p w14:paraId="3F500659" w14:textId="591D187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20" w:history="1">
        <w:r w:rsidR="009A2260" w:rsidRPr="000F2745">
          <w:rPr>
            <w:rStyle w:val="Hyperlink"/>
            <w:rFonts w:ascii="Arial" w:hAnsi="Arial" w:cs="Arial"/>
            <w:noProof/>
          </w:rPr>
          <w:t>10.2.13.7 Description of list of LLRs allocated</w:t>
        </w:r>
        <w:r w:rsidR="009A2260">
          <w:rPr>
            <w:noProof/>
            <w:webHidden/>
          </w:rPr>
          <w:tab/>
        </w:r>
        <w:r w:rsidR="009A2260">
          <w:rPr>
            <w:noProof/>
            <w:webHidden/>
          </w:rPr>
          <w:fldChar w:fldCharType="begin"/>
        </w:r>
        <w:r w:rsidR="009A2260">
          <w:rPr>
            <w:noProof/>
            <w:webHidden/>
          </w:rPr>
          <w:instrText xml:space="preserve"> PAGEREF _Toc158905720 \h </w:instrText>
        </w:r>
        <w:r w:rsidR="009A2260">
          <w:rPr>
            <w:noProof/>
            <w:webHidden/>
          </w:rPr>
        </w:r>
        <w:r w:rsidR="009A2260">
          <w:rPr>
            <w:noProof/>
            <w:webHidden/>
          </w:rPr>
          <w:fldChar w:fldCharType="separate"/>
        </w:r>
        <w:r w:rsidR="00E007C1">
          <w:rPr>
            <w:noProof/>
            <w:webHidden/>
          </w:rPr>
          <w:t>102</w:t>
        </w:r>
        <w:r w:rsidR="009A2260">
          <w:rPr>
            <w:noProof/>
            <w:webHidden/>
          </w:rPr>
          <w:fldChar w:fldCharType="end"/>
        </w:r>
      </w:hyperlink>
    </w:p>
    <w:p w14:paraId="7C1047B0" w14:textId="6CE7809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21" w:history="1">
        <w:r w:rsidR="009A2260" w:rsidRPr="000F2745">
          <w:rPr>
            <w:rStyle w:val="Hyperlink"/>
            <w:rFonts w:ascii="Arial" w:hAnsi="Arial" w:cs="Arial"/>
            <w:noProof/>
          </w:rPr>
          <w:t>10.2.13.7.1 daucmfarinc825-A825Init-LLR-001</w:t>
        </w:r>
        <w:r w:rsidR="009A2260">
          <w:rPr>
            <w:noProof/>
            <w:webHidden/>
          </w:rPr>
          <w:tab/>
        </w:r>
        <w:r w:rsidR="009A2260">
          <w:rPr>
            <w:noProof/>
            <w:webHidden/>
          </w:rPr>
          <w:fldChar w:fldCharType="begin"/>
        </w:r>
        <w:r w:rsidR="009A2260">
          <w:rPr>
            <w:noProof/>
            <w:webHidden/>
          </w:rPr>
          <w:instrText xml:space="preserve"> PAGEREF _Toc158905721 \h </w:instrText>
        </w:r>
        <w:r w:rsidR="009A2260">
          <w:rPr>
            <w:noProof/>
            <w:webHidden/>
          </w:rPr>
        </w:r>
        <w:r w:rsidR="009A2260">
          <w:rPr>
            <w:noProof/>
            <w:webHidden/>
          </w:rPr>
          <w:fldChar w:fldCharType="separate"/>
        </w:r>
        <w:r w:rsidR="00E007C1">
          <w:rPr>
            <w:noProof/>
            <w:webHidden/>
          </w:rPr>
          <w:t>102</w:t>
        </w:r>
        <w:r w:rsidR="009A2260">
          <w:rPr>
            <w:noProof/>
            <w:webHidden/>
          </w:rPr>
          <w:fldChar w:fldCharType="end"/>
        </w:r>
      </w:hyperlink>
    </w:p>
    <w:p w14:paraId="179B3675" w14:textId="543A40C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22" w:history="1">
        <w:r w:rsidR="009A2260" w:rsidRPr="000F2745">
          <w:rPr>
            <w:rStyle w:val="Hyperlink"/>
            <w:rFonts w:ascii="Arial" w:hAnsi="Arial" w:cs="Arial"/>
            <w:noProof/>
          </w:rPr>
          <w:t>10.2.13.7.2 daucmfarinc825-A825Init-LLR-002</w:t>
        </w:r>
        <w:r w:rsidR="009A2260">
          <w:rPr>
            <w:noProof/>
            <w:webHidden/>
          </w:rPr>
          <w:tab/>
        </w:r>
        <w:r w:rsidR="009A2260">
          <w:rPr>
            <w:noProof/>
            <w:webHidden/>
          </w:rPr>
          <w:fldChar w:fldCharType="begin"/>
        </w:r>
        <w:r w:rsidR="009A2260">
          <w:rPr>
            <w:noProof/>
            <w:webHidden/>
          </w:rPr>
          <w:instrText xml:space="preserve"> PAGEREF _Toc158905722 \h </w:instrText>
        </w:r>
        <w:r w:rsidR="009A2260">
          <w:rPr>
            <w:noProof/>
            <w:webHidden/>
          </w:rPr>
        </w:r>
        <w:r w:rsidR="009A2260">
          <w:rPr>
            <w:noProof/>
            <w:webHidden/>
          </w:rPr>
          <w:fldChar w:fldCharType="separate"/>
        </w:r>
        <w:r w:rsidR="00E007C1">
          <w:rPr>
            <w:noProof/>
            <w:webHidden/>
          </w:rPr>
          <w:t>102</w:t>
        </w:r>
        <w:r w:rsidR="009A2260">
          <w:rPr>
            <w:noProof/>
            <w:webHidden/>
          </w:rPr>
          <w:fldChar w:fldCharType="end"/>
        </w:r>
      </w:hyperlink>
    </w:p>
    <w:p w14:paraId="3884E25F" w14:textId="1A73D642"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723" w:history="1">
        <w:r w:rsidR="009A2260" w:rsidRPr="000F2745">
          <w:rPr>
            <w:rStyle w:val="Hyperlink"/>
            <w:noProof/>
          </w:rPr>
          <w:t>10.3 daucmfcbit</w:t>
        </w:r>
        <w:r w:rsidR="009A2260">
          <w:rPr>
            <w:noProof/>
            <w:webHidden/>
          </w:rPr>
          <w:tab/>
        </w:r>
        <w:r w:rsidR="009A2260">
          <w:rPr>
            <w:noProof/>
            <w:webHidden/>
          </w:rPr>
          <w:fldChar w:fldCharType="begin"/>
        </w:r>
        <w:r w:rsidR="009A2260">
          <w:rPr>
            <w:noProof/>
            <w:webHidden/>
          </w:rPr>
          <w:instrText xml:space="preserve"> PAGEREF _Toc158905723 \h </w:instrText>
        </w:r>
        <w:r w:rsidR="009A2260">
          <w:rPr>
            <w:noProof/>
            <w:webHidden/>
          </w:rPr>
        </w:r>
        <w:r w:rsidR="009A2260">
          <w:rPr>
            <w:noProof/>
            <w:webHidden/>
          </w:rPr>
          <w:fldChar w:fldCharType="separate"/>
        </w:r>
        <w:r w:rsidR="00E007C1">
          <w:rPr>
            <w:noProof/>
            <w:webHidden/>
          </w:rPr>
          <w:t>102</w:t>
        </w:r>
        <w:r w:rsidR="009A2260">
          <w:rPr>
            <w:noProof/>
            <w:webHidden/>
          </w:rPr>
          <w:fldChar w:fldCharType="end"/>
        </w:r>
      </w:hyperlink>
    </w:p>
    <w:p w14:paraId="5CED355F" w14:textId="4151ED7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24" w:history="1">
        <w:r w:rsidR="009A2260" w:rsidRPr="000F2745">
          <w:rPr>
            <w:rStyle w:val="Hyperlink"/>
            <w:noProof/>
          </w:rPr>
          <w:t>10.3.1 StackTest</w:t>
        </w:r>
        <w:r w:rsidR="009A2260">
          <w:rPr>
            <w:noProof/>
            <w:webHidden/>
          </w:rPr>
          <w:tab/>
        </w:r>
        <w:r w:rsidR="009A2260">
          <w:rPr>
            <w:noProof/>
            <w:webHidden/>
          </w:rPr>
          <w:fldChar w:fldCharType="begin"/>
        </w:r>
        <w:r w:rsidR="009A2260">
          <w:rPr>
            <w:noProof/>
            <w:webHidden/>
          </w:rPr>
          <w:instrText xml:space="preserve"> PAGEREF _Toc158905724 \h </w:instrText>
        </w:r>
        <w:r w:rsidR="009A2260">
          <w:rPr>
            <w:noProof/>
            <w:webHidden/>
          </w:rPr>
        </w:r>
        <w:r w:rsidR="009A2260">
          <w:rPr>
            <w:noProof/>
            <w:webHidden/>
          </w:rPr>
          <w:fldChar w:fldCharType="separate"/>
        </w:r>
        <w:r w:rsidR="00E007C1">
          <w:rPr>
            <w:noProof/>
            <w:webHidden/>
          </w:rPr>
          <w:t>102</w:t>
        </w:r>
        <w:r w:rsidR="009A2260">
          <w:rPr>
            <w:noProof/>
            <w:webHidden/>
          </w:rPr>
          <w:fldChar w:fldCharType="end"/>
        </w:r>
      </w:hyperlink>
    </w:p>
    <w:p w14:paraId="132555B5" w14:textId="7836626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25" w:history="1">
        <w:r w:rsidR="009A2260" w:rsidRPr="000F2745">
          <w:rPr>
            <w:rStyle w:val="Hyperlink"/>
            <w:rFonts w:ascii="Arial" w:hAnsi="Arial" w:cs="Arial"/>
            <w:noProof/>
          </w:rPr>
          <w:t>10.3.1.1 Brief Description</w:t>
        </w:r>
        <w:r w:rsidR="009A2260">
          <w:rPr>
            <w:noProof/>
            <w:webHidden/>
          </w:rPr>
          <w:tab/>
        </w:r>
        <w:r w:rsidR="009A2260">
          <w:rPr>
            <w:noProof/>
            <w:webHidden/>
          </w:rPr>
          <w:fldChar w:fldCharType="begin"/>
        </w:r>
        <w:r w:rsidR="009A2260">
          <w:rPr>
            <w:noProof/>
            <w:webHidden/>
          </w:rPr>
          <w:instrText xml:space="preserve"> PAGEREF _Toc158905725 \h </w:instrText>
        </w:r>
        <w:r w:rsidR="009A2260">
          <w:rPr>
            <w:noProof/>
            <w:webHidden/>
          </w:rPr>
        </w:r>
        <w:r w:rsidR="009A2260">
          <w:rPr>
            <w:noProof/>
            <w:webHidden/>
          </w:rPr>
          <w:fldChar w:fldCharType="separate"/>
        </w:r>
        <w:r w:rsidR="00E007C1">
          <w:rPr>
            <w:noProof/>
            <w:webHidden/>
          </w:rPr>
          <w:t>103</w:t>
        </w:r>
        <w:r w:rsidR="009A2260">
          <w:rPr>
            <w:noProof/>
            <w:webHidden/>
          </w:rPr>
          <w:fldChar w:fldCharType="end"/>
        </w:r>
      </w:hyperlink>
    </w:p>
    <w:p w14:paraId="1A55AC37" w14:textId="6D4F070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26" w:history="1">
        <w:r w:rsidR="009A2260" w:rsidRPr="000F2745">
          <w:rPr>
            <w:rStyle w:val="Hyperlink"/>
            <w:rFonts w:ascii="Arial" w:hAnsi="Arial" w:cs="Arial"/>
            <w:noProof/>
          </w:rPr>
          <w:t>10.3.1.2 List of HLRs allocated</w:t>
        </w:r>
        <w:r w:rsidR="009A2260">
          <w:rPr>
            <w:noProof/>
            <w:webHidden/>
          </w:rPr>
          <w:tab/>
        </w:r>
        <w:r w:rsidR="009A2260">
          <w:rPr>
            <w:noProof/>
            <w:webHidden/>
          </w:rPr>
          <w:fldChar w:fldCharType="begin"/>
        </w:r>
        <w:r w:rsidR="009A2260">
          <w:rPr>
            <w:noProof/>
            <w:webHidden/>
          </w:rPr>
          <w:instrText xml:space="preserve"> PAGEREF _Toc158905726 \h </w:instrText>
        </w:r>
        <w:r w:rsidR="009A2260">
          <w:rPr>
            <w:noProof/>
            <w:webHidden/>
          </w:rPr>
        </w:r>
        <w:r w:rsidR="009A2260">
          <w:rPr>
            <w:noProof/>
            <w:webHidden/>
          </w:rPr>
          <w:fldChar w:fldCharType="separate"/>
        </w:r>
        <w:r w:rsidR="00E007C1">
          <w:rPr>
            <w:noProof/>
            <w:webHidden/>
          </w:rPr>
          <w:t>103</w:t>
        </w:r>
        <w:r w:rsidR="009A2260">
          <w:rPr>
            <w:noProof/>
            <w:webHidden/>
          </w:rPr>
          <w:fldChar w:fldCharType="end"/>
        </w:r>
      </w:hyperlink>
    </w:p>
    <w:p w14:paraId="63BC7AF1" w14:textId="470136A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27" w:history="1">
        <w:r w:rsidR="009A2260" w:rsidRPr="000F2745">
          <w:rPr>
            <w:rStyle w:val="Hyperlink"/>
            <w:rFonts w:ascii="Arial" w:hAnsi="Arial" w:cs="Arial"/>
            <w:noProof/>
          </w:rPr>
          <w:t>10.3.1.3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_Toc158905727 \h </w:instrText>
        </w:r>
        <w:r w:rsidR="009A2260">
          <w:rPr>
            <w:noProof/>
            <w:webHidden/>
          </w:rPr>
        </w:r>
        <w:r w:rsidR="009A2260">
          <w:rPr>
            <w:noProof/>
            <w:webHidden/>
          </w:rPr>
          <w:fldChar w:fldCharType="separate"/>
        </w:r>
        <w:r w:rsidR="00E007C1">
          <w:rPr>
            <w:noProof/>
            <w:webHidden/>
          </w:rPr>
          <w:t>103</w:t>
        </w:r>
        <w:r w:rsidR="009A2260">
          <w:rPr>
            <w:noProof/>
            <w:webHidden/>
          </w:rPr>
          <w:fldChar w:fldCharType="end"/>
        </w:r>
      </w:hyperlink>
    </w:p>
    <w:p w14:paraId="50C55BE5" w14:textId="67AB8FB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28" w:history="1">
        <w:r w:rsidR="009A2260" w:rsidRPr="000F2745">
          <w:rPr>
            <w:rStyle w:val="Hyperlink"/>
            <w:rFonts w:ascii="Arial" w:hAnsi="Arial" w:cs="Arial"/>
            <w:noProof/>
          </w:rPr>
          <w:t>10.3.1.4 Parameter list (Input/Output)</w:t>
        </w:r>
        <w:r w:rsidR="009A2260">
          <w:rPr>
            <w:noProof/>
            <w:webHidden/>
          </w:rPr>
          <w:tab/>
        </w:r>
        <w:r w:rsidR="009A2260">
          <w:rPr>
            <w:noProof/>
            <w:webHidden/>
          </w:rPr>
          <w:fldChar w:fldCharType="begin"/>
        </w:r>
        <w:r w:rsidR="009A2260">
          <w:rPr>
            <w:noProof/>
            <w:webHidden/>
          </w:rPr>
          <w:instrText xml:space="preserve"> PAGEREF _Toc158905728 \h </w:instrText>
        </w:r>
        <w:r w:rsidR="009A2260">
          <w:rPr>
            <w:noProof/>
            <w:webHidden/>
          </w:rPr>
        </w:r>
        <w:r w:rsidR="009A2260">
          <w:rPr>
            <w:noProof/>
            <w:webHidden/>
          </w:rPr>
          <w:fldChar w:fldCharType="separate"/>
        </w:r>
        <w:r w:rsidR="00E007C1">
          <w:rPr>
            <w:noProof/>
            <w:webHidden/>
          </w:rPr>
          <w:t>103</w:t>
        </w:r>
        <w:r w:rsidR="009A2260">
          <w:rPr>
            <w:noProof/>
            <w:webHidden/>
          </w:rPr>
          <w:fldChar w:fldCharType="end"/>
        </w:r>
      </w:hyperlink>
    </w:p>
    <w:p w14:paraId="3E63530F" w14:textId="0E34514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29" w:history="1">
        <w:r w:rsidR="009A2260" w:rsidRPr="000F2745">
          <w:rPr>
            <w:rStyle w:val="Hyperlink"/>
            <w:rFonts w:ascii="Arial" w:hAnsi="Arial" w:cs="Arial"/>
            <w:noProof/>
          </w:rPr>
          <w:t>10.3.1.5 Return Value</w:t>
        </w:r>
        <w:r w:rsidR="009A2260">
          <w:rPr>
            <w:noProof/>
            <w:webHidden/>
          </w:rPr>
          <w:tab/>
        </w:r>
        <w:r w:rsidR="009A2260">
          <w:rPr>
            <w:noProof/>
            <w:webHidden/>
          </w:rPr>
          <w:fldChar w:fldCharType="begin"/>
        </w:r>
        <w:r w:rsidR="009A2260">
          <w:rPr>
            <w:noProof/>
            <w:webHidden/>
          </w:rPr>
          <w:instrText xml:space="preserve"> PAGEREF _Toc158905729 \h </w:instrText>
        </w:r>
        <w:r w:rsidR="009A2260">
          <w:rPr>
            <w:noProof/>
            <w:webHidden/>
          </w:rPr>
        </w:r>
        <w:r w:rsidR="009A2260">
          <w:rPr>
            <w:noProof/>
            <w:webHidden/>
          </w:rPr>
          <w:fldChar w:fldCharType="separate"/>
        </w:r>
        <w:r w:rsidR="00E007C1">
          <w:rPr>
            <w:noProof/>
            <w:webHidden/>
          </w:rPr>
          <w:t>103</w:t>
        </w:r>
        <w:r w:rsidR="009A2260">
          <w:rPr>
            <w:noProof/>
            <w:webHidden/>
          </w:rPr>
          <w:fldChar w:fldCharType="end"/>
        </w:r>
      </w:hyperlink>
    </w:p>
    <w:p w14:paraId="03762B63" w14:textId="264FACB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0" w:history="1">
        <w:r w:rsidR="009A2260" w:rsidRPr="000F2745">
          <w:rPr>
            <w:rStyle w:val="Hyperlink"/>
            <w:rFonts w:ascii="Arial" w:hAnsi="Arial" w:cs="Arial"/>
            <w:noProof/>
          </w:rPr>
          <w:t>10.3.1.6 Other CSUs called by this CSU</w:t>
        </w:r>
        <w:r w:rsidR="009A2260">
          <w:rPr>
            <w:noProof/>
            <w:webHidden/>
          </w:rPr>
          <w:tab/>
        </w:r>
        <w:r w:rsidR="009A2260">
          <w:rPr>
            <w:noProof/>
            <w:webHidden/>
          </w:rPr>
          <w:fldChar w:fldCharType="begin"/>
        </w:r>
        <w:r w:rsidR="009A2260">
          <w:rPr>
            <w:noProof/>
            <w:webHidden/>
          </w:rPr>
          <w:instrText xml:space="preserve"> PAGEREF _Toc158905730 \h </w:instrText>
        </w:r>
        <w:r w:rsidR="009A2260">
          <w:rPr>
            <w:noProof/>
            <w:webHidden/>
          </w:rPr>
        </w:r>
        <w:r w:rsidR="009A2260">
          <w:rPr>
            <w:noProof/>
            <w:webHidden/>
          </w:rPr>
          <w:fldChar w:fldCharType="separate"/>
        </w:r>
        <w:r w:rsidR="00E007C1">
          <w:rPr>
            <w:noProof/>
            <w:webHidden/>
          </w:rPr>
          <w:t>103</w:t>
        </w:r>
        <w:r w:rsidR="009A2260">
          <w:rPr>
            <w:noProof/>
            <w:webHidden/>
          </w:rPr>
          <w:fldChar w:fldCharType="end"/>
        </w:r>
      </w:hyperlink>
    </w:p>
    <w:p w14:paraId="676B2CA2" w14:textId="0281E67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1" w:history="1">
        <w:r w:rsidR="009A2260" w:rsidRPr="000F2745">
          <w:rPr>
            <w:rStyle w:val="Hyperlink"/>
            <w:rFonts w:ascii="Arial" w:hAnsi="Arial" w:cs="Arial"/>
            <w:noProof/>
          </w:rPr>
          <w:t>10.3.1.7 Description of list of LLRs allocated</w:t>
        </w:r>
        <w:r w:rsidR="009A2260">
          <w:rPr>
            <w:noProof/>
            <w:webHidden/>
          </w:rPr>
          <w:tab/>
        </w:r>
        <w:r w:rsidR="009A2260">
          <w:rPr>
            <w:noProof/>
            <w:webHidden/>
          </w:rPr>
          <w:fldChar w:fldCharType="begin"/>
        </w:r>
        <w:r w:rsidR="009A2260">
          <w:rPr>
            <w:noProof/>
            <w:webHidden/>
          </w:rPr>
          <w:instrText xml:space="preserve"> PAGEREF _Toc158905731 \h </w:instrText>
        </w:r>
        <w:r w:rsidR="009A2260">
          <w:rPr>
            <w:noProof/>
            <w:webHidden/>
          </w:rPr>
        </w:r>
        <w:r w:rsidR="009A2260">
          <w:rPr>
            <w:noProof/>
            <w:webHidden/>
          </w:rPr>
          <w:fldChar w:fldCharType="separate"/>
        </w:r>
        <w:r w:rsidR="00E007C1">
          <w:rPr>
            <w:noProof/>
            <w:webHidden/>
          </w:rPr>
          <w:t>103</w:t>
        </w:r>
        <w:r w:rsidR="009A2260">
          <w:rPr>
            <w:noProof/>
            <w:webHidden/>
          </w:rPr>
          <w:fldChar w:fldCharType="end"/>
        </w:r>
      </w:hyperlink>
    </w:p>
    <w:p w14:paraId="159C417C" w14:textId="75241BF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2" w:history="1">
        <w:r w:rsidR="009A2260" w:rsidRPr="000F2745">
          <w:rPr>
            <w:rStyle w:val="Hyperlink"/>
            <w:rFonts w:ascii="Arial" w:hAnsi="Arial" w:cs="Arial"/>
            <w:noProof/>
          </w:rPr>
          <w:t>10.3.1.7.1 daucmfcbit-StackTest-LLR-001</w:t>
        </w:r>
        <w:r w:rsidR="009A2260">
          <w:rPr>
            <w:noProof/>
            <w:webHidden/>
          </w:rPr>
          <w:tab/>
        </w:r>
        <w:r w:rsidR="009A2260">
          <w:rPr>
            <w:noProof/>
            <w:webHidden/>
          </w:rPr>
          <w:fldChar w:fldCharType="begin"/>
        </w:r>
        <w:r w:rsidR="009A2260">
          <w:rPr>
            <w:noProof/>
            <w:webHidden/>
          </w:rPr>
          <w:instrText xml:space="preserve"> PAGEREF _Toc158905732 \h </w:instrText>
        </w:r>
        <w:r w:rsidR="009A2260">
          <w:rPr>
            <w:noProof/>
            <w:webHidden/>
          </w:rPr>
        </w:r>
        <w:r w:rsidR="009A2260">
          <w:rPr>
            <w:noProof/>
            <w:webHidden/>
          </w:rPr>
          <w:fldChar w:fldCharType="separate"/>
        </w:r>
        <w:r w:rsidR="00E007C1">
          <w:rPr>
            <w:noProof/>
            <w:webHidden/>
          </w:rPr>
          <w:t>103</w:t>
        </w:r>
        <w:r w:rsidR="009A2260">
          <w:rPr>
            <w:noProof/>
            <w:webHidden/>
          </w:rPr>
          <w:fldChar w:fldCharType="end"/>
        </w:r>
      </w:hyperlink>
    </w:p>
    <w:p w14:paraId="2688E47A" w14:textId="34E129D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3" w:history="1">
        <w:r w:rsidR="009A2260" w:rsidRPr="000F2745">
          <w:rPr>
            <w:rStyle w:val="Hyperlink"/>
            <w:noProof/>
          </w:rPr>
          <w:t>10.3.2 ContinuousBitTask</w:t>
        </w:r>
        <w:r w:rsidR="009A2260">
          <w:rPr>
            <w:noProof/>
            <w:webHidden/>
          </w:rPr>
          <w:tab/>
        </w:r>
        <w:r w:rsidR="009A2260">
          <w:rPr>
            <w:noProof/>
            <w:webHidden/>
          </w:rPr>
          <w:fldChar w:fldCharType="begin"/>
        </w:r>
        <w:r w:rsidR="009A2260">
          <w:rPr>
            <w:noProof/>
            <w:webHidden/>
          </w:rPr>
          <w:instrText xml:space="preserve"> PAGEREF _Toc158905733 \h </w:instrText>
        </w:r>
        <w:r w:rsidR="009A2260">
          <w:rPr>
            <w:noProof/>
            <w:webHidden/>
          </w:rPr>
        </w:r>
        <w:r w:rsidR="009A2260">
          <w:rPr>
            <w:noProof/>
            <w:webHidden/>
          </w:rPr>
          <w:fldChar w:fldCharType="separate"/>
        </w:r>
        <w:r w:rsidR="00E007C1">
          <w:rPr>
            <w:noProof/>
            <w:webHidden/>
          </w:rPr>
          <w:t>104</w:t>
        </w:r>
        <w:r w:rsidR="009A2260">
          <w:rPr>
            <w:noProof/>
            <w:webHidden/>
          </w:rPr>
          <w:fldChar w:fldCharType="end"/>
        </w:r>
      </w:hyperlink>
    </w:p>
    <w:p w14:paraId="6CB1D929" w14:textId="00A624C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4" w:history="1">
        <w:r w:rsidR="009A2260" w:rsidRPr="000F2745">
          <w:rPr>
            <w:rStyle w:val="Hyperlink"/>
            <w:rFonts w:ascii="Arial" w:hAnsi="Arial" w:cs="Arial"/>
            <w:noProof/>
          </w:rPr>
          <w:t>10.3.2.1 Brief Description</w:t>
        </w:r>
        <w:r w:rsidR="009A2260">
          <w:rPr>
            <w:noProof/>
            <w:webHidden/>
          </w:rPr>
          <w:tab/>
        </w:r>
        <w:r w:rsidR="009A2260">
          <w:rPr>
            <w:noProof/>
            <w:webHidden/>
          </w:rPr>
          <w:fldChar w:fldCharType="begin"/>
        </w:r>
        <w:r w:rsidR="009A2260">
          <w:rPr>
            <w:noProof/>
            <w:webHidden/>
          </w:rPr>
          <w:instrText xml:space="preserve"> PAGEREF _Toc158905734 \h </w:instrText>
        </w:r>
        <w:r w:rsidR="009A2260">
          <w:rPr>
            <w:noProof/>
            <w:webHidden/>
          </w:rPr>
        </w:r>
        <w:r w:rsidR="009A2260">
          <w:rPr>
            <w:noProof/>
            <w:webHidden/>
          </w:rPr>
          <w:fldChar w:fldCharType="separate"/>
        </w:r>
        <w:r w:rsidR="00E007C1">
          <w:rPr>
            <w:noProof/>
            <w:webHidden/>
          </w:rPr>
          <w:t>104</w:t>
        </w:r>
        <w:r w:rsidR="009A2260">
          <w:rPr>
            <w:noProof/>
            <w:webHidden/>
          </w:rPr>
          <w:fldChar w:fldCharType="end"/>
        </w:r>
      </w:hyperlink>
    </w:p>
    <w:p w14:paraId="7DE4E69D" w14:textId="6335735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5" w:history="1">
        <w:r w:rsidR="009A2260" w:rsidRPr="000F2745">
          <w:rPr>
            <w:rStyle w:val="Hyperlink"/>
            <w:rFonts w:ascii="Arial" w:hAnsi="Arial" w:cs="Arial"/>
            <w:noProof/>
          </w:rPr>
          <w:t>10.3.2.2 List of HLRs allocated</w:t>
        </w:r>
        <w:r w:rsidR="009A2260">
          <w:rPr>
            <w:noProof/>
            <w:webHidden/>
          </w:rPr>
          <w:tab/>
        </w:r>
        <w:r w:rsidR="009A2260">
          <w:rPr>
            <w:noProof/>
            <w:webHidden/>
          </w:rPr>
          <w:fldChar w:fldCharType="begin"/>
        </w:r>
        <w:r w:rsidR="009A2260">
          <w:rPr>
            <w:noProof/>
            <w:webHidden/>
          </w:rPr>
          <w:instrText xml:space="preserve"> PAGEREF _Toc158905735 \h </w:instrText>
        </w:r>
        <w:r w:rsidR="009A2260">
          <w:rPr>
            <w:noProof/>
            <w:webHidden/>
          </w:rPr>
        </w:r>
        <w:r w:rsidR="009A2260">
          <w:rPr>
            <w:noProof/>
            <w:webHidden/>
          </w:rPr>
          <w:fldChar w:fldCharType="separate"/>
        </w:r>
        <w:r w:rsidR="00E007C1">
          <w:rPr>
            <w:noProof/>
            <w:webHidden/>
          </w:rPr>
          <w:t>104</w:t>
        </w:r>
        <w:r w:rsidR="009A2260">
          <w:rPr>
            <w:noProof/>
            <w:webHidden/>
          </w:rPr>
          <w:fldChar w:fldCharType="end"/>
        </w:r>
      </w:hyperlink>
    </w:p>
    <w:p w14:paraId="51700474" w14:textId="10A4ADA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6" w:history="1">
        <w:r w:rsidR="009A2260" w:rsidRPr="000F2745">
          <w:rPr>
            <w:rStyle w:val="Hyperlink"/>
            <w:rFonts w:ascii="Arial" w:hAnsi="Arial" w:cs="Arial"/>
            <w:noProof/>
          </w:rPr>
          <w:t>10.3.2.3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_Toc158905736 \h </w:instrText>
        </w:r>
        <w:r w:rsidR="009A2260">
          <w:rPr>
            <w:noProof/>
            <w:webHidden/>
          </w:rPr>
        </w:r>
        <w:r w:rsidR="009A2260">
          <w:rPr>
            <w:noProof/>
            <w:webHidden/>
          </w:rPr>
          <w:fldChar w:fldCharType="separate"/>
        </w:r>
        <w:r w:rsidR="00E007C1">
          <w:rPr>
            <w:noProof/>
            <w:webHidden/>
          </w:rPr>
          <w:t>104</w:t>
        </w:r>
        <w:r w:rsidR="009A2260">
          <w:rPr>
            <w:noProof/>
            <w:webHidden/>
          </w:rPr>
          <w:fldChar w:fldCharType="end"/>
        </w:r>
      </w:hyperlink>
    </w:p>
    <w:p w14:paraId="5167B3E0" w14:textId="692E961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7" w:history="1">
        <w:r w:rsidR="009A2260" w:rsidRPr="000F2745">
          <w:rPr>
            <w:rStyle w:val="Hyperlink"/>
            <w:rFonts w:ascii="Arial" w:hAnsi="Arial" w:cs="Arial"/>
            <w:noProof/>
          </w:rPr>
          <w:t>10.3.2.4 Parameter list (Input/Output)</w:t>
        </w:r>
        <w:r w:rsidR="009A2260">
          <w:rPr>
            <w:noProof/>
            <w:webHidden/>
          </w:rPr>
          <w:tab/>
        </w:r>
        <w:r w:rsidR="009A2260">
          <w:rPr>
            <w:noProof/>
            <w:webHidden/>
          </w:rPr>
          <w:fldChar w:fldCharType="begin"/>
        </w:r>
        <w:r w:rsidR="009A2260">
          <w:rPr>
            <w:noProof/>
            <w:webHidden/>
          </w:rPr>
          <w:instrText xml:space="preserve"> PAGEREF _Toc158905737 \h </w:instrText>
        </w:r>
        <w:r w:rsidR="009A2260">
          <w:rPr>
            <w:noProof/>
            <w:webHidden/>
          </w:rPr>
        </w:r>
        <w:r w:rsidR="009A2260">
          <w:rPr>
            <w:noProof/>
            <w:webHidden/>
          </w:rPr>
          <w:fldChar w:fldCharType="separate"/>
        </w:r>
        <w:r w:rsidR="00E007C1">
          <w:rPr>
            <w:noProof/>
            <w:webHidden/>
          </w:rPr>
          <w:t>104</w:t>
        </w:r>
        <w:r w:rsidR="009A2260">
          <w:rPr>
            <w:noProof/>
            <w:webHidden/>
          </w:rPr>
          <w:fldChar w:fldCharType="end"/>
        </w:r>
      </w:hyperlink>
    </w:p>
    <w:p w14:paraId="126C7B22" w14:textId="6D80A12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8" w:history="1">
        <w:r w:rsidR="009A2260" w:rsidRPr="000F2745">
          <w:rPr>
            <w:rStyle w:val="Hyperlink"/>
            <w:rFonts w:ascii="Arial" w:hAnsi="Arial" w:cs="Arial"/>
            <w:noProof/>
          </w:rPr>
          <w:t>10.3.2.5 Return Value</w:t>
        </w:r>
        <w:r w:rsidR="009A2260">
          <w:rPr>
            <w:noProof/>
            <w:webHidden/>
          </w:rPr>
          <w:tab/>
        </w:r>
        <w:r w:rsidR="009A2260">
          <w:rPr>
            <w:noProof/>
            <w:webHidden/>
          </w:rPr>
          <w:fldChar w:fldCharType="begin"/>
        </w:r>
        <w:r w:rsidR="009A2260">
          <w:rPr>
            <w:noProof/>
            <w:webHidden/>
          </w:rPr>
          <w:instrText xml:space="preserve"> PAGEREF _Toc158905738 \h </w:instrText>
        </w:r>
        <w:r w:rsidR="009A2260">
          <w:rPr>
            <w:noProof/>
            <w:webHidden/>
          </w:rPr>
        </w:r>
        <w:r w:rsidR="009A2260">
          <w:rPr>
            <w:noProof/>
            <w:webHidden/>
          </w:rPr>
          <w:fldChar w:fldCharType="separate"/>
        </w:r>
        <w:r w:rsidR="00E007C1">
          <w:rPr>
            <w:noProof/>
            <w:webHidden/>
          </w:rPr>
          <w:t>104</w:t>
        </w:r>
        <w:r w:rsidR="009A2260">
          <w:rPr>
            <w:noProof/>
            <w:webHidden/>
          </w:rPr>
          <w:fldChar w:fldCharType="end"/>
        </w:r>
      </w:hyperlink>
    </w:p>
    <w:p w14:paraId="66BC8A43" w14:textId="463EFB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39" w:history="1">
        <w:r w:rsidR="009A2260" w:rsidRPr="000F2745">
          <w:rPr>
            <w:rStyle w:val="Hyperlink"/>
            <w:rFonts w:ascii="Arial" w:hAnsi="Arial" w:cs="Arial"/>
            <w:noProof/>
          </w:rPr>
          <w:t>10.3.2.6 Other CSUs called by this CSU</w:t>
        </w:r>
        <w:r w:rsidR="009A2260">
          <w:rPr>
            <w:noProof/>
            <w:webHidden/>
          </w:rPr>
          <w:tab/>
        </w:r>
        <w:r w:rsidR="009A2260">
          <w:rPr>
            <w:noProof/>
            <w:webHidden/>
          </w:rPr>
          <w:fldChar w:fldCharType="begin"/>
        </w:r>
        <w:r w:rsidR="009A2260">
          <w:rPr>
            <w:noProof/>
            <w:webHidden/>
          </w:rPr>
          <w:instrText xml:space="preserve"> PAGEREF _Toc158905739 \h </w:instrText>
        </w:r>
        <w:r w:rsidR="009A2260">
          <w:rPr>
            <w:noProof/>
            <w:webHidden/>
          </w:rPr>
        </w:r>
        <w:r w:rsidR="009A2260">
          <w:rPr>
            <w:noProof/>
            <w:webHidden/>
          </w:rPr>
          <w:fldChar w:fldCharType="separate"/>
        </w:r>
        <w:r w:rsidR="00E007C1">
          <w:rPr>
            <w:noProof/>
            <w:webHidden/>
          </w:rPr>
          <w:t>105</w:t>
        </w:r>
        <w:r w:rsidR="009A2260">
          <w:rPr>
            <w:noProof/>
            <w:webHidden/>
          </w:rPr>
          <w:fldChar w:fldCharType="end"/>
        </w:r>
      </w:hyperlink>
    </w:p>
    <w:p w14:paraId="6A110E0B" w14:textId="7C15909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0" w:history="1">
        <w:r w:rsidR="009A2260" w:rsidRPr="000F2745">
          <w:rPr>
            <w:rStyle w:val="Hyperlink"/>
            <w:rFonts w:ascii="Arial" w:hAnsi="Arial" w:cs="Arial"/>
            <w:noProof/>
          </w:rPr>
          <w:t>10.3.2.7 Description of list of LLRs allocated</w:t>
        </w:r>
        <w:r w:rsidR="009A2260">
          <w:rPr>
            <w:noProof/>
            <w:webHidden/>
          </w:rPr>
          <w:tab/>
        </w:r>
        <w:r w:rsidR="009A2260">
          <w:rPr>
            <w:noProof/>
            <w:webHidden/>
          </w:rPr>
          <w:fldChar w:fldCharType="begin"/>
        </w:r>
        <w:r w:rsidR="009A2260">
          <w:rPr>
            <w:noProof/>
            <w:webHidden/>
          </w:rPr>
          <w:instrText xml:space="preserve"> PAGEREF _Toc158905740 \h </w:instrText>
        </w:r>
        <w:r w:rsidR="009A2260">
          <w:rPr>
            <w:noProof/>
            <w:webHidden/>
          </w:rPr>
        </w:r>
        <w:r w:rsidR="009A2260">
          <w:rPr>
            <w:noProof/>
            <w:webHidden/>
          </w:rPr>
          <w:fldChar w:fldCharType="separate"/>
        </w:r>
        <w:r w:rsidR="00E007C1">
          <w:rPr>
            <w:noProof/>
            <w:webHidden/>
          </w:rPr>
          <w:t>105</w:t>
        </w:r>
        <w:r w:rsidR="009A2260">
          <w:rPr>
            <w:noProof/>
            <w:webHidden/>
          </w:rPr>
          <w:fldChar w:fldCharType="end"/>
        </w:r>
      </w:hyperlink>
    </w:p>
    <w:p w14:paraId="2B54B6CE" w14:textId="7BE4B6C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1" w:history="1">
        <w:r w:rsidR="009A2260" w:rsidRPr="000F2745">
          <w:rPr>
            <w:rStyle w:val="Hyperlink"/>
            <w:rFonts w:ascii="Arial" w:hAnsi="Arial" w:cs="Arial"/>
            <w:noProof/>
          </w:rPr>
          <w:t>10.3.2.7.1 daucmfcbit-ContinuousBitTask-LLR-001</w:t>
        </w:r>
        <w:r w:rsidR="009A2260">
          <w:rPr>
            <w:noProof/>
            <w:webHidden/>
          </w:rPr>
          <w:tab/>
        </w:r>
        <w:r w:rsidR="009A2260">
          <w:rPr>
            <w:noProof/>
            <w:webHidden/>
          </w:rPr>
          <w:fldChar w:fldCharType="begin"/>
        </w:r>
        <w:r w:rsidR="009A2260">
          <w:rPr>
            <w:noProof/>
            <w:webHidden/>
          </w:rPr>
          <w:instrText xml:space="preserve"> PAGEREF _Toc158905741 \h </w:instrText>
        </w:r>
        <w:r w:rsidR="009A2260">
          <w:rPr>
            <w:noProof/>
            <w:webHidden/>
          </w:rPr>
        </w:r>
        <w:r w:rsidR="009A2260">
          <w:rPr>
            <w:noProof/>
            <w:webHidden/>
          </w:rPr>
          <w:fldChar w:fldCharType="separate"/>
        </w:r>
        <w:r w:rsidR="00E007C1">
          <w:rPr>
            <w:noProof/>
            <w:webHidden/>
          </w:rPr>
          <w:t>105</w:t>
        </w:r>
        <w:r w:rsidR="009A2260">
          <w:rPr>
            <w:noProof/>
            <w:webHidden/>
          </w:rPr>
          <w:fldChar w:fldCharType="end"/>
        </w:r>
      </w:hyperlink>
    </w:p>
    <w:p w14:paraId="6BF5CB82" w14:textId="5C1F63A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2" w:history="1">
        <w:r w:rsidR="009A2260" w:rsidRPr="000F2745">
          <w:rPr>
            <w:rStyle w:val="Hyperlink"/>
            <w:rFonts w:ascii="Arial" w:hAnsi="Arial" w:cs="Arial"/>
            <w:noProof/>
          </w:rPr>
          <w:t>10.3.2.7.2 daucmfcbit-ContinuousBitTask-LLR-002</w:t>
        </w:r>
        <w:r w:rsidR="009A2260">
          <w:rPr>
            <w:noProof/>
            <w:webHidden/>
          </w:rPr>
          <w:tab/>
        </w:r>
        <w:r w:rsidR="009A2260">
          <w:rPr>
            <w:noProof/>
            <w:webHidden/>
          </w:rPr>
          <w:fldChar w:fldCharType="begin"/>
        </w:r>
        <w:r w:rsidR="009A2260">
          <w:rPr>
            <w:noProof/>
            <w:webHidden/>
          </w:rPr>
          <w:instrText xml:space="preserve"> PAGEREF _Toc158905742 \h </w:instrText>
        </w:r>
        <w:r w:rsidR="009A2260">
          <w:rPr>
            <w:noProof/>
            <w:webHidden/>
          </w:rPr>
        </w:r>
        <w:r w:rsidR="009A2260">
          <w:rPr>
            <w:noProof/>
            <w:webHidden/>
          </w:rPr>
          <w:fldChar w:fldCharType="separate"/>
        </w:r>
        <w:r w:rsidR="00E007C1">
          <w:rPr>
            <w:noProof/>
            <w:webHidden/>
          </w:rPr>
          <w:t>105</w:t>
        </w:r>
        <w:r w:rsidR="009A2260">
          <w:rPr>
            <w:noProof/>
            <w:webHidden/>
          </w:rPr>
          <w:fldChar w:fldCharType="end"/>
        </w:r>
      </w:hyperlink>
    </w:p>
    <w:p w14:paraId="4F8D2FCA" w14:textId="0DBD6972"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3" w:history="1">
        <w:r w:rsidR="009A2260" w:rsidRPr="000F2745">
          <w:rPr>
            <w:rStyle w:val="Hyperlink"/>
            <w:noProof/>
          </w:rPr>
          <w:t>10.3.3 ContinuousBitTaskInit</w:t>
        </w:r>
        <w:r w:rsidR="009A2260">
          <w:rPr>
            <w:noProof/>
            <w:webHidden/>
          </w:rPr>
          <w:tab/>
        </w:r>
        <w:r w:rsidR="009A2260">
          <w:rPr>
            <w:noProof/>
            <w:webHidden/>
          </w:rPr>
          <w:fldChar w:fldCharType="begin"/>
        </w:r>
        <w:r w:rsidR="009A2260">
          <w:rPr>
            <w:noProof/>
            <w:webHidden/>
          </w:rPr>
          <w:instrText xml:space="preserve"> PAGEREF _Toc158905743 \h </w:instrText>
        </w:r>
        <w:r w:rsidR="009A2260">
          <w:rPr>
            <w:noProof/>
            <w:webHidden/>
          </w:rPr>
        </w:r>
        <w:r w:rsidR="009A2260">
          <w:rPr>
            <w:noProof/>
            <w:webHidden/>
          </w:rPr>
          <w:fldChar w:fldCharType="separate"/>
        </w:r>
        <w:r w:rsidR="00E007C1">
          <w:rPr>
            <w:noProof/>
            <w:webHidden/>
          </w:rPr>
          <w:t>105</w:t>
        </w:r>
        <w:r w:rsidR="009A2260">
          <w:rPr>
            <w:noProof/>
            <w:webHidden/>
          </w:rPr>
          <w:fldChar w:fldCharType="end"/>
        </w:r>
      </w:hyperlink>
    </w:p>
    <w:p w14:paraId="766F3212" w14:textId="5834F24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4" w:history="1">
        <w:r w:rsidR="009A2260" w:rsidRPr="000F2745">
          <w:rPr>
            <w:rStyle w:val="Hyperlink"/>
            <w:rFonts w:ascii="Arial" w:hAnsi="Arial" w:cs="Arial"/>
            <w:noProof/>
          </w:rPr>
          <w:t>10.3.3.1 Brief Description</w:t>
        </w:r>
        <w:r w:rsidR="009A2260">
          <w:rPr>
            <w:noProof/>
            <w:webHidden/>
          </w:rPr>
          <w:tab/>
        </w:r>
        <w:r w:rsidR="009A2260">
          <w:rPr>
            <w:noProof/>
            <w:webHidden/>
          </w:rPr>
          <w:fldChar w:fldCharType="begin"/>
        </w:r>
        <w:r w:rsidR="009A2260">
          <w:rPr>
            <w:noProof/>
            <w:webHidden/>
          </w:rPr>
          <w:instrText xml:space="preserve"> PAGEREF _Toc158905744 \h </w:instrText>
        </w:r>
        <w:r w:rsidR="009A2260">
          <w:rPr>
            <w:noProof/>
            <w:webHidden/>
          </w:rPr>
        </w:r>
        <w:r w:rsidR="009A2260">
          <w:rPr>
            <w:noProof/>
            <w:webHidden/>
          </w:rPr>
          <w:fldChar w:fldCharType="separate"/>
        </w:r>
        <w:r w:rsidR="00E007C1">
          <w:rPr>
            <w:noProof/>
            <w:webHidden/>
          </w:rPr>
          <w:t>105</w:t>
        </w:r>
        <w:r w:rsidR="009A2260">
          <w:rPr>
            <w:noProof/>
            <w:webHidden/>
          </w:rPr>
          <w:fldChar w:fldCharType="end"/>
        </w:r>
      </w:hyperlink>
    </w:p>
    <w:p w14:paraId="22E0C6A4" w14:textId="45F5D61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5" w:history="1">
        <w:r w:rsidR="009A2260" w:rsidRPr="000F2745">
          <w:rPr>
            <w:rStyle w:val="Hyperlink"/>
            <w:rFonts w:ascii="Arial" w:hAnsi="Arial" w:cs="Arial"/>
            <w:noProof/>
          </w:rPr>
          <w:t>10.3.3.2 List of HLRs allocated</w:t>
        </w:r>
        <w:r w:rsidR="009A2260">
          <w:rPr>
            <w:noProof/>
            <w:webHidden/>
          </w:rPr>
          <w:tab/>
        </w:r>
        <w:r w:rsidR="009A2260">
          <w:rPr>
            <w:noProof/>
            <w:webHidden/>
          </w:rPr>
          <w:fldChar w:fldCharType="begin"/>
        </w:r>
        <w:r w:rsidR="009A2260">
          <w:rPr>
            <w:noProof/>
            <w:webHidden/>
          </w:rPr>
          <w:instrText xml:space="preserve"> PAGEREF _Toc158905745 \h </w:instrText>
        </w:r>
        <w:r w:rsidR="009A2260">
          <w:rPr>
            <w:noProof/>
            <w:webHidden/>
          </w:rPr>
        </w:r>
        <w:r w:rsidR="009A2260">
          <w:rPr>
            <w:noProof/>
            <w:webHidden/>
          </w:rPr>
          <w:fldChar w:fldCharType="separate"/>
        </w:r>
        <w:r w:rsidR="00E007C1">
          <w:rPr>
            <w:noProof/>
            <w:webHidden/>
          </w:rPr>
          <w:t>105</w:t>
        </w:r>
        <w:r w:rsidR="009A2260">
          <w:rPr>
            <w:noProof/>
            <w:webHidden/>
          </w:rPr>
          <w:fldChar w:fldCharType="end"/>
        </w:r>
      </w:hyperlink>
    </w:p>
    <w:p w14:paraId="24313CD9" w14:textId="223A40C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6" w:history="1">
        <w:r w:rsidR="009A2260" w:rsidRPr="000F2745">
          <w:rPr>
            <w:rStyle w:val="Hyperlink"/>
            <w:rFonts w:ascii="Arial" w:hAnsi="Arial" w:cs="Arial"/>
            <w:noProof/>
          </w:rPr>
          <w:t>10.3.3.3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_Toc158905746 \h </w:instrText>
        </w:r>
        <w:r w:rsidR="009A2260">
          <w:rPr>
            <w:noProof/>
            <w:webHidden/>
          </w:rPr>
        </w:r>
        <w:r w:rsidR="009A2260">
          <w:rPr>
            <w:noProof/>
            <w:webHidden/>
          </w:rPr>
          <w:fldChar w:fldCharType="separate"/>
        </w:r>
        <w:r w:rsidR="00E007C1">
          <w:rPr>
            <w:noProof/>
            <w:webHidden/>
          </w:rPr>
          <w:t>106</w:t>
        </w:r>
        <w:r w:rsidR="009A2260">
          <w:rPr>
            <w:noProof/>
            <w:webHidden/>
          </w:rPr>
          <w:fldChar w:fldCharType="end"/>
        </w:r>
      </w:hyperlink>
    </w:p>
    <w:p w14:paraId="0FF81E50" w14:textId="431003A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7" w:history="1">
        <w:r w:rsidR="009A2260" w:rsidRPr="000F2745">
          <w:rPr>
            <w:rStyle w:val="Hyperlink"/>
            <w:rFonts w:ascii="Arial" w:hAnsi="Arial" w:cs="Arial"/>
            <w:noProof/>
          </w:rPr>
          <w:t>10.3.3.4 Parameter list (Input/Output)</w:t>
        </w:r>
        <w:r w:rsidR="009A2260">
          <w:rPr>
            <w:noProof/>
            <w:webHidden/>
          </w:rPr>
          <w:tab/>
        </w:r>
        <w:r w:rsidR="009A2260">
          <w:rPr>
            <w:noProof/>
            <w:webHidden/>
          </w:rPr>
          <w:fldChar w:fldCharType="begin"/>
        </w:r>
        <w:r w:rsidR="009A2260">
          <w:rPr>
            <w:noProof/>
            <w:webHidden/>
          </w:rPr>
          <w:instrText xml:space="preserve"> PAGEREF _Toc158905747 \h </w:instrText>
        </w:r>
        <w:r w:rsidR="009A2260">
          <w:rPr>
            <w:noProof/>
            <w:webHidden/>
          </w:rPr>
        </w:r>
        <w:r w:rsidR="009A2260">
          <w:rPr>
            <w:noProof/>
            <w:webHidden/>
          </w:rPr>
          <w:fldChar w:fldCharType="separate"/>
        </w:r>
        <w:r w:rsidR="00E007C1">
          <w:rPr>
            <w:noProof/>
            <w:webHidden/>
          </w:rPr>
          <w:t>106</w:t>
        </w:r>
        <w:r w:rsidR="009A2260">
          <w:rPr>
            <w:noProof/>
            <w:webHidden/>
          </w:rPr>
          <w:fldChar w:fldCharType="end"/>
        </w:r>
      </w:hyperlink>
    </w:p>
    <w:p w14:paraId="3CAF8F7F" w14:textId="22E2179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8" w:history="1">
        <w:r w:rsidR="009A2260" w:rsidRPr="000F2745">
          <w:rPr>
            <w:rStyle w:val="Hyperlink"/>
            <w:rFonts w:ascii="Arial" w:hAnsi="Arial" w:cs="Arial"/>
            <w:noProof/>
          </w:rPr>
          <w:t>10.3.3.5 Return Value</w:t>
        </w:r>
        <w:r w:rsidR="009A2260">
          <w:rPr>
            <w:noProof/>
            <w:webHidden/>
          </w:rPr>
          <w:tab/>
        </w:r>
        <w:r w:rsidR="009A2260">
          <w:rPr>
            <w:noProof/>
            <w:webHidden/>
          </w:rPr>
          <w:fldChar w:fldCharType="begin"/>
        </w:r>
        <w:r w:rsidR="009A2260">
          <w:rPr>
            <w:noProof/>
            <w:webHidden/>
          </w:rPr>
          <w:instrText xml:space="preserve"> PAGEREF _Toc158905748 \h </w:instrText>
        </w:r>
        <w:r w:rsidR="009A2260">
          <w:rPr>
            <w:noProof/>
            <w:webHidden/>
          </w:rPr>
        </w:r>
        <w:r w:rsidR="009A2260">
          <w:rPr>
            <w:noProof/>
            <w:webHidden/>
          </w:rPr>
          <w:fldChar w:fldCharType="separate"/>
        </w:r>
        <w:r w:rsidR="00E007C1">
          <w:rPr>
            <w:noProof/>
            <w:webHidden/>
          </w:rPr>
          <w:t>106</w:t>
        </w:r>
        <w:r w:rsidR="009A2260">
          <w:rPr>
            <w:noProof/>
            <w:webHidden/>
          </w:rPr>
          <w:fldChar w:fldCharType="end"/>
        </w:r>
      </w:hyperlink>
    </w:p>
    <w:p w14:paraId="3620C9F6" w14:textId="4820C7E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49" w:history="1">
        <w:r w:rsidR="009A2260" w:rsidRPr="000F2745">
          <w:rPr>
            <w:rStyle w:val="Hyperlink"/>
            <w:rFonts w:ascii="Arial" w:hAnsi="Arial" w:cs="Arial"/>
            <w:noProof/>
          </w:rPr>
          <w:t>10.3.3.6 Other CSUs called by this CSU</w:t>
        </w:r>
        <w:r w:rsidR="009A2260">
          <w:rPr>
            <w:noProof/>
            <w:webHidden/>
          </w:rPr>
          <w:tab/>
        </w:r>
        <w:r w:rsidR="009A2260">
          <w:rPr>
            <w:noProof/>
            <w:webHidden/>
          </w:rPr>
          <w:fldChar w:fldCharType="begin"/>
        </w:r>
        <w:r w:rsidR="009A2260">
          <w:rPr>
            <w:noProof/>
            <w:webHidden/>
          </w:rPr>
          <w:instrText xml:space="preserve"> PAGEREF _Toc158905749 \h </w:instrText>
        </w:r>
        <w:r w:rsidR="009A2260">
          <w:rPr>
            <w:noProof/>
            <w:webHidden/>
          </w:rPr>
        </w:r>
        <w:r w:rsidR="009A2260">
          <w:rPr>
            <w:noProof/>
            <w:webHidden/>
          </w:rPr>
          <w:fldChar w:fldCharType="separate"/>
        </w:r>
        <w:r w:rsidR="00E007C1">
          <w:rPr>
            <w:noProof/>
            <w:webHidden/>
          </w:rPr>
          <w:t>106</w:t>
        </w:r>
        <w:r w:rsidR="009A2260">
          <w:rPr>
            <w:noProof/>
            <w:webHidden/>
          </w:rPr>
          <w:fldChar w:fldCharType="end"/>
        </w:r>
      </w:hyperlink>
    </w:p>
    <w:p w14:paraId="22F0BF81" w14:textId="0588CBF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50" w:history="1">
        <w:r w:rsidR="009A2260" w:rsidRPr="000F2745">
          <w:rPr>
            <w:rStyle w:val="Hyperlink"/>
            <w:rFonts w:ascii="Arial" w:hAnsi="Arial" w:cs="Arial"/>
            <w:noProof/>
          </w:rPr>
          <w:t>10.3.3.7 Description of list of LLRs allocated</w:t>
        </w:r>
        <w:r w:rsidR="009A2260">
          <w:rPr>
            <w:noProof/>
            <w:webHidden/>
          </w:rPr>
          <w:tab/>
        </w:r>
        <w:r w:rsidR="009A2260">
          <w:rPr>
            <w:noProof/>
            <w:webHidden/>
          </w:rPr>
          <w:fldChar w:fldCharType="begin"/>
        </w:r>
        <w:r w:rsidR="009A2260">
          <w:rPr>
            <w:noProof/>
            <w:webHidden/>
          </w:rPr>
          <w:instrText xml:space="preserve"> PAGEREF _Toc158905750 \h </w:instrText>
        </w:r>
        <w:r w:rsidR="009A2260">
          <w:rPr>
            <w:noProof/>
            <w:webHidden/>
          </w:rPr>
        </w:r>
        <w:r w:rsidR="009A2260">
          <w:rPr>
            <w:noProof/>
            <w:webHidden/>
          </w:rPr>
          <w:fldChar w:fldCharType="separate"/>
        </w:r>
        <w:r w:rsidR="00E007C1">
          <w:rPr>
            <w:noProof/>
            <w:webHidden/>
          </w:rPr>
          <w:t>106</w:t>
        </w:r>
        <w:r w:rsidR="009A2260">
          <w:rPr>
            <w:noProof/>
            <w:webHidden/>
          </w:rPr>
          <w:fldChar w:fldCharType="end"/>
        </w:r>
      </w:hyperlink>
    </w:p>
    <w:p w14:paraId="08EF893D" w14:textId="34397AD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51" w:history="1">
        <w:r w:rsidR="009A2260" w:rsidRPr="000F2745">
          <w:rPr>
            <w:rStyle w:val="Hyperlink"/>
            <w:rFonts w:ascii="Arial" w:hAnsi="Arial" w:cs="Arial"/>
            <w:noProof/>
          </w:rPr>
          <w:t>10.3.3.7.1 daucmfcbit-ContinuousBitTaskInit-LLR-001</w:t>
        </w:r>
        <w:r w:rsidR="009A2260">
          <w:rPr>
            <w:noProof/>
            <w:webHidden/>
          </w:rPr>
          <w:tab/>
        </w:r>
        <w:r w:rsidR="009A2260">
          <w:rPr>
            <w:noProof/>
            <w:webHidden/>
          </w:rPr>
          <w:fldChar w:fldCharType="begin"/>
        </w:r>
        <w:r w:rsidR="009A2260">
          <w:rPr>
            <w:noProof/>
            <w:webHidden/>
          </w:rPr>
          <w:instrText xml:space="preserve"> PAGEREF _Toc158905751 \h </w:instrText>
        </w:r>
        <w:r w:rsidR="009A2260">
          <w:rPr>
            <w:noProof/>
            <w:webHidden/>
          </w:rPr>
        </w:r>
        <w:r w:rsidR="009A2260">
          <w:rPr>
            <w:noProof/>
            <w:webHidden/>
          </w:rPr>
          <w:fldChar w:fldCharType="separate"/>
        </w:r>
        <w:r w:rsidR="00E007C1">
          <w:rPr>
            <w:noProof/>
            <w:webHidden/>
          </w:rPr>
          <w:t>106</w:t>
        </w:r>
        <w:r w:rsidR="009A2260">
          <w:rPr>
            <w:noProof/>
            <w:webHidden/>
          </w:rPr>
          <w:fldChar w:fldCharType="end"/>
        </w:r>
      </w:hyperlink>
    </w:p>
    <w:p w14:paraId="6870A6AD" w14:textId="7C74B4C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52" w:history="1">
        <w:r w:rsidR="009A2260" w:rsidRPr="000F2745">
          <w:rPr>
            <w:rStyle w:val="Hyperlink"/>
            <w:rFonts w:ascii="Arial" w:hAnsi="Arial" w:cs="Arial"/>
            <w:noProof/>
          </w:rPr>
          <w:t>10.3.3.7.2 daucmfcbit-ContinuousBitTaskInit-LLR-002</w:t>
        </w:r>
        <w:r w:rsidR="009A2260">
          <w:rPr>
            <w:noProof/>
            <w:webHidden/>
          </w:rPr>
          <w:tab/>
        </w:r>
        <w:r w:rsidR="009A2260">
          <w:rPr>
            <w:noProof/>
            <w:webHidden/>
          </w:rPr>
          <w:fldChar w:fldCharType="begin"/>
        </w:r>
        <w:r w:rsidR="009A2260">
          <w:rPr>
            <w:noProof/>
            <w:webHidden/>
          </w:rPr>
          <w:instrText xml:space="preserve"> PAGEREF _Toc158905752 \h </w:instrText>
        </w:r>
        <w:r w:rsidR="009A2260">
          <w:rPr>
            <w:noProof/>
            <w:webHidden/>
          </w:rPr>
        </w:r>
        <w:r w:rsidR="009A2260">
          <w:rPr>
            <w:noProof/>
            <w:webHidden/>
          </w:rPr>
          <w:fldChar w:fldCharType="separate"/>
        </w:r>
        <w:r w:rsidR="00E007C1">
          <w:rPr>
            <w:noProof/>
            <w:webHidden/>
          </w:rPr>
          <w:t>107</w:t>
        </w:r>
        <w:r w:rsidR="009A2260">
          <w:rPr>
            <w:noProof/>
            <w:webHidden/>
          </w:rPr>
          <w:fldChar w:fldCharType="end"/>
        </w:r>
      </w:hyperlink>
    </w:p>
    <w:p w14:paraId="44B7198F" w14:textId="77C8A65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53" w:history="1">
        <w:r w:rsidR="009A2260" w:rsidRPr="000F2745">
          <w:rPr>
            <w:rStyle w:val="Hyperlink"/>
            <w:rFonts w:ascii="Arial" w:hAnsi="Arial" w:cs="Arial"/>
            <w:noProof/>
          </w:rPr>
          <w:t>10.3.3.7.3 daucmfcbit-ContinuousBitTaskInit-LLR-003</w:t>
        </w:r>
        <w:r w:rsidR="009A2260">
          <w:rPr>
            <w:noProof/>
            <w:webHidden/>
          </w:rPr>
          <w:tab/>
        </w:r>
        <w:r w:rsidR="009A2260">
          <w:rPr>
            <w:noProof/>
            <w:webHidden/>
          </w:rPr>
          <w:fldChar w:fldCharType="begin"/>
        </w:r>
        <w:r w:rsidR="009A2260">
          <w:rPr>
            <w:noProof/>
            <w:webHidden/>
          </w:rPr>
          <w:instrText xml:space="preserve"> PAGEREF _Toc158905753 \h </w:instrText>
        </w:r>
        <w:r w:rsidR="009A2260">
          <w:rPr>
            <w:noProof/>
            <w:webHidden/>
          </w:rPr>
        </w:r>
        <w:r w:rsidR="009A2260">
          <w:rPr>
            <w:noProof/>
            <w:webHidden/>
          </w:rPr>
          <w:fldChar w:fldCharType="separate"/>
        </w:r>
        <w:r w:rsidR="00E007C1">
          <w:rPr>
            <w:noProof/>
            <w:webHidden/>
          </w:rPr>
          <w:t>107</w:t>
        </w:r>
        <w:r w:rsidR="009A2260">
          <w:rPr>
            <w:noProof/>
            <w:webHidden/>
          </w:rPr>
          <w:fldChar w:fldCharType="end"/>
        </w:r>
      </w:hyperlink>
    </w:p>
    <w:p w14:paraId="3F5C4D34" w14:textId="428960CF"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754" w:history="1">
        <w:r w:rsidR="009A2260" w:rsidRPr="000F2745">
          <w:rPr>
            <w:rStyle w:val="Hyperlink"/>
            <w:noProof/>
          </w:rPr>
          <w:t>10.4 daucmfcputest</w:t>
        </w:r>
        <w:r w:rsidR="009A2260">
          <w:rPr>
            <w:noProof/>
            <w:webHidden/>
          </w:rPr>
          <w:tab/>
        </w:r>
        <w:r w:rsidR="009A2260">
          <w:rPr>
            <w:noProof/>
            <w:webHidden/>
          </w:rPr>
          <w:fldChar w:fldCharType="begin"/>
        </w:r>
        <w:r w:rsidR="009A2260">
          <w:rPr>
            <w:noProof/>
            <w:webHidden/>
          </w:rPr>
          <w:instrText xml:space="preserve"> PAGEREF _Toc158905754 \h </w:instrText>
        </w:r>
        <w:r w:rsidR="009A2260">
          <w:rPr>
            <w:noProof/>
            <w:webHidden/>
          </w:rPr>
        </w:r>
        <w:r w:rsidR="009A2260">
          <w:rPr>
            <w:noProof/>
            <w:webHidden/>
          </w:rPr>
          <w:fldChar w:fldCharType="separate"/>
        </w:r>
        <w:r w:rsidR="00E007C1">
          <w:rPr>
            <w:noProof/>
            <w:webHidden/>
          </w:rPr>
          <w:t>107</w:t>
        </w:r>
        <w:r w:rsidR="009A2260">
          <w:rPr>
            <w:noProof/>
            <w:webHidden/>
          </w:rPr>
          <w:fldChar w:fldCharType="end"/>
        </w:r>
      </w:hyperlink>
    </w:p>
    <w:p w14:paraId="530A9DF4" w14:textId="470B51D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55" w:history="1">
        <w:r w:rsidR="009A2260" w:rsidRPr="000F2745">
          <w:rPr>
            <w:rStyle w:val="Hyperlink"/>
            <w:noProof/>
          </w:rPr>
          <w:t>10.4.1 AluTest</w:t>
        </w:r>
        <w:r w:rsidR="009A2260">
          <w:rPr>
            <w:noProof/>
            <w:webHidden/>
          </w:rPr>
          <w:tab/>
        </w:r>
        <w:r w:rsidR="009A2260">
          <w:rPr>
            <w:noProof/>
            <w:webHidden/>
          </w:rPr>
          <w:fldChar w:fldCharType="begin"/>
        </w:r>
        <w:r w:rsidR="009A2260">
          <w:rPr>
            <w:noProof/>
            <w:webHidden/>
          </w:rPr>
          <w:instrText xml:space="preserve"> PAGEREF _Toc158905755 \h </w:instrText>
        </w:r>
        <w:r w:rsidR="009A2260">
          <w:rPr>
            <w:noProof/>
            <w:webHidden/>
          </w:rPr>
        </w:r>
        <w:r w:rsidR="009A2260">
          <w:rPr>
            <w:noProof/>
            <w:webHidden/>
          </w:rPr>
          <w:fldChar w:fldCharType="separate"/>
        </w:r>
        <w:r w:rsidR="00E007C1">
          <w:rPr>
            <w:noProof/>
            <w:webHidden/>
          </w:rPr>
          <w:t>107</w:t>
        </w:r>
        <w:r w:rsidR="009A2260">
          <w:rPr>
            <w:noProof/>
            <w:webHidden/>
          </w:rPr>
          <w:fldChar w:fldCharType="end"/>
        </w:r>
      </w:hyperlink>
    </w:p>
    <w:p w14:paraId="595A8037" w14:textId="47F7BAA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56" w:history="1">
        <w:r w:rsidR="009A2260" w:rsidRPr="000F2745">
          <w:rPr>
            <w:rStyle w:val="Hyperlink"/>
            <w:rFonts w:ascii="Arial" w:hAnsi="Arial" w:cs="Arial"/>
            <w:noProof/>
          </w:rPr>
          <w:t>10.4.1.1 Brief Description</w:t>
        </w:r>
        <w:r w:rsidR="009A2260">
          <w:rPr>
            <w:noProof/>
            <w:webHidden/>
          </w:rPr>
          <w:tab/>
        </w:r>
        <w:r w:rsidR="009A2260">
          <w:rPr>
            <w:noProof/>
            <w:webHidden/>
          </w:rPr>
          <w:fldChar w:fldCharType="begin"/>
        </w:r>
        <w:r w:rsidR="009A2260">
          <w:rPr>
            <w:noProof/>
            <w:webHidden/>
          </w:rPr>
          <w:instrText xml:space="preserve"> PAGEREF _Toc158905756 \h </w:instrText>
        </w:r>
        <w:r w:rsidR="009A2260">
          <w:rPr>
            <w:noProof/>
            <w:webHidden/>
          </w:rPr>
        </w:r>
        <w:r w:rsidR="009A2260">
          <w:rPr>
            <w:noProof/>
            <w:webHidden/>
          </w:rPr>
          <w:fldChar w:fldCharType="separate"/>
        </w:r>
        <w:r w:rsidR="00E007C1">
          <w:rPr>
            <w:noProof/>
            <w:webHidden/>
          </w:rPr>
          <w:t>107</w:t>
        </w:r>
        <w:r w:rsidR="009A2260">
          <w:rPr>
            <w:noProof/>
            <w:webHidden/>
          </w:rPr>
          <w:fldChar w:fldCharType="end"/>
        </w:r>
      </w:hyperlink>
    </w:p>
    <w:p w14:paraId="7FF5B15E" w14:textId="3C92207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57" w:history="1">
        <w:r w:rsidR="009A2260" w:rsidRPr="000F2745">
          <w:rPr>
            <w:rStyle w:val="Hyperlink"/>
            <w:rFonts w:ascii="Arial" w:hAnsi="Arial" w:cs="Arial"/>
            <w:noProof/>
          </w:rPr>
          <w:t>10.4.1.2 List of HLRs allocated</w:t>
        </w:r>
        <w:r w:rsidR="009A2260">
          <w:rPr>
            <w:noProof/>
            <w:webHidden/>
          </w:rPr>
          <w:tab/>
        </w:r>
        <w:r w:rsidR="009A2260">
          <w:rPr>
            <w:noProof/>
            <w:webHidden/>
          </w:rPr>
          <w:fldChar w:fldCharType="begin"/>
        </w:r>
        <w:r w:rsidR="009A2260">
          <w:rPr>
            <w:noProof/>
            <w:webHidden/>
          </w:rPr>
          <w:instrText xml:space="preserve"> PAGEREF _Toc158905757 \h </w:instrText>
        </w:r>
        <w:r w:rsidR="009A2260">
          <w:rPr>
            <w:noProof/>
            <w:webHidden/>
          </w:rPr>
        </w:r>
        <w:r w:rsidR="009A2260">
          <w:rPr>
            <w:noProof/>
            <w:webHidden/>
          </w:rPr>
          <w:fldChar w:fldCharType="separate"/>
        </w:r>
        <w:r w:rsidR="00E007C1">
          <w:rPr>
            <w:noProof/>
            <w:webHidden/>
          </w:rPr>
          <w:t>107</w:t>
        </w:r>
        <w:r w:rsidR="009A2260">
          <w:rPr>
            <w:noProof/>
            <w:webHidden/>
          </w:rPr>
          <w:fldChar w:fldCharType="end"/>
        </w:r>
      </w:hyperlink>
    </w:p>
    <w:p w14:paraId="0FA258DD" w14:textId="70ECC4C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58" w:history="1">
        <w:r w:rsidR="009A2260" w:rsidRPr="000F2745">
          <w:rPr>
            <w:rStyle w:val="Hyperlink"/>
            <w:rFonts w:ascii="Arial" w:hAnsi="Arial" w:cs="Arial"/>
            <w:noProof/>
          </w:rPr>
          <w:t>10.4.1.3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_Toc158905758 \h </w:instrText>
        </w:r>
        <w:r w:rsidR="009A2260">
          <w:rPr>
            <w:noProof/>
            <w:webHidden/>
          </w:rPr>
        </w:r>
        <w:r w:rsidR="009A2260">
          <w:rPr>
            <w:noProof/>
            <w:webHidden/>
          </w:rPr>
          <w:fldChar w:fldCharType="separate"/>
        </w:r>
        <w:r w:rsidR="00E007C1">
          <w:rPr>
            <w:noProof/>
            <w:webHidden/>
          </w:rPr>
          <w:t>107</w:t>
        </w:r>
        <w:r w:rsidR="009A2260">
          <w:rPr>
            <w:noProof/>
            <w:webHidden/>
          </w:rPr>
          <w:fldChar w:fldCharType="end"/>
        </w:r>
      </w:hyperlink>
    </w:p>
    <w:p w14:paraId="6237D78C" w14:textId="6FAEB9B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59" w:history="1">
        <w:r w:rsidR="009A2260" w:rsidRPr="000F2745">
          <w:rPr>
            <w:rStyle w:val="Hyperlink"/>
            <w:rFonts w:ascii="Arial" w:hAnsi="Arial" w:cs="Arial"/>
            <w:noProof/>
          </w:rPr>
          <w:t>10.4.1.4 Parameter list (Input/Output)</w:t>
        </w:r>
        <w:r w:rsidR="009A2260">
          <w:rPr>
            <w:noProof/>
            <w:webHidden/>
          </w:rPr>
          <w:tab/>
        </w:r>
        <w:r w:rsidR="009A2260">
          <w:rPr>
            <w:noProof/>
            <w:webHidden/>
          </w:rPr>
          <w:fldChar w:fldCharType="begin"/>
        </w:r>
        <w:r w:rsidR="009A2260">
          <w:rPr>
            <w:noProof/>
            <w:webHidden/>
          </w:rPr>
          <w:instrText xml:space="preserve"> PAGEREF _Toc158905759 \h </w:instrText>
        </w:r>
        <w:r w:rsidR="009A2260">
          <w:rPr>
            <w:noProof/>
            <w:webHidden/>
          </w:rPr>
        </w:r>
        <w:r w:rsidR="009A2260">
          <w:rPr>
            <w:noProof/>
            <w:webHidden/>
          </w:rPr>
          <w:fldChar w:fldCharType="separate"/>
        </w:r>
        <w:r w:rsidR="00E007C1">
          <w:rPr>
            <w:noProof/>
            <w:webHidden/>
          </w:rPr>
          <w:t>108</w:t>
        </w:r>
        <w:r w:rsidR="009A2260">
          <w:rPr>
            <w:noProof/>
            <w:webHidden/>
          </w:rPr>
          <w:fldChar w:fldCharType="end"/>
        </w:r>
      </w:hyperlink>
    </w:p>
    <w:p w14:paraId="1354F7B8" w14:textId="4FC52AC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0" w:history="1">
        <w:r w:rsidR="009A2260" w:rsidRPr="000F2745">
          <w:rPr>
            <w:rStyle w:val="Hyperlink"/>
            <w:rFonts w:ascii="Arial" w:hAnsi="Arial" w:cs="Arial"/>
            <w:noProof/>
          </w:rPr>
          <w:t>10.4.1.5 Return Value</w:t>
        </w:r>
        <w:r w:rsidR="009A2260">
          <w:rPr>
            <w:noProof/>
            <w:webHidden/>
          </w:rPr>
          <w:tab/>
        </w:r>
        <w:r w:rsidR="009A2260">
          <w:rPr>
            <w:noProof/>
            <w:webHidden/>
          </w:rPr>
          <w:fldChar w:fldCharType="begin"/>
        </w:r>
        <w:r w:rsidR="009A2260">
          <w:rPr>
            <w:noProof/>
            <w:webHidden/>
          </w:rPr>
          <w:instrText xml:space="preserve"> PAGEREF _Toc158905760 \h </w:instrText>
        </w:r>
        <w:r w:rsidR="009A2260">
          <w:rPr>
            <w:noProof/>
            <w:webHidden/>
          </w:rPr>
        </w:r>
        <w:r w:rsidR="009A2260">
          <w:rPr>
            <w:noProof/>
            <w:webHidden/>
          </w:rPr>
          <w:fldChar w:fldCharType="separate"/>
        </w:r>
        <w:r w:rsidR="00E007C1">
          <w:rPr>
            <w:noProof/>
            <w:webHidden/>
          </w:rPr>
          <w:t>108</w:t>
        </w:r>
        <w:r w:rsidR="009A2260">
          <w:rPr>
            <w:noProof/>
            <w:webHidden/>
          </w:rPr>
          <w:fldChar w:fldCharType="end"/>
        </w:r>
      </w:hyperlink>
    </w:p>
    <w:p w14:paraId="3DB009DD" w14:textId="366E762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1" w:history="1">
        <w:r w:rsidR="009A2260" w:rsidRPr="000F2745">
          <w:rPr>
            <w:rStyle w:val="Hyperlink"/>
            <w:rFonts w:ascii="Arial" w:hAnsi="Arial" w:cs="Arial"/>
            <w:noProof/>
          </w:rPr>
          <w:t>10.4.1.6 Other CSUs called by this CSU</w:t>
        </w:r>
        <w:r w:rsidR="009A2260">
          <w:rPr>
            <w:noProof/>
            <w:webHidden/>
          </w:rPr>
          <w:tab/>
        </w:r>
        <w:r w:rsidR="009A2260">
          <w:rPr>
            <w:noProof/>
            <w:webHidden/>
          </w:rPr>
          <w:fldChar w:fldCharType="begin"/>
        </w:r>
        <w:r w:rsidR="009A2260">
          <w:rPr>
            <w:noProof/>
            <w:webHidden/>
          </w:rPr>
          <w:instrText xml:space="preserve"> PAGEREF _Toc158905761 \h </w:instrText>
        </w:r>
        <w:r w:rsidR="009A2260">
          <w:rPr>
            <w:noProof/>
            <w:webHidden/>
          </w:rPr>
        </w:r>
        <w:r w:rsidR="009A2260">
          <w:rPr>
            <w:noProof/>
            <w:webHidden/>
          </w:rPr>
          <w:fldChar w:fldCharType="separate"/>
        </w:r>
        <w:r w:rsidR="00E007C1">
          <w:rPr>
            <w:noProof/>
            <w:webHidden/>
          </w:rPr>
          <w:t>108</w:t>
        </w:r>
        <w:r w:rsidR="009A2260">
          <w:rPr>
            <w:noProof/>
            <w:webHidden/>
          </w:rPr>
          <w:fldChar w:fldCharType="end"/>
        </w:r>
      </w:hyperlink>
    </w:p>
    <w:p w14:paraId="257729B8" w14:textId="1AFA17A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2" w:history="1">
        <w:r w:rsidR="009A2260" w:rsidRPr="000F2745">
          <w:rPr>
            <w:rStyle w:val="Hyperlink"/>
            <w:rFonts w:ascii="Arial" w:hAnsi="Arial" w:cs="Arial"/>
            <w:noProof/>
          </w:rPr>
          <w:t>10.4.1.7 Description of list of LLRs allocated</w:t>
        </w:r>
        <w:r w:rsidR="009A2260">
          <w:rPr>
            <w:noProof/>
            <w:webHidden/>
          </w:rPr>
          <w:tab/>
        </w:r>
        <w:r w:rsidR="009A2260">
          <w:rPr>
            <w:noProof/>
            <w:webHidden/>
          </w:rPr>
          <w:fldChar w:fldCharType="begin"/>
        </w:r>
        <w:r w:rsidR="009A2260">
          <w:rPr>
            <w:noProof/>
            <w:webHidden/>
          </w:rPr>
          <w:instrText xml:space="preserve"> PAGEREF _Toc158905762 \h </w:instrText>
        </w:r>
        <w:r w:rsidR="009A2260">
          <w:rPr>
            <w:noProof/>
            <w:webHidden/>
          </w:rPr>
        </w:r>
        <w:r w:rsidR="009A2260">
          <w:rPr>
            <w:noProof/>
            <w:webHidden/>
          </w:rPr>
          <w:fldChar w:fldCharType="separate"/>
        </w:r>
        <w:r w:rsidR="00E007C1">
          <w:rPr>
            <w:noProof/>
            <w:webHidden/>
          </w:rPr>
          <w:t>108</w:t>
        </w:r>
        <w:r w:rsidR="009A2260">
          <w:rPr>
            <w:noProof/>
            <w:webHidden/>
          </w:rPr>
          <w:fldChar w:fldCharType="end"/>
        </w:r>
      </w:hyperlink>
    </w:p>
    <w:p w14:paraId="678847CA" w14:textId="1E214A2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3" w:history="1">
        <w:r w:rsidR="009A2260" w:rsidRPr="000F2745">
          <w:rPr>
            <w:rStyle w:val="Hyperlink"/>
            <w:rFonts w:ascii="Arial" w:hAnsi="Arial" w:cs="Arial"/>
            <w:noProof/>
          </w:rPr>
          <w:t>10.4.1.7.1 daucmfcputest-AluTest-LLR-001</w:t>
        </w:r>
        <w:r w:rsidR="009A2260">
          <w:rPr>
            <w:noProof/>
            <w:webHidden/>
          </w:rPr>
          <w:tab/>
        </w:r>
        <w:r w:rsidR="009A2260">
          <w:rPr>
            <w:noProof/>
            <w:webHidden/>
          </w:rPr>
          <w:fldChar w:fldCharType="begin"/>
        </w:r>
        <w:r w:rsidR="009A2260">
          <w:rPr>
            <w:noProof/>
            <w:webHidden/>
          </w:rPr>
          <w:instrText xml:space="preserve"> PAGEREF _Toc158905763 \h </w:instrText>
        </w:r>
        <w:r w:rsidR="009A2260">
          <w:rPr>
            <w:noProof/>
            <w:webHidden/>
          </w:rPr>
        </w:r>
        <w:r w:rsidR="009A2260">
          <w:rPr>
            <w:noProof/>
            <w:webHidden/>
          </w:rPr>
          <w:fldChar w:fldCharType="separate"/>
        </w:r>
        <w:r w:rsidR="00E007C1">
          <w:rPr>
            <w:noProof/>
            <w:webHidden/>
          </w:rPr>
          <w:t>108</w:t>
        </w:r>
        <w:r w:rsidR="009A2260">
          <w:rPr>
            <w:noProof/>
            <w:webHidden/>
          </w:rPr>
          <w:fldChar w:fldCharType="end"/>
        </w:r>
      </w:hyperlink>
    </w:p>
    <w:p w14:paraId="72370950" w14:textId="22D909A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4" w:history="1">
        <w:r w:rsidR="009A2260" w:rsidRPr="000F2745">
          <w:rPr>
            <w:rStyle w:val="Hyperlink"/>
            <w:rFonts w:ascii="Arial" w:hAnsi="Arial" w:cs="Arial"/>
            <w:noProof/>
          </w:rPr>
          <w:t>10.4.1.7.2 daucmfcputest-AluTest-LLR-002</w:t>
        </w:r>
        <w:r w:rsidR="009A2260">
          <w:rPr>
            <w:noProof/>
            <w:webHidden/>
          </w:rPr>
          <w:tab/>
        </w:r>
        <w:r w:rsidR="009A2260">
          <w:rPr>
            <w:noProof/>
            <w:webHidden/>
          </w:rPr>
          <w:fldChar w:fldCharType="begin"/>
        </w:r>
        <w:r w:rsidR="009A2260">
          <w:rPr>
            <w:noProof/>
            <w:webHidden/>
          </w:rPr>
          <w:instrText xml:space="preserve"> PAGEREF _Toc158905764 \h </w:instrText>
        </w:r>
        <w:r w:rsidR="009A2260">
          <w:rPr>
            <w:noProof/>
            <w:webHidden/>
          </w:rPr>
        </w:r>
        <w:r w:rsidR="009A2260">
          <w:rPr>
            <w:noProof/>
            <w:webHidden/>
          </w:rPr>
          <w:fldChar w:fldCharType="separate"/>
        </w:r>
        <w:r w:rsidR="00E007C1">
          <w:rPr>
            <w:noProof/>
            <w:webHidden/>
          </w:rPr>
          <w:t>108</w:t>
        </w:r>
        <w:r w:rsidR="009A2260">
          <w:rPr>
            <w:noProof/>
            <w:webHidden/>
          </w:rPr>
          <w:fldChar w:fldCharType="end"/>
        </w:r>
      </w:hyperlink>
    </w:p>
    <w:p w14:paraId="446D48B5" w14:textId="6CF7EFC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5" w:history="1">
        <w:r w:rsidR="009A2260" w:rsidRPr="000F2745">
          <w:rPr>
            <w:rStyle w:val="Hyperlink"/>
            <w:rFonts w:ascii="Arial" w:hAnsi="Arial" w:cs="Arial"/>
            <w:noProof/>
          </w:rPr>
          <w:t>10.4.1.7.3 daucmfcputest-AluTest-LLR-003</w:t>
        </w:r>
        <w:r w:rsidR="009A2260">
          <w:rPr>
            <w:noProof/>
            <w:webHidden/>
          </w:rPr>
          <w:tab/>
        </w:r>
        <w:r w:rsidR="009A2260">
          <w:rPr>
            <w:noProof/>
            <w:webHidden/>
          </w:rPr>
          <w:fldChar w:fldCharType="begin"/>
        </w:r>
        <w:r w:rsidR="009A2260">
          <w:rPr>
            <w:noProof/>
            <w:webHidden/>
          </w:rPr>
          <w:instrText xml:space="preserve"> PAGEREF _Toc158905765 \h </w:instrText>
        </w:r>
        <w:r w:rsidR="009A2260">
          <w:rPr>
            <w:noProof/>
            <w:webHidden/>
          </w:rPr>
        </w:r>
        <w:r w:rsidR="009A2260">
          <w:rPr>
            <w:noProof/>
            <w:webHidden/>
          </w:rPr>
          <w:fldChar w:fldCharType="separate"/>
        </w:r>
        <w:r w:rsidR="00E007C1">
          <w:rPr>
            <w:noProof/>
            <w:webHidden/>
          </w:rPr>
          <w:t>108</w:t>
        </w:r>
        <w:r w:rsidR="009A2260">
          <w:rPr>
            <w:noProof/>
            <w:webHidden/>
          </w:rPr>
          <w:fldChar w:fldCharType="end"/>
        </w:r>
      </w:hyperlink>
    </w:p>
    <w:p w14:paraId="2F8B3154" w14:textId="4658816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6" w:history="1">
        <w:r w:rsidR="009A2260" w:rsidRPr="000F2745">
          <w:rPr>
            <w:rStyle w:val="Hyperlink"/>
            <w:rFonts w:ascii="Arial" w:hAnsi="Arial" w:cs="Arial"/>
            <w:noProof/>
          </w:rPr>
          <w:t>10.4.1.7.4 daucmfcputest-AluTest-LLR-004</w:t>
        </w:r>
        <w:r w:rsidR="009A2260">
          <w:rPr>
            <w:noProof/>
            <w:webHidden/>
          </w:rPr>
          <w:tab/>
        </w:r>
        <w:r w:rsidR="009A2260">
          <w:rPr>
            <w:noProof/>
            <w:webHidden/>
          </w:rPr>
          <w:fldChar w:fldCharType="begin"/>
        </w:r>
        <w:r w:rsidR="009A2260">
          <w:rPr>
            <w:noProof/>
            <w:webHidden/>
          </w:rPr>
          <w:instrText xml:space="preserve"> PAGEREF _Toc158905766 \h </w:instrText>
        </w:r>
        <w:r w:rsidR="009A2260">
          <w:rPr>
            <w:noProof/>
            <w:webHidden/>
          </w:rPr>
        </w:r>
        <w:r w:rsidR="009A2260">
          <w:rPr>
            <w:noProof/>
            <w:webHidden/>
          </w:rPr>
          <w:fldChar w:fldCharType="separate"/>
        </w:r>
        <w:r w:rsidR="00E007C1">
          <w:rPr>
            <w:noProof/>
            <w:webHidden/>
          </w:rPr>
          <w:t>109</w:t>
        </w:r>
        <w:r w:rsidR="009A2260">
          <w:rPr>
            <w:noProof/>
            <w:webHidden/>
          </w:rPr>
          <w:fldChar w:fldCharType="end"/>
        </w:r>
      </w:hyperlink>
    </w:p>
    <w:p w14:paraId="09F03ABC" w14:textId="1C51EC0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7" w:history="1">
        <w:r w:rsidR="009A2260" w:rsidRPr="000F2745">
          <w:rPr>
            <w:rStyle w:val="Hyperlink"/>
            <w:rFonts w:ascii="Arial" w:hAnsi="Arial" w:cs="Arial"/>
            <w:noProof/>
          </w:rPr>
          <w:t>10.4.1.7.5 daucmfcputest-AluTest-LLR-005</w:t>
        </w:r>
        <w:r w:rsidR="009A2260">
          <w:rPr>
            <w:noProof/>
            <w:webHidden/>
          </w:rPr>
          <w:tab/>
        </w:r>
        <w:r w:rsidR="009A2260">
          <w:rPr>
            <w:noProof/>
            <w:webHidden/>
          </w:rPr>
          <w:fldChar w:fldCharType="begin"/>
        </w:r>
        <w:r w:rsidR="009A2260">
          <w:rPr>
            <w:noProof/>
            <w:webHidden/>
          </w:rPr>
          <w:instrText xml:space="preserve"> PAGEREF _Toc158905767 \h </w:instrText>
        </w:r>
        <w:r w:rsidR="009A2260">
          <w:rPr>
            <w:noProof/>
            <w:webHidden/>
          </w:rPr>
        </w:r>
        <w:r w:rsidR="009A2260">
          <w:rPr>
            <w:noProof/>
            <w:webHidden/>
          </w:rPr>
          <w:fldChar w:fldCharType="separate"/>
        </w:r>
        <w:r w:rsidR="00E007C1">
          <w:rPr>
            <w:noProof/>
            <w:webHidden/>
          </w:rPr>
          <w:t>109</w:t>
        </w:r>
        <w:r w:rsidR="009A2260">
          <w:rPr>
            <w:noProof/>
            <w:webHidden/>
          </w:rPr>
          <w:fldChar w:fldCharType="end"/>
        </w:r>
      </w:hyperlink>
    </w:p>
    <w:p w14:paraId="600A0241" w14:textId="36200A0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8" w:history="1">
        <w:r w:rsidR="009A2260" w:rsidRPr="000F2745">
          <w:rPr>
            <w:rStyle w:val="Hyperlink"/>
            <w:rFonts w:ascii="Arial" w:hAnsi="Arial" w:cs="Arial"/>
            <w:noProof/>
          </w:rPr>
          <w:t>10.4.1.7.6 daucmfcputest-AluTest-LLR-006</w:t>
        </w:r>
        <w:r w:rsidR="009A2260">
          <w:rPr>
            <w:noProof/>
            <w:webHidden/>
          </w:rPr>
          <w:tab/>
        </w:r>
        <w:r w:rsidR="009A2260">
          <w:rPr>
            <w:noProof/>
            <w:webHidden/>
          </w:rPr>
          <w:fldChar w:fldCharType="begin"/>
        </w:r>
        <w:r w:rsidR="009A2260">
          <w:rPr>
            <w:noProof/>
            <w:webHidden/>
          </w:rPr>
          <w:instrText xml:space="preserve"> PAGEREF _Toc158905768 \h </w:instrText>
        </w:r>
        <w:r w:rsidR="009A2260">
          <w:rPr>
            <w:noProof/>
            <w:webHidden/>
          </w:rPr>
        </w:r>
        <w:r w:rsidR="009A2260">
          <w:rPr>
            <w:noProof/>
            <w:webHidden/>
          </w:rPr>
          <w:fldChar w:fldCharType="separate"/>
        </w:r>
        <w:r w:rsidR="00E007C1">
          <w:rPr>
            <w:noProof/>
            <w:webHidden/>
          </w:rPr>
          <w:t>109</w:t>
        </w:r>
        <w:r w:rsidR="009A2260">
          <w:rPr>
            <w:noProof/>
            <w:webHidden/>
          </w:rPr>
          <w:fldChar w:fldCharType="end"/>
        </w:r>
      </w:hyperlink>
    </w:p>
    <w:p w14:paraId="7B056E26" w14:textId="00C0A13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69" w:history="1">
        <w:r w:rsidR="009A2260" w:rsidRPr="000F2745">
          <w:rPr>
            <w:rStyle w:val="Hyperlink"/>
            <w:rFonts w:ascii="Arial" w:hAnsi="Arial" w:cs="Arial"/>
            <w:noProof/>
          </w:rPr>
          <w:t>10.4.1.7.7 daucmfcputest-AluTest-LLR-007</w:t>
        </w:r>
        <w:r w:rsidR="009A2260">
          <w:rPr>
            <w:noProof/>
            <w:webHidden/>
          </w:rPr>
          <w:tab/>
        </w:r>
        <w:r w:rsidR="009A2260">
          <w:rPr>
            <w:noProof/>
            <w:webHidden/>
          </w:rPr>
          <w:fldChar w:fldCharType="begin"/>
        </w:r>
        <w:r w:rsidR="009A2260">
          <w:rPr>
            <w:noProof/>
            <w:webHidden/>
          </w:rPr>
          <w:instrText xml:space="preserve"> PAGEREF _Toc158905769 \h </w:instrText>
        </w:r>
        <w:r w:rsidR="009A2260">
          <w:rPr>
            <w:noProof/>
            <w:webHidden/>
          </w:rPr>
        </w:r>
        <w:r w:rsidR="009A2260">
          <w:rPr>
            <w:noProof/>
            <w:webHidden/>
          </w:rPr>
          <w:fldChar w:fldCharType="separate"/>
        </w:r>
        <w:r w:rsidR="00E007C1">
          <w:rPr>
            <w:noProof/>
            <w:webHidden/>
          </w:rPr>
          <w:t>109</w:t>
        </w:r>
        <w:r w:rsidR="009A2260">
          <w:rPr>
            <w:noProof/>
            <w:webHidden/>
          </w:rPr>
          <w:fldChar w:fldCharType="end"/>
        </w:r>
      </w:hyperlink>
    </w:p>
    <w:p w14:paraId="1A5F8F49" w14:textId="755FCC7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70" w:history="1">
        <w:r w:rsidR="009A2260" w:rsidRPr="000F2745">
          <w:rPr>
            <w:rStyle w:val="Hyperlink"/>
            <w:rFonts w:ascii="Arial" w:hAnsi="Arial" w:cs="Arial"/>
            <w:noProof/>
          </w:rPr>
          <w:t>10.4.1.7.8 daucmfcputest-AluTest-LLR-008</w:t>
        </w:r>
        <w:r w:rsidR="009A2260">
          <w:rPr>
            <w:noProof/>
            <w:webHidden/>
          </w:rPr>
          <w:tab/>
        </w:r>
        <w:r w:rsidR="009A2260">
          <w:rPr>
            <w:noProof/>
            <w:webHidden/>
          </w:rPr>
          <w:fldChar w:fldCharType="begin"/>
        </w:r>
        <w:r w:rsidR="009A2260">
          <w:rPr>
            <w:noProof/>
            <w:webHidden/>
          </w:rPr>
          <w:instrText xml:space="preserve"> PAGEREF _Toc158905770 \h </w:instrText>
        </w:r>
        <w:r w:rsidR="009A2260">
          <w:rPr>
            <w:noProof/>
            <w:webHidden/>
          </w:rPr>
        </w:r>
        <w:r w:rsidR="009A2260">
          <w:rPr>
            <w:noProof/>
            <w:webHidden/>
          </w:rPr>
          <w:fldChar w:fldCharType="separate"/>
        </w:r>
        <w:r w:rsidR="00E007C1">
          <w:rPr>
            <w:noProof/>
            <w:webHidden/>
          </w:rPr>
          <w:t>109</w:t>
        </w:r>
        <w:r w:rsidR="009A2260">
          <w:rPr>
            <w:noProof/>
            <w:webHidden/>
          </w:rPr>
          <w:fldChar w:fldCharType="end"/>
        </w:r>
      </w:hyperlink>
    </w:p>
    <w:p w14:paraId="5F089126" w14:textId="7883798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71" w:history="1">
        <w:r w:rsidR="009A2260" w:rsidRPr="000F2745">
          <w:rPr>
            <w:rStyle w:val="Hyperlink"/>
            <w:rFonts w:ascii="Arial" w:hAnsi="Arial" w:cs="Arial"/>
            <w:noProof/>
          </w:rPr>
          <w:t>10.4.1.7.9 daucmfcputest-AluTest-LLR-009</w:t>
        </w:r>
        <w:r w:rsidR="009A2260">
          <w:rPr>
            <w:noProof/>
            <w:webHidden/>
          </w:rPr>
          <w:tab/>
        </w:r>
        <w:r w:rsidR="009A2260">
          <w:rPr>
            <w:noProof/>
            <w:webHidden/>
          </w:rPr>
          <w:fldChar w:fldCharType="begin"/>
        </w:r>
        <w:r w:rsidR="009A2260">
          <w:rPr>
            <w:noProof/>
            <w:webHidden/>
          </w:rPr>
          <w:instrText xml:space="preserve"> PAGEREF _Toc158905771 \h </w:instrText>
        </w:r>
        <w:r w:rsidR="009A2260">
          <w:rPr>
            <w:noProof/>
            <w:webHidden/>
          </w:rPr>
        </w:r>
        <w:r w:rsidR="009A2260">
          <w:rPr>
            <w:noProof/>
            <w:webHidden/>
          </w:rPr>
          <w:fldChar w:fldCharType="separate"/>
        </w:r>
        <w:r w:rsidR="00E007C1">
          <w:rPr>
            <w:noProof/>
            <w:webHidden/>
          </w:rPr>
          <w:t>110</w:t>
        </w:r>
        <w:r w:rsidR="009A2260">
          <w:rPr>
            <w:noProof/>
            <w:webHidden/>
          </w:rPr>
          <w:fldChar w:fldCharType="end"/>
        </w:r>
      </w:hyperlink>
    </w:p>
    <w:p w14:paraId="66B55065" w14:textId="7E42E1F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72" w:history="1">
        <w:r w:rsidR="009A2260" w:rsidRPr="000F2745">
          <w:rPr>
            <w:rStyle w:val="Hyperlink"/>
            <w:rFonts w:ascii="Arial" w:hAnsi="Arial" w:cs="Arial"/>
            <w:noProof/>
          </w:rPr>
          <w:t>10.4.1.7.10 daucmfcputest-AluTest-LLR-010</w:t>
        </w:r>
        <w:r w:rsidR="009A2260">
          <w:rPr>
            <w:noProof/>
            <w:webHidden/>
          </w:rPr>
          <w:tab/>
        </w:r>
        <w:r w:rsidR="009A2260">
          <w:rPr>
            <w:noProof/>
            <w:webHidden/>
          </w:rPr>
          <w:fldChar w:fldCharType="begin"/>
        </w:r>
        <w:r w:rsidR="009A2260">
          <w:rPr>
            <w:noProof/>
            <w:webHidden/>
          </w:rPr>
          <w:instrText xml:space="preserve"> PAGEREF _Toc158905772 \h </w:instrText>
        </w:r>
        <w:r w:rsidR="009A2260">
          <w:rPr>
            <w:noProof/>
            <w:webHidden/>
          </w:rPr>
        </w:r>
        <w:r w:rsidR="009A2260">
          <w:rPr>
            <w:noProof/>
            <w:webHidden/>
          </w:rPr>
          <w:fldChar w:fldCharType="separate"/>
        </w:r>
        <w:r w:rsidR="00E007C1">
          <w:rPr>
            <w:noProof/>
            <w:webHidden/>
          </w:rPr>
          <w:t>110</w:t>
        </w:r>
        <w:r w:rsidR="009A2260">
          <w:rPr>
            <w:noProof/>
            <w:webHidden/>
          </w:rPr>
          <w:fldChar w:fldCharType="end"/>
        </w:r>
      </w:hyperlink>
    </w:p>
    <w:p w14:paraId="54DA1A9E" w14:textId="5DD762E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73" w:history="1">
        <w:r w:rsidR="009A2260" w:rsidRPr="000F2745">
          <w:rPr>
            <w:rStyle w:val="Hyperlink"/>
            <w:rFonts w:ascii="Arial" w:hAnsi="Arial" w:cs="Arial"/>
            <w:noProof/>
          </w:rPr>
          <w:t>10.4.1.7.11 daucmfcputest-AluTest-LLR-011</w:t>
        </w:r>
        <w:r w:rsidR="009A2260">
          <w:rPr>
            <w:noProof/>
            <w:webHidden/>
          </w:rPr>
          <w:tab/>
        </w:r>
        <w:r w:rsidR="009A2260">
          <w:rPr>
            <w:noProof/>
            <w:webHidden/>
          </w:rPr>
          <w:fldChar w:fldCharType="begin"/>
        </w:r>
        <w:r w:rsidR="009A2260">
          <w:rPr>
            <w:noProof/>
            <w:webHidden/>
          </w:rPr>
          <w:instrText xml:space="preserve"> PAGEREF _Toc158905773 \h </w:instrText>
        </w:r>
        <w:r w:rsidR="009A2260">
          <w:rPr>
            <w:noProof/>
            <w:webHidden/>
          </w:rPr>
        </w:r>
        <w:r w:rsidR="009A2260">
          <w:rPr>
            <w:noProof/>
            <w:webHidden/>
          </w:rPr>
          <w:fldChar w:fldCharType="separate"/>
        </w:r>
        <w:r w:rsidR="00E007C1">
          <w:rPr>
            <w:noProof/>
            <w:webHidden/>
          </w:rPr>
          <w:t>110</w:t>
        </w:r>
        <w:r w:rsidR="009A2260">
          <w:rPr>
            <w:noProof/>
            <w:webHidden/>
          </w:rPr>
          <w:fldChar w:fldCharType="end"/>
        </w:r>
      </w:hyperlink>
    </w:p>
    <w:p w14:paraId="4E3BF6C4" w14:textId="46C166DA"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774" w:history="1">
        <w:r w:rsidR="009A2260" w:rsidRPr="000F2745">
          <w:rPr>
            <w:rStyle w:val="Hyperlink"/>
            <w:noProof/>
          </w:rPr>
          <w:t>10.5 daucmfcrt0</w:t>
        </w:r>
        <w:r w:rsidR="009A2260">
          <w:rPr>
            <w:noProof/>
            <w:webHidden/>
          </w:rPr>
          <w:tab/>
        </w:r>
        <w:r w:rsidR="009A2260">
          <w:rPr>
            <w:noProof/>
            <w:webHidden/>
          </w:rPr>
          <w:fldChar w:fldCharType="begin"/>
        </w:r>
        <w:r w:rsidR="009A2260">
          <w:rPr>
            <w:noProof/>
            <w:webHidden/>
          </w:rPr>
          <w:instrText xml:space="preserve"> PAGEREF _Toc158905774 \h </w:instrText>
        </w:r>
        <w:r w:rsidR="009A2260">
          <w:rPr>
            <w:noProof/>
            <w:webHidden/>
          </w:rPr>
        </w:r>
        <w:r w:rsidR="009A2260">
          <w:rPr>
            <w:noProof/>
            <w:webHidden/>
          </w:rPr>
          <w:fldChar w:fldCharType="separate"/>
        </w:r>
        <w:r w:rsidR="00E007C1">
          <w:rPr>
            <w:noProof/>
            <w:webHidden/>
          </w:rPr>
          <w:t>110</w:t>
        </w:r>
        <w:r w:rsidR="009A2260">
          <w:rPr>
            <w:noProof/>
            <w:webHidden/>
          </w:rPr>
          <w:fldChar w:fldCharType="end"/>
        </w:r>
      </w:hyperlink>
    </w:p>
    <w:p w14:paraId="6D768F19" w14:textId="2C00F78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75" w:history="1">
        <w:r w:rsidR="009A2260" w:rsidRPr="000F2745">
          <w:rPr>
            <w:rStyle w:val="Hyperlink"/>
            <w:noProof/>
          </w:rPr>
          <w:t>10.5.1 Crt0TransferData</w:t>
        </w:r>
        <w:r w:rsidR="009A2260">
          <w:rPr>
            <w:noProof/>
            <w:webHidden/>
          </w:rPr>
          <w:tab/>
        </w:r>
        <w:r w:rsidR="009A2260">
          <w:rPr>
            <w:noProof/>
            <w:webHidden/>
          </w:rPr>
          <w:fldChar w:fldCharType="begin"/>
        </w:r>
        <w:r w:rsidR="009A2260">
          <w:rPr>
            <w:noProof/>
            <w:webHidden/>
          </w:rPr>
          <w:instrText xml:space="preserve"> PAGEREF _Toc158905775 \h </w:instrText>
        </w:r>
        <w:r w:rsidR="009A2260">
          <w:rPr>
            <w:noProof/>
            <w:webHidden/>
          </w:rPr>
        </w:r>
        <w:r w:rsidR="009A2260">
          <w:rPr>
            <w:noProof/>
            <w:webHidden/>
          </w:rPr>
          <w:fldChar w:fldCharType="separate"/>
        </w:r>
        <w:r w:rsidR="00E007C1">
          <w:rPr>
            <w:noProof/>
            <w:webHidden/>
          </w:rPr>
          <w:t>110</w:t>
        </w:r>
        <w:r w:rsidR="009A2260">
          <w:rPr>
            <w:noProof/>
            <w:webHidden/>
          </w:rPr>
          <w:fldChar w:fldCharType="end"/>
        </w:r>
      </w:hyperlink>
    </w:p>
    <w:p w14:paraId="785CA060" w14:textId="4687AA0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76" w:history="1">
        <w:r w:rsidR="009A2260" w:rsidRPr="000F2745">
          <w:rPr>
            <w:rStyle w:val="Hyperlink"/>
            <w:rFonts w:ascii="Arial" w:hAnsi="Arial" w:cs="Arial"/>
            <w:noProof/>
          </w:rPr>
          <w:t>10.5.1.1 Brief Description</w:t>
        </w:r>
        <w:r w:rsidR="009A2260">
          <w:rPr>
            <w:noProof/>
            <w:webHidden/>
          </w:rPr>
          <w:tab/>
        </w:r>
        <w:r w:rsidR="009A2260">
          <w:rPr>
            <w:noProof/>
            <w:webHidden/>
          </w:rPr>
          <w:fldChar w:fldCharType="begin"/>
        </w:r>
        <w:r w:rsidR="009A2260">
          <w:rPr>
            <w:noProof/>
            <w:webHidden/>
          </w:rPr>
          <w:instrText xml:space="preserve"> PAGEREF _Toc158905776 \h </w:instrText>
        </w:r>
        <w:r w:rsidR="009A2260">
          <w:rPr>
            <w:noProof/>
            <w:webHidden/>
          </w:rPr>
        </w:r>
        <w:r w:rsidR="009A2260">
          <w:rPr>
            <w:noProof/>
            <w:webHidden/>
          </w:rPr>
          <w:fldChar w:fldCharType="separate"/>
        </w:r>
        <w:r w:rsidR="00E007C1">
          <w:rPr>
            <w:noProof/>
            <w:webHidden/>
          </w:rPr>
          <w:t>110</w:t>
        </w:r>
        <w:r w:rsidR="009A2260">
          <w:rPr>
            <w:noProof/>
            <w:webHidden/>
          </w:rPr>
          <w:fldChar w:fldCharType="end"/>
        </w:r>
      </w:hyperlink>
    </w:p>
    <w:p w14:paraId="14816B1A" w14:textId="09E6735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77" w:history="1">
        <w:r w:rsidR="009A2260" w:rsidRPr="000F2745">
          <w:rPr>
            <w:rStyle w:val="Hyperlink"/>
            <w:rFonts w:ascii="Arial" w:hAnsi="Arial" w:cs="Arial"/>
            <w:noProof/>
          </w:rPr>
          <w:t>10.5.1.2 List of HLRs allocated</w:t>
        </w:r>
        <w:r w:rsidR="009A2260">
          <w:rPr>
            <w:noProof/>
            <w:webHidden/>
          </w:rPr>
          <w:tab/>
        </w:r>
        <w:r w:rsidR="009A2260">
          <w:rPr>
            <w:noProof/>
            <w:webHidden/>
          </w:rPr>
          <w:fldChar w:fldCharType="begin"/>
        </w:r>
        <w:r w:rsidR="009A2260">
          <w:rPr>
            <w:noProof/>
            <w:webHidden/>
          </w:rPr>
          <w:instrText xml:space="preserve"> PAGEREF _Toc158905777 \h </w:instrText>
        </w:r>
        <w:r w:rsidR="009A2260">
          <w:rPr>
            <w:noProof/>
            <w:webHidden/>
          </w:rPr>
        </w:r>
        <w:r w:rsidR="009A2260">
          <w:rPr>
            <w:noProof/>
            <w:webHidden/>
          </w:rPr>
          <w:fldChar w:fldCharType="separate"/>
        </w:r>
        <w:r w:rsidR="00E007C1">
          <w:rPr>
            <w:noProof/>
            <w:webHidden/>
          </w:rPr>
          <w:t>110</w:t>
        </w:r>
        <w:r w:rsidR="009A2260">
          <w:rPr>
            <w:noProof/>
            <w:webHidden/>
          </w:rPr>
          <w:fldChar w:fldCharType="end"/>
        </w:r>
      </w:hyperlink>
    </w:p>
    <w:p w14:paraId="43F69166" w14:textId="1E48F87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78" w:history="1">
        <w:r w:rsidR="009A2260" w:rsidRPr="000F2745">
          <w:rPr>
            <w:rStyle w:val="Hyperlink"/>
            <w:rFonts w:ascii="Arial" w:hAnsi="Arial" w:cs="Arial"/>
            <w:noProof/>
          </w:rPr>
          <w:t>10.5.1.3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_Toc158905778 \h </w:instrText>
        </w:r>
        <w:r w:rsidR="009A2260">
          <w:rPr>
            <w:noProof/>
            <w:webHidden/>
          </w:rPr>
        </w:r>
        <w:r w:rsidR="009A2260">
          <w:rPr>
            <w:noProof/>
            <w:webHidden/>
          </w:rPr>
          <w:fldChar w:fldCharType="separate"/>
        </w:r>
        <w:r w:rsidR="00E007C1">
          <w:rPr>
            <w:noProof/>
            <w:webHidden/>
          </w:rPr>
          <w:t>111</w:t>
        </w:r>
        <w:r w:rsidR="009A2260">
          <w:rPr>
            <w:noProof/>
            <w:webHidden/>
          </w:rPr>
          <w:fldChar w:fldCharType="end"/>
        </w:r>
      </w:hyperlink>
    </w:p>
    <w:p w14:paraId="6534BE6F" w14:textId="1CB21FA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79" w:history="1">
        <w:r w:rsidR="009A2260" w:rsidRPr="000F2745">
          <w:rPr>
            <w:rStyle w:val="Hyperlink"/>
            <w:rFonts w:ascii="Arial" w:hAnsi="Arial" w:cs="Arial"/>
            <w:noProof/>
          </w:rPr>
          <w:t>10.5.1.4 Parameter list (Input/Output)</w:t>
        </w:r>
        <w:r w:rsidR="009A2260">
          <w:rPr>
            <w:noProof/>
            <w:webHidden/>
          </w:rPr>
          <w:tab/>
        </w:r>
        <w:r w:rsidR="009A2260">
          <w:rPr>
            <w:noProof/>
            <w:webHidden/>
          </w:rPr>
          <w:fldChar w:fldCharType="begin"/>
        </w:r>
        <w:r w:rsidR="009A2260">
          <w:rPr>
            <w:noProof/>
            <w:webHidden/>
          </w:rPr>
          <w:instrText xml:space="preserve"> PAGEREF _Toc158905779 \h </w:instrText>
        </w:r>
        <w:r w:rsidR="009A2260">
          <w:rPr>
            <w:noProof/>
            <w:webHidden/>
          </w:rPr>
        </w:r>
        <w:r w:rsidR="009A2260">
          <w:rPr>
            <w:noProof/>
            <w:webHidden/>
          </w:rPr>
          <w:fldChar w:fldCharType="separate"/>
        </w:r>
        <w:r w:rsidR="00E007C1">
          <w:rPr>
            <w:noProof/>
            <w:webHidden/>
          </w:rPr>
          <w:t>111</w:t>
        </w:r>
        <w:r w:rsidR="009A2260">
          <w:rPr>
            <w:noProof/>
            <w:webHidden/>
          </w:rPr>
          <w:fldChar w:fldCharType="end"/>
        </w:r>
      </w:hyperlink>
    </w:p>
    <w:p w14:paraId="337A93FF" w14:textId="1C95A5E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0" w:history="1">
        <w:r w:rsidR="009A2260" w:rsidRPr="000F2745">
          <w:rPr>
            <w:rStyle w:val="Hyperlink"/>
            <w:rFonts w:ascii="Arial" w:hAnsi="Arial" w:cs="Arial"/>
            <w:noProof/>
          </w:rPr>
          <w:t>10.5.1.5 Return Value</w:t>
        </w:r>
        <w:r w:rsidR="009A2260">
          <w:rPr>
            <w:noProof/>
            <w:webHidden/>
          </w:rPr>
          <w:tab/>
        </w:r>
        <w:r w:rsidR="009A2260">
          <w:rPr>
            <w:noProof/>
            <w:webHidden/>
          </w:rPr>
          <w:fldChar w:fldCharType="begin"/>
        </w:r>
        <w:r w:rsidR="009A2260">
          <w:rPr>
            <w:noProof/>
            <w:webHidden/>
          </w:rPr>
          <w:instrText xml:space="preserve"> PAGEREF _Toc158905780 \h </w:instrText>
        </w:r>
        <w:r w:rsidR="009A2260">
          <w:rPr>
            <w:noProof/>
            <w:webHidden/>
          </w:rPr>
        </w:r>
        <w:r w:rsidR="009A2260">
          <w:rPr>
            <w:noProof/>
            <w:webHidden/>
          </w:rPr>
          <w:fldChar w:fldCharType="separate"/>
        </w:r>
        <w:r w:rsidR="00E007C1">
          <w:rPr>
            <w:noProof/>
            <w:webHidden/>
          </w:rPr>
          <w:t>111</w:t>
        </w:r>
        <w:r w:rsidR="009A2260">
          <w:rPr>
            <w:noProof/>
            <w:webHidden/>
          </w:rPr>
          <w:fldChar w:fldCharType="end"/>
        </w:r>
      </w:hyperlink>
    </w:p>
    <w:p w14:paraId="008C7827" w14:textId="6CEBAD8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1" w:history="1">
        <w:r w:rsidR="009A2260" w:rsidRPr="000F2745">
          <w:rPr>
            <w:rStyle w:val="Hyperlink"/>
            <w:rFonts w:ascii="Arial" w:hAnsi="Arial" w:cs="Arial"/>
            <w:noProof/>
          </w:rPr>
          <w:t>10.5.1.6 Other CSUs called by this CSU</w:t>
        </w:r>
        <w:r w:rsidR="009A2260">
          <w:rPr>
            <w:noProof/>
            <w:webHidden/>
          </w:rPr>
          <w:tab/>
        </w:r>
        <w:r w:rsidR="009A2260">
          <w:rPr>
            <w:noProof/>
            <w:webHidden/>
          </w:rPr>
          <w:fldChar w:fldCharType="begin"/>
        </w:r>
        <w:r w:rsidR="009A2260">
          <w:rPr>
            <w:noProof/>
            <w:webHidden/>
          </w:rPr>
          <w:instrText xml:space="preserve"> PAGEREF _Toc158905781 \h </w:instrText>
        </w:r>
        <w:r w:rsidR="009A2260">
          <w:rPr>
            <w:noProof/>
            <w:webHidden/>
          </w:rPr>
        </w:r>
        <w:r w:rsidR="009A2260">
          <w:rPr>
            <w:noProof/>
            <w:webHidden/>
          </w:rPr>
          <w:fldChar w:fldCharType="separate"/>
        </w:r>
        <w:r w:rsidR="00E007C1">
          <w:rPr>
            <w:noProof/>
            <w:webHidden/>
          </w:rPr>
          <w:t>111</w:t>
        </w:r>
        <w:r w:rsidR="009A2260">
          <w:rPr>
            <w:noProof/>
            <w:webHidden/>
          </w:rPr>
          <w:fldChar w:fldCharType="end"/>
        </w:r>
      </w:hyperlink>
    </w:p>
    <w:p w14:paraId="27EA33D4" w14:textId="07C93B3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2" w:history="1">
        <w:r w:rsidR="009A2260" w:rsidRPr="000F2745">
          <w:rPr>
            <w:rStyle w:val="Hyperlink"/>
            <w:rFonts w:ascii="Arial" w:hAnsi="Arial" w:cs="Arial"/>
            <w:noProof/>
          </w:rPr>
          <w:t>10.5.1.7 Description of list of LLRs allocated</w:t>
        </w:r>
        <w:r w:rsidR="009A2260">
          <w:rPr>
            <w:noProof/>
            <w:webHidden/>
          </w:rPr>
          <w:tab/>
        </w:r>
        <w:r w:rsidR="009A2260">
          <w:rPr>
            <w:noProof/>
            <w:webHidden/>
          </w:rPr>
          <w:fldChar w:fldCharType="begin"/>
        </w:r>
        <w:r w:rsidR="009A2260">
          <w:rPr>
            <w:noProof/>
            <w:webHidden/>
          </w:rPr>
          <w:instrText xml:space="preserve"> PAGEREF _Toc158905782 \h </w:instrText>
        </w:r>
        <w:r w:rsidR="009A2260">
          <w:rPr>
            <w:noProof/>
            <w:webHidden/>
          </w:rPr>
        </w:r>
        <w:r w:rsidR="009A2260">
          <w:rPr>
            <w:noProof/>
            <w:webHidden/>
          </w:rPr>
          <w:fldChar w:fldCharType="separate"/>
        </w:r>
        <w:r w:rsidR="00E007C1">
          <w:rPr>
            <w:noProof/>
            <w:webHidden/>
          </w:rPr>
          <w:t>111</w:t>
        </w:r>
        <w:r w:rsidR="009A2260">
          <w:rPr>
            <w:noProof/>
            <w:webHidden/>
          </w:rPr>
          <w:fldChar w:fldCharType="end"/>
        </w:r>
      </w:hyperlink>
    </w:p>
    <w:p w14:paraId="5ED326AE" w14:textId="4DACFD4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3" w:history="1">
        <w:r w:rsidR="009A2260" w:rsidRPr="000F2745">
          <w:rPr>
            <w:rStyle w:val="Hyperlink"/>
            <w:rFonts w:ascii="Arial" w:hAnsi="Arial" w:cs="Arial"/>
            <w:noProof/>
          </w:rPr>
          <w:t>10.5.1.7.1 daucmfcrt0-Crt0TransferData-LLR-001</w:t>
        </w:r>
        <w:r w:rsidR="009A2260">
          <w:rPr>
            <w:noProof/>
            <w:webHidden/>
          </w:rPr>
          <w:tab/>
        </w:r>
        <w:r w:rsidR="009A2260">
          <w:rPr>
            <w:noProof/>
            <w:webHidden/>
          </w:rPr>
          <w:fldChar w:fldCharType="begin"/>
        </w:r>
        <w:r w:rsidR="009A2260">
          <w:rPr>
            <w:noProof/>
            <w:webHidden/>
          </w:rPr>
          <w:instrText xml:space="preserve"> PAGEREF _Toc158905783 \h </w:instrText>
        </w:r>
        <w:r w:rsidR="009A2260">
          <w:rPr>
            <w:noProof/>
            <w:webHidden/>
          </w:rPr>
        </w:r>
        <w:r w:rsidR="009A2260">
          <w:rPr>
            <w:noProof/>
            <w:webHidden/>
          </w:rPr>
          <w:fldChar w:fldCharType="separate"/>
        </w:r>
        <w:r w:rsidR="00E007C1">
          <w:rPr>
            <w:noProof/>
            <w:webHidden/>
          </w:rPr>
          <w:t>111</w:t>
        </w:r>
        <w:r w:rsidR="009A2260">
          <w:rPr>
            <w:noProof/>
            <w:webHidden/>
          </w:rPr>
          <w:fldChar w:fldCharType="end"/>
        </w:r>
      </w:hyperlink>
    </w:p>
    <w:p w14:paraId="657FBE4F" w14:textId="0C468BD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4" w:history="1">
        <w:r w:rsidR="009A2260" w:rsidRPr="000F2745">
          <w:rPr>
            <w:rStyle w:val="Hyperlink"/>
            <w:rFonts w:ascii="Arial" w:hAnsi="Arial" w:cs="Arial"/>
            <w:noProof/>
          </w:rPr>
          <w:t>10.5.1.7.2 daucmfcrt0-Crt0TransferData-LLR-002</w:t>
        </w:r>
        <w:r w:rsidR="009A2260">
          <w:rPr>
            <w:noProof/>
            <w:webHidden/>
          </w:rPr>
          <w:tab/>
        </w:r>
        <w:r w:rsidR="009A2260">
          <w:rPr>
            <w:noProof/>
            <w:webHidden/>
          </w:rPr>
          <w:fldChar w:fldCharType="begin"/>
        </w:r>
        <w:r w:rsidR="009A2260">
          <w:rPr>
            <w:noProof/>
            <w:webHidden/>
          </w:rPr>
          <w:instrText xml:space="preserve"> PAGEREF _Toc158905784 \h </w:instrText>
        </w:r>
        <w:r w:rsidR="009A2260">
          <w:rPr>
            <w:noProof/>
            <w:webHidden/>
          </w:rPr>
        </w:r>
        <w:r w:rsidR="009A2260">
          <w:rPr>
            <w:noProof/>
            <w:webHidden/>
          </w:rPr>
          <w:fldChar w:fldCharType="separate"/>
        </w:r>
        <w:r w:rsidR="00E007C1">
          <w:rPr>
            <w:noProof/>
            <w:webHidden/>
          </w:rPr>
          <w:t>111</w:t>
        </w:r>
        <w:r w:rsidR="009A2260">
          <w:rPr>
            <w:noProof/>
            <w:webHidden/>
          </w:rPr>
          <w:fldChar w:fldCharType="end"/>
        </w:r>
      </w:hyperlink>
    </w:p>
    <w:p w14:paraId="70B4BDCE" w14:textId="19B93E5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5" w:history="1">
        <w:r w:rsidR="009A2260" w:rsidRPr="000F2745">
          <w:rPr>
            <w:rStyle w:val="Hyperlink"/>
            <w:rFonts w:ascii="Arial" w:hAnsi="Arial" w:cs="Arial"/>
            <w:noProof/>
          </w:rPr>
          <w:t>10.5.1.7.3 daucmfcrt0-Crt0TransferData-LLR-004</w:t>
        </w:r>
        <w:r w:rsidR="009A2260">
          <w:rPr>
            <w:noProof/>
            <w:webHidden/>
          </w:rPr>
          <w:tab/>
        </w:r>
        <w:r w:rsidR="009A2260">
          <w:rPr>
            <w:noProof/>
            <w:webHidden/>
          </w:rPr>
          <w:fldChar w:fldCharType="begin"/>
        </w:r>
        <w:r w:rsidR="009A2260">
          <w:rPr>
            <w:noProof/>
            <w:webHidden/>
          </w:rPr>
          <w:instrText xml:space="preserve"> PAGEREF _Toc158905785 \h </w:instrText>
        </w:r>
        <w:r w:rsidR="009A2260">
          <w:rPr>
            <w:noProof/>
            <w:webHidden/>
          </w:rPr>
        </w:r>
        <w:r w:rsidR="009A2260">
          <w:rPr>
            <w:noProof/>
            <w:webHidden/>
          </w:rPr>
          <w:fldChar w:fldCharType="separate"/>
        </w:r>
        <w:r w:rsidR="00E007C1">
          <w:rPr>
            <w:noProof/>
            <w:webHidden/>
          </w:rPr>
          <w:t>112</w:t>
        </w:r>
        <w:r w:rsidR="009A2260">
          <w:rPr>
            <w:noProof/>
            <w:webHidden/>
          </w:rPr>
          <w:fldChar w:fldCharType="end"/>
        </w:r>
      </w:hyperlink>
    </w:p>
    <w:p w14:paraId="60E27142" w14:textId="7B800BF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6" w:history="1">
        <w:r w:rsidR="009A2260" w:rsidRPr="000F2745">
          <w:rPr>
            <w:rStyle w:val="Hyperlink"/>
            <w:noProof/>
          </w:rPr>
          <w:t>10.5.2 PowerOnRamTest</w:t>
        </w:r>
        <w:r w:rsidR="009A2260">
          <w:rPr>
            <w:noProof/>
            <w:webHidden/>
          </w:rPr>
          <w:tab/>
        </w:r>
        <w:r w:rsidR="009A2260">
          <w:rPr>
            <w:noProof/>
            <w:webHidden/>
          </w:rPr>
          <w:fldChar w:fldCharType="begin"/>
        </w:r>
        <w:r w:rsidR="009A2260">
          <w:rPr>
            <w:noProof/>
            <w:webHidden/>
          </w:rPr>
          <w:instrText xml:space="preserve"> PAGEREF _Toc158905786 \h </w:instrText>
        </w:r>
        <w:r w:rsidR="009A2260">
          <w:rPr>
            <w:noProof/>
            <w:webHidden/>
          </w:rPr>
        </w:r>
        <w:r w:rsidR="009A2260">
          <w:rPr>
            <w:noProof/>
            <w:webHidden/>
          </w:rPr>
          <w:fldChar w:fldCharType="separate"/>
        </w:r>
        <w:r w:rsidR="00E007C1">
          <w:rPr>
            <w:noProof/>
            <w:webHidden/>
          </w:rPr>
          <w:t>112</w:t>
        </w:r>
        <w:r w:rsidR="009A2260">
          <w:rPr>
            <w:noProof/>
            <w:webHidden/>
          </w:rPr>
          <w:fldChar w:fldCharType="end"/>
        </w:r>
      </w:hyperlink>
    </w:p>
    <w:p w14:paraId="6A1FE0B1" w14:textId="79F4357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7" w:history="1">
        <w:r w:rsidR="009A2260" w:rsidRPr="000F2745">
          <w:rPr>
            <w:rStyle w:val="Hyperlink"/>
            <w:rFonts w:ascii="Arial" w:hAnsi="Arial" w:cs="Arial"/>
            <w:noProof/>
          </w:rPr>
          <w:t>10.5.2.1 Brief Description</w:t>
        </w:r>
        <w:r w:rsidR="009A2260">
          <w:rPr>
            <w:noProof/>
            <w:webHidden/>
          </w:rPr>
          <w:tab/>
        </w:r>
        <w:r w:rsidR="009A2260">
          <w:rPr>
            <w:noProof/>
            <w:webHidden/>
          </w:rPr>
          <w:fldChar w:fldCharType="begin"/>
        </w:r>
        <w:r w:rsidR="009A2260">
          <w:rPr>
            <w:noProof/>
            <w:webHidden/>
          </w:rPr>
          <w:instrText xml:space="preserve"> PAGEREF _Toc158905787 \h </w:instrText>
        </w:r>
        <w:r w:rsidR="009A2260">
          <w:rPr>
            <w:noProof/>
            <w:webHidden/>
          </w:rPr>
        </w:r>
        <w:r w:rsidR="009A2260">
          <w:rPr>
            <w:noProof/>
            <w:webHidden/>
          </w:rPr>
          <w:fldChar w:fldCharType="separate"/>
        </w:r>
        <w:r w:rsidR="00E007C1">
          <w:rPr>
            <w:noProof/>
            <w:webHidden/>
          </w:rPr>
          <w:t>112</w:t>
        </w:r>
        <w:r w:rsidR="009A2260">
          <w:rPr>
            <w:noProof/>
            <w:webHidden/>
          </w:rPr>
          <w:fldChar w:fldCharType="end"/>
        </w:r>
      </w:hyperlink>
    </w:p>
    <w:p w14:paraId="63FBDFD5" w14:textId="4CDFAAF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8" w:history="1">
        <w:r w:rsidR="009A2260" w:rsidRPr="000F2745">
          <w:rPr>
            <w:rStyle w:val="Hyperlink"/>
            <w:rFonts w:ascii="Arial" w:hAnsi="Arial" w:cs="Arial"/>
            <w:noProof/>
          </w:rPr>
          <w:t>10.5.2.2 List of HLRs allocated</w:t>
        </w:r>
        <w:r w:rsidR="009A2260">
          <w:rPr>
            <w:noProof/>
            <w:webHidden/>
          </w:rPr>
          <w:tab/>
        </w:r>
        <w:r w:rsidR="009A2260">
          <w:rPr>
            <w:noProof/>
            <w:webHidden/>
          </w:rPr>
          <w:fldChar w:fldCharType="begin"/>
        </w:r>
        <w:r w:rsidR="009A2260">
          <w:rPr>
            <w:noProof/>
            <w:webHidden/>
          </w:rPr>
          <w:instrText xml:space="preserve"> PAGEREF _Toc158905788 \h </w:instrText>
        </w:r>
        <w:r w:rsidR="009A2260">
          <w:rPr>
            <w:noProof/>
            <w:webHidden/>
          </w:rPr>
        </w:r>
        <w:r w:rsidR="009A2260">
          <w:rPr>
            <w:noProof/>
            <w:webHidden/>
          </w:rPr>
          <w:fldChar w:fldCharType="separate"/>
        </w:r>
        <w:r w:rsidR="00E007C1">
          <w:rPr>
            <w:noProof/>
            <w:webHidden/>
          </w:rPr>
          <w:t>112</w:t>
        </w:r>
        <w:r w:rsidR="009A2260">
          <w:rPr>
            <w:noProof/>
            <w:webHidden/>
          </w:rPr>
          <w:fldChar w:fldCharType="end"/>
        </w:r>
      </w:hyperlink>
    </w:p>
    <w:p w14:paraId="50C6E00B" w14:textId="298D5B9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89" w:history="1">
        <w:r w:rsidR="009A2260" w:rsidRPr="000F2745">
          <w:rPr>
            <w:rStyle w:val="Hyperlink"/>
            <w:rFonts w:ascii="Arial" w:hAnsi="Arial" w:cs="Arial"/>
            <w:noProof/>
          </w:rPr>
          <w:t>10.5.2.3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_Toc158905789 \h </w:instrText>
        </w:r>
        <w:r w:rsidR="009A2260">
          <w:rPr>
            <w:noProof/>
            <w:webHidden/>
          </w:rPr>
        </w:r>
        <w:r w:rsidR="009A2260">
          <w:rPr>
            <w:noProof/>
            <w:webHidden/>
          </w:rPr>
          <w:fldChar w:fldCharType="separate"/>
        </w:r>
        <w:r w:rsidR="00E007C1">
          <w:rPr>
            <w:noProof/>
            <w:webHidden/>
          </w:rPr>
          <w:t>112</w:t>
        </w:r>
        <w:r w:rsidR="009A2260">
          <w:rPr>
            <w:noProof/>
            <w:webHidden/>
          </w:rPr>
          <w:fldChar w:fldCharType="end"/>
        </w:r>
      </w:hyperlink>
    </w:p>
    <w:p w14:paraId="788DF4E3" w14:textId="750E279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90" w:history="1">
        <w:r w:rsidR="009A2260" w:rsidRPr="000F2745">
          <w:rPr>
            <w:rStyle w:val="Hyperlink"/>
            <w:rFonts w:ascii="Arial" w:hAnsi="Arial" w:cs="Arial"/>
            <w:noProof/>
          </w:rPr>
          <w:t>10.5.2.4 Parameter list (Input/Output)</w:t>
        </w:r>
        <w:r w:rsidR="009A2260">
          <w:rPr>
            <w:noProof/>
            <w:webHidden/>
          </w:rPr>
          <w:tab/>
        </w:r>
        <w:r w:rsidR="009A2260">
          <w:rPr>
            <w:noProof/>
            <w:webHidden/>
          </w:rPr>
          <w:fldChar w:fldCharType="begin"/>
        </w:r>
        <w:r w:rsidR="009A2260">
          <w:rPr>
            <w:noProof/>
            <w:webHidden/>
          </w:rPr>
          <w:instrText xml:space="preserve"> PAGEREF _Toc158905790 \h </w:instrText>
        </w:r>
        <w:r w:rsidR="009A2260">
          <w:rPr>
            <w:noProof/>
            <w:webHidden/>
          </w:rPr>
        </w:r>
        <w:r w:rsidR="009A2260">
          <w:rPr>
            <w:noProof/>
            <w:webHidden/>
          </w:rPr>
          <w:fldChar w:fldCharType="separate"/>
        </w:r>
        <w:r w:rsidR="00E007C1">
          <w:rPr>
            <w:noProof/>
            <w:webHidden/>
          </w:rPr>
          <w:t>112</w:t>
        </w:r>
        <w:r w:rsidR="009A2260">
          <w:rPr>
            <w:noProof/>
            <w:webHidden/>
          </w:rPr>
          <w:fldChar w:fldCharType="end"/>
        </w:r>
      </w:hyperlink>
    </w:p>
    <w:p w14:paraId="78F8A212" w14:textId="2D00670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91" w:history="1">
        <w:r w:rsidR="009A2260" w:rsidRPr="000F2745">
          <w:rPr>
            <w:rStyle w:val="Hyperlink"/>
            <w:rFonts w:ascii="Arial" w:hAnsi="Arial" w:cs="Arial"/>
            <w:noProof/>
          </w:rPr>
          <w:t>10.5.2.5 Return Value</w:t>
        </w:r>
        <w:r w:rsidR="009A2260">
          <w:rPr>
            <w:noProof/>
            <w:webHidden/>
          </w:rPr>
          <w:tab/>
        </w:r>
        <w:r w:rsidR="009A2260">
          <w:rPr>
            <w:noProof/>
            <w:webHidden/>
          </w:rPr>
          <w:fldChar w:fldCharType="begin"/>
        </w:r>
        <w:r w:rsidR="009A2260">
          <w:rPr>
            <w:noProof/>
            <w:webHidden/>
          </w:rPr>
          <w:instrText xml:space="preserve"> PAGEREF _Toc158905791 \h </w:instrText>
        </w:r>
        <w:r w:rsidR="009A2260">
          <w:rPr>
            <w:noProof/>
            <w:webHidden/>
          </w:rPr>
        </w:r>
        <w:r w:rsidR="009A2260">
          <w:rPr>
            <w:noProof/>
            <w:webHidden/>
          </w:rPr>
          <w:fldChar w:fldCharType="separate"/>
        </w:r>
        <w:r w:rsidR="00E007C1">
          <w:rPr>
            <w:noProof/>
            <w:webHidden/>
          </w:rPr>
          <w:t>113</w:t>
        </w:r>
        <w:r w:rsidR="009A2260">
          <w:rPr>
            <w:noProof/>
            <w:webHidden/>
          </w:rPr>
          <w:fldChar w:fldCharType="end"/>
        </w:r>
      </w:hyperlink>
    </w:p>
    <w:p w14:paraId="756E853F" w14:textId="552132F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92" w:history="1">
        <w:r w:rsidR="009A2260" w:rsidRPr="000F2745">
          <w:rPr>
            <w:rStyle w:val="Hyperlink"/>
            <w:rFonts w:ascii="Arial" w:hAnsi="Arial" w:cs="Arial"/>
            <w:noProof/>
          </w:rPr>
          <w:t>10.5.2.6 Other CSUs called by this CSU</w:t>
        </w:r>
        <w:r w:rsidR="009A2260">
          <w:rPr>
            <w:noProof/>
            <w:webHidden/>
          </w:rPr>
          <w:tab/>
        </w:r>
        <w:r w:rsidR="009A2260">
          <w:rPr>
            <w:noProof/>
            <w:webHidden/>
          </w:rPr>
          <w:fldChar w:fldCharType="begin"/>
        </w:r>
        <w:r w:rsidR="009A2260">
          <w:rPr>
            <w:noProof/>
            <w:webHidden/>
          </w:rPr>
          <w:instrText xml:space="preserve"> PAGEREF _Toc158905792 \h </w:instrText>
        </w:r>
        <w:r w:rsidR="009A2260">
          <w:rPr>
            <w:noProof/>
            <w:webHidden/>
          </w:rPr>
        </w:r>
        <w:r w:rsidR="009A2260">
          <w:rPr>
            <w:noProof/>
            <w:webHidden/>
          </w:rPr>
          <w:fldChar w:fldCharType="separate"/>
        </w:r>
        <w:r w:rsidR="00E007C1">
          <w:rPr>
            <w:noProof/>
            <w:webHidden/>
          </w:rPr>
          <w:t>113</w:t>
        </w:r>
        <w:r w:rsidR="009A2260">
          <w:rPr>
            <w:noProof/>
            <w:webHidden/>
          </w:rPr>
          <w:fldChar w:fldCharType="end"/>
        </w:r>
      </w:hyperlink>
    </w:p>
    <w:p w14:paraId="2BFAB3B4" w14:textId="12433EE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93" w:history="1">
        <w:r w:rsidR="009A2260" w:rsidRPr="000F2745">
          <w:rPr>
            <w:rStyle w:val="Hyperlink"/>
            <w:rFonts w:ascii="Arial" w:hAnsi="Arial" w:cs="Arial"/>
            <w:noProof/>
          </w:rPr>
          <w:t>10.5.2.7 Description of list of LLRs allocated</w:t>
        </w:r>
        <w:r w:rsidR="009A2260">
          <w:rPr>
            <w:noProof/>
            <w:webHidden/>
          </w:rPr>
          <w:tab/>
        </w:r>
        <w:r w:rsidR="009A2260">
          <w:rPr>
            <w:noProof/>
            <w:webHidden/>
          </w:rPr>
          <w:fldChar w:fldCharType="begin"/>
        </w:r>
        <w:r w:rsidR="009A2260">
          <w:rPr>
            <w:noProof/>
            <w:webHidden/>
          </w:rPr>
          <w:instrText xml:space="preserve"> PAGEREF _Toc158905793 \h </w:instrText>
        </w:r>
        <w:r w:rsidR="009A2260">
          <w:rPr>
            <w:noProof/>
            <w:webHidden/>
          </w:rPr>
        </w:r>
        <w:r w:rsidR="009A2260">
          <w:rPr>
            <w:noProof/>
            <w:webHidden/>
          </w:rPr>
          <w:fldChar w:fldCharType="separate"/>
        </w:r>
        <w:r w:rsidR="00E007C1">
          <w:rPr>
            <w:noProof/>
            <w:webHidden/>
          </w:rPr>
          <w:t>113</w:t>
        </w:r>
        <w:r w:rsidR="009A2260">
          <w:rPr>
            <w:noProof/>
            <w:webHidden/>
          </w:rPr>
          <w:fldChar w:fldCharType="end"/>
        </w:r>
      </w:hyperlink>
    </w:p>
    <w:p w14:paraId="4BCCD6EF" w14:textId="5752F5F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94" w:history="1">
        <w:r w:rsidR="009A2260" w:rsidRPr="000F2745">
          <w:rPr>
            <w:rStyle w:val="Hyperlink"/>
            <w:rFonts w:ascii="Arial" w:hAnsi="Arial" w:cs="Arial"/>
            <w:noProof/>
          </w:rPr>
          <w:t>10.5.2.7.1 daucmfcrt0-PowerOnRamTest-LLR-001</w:t>
        </w:r>
        <w:r w:rsidR="009A2260">
          <w:rPr>
            <w:noProof/>
            <w:webHidden/>
          </w:rPr>
          <w:tab/>
        </w:r>
        <w:r w:rsidR="009A2260">
          <w:rPr>
            <w:noProof/>
            <w:webHidden/>
          </w:rPr>
          <w:fldChar w:fldCharType="begin"/>
        </w:r>
        <w:r w:rsidR="009A2260">
          <w:rPr>
            <w:noProof/>
            <w:webHidden/>
          </w:rPr>
          <w:instrText xml:space="preserve"> PAGEREF _Toc158905794 \h </w:instrText>
        </w:r>
        <w:r w:rsidR="009A2260">
          <w:rPr>
            <w:noProof/>
            <w:webHidden/>
          </w:rPr>
        </w:r>
        <w:r w:rsidR="009A2260">
          <w:rPr>
            <w:noProof/>
            <w:webHidden/>
          </w:rPr>
          <w:fldChar w:fldCharType="separate"/>
        </w:r>
        <w:r w:rsidR="00E007C1">
          <w:rPr>
            <w:noProof/>
            <w:webHidden/>
          </w:rPr>
          <w:t>113</w:t>
        </w:r>
        <w:r w:rsidR="009A2260">
          <w:rPr>
            <w:noProof/>
            <w:webHidden/>
          </w:rPr>
          <w:fldChar w:fldCharType="end"/>
        </w:r>
      </w:hyperlink>
    </w:p>
    <w:p w14:paraId="0C5E60CD" w14:textId="677111C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95" w:history="1">
        <w:r w:rsidR="009A2260" w:rsidRPr="000F2745">
          <w:rPr>
            <w:rStyle w:val="Hyperlink"/>
            <w:rFonts w:ascii="Arial" w:hAnsi="Arial" w:cs="Arial"/>
            <w:noProof/>
          </w:rPr>
          <w:t>10.5.2.7.2 daucmfcrt0-PowerOnRamTest-LLR-002</w:t>
        </w:r>
        <w:r w:rsidR="009A2260">
          <w:rPr>
            <w:noProof/>
            <w:webHidden/>
          </w:rPr>
          <w:tab/>
        </w:r>
        <w:r w:rsidR="009A2260">
          <w:rPr>
            <w:noProof/>
            <w:webHidden/>
          </w:rPr>
          <w:fldChar w:fldCharType="begin"/>
        </w:r>
        <w:r w:rsidR="009A2260">
          <w:rPr>
            <w:noProof/>
            <w:webHidden/>
          </w:rPr>
          <w:instrText xml:space="preserve"> PAGEREF _Toc158905795 \h </w:instrText>
        </w:r>
        <w:r w:rsidR="009A2260">
          <w:rPr>
            <w:noProof/>
            <w:webHidden/>
          </w:rPr>
        </w:r>
        <w:r w:rsidR="009A2260">
          <w:rPr>
            <w:noProof/>
            <w:webHidden/>
          </w:rPr>
          <w:fldChar w:fldCharType="separate"/>
        </w:r>
        <w:r w:rsidR="00E007C1">
          <w:rPr>
            <w:noProof/>
            <w:webHidden/>
          </w:rPr>
          <w:t>113</w:t>
        </w:r>
        <w:r w:rsidR="009A2260">
          <w:rPr>
            <w:noProof/>
            <w:webHidden/>
          </w:rPr>
          <w:fldChar w:fldCharType="end"/>
        </w:r>
      </w:hyperlink>
    </w:p>
    <w:p w14:paraId="1BB44103" w14:textId="45C03DEC"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796" w:history="1">
        <w:r w:rsidR="009A2260" w:rsidRPr="000F2745">
          <w:rPr>
            <w:rStyle w:val="Hyperlink"/>
            <w:noProof/>
          </w:rPr>
          <w:t>10.6 daucmfhw</w:t>
        </w:r>
        <w:r w:rsidR="009A2260">
          <w:rPr>
            <w:noProof/>
            <w:webHidden/>
          </w:rPr>
          <w:tab/>
        </w:r>
        <w:r w:rsidR="009A2260">
          <w:rPr>
            <w:noProof/>
            <w:webHidden/>
          </w:rPr>
          <w:fldChar w:fldCharType="begin"/>
        </w:r>
        <w:r w:rsidR="009A2260">
          <w:rPr>
            <w:noProof/>
            <w:webHidden/>
          </w:rPr>
          <w:instrText xml:space="preserve"> PAGEREF _Toc158905796 \h </w:instrText>
        </w:r>
        <w:r w:rsidR="009A2260">
          <w:rPr>
            <w:noProof/>
            <w:webHidden/>
          </w:rPr>
        </w:r>
        <w:r w:rsidR="009A2260">
          <w:rPr>
            <w:noProof/>
            <w:webHidden/>
          </w:rPr>
          <w:fldChar w:fldCharType="separate"/>
        </w:r>
        <w:r w:rsidR="00E007C1">
          <w:rPr>
            <w:noProof/>
            <w:webHidden/>
          </w:rPr>
          <w:t>114</w:t>
        </w:r>
        <w:r w:rsidR="009A2260">
          <w:rPr>
            <w:noProof/>
            <w:webHidden/>
          </w:rPr>
          <w:fldChar w:fldCharType="end"/>
        </w:r>
      </w:hyperlink>
    </w:p>
    <w:p w14:paraId="6D2ECDD4" w14:textId="5A4D9C1B"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97" w:history="1">
        <w:r w:rsidR="009A2260" w:rsidRPr="000F2745">
          <w:rPr>
            <w:rStyle w:val="Hyperlink"/>
            <w:noProof/>
          </w:rPr>
          <w:t>10.6.1 HwInit</w:t>
        </w:r>
        <w:r w:rsidR="009A2260">
          <w:rPr>
            <w:noProof/>
            <w:webHidden/>
          </w:rPr>
          <w:tab/>
        </w:r>
        <w:r w:rsidR="009A2260">
          <w:rPr>
            <w:noProof/>
            <w:webHidden/>
          </w:rPr>
          <w:fldChar w:fldCharType="begin"/>
        </w:r>
        <w:r w:rsidR="009A2260">
          <w:rPr>
            <w:noProof/>
            <w:webHidden/>
          </w:rPr>
          <w:instrText xml:space="preserve"> PAGEREF _Toc158905797 \h </w:instrText>
        </w:r>
        <w:r w:rsidR="009A2260">
          <w:rPr>
            <w:noProof/>
            <w:webHidden/>
          </w:rPr>
        </w:r>
        <w:r w:rsidR="009A2260">
          <w:rPr>
            <w:noProof/>
            <w:webHidden/>
          </w:rPr>
          <w:fldChar w:fldCharType="separate"/>
        </w:r>
        <w:r w:rsidR="00E007C1">
          <w:rPr>
            <w:noProof/>
            <w:webHidden/>
          </w:rPr>
          <w:t>114</w:t>
        </w:r>
        <w:r w:rsidR="009A2260">
          <w:rPr>
            <w:noProof/>
            <w:webHidden/>
          </w:rPr>
          <w:fldChar w:fldCharType="end"/>
        </w:r>
      </w:hyperlink>
    </w:p>
    <w:p w14:paraId="379B31A1" w14:textId="08FAE3A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98" w:history="1">
        <w:r w:rsidR="009A2260" w:rsidRPr="000F2745">
          <w:rPr>
            <w:rStyle w:val="Hyperlink"/>
            <w:rFonts w:ascii="Arial" w:hAnsi="Arial" w:cs="Arial"/>
            <w:noProof/>
          </w:rPr>
          <w:t>10.6.1.1 Brief Description</w:t>
        </w:r>
        <w:r w:rsidR="009A2260">
          <w:rPr>
            <w:noProof/>
            <w:webHidden/>
          </w:rPr>
          <w:tab/>
        </w:r>
        <w:r w:rsidR="009A2260">
          <w:rPr>
            <w:noProof/>
            <w:webHidden/>
          </w:rPr>
          <w:fldChar w:fldCharType="begin"/>
        </w:r>
        <w:r w:rsidR="009A2260">
          <w:rPr>
            <w:noProof/>
            <w:webHidden/>
          </w:rPr>
          <w:instrText xml:space="preserve"> PAGEREF _Toc158905798 \h </w:instrText>
        </w:r>
        <w:r w:rsidR="009A2260">
          <w:rPr>
            <w:noProof/>
            <w:webHidden/>
          </w:rPr>
        </w:r>
        <w:r w:rsidR="009A2260">
          <w:rPr>
            <w:noProof/>
            <w:webHidden/>
          </w:rPr>
          <w:fldChar w:fldCharType="separate"/>
        </w:r>
        <w:r w:rsidR="00E007C1">
          <w:rPr>
            <w:noProof/>
            <w:webHidden/>
          </w:rPr>
          <w:t>114</w:t>
        </w:r>
        <w:r w:rsidR="009A2260">
          <w:rPr>
            <w:noProof/>
            <w:webHidden/>
          </w:rPr>
          <w:fldChar w:fldCharType="end"/>
        </w:r>
      </w:hyperlink>
    </w:p>
    <w:p w14:paraId="57CBD1D1" w14:textId="1D283C4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799" w:history="1">
        <w:r w:rsidR="009A2260" w:rsidRPr="000F2745">
          <w:rPr>
            <w:rStyle w:val="Hyperlink"/>
            <w:rFonts w:ascii="Arial" w:hAnsi="Arial" w:cs="Arial"/>
            <w:noProof/>
          </w:rPr>
          <w:t>10.6.1.2 List of HLRs allocated</w:t>
        </w:r>
        <w:r w:rsidR="009A2260">
          <w:rPr>
            <w:noProof/>
            <w:webHidden/>
          </w:rPr>
          <w:tab/>
        </w:r>
        <w:r w:rsidR="009A2260">
          <w:rPr>
            <w:noProof/>
            <w:webHidden/>
          </w:rPr>
          <w:fldChar w:fldCharType="begin"/>
        </w:r>
        <w:r w:rsidR="009A2260">
          <w:rPr>
            <w:noProof/>
            <w:webHidden/>
          </w:rPr>
          <w:instrText xml:space="preserve"> PAGEREF _Toc158905799 \h </w:instrText>
        </w:r>
        <w:r w:rsidR="009A2260">
          <w:rPr>
            <w:noProof/>
            <w:webHidden/>
          </w:rPr>
        </w:r>
        <w:r w:rsidR="009A2260">
          <w:rPr>
            <w:noProof/>
            <w:webHidden/>
          </w:rPr>
          <w:fldChar w:fldCharType="separate"/>
        </w:r>
        <w:r w:rsidR="00E007C1">
          <w:rPr>
            <w:noProof/>
            <w:webHidden/>
          </w:rPr>
          <w:t>114</w:t>
        </w:r>
        <w:r w:rsidR="009A2260">
          <w:rPr>
            <w:noProof/>
            <w:webHidden/>
          </w:rPr>
          <w:fldChar w:fldCharType="end"/>
        </w:r>
      </w:hyperlink>
    </w:p>
    <w:p w14:paraId="413D2115" w14:textId="5605EB7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0" w:history="1">
        <w:r w:rsidR="009A2260" w:rsidRPr="000F2745">
          <w:rPr>
            <w:rStyle w:val="Hyperlink"/>
            <w:rFonts w:ascii="Arial" w:hAnsi="Arial" w:cs="Arial"/>
            <w:noProof/>
          </w:rPr>
          <w:t>10.6.1.3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_Toc158905800 \h </w:instrText>
        </w:r>
        <w:r w:rsidR="009A2260">
          <w:rPr>
            <w:noProof/>
            <w:webHidden/>
          </w:rPr>
        </w:r>
        <w:r w:rsidR="009A2260">
          <w:rPr>
            <w:noProof/>
            <w:webHidden/>
          </w:rPr>
          <w:fldChar w:fldCharType="separate"/>
        </w:r>
        <w:r w:rsidR="00E007C1">
          <w:rPr>
            <w:noProof/>
            <w:webHidden/>
          </w:rPr>
          <w:t>114</w:t>
        </w:r>
        <w:r w:rsidR="009A2260">
          <w:rPr>
            <w:noProof/>
            <w:webHidden/>
          </w:rPr>
          <w:fldChar w:fldCharType="end"/>
        </w:r>
      </w:hyperlink>
    </w:p>
    <w:p w14:paraId="612AFA85" w14:textId="37388E9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1" w:history="1">
        <w:r w:rsidR="009A2260" w:rsidRPr="000F2745">
          <w:rPr>
            <w:rStyle w:val="Hyperlink"/>
            <w:rFonts w:ascii="Arial" w:hAnsi="Arial" w:cs="Arial"/>
            <w:noProof/>
          </w:rPr>
          <w:t>10.6.1.4 Parameter list (Input/Output)</w:t>
        </w:r>
        <w:r w:rsidR="009A2260">
          <w:rPr>
            <w:noProof/>
            <w:webHidden/>
          </w:rPr>
          <w:tab/>
        </w:r>
        <w:r w:rsidR="009A2260">
          <w:rPr>
            <w:noProof/>
            <w:webHidden/>
          </w:rPr>
          <w:fldChar w:fldCharType="begin"/>
        </w:r>
        <w:r w:rsidR="009A2260">
          <w:rPr>
            <w:noProof/>
            <w:webHidden/>
          </w:rPr>
          <w:instrText xml:space="preserve"> PAGEREF _Toc158905801 \h </w:instrText>
        </w:r>
        <w:r w:rsidR="009A2260">
          <w:rPr>
            <w:noProof/>
            <w:webHidden/>
          </w:rPr>
        </w:r>
        <w:r w:rsidR="009A2260">
          <w:rPr>
            <w:noProof/>
            <w:webHidden/>
          </w:rPr>
          <w:fldChar w:fldCharType="separate"/>
        </w:r>
        <w:r w:rsidR="00E007C1">
          <w:rPr>
            <w:noProof/>
            <w:webHidden/>
          </w:rPr>
          <w:t>114</w:t>
        </w:r>
        <w:r w:rsidR="009A2260">
          <w:rPr>
            <w:noProof/>
            <w:webHidden/>
          </w:rPr>
          <w:fldChar w:fldCharType="end"/>
        </w:r>
      </w:hyperlink>
    </w:p>
    <w:p w14:paraId="48D99CA1" w14:textId="5E7A9B7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2" w:history="1">
        <w:r w:rsidR="009A2260" w:rsidRPr="000F2745">
          <w:rPr>
            <w:rStyle w:val="Hyperlink"/>
            <w:rFonts w:ascii="Arial" w:hAnsi="Arial" w:cs="Arial"/>
            <w:noProof/>
          </w:rPr>
          <w:t>10.6.1.5 Return Value</w:t>
        </w:r>
        <w:r w:rsidR="009A2260">
          <w:rPr>
            <w:noProof/>
            <w:webHidden/>
          </w:rPr>
          <w:tab/>
        </w:r>
        <w:r w:rsidR="009A2260">
          <w:rPr>
            <w:noProof/>
            <w:webHidden/>
          </w:rPr>
          <w:fldChar w:fldCharType="begin"/>
        </w:r>
        <w:r w:rsidR="009A2260">
          <w:rPr>
            <w:noProof/>
            <w:webHidden/>
          </w:rPr>
          <w:instrText xml:space="preserve"> PAGEREF _Toc158905802 \h </w:instrText>
        </w:r>
        <w:r w:rsidR="009A2260">
          <w:rPr>
            <w:noProof/>
            <w:webHidden/>
          </w:rPr>
        </w:r>
        <w:r w:rsidR="009A2260">
          <w:rPr>
            <w:noProof/>
            <w:webHidden/>
          </w:rPr>
          <w:fldChar w:fldCharType="separate"/>
        </w:r>
        <w:r w:rsidR="00E007C1">
          <w:rPr>
            <w:noProof/>
            <w:webHidden/>
          </w:rPr>
          <w:t>114</w:t>
        </w:r>
        <w:r w:rsidR="009A2260">
          <w:rPr>
            <w:noProof/>
            <w:webHidden/>
          </w:rPr>
          <w:fldChar w:fldCharType="end"/>
        </w:r>
      </w:hyperlink>
    </w:p>
    <w:p w14:paraId="5F5A9DEF" w14:textId="5691FBD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3" w:history="1">
        <w:r w:rsidR="009A2260" w:rsidRPr="000F2745">
          <w:rPr>
            <w:rStyle w:val="Hyperlink"/>
            <w:rFonts w:ascii="Arial" w:hAnsi="Arial" w:cs="Arial"/>
            <w:noProof/>
          </w:rPr>
          <w:t>10.6.1.6 Other CSUs called by this CSU</w:t>
        </w:r>
        <w:r w:rsidR="009A2260">
          <w:rPr>
            <w:noProof/>
            <w:webHidden/>
          </w:rPr>
          <w:tab/>
        </w:r>
        <w:r w:rsidR="009A2260">
          <w:rPr>
            <w:noProof/>
            <w:webHidden/>
          </w:rPr>
          <w:fldChar w:fldCharType="begin"/>
        </w:r>
        <w:r w:rsidR="009A2260">
          <w:rPr>
            <w:noProof/>
            <w:webHidden/>
          </w:rPr>
          <w:instrText xml:space="preserve"> PAGEREF _Toc158905803 \h </w:instrText>
        </w:r>
        <w:r w:rsidR="009A2260">
          <w:rPr>
            <w:noProof/>
            <w:webHidden/>
          </w:rPr>
        </w:r>
        <w:r w:rsidR="009A2260">
          <w:rPr>
            <w:noProof/>
            <w:webHidden/>
          </w:rPr>
          <w:fldChar w:fldCharType="separate"/>
        </w:r>
        <w:r w:rsidR="00E007C1">
          <w:rPr>
            <w:noProof/>
            <w:webHidden/>
          </w:rPr>
          <w:t>114</w:t>
        </w:r>
        <w:r w:rsidR="009A2260">
          <w:rPr>
            <w:noProof/>
            <w:webHidden/>
          </w:rPr>
          <w:fldChar w:fldCharType="end"/>
        </w:r>
      </w:hyperlink>
    </w:p>
    <w:p w14:paraId="3269C4AC" w14:textId="5E5FF41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4" w:history="1">
        <w:r w:rsidR="009A2260" w:rsidRPr="000F2745">
          <w:rPr>
            <w:rStyle w:val="Hyperlink"/>
            <w:rFonts w:ascii="Arial" w:hAnsi="Arial" w:cs="Arial"/>
            <w:noProof/>
          </w:rPr>
          <w:t>10.6.1.7 Description of list of LLRs allocated</w:t>
        </w:r>
        <w:r w:rsidR="009A2260">
          <w:rPr>
            <w:noProof/>
            <w:webHidden/>
          </w:rPr>
          <w:tab/>
        </w:r>
        <w:r w:rsidR="009A2260">
          <w:rPr>
            <w:noProof/>
            <w:webHidden/>
          </w:rPr>
          <w:fldChar w:fldCharType="begin"/>
        </w:r>
        <w:r w:rsidR="009A2260">
          <w:rPr>
            <w:noProof/>
            <w:webHidden/>
          </w:rPr>
          <w:instrText xml:space="preserve"> PAGEREF _Toc158905804 \h </w:instrText>
        </w:r>
        <w:r w:rsidR="009A2260">
          <w:rPr>
            <w:noProof/>
            <w:webHidden/>
          </w:rPr>
        </w:r>
        <w:r w:rsidR="009A2260">
          <w:rPr>
            <w:noProof/>
            <w:webHidden/>
          </w:rPr>
          <w:fldChar w:fldCharType="separate"/>
        </w:r>
        <w:r w:rsidR="00E007C1">
          <w:rPr>
            <w:noProof/>
            <w:webHidden/>
          </w:rPr>
          <w:t>115</w:t>
        </w:r>
        <w:r w:rsidR="009A2260">
          <w:rPr>
            <w:noProof/>
            <w:webHidden/>
          </w:rPr>
          <w:fldChar w:fldCharType="end"/>
        </w:r>
      </w:hyperlink>
    </w:p>
    <w:p w14:paraId="1EAAD513" w14:textId="5716079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5" w:history="1">
        <w:r w:rsidR="009A2260" w:rsidRPr="000F2745">
          <w:rPr>
            <w:rStyle w:val="Hyperlink"/>
            <w:rFonts w:ascii="Arial" w:hAnsi="Arial" w:cs="Arial"/>
            <w:noProof/>
          </w:rPr>
          <w:t>10.6.1.7.1 daucmfhw-HwInit-LLR-001</w:t>
        </w:r>
        <w:r w:rsidR="009A2260">
          <w:rPr>
            <w:noProof/>
            <w:webHidden/>
          </w:rPr>
          <w:tab/>
        </w:r>
        <w:r w:rsidR="009A2260">
          <w:rPr>
            <w:noProof/>
            <w:webHidden/>
          </w:rPr>
          <w:fldChar w:fldCharType="begin"/>
        </w:r>
        <w:r w:rsidR="009A2260">
          <w:rPr>
            <w:noProof/>
            <w:webHidden/>
          </w:rPr>
          <w:instrText xml:space="preserve"> PAGEREF _Toc158905805 \h </w:instrText>
        </w:r>
        <w:r w:rsidR="009A2260">
          <w:rPr>
            <w:noProof/>
            <w:webHidden/>
          </w:rPr>
        </w:r>
        <w:r w:rsidR="009A2260">
          <w:rPr>
            <w:noProof/>
            <w:webHidden/>
          </w:rPr>
          <w:fldChar w:fldCharType="separate"/>
        </w:r>
        <w:r w:rsidR="00E007C1">
          <w:rPr>
            <w:noProof/>
            <w:webHidden/>
          </w:rPr>
          <w:t>115</w:t>
        </w:r>
        <w:r w:rsidR="009A2260">
          <w:rPr>
            <w:noProof/>
            <w:webHidden/>
          </w:rPr>
          <w:fldChar w:fldCharType="end"/>
        </w:r>
      </w:hyperlink>
    </w:p>
    <w:p w14:paraId="1ABD0489" w14:textId="1FDB306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6" w:history="1">
        <w:r w:rsidR="009A2260" w:rsidRPr="000F2745">
          <w:rPr>
            <w:rStyle w:val="Hyperlink"/>
            <w:rFonts w:ascii="Arial" w:hAnsi="Arial" w:cs="Arial"/>
            <w:noProof/>
          </w:rPr>
          <w:t>10.6.1.7.2 daucmfhw-HwInit-LLR-002</w:t>
        </w:r>
        <w:r w:rsidR="009A2260">
          <w:rPr>
            <w:noProof/>
            <w:webHidden/>
          </w:rPr>
          <w:tab/>
        </w:r>
        <w:r w:rsidR="009A2260">
          <w:rPr>
            <w:noProof/>
            <w:webHidden/>
          </w:rPr>
          <w:fldChar w:fldCharType="begin"/>
        </w:r>
        <w:r w:rsidR="009A2260">
          <w:rPr>
            <w:noProof/>
            <w:webHidden/>
          </w:rPr>
          <w:instrText xml:space="preserve"> PAGEREF _Toc158905806 \h </w:instrText>
        </w:r>
        <w:r w:rsidR="009A2260">
          <w:rPr>
            <w:noProof/>
            <w:webHidden/>
          </w:rPr>
        </w:r>
        <w:r w:rsidR="009A2260">
          <w:rPr>
            <w:noProof/>
            <w:webHidden/>
          </w:rPr>
          <w:fldChar w:fldCharType="separate"/>
        </w:r>
        <w:r w:rsidR="00E007C1">
          <w:rPr>
            <w:noProof/>
            <w:webHidden/>
          </w:rPr>
          <w:t>115</w:t>
        </w:r>
        <w:r w:rsidR="009A2260">
          <w:rPr>
            <w:noProof/>
            <w:webHidden/>
          </w:rPr>
          <w:fldChar w:fldCharType="end"/>
        </w:r>
      </w:hyperlink>
    </w:p>
    <w:p w14:paraId="6063ABF2" w14:textId="590A73E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7" w:history="1">
        <w:r w:rsidR="009A2260" w:rsidRPr="000F2745">
          <w:rPr>
            <w:rStyle w:val="Hyperlink"/>
            <w:rFonts w:ascii="Arial" w:hAnsi="Arial" w:cs="Arial"/>
            <w:noProof/>
          </w:rPr>
          <w:t>10.6.1.7.3 daucmfhw-HwInit-LLR-003</w:t>
        </w:r>
        <w:r w:rsidR="009A2260">
          <w:rPr>
            <w:noProof/>
            <w:webHidden/>
          </w:rPr>
          <w:tab/>
        </w:r>
        <w:r w:rsidR="009A2260">
          <w:rPr>
            <w:noProof/>
            <w:webHidden/>
          </w:rPr>
          <w:fldChar w:fldCharType="begin"/>
        </w:r>
        <w:r w:rsidR="009A2260">
          <w:rPr>
            <w:noProof/>
            <w:webHidden/>
          </w:rPr>
          <w:instrText xml:space="preserve"> PAGEREF _Toc158905807 \h </w:instrText>
        </w:r>
        <w:r w:rsidR="009A2260">
          <w:rPr>
            <w:noProof/>
            <w:webHidden/>
          </w:rPr>
        </w:r>
        <w:r w:rsidR="009A2260">
          <w:rPr>
            <w:noProof/>
            <w:webHidden/>
          </w:rPr>
          <w:fldChar w:fldCharType="separate"/>
        </w:r>
        <w:r w:rsidR="00E007C1">
          <w:rPr>
            <w:noProof/>
            <w:webHidden/>
          </w:rPr>
          <w:t>116</w:t>
        </w:r>
        <w:r w:rsidR="009A2260">
          <w:rPr>
            <w:noProof/>
            <w:webHidden/>
          </w:rPr>
          <w:fldChar w:fldCharType="end"/>
        </w:r>
      </w:hyperlink>
    </w:p>
    <w:p w14:paraId="6AC85B3F" w14:textId="7FC6C48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8" w:history="1">
        <w:r w:rsidR="009A2260" w:rsidRPr="000F2745">
          <w:rPr>
            <w:rStyle w:val="Hyperlink"/>
            <w:rFonts w:ascii="Arial" w:hAnsi="Arial" w:cs="Arial"/>
            <w:noProof/>
          </w:rPr>
          <w:t>10.6.1.7.4 daucmfhw-HwInit-LLR-004</w:t>
        </w:r>
        <w:r w:rsidR="009A2260">
          <w:rPr>
            <w:noProof/>
            <w:webHidden/>
          </w:rPr>
          <w:tab/>
        </w:r>
        <w:r w:rsidR="009A2260">
          <w:rPr>
            <w:noProof/>
            <w:webHidden/>
          </w:rPr>
          <w:fldChar w:fldCharType="begin"/>
        </w:r>
        <w:r w:rsidR="009A2260">
          <w:rPr>
            <w:noProof/>
            <w:webHidden/>
          </w:rPr>
          <w:instrText xml:space="preserve"> PAGEREF _Toc158905808 \h </w:instrText>
        </w:r>
        <w:r w:rsidR="009A2260">
          <w:rPr>
            <w:noProof/>
            <w:webHidden/>
          </w:rPr>
        </w:r>
        <w:r w:rsidR="009A2260">
          <w:rPr>
            <w:noProof/>
            <w:webHidden/>
          </w:rPr>
          <w:fldChar w:fldCharType="separate"/>
        </w:r>
        <w:r w:rsidR="00E007C1">
          <w:rPr>
            <w:noProof/>
            <w:webHidden/>
          </w:rPr>
          <w:t>116</w:t>
        </w:r>
        <w:r w:rsidR="009A2260">
          <w:rPr>
            <w:noProof/>
            <w:webHidden/>
          </w:rPr>
          <w:fldChar w:fldCharType="end"/>
        </w:r>
      </w:hyperlink>
    </w:p>
    <w:p w14:paraId="23617527" w14:textId="554CB26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09" w:history="1">
        <w:r w:rsidR="009A2260" w:rsidRPr="000F2745">
          <w:rPr>
            <w:rStyle w:val="Hyperlink"/>
            <w:rFonts w:ascii="Arial" w:hAnsi="Arial" w:cs="Arial"/>
            <w:noProof/>
          </w:rPr>
          <w:t>10.6.1.7.5 daucmfhw-HwInit-LLR-005</w:t>
        </w:r>
        <w:r w:rsidR="009A2260">
          <w:rPr>
            <w:noProof/>
            <w:webHidden/>
          </w:rPr>
          <w:tab/>
        </w:r>
        <w:r w:rsidR="009A2260">
          <w:rPr>
            <w:noProof/>
            <w:webHidden/>
          </w:rPr>
          <w:fldChar w:fldCharType="begin"/>
        </w:r>
        <w:r w:rsidR="009A2260">
          <w:rPr>
            <w:noProof/>
            <w:webHidden/>
          </w:rPr>
          <w:instrText xml:space="preserve"> PAGEREF _Toc158905809 \h </w:instrText>
        </w:r>
        <w:r w:rsidR="009A2260">
          <w:rPr>
            <w:noProof/>
            <w:webHidden/>
          </w:rPr>
        </w:r>
        <w:r w:rsidR="009A2260">
          <w:rPr>
            <w:noProof/>
            <w:webHidden/>
          </w:rPr>
          <w:fldChar w:fldCharType="separate"/>
        </w:r>
        <w:r w:rsidR="00E007C1">
          <w:rPr>
            <w:noProof/>
            <w:webHidden/>
          </w:rPr>
          <w:t>116</w:t>
        </w:r>
        <w:r w:rsidR="009A2260">
          <w:rPr>
            <w:noProof/>
            <w:webHidden/>
          </w:rPr>
          <w:fldChar w:fldCharType="end"/>
        </w:r>
      </w:hyperlink>
    </w:p>
    <w:p w14:paraId="6CD816FB" w14:textId="7591341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0" w:history="1">
        <w:r w:rsidR="009A2260" w:rsidRPr="000F2745">
          <w:rPr>
            <w:rStyle w:val="Hyperlink"/>
            <w:rFonts w:ascii="Arial" w:hAnsi="Arial" w:cs="Arial"/>
            <w:noProof/>
          </w:rPr>
          <w:t>10.6.1.7.6 daucmfhw-HwInit-LLR-006</w:t>
        </w:r>
        <w:r w:rsidR="009A2260">
          <w:rPr>
            <w:noProof/>
            <w:webHidden/>
          </w:rPr>
          <w:tab/>
        </w:r>
        <w:r w:rsidR="009A2260">
          <w:rPr>
            <w:noProof/>
            <w:webHidden/>
          </w:rPr>
          <w:fldChar w:fldCharType="begin"/>
        </w:r>
        <w:r w:rsidR="009A2260">
          <w:rPr>
            <w:noProof/>
            <w:webHidden/>
          </w:rPr>
          <w:instrText xml:space="preserve"> PAGEREF _Toc158905810 \h </w:instrText>
        </w:r>
        <w:r w:rsidR="009A2260">
          <w:rPr>
            <w:noProof/>
            <w:webHidden/>
          </w:rPr>
        </w:r>
        <w:r w:rsidR="009A2260">
          <w:rPr>
            <w:noProof/>
            <w:webHidden/>
          </w:rPr>
          <w:fldChar w:fldCharType="separate"/>
        </w:r>
        <w:r w:rsidR="00E007C1">
          <w:rPr>
            <w:noProof/>
            <w:webHidden/>
          </w:rPr>
          <w:t>116</w:t>
        </w:r>
        <w:r w:rsidR="009A2260">
          <w:rPr>
            <w:noProof/>
            <w:webHidden/>
          </w:rPr>
          <w:fldChar w:fldCharType="end"/>
        </w:r>
      </w:hyperlink>
    </w:p>
    <w:p w14:paraId="38F695C4" w14:textId="586965A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1" w:history="1">
        <w:r w:rsidR="009A2260" w:rsidRPr="000F2745">
          <w:rPr>
            <w:rStyle w:val="Hyperlink"/>
            <w:rFonts w:ascii="Arial" w:hAnsi="Arial" w:cs="Arial"/>
            <w:noProof/>
          </w:rPr>
          <w:t>10.6.1.7.7 daucmfhw-HwInit-LLR-007</w:t>
        </w:r>
        <w:r w:rsidR="009A2260">
          <w:rPr>
            <w:noProof/>
            <w:webHidden/>
          </w:rPr>
          <w:tab/>
        </w:r>
        <w:r w:rsidR="009A2260">
          <w:rPr>
            <w:noProof/>
            <w:webHidden/>
          </w:rPr>
          <w:fldChar w:fldCharType="begin"/>
        </w:r>
        <w:r w:rsidR="009A2260">
          <w:rPr>
            <w:noProof/>
            <w:webHidden/>
          </w:rPr>
          <w:instrText xml:space="preserve"> PAGEREF _Toc158905811 \h </w:instrText>
        </w:r>
        <w:r w:rsidR="009A2260">
          <w:rPr>
            <w:noProof/>
            <w:webHidden/>
          </w:rPr>
        </w:r>
        <w:r w:rsidR="009A2260">
          <w:rPr>
            <w:noProof/>
            <w:webHidden/>
          </w:rPr>
          <w:fldChar w:fldCharType="separate"/>
        </w:r>
        <w:r w:rsidR="00E007C1">
          <w:rPr>
            <w:noProof/>
            <w:webHidden/>
          </w:rPr>
          <w:t>116</w:t>
        </w:r>
        <w:r w:rsidR="009A2260">
          <w:rPr>
            <w:noProof/>
            <w:webHidden/>
          </w:rPr>
          <w:fldChar w:fldCharType="end"/>
        </w:r>
      </w:hyperlink>
    </w:p>
    <w:p w14:paraId="66DC6056" w14:textId="32A9926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2" w:history="1">
        <w:r w:rsidR="009A2260" w:rsidRPr="000F2745">
          <w:rPr>
            <w:rStyle w:val="Hyperlink"/>
            <w:rFonts w:ascii="Arial" w:hAnsi="Arial" w:cs="Arial"/>
            <w:noProof/>
          </w:rPr>
          <w:t>10.6.1.7.8 daucmfhw-HwInit-LLR-008</w:t>
        </w:r>
        <w:r w:rsidR="009A2260">
          <w:rPr>
            <w:noProof/>
            <w:webHidden/>
          </w:rPr>
          <w:tab/>
        </w:r>
        <w:r w:rsidR="009A2260">
          <w:rPr>
            <w:noProof/>
            <w:webHidden/>
          </w:rPr>
          <w:fldChar w:fldCharType="begin"/>
        </w:r>
        <w:r w:rsidR="009A2260">
          <w:rPr>
            <w:noProof/>
            <w:webHidden/>
          </w:rPr>
          <w:instrText xml:space="preserve"> PAGEREF _Toc158905812 \h </w:instrText>
        </w:r>
        <w:r w:rsidR="009A2260">
          <w:rPr>
            <w:noProof/>
            <w:webHidden/>
          </w:rPr>
        </w:r>
        <w:r w:rsidR="009A2260">
          <w:rPr>
            <w:noProof/>
            <w:webHidden/>
          </w:rPr>
          <w:fldChar w:fldCharType="separate"/>
        </w:r>
        <w:r w:rsidR="00E007C1">
          <w:rPr>
            <w:noProof/>
            <w:webHidden/>
          </w:rPr>
          <w:t>116</w:t>
        </w:r>
        <w:r w:rsidR="009A2260">
          <w:rPr>
            <w:noProof/>
            <w:webHidden/>
          </w:rPr>
          <w:fldChar w:fldCharType="end"/>
        </w:r>
      </w:hyperlink>
    </w:p>
    <w:p w14:paraId="2F689ECE" w14:textId="6DFDE34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3" w:history="1">
        <w:r w:rsidR="009A2260" w:rsidRPr="000F2745">
          <w:rPr>
            <w:rStyle w:val="Hyperlink"/>
            <w:rFonts w:ascii="Arial" w:hAnsi="Arial" w:cs="Arial"/>
            <w:noProof/>
          </w:rPr>
          <w:t>10.6.1.7.9 daucmfhw-HwInit-LLR-009</w:t>
        </w:r>
        <w:r w:rsidR="009A2260">
          <w:rPr>
            <w:noProof/>
            <w:webHidden/>
          </w:rPr>
          <w:tab/>
        </w:r>
        <w:r w:rsidR="009A2260">
          <w:rPr>
            <w:noProof/>
            <w:webHidden/>
          </w:rPr>
          <w:fldChar w:fldCharType="begin"/>
        </w:r>
        <w:r w:rsidR="009A2260">
          <w:rPr>
            <w:noProof/>
            <w:webHidden/>
          </w:rPr>
          <w:instrText xml:space="preserve"> PAGEREF _Toc158905813 \h </w:instrText>
        </w:r>
        <w:r w:rsidR="009A2260">
          <w:rPr>
            <w:noProof/>
            <w:webHidden/>
          </w:rPr>
        </w:r>
        <w:r w:rsidR="009A2260">
          <w:rPr>
            <w:noProof/>
            <w:webHidden/>
          </w:rPr>
          <w:fldChar w:fldCharType="separate"/>
        </w:r>
        <w:r w:rsidR="00E007C1">
          <w:rPr>
            <w:noProof/>
            <w:webHidden/>
          </w:rPr>
          <w:t>116</w:t>
        </w:r>
        <w:r w:rsidR="009A2260">
          <w:rPr>
            <w:noProof/>
            <w:webHidden/>
          </w:rPr>
          <w:fldChar w:fldCharType="end"/>
        </w:r>
      </w:hyperlink>
    </w:p>
    <w:p w14:paraId="5BA11D53" w14:textId="0CE9A99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4" w:history="1">
        <w:r w:rsidR="009A2260" w:rsidRPr="000F2745">
          <w:rPr>
            <w:rStyle w:val="Hyperlink"/>
            <w:rFonts w:ascii="Arial" w:hAnsi="Arial" w:cs="Arial"/>
            <w:noProof/>
          </w:rPr>
          <w:t>10.6.1.7.10 daucmfhw-HwInit-LLR-010</w:t>
        </w:r>
        <w:r w:rsidR="009A2260">
          <w:rPr>
            <w:noProof/>
            <w:webHidden/>
          </w:rPr>
          <w:tab/>
        </w:r>
        <w:r w:rsidR="009A2260">
          <w:rPr>
            <w:noProof/>
            <w:webHidden/>
          </w:rPr>
          <w:fldChar w:fldCharType="begin"/>
        </w:r>
        <w:r w:rsidR="009A2260">
          <w:rPr>
            <w:noProof/>
            <w:webHidden/>
          </w:rPr>
          <w:instrText xml:space="preserve"> PAGEREF _Toc158905814 \h </w:instrText>
        </w:r>
        <w:r w:rsidR="009A2260">
          <w:rPr>
            <w:noProof/>
            <w:webHidden/>
          </w:rPr>
        </w:r>
        <w:r w:rsidR="009A2260">
          <w:rPr>
            <w:noProof/>
            <w:webHidden/>
          </w:rPr>
          <w:fldChar w:fldCharType="separate"/>
        </w:r>
        <w:r w:rsidR="00E007C1">
          <w:rPr>
            <w:noProof/>
            <w:webHidden/>
          </w:rPr>
          <w:t>117</w:t>
        </w:r>
        <w:r w:rsidR="009A2260">
          <w:rPr>
            <w:noProof/>
            <w:webHidden/>
          </w:rPr>
          <w:fldChar w:fldCharType="end"/>
        </w:r>
      </w:hyperlink>
    </w:p>
    <w:p w14:paraId="4EEEE6D9" w14:textId="20B0C58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5" w:history="1">
        <w:r w:rsidR="009A2260" w:rsidRPr="000F2745">
          <w:rPr>
            <w:rStyle w:val="Hyperlink"/>
            <w:rFonts w:ascii="Arial" w:hAnsi="Arial" w:cs="Arial"/>
            <w:noProof/>
          </w:rPr>
          <w:t>10.6.1.7.11 daucmfhw-HwInit-LLR-011</w:t>
        </w:r>
        <w:r w:rsidR="009A2260">
          <w:rPr>
            <w:noProof/>
            <w:webHidden/>
          </w:rPr>
          <w:tab/>
        </w:r>
        <w:r w:rsidR="009A2260">
          <w:rPr>
            <w:noProof/>
            <w:webHidden/>
          </w:rPr>
          <w:fldChar w:fldCharType="begin"/>
        </w:r>
        <w:r w:rsidR="009A2260">
          <w:rPr>
            <w:noProof/>
            <w:webHidden/>
          </w:rPr>
          <w:instrText xml:space="preserve"> PAGEREF _Toc158905815 \h </w:instrText>
        </w:r>
        <w:r w:rsidR="009A2260">
          <w:rPr>
            <w:noProof/>
            <w:webHidden/>
          </w:rPr>
        </w:r>
        <w:r w:rsidR="009A2260">
          <w:rPr>
            <w:noProof/>
            <w:webHidden/>
          </w:rPr>
          <w:fldChar w:fldCharType="separate"/>
        </w:r>
        <w:r w:rsidR="00E007C1">
          <w:rPr>
            <w:noProof/>
            <w:webHidden/>
          </w:rPr>
          <w:t>117</w:t>
        </w:r>
        <w:r w:rsidR="009A2260">
          <w:rPr>
            <w:noProof/>
            <w:webHidden/>
          </w:rPr>
          <w:fldChar w:fldCharType="end"/>
        </w:r>
      </w:hyperlink>
    </w:p>
    <w:p w14:paraId="3E1AE9AD" w14:textId="21E923E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6" w:history="1">
        <w:r w:rsidR="009A2260" w:rsidRPr="000F2745">
          <w:rPr>
            <w:rStyle w:val="Hyperlink"/>
            <w:rFonts w:ascii="Arial" w:hAnsi="Arial" w:cs="Arial"/>
            <w:noProof/>
          </w:rPr>
          <w:t>10.6.1.7.12 daucmfhw-HwInit-LLR-012</w:t>
        </w:r>
        <w:r w:rsidR="009A2260">
          <w:rPr>
            <w:noProof/>
            <w:webHidden/>
          </w:rPr>
          <w:tab/>
        </w:r>
        <w:r w:rsidR="009A2260">
          <w:rPr>
            <w:noProof/>
            <w:webHidden/>
          </w:rPr>
          <w:fldChar w:fldCharType="begin"/>
        </w:r>
        <w:r w:rsidR="009A2260">
          <w:rPr>
            <w:noProof/>
            <w:webHidden/>
          </w:rPr>
          <w:instrText xml:space="preserve"> PAGEREF _Toc158905816 \h </w:instrText>
        </w:r>
        <w:r w:rsidR="009A2260">
          <w:rPr>
            <w:noProof/>
            <w:webHidden/>
          </w:rPr>
        </w:r>
        <w:r w:rsidR="009A2260">
          <w:rPr>
            <w:noProof/>
            <w:webHidden/>
          </w:rPr>
          <w:fldChar w:fldCharType="separate"/>
        </w:r>
        <w:r w:rsidR="00E007C1">
          <w:rPr>
            <w:noProof/>
            <w:webHidden/>
          </w:rPr>
          <w:t>117</w:t>
        </w:r>
        <w:r w:rsidR="009A2260">
          <w:rPr>
            <w:noProof/>
            <w:webHidden/>
          </w:rPr>
          <w:fldChar w:fldCharType="end"/>
        </w:r>
      </w:hyperlink>
    </w:p>
    <w:p w14:paraId="29835955" w14:textId="045499C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7" w:history="1">
        <w:r w:rsidR="009A2260" w:rsidRPr="000F2745">
          <w:rPr>
            <w:rStyle w:val="Hyperlink"/>
            <w:rFonts w:ascii="Arial" w:hAnsi="Arial" w:cs="Arial"/>
            <w:noProof/>
          </w:rPr>
          <w:t>10.6.1.7.13 daucmfhw-HwInit-LLR-013</w:t>
        </w:r>
        <w:r w:rsidR="009A2260">
          <w:rPr>
            <w:noProof/>
            <w:webHidden/>
          </w:rPr>
          <w:tab/>
        </w:r>
        <w:r w:rsidR="009A2260">
          <w:rPr>
            <w:noProof/>
            <w:webHidden/>
          </w:rPr>
          <w:fldChar w:fldCharType="begin"/>
        </w:r>
        <w:r w:rsidR="009A2260">
          <w:rPr>
            <w:noProof/>
            <w:webHidden/>
          </w:rPr>
          <w:instrText xml:space="preserve"> PAGEREF _Toc158905817 \h </w:instrText>
        </w:r>
        <w:r w:rsidR="009A2260">
          <w:rPr>
            <w:noProof/>
            <w:webHidden/>
          </w:rPr>
        </w:r>
        <w:r w:rsidR="009A2260">
          <w:rPr>
            <w:noProof/>
            <w:webHidden/>
          </w:rPr>
          <w:fldChar w:fldCharType="separate"/>
        </w:r>
        <w:r w:rsidR="00E007C1">
          <w:rPr>
            <w:noProof/>
            <w:webHidden/>
          </w:rPr>
          <w:t>117</w:t>
        </w:r>
        <w:r w:rsidR="009A2260">
          <w:rPr>
            <w:noProof/>
            <w:webHidden/>
          </w:rPr>
          <w:fldChar w:fldCharType="end"/>
        </w:r>
      </w:hyperlink>
    </w:p>
    <w:p w14:paraId="2F06D04C" w14:textId="66EDD00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8" w:history="1">
        <w:r w:rsidR="009A2260" w:rsidRPr="000F2745">
          <w:rPr>
            <w:rStyle w:val="Hyperlink"/>
            <w:rFonts w:ascii="Arial" w:hAnsi="Arial" w:cs="Arial"/>
            <w:noProof/>
          </w:rPr>
          <w:t>10.6.1.7.14 daucmfhw-HwInit-LLR-014</w:t>
        </w:r>
        <w:r w:rsidR="009A2260">
          <w:rPr>
            <w:noProof/>
            <w:webHidden/>
          </w:rPr>
          <w:tab/>
        </w:r>
        <w:r w:rsidR="009A2260">
          <w:rPr>
            <w:noProof/>
            <w:webHidden/>
          </w:rPr>
          <w:fldChar w:fldCharType="begin"/>
        </w:r>
        <w:r w:rsidR="009A2260">
          <w:rPr>
            <w:noProof/>
            <w:webHidden/>
          </w:rPr>
          <w:instrText xml:space="preserve"> PAGEREF _Toc158905818 \h </w:instrText>
        </w:r>
        <w:r w:rsidR="009A2260">
          <w:rPr>
            <w:noProof/>
            <w:webHidden/>
          </w:rPr>
        </w:r>
        <w:r w:rsidR="009A2260">
          <w:rPr>
            <w:noProof/>
            <w:webHidden/>
          </w:rPr>
          <w:fldChar w:fldCharType="separate"/>
        </w:r>
        <w:r w:rsidR="00E007C1">
          <w:rPr>
            <w:noProof/>
            <w:webHidden/>
          </w:rPr>
          <w:t>117</w:t>
        </w:r>
        <w:r w:rsidR="009A2260">
          <w:rPr>
            <w:noProof/>
            <w:webHidden/>
          </w:rPr>
          <w:fldChar w:fldCharType="end"/>
        </w:r>
      </w:hyperlink>
    </w:p>
    <w:p w14:paraId="3371B2DA" w14:textId="7A81748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19" w:history="1">
        <w:r w:rsidR="009A2260" w:rsidRPr="000F2745">
          <w:rPr>
            <w:rStyle w:val="Hyperlink"/>
            <w:rFonts w:ascii="Arial" w:hAnsi="Arial" w:cs="Arial"/>
            <w:noProof/>
          </w:rPr>
          <w:t>10.6.1.7.15 daucmfhw-HwInit-LLR-015</w:t>
        </w:r>
        <w:r w:rsidR="009A2260">
          <w:rPr>
            <w:noProof/>
            <w:webHidden/>
          </w:rPr>
          <w:tab/>
        </w:r>
        <w:r w:rsidR="009A2260">
          <w:rPr>
            <w:noProof/>
            <w:webHidden/>
          </w:rPr>
          <w:fldChar w:fldCharType="begin"/>
        </w:r>
        <w:r w:rsidR="009A2260">
          <w:rPr>
            <w:noProof/>
            <w:webHidden/>
          </w:rPr>
          <w:instrText xml:space="preserve"> PAGEREF _Toc158905819 \h </w:instrText>
        </w:r>
        <w:r w:rsidR="009A2260">
          <w:rPr>
            <w:noProof/>
            <w:webHidden/>
          </w:rPr>
        </w:r>
        <w:r w:rsidR="009A2260">
          <w:rPr>
            <w:noProof/>
            <w:webHidden/>
          </w:rPr>
          <w:fldChar w:fldCharType="separate"/>
        </w:r>
        <w:r w:rsidR="00E007C1">
          <w:rPr>
            <w:noProof/>
            <w:webHidden/>
          </w:rPr>
          <w:t>117</w:t>
        </w:r>
        <w:r w:rsidR="009A2260">
          <w:rPr>
            <w:noProof/>
            <w:webHidden/>
          </w:rPr>
          <w:fldChar w:fldCharType="end"/>
        </w:r>
      </w:hyperlink>
    </w:p>
    <w:p w14:paraId="2BE7145D" w14:textId="4BEC68D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0" w:history="1">
        <w:r w:rsidR="009A2260" w:rsidRPr="000F2745">
          <w:rPr>
            <w:rStyle w:val="Hyperlink"/>
            <w:rFonts w:ascii="Arial" w:hAnsi="Arial" w:cs="Arial"/>
            <w:noProof/>
          </w:rPr>
          <w:t>10.6.1.7.16 daucmfhw-HwInit-LLR-016</w:t>
        </w:r>
        <w:r w:rsidR="009A2260">
          <w:rPr>
            <w:noProof/>
            <w:webHidden/>
          </w:rPr>
          <w:tab/>
        </w:r>
        <w:r w:rsidR="009A2260">
          <w:rPr>
            <w:noProof/>
            <w:webHidden/>
          </w:rPr>
          <w:fldChar w:fldCharType="begin"/>
        </w:r>
        <w:r w:rsidR="009A2260">
          <w:rPr>
            <w:noProof/>
            <w:webHidden/>
          </w:rPr>
          <w:instrText xml:space="preserve"> PAGEREF _Toc158905820 \h </w:instrText>
        </w:r>
        <w:r w:rsidR="009A2260">
          <w:rPr>
            <w:noProof/>
            <w:webHidden/>
          </w:rPr>
        </w:r>
        <w:r w:rsidR="009A2260">
          <w:rPr>
            <w:noProof/>
            <w:webHidden/>
          </w:rPr>
          <w:fldChar w:fldCharType="separate"/>
        </w:r>
        <w:r w:rsidR="00E007C1">
          <w:rPr>
            <w:noProof/>
            <w:webHidden/>
          </w:rPr>
          <w:t>118</w:t>
        </w:r>
        <w:r w:rsidR="009A2260">
          <w:rPr>
            <w:noProof/>
            <w:webHidden/>
          </w:rPr>
          <w:fldChar w:fldCharType="end"/>
        </w:r>
      </w:hyperlink>
    </w:p>
    <w:p w14:paraId="5B04EBFB" w14:textId="0315983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1" w:history="1">
        <w:r w:rsidR="009A2260" w:rsidRPr="000F2745">
          <w:rPr>
            <w:rStyle w:val="Hyperlink"/>
            <w:rFonts w:ascii="Arial" w:hAnsi="Arial" w:cs="Arial"/>
            <w:noProof/>
          </w:rPr>
          <w:t>10.6.1.7.17 daucmfhw-HwInit-LLR-017</w:t>
        </w:r>
        <w:r w:rsidR="009A2260">
          <w:rPr>
            <w:noProof/>
            <w:webHidden/>
          </w:rPr>
          <w:tab/>
        </w:r>
        <w:r w:rsidR="009A2260">
          <w:rPr>
            <w:noProof/>
            <w:webHidden/>
          </w:rPr>
          <w:fldChar w:fldCharType="begin"/>
        </w:r>
        <w:r w:rsidR="009A2260">
          <w:rPr>
            <w:noProof/>
            <w:webHidden/>
          </w:rPr>
          <w:instrText xml:space="preserve"> PAGEREF _Toc158905821 \h </w:instrText>
        </w:r>
        <w:r w:rsidR="009A2260">
          <w:rPr>
            <w:noProof/>
            <w:webHidden/>
          </w:rPr>
        </w:r>
        <w:r w:rsidR="009A2260">
          <w:rPr>
            <w:noProof/>
            <w:webHidden/>
          </w:rPr>
          <w:fldChar w:fldCharType="separate"/>
        </w:r>
        <w:r w:rsidR="00E007C1">
          <w:rPr>
            <w:noProof/>
            <w:webHidden/>
          </w:rPr>
          <w:t>118</w:t>
        </w:r>
        <w:r w:rsidR="009A2260">
          <w:rPr>
            <w:noProof/>
            <w:webHidden/>
          </w:rPr>
          <w:fldChar w:fldCharType="end"/>
        </w:r>
      </w:hyperlink>
    </w:p>
    <w:p w14:paraId="66DDDEDD" w14:textId="5594BDA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2" w:history="1">
        <w:r w:rsidR="009A2260" w:rsidRPr="000F2745">
          <w:rPr>
            <w:rStyle w:val="Hyperlink"/>
            <w:rFonts w:ascii="Arial" w:hAnsi="Arial" w:cs="Arial"/>
            <w:noProof/>
          </w:rPr>
          <w:t>10.6.1.7.18 daucmfhw-HwInit-LLR-018</w:t>
        </w:r>
        <w:r w:rsidR="009A2260">
          <w:rPr>
            <w:noProof/>
            <w:webHidden/>
          </w:rPr>
          <w:tab/>
        </w:r>
        <w:r w:rsidR="009A2260">
          <w:rPr>
            <w:noProof/>
            <w:webHidden/>
          </w:rPr>
          <w:fldChar w:fldCharType="begin"/>
        </w:r>
        <w:r w:rsidR="009A2260">
          <w:rPr>
            <w:noProof/>
            <w:webHidden/>
          </w:rPr>
          <w:instrText xml:space="preserve"> PAGEREF _Toc158905822 \h </w:instrText>
        </w:r>
        <w:r w:rsidR="009A2260">
          <w:rPr>
            <w:noProof/>
            <w:webHidden/>
          </w:rPr>
        </w:r>
        <w:r w:rsidR="009A2260">
          <w:rPr>
            <w:noProof/>
            <w:webHidden/>
          </w:rPr>
          <w:fldChar w:fldCharType="separate"/>
        </w:r>
        <w:r w:rsidR="00E007C1">
          <w:rPr>
            <w:noProof/>
            <w:webHidden/>
          </w:rPr>
          <w:t>118</w:t>
        </w:r>
        <w:r w:rsidR="009A2260">
          <w:rPr>
            <w:noProof/>
            <w:webHidden/>
          </w:rPr>
          <w:fldChar w:fldCharType="end"/>
        </w:r>
      </w:hyperlink>
    </w:p>
    <w:p w14:paraId="68BBA697" w14:textId="48190FB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3" w:history="1">
        <w:r w:rsidR="009A2260" w:rsidRPr="000F2745">
          <w:rPr>
            <w:rStyle w:val="Hyperlink"/>
            <w:rFonts w:ascii="Arial" w:hAnsi="Arial" w:cs="Arial"/>
            <w:noProof/>
          </w:rPr>
          <w:t>10.6.1.7.19 daucmfhw-HwInit-LLR-019</w:t>
        </w:r>
        <w:r w:rsidR="009A2260">
          <w:rPr>
            <w:noProof/>
            <w:webHidden/>
          </w:rPr>
          <w:tab/>
        </w:r>
        <w:r w:rsidR="009A2260">
          <w:rPr>
            <w:noProof/>
            <w:webHidden/>
          </w:rPr>
          <w:fldChar w:fldCharType="begin"/>
        </w:r>
        <w:r w:rsidR="009A2260">
          <w:rPr>
            <w:noProof/>
            <w:webHidden/>
          </w:rPr>
          <w:instrText xml:space="preserve"> PAGEREF _Toc158905823 \h </w:instrText>
        </w:r>
        <w:r w:rsidR="009A2260">
          <w:rPr>
            <w:noProof/>
            <w:webHidden/>
          </w:rPr>
        </w:r>
        <w:r w:rsidR="009A2260">
          <w:rPr>
            <w:noProof/>
            <w:webHidden/>
          </w:rPr>
          <w:fldChar w:fldCharType="separate"/>
        </w:r>
        <w:r w:rsidR="00E007C1">
          <w:rPr>
            <w:noProof/>
            <w:webHidden/>
          </w:rPr>
          <w:t>118</w:t>
        </w:r>
        <w:r w:rsidR="009A2260">
          <w:rPr>
            <w:noProof/>
            <w:webHidden/>
          </w:rPr>
          <w:fldChar w:fldCharType="end"/>
        </w:r>
      </w:hyperlink>
    </w:p>
    <w:p w14:paraId="01F2D4B0" w14:textId="282D215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4" w:history="1">
        <w:r w:rsidR="009A2260" w:rsidRPr="000F2745">
          <w:rPr>
            <w:rStyle w:val="Hyperlink"/>
            <w:rFonts w:ascii="Arial" w:hAnsi="Arial" w:cs="Arial"/>
            <w:noProof/>
          </w:rPr>
          <w:t>10.6.1.7.20 daucmfhw-HwInit-LLR-020</w:t>
        </w:r>
        <w:r w:rsidR="009A2260">
          <w:rPr>
            <w:noProof/>
            <w:webHidden/>
          </w:rPr>
          <w:tab/>
        </w:r>
        <w:r w:rsidR="009A2260">
          <w:rPr>
            <w:noProof/>
            <w:webHidden/>
          </w:rPr>
          <w:fldChar w:fldCharType="begin"/>
        </w:r>
        <w:r w:rsidR="009A2260">
          <w:rPr>
            <w:noProof/>
            <w:webHidden/>
          </w:rPr>
          <w:instrText xml:space="preserve"> PAGEREF _Toc158905824 \h </w:instrText>
        </w:r>
        <w:r w:rsidR="009A2260">
          <w:rPr>
            <w:noProof/>
            <w:webHidden/>
          </w:rPr>
        </w:r>
        <w:r w:rsidR="009A2260">
          <w:rPr>
            <w:noProof/>
            <w:webHidden/>
          </w:rPr>
          <w:fldChar w:fldCharType="separate"/>
        </w:r>
        <w:r w:rsidR="00E007C1">
          <w:rPr>
            <w:noProof/>
            <w:webHidden/>
          </w:rPr>
          <w:t>118</w:t>
        </w:r>
        <w:r w:rsidR="009A2260">
          <w:rPr>
            <w:noProof/>
            <w:webHidden/>
          </w:rPr>
          <w:fldChar w:fldCharType="end"/>
        </w:r>
      </w:hyperlink>
    </w:p>
    <w:p w14:paraId="5BD611A4" w14:textId="44FDDE5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5" w:history="1">
        <w:r w:rsidR="009A2260" w:rsidRPr="000F2745">
          <w:rPr>
            <w:rStyle w:val="Hyperlink"/>
            <w:rFonts w:ascii="Arial" w:hAnsi="Arial" w:cs="Arial"/>
            <w:noProof/>
          </w:rPr>
          <w:t>10.6.1.7.21 daucmfhw-HwInit-LLR-021</w:t>
        </w:r>
        <w:r w:rsidR="009A2260">
          <w:rPr>
            <w:noProof/>
            <w:webHidden/>
          </w:rPr>
          <w:tab/>
        </w:r>
        <w:r w:rsidR="009A2260">
          <w:rPr>
            <w:noProof/>
            <w:webHidden/>
          </w:rPr>
          <w:fldChar w:fldCharType="begin"/>
        </w:r>
        <w:r w:rsidR="009A2260">
          <w:rPr>
            <w:noProof/>
            <w:webHidden/>
          </w:rPr>
          <w:instrText xml:space="preserve"> PAGEREF _Toc158905825 \h </w:instrText>
        </w:r>
        <w:r w:rsidR="009A2260">
          <w:rPr>
            <w:noProof/>
            <w:webHidden/>
          </w:rPr>
        </w:r>
        <w:r w:rsidR="009A2260">
          <w:rPr>
            <w:noProof/>
            <w:webHidden/>
          </w:rPr>
          <w:fldChar w:fldCharType="separate"/>
        </w:r>
        <w:r w:rsidR="00E007C1">
          <w:rPr>
            <w:noProof/>
            <w:webHidden/>
          </w:rPr>
          <w:t>118</w:t>
        </w:r>
        <w:r w:rsidR="009A2260">
          <w:rPr>
            <w:noProof/>
            <w:webHidden/>
          </w:rPr>
          <w:fldChar w:fldCharType="end"/>
        </w:r>
      </w:hyperlink>
    </w:p>
    <w:p w14:paraId="3E6FB924" w14:textId="29CC495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6" w:history="1">
        <w:r w:rsidR="009A2260" w:rsidRPr="000F2745">
          <w:rPr>
            <w:rStyle w:val="Hyperlink"/>
            <w:rFonts w:ascii="Arial" w:hAnsi="Arial" w:cs="Arial"/>
            <w:noProof/>
          </w:rPr>
          <w:t>10.6.1.7.22 daucmfhw-HwInit-LLR-022</w:t>
        </w:r>
        <w:r w:rsidR="009A2260">
          <w:rPr>
            <w:noProof/>
            <w:webHidden/>
          </w:rPr>
          <w:tab/>
        </w:r>
        <w:r w:rsidR="009A2260">
          <w:rPr>
            <w:noProof/>
            <w:webHidden/>
          </w:rPr>
          <w:fldChar w:fldCharType="begin"/>
        </w:r>
        <w:r w:rsidR="009A2260">
          <w:rPr>
            <w:noProof/>
            <w:webHidden/>
          </w:rPr>
          <w:instrText xml:space="preserve"> PAGEREF _Toc158905826 \h </w:instrText>
        </w:r>
        <w:r w:rsidR="009A2260">
          <w:rPr>
            <w:noProof/>
            <w:webHidden/>
          </w:rPr>
        </w:r>
        <w:r w:rsidR="009A2260">
          <w:rPr>
            <w:noProof/>
            <w:webHidden/>
          </w:rPr>
          <w:fldChar w:fldCharType="separate"/>
        </w:r>
        <w:r w:rsidR="00E007C1">
          <w:rPr>
            <w:noProof/>
            <w:webHidden/>
          </w:rPr>
          <w:t>118</w:t>
        </w:r>
        <w:r w:rsidR="009A2260">
          <w:rPr>
            <w:noProof/>
            <w:webHidden/>
          </w:rPr>
          <w:fldChar w:fldCharType="end"/>
        </w:r>
      </w:hyperlink>
    </w:p>
    <w:p w14:paraId="5F1E6E85" w14:textId="55286B6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7" w:history="1">
        <w:r w:rsidR="009A2260" w:rsidRPr="000F2745">
          <w:rPr>
            <w:rStyle w:val="Hyperlink"/>
            <w:rFonts w:ascii="Arial" w:hAnsi="Arial" w:cs="Arial"/>
            <w:noProof/>
          </w:rPr>
          <w:t>10.6.1.7.23 daucmfhw-HwInit-LLR-023</w:t>
        </w:r>
        <w:r w:rsidR="009A2260">
          <w:rPr>
            <w:noProof/>
            <w:webHidden/>
          </w:rPr>
          <w:tab/>
        </w:r>
        <w:r w:rsidR="009A2260">
          <w:rPr>
            <w:noProof/>
            <w:webHidden/>
          </w:rPr>
          <w:fldChar w:fldCharType="begin"/>
        </w:r>
        <w:r w:rsidR="009A2260">
          <w:rPr>
            <w:noProof/>
            <w:webHidden/>
          </w:rPr>
          <w:instrText xml:space="preserve"> PAGEREF _Toc158905827 \h </w:instrText>
        </w:r>
        <w:r w:rsidR="009A2260">
          <w:rPr>
            <w:noProof/>
            <w:webHidden/>
          </w:rPr>
        </w:r>
        <w:r w:rsidR="009A2260">
          <w:rPr>
            <w:noProof/>
            <w:webHidden/>
          </w:rPr>
          <w:fldChar w:fldCharType="separate"/>
        </w:r>
        <w:r w:rsidR="00E007C1">
          <w:rPr>
            <w:noProof/>
            <w:webHidden/>
          </w:rPr>
          <w:t>119</w:t>
        </w:r>
        <w:r w:rsidR="009A2260">
          <w:rPr>
            <w:noProof/>
            <w:webHidden/>
          </w:rPr>
          <w:fldChar w:fldCharType="end"/>
        </w:r>
      </w:hyperlink>
    </w:p>
    <w:p w14:paraId="2D82D95B" w14:textId="15742E9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8" w:history="1">
        <w:r w:rsidR="009A2260" w:rsidRPr="000F2745">
          <w:rPr>
            <w:rStyle w:val="Hyperlink"/>
            <w:rFonts w:ascii="Arial" w:hAnsi="Arial" w:cs="Arial"/>
            <w:noProof/>
          </w:rPr>
          <w:t>10.6.1.7.24 daucmfhw-HwInit-LLR-024</w:t>
        </w:r>
        <w:r w:rsidR="009A2260">
          <w:rPr>
            <w:noProof/>
            <w:webHidden/>
          </w:rPr>
          <w:tab/>
        </w:r>
        <w:r w:rsidR="009A2260">
          <w:rPr>
            <w:noProof/>
            <w:webHidden/>
          </w:rPr>
          <w:fldChar w:fldCharType="begin"/>
        </w:r>
        <w:r w:rsidR="009A2260">
          <w:rPr>
            <w:noProof/>
            <w:webHidden/>
          </w:rPr>
          <w:instrText xml:space="preserve"> PAGEREF _Toc158905828 \h </w:instrText>
        </w:r>
        <w:r w:rsidR="009A2260">
          <w:rPr>
            <w:noProof/>
            <w:webHidden/>
          </w:rPr>
        </w:r>
        <w:r w:rsidR="009A2260">
          <w:rPr>
            <w:noProof/>
            <w:webHidden/>
          </w:rPr>
          <w:fldChar w:fldCharType="separate"/>
        </w:r>
        <w:r w:rsidR="00E007C1">
          <w:rPr>
            <w:noProof/>
            <w:webHidden/>
          </w:rPr>
          <w:t>119</w:t>
        </w:r>
        <w:r w:rsidR="009A2260">
          <w:rPr>
            <w:noProof/>
            <w:webHidden/>
          </w:rPr>
          <w:fldChar w:fldCharType="end"/>
        </w:r>
      </w:hyperlink>
    </w:p>
    <w:p w14:paraId="0FD94743" w14:textId="387DD6C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29" w:history="1">
        <w:r w:rsidR="009A2260" w:rsidRPr="000F2745">
          <w:rPr>
            <w:rStyle w:val="Hyperlink"/>
            <w:rFonts w:ascii="Arial" w:hAnsi="Arial" w:cs="Arial"/>
            <w:noProof/>
          </w:rPr>
          <w:t>10.6.1.7.25 daucmfhw-HwInit-LLR-025</w:t>
        </w:r>
        <w:r w:rsidR="009A2260">
          <w:rPr>
            <w:noProof/>
            <w:webHidden/>
          </w:rPr>
          <w:tab/>
        </w:r>
        <w:r w:rsidR="009A2260">
          <w:rPr>
            <w:noProof/>
            <w:webHidden/>
          </w:rPr>
          <w:fldChar w:fldCharType="begin"/>
        </w:r>
        <w:r w:rsidR="009A2260">
          <w:rPr>
            <w:noProof/>
            <w:webHidden/>
          </w:rPr>
          <w:instrText xml:space="preserve"> PAGEREF _Toc158905829 \h </w:instrText>
        </w:r>
        <w:r w:rsidR="009A2260">
          <w:rPr>
            <w:noProof/>
            <w:webHidden/>
          </w:rPr>
        </w:r>
        <w:r w:rsidR="009A2260">
          <w:rPr>
            <w:noProof/>
            <w:webHidden/>
          </w:rPr>
          <w:fldChar w:fldCharType="separate"/>
        </w:r>
        <w:r w:rsidR="00E007C1">
          <w:rPr>
            <w:noProof/>
            <w:webHidden/>
          </w:rPr>
          <w:t>119</w:t>
        </w:r>
        <w:r w:rsidR="009A2260">
          <w:rPr>
            <w:noProof/>
            <w:webHidden/>
          </w:rPr>
          <w:fldChar w:fldCharType="end"/>
        </w:r>
      </w:hyperlink>
    </w:p>
    <w:p w14:paraId="1D8F8898" w14:textId="2A2A6CB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0" w:history="1">
        <w:r w:rsidR="009A2260" w:rsidRPr="000F2745">
          <w:rPr>
            <w:rStyle w:val="Hyperlink"/>
            <w:rFonts w:ascii="Arial" w:hAnsi="Arial" w:cs="Arial"/>
            <w:noProof/>
          </w:rPr>
          <w:t>10.6.1.7.26 daucmfhw-HwInit-LLR-026</w:t>
        </w:r>
        <w:r w:rsidR="009A2260">
          <w:rPr>
            <w:noProof/>
            <w:webHidden/>
          </w:rPr>
          <w:tab/>
        </w:r>
        <w:r w:rsidR="009A2260">
          <w:rPr>
            <w:noProof/>
            <w:webHidden/>
          </w:rPr>
          <w:fldChar w:fldCharType="begin"/>
        </w:r>
        <w:r w:rsidR="009A2260">
          <w:rPr>
            <w:noProof/>
            <w:webHidden/>
          </w:rPr>
          <w:instrText xml:space="preserve"> PAGEREF _Toc158905830 \h </w:instrText>
        </w:r>
        <w:r w:rsidR="009A2260">
          <w:rPr>
            <w:noProof/>
            <w:webHidden/>
          </w:rPr>
        </w:r>
        <w:r w:rsidR="009A2260">
          <w:rPr>
            <w:noProof/>
            <w:webHidden/>
          </w:rPr>
          <w:fldChar w:fldCharType="separate"/>
        </w:r>
        <w:r w:rsidR="00E007C1">
          <w:rPr>
            <w:noProof/>
            <w:webHidden/>
          </w:rPr>
          <w:t>119</w:t>
        </w:r>
        <w:r w:rsidR="009A2260">
          <w:rPr>
            <w:noProof/>
            <w:webHidden/>
          </w:rPr>
          <w:fldChar w:fldCharType="end"/>
        </w:r>
      </w:hyperlink>
    </w:p>
    <w:p w14:paraId="2677EBFD" w14:textId="7A2E102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1" w:history="1">
        <w:r w:rsidR="009A2260" w:rsidRPr="000F2745">
          <w:rPr>
            <w:rStyle w:val="Hyperlink"/>
            <w:rFonts w:ascii="Arial" w:hAnsi="Arial" w:cs="Arial"/>
            <w:noProof/>
          </w:rPr>
          <w:t>10.6.1.7.27 daucmfhw-HwInit-LLR-027</w:t>
        </w:r>
        <w:r w:rsidR="009A2260">
          <w:rPr>
            <w:noProof/>
            <w:webHidden/>
          </w:rPr>
          <w:tab/>
        </w:r>
        <w:r w:rsidR="009A2260">
          <w:rPr>
            <w:noProof/>
            <w:webHidden/>
          </w:rPr>
          <w:fldChar w:fldCharType="begin"/>
        </w:r>
        <w:r w:rsidR="009A2260">
          <w:rPr>
            <w:noProof/>
            <w:webHidden/>
          </w:rPr>
          <w:instrText xml:space="preserve"> PAGEREF _Toc158905831 \h </w:instrText>
        </w:r>
        <w:r w:rsidR="009A2260">
          <w:rPr>
            <w:noProof/>
            <w:webHidden/>
          </w:rPr>
        </w:r>
        <w:r w:rsidR="009A2260">
          <w:rPr>
            <w:noProof/>
            <w:webHidden/>
          </w:rPr>
          <w:fldChar w:fldCharType="separate"/>
        </w:r>
        <w:r w:rsidR="00E007C1">
          <w:rPr>
            <w:noProof/>
            <w:webHidden/>
          </w:rPr>
          <w:t>119</w:t>
        </w:r>
        <w:r w:rsidR="009A2260">
          <w:rPr>
            <w:noProof/>
            <w:webHidden/>
          </w:rPr>
          <w:fldChar w:fldCharType="end"/>
        </w:r>
      </w:hyperlink>
    </w:p>
    <w:p w14:paraId="61A5084C" w14:textId="085AC3F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2" w:history="1">
        <w:r w:rsidR="009A2260" w:rsidRPr="000F2745">
          <w:rPr>
            <w:rStyle w:val="Hyperlink"/>
            <w:rFonts w:ascii="Arial" w:hAnsi="Arial" w:cs="Arial"/>
            <w:noProof/>
          </w:rPr>
          <w:t>10.6.1.7.28 daucmfhw-HwInit-LLR-028</w:t>
        </w:r>
        <w:r w:rsidR="009A2260">
          <w:rPr>
            <w:noProof/>
            <w:webHidden/>
          </w:rPr>
          <w:tab/>
        </w:r>
        <w:r w:rsidR="009A2260">
          <w:rPr>
            <w:noProof/>
            <w:webHidden/>
          </w:rPr>
          <w:fldChar w:fldCharType="begin"/>
        </w:r>
        <w:r w:rsidR="009A2260">
          <w:rPr>
            <w:noProof/>
            <w:webHidden/>
          </w:rPr>
          <w:instrText xml:space="preserve"> PAGEREF _Toc158905832 \h </w:instrText>
        </w:r>
        <w:r w:rsidR="009A2260">
          <w:rPr>
            <w:noProof/>
            <w:webHidden/>
          </w:rPr>
        </w:r>
        <w:r w:rsidR="009A2260">
          <w:rPr>
            <w:noProof/>
            <w:webHidden/>
          </w:rPr>
          <w:fldChar w:fldCharType="separate"/>
        </w:r>
        <w:r w:rsidR="00E007C1">
          <w:rPr>
            <w:noProof/>
            <w:webHidden/>
          </w:rPr>
          <w:t>119</w:t>
        </w:r>
        <w:r w:rsidR="009A2260">
          <w:rPr>
            <w:noProof/>
            <w:webHidden/>
          </w:rPr>
          <w:fldChar w:fldCharType="end"/>
        </w:r>
      </w:hyperlink>
    </w:p>
    <w:p w14:paraId="133C3F14" w14:textId="694C52A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3" w:history="1">
        <w:r w:rsidR="009A2260" w:rsidRPr="000F2745">
          <w:rPr>
            <w:rStyle w:val="Hyperlink"/>
            <w:rFonts w:ascii="Arial" w:hAnsi="Arial" w:cs="Arial"/>
            <w:noProof/>
          </w:rPr>
          <w:t>10.6.1.7.29 daucmfhw-HwInit-LLR-029</w:t>
        </w:r>
        <w:r w:rsidR="009A2260">
          <w:rPr>
            <w:noProof/>
            <w:webHidden/>
          </w:rPr>
          <w:tab/>
        </w:r>
        <w:r w:rsidR="009A2260">
          <w:rPr>
            <w:noProof/>
            <w:webHidden/>
          </w:rPr>
          <w:fldChar w:fldCharType="begin"/>
        </w:r>
        <w:r w:rsidR="009A2260">
          <w:rPr>
            <w:noProof/>
            <w:webHidden/>
          </w:rPr>
          <w:instrText xml:space="preserve"> PAGEREF _Toc158905833 \h </w:instrText>
        </w:r>
        <w:r w:rsidR="009A2260">
          <w:rPr>
            <w:noProof/>
            <w:webHidden/>
          </w:rPr>
        </w:r>
        <w:r w:rsidR="009A2260">
          <w:rPr>
            <w:noProof/>
            <w:webHidden/>
          </w:rPr>
          <w:fldChar w:fldCharType="separate"/>
        </w:r>
        <w:r w:rsidR="00E007C1">
          <w:rPr>
            <w:noProof/>
            <w:webHidden/>
          </w:rPr>
          <w:t>120</w:t>
        </w:r>
        <w:r w:rsidR="009A2260">
          <w:rPr>
            <w:noProof/>
            <w:webHidden/>
          </w:rPr>
          <w:fldChar w:fldCharType="end"/>
        </w:r>
      </w:hyperlink>
    </w:p>
    <w:p w14:paraId="094C9239" w14:textId="5832124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4" w:history="1">
        <w:r w:rsidR="009A2260" w:rsidRPr="000F2745">
          <w:rPr>
            <w:rStyle w:val="Hyperlink"/>
            <w:rFonts w:ascii="Arial" w:hAnsi="Arial" w:cs="Arial"/>
            <w:noProof/>
          </w:rPr>
          <w:t>10.6.1.7.30 daucmfhw-HwInit-LLR-030</w:t>
        </w:r>
        <w:r w:rsidR="009A2260">
          <w:rPr>
            <w:noProof/>
            <w:webHidden/>
          </w:rPr>
          <w:tab/>
        </w:r>
        <w:r w:rsidR="009A2260">
          <w:rPr>
            <w:noProof/>
            <w:webHidden/>
          </w:rPr>
          <w:fldChar w:fldCharType="begin"/>
        </w:r>
        <w:r w:rsidR="009A2260">
          <w:rPr>
            <w:noProof/>
            <w:webHidden/>
          </w:rPr>
          <w:instrText xml:space="preserve"> PAGEREF _Toc158905834 \h </w:instrText>
        </w:r>
        <w:r w:rsidR="009A2260">
          <w:rPr>
            <w:noProof/>
            <w:webHidden/>
          </w:rPr>
        </w:r>
        <w:r w:rsidR="009A2260">
          <w:rPr>
            <w:noProof/>
            <w:webHidden/>
          </w:rPr>
          <w:fldChar w:fldCharType="separate"/>
        </w:r>
        <w:r w:rsidR="00E007C1">
          <w:rPr>
            <w:noProof/>
            <w:webHidden/>
          </w:rPr>
          <w:t>120</w:t>
        </w:r>
        <w:r w:rsidR="009A2260">
          <w:rPr>
            <w:noProof/>
            <w:webHidden/>
          </w:rPr>
          <w:fldChar w:fldCharType="end"/>
        </w:r>
      </w:hyperlink>
    </w:p>
    <w:p w14:paraId="599251C6" w14:textId="1EC285B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5" w:history="1">
        <w:r w:rsidR="009A2260" w:rsidRPr="000F2745">
          <w:rPr>
            <w:rStyle w:val="Hyperlink"/>
            <w:rFonts w:ascii="Arial" w:hAnsi="Arial" w:cs="Arial"/>
            <w:noProof/>
          </w:rPr>
          <w:t>10.6.1.7.31 daucmfhw-HwInit-LLR-034</w:t>
        </w:r>
        <w:r w:rsidR="009A2260">
          <w:rPr>
            <w:noProof/>
            <w:webHidden/>
          </w:rPr>
          <w:tab/>
        </w:r>
        <w:r w:rsidR="009A2260">
          <w:rPr>
            <w:noProof/>
            <w:webHidden/>
          </w:rPr>
          <w:fldChar w:fldCharType="begin"/>
        </w:r>
        <w:r w:rsidR="009A2260">
          <w:rPr>
            <w:noProof/>
            <w:webHidden/>
          </w:rPr>
          <w:instrText xml:space="preserve"> PAGEREF _Toc158905835 \h </w:instrText>
        </w:r>
        <w:r w:rsidR="009A2260">
          <w:rPr>
            <w:noProof/>
            <w:webHidden/>
          </w:rPr>
        </w:r>
        <w:r w:rsidR="009A2260">
          <w:rPr>
            <w:noProof/>
            <w:webHidden/>
          </w:rPr>
          <w:fldChar w:fldCharType="separate"/>
        </w:r>
        <w:r w:rsidR="00E007C1">
          <w:rPr>
            <w:noProof/>
            <w:webHidden/>
          </w:rPr>
          <w:t>120</w:t>
        </w:r>
        <w:r w:rsidR="009A2260">
          <w:rPr>
            <w:noProof/>
            <w:webHidden/>
          </w:rPr>
          <w:fldChar w:fldCharType="end"/>
        </w:r>
      </w:hyperlink>
    </w:p>
    <w:p w14:paraId="5D57F431" w14:textId="4B7AC70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6" w:history="1">
        <w:r w:rsidR="009A2260" w:rsidRPr="000F2745">
          <w:rPr>
            <w:rStyle w:val="Hyperlink"/>
            <w:noProof/>
          </w:rPr>
          <w:t>10.6.2 HwCopy</w:t>
        </w:r>
        <w:r w:rsidR="009A2260">
          <w:rPr>
            <w:noProof/>
            <w:webHidden/>
          </w:rPr>
          <w:tab/>
        </w:r>
        <w:r w:rsidR="009A2260">
          <w:rPr>
            <w:noProof/>
            <w:webHidden/>
          </w:rPr>
          <w:fldChar w:fldCharType="begin"/>
        </w:r>
        <w:r w:rsidR="009A2260">
          <w:rPr>
            <w:noProof/>
            <w:webHidden/>
          </w:rPr>
          <w:instrText xml:space="preserve"> PAGEREF _Toc158905836 \h </w:instrText>
        </w:r>
        <w:r w:rsidR="009A2260">
          <w:rPr>
            <w:noProof/>
            <w:webHidden/>
          </w:rPr>
        </w:r>
        <w:r w:rsidR="009A2260">
          <w:rPr>
            <w:noProof/>
            <w:webHidden/>
          </w:rPr>
          <w:fldChar w:fldCharType="separate"/>
        </w:r>
        <w:r w:rsidR="00E007C1">
          <w:rPr>
            <w:noProof/>
            <w:webHidden/>
          </w:rPr>
          <w:t>120</w:t>
        </w:r>
        <w:r w:rsidR="009A2260">
          <w:rPr>
            <w:noProof/>
            <w:webHidden/>
          </w:rPr>
          <w:fldChar w:fldCharType="end"/>
        </w:r>
      </w:hyperlink>
    </w:p>
    <w:p w14:paraId="123FDEC9" w14:textId="0AAA49F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7" w:history="1">
        <w:r w:rsidR="009A2260" w:rsidRPr="000F2745">
          <w:rPr>
            <w:rStyle w:val="Hyperlink"/>
            <w:rFonts w:ascii="Arial" w:hAnsi="Arial" w:cs="Arial"/>
            <w:noProof/>
          </w:rPr>
          <w:t>10.6.2.1 Brief Description</w:t>
        </w:r>
        <w:r w:rsidR="009A2260">
          <w:rPr>
            <w:noProof/>
            <w:webHidden/>
          </w:rPr>
          <w:tab/>
        </w:r>
        <w:r w:rsidR="009A2260">
          <w:rPr>
            <w:noProof/>
            <w:webHidden/>
          </w:rPr>
          <w:fldChar w:fldCharType="begin"/>
        </w:r>
        <w:r w:rsidR="009A2260">
          <w:rPr>
            <w:noProof/>
            <w:webHidden/>
          </w:rPr>
          <w:instrText xml:space="preserve"> PAGEREF _Toc158905837 \h </w:instrText>
        </w:r>
        <w:r w:rsidR="009A2260">
          <w:rPr>
            <w:noProof/>
            <w:webHidden/>
          </w:rPr>
        </w:r>
        <w:r w:rsidR="009A2260">
          <w:rPr>
            <w:noProof/>
            <w:webHidden/>
          </w:rPr>
          <w:fldChar w:fldCharType="separate"/>
        </w:r>
        <w:r w:rsidR="00E007C1">
          <w:rPr>
            <w:noProof/>
            <w:webHidden/>
          </w:rPr>
          <w:t>120</w:t>
        </w:r>
        <w:r w:rsidR="009A2260">
          <w:rPr>
            <w:noProof/>
            <w:webHidden/>
          </w:rPr>
          <w:fldChar w:fldCharType="end"/>
        </w:r>
      </w:hyperlink>
    </w:p>
    <w:p w14:paraId="37527679" w14:textId="58E409E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8" w:history="1">
        <w:r w:rsidR="009A2260" w:rsidRPr="000F2745">
          <w:rPr>
            <w:rStyle w:val="Hyperlink"/>
            <w:rFonts w:ascii="Arial" w:hAnsi="Arial" w:cs="Arial"/>
            <w:noProof/>
          </w:rPr>
          <w:t>10.6.2.2 List of HLRs allocated</w:t>
        </w:r>
        <w:r w:rsidR="009A2260">
          <w:rPr>
            <w:noProof/>
            <w:webHidden/>
          </w:rPr>
          <w:tab/>
        </w:r>
        <w:r w:rsidR="009A2260">
          <w:rPr>
            <w:noProof/>
            <w:webHidden/>
          </w:rPr>
          <w:fldChar w:fldCharType="begin"/>
        </w:r>
        <w:r w:rsidR="009A2260">
          <w:rPr>
            <w:noProof/>
            <w:webHidden/>
          </w:rPr>
          <w:instrText xml:space="preserve"> PAGEREF _Toc158905838 \h </w:instrText>
        </w:r>
        <w:r w:rsidR="009A2260">
          <w:rPr>
            <w:noProof/>
            <w:webHidden/>
          </w:rPr>
        </w:r>
        <w:r w:rsidR="009A2260">
          <w:rPr>
            <w:noProof/>
            <w:webHidden/>
          </w:rPr>
          <w:fldChar w:fldCharType="separate"/>
        </w:r>
        <w:r w:rsidR="00E007C1">
          <w:rPr>
            <w:noProof/>
            <w:webHidden/>
          </w:rPr>
          <w:t>121</w:t>
        </w:r>
        <w:r w:rsidR="009A2260">
          <w:rPr>
            <w:noProof/>
            <w:webHidden/>
          </w:rPr>
          <w:fldChar w:fldCharType="end"/>
        </w:r>
      </w:hyperlink>
    </w:p>
    <w:p w14:paraId="7197D54C" w14:textId="3AAC695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39" w:history="1">
        <w:r w:rsidR="009A2260" w:rsidRPr="000F2745">
          <w:rPr>
            <w:rStyle w:val="Hyperlink"/>
            <w:rFonts w:ascii="Arial" w:hAnsi="Arial" w:cs="Arial"/>
            <w:noProof/>
          </w:rPr>
          <w:t>10.6.2.3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_Toc158905839 \h </w:instrText>
        </w:r>
        <w:r w:rsidR="009A2260">
          <w:rPr>
            <w:noProof/>
            <w:webHidden/>
          </w:rPr>
        </w:r>
        <w:r w:rsidR="009A2260">
          <w:rPr>
            <w:noProof/>
            <w:webHidden/>
          </w:rPr>
          <w:fldChar w:fldCharType="separate"/>
        </w:r>
        <w:r w:rsidR="00E007C1">
          <w:rPr>
            <w:noProof/>
            <w:webHidden/>
          </w:rPr>
          <w:t>121</w:t>
        </w:r>
        <w:r w:rsidR="009A2260">
          <w:rPr>
            <w:noProof/>
            <w:webHidden/>
          </w:rPr>
          <w:fldChar w:fldCharType="end"/>
        </w:r>
      </w:hyperlink>
    </w:p>
    <w:p w14:paraId="68DEC08A" w14:textId="0E9C257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40" w:history="1">
        <w:r w:rsidR="009A2260" w:rsidRPr="000F2745">
          <w:rPr>
            <w:rStyle w:val="Hyperlink"/>
            <w:rFonts w:ascii="Arial" w:hAnsi="Arial" w:cs="Arial"/>
            <w:noProof/>
          </w:rPr>
          <w:t>10.6.2.4 Parameter list (Input/Output)</w:t>
        </w:r>
        <w:r w:rsidR="009A2260">
          <w:rPr>
            <w:noProof/>
            <w:webHidden/>
          </w:rPr>
          <w:tab/>
        </w:r>
        <w:r w:rsidR="009A2260">
          <w:rPr>
            <w:noProof/>
            <w:webHidden/>
          </w:rPr>
          <w:fldChar w:fldCharType="begin"/>
        </w:r>
        <w:r w:rsidR="009A2260">
          <w:rPr>
            <w:noProof/>
            <w:webHidden/>
          </w:rPr>
          <w:instrText xml:space="preserve"> PAGEREF _Toc158905840 \h </w:instrText>
        </w:r>
        <w:r w:rsidR="009A2260">
          <w:rPr>
            <w:noProof/>
            <w:webHidden/>
          </w:rPr>
        </w:r>
        <w:r w:rsidR="009A2260">
          <w:rPr>
            <w:noProof/>
            <w:webHidden/>
          </w:rPr>
          <w:fldChar w:fldCharType="separate"/>
        </w:r>
        <w:r w:rsidR="00E007C1">
          <w:rPr>
            <w:noProof/>
            <w:webHidden/>
          </w:rPr>
          <w:t>121</w:t>
        </w:r>
        <w:r w:rsidR="009A2260">
          <w:rPr>
            <w:noProof/>
            <w:webHidden/>
          </w:rPr>
          <w:fldChar w:fldCharType="end"/>
        </w:r>
      </w:hyperlink>
    </w:p>
    <w:p w14:paraId="448D58C1" w14:textId="6112F8F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41" w:history="1">
        <w:r w:rsidR="009A2260" w:rsidRPr="000F2745">
          <w:rPr>
            <w:rStyle w:val="Hyperlink"/>
            <w:rFonts w:ascii="Arial" w:hAnsi="Arial" w:cs="Arial"/>
            <w:noProof/>
          </w:rPr>
          <w:t>10.6.2.5 Return Value</w:t>
        </w:r>
        <w:r w:rsidR="009A2260">
          <w:rPr>
            <w:noProof/>
            <w:webHidden/>
          </w:rPr>
          <w:tab/>
        </w:r>
        <w:r w:rsidR="009A2260">
          <w:rPr>
            <w:noProof/>
            <w:webHidden/>
          </w:rPr>
          <w:fldChar w:fldCharType="begin"/>
        </w:r>
        <w:r w:rsidR="009A2260">
          <w:rPr>
            <w:noProof/>
            <w:webHidden/>
          </w:rPr>
          <w:instrText xml:space="preserve"> PAGEREF _Toc158905841 \h </w:instrText>
        </w:r>
        <w:r w:rsidR="009A2260">
          <w:rPr>
            <w:noProof/>
            <w:webHidden/>
          </w:rPr>
        </w:r>
        <w:r w:rsidR="009A2260">
          <w:rPr>
            <w:noProof/>
            <w:webHidden/>
          </w:rPr>
          <w:fldChar w:fldCharType="separate"/>
        </w:r>
        <w:r w:rsidR="00E007C1">
          <w:rPr>
            <w:noProof/>
            <w:webHidden/>
          </w:rPr>
          <w:t>121</w:t>
        </w:r>
        <w:r w:rsidR="009A2260">
          <w:rPr>
            <w:noProof/>
            <w:webHidden/>
          </w:rPr>
          <w:fldChar w:fldCharType="end"/>
        </w:r>
      </w:hyperlink>
    </w:p>
    <w:p w14:paraId="7D92D028" w14:textId="032FEE1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42" w:history="1">
        <w:r w:rsidR="009A2260" w:rsidRPr="000F2745">
          <w:rPr>
            <w:rStyle w:val="Hyperlink"/>
            <w:rFonts w:ascii="Arial" w:hAnsi="Arial" w:cs="Arial"/>
            <w:noProof/>
          </w:rPr>
          <w:t>10.6.2.6 Other CSUs called by this CSU</w:t>
        </w:r>
        <w:r w:rsidR="009A2260">
          <w:rPr>
            <w:noProof/>
            <w:webHidden/>
          </w:rPr>
          <w:tab/>
        </w:r>
        <w:r w:rsidR="009A2260">
          <w:rPr>
            <w:noProof/>
            <w:webHidden/>
          </w:rPr>
          <w:fldChar w:fldCharType="begin"/>
        </w:r>
        <w:r w:rsidR="009A2260">
          <w:rPr>
            <w:noProof/>
            <w:webHidden/>
          </w:rPr>
          <w:instrText xml:space="preserve"> PAGEREF _Toc158905842 \h </w:instrText>
        </w:r>
        <w:r w:rsidR="009A2260">
          <w:rPr>
            <w:noProof/>
            <w:webHidden/>
          </w:rPr>
        </w:r>
        <w:r w:rsidR="009A2260">
          <w:rPr>
            <w:noProof/>
            <w:webHidden/>
          </w:rPr>
          <w:fldChar w:fldCharType="separate"/>
        </w:r>
        <w:r w:rsidR="00E007C1">
          <w:rPr>
            <w:noProof/>
            <w:webHidden/>
          </w:rPr>
          <w:t>121</w:t>
        </w:r>
        <w:r w:rsidR="009A2260">
          <w:rPr>
            <w:noProof/>
            <w:webHidden/>
          </w:rPr>
          <w:fldChar w:fldCharType="end"/>
        </w:r>
      </w:hyperlink>
    </w:p>
    <w:p w14:paraId="04488BE4" w14:textId="7A9E662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43" w:history="1">
        <w:r w:rsidR="009A2260" w:rsidRPr="000F2745">
          <w:rPr>
            <w:rStyle w:val="Hyperlink"/>
            <w:rFonts w:ascii="Arial" w:hAnsi="Arial" w:cs="Arial"/>
            <w:noProof/>
          </w:rPr>
          <w:t>10.6.2.7 Description of list of LLRs allocated</w:t>
        </w:r>
        <w:r w:rsidR="009A2260">
          <w:rPr>
            <w:noProof/>
            <w:webHidden/>
          </w:rPr>
          <w:tab/>
        </w:r>
        <w:r w:rsidR="009A2260">
          <w:rPr>
            <w:noProof/>
            <w:webHidden/>
          </w:rPr>
          <w:fldChar w:fldCharType="begin"/>
        </w:r>
        <w:r w:rsidR="009A2260">
          <w:rPr>
            <w:noProof/>
            <w:webHidden/>
          </w:rPr>
          <w:instrText xml:space="preserve"> PAGEREF _Toc158905843 \h </w:instrText>
        </w:r>
        <w:r w:rsidR="009A2260">
          <w:rPr>
            <w:noProof/>
            <w:webHidden/>
          </w:rPr>
        </w:r>
        <w:r w:rsidR="009A2260">
          <w:rPr>
            <w:noProof/>
            <w:webHidden/>
          </w:rPr>
          <w:fldChar w:fldCharType="separate"/>
        </w:r>
        <w:r w:rsidR="00E007C1">
          <w:rPr>
            <w:noProof/>
            <w:webHidden/>
          </w:rPr>
          <w:t>121</w:t>
        </w:r>
        <w:r w:rsidR="009A2260">
          <w:rPr>
            <w:noProof/>
            <w:webHidden/>
          </w:rPr>
          <w:fldChar w:fldCharType="end"/>
        </w:r>
      </w:hyperlink>
    </w:p>
    <w:p w14:paraId="6E2B58F5" w14:textId="1375453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44" w:history="1">
        <w:r w:rsidR="009A2260" w:rsidRPr="000F2745">
          <w:rPr>
            <w:rStyle w:val="Hyperlink"/>
            <w:rFonts w:ascii="Arial" w:hAnsi="Arial" w:cs="Arial"/>
            <w:noProof/>
          </w:rPr>
          <w:t>10.6.2.7.1 daucmfhw-HwCopy-LLR-001</w:t>
        </w:r>
        <w:r w:rsidR="009A2260">
          <w:rPr>
            <w:noProof/>
            <w:webHidden/>
          </w:rPr>
          <w:tab/>
        </w:r>
        <w:r w:rsidR="009A2260">
          <w:rPr>
            <w:noProof/>
            <w:webHidden/>
          </w:rPr>
          <w:fldChar w:fldCharType="begin"/>
        </w:r>
        <w:r w:rsidR="009A2260">
          <w:rPr>
            <w:noProof/>
            <w:webHidden/>
          </w:rPr>
          <w:instrText xml:space="preserve"> PAGEREF _Toc158905844 \h </w:instrText>
        </w:r>
        <w:r w:rsidR="009A2260">
          <w:rPr>
            <w:noProof/>
            <w:webHidden/>
          </w:rPr>
        </w:r>
        <w:r w:rsidR="009A2260">
          <w:rPr>
            <w:noProof/>
            <w:webHidden/>
          </w:rPr>
          <w:fldChar w:fldCharType="separate"/>
        </w:r>
        <w:r w:rsidR="00E007C1">
          <w:rPr>
            <w:noProof/>
            <w:webHidden/>
          </w:rPr>
          <w:t>121</w:t>
        </w:r>
        <w:r w:rsidR="009A2260">
          <w:rPr>
            <w:noProof/>
            <w:webHidden/>
          </w:rPr>
          <w:fldChar w:fldCharType="end"/>
        </w:r>
      </w:hyperlink>
    </w:p>
    <w:p w14:paraId="10009283" w14:textId="70EF19A1"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845" w:history="1">
        <w:r w:rsidR="009A2260" w:rsidRPr="000F2745">
          <w:rPr>
            <w:rStyle w:val="Hyperlink"/>
            <w:noProof/>
          </w:rPr>
          <w:t>10.7 daucmfinit</w:t>
        </w:r>
        <w:r w:rsidR="009A2260">
          <w:rPr>
            <w:noProof/>
            <w:webHidden/>
          </w:rPr>
          <w:tab/>
        </w:r>
        <w:r w:rsidR="009A2260">
          <w:rPr>
            <w:noProof/>
            <w:webHidden/>
          </w:rPr>
          <w:fldChar w:fldCharType="begin"/>
        </w:r>
        <w:r w:rsidR="009A2260">
          <w:rPr>
            <w:noProof/>
            <w:webHidden/>
          </w:rPr>
          <w:instrText xml:space="preserve"> PAGEREF _Toc158905845 \h </w:instrText>
        </w:r>
        <w:r w:rsidR="009A2260">
          <w:rPr>
            <w:noProof/>
            <w:webHidden/>
          </w:rPr>
        </w:r>
        <w:r w:rsidR="009A2260">
          <w:rPr>
            <w:noProof/>
            <w:webHidden/>
          </w:rPr>
          <w:fldChar w:fldCharType="separate"/>
        </w:r>
        <w:r w:rsidR="00E007C1">
          <w:rPr>
            <w:noProof/>
            <w:webHidden/>
          </w:rPr>
          <w:t>121</w:t>
        </w:r>
        <w:r w:rsidR="009A2260">
          <w:rPr>
            <w:noProof/>
            <w:webHidden/>
          </w:rPr>
          <w:fldChar w:fldCharType="end"/>
        </w:r>
      </w:hyperlink>
    </w:p>
    <w:p w14:paraId="01016776" w14:textId="5063123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46" w:history="1">
        <w:r w:rsidR="009A2260" w:rsidRPr="000F2745">
          <w:rPr>
            <w:rStyle w:val="Hyperlink"/>
            <w:noProof/>
          </w:rPr>
          <w:t>10.7.1 InitTask</w:t>
        </w:r>
        <w:r w:rsidR="009A2260">
          <w:rPr>
            <w:noProof/>
            <w:webHidden/>
          </w:rPr>
          <w:tab/>
        </w:r>
        <w:r w:rsidR="009A2260">
          <w:rPr>
            <w:noProof/>
            <w:webHidden/>
          </w:rPr>
          <w:fldChar w:fldCharType="begin"/>
        </w:r>
        <w:r w:rsidR="009A2260">
          <w:rPr>
            <w:noProof/>
            <w:webHidden/>
          </w:rPr>
          <w:instrText xml:space="preserve"> PAGEREF _Toc158905846 \h </w:instrText>
        </w:r>
        <w:r w:rsidR="009A2260">
          <w:rPr>
            <w:noProof/>
            <w:webHidden/>
          </w:rPr>
        </w:r>
        <w:r w:rsidR="009A2260">
          <w:rPr>
            <w:noProof/>
            <w:webHidden/>
          </w:rPr>
          <w:fldChar w:fldCharType="separate"/>
        </w:r>
        <w:r w:rsidR="00E007C1">
          <w:rPr>
            <w:noProof/>
            <w:webHidden/>
          </w:rPr>
          <w:t>122</w:t>
        </w:r>
        <w:r w:rsidR="009A2260">
          <w:rPr>
            <w:noProof/>
            <w:webHidden/>
          </w:rPr>
          <w:fldChar w:fldCharType="end"/>
        </w:r>
      </w:hyperlink>
    </w:p>
    <w:p w14:paraId="2DEAD25D" w14:textId="2075788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47" w:history="1">
        <w:r w:rsidR="009A2260" w:rsidRPr="000F2745">
          <w:rPr>
            <w:rStyle w:val="Hyperlink"/>
            <w:rFonts w:ascii="Arial" w:hAnsi="Arial" w:cs="Arial"/>
            <w:noProof/>
          </w:rPr>
          <w:t>10.7.1.1 Brief Description</w:t>
        </w:r>
        <w:r w:rsidR="009A2260">
          <w:rPr>
            <w:noProof/>
            <w:webHidden/>
          </w:rPr>
          <w:tab/>
        </w:r>
        <w:r w:rsidR="009A2260">
          <w:rPr>
            <w:noProof/>
            <w:webHidden/>
          </w:rPr>
          <w:fldChar w:fldCharType="begin"/>
        </w:r>
        <w:r w:rsidR="009A2260">
          <w:rPr>
            <w:noProof/>
            <w:webHidden/>
          </w:rPr>
          <w:instrText xml:space="preserve"> PAGEREF _Toc158905847 \h </w:instrText>
        </w:r>
        <w:r w:rsidR="009A2260">
          <w:rPr>
            <w:noProof/>
            <w:webHidden/>
          </w:rPr>
        </w:r>
        <w:r w:rsidR="009A2260">
          <w:rPr>
            <w:noProof/>
            <w:webHidden/>
          </w:rPr>
          <w:fldChar w:fldCharType="separate"/>
        </w:r>
        <w:r w:rsidR="00E007C1">
          <w:rPr>
            <w:noProof/>
            <w:webHidden/>
          </w:rPr>
          <w:t>122</w:t>
        </w:r>
        <w:r w:rsidR="009A2260">
          <w:rPr>
            <w:noProof/>
            <w:webHidden/>
          </w:rPr>
          <w:fldChar w:fldCharType="end"/>
        </w:r>
      </w:hyperlink>
    </w:p>
    <w:p w14:paraId="249511FB" w14:textId="0ECFAF1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48" w:history="1">
        <w:r w:rsidR="009A2260" w:rsidRPr="000F2745">
          <w:rPr>
            <w:rStyle w:val="Hyperlink"/>
            <w:rFonts w:ascii="Arial" w:hAnsi="Arial" w:cs="Arial"/>
            <w:noProof/>
          </w:rPr>
          <w:t>10.7.1.2 List of HLRs allocated</w:t>
        </w:r>
        <w:r w:rsidR="009A2260">
          <w:rPr>
            <w:noProof/>
            <w:webHidden/>
          </w:rPr>
          <w:tab/>
        </w:r>
        <w:r w:rsidR="009A2260">
          <w:rPr>
            <w:noProof/>
            <w:webHidden/>
          </w:rPr>
          <w:fldChar w:fldCharType="begin"/>
        </w:r>
        <w:r w:rsidR="009A2260">
          <w:rPr>
            <w:noProof/>
            <w:webHidden/>
          </w:rPr>
          <w:instrText xml:space="preserve"> PAGEREF _Toc158905848 \h </w:instrText>
        </w:r>
        <w:r w:rsidR="009A2260">
          <w:rPr>
            <w:noProof/>
            <w:webHidden/>
          </w:rPr>
        </w:r>
        <w:r w:rsidR="009A2260">
          <w:rPr>
            <w:noProof/>
            <w:webHidden/>
          </w:rPr>
          <w:fldChar w:fldCharType="separate"/>
        </w:r>
        <w:r w:rsidR="00E007C1">
          <w:rPr>
            <w:noProof/>
            <w:webHidden/>
          </w:rPr>
          <w:t>122</w:t>
        </w:r>
        <w:r w:rsidR="009A2260">
          <w:rPr>
            <w:noProof/>
            <w:webHidden/>
          </w:rPr>
          <w:fldChar w:fldCharType="end"/>
        </w:r>
      </w:hyperlink>
    </w:p>
    <w:p w14:paraId="05DF8126" w14:textId="02187BE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49" w:history="1">
        <w:r w:rsidR="009A2260" w:rsidRPr="000F2745">
          <w:rPr>
            <w:rStyle w:val="Hyperlink"/>
            <w:rFonts w:ascii="Arial" w:hAnsi="Arial" w:cs="Arial"/>
            <w:noProof/>
          </w:rPr>
          <w:t>10.7.1.3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_Toc158905849 \h </w:instrText>
        </w:r>
        <w:r w:rsidR="009A2260">
          <w:rPr>
            <w:noProof/>
            <w:webHidden/>
          </w:rPr>
        </w:r>
        <w:r w:rsidR="009A2260">
          <w:rPr>
            <w:noProof/>
            <w:webHidden/>
          </w:rPr>
          <w:fldChar w:fldCharType="separate"/>
        </w:r>
        <w:r w:rsidR="00E007C1">
          <w:rPr>
            <w:noProof/>
            <w:webHidden/>
          </w:rPr>
          <w:t>122</w:t>
        </w:r>
        <w:r w:rsidR="009A2260">
          <w:rPr>
            <w:noProof/>
            <w:webHidden/>
          </w:rPr>
          <w:fldChar w:fldCharType="end"/>
        </w:r>
      </w:hyperlink>
    </w:p>
    <w:p w14:paraId="6A6A380D" w14:textId="1E62E36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0" w:history="1">
        <w:r w:rsidR="009A2260" w:rsidRPr="000F2745">
          <w:rPr>
            <w:rStyle w:val="Hyperlink"/>
            <w:rFonts w:ascii="Arial" w:hAnsi="Arial" w:cs="Arial"/>
            <w:noProof/>
          </w:rPr>
          <w:t>10.7.1.4 Parameter list (Input/Output)</w:t>
        </w:r>
        <w:r w:rsidR="009A2260">
          <w:rPr>
            <w:noProof/>
            <w:webHidden/>
          </w:rPr>
          <w:tab/>
        </w:r>
        <w:r w:rsidR="009A2260">
          <w:rPr>
            <w:noProof/>
            <w:webHidden/>
          </w:rPr>
          <w:fldChar w:fldCharType="begin"/>
        </w:r>
        <w:r w:rsidR="009A2260">
          <w:rPr>
            <w:noProof/>
            <w:webHidden/>
          </w:rPr>
          <w:instrText xml:space="preserve"> PAGEREF _Toc158905850 \h </w:instrText>
        </w:r>
        <w:r w:rsidR="009A2260">
          <w:rPr>
            <w:noProof/>
            <w:webHidden/>
          </w:rPr>
        </w:r>
        <w:r w:rsidR="009A2260">
          <w:rPr>
            <w:noProof/>
            <w:webHidden/>
          </w:rPr>
          <w:fldChar w:fldCharType="separate"/>
        </w:r>
        <w:r w:rsidR="00E007C1">
          <w:rPr>
            <w:noProof/>
            <w:webHidden/>
          </w:rPr>
          <w:t>122</w:t>
        </w:r>
        <w:r w:rsidR="009A2260">
          <w:rPr>
            <w:noProof/>
            <w:webHidden/>
          </w:rPr>
          <w:fldChar w:fldCharType="end"/>
        </w:r>
      </w:hyperlink>
    </w:p>
    <w:p w14:paraId="07F5377C" w14:textId="5C5539B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1" w:history="1">
        <w:r w:rsidR="009A2260" w:rsidRPr="000F2745">
          <w:rPr>
            <w:rStyle w:val="Hyperlink"/>
            <w:rFonts w:ascii="Arial" w:hAnsi="Arial" w:cs="Arial"/>
            <w:noProof/>
          </w:rPr>
          <w:t>10.7.1.5 Return Value</w:t>
        </w:r>
        <w:r w:rsidR="009A2260">
          <w:rPr>
            <w:noProof/>
            <w:webHidden/>
          </w:rPr>
          <w:tab/>
        </w:r>
        <w:r w:rsidR="009A2260">
          <w:rPr>
            <w:noProof/>
            <w:webHidden/>
          </w:rPr>
          <w:fldChar w:fldCharType="begin"/>
        </w:r>
        <w:r w:rsidR="009A2260">
          <w:rPr>
            <w:noProof/>
            <w:webHidden/>
          </w:rPr>
          <w:instrText xml:space="preserve"> PAGEREF _Toc158905851 \h </w:instrText>
        </w:r>
        <w:r w:rsidR="009A2260">
          <w:rPr>
            <w:noProof/>
            <w:webHidden/>
          </w:rPr>
        </w:r>
        <w:r w:rsidR="009A2260">
          <w:rPr>
            <w:noProof/>
            <w:webHidden/>
          </w:rPr>
          <w:fldChar w:fldCharType="separate"/>
        </w:r>
        <w:r w:rsidR="00E007C1">
          <w:rPr>
            <w:noProof/>
            <w:webHidden/>
          </w:rPr>
          <w:t>122</w:t>
        </w:r>
        <w:r w:rsidR="009A2260">
          <w:rPr>
            <w:noProof/>
            <w:webHidden/>
          </w:rPr>
          <w:fldChar w:fldCharType="end"/>
        </w:r>
      </w:hyperlink>
    </w:p>
    <w:p w14:paraId="655E494A" w14:textId="0892C68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2" w:history="1">
        <w:r w:rsidR="009A2260" w:rsidRPr="000F2745">
          <w:rPr>
            <w:rStyle w:val="Hyperlink"/>
            <w:rFonts w:ascii="Arial" w:hAnsi="Arial" w:cs="Arial"/>
            <w:noProof/>
          </w:rPr>
          <w:t>10.7.1.6 Other CSUs called by this CSU</w:t>
        </w:r>
        <w:r w:rsidR="009A2260">
          <w:rPr>
            <w:noProof/>
            <w:webHidden/>
          </w:rPr>
          <w:tab/>
        </w:r>
        <w:r w:rsidR="009A2260">
          <w:rPr>
            <w:noProof/>
            <w:webHidden/>
          </w:rPr>
          <w:fldChar w:fldCharType="begin"/>
        </w:r>
        <w:r w:rsidR="009A2260">
          <w:rPr>
            <w:noProof/>
            <w:webHidden/>
          </w:rPr>
          <w:instrText xml:space="preserve"> PAGEREF _Toc158905852 \h </w:instrText>
        </w:r>
        <w:r w:rsidR="009A2260">
          <w:rPr>
            <w:noProof/>
            <w:webHidden/>
          </w:rPr>
        </w:r>
        <w:r w:rsidR="009A2260">
          <w:rPr>
            <w:noProof/>
            <w:webHidden/>
          </w:rPr>
          <w:fldChar w:fldCharType="separate"/>
        </w:r>
        <w:r w:rsidR="00E007C1">
          <w:rPr>
            <w:noProof/>
            <w:webHidden/>
          </w:rPr>
          <w:t>122</w:t>
        </w:r>
        <w:r w:rsidR="009A2260">
          <w:rPr>
            <w:noProof/>
            <w:webHidden/>
          </w:rPr>
          <w:fldChar w:fldCharType="end"/>
        </w:r>
      </w:hyperlink>
    </w:p>
    <w:p w14:paraId="6D2E9364" w14:textId="42EC769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3" w:history="1">
        <w:r w:rsidR="009A2260" w:rsidRPr="000F2745">
          <w:rPr>
            <w:rStyle w:val="Hyperlink"/>
            <w:rFonts w:ascii="Arial" w:hAnsi="Arial" w:cs="Arial"/>
            <w:noProof/>
          </w:rPr>
          <w:t>10.7.1.7 Description of list of LLRs allocated</w:t>
        </w:r>
        <w:r w:rsidR="009A2260">
          <w:rPr>
            <w:noProof/>
            <w:webHidden/>
          </w:rPr>
          <w:tab/>
        </w:r>
        <w:r w:rsidR="009A2260">
          <w:rPr>
            <w:noProof/>
            <w:webHidden/>
          </w:rPr>
          <w:fldChar w:fldCharType="begin"/>
        </w:r>
        <w:r w:rsidR="009A2260">
          <w:rPr>
            <w:noProof/>
            <w:webHidden/>
          </w:rPr>
          <w:instrText xml:space="preserve"> PAGEREF _Toc158905853 \h </w:instrText>
        </w:r>
        <w:r w:rsidR="009A2260">
          <w:rPr>
            <w:noProof/>
            <w:webHidden/>
          </w:rPr>
        </w:r>
        <w:r w:rsidR="009A2260">
          <w:rPr>
            <w:noProof/>
            <w:webHidden/>
          </w:rPr>
          <w:fldChar w:fldCharType="separate"/>
        </w:r>
        <w:r w:rsidR="00E007C1">
          <w:rPr>
            <w:noProof/>
            <w:webHidden/>
          </w:rPr>
          <w:t>123</w:t>
        </w:r>
        <w:r w:rsidR="009A2260">
          <w:rPr>
            <w:noProof/>
            <w:webHidden/>
          </w:rPr>
          <w:fldChar w:fldCharType="end"/>
        </w:r>
      </w:hyperlink>
    </w:p>
    <w:p w14:paraId="2ED958AB" w14:textId="5BB28C2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4" w:history="1">
        <w:r w:rsidR="009A2260" w:rsidRPr="000F2745">
          <w:rPr>
            <w:rStyle w:val="Hyperlink"/>
            <w:rFonts w:ascii="Arial" w:hAnsi="Arial" w:cs="Arial"/>
            <w:noProof/>
          </w:rPr>
          <w:t>10.7.1.7.1 daucmfinit-InitTask-LLR-001</w:t>
        </w:r>
        <w:r w:rsidR="009A2260">
          <w:rPr>
            <w:noProof/>
            <w:webHidden/>
          </w:rPr>
          <w:tab/>
        </w:r>
        <w:r w:rsidR="009A2260">
          <w:rPr>
            <w:noProof/>
            <w:webHidden/>
          </w:rPr>
          <w:fldChar w:fldCharType="begin"/>
        </w:r>
        <w:r w:rsidR="009A2260">
          <w:rPr>
            <w:noProof/>
            <w:webHidden/>
          </w:rPr>
          <w:instrText xml:space="preserve"> PAGEREF _Toc158905854 \h </w:instrText>
        </w:r>
        <w:r w:rsidR="009A2260">
          <w:rPr>
            <w:noProof/>
            <w:webHidden/>
          </w:rPr>
        </w:r>
        <w:r w:rsidR="009A2260">
          <w:rPr>
            <w:noProof/>
            <w:webHidden/>
          </w:rPr>
          <w:fldChar w:fldCharType="separate"/>
        </w:r>
        <w:r w:rsidR="00E007C1">
          <w:rPr>
            <w:noProof/>
            <w:webHidden/>
          </w:rPr>
          <w:t>123</w:t>
        </w:r>
        <w:r w:rsidR="009A2260">
          <w:rPr>
            <w:noProof/>
            <w:webHidden/>
          </w:rPr>
          <w:fldChar w:fldCharType="end"/>
        </w:r>
      </w:hyperlink>
    </w:p>
    <w:p w14:paraId="632B5CFA" w14:textId="61E55EE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5" w:history="1">
        <w:r w:rsidR="009A2260" w:rsidRPr="000F2745">
          <w:rPr>
            <w:rStyle w:val="Hyperlink"/>
            <w:rFonts w:ascii="Arial" w:hAnsi="Arial" w:cs="Arial"/>
            <w:noProof/>
          </w:rPr>
          <w:t>10.7.1.7.2 daucmfinit-InitTask-LLR-002</w:t>
        </w:r>
        <w:r w:rsidR="009A2260">
          <w:rPr>
            <w:noProof/>
            <w:webHidden/>
          </w:rPr>
          <w:tab/>
        </w:r>
        <w:r w:rsidR="009A2260">
          <w:rPr>
            <w:noProof/>
            <w:webHidden/>
          </w:rPr>
          <w:fldChar w:fldCharType="begin"/>
        </w:r>
        <w:r w:rsidR="009A2260">
          <w:rPr>
            <w:noProof/>
            <w:webHidden/>
          </w:rPr>
          <w:instrText xml:space="preserve"> PAGEREF _Toc158905855 \h </w:instrText>
        </w:r>
        <w:r w:rsidR="009A2260">
          <w:rPr>
            <w:noProof/>
            <w:webHidden/>
          </w:rPr>
        </w:r>
        <w:r w:rsidR="009A2260">
          <w:rPr>
            <w:noProof/>
            <w:webHidden/>
          </w:rPr>
          <w:fldChar w:fldCharType="separate"/>
        </w:r>
        <w:r w:rsidR="00E007C1">
          <w:rPr>
            <w:noProof/>
            <w:webHidden/>
          </w:rPr>
          <w:t>123</w:t>
        </w:r>
        <w:r w:rsidR="009A2260">
          <w:rPr>
            <w:noProof/>
            <w:webHidden/>
          </w:rPr>
          <w:fldChar w:fldCharType="end"/>
        </w:r>
      </w:hyperlink>
    </w:p>
    <w:p w14:paraId="119AE041" w14:textId="3F5D3D6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6" w:history="1">
        <w:r w:rsidR="009A2260" w:rsidRPr="000F2745">
          <w:rPr>
            <w:rStyle w:val="Hyperlink"/>
            <w:rFonts w:ascii="Arial" w:hAnsi="Arial" w:cs="Arial"/>
            <w:noProof/>
          </w:rPr>
          <w:t>10.7.1.7.3 daucmfinit-InitTask-LLR-003</w:t>
        </w:r>
        <w:r w:rsidR="009A2260">
          <w:rPr>
            <w:noProof/>
            <w:webHidden/>
          </w:rPr>
          <w:tab/>
        </w:r>
        <w:r w:rsidR="009A2260">
          <w:rPr>
            <w:noProof/>
            <w:webHidden/>
          </w:rPr>
          <w:fldChar w:fldCharType="begin"/>
        </w:r>
        <w:r w:rsidR="009A2260">
          <w:rPr>
            <w:noProof/>
            <w:webHidden/>
          </w:rPr>
          <w:instrText xml:space="preserve"> PAGEREF _Toc158905856 \h </w:instrText>
        </w:r>
        <w:r w:rsidR="009A2260">
          <w:rPr>
            <w:noProof/>
            <w:webHidden/>
          </w:rPr>
        </w:r>
        <w:r w:rsidR="009A2260">
          <w:rPr>
            <w:noProof/>
            <w:webHidden/>
          </w:rPr>
          <w:fldChar w:fldCharType="separate"/>
        </w:r>
        <w:r w:rsidR="00E007C1">
          <w:rPr>
            <w:noProof/>
            <w:webHidden/>
          </w:rPr>
          <w:t>123</w:t>
        </w:r>
        <w:r w:rsidR="009A2260">
          <w:rPr>
            <w:noProof/>
            <w:webHidden/>
          </w:rPr>
          <w:fldChar w:fldCharType="end"/>
        </w:r>
      </w:hyperlink>
    </w:p>
    <w:p w14:paraId="7D99D3A2" w14:textId="3695513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7" w:history="1">
        <w:r w:rsidR="009A2260" w:rsidRPr="000F2745">
          <w:rPr>
            <w:rStyle w:val="Hyperlink"/>
            <w:rFonts w:ascii="Arial" w:hAnsi="Arial" w:cs="Arial"/>
            <w:noProof/>
          </w:rPr>
          <w:t>10.7.1.7.4 daucmfinit-InitTask-LLR-004</w:t>
        </w:r>
        <w:r w:rsidR="009A2260">
          <w:rPr>
            <w:noProof/>
            <w:webHidden/>
          </w:rPr>
          <w:tab/>
        </w:r>
        <w:r w:rsidR="009A2260">
          <w:rPr>
            <w:noProof/>
            <w:webHidden/>
          </w:rPr>
          <w:fldChar w:fldCharType="begin"/>
        </w:r>
        <w:r w:rsidR="009A2260">
          <w:rPr>
            <w:noProof/>
            <w:webHidden/>
          </w:rPr>
          <w:instrText xml:space="preserve"> PAGEREF _Toc158905857 \h </w:instrText>
        </w:r>
        <w:r w:rsidR="009A2260">
          <w:rPr>
            <w:noProof/>
            <w:webHidden/>
          </w:rPr>
        </w:r>
        <w:r w:rsidR="009A2260">
          <w:rPr>
            <w:noProof/>
            <w:webHidden/>
          </w:rPr>
          <w:fldChar w:fldCharType="separate"/>
        </w:r>
        <w:r w:rsidR="00E007C1">
          <w:rPr>
            <w:noProof/>
            <w:webHidden/>
          </w:rPr>
          <w:t>123</w:t>
        </w:r>
        <w:r w:rsidR="009A2260">
          <w:rPr>
            <w:noProof/>
            <w:webHidden/>
          </w:rPr>
          <w:fldChar w:fldCharType="end"/>
        </w:r>
      </w:hyperlink>
    </w:p>
    <w:p w14:paraId="1158ECA2" w14:textId="7F4AF4D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8" w:history="1">
        <w:r w:rsidR="009A2260" w:rsidRPr="000F2745">
          <w:rPr>
            <w:rStyle w:val="Hyperlink"/>
            <w:rFonts w:ascii="Arial" w:hAnsi="Arial" w:cs="Arial"/>
            <w:noProof/>
          </w:rPr>
          <w:t>10.7.1.7.5 daucmfinit-InitTask-LLR-005</w:t>
        </w:r>
        <w:r w:rsidR="009A2260">
          <w:rPr>
            <w:noProof/>
            <w:webHidden/>
          </w:rPr>
          <w:tab/>
        </w:r>
        <w:r w:rsidR="009A2260">
          <w:rPr>
            <w:noProof/>
            <w:webHidden/>
          </w:rPr>
          <w:fldChar w:fldCharType="begin"/>
        </w:r>
        <w:r w:rsidR="009A2260">
          <w:rPr>
            <w:noProof/>
            <w:webHidden/>
          </w:rPr>
          <w:instrText xml:space="preserve"> PAGEREF _Toc158905858 \h </w:instrText>
        </w:r>
        <w:r w:rsidR="009A2260">
          <w:rPr>
            <w:noProof/>
            <w:webHidden/>
          </w:rPr>
        </w:r>
        <w:r w:rsidR="009A2260">
          <w:rPr>
            <w:noProof/>
            <w:webHidden/>
          </w:rPr>
          <w:fldChar w:fldCharType="separate"/>
        </w:r>
        <w:r w:rsidR="00E007C1">
          <w:rPr>
            <w:noProof/>
            <w:webHidden/>
          </w:rPr>
          <w:t>123</w:t>
        </w:r>
        <w:r w:rsidR="009A2260">
          <w:rPr>
            <w:noProof/>
            <w:webHidden/>
          </w:rPr>
          <w:fldChar w:fldCharType="end"/>
        </w:r>
      </w:hyperlink>
    </w:p>
    <w:p w14:paraId="1B7AC338" w14:textId="1D25BC5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59" w:history="1">
        <w:r w:rsidR="009A2260" w:rsidRPr="000F2745">
          <w:rPr>
            <w:rStyle w:val="Hyperlink"/>
            <w:rFonts w:ascii="Arial" w:hAnsi="Arial" w:cs="Arial"/>
            <w:noProof/>
          </w:rPr>
          <w:t>10.7.1.7.6 daucmfinit-InitTask-LLR-011</w:t>
        </w:r>
        <w:r w:rsidR="009A2260">
          <w:rPr>
            <w:noProof/>
            <w:webHidden/>
          </w:rPr>
          <w:tab/>
        </w:r>
        <w:r w:rsidR="009A2260">
          <w:rPr>
            <w:noProof/>
            <w:webHidden/>
          </w:rPr>
          <w:fldChar w:fldCharType="begin"/>
        </w:r>
        <w:r w:rsidR="009A2260">
          <w:rPr>
            <w:noProof/>
            <w:webHidden/>
          </w:rPr>
          <w:instrText xml:space="preserve"> PAGEREF _Toc158905859 \h </w:instrText>
        </w:r>
        <w:r w:rsidR="009A2260">
          <w:rPr>
            <w:noProof/>
            <w:webHidden/>
          </w:rPr>
        </w:r>
        <w:r w:rsidR="009A2260">
          <w:rPr>
            <w:noProof/>
            <w:webHidden/>
          </w:rPr>
          <w:fldChar w:fldCharType="separate"/>
        </w:r>
        <w:r w:rsidR="00E007C1">
          <w:rPr>
            <w:noProof/>
            <w:webHidden/>
          </w:rPr>
          <w:t>124</w:t>
        </w:r>
        <w:r w:rsidR="009A2260">
          <w:rPr>
            <w:noProof/>
            <w:webHidden/>
          </w:rPr>
          <w:fldChar w:fldCharType="end"/>
        </w:r>
      </w:hyperlink>
    </w:p>
    <w:p w14:paraId="4F9FEFF1" w14:textId="397F221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0" w:history="1">
        <w:r w:rsidR="009A2260" w:rsidRPr="000F2745">
          <w:rPr>
            <w:rStyle w:val="Hyperlink"/>
            <w:rFonts w:ascii="Arial" w:hAnsi="Arial" w:cs="Arial"/>
            <w:noProof/>
          </w:rPr>
          <w:t>10.7.1.7.7 daucmfinit-InitTask-LLR-012</w:t>
        </w:r>
        <w:r w:rsidR="009A2260">
          <w:rPr>
            <w:noProof/>
            <w:webHidden/>
          </w:rPr>
          <w:tab/>
        </w:r>
        <w:r w:rsidR="009A2260">
          <w:rPr>
            <w:noProof/>
            <w:webHidden/>
          </w:rPr>
          <w:fldChar w:fldCharType="begin"/>
        </w:r>
        <w:r w:rsidR="009A2260">
          <w:rPr>
            <w:noProof/>
            <w:webHidden/>
          </w:rPr>
          <w:instrText xml:space="preserve"> PAGEREF _Toc158905860 \h </w:instrText>
        </w:r>
        <w:r w:rsidR="009A2260">
          <w:rPr>
            <w:noProof/>
            <w:webHidden/>
          </w:rPr>
        </w:r>
        <w:r w:rsidR="009A2260">
          <w:rPr>
            <w:noProof/>
            <w:webHidden/>
          </w:rPr>
          <w:fldChar w:fldCharType="separate"/>
        </w:r>
        <w:r w:rsidR="00E007C1">
          <w:rPr>
            <w:noProof/>
            <w:webHidden/>
          </w:rPr>
          <w:t>124</w:t>
        </w:r>
        <w:r w:rsidR="009A2260">
          <w:rPr>
            <w:noProof/>
            <w:webHidden/>
          </w:rPr>
          <w:fldChar w:fldCharType="end"/>
        </w:r>
      </w:hyperlink>
    </w:p>
    <w:p w14:paraId="45C4DE05" w14:textId="43FE2D1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1" w:history="1">
        <w:r w:rsidR="009A2260" w:rsidRPr="000F2745">
          <w:rPr>
            <w:rStyle w:val="Hyperlink"/>
            <w:rFonts w:ascii="Arial" w:hAnsi="Arial" w:cs="Arial"/>
            <w:noProof/>
          </w:rPr>
          <w:t>10.7.1.7.8 daucmfinit-InitTask-LLR-013</w:t>
        </w:r>
        <w:r w:rsidR="009A2260">
          <w:rPr>
            <w:noProof/>
            <w:webHidden/>
          </w:rPr>
          <w:tab/>
        </w:r>
        <w:r w:rsidR="009A2260">
          <w:rPr>
            <w:noProof/>
            <w:webHidden/>
          </w:rPr>
          <w:fldChar w:fldCharType="begin"/>
        </w:r>
        <w:r w:rsidR="009A2260">
          <w:rPr>
            <w:noProof/>
            <w:webHidden/>
          </w:rPr>
          <w:instrText xml:space="preserve"> PAGEREF _Toc158905861 \h </w:instrText>
        </w:r>
        <w:r w:rsidR="009A2260">
          <w:rPr>
            <w:noProof/>
            <w:webHidden/>
          </w:rPr>
        </w:r>
        <w:r w:rsidR="009A2260">
          <w:rPr>
            <w:noProof/>
            <w:webHidden/>
          </w:rPr>
          <w:fldChar w:fldCharType="separate"/>
        </w:r>
        <w:r w:rsidR="00E007C1">
          <w:rPr>
            <w:noProof/>
            <w:webHidden/>
          </w:rPr>
          <w:t>124</w:t>
        </w:r>
        <w:r w:rsidR="009A2260">
          <w:rPr>
            <w:noProof/>
            <w:webHidden/>
          </w:rPr>
          <w:fldChar w:fldCharType="end"/>
        </w:r>
      </w:hyperlink>
    </w:p>
    <w:p w14:paraId="2C864E1E" w14:textId="51A5BB6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2" w:history="1">
        <w:r w:rsidR="009A2260" w:rsidRPr="000F2745">
          <w:rPr>
            <w:rStyle w:val="Hyperlink"/>
            <w:noProof/>
          </w:rPr>
          <w:t>10.7.2 HeartBeatInit</w:t>
        </w:r>
        <w:r w:rsidR="009A2260">
          <w:rPr>
            <w:noProof/>
            <w:webHidden/>
          </w:rPr>
          <w:tab/>
        </w:r>
        <w:r w:rsidR="009A2260">
          <w:rPr>
            <w:noProof/>
            <w:webHidden/>
          </w:rPr>
          <w:fldChar w:fldCharType="begin"/>
        </w:r>
        <w:r w:rsidR="009A2260">
          <w:rPr>
            <w:noProof/>
            <w:webHidden/>
          </w:rPr>
          <w:instrText xml:space="preserve"> PAGEREF _Toc158905862 \h </w:instrText>
        </w:r>
        <w:r w:rsidR="009A2260">
          <w:rPr>
            <w:noProof/>
            <w:webHidden/>
          </w:rPr>
        </w:r>
        <w:r w:rsidR="009A2260">
          <w:rPr>
            <w:noProof/>
            <w:webHidden/>
          </w:rPr>
          <w:fldChar w:fldCharType="separate"/>
        </w:r>
        <w:r w:rsidR="00E007C1">
          <w:rPr>
            <w:noProof/>
            <w:webHidden/>
          </w:rPr>
          <w:t>124</w:t>
        </w:r>
        <w:r w:rsidR="009A2260">
          <w:rPr>
            <w:noProof/>
            <w:webHidden/>
          </w:rPr>
          <w:fldChar w:fldCharType="end"/>
        </w:r>
      </w:hyperlink>
    </w:p>
    <w:p w14:paraId="376FA8BE" w14:textId="0EC16FB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3" w:history="1">
        <w:r w:rsidR="009A2260" w:rsidRPr="000F2745">
          <w:rPr>
            <w:rStyle w:val="Hyperlink"/>
            <w:rFonts w:ascii="Arial" w:hAnsi="Arial" w:cs="Arial"/>
            <w:noProof/>
          </w:rPr>
          <w:t>10.7.2.1 Brief Description</w:t>
        </w:r>
        <w:r w:rsidR="009A2260">
          <w:rPr>
            <w:noProof/>
            <w:webHidden/>
          </w:rPr>
          <w:tab/>
        </w:r>
        <w:r w:rsidR="009A2260">
          <w:rPr>
            <w:noProof/>
            <w:webHidden/>
          </w:rPr>
          <w:fldChar w:fldCharType="begin"/>
        </w:r>
        <w:r w:rsidR="009A2260">
          <w:rPr>
            <w:noProof/>
            <w:webHidden/>
          </w:rPr>
          <w:instrText xml:space="preserve"> PAGEREF _Toc158905863 \h </w:instrText>
        </w:r>
        <w:r w:rsidR="009A2260">
          <w:rPr>
            <w:noProof/>
            <w:webHidden/>
          </w:rPr>
        </w:r>
        <w:r w:rsidR="009A2260">
          <w:rPr>
            <w:noProof/>
            <w:webHidden/>
          </w:rPr>
          <w:fldChar w:fldCharType="separate"/>
        </w:r>
        <w:r w:rsidR="00E007C1">
          <w:rPr>
            <w:noProof/>
            <w:webHidden/>
          </w:rPr>
          <w:t>124</w:t>
        </w:r>
        <w:r w:rsidR="009A2260">
          <w:rPr>
            <w:noProof/>
            <w:webHidden/>
          </w:rPr>
          <w:fldChar w:fldCharType="end"/>
        </w:r>
      </w:hyperlink>
    </w:p>
    <w:p w14:paraId="51A964AD" w14:textId="21D3427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4" w:history="1">
        <w:r w:rsidR="009A2260" w:rsidRPr="000F2745">
          <w:rPr>
            <w:rStyle w:val="Hyperlink"/>
            <w:rFonts w:ascii="Arial" w:hAnsi="Arial" w:cs="Arial"/>
            <w:noProof/>
          </w:rPr>
          <w:t>10.7.2.2 List of HLRs allocated</w:t>
        </w:r>
        <w:r w:rsidR="009A2260">
          <w:rPr>
            <w:noProof/>
            <w:webHidden/>
          </w:rPr>
          <w:tab/>
        </w:r>
        <w:r w:rsidR="009A2260">
          <w:rPr>
            <w:noProof/>
            <w:webHidden/>
          </w:rPr>
          <w:fldChar w:fldCharType="begin"/>
        </w:r>
        <w:r w:rsidR="009A2260">
          <w:rPr>
            <w:noProof/>
            <w:webHidden/>
          </w:rPr>
          <w:instrText xml:space="preserve"> PAGEREF _Toc158905864 \h </w:instrText>
        </w:r>
        <w:r w:rsidR="009A2260">
          <w:rPr>
            <w:noProof/>
            <w:webHidden/>
          </w:rPr>
        </w:r>
        <w:r w:rsidR="009A2260">
          <w:rPr>
            <w:noProof/>
            <w:webHidden/>
          </w:rPr>
          <w:fldChar w:fldCharType="separate"/>
        </w:r>
        <w:r w:rsidR="00E007C1">
          <w:rPr>
            <w:noProof/>
            <w:webHidden/>
          </w:rPr>
          <w:t>125</w:t>
        </w:r>
        <w:r w:rsidR="009A2260">
          <w:rPr>
            <w:noProof/>
            <w:webHidden/>
          </w:rPr>
          <w:fldChar w:fldCharType="end"/>
        </w:r>
      </w:hyperlink>
    </w:p>
    <w:p w14:paraId="6A883103" w14:textId="3712A9A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5" w:history="1">
        <w:r w:rsidR="009A2260" w:rsidRPr="000F2745">
          <w:rPr>
            <w:rStyle w:val="Hyperlink"/>
            <w:rFonts w:ascii="Arial" w:hAnsi="Arial" w:cs="Arial"/>
            <w:noProof/>
          </w:rPr>
          <w:t>10.7.2.3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_Toc158905865 \h </w:instrText>
        </w:r>
        <w:r w:rsidR="009A2260">
          <w:rPr>
            <w:noProof/>
            <w:webHidden/>
          </w:rPr>
        </w:r>
        <w:r w:rsidR="009A2260">
          <w:rPr>
            <w:noProof/>
            <w:webHidden/>
          </w:rPr>
          <w:fldChar w:fldCharType="separate"/>
        </w:r>
        <w:r w:rsidR="00E007C1">
          <w:rPr>
            <w:noProof/>
            <w:webHidden/>
          </w:rPr>
          <w:t>125</w:t>
        </w:r>
        <w:r w:rsidR="009A2260">
          <w:rPr>
            <w:noProof/>
            <w:webHidden/>
          </w:rPr>
          <w:fldChar w:fldCharType="end"/>
        </w:r>
      </w:hyperlink>
    </w:p>
    <w:p w14:paraId="05CD3D13" w14:textId="2BD76B3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6" w:history="1">
        <w:r w:rsidR="009A2260" w:rsidRPr="000F2745">
          <w:rPr>
            <w:rStyle w:val="Hyperlink"/>
            <w:rFonts w:ascii="Arial" w:hAnsi="Arial" w:cs="Arial"/>
            <w:noProof/>
          </w:rPr>
          <w:t>10.7.2.4 Parameter list (Input/Output)</w:t>
        </w:r>
        <w:r w:rsidR="009A2260">
          <w:rPr>
            <w:noProof/>
            <w:webHidden/>
          </w:rPr>
          <w:tab/>
        </w:r>
        <w:r w:rsidR="009A2260">
          <w:rPr>
            <w:noProof/>
            <w:webHidden/>
          </w:rPr>
          <w:fldChar w:fldCharType="begin"/>
        </w:r>
        <w:r w:rsidR="009A2260">
          <w:rPr>
            <w:noProof/>
            <w:webHidden/>
          </w:rPr>
          <w:instrText xml:space="preserve"> PAGEREF _Toc158905866 \h </w:instrText>
        </w:r>
        <w:r w:rsidR="009A2260">
          <w:rPr>
            <w:noProof/>
            <w:webHidden/>
          </w:rPr>
        </w:r>
        <w:r w:rsidR="009A2260">
          <w:rPr>
            <w:noProof/>
            <w:webHidden/>
          </w:rPr>
          <w:fldChar w:fldCharType="separate"/>
        </w:r>
        <w:r w:rsidR="00E007C1">
          <w:rPr>
            <w:noProof/>
            <w:webHidden/>
          </w:rPr>
          <w:t>125</w:t>
        </w:r>
        <w:r w:rsidR="009A2260">
          <w:rPr>
            <w:noProof/>
            <w:webHidden/>
          </w:rPr>
          <w:fldChar w:fldCharType="end"/>
        </w:r>
      </w:hyperlink>
    </w:p>
    <w:p w14:paraId="2DACB47B" w14:textId="7C6DCDE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7" w:history="1">
        <w:r w:rsidR="009A2260" w:rsidRPr="000F2745">
          <w:rPr>
            <w:rStyle w:val="Hyperlink"/>
            <w:rFonts w:ascii="Arial" w:hAnsi="Arial" w:cs="Arial"/>
            <w:noProof/>
          </w:rPr>
          <w:t>10.7.2.5 Return Value</w:t>
        </w:r>
        <w:r w:rsidR="009A2260">
          <w:rPr>
            <w:noProof/>
            <w:webHidden/>
          </w:rPr>
          <w:tab/>
        </w:r>
        <w:r w:rsidR="009A2260">
          <w:rPr>
            <w:noProof/>
            <w:webHidden/>
          </w:rPr>
          <w:fldChar w:fldCharType="begin"/>
        </w:r>
        <w:r w:rsidR="009A2260">
          <w:rPr>
            <w:noProof/>
            <w:webHidden/>
          </w:rPr>
          <w:instrText xml:space="preserve"> PAGEREF _Toc158905867 \h </w:instrText>
        </w:r>
        <w:r w:rsidR="009A2260">
          <w:rPr>
            <w:noProof/>
            <w:webHidden/>
          </w:rPr>
        </w:r>
        <w:r w:rsidR="009A2260">
          <w:rPr>
            <w:noProof/>
            <w:webHidden/>
          </w:rPr>
          <w:fldChar w:fldCharType="separate"/>
        </w:r>
        <w:r w:rsidR="00E007C1">
          <w:rPr>
            <w:noProof/>
            <w:webHidden/>
          </w:rPr>
          <w:t>125</w:t>
        </w:r>
        <w:r w:rsidR="009A2260">
          <w:rPr>
            <w:noProof/>
            <w:webHidden/>
          </w:rPr>
          <w:fldChar w:fldCharType="end"/>
        </w:r>
      </w:hyperlink>
    </w:p>
    <w:p w14:paraId="55949D76" w14:textId="22EA934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8" w:history="1">
        <w:r w:rsidR="009A2260" w:rsidRPr="000F2745">
          <w:rPr>
            <w:rStyle w:val="Hyperlink"/>
            <w:rFonts w:ascii="Arial" w:hAnsi="Arial" w:cs="Arial"/>
            <w:noProof/>
          </w:rPr>
          <w:t>10.7.2.6 Other CSUs called by this CSU</w:t>
        </w:r>
        <w:r w:rsidR="009A2260">
          <w:rPr>
            <w:noProof/>
            <w:webHidden/>
          </w:rPr>
          <w:tab/>
        </w:r>
        <w:r w:rsidR="009A2260">
          <w:rPr>
            <w:noProof/>
            <w:webHidden/>
          </w:rPr>
          <w:fldChar w:fldCharType="begin"/>
        </w:r>
        <w:r w:rsidR="009A2260">
          <w:rPr>
            <w:noProof/>
            <w:webHidden/>
          </w:rPr>
          <w:instrText xml:space="preserve"> PAGEREF _Toc158905868 \h </w:instrText>
        </w:r>
        <w:r w:rsidR="009A2260">
          <w:rPr>
            <w:noProof/>
            <w:webHidden/>
          </w:rPr>
        </w:r>
        <w:r w:rsidR="009A2260">
          <w:rPr>
            <w:noProof/>
            <w:webHidden/>
          </w:rPr>
          <w:fldChar w:fldCharType="separate"/>
        </w:r>
        <w:r w:rsidR="00E007C1">
          <w:rPr>
            <w:noProof/>
            <w:webHidden/>
          </w:rPr>
          <w:t>125</w:t>
        </w:r>
        <w:r w:rsidR="009A2260">
          <w:rPr>
            <w:noProof/>
            <w:webHidden/>
          </w:rPr>
          <w:fldChar w:fldCharType="end"/>
        </w:r>
      </w:hyperlink>
    </w:p>
    <w:p w14:paraId="41699C59" w14:textId="617B0B7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69" w:history="1">
        <w:r w:rsidR="009A2260" w:rsidRPr="000F2745">
          <w:rPr>
            <w:rStyle w:val="Hyperlink"/>
            <w:rFonts w:ascii="Arial" w:hAnsi="Arial" w:cs="Arial"/>
            <w:noProof/>
          </w:rPr>
          <w:t>10.7.2.7 Description of list of LLRs allocated</w:t>
        </w:r>
        <w:r w:rsidR="009A2260">
          <w:rPr>
            <w:noProof/>
            <w:webHidden/>
          </w:rPr>
          <w:tab/>
        </w:r>
        <w:r w:rsidR="009A2260">
          <w:rPr>
            <w:noProof/>
            <w:webHidden/>
          </w:rPr>
          <w:fldChar w:fldCharType="begin"/>
        </w:r>
        <w:r w:rsidR="009A2260">
          <w:rPr>
            <w:noProof/>
            <w:webHidden/>
          </w:rPr>
          <w:instrText xml:space="preserve"> PAGEREF _Toc158905869 \h </w:instrText>
        </w:r>
        <w:r w:rsidR="009A2260">
          <w:rPr>
            <w:noProof/>
            <w:webHidden/>
          </w:rPr>
        </w:r>
        <w:r w:rsidR="009A2260">
          <w:rPr>
            <w:noProof/>
            <w:webHidden/>
          </w:rPr>
          <w:fldChar w:fldCharType="separate"/>
        </w:r>
        <w:r w:rsidR="00E007C1">
          <w:rPr>
            <w:noProof/>
            <w:webHidden/>
          </w:rPr>
          <w:t>125</w:t>
        </w:r>
        <w:r w:rsidR="009A2260">
          <w:rPr>
            <w:noProof/>
            <w:webHidden/>
          </w:rPr>
          <w:fldChar w:fldCharType="end"/>
        </w:r>
      </w:hyperlink>
    </w:p>
    <w:p w14:paraId="0B9FCC11" w14:textId="3A85172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0" w:history="1">
        <w:r w:rsidR="009A2260" w:rsidRPr="000F2745">
          <w:rPr>
            <w:rStyle w:val="Hyperlink"/>
            <w:rFonts w:ascii="Arial" w:hAnsi="Arial" w:cs="Arial"/>
            <w:noProof/>
          </w:rPr>
          <w:t>10.7.2.7.1 daucmfinit-HeartBeatInit-LLR-001</w:t>
        </w:r>
        <w:r w:rsidR="009A2260">
          <w:rPr>
            <w:noProof/>
            <w:webHidden/>
          </w:rPr>
          <w:tab/>
        </w:r>
        <w:r w:rsidR="009A2260">
          <w:rPr>
            <w:noProof/>
            <w:webHidden/>
          </w:rPr>
          <w:fldChar w:fldCharType="begin"/>
        </w:r>
        <w:r w:rsidR="009A2260">
          <w:rPr>
            <w:noProof/>
            <w:webHidden/>
          </w:rPr>
          <w:instrText xml:space="preserve"> PAGEREF _Toc158905870 \h </w:instrText>
        </w:r>
        <w:r w:rsidR="009A2260">
          <w:rPr>
            <w:noProof/>
            <w:webHidden/>
          </w:rPr>
        </w:r>
        <w:r w:rsidR="009A2260">
          <w:rPr>
            <w:noProof/>
            <w:webHidden/>
          </w:rPr>
          <w:fldChar w:fldCharType="separate"/>
        </w:r>
        <w:r w:rsidR="00E007C1">
          <w:rPr>
            <w:noProof/>
            <w:webHidden/>
          </w:rPr>
          <w:t>125</w:t>
        </w:r>
        <w:r w:rsidR="009A2260">
          <w:rPr>
            <w:noProof/>
            <w:webHidden/>
          </w:rPr>
          <w:fldChar w:fldCharType="end"/>
        </w:r>
      </w:hyperlink>
    </w:p>
    <w:p w14:paraId="0C645177" w14:textId="007960D6"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1" w:history="1">
        <w:r w:rsidR="009A2260" w:rsidRPr="000F2745">
          <w:rPr>
            <w:rStyle w:val="Hyperlink"/>
            <w:noProof/>
          </w:rPr>
          <w:t>10.7.3 InitInit</w:t>
        </w:r>
        <w:r w:rsidR="009A2260">
          <w:rPr>
            <w:noProof/>
            <w:webHidden/>
          </w:rPr>
          <w:tab/>
        </w:r>
        <w:r w:rsidR="009A2260">
          <w:rPr>
            <w:noProof/>
            <w:webHidden/>
          </w:rPr>
          <w:fldChar w:fldCharType="begin"/>
        </w:r>
        <w:r w:rsidR="009A2260">
          <w:rPr>
            <w:noProof/>
            <w:webHidden/>
          </w:rPr>
          <w:instrText xml:space="preserve"> PAGEREF _Toc158905871 \h </w:instrText>
        </w:r>
        <w:r w:rsidR="009A2260">
          <w:rPr>
            <w:noProof/>
            <w:webHidden/>
          </w:rPr>
        </w:r>
        <w:r w:rsidR="009A2260">
          <w:rPr>
            <w:noProof/>
            <w:webHidden/>
          </w:rPr>
          <w:fldChar w:fldCharType="separate"/>
        </w:r>
        <w:r w:rsidR="00E007C1">
          <w:rPr>
            <w:noProof/>
            <w:webHidden/>
          </w:rPr>
          <w:t>126</w:t>
        </w:r>
        <w:r w:rsidR="009A2260">
          <w:rPr>
            <w:noProof/>
            <w:webHidden/>
          </w:rPr>
          <w:fldChar w:fldCharType="end"/>
        </w:r>
      </w:hyperlink>
    </w:p>
    <w:p w14:paraId="7F95F8ED" w14:textId="3A198EA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2" w:history="1">
        <w:r w:rsidR="009A2260" w:rsidRPr="000F2745">
          <w:rPr>
            <w:rStyle w:val="Hyperlink"/>
            <w:rFonts w:ascii="Arial" w:hAnsi="Arial" w:cs="Arial"/>
            <w:noProof/>
          </w:rPr>
          <w:t>10.7.3.1 Brief Description</w:t>
        </w:r>
        <w:r w:rsidR="009A2260">
          <w:rPr>
            <w:noProof/>
            <w:webHidden/>
          </w:rPr>
          <w:tab/>
        </w:r>
        <w:r w:rsidR="009A2260">
          <w:rPr>
            <w:noProof/>
            <w:webHidden/>
          </w:rPr>
          <w:fldChar w:fldCharType="begin"/>
        </w:r>
        <w:r w:rsidR="009A2260">
          <w:rPr>
            <w:noProof/>
            <w:webHidden/>
          </w:rPr>
          <w:instrText xml:space="preserve"> PAGEREF _Toc158905872 \h </w:instrText>
        </w:r>
        <w:r w:rsidR="009A2260">
          <w:rPr>
            <w:noProof/>
            <w:webHidden/>
          </w:rPr>
        </w:r>
        <w:r w:rsidR="009A2260">
          <w:rPr>
            <w:noProof/>
            <w:webHidden/>
          </w:rPr>
          <w:fldChar w:fldCharType="separate"/>
        </w:r>
        <w:r w:rsidR="00E007C1">
          <w:rPr>
            <w:noProof/>
            <w:webHidden/>
          </w:rPr>
          <w:t>126</w:t>
        </w:r>
        <w:r w:rsidR="009A2260">
          <w:rPr>
            <w:noProof/>
            <w:webHidden/>
          </w:rPr>
          <w:fldChar w:fldCharType="end"/>
        </w:r>
      </w:hyperlink>
    </w:p>
    <w:p w14:paraId="377B8CDE" w14:textId="7D2185F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3" w:history="1">
        <w:r w:rsidR="009A2260" w:rsidRPr="000F2745">
          <w:rPr>
            <w:rStyle w:val="Hyperlink"/>
            <w:rFonts w:ascii="Arial" w:hAnsi="Arial" w:cs="Arial"/>
            <w:noProof/>
          </w:rPr>
          <w:t>10.7.3.2 List of HLRs allocated</w:t>
        </w:r>
        <w:r w:rsidR="009A2260">
          <w:rPr>
            <w:noProof/>
            <w:webHidden/>
          </w:rPr>
          <w:tab/>
        </w:r>
        <w:r w:rsidR="009A2260">
          <w:rPr>
            <w:noProof/>
            <w:webHidden/>
          </w:rPr>
          <w:fldChar w:fldCharType="begin"/>
        </w:r>
        <w:r w:rsidR="009A2260">
          <w:rPr>
            <w:noProof/>
            <w:webHidden/>
          </w:rPr>
          <w:instrText xml:space="preserve"> PAGEREF _Toc158905873 \h </w:instrText>
        </w:r>
        <w:r w:rsidR="009A2260">
          <w:rPr>
            <w:noProof/>
            <w:webHidden/>
          </w:rPr>
        </w:r>
        <w:r w:rsidR="009A2260">
          <w:rPr>
            <w:noProof/>
            <w:webHidden/>
          </w:rPr>
          <w:fldChar w:fldCharType="separate"/>
        </w:r>
        <w:r w:rsidR="00E007C1">
          <w:rPr>
            <w:noProof/>
            <w:webHidden/>
          </w:rPr>
          <w:t>126</w:t>
        </w:r>
        <w:r w:rsidR="009A2260">
          <w:rPr>
            <w:noProof/>
            <w:webHidden/>
          </w:rPr>
          <w:fldChar w:fldCharType="end"/>
        </w:r>
      </w:hyperlink>
    </w:p>
    <w:p w14:paraId="19D7E25D" w14:textId="7D98990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4" w:history="1">
        <w:r w:rsidR="009A2260" w:rsidRPr="000F2745">
          <w:rPr>
            <w:rStyle w:val="Hyperlink"/>
            <w:rFonts w:ascii="Arial" w:hAnsi="Arial" w:cs="Arial"/>
            <w:noProof/>
          </w:rPr>
          <w:t>10.7.3.3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_Toc158905874 \h </w:instrText>
        </w:r>
        <w:r w:rsidR="009A2260">
          <w:rPr>
            <w:noProof/>
            <w:webHidden/>
          </w:rPr>
        </w:r>
        <w:r w:rsidR="009A2260">
          <w:rPr>
            <w:noProof/>
            <w:webHidden/>
          </w:rPr>
          <w:fldChar w:fldCharType="separate"/>
        </w:r>
        <w:r w:rsidR="00E007C1">
          <w:rPr>
            <w:noProof/>
            <w:webHidden/>
          </w:rPr>
          <w:t>126</w:t>
        </w:r>
        <w:r w:rsidR="009A2260">
          <w:rPr>
            <w:noProof/>
            <w:webHidden/>
          </w:rPr>
          <w:fldChar w:fldCharType="end"/>
        </w:r>
      </w:hyperlink>
    </w:p>
    <w:p w14:paraId="0A13C8BB" w14:textId="4BF142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5" w:history="1">
        <w:r w:rsidR="009A2260" w:rsidRPr="000F2745">
          <w:rPr>
            <w:rStyle w:val="Hyperlink"/>
            <w:rFonts w:ascii="Arial" w:hAnsi="Arial" w:cs="Arial"/>
            <w:noProof/>
          </w:rPr>
          <w:t>10.7.3.4 Parameter list (Input/Output)</w:t>
        </w:r>
        <w:r w:rsidR="009A2260">
          <w:rPr>
            <w:noProof/>
            <w:webHidden/>
          </w:rPr>
          <w:tab/>
        </w:r>
        <w:r w:rsidR="009A2260">
          <w:rPr>
            <w:noProof/>
            <w:webHidden/>
          </w:rPr>
          <w:fldChar w:fldCharType="begin"/>
        </w:r>
        <w:r w:rsidR="009A2260">
          <w:rPr>
            <w:noProof/>
            <w:webHidden/>
          </w:rPr>
          <w:instrText xml:space="preserve"> PAGEREF _Toc158905875 \h </w:instrText>
        </w:r>
        <w:r w:rsidR="009A2260">
          <w:rPr>
            <w:noProof/>
            <w:webHidden/>
          </w:rPr>
        </w:r>
        <w:r w:rsidR="009A2260">
          <w:rPr>
            <w:noProof/>
            <w:webHidden/>
          </w:rPr>
          <w:fldChar w:fldCharType="separate"/>
        </w:r>
        <w:r w:rsidR="00E007C1">
          <w:rPr>
            <w:noProof/>
            <w:webHidden/>
          </w:rPr>
          <w:t>126</w:t>
        </w:r>
        <w:r w:rsidR="009A2260">
          <w:rPr>
            <w:noProof/>
            <w:webHidden/>
          </w:rPr>
          <w:fldChar w:fldCharType="end"/>
        </w:r>
      </w:hyperlink>
    </w:p>
    <w:p w14:paraId="3408513A" w14:textId="4409B42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6" w:history="1">
        <w:r w:rsidR="009A2260" w:rsidRPr="000F2745">
          <w:rPr>
            <w:rStyle w:val="Hyperlink"/>
            <w:rFonts w:ascii="Arial" w:hAnsi="Arial" w:cs="Arial"/>
            <w:noProof/>
          </w:rPr>
          <w:t>10.7.3.5 Return Value</w:t>
        </w:r>
        <w:r w:rsidR="009A2260">
          <w:rPr>
            <w:noProof/>
            <w:webHidden/>
          </w:rPr>
          <w:tab/>
        </w:r>
        <w:r w:rsidR="009A2260">
          <w:rPr>
            <w:noProof/>
            <w:webHidden/>
          </w:rPr>
          <w:fldChar w:fldCharType="begin"/>
        </w:r>
        <w:r w:rsidR="009A2260">
          <w:rPr>
            <w:noProof/>
            <w:webHidden/>
          </w:rPr>
          <w:instrText xml:space="preserve"> PAGEREF _Toc158905876 \h </w:instrText>
        </w:r>
        <w:r w:rsidR="009A2260">
          <w:rPr>
            <w:noProof/>
            <w:webHidden/>
          </w:rPr>
        </w:r>
        <w:r w:rsidR="009A2260">
          <w:rPr>
            <w:noProof/>
            <w:webHidden/>
          </w:rPr>
          <w:fldChar w:fldCharType="separate"/>
        </w:r>
        <w:r w:rsidR="00E007C1">
          <w:rPr>
            <w:noProof/>
            <w:webHidden/>
          </w:rPr>
          <w:t>126</w:t>
        </w:r>
        <w:r w:rsidR="009A2260">
          <w:rPr>
            <w:noProof/>
            <w:webHidden/>
          </w:rPr>
          <w:fldChar w:fldCharType="end"/>
        </w:r>
      </w:hyperlink>
    </w:p>
    <w:p w14:paraId="3E20E6C0" w14:textId="42A5259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7" w:history="1">
        <w:r w:rsidR="009A2260" w:rsidRPr="000F2745">
          <w:rPr>
            <w:rStyle w:val="Hyperlink"/>
            <w:rFonts w:ascii="Arial" w:hAnsi="Arial" w:cs="Arial"/>
            <w:noProof/>
          </w:rPr>
          <w:t>10.7.3.6 Other CSUs called by this CSU</w:t>
        </w:r>
        <w:r w:rsidR="009A2260">
          <w:rPr>
            <w:noProof/>
            <w:webHidden/>
          </w:rPr>
          <w:tab/>
        </w:r>
        <w:r w:rsidR="009A2260">
          <w:rPr>
            <w:noProof/>
            <w:webHidden/>
          </w:rPr>
          <w:fldChar w:fldCharType="begin"/>
        </w:r>
        <w:r w:rsidR="009A2260">
          <w:rPr>
            <w:noProof/>
            <w:webHidden/>
          </w:rPr>
          <w:instrText xml:space="preserve"> PAGEREF _Toc158905877 \h </w:instrText>
        </w:r>
        <w:r w:rsidR="009A2260">
          <w:rPr>
            <w:noProof/>
            <w:webHidden/>
          </w:rPr>
        </w:r>
        <w:r w:rsidR="009A2260">
          <w:rPr>
            <w:noProof/>
            <w:webHidden/>
          </w:rPr>
          <w:fldChar w:fldCharType="separate"/>
        </w:r>
        <w:r w:rsidR="00E007C1">
          <w:rPr>
            <w:noProof/>
            <w:webHidden/>
          </w:rPr>
          <w:t>126</w:t>
        </w:r>
        <w:r w:rsidR="009A2260">
          <w:rPr>
            <w:noProof/>
            <w:webHidden/>
          </w:rPr>
          <w:fldChar w:fldCharType="end"/>
        </w:r>
      </w:hyperlink>
    </w:p>
    <w:p w14:paraId="0F4134EF" w14:textId="2E4BC70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8" w:history="1">
        <w:r w:rsidR="009A2260" w:rsidRPr="000F2745">
          <w:rPr>
            <w:rStyle w:val="Hyperlink"/>
            <w:rFonts w:ascii="Arial" w:hAnsi="Arial" w:cs="Arial"/>
            <w:noProof/>
          </w:rPr>
          <w:t>10.7.3.7 Description of list of LLRs allocated</w:t>
        </w:r>
        <w:r w:rsidR="009A2260">
          <w:rPr>
            <w:noProof/>
            <w:webHidden/>
          </w:rPr>
          <w:tab/>
        </w:r>
        <w:r w:rsidR="009A2260">
          <w:rPr>
            <w:noProof/>
            <w:webHidden/>
          </w:rPr>
          <w:fldChar w:fldCharType="begin"/>
        </w:r>
        <w:r w:rsidR="009A2260">
          <w:rPr>
            <w:noProof/>
            <w:webHidden/>
          </w:rPr>
          <w:instrText xml:space="preserve"> PAGEREF _Toc158905878 \h </w:instrText>
        </w:r>
        <w:r w:rsidR="009A2260">
          <w:rPr>
            <w:noProof/>
            <w:webHidden/>
          </w:rPr>
        </w:r>
        <w:r w:rsidR="009A2260">
          <w:rPr>
            <w:noProof/>
            <w:webHidden/>
          </w:rPr>
          <w:fldChar w:fldCharType="separate"/>
        </w:r>
        <w:r w:rsidR="00E007C1">
          <w:rPr>
            <w:noProof/>
            <w:webHidden/>
          </w:rPr>
          <w:t>127</w:t>
        </w:r>
        <w:r w:rsidR="009A2260">
          <w:rPr>
            <w:noProof/>
            <w:webHidden/>
          </w:rPr>
          <w:fldChar w:fldCharType="end"/>
        </w:r>
      </w:hyperlink>
    </w:p>
    <w:p w14:paraId="53987EDA" w14:textId="42A81A6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79" w:history="1">
        <w:r w:rsidR="009A2260" w:rsidRPr="000F2745">
          <w:rPr>
            <w:rStyle w:val="Hyperlink"/>
            <w:rFonts w:ascii="Arial" w:hAnsi="Arial" w:cs="Arial"/>
            <w:noProof/>
          </w:rPr>
          <w:t>10.7.3.7.1 daucmfinit-InitInit-LLR-001</w:t>
        </w:r>
        <w:r w:rsidR="009A2260">
          <w:rPr>
            <w:noProof/>
            <w:webHidden/>
          </w:rPr>
          <w:tab/>
        </w:r>
        <w:r w:rsidR="009A2260">
          <w:rPr>
            <w:noProof/>
            <w:webHidden/>
          </w:rPr>
          <w:fldChar w:fldCharType="begin"/>
        </w:r>
        <w:r w:rsidR="009A2260">
          <w:rPr>
            <w:noProof/>
            <w:webHidden/>
          </w:rPr>
          <w:instrText xml:space="preserve"> PAGEREF _Toc158905879 \h </w:instrText>
        </w:r>
        <w:r w:rsidR="009A2260">
          <w:rPr>
            <w:noProof/>
            <w:webHidden/>
          </w:rPr>
        </w:r>
        <w:r w:rsidR="009A2260">
          <w:rPr>
            <w:noProof/>
            <w:webHidden/>
          </w:rPr>
          <w:fldChar w:fldCharType="separate"/>
        </w:r>
        <w:r w:rsidR="00E007C1">
          <w:rPr>
            <w:noProof/>
            <w:webHidden/>
          </w:rPr>
          <w:t>127</w:t>
        </w:r>
        <w:r w:rsidR="009A2260">
          <w:rPr>
            <w:noProof/>
            <w:webHidden/>
          </w:rPr>
          <w:fldChar w:fldCharType="end"/>
        </w:r>
      </w:hyperlink>
    </w:p>
    <w:p w14:paraId="1C475CB8" w14:textId="271E4F7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80" w:history="1">
        <w:r w:rsidR="009A2260" w:rsidRPr="000F2745">
          <w:rPr>
            <w:rStyle w:val="Hyperlink"/>
            <w:rFonts w:ascii="Arial" w:hAnsi="Arial" w:cs="Arial"/>
            <w:noProof/>
          </w:rPr>
          <w:t>10.7.3.7.2 daucmfinit-InitInit-LLR-002</w:t>
        </w:r>
        <w:r w:rsidR="009A2260">
          <w:rPr>
            <w:noProof/>
            <w:webHidden/>
          </w:rPr>
          <w:tab/>
        </w:r>
        <w:r w:rsidR="009A2260">
          <w:rPr>
            <w:noProof/>
            <w:webHidden/>
          </w:rPr>
          <w:fldChar w:fldCharType="begin"/>
        </w:r>
        <w:r w:rsidR="009A2260">
          <w:rPr>
            <w:noProof/>
            <w:webHidden/>
          </w:rPr>
          <w:instrText xml:space="preserve"> PAGEREF _Toc158905880 \h </w:instrText>
        </w:r>
        <w:r w:rsidR="009A2260">
          <w:rPr>
            <w:noProof/>
            <w:webHidden/>
          </w:rPr>
        </w:r>
        <w:r w:rsidR="009A2260">
          <w:rPr>
            <w:noProof/>
            <w:webHidden/>
          </w:rPr>
          <w:fldChar w:fldCharType="separate"/>
        </w:r>
        <w:r w:rsidR="00E007C1">
          <w:rPr>
            <w:noProof/>
            <w:webHidden/>
          </w:rPr>
          <w:t>127</w:t>
        </w:r>
        <w:r w:rsidR="009A2260">
          <w:rPr>
            <w:noProof/>
            <w:webHidden/>
          </w:rPr>
          <w:fldChar w:fldCharType="end"/>
        </w:r>
      </w:hyperlink>
    </w:p>
    <w:p w14:paraId="78BCCB6B" w14:textId="7B901386"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881" w:history="1">
        <w:r w:rsidR="009A2260" w:rsidRPr="000F2745">
          <w:rPr>
            <w:rStyle w:val="Hyperlink"/>
            <w:noProof/>
          </w:rPr>
          <w:t>10.8 daucmfintr</w:t>
        </w:r>
        <w:r w:rsidR="009A2260">
          <w:rPr>
            <w:noProof/>
            <w:webHidden/>
          </w:rPr>
          <w:tab/>
        </w:r>
        <w:r w:rsidR="009A2260">
          <w:rPr>
            <w:noProof/>
            <w:webHidden/>
          </w:rPr>
          <w:fldChar w:fldCharType="begin"/>
        </w:r>
        <w:r w:rsidR="009A2260">
          <w:rPr>
            <w:noProof/>
            <w:webHidden/>
          </w:rPr>
          <w:instrText xml:space="preserve"> PAGEREF _Toc158905881 \h </w:instrText>
        </w:r>
        <w:r w:rsidR="009A2260">
          <w:rPr>
            <w:noProof/>
            <w:webHidden/>
          </w:rPr>
        </w:r>
        <w:r w:rsidR="009A2260">
          <w:rPr>
            <w:noProof/>
            <w:webHidden/>
          </w:rPr>
          <w:fldChar w:fldCharType="separate"/>
        </w:r>
        <w:r w:rsidR="00E007C1">
          <w:rPr>
            <w:noProof/>
            <w:webHidden/>
          </w:rPr>
          <w:t>127</w:t>
        </w:r>
        <w:r w:rsidR="009A2260">
          <w:rPr>
            <w:noProof/>
            <w:webHidden/>
          </w:rPr>
          <w:fldChar w:fldCharType="end"/>
        </w:r>
      </w:hyperlink>
    </w:p>
    <w:p w14:paraId="7DD4BA22" w14:textId="6BFAF9BF"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82" w:history="1">
        <w:r w:rsidR="009A2260" w:rsidRPr="000F2745">
          <w:rPr>
            <w:rStyle w:val="Hyperlink"/>
            <w:noProof/>
          </w:rPr>
          <w:t>10.8.1 IntrInit</w:t>
        </w:r>
        <w:r w:rsidR="009A2260">
          <w:rPr>
            <w:noProof/>
            <w:webHidden/>
          </w:rPr>
          <w:tab/>
        </w:r>
        <w:r w:rsidR="009A2260">
          <w:rPr>
            <w:noProof/>
            <w:webHidden/>
          </w:rPr>
          <w:fldChar w:fldCharType="begin"/>
        </w:r>
        <w:r w:rsidR="009A2260">
          <w:rPr>
            <w:noProof/>
            <w:webHidden/>
          </w:rPr>
          <w:instrText xml:space="preserve"> PAGEREF _Toc158905882 \h </w:instrText>
        </w:r>
        <w:r w:rsidR="009A2260">
          <w:rPr>
            <w:noProof/>
            <w:webHidden/>
          </w:rPr>
        </w:r>
        <w:r w:rsidR="009A2260">
          <w:rPr>
            <w:noProof/>
            <w:webHidden/>
          </w:rPr>
          <w:fldChar w:fldCharType="separate"/>
        </w:r>
        <w:r w:rsidR="00E007C1">
          <w:rPr>
            <w:noProof/>
            <w:webHidden/>
          </w:rPr>
          <w:t>127</w:t>
        </w:r>
        <w:r w:rsidR="009A2260">
          <w:rPr>
            <w:noProof/>
            <w:webHidden/>
          </w:rPr>
          <w:fldChar w:fldCharType="end"/>
        </w:r>
      </w:hyperlink>
    </w:p>
    <w:p w14:paraId="64F5AAB4" w14:textId="7CF2F6E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83" w:history="1">
        <w:r w:rsidR="009A2260" w:rsidRPr="000F2745">
          <w:rPr>
            <w:rStyle w:val="Hyperlink"/>
            <w:rFonts w:ascii="Arial" w:hAnsi="Arial" w:cs="Arial"/>
            <w:noProof/>
          </w:rPr>
          <w:t>10.8.1.1 Brief Description</w:t>
        </w:r>
        <w:r w:rsidR="009A2260">
          <w:rPr>
            <w:noProof/>
            <w:webHidden/>
          </w:rPr>
          <w:tab/>
        </w:r>
        <w:r w:rsidR="009A2260">
          <w:rPr>
            <w:noProof/>
            <w:webHidden/>
          </w:rPr>
          <w:fldChar w:fldCharType="begin"/>
        </w:r>
        <w:r w:rsidR="009A2260">
          <w:rPr>
            <w:noProof/>
            <w:webHidden/>
          </w:rPr>
          <w:instrText xml:space="preserve"> PAGEREF _Toc158905883 \h </w:instrText>
        </w:r>
        <w:r w:rsidR="009A2260">
          <w:rPr>
            <w:noProof/>
            <w:webHidden/>
          </w:rPr>
        </w:r>
        <w:r w:rsidR="009A2260">
          <w:rPr>
            <w:noProof/>
            <w:webHidden/>
          </w:rPr>
          <w:fldChar w:fldCharType="separate"/>
        </w:r>
        <w:r w:rsidR="00E007C1">
          <w:rPr>
            <w:noProof/>
            <w:webHidden/>
          </w:rPr>
          <w:t>127</w:t>
        </w:r>
        <w:r w:rsidR="009A2260">
          <w:rPr>
            <w:noProof/>
            <w:webHidden/>
          </w:rPr>
          <w:fldChar w:fldCharType="end"/>
        </w:r>
      </w:hyperlink>
    </w:p>
    <w:p w14:paraId="3FA29B13" w14:textId="69876BF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84" w:history="1">
        <w:r w:rsidR="009A2260" w:rsidRPr="000F2745">
          <w:rPr>
            <w:rStyle w:val="Hyperlink"/>
            <w:rFonts w:ascii="Arial" w:hAnsi="Arial" w:cs="Arial"/>
            <w:noProof/>
          </w:rPr>
          <w:t>10.8.1.2 List of HLRs allocated</w:t>
        </w:r>
        <w:r w:rsidR="009A2260">
          <w:rPr>
            <w:noProof/>
            <w:webHidden/>
          </w:rPr>
          <w:tab/>
        </w:r>
        <w:r w:rsidR="009A2260">
          <w:rPr>
            <w:noProof/>
            <w:webHidden/>
          </w:rPr>
          <w:fldChar w:fldCharType="begin"/>
        </w:r>
        <w:r w:rsidR="009A2260">
          <w:rPr>
            <w:noProof/>
            <w:webHidden/>
          </w:rPr>
          <w:instrText xml:space="preserve"> PAGEREF _Toc158905884 \h </w:instrText>
        </w:r>
        <w:r w:rsidR="009A2260">
          <w:rPr>
            <w:noProof/>
            <w:webHidden/>
          </w:rPr>
        </w:r>
        <w:r w:rsidR="009A2260">
          <w:rPr>
            <w:noProof/>
            <w:webHidden/>
          </w:rPr>
          <w:fldChar w:fldCharType="separate"/>
        </w:r>
        <w:r w:rsidR="00E007C1">
          <w:rPr>
            <w:noProof/>
            <w:webHidden/>
          </w:rPr>
          <w:t>128</w:t>
        </w:r>
        <w:r w:rsidR="009A2260">
          <w:rPr>
            <w:noProof/>
            <w:webHidden/>
          </w:rPr>
          <w:fldChar w:fldCharType="end"/>
        </w:r>
      </w:hyperlink>
    </w:p>
    <w:p w14:paraId="5C240004" w14:textId="34E3579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85" w:history="1">
        <w:r w:rsidR="009A2260" w:rsidRPr="000F2745">
          <w:rPr>
            <w:rStyle w:val="Hyperlink"/>
            <w:rFonts w:ascii="Arial" w:hAnsi="Arial" w:cs="Arial"/>
            <w:noProof/>
          </w:rPr>
          <w:t>10.8.1.3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_Toc158905885 \h </w:instrText>
        </w:r>
        <w:r w:rsidR="009A2260">
          <w:rPr>
            <w:noProof/>
            <w:webHidden/>
          </w:rPr>
        </w:r>
        <w:r w:rsidR="009A2260">
          <w:rPr>
            <w:noProof/>
            <w:webHidden/>
          </w:rPr>
          <w:fldChar w:fldCharType="separate"/>
        </w:r>
        <w:r w:rsidR="00E007C1">
          <w:rPr>
            <w:noProof/>
            <w:webHidden/>
          </w:rPr>
          <w:t>128</w:t>
        </w:r>
        <w:r w:rsidR="009A2260">
          <w:rPr>
            <w:noProof/>
            <w:webHidden/>
          </w:rPr>
          <w:fldChar w:fldCharType="end"/>
        </w:r>
      </w:hyperlink>
    </w:p>
    <w:p w14:paraId="6C218AAB" w14:textId="243473F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86" w:history="1">
        <w:r w:rsidR="009A2260" w:rsidRPr="000F2745">
          <w:rPr>
            <w:rStyle w:val="Hyperlink"/>
            <w:rFonts w:ascii="Arial" w:hAnsi="Arial" w:cs="Arial"/>
            <w:noProof/>
          </w:rPr>
          <w:t>10.8.1.4 Parameter list (Input/Output)</w:t>
        </w:r>
        <w:r w:rsidR="009A2260">
          <w:rPr>
            <w:noProof/>
            <w:webHidden/>
          </w:rPr>
          <w:tab/>
        </w:r>
        <w:r w:rsidR="009A2260">
          <w:rPr>
            <w:noProof/>
            <w:webHidden/>
          </w:rPr>
          <w:fldChar w:fldCharType="begin"/>
        </w:r>
        <w:r w:rsidR="009A2260">
          <w:rPr>
            <w:noProof/>
            <w:webHidden/>
          </w:rPr>
          <w:instrText xml:space="preserve"> PAGEREF _Toc158905886 \h </w:instrText>
        </w:r>
        <w:r w:rsidR="009A2260">
          <w:rPr>
            <w:noProof/>
            <w:webHidden/>
          </w:rPr>
        </w:r>
        <w:r w:rsidR="009A2260">
          <w:rPr>
            <w:noProof/>
            <w:webHidden/>
          </w:rPr>
          <w:fldChar w:fldCharType="separate"/>
        </w:r>
        <w:r w:rsidR="00E007C1">
          <w:rPr>
            <w:noProof/>
            <w:webHidden/>
          </w:rPr>
          <w:t>128</w:t>
        </w:r>
        <w:r w:rsidR="009A2260">
          <w:rPr>
            <w:noProof/>
            <w:webHidden/>
          </w:rPr>
          <w:fldChar w:fldCharType="end"/>
        </w:r>
      </w:hyperlink>
    </w:p>
    <w:p w14:paraId="5DD1AD91" w14:textId="765473E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87" w:history="1">
        <w:r w:rsidR="009A2260" w:rsidRPr="000F2745">
          <w:rPr>
            <w:rStyle w:val="Hyperlink"/>
            <w:rFonts w:ascii="Arial" w:hAnsi="Arial" w:cs="Arial"/>
            <w:noProof/>
          </w:rPr>
          <w:t>10.8.1.5 Return Value</w:t>
        </w:r>
        <w:r w:rsidR="009A2260">
          <w:rPr>
            <w:noProof/>
            <w:webHidden/>
          </w:rPr>
          <w:tab/>
        </w:r>
        <w:r w:rsidR="009A2260">
          <w:rPr>
            <w:noProof/>
            <w:webHidden/>
          </w:rPr>
          <w:fldChar w:fldCharType="begin"/>
        </w:r>
        <w:r w:rsidR="009A2260">
          <w:rPr>
            <w:noProof/>
            <w:webHidden/>
          </w:rPr>
          <w:instrText xml:space="preserve"> PAGEREF _Toc158905887 \h </w:instrText>
        </w:r>
        <w:r w:rsidR="009A2260">
          <w:rPr>
            <w:noProof/>
            <w:webHidden/>
          </w:rPr>
        </w:r>
        <w:r w:rsidR="009A2260">
          <w:rPr>
            <w:noProof/>
            <w:webHidden/>
          </w:rPr>
          <w:fldChar w:fldCharType="separate"/>
        </w:r>
        <w:r w:rsidR="00E007C1">
          <w:rPr>
            <w:noProof/>
            <w:webHidden/>
          </w:rPr>
          <w:t>128</w:t>
        </w:r>
        <w:r w:rsidR="009A2260">
          <w:rPr>
            <w:noProof/>
            <w:webHidden/>
          </w:rPr>
          <w:fldChar w:fldCharType="end"/>
        </w:r>
      </w:hyperlink>
    </w:p>
    <w:p w14:paraId="4FFC7FCC" w14:textId="4353B7C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88" w:history="1">
        <w:r w:rsidR="009A2260" w:rsidRPr="000F2745">
          <w:rPr>
            <w:rStyle w:val="Hyperlink"/>
            <w:rFonts w:ascii="Arial" w:hAnsi="Arial" w:cs="Arial"/>
            <w:noProof/>
          </w:rPr>
          <w:t>10.8.1.6 Other CSUs called by this CSU</w:t>
        </w:r>
        <w:r w:rsidR="009A2260">
          <w:rPr>
            <w:noProof/>
            <w:webHidden/>
          </w:rPr>
          <w:tab/>
        </w:r>
        <w:r w:rsidR="009A2260">
          <w:rPr>
            <w:noProof/>
            <w:webHidden/>
          </w:rPr>
          <w:fldChar w:fldCharType="begin"/>
        </w:r>
        <w:r w:rsidR="009A2260">
          <w:rPr>
            <w:noProof/>
            <w:webHidden/>
          </w:rPr>
          <w:instrText xml:space="preserve"> PAGEREF _Toc158905888 \h </w:instrText>
        </w:r>
        <w:r w:rsidR="009A2260">
          <w:rPr>
            <w:noProof/>
            <w:webHidden/>
          </w:rPr>
        </w:r>
        <w:r w:rsidR="009A2260">
          <w:rPr>
            <w:noProof/>
            <w:webHidden/>
          </w:rPr>
          <w:fldChar w:fldCharType="separate"/>
        </w:r>
        <w:r w:rsidR="00E007C1">
          <w:rPr>
            <w:noProof/>
            <w:webHidden/>
          </w:rPr>
          <w:t>128</w:t>
        </w:r>
        <w:r w:rsidR="009A2260">
          <w:rPr>
            <w:noProof/>
            <w:webHidden/>
          </w:rPr>
          <w:fldChar w:fldCharType="end"/>
        </w:r>
      </w:hyperlink>
    </w:p>
    <w:p w14:paraId="24BF9312" w14:textId="0B47D4F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89" w:history="1">
        <w:r w:rsidR="009A2260" w:rsidRPr="000F2745">
          <w:rPr>
            <w:rStyle w:val="Hyperlink"/>
            <w:rFonts w:ascii="Arial" w:hAnsi="Arial" w:cs="Arial"/>
            <w:noProof/>
          </w:rPr>
          <w:t>10.8.1.7 Description of list of LLRs allocated</w:t>
        </w:r>
        <w:r w:rsidR="009A2260">
          <w:rPr>
            <w:noProof/>
            <w:webHidden/>
          </w:rPr>
          <w:tab/>
        </w:r>
        <w:r w:rsidR="009A2260">
          <w:rPr>
            <w:noProof/>
            <w:webHidden/>
          </w:rPr>
          <w:fldChar w:fldCharType="begin"/>
        </w:r>
        <w:r w:rsidR="009A2260">
          <w:rPr>
            <w:noProof/>
            <w:webHidden/>
          </w:rPr>
          <w:instrText xml:space="preserve"> PAGEREF _Toc158905889 \h </w:instrText>
        </w:r>
        <w:r w:rsidR="009A2260">
          <w:rPr>
            <w:noProof/>
            <w:webHidden/>
          </w:rPr>
        </w:r>
        <w:r w:rsidR="009A2260">
          <w:rPr>
            <w:noProof/>
            <w:webHidden/>
          </w:rPr>
          <w:fldChar w:fldCharType="separate"/>
        </w:r>
        <w:r w:rsidR="00E007C1">
          <w:rPr>
            <w:noProof/>
            <w:webHidden/>
          </w:rPr>
          <w:t>128</w:t>
        </w:r>
        <w:r w:rsidR="009A2260">
          <w:rPr>
            <w:noProof/>
            <w:webHidden/>
          </w:rPr>
          <w:fldChar w:fldCharType="end"/>
        </w:r>
      </w:hyperlink>
    </w:p>
    <w:p w14:paraId="6479EAD6" w14:textId="44FC35C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0" w:history="1">
        <w:r w:rsidR="009A2260" w:rsidRPr="000F2745">
          <w:rPr>
            <w:rStyle w:val="Hyperlink"/>
            <w:rFonts w:ascii="Arial" w:hAnsi="Arial" w:cs="Arial"/>
            <w:noProof/>
          </w:rPr>
          <w:t>10.8.1.7.1 daucmfintr-IntrInit-LLR-001</w:t>
        </w:r>
        <w:r w:rsidR="009A2260">
          <w:rPr>
            <w:noProof/>
            <w:webHidden/>
          </w:rPr>
          <w:tab/>
        </w:r>
        <w:r w:rsidR="009A2260">
          <w:rPr>
            <w:noProof/>
            <w:webHidden/>
          </w:rPr>
          <w:fldChar w:fldCharType="begin"/>
        </w:r>
        <w:r w:rsidR="009A2260">
          <w:rPr>
            <w:noProof/>
            <w:webHidden/>
          </w:rPr>
          <w:instrText xml:space="preserve"> PAGEREF _Toc158905890 \h </w:instrText>
        </w:r>
        <w:r w:rsidR="009A2260">
          <w:rPr>
            <w:noProof/>
            <w:webHidden/>
          </w:rPr>
        </w:r>
        <w:r w:rsidR="009A2260">
          <w:rPr>
            <w:noProof/>
            <w:webHidden/>
          </w:rPr>
          <w:fldChar w:fldCharType="separate"/>
        </w:r>
        <w:r w:rsidR="00E007C1">
          <w:rPr>
            <w:noProof/>
            <w:webHidden/>
          </w:rPr>
          <w:t>128</w:t>
        </w:r>
        <w:r w:rsidR="009A2260">
          <w:rPr>
            <w:noProof/>
            <w:webHidden/>
          </w:rPr>
          <w:fldChar w:fldCharType="end"/>
        </w:r>
      </w:hyperlink>
    </w:p>
    <w:p w14:paraId="3432F0A8" w14:textId="4A57A72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1" w:history="1">
        <w:r w:rsidR="009A2260" w:rsidRPr="000F2745">
          <w:rPr>
            <w:rStyle w:val="Hyperlink"/>
            <w:rFonts w:ascii="Arial" w:hAnsi="Arial" w:cs="Arial"/>
            <w:noProof/>
          </w:rPr>
          <w:t>10.8.1.7.2 daucmfintr-IntrInit-LLR-002</w:t>
        </w:r>
        <w:r w:rsidR="009A2260">
          <w:rPr>
            <w:noProof/>
            <w:webHidden/>
          </w:rPr>
          <w:tab/>
        </w:r>
        <w:r w:rsidR="009A2260">
          <w:rPr>
            <w:noProof/>
            <w:webHidden/>
          </w:rPr>
          <w:fldChar w:fldCharType="begin"/>
        </w:r>
        <w:r w:rsidR="009A2260">
          <w:rPr>
            <w:noProof/>
            <w:webHidden/>
          </w:rPr>
          <w:instrText xml:space="preserve"> PAGEREF _Toc158905891 \h </w:instrText>
        </w:r>
        <w:r w:rsidR="009A2260">
          <w:rPr>
            <w:noProof/>
            <w:webHidden/>
          </w:rPr>
        </w:r>
        <w:r w:rsidR="009A2260">
          <w:rPr>
            <w:noProof/>
            <w:webHidden/>
          </w:rPr>
          <w:fldChar w:fldCharType="separate"/>
        </w:r>
        <w:r w:rsidR="00E007C1">
          <w:rPr>
            <w:noProof/>
            <w:webHidden/>
          </w:rPr>
          <w:t>129</w:t>
        </w:r>
        <w:r w:rsidR="009A2260">
          <w:rPr>
            <w:noProof/>
            <w:webHidden/>
          </w:rPr>
          <w:fldChar w:fldCharType="end"/>
        </w:r>
      </w:hyperlink>
    </w:p>
    <w:p w14:paraId="21471980" w14:textId="7E8205F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2" w:history="1">
        <w:r w:rsidR="009A2260" w:rsidRPr="000F2745">
          <w:rPr>
            <w:rStyle w:val="Hyperlink"/>
            <w:noProof/>
          </w:rPr>
          <w:t>10.8.2 IntrInstall</w:t>
        </w:r>
        <w:r w:rsidR="009A2260">
          <w:rPr>
            <w:noProof/>
            <w:webHidden/>
          </w:rPr>
          <w:tab/>
        </w:r>
        <w:r w:rsidR="009A2260">
          <w:rPr>
            <w:noProof/>
            <w:webHidden/>
          </w:rPr>
          <w:fldChar w:fldCharType="begin"/>
        </w:r>
        <w:r w:rsidR="009A2260">
          <w:rPr>
            <w:noProof/>
            <w:webHidden/>
          </w:rPr>
          <w:instrText xml:space="preserve"> PAGEREF _Toc158905892 \h </w:instrText>
        </w:r>
        <w:r w:rsidR="009A2260">
          <w:rPr>
            <w:noProof/>
            <w:webHidden/>
          </w:rPr>
        </w:r>
        <w:r w:rsidR="009A2260">
          <w:rPr>
            <w:noProof/>
            <w:webHidden/>
          </w:rPr>
          <w:fldChar w:fldCharType="separate"/>
        </w:r>
        <w:r w:rsidR="00E007C1">
          <w:rPr>
            <w:noProof/>
            <w:webHidden/>
          </w:rPr>
          <w:t>129</w:t>
        </w:r>
        <w:r w:rsidR="009A2260">
          <w:rPr>
            <w:noProof/>
            <w:webHidden/>
          </w:rPr>
          <w:fldChar w:fldCharType="end"/>
        </w:r>
      </w:hyperlink>
    </w:p>
    <w:p w14:paraId="3FAA0D61" w14:textId="7327C28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3" w:history="1">
        <w:r w:rsidR="009A2260" w:rsidRPr="000F2745">
          <w:rPr>
            <w:rStyle w:val="Hyperlink"/>
            <w:rFonts w:ascii="Arial" w:hAnsi="Arial" w:cs="Arial"/>
            <w:noProof/>
          </w:rPr>
          <w:t>10.8.2.1 Brief Description</w:t>
        </w:r>
        <w:r w:rsidR="009A2260">
          <w:rPr>
            <w:noProof/>
            <w:webHidden/>
          </w:rPr>
          <w:tab/>
        </w:r>
        <w:r w:rsidR="009A2260">
          <w:rPr>
            <w:noProof/>
            <w:webHidden/>
          </w:rPr>
          <w:fldChar w:fldCharType="begin"/>
        </w:r>
        <w:r w:rsidR="009A2260">
          <w:rPr>
            <w:noProof/>
            <w:webHidden/>
          </w:rPr>
          <w:instrText xml:space="preserve"> PAGEREF _Toc158905893 \h </w:instrText>
        </w:r>
        <w:r w:rsidR="009A2260">
          <w:rPr>
            <w:noProof/>
            <w:webHidden/>
          </w:rPr>
        </w:r>
        <w:r w:rsidR="009A2260">
          <w:rPr>
            <w:noProof/>
            <w:webHidden/>
          </w:rPr>
          <w:fldChar w:fldCharType="separate"/>
        </w:r>
        <w:r w:rsidR="00E007C1">
          <w:rPr>
            <w:noProof/>
            <w:webHidden/>
          </w:rPr>
          <w:t>129</w:t>
        </w:r>
        <w:r w:rsidR="009A2260">
          <w:rPr>
            <w:noProof/>
            <w:webHidden/>
          </w:rPr>
          <w:fldChar w:fldCharType="end"/>
        </w:r>
      </w:hyperlink>
    </w:p>
    <w:p w14:paraId="79D01FD2" w14:textId="4142DA8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4" w:history="1">
        <w:r w:rsidR="009A2260" w:rsidRPr="000F2745">
          <w:rPr>
            <w:rStyle w:val="Hyperlink"/>
            <w:rFonts w:ascii="Arial" w:hAnsi="Arial" w:cs="Arial"/>
            <w:noProof/>
          </w:rPr>
          <w:t>10.8.2.2 List of HLRs allocated</w:t>
        </w:r>
        <w:r w:rsidR="009A2260">
          <w:rPr>
            <w:noProof/>
            <w:webHidden/>
          </w:rPr>
          <w:tab/>
        </w:r>
        <w:r w:rsidR="009A2260">
          <w:rPr>
            <w:noProof/>
            <w:webHidden/>
          </w:rPr>
          <w:fldChar w:fldCharType="begin"/>
        </w:r>
        <w:r w:rsidR="009A2260">
          <w:rPr>
            <w:noProof/>
            <w:webHidden/>
          </w:rPr>
          <w:instrText xml:space="preserve"> PAGEREF _Toc158905894 \h </w:instrText>
        </w:r>
        <w:r w:rsidR="009A2260">
          <w:rPr>
            <w:noProof/>
            <w:webHidden/>
          </w:rPr>
        </w:r>
        <w:r w:rsidR="009A2260">
          <w:rPr>
            <w:noProof/>
            <w:webHidden/>
          </w:rPr>
          <w:fldChar w:fldCharType="separate"/>
        </w:r>
        <w:r w:rsidR="00E007C1">
          <w:rPr>
            <w:noProof/>
            <w:webHidden/>
          </w:rPr>
          <w:t>129</w:t>
        </w:r>
        <w:r w:rsidR="009A2260">
          <w:rPr>
            <w:noProof/>
            <w:webHidden/>
          </w:rPr>
          <w:fldChar w:fldCharType="end"/>
        </w:r>
      </w:hyperlink>
    </w:p>
    <w:p w14:paraId="4061B679" w14:textId="05A6D1A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5" w:history="1">
        <w:r w:rsidR="009A2260" w:rsidRPr="000F2745">
          <w:rPr>
            <w:rStyle w:val="Hyperlink"/>
            <w:rFonts w:ascii="Arial" w:hAnsi="Arial" w:cs="Arial"/>
            <w:noProof/>
          </w:rPr>
          <w:t>10.8.2.3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_Toc158905895 \h </w:instrText>
        </w:r>
        <w:r w:rsidR="009A2260">
          <w:rPr>
            <w:noProof/>
            <w:webHidden/>
          </w:rPr>
        </w:r>
        <w:r w:rsidR="009A2260">
          <w:rPr>
            <w:noProof/>
            <w:webHidden/>
          </w:rPr>
          <w:fldChar w:fldCharType="separate"/>
        </w:r>
        <w:r w:rsidR="00E007C1">
          <w:rPr>
            <w:noProof/>
            <w:webHidden/>
          </w:rPr>
          <w:t>129</w:t>
        </w:r>
        <w:r w:rsidR="009A2260">
          <w:rPr>
            <w:noProof/>
            <w:webHidden/>
          </w:rPr>
          <w:fldChar w:fldCharType="end"/>
        </w:r>
      </w:hyperlink>
    </w:p>
    <w:p w14:paraId="7FA20B1B" w14:textId="76DAED8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6" w:history="1">
        <w:r w:rsidR="009A2260" w:rsidRPr="000F2745">
          <w:rPr>
            <w:rStyle w:val="Hyperlink"/>
            <w:rFonts w:ascii="Arial" w:hAnsi="Arial" w:cs="Arial"/>
            <w:noProof/>
          </w:rPr>
          <w:t>10.8.2.4 Parameter list (Input/Output)</w:t>
        </w:r>
        <w:r w:rsidR="009A2260">
          <w:rPr>
            <w:noProof/>
            <w:webHidden/>
          </w:rPr>
          <w:tab/>
        </w:r>
        <w:r w:rsidR="009A2260">
          <w:rPr>
            <w:noProof/>
            <w:webHidden/>
          </w:rPr>
          <w:fldChar w:fldCharType="begin"/>
        </w:r>
        <w:r w:rsidR="009A2260">
          <w:rPr>
            <w:noProof/>
            <w:webHidden/>
          </w:rPr>
          <w:instrText xml:space="preserve"> PAGEREF _Toc158905896 \h </w:instrText>
        </w:r>
        <w:r w:rsidR="009A2260">
          <w:rPr>
            <w:noProof/>
            <w:webHidden/>
          </w:rPr>
        </w:r>
        <w:r w:rsidR="009A2260">
          <w:rPr>
            <w:noProof/>
            <w:webHidden/>
          </w:rPr>
          <w:fldChar w:fldCharType="separate"/>
        </w:r>
        <w:r w:rsidR="00E007C1">
          <w:rPr>
            <w:noProof/>
            <w:webHidden/>
          </w:rPr>
          <w:t>129</w:t>
        </w:r>
        <w:r w:rsidR="009A2260">
          <w:rPr>
            <w:noProof/>
            <w:webHidden/>
          </w:rPr>
          <w:fldChar w:fldCharType="end"/>
        </w:r>
      </w:hyperlink>
    </w:p>
    <w:p w14:paraId="06911222" w14:textId="108CF4B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7" w:history="1">
        <w:r w:rsidR="009A2260" w:rsidRPr="000F2745">
          <w:rPr>
            <w:rStyle w:val="Hyperlink"/>
            <w:rFonts w:ascii="Arial" w:hAnsi="Arial" w:cs="Arial"/>
            <w:noProof/>
          </w:rPr>
          <w:t>10.8.2.5 Return Value</w:t>
        </w:r>
        <w:r w:rsidR="009A2260">
          <w:rPr>
            <w:noProof/>
            <w:webHidden/>
          </w:rPr>
          <w:tab/>
        </w:r>
        <w:r w:rsidR="009A2260">
          <w:rPr>
            <w:noProof/>
            <w:webHidden/>
          </w:rPr>
          <w:fldChar w:fldCharType="begin"/>
        </w:r>
        <w:r w:rsidR="009A2260">
          <w:rPr>
            <w:noProof/>
            <w:webHidden/>
          </w:rPr>
          <w:instrText xml:space="preserve"> PAGEREF _Toc158905897 \h </w:instrText>
        </w:r>
        <w:r w:rsidR="009A2260">
          <w:rPr>
            <w:noProof/>
            <w:webHidden/>
          </w:rPr>
        </w:r>
        <w:r w:rsidR="009A2260">
          <w:rPr>
            <w:noProof/>
            <w:webHidden/>
          </w:rPr>
          <w:fldChar w:fldCharType="separate"/>
        </w:r>
        <w:r w:rsidR="00E007C1">
          <w:rPr>
            <w:noProof/>
            <w:webHidden/>
          </w:rPr>
          <w:t>129</w:t>
        </w:r>
        <w:r w:rsidR="009A2260">
          <w:rPr>
            <w:noProof/>
            <w:webHidden/>
          </w:rPr>
          <w:fldChar w:fldCharType="end"/>
        </w:r>
      </w:hyperlink>
    </w:p>
    <w:p w14:paraId="067157A1" w14:textId="310AA90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8" w:history="1">
        <w:r w:rsidR="009A2260" w:rsidRPr="000F2745">
          <w:rPr>
            <w:rStyle w:val="Hyperlink"/>
            <w:rFonts w:ascii="Arial" w:hAnsi="Arial" w:cs="Arial"/>
            <w:noProof/>
          </w:rPr>
          <w:t>10.8.2.6 Other CSUs called by this CSU</w:t>
        </w:r>
        <w:r w:rsidR="009A2260">
          <w:rPr>
            <w:noProof/>
            <w:webHidden/>
          </w:rPr>
          <w:tab/>
        </w:r>
        <w:r w:rsidR="009A2260">
          <w:rPr>
            <w:noProof/>
            <w:webHidden/>
          </w:rPr>
          <w:fldChar w:fldCharType="begin"/>
        </w:r>
        <w:r w:rsidR="009A2260">
          <w:rPr>
            <w:noProof/>
            <w:webHidden/>
          </w:rPr>
          <w:instrText xml:space="preserve"> PAGEREF _Toc158905898 \h </w:instrText>
        </w:r>
        <w:r w:rsidR="009A2260">
          <w:rPr>
            <w:noProof/>
            <w:webHidden/>
          </w:rPr>
        </w:r>
        <w:r w:rsidR="009A2260">
          <w:rPr>
            <w:noProof/>
            <w:webHidden/>
          </w:rPr>
          <w:fldChar w:fldCharType="separate"/>
        </w:r>
        <w:r w:rsidR="00E007C1">
          <w:rPr>
            <w:noProof/>
            <w:webHidden/>
          </w:rPr>
          <w:t>129</w:t>
        </w:r>
        <w:r w:rsidR="009A2260">
          <w:rPr>
            <w:noProof/>
            <w:webHidden/>
          </w:rPr>
          <w:fldChar w:fldCharType="end"/>
        </w:r>
      </w:hyperlink>
    </w:p>
    <w:p w14:paraId="453B7495" w14:textId="24E3894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899" w:history="1">
        <w:r w:rsidR="009A2260" w:rsidRPr="000F2745">
          <w:rPr>
            <w:rStyle w:val="Hyperlink"/>
            <w:rFonts w:ascii="Arial" w:hAnsi="Arial" w:cs="Arial"/>
            <w:noProof/>
          </w:rPr>
          <w:t>10.8.2.7 Description of list of LLRs allocated</w:t>
        </w:r>
        <w:r w:rsidR="009A2260">
          <w:rPr>
            <w:noProof/>
            <w:webHidden/>
          </w:rPr>
          <w:tab/>
        </w:r>
        <w:r w:rsidR="009A2260">
          <w:rPr>
            <w:noProof/>
            <w:webHidden/>
          </w:rPr>
          <w:fldChar w:fldCharType="begin"/>
        </w:r>
        <w:r w:rsidR="009A2260">
          <w:rPr>
            <w:noProof/>
            <w:webHidden/>
          </w:rPr>
          <w:instrText xml:space="preserve"> PAGEREF _Toc158905899 \h </w:instrText>
        </w:r>
        <w:r w:rsidR="009A2260">
          <w:rPr>
            <w:noProof/>
            <w:webHidden/>
          </w:rPr>
        </w:r>
        <w:r w:rsidR="009A2260">
          <w:rPr>
            <w:noProof/>
            <w:webHidden/>
          </w:rPr>
          <w:fldChar w:fldCharType="separate"/>
        </w:r>
        <w:r w:rsidR="00E007C1">
          <w:rPr>
            <w:noProof/>
            <w:webHidden/>
          </w:rPr>
          <w:t>130</w:t>
        </w:r>
        <w:r w:rsidR="009A2260">
          <w:rPr>
            <w:noProof/>
            <w:webHidden/>
          </w:rPr>
          <w:fldChar w:fldCharType="end"/>
        </w:r>
      </w:hyperlink>
    </w:p>
    <w:p w14:paraId="14F461B5" w14:textId="742466D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0" w:history="1">
        <w:r w:rsidR="009A2260" w:rsidRPr="000F2745">
          <w:rPr>
            <w:rStyle w:val="Hyperlink"/>
            <w:rFonts w:ascii="Arial" w:hAnsi="Arial" w:cs="Arial"/>
            <w:noProof/>
          </w:rPr>
          <w:t>10.8.2.7.1 daucmfintr-IntrInstall-LLR-001</w:t>
        </w:r>
        <w:r w:rsidR="009A2260">
          <w:rPr>
            <w:noProof/>
            <w:webHidden/>
          </w:rPr>
          <w:tab/>
        </w:r>
        <w:r w:rsidR="009A2260">
          <w:rPr>
            <w:noProof/>
            <w:webHidden/>
          </w:rPr>
          <w:fldChar w:fldCharType="begin"/>
        </w:r>
        <w:r w:rsidR="009A2260">
          <w:rPr>
            <w:noProof/>
            <w:webHidden/>
          </w:rPr>
          <w:instrText xml:space="preserve"> PAGEREF _Toc158905900 \h </w:instrText>
        </w:r>
        <w:r w:rsidR="009A2260">
          <w:rPr>
            <w:noProof/>
            <w:webHidden/>
          </w:rPr>
        </w:r>
        <w:r w:rsidR="009A2260">
          <w:rPr>
            <w:noProof/>
            <w:webHidden/>
          </w:rPr>
          <w:fldChar w:fldCharType="separate"/>
        </w:r>
        <w:r w:rsidR="00E007C1">
          <w:rPr>
            <w:noProof/>
            <w:webHidden/>
          </w:rPr>
          <w:t>130</w:t>
        </w:r>
        <w:r w:rsidR="009A2260">
          <w:rPr>
            <w:noProof/>
            <w:webHidden/>
          </w:rPr>
          <w:fldChar w:fldCharType="end"/>
        </w:r>
      </w:hyperlink>
    </w:p>
    <w:p w14:paraId="7E550D9B" w14:textId="7329DCD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1" w:history="1">
        <w:r w:rsidR="009A2260" w:rsidRPr="000F2745">
          <w:rPr>
            <w:rStyle w:val="Hyperlink"/>
            <w:rFonts w:ascii="Arial" w:hAnsi="Arial" w:cs="Arial"/>
            <w:noProof/>
          </w:rPr>
          <w:t>10.8.2.7.2 daucmfintr-IntrInstall-LLR-002</w:t>
        </w:r>
        <w:r w:rsidR="009A2260">
          <w:rPr>
            <w:noProof/>
            <w:webHidden/>
          </w:rPr>
          <w:tab/>
        </w:r>
        <w:r w:rsidR="009A2260">
          <w:rPr>
            <w:noProof/>
            <w:webHidden/>
          </w:rPr>
          <w:fldChar w:fldCharType="begin"/>
        </w:r>
        <w:r w:rsidR="009A2260">
          <w:rPr>
            <w:noProof/>
            <w:webHidden/>
          </w:rPr>
          <w:instrText xml:space="preserve"> PAGEREF _Toc158905901 \h </w:instrText>
        </w:r>
        <w:r w:rsidR="009A2260">
          <w:rPr>
            <w:noProof/>
            <w:webHidden/>
          </w:rPr>
        </w:r>
        <w:r w:rsidR="009A2260">
          <w:rPr>
            <w:noProof/>
            <w:webHidden/>
          </w:rPr>
          <w:fldChar w:fldCharType="separate"/>
        </w:r>
        <w:r w:rsidR="00E007C1">
          <w:rPr>
            <w:noProof/>
            <w:webHidden/>
          </w:rPr>
          <w:t>130</w:t>
        </w:r>
        <w:r w:rsidR="009A2260">
          <w:rPr>
            <w:noProof/>
            <w:webHidden/>
          </w:rPr>
          <w:fldChar w:fldCharType="end"/>
        </w:r>
      </w:hyperlink>
    </w:p>
    <w:p w14:paraId="1FF7DDA2" w14:textId="11E15CB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2" w:history="1">
        <w:r w:rsidR="009A2260" w:rsidRPr="000F2745">
          <w:rPr>
            <w:rStyle w:val="Hyperlink"/>
            <w:rFonts w:ascii="Arial" w:hAnsi="Arial" w:cs="Arial"/>
            <w:noProof/>
          </w:rPr>
          <w:t>10.8.2.7.3 daucmfintr-IntrInstall-LLR-003</w:t>
        </w:r>
        <w:r w:rsidR="009A2260">
          <w:rPr>
            <w:noProof/>
            <w:webHidden/>
          </w:rPr>
          <w:tab/>
        </w:r>
        <w:r w:rsidR="009A2260">
          <w:rPr>
            <w:noProof/>
            <w:webHidden/>
          </w:rPr>
          <w:fldChar w:fldCharType="begin"/>
        </w:r>
        <w:r w:rsidR="009A2260">
          <w:rPr>
            <w:noProof/>
            <w:webHidden/>
          </w:rPr>
          <w:instrText xml:space="preserve"> PAGEREF _Toc158905902 \h </w:instrText>
        </w:r>
        <w:r w:rsidR="009A2260">
          <w:rPr>
            <w:noProof/>
            <w:webHidden/>
          </w:rPr>
        </w:r>
        <w:r w:rsidR="009A2260">
          <w:rPr>
            <w:noProof/>
            <w:webHidden/>
          </w:rPr>
          <w:fldChar w:fldCharType="separate"/>
        </w:r>
        <w:r w:rsidR="00E007C1">
          <w:rPr>
            <w:noProof/>
            <w:webHidden/>
          </w:rPr>
          <w:t>130</w:t>
        </w:r>
        <w:r w:rsidR="009A2260">
          <w:rPr>
            <w:noProof/>
            <w:webHidden/>
          </w:rPr>
          <w:fldChar w:fldCharType="end"/>
        </w:r>
      </w:hyperlink>
    </w:p>
    <w:p w14:paraId="02FE601B" w14:textId="02DEDB4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3" w:history="1">
        <w:r w:rsidR="009A2260" w:rsidRPr="000F2745">
          <w:rPr>
            <w:rStyle w:val="Hyperlink"/>
            <w:noProof/>
          </w:rPr>
          <w:t>10.8.3 ResetIsr</w:t>
        </w:r>
        <w:r w:rsidR="009A2260">
          <w:rPr>
            <w:noProof/>
            <w:webHidden/>
          </w:rPr>
          <w:tab/>
        </w:r>
        <w:r w:rsidR="009A2260">
          <w:rPr>
            <w:noProof/>
            <w:webHidden/>
          </w:rPr>
          <w:fldChar w:fldCharType="begin"/>
        </w:r>
        <w:r w:rsidR="009A2260">
          <w:rPr>
            <w:noProof/>
            <w:webHidden/>
          </w:rPr>
          <w:instrText xml:space="preserve"> PAGEREF _Toc158905903 \h </w:instrText>
        </w:r>
        <w:r w:rsidR="009A2260">
          <w:rPr>
            <w:noProof/>
            <w:webHidden/>
          </w:rPr>
        </w:r>
        <w:r w:rsidR="009A2260">
          <w:rPr>
            <w:noProof/>
            <w:webHidden/>
          </w:rPr>
          <w:fldChar w:fldCharType="separate"/>
        </w:r>
        <w:r w:rsidR="00E007C1">
          <w:rPr>
            <w:noProof/>
            <w:webHidden/>
          </w:rPr>
          <w:t>130</w:t>
        </w:r>
        <w:r w:rsidR="009A2260">
          <w:rPr>
            <w:noProof/>
            <w:webHidden/>
          </w:rPr>
          <w:fldChar w:fldCharType="end"/>
        </w:r>
      </w:hyperlink>
    </w:p>
    <w:p w14:paraId="73B98D86" w14:textId="6C09873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4" w:history="1">
        <w:r w:rsidR="009A2260" w:rsidRPr="000F2745">
          <w:rPr>
            <w:rStyle w:val="Hyperlink"/>
            <w:rFonts w:ascii="Arial" w:hAnsi="Arial" w:cs="Arial"/>
            <w:noProof/>
          </w:rPr>
          <w:t>10.8.3.1 Brief Description</w:t>
        </w:r>
        <w:r w:rsidR="009A2260">
          <w:rPr>
            <w:noProof/>
            <w:webHidden/>
          </w:rPr>
          <w:tab/>
        </w:r>
        <w:r w:rsidR="009A2260">
          <w:rPr>
            <w:noProof/>
            <w:webHidden/>
          </w:rPr>
          <w:fldChar w:fldCharType="begin"/>
        </w:r>
        <w:r w:rsidR="009A2260">
          <w:rPr>
            <w:noProof/>
            <w:webHidden/>
          </w:rPr>
          <w:instrText xml:space="preserve"> PAGEREF _Toc158905904 \h </w:instrText>
        </w:r>
        <w:r w:rsidR="009A2260">
          <w:rPr>
            <w:noProof/>
            <w:webHidden/>
          </w:rPr>
        </w:r>
        <w:r w:rsidR="009A2260">
          <w:rPr>
            <w:noProof/>
            <w:webHidden/>
          </w:rPr>
          <w:fldChar w:fldCharType="separate"/>
        </w:r>
        <w:r w:rsidR="00E007C1">
          <w:rPr>
            <w:noProof/>
            <w:webHidden/>
          </w:rPr>
          <w:t>130</w:t>
        </w:r>
        <w:r w:rsidR="009A2260">
          <w:rPr>
            <w:noProof/>
            <w:webHidden/>
          </w:rPr>
          <w:fldChar w:fldCharType="end"/>
        </w:r>
      </w:hyperlink>
    </w:p>
    <w:p w14:paraId="307743D8" w14:textId="33C860E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5" w:history="1">
        <w:r w:rsidR="009A2260" w:rsidRPr="000F2745">
          <w:rPr>
            <w:rStyle w:val="Hyperlink"/>
            <w:rFonts w:ascii="Arial" w:hAnsi="Arial" w:cs="Arial"/>
            <w:noProof/>
          </w:rPr>
          <w:t>10.8.3.2 List of HLRs allocated</w:t>
        </w:r>
        <w:r w:rsidR="009A2260">
          <w:rPr>
            <w:noProof/>
            <w:webHidden/>
          </w:rPr>
          <w:tab/>
        </w:r>
        <w:r w:rsidR="009A2260">
          <w:rPr>
            <w:noProof/>
            <w:webHidden/>
          </w:rPr>
          <w:fldChar w:fldCharType="begin"/>
        </w:r>
        <w:r w:rsidR="009A2260">
          <w:rPr>
            <w:noProof/>
            <w:webHidden/>
          </w:rPr>
          <w:instrText xml:space="preserve"> PAGEREF _Toc158905905 \h </w:instrText>
        </w:r>
        <w:r w:rsidR="009A2260">
          <w:rPr>
            <w:noProof/>
            <w:webHidden/>
          </w:rPr>
        </w:r>
        <w:r w:rsidR="009A2260">
          <w:rPr>
            <w:noProof/>
            <w:webHidden/>
          </w:rPr>
          <w:fldChar w:fldCharType="separate"/>
        </w:r>
        <w:r w:rsidR="00E007C1">
          <w:rPr>
            <w:noProof/>
            <w:webHidden/>
          </w:rPr>
          <w:t>130</w:t>
        </w:r>
        <w:r w:rsidR="009A2260">
          <w:rPr>
            <w:noProof/>
            <w:webHidden/>
          </w:rPr>
          <w:fldChar w:fldCharType="end"/>
        </w:r>
      </w:hyperlink>
    </w:p>
    <w:p w14:paraId="6A72911B" w14:textId="39ED113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6" w:history="1">
        <w:r w:rsidR="009A2260" w:rsidRPr="000F2745">
          <w:rPr>
            <w:rStyle w:val="Hyperlink"/>
            <w:rFonts w:ascii="Arial" w:hAnsi="Arial" w:cs="Arial"/>
            <w:noProof/>
          </w:rPr>
          <w:t>10.8.3.3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_Toc158905906 \h </w:instrText>
        </w:r>
        <w:r w:rsidR="009A2260">
          <w:rPr>
            <w:noProof/>
            <w:webHidden/>
          </w:rPr>
        </w:r>
        <w:r w:rsidR="009A2260">
          <w:rPr>
            <w:noProof/>
            <w:webHidden/>
          </w:rPr>
          <w:fldChar w:fldCharType="separate"/>
        </w:r>
        <w:r w:rsidR="00E007C1">
          <w:rPr>
            <w:noProof/>
            <w:webHidden/>
          </w:rPr>
          <w:t>131</w:t>
        </w:r>
        <w:r w:rsidR="009A2260">
          <w:rPr>
            <w:noProof/>
            <w:webHidden/>
          </w:rPr>
          <w:fldChar w:fldCharType="end"/>
        </w:r>
      </w:hyperlink>
    </w:p>
    <w:p w14:paraId="48359844" w14:textId="296943E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7" w:history="1">
        <w:r w:rsidR="009A2260" w:rsidRPr="000F2745">
          <w:rPr>
            <w:rStyle w:val="Hyperlink"/>
            <w:rFonts w:ascii="Arial" w:hAnsi="Arial" w:cs="Arial"/>
            <w:noProof/>
          </w:rPr>
          <w:t>10.8.3.4 Parameter list (Input/Output)</w:t>
        </w:r>
        <w:r w:rsidR="009A2260">
          <w:rPr>
            <w:noProof/>
            <w:webHidden/>
          </w:rPr>
          <w:tab/>
        </w:r>
        <w:r w:rsidR="009A2260">
          <w:rPr>
            <w:noProof/>
            <w:webHidden/>
          </w:rPr>
          <w:fldChar w:fldCharType="begin"/>
        </w:r>
        <w:r w:rsidR="009A2260">
          <w:rPr>
            <w:noProof/>
            <w:webHidden/>
          </w:rPr>
          <w:instrText xml:space="preserve"> PAGEREF _Toc158905907 \h </w:instrText>
        </w:r>
        <w:r w:rsidR="009A2260">
          <w:rPr>
            <w:noProof/>
            <w:webHidden/>
          </w:rPr>
        </w:r>
        <w:r w:rsidR="009A2260">
          <w:rPr>
            <w:noProof/>
            <w:webHidden/>
          </w:rPr>
          <w:fldChar w:fldCharType="separate"/>
        </w:r>
        <w:r w:rsidR="00E007C1">
          <w:rPr>
            <w:noProof/>
            <w:webHidden/>
          </w:rPr>
          <w:t>131</w:t>
        </w:r>
        <w:r w:rsidR="009A2260">
          <w:rPr>
            <w:noProof/>
            <w:webHidden/>
          </w:rPr>
          <w:fldChar w:fldCharType="end"/>
        </w:r>
      </w:hyperlink>
    </w:p>
    <w:p w14:paraId="4B1F5247" w14:textId="561686D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8" w:history="1">
        <w:r w:rsidR="009A2260" w:rsidRPr="000F2745">
          <w:rPr>
            <w:rStyle w:val="Hyperlink"/>
            <w:rFonts w:ascii="Arial" w:hAnsi="Arial" w:cs="Arial"/>
            <w:noProof/>
          </w:rPr>
          <w:t>10.8.3.5 Return Value</w:t>
        </w:r>
        <w:r w:rsidR="009A2260">
          <w:rPr>
            <w:noProof/>
            <w:webHidden/>
          </w:rPr>
          <w:tab/>
        </w:r>
        <w:r w:rsidR="009A2260">
          <w:rPr>
            <w:noProof/>
            <w:webHidden/>
          </w:rPr>
          <w:fldChar w:fldCharType="begin"/>
        </w:r>
        <w:r w:rsidR="009A2260">
          <w:rPr>
            <w:noProof/>
            <w:webHidden/>
          </w:rPr>
          <w:instrText xml:space="preserve"> PAGEREF _Toc158905908 \h </w:instrText>
        </w:r>
        <w:r w:rsidR="009A2260">
          <w:rPr>
            <w:noProof/>
            <w:webHidden/>
          </w:rPr>
        </w:r>
        <w:r w:rsidR="009A2260">
          <w:rPr>
            <w:noProof/>
            <w:webHidden/>
          </w:rPr>
          <w:fldChar w:fldCharType="separate"/>
        </w:r>
        <w:r w:rsidR="00E007C1">
          <w:rPr>
            <w:noProof/>
            <w:webHidden/>
          </w:rPr>
          <w:t>131</w:t>
        </w:r>
        <w:r w:rsidR="009A2260">
          <w:rPr>
            <w:noProof/>
            <w:webHidden/>
          </w:rPr>
          <w:fldChar w:fldCharType="end"/>
        </w:r>
      </w:hyperlink>
    </w:p>
    <w:p w14:paraId="0BA44503" w14:textId="371BD51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09" w:history="1">
        <w:r w:rsidR="009A2260" w:rsidRPr="000F2745">
          <w:rPr>
            <w:rStyle w:val="Hyperlink"/>
            <w:rFonts w:ascii="Arial" w:hAnsi="Arial" w:cs="Arial"/>
            <w:noProof/>
          </w:rPr>
          <w:t>10.8.3.6 Other CSUs called by this CSU</w:t>
        </w:r>
        <w:r w:rsidR="009A2260">
          <w:rPr>
            <w:noProof/>
            <w:webHidden/>
          </w:rPr>
          <w:tab/>
        </w:r>
        <w:r w:rsidR="009A2260">
          <w:rPr>
            <w:noProof/>
            <w:webHidden/>
          </w:rPr>
          <w:fldChar w:fldCharType="begin"/>
        </w:r>
        <w:r w:rsidR="009A2260">
          <w:rPr>
            <w:noProof/>
            <w:webHidden/>
          </w:rPr>
          <w:instrText xml:space="preserve"> PAGEREF _Toc158905909 \h </w:instrText>
        </w:r>
        <w:r w:rsidR="009A2260">
          <w:rPr>
            <w:noProof/>
            <w:webHidden/>
          </w:rPr>
        </w:r>
        <w:r w:rsidR="009A2260">
          <w:rPr>
            <w:noProof/>
            <w:webHidden/>
          </w:rPr>
          <w:fldChar w:fldCharType="separate"/>
        </w:r>
        <w:r w:rsidR="00E007C1">
          <w:rPr>
            <w:noProof/>
            <w:webHidden/>
          </w:rPr>
          <w:t>131</w:t>
        </w:r>
        <w:r w:rsidR="009A2260">
          <w:rPr>
            <w:noProof/>
            <w:webHidden/>
          </w:rPr>
          <w:fldChar w:fldCharType="end"/>
        </w:r>
      </w:hyperlink>
    </w:p>
    <w:p w14:paraId="37F8480D" w14:textId="0746426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0" w:history="1">
        <w:r w:rsidR="009A2260" w:rsidRPr="000F2745">
          <w:rPr>
            <w:rStyle w:val="Hyperlink"/>
            <w:rFonts w:ascii="Arial" w:hAnsi="Arial" w:cs="Arial"/>
            <w:noProof/>
          </w:rPr>
          <w:t>10.8.3.7 Description of list of LLRs allocated</w:t>
        </w:r>
        <w:r w:rsidR="009A2260">
          <w:rPr>
            <w:noProof/>
            <w:webHidden/>
          </w:rPr>
          <w:tab/>
        </w:r>
        <w:r w:rsidR="009A2260">
          <w:rPr>
            <w:noProof/>
            <w:webHidden/>
          </w:rPr>
          <w:fldChar w:fldCharType="begin"/>
        </w:r>
        <w:r w:rsidR="009A2260">
          <w:rPr>
            <w:noProof/>
            <w:webHidden/>
          </w:rPr>
          <w:instrText xml:space="preserve"> PAGEREF _Toc158905910 \h </w:instrText>
        </w:r>
        <w:r w:rsidR="009A2260">
          <w:rPr>
            <w:noProof/>
            <w:webHidden/>
          </w:rPr>
        </w:r>
        <w:r w:rsidR="009A2260">
          <w:rPr>
            <w:noProof/>
            <w:webHidden/>
          </w:rPr>
          <w:fldChar w:fldCharType="separate"/>
        </w:r>
        <w:r w:rsidR="00E007C1">
          <w:rPr>
            <w:noProof/>
            <w:webHidden/>
          </w:rPr>
          <w:t>131</w:t>
        </w:r>
        <w:r w:rsidR="009A2260">
          <w:rPr>
            <w:noProof/>
            <w:webHidden/>
          </w:rPr>
          <w:fldChar w:fldCharType="end"/>
        </w:r>
      </w:hyperlink>
    </w:p>
    <w:p w14:paraId="4AF0EAE5" w14:textId="11E21A9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1" w:history="1">
        <w:r w:rsidR="009A2260" w:rsidRPr="000F2745">
          <w:rPr>
            <w:rStyle w:val="Hyperlink"/>
            <w:rFonts w:ascii="Arial" w:hAnsi="Arial" w:cs="Arial"/>
            <w:noProof/>
          </w:rPr>
          <w:t>10.8.3.7.1 daucmfintr-ResetIsr-LLR-001</w:t>
        </w:r>
        <w:r w:rsidR="009A2260">
          <w:rPr>
            <w:noProof/>
            <w:webHidden/>
          </w:rPr>
          <w:tab/>
        </w:r>
        <w:r w:rsidR="009A2260">
          <w:rPr>
            <w:noProof/>
            <w:webHidden/>
          </w:rPr>
          <w:fldChar w:fldCharType="begin"/>
        </w:r>
        <w:r w:rsidR="009A2260">
          <w:rPr>
            <w:noProof/>
            <w:webHidden/>
          </w:rPr>
          <w:instrText xml:space="preserve"> PAGEREF _Toc158905911 \h </w:instrText>
        </w:r>
        <w:r w:rsidR="009A2260">
          <w:rPr>
            <w:noProof/>
            <w:webHidden/>
          </w:rPr>
        </w:r>
        <w:r w:rsidR="009A2260">
          <w:rPr>
            <w:noProof/>
            <w:webHidden/>
          </w:rPr>
          <w:fldChar w:fldCharType="separate"/>
        </w:r>
        <w:r w:rsidR="00E007C1">
          <w:rPr>
            <w:noProof/>
            <w:webHidden/>
          </w:rPr>
          <w:t>131</w:t>
        </w:r>
        <w:r w:rsidR="009A2260">
          <w:rPr>
            <w:noProof/>
            <w:webHidden/>
          </w:rPr>
          <w:fldChar w:fldCharType="end"/>
        </w:r>
      </w:hyperlink>
    </w:p>
    <w:p w14:paraId="17703AAC" w14:textId="31F1F98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2" w:history="1">
        <w:r w:rsidR="009A2260" w:rsidRPr="000F2745">
          <w:rPr>
            <w:rStyle w:val="Hyperlink"/>
            <w:noProof/>
          </w:rPr>
          <w:t>10.8.4 NonMaskable</w:t>
        </w:r>
        <w:r w:rsidR="009A2260">
          <w:rPr>
            <w:noProof/>
            <w:webHidden/>
          </w:rPr>
          <w:tab/>
        </w:r>
        <w:r w:rsidR="009A2260">
          <w:rPr>
            <w:noProof/>
            <w:webHidden/>
          </w:rPr>
          <w:fldChar w:fldCharType="begin"/>
        </w:r>
        <w:r w:rsidR="009A2260">
          <w:rPr>
            <w:noProof/>
            <w:webHidden/>
          </w:rPr>
          <w:instrText xml:space="preserve"> PAGEREF _Toc158905912 \h </w:instrText>
        </w:r>
        <w:r w:rsidR="009A2260">
          <w:rPr>
            <w:noProof/>
            <w:webHidden/>
          </w:rPr>
        </w:r>
        <w:r w:rsidR="009A2260">
          <w:rPr>
            <w:noProof/>
            <w:webHidden/>
          </w:rPr>
          <w:fldChar w:fldCharType="separate"/>
        </w:r>
        <w:r w:rsidR="00E007C1">
          <w:rPr>
            <w:noProof/>
            <w:webHidden/>
          </w:rPr>
          <w:t>131</w:t>
        </w:r>
        <w:r w:rsidR="009A2260">
          <w:rPr>
            <w:noProof/>
            <w:webHidden/>
          </w:rPr>
          <w:fldChar w:fldCharType="end"/>
        </w:r>
      </w:hyperlink>
    </w:p>
    <w:p w14:paraId="4787860A" w14:textId="25247FD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3" w:history="1">
        <w:r w:rsidR="009A2260" w:rsidRPr="000F2745">
          <w:rPr>
            <w:rStyle w:val="Hyperlink"/>
            <w:rFonts w:ascii="Arial" w:hAnsi="Arial" w:cs="Arial"/>
            <w:noProof/>
          </w:rPr>
          <w:t>10.8.4.1 Brief Description</w:t>
        </w:r>
        <w:r w:rsidR="009A2260">
          <w:rPr>
            <w:noProof/>
            <w:webHidden/>
          </w:rPr>
          <w:tab/>
        </w:r>
        <w:r w:rsidR="009A2260">
          <w:rPr>
            <w:noProof/>
            <w:webHidden/>
          </w:rPr>
          <w:fldChar w:fldCharType="begin"/>
        </w:r>
        <w:r w:rsidR="009A2260">
          <w:rPr>
            <w:noProof/>
            <w:webHidden/>
          </w:rPr>
          <w:instrText xml:space="preserve"> PAGEREF _Toc158905913 \h </w:instrText>
        </w:r>
        <w:r w:rsidR="009A2260">
          <w:rPr>
            <w:noProof/>
            <w:webHidden/>
          </w:rPr>
        </w:r>
        <w:r w:rsidR="009A2260">
          <w:rPr>
            <w:noProof/>
            <w:webHidden/>
          </w:rPr>
          <w:fldChar w:fldCharType="separate"/>
        </w:r>
        <w:r w:rsidR="00E007C1">
          <w:rPr>
            <w:noProof/>
            <w:webHidden/>
          </w:rPr>
          <w:t>131</w:t>
        </w:r>
        <w:r w:rsidR="009A2260">
          <w:rPr>
            <w:noProof/>
            <w:webHidden/>
          </w:rPr>
          <w:fldChar w:fldCharType="end"/>
        </w:r>
      </w:hyperlink>
    </w:p>
    <w:p w14:paraId="352E1842" w14:textId="1C7D67E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4" w:history="1">
        <w:r w:rsidR="009A2260" w:rsidRPr="000F2745">
          <w:rPr>
            <w:rStyle w:val="Hyperlink"/>
            <w:rFonts w:ascii="Arial" w:hAnsi="Arial" w:cs="Arial"/>
            <w:noProof/>
          </w:rPr>
          <w:t>10.8.4.2 List of HLRs allocated</w:t>
        </w:r>
        <w:r w:rsidR="009A2260">
          <w:rPr>
            <w:noProof/>
            <w:webHidden/>
          </w:rPr>
          <w:tab/>
        </w:r>
        <w:r w:rsidR="009A2260">
          <w:rPr>
            <w:noProof/>
            <w:webHidden/>
          </w:rPr>
          <w:fldChar w:fldCharType="begin"/>
        </w:r>
        <w:r w:rsidR="009A2260">
          <w:rPr>
            <w:noProof/>
            <w:webHidden/>
          </w:rPr>
          <w:instrText xml:space="preserve"> PAGEREF _Toc158905914 \h </w:instrText>
        </w:r>
        <w:r w:rsidR="009A2260">
          <w:rPr>
            <w:noProof/>
            <w:webHidden/>
          </w:rPr>
        </w:r>
        <w:r w:rsidR="009A2260">
          <w:rPr>
            <w:noProof/>
            <w:webHidden/>
          </w:rPr>
          <w:fldChar w:fldCharType="separate"/>
        </w:r>
        <w:r w:rsidR="00E007C1">
          <w:rPr>
            <w:noProof/>
            <w:webHidden/>
          </w:rPr>
          <w:t>132</w:t>
        </w:r>
        <w:r w:rsidR="009A2260">
          <w:rPr>
            <w:noProof/>
            <w:webHidden/>
          </w:rPr>
          <w:fldChar w:fldCharType="end"/>
        </w:r>
      </w:hyperlink>
    </w:p>
    <w:p w14:paraId="446561A9" w14:textId="2C93DF4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5" w:history="1">
        <w:r w:rsidR="009A2260" w:rsidRPr="000F2745">
          <w:rPr>
            <w:rStyle w:val="Hyperlink"/>
            <w:rFonts w:ascii="Arial" w:hAnsi="Arial" w:cs="Arial"/>
            <w:noProof/>
          </w:rPr>
          <w:t>10.8.4.3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_Toc158905915 \h </w:instrText>
        </w:r>
        <w:r w:rsidR="009A2260">
          <w:rPr>
            <w:noProof/>
            <w:webHidden/>
          </w:rPr>
        </w:r>
        <w:r w:rsidR="009A2260">
          <w:rPr>
            <w:noProof/>
            <w:webHidden/>
          </w:rPr>
          <w:fldChar w:fldCharType="separate"/>
        </w:r>
        <w:r w:rsidR="00E007C1">
          <w:rPr>
            <w:noProof/>
            <w:webHidden/>
          </w:rPr>
          <w:t>132</w:t>
        </w:r>
        <w:r w:rsidR="009A2260">
          <w:rPr>
            <w:noProof/>
            <w:webHidden/>
          </w:rPr>
          <w:fldChar w:fldCharType="end"/>
        </w:r>
      </w:hyperlink>
    </w:p>
    <w:p w14:paraId="00606764" w14:textId="1916292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6" w:history="1">
        <w:r w:rsidR="009A2260" w:rsidRPr="000F2745">
          <w:rPr>
            <w:rStyle w:val="Hyperlink"/>
            <w:rFonts w:ascii="Arial" w:hAnsi="Arial" w:cs="Arial"/>
            <w:noProof/>
          </w:rPr>
          <w:t>10.8.4.4 Parameter list (Input/Output)</w:t>
        </w:r>
        <w:r w:rsidR="009A2260">
          <w:rPr>
            <w:noProof/>
            <w:webHidden/>
          </w:rPr>
          <w:tab/>
        </w:r>
        <w:r w:rsidR="009A2260">
          <w:rPr>
            <w:noProof/>
            <w:webHidden/>
          </w:rPr>
          <w:fldChar w:fldCharType="begin"/>
        </w:r>
        <w:r w:rsidR="009A2260">
          <w:rPr>
            <w:noProof/>
            <w:webHidden/>
          </w:rPr>
          <w:instrText xml:space="preserve"> PAGEREF _Toc158905916 \h </w:instrText>
        </w:r>
        <w:r w:rsidR="009A2260">
          <w:rPr>
            <w:noProof/>
            <w:webHidden/>
          </w:rPr>
        </w:r>
        <w:r w:rsidR="009A2260">
          <w:rPr>
            <w:noProof/>
            <w:webHidden/>
          </w:rPr>
          <w:fldChar w:fldCharType="separate"/>
        </w:r>
        <w:r w:rsidR="00E007C1">
          <w:rPr>
            <w:noProof/>
            <w:webHidden/>
          </w:rPr>
          <w:t>132</w:t>
        </w:r>
        <w:r w:rsidR="009A2260">
          <w:rPr>
            <w:noProof/>
            <w:webHidden/>
          </w:rPr>
          <w:fldChar w:fldCharType="end"/>
        </w:r>
      </w:hyperlink>
    </w:p>
    <w:p w14:paraId="0D6B1663" w14:textId="07B9AC8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7" w:history="1">
        <w:r w:rsidR="009A2260" w:rsidRPr="000F2745">
          <w:rPr>
            <w:rStyle w:val="Hyperlink"/>
            <w:rFonts w:ascii="Arial" w:hAnsi="Arial" w:cs="Arial"/>
            <w:noProof/>
          </w:rPr>
          <w:t>10.8.4.5 Return Value</w:t>
        </w:r>
        <w:r w:rsidR="009A2260">
          <w:rPr>
            <w:noProof/>
            <w:webHidden/>
          </w:rPr>
          <w:tab/>
        </w:r>
        <w:r w:rsidR="009A2260">
          <w:rPr>
            <w:noProof/>
            <w:webHidden/>
          </w:rPr>
          <w:fldChar w:fldCharType="begin"/>
        </w:r>
        <w:r w:rsidR="009A2260">
          <w:rPr>
            <w:noProof/>
            <w:webHidden/>
          </w:rPr>
          <w:instrText xml:space="preserve"> PAGEREF _Toc158905917 \h </w:instrText>
        </w:r>
        <w:r w:rsidR="009A2260">
          <w:rPr>
            <w:noProof/>
            <w:webHidden/>
          </w:rPr>
        </w:r>
        <w:r w:rsidR="009A2260">
          <w:rPr>
            <w:noProof/>
            <w:webHidden/>
          </w:rPr>
          <w:fldChar w:fldCharType="separate"/>
        </w:r>
        <w:r w:rsidR="00E007C1">
          <w:rPr>
            <w:noProof/>
            <w:webHidden/>
          </w:rPr>
          <w:t>132</w:t>
        </w:r>
        <w:r w:rsidR="009A2260">
          <w:rPr>
            <w:noProof/>
            <w:webHidden/>
          </w:rPr>
          <w:fldChar w:fldCharType="end"/>
        </w:r>
      </w:hyperlink>
    </w:p>
    <w:p w14:paraId="60468A23" w14:textId="66E6CA6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8" w:history="1">
        <w:r w:rsidR="009A2260" w:rsidRPr="000F2745">
          <w:rPr>
            <w:rStyle w:val="Hyperlink"/>
            <w:rFonts w:ascii="Arial" w:hAnsi="Arial" w:cs="Arial"/>
            <w:noProof/>
          </w:rPr>
          <w:t>10.8.4.6 Other CSUs called by this CSU</w:t>
        </w:r>
        <w:r w:rsidR="009A2260">
          <w:rPr>
            <w:noProof/>
            <w:webHidden/>
          </w:rPr>
          <w:tab/>
        </w:r>
        <w:r w:rsidR="009A2260">
          <w:rPr>
            <w:noProof/>
            <w:webHidden/>
          </w:rPr>
          <w:fldChar w:fldCharType="begin"/>
        </w:r>
        <w:r w:rsidR="009A2260">
          <w:rPr>
            <w:noProof/>
            <w:webHidden/>
          </w:rPr>
          <w:instrText xml:space="preserve"> PAGEREF _Toc158905918 \h </w:instrText>
        </w:r>
        <w:r w:rsidR="009A2260">
          <w:rPr>
            <w:noProof/>
            <w:webHidden/>
          </w:rPr>
        </w:r>
        <w:r w:rsidR="009A2260">
          <w:rPr>
            <w:noProof/>
            <w:webHidden/>
          </w:rPr>
          <w:fldChar w:fldCharType="separate"/>
        </w:r>
        <w:r w:rsidR="00E007C1">
          <w:rPr>
            <w:noProof/>
            <w:webHidden/>
          </w:rPr>
          <w:t>132</w:t>
        </w:r>
        <w:r w:rsidR="009A2260">
          <w:rPr>
            <w:noProof/>
            <w:webHidden/>
          </w:rPr>
          <w:fldChar w:fldCharType="end"/>
        </w:r>
      </w:hyperlink>
    </w:p>
    <w:p w14:paraId="0D2E5570" w14:textId="643D194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19" w:history="1">
        <w:r w:rsidR="009A2260" w:rsidRPr="000F2745">
          <w:rPr>
            <w:rStyle w:val="Hyperlink"/>
            <w:rFonts w:ascii="Arial" w:hAnsi="Arial" w:cs="Arial"/>
            <w:noProof/>
          </w:rPr>
          <w:t>10.8.4.7 Description of list of LLRs allocated</w:t>
        </w:r>
        <w:r w:rsidR="009A2260">
          <w:rPr>
            <w:noProof/>
            <w:webHidden/>
          </w:rPr>
          <w:tab/>
        </w:r>
        <w:r w:rsidR="009A2260">
          <w:rPr>
            <w:noProof/>
            <w:webHidden/>
          </w:rPr>
          <w:fldChar w:fldCharType="begin"/>
        </w:r>
        <w:r w:rsidR="009A2260">
          <w:rPr>
            <w:noProof/>
            <w:webHidden/>
          </w:rPr>
          <w:instrText xml:space="preserve"> PAGEREF _Toc158905919 \h </w:instrText>
        </w:r>
        <w:r w:rsidR="009A2260">
          <w:rPr>
            <w:noProof/>
            <w:webHidden/>
          </w:rPr>
        </w:r>
        <w:r w:rsidR="009A2260">
          <w:rPr>
            <w:noProof/>
            <w:webHidden/>
          </w:rPr>
          <w:fldChar w:fldCharType="separate"/>
        </w:r>
        <w:r w:rsidR="00E007C1">
          <w:rPr>
            <w:noProof/>
            <w:webHidden/>
          </w:rPr>
          <w:t>132</w:t>
        </w:r>
        <w:r w:rsidR="009A2260">
          <w:rPr>
            <w:noProof/>
            <w:webHidden/>
          </w:rPr>
          <w:fldChar w:fldCharType="end"/>
        </w:r>
      </w:hyperlink>
    </w:p>
    <w:p w14:paraId="459064E1" w14:textId="76B49E3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0" w:history="1">
        <w:r w:rsidR="009A2260" w:rsidRPr="000F2745">
          <w:rPr>
            <w:rStyle w:val="Hyperlink"/>
            <w:rFonts w:ascii="Arial" w:hAnsi="Arial" w:cs="Arial"/>
            <w:noProof/>
          </w:rPr>
          <w:t>10.8.4.7.1 daucmfintr-NonMaskable-LLR-001</w:t>
        </w:r>
        <w:r w:rsidR="009A2260">
          <w:rPr>
            <w:noProof/>
            <w:webHidden/>
          </w:rPr>
          <w:tab/>
        </w:r>
        <w:r w:rsidR="009A2260">
          <w:rPr>
            <w:noProof/>
            <w:webHidden/>
          </w:rPr>
          <w:fldChar w:fldCharType="begin"/>
        </w:r>
        <w:r w:rsidR="009A2260">
          <w:rPr>
            <w:noProof/>
            <w:webHidden/>
          </w:rPr>
          <w:instrText xml:space="preserve"> PAGEREF _Toc158905920 \h </w:instrText>
        </w:r>
        <w:r w:rsidR="009A2260">
          <w:rPr>
            <w:noProof/>
            <w:webHidden/>
          </w:rPr>
        </w:r>
        <w:r w:rsidR="009A2260">
          <w:rPr>
            <w:noProof/>
            <w:webHidden/>
          </w:rPr>
          <w:fldChar w:fldCharType="separate"/>
        </w:r>
        <w:r w:rsidR="00E007C1">
          <w:rPr>
            <w:noProof/>
            <w:webHidden/>
          </w:rPr>
          <w:t>132</w:t>
        </w:r>
        <w:r w:rsidR="009A2260">
          <w:rPr>
            <w:noProof/>
            <w:webHidden/>
          </w:rPr>
          <w:fldChar w:fldCharType="end"/>
        </w:r>
      </w:hyperlink>
    </w:p>
    <w:p w14:paraId="4F7AF89C" w14:textId="75C33CA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1" w:history="1">
        <w:r w:rsidR="009A2260" w:rsidRPr="000F2745">
          <w:rPr>
            <w:rStyle w:val="Hyperlink"/>
            <w:noProof/>
          </w:rPr>
          <w:t>10.8.5 HardFault</w:t>
        </w:r>
        <w:r w:rsidR="009A2260">
          <w:rPr>
            <w:noProof/>
            <w:webHidden/>
          </w:rPr>
          <w:tab/>
        </w:r>
        <w:r w:rsidR="009A2260">
          <w:rPr>
            <w:noProof/>
            <w:webHidden/>
          </w:rPr>
          <w:fldChar w:fldCharType="begin"/>
        </w:r>
        <w:r w:rsidR="009A2260">
          <w:rPr>
            <w:noProof/>
            <w:webHidden/>
          </w:rPr>
          <w:instrText xml:space="preserve"> PAGEREF _Toc158905921 \h </w:instrText>
        </w:r>
        <w:r w:rsidR="009A2260">
          <w:rPr>
            <w:noProof/>
            <w:webHidden/>
          </w:rPr>
        </w:r>
        <w:r w:rsidR="009A2260">
          <w:rPr>
            <w:noProof/>
            <w:webHidden/>
          </w:rPr>
          <w:fldChar w:fldCharType="separate"/>
        </w:r>
        <w:r w:rsidR="00E007C1">
          <w:rPr>
            <w:noProof/>
            <w:webHidden/>
          </w:rPr>
          <w:t>132</w:t>
        </w:r>
        <w:r w:rsidR="009A2260">
          <w:rPr>
            <w:noProof/>
            <w:webHidden/>
          </w:rPr>
          <w:fldChar w:fldCharType="end"/>
        </w:r>
      </w:hyperlink>
    </w:p>
    <w:p w14:paraId="3BA04F97" w14:textId="6068D2F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2" w:history="1">
        <w:r w:rsidR="009A2260" w:rsidRPr="000F2745">
          <w:rPr>
            <w:rStyle w:val="Hyperlink"/>
            <w:rFonts w:ascii="Arial" w:hAnsi="Arial" w:cs="Arial"/>
            <w:noProof/>
          </w:rPr>
          <w:t>10.8.5.1 Brief Description</w:t>
        </w:r>
        <w:r w:rsidR="009A2260">
          <w:rPr>
            <w:noProof/>
            <w:webHidden/>
          </w:rPr>
          <w:tab/>
        </w:r>
        <w:r w:rsidR="009A2260">
          <w:rPr>
            <w:noProof/>
            <w:webHidden/>
          </w:rPr>
          <w:fldChar w:fldCharType="begin"/>
        </w:r>
        <w:r w:rsidR="009A2260">
          <w:rPr>
            <w:noProof/>
            <w:webHidden/>
          </w:rPr>
          <w:instrText xml:space="preserve"> PAGEREF _Toc158905922 \h </w:instrText>
        </w:r>
        <w:r w:rsidR="009A2260">
          <w:rPr>
            <w:noProof/>
            <w:webHidden/>
          </w:rPr>
        </w:r>
        <w:r w:rsidR="009A2260">
          <w:rPr>
            <w:noProof/>
            <w:webHidden/>
          </w:rPr>
          <w:fldChar w:fldCharType="separate"/>
        </w:r>
        <w:r w:rsidR="00E007C1">
          <w:rPr>
            <w:noProof/>
            <w:webHidden/>
          </w:rPr>
          <w:t>133</w:t>
        </w:r>
        <w:r w:rsidR="009A2260">
          <w:rPr>
            <w:noProof/>
            <w:webHidden/>
          </w:rPr>
          <w:fldChar w:fldCharType="end"/>
        </w:r>
      </w:hyperlink>
    </w:p>
    <w:p w14:paraId="101A224F" w14:textId="58483F1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3" w:history="1">
        <w:r w:rsidR="009A2260" w:rsidRPr="000F2745">
          <w:rPr>
            <w:rStyle w:val="Hyperlink"/>
            <w:rFonts w:ascii="Arial" w:hAnsi="Arial" w:cs="Arial"/>
            <w:noProof/>
          </w:rPr>
          <w:t>10.8.5.2 List of HLRs allocated</w:t>
        </w:r>
        <w:r w:rsidR="009A2260">
          <w:rPr>
            <w:noProof/>
            <w:webHidden/>
          </w:rPr>
          <w:tab/>
        </w:r>
        <w:r w:rsidR="009A2260">
          <w:rPr>
            <w:noProof/>
            <w:webHidden/>
          </w:rPr>
          <w:fldChar w:fldCharType="begin"/>
        </w:r>
        <w:r w:rsidR="009A2260">
          <w:rPr>
            <w:noProof/>
            <w:webHidden/>
          </w:rPr>
          <w:instrText xml:space="preserve"> PAGEREF _Toc158905923 \h </w:instrText>
        </w:r>
        <w:r w:rsidR="009A2260">
          <w:rPr>
            <w:noProof/>
            <w:webHidden/>
          </w:rPr>
        </w:r>
        <w:r w:rsidR="009A2260">
          <w:rPr>
            <w:noProof/>
            <w:webHidden/>
          </w:rPr>
          <w:fldChar w:fldCharType="separate"/>
        </w:r>
        <w:r w:rsidR="00E007C1">
          <w:rPr>
            <w:noProof/>
            <w:webHidden/>
          </w:rPr>
          <w:t>133</w:t>
        </w:r>
        <w:r w:rsidR="009A2260">
          <w:rPr>
            <w:noProof/>
            <w:webHidden/>
          </w:rPr>
          <w:fldChar w:fldCharType="end"/>
        </w:r>
      </w:hyperlink>
    </w:p>
    <w:p w14:paraId="55A2EAFE" w14:textId="2A1C065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4" w:history="1">
        <w:r w:rsidR="009A2260" w:rsidRPr="000F2745">
          <w:rPr>
            <w:rStyle w:val="Hyperlink"/>
            <w:rFonts w:ascii="Arial" w:hAnsi="Arial" w:cs="Arial"/>
            <w:noProof/>
          </w:rPr>
          <w:t>10.8.5.3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_Toc158905924 \h </w:instrText>
        </w:r>
        <w:r w:rsidR="009A2260">
          <w:rPr>
            <w:noProof/>
            <w:webHidden/>
          </w:rPr>
        </w:r>
        <w:r w:rsidR="009A2260">
          <w:rPr>
            <w:noProof/>
            <w:webHidden/>
          </w:rPr>
          <w:fldChar w:fldCharType="separate"/>
        </w:r>
        <w:r w:rsidR="00E007C1">
          <w:rPr>
            <w:noProof/>
            <w:webHidden/>
          </w:rPr>
          <w:t>133</w:t>
        </w:r>
        <w:r w:rsidR="009A2260">
          <w:rPr>
            <w:noProof/>
            <w:webHidden/>
          </w:rPr>
          <w:fldChar w:fldCharType="end"/>
        </w:r>
      </w:hyperlink>
    </w:p>
    <w:p w14:paraId="661DF840" w14:textId="0A21007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5" w:history="1">
        <w:r w:rsidR="009A2260" w:rsidRPr="000F2745">
          <w:rPr>
            <w:rStyle w:val="Hyperlink"/>
            <w:rFonts w:ascii="Arial" w:hAnsi="Arial" w:cs="Arial"/>
            <w:noProof/>
          </w:rPr>
          <w:t>10.8.5.4 Parameter list (Input/Output)</w:t>
        </w:r>
        <w:r w:rsidR="009A2260">
          <w:rPr>
            <w:noProof/>
            <w:webHidden/>
          </w:rPr>
          <w:tab/>
        </w:r>
        <w:r w:rsidR="009A2260">
          <w:rPr>
            <w:noProof/>
            <w:webHidden/>
          </w:rPr>
          <w:fldChar w:fldCharType="begin"/>
        </w:r>
        <w:r w:rsidR="009A2260">
          <w:rPr>
            <w:noProof/>
            <w:webHidden/>
          </w:rPr>
          <w:instrText xml:space="preserve"> PAGEREF _Toc158905925 \h </w:instrText>
        </w:r>
        <w:r w:rsidR="009A2260">
          <w:rPr>
            <w:noProof/>
            <w:webHidden/>
          </w:rPr>
        </w:r>
        <w:r w:rsidR="009A2260">
          <w:rPr>
            <w:noProof/>
            <w:webHidden/>
          </w:rPr>
          <w:fldChar w:fldCharType="separate"/>
        </w:r>
        <w:r w:rsidR="00E007C1">
          <w:rPr>
            <w:noProof/>
            <w:webHidden/>
          </w:rPr>
          <w:t>133</w:t>
        </w:r>
        <w:r w:rsidR="009A2260">
          <w:rPr>
            <w:noProof/>
            <w:webHidden/>
          </w:rPr>
          <w:fldChar w:fldCharType="end"/>
        </w:r>
      </w:hyperlink>
    </w:p>
    <w:p w14:paraId="26C99142" w14:textId="7191A3B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6" w:history="1">
        <w:r w:rsidR="009A2260" w:rsidRPr="000F2745">
          <w:rPr>
            <w:rStyle w:val="Hyperlink"/>
            <w:rFonts w:ascii="Arial" w:hAnsi="Arial" w:cs="Arial"/>
            <w:noProof/>
          </w:rPr>
          <w:t>10.8.5.5 Return Value</w:t>
        </w:r>
        <w:r w:rsidR="009A2260">
          <w:rPr>
            <w:noProof/>
            <w:webHidden/>
          </w:rPr>
          <w:tab/>
        </w:r>
        <w:r w:rsidR="009A2260">
          <w:rPr>
            <w:noProof/>
            <w:webHidden/>
          </w:rPr>
          <w:fldChar w:fldCharType="begin"/>
        </w:r>
        <w:r w:rsidR="009A2260">
          <w:rPr>
            <w:noProof/>
            <w:webHidden/>
          </w:rPr>
          <w:instrText xml:space="preserve"> PAGEREF _Toc158905926 \h </w:instrText>
        </w:r>
        <w:r w:rsidR="009A2260">
          <w:rPr>
            <w:noProof/>
            <w:webHidden/>
          </w:rPr>
        </w:r>
        <w:r w:rsidR="009A2260">
          <w:rPr>
            <w:noProof/>
            <w:webHidden/>
          </w:rPr>
          <w:fldChar w:fldCharType="separate"/>
        </w:r>
        <w:r w:rsidR="00E007C1">
          <w:rPr>
            <w:noProof/>
            <w:webHidden/>
          </w:rPr>
          <w:t>133</w:t>
        </w:r>
        <w:r w:rsidR="009A2260">
          <w:rPr>
            <w:noProof/>
            <w:webHidden/>
          </w:rPr>
          <w:fldChar w:fldCharType="end"/>
        </w:r>
      </w:hyperlink>
    </w:p>
    <w:p w14:paraId="1DD65AEF" w14:textId="57D61B5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7" w:history="1">
        <w:r w:rsidR="009A2260" w:rsidRPr="000F2745">
          <w:rPr>
            <w:rStyle w:val="Hyperlink"/>
            <w:rFonts w:ascii="Arial" w:hAnsi="Arial" w:cs="Arial"/>
            <w:noProof/>
          </w:rPr>
          <w:t>10.8.5.6 Other CSUs called by this CSU</w:t>
        </w:r>
        <w:r w:rsidR="009A2260">
          <w:rPr>
            <w:noProof/>
            <w:webHidden/>
          </w:rPr>
          <w:tab/>
        </w:r>
        <w:r w:rsidR="009A2260">
          <w:rPr>
            <w:noProof/>
            <w:webHidden/>
          </w:rPr>
          <w:fldChar w:fldCharType="begin"/>
        </w:r>
        <w:r w:rsidR="009A2260">
          <w:rPr>
            <w:noProof/>
            <w:webHidden/>
          </w:rPr>
          <w:instrText xml:space="preserve"> PAGEREF _Toc158905927 \h </w:instrText>
        </w:r>
        <w:r w:rsidR="009A2260">
          <w:rPr>
            <w:noProof/>
            <w:webHidden/>
          </w:rPr>
        </w:r>
        <w:r w:rsidR="009A2260">
          <w:rPr>
            <w:noProof/>
            <w:webHidden/>
          </w:rPr>
          <w:fldChar w:fldCharType="separate"/>
        </w:r>
        <w:r w:rsidR="00E007C1">
          <w:rPr>
            <w:noProof/>
            <w:webHidden/>
          </w:rPr>
          <w:t>133</w:t>
        </w:r>
        <w:r w:rsidR="009A2260">
          <w:rPr>
            <w:noProof/>
            <w:webHidden/>
          </w:rPr>
          <w:fldChar w:fldCharType="end"/>
        </w:r>
      </w:hyperlink>
    </w:p>
    <w:p w14:paraId="436B4104" w14:textId="1BEE01B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8" w:history="1">
        <w:r w:rsidR="009A2260" w:rsidRPr="000F2745">
          <w:rPr>
            <w:rStyle w:val="Hyperlink"/>
            <w:rFonts w:ascii="Arial" w:hAnsi="Arial" w:cs="Arial"/>
            <w:noProof/>
          </w:rPr>
          <w:t>10.8.5.7 Description of list of LLRs allocated</w:t>
        </w:r>
        <w:r w:rsidR="009A2260">
          <w:rPr>
            <w:noProof/>
            <w:webHidden/>
          </w:rPr>
          <w:tab/>
        </w:r>
        <w:r w:rsidR="009A2260">
          <w:rPr>
            <w:noProof/>
            <w:webHidden/>
          </w:rPr>
          <w:fldChar w:fldCharType="begin"/>
        </w:r>
        <w:r w:rsidR="009A2260">
          <w:rPr>
            <w:noProof/>
            <w:webHidden/>
          </w:rPr>
          <w:instrText xml:space="preserve"> PAGEREF _Toc158905928 \h </w:instrText>
        </w:r>
        <w:r w:rsidR="009A2260">
          <w:rPr>
            <w:noProof/>
            <w:webHidden/>
          </w:rPr>
        </w:r>
        <w:r w:rsidR="009A2260">
          <w:rPr>
            <w:noProof/>
            <w:webHidden/>
          </w:rPr>
          <w:fldChar w:fldCharType="separate"/>
        </w:r>
        <w:r w:rsidR="00E007C1">
          <w:rPr>
            <w:noProof/>
            <w:webHidden/>
          </w:rPr>
          <w:t>133</w:t>
        </w:r>
        <w:r w:rsidR="009A2260">
          <w:rPr>
            <w:noProof/>
            <w:webHidden/>
          </w:rPr>
          <w:fldChar w:fldCharType="end"/>
        </w:r>
      </w:hyperlink>
    </w:p>
    <w:p w14:paraId="04AA0728" w14:textId="698639F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29" w:history="1">
        <w:r w:rsidR="009A2260" w:rsidRPr="000F2745">
          <w:rPr>
            <w:rStyle w:val="Hyperlink"/>
            <w:rFonts w:ascii="Arial" w:hAnsi="Arial" w:cs="Arial"/>
            <w:noProof/>
          </w:rPr>
          <w:t>10.8.5.7.1 daucmfintr-HardFault-LLR-001</w:t>
        </w:r>
        <w:r w:rsidR="009A2260">
          <w:rPr>
            <w:noProof/>
            <w:webHidden/>
          </w:rPr>
          <w:tab/>
        </w:r>
        <w:r w:rsidR="009A2260">
          <w:rPr>
            <w:noProof/>
            <w:webHidden/>
          </w:rPr>
          <w:fldChar w:fldCharType="begin"/>
        </w:r>
        <w:r w:rsidR="009A2260">
          <w:rPr>
            <w:noProof/>
            <w:webHidden/>
          </w:rPr>
          <w:instrText xml:space="preserve"> PAGEREF _Toc158905929 \h </w:instrText>
        </w:r>
        <w:r w:rsidR="009A2260">
          <w:rPr>
            <w:noProof/>
            <w:webHidden/>
          </w:rPr>
        </w:r>
        <w:r w:rsidR="009A2260">
          <w:rPr>
            <w:noProof/>
            <w:webHidden/>
          </w:rPr>
          <w:fldChar w:fldCharType="separate"/>
        </w:r>
        <w:r w:rsidR="00E007C1">
          <w:rPr>
            <w:noProof/>
            <w:webHidden/>
          </w:rPr>
          <w:t>133</w:t>
        </w:r>
        <w:r w:rsidR="009A2260">
          <w:rPr>
            <w:noProof/>
            <w:webHidden/>
          </w:rPr>
          <w:fldChar w:fldCharType="end"/>
        </w:r>
      </w:hyperlink>
    </w:p>
    <w:p w14:paraId="09E12EB3" w14:textId="6336EFA2"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0" w:history="1">
        <w:r w:rsidR="009A2260" w:rsidRPr="000F2745">
          <w:rPr>
            <w:rStyle w:val="Hyperlink"/>
            <w:noProof/>
          </w:rPr>
          <w:t>10.8.6 MemManage</w:t>
        </w:r>
        <w:r w:rsidR="009A2260">
          <w:rPr>
            <w:noProof/>
            <w:webHidden/>
          </w:rPr>
          <w:tab/>
        </w:r>
        <w:r w:rsidR="009A2260">
          <w:rPr>
            <w:noProof/>
            <w:webHidden/>
          </w:rPr>
          <w:fldChar w:fldCharType="begin"/>
        </w:r>
        <w:r w:rsidR="009A2260">
          <w:rPr>
            <w:noProof/>
            <w:webHidden/>
          </w:rPr>
          <w:instrText xml:space="preserve"> PAGEREF _Toc158905930 \h </w:instrText>
        </w:r>
        <w:r w:rsidR="009A2260">
          <w:rPr>
            <w:noProof/>
            <w:webHidden/>
          </w:rPr>
        </w:r>
        <w:r w:rsidR="009A2260">
          <w:rPr>
            <w:noProof/>
            <w:webHidden/>
          </w:rPr>
          <w:fldChar w:fldCharType="separate"/>
        </w:r>
        <w:r w:rsidR="00E007C1">
          <w:rPr>
            <w:noProof/>
            <w:webHidden/>
          </w:rPr>
          <w:t>134</w:t>
        </w:r>
        <w:r w:rsidR="009A2260">
          <w:rPr>
            <w:noProof/>
            <w:webHidden/>
          </w:rPr>
          <w:fldChar w:fldCharType="end"/>
        </w:r>
      </w:hyperlink>
    </w:p>
    <w:p w14:paraId="1EC9401A" w14:textId="3FC4E14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1" w:history="1">
        <w:r w:rsidR="009A2260" w:rsidRPr="000F2745">
          <w:rPr>
            <w:rStyle w:val="Hyperlink"/>
            <w:rFonts w:ascii="Arial" w:hAnsi="Arial" w:cs="Arial"/>
            <w:noProof/>
          </w:rPr>
          <w:t>10.8.6.1 Brief Description</w:t>
        </w:r>
        <w:r w:rsidR="009A2260">
          <w:rPr>
            <w:noProof/>
            <w:webHidden/>
          </w:rPr>
          <w:tab/>
        </w:r>
        <w:r w:rsidR="009A2260">
          <w:rPr>
            <w:noProof/>
            <w:webHidden/>
          </w:rPr>
          <w:fldChar w:fldCharType="begin"/>
        </w:r>
        <w:r w:rsidR="009A2260">
          <w:rPr>
            <w:noProof/>
            <w:webHidden/>
          </w:rPr>
          <w:instrText xml:space="preserve"> PAGEREF _Toc158905931 \h </w:instrText>
        </w:r>
        <w:r w:rsidR="009A2260">
          <w:rPr>
            <w:noProof/>
            <w:webHidden/>
          </w:rPr>
        </w:r>
        <w:r w:rsidR="009A2260">
          <w:rPr>
            <w:noProof/>
            <w:webHidden/>
          </w:rPr>
          <w:fldChar w:fldCharType="separate"/>
        </w:r>
        <w:r w:rsidR="00E007C1">
          <w:rPr>
            <w:noProof/>
            <w:webHidden/>
          </w:rPr>
          <w:t>134</w:t>
        </w:r>
        <w:r w:rsidR="009A2260">
          <w:rPr>
            <w:noProof/>
            <w:webHidden/>
          </w:rPr>
          <w:fldChar w:fldCharType="end"/>
        </w:r>
      </w:hyperlink>
    </w:p>
    <w:p w14:paraId="29ACEC54" w14:textId="5BF8A26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2" w:history="1">
        <w:r w:rsidR="009A2260" w:rsidRPr="000F2745">
          <w:rPr>
            <w:rStyle w:val="Hyperlink"/>
            <w:rFonts w:ascii="Arial" w:hAnsi="Arial" w:cs="Arial"/>
            <w:noProof/>
          </w:rPr>
          <w:t>10.8.6.2 List of HLRs allocated</w:t>
        </w:r>
        <w:r w:rsidR="009A2260">
          <w:rPr>
            <w:noProof/>
            <w:webHidden/>
          </w:rPr>
          <w:tab/>
        </w:r>
        <w:r w:rsidR="009A2260">
          <w:rPr>
            <w:noProof/>
            <w:webHidden/>
          </w:rPr>
          <w:fldChar w:fldCharType="begin"/>
        </w:r>
        <w:r w:rsidR="009A2260">
          <w:rPr>
            <w:noProof/>
            <w:webHidden/>
          </w:rPr>
          <w:instrText xml:space="preserve"> PAGEREF _Toc158905932 \h </w:instrText>
        </w:r>
        <w:r w:rsidR="009A2260">
          <w:rPr>
            <w:noProof/>
            <w:webHidden/>
          </w:rPr>
        </w:r>
        <w:r w:rsidR="009A2260">
          <w:rPr>
            <w:noProof/>
            <w:webHidden/>
          </w:rPr>
          <w:fldChar w:fldCharType="separate"/>
        </w:r>
        <w:r w:rsidR="00E007C1">
          <w:rPr>
            <w:noProof/>
            <w:webHidden/>
          </w:rPr>
          <w:t>134</w:t>
        </w:r>
        <w:r w:rsidR="009A2260">
          <w:rPr>
            <w:noProof/>
            <w:webHidden/>
          </w:rPr>
          <w:fldChar w:fldCharType="end"/>
        </w:r>
      </w:hyperlink>
    </w:p>
    <w:p w14:paraId="69F325E9" w14:textId="526D974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3" w:history="1">
        <w:r w:rsidR="009A2260" w:rsidRPr="000F2745">
          <w:rPr>
            <w:rStyle w:val="Hyperlink"/>
            <w:rFonts w:ascii="Arial" w:hAnsi="Arial" w:cs="Arial"/>
            <w:noProof/>
          </w:rPr>
          <w:t>10.8.6.3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_Toc158905933 \h </w:instrText>
        </w:r>
        <w:r w:rsidR="009A2260">
          <w:rPr>
            <w:noProof/>
            <w:webHidden/>
          </w:rPr>
        </w:r>
        <w:r w:rsidR="009A2260">
          <w:rPr>
            <w:noProof/>
            <w:webHidden/>
          </w:rPr>
          <w:fldChar w:fldCharType="separate"/>
        </w:r>
        <w:r w:rsidR="00E007C1">
          <w:rPr>
            <w:noProof/>
            <w:webHidden/>
          </w:rPr>
          <w:t>134</w:t>
        </w:r>
        <w:r w:rsidR="009A2260">
          <w:rPr>
            <w:noProof/>
            <w:webHidden/>
          </w:rPr>
          <w:fldChar w:fldCharType="end"/>
        </w:r>
      </w:hyperlink>
    </w:p>
    <w:p w14:paraId="30023BDB" w14:textId="504B017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4" w:history="1">
        <w:r w:rsidR="009A2260" w:rsidRPr="000F2745">
          <w:rPr>
            <w:rStyle w:val="Hyperlink"/>
            <w:rFonts w:ascii="Arial" w:hAnsi="Arial" w:cs="Arial"/>
            <w:noProof/>
          </w:rPr>
          <w:t>10.8.6.4 Parameter list (Input/Output)</w:t>
        </w:r>
        <w:r w:rsidR="009A2260">
          <w:rPr>
            <w:noProof/>
            <w:webHidden/>
          </w:rPr>
          <w:tab/>
        </w:r>
        <w:r w:rsidR="009A2260">
          <w:rPr>
            <w:noProof/>
            <w:webHidden/>
          </w:rPr>
          <w:fldChar w:fldCharType="begin"/>
        </w:r>
        <w:r w:rsidR="009A2260">
          <w:rPr>
            <w:noProof/>
            <w:webHidden/>
          </w:rPr>
          <w:instrText xml:space="preserve"> PAGEREF _Toc158905934 \h </w:instrText>
        </w:r>
        <w:r w:rsidR="009A2260">
          <w:rPr>
            <w:noProof/>
            <w:webHidden/>
          </w:rPr>
        </w:r>
        <w:r w:rsidR="009A2260">
          <w:rPr>
            <w:noProof/>
            <w:webHidden/>
          </w:rPr>
          <w:fldChar w:fldCharType="separate"/>
        </w:r>
        <w:r w:rsidR="00E007C1">
          <w:rPr>
            <w:noProof/>
            <w:webHidden/>
          </w:rPr>
          <w:t>134</w:t>
        </w:r>
        <w:r w:rsidR="009A2260">
          <w:rPr>
            <w:noProof/>
            <w:webHidden/>
          </w:rPr>
          <w:fldChar w:fldCharType="end"/>
        </w:r>
      </w:hyperlink>
    </w:p>
    <w:p w14:paraId="60BEFCB9" w14:textId="20592FC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5" w:history="1">
        <w:r w:rsidR="009A2260" w:rsidRPr="000F2745">
          <w:rPr>
            <w:rStyle w:val="Hyperlink"/>
            <w:rFonts w:ascii="Arial" w:hAnsi="Arial" w:cs="Arial"/>
            <w:noProof/>
          </w:rPr>
          <w:t>10.8.6.5 Return Value</w:t>
        </w:r>
        <w:r w:rsidR="009A2260">
          <w:rPr>
            <w:noProof/>
            <w:webHidden/>
          </w:rPr>
          <w:tab/>
        </w:r>
        <w:r w:rsidR="009A2260">
          <w:rPr>
            <w:noProof/>
            <w:webHidden/>
          </w:rPr>
          <w:fldChar w:fldCharType="begin"/>
        </w:r>
        <w:r w:rsidR="009A2260">
          <w:rPr>
            <w:noProof/>
            <w:webHidden/>
          </w:rPr>
          <w:instrText xml:space="preserve"> PAGEREF _Toc158905935 \h </w:instrText>
        </w:r>
        <w:r w:rsidR="009A2260">
          <w:rPr>
            <w:noProof/>
            <w:webHidden/>
          </w:rPr>
        </w:r>
        <w:r w:rsidR="009A2260">
          <w:rPr>
            <w:noProof/>
            <w:webHidden/>
          </w:rPr>
          <w:fldChar w:fldCharType="separate"/>
        </w:r>
        <w:r w:rsidR="00E007C1">
          <w:rPr>
            <w:noProof/>
            <w:webHidden/>
          </w:rPr>
          <w:t>134</w:t>
        </w:r>
        <w:r w:rsidR="009A2260">
          <w:rPr>
            <w:noProof/>
            <w:webHidden/>
          </w:rPr>
          <w:fldChar w:fldCharType="end"/>
        </w:r>
      </w:hyperlink>
    </w:p>
    <w:p w14:paraId="19F23FF1" w14:textId="0821C6E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6" w:history="1">
        <w:r w:rsidR="009A2260" w:rsidRPr="000F2745">
          <w:rPr>
            <w:rStyle w:val="Hyperlink"/>
            <w:rFonts w:ascii="Arial" w:hAnsi="Arial" w:cs="Arial"/>
            <w:noProof/>
          </w:rPr>
          <w:t>10.8.6.6 Other CSUs called by this CSU</w:t>
        </w:r>
        <w:r w:rsidR="009A2260">
          <w:rPr>
            <w:noProof/>
            <w:webHidden/>
          </w:rPr>
          <w:tab/>
        </w:r>
        <w:r w:rsidR="009A2260">
          <w:rPr>
            <w:noProof/>
            <w:webHidden/>
          </w:rPr>
          <w:fldChar w:fldCharType="begin"/>
        </w:r>
        <w:r w:rsidR="009A2260">
          <w:rPr>
            <w:noProof/>
            <w:webHidden/>
          </w:rPr>
          <w:instrText xml:space="preserve"> PAGEREF _Toc158905936 \h </w:instrText>
        </w:r>
        <w:r w:rsidR="009A2260">
          <w:rPr>
            <w:noProof/>
            <w:webHidden/>
          </w:rPr>
        </w:r>
        <w:r w:rsidR="009A2260">
          <w:rPr>
            <w:noProof/>
            <w:webHidden/>
          </w:rPr>
          <w:fldChar w:fldCharType="separate"/>
        </w:r>
        <w:r w:rsidR="00E007C1">
          <w:rPr>
            <w:noProof/>
            <w:webHidden/>
          </w:rPr>
          <w:t>134</w:t>
        </w:r>
        <w:r w:rsidR="009A2260">
          <w:rPr>
            <w:noProof/>
            <w:webHidden/>
          </w:rPr>
          <w:fldChar w:fldCharType="end"/>
        </w:r>
      </w:hyperlink>
    </w:p>
    <w:p w14:paraId="7D8BC841" w14:textId="734E3F8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7" w:history="1">
        <w:r w:rsidR="009A2260" w:rsidRPr="000F2745">
          <w:rPr>
            <w:rStyle w:val="Hyperlink"/>
            <w:rFonts w:ascii="Arial" w:hAnsi="Arial" w:cs="Arial"/>
            <w:noProof/>
          </w:rPr>
          <w:t>10.8.6.7 Description of list of LLRs allocated</w:t>
        </w:r>
        <w:r w:rsidR="009A2260">
          <w:rPr>
            <w:noProof/>
            <w:webHidden/>
          </w:rPr>
          <w:tab/>
        </w:r>
        <w:r w:rsidR="009A2260">
          <w:rPr>
            <w:noProof/>
            <w:webHidden/>
          </w:rPr>
          <w:fldChar w:fldCharType="begin"/>
        </w:r>
        <w:r w:rsidR="009A2260">
          <w:rPr>
            <w:noProof/>
            <w:webHidden/>
          </w:rPr>
          <w:instrText xml:space="preserve"> PAGEREF _Toc158905937 \h </w:instrText>
        </w:r>
        <w:r w:rsidR="009A2260">
          <w:rPr>
            <w:noProof/>
            <w:webHidden/>
          </w:rPr>
        </w:r>
        <w:r w:rsidR="009A2260">
          <w:rPr>
            <w:noProof/>
            <w:webHidden/>
          </w:rPr>
          <w:fldChar w:fldCharType="separate"/>
        </w:r>
        <w:r w:rsidR="00E007C1">
          <w:rPr>
            <w:noProof/>
            <w:webHidden/>
          </w:rPr>
          <w:t>135</w:t>
        </w:r>
        <w:r w:rsidR="009A2260">
          <w:rPr>
            <w:noProof/>
            <w:webHidden/>
          </w:rPr>
          <w:fldChar w:fldCharType="end"/>
        </w:r>
      </w:hyperlink>
    </w:p>
    <w:p w14:paraId="768E5F4B" w14:textId="2186F05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8" w:history="1">
        <w:r w:rsidR="009A2260" w:rsidRPr="000F2745">
          <w:rPr>
            <w:rStyle w:val="Hyperlink"/>
            <w:rFonts w:ascii="Arial" w:hAnsi="Arial" w:cs="Arial"/>
            <w:noProof/>
          </w:rPr>
          <w:t>10.8.6.7.1 daucmfintr-MemManage-LLR-001</w:t>
        </w:r>
        <w:r w:rsidR="009A2260">
          <w:rPr>
            <w:noProof/>
            <w:webHidden/>
          </w:rPr>
          <w:tab/>
        </w:r>
        <w:r w:rsidR="009A2260">
          <w:rPr>
            <w:noProof/>
            <w:webHidden/>
          </w:rPr>
          <w:fldChar w:fldCharType="begin"/>
        </w:r>
        <w:r w:rsidR="009A2260">
          <w:rPr>
            <w:noProof/>
            <w:webHidden/>
          </w:rPr>
          <w:instrText xml:space="preserve"> PAGEREF _Toc158905938 \h </w:instrText>
        </w:r>
        <w:r w:rsidR="009A2260">
          <w:rPr>
            <w:noProof/>
            <w:webHidden/>
          </w:rPr>
        </w:r>
        <w:r w:rsidR="009A2260">
          <w:rPr>
            <w:noProof/>
            <w:webHidden/>
          </w:rPr>
          <w:fldChar w:fldCharType="separate"/>
        </w:r>
        <w:r w:rsidR="00E007C1">
          <w:rPr>
            <w:noProof/>
            <w:webHidden/>
          </w:rPr>
          <w:t>135</w:t>
        </w:r>
        <w:r w:rsidR="009A2260">
          <w:rPr>
            <w:noProof/>
            <w:webHidden/>
          </w:rPr>
          <w:fldChar w:fldCharType="end"/>
        </w:r>
      </w:hyperlink>
    </w:p>
    <w:p w14:paraId="4EEABFD9" w14:textId="2546BBA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39" w:history="1">
        <w:r w:rsidR="009A2260" w:rsidRPr="000F2745">
          <w:rPr>
            <w:rStyle w:val="Hyperlink"/>
            <w:noProof/>
          </w:rPr>
          <w:t>10.8.7 BusFault</w:t>
        </w:r>
        <w:r w:rsidR="009A2260">
          <w:rPr>
            <w:noProof/>
            <w:webHidden/>
          </w:rPr>
          <w:tab/>
        </w:r>
        <w:r w:rsidR="009A2260">
          <w:rPr>
            <w:noProof/>
            <w:webHidden/>
          </w:rPr>
          <w:fldChar w:fldCharType="begin"/>
        </w:r>
        <w:r w:rsidR="009A2260">
          <w:rPr>
            <w:noProof/>
            <w:webHidden/>
          </w:rPr>
          <w:instrText xml:space="preserve"> PAGEREF _Toc158905939 \h </w:instrText>
        </w:r>
        <w:r w:rsidR="009A2260">
          <w:rPr>
            <w:noProof/>
            <w:webHidden/>
          </w:rPr>
        </w:r>
        <w:r w:rsidR="009A2260">
          <w:rPr>
            <w:noProof/>
            <w:webHidden/>
          </w:rPr>
          <w:fldChar w:fldCharType="separate"/>
        </w:r>
        <w:r w:rsidR="00E007C1">
          <w:rPr>
            <w:noProof/>
            <w:webHidden/>
          </w:rPr>
          <w:t>135</w:t>
        </w:r>
        <w:r w:rsidR="009A2260">
          <w:rPr>
            <w:noProof/>
            <w:webHidden/>
          </w:rPr>
          <w:fldChar w:fldCharType="end"/>
        </w:r>
      </w:hyperlink>
    </w:p>
    <w:p w14:paraId="1ECECE90" w14:textId="1525892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0" w:history="1">
        <w:r w:rsidR="009A2260" w:rsidRPr="000F2745">
          <w:rPr>
            <w:rStyle w:val="Hyperlink"/>
            <w:rFonts w:ascii="Arial" w:hAnsi="Arial" w:cs="Arial"/>
            <w:noProof/>
          </w:rPr>
          <w:t>10.8.7.1 Brief Description</w:t>
        </w:r>
        <w:r w:rsidR="009A2260">
          <w:rPr>
            <w:noProof/>
            <w:webHidden/>
          </w:rPr>
          <w:tab/>
        </w:r>
        <w:r w:rsidR="009A2260">
          <w:rPr>
            <w:noProof/>
            <w:webHidden/>
          </w:rPr>
          <w:fldChar w:fldCharType="begin"/>
        </w:r>
        <w:r w:rsidR="009A2260">
          <w:rPr>
            <w:noProof/>
            <w:webHidden/>
          </w:rPr>
          <w:instrText xml:space="preserve"> PAGEREF _Toc158905940 \h </w:instrText>
        </w:r>
        <w:r w:rsidR="009A2260">
          <w:rPr>
            <w:noProof/>
            <w:webHidden/>
          </w:rPr>
        </w:r>
        <w:r w:rsidR="009A2260">
          <w:rPr>
            <w:noProof/>
            <w:webHidden/>
          </w:rPr>
          <w:fldChar w:fldCharType="separate"/>
        </w:r>
        <w:r w:rsidR="00E007C1">
          <w:rPr>
            <w:noProof/>
            <w:webHidden/>
          </w:rPr>
          <w:t>135</w:t>
        </w:r>
        <w:r w:rsidR="009A2260">
          <w:rPr>
            <w:noProof/>
            <w:webHidden/>
          </w:rPr>
          <w:fldChar w:fldCharType="end"/>
        </w:r>
      </w:hyperlink>
    </w:p>
    <w:p w14:paraId="7ED71EE9" w14:textId="4059E87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1" w:history="1">
        <w:r w:rsidR="009A2260" w:rsidRPr="000F2745">
          <w:rPr>
            <w:rStyle w:val="Hyperlink"/>
            <w:rFonts w:ascii="Arial" w:hAnsi="Arial" w:cs="Arial"/>
            <w:noProof/>
          </w:rPr>
          <w:t>10.8.7.2 List of HLRs allocated</w:t>
        </w:r>
        <w:r w:rsidR="009A2260">
          <w:rPr>
            <w:noProof/>
            <w:webHidden/>
          </w:rPr>
          <w:tab/>
        </w:r>
        <w:r w:rsidR="009A2260">
          <w:rPr>
            <w:noProof/>
            <w:webHidden/>
          </w:rPr>
          <w:fldChar w:fldCharType="begin"/>
        </w:r>
        <w:r w:rsidR="009A2260">
          <w:rPr>
            <w:noProof/>
            <w:webHidden/>
          </w:rPr>
          <w:instrText xml:space="preserve"> PAGEREF _Toc158905941 \h </w:instrText>
        </w:r>
        <w:r w:rsidR="009A2260">
          <w:rPr>
            <w:noProof/>
            <w:webHidden/>
          </w:rPr>
        </w:r>
        <w:r w:rsidR="009A2260">
          <w:rPr>
            <w:noProof/>
            <w:webHidden/>
          </w:rPr>
          <w:fldChar w:fldCharType="separate"/>
        </w:r>
        <w:r w:rsidR="00E007C1">
          <w:rPr>
            <w:noProof/>
            <w:webHidden/>
          </w:rPr>
          <w:t>135</w:t>
        </w:r>
        <w:r w:rsidR="009A2260">
          <w:rPr>
            <w:noProof/>
            <w:webHidden/>
          </w:rPr>
          <w:fldChar w:fldCharType="end"/>
        </w:r>
      </w:hyperlink>
    </w:p>
    <w:p w14:paraId="1DC9BE1E" w14:textId="7613293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2" w:history="1">
        <w:r w:rsidR="009A2260" w:rsidRPr="000F2745">
          <w:rPr>
            <w:rStyle w:val="Hyperlink"/>
            <w:rFonts w:ascii="Arial" w:hAnsi="Arial" w:cs="Arial"/>
            <w:noProof/>
          </w:rPr>
          <w:t>10.8.7.3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_Toc158905942 \h </w:instrText>
        </w:r>
        <w:r w:rsidR="009A2260">
          <w:rPr>
            <w:noProof/>
            <w:webHidden/>
          </w:rPr>
        </w:r>
        <w:r w:rsidR="009A2260">
          <w:rPr>
            <w:noProof/>
            <w:webHidden/>
          </w:rPr>
          <w:fldChar w:fldCharType="separate"/>
        </w:r>
        <w:r w:rsidR="00E007C1">
          <w:rPr>
            <w:noProof/>
            <w:webHidden/>
          </w:rPr>
          <w:t>135</w:t>
        </w:r>
        <w:r w:rsidR="009A2260">
          <w:rPr>
            <w:noProof/>
            <w:webHidden/>
          </w:rPr>
          <w:fldChar w:fldCharType="end"/>
        </w:r>
      </w:hyperlink>
    </w:p>
    <w:p w14:paraId="5F8F46E9" w14:textId="710ED6B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3" w:history="1">
        <w:r w:rsidR="009A2260" w:rsidRPr="000F2745">
          <w:rPr>
            <w:rStyle w:val="Hyperlink"/>
            <w:rFonts w:ascii="Arial" w:hAnsi="Arial" w:cs="Arial"/>
            <w:noProof/>
          </w:rPr>
          <w:t>10.8.7.4 Parameter list (Input/Output)</w:t>
        </w:r>
        <w:r w:rsidR="009A2260">
          <w:rPr>
            <w:noProof/>
            <w:webHidden/>
          </w:rPr>
          <w:tab/>
        </w:r>
        <w:r w:rsidR="009A2260">
          <w:rPr>
            <w:noProof/>
            <w:webHidden/>
          </w:rPr>
          <w:fldChar w:fldCharType="begin"/>
        </w:r>
        <w:r w:rsidR="009A2260">
          <w:rPr>
            <w:noProof/>
            <w:webHidden/>
          </w:rPr>
          <w:instrText xml:space="preserve"> PAGEREF _Toc158905943 \h </w:instrText>
        </w:r>
        <w:r w:rsidR="009A2260">
          <w:rPr>
            <w:noProof/>
            <w:webHidden/>
          </w:rPr>
        </w:r>
        <w:r w:rsidR="009A2260">
          <w:rPr>
            <w:noProof/>
            <w:webHidden/>
          </w:rPr>
          <w:fldChar w:fldCharType="separate"/>
        </w:r>
        <w:r w:rsidR="00E007C1">
          <w:rPr>
            <w:noProof/>
            <w:webHidden/>
          </w:rPr>
          <w:t>135</w:t>
        </w:r>
        <w:r w:rsidR="009A2260">
          <w:rPr>
            <w:noProof/>
            <w:webHidden/>
          </w:rPr>
          <w:fldChar w:fldCharType="end"/>
        </w:r>
      </w:hyperlink>
    </w:p>
    <w:p w14:paraId="16A03376" w14:textId="092CDF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4" w:history="1">
        <w:r w:rsidR="009A2260" w:rsidRPr="000F2745">
          <w:rPr>
            <w:rStyle w:val="Hyperlink"/>
            <w:rFonts w:ascii="Arial" w:hAnsi="Arial" w:cs="Arial"/>
            <w:noProof/>
          </w:rPr>
          <w:t>10.8.7.5 Return Value</w:t>
        </w:r>
        <w:r w:rsidR="009A2260">
          <w:rPr>
            <w:noProof/>
            <w:webHidden/>
          </w:rPr>
          <w:tab/>
        </w:r>
        <w:r w:rsidR="009A2260">
          <w:rPr>
            <w:noProof/>
            <w:webHidden/>
          </w:rPr>
          <w:fldChar w:fldCharType="begin"/>
        </w:r>
        <w:r w:rsidR="009A2260">
          <w:rPr>
            <w:noProof/>
            <w:webHidden/>
          </w:rPr>
          <w:instrText xml:space="preserve"> PAGEREF _Toc158905944 \h </w:instrText>
        </w:r>
        <w:r w:rsidR="009A2260">
          <w:rPr>
            <w:noProof/>
            <w:webHidden/>
          </w:rPr>
        </w:r>
        <w:r w:rsidR="009A2260">
          <w:rPr>
            <w:noProof/>
            <w:webHidden/>
          </w:rPr>
          <w:fldChar w:fldCharType="separate"/>
        </w:r>
        <w:r w:rsidR="00E007C1">
          <w:rPr>
            <w:noProof/>
            <w:webHidden/>
          </w:rPr>
          <w:t>135</w:t>
        </w:r>
        <w:r w:rsidR="009A2260">
          <w:rPr>
            <w:noProof/>
            <w:webHidden/>
          </w:rPr>
          <w:fldChar w:fldCharType="end"/>
        </w:r>
      </w:hyperlink>
    </w:p>
    <w:p w14:paraId="1AE2EF0A" w14:textId="023EC57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5" w:history="1">
        <w:r w:rsidR="009A2260" w:rsidRPr="000F2745">
          <w:rPr>
            <w:rStyle w:val="Hyperlink"/>
            <w:rFonts w:ascii="Arial" w:hAnsi="Arial" w:cs="Arial"/>
            <w:noProof/>
          </w:rPr>
          <w:t>10.8.7.6 12.14.7.6 Other CSUs called by this CSU</w:t>
        </w:r>
        <w:r w:rsidR="009A2260">
          <w:rPr>
            <w:noProof/>
            <w:webHidden/>
          </w:rPr>
          <w:tab/>
        </w:r>
        <w:r w:rsidR="009A2260">
          <w:rPr>
            <w:noProof/>
            <w:webHidden/>
          </w:rPr>
          <w:fldChar w:fldCharType="begin"/>
        </w:r>
        <w:r w:rsidR="009A2260">
          <w:rPr>
            <w:noProof/>
            <w:webHidden/>
          </w:rPr>
          <w:instrText xml:space="preserve"> PAGEREF _Toc158905945 \h </w:instrText>
        </w:r>
        <w:r w:rsidR="009A2260">
          <w:rPr>
            <w:noProof/>
            <w:webHidden/>
          </w:rPr>
        </w:r>
        <w:r w:rsidR="009A2260">
          <w:rPr>
            <w:noProof/>
            <w:webHidden/>
          </w:rPr>
          <w:fldChar w:fldCharType="separate"/>
        </w:r>
        <w:r w:rsidR="00E007C1">
          <w:rPr>
            <w:noProof/>
            <w:webHidden/>
          </w:rPr>
          <w:t>136</w:t>
        </w:r>
        <w:r w:rsidR="009A2260">
          <w:rPr>
            <w:noProof/>
            <w:webHidden/>
          </w:rPr>
          <w:fldChar w:fldCharType="end"/>
        </w:r>
      </w:hyperlink>
    </w:p>
    <w:p w14:paraId="0EF91CD1" w14:textId="03B8984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6" w:history="1">
        <w:r w:rsidR="009A2260" w:rsidRPr="000F2745">
          <w:rPr>
            <w:rStyle w:val="Hyperlink"/>
            <w:rFonts w:ascii="Arial" w:hAnsi="Arial" w:cs="Arial"/>
            <w:noProof/>
          </w:rPr>
          <w:t>10.8.7.7 Description of list of LLRs allocated</w:t>
        </w:r>
        <w:r w:rsidR="009A2260">
          <w:rPr>
            <w:noProof/>
            <w:webHidden/>
          </w:rPr>
          <w:tab/>
        </w:r>
        <w:r w:rsidR="009A2260">
          <w:rPr>
            <w:noProof/>
            <w:webHidden/>
          </w:rPr>
          <w:fldChar w:fldCharType="begin"/>
        </w:r>
        <w:r w:rsidR="009A2260">
          <w:rPr>
            <w:noProof/>
            <w:webHidden/>
          </w:rPr>
          <w:instrText xml:space="preserve"> PAGEREF _Toc158905946 \h </w:instrText>
        </w:r>
        <w:r w:rsidR="009A2260">
          <w:rPr>
            <w:noProof/>
            <w:webHidden/>
          </w:rPr>
        </w:r>
        <w:r w:rsidR="009A2260">
          <w:rPr>
            <w:noProof/>
            <w:webHidden/>
          </w:rPr>
          <w:fldChar w:fldCharType="separate"/>
        </w:r>
        <w:r w:rsidR="00E007C1">
          <w:rPr>
            <w:noProof/>
            <w:webHidden/>
          </w:rPr>
          <w:t>136</w:t>
        </w:r>
        <w:r w:rsidR="009A2260">
          <w:rPr>
            <w:noProof/>
            <w:webHidden/>
          </w:rPr>
          <w:fldChar w:fldCharType="end"/>
        </w:r>
      </w:hyperlink>
    </w:p>
    <w:p w14:paraId="05D32AA9" w14:textId="64D3D5A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7" w:history="1">
        <w:r w:rsidR="009A2260" w:rsidRPr="000F2745">
          <w:rPr>
            <w:rStyle w:val="Hyperlink"/>
            <w:rFonts w:ascii="Arial" w:hAnsi="Arial" w:cs="Arial"/>
            <w:noProof/>
          </w:rPr>
          <w:t>10.8.7.7.1 daucmfintr-BusFault-LLR-001</w:t>
        </w:r>
        <w:r w:rsidR="009A2260">
          <w:rPr>
            <w:noProof/>
            <w:webHidden/>
          </w:rPr>
          <w:tab/>
        </w:r>
        <w:r w:rsidR="009A2260">
          <w:rPr>
            <w:noProof/>
            <w:webHidden/>
          </w:rPr>
          <w:fldChar w:fldCharType="begin"/>
        </w:r>
        <w:r w:rsidR="009A2260">
          <w:rPr>
            <w:noProof/>
            <w:webHidden/>
          </w:rPr>
          <w:instrText xml:space="preserve"> PAGEREF _Toc158905947 \h </w:instrText>
        </w:r>
        <w:r w:rsidR="009A2260">
          <w:rPr>
            <w:noProof/>
            <w:webHidden/>
          </w:rPr>
        </w:r>
        <w:r w:rsidR="009A2260">
          <w:rPr>
            <w:noProof/>
            <w:webHidden/>
          </w:rPr>
          <w:fldChar w:fldCharType="separate"/>
        </w:r>
        <w:r w:rsidR="00E007C1">
          <w:rPr>
            <w:noProof/>
            <w:webHidden/>
          </w:rPr>
          <w:t>136</w:t>
        </w:r>
        <w:r w:rsidR="009A2260">
          <w:rPr>
            <w:noProof/>
            <w:webHidden/>
          </w:rPr>
          <w:fldChar w:fldCharType="end"/>
        </w:r>
      </w:hyperlink>
    </w:p>
    <w:p w14:paraId="111859BB" w14:textId="6D7F7F76"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8" w:history="1">
        <w:r w:rsidR="009A2260" w:rsidRPr="000F2745">
          <w:rPr>
            <w:rStyle w:val="Hyperlink"/>
            <w:noProof/>
          </w:rPr>
          <w:t>10.8.8 UsageFault</w:t>
        </w:r>
        <w:r w:rsidR="009A2260">
          <w:rPr>
            <w:noProof/>
            <w:webHidden/>
          </w:rPr>
          <w:tab/>
        </w:r>
        <w:r w:rsidR="009A2260">
          <w:rPr>
            <w:noProof/>
            <w:webHidden/>
          </w:rPr>
          <w:fldChar w:fldCharType="begin"/>
        </w:r>
        <w:r w:rsidR="009A2260">
          <w:rPr>
            <w:noProof/>
            <w:webHidden/>
          </w:rPr>
          <w:instrText xml:space="preserve"> PAGEREF _Toc158905948 \h </w:instrText>
        </w:r>
        <w:r w:rsidR="009A2260">
          <w:rPr>
            <w:noProof/>
            <w:webHidden/>
          </w:rPr>
        </w:r>
        <w:r w:rsidR="009A2260">
          <w:rPr>
            <w:noProof/>
            <w:webHidden/>
          </w:rPr>
          <w:fldChar w:fldCharType="separate"/>
        </w:r>
        <w:r w:rsidR="00E007C1">
          <w:rPr>
            <w:noProof/>
            <w:webHidden/>
          </w:rPr>
          <w:t>136</w:t>
        </w:r>
        <w:r w:rsidR="009A2260">
          <w:rPr>
            <w:noProof/>
            <w:webHidden/>
          </w:rPr>
          <w:fldChar w:fldCharType="end"/>
        </w:r>
      </w:hyperlink>
    </w:p>
    <w:p w14:paraId="6E372795" w14:textId="5D43975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49" w:history="1">
        <w:r w:rsidR="009A2260" w:rsidRPr="000F2745">
          <w:rPr>
            <w:rStyle w:val="Hyperlink"/>
            <w:rFonts w:ascii="Arial" w:hAnsi="Arial" w:cs="Arial"/>
            <w:noProof/>
          </w:rPr>
          <w:t>10.8.8.1 Brief Description</w:t>
        </w:r>
        <w:r w:rsidR="009A2260">
          <w:rPr>
            <w:noProof/>
            <w:webHidden/>
          </w:rPr>
          <w:tab/>
        </w:r>
        <w:r w:rsidR="009A2260">
          <w:rPr>
            <w:noProof/>
            <w:webHidden/>
          </w:rPr>
          <w:fldChar w:fldCharType="begin"/>
        </w:r>
        <w:r w:rsidR="009A2260">
          <w:rPr>
            <w:noProof/>
            <w:webHidden/>
          </w:rPr>
          <w:instrText xml:space="preserve"> PAGEREF _Toc158905949 \h </w:instrText>
        </w:r>
        <w:r w:rsidR="009A2260">
          <w:rPr>
            <w:noProof/>
            <w:webHidden/>
          </w:rPr>
        </w:r>
        <w:r w:rsidR="009A2260">
          <w:rPr>
            <w:noProof/>
            <w:webHidden/>
          </w:rPr>
          <w:fldChar w:fldCharType="separate"/>
        </w:r>
        <w:r w:rsidR="00E007C1">
          <w:rPr>
            <w:noProof/>
            <w:webHidden/>
          </w:rPr>
          <w:t>136</w:t>
        </w:r>
        <w:r w:rsidR="009A2260">
          <w:rPr>
            <w:noProof/>
            <w:webHidden/>
          </w:rPr>
          <w:fldChar w:fldCharType="end"/>
        </w:r>
      </w:hyperlink>
    </w:p>
    <w:p w14:paraId="54F6785D" w14:textId="12FAE1A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0" w:history="1">
        <w:r w:rsidR="009A2260" w:rsidRPr="000F2745">
          <w:rPr>
            <w:rStyle w:val="Hyperlink"/>
            <w:rFonts w:ascii="Arial" w:hAnsi="Arial" w:cs="Arial"/>
            <w:noProof/>
          </w:rPr>
          <w:t>10.8.8.2 List of HLRs allocated</w:t>
        </w:r>
        <w:r w:rsidR="009A2260">
          <w:rPr>
            <w:noProof/>
            <w:webHidden/>
          </w:rPr>
          <w:tab/>
        </w:r>
        <w:r w:rsidR="009A2260">
          <w:rPr>
            <w:noProof/>
            <w:webHidden/>
          </w:rPr>
          <w:fldChar w:fldCharType="begin"/>
        </w:r>
        <w:r w:rsidR="009A2260">
          <w:rPr>
            <w:noProof/>
            <w:webHidden/>
          </w:rPr>
          <w:instrText xml:space="preserve"> PAGEREF _Toc158905950 \h </w:instrText>
        </w:r>
        <w:r w:rsidR="009A2260">
          <w:rPr>
            <w:noProof/>
            <w:webHidden/>
          </w:rPr>
        </w:r>
        <w:r w:rsidR="009A2260">
          <w:rPr>
            <w:noProof/>
            <w:webHidden/>
          </w:rPr>
          <w:fldChar w:fldCharType="separate"/>
        </w:r>
        <w:r w:rsidR="00E007C1">
          <w:rPr>
            <w:noProof/>
            <w:webHidden/>
          </w:rPr>
          <w:t>136</w:t>
        </w:r>
        <w:r w:rsidR="009A2260">
          <w:rPr>
            <w:noProof/>
            <w:webHidden/>
          </w:rPr>
          <w:fldChar w:fldCharType="end"/>
        </w:r>
      </w:hyperlink>
    </w:p>
    <w:p w14:paraId="0E745DBB" w14:textId="0FDF339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1" w:history="1">
        <w:r w:rsidR="009A2260" w:rsidRPr="000F2745">
          <w:rPr>
            <w:rStyle w:val="Hyperlink"/>
            <w:rFonts w:ascii="Arial" w:hAnsi="Arial" w:cs="Arial"/>
            <w:noProof/>
          </w:rPr>
          <w:t>10.8.8.3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_Toc158905951 \h </w:instrText>
        </w:r>
        <w:r w:rsidR="009A2260">
          <w:rPr>
            <w:noProof/>
            <w:webHidden/>
          </w:rPr>
        </w:r>
        <w:r w:rsidR="009A2260">
          <w:rPr>
            <w:noProof/>
            <w:webHidden/>
          </w:rPr>
          <w:fldChar w:fldCharType="separate"/>
        </w:r>
        <w:r w:rsidR="00E007C1">
          <w:rPr>
            <w:noProof/>
            <w:webHidden/>
          </w:rPr>
          <w:t>136</w:t>
        </w:r>
        <w:r w:rsidR="009A2260">
          <w:rPr>
            <w:noProof/>
            <w:webHidden/>
          </w:rPr>
          <w:fldChar w:fldCharType="end"/>
        </w:r>
      </w:hyperlink>
    </w:p>
    <w:p w14:paraId="213C8F86" w14:textId="029D6E6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2" w:history="1">
        <w:r w:rsidR="009A2260" w:rsidRPr="000F2745">
          <w:rPr>
            <w:rStyle w:val="Hyperlink"/>
            <w:rFonts w:ascii="Arial" w:hAnsi="Arial" w:cs="Arial"/>
            <w:noProof/>
          </w:rPr>
          <w:t>10.8.8.4 Parameter list (Input/Output)</w:t>
        </w:r>
        <w:r w:rsidR="009A2260">
          <w:rPr>
            <w:noProof/>
            <w:webHidden/>
          </w:rPr>
          <w:tab/>
        </w:r>
        <w:r w:rsidR="009A2260">
          <w:rPr>
            <w:noProof/>
            <w:webHidden/>
          </w:rPr>
          <w:fldChar w:fldCharType="begin"/>
        </w:r>
        <w:r w:rsidR="009A2260">
          <w:rPr>
            <w:noProof/>
            <w:webHidden/>
          </w:rPr>
          <w:instrText xml:space="preserve"> PAGEREF _Toc158905952 \h </w:instrText>
        </w:r>
        <w:r w:rsidR="009A2260">
          <w:rPr>
            <w:noProof/>
            <w:webHidden/>
          </w:rPr>
        </w:r>
        <w:r w:rsidR="009A2260">
          <w:rPr>
            <w:noProof/>
            <w:webHidden/>
          </w:rPr>
          <w:fldChar w:fldCharType="separate"/>
        </w:r>
        <w:r w:rsidR="00E007C1">
          <w:rPr>
            <w:noProof/>
            <w:webHidden/>
          </w:rPr>
          <w:t>136</w:t>
        </w:r>
        <w:r w:rsidR="009A2260">
          <w:rPr>
            <w:noProof/>
            <w:webHidden/>
          </w:rPr>
          <w:fldChar w:fldCharType="end"/>
        </w:r>
      </w:hyperlink>
    </w:p>
    <w:p w14:paraId="2B5AD130" w14:textId="1A6D9F7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3" w:history="1">
        <w:r w:rsidR="009A2260" w:rsidRPr="000F2745">
          <w:rPr>
            <w:rStyle w:val="Hyperlink"/>
            <w:rFonts w:ascii="Arial" w:hAnsi="Arial" w:cs="Arial"/>
            <w:noProof/>
          </w:rPr>
          <w:t>10.8.8.5 Return Value</w:t>
        </w:r>
        <w:r w:rsidR="009A2260">
          <w:rPr>
            <w:noProof/>
            <w:webHidden/>
          </w:rPr>
          <w:tab/>
        </w:r>
        <w:r w:rsidR="009A2260">
          <w:rPr>
            <w:noProof/>
            <w:webHidden/>
          </w:rPr>
          <w:fldChar w:fldCharType="begin"/>
        </w:r>
        <w:r w:rsidR="009A2260">
          <w:rPr>
            <w:noProof/>
            <w:webHidden/>
          </w:rPr>
          <w:instrText xml:space="preserve"> PAGEREF _Toc158905953 \h </w:instrText>
        </w:r>
        <w:r w:rsidR="009A2260">
          <w:rPr>
            <w:noProof/>
            <w:webHidden/>
          </w:rPr>
        </w:r>
        <w:r w:rsidR="009A2260">
          <w:rPr>
            <w:noProof/>
            <w:webHidden/>
          </w:rPr>
          <w:fldChar w:fldCharType="separate"/>
        </w:r>
        <w:r w:rsidR="00E007C1">
          <w:rPr>
            <w:noProof/>
            <w:webHidden/>
          </w:rPr>
          <w:t>137</w:t>
        </w:r>
        <w:r w:rsidR="009A2260">
          <w:rPr>
            <w:noProof/>
            <w:webHidden/>
          </w:rPr>
          <w:fldChar w:fldCharType="end"/>
        </w:r>
      </w:hyperlink>
    </w:p>
    <w:p w14:paraId="5617D92E" w14:textId="6D85789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4" w:history="1">
        <w:r w:rsidR="009A2260" w:rsidRPr="000F2745">
          <w:rPr>
            <w:rStyle w:val="Hyperlink"/>
            <w:rFonts w:ascii="Arial" w:hAnsi="Arial" w:cs="Arial"/>
            <w:noProof/>
          </w:rPr>
          <w:t>10.8.8.6 Other CSUs called by this CSU</w:t>
        </w:r>
        <w:r w:rsidR="009A2260">
          <w:rPr>
            <w:noProof/>
            <w:webHidden/>
          </w:rPr>
          <w:tab/>
        </w:r>
        <w:r w:rsidR="009A2260">
          <w:rPr>
            <w:noProof/>
            <w:webHidden/>
          </w:rPr>
          <w:fldChar w:fldCharType="begin"/>
        </w:r>
        <w:r w:rsidR="009A2260">
          <w:rPr>
            <w:noProof/>
            <w:webHidden/>
          </w:rPr>
          <w:instrText xml:space="preserve"> PAGEREF _Toc158905954 \h </w:instrText>
        </w:r>
        <w:r w:rsidR="009A2260">
          <w:rPr>
            <w:noProof/>
            <w:webHidden/>
          </w:rPr>
        </w:r>
        <w:r w:rsidR="009A2260">
          <w:rPr>
            <w:noProof/>
            <w:webHidden/>
          </w:rPr>
          <w:fldChar w:fldCharType="separate"/>
        </w:r>
        <w:r w:rsidR="00E007C1">
          <w:rPr>
            <w:noProof/>
            <w:webHidden/>
          </w:rPr>
          <w:t>137</w:t>
        </w:r>
        <w:r w:rsidR="009A2260">
          <w:rPr>
            <w:noProof/>
            <w:webHidden/>
          </w:rPr>
          <w:fldChar w:fldCharType="end"/>
        </w:r>
      </w:hyperlink>
    </w:p>
    <w:p w14:paraId="6BF3A322" w14:textId="60808B7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5" w:history="1">
        <w:r w:rsidR="009A2260" w:rsidRPr="000F2745">
          <w:rPr>
            <w:rStyle w:val="Hyperlink"/>
            <w:rFonts w:ascii="Arial" w:hAnsi="Arial" w:cs="Arial"/>
            <w:noProof/>
          </w:rPr>
          <w:t>10.8.8.7 Description of list of LLRs allocated</w:t>
        </w:r>
        <w:r w:rsidR="009A2260">
          <w:rPr>
            <w:noProof/>
            <w:webHidden/>
          </w:rPr>
          <w:tab/>
        </w:r>
        <w:r w:rsidR="009A2260">
          <w:rPr>
            <w:noProof/>
            <w:webHidden/>
          </w:rPr>
          <w:fldChar w:fldCharType="begin"/>
        </w:r>
        <w:r w:rsidR="009A2260">
          <w:rPr>
            <w:noProof/>
            <w:webHidden/>
          </w:rPr>
          <w:instrText xml:space="preserve"> PAGEREF _Toc158905955 \h </w:instrText>
        </w:r>
        <w:r w:rsidR="009A2260">
          <w:rPr>
            <w:noProof/>
            <w:webHidden/>
          </w:rPr>
        </w:r>
        <w:r w:rsidR="009A2260">
          <w:rPr>
            <w:noProof/>
            <w:webHidden/>
          </w:rPr>
          <w:fldChar w:fldCharType="separate"/>
        </w:r>
        <w:r w:rsidR="00E007C1">
          <w:rPr>
            <w:noProof/>
            <w:webHidden/>
          </w:rPr>
          <w:t>137</w:t>
        </w:r>
        <w:r w:rsidR="009A2260">
          <w:rPr>
            <w:noProof/>
            <w:webHidden/>
          </w:rPr>
          <w:fldChar w:fldCharType="end"/>
        </w:r>
      </w:hyperlink>
    </w:p>
    <w:p w14:paraId="7CC63EFE" w14:textId="4D09DF9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6" w:history="1">
        <w:r w:rsidR="009A2260" w:rsidRPr="000F2745">
          <w:rPr>
            <w:rStyle w:val="Hyperlink"/>
            <w:rFonts w:ascii="Arial" w:hAnsi="Arial" w:cs="Arial"/>
            <w:noProof/>
          </w:rPr>
          <w:t>10.8.8.7.1 daucmfintr-UsageFault-LLR-001</w:t>
        </w:r>
        <w:r w:rsidR="009A2260">
          <w:rPr>
            <w:noProof/>
            <w:webHidden/>
          </w:rPr>
          <w:tab/>
        </w:r>
        <w:r w:rsidR="009A2260">
          <w:rPr>
            <w:noProof/>
            <w:webHidden/>
          </w:rPr>
          <w:fldChar w:fldCharType="begin"/>
        </w:r>
        <w:r w:rsidR="009A2260">
          <w:rPr>
            <w:noProof/>
            <w:webHidden/>
          </w:rPr>
          <w:instrText xml:space="preserve"> PAGEREF _Toc158905956 \h </w:instrText>
        </w:r>
        <w:r w:rsidR="009A2260">
          <w:rPr>
            <w:noProof/>
            <w:webHidden/>
          </w:rPr>
        </w:r>
        <w:r w:rsidR="009A2260">
          <w:rPr>
            <w:noProof/>
            <w:webHidden/>
          </w:rPr>
          <w:fldChar w:fldCharType="separate"/>
        </w:r>
        <w:r w:rsidR="00E007C1">
          <w:rPr>
            <w:noProof/>
            <w:webHidden/>
          </w:rPr>
          <w:t>137</w:t>
        </w:r>
        <w:r w:rsidR="009A2260">
          <w:rPr>
            <w:noProof/>
            <w:webHidden/>
          </w:rPr>
          <w:fldChar w:fldCharType="end"/>
        </w:r>
      </w:hyperlink>
    </w:p>
    <w:p w14:paraId="5C6B88FD" w14:textId="51CC082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7" w:history="1">
        <w:r w:rsidR="009A2260" w:rsidRPr="000F2745">
          <w:rPr>
            <w:rStyle w:val="Hyperlink"/>
            <w:noProof/>
          </w:rPr>
          <w:t>10.8.9 SpuriousInterrupt</w:t>
        </w:r>
        <w:r w:rsidR="009A2260">
          <w:rPr>
            <w:noProof/>
            <w:webHidden/>
          </w:rPr>
          <w:tab/>
        </w:r>
        <w:r w:rsidR="009A2260">
          <w:rPr>
            <w:noProof/>
            <w:webHidden/>
          </w:rPr>
          <w:fldChar w:fldCharType="begin"/>
        </w:r>
        <w:r w:rsidR="009A2260">
          <w:rPr>
            <w:noProof/>
            <w:webHidden/>
          </w:rPr>
          <w:instrText xml:space="preserve"> PAGEREF _Toc158905957 \h </w:instrText>
        </w:r>
        <w:r w:rsidR="009A2260">
          <w:rPr>
            <w:noProof/>
            <w:webHidden/>
          </w:rPr>
        </w:r>
        <w:r w:rsidR="009A2260">
          <w:rPr>
            <w:noProof/>
            <w:webHidden/>
          </w:rPr>
          <w:fldChar w:fldCharType="separate"/>
        </w:r>
        <w:r w:rsidR="00E007C1">
          <w:rPr>
            <w:noProof/>
            <w:webHidden/>
          </w:rPr>
          <w:t>137</w:t>
        </w:r>
        <w:r w:rsidR="009A2260">
          <w:rPr>
            <w:noProof/>
            <w:webHidden/>
          </w:rPr>
          <w:fldChar w:fldCharType="end"/>
        </w:r>
      </w:hyperlink>
    </w:p>
    <w:p w14:paraId="24732F59" w14:textId="16C0A1C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8" w:history="1">
        <w:r w:rsidR="009A2260" w:rsidRPr="000F2745">
          <w:rPr>
            <w:rStyle w:val="Hyperlink"/>
            <w:rFonts w:ascii="Arial" w:hAnsi="Arial" w:cs="Arial"/>
            <w:noProof/>
          </w:rPr>
          <w:t>10.8.9.1 Brief Description</w:t>
        </w:r>
        <w:r w:rsidR="009A2260">
          <w:rPr>
            <w:noProof/>
            <w:webHidden/>
          </w:rPr>
          <w:tab/>
        </w:r>
        <w:r w:rsidR="009A2260">
          <w:rPr>
            <w:noProof/>
            <w:webHidden/>
          </w:rPr>
          <w:fldChar w:fldCharType="begin"/>
        </w:r>
        <w:r w:rsidR="009A2260">
          <w:rPr>
            <w:noProof/>
            <w:webHidden/>
          </w:rPr>
          <w:instrText xml:space="preserve"> PAGEREF _Toc158905958 \h </w:instrText>
        </w:r>
        <w:r w:rsidR="009A2260">
          <w:rPr>
            <w:noProof/>
            <w:webHidden/>
          </w:rPr>
        </w:r>
        <w:r w:rsidR="009A2260">
          <w:rPr>
            <w:noProof/>
            <w:webHidden/>
          </w:rPr>
          <w:fldChar w:fldCharType="separate"/>
        </w:r>
        <w:r w:rsidR="00E007C1">
          <w:rPr>
            <w:noProof/>
            <w:webHidden/>
          </w:rPr>
          <w:t>137</w:t>
        </w:r>
        <w:r w:rsidR="009A2260">
          <w:rPr>
            <w:noProof/>
            <w:webHidden/>
          </w:rPr>
          <w:fldChar w:fldCharType="end"/>
        </w:r>
      </w:hyperlink>
    </w:p>
    <w:p w14:paraId="71EC3036" w14:textId="5CDA5D4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59" w:history="1">
        <w:r w:rsidR="009A2260" w:rsidRPr="000F2745">
          <w:rPr>
            <w:rStyle w:val="Hyperlink"/>
            <w:rFonts w:ascii="Arial" w:hAnsi="Arial" w:cs="Arial"/>
            <w:noProof/>
          </w:rPr>
          <w:t>10.8.9.2 List of HLRs allocated</w:t>
        </w:r>
        <w:r w:rsidR="009A2260">
          <w:rPr>
            <w:noProof/>
            <w:webHidden/>
          </w:rPr>
          <w:tab/>
        </w:r>
        <w:r w:rsidR="009A2260">
          <w:rPr>
            <w:noProof/>
            <w:webHidden/>
          </w:rPr>
          <w:fldChar w:fldCharType="begin"/>
        </w:r>
        <w:r w:rsidR="009A2260">
          <w:rPr>
            <w:noProof/>
            <w:webHidden/>
          </w:rPr>
          <w:instrText xml:space="preserve"> PAGEREF _Toc158905959 \h </w:instrText>
        </w:r>
        <w:r w:rsidR="009A2260">
          <w:rPr>
            <w:noProof/>
            <w:webHidden/>
          </w:rPr>
        </w:r>
        <w:r w:rsidR="009A2260">
          <w:rPr>
            <w:noProof/>
            <w:webHidden/>
          </w:rPr>
          <w:fldChar w:fldCharType="separate"/>
        </w:r>
        <w:r w:rsidR="00E007C1">
          <w:rPr>
            <w:noProof/>
            <w:webHidden/>
          </w:rPr>
          <w:t>137</w:t>
        </w:r>
        <w:r w:rsidR="009A2260">
          <w:rPr>
            <w:noProof/>
            <w:webHidden/>
          </w:rPr>
          <w:fldChar w:fldCharType="end"/>
        </w:r>
      </w:hyperlink>
    </w:p>
    <w:p w14:paraId="0D028161" w14:textId="03CA268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60" w:history="1">
        <w:r w:rsidR="009A2260" w:rsidRPr="000F2745">
          <w:rPr>
            <w:rStyle w:val="Hyperlink"/>
            <w:rFonts w:ascii="Arial" w:hAnsi="Arial" w:cs="Arial"/>
            <w:noProof/>
          </w:rPr>
          <w:t>10.8.9.3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_Toc158905960 \h </w:instrText>
        </w:r>
        <w:r w:rsidR="009A2260">
          <w:rPr>
            <w:noProof/>
            <w:webHidden/>
          </w:rPr>
        </w:r>
        <w:r w:rsidR="009A2260">
          <w:rPr>
            <w:noProof/>
            <w:webHidden/>
          </w:rPr>
          <w:fldChar w:fldCharType="separate"/>
        </w:r>
        <w:r w:rsidR="00E007C1">
          <w:rPr>
            <w:noProof/>
            <w:webHidden/>
          </w:rPr>
          <w:t>137</w:t>
        </w:r>
        <w:r w:rsidR="009A2260">
          <w:rPr>
            <w:noProof/>
            <w:webHidden/>
          </w:rPr>
          <w:fldChar w:fldCharType="end"/>
        </w:r>
      </w:hyperlink>
    </w:p>
    <w:p w14:paraId="342A2029" w14:textId="764ECBF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61" w:history="1">
        <w:r w:rsidR="009A2260" w:rsidRPr="000F2745">
          <w:rPr>
            <w:rStyle w:val="Hyperlink"/>
            <w:rFonts w:ascii="Arial" w:hAnsi="Arial" w:cs="Arial"/>
            <w:noProof/>
          </w:rPr>
          <w:t>10.8.9.4 Parameter list (Input/Output)</w:t>
        </w:r>
        <w:r w:rsidR="009A2260">
          <w:rPr>
            <w:noProof/>
            <w:webHidden/>
          </w:rPr>
          <w:tab/>
        </w:r>
        <w:r w:rsidR="009A2260">
          <w:rPr>
            <w:noProof/>
            <w:webHidden/>
          </w:rPr>
          <w:fldChar w:fldCharType="begin"/>
        </w:r>
        <w:r w:rsidR="009A2260">
          <w:rPr>
            <w:noProof/>
            <w:webHidden/>
          </w:rPr>
          <w:instrText xml:space="preserve"> PAGEREF _Toc158905961 \h </w:instrText>
        </w:r>
        <w:r w:rsidR="009A2260">
          <w:rPr>
            <w:noProof/>
            <w:webHidden/>
          </w:rPr>
        </w:r>
        <w:r w:rsidR="009A2260">
          <w:rPr>
            <w:noProof/>
            <w:webHidden/>
          </w:rPr>
          <w:fldChar w:fldCharType="separate"/>
        </w:r>
        <w:r w:rsidR="00E007C1">
          <w:rPr>
            <w:noProof/>
            <w:webHidden/>
          </w:rPr>
          <w:t>138</w:t>
        </w:r>
        <w:r w:rsidR="009A2260">
          <w:rPr>
            <w:noProof/>
            <w:webHidden/>
          </w:rPr>
          <w:fldChar w:fldCharType="end"/>
        </w:r>
      </w:hyperlink>
    </w:p>
    <w:p w14:paraId="4F208808" w14:textId="5A39FB0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62" w:history="1">
        <w:r w:rsidR="009A2260" w:rsidRPr="000F2745">
          <w:rPr>
            <w:rStyle w:val="Hyperlink"/>
            <w:rFonts w:ascii="Arial" w:hAnsi="Arial" w:cs="Arial"/>
            <w:noProof/>
          </w:rPr>
          <w:t>10.8.9.5 Return Value</w:t>
        </w:r>
        <w:r w:rsidR="009A2260">
          <w:rPr>
            <w:noProof/>
            <w:webHidden/>
          </w:rPr>
          <w:tab/>
        </w:r>
        <w:r w:rsidR="009A2260">
          <w:rPr>
            <w:noProof/>
            <w:webHidden/>
          </w:rPr>
          <w:fldChar w:fldCharType="begin"/>
        </w:r>
        <w:r w:rsidR="009A2260">
          <w:rPr>
            <w:noProof/>
            <w:webHidden/>
          </w:rPr>
          <w:instrText xml:space="preserve"> PAGEREF _Toc158905962 \h </w:instrText>
        </w:r>
        <w:r w:rsidR="009A2260">
          <w:rPr>
            <w:noProof/>
            <w:webHidden/>
          </w:rPr>
        </w:r>
        <w:r w:rsidR="009A2260">
          <w:rPr>
            <w:noProof/>
            <w:webHidden/>
          </w:rPr>
          <w:fldChar w:fldCharType="separate"/>
        </w:r>
        <w:r w:rsidR="00E007C1">
          <w:rPr>
            <w:noProof/>
            <w:webHidden/>
          </w:rPr>
          <w:t>138</w:t>
        </w:r>
        <w:r w:rsidR="009A2260">
          <w:rPr>
            <w:noProof/>
            <w:webHidden/>
          </w:rPr>
          <w:fldChar w:fldCharType="end"/>
        </w:r>
      </w:hyperlink>
    </w:p>
    <w:p w14:paraId="2E0F6B28" w14:textId="52C34F6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63" w:history="1">
        <w:r w:rsidR="009A2260" w:rsidRPr="000F2745">
          <w:rPr>
            <w:rStyle w:val="Hyperlink"/>
            <w:rFonts w:ascii="Arial" w:hAnsi="Arial" w:cs="Arial"/>
            <w:noProof/>
          </w:rPr>
          <w:t>10.8.9.6 Other CSUs called by this CSU</w:t>
        </w:r>
        <w:r w:rsidR="009A2260">
          <w:rPr>
            <w:noProof/>
            <w:webHidden/>
          </w:rPr>
          <w:tab/>
        </w:r>
        <w:r w:rsidR="009A2260">
          <w:rPr>
            <w:noProof/>
            <w:webHidden/>
          </w:rPr>
          <w:fldChar w:fldCharType="begin"/>
        </w:r>
        <w:r w:rsidR="009A2260">
          <w:rPr>
            <w:noProof/>
            <w:webHidden/>
          </w:rPr>
          <w:instrText xml:space="preserve"> PAGEREF _Toc158905963 \h </w:instrText>
        </w:r>
        <w:r w:rsidR="009A2260">
          <w:rPr>
            <w:noProof/>
            <w:webHidden/>
          </w:rPr>
        </w:r>
        <w:r w:rsidR="009A2260">
          <w:rPr>
            <w:noProof/>
            <w:webHidden/>
          </w:rPr>
          <w:fldChar w:fldCharType="separate"/>
        </w:r>
        <w:r w:rsidR="00E007C1">
          <w:rPr>
            <w:noProof/>
            <w:webHidden/>
          </w:rPr>
          <w:t>138</w:t>
        </w:r>
        <w:r w:rsidR="009A2260">
          <w:rPr>
            <w:noProof/>
            <w:webHidden/>
          </w:rPr>
          <w:fldChar w:fldCharType="end"/>
        </w:r>
      </w:hyperlink>
    </w:p>
    <w:p w14:paraId="208EA59D" w14:textId="423320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64" w:history="1">
        <w:r w:rsidR="009A2260" w:rsidRPr="000F2745">
          <w:rPr>
            <w:rStyle w:val="Hyperlink"/>
            <w:rFonts w:ascii="Arial" w:hAnsi="Arial" w:cs="Arial"/>
            <w:noProof/>
          </w:rPr>
          <w:t>10.8.9.7 Description of list of LLRs allocated</w:t>
        </w:r>
        <w:r w:rsidR="009A2260">
          <w:rPr>
            <w:noProof/>
            <w:webHidden/>
          </w:rPr>
          <w:tab/>
        </w:r>
        <w:r w:rsidR="009A2260">
          <w:rPr>
            <w:noProof/>
            <w:webHidden/>
          </w:rPr>
          <w:fldChar w:fldCharType="begin"/>
        </w:r>
        <w:r w:rsidR="009A2260">
          <w:rPr>
            <w:noProof/>
            <w:webHidden/>
          </w:rPr>
          <w:instrText xml:space="preserve"> PAGEREF _Toc158905964 \h </w:instrText>
        </w:r>
        <w:r w:rsidR="009A2260">
          <w:rPr>
            <w:noProof/>
            <w:webHidden/>
          </w:rPr>
        </w:r>
        <w:r w:rsidR="009A2260">
          <w:rPr>
            <w:noProof/>
            <w:webHidden/>
          </w:rPr>
          <w:fldChar w:fldCharType="separate"/>
        </w:r>
        <w:r w:rsidR="00E007C1">
          <w:rPr>
            <w:noProof/>
            <w:webHidden/>
          </w:rPr>
          <w:t>138</w:t>
        </w:r>
        <w:r w:rsidR="009A2260">
          <w:rPr>
            <w:noProof/>
            <w:webHidden/>
          </w:rPr>
          <w:fldChar w:fldCharType="end"/>
        </w:r>
      </w:hyperlink>
    </w:p>
    <w:p w14:paraId="1B7447D6" w14:textId="65A628A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65" w:history="1">
        <w:r w:rsidR="009A2260" w:rsidRPr="000F2745">
          <w:rPr>
            <w:rStyle w:val="Hyperlink"/>
            <w:rFonts w:ascii="Arial" w:hAnsi="Arial" w:cs="Arial"/>
            <w:noProof/>
          </w:rPr>
          <w:t>10.8.9.7.1 daucmfintr-SpuriousInterrupt-LLR-001</w:t>
        </w:r>
        <w:r w:rsidR="009A2260">
          <w:rPr>
            <w:noProof/>
            <w:webHidden/>
          </w:rPr>
          <w:tab/>
        </w:r>
        <w:r w:rsidR="009A2260">
          <w:rPr>
            <w:noProof/>
            <w:webHidden/>
          </w:rPr>
          <w:fldChar w:fldCharType="begin"/>
        </w:r>
        <w:r w:rsidR="009A2260">
          <w:rPr>
            <w:noProof/>
            <w:webHidden/>
          </w:rPr>
          <w:instrText xml:space="preserve"> PAGEREF _Toc158905965 \h </w:instrText>
        </w:r>
        <w:r w:rsidR="009A2260">
          <w:rPr>
            <w:noProof/>
            <w:webHidden/>
          </w:rPr>
        </w:r>
        <w:r w:rsidR="009A2260">
          <w:rPr>
            <w:noProof/>
            <w:webHidden/>
          </w:rPr>
          <w:fldChar w:fldCharType="separate"/>
        </w:r>
        <w:r w:rsidR="00E007C1">
          <w:rPr>
            <w:noProof/>
            <w:webHidden/>
          </w:rPr>
          <w:t>138</w:t>
        </w:r>
        <w:r w:rsidR="009A2260">
          <w:rPr>
            <w:noProof/>
            <w:webHidden/>
          </w:rPr>
          <w:fldChar w:fldCharType="end"/>
        </w:r>
      </w:hyperlink>
    </w:p>
    <w:p w14:paraId="56F4A160" w14:textId="4A64C25F"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966" w:history="1">
        <w:r w:rsidR="009A2260" w:rsidRPr="000F2745">
          <w:rPr>
            <w:rStyle w:val="Hyperlink"/>
            <w:noProof/>
          </w:rPr>
          <w:t>10.9 daucmfmain</w:t>
        </w:r>
        <w:r w:rsidR="009A2260">
          <w:rPr>
            <w:noProof/>
            <w:webHidden/>
          </w:rPr>
          <w:tab/>
        </w:r>
        <w:r w:rsidR="009A2260">
          <w:rPr>
            <w:noProof/>
            <w:webHidden/>
          </w:rPr>
          <w:fldChar w:fldCharType="begin"/>
        </w:r>
        <w:r w:rsidR="009A2260">
          <w:rPr>
            <w:noProof/>
            <w:webHidden/>
          </w:rPr>
          <w:instrText xml:space="preserve"> PAGEREF _Toc158905966 \h </w:instrText>
        </w:r>
        <w:r w:rsidR="009A2260">
          <w:rPr>
            <w:noProof/>
            <w:webHidden/>
          </w:rPr>
        </w:r>
        <w:r w:rsidR="009A2260">
          <w:rPr>
            <w:noProof/>
            <w:webHidden/>
          </w:rPr>
          <w:fldChar w:fldCharType="separate"/>
        </w:r>
        <w:r w:rsidR="00E007C1">
          <w:rPr>
            <w:noProof/>
            <w:webHidden/>
          </w:rPr>
          <w:t>138</w:t>
        </w:r>
        <w:r w:rsidR="009A2260">
          <w:rPr>
            <w:noProof/>
            <w:webHidden/>
          </w:rPr>
          <w:fldChar w:fldCharType="end"/>
        </w:r>
      </w:hyperlink>
    </w:p>
    <w:p w14:paraId="01DFC867" w14:textId="06C7792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67" w:history="1">
        <w:r w:rsidR="009A2260" w:rsidRPr="000F2745">
          <w:rPr>
            <w:rStyle w:val="Hyperlink"/>
            <w:noProof/>
          </w:rPr>
          <w:t>10.9.1 MainFunc</w:t>
        </w:r>
        <w:r w:rsidR="009A2260">
          <w:rPr>
            <w:noProof/>
            <w:webHidden/>
          </w:rPr>
          <w:tab/>
        </w:r>
        <w:r w:rsidR="009A2260">
          <w:rPr>
            <w:noProof/>
            <w:webHidden/>
          </w:rPr>
          <w:fldChar w:fldCharType="begin"/>
        </w:r>
        <w:r w:rsidR="009A2260">
          <w:rPr>
            <w:noProof/>
            <w:webHidden/>
          </w:rPr>
          <w:instrText xml:space="preserve"> PAGEREF _Toc158905967 \h </w:instrText>
        </w:r>
        <w:r w:rsidR="009A2260">
          <w:rPr>
            <w:noProof/>
            <w:webHidden/>
          </w:rPr>
        </w:r>
        <w:r w:rsidR="009A2260">
          <w:rPr>
            <w:noProof/>
            <w:webHidden/>
          </w:rPr>
          <w:fldChar w:fldCharType="separate"/>
        </w:r>
        <w:r w:rsidR="00E007C1">
          <w:rPr>
            <w:noProof/>
            <w:webHidden/>
          </w:rPr>
          <w:t>138</w:t>
        </w:r>
        <w:r w:rsidR="009A2260">
          <w:rPr>
            <w:noProof/>
            <w:webHidden/>
          </w:rPr>
          <w:fldChar w:fldCharType="end"/>
        </w:r>
      </w:hyperlink>
    </w:p>
    <w:p w14:paraId="0117D9CF" w14:textId="678397C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68" w:history="1">
        <w:r w:rsidR="009A2260" w:rsidRPr="000F2745">
          <w:rPr>
            <w:rStyle w:val="Hyperlink"/>
            <w:rFonts w:ascii="Arial" w:hAnsi="Arial" w:cs="Arial"/>
            <w:noProof/>
          </w:rPr>
          <w:t>10.9.1.1 Brief Description</w:t>
        </w:r>
        <w:r w:rsidR="009A2260">
          <w:rPr>
            <w:noProof/>
            <w:webHidden/>
          </w:rPr>
          <w:tab/>
        </w:r>
        <w:r w:rsidR="009A2260">
          <w:rPr>
            <w:noProof/>
            <w:webHidden/>
          </w:rPr>
          <w:fldChar w:fldCharType="begin"/>
        </w:r>
        <w:r w:rsidR="009A2260">
          <w:rPr>
            <w:noProof/>
            <w:webHidden/>
          </w:rPr>
          <w:instrText xml:space="preserve"> PAGEREF _Toc158905968 \h </w:instrText>
        </w:r>
        <w:r w:rsidR="009A2260">
          <w:rPr>
            <w:noProof/>
            <w:webHidden/>
          </w:rPr>
        </w:r>
        <w:r w:rsidR="009A2260">
          <w:rPr>
            <w:noProof/>
            <w:webHidden/>
          </w:rPr>
          <w:fldChar w:fldCharType="separate"/>
        </w:r>
        <w:r w:rsidR="00E007C1">
          <w:rPr>
            <w:noProof/>
            <w:webHidden/>
          </w:rPr>
          <w:t>139</w:t>
        </w:r>
        <w:r w:rsidR="009A2260">
          <w:rPr>
            <w:noProof/>
            <w:webHidden/>
          </w:rPr>
          <w:fldChar w:fldCharType="end"/>
        </w:r>
      </w:hyperlink>
    </w:p>
    <w:p w14:paraId="0B0B8B22" w14:textId="4387F56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69" w:history="1">
        <w:r w:rsidR="009A2260" w:rsidRPr="000F2745">
          <w:rPr>
            <w:rStyle w:val="Hyperlink"/>
            <w:rFonts w:ascii="Arial" w:hAnsi="Arial" w:cs="Arial"/>
            <w:noProof/>
          </w:rPr>
          <w:t>10.9.1.2 List of HLRs allocated</w:t>
        </w:r>
        <w:r w:rsidR="009A2260">
          <w:rPr>
            <w:noProof/>
            <w:webHidden/>
          </w:rPr>
          <w:tab/>
        </w:r>
        <w:r w:rsidR="009A2260">
          <w:rPr>
            <w:noProof/>
            <w:webHidden/>
          </w:rPr>
          <w:fldChar w:fldCharType="begin"/>
        </w:r>
        <w:r w:rsidR="009A2260">
          <w:rPr>
            <w:noProof/>
            <w:webHidden/>
          </w:rPr>
          <w:instrText xml:space="preserve"> PAGEREF _Toc158905969 \h </w:instrText>
        </w:r>
        <w:r w:rsidR="009A2260">
          <w:rPr>
            <w:noProof/>
            <w:webHidden/>
          </w:rPr>
        </w:r>
        <w:r w:rsidR="009A2260">
          <w:rPr>
            <w:noProof/>
            <w:webHidden/>
          </w:rPr>
          <w:fldChar w:fldCharType="separate"/>
        </w:r>
        <w:r w:rsidR="00E007C1">
          <w:rPr>
            <w:noProof/>
            <w:webHidden/>
          </w:rPr>
          <w:t>139</w:t>
        </w:r>
        <w:r w:rsidR="009A2260">
          <w:rPr>
            <w:noProof/>
            <w:webHidden/>
          </w:rPr>
          <w:fldChar w:fldCharType="end"/>
        </w:r>
      </w:hyperlink>
    </w:p>
    <w:p w14:paraId="54E552EA" w14:textId="36BF54A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0" w:history="1">
        <w:r w:rsidR="009A2260" w:rsidRPr="000F2745">
          <w:rPr>
            <w:rStyle w:val="Hyperlink"/>
            <w:rFonts w:ascii="Arial" w:hAnsi="Arial" w:cs="Arial"/>
            <w:noProof/>
          </w:rPr>
          <w:t>10.9.1.3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_Toc158905970 \h </w:instrText>
        </w:r>
        <w:r w:rsidR="009A2260">
          <w:rPr>
            <w:noProof/>
            <w:webHidden/>
          </w:rPr>
        </w:r>
        <w:r w:rsidR="009A2260">
          <w:rPr>
            <w:noProof/>
            <w:webHidden/>
          </w:rPr>
          <w:fldChar w:fldCharType="separate"/>
        </w:r>
        <w:r w:rsidR="00E007C1">
          <w:rPr>
            <w:noProof/>
            <w:webHidden/>
          </w:rPr>
          <w:t>139</w:t>
        </w:r>
        <w:r w:rsidR="009A2260">
          <w:rPr>
            <w:noProof/>
            <w:webHidden/>
          </w:rPr>
          <w:fldChar w:fldCharType="end"/>
        </w:r>
      </w:hyperlink>
    </w:p>
    <w:p w14:paraId="7CAAB13A" w14:textId="71BB498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1" w:history="1">
        <w:r w:rsidR="009A2260" w:rsidRPr="000F2745">
          <w:rPr>
            <w:rStyle w:val="Hyperlink"/>
            <w:rFonts w:ascii="Arial" w:hAnsi="Arial" w:cs="Arial"/>
            <w:noProof/>
          </w:rPr>
          <w:t>10.9.1.4 Parameter list (Input/Output)</w:t>
        </w:r>
        <w:r w:rsidR="009A2260">
          <w:rPr>
            <w:noProof/>
            <w:webHidden/>
          </w:rPr>
          <w:tab/>
        </w:r>
        <w:r w:rsidR="009A2260">
          <w:rPr>
            <w:noProof/>
            <w:webHidden/>
          </w:rPr>
          <w:fldChar w:fldCharType="begin"/>
        </w:r>
        <w:r w:rsidR="009A2260">
          <w:rPr>
            <w:noProof/>
            <w:webHidden/>
          </w:rPr>
          <w:instrText xml:space="preserve"> PAGEREF _Toc158905971 \h </w:instrText>
        </w:r>
        <w:r w:rsidR="009A2260">
          <w:rPr>
            <w:noProof/>
            <w:webHidden/>
          </w:rPr>
        </w:r>
        <w:r w:rsidR="009A2260">
          <w:rPr>
            <w:noProof/>
            <w:webHidden/>
          </w:rPr>
          <w:fldChar w:fldCharType="separate"/>
        </w:r>
        <w:r w:rsidR="00E007C1">
          <w:rPr>
            <w:noProof/>
            <w:webHidden/>
          </w:rPr>
          <w:t>139</w:t>
        </w:r>
        <w:r w:rsidR="009A2260">
          <w:rPr>
            <w:noProof/>
            <w:webHidden/>
          </w:rPr>
          <w:fldChar w:fldCharType="end"/>
        </w:r>
      </w:hyperlink>
    </w:p>
    <w:p w14:paraId="3B5E08C3" w14:textId="78BD39C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2" w:history="1">
        <w:r w:rsidR="009A2260" w:rsidRPr="000F2745">
          <w:rPr>
            <w:rStyle w:val="Hyperlink"/>
            <w:rFonts w:ascii="Arial" w:hAnsi="Arial" w:cs="Arial"/>
            <w:noProof/>
          </w:rPr>
          <w:t>10.9.1.5 Return Value</w:t>
        </w:r>
        <w:r w:rsidR="009A2260">
          <w:rPr>
            <w:noProof/>
            <w:webHidden/>
          </w:rPr>
          <w:tab/>
        </w:r>
        <w:r w:rsidR="009A2260">
          <w:rPr>
            <w:noProof/>
            <w:webHidden/>
          </w:rPr>
          <w:fldChar w:fldCharType="begin"/>
        </w:r>
        <w:r w:rsidR="009A2260">
          <w:rPr>
            <w:noProof/>
            <w:webHidden/>
          </w:rPr>
          <w:instrText xml:space="preserve"> PAGEREF _Toc158905972 \h </w:instrText>
        </w:r>
        <w:r w:rsidR="009A2260">
          <w:rPr>
            <w:noProof/>
            <w:webHidden/>
          </w:rPr>
        </w:r>
        <w:r w:rsidR="009A2260">
          <w:rPr>
            <w:noProof/>
            <w:webHidden/>
          </w:rPr>
          <w:fldChar w:fldCharType="separate"/>
        </w:r>
        <w:r w:rsidR="00E007C1">
          <w:rPr>
            <w:noProof/>
            <w:webHidden/>
          </w:rPr>
          <w:t>139</w:t>
        </w:r>
        <w:r w:rsidR="009A2260">
          <w:rPr>
            <w:noProof/>
            <w:webHidden/>
          </w:rPr>
          <w:fldChar w:fldCharType="end"/>
        </w:r>
      </w:hyperlink>
    </w:p>
    <w:p w14:paraId="21830313" w14:textId="00F9154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3" w:history="1">
        <w:r w:rsidR="009A2260" w:rsidRPr="000F2745">
          <w:rPr>
            <w:rStyle w:val="Hyperlink"/>
            <w:rFonts w:ascii="Arial" w:hAnsi="Arial" w:cs="Arial"/>
            <w:noProof/>
          </w:rPr>
          <w:t>10.9.1.6 Other CSUs called by this CSU</w:t>
        </w:r>
        <w:r w:rsidR="009A2260">
          <w:rPr>
            <w:noProof/>
            <w:webHidden/>
          </w:rPr>
          <w:tab/>
        </w:r>
        <w:r w:rsidR="009A2260">
          <w:rPr>
            <w:noProof/>
            <w:webHidden/>
          </w:rPr>
          <w:fldChar w:fldCharType="begin"/>
        </w:r>
        <w:r w:rsidR="009A2260">
          <w:rPr>
            <w:noProof/>
            <w:webHidden/>
          </w:rPr>
          <w:instrText xml:space="preserve"> PAGEREF _Toc158905973 \h </w:instrText>
        </w:r>
        <w:r w:rsidR="009A2260">
          <w:rPr>
            <w:noProof/>
            <w:webHidden/>
          </w:rPr>
        </w:r>
        <w:r w:rsidR="009A2260">
          <w:rPr>
            <w:noProof/>
            <w:webHidden/>
          </w:rPr>
          <w:fldChar w:fldCharType="separate"/>
        </w:r>
        <w:r w:rsidR="00E007C1">
          <w:rPr>
            <w:noProof/>
            <w:webHidden/>
          </w:rPr>
          <w:t>139</w:t>
        </w:r>
        <w:r w:rsidR="009A2260">
          <w:rPr>
            <w:noProof/>
            <w:webHidden/>
          </w:rPr>
          <w:fldChar w:fldCharType="end"/>
        </w:r>
      </w:hyperlink>
    </w:p>
    <w:p w14:paraId="3A19A866" w14:textId="174F8DB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4" w:history="1">
        <w:r w:rsidR="009A2260" w:rsidRPr="000F2745">
          <w:rPr>
            <w:rStyle w:val="Hyperlink"/>
            <w:rFonts w:ascii="Arial" w:hAnsi="Arial" w:cs="Arial"/>
            <w:noProof/>
          </w:rPr>
          <w:t>10.9.1.7 Description of list of LLRs allocated</w:t>
        </w:r>
        <w:r w:rsidR="009A2260">
          <w:rPr>
            <w:noProof/>
            <w:webHidden/>
          </w:rPr>
          <w:tab/>
        </w:r>
        <w:r w:rsidR="009A2260">
          <w:rPr>
            <w:noProof/>
            <w:webHidden/>
          </w:rPr>
          <w:fldChar w:fldCharType="begin"/>
        </w:r>
        <w:r w:rsidR="009A2260">
          <w:rPr>
            <w:noProof/>
            <w:webHidden/>
          </w:rPr>
          <w:instrText xml:space="preserve"> PAGEREF _Toc158905974 \h </w:instrText>
        </w:r>
        <w:r w:rsidR="009A2260">
          <w:rPr>
            <w:noProof/>
            <w:webHidden/>
          </w:rPr>
        </w:r>
        <w:r w:rsidR="009A2260">
          <w:rPr>
            <w:noProof/>
            <w:webHidden/>
          </w:rPr>
          <w:fldChar w:fldCharType="separate"/>
        </w:r>
        <w:r w:rsidR="00E007C1">
          <w:rPr>
            <w:noProof/>
            <w:webHidden/>
          </w:rPr>
          <w:t>139</w:t>
        </w:r>
        <w:r w:rsidR="009A2260">
          <w:rPr>
            <w:noProof/>
            <w:webHidden/>
          </w:rPr>
          <w:fldChar w:fldCharType="end"/>
        </w:r>
      </w:hyperlink>
    </w:p>
    <w:p w14:paraId="055E2940" w14:textId="2C6E585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5" w:history="1">
        <w:r w:rsidR="009A2260" w:rsidRPr="000F2745">
          <w:rPr>
            <w:rStyle w:val="Hyperlink"/>
            <w:rFonts w:ascii="Arial" w:hAnsi="Arial" w:cs="Arial"/>
            <w:noProof/>
          </w:rPr>
          <w:t>10.9.1.7.1 daucmfmain-MainFunc-LLR-001</w:t>
        </w:r>
        <w:r w:rsidR="009A2260">
          <w:rPr>
            <w:noProof/>
            <w:webHidden/>
          </w:rPr>
          <w:tab/>
        </w:r>
        <w:r w:rsidR="009A2260">
          <w:rPr>
            <w:noProof/>
            <w:webHidden/>
          </w:rPr>
          <w:fldChar w:fldCharType="begin"/>
        </w:r>
        <w:r w:rsidR="009A2260">
          <w:rPr>
            <w:noProof/>
            <w:webHidden/>
          </w:rPr>
          <w:instrText xml:space="preserve"> PAGEREF _Toc158905975 \h </w:instrText>
        </w:r>
        <w:r w:rsidR="009A2260">
          <w:rPr>
            <w:noProof/>
            <w:webHidden/>
          </w:rPr>
        </w:r>
        <w:r w:rsidR="009A2260">
          <w:rPr>
            <w:noProof/>
            <w:webHidden/>
          </w:rPr>
          <w:fldChar w:fldCharType="separate"/>
        </w:r>
        <w:r w:rsidR="00E007C1">
          <w:rPr>
            <w:noProof/>
            <w:webHidden/>
          </w:rPr>
          <w:t>139</w:t>
        </w:r>
        <w:r w:rsidR="009A2260">
          <w:rPr>
            <w:noProof/>
            <w:webHidden/>
          </w:rPr>
          <w:fldChar w:fldCharType="end"/>
        </w:r>
      </w:hyperlink>
    </w:p>
    <w:p w14:paraId="086127B6" w14:textId="388B1FA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6" w:history="1">
        <w:r w:rsidR="009A2260" w:rsidRPr="000F2745">
          <w:rPr>
            <w:rStyle w:val="Hyperlink"/>
            <w:rFonts w:ascii="Arial" w:hAnsi="Arial" w:cs="Arial"/>
            <w:noProof/>
          </w:rPr>
          <w:t>10.9.1.7.2 daucmfmain-MainFunc-LLR-002</w:t>
        </w:r>
        <w:r w:rsidR="009A2260">
          <w:rPr>
            <w:noProof/>
            <w:webHidden/>
          </w:rPr>
          <w:tab/>
        </w:r>
        <w:r w:rsidR="009A2260">
          <w:rPr>
            <w:noProof/>
            <w:webHidden/>
          </w:rPr>
          <w:fldChar w:fldCharType="begin"/>
        </w:r>
        <w:r w:rsidR="009A2260">
          <w:rPr>
            <w:noProof/>
            <w:webHidden/>
          </w:rPr>
          <w:instrText xml:space="preserve"> PAGEREF _Toc158905976 \h </w:instrText>
        </w:r>
        <w:r w:rsidR="009A2260">
          <w:rPr>
            <w:noProof/>
            <w:webHidden/>
          </w:rPr>
        </w:r>
        <w:r w:rsidR="009A2260">
          <w:rPr>
            <w:noProof/>
            <w:webHidden/>
          </w:rPr>
          <w:fldChar w:fldCharType="separate"/>
        </w:r>
        <w:r w:rsidR="00E007C1">
          <w:rPr>
            <w:noProof/>
            <w:webHidden/>
          </w:rPr>
          <w:t>140</w:t>
        </w:r>
        <w:r w:rsidR="009A2260">
          <w:rPr>
            <w:noProof/>
            <w:webHidden/>
          </w:rPr>
          <w:fldChar w:fldCharType="end"/>
        </w:r>
      </w:hyperlink>
    </w:p>
    <w:p w14:paraId="123D3215" w14:textId="4D75C6A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7" w:history="1">
        <w:r w:rsidR="009A2260" w:rsidRPr="000F2745">
          <w:rPr>
            <w:rStyle w:val="Hyperlink"/>
            <w:rFonts w:ascii="Arial" w:hAnsi="Arial" w:cs="Arial"/>
            <w:noProof/>
          </w:rPr>
          <w:t>10.9.1.7.3 daucmfmain-MainFunc-LLR-003</w:t>
        </w:r>
        <w:r w:rsidR="009A2260">
          <w:rPr>
            <w:noProof/>
            <w:webHidden/>
          </w:rPr>
          <w:tab/>
        </w:r>
        <w:r w:rsidR="009A2260">
          <w:rPr>
            <w:noProof/>
            <w:webHidden/>
          </w:rPr>
          <w:fldChar w:fldCharType="begin"/>
        </w:r>
        <w:r w:rsidR="009A2260">
          <w:rPr>
            <w:noProof/>
            <w:webHidden/>
          </w:rPr>
          <w:instrText xml:space="preserve"> PAGEREF _Toc158905977 \h </w:instrText>
        </w:r>
        <w:r w:rsidR="009A2260">
          <w:rPr>
            <w:noProof/>
            <w:webHidden/>
          </w:rPr>
        </w:r>
        <w:r w:rsidR="009A2260">
          <w:rPr>
            <w:noProof/>
            <w:webHidden/>
          </w:rPr>
          <w:fldChar w:fldCharType="separate"/>
        </w:r>
        <w:r w:rsidR="00E007C1">
          <w:rPr>
            <w:noProof/>
            <w:webHidden/>
          </w:rPr>
          <w:t>140</w:t>
        </w:r>
        <w:r w:rsidR="009A2260">
          <w:rPr>
            <w:noProof/>
            <w:webHidden/>
          </w:rPr>
          <w:fldChar w:fldCharType="end"/>
        </w:r>
      </w:hyperlink>
    </w:p>
    <w:p w14:paraId="50B7159C" w14:textId="75B1D48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8" w:history="1">
        <w:r w:rsidR="009A2260" w:rsidRPr="000F2745">
          <w:rPr>
            <w:rStyle w:val="Hyperlink"/>
            <w:rFonts w:ascii="Arial" w:hAnsi="Arial" w:cs="Arial"/>
            <w:noProof/>
          </w:rPr>
          <w:t>10.9.1.7.4 daucmfmain-MainFunc-LLR-004</w:t>
        </w:r>
        <w:r w:rsidR="009A2260">
          <w:rPr>
            <w:noProof/>
            <w:webHidden/>
          </w:rPr>
          <w:tab/>
        </w:r>
        <w:r w:rsidR="009A2260">
          <w:rPr>
            <w:noProof/>
            <w:webHidden/>
          </w:rPr>
          <w:fldChar w:fldCharType="begin"/>
        </w:r>
        <w:r w:rsidR="009A2260">
          <w:rPr>
            <w:noProof/>
            <w:webHidden/>
          </w:rPr>
          <w:instrText xml:space="preserve"> PAGEREF _Toc158905978 \h </w:instrText>
        </w:r>
        <w:r w:rsidR="009A2260">
          <w:rPr>
            <w:noProof/>
            <w:webHidden/>
          </w:rPr>
        </w:r>
        <w:r w:rsidR="009A2260">
          <w:rPr>
            <w:noProof/>
            <w:webHidden/>
          </w:rPr>
          <w:fldChar w:fldCharType="separate"/>
        </w:r>
        <w:r w:rsidR="00E007C1">
          <w:rPr>
            <w:noProof/>
            <w:webHidden/>
          </w:rPr>
          <w:t>140</w:t>
        </w:r>
        <w:r w:rsidR="009A2260">
          <w:rPr>
            <w:noProof/>
            <w:webHidden/>
          </w:rPr>
          <w:fldChar w:fldCharType="end"/>
        </w:r>
      </w:hyperlink>
    </w:p>
    <w:p w14:paraId="1AC4F48A" w14:textId="264F70B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79" w:history="1">
        <w:r w:rsidR="009A2260" w:rsidRPr="000F2745">
          <w:rPr>
            <w:rStyle w:val="Hyperlink"/>
            <w:rFonts w:ascii="Arial" w:hAnsi="Arial" w:cs="Arial"/>
            <w:noProof/>
          </w:rPr>
          <w:t>10.9.1.7.5 daucmfmain-MainFunc-LLR-005</w:t>
        </w:r>
        <w:r w:rsidR="009A2260">
          <w:rPr>
            <w:noProof/>
            <w:webHidden/>
          </w:rPr>
          <w:tab/>
        </w:r>
        <w:r w:rsidR="009A2260">
          <w:rPr>
            <w:noProof/>
            <w:webHidden/>
          </w:rPr>
          <w:fldChar w:fldCharType="begin"/>
        </w:r>
        <w:r w:rsidR="009A2260">
          <w:rPr>
            <w:noProof/>
            <w:webHidden/>
          </w:rPr>
          <w:instrText xml:space="preserve"> PAGEREF _Toc158905979 \h </w:instrText>
        </w:r>
        <w:r w:rsidR="009A2260">
          <w:rPr>
            <w:noProof/>
            <w:webHidden/>
          </w:rPr>
        </w:r>
        <w:r w:rsidR="009A2260">
          <w:rPr>
            <w:noProof/>
            <w:webHidden/>
          </w:rPr>
          <w:fldChar w:fldCharType="separate"/>
        </w:r>
        <w:r w:rsidR="00E007C1">
          <w:rPr>
            <w:noProof/>
            <w:webHidden/>
          </w:rPr>
          <w:t>140</w:t>
        </w:r>
        <w:r w:rsidR="009A2260">
          <w:rPr>
            <w:noProof/>
            <w:webHidden/>
          </w:rPr>
          <w:fldChar w:fldCharType="end"/>
        </w:r>
      </w:hyperlink>
    </w:p>
    <w:p w14:paraId="10E61712" w14:textId="32A812A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80" w:history="1">
        <w:r w:rsidR="009A2260" w:rsidRPr="000F2745">
          <w:rPr>
            <w:rStyle w:val="Hyperlink"/>
            <w:rFonts w:ascii="Arial" w:hAnsi="Arial" w:cs="Arial"/>
            <w:noProof/>
          </w:rPr>
          <w:t>10.9.1.7.6 daucmfmain-MainFunc-LLR-006</w:t>
        </w:r>
        <w:r w:rsidR="009A2260">
          <w:rPr>
            <w:noProof/>
            <w:webHidden/>
          </w:rPr>
          <w:tab/>
        </w:r>
        <w:r w:rsidR="009A2260">
          <w:rPr>
            <w:noProof/>
            <w:webHidden/>
          </w:rPr>
          <w:fldChar w:fldCharType="begin"/>
        </w:r>
        <w:r w:rsidR="009A2260">
          <w:rPr>
            <w:noProof/>
            <w:webHidden/>
          </w:rPr>
          <w:instrText xml:space="preserve"> PAGEREF _Toc158905980 \h </w:instrText>
        </w:r>
        <w:r w:rsidR="009A2260">
          <w:rPr>
            <w:noProof/>
            <w:webHidden/>
          </w:rPr>
        </w:r>
        <w:r w:rsidR="009A2260">
          <w:rPr>
            <w:noProof/>
            <w:webHidden/>
          </w:rPr>
          <w:fldChar w:fldCharType="separate"/>
        </w:r>
        <w:r w:rsidR="00E007C1">
          <w:rPr>
            <w:noProof/>
            <w:webHidden/>
          </w:rPr>
          <w:t>140</w:t>
        </w:r>
        <w:r w:rsidR="009A2260">
          <w:rPr>
            <w:noProof/>
            <w:webHidden/>
          </w:rPr>
          <w:fldChar w:fldCharType="end"/>
        </w:r>
      </w:hyperlink>
    </w:p>
    <w:p w14:paraId="660FC535" w14:textId="4D158D36"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981" w:history="1">
        <w:r w:rsidR="009A2260" w:rsidRPr="000F2745">
          <w:rPr>
            <w:rStyle w:val="Hyperlink"/>
            <w:noProof/>
          </w:rPr>
          <w:t>10.10 daucmfoscpu</w:t>
        </w:r>
        <w:r w:rsidR="009A2260">
          <w:rPr>
            <w:noProof/>
            <w:webHidden/>
          </w:rPr>
          <w:tab/>
        </w:r>
        <w:r w:rsidR="009A2260">
          <w:rPr>
            <w:noProof/>
            <w:webHidden/>
          </w:rPr>
          <w:fldChar w:fldCharType="begin"/>
        </w:r>
        <w:r w:rsidR="009A2260">
          <w:rPr>
            <w:noProof/>
            <w:webHidden/>
          </w:rPr>
          <w:instrText xml:space="preserve"> PAGEREF _Toc158905981 \h </w:instrText>
        </w:r>
        <w:r w:rsidR="009A2260">
          <w:rPr>
            <w:noProof/>
            <w:webHidden/>
          </w:rPr>
        </w:r>
        <w:r w:rsidR="009A2260">
          <w:rPr>
            <w:noProof/>
            <w:webHidden/>
          </w:rPr>
          <w:fldChar w:fldCharType="separate"/>
        </w:r>
        <w:r w:rsidR="00E007C1">
          <w:rPr>
            <w:noProof/>
            <w:webHidden/>
          </w:rPr>
          <w:t>140</w:t>
        </w:r>
        <w:r w:rsidR="009A2260">
          <w:rPr>
            <w:noProof/>
            <w:webHidden/>
          </w:rPr>
          <w:fldChar w:fldCharType="end"/>
        </w:r>
      </w:hyperlink>
    </w:p>
    <w:p w14:paraId="060D80E3" w14:textId="2D7F337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82" w:history="1">
        <w:r w:rsidR="009A2260" w:rsidRPr="000F2745">
          <w:rPr>
            <w:rStyle w:val="Hyperlink"/>
            <w:noProof/>
          </w:rPr>
          <w:t>10.10.1 OsTaskCreate</w:t>
        </w:r>
        <w:r w:rsidR="009A2260">
          <w:rPr>
            <w:noProof/>
            <w:webHidden/>
          </w:rPr>
          <w:tab/>
        </w:r>
        <w:r w:rsidR="009A2260">
          <w:rPr>
            <w:noProof/>
            <w:webHidden/>
          </w:rPr>
          <w:fldChar w:fldCharType="begin"/>
        </w:r>
        <w:r w:rsidR="009A2260">
          <w:rPr>
            <w:noProof/>
            <w:webHidden/>
          </w:rPr>
          <w:instrText xml:space="preserve"> PAGEREF _Toc158905982 \h </w:instrText>
        </w:r>
        <w:r w:rsidR="009A2260">
          <w:rPr>
            <w:noProof/>
            <w:webHidden/>
          </w:rPr>
        </w:r>
        <w:r w:rsidR="009A2260">
          <w:rPr>
            <w:noProof/>
            <w:webHidden/>
          </w:rPr>
          <w:fldChar w:fldCharType="separate"/>
        </w:r>
        <w:r w:rsidR="00E007C1">
          <w:rPr>
            <w:noProof/>
            <w:webHidden/>
          </w:rPr>
          <w:t>140</w:t>
        </w:r>
        <w:r w:rsidR="009A2260">
          <w:rPr>
            <w:noProof/>
            <w:webHidden/>
          </w:rPr>
          <w:fldChar w:fldCharType="end"/>
        </w:r>
      </w:hyperlink>
    </w:p>
    <w:p w14:paraId="4F1636E4" w14:textId="2253136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83" w:history="1">
        <w:r w:rsidR="009A2260" w:rsidRPr="000F2745">
          <w:rPr>
            <w:rStyle w:val="Hyperlink"/>
            <w:rFonts w:ascii="Arial" w:hAnsi="Arial" w:cs="Arial"/>
            <w:noProof/>
          </w:rPr>
          <w:t>10.10.1.1 Brief Description</w:t>
        </w:r>
        <w:r w:rsidR="009A2260">
          <w:rPr>
            <w:noProof/>
            <w:webHidden/>
          </w:rPr>
          <w:tab/>
        </w:r>
        <w:r w:rsidR="009A2260">
          <w:rPr>
            <w:noProof/>
            <w:webHidden/>
          </w:rPr>
          <w:fldChar w:fldCharType="begin"/>
        </w:r>
        <w:r w:rsidR="009A2260">
          <w:rPr>
            <w:noProof/>
            <w:webHidden/>
          </w:rPr>
          <w:instrText xml:space="preserve"> PAGEREF _Toc158905983 \h </w:instrText>
        </w:r>
        <w:r w:rsidR="009A2260">
          <w:rPr>
            <w:noProof/>
            <w:webHidden/>
          </w:rPr>
        </w:r>
        <w:r w:rsidR="009A2260">
          <w:rPr>
            <w:noProof/>
            <w:webHidden/>
          </w:rPr>
          <w:fldChar w:fldCharType="separate"/>
        </w:r>
        <w:r w:rsidR="00E007C1">
          <w:rPr>
            <w:noProof/>
            <w:webHidden/>
          </w:rPr>
          <w:t>141</w:t>
        </w:r>
        <w:r w:rsidR="009A2260">
          <w:rPr>
            <w:noProof/>
            <w:webHidden/>
          </w:rPr>
          <w:fldChar w:fldCharType="end"/>
        </w:r>
      </w:hyperlink>
    </w:p>
    <w:p w14:paraId="2244AC09" w14:textId="065B242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84" w:history="1">
        <w:r w:rsidR="009A2260" w:rsidRPr="000F2745">
          <w:rPr>
            <w:rStyle w:val="Hyperlink"/>
            <w:rFonts w:ascii="Arial" w:hAnsi="Arial" w:cs="Arial"/>
            <w:noProof/>
          </w:rPr>
          <w:t>10.10.1.2 List of HLRs allocated</w:t>
        </w:r>
        <w:r w:rsidR="009A2260">
          <w:rPr>
            <w:noProof/>
            <w:webHidden/>
          </w:rPr>
          <w:tab/>
        </w:r>
        <w:r w:rsidR="009A2260">
          <w:rPr>
            <w:noProof/>
            <w:webHidden/>
          </w:rPr>
          <w:fldChar w:fldCharType="begin"/>
        </w:r>
        <w:r w:rsidR="009A2260">
          <w:rPr>
            <w:noProof/>
            <w:webHidden/>
          </w:rPr>
          <w:instrText xml:space="preserve"> PAGEREF _Toc158905984 \h </w:instrText>
        </w:r>
        <w:r w:rsidR="009A2260">
          <w:rPr>
            <w:noProof/>
            <w:webHidden/>
          </w:rPr>
        </w:r>
        <w:r w:rsidR="009A2260">
          <w:rPr>
            <w:noProof/>
            <w:webHidden/>
          </w:rPr>
          <w:fldChar w:fldCharType="separate"/>
        </w:r>
        <w:r w:rsidR="00E007C1">
          <w:rPr>
            <w:noProof/>
            <w:webHidden/>
          </w:rPr>
          <w:t>141</w:t>
        </w:r>
        <w:r w:rsidR="009A2260">
          <w:rPr>
            <w:noProof/>
            <w:webHidden/>
          </w:rPr>
          <w:fldChar w:fldCharType="end"/>
        </w:r>
      </w:hyperlink>
    </w:p>
    <w:p w14:paraId="3F889BA1" w14:textId="682B2DD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85" w:history="1">
        <w:r w:rsidR="009A2260" w:rsidRPr="000F2745">
          <w:rPr>
            <w:rStyle w:val="Hyperlink"/>
            <w:rFonts w:ascii="Arial" w:hAnsi="Arial" w:cs="Arial"/>
            <w:noProof/>
          </w:rPr>
          <w:t>10.10.1.3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_Toc158905985 \h </w:instrText>
        </w:r>
        <w:r w:rsidR="009A2260">
          <w:rPr>
            <w:noProof/>
            <w:webHidden/>
          </w:rPr>
        </w:r>
        <w:r w:rsidR="009A2260">
          <w:rPr>
            <w:noProof/>
            <w:webHidden/>
          </w:rPr>
          <w:fldChar w:fldCharType="separate"/>
        </w:r>
        <w:r w:rsidR="00E007C1">
          <w:rPr>
            <w:noProof/>
            <w:webHidden/>
          </w:rPr>
          <w:t>141</w:t>
        </w:r>
        <w:r w:rsidR="009A2260">
          <w:rPr>
            <w:noProof/>
            <w:webHidden/>
          </w:rPr>
          <w:fldChar w:fldCharType="end"/>
        </w:r>
      </w:hyperlink>
    </w:p>
    <w:p w14:paraId="76C73877" w14:textId="6F9EC23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86" w:history="1">
        <w:r w:rsidR="009A2260" w:rsidRPr="000F2745">
          <w:rPr>
            <w:rStyle w:val="Hyperlink"/>
            <w:rFonts w:ascii="Arial" w:hAnsi="Arial" w:cs="Arial"/>
            <w:noProof/>
          </w:rPr>
          <w:t>10.10.1.4 Parameter list (Input/Output)</w:t>
        </w:r>
        <w:r w:rsidR="009A2260">
          <w:rPr>
            <w:noProof/>
            <w:webHidden/>
          </w:rPr>
          <w:tab/>
        </w:r>
        <w:r w:rsidR="009A2260">
          <w:rPr>
            <w:noProof/>
            <w:webHidden/>
          </w:rPr>
          <w:fldChar w:fldCharType="begin"/>
        </w:r>
        <w:r w:rsidR="009A2260">
          <w:rPr>
            <w:noProof/>
            <w:webHidden/>
          </w:rPr>
          <w:instrText xml:space="preserve"> PAGEREF _Toc158905986 \h </w:instrText>
        </w:r>
        <w:r w:rsidR="009A2260">
          <w:rPr>
            <w:noProof/>
            <w:webHidden/>
          </w:rPr>
        </w:r>
        <w:r w:rsidR="009A2260">
          <w:rPr>
            <w:noProof/>
            <w:webHidden/>
          </w:rPr>
          <w:fldChar w:fldCharType="separate"/>
        </w:r>
        <w:r w:rsidR="00E007C1">
          <w:rPr>
            <w:noProof/>
            <w:webHidden/>
          </w:rPr>
          <w:t>141</w:t>
        </w:r>
        <w:r w:rsidR="009A2260">
          <w:rPr>
            <w:noProof/>
            <w:webHidden/>
          </w:rPr>
          <w:fldChar w:fldCharType="end"/>
        </w:r>
      </w:hyperlink>
    </w:p>
    <w:p w14:paraId="53CE2A49" w14:textId="41A3283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87" w:history="1">
        <w:r w:rsidR="009A2260" w:rsidRPr="000F2745">
          <w:rPr>
            <w:rStyle w:val="Hyperlink"/>
            <w:rFonts w:ascii="Arial" w:hAnsi="Arial" w:cs="Arial"/>
            <w:noProof/>
          </w:rPr>
          <w:t>10.10.1.5 Return Value</w:t>
        </w:r>
        <w:r w:rsidR="009A2260">
          <w:rPr>
            <w:noProof/>
            <w:webHidden/>
          </w:rPr>
          <w:tab/>
        </w:r>
        <w:r w:rsidR="009A2260">
          <w:rPr>
            <w:noProof/>
            <w:webHidden/>
          </w:rPr>
          <w:fldChar w:fldCharType="begin"/>
        </w:r>
        <w:r w:rsidR="009A2260">
          <w:rPr>
            <w:noProof/>
            <w:webHidden/>
          </w:rPr>
          <w:instrText xml:space="preserve"> PAGEREF _Toc158905987 \h </w:instrText>
        </w:r>
        <w:r w:rsidR="009A2260">
          <w:rPr>
            <w:noProof/>
            <w:webHidden/>
          </w:rPr>
        </w:r>
        <w:r w:rsidR="009A2260">
          <w:rPr>
            <w:noProof/>
            <w:webHidden/>
          </w:rPr>
          <w:fldChar w:fldCharType="separate"/>
        </w:r>
        <w:r w:rsidR="00E007C1">
          <w:rPr>
            <w:noProof/>
            <w:webHidden/>
          </w:rPr>
          <w:t>141</w:t>
        </w:r>
        <w:r w:rsidR="009A2260">
          <w:rPr>
            <w:noProof/>
            <w:webHidden/>
          </w:rPr>
          <w:fldChar w:fldCharType="end"/>
        </w:r>
      </w:hyperlink>
    </w:p>
    <w:p w14:paraId="27391281" w14:textId="7B71972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88" w:history="1">
        <w:r w:rsidR="009A2260" w:rsidRPr="000F2745">
          <w:rPr>
            <w:rStyle w:val="Hyperlink"/>
            <w:rFonts w:ascii="Arial" w:hAnsi="Arial" w:cs="Arial"/>
            <w:noProof/>
          </w:rPr>
          <w:t>10.10.1.6 Other CSUs called by this CSU</w:t>
        </w:r>
        <w:r w:rsidR="009A2260">
          <w:rPr>
            <w:noProof/>
            <w:webHidden/>
          </w:rPr>
          <w:tab/>
        </w:r>
        <w:r w:rsidR="009A2260">
          <w:rPr>
            <w:noProof/>
            <w:webHidden/>
          </w:rPr>
          <w:fldChar w:fldCharType="begin"/>
        </w:r>
        <w:r w:rsidR="009A2260">
          <w:rPr>
            <w:noProof/>
            <w:webHidden/>
          </w:rPr>
          <w:instrText xml:space="preserve"> PAGEREF _Toc158905988 \h </w:instrText>
        </w:r>
        <w:r w:rsidR="009A2260">
          <w:rPr>
            <w:noProof/>
            <w:webHidden/>
          </w:rPr>
        </w:r>
        <w:r w:rsidR="009A2260">
          <w:rPr>
            <w:noProof/>
            <w:webHidden/>
          </w:rPr>
          <w:fldChar w:fldCharType="separate"/>
        </w:r>
        <w:r w:rsidR="00E007C1">
          <w:rPr>
            <w:noProof/>
            <w:webHidden/>
          </w:rPr>
          <w:t>141</w:t>
        </w:r>
        <w:r w:rsidR="009A2260">
          <w:rPr>
            <w:noProof/>
            <w:webHidden/>
          </w:rPr>
          <w:fldChar w:fldCharType="end"/>
        </w:r>
      </w:hyperlink>
    </w:p>
    <w:p w14:paraId="5387AC7D" w14:textId="59564A0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89" w:history="1">
        <w:r w:rsidR="009A2260" w:rsidRPr="000F2745">
          <w:rPr>
            <w:rStyle w:val="Hyperlink"/>
            <w:rFonts w:ascii="Arial" w:hAnsi="Arial" w:cs="Arial"/>
            <w:noProof/>
          </w:rPr>
          <w:t>10.10.1.7 Description of list of LLRs allocated</w:t>
        </w:r>
        <w:r w:rsidR="009A2260">
          <w:rPr>
            <w:noProof/>
            <w:webHidden/>
          </w:rPr>
          <w:tab/>
        </w:r>
        <w:r w:rsidR="009A2260">
          <w:rPr>
            <w:noProof/>
            <w:webHidden/>
          </w:rPr>
          <w:fldChar w:fldCharType="begin"/>
        </w:r>
        <w:r w:rsidR="009A2260">
          <w:rPr>
            <w:noProof/>
            <w:webHidden/>
          </w:rPr>
          <w:instrText xml:space="preserve"> PAGEREF _Toc158905989 \h </w:instrText>
        </w:r>
        <w:r w:rsidR="009A2260">
          <w:rPr>
            <w:noProof/>
            <w:webHidden/>
          </w:rPr>
        </w:r>
        <w:r w:rsidR="009A2260">
          <w:rPr>
            <w:noProof/>
            <w:webHidden/>
          </w:rPr>
          <w:fldChar w:fldCharType="separate"/>
        </w:r>
        <w:r w:rsidR="00E007C1">
          <w:rPr>
            <w:noProof/>
            <w:webHidden/>
          </w:rPr>
          <w:t>142</w:t>
        </w:r>
        <w:r w:rsidR="009A2260">
          <w:rPr>
            <w:noProof/>
            <w:webHidden/>
          </w:rPr>
          <w:fldChar w:fldCharType="end"/>
        </w:r>
      </w:hyperlink>
    </w:p>
    <w:p w14:paraId="16F11825" w14:textId="0A66FA8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90" w:history="1">
        <w:r w:rsidR="009A2260" w:rsidRPr="000F2745">
          <w:rPr>
            <w:rStyle w:val="Hyperlink"/>
            <w:rFonts w:ascii="Arial" w:hAnsi="Arial" w:cs="Arial"/>
            <w:noProof/>
          </w:rPr>
          <w:t>10.10.1.7.1 daucmfoscpu-OsTaskCreate-LLR-001</w:t>
        </w:r>
        <w:r w:rsidR="009A2260">
          <w:rPr>
            <w:noProof/>
            <w:webHidden/>
          </w:rPr>
          <w:tab/>
        </w:r>
        <w:r w:rsidR="009A2260">
          <w:rPr>
            <w:noProof/>
            <w:webHidden/>
          </w:rPr>
          <w:fldChar w:fldCharType="begin"/>
        </w:r>
        <w:r w:rsidR="009A2260">
          <w:rPr>
            <w:noProof/>
            <w:webHidden/>
          </w:rPr>
          <w:instrText xml:space="preserve"> PAGEREF _Toc158905990 \h </w:instrText>
        </w:r>
        <w:r w:rsidR="009A2260">
          <w:rPr>
            <w:noProof/>
            <w:webHidden/>
          </w:rPr>
        </w:r>
        <w:r w:rsidR="009A2260">
          <w:rPr>
            <w:noProof/>
            <w:webHidden/>
          </w:rPr>
          <w:fldChar w:fldCharType="separate"/>
        </w:r>
        <w:r w:rsidR="00E007C1">
          <w:rPr>
            <w:noProof/>
            <w:webHidden/>
          </w:rPr>
          <w:t>142</w:t>
        </w:r>
        <w:r w:rsidR="009A2260">
          <w:rPr>
            <w:noProof/>
            <w:webHidden/>
          </w:rPr>
          <w:fldChar w:fldCharType="end"/>
        </w:r>
      </w:hyperlink>
    </w:p>
    <w:p w14:paraId="3A380A06" w14:textId="32DA584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91" w:history="1">
        <w:r w:rsidR="009A2260" w:rsidRPr="000F2745">
          <w:rPr>
            <w:rStyle w:val="Hyperlink"/>
            <w:rFonts w:ascii="Arial" w:hAnsi="Arial" w:cs="Arial"/>
            <w:noProof/>
          </w:rPr>
          <w:t>10.10.1.7.2 daucmfoscpu-OsTaskCreate-LLR-002</w:t>
        </w:r>
        <w:r w:rsidR="009A2260">
          <w:rPr>
            <w:noProof/>
            <w:webHidden/>
          </w:rPr>
          <w:tab/>
        </w:r>
        <w:r w:rsidR="009A2260">
          <w:rPr>
            <w:noProof/>
            <w:webHidden/>
          </w:rPr>
          <w:fldChar w:fldCharType="begin"/>
        </w:r>
        <w:r w:rsidR="009A2260">
          <w:rPr>
            <w:noProof/>
            <w:webHidden/>
          </w:rPr>
          <w:instrText xml:space="preserve"> PAGEREF _Toc158905991 \h </w:instrText>
        </w:r>
        <w:r w:rsidR="009A2260">
          <w:rPr>
            <w:noProof/>
            <w:webHidden/>
          </w:rPr>
        </w:r>
        <w:r w:rsidR="009A2260">
          <w:rPr>
            <w:noProof/>
            <w:webHidden/>
          </w:rPr>
          <w:fldChar w:fldCharType="separate"/>
        </w:r>
        <w:r w:rsidR="00E007C1">
          <w:rPr>
            <w:noProof/>
            <w:webHidden/>
          </w:rPr>
          <w:t>142</w:t>
        </w:r>
        <w:r w:rsidR="009A2260">
          <w:rPr>
            <w:noProof/>
            <w:webHidden/>
          </w:rPr>
          <w:fldChar w:fldCharType="end"/>
        </w:r>
      </w:hyperlink>
    </w:p>
    <w:p w14:paraId="12E56611" w14:textId="1E61DC6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92" w:history="1">
        <w:r w:rsidR="009A2260" w:rsidRPr="000F2745">
          <w:rPr>
            <w:rStyle w:val="Hyperlink"/>
            <w:rFonts w:ascii="Arial" w:hAnsi="Arial" w:cs="Arial"/>
            <w:noProof/>
          </w:rPr>
          <w:t>10.10.1.7.3 daucmfoscpu-OsTaskCreate-LLR-003</w:t>
        </w:r>
        <w:r w:rsidR="009A2260">
          <w:rPr>
            <w:noProof/>
            <w:webHidden/>
          </w:rPr>
          <w:tab/>
        </w:r>
        <w:r w:rsidR="009A2260">
          <w:rPr>
            <w:noProof/>
            <w:webHidden/>
          </w:rPr>
          <w:fldChar w:fldCharType="begin"/>
        </w:r>
        <w:r w:rsidR="009A2260">
          <w:rPr>
            <w:noProof/>
            <w:webHidden/>
          </w:rPr>
          <w:instrText xml:space="preserve"> PAGEREF _Toc158905992 \h </w:instrText>
        </w:r>
        <w:r w:rsidR="009A2260">
          <w:rPr>
            <w:noProof/>
            <w:webHidden/>
          </w:rPr>
        </w:r>
        <w:r w:rsidR="009A2260">
          <w:rPr>
            <w:noProof/>
            <w:webHidden/>
          </w:rPr>
          <w:fldChar w:fldCharType="separate"/>
        </w:r>
        <w:r w:rsidR="00E007C1">
          <w:rPr>
            <w:noProof/>
            <w:webHidden/>
          </w:rPr>
          <w:t>142</w:t>
        </w:r>
        <w:r w:rsidR="009A2260">
          <w:rPr>
            <w:noProof/>
            <w:webHidden/>
          </w:rPr>
          <w:fldChar w:fldCharType="end"/>
        </w:r>
      </w:hyperlink>
    </w:p>
    <w:p w14:paraId="05896482" w14:textId="408F5F9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93" w:history="1">
        <w:r w:rsidR="009A2260" w:rsidRPr="000F2745">
          <w:rPr>
            <w:rStyle w:val="Hyperlink"/>
            <w:rFonts w:ascii="Arial" w:hAnsi="Arial" w:cs="Arial"/>
            <w:noProof/>
          </w:rPr>
          <w:t>10.10.1.7.4 daucmfoscpu-OsTaskCreate-LLR-004</w:t>
        </w:r>
        <w:r w:rsidR="009A2260">
          <w:rPr>
            <w:noProof/>
            <w:webHidden/>
          </w:rPr>
          <w:tab/>
        </w:r>
        <w:r w:rsidR="009A2260">
          <w:rPr>
            <w:noProof/>
            <w:webHidden/>
          </w:rPr>
          <w:fldChar w:fldCharType="begin"/>
        </w:r>
        <w:r w:rsidR="009A2260">
          <w:rPr>
            <w:noProof/>
            <w:webHidden/>
          </w:rPr>
          <w:instrText xml:space="preserve"> PAGEREF _Toc158905993 \h </w:instrText>
        </w:r>
        <w:r w:rsidR="009A2260">
          <w:rPr>
            <w:noProof/>
            <w:webHidden/>
          </w:rPr>
        </w:r>
        <w:r w:rsidR="009A2260">
          <w:rPr>
            <w:noProof/>
            <w:webHidden/>
          </w:rPr>
          <w:fldChar w:fldCharType="separate"/>
        </w:r>
        <w:r w:rsidR="00E007C1">
          <w:rPr>
            <w:noProof/>
            <w:webHidden/>
          </w:rPr>
          <w:t>143</w:t>
        </w:r>
        <w:r w:rsidR="009A2260">
          <w:rPr>
            <w:noProof/>
            <w:webHidden/>
          </w:rPr>
          <w:fldChar w:fldCharType="end"/>
        </w:r>
      </w:hyperlink>
    </w:p>
    <w:p w14:paraId="02E189E6" w14:textId="48375B99"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5994" w:history="1">
        <w:r w:rsidR="009A2260" w:rsidRPr="000F2745">
          <w:rPr>
            <w:rStyle w:val="Hyperlink"/>
            <w:noProof/>
          </w:rPr>
          <w:t>10.11 daucmfoscpua</w:t>
        </w:r>
        <w:r w:rsidR="009A2260">
          <w:rPr>
            <w:noProof/>
            <w:webHidden/>
          </w:rPr>
          <w:tab/>
        </w:r>
        <w:r w:rsidR="009A2260">
          <w:rPr>
            <w:noProof/>
            <w:webHidden/>
          </w:rPr>
          <w:fldChar w:fldCharType="begin"/>
        </w:r>
        <w:r w:rsidR="009A2260">
          <w:rPr>
            <w:noProof/>
            <w:webHidden/>
          </w:rPr>
          <w:instrText xml:space="preserve"> PAGEREF _Toc158905994 \h </w:instrText>
        </w:r>
        <w:r w:rsidR="009A2260">
          <w:rPr>
            <w:noProof/>
            <w:webHidden/>
          </w:rPr>
        </w:r>
        <w:r w:rsidR="009A2260">
          <w:rPr>
            <w:noProof/>
            <w:webHidden/>
          </w:rPr>
          <w:fldChar w:fldCharType="separate"/>
        </w:r>
        <w:r w:rsidR="00E007C1">
          <w:rPr>
            <w:noProof/>
            <w:webHidden/>
          </w:rPr>
          <w:t>143</w:t>
        </w:r>
        <w:r w:rsidR="009A2260">
          <w:rPr>
            <w:noProof/>
            <w:webHidden/>
          </w:rPr>
          <w:fldChar w:fldCharType="end"/>
        </w:r>
      </w:hyperlink>
    </w:p>
    <w:p w14:paraId="2173F8A6" w14:textId="3EE3EC8B"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95" w:history="1">
        <w:r w:rsidR="009A2260" w:rsidRPr="000F2745">
          <w:rPr>
            <w:rStyle w:val="Hyperlink"/>
            <w:noProof/>
          </w:rPr>
          <w:t>10.11.1 12.17.1 OsCtxSw</w:t>
        </w:r>
        <w:r w:rsidR="009A2260">
          <w:rPr>
            <w:noProof/>
            <w:webHidden/>
          </w:rPr>
          <w:tab/>
        </w:r>
        <w:r w:rsidR="009A2260">
          <w:rPr>
            <w:noProof/>
            <w:webHidden/>
          </w:rPr>
          <w:fldChar w:fldCharType="begin"/>
        </w:r>
        <w:r w:rsidR="009A2260">
          <w:rPr>
            <w:noProof/>
            <w:webHidden/>
          </w:rPr>
          <w:instrText xml:space="preserve"> PAGEREF _Toc158905995 \h </w:instrText>
        </w:r>
        <w:r w:rsidR="009A2260">
          <w:rPr>
            <w:noProof/>
            <w:webHidden/>
          </w:rPr>
        </w:r>
        <w:r w:rsidR="009A2260">
          <w:rPr>
            <w:noProof/>
            <w:webHidden/>
          </w:rPr>
          <w:fldChar w:fldCharType="separate"/>
        </w:r>
        <w:r w:rsidR="00E007C1">
          <w:rPr>
            <w:noProof/>
            <w:webHidden/>
          </w:rPr>
          <w:t>143</w:t>
        </w:r>
        <w:r w:rsidR="009A2260">
          <w:rPr>
            <w:noProof/>
            <w:webHidden/>
          </w:rPr>
          <w:fldChar w:fldCharType="end"/>
        </w:r>
      </w:hyperlink>
    </w:p>
    <w:p w14:paraId="7916C5B4" w14:textId="2ED3488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96" w:history="1">
        <w:r w:rsidR="009A2260" w:rsidRPr="000F2745">
          <w:rPr>
            <w:rStyle w:val="Hyperlink"/>
            <w:rFonts w:ascii="Arial" w:hAnsi="Arial" w:cs="Arial"/>
            <w:noProof/>
          </w:rPr>
          <w:t>10.11.1.1 Brief Description</w:t>
        </w:r>
        <w:r w:rsidR="009A2260">
          <w:rPr>
            <w:noProof/>
            <w:webHidden/>
          </w:rPr>
          <w:tab/>
        </w:r>
        <w:r w:rsidR="009A2260">
          <w:rPr>
            <w:noProof/>
            <w:webHidden/>
          </w:rPr>
          <w:fldChar w:fldCharType="begin"/>
        </w:r>
        <w:r w:rsidR="009A2260">
          <w:rPr>
            <w:noProof/>
            <w:webHidden/>
          </w:rPr>
          <w:instrText xml:space="preserve"> PAGEREF _Toc158905996 \h </w:instrText>
        </w:r>
        <w:r w:rsidR="009A2260">
          <w:rPr>
            <w:noProof/>
            <w:webHidden/>
          </w:rPr>
        </w:r>
        <w:r w:rsidR="009A2260">
          <w:rPr>
            <w:noProof/>
            <w:webHidden/>
          </w:rPr>
          <w:fldChar w:fldCharType="separate"/>
        </w:r>
        <w:r w:rsidR="00E007C1">
          <w:rPr>
            <w:noProof/>
            <w:webHidden/>
          </w:rPr>
          <w:t>143</w:t>
        </w:r>
        <w:r w:rsidR="009A2260">
          <w:rPr>
            <w:noProof/>
            <w:webHidden/>
          </w:rPr>
          <w:fldChar w:fldCharType="end"/>
        </w:r>
      </w:hyperlink>
    </w:p>
    <w:p w14:paraId="79AB9395" w14:textId="3267E3B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97" w:history="1">
        <w:r w:rsidR="009A2260" w:rsidRPr="000F2745">
          <w:rPr>
            <w:rStyle w:val="Hyperlink"/>
            <w:rFonts w:ascii="Arial" w:hAnsi="Arial" w:cs="Arial"/>
            <w:noProof/>
          </w:rPr>
          <w:t>10.11.1.2 List of HLRs allocated</w:t>
        </w:r>
        <w:r w:rsidR="009A2260">
          <w:rPr>
            <w:noProof/>
            <w:webHidden/>
          </w:rPr>
          <w:tab/>
        </w:r>
        <w:r w:rsidR="009A2260">
          <w:rPr>
            <w:noProof/>
            <w:webHidden/>
          </w:rPr>
          <w:fldChar w:fldCharType="begin"/>
        </w:r>
        <w:r w:rsidR="009A2260">
          <w:rPr>
            <w:noProof/>
            <w:webHidden/>
          </w:rPr>
          <w:instrText xml:space="preserve"> PAGEREF _Toc158905997 \h </w:instrText>
        </w:r>
        <w:r w:rsidR="009A2260">
          <w:rPr>
            <w:noProof/>
            <w:webHidden/>
          </w:rPr>
        </w:r>
        <w:r w:rsidR="009A2260">
          <w:rPr>
            <w:noProof/>
            <w:webHidden/>
          </w:rPr>
          <w:fldChar w:fldCharType="separate"/>
        </w:r>
        <w:r w:rsidR="00E007C1">
          <w:rPr>
            <w:noProof/>
            <w:webHidden/>
          </w:rPr>
          <w:t>143</w:t>
        </w:r>
        <w:r w:rsidR="009A2260">
          <w:rPr>
            <w:noProof/>
            <w:webHidden/>
          </w:rPr>
          <w:fldChar w:fldCharType="end"/>
        </w:r>
      </w:hyperlink>
    </w:p>
    <w:p w14:paraId="4649AB72" w14:textId="05B4035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98" w:history="1">
        <w:r w:rsidR="009A2260" w:rsidRPr="000F2745">
          <w:rPr>
            <w:rStyle w:val="Hyperlink"/>
            <w:rFonts w:ascii="Arial" w:hAnsi="Arial" w:cs="Arial"/>
            <w:noProof/>
          </w:rPr>
          <w:t>10.11.1.3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_Toc158905998 \h </w:instrText>
        </w:r>
        <w:r w:rsidR="009A2260">
          <w:rPr>
            <w:noProof/>
            <w:webHidden/>
          </w:rPr>
        </w:r>
        <w:r w:rsidR="009A2260">
          <w:rPr>
            <w:noProof/>
            <w:webHidden/>
          </w:rPr>
          <w:fldChar w:fldCharType="separate"/>
        </w:r>
        <w:r w:rsidR="00E007C1">
          <w:rPr>
            <w:noProof/>
            <w:webHidden/>
          </w:rPr>
          <w:t>143</w:t>
        </w:r>
        <w:r w:rsidR="009A2260">
          <w:rPr>
            <w:noProof/>
            <w:webHidden/>
          </w:rPr>
          <w:fldChar w:fldCharType="end"/>
        </w:r>
      </w:hyperlink>
    </w:p>
    <w:p w14:paraId="1343190C" w14:textId="71A392E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5999" w:history="1">
        <w:r w:rsidR="009A2260" w:rsidRPr="000F2745">
          <w:rPr>
            <w:rStyle w:val="Hyperlink"/>
            <w:rFonts w:ascii="Arial" w:hAnsi="Arial" w:cs="Arial"/>
            <w:noProof/>
          </w:rPr>
          <w:t>10.11.1.4 Parameter list (Input/Output)</w:t>
        </w:r>
        <w:r w:rsidR="009A2260">
          <w:rPr>
            <w:noProof/>
            <w:webHidden/>
          </w:rPr>
          <w:tab/>
        </w:r>
        <w:r w:rsidR="009A2260">
          <w:rPr>
            <w:noProof/>
            <w:webHidden/>
          </w:rPr>
          <w:fldChar w:fldCharType="begin"/>
        </w:r>
        <w:r w:rsidR="009A2260">
          <w:rPr>
            <w:noProof/>
            <w:webHidden/>
          </w:rPr>
          <w:instrText xml:space="preserve"> PAGEREF _Toc158905999 \h </w:instrText>
        </w:r>
        <w:r w:rsidR="009A2260">
          <w:rPr>
            <w:noProof/>
            <w:webHidden/>
          </w:rPr>
        </w:r>
        <w:r w:rsidR="009A2260">
          <w:rPr>
            <w:noProof/>
            <w:webHidden/>
          </w:rPr>
          <w:fldChar w:fldCharType="separate"/>
        </w:r>
        <w:r w:rsidR="00E007C1">
          <w:rPr>
            <w:noProof/>
            <w:webHidden/>
          </w:rPr>
          <w:t>143</w:t>
        </w:r>
        <w:r w:rsidR="009A2260">
          <w:rPr>
            <w:noProof/>
            <w:webHidden/>
          </w:rPr>
          <w:fldChar w:fldCharType="end"/>
        </w:r>
      </w:hyperlink>
    </w:p>
    <w:p w14:paraId="102492AA" w14:textId="0900B01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0" w:history="1">
        <w:r w:rsidR="009A2260" w:rsidRPr="000F2745">
          <w:rPr>
            <w:rStyle w:val="Hyperlink"/>
            <w:rFonts w:ascii="Arial" w:hAnsi="Arial" w:cs="Arial"/>
            <w:noProof/>
          </w:rPr>
          <w:t>10.11.1.5 Return Value</w:t>
        </w:r>
        <w:r w:rsidR="009A2260">
          <w:rPr>
            <w:noProof/>
            <w:webHidden/>
          </w:rPr>
          <w:tab/>
        </w:r>
        <w:r w:rsidR="009A2260">
          <w:rPr>
            <w:noProof/>
            <w:webHidden/>
          </w:rPr>
          <w:fldChar w:fldCharType="begin"/>
        </w:r>
        <w:r w:rsidR="009A2260">
          <w:rPr>
            <w:noProof/>
            <w:webHidden/>
          </w:rPr>
          <w:instrText xml:space="preserve"> PAGEREF _Toc158906000 \h </w:instrText>
        </w:r>
        <w:r w:rsidR="009A2260">
          <w:rPr>
            <w:noProof/>
            <w:webHidden/>
          </w:rPr>
        </w:r>
        <w:r w:rsidR="009A2260">
          <w:rPr>
            <w:noProof/>
            <w:webHidden/>
          </w:rPr>
          <w:fldChar w:fldCharType="separate"/>
        </w:r>
        <w:r w:rsidR="00E007C1">
          <w:rPr>
            <w:noProof/>
            <w:webHidden/>
          </w:rPr>
          <w:t>144</w:t>
        </w:r>
        <w:r w:rsidR="009A2260">
          <w:rPr>
            <w:noProof/>
            <w:webHidden/>
          </w:rPr>
          <w:fldChar w:fldCharType="end"/>
        </w:r>
      </w:hyperlink>
    </w:p>
    <w:p w14:paraId="661B4B2A" w14:textId="3AB46A8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1" w:history="1">
        <w:r w:rsidR="009A2260" w:rsidRPr="000F2745">
          <w:rPr>
            <w:rStyle w:val="Hyperlink"/>
            <w:rFonts w:ascii="Arial" w:hAnsi="Arial" w:cs="Arial"/>
            <w:noProof/>
          </w:rPr>
          <w:t>10.11.1.6 Other CSUs called by this CSU</w:t>
        </w:r>
        <w:r w:rsidR="009A2260">
          <w:rPr>
            <w:noProof/>
            <w:webHidden/>
          </w:rPr>
          <w:tab/>
        </w:r>
        <w:r w:rsidR="009A2260">
          <w:rPr>
            <w:noProof/>
            <w:webHidden/>
          </w:rPr>
          <w:fldChar w:fldCharType="begin"/>
        </w:r>
        <w:r w:rsidR="009A2260">
          <w:rPr>
            <w:noProof/>
            <w:webHidden/>
          </w:rPr>
          <w:instrText xml:space="preserve"> PAGEREF _Toc158906001 \h </w:instrText>
        </w:r>
        <w:r w:rsidR="009A2260">
          <w:rPr>
            <w:noProof/>
            <w:webHidden/>
          </w:rPr>
        </w:r>
        <w:r w:rsidR="009A2260">
          <w:rPr>
            <w:noProof/>
            <w:webHidden/>
          </w:rPr>
          <w:fldChar w:fldCharType="separate"/>
        </w:r>
        <w:r w:rsidR="00E007C1">
          <w:rPr>
            <w:noProof/>
            <w:webHidden/>
          </w:rPr>
          <w:t>144</w:t>
        </w:r>
        <w:r w:rsidR="009A2260">
          <w:rPr>
            <w:noProof/>
            <w:webHidden/>
          </w:rPr>
          <w:fldChar w:fldCharType="end"/>
        </w:r>
      </w:hyperlink>
    </w:p>
    <w:p w14:paraId="401F6811" w14:textId="38013F4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2" w:history="1">
        <w:r w:rsidR="009A2260" w:rsidRPr="000F2745">
          <w:rPr>
            <w:rStyle w:val="Hyperlink"/>
            <w:rFonts w:ascii="Arial" w:hAnsi="Arial" w:cs="Arial"/>
            <w:noProof/>
          </w:rPr>
          <w:t>10.11.1.7 Description of list of LLRs allocated</w:t>
        </w:r>
        <w:r w:rsidR="009A2260">
          <w:rPr>
            <w:noProof/>
            <w:webHidden/>
          </w:rPr>
          <w:tab/>
        </w:r>
        <w:r w:rsidR="009A2260">
          <w:rPr>
            <w:noProof/>
            <w:webHidden/>
          </w:rPr>
          <w:fldChar w:fldCharType="begin"/>
        </w:r>
        <w:r w:rsidR="009A2260">
          <w:rPr>
            <w:noProof/>
            <w:webHidden/>
          </w:rPr>
          <w:instrText xml:space="preserve"> PAGEREF _Toc158906002 \h </w:instrText>
        </w:r>
        <w:r w:rsidR="009A2260">
          <w:rPr>
            <w:noProof/>
            <w:webHidden/>
          </w:rPr>
        </w:r>
        <w:r w:rsidR="009A2260">
          <w:rPr>
            <w:noProof/>
            <w:webHidden/>
          </w:rPr>
          <w:fldChar w:fldCharType="separate"/>
        </w:r>
        <w:r w:rsidR="00E007C1">
          <w:rPr>
            <w:noProof/>
            <w:webHidden/>
          </w:rPr>
          <w:t>144</w:t>
        </w:r>
        <w:r w:rsidR="009A2260">
          <w:rPr>
            <w:noProof/>
            <w:webHidden/>
          </w:rPr>
          <w:fldChar w:fldCharType="end"/>
        </w:r>
      </w:hyperlink>
    </w:p>
    <w:p w14:paraId="0FE83DE7" w14:textId="2A8C5E4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3" w:history="1">
        <w:r w:rsidR="009A2260" w:rsidRPr="000F2745">
          <w:rPr>
            <w:rStyle w:val="Hyperlink"/>
            <w:rFonts w:ascii="Arial" w:hAnsi="Arial" w:cs="Arial"/>
            <w:noProof/>
          </w:rPr>
          <w:t>10.11.1.7.1 daucmfoscpua-OsCtxSw-LLR-001</w:t>
        </w:r>
        <w:r w:rsidR="009A2260">
          <w:rPr>
            <w:noProof/>
            <w:webHidden/>
          </w:rPr>
          <w:tab/>
        </w:r>
        <w:r w:rsidR="009A2260">
          <w:rPr>
            <w:noProof/>
            <w:webHidden/>
          </w:rPr>
          <w:fldChar w:fldCharType="begin"/>
        </w:r>
        <w:r w:rsidR="009A2260">
          <w:rPr>
            <w:noProof/>
            <w:webHidden/>
          </w:rPr>
          <w:instrText xml:space="preserve"> PAGEREF _Toc158906003 \h </w:instrText>
        </w:r>
        <w:r w:rsidR="009A2260">
          <w:rPr>
            <w:noProof/>
            <w:webHidden/>
          </w:rPr>
        </w:r>
        <w:r w:rsidR="009A2260">
          <w:rPr>
            <w:noProof/>
            <w:webHidden/>
          </w:rPr>
          <w:fldChar w:fldCharType="separate"/>
        </w:r>
        <w:r w:rsidR="00E007C1">
          <w:rPr>
            <w:noProof/>
            <w:webHidden/>
          </w:rPr>
          <w:t>144</w:t>
        </w:r>
        <w:r w:rsidR="009A2260">
          <w:rPr>
            <w:noProof/>
            <w:webHidden/>
          </w:rPr>
          <w:fldChar w:fldCharType="end"/>
        </w:r>
      </w:hyperlink>
    </w:p>
    <w:p w14:paraId="5B9B85B5" w14:textId="1203F52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4" w:history="1">
        <w:r w:rsidR="009A2260" w:rsidRPr="000F2745">
          <w:rPr>
            <w:rStyle w:val="Hyperlink"/>
            <w:noProof/>
          </w:rPr>
          <w:t>10.11.2 OsIntCtxSw</w:t>
        </w:r>
        <w:r w:rsidR="009A2260">
          <w:rPr>
            <w:noProof/>
            <w:webHidden/>
          </w:rPr>
          <w:tab/>
        </w:r>
        <w:r w:rsidR="009A2260">
          <w:rPr>
            <w:noProof/>
            <w:webHidden/>
          </w:rPr>
          <w:fldChar w:fldCharType="begin"/>
        </w:r>
        <w:r w:rsidR="009A2260">
          <w:rPr>
            <w:noProof/>
            <w:webHidden/>
          </w:rPr>
          <w:instrText xml:space="preserve"> PAGEREF _Toc158906004 \h </w:instrText>
        </w:r>
        <w:r w:rsidR="009A2260">
          <w:rPr>
            <w:noProof/>
            <w:webHidden/>
          </w:rPr>
        </w:r>
        <w:r w:rsidR="009A2260">
          <w:rPr>
            <w:noProof/>
            <w:webHidden/>
          </w:rPr>
          <w:fldChar w:fldCharType="separate"/>
        </w:r>
        <w:r w:rsidR="00E007C1">
          <w:rPr>
            <w:noProof/>
            <w:webHidden/>
          </w:rPr>
          <w:t>144</w:t>
        </w:r>
        <w:r w:rsidR="009A2260">
          <w:rPr>
            <w:noProof/>
            <w:webHidden/>
          </w:rPr>
          <w:fldChar w:fldCharType="end"/>
        </w:r>
      </w:hyperlink>
    </w:p>
    <w:p w14:paraId="786552D5" w14:textId="326BBE6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5" w:history="1">
        <w:r w:rsidR="009A2260" w:rsidRPr="000F2745">
          <w:rPr>
            <w:rStyle w:val="Hyperlink"/>
            <w:rFonts w:ascii="Arial" w:hAnsi="Arial" w:cs="Arial"/>
            <w:noProof/>
          </w:rPr>
          <w:t>10.11.2.1 Brief Description</w:t>
        </w:r>
        <w:r w:rsidR="009A2260">
          <w:rPr>
            <w:noProof/>
            <w:webHidden/>
          </w:rPr>
          <w:tab/>
        </w:r>
        <w:r w:rsidR="009A2260">
          <w:rPr>
            <w:noProof/>
            <w:webHidden/>
          </w:rPr>
          <w:fldChar w:fldCharType="begin"/>
        </w:r>
        <w:r w:rsidR="009A2260">
          <w:rPr>
            <w:noProof/>
            <w:webHidden/>
          </w:rPr>
          <w:instrText xml:space="preserve"> PAGEREF _Toc158906005 \h </w:instrText>
        </w:r>
        <w:r w:rsidR="009A2260">
          <w:rPr>
            <w:noProof/>
            <w:webHidden/>
          </w:rPr>
        </w:r>
        <w:r w:rsidR="009A2260">
          <w:rPr>
            <w:noProof/>
            <w:webHidden/>
          </w:rPr>
          <w:fldChar w:fldCharType="separate"/>
        </w:r>
        <w:r w:rsidR="00E007C1">
          <w:rPr>
            <w:noProof/>
            <w:webHidden/>
          </w:rPr>
          <w:t>144</w:t>
        </w:r>
        <w:r w:rsidR="009A2260">
          <w:rPr>
            <w:noProof/>
            <w:webHidden/>
          </w:rPr>
          <w:fldChar w:fldCharType="end"/>
        </w:r>
      </w:hyperlink>
    </w:p>
    <w:p w14:paraId="6227ACAA" w14:textId="7895FD8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6" w:history="1">
        <w:r w:rsidR="009A2260" w:rsidRPr="000F2745">
          <w:rPr>
            <w:rStyle w:val="Hyperlink"/>
            <w:rFonts w:ascii="Arial" w:hAnsi="Arial" w:cs="Arial"/>
            <w:noProof/>
          </w:rPr>
          <w:t>10.11.2.2 List of HLRs allocated</w:t>
        </w:r>
        <w:r w:rsidR="009A2260">
          <w:rPr>
            <w:noProof/>
            <w:webHidden/>
          </w:rPr>
          <w:tab/>
        </w:r>
        <w:r w:rsidR="009A2260">
          <w:rPr>
            <w:noProof/>
            <w:webHidden/>
          </w:rPr>
          <w:fldChar w:fldCharType="begin"/>
        </w:r>
        <w:r w:rsidR="009A2260">
          <w:rPr>
            <w:noProof/>
            <w:webHidden/>
          </w:rPr>
          <w:instrText xml:space="preserve"> PAGEREF _Toc158906006 \h </w:instrText>
        </w:r>
        <w:r w:rsidR="009A2260">
          <w:rPr>
            <w:noProof/>
            <w:webHidden/>
          </w:rPr>
        </w:r>
        <w:r w:rsidR="009A2260">
          <w:rPr>
            <w:noProof/>
            <w:webHidden/>
          </w:rPr>
          <w:fldChar w:fldCharType="separate"/>
        </w:r>
        <w:r w:rsidR="00E007C1">
          <w:rPr>
            <w:noProof/>
            <w:webHidden/>
          </w:rPr>
          <w:t>144</w:t>
        </w:r>
        <w:r w:rsidR="009A2260">
          <w:rPr>
            <w:noProof/>
            <w:webHidden/>
          </w:rPr>
          <w:fldChar w:fldCharType="end"/>
        </w:r>
      </w:hyperlink>
    </w:p>
    <w:p w14:paraId="2717D631" w14:textId="7F18AA3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7" w:history="1">
        <w:r w:rsidR="009A2260" w:rsidRPr="000F2745">
          <w:rPr>
            <w:rStyle w:val="Hyperlink"/>
            <w:rFonts w:ascii="Arial" w:hAnsi="Arial" w:cs="Arial"/>
            <w:noProof/>
          </w:rPr>
          <w:t>10.11.2.3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_Toc158906007 \h </w:instrText>
        </w:r>
        <w:r w:rsidR="009A2260">
          <w:rPr>
            <w:noProof/>
            <w:webHidden/>
          </w:rPr>
        </w:r>
        <w:r w:rsidR="009A2260">
          <w:rPr>
            <w:noProof/>
            <w:webHidden/>
          </w:rPr>
          <w:fldChar w:fldCharType="separate"/>
        </w:r>
        <w:r w:rsidR="00E007C1">
          <w:rPr>
            <w:noProof/>
            <w:webHidden/>
          </w:rPr>
          <w:t>145</w:t>
        </w:r>
        <w:r w:rsidR="009A2260">
          <w:rPr>
            <w:noProof/>
            <w:webHidden/>
          </w:rPr>
          <w:fldChar w:fldCharType="end"/>
        </w:r>
      </w:hyperlink>
    </w:p>
    <w:p w14:paraId="5880E6DF" w14:textId="62DE072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8" w:history="1">
        <w:r w:rsidR="009A2260" w:rsidRPr="000F2745">
          <w:rPr>
            <w:rStyle w:val="Hyperlink"/>
            <w:rFonts w:ascii="Arial" w:hAnsi="Arial" w:cs="Arial"/>
            <w:noProof/>
          </w:rPr>
          <w:t>10.11.2.4 Parameter list (Input/Output)</w:t>
        </w:r>
        <w:r w:rsidR="009A2260">
          <w:rPr>
            <w:noProof/>
            <w:webHidden/>
          </w:rPr>
          <w:tab/>
        </w:r>
        <w:r w:rsidR="009A2260">
          <w:rPr>
            <w:noProof/>
            <w:webHidden/>
          </w:rPr>
          <w:fldChar w:fldCharType="begin"/>
        </w:r>
        <w:r w:rsidR="009A2260">
          <w:rPr>
            <w:noProof/>
            <w:webHidden/>
          </w:rPr>
          <w:instrText xml:space="preserve"> PAGEREF _Toc158906008 \h </w:instrText>
        </w:r>
        <w:r w:rsidR="009A2260">
          <w:rPr>
            <w:noProof/>
            <w:webHidden/>
          </w:rPr>
        </w:r>
        <w:r w:rsidR="009A2260">
          <w:rPr>
            <w:noProof/>
            <w:webHidden/>
          </w:rPr>
          <w:fldChar w:fldCharType="separate"/>
        </w:r>
        <w:r w:rsidR="00E007C1">
          <w:rPr>
            <w:noProof/>
            <w:webHidden/>
          </w:rPr>
          <w:t>145</w:t>
        </w:r>
        <w:r w:rsidR="009A2260">
          <w:rPr>
            <w:noProof/>
            <w:webHidden/>
          </w:rPr>
          <w:fldChar w:fldCharType="end"/>
        </w:r>
      </w:hyperlink>
    </w:p>
    <w:p w14:paraId="6425E761" w14:textId="7156BF6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09" w:history="1">
        <w:r w:rsidR="009A2260" w:rsidRPr="000F2745">
          <w:rPr>
            <w:rStyle w:val="Hyperlink"/>
            <w:rFonts w:ascii="Arial" w:hAnsi="Arial" w:cs="Arial"/>
            <w:noProof/>
          </w:rPr>
          <w:t>10.11.2.5 Return Value</w:t>
        </w:r>
        <w:r w:rsidR="009A2260">
          <w:rPr>
            <w:noProof/>
            <w:webHidden/>
          </w:rPr>
          <w:tab/>
        </w:r>
        <w:r w:rsidR="009A2260">
          <w:rPr>
            <w:noProof/>
            <w:webHidden/>
          </w:rPr>
          <w:fldChar w:fldCharType="begin"/>
        </w:r>
        <w:r w:rsidR="009A2260">
          <w:rPr>
            <w:noProof/>
            <w:webHidden/>
          </w:rPr>
          <w:instrText xml:space="preserve"> PAGEREF _Toc158906009 \h </w:instrText>
        </w:r>
        <w:r w:rsidR="009A2260">
          <w:rPr>
            <w:noProof/>
            <w:webHidden/>
          </w:rPr>
        </w:r>
        <w:r w:rsidR="009A2260">
          <w:rPr>
            <w:noProof/>
            <w:webHidden/>
          </w:rPr>
          <w:fldChar w:fldCharType="separate"/>
        </w:r>
        <w:r w:rsidR="00E007C1">
          <w:rPr>
            <w:noProof/>
            <w:webHidden/>
          </w:rPr>
          <w:t>145</w:t>
        </w:r>
        <w:r w:rsidR="009A2260">
          <w:rPr>
            <w:noProof/>
            <w:webHidden/>
          </w:rPr>
          <w:fldChar w:fldCharType="end"/>
        </w:r>
      </w:hyperlink>
    </w:p>
    <w:p w14:paraId="1D2A636F" w14:textId="3FBA004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0" w:history="1">
        <w:r w:rsidR="009A2260" w:rsidRPr="000F2745">
          <w:rPr>
            <w:rStyle w:val="Hyperlink"/>
            <w:rFonts w:ascii="Arial" w:hAnsi="Arial" w:cs="Arial"/>
            <w:noProof/>
          </w:rPr>
          <w:t>10.11.2.6 Other CSUs called by this CSU</w:t>
        </w:r>
        <w:r w:rsidR="009A2260">
          <w:rPr>
            <w:noProof/>
            <w:webHidden/>
          </w:rPr>
          <w:tab/>
        </w:r>
        <w:r w:rsidR="009A2260">
          <w:rPr>
            <w:noProof/>
            <w:webHidden/>
          </w:rPr>
          <w:fldChar w:fldCharType="begin"/>
        </w:r>
        <w:r w:rsidR="009A2260">
          <w:rPr>
            <w:noProof/>
            <w:webHidden/>
          </w:rPr>
          <w:instrText xml:space="preserve"> PAGEREF _Toc158906010 \h </w:instrText>
        </w:r>
        <w:r w:rsidR="009A2260">
          <w:rPr>
            <w:noProof/>
            <w:webHidden/>
          </w:rPr>
        </w:r>
        <w:r w:rsidR="009A2260">
          <w:rPr>
            <w:noProof/>
            <w:webHidden/>
          </w:rPr>
          <w:fldChar w:fldCharType="separate"/>
        </w:r>
        <w:r w:rsidR="00E007C1">
          <w:rPr>
            <w:noProof/>
            <w:webHidden/>
          </w:rPr>
          <w:t>145</w:t>
        </w:r>
        <w:r w:rsidR="009A2260">
          <w:rPr>
            <w:noProof/>
            <w:webHidden/>
          </w:rPr>
          <w:fldChar w:fldCharType="end"/>
        </w:r>
      </w:hyperlink>
    </w:p>
    <w:p w14:paraId="7E356213" w14:textId="5A4B68F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1" w:history="1">
        <w:r w:rsidR="009A2260" w:rsidRPr="000F2745">
          <w:rPr>
            <w:rStyle w:val="Hyperlink"/>
            <w:rFonts w:ascii="Arial" w:hAnsi="Arial" w:cs="Arial"/>
            <w:noProof/>
          </w:rPr>
          <w:t>10.11.2.7 Description of list of LLRs allocated</w:t>
        </w:r>
        <w:r w:rsidR="009A2260">
          <w:rPr>
            <w:noProof/>
            <w:webHidden/>
          </w:rPr>
          <w:tab/>
        </w:r>
        <w:r w:rsidR="009A2260">
          <w:rPr>
            <w:noProof/>
            <w:webHidden/>
          </w:rPr>
          <w:fldChar w:fldCharType="begin"/>
        </w:r>
        <w:r w:rsidR="009A2260">
          <w:rPr>
            <w:noProof/>
            <w:webHidden/>
          </w:rPr>
          <w:instrText xml:space="preserve"> PAGEREF _Toc158906011 \h </w:instrText>
        </w:r>
        <w:r w:rsidR="009A2260">
          <w:rPr>
            <w:noProof/>
            <w:webHidden/>
          </w:rPr>
        </w:r>
        <w:r w:rsidR="009A2260">
          <w:rPr>
            <w:noProof/>
            <w:webHidden/>
          </w:rPr>
          <w:fldChar w:fldCharType="separate"/>
        </w:r>
        <w:r w:rsidR="00E007C1">
          <w:rPr>
            <w:noProof/>
            <w:webHidden/>
          </w:rPr>
          <w:t>145</w:t>
        </w:r>
        <w:r w:rsidR="009A2260">
          <w:rPr>
            <w:noProof/>
            <w:webHidden/>
          </w:rPr>
          <w:fldChar w:fldCharType="end"/>
        </w:r>
      </w:hyperlink>
    </w:p>
    <w:p w14:paraId="6100816A" w14:textId="1B8C511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2" w:history="1">
        <w:r w:rsidR="009A2260" w:rsidRPr="000F2745">
          <w:rPr>
            <w:rStyle w:val="Hyperlink"/>
            <w:rFonts w:ascii="Arial" w:hAnsi="Arial" w:cs="Arial"/>
            <w:noProof/>
          </w:rPr>
          <w:t>10.11.2.7.1 daucmfoscpua-OsIntCtxSw-LLR-001</w:t>
        </w:r>
        <w:r w:rsidR="009A2260">
          <w:rPr>
            <w:noProof/>
            <w:webHidden/>
          </w:rPr>
          <w:tab/>
        </w:r>
        <w:r w:rsidR="009A2260">
          <w:rPr>
            <w:noProof/>
            <w:webHidden/>
          </w:rPr>
          <w:fldChar w:fldCharType="begin"/>
        </w:r>
        <w:r w:rsidR="009A2260">
          <w:rPr>
            <w:noProof/>
            <w:webHidden/>
          </w:rPr>
          <w:instrText xml:space="preserve"> PAGEREF _Toc158906012 \h </w:instrText>
        </w:r>
        <w:r w:rsidR="009A2260">
          <w:rPr>
            <w:noProof/>
            <w:webHidden/>
          </w:rPr>
        </w:r>
        <w:r w:rsidR="009A2260">
          <w:rPr>
            <w:noProof/>
            <w:webHidden/>
          </w:rPr>
          <w:fldChar w:fldCharType="separate"/>
        </w:r>
        <w:r w:rsidR="00E007C1">
          <w:rPr>
            <w:noProof/>
            <w:webHidden/>
          </w:rPr>
          <w:t>145</w:t>
        </w:r>
        <w:r w:rsidR="009A2260">
          <w:rPr>
            <w:noProof/>
            <w:webHidden/>
          </w:rPr>
          <w:fldChar w:fldCharType="end"/>
        </w:r>
      </w:hyperlink>
    </w:p>
    <w:p w14:paraId="6B71ABED" w14:textId="23AB2F7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3" w:history="1">
        <w:r w:rsidR="009A2260" w:rsidRPr="000F2745">
          <w:rPr>
            <w:rStyle w:val="Hyperlink"/>
            <w:noProof/>
          </w:rPr>
          <w:t>10.11.3 SaveStatusReg</w:t>
        </w:r>
        <w:r w:rsidR="009A2260">
          <w:rPr>
            <w:noProof/>
            <w:webHidden/>
          </w:rPr>
          <w:tab/>
        </w:r>
        <w:r w:rsidR="009A2260">
          <w:rPr>
            <w:noProof/>
            <w:webHidden/>
          </w:rPr>
          <w:fldChar w:fldCharType="begin"/>
        </w:r>
        <w:r w:rsidR="009A2260">
          <w:rPr>
            <w:noProof/>
            <w:webHidden/>
          </w:rPr>
          <w:instrText xml:space="preserve"> PAGEREF _Toc158906013 \h </w:instrText>
        </w:r>
        <w:r w:rsidR="009A2260">
          <w:rPr>
            <w:noProof/>
            <w:webHidden/>
          </w:rPr>
        </w:r>
        <w:r w:rsidR="009A2260">
          <w:rPr>
            <w:noProof/>
            <w:webHidden/>
          </w:rPr>
          <w:fldChar w:fldCharType="separate"/>
        </w:r>
        <w:r w:rsidR="00E007C1">
          <w:rPr>
            <w:noProof/>
            <w:webHidden/>
          </w:rPr>
          <w:t>145</w:t>
        </w:r>
        <w:r w:rsidR="009A2260">
          <w:rPr>
            <w:noProof/>
            <w:webHidden/>
          </w:rPr>
          <w:fldChar w:fldCharType="end"/>
        </w:r>
      </w:hyperlink>
    </w:p>
    <w:p w14:paraId="02DD9CEF" w14:textId="020042D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4" w:history="1">
        <w:r w:rsidR="009A2260" w:rsidRPr="000F2745">
          <w:rPr>
            <w:rStyle w:val="Hyperlink"/>
            <w:rFonts w:ascii="Arial" w:hAnsi="Arial" w:cs="Arial"/>
            <w:noProof/>
          </w:rPr>
          <w:t>10.11.3.1 Brief Description</w:t>
        </w:r>
        <w:r w:rsidR="009A2260">
          <w:rPr>
            <w:noProof/>
            <w:webHidden/>
          </w:rPr>
          <w:tab/>
        </w:r>
        <w:r w:rsidR="009A2260">
          <w:rPr>
            <w:noProof/>
            <w:webHidden/>
          </w:rPr>
          <w:fldChar w:fldCharType="begin"/>
        </w:r>
        <w:r w:rsidR="009A2260">
          <w:rPr>
            <w:noProof/>
            <w:webHidden/>
          </w:rPr>
          <w:instrText xml:space="preserve"> PAGEREF _Toc158906014 \h </w:instrText>
        </w:r>
        <w:r w:rsidR="009A2260">
          <w:rPr>
            <w:noProof/>
            <w:webHidden/>
          </w:rPr>
        </w:r>
        <w:r w:rsidR="009A2260">
          <w:rPr>
            <w:noProof/>
            <w:webHidden/>
          </w:rPr>
          <w:fldChar w:fldCharType="separate"/>
        </w:r>
        <w:r w:rsidR="00E007C1">
          <w:rPr>
            <w:noProof/>
            <w:webHidden/>
          </w:rPr>
          <w:t>145</w:t>
        </w:r>
        <w:r w:rsidR="009A2260">
          <w:rPr>
            <w:noProof/>
            <w:webHidden/>
          </w:rPr>
          <w:fldChar w:fldCharType="end"/>
        </w:r>
      </w:hyperlink>
    </w:p>
    <w:p w14:paraId="0ADA3DCA" w14:textId="236FF76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5" w:history="1">
        <w:r w:rsidR="009A2260" w:rsidRPr="000F2745">
          <w:rPr>
            <w:rStyle w:val="Hyperlink"/>
            <w:rFonts w:ascii="Arial" w:hAnsi="Arial" w:cs="Arial"/>
            <w:noProof/>
          </w:rPr>
          <w:t>10.11.3.2 List of HLRs allocated</w:t>
        </w:r>
        <w:r w:rsidR="009A2260">
          <w:rPr>
            <w:noProof/>
            <w:webHidden/>
          </w:rPr>
          <w:tab/>
        </w:r>
        <w:r w:rsidR="009A2260">
          <w:rPr>
            <w:noProof/>
            <w:webHidden/>
          </w:rPr>
          <w:fldChar w:fldCharType="begin"/>
        </w:r>
        <w:r w:rsidR="009A2260">
          <w:rPr>
            <w:noProof/>
            <w:webHidden/>
          </w:rPr>
          <w:instrText xml:space="preserve"> PAGEREF _Toc158906015 \h </w:instrText>
        </w:r>
        <w:r w:rsidR="009A2260">
          <w:rPr>
            <w:noProof/>
            <w:webHidden/>
          </w:rPr>
        </w:r>
        <w:r w:rsidR="009A2260">
          <w:rPr>
            <w:noProof/>
            <w:webHidden/>
          </w:rPr>
          <w:fldChar w:fldCharType="separate"/>
        </w:r>
        <w:r w:rsidR="00E007C1">
          <w:rPr>
            <w:noProof/>
            <w:webHidden/>
          </w:rPr>
          <w:t>146</w:t>
        </w:r>
        <w:r w:rsidR="009A2260">
          <w:rPr>
            <w:noProof/>
            <w:webHidden/>
          </w:rPr>
          <w:fldChar w:fldCharType="end"/>
        </w:r>
      </w:hyperlink>
    </w:p>
    <w:p w14:paraId="7181345E" w14:textId="5F00A4B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6" w:history="1">
        <w:r w:rsidR="009A2260" w:rsidRPr="000F2745">
          <w:rPr>
            <w:rStyle w:val="Hyperlink"/>
            <w:rFonts w:ascii="Arial" w:hAnsi="Arial" w:cs="Arial"/>
            <w:noProof/>
          </w:rPr>
          <w:t>10.11.3.3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_Toc158906016 \h </w:instrText>
        </w:r>
        <w:r w:rsidR="009A2260">
          <w:rPr>
            <w:noProof/>
            <w:webHidden/>
          </w:rPr>
        </w:r>
        <w:r w:rsidR="009A2260">
          <w:rPr>
            <w:noProof/>
            <w:webHidden/>
          </w:rPr>
          <w:fldChar w:fldCharType="separate"/>
        </w:r>
        <w:r w:rsidR="00E007C1">
          <w:rPr>
            <w:noProof/>
            <w:webHidden/>
          </w:rPr>
          <w:t>146</w:t>
        </w:r>
        <w:r w:rsidR="009A2260">
          <w:rPr>
            <w:noProof/>
            <w:webHidden/>
          </w:rPr>
          <w:fldChar w:fldCharType="end"/>
        </w:r>
      </w:hyperlink>
    </w:p>
    <w:p w14:paraId="04C2DDA6" w14:textId="58BA3DC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7" w:history="1">
        <w:r w:rsidR="009A2260" w:rsidRPr="000F2745">
          <w:rPr>
            <w:rStyle w:val="Hyperlink"/>
            <w:rFonts w:ascii="Arial" w:hAnsi="Arial" w:cs="Arial"/>
            <w:noProof/>
          </w:rPr>
          <w:t>10.11.3.4 Parameter list (Input/Output)</w:t>
        </w:r>
        <w:r w:rsidR="009A2260">
          <w:rPr>
            <w:noProof/>
            <w:webHidden/>
          </w:rPr>
          <w:tab/>
        </w:r>
        <w:r w:rsidR="009A2260">
          <w:rPr>
            <w:noProof/>
            <w:webHidden/>
          </w:rPr>
          <w:fldChar w:fldCharType="begin"/>
        </w:r>
        <w:r w:rsidR="009A2260">
          <w:rPr>
            <w:noProof/>
            <w:webHidden/>
          </w:rPr>
          <w:instrText xml:space="preserve"> PAGEREF _Toc158906017 \h </w:instrText>
        </w:r>
        <w:r w:rsidR="009A2260">
          <w:rPr>
            <w:noProof/>
            <w:webHidden/>
          </w:rPr>
        </w:r>
        <w:r w:rsidR="009A2260">
          <w:rPr>
            <w:noProof/>
            <w:webHidden/>
          </w:rPr>
          <w:fldChar w:fldCharType="separate"/>
        </w:r>
        <w:r w:rsidR="00E007C1">
          <w:rPr>
            <w:noProof/>
            <w:webHidden/>
          </w:rPr>
          <w:t>146</w:t>
        </w:r>
        <w:r w:rsidR="009A2260">
          <w:rPr>
            <w:noProof/>
            <w:webHidden/>
          </w:rPr>
          <w:fldChar w:fldCharType="end"/>
        </w:r>
      </w:hyperlink>
    </w:p>
    <w:p w14:paraId="42BDD609" w14:textId="73E0014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8" w:history="1">
        <w:r w:rsidR="009A2260" w:rsidRPr="000F2745">
          <w:rPr>
            <w:rStyle w:val="Hyperlink"/>
            <w:rFonts w:ascii="Arial" w:hAnsi="Arial" w:cs="Arial"/>
            <w:noProof/>
          </w:rPr>
          <w:t>10.11.3.5 Return Value</w:t>
        </w:r>
        <w:r w:rsidR="009A2260">
          <w:rPr>
            <w:noProof/>
            <w:webHidden/>
          </w:rPr>
          <w:tab/>
        </w:r>
        <w:r w:rsidR="009A2260">
          <w:rPr>
            <w:noProof/>
            <w:webHidden/>
          </w:rPr>
          <w:fldChar w:fldCharType="begin"/>
        </w:r>
        <w:r w:rsidR="009A2260">
          <w:rPr>
            <w:noProof/>
            <w:webHidden/>
          </w:rPr>
          <w:instrText xml:space="preserve"> PAGEREF _Toc158906018 \h </w:instrText>
        </w:r>
        <w:r w:rsidR="009A2260">
          <w:rPr>
            <w:noProof/>
            <w:webHidden/>
          </w:rPr>
        </w:r>
        <w:r w:rsidR="009A2260">
          <w:rPr>
            <w:noProof/>
            <w:webHidden/>
          </w:rPr>
          <w:fldChar w:fldCharType="separate"/>
        </w:r>
        <w:r w:rsidR="00E007C1">
          <w:rPr>
            <w:noProof/>
            <w:webHidden/>
          </w:rPr>
          <w:t>146</w:t>
        </w:r>
        <w:r w:rsidR="009A2260">
          <w:rPr>
            <w:noProof/>
            <w:webHidden/>
          </w:rPr>
          <w:fldChar w:fldCharType="end"/>
        </w:r>
      </w:hyperlink>
    </w:p>
    <w:p w14:paraId="07C901F9" w14:textId="1347DDF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19" w:history="1">
        <w:r w:rsidR="009A2260" w:rsidRPr="000F2745">
          <w:rPr>
            <w:rStyle w:val="Hyperlink"/>
            <w:rFonts w:ascii="Arial" w:hAnsi="Arial" w:cs="Arial"/>
            <w:noProof/>
          </w:rPr>
          <w:t>10.11.3.6 Other CSUs called by this CSU</w:t>
        </w:r>
        <w:r w:rsidR="009A2260">
          <w:rPr>
            <w:noProof/>
            <w:webHidden/>
          </w:rPr>
          <w:tab/>
        </w:r>
        <w:r w:rsidR="009A2260">
          <w:rPr>
            <w:noProof/>
            <w:webHidden/>
          </w:rPr>
          <w:fldChar w:fldCharType="begin"/>
        </w:r>
        <w:r w:rsidR="009A2260">
          <w:rPr>
            <w:noProof/>
            <w:webHidden/>
          </w:rPr>
          <w:instrText xml:space="preserve"> PAGEREF _Toc158906019 \h </w:instrText>
        </w:r>
        <w:r w:rsidR="009A2260">
          <w:rPr>
            <w:noProof/>
            <w:webHidden/>
          </w:rPr>
        </w:r>
        <w:r w:rsidR="009A2260">
          <w:rPr>
            <w:noProof/>
            <w:webHidden/>
          </w:rPr>
          <w:fldChar w:fldCharType="separate"/>
        </w:r>
        <w:r w:rsidR="00E007C1">
          <w:rPr>
            <w:noProof/>
            <w:webHidden/>
          </w:rPr>
          <w:t>146</w:t>
        </w:r>
        <w:r w:rsidR="009A2260">
          <w:rPr>
            <w:noProof/>
            <w:webHidden/>
          </w:rPr>
          <w:fldChar w:fldCharType="end"/>
        </w:r>
      </w:hyperlink>
    </w:p>
    <w:p w14:paraId="455D53BF" w14:textId="774784D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0" w:history="1">
        <w:r w:rsidR="009A2260" w:rsidRPr="000F2745">
          <w:rPr>
            <w:rStyle w:val="Hyperlink"/>
            <w:rFonts w:ascii="Arial" w:hAnsi="Arial" w:cs="Arial"/>
            <w:noProof/>
          </w:rPr>
          <w:t>10.11.3.7 Description of list of LLRs allocated</w:t>
        </w:r>
        <w:r w:rsidR="009A2260">
          <w:rPr>
            <w:noProof/>
            <w:webHidden/>
          </w:rPr>
          <w:tab/>
        </w:r>
        <w:r w:rsidR="009A2260">
          <w:rPr>
            <w:noProof/>
            <w:webHidden/>
          </w:rPr>
          <w:fldChar w:fldCharType="begin"/>
        </w:r>
        <w:r w:rsidR="009A2260">
          <w:rPr>
            <w:noProof/>
            <w:webHidden/>
          </w:rPr>
          <w:instrText xml:space="preserve"> PAGEREF _Toc158906020 \h </w:instrText>
        </w:r>
        <w:r w:rsidR="009A2260">
          <w:rPr>
            <w:noProof/>
            <w:webHidden/>
          </w:rPr>
        </w:r>
        <w:r w:rsidR="009A2260">
          <w:rPr>
            <w:noProof/>
            <w:webHidden/>
          </w:rPr>
          <w:fldChar w:fldCharType="separate"/>
        </w:r>
        <w:r w:rsidR="00E007C1">
          <w:rPr>
            <w:noProof/>
            <w:webHidden/>
          </w:rPr>
          <w:t>146</w:t>
        </w:r>
        <w:r w:rsidR="009A2260">
          <w:rPr>
            <w:noProof/>
            <w:webHidden/>
          </w:rPr>
          <w:fldChar w:fldCharType="end"/>
        </w:r>
      </w:hyperlink>
    </w:p>
    <w:p w14:paraId="28629942" w14:textId="28A3060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1" w:history="1">
        <w:r w:rsidR="009A2260" w:rsidRPr="000F2745">
          <w:rPr>
            <w:rStyle w:val="Hyperlink"/>
            <w:rFonts w:ascii="Arial" w:hAnsi="Arial" w:cs="Arial"/>
            <w:noProof/>
          </w:rPr>
          <w:t>10.11.3.7.1 daucmfoscpua-SaveStatusReg-LLR-001</w:t>
        </w:r>
        <w:r w:rsidR="009A2260">
          <w:rPr>
            <w:noProof/>
            <w:webHidden/>
          </w:rPr>
          <w:tab/>
        </w:r>
        <w:r w:rsidR="009A2260">
          <w:rPr>
            <w:noProof/>
            <w:webHidden/>
          </w:rPr>
          <w:fldChar w:fldCharType="begin"/>
        </w:r>
        <w:r w:rsidR="009A2260">
          <w:rPr>
            <w:noProof/>
            <w:webHidden/>
          </w:rPr>
          <w:instrText xml:space="preserve"> PAGEREF _Toc158906021 \h </w:instrText>
        </w:r>
        <w:r w:rsidR="009A2260">
          <w:rPr>
            <w:noProof/>
            <w:webHidden/>
          </w:rPr>
        </w:r>
        <w:r w:rsidR="009A2260">
          <w:rPr>
            <w:noProof/>
            <w:webHidden/>
          </w:rPr>
          <w:fldChar w:fldCharType="separate"/>
        </w:r>
        <w:r w:rsidR="00E007C1">
          <w:rPr>
            <w:noProof/>
            <w:webHidden/>
          </w:rPr>
          <w:t>146</w:t>
        </w:r>
        <w:r w:rsidR="009A2260">
          <w:rPr>
            <w:noProof/>
            <w:webHidden/>
          </w:rPr>
          <w:fldChar w:fldCharType="end"/>
        </w:r>
      </w:hyperlink>
    </w:p>
    <w:p w14:paraId="699E4EC4" w14:textId="4C8BEF0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2" w:history="1">
        <w:r w:rsidR="009A2260" w:rsidRPr="000F2745">
          <w:rPr>
            <w:rStyle w:val="Hyperlink"/>
            <w:noProof/>
          </w:rPr>
          <w:t>10.11.4 RestoreStatusReg</w:t>
        </w:r>
        <w:r w:rsidR="009A2260">
          <w:rPr>
            <w:noProof/>
            <w:webHidden/>
          </w:rPr>
          <w:tab/>
        </w:r>
        <w:r w:rsidR="009A2260">
          <w:rPr>
            <w:noProof/>
            <w:webHidden/>
          </w:rPr>
          <w:fldChar w:fldCharType="begin"/>
        </w:r>
        <w:r w:rsidR="009A2260">
          <w:rPr>
            <w:noProof/>
            <w:webHidden/>
          </w:rPr>
          <w:instrText xml:space="preserve"> PAGEREF _Toc158906022 \h </w:instrText>
        </w:r>
        <w:r w:rsidR="009A2260">
          <w:rPr>
            <w:noProof/>
            <w:webHidden/>
          </w:rPr>
        </w:r>
        <w:r w:rsidR="009A2260">
          <w:rPr>
            <w:noProof/>
            <w:webHidden/>
          </w:rPr>
          <w:fldChar w:fldCharType="separate"/>
        </w:r>
        <w:r w:rsidR="00E007C1">
          <w:rPr>
            <w:noProof/>
            <w:webHidden/>
          </w:rPr>
          <w:t>147</w:t>
        </w:r>
        <w:r w:rsidR="009A2260">
          <w:rPr>
            <w:noProof/>
            <w:webHidden/>
          </w:rPr>
          <w:fldChar w:fldCharType="end"/>
        </w:r>
      </w:hyperlink>
    </w:p>
    <w:p w14:paraId="7940B494" w14:textId="5FBC9F3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3" w:history="1">
        <w:r w:rsidR="009A2260" w:rsidRPr="000F2745">
          <w:rPr>
            <w:rStyle w:val="Hyperlink"/>
            <w:rFonts w:ascii="Arial" w:hAnsi="Arial" w:cs="Arial"/>
            <w:noProof/>
          </w:rPr>
          <w:t>10.11.4.1 Brief Description</w:t>
        </w:r>
        <w:r w:rsidR="009A2260">
          <w:rPr>
            <w:noProof/>
            <w:webHidden/>
          </w:rPr>
          <w:tab/>
        </w:r>
        <w:r w:rsidR="009A2260">
          <w:rPr>
            <w:noProof/>
            <w:webHidden/>
          </w:rPr>
          <w:fldChar w:fldCharType="begin"/>
        </w:r>
        <w:r w:rsidR="009A2260">
          <w:rPr>
            <w:noProof/>
            <w:webHidden/>
          </w:rPr>
          <w:instrText xml:space="preserve"> PAGEREF _Toc158906023 \h </w:instrText>
        </w:r>
        <w:r w:rsidR="009A2260">
          <w:rPr>
            <w:noProof/>
            <w:webHidden/>
          </w:rPr>
        </w:r>
        <w:r w:rsidR="009A2260">
          <w:rPr>
            <w:noProof/>
            <w:webHidden/>
          </w:rPr>
          <w:fldChar w:fldCharType="separate"/>
        </w:r>
        <w:r w:rsidR="00E007C1">
          <w:rPr>
            <w:noProof/>
            <w:webHidden/>
          </w:rPr>
          <w:t>147</w:t>
        </w:r>
        <w:r w:rsidR="009A2260">
          <w:rPr>
            <w:noProof/>
            <w:webHidden/>
          </w:rPr>
          <w:fldChar w:fldCharType="end"/>
        </w:r>
      </w:hyperlink>
    </w:p>
    <w:p w14:paraId="425C89E0" w14:textId="1CA80AE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4" w:history="1">
        <w:r w:rsidR="009A2260" w:rsidRPr="000F2745">
          <w:rPr>
            <w:rStyle w:val="Hyperlink"/>
            <w:rFonts w:ascii="Arial" w:hAnsi="Arial" w:cs="Arial"/>
            <w:noProof/>
          </w:rPr>
          <w:t>10.11.4.2 List of HLRs allocated</w:t>
        </w:r>
        <w:r w:rsidR="009A2260">
          <w:rPr>
            <w:noProof/>
            <w:webHidden/>
          </w:rPr>
          <w:tab/>
        </w:r>
        <w:r w:rsidR="009A2260">
          <w:rPr>
            <w:noProof/>
            <w:webHidden/>
          </w:rPr>
          <w:fldChar w:fldCharType="begin"/>
        </w:r>
        <w:r w:rsidR="009A2260">
          <w:rPr>
            <w:noProof/>
            <w:webHidden/>
          </w:rPr>
          <w:instrText xml:space="preserve"> PAGEREF _Toc158906024 \h </w:instrText>
        </w:r>
        <w:r w:rsidR="009A2260">
          <w:rPr>
            <w:noProof/>
            <w:webHidden/>
          </w:rPr>
        </w:r>
        <w:r w:rsidR="009A2260">
          <w:rPr>
            <w:noProof/>
            <w:webHidden/>
          </w:rPr>
          <w:fldChar w:fldCharType="separate"/>
        </w:r>
        <w:r w:rsidR="00E007C1">
          <w:rPr>
            <w:noProof/>
            <w:webHidden/>
          </w:rPr>
          <w:t>147</w:t>
        </w:r>
        <w:r w:rsidR="009A2260">
          <w:rPr>
            <w:noProof/>
            <w:webHidden/>
          </w:rPr>
          <w:fldChar w:fldCharType="end"/>
        </w:r>
      </w:hyperlink>
    </w:p>
    <w:p w14:paraId="732236CE" w14:textId="1209D81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5" w:history="1">
        <w:r w:rsidR="009A2260" w:rsidRPr="000F2745">
          <w:rPr>
            <w:rStyle w:val="Hyperlink"/>
            <w:rFonts w:ascii="Arial" w:hAnsi="Arial" w:cs="Arial"/>
            <w:noProof/>
          </w:rPr>
          <w:t>10.11.4.3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_Toc158906025 \h </w:instrText>
        </w:r>
        <w:r w:rsidR="009A2260">
          <w:rPr>
            <w:noProof/>
            <w:webHidden/>
          </w:rPr>
        </w:r>
        <w:r w:rsidR="009A2260">
          <w:rPr>
            <w:noProof/>
            <w:webHidden/>
          </w:rPr>
          <w:fldChar w:fldCharType="separate"/>
        </w:r>
        <w:r w:rsidR="00E007C1">
          <w:rPr>
            <w:noProof/>
            <w:webHidden/>
          </w:rPr>
          <w:t>147</w:t>
        </w:r>
        <w:r w:rsidR="009A2260">
          <w:rPr>
            <w:noProof/>
            <w:webHidden/>
          </w:rPr>
          <w:fldChar w:fldCharType="end"/>
        </w:r>
      </w:hyperlink>
    </w:p>
    <w:p w14:paraId="029D7447" w14:textId="7CBAC23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6" w:history="1">
        <w:r w:rsidR="009A2260" w:rsidRPr="000F2745">
          <w:rPr>
            <w:rStyle w:val="Hyperlink"/>
            <w:rFonts w:ascii="Arial" w:hAnsi="Arial" w:cs="Arial"/>
            <w:noProof/>
          </w:rPr>
          <w:t>10.11.4.4 Parameter list (Input/Output)</w:t>
        </w:r>
        <w:r w:rsidR="009A2260">
          <w:rPr>
            <w:noProof/>
            <w:webHidden/>
          </w:rPr>
          <w:tab/>
        </w:r>
        <w:r w:rsidR="009A2260">
          <w:rPr>
            <w:noProof/>
            <w:webHidden/>
          </w:rPr>
          <w:fldChar w:fldCharType="begin"/>
        </w:r>
        <w:r w:rsidR="009A2260">
          <w:rPr>
            <w:noProof/>
            <w:webHidden/>
          </w:rPr>
          <w:instrText xml:space="preserve"> PAGEREF _Toc158906026 \h </w:instrText>
        </w:r>
        <w:r w:rsidR="009A2260">
          <w:rPr>
            <w:noProof/>
            <w:webHidden/>
          </w:rPr>
        </w:r>
        <w:r w:rsidR="009A2260">
          <w:rPr>
            <w:noProof/>
            <w:webHidden/>
          </w:rPr>
          <w:fldChar w:fldCharType="separate"/>
        </w:r>
        <w:r w:rsidR="00E007C1">
          <w:rPr>
            <w:noProof/>
            <w:webHidden/>
          </w:rPr>
          <w:t>147</w:t>
        </w:r>
        <w:r w:rsidR="009A2260">
          <w:rPr>
            <w:noProof/>
            <w:webHidden/>
          </w:rPr>
          <w:fldChar w:fldCharType="end"/>
        </w:r>
      </w:hyperlink>
    </w:p>
    <w:p w14:paraId="6D826995" w14:textId="56DF0BD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7" w:history="1">
        <w:r w:rsidR="009A2260" w:rsidRPr="000F2745">
          <w:rPr>
            <w:rStyle w:val="Hyperlink"/>
            <w:rFonts w:ascii="Arial" w:hAnsi="Arial" w:cs="Arial"/>
            <w:noProof/>
          </w:rPr>
          <w:t>10.11.4.5 Return Value</w:t>
        </w:r>
        <w:r w:rsidR="009A2260">
          <w:rPr>
            <w:noProof/>
            <w:webHidden/>
          </w:rPr>
          <w:tab/>
        </w:r>
        <w:r w:rsidR="009A2260">
          <w:rPr>
            <w:noProof/>
            <w:webHidden/>
          </w:rPr>
          <w:fldChar w:fldCharType="begin"/>
        </w:r>
        <w:r w:rsidR="009A2260">
          <w:rPr>
            <w:noProof/>
            <w:webHidden/>
          </w:rPr>
          <w:instrText xml:space="preserve"> PAGEREF _Toc158906027 \h </w:instrText>
        </w:r>
        <w:r w:rsidR="009A2260">
          <w:rPr>
            <w:noProof/>
            <w:webHidden/>
          </w:rPr>
        </w:r>
        <w:r w:rsidR="009A2260">
          <w:rPr>
            <w:noProof/>
            <w:webHidden/>
          </w:rPr>
          <w:fldChar w:fldCharType="separate"/>
        </w:r>
        <w:r w:rsidR="00E007C1">
          <w:rPr>
            <w:noProof/>
            <w:webHidden/>
          </w:rPr>
          <w:t>147</w:t>
        </w:r>
        <w:r w:rsidR="009A2260">
          <w:rPr>
            <w:noProof/>
            <w:webHidden/>
          </w:rPr>
          <w:fldChar w:fldCharType="end"/>
        </w:r>
      </w:hyperlink>
    </w:p>
    <w:p w14:paraId="3F197643" w14:textId="2861997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8" w:history="1">
        <w:r w:rsidR="009A2260" w:rsidRPr="000F2745">
          <w:rPr>
            <w:rStyle w:val="Hyperlink"/>
            <w:rFonts w:ascii="Arial" w:hAnsi="Arial" w:cs="Arial"/>
            <w:noProof/>
          </w:rPr>
          <w:t>10.11.4.6 Other CSUs called by this CSU</w:t>
        </w:r>
        <w:r w:rsidR="009A2260">
          <w:rPr>
            <w:noProof/>
            <w:webHidden/>
          </w:rPr>
          <w:tab/>
        </w:r>
        <w:r w:rsidR="009A2260">
          <w:rPr>
            <w:noProof/>
            <w:webHidden/>
          </w:rPr>
          <w:fldChar w:fldCharType="begin"/>
        </w:r>
        <w:r w:rsidR="009A2260">
          <w:rPr>
            <w:noProof/>
            <w:webHidden/>
          </w:rPr>
          <w:instrText xml:space="preserve"> PAGEREF _Toc158906028 \h </w:instrText>
        </w:r>
        <w:r w:rsidR="009A2260">
          <w:rPr>
            <w:noProof/>
            <w:webHidden/>
          </w:rPr>
        </w:r>
        <w:r w:rsidR="009A2260">
          <w:rPr>
            <w:noProof/>
            <w:webHidden/>
          </w:rPr>
          <w:fldChar w:fldCharType="separate"/>
        </w:r>
        <w:r w:rsidR="00E007C1">
          <w:rPr>
            <w:noProof/>
            <w:webHidden/>
          </w:rPr>
          <w:t>147</w:t>
        </w:r>
        <w:r w:rsidR="009A2260">
          <w:rPr>
            <w:noProof/>
            <w:webHidden/>
          </w:rPr>
          <w:fldChar w:fldCharType="end"/>
        </w:r>
      </w:hyperlink>
    </w:p>
    <w:p w14:paraId="4EDABFEE" w14:textId="45365FD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29" w:history="1">
        <w:r w:rsidR="009A2260" w:rsidRPr="000F2745">
          <w:rPr>
            <w:rStyle w:val="Hyperlink"/>
            <w:rFonts w:ascii="Arial" w:hAnsi="Arial" w:cs="Arial"/>
            <w:noProof/>
          </w:rPr>
          <w:t>10.11.4.7 Description of list of LLRs allocated</w:t>
        </w:r>
        <w:r w:rsidR="009A2260">
          <w:rPr>
            <w:noProof/>
            <w:webHidden/>
          </w:rPr>
          <w:tab/>
        </w:r>
        <w:r w:rsidR="009A2260">
          <w:rPr>
            <w:noProof/>
            <w:webHidden/>
          </w:rPr>
          <w:fldChar w:fldCharType="begin"/>
        </w:r>
        <w:r w:rsidR="009A2260">
          <w:rPr>
            <w:noProof/>
            <w:webHidden/>
          </w:rPr>
          <w:instrText xml:space="preserve"> PAGEREF _Toc158906029 \h </w:instrText>
        </w:r>
        <w:r w:rsidR="009A2260">
          <w:rPr>
            <w:noProof/>
            <w:webHidden/>
          </w:rPr>
        </w:r>
        <w:r w:rsidR="009A2260">
          <w:rPr>
            <w:noProof/>
            <w:webHidden/>
          </w:rPr>
          <w:fldChar w:fldCharType="separate"/>
        </w:r>
        <w:r w:rsidR="00E007C1">
          <w:rPr>
            <w:noProof/>
            <w:webHidden/>
          </w:rPr>
          <w:t>147</w:t>
        </w:r>
        <w:r w:rsidR="009A2260">
          <w:rPr>
            <w:noProof/>
            <w:webHidden/>
          </w:rPr>
          <w:fldChar w:fldCharType="end"/>
        </w:r>
      </w:hyperlink>
    </w:p>
    <w:p w14:paraId="3901F443" w14:textId="736BE59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0" w:history="1">
        <w:r w:rsidR="009A2260" w:rsidRPr="000F2745">
          <w:rPr>
            <w:rStyle w:val="Hyperlink"/>
            <w:rFonts w:ascii="Arial" w:hAnsi="Arial" w:cs="Arial"/>
            <w:noProof/>
          </w:rPr>
          <w:t>10.11.4.7.1 daucmfoscpua-RestoreStatusReg-LLR-001</w:t>
        </w:r>
        <w:r w:rsidR="009A2260">
          <w:rPr>
            <w:noProof/>
            <w:webHidden/>
          </w:rPr>
          <w:tab/>
        </w:r>
        <w:r w:rsidR="009A2260">
          <w:rPr>
            <w:noProof/>
            <w:webHidden/>
          </w:rPr>
          <w:fldChar w:fldCharType="begin"/>
        </w:r>
        <w:r w:rsidR="009A2260">
          <w:rPr>
            <w:noProof/>
            <w:webHidden/>
          </w:rPr>
          <w:instrText xml:space="preserve"> PAGEREF _Toc158906030 \h </w:instrText>
        </w:r>
        <w:r w:rsidR="009A2260">
          <w:rPr>
            <w:noProof/>
            <w:webHidden/>
          </w:rPr>
        </w:r>
        <w:r w:rsidR="009A2260">
          <w:rPr>
            <w:noProof/>
            <w:webHidden/>
          </w:rPr>
          <w:fldChar w:fldCharType="separate"/>
        </w:r>
        <w:r w:rsidR="00E007C1">
          <w:rPr>
            <w:noProof/>
            <w:webHidden/>
          </w:rPr>
          <w:t>147</w:t>
        </w:r>
        <w:r w:rsidR="009A2260">
          <w:rPr>
            <w:noProof/>
            <w:webHidden/>
          </w:rPr>
          <w:fldChar w:fldCharType="end"/>
        </w:r>
      </w:hyperlink>
    </w:p>
    <w:p w14:paraId="1B049046" w14:textId="751E7246"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1" w:history="1">
        <w:r w:rsidR="009A2260" w:rsidRPr="000F2745">
          <w:rPr>
            <w:rStyle w:val="Hyperlink"/>
            <w:noProof/>
          </w:rPr>
          <w:t>10.11.5 OSStartHighRdy</w:t>
        </w:r>
        <w:r w:rsidR="009A2260">
          <w:rPr>
            <w:noProof/>
            <w:webHidden/>
          </w:rPr>
          <w:tab/>
        </w:r>
        <w:r w:rsidR="009A2260">
          <w:rPr>
            <w:noProof/>
            <w:webHidden/>
          </w:rPr>
          <w:fldChar w:fldCharType="begin"/>
        </w:r>
        <w:r w:rsidR="009A2260">
          <w:rPr>
            <w:noProof/>
            <w:webHidden/>
          </w:rPr>
          <w:instrText xml:space="preserve"> PAGEREF _Toc158906031 \h </w:instrText>
        </w:r>
        <w:r w:rsidR="009A2260">
          <w:rPr>
            <w:noProof/>
            <w:webHidden/>
          </w:rPr>
        </w:r>
        <w:r w:rsidR="009A2260">
          <w:rPr>
            <w:noProof/>
            <w:webHidden/>
          </w:rPr>
          <w:fldChar w:fldCharType="separate"/>
        </w:r>
        <w:r w:rsidR="00E007C1">
          <w:rPr>
            <w:noProof/>
            <w:webHidden/>
          </w:rPr>
          <w:t>148</w:t>
        </w:r>
        <w:r w:rsidR="009A2260">
          <w:rPr>
            <w:noProof/>
            <w:webHidden/>
          </w:rPr>
          <w:fldChar w:fldCharType="end"/>
        </w:r>
      </w:hyperlink>
    </w:p>
    <w:p w14:paraId="191F906B" w14:textId="6D3B98F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2" w:history="1">
        <w:r w:rsidR="009A2260" w:rsidRPr="000F2745">
          <w:rPr>
            <w:rStyle w:val="Hyperlink"/>
            <w:rFonts w:ascii="Arial" w:hAnsi="Arial" w:cs="Arial"/>
            <w:noProof/>
          </w:rPr>
          <w:t>10.11.5.1 Brief Description</w:t>
        </w:r>
        <w:r w:rsidR="009A2260">
          <w:rPr>
            <w:noProof/>
            <w:webHidden/>
          </w:rPr>
          <w:tab/>
        </w:r>
        <w:r w:rsidR="009A2260">
          <w:rPr>
            <w:noProof/>
            <w:webHidden/>
          </w:rPr>
          <w:fldChar w:fldCharType="begin"/>
        </w:r>
        <w:r w:rsidR="009A2260">
          <w:rPr>
            <w:noProof/>
            <w:webHidden/>
          </w:rPr>
          <w:instrText xml:space="preserve"> PAGEREF _Toc158906032 \h </w:instrText>
        </w:r>
        <w:r w:rsidR="009A2260">
          <w:rPr>
            <w:noProof/>
            <w:webHidden/>
          </w:rPr>
        </w:r>
        <w:r w:rsidR="009A2260">
          <w:rPr>
            <w:noProof/>
            <w:webHidden/>
          </w:rPr>
          <w:fldChar w:fldCharType="separate"/>
        </w:r>
        <w:r w:rsidR="00E007C1">
          <w:rPr>
            <w:noProof/>
            <w:webHidden/>
          </w:rPr>
          <w:t>148</w:t>
        </w:r>
        <w:r w:rsidR="009A2260">
          <w:rPr>
            <w:noProof/>
            <w:webHidden/>
          </w:rPr>
          <w:fldChar w:fldCharType="end"/>
        </w:r>
      </w:hyperlink>
    </w:p>
    <w:p w14:paraId="6AF41B2E" w14:textId="6853268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3" w:history="1">
        <w:r w:rsidR="009A2260" w:rsidRPr="000F2745">
          <w:rPr>
            <w:rStyle w:val="Hyperlink"/>
            <w:rFonts w:ascii="Arial" w:hAnsi="Arial" w:cs="Arial"/>
            <w:noProof/>
          </w:rPr>
          <w:t>10.11.5.2 List of HLRs allocated</w:t>
        </w:r>
        <w:r w:rsidR="009A2260">
          <w:rPr>
            <w:noProof/>
            <w:webHidden/>
          </w:rPr>
          <w:tab/>
        </w:r>
        <w:r w:rsidR="009A2260">
          <w:rPr>
            <w:noProof/>
            <w:webHidden/>
          </w:rPr>
          <w:fldChar w:fldCharType="begin"/>
        </w:r>
        <w:r w:rsidR="009A2260">
          <w:rPr>
            <w:noProof/>
            <w:webHidden/>
          </w:rPr>
          <w:instrText xml:space="preserve"> PAGEREF _Toc158906033 \h </w:instrText>
        </w:r>
        <w:r w:rsidR="009A2260">
          <w:rPr>
            <w:noProof/>
            <w:webHidden/>
          </w:rPr>
        </w:r>
        <w:r w:rsidR="009A2260">
          <w:rPr>
            <w:noProof/>
            <w:webHidden/>
          </w:rPr>
          <w:fldChar w:fldCharType="separate"/>
        </w:r>
        <w:r w:rsidR="00E007C1">
          <w:rPr>
            <w:noProof/>
            <w:webHidden/>
          </w:rPr>
          <w:t>148</w:t>
        </w:r>
        <w:r w:rsidR="009A2260">
          <w:rPr>
            <w:noProof/>
            <w:webHidden/>
          </w:rPr>
          <w:fldChar w:fldCharType="end"/>
        </w:r>
      </w:hyperlink>
    </w:p>
    <w:p w14:paraId="31C3AA66" w14:textId="020991B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4" w:history="1">
        <w:r w:rsidR="009A2260" w:rsidRPr="000F2745">
          <w:rPr>
            <w:rStyle w:val="Hyperlink"/>
            <w:rFonts w:ascii="Arial" w:hAnsi="Arial" w:cs="Arial"/>
            <w:noProof/>
          </w:rPr>
          <w:t>10.11.5.3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_Toc158906034 \h </w:instrText>
        </w:r>
        <w:r w:rsidR="009A2260">
          <w:rPr>
            <w:noProof/>
            <w:webHidden/>
          </w:rPr>
        </w:r>
        <w:r w:rsidR="009A2260">
          <w:rPr>
            <w:noProof/>
            <w:webHidden/>
          </w:rPr>
          <w:fldChar w:fldCharType="separate"/>
        </w:r>
        <w:r w:rsidR="00E007C1">
          <w:rPr>
            <w:noProof/>
            <w:webHidden/>
          </w:rPr>
          <w:t>148</w:t>
        </w:r>
        <w:r w:rsidR="009A2260">
          <w:rPr>
            <w:noProof/>
            <w:webHidden/>
          </w:rPr>
          <w:fldChar w:fldCharType="end"/>
        </w:r>
      </w:hyperlink>
    </w:p>
    <w:p w14:paraId="3A6CDA1B" w14:textId="69786B5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5" w:history="1">
        <w:r w:rsidR="009A2260" w:rsidRPr="000F2745">
          <w:rPr>
            <w:rStyle w:val="Hyperlink"/>
            <w:rFonts w:ascii="Arial" w:hAnsi="Arial" w:cs="Arial"/>
            <w:noProof/>
          </w:rPr>
          <w:t>10.11.5.4 Parameter list (Input/Output)</w:t>
        </w:r>
        <w:r w:rsidR="009A2260">
          <w:rPr>
            <w:noProof/>
            <w:webHidden/>
          </w:rPr>
          <w:tab/>
        </w:r>
        <w:r w:rsidR="009A2260">
          <w:rPr>
            <w:noProof/>
            <w:webHidden/>
          </w:rPr>
          <w:fldChar w:fldCharType="begin"/>
        </w:r>
        <w:r w:rsidR="009A2260">
          <w:rPr>
            <w:noProof/>
            <w:webHidden/>
          </w:rPr>
          <w:instrText xml:space="preserve"> PAGEREF _Toc158906035 \h </w:instrText>
        </w:r>
        <w:r w:rsidR="009A2260">
          <w:rPr>
            <w:noProof/>
            <w:webHidden/>
          </w:rPr>
        </w:r>
        <w:r w:rsidR="009A2260">
          <w:rPr>
            <w:noProof/>
            <w:webHidden/>
          </w:rPr>
          <w:fldChar w:fldCharType="separate"/>
        </w:r>
        <w:r w:rsidR="00E007C1">
          <w:rPr>
            <w:noProof/>
            <w:webHidden/>
          </w:rPr>
          <w:t>148</w:t>
        </w:r>
        <w:r w:rsidR="009A2260">
          <w:rPr>
            <w:noProof/>
            <w:webHidden/>
          </w:rPr>
          <w:fldChar w:fldCharType="end"/>
        </w:r>
      </w:hyperlink>
    </w:p>
    <w:p w14:paraId="7CF8097C" w14:textId="76F0AE6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6" w:history="1">
        <w:r w:rsidR="009A2260" w:rsidRPr="000F2745">
          <w:rPr>
            <w:rStyle w:val="Hyperlink"/>
            <w:rFonts w:ascii="Arial" w:hAnsi="Arial" w:cs="Arial"/>
            <w:noProof/>
          </w:rPr>
          <w:t>10.11.5.5 Return Value</w:t>
        </w:r>
        <w:r w:rsidR="009A2260">
          <w:rPr>
            <w:noProof/>
            <w:webHidden/>
          </w:rPr>
          <w:tab/>
        </w:r>
        <w:r w:rsidR="009A2260">
          <w:rPr>
            <w:noProof/>
            <w:webHidden/>
          </w:rPr>
          <w:fldChar w:fldCharType="begin"/>
        </w:r>
        <w:r w:rsidR="009A2260">
          <w:rPr>
            <w:noProof/>
            <w:webHidden/>
          </w:rPr>
          <w:instrText xml:space="preserve"> PAGEREF _Toc158906036 \h </w:instrText>
        </w:r>
        <w:r w:rsidR="009A2260">
          <w:rPr>
            <w:noProof/>
            <w:webHidden/>
          </w:rPr>
        </w:r>
        <w:r w:rsidR="009A2260">
          <w:rPr>
            <w:noProof/>
            <w:webHidden/>
          </w:rPr>
          <w:fldChar w:fldCharType="separate"/>
        </w:r>
        <w:r w:rsidR="00E007C1">
          <w:rPr>
            <w:noProof/>
            <w:webHidden/>
          </w:rPr>
          <w:t>148</w:t>
        </w:r>
        <w:r w:rsidR="009A2260">
          <w:rPr>
            <w:noProof/>
            <w:webHidden/>
          </w:rPr>
          <w:fldChar w:fldCharType="end"/>
        </w:r>
      </w:hyperlink>
    </w:p>
    <w:p w14:paraId="5290C56B" w14:textId="410BFD0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7" w:history="1">
        <w:r w:rsidR="009A2260" w:rsidRPr="000F2745">
          <w:rPr>
            <w:rStyle w:val="Hyperlink"/>
            <w:rFonts w:ascii="Arial" w:hAnsi="Arial" w:cs="Arial"/>
            <w:noProof/>
          </w:rPr>
          <w:t>10.11.5.6 Other CSUs called by this CSU</w:t>
        </w:r>
        <w:r w:rsidR="009A2260">
          <w:rPr>
            <w:noProof/>
            <w:webHidden/>
          </w:rPr>
          <w:tab/>
        </w:r>
        <w:r w:rsidR="009A2260">
          <w:rPr>
            <w:noProof/>
            <w:webHidden/>
          </w:rPr>
          <w:fldChar w:fldCharType="begin"/>
        </w:r>
        <w:r w:rsidR="009A2260">
          <w:rPr>
            <w:noProof/>
            <w:webHidden/>
          </w:rPr>
          <w:instrText xml:space="preserve"> PAGEREF _Toc158906037 \h </w:instrText>
        </w:r>
        <w:r w:rsidR="009A2260">
          <w:rPr>
            <w:noProof/>
            <w:webHidden/>
          </w:rPr>
        </w:r>
        <w:r w:rsidR="009A2260">
          <w:rPr>
            <w:noProof/>
            <w:webHidden/>
          </w:rPr>
          <w:fldChar w:fldCharType="separate"/>
        </w:r>
        <w:r w:rsidR="00E007C1">
          <w:rPr>
            <w:noProof/>
            <w:webHidden/>
          </w:rPr>
          <w:t>148</w:t>
        </w:r>
        <w:r w:rsidR="009A2260">
          <w:rPr>
            <w:noProof/>
            <w:webHidden/>
          </w:rPr>
          <w:fldChar w:fldCharType="end"/>
        </w:r>
      </w:hyperlink>
    </w:p>
    <w:p w14:paraId="16F27EF4" w14:textId="32A9244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8" w:history="1">
        <w:r w:rsidR="009A2260" w:rsidRPr="000F2745">
          <w:rPr>
            <w:rStyle w:val="Hyperlink"/>
            <w:rFonts w:ascii="Arial" w:hAnsi="Arial" w:cs="Arial"/>
            <w:noProof/>
          </w:rPr>
          <w:t>10.11.5.7 Description of list of LLRs allocated</w:t>
        </w:r>
        <w:r w:rsidR="009A2260">
          <w:rPr>
            <w:noProof/>
            <w:webHidden/>
          </w:rPr>
          <w:tab/>
        </w:r>
        <w:r w:rsidR="009A2260">
          <w:rPr>
            <w:noProof/>
            <w:webHidden/>
          </w:rPr>
          <w:fldChar w:fldCharType="begin"/>
        </w:r>
        <w:r w:rsidR="009A2260">
          <w:rPr>
            <w:noProof/>
            <w:webHidden/>
          </w:rPr>
          <w:instrText xml:space="preserve"> PAGEREF _Toc158906038 \h </w:instrText>
        </w:r>
        <w:r w:rsidR="009A2260">
          <w:rPr>
            <w:noProof/>
            <w:webHidden/>
          </w:rPr>
        </w:r>
        <w:r w:rsidR="009A2260">
          <w:rPr>
            <w:noProof/>
            <w:webHidden/>
          </w:rPr>
          <w:fldChar w:fldCharType="separate"/>
        </w:r>
        <w:r w:rsidR="00E007C1">
          <w:rPr>
            <w:noProof/>
            <w:webHidden/>
          </w:rPr>
          <w:t>149</w:t>
        </w:r>
        <w:r w:rsidR="009A2260">
          <w:rPr>
            <w:noProof/>
            <w:webHidden/>
          </w:rPr>
          <w:fldChar w:fldCharType="end"/>
        </w:r>
      </w:hyperlink>
    </w:p>
    <w:p w14:paraId="6FFD0B63" w14:textId="096213B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39" w:history="1">
        <w:r w:rsidR="009A2260" w:rsidRPr="000F2745">
          <w:rPr>
            <w:rStyle w:val="Hyperlink"/>
            <w:rFonts w:ascii="Arial" w:hAnsi="Arial" w:cs="Arial"/>
            <w:noProof/>
          </w:rPr>
          <w:t>10.11.5.7.1 daucmfoscpua-OsStartHighRdy-LLR-001</w:t>
        </w:r>
        <w:r w:rsidR="009A2260">
          <w:rPr>
            <w:noProof/>
            <w:webHidden/>
          </w:rPr>
          <w:tab/>
        </w:r>
        <w:r w:rsidR="009A2260">
          <w:rPr>
            <w:noProof/>
            <w:webHidden/>
          </w:rPr>
          <w:fldChar w:fldCharType="begin"/>
        </w:r>
        <w:r w:rsidR="009A2260">
          <w:rPr>
            <w:noProof/>
            <w:webHidden/>
          </w:rPr>
          <w:instrText xml:space="preserve"> PAGEREF _Toc158906039 \h </w:instrText>
        </w:r>
        <w:r w:rsidR="009A2260">
          <w:rPr>
            <w:noProof/>
            <w:webHidden/>
          </w:rPr>
        </w:r>
        <w:r w:rsidR="009A2260">
          <w:rPr>
            <w:noProof/>
            <w:webHidden/>
          </w:rPr>
          <w:fldChar w:fldCharType="separate"/>
        </w:r>
        <w:r w:rsidR="00E007C1">
          <w:rPr>
            <w:noProof/>
            <w:webHidden/>
          </w:rPr>
          <w:t>149</w:t>
        </w:r>
        <w:r w:rsidR="009A2260">
          <w:rPr>
            <w:noProof/>
            <w:webHidden/>
          </w:rPr>
          <w:fldChar w:fldCharType="end"/>
        </w:r>
      </w:hyperlink>
    </w:p>
    <w:p w14:paraId="59AAD05F" w14:textId="0BF4E10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0" w:history="1">
        <w:r w:rsidR="009A2260" w:rsidRPr="000F2745">
          <w:rPr>
            <w:rStyle w:val="Hyperlink"/>
            <w:rFonts w:ascii="Arial" w:hAnsi="Arial" w:cs="Arial"/>
            <w:noProof/>
          </w:rPr>
          <w:t>10.11.5.7.2 daucmfoscpua-OsStartHighRdy-LLR-002</w:t>
        </w:r>
        <w:r w:rsidR="009A2260">
          <w:rPr>
            <w:noProof/>
            <w:webHidden/>
          </w:rPr>
          <w:tab/>
        </w:r>
        <w:r w:rsidR="009A2260">
          <w:rPr>
            <w:noProof/>
            <w:webHidden/>
          </w:rPr>
          <w:fldChar w:fldCharType="begin"/>
        </w:r>
        <w:r w:rsidR="009A2260">
          <w:rPr>
            <w:noProof/>
            <w:webHidden/>
          </w:rPr>
          <w:instrText xml:space="preserve"> PAGEREF _Toc158906040 \h </w:instrText>
        </w:r>
        <w:r w:rsidR="009A2260">
          <w:rPr>
            <w:noProof/>
            <w:webHidden/>
          </w:rPr>
        </w:r>
        <w:r w:rsidR="009A2260">
          <w:rPr>
            <w:noProof/>
            <w:webHidden/>
          </w:rPr>
          <w:fldChar w:fldCharType="separate"/>
        </w:r>
        <w:r w:rsidR="00E007C1">
          <w:rPr>
            <w:noProof/>
            <w:webHidden/>
          </w:rPr>
          <w:t>149</w:t>
        </w:r>
        <w:r w:rsidR="009A2260">
          <w:rPr>
            <w:noProof/>
            <w:webHidden/>
          </w:rPr>
          <w:fldChar w:fldCharType="end"/>
        </w:r>
      </w:hyperlink>
    </w:p>
    <w:p w14:paraId="0908ACA6" w14:textId="01E608E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1" w:history="1">
        <w:r w:rsidR="009A2260" w:rsidRPr="000F2745">
          <w:rPr>
            <w:rStyle w:val="Hyperlink"/>
            <w:rFonts w:ascii="Arial" w:hAnsi="Arial" w:cs="Arial"/>
            <w:noProof/>
          </w:rPr>
          <w:t>10.11.5.7.3 daucmfoscpua-OsStartHighRdy-LLR-003</w:t>
        </w:r>
        <w:r w:rsidR="009A2260">
          <w:rPr>
            <w:noProof/>
            <w:webHidden/>
          </w:rPr>
          <w:tab/>
        </w:r>
        <w:r w:rsidR="009A2260">
          <w:rPr>
            <w:noProof/>
            <w:webHidden/>
          </w:rPr>
          <w:fldChar w:fldCharType="begin"/>
        </w:r>
        <w:r w:rsidR="009A2260">
          <w:rPr>
            <w:noProof/>
            <w:webHidden/>
          </w:rPr>
          <w:instrText xml:space="preserve"> PAGEREF _Toc158906041 \h </w:instrText>
        </w:r>
        <w:r w:rsidR="009A2260">
          <w:rPr>
            <w:noProof/>
            <w:webHidden/>
          </w:rPr>
        </w:r>
        <w:r w:rsidR="009A2260">
          <w:rPr>
            <w:noProof/>
            <w:webHidden/>
          </w:rPr>
          <w:fldChar w:fldCharType="separate"/>
        </w:r>
        <w:r w:rsidR="00E007C1">
          <w:rPr>
            <w:noProof/>
            <w:webHidden/>
          </w:rPr>
          <w:t>149</w:t>
        </w:r>
        <w:r w:rsidR="009A2260">
          <w:rPr>
            <w:noProof/>
            <w:webHidden/>
          </w:rPr>
          <w:fldChar w:fldCharType="end"/>
        </w:r>
      </w:hyperlink>
    </w:p>
    <w:p w14:paraId="2CD41181" w14:textId="65031BE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2" w:history="1">
        <w:r w:rsidR="009A2260" w:rsidRPr="000F2745">
          <w:rPr>
            <w:rStyle w:val="Hyperlink"/>
            <w:rFonts w:ascii="Arial" w:hAnsi="Arial" w:cs="Arial"/>
            <w:noProof/>
          </w:rPr>
          <w:t>10.11.5.7.4 daucmfoscpua-OsStartHighRdy-LLR-004</w:t>
        </w:r>
        <w:r w:rsidR="009A2260">
          <w:rPr>
            <w:noProof/>
            <w:webHidden/>
          </w:rPr>
          <w:tab/>
        </w:r>
        <w:r w:rsidR="009A2260">
          <w:rPr>
            <w:noProof/>
            <w:webHidden/>
          </w:rPr>
          <w:fldChar w:fldCharType="begin"/>
        </w:r>
        <w:r w:rsidR="009A2260">
          <w:rPr>
            <w:noProof/>
            <w:webHidden/>
          </w:rPr>
          <w:instrText xml:space="preserve"> PAGEREF _Toc158906042 \h </w:instrText>
        </w:r>
        <w:r w:rsidR="009A2260">
          <w:rPr>
            <w:noProof/>
            <w:webHidden/>
          </w:rPr>
        </w:r>
        <w:r w:rsidR="009A2260">
          <w:rPr>
            <w:noProof/>
            <w:webHidden/>
          </w:rPr>
          <w:fldChar w:fldCharType="separate"/>
        </w:r>
        <w:r w:rsidR="00E007C1">
          <w:rPr>
            <w:noProof/>
            <w:webHidden/>
          </w:rPr>
          <w:t>149</w:t>
        </w:r>
        <w:r w:rsidR="009A2260">
          <w:rPr>
            <w:noProof/>
            <w:webHidden/>
          </w:rPr>
          <w:fldChar w:fldCharType="end"/>
        </w:r>
      </w:hyperlink>
    </w:p>
    <w:p w14:paraId="5EB05A5A" w14:textId="4D45038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3" w:history="1">
        <w:r w:rsidR="009A2260" w:rsidRPr="000F2745">
          <w:rPr>
            <w:rStyle w:val="Hyperlink"/>
            <w:rFonts w:ascii="Arial" w:hAnsi="Arial" w:cs="Arial"/>
            <w:noProof/>
          </w:rPr>
          <w:t>10.11.5.7.5 daucmfoscpua-OsStartHighRdy-LLR-005</w:t>
        </w:r>
        <w:r w:rsidR="009A2260">
          <w:rPr>
            <w:noProof/>
            <w:webHidden/>
          </w:rPr>
          <w:tab/>
        </w:r>
        <w:r w:rsidR="009A2260">
          <w:rPr>
            <w:noProof/>
            <w:webHidden/>
          </w:rPr>
          <w:fldChar w:fldCharType="begin"/>
        </w:r>
        <w:r w:rsidR="009A2260">
          <w:rPr>
            <w:noProof/>
            <w:webHidden/>
          </w:rPr>
          <w:instrText xml:space="preserve"> PAGEREF _Toc158906043 \h </w:instrText>
        </w:r>
        <w:r w:rsidR="009A2260">
          <w:rPr>
            <w:noProof/>
            <w:webHidden/>
          </w:rPr>
        </w:r>
        <w:r w:rsidR="009A2260">
          <w:rPr>
            <w:noProof/>
            <w:webHidden/>
          </w:rPr>
          <w:fldChar w:fldCharType="separate"/>
        </w:r>
        <w:r w:rsidR="00E007C1">
          <w:rPr>
            <w:noProof/>
            <w:webHidden/>
          </w:rPr>
          <w:t>149</w:t>
        </w:r>
        <w:r w:rsidR="009A2260">
          <w:rPr>
            <w:noProof/>
            <w:webHidden/>
          </w:rPr>
          <w:fldChar w:fldCharType="end"/>
        </w:r>
      </w:hyperlink>
    </w:p>
    <w:p w14:paraId="2E871C64" w14:textId="2D34A8A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4" w:history="1">
        <w:r w:rsidR="009A2260" w:rsidRPr="000F2745">
          <w:rPr>
            <w:rStyle w:val="Hyperlink"/>
            <w:rFonts w:ascii="Arial" w:hAnsi="Arial" w:cs="Arial"/>
            <w:noProof/>
          </w:rPr>
          <w:t>10.11.5.7.6 daucmfoscpua-OsStartHighRdy-LLR-006</w:t>
        </w:r>
        <w:r w:rsidR="009A2260">
          <w:rPr>
            <w:noProof/>
            <w:webHidden/>
          </w:rPr>
          <w:tab/>
        </w:r>
        <w:r w:rsidR="009A2260">
          <w:rPr>
            <w:noProof/>
            <w:webHidden/>
          </w:rPr>
          <w:fldChar w:fldCharType="begin"/>
        </w:r>
        <w:r w:rsidR="009A2260">
          <w:rPr>
            <w:noProof/>
            <w:webHidden/>
          </w:rPr>
          <w:instrText xml:space="preserve"> PAGEREF _Toc158906044 \h </w:instrText>
        </w:r>
        <w:r w:rsidR="009A2260">
          <w:rPr>
            <w:noProof/>
            <w:webHidden/>
          </w:rPr>
        </w:r>
        <w:r w:rsidR="009A2260">
          <w:rPr>
            <w:noProof/>
            <w:webHidden/>
          </w:rPr>
          <w:fldChar w:fldCharType="separate"/>
        </w:r>
        <w:r w:rsidR="00E007C1">
          <w:rPr>
            <w:noProof/>
            <w:webHidden/>
          </w:rPr>
          <w:t>150</w:t>
        </w:r>
        <w:r w:rsidR="009A2260">
          <w:rPr>
            <w:noProof/>
            <w:webHidden/>
          </w:rPr>
          <w:fldChar w:fldCharType="end"/>
        </w:r>
      </w:hyperlink>
    </w:p>
    <w:p w14:paraId="1058FF2C" w14:textId="6938D5B8"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5" w:history="1">
        <w:r w:rsidR="009A2260" w:rsidRPr="000F2745">
          <w:rPr>
            <w:rStyle w:val="Hyperlink"/>
            <w:noProof/>
          </w:rPr>
          <w:t>10.11.6 PendSvHandler</w:t>
        </w:r>
        <w:r w:rsidR="009A2260">
          <w:rPr>
            <w:noProof/>
            <w:webHidden/>
          </w:rPr>
          <w:tab/>
        </w:r>
        <w:r w:rsidR="009A2260">
          <w:rPr>
            <w:noProof/>
            <w:webHidden/>
          </w:rPr>
          <w:fldChar w:fldCharType="begin"/>
        </w:r>
        <w:r w:rsidR="009A2260">
          <w:rPr>
            <w:noProof/>
            <w:webHidden/>
          </w:rPr>
          <w:instrText xml:space="preserve"> PAGEREF _Toc158906045 \h </w:instrText>
        </w:r>
        <w:r w:rsidR="009A2260">
          <w:rPr>
            <w:noProof/>
            <w:webHidden/>
          </w:rPr>
        </w:r>
        <w:r w:rsidR="009A2260">
          <w:rPr>
            <w:noProof/>
            <w:webHidden/>
          </w:rPr>
          <w:fldChar w:fldCharType="separate"/>
        </w:r>
        <w:r w:rsidR="00E007C1">
          <w:rPr>
            <w:noProof/>
            <w:webHidden/>
          </w:rPr>
          <w:t>150</w:t>
        </w:r>
        <w:r w:rsidR="009A2260">
          <w:rPr>
            <w:noProof/>
            <w:webHidden/>
          </w:rPr>
          <w:fldChar w:fldCharType="end"/>
        </w:r>
      </w:hyperlink>
    </w:p>
    <w:p w14:paraId="41420277" w14:textId="7BC08A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6" w:history="1">
        <w:r w:rsidR="009A2260" w:rsidRPr="000F2745">
          <w:rPr>
            <w:rStyle w:val="Hyperlink"/>
            <w:rFonts w:ascii="Arial" w:hAnsi="Arial" w:cs="Arial"/>
            <w:noProof/>
          </w:rPr>
          <w:t>10.11.6.1 Brief Description</w:t>
        </w:r>
        <w:r w:rsidR="009A2260">
          <w:rPr>
            <w:noProof/>
            <w:webHidden/>
          </w:rPr>
          <w:tab/>
        </w:r>
        <w:r w:rsidR="009A2260">
          <w:rPr>
            <w:noProof/>
            <w:webHidden/>
          </w:rPr>
          <w:fldChar w:fldCharType="begin"/>
        </w:r>
        <w:r w:rsidR="009A2260">
          <w:rPr>
            <w:noProof/>
            <w:webHidden/>
          </w:rPr>
          <w:instrText xml:space="preserve"> PAGEREF _Toc158906046 \h </w:instrText>
        </w:r>
        <w:r w:rsidR="009A2260">
          <w:rPr>
            <w:noProof/>
            <w:webHidden/>
          </w:rPr>
        </w:r>
        <w:r w:rsidR="009A2260">
          <w:rPr>
            <w:noProof/>
            <w:webHidden/>
          </w:rPr>
          <w:fldChar w:fldCharType="separate"/>
        </w:r>
        <w:r w:rsidR="00E007C1">
          <w:rPr>
            <w:noProof/>
            <w:webHidden/>
          </w:rPr>
          <w:t>150</w:t>
        </w:r>
        <w:r w:rsidR="009A2260">
          <w:rPr>
            <w:noProof/>
            <w:webHidden/>
          </w:rPr>
          <w:fldChar w:fldCharType="end"/>
        </w:r>
      </w:hyperlink>
    </w:p>
    <w:p w14:paraId="1C657403" w14:textId="5F29B28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7" w:history="1">
        <w:r w:rsidR="009A2260" w:rsidRPr="000F2745">
          <w:rPr>
            <w:rStyle w:val="Hyperlink"/>
            <w:rFonts w:ascii="Arial" w:hAnsi="Arial" w:cs="Arial"/>
            <w:noProof/>
          </w:rPr>
          <w:t>10.11.6.2 List of HLRs allocated</w:t>
        </w:r>
        <w:r w:rsidR="009A2260">
          <w:rPr>
            <w:noProof/>
            <w:webHidden/>
          </w:rPr>
          <w:tab/>
        </w:r>
        <w:r w:rsidR="009A2260">
          <w:rPr>
            <w:noProof/>
            <w:webHidden/>
          </w:rPr>
          <w:fldChar w:fldCharType="begin"/>
        </w:r>
        <w:r w:rsidR="009A2260">
          <w:rPr>
            <w:noProof/>
            <w:webHidden/>
          </w:rPr>
          <w:instrText xml:space="preserve"> PAGEREF _Toc158906047 \h </w:instrText>
        </w:r>
        <w:r w:rsidR="009A2260">
          <w:rPr>
            <w:noProof/>
            <w:webHidden/>
          </w:rPr>
        </w:r>
        <w:r w:rsidR="009A2260">
          <w:rPr>
            <w:noProof/>
            <w:webHidden/>
          </w:rPr>
          <w:fldChar w:fldCharType="separate"/>
        </w:r>
        <w:r w:rsidR="00E007C1">
          <w:rPr>
            <w:noProof/>
            <w:webHidden/>
          </w:rPr>
          <w:t>150</w:t>
        </w:r>
        <w:r w:rsidR="009A2260">
          <w:rPr>
            <w:noProof/>
            <w:webHidden/>
          </w:rPr>
          <w:fldChar w:fldCharType="end"/>
        </w:r>
      </w:hyperlink>
    </w:p>
    <w:p w14:paraId="7B205653" w14:textId="2C96DE2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8" w:history="1">
        <w:r w:rsidR="009A2260" w:rsidRPr="000F2745">
          <w:rPr>
            <w:rStyle w:val="Hyperlink"/>
            <w:rFonts w:ascii="Arial" w:hAnsi="Arial" w:cs="Arial"/>
            <w:noProof/>
          </w:rPr>
          <w:t>10.11.6.3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_Toc158906048 \h </w:instrText>
        </w:r>
        <w:r w:rsidR="009A2260">
          <w:rPr>
            <w:noProof/>
            <w:webHidden/>
          </w:rPr>
        </w:r>
        <w:r w:rsidR="009A2260">
          <w:rPr>
            <w:noProof/>
            <w:webHidden/>
          </w:rPr>
          <w:fldChar w:fldCharType="separate"/>
        </w:r>
        <w:r w:rsidR="00E007C1">
          <w:rPr>
            <w:noProof/>
            <w:webHidden/>
          </w:rPr>
          <w:t>150</w:t>
        </w:r>
        <w:r w:rsidR="009A2260">
          <w:rPr>
            <w:noProof/>
            <w:webHidden/>
          </w:rPr>
          <w:fldChar w:fldCharType="end"/>
        </w:r>
      </w:hyperlink>
    </w:p>
    <w:p w14:paraId="229CBA0C" w14:textId="65B128D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49" w:history="1">
        <w:r w:rsidR="009A2260" w:rsidRPr="000F2745">
          <w:rPr>
            <w:rStyle w:val="Hyperlink"/>
            <w:rFonts w:ascii="Arial" w:hAnsi="Arial" w:cs="Arial"/>
            <w:noProof/>
          </w:rPr>
          <w:t>10.11.6.4 Parameter list (Input/Output)</w:t>
        </w:r>
        <w:r w:rsidR="009A2260">
          <w:rPr>
            <w:noProof/>
            <w:webHidden/>
          </w:rPr>
          <w:tab/>
        </w:r>
        <w:r w:rsidR="009A2260">
          <w:rPr>
            <w:noProof/>
            <w:webHidden/>
          </w:rPr>
          <w:fldChar w:fldCharType="begin"/>
        </w:r>
        <w:r w:rsidR="009A2260">
          <w:rPr>
            <w:noProof/>
            <w:webHidden/>
          </w:rPr>
          <w:instrText xml:space="preserve"> PAGEREF _Toc158906049 \h </w:instrText>
        </w:r>
        <w:r w:rsidR="009A2260">
          <w:rPr>
            <w:noProof/>
            <w:webHidden/>
          </w:rPr>
        </w:r>
        <w:r w:rsidR="009A2260">
          <w:rPr>
            <w:noProof/>
            <w:webHidden/>
          </w:rPr>
          <w:fldChar w:fldCharType="separate"/>
        </w:r>
        <w:r w:rsidR="00E007C1">
          <w:rPr>
            <w:noProof/>
            <w:webHidden/>
          </w:rPr>
          <w:t>150</w:t>
        </w:r>
        <w:r w:rsidR="009A2260">
          <w:rPr>
            <w:noProof/>
            <w:webHidden/>
          </w:rPr>
          <w:fldChar w:fldCharType="end"/>
        </w:r>
      </w:hyperlink>
    </w:p>
    <w:p w14:paraId="719A16A1" w14:textId="1DA9A75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0" w:history="1">
        <w:r w:rsidR="009A2260" w:rsidRPr="000F2745">
          <w:rPr>
            <w:rStyle w:val="Hyperlink"/>
            <w:rFonts w:ascii="Arial" w:hAnsi="Arial" w:cs="Arial"/>
            <w:noProof/>
          </w:rPr>
          <w:t>10.11.6.5 Return Value</w:t>
        </w:r>
        <w:r w:rsidR="009A2260">
          <w:rPr>
            <w:noProof/>
            <w:webHidden/>
          </w:rPr>
          <w:tab/>
        </w:r>
        <w:r w:rsidR="009A2260">
          <w:rPr>
            <w:noProof/>
            <w:webHidden/>
          </w:rPr>
          <w:fldChar w:fldCharType="begin"/>
        </w:r>
        <w:r w:rsidR="009A2260">
          <w:rPr>
            <w:noProof/>
            <w:webHidden/>
          </w:rPr>
          <w:instrText xml:space="preserve"> PAGEREF _Toc158906050 \h </w:instrText>
        </w:r>
        <w:r w:rsidR="009A2260">
          <w:rPr>
            <w:noProof/>
            <w:webHidden/>
          </w:rPr>
        </w:r>
        <w:r w:rsidR="009A2260">
          <w:rPr>
            <w:noProof/>
            <w:webHidden/>
          </w:rPr>
          <w:fldChar w:fldCharType="separate"/>
        </w:r>
        <w:r w:rsidR="00E007C1">
          <w:rPr>
            <w:noProof/>
            <w:webHidden/>
          </w:rPr>
          <w:t>150</w:t>
        </w:r>
        <w:r w:rsidR="009A2260">
          <w:rPr>
            <w:noProof/>
            <w:webHidden/>
          </w:rPr>
          <w:fldChar w:fldCharType="end"/>
        </w:r>
      </w:hyperlink>
    </w:p>
    <w:p w14:paraId="3F630823" w14:textId="4686ABF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1" w:history="1">
        <w:r w:rsidR="009A2260" w:rsidRPr="000F2745">
          <w:rPr>
            <w:rStyle w:val="Hyperlink"/>
            <w:rFonts w:ascii="Arial" w:hAnsi="Arial" w:cs="Arial"/>
            <w:noProof/>
          </w:rPr>
          <w:t>10.11.6.6 Other CSUs called by this CSU</w:t>
        </w:r>
        <w:r w:rsidR="009A2260">
          <w:rPr>
            <w:noProof/>
            <w:webHidden/>
          </w:rPr>
          <w:tab/>
        </w:r>
        <w:r w:rsidR="009A2260">
          <w:rPr>
            <w:noProof/>
            <w:webHidden/>
          </w:rPr>
          <w:fldChar w:fldCharType="begin"/>
        </w:r>
        <w:r w:rsidR="009A2260">
          <w:rPr>
            <w:noProof/>
            <w:webHidden/>
          </w:rPr>
          <w:instrText xml:space="preserve"> PAGEREF _Toc158906051 \h </w:instrText>
        </w:r>
        <w:r w:rsidR="009A2260">
          <w:rPr>
            <w:noProof/>
            <w:webHidden/>
          </w:rPr>
        </w:r>
        <w:r w:rsidR="009A2260">
          <w:rPr>
            <w:noProof/>
            <w:webHidden/>
          </w:rPr>
          <w:fldChar w:fldCharType="separate"/>
        </w:r>
        <w:r w:rsidR="00E007C1">
          <w:rPr>
            <w:noProof/>
            <w:webHidden/>
          </w:rPr>
          <w:t>150</w:t>
        </w:r>
        <w:r w:rsidR="009A2260">
          <w:rPr>
            <w:noProof/>
            <w:webHidden/>
          </w:rPr>
          <w:fldChar w:fldCharType="end"/>
        </w:r>
      </w:hyperlink>
    </w:p>
    <w:p w14:paraId="553C050C" w14:textId="2422CE2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2" w:history="1">
        <w:r w:rsidR="009A2260" w:rsidRPr="000F2745">
          <w:rPr>
            <w:rStyle w:val="Hyperlink"/>
            <w:rFonts w:ascii="Arial" w:hAnsi="Arial" w:cs="Arial"/>
            <w:noProof/>
          </w:rPr>
          <w:t>10.11.6.7 Description of list of LLRs allocated</w:t>
        </w:r>
        <w:r w:rsidR="009A2260">
          <w:rPr>
            <w:noProof/>
            <w:webHidden/>
          </w:rPr>
          <w:tab/>
        </w:r>
        <w:r w:rsidR="009A2260">
          <w:rPr>
            <w:noProof/>
            <w:webHidden/>
          </w:rPr>
          <w:fldChar w:fldCharType="begin"/>
        </w:r>
        <w:r w:rsidR="009A2260">
          <w:rPr>
            <w:noProof/>
            <w:webHidden/>
          </w:rPr>
          <w:instrText xml:space="preserve"> PAGEREF _Toc158906052 \h </w:instrText>
        </w:r>
        <w:r w:rsidR="009A2260">
          <w:rPr>
            <w:noProof/>
            <w:webHidden/>
          </w:rPr>
        </w:r>
        <w:r w:rsidR="009A2260">
          <w:rPr>
            <w:noProof/>
            <w:webHidden/>
          </w:rPr>
          <w:fldChar w:fldCharType="separate"/>
        </w:r>
        <w:r w:rsidR="00E007C1">
          <w:rPr>
            <w:noProof/>
            <w:webHidden/>
          </w:rPr>
          <w:t>151</w:t>
        </w:r>
        <w:r w:rsidR="009A2260">
          <w:rPr>
            <w:noProof/>
            <w:webHidden/>
          </w:rPr>
          <w:fldChar w:fldCharType="end"/>
        </w:r>
      </w:hyperlink>
    </w:p>
    <w:p w14:paraId="7A9A917F" w14:textId="536F2A6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3" w:history="1">
        <w:r w:rsidR="009A2260" w:rsidRPr="000F2745">
          <w:rPr>
            <w:rStyle w:val="Hyperlink"/>
            <w:rFonts w:ascii="Arial" w:hAnsi="Arial" w:cs="Arial"/>
            <w:noProof/>
          </w:rPr>
          <w:t>10.11.6.7.1 daucmfoscpua-PendSvHandler-LLR-001</w:t>
        </w:r>
        <w:r w:rsidR="009A2260">
          <w:rPr>
            <w:noProof/>
            <w:webHidden/>
          </w:rPr>
          <w:tab/>
        </w:r>
        <w:r w:rsidR="009A2260">
          <w:rPr>
            <w:noProof/>
            <w:webHidden/>
          </w:rPr>
          <w:fldChar w:fldCharType="begin"/>
        </w:r>
        <w:r w:rsidR="009A2260">
          <w:rPr>
            <w:noProof/>
            <w:webHidden/>
          </w:rPr>
          <w:instrText xml:space="preserve"> PAGEREF _Toc158906053 \h </w:instrText>
        </w:r>
        <w:r w:rsidR="009A2260">
          <w:rPr>
            <w:noProof/>
            <w:webHidden/>
          </w:rPr>
        </w:r>
        <w:r w:rsidR="009A2260">
          <w:rPr>
            <w:noProof/>
            <w:webHidden/>
          </w:rPr>
          <w:fldChar w:fldCharType="separate"/>
        </w:r>
        <w:r w:rsidR="00E007C1">
          <w:rPr>
            <w:noProof/>
            <w:webHidden/>
          </w:rPr>
          <w:t>151</w:t>
        </w:r>
        <w:r w:rsidR="009A2260">
          <w:rPr>
            <w:noProof/>
            <w:webHidden/>
          </w:rPr>
          <w:fldChar w:fldCharType="end"/>
        </w:r>
      </w:hyperlink>
    </w:p>
    <w:p w14:paraId="16CCA3CF" w14:textId="02B37EF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4" w:history="1">
        <w:r w:rsidR="009A2260" w:rsidRPr="000F2745">
          <w:rPr>
            <w:rStyle w:val="Hyperlink"/>
            <w:rFonts w:ascii="Arial" w:hAnsi="Arial" w:cs="Arial"/>
            <w:noProof/>
          </w:rPr>
          <w:t>10.11.6.7.2 daucmfoscpua-PendSvHandler-LLR-002</w:t>
        </w:r>
        <w:r w:rsidR="009A2260">
          <w:rPr>
            <w:noProof/>
            <w:webHidden/>
          </w:rPr>
          <w:tab/>
        </w:r>
        <w:r w:rsidR="009A2260">
          <w:rPr>
            <w:noProof/>
            <w:webHidden/>
          </w:rPr>
          <w:fldChar w:fldCharType="begin"/>
        </w:r>
        <w:r w:rsidR="009A2260">
          <w:rPr>
            <w:noProof/>
            <w:webHidden/>
          </w:rPr>
          <w:instrText xml:space="preserve"> PAGEREF _Toc158906054 \h </w:instrText>
        </w:r>
        <w:r w:rsidR="009A2260">
          <w:rPr>
            <w:noProof/>
            <w:webHidden/>
          </w:rPr>
        </w:r>
        <w:r w:rsidR="009A2260">
          <w:rPr>
            <w:noProof/>
            <w:webHidden/>
          </w:rPr>
          <w:fldChar w:fldCharType="separate"/>
        </w:r>
        <w:r w:rsidR="00E007C1">
          <w:rPr>
            <w:noProof/>
            <w:webHidden/>
          </w:rPr>
          <w:t>151</w:t>
        </w:r>
        <w:r w:rsidR="009A2260">
          <w:rPr>
            <w:noProof/>
            <w:webHidden/>
          </w:rPr>
          <w:fldChar w:fldCharType="end"/>
        </w:r>
      </w:hyperlink>
    </w:p>
    <w:p w14:paraId="43B4FA9D" w14:textId="106AE8D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5" w:history="1">
        <w:r w:rsidR="009A2260" w:rsidRPr="000F2745">
          <w:rPr>
            <w:rStyle w:val="Hyperlink"/>
            <w:rFonts w:ascii="Arial" w:hAnsi="Arial" w:cs="Arial"/>
            <w:noProof/>
          </w:rPr>
          <w:t>10.11.6.7.3 daucmfoscpua-PendSvHandler-LLR-003</w:t>
        </w:r>
        <w:r w:rsidR="009A2260">
          <w:rPr>
            <w:noProof/>
            <w:webHidden/>
          </w:rPr>
          <w:tab/>
        </w:r>
        <w:r w:rsidR="009A2260">
          <w:rPr>
            <w:noProof/>
            <w:webHidden/>
          </w:rPr>
          <w:fldChar w:fldCharType="begin"/>
        </w:r>
        <w:r w:rsidR="009A2260">
          <w:rPr>
            <w:noProof/>
            <w:webHidden/>
          </w:rPr>
          <w:instrText xml:space="preserve"> PAGEREF _Toc158906055 \h </w:instrText>
        </w:r>
        <w:r w:rsidR="009A2260">
          <w:rPr>
            <w:noProof/>
            <w:webHidden/>
          </w:rPr>
        </w:r>
        <w:r w:rsidR="009A2260">
          <w:rPr>
            <w:noProof/>
            <w:webHidden/>
          </w:rPr>
          <w:fldChar w:fldCharType="separate"/>
        </w:r>
        <w:r w:rsidR="00E007C1">
          <w:rPr>
            <w:noProof/>
            <w:webHidden/>
          </w:rPr>
          <w:t>151</w:t>
        </w:r>
        <w:r w:rsidR="009A2260">
          <w:rPr>
            <w:noProof/>
            <w:webHidden/>
          </w:rPr>
          <w:fldChar w:fldCharType="end"/>
        </w:r>
      </w:hyperlink>
    </w:p>
    <w:p w14:paraId="10FF3EA4" w14:textId="208B9D9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6" w:history="1">
        <w:r w:rsidR="009A2260" w:rsidRPr="000F2745">
          <w:rPr>
            <w:rStyle w:val="Hyperlink"/>
            <w:rFonts w:ascii="Arial" w:hAnsi="Arial" w:cs="Arial"/>
            <w:noProof/>
          </w:rPr>
          <w:t>10.11.6.7.4 daucmfoscpua-PendSvHandler-LLR-004</w:t>
        </w:r>
        <w:r w:rsidR="009A2260">
          <w:rPr>
            <w:noProof/>
            <w:webHidden/>
          </w:rPr>
          <w:tab/>
        </w:r>
        <w:r w:rsidR="009A2260">
          <w:rPr>
            <w:noProof/>
            <w:webHidden/>
          </w:rPr>
          <w:fldChar w:fldCharType="begin"/>
        </w:r>
        <w:r w:rsidR="009A2260">
          <w:rPr>
            <w:noProof/>
            <w:webHidden/>
          </w:rPr>
          <w:instrText xml:space="preserve"> PAGEREF _Toc158906056 \h </w:instrText>
        </w:r>
        <w:r w:rsidR="009A2260">
          <w:rPr>
            <w:noProof/>
            <w:webHidden/>
          </w:rPr>
        </w:r>
        <w:r w:rsidR="009A2260">
          <w:rPr>
            <w:noProof/>
            <w:webHidden/>
          </w:rPr>
          <w:fldChar w:fldCharType="separate"/>
        </w:r>
        <w:r w:rsidR="00E007C1">
          <w:rPr>
            <w:noProof/>
            <w:webHidden/>
          </w:rPr>
          <w:t>151</w:t>
        </w:r>
        <w:r w:rsidR="009A2260">
          <w:rPr>
            <w:noProof/>
            <w:webHidden/>
          </w:rPr>
          <w:fldChar w:fldCharType="end"/>
        </w:r>
      </w:hyperlink>
    </w:p>
    <w:p w14:paraId="2B12D8BF" w14:textId="2C168A5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7" w:history="1">
        <w:r w:rsidR="009A2260" w:rsidRPr="000F2745">
          <w:rPr>
            <w:rStyle w:val="Hyperlink"/>
            <w:rFonts w:ascii="Arial" w:hAnsi="Arial" w:cs="Arial"/>
            <w:noProof/>
          </w:rPr>
          <w:t>10.11.6.7.5 daucmfoscpua-PendSvHandler-LLR-005</w:t>
        </w:r>
        <w:r w:rsidR="009A2260">
          <w:rPr>
            <w:noProof/>
            <w:webHidden/>
          </w:rPr>
          <w:tab/>
        </w:r>
        <w:r w:rsidR="009A2260">
          <w:rPr>
            <w:noProof/>
            <w:webHidden/>
          </w:rPr>
          <w:fldChar w:fldCharType="begin"/>
        </w:r>
        <w:r w:rsidR="009A2260">
          <w:rPr>
            <w:noProof/>
            <w:webHidden/>
          </w:rPr>
          <w:instrText xml:space="preserve"> PAGEREF _Toc158906057 \h </w:instrText>
        </w:r>
        <w:r w:rsidR="009A2260">
          <w:rPr>
            <w:noProof/>
            <w:webHidden/>
          </w:rPr>
        </w:r>
        <w:r w:rsidR="009A2260">
          <w:rPr>
            <w:noProof/>
            <w:webHidden/>
          </w:rPr>
          <w:fldChar w:fldCharType="separate"/>
        </w:r>
        <w:r w:rsidR="00E007C1">
          <w:rPr>
            <w:noProof/>
            <w:webHidden/>
          </w:rPr>
          <w:t>151</w:t>
        </w:r>
        <w:r w:rsidR="009A2260">
          <w:rPr>
            <w:noProof/>
            <w:webHidden/>
          </w:rPr>
          <w:fldChar w:fldCharType="end"/>
        </w:r>
      </w:hyperlink>
    </w:p>
    <w:p w14:paraId="0D11CF96" w14:textId="0618D21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8" w:history="1">
        <w:r w:rsidR="009A2260" w:rsidRPr="000F2745">
          <w:rPr>
            <w:rStyle w:val="Hyperlink"/>
            <w:rFonts w:ascii="Arial" w:hAnsi="Arial" w:cs="Arial"/>
            <w:noProof/>
          </w:rPr>
          <w:t>10.11.6.7.6 daucmfoscpua-PendSvHandler-LLR-006</w:t>
        </w:r>
        <w:r w:rsidR="009A2260">
          <w:rPr>
            <w:noProof/>
            <w:webHidden/>
          </w:rPr>
          <w:tab/>
        </w:r>
        <w:r w:rsidR="009A2260">
          <w:rPr>
            <w:noProof/>
            <w:webHidden/>
          </w:rPr>
          <w:fldChar w:fldCharType="begin"/>
        </w:r>
        <w:r w:rsidR="009A2260">
          <w:rPr>
            <w:noProof/>
            <w:webHidden/>
          </w:rPr>
          <w:instrText xml:space="preserve"> PAGEREF _Toc158906058 \h </w:instrText>
        </w:r>
        <w:r w:rsidR="009A2260">
          <w:rPr>
            <w:noProof/>
            <w:webHidden/>
          </w:rPr>
        </w:r>
        <w:r w:rsidR="009A2260">
          <w:rPr>
            <w:noProof/>
            <w:webHidden/>
          </w:rPr>
          <w:fldChar w:fldCharType="separate"/>
        </w:r>
        <w:r w:rsidR="00E007C1">
          <w:rPr>
            <w:noProof/>
            <w:webHidden/>
          </w:rPr>
          <w:t>151</w:t>
        </w:r>
        <w:r w:rsidR="009A2260">
          <w:rPr>
            <w:noProof/>
            <w:webHidden/>
          </w:rPr>
          <w:fldChar w:fldCharType="end"/>
        </w:r>
      </w:hyperlink>
    </w:p>
    <w:p w14:paraId="7F5569CE" w14:textId="7FE6827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59" w:history="1">
        <w:r w:rsidR="009A2260" w:rsidRPr="000F2745">
          <w:rPr>
            <w:rStyle w:val="Hyperlink"/>
            <w:rFonts w:ascii="Arial" w:hAnsi="Arial" w:cs="Arial"/>
            <w:noProof/>
          </w:rPr>
          <w:t>10.11.6.7.7 daucmfoscpua-PendSvHandler-LLR-007</w:t>
        </w:r>
        <w:r w:rsidR="009A2260">
          <w:rPr>
            <w:noProof/>
            <w:webHidden/>
          </w:rPr>
          <w:tab/>
        </w:r>
        <w:r w:rsidR="009A2260">
          <w:rPr>
            <w:noProof/>
            <w:webHidden/>
          </w:rPr>
          <w:fldChar w:fldCharType="begin"/>
        </w:r>
        <w:r w:rsidR="009A2260">
          <w:rPr>
            <w:noProof/>
            <w:webHidden/>
          </w:rPr>
          <w:instrText xml:space="preserve"> PAGEREF _Toc158906059 \h </w:instrText>
        </w:r>
        <w:r w:rsidR="009A2260">
          <w:rPr>
            <w:noProof/>
            <w:webHidden/>
          </w:rPr>
        </w:r>
        <w:r w:rsidR="009A2260">
          <w:rPr>
            <w:noProof/>
            <w:webHidden/>
          </w:rPr>
          <w:fldChar w:fldCharType="separate"/>
        </w:r>
        <w:r w:rsidR="00E007C1">
          <w:rPr>
            <w:noProof/>
            <w:webHidden/>
          </w:rPr>
          <w:t>152</w:t>
        </w:r>
        <w:r w:rsidR="009A2260">
          <w:rPr>
            <w:noProof/>
            <w:webHidden/>
          </w:rPr>
          <w:fldChar w:fldCharType="end"/>
        </w:r>
      </w:hyperlink>
    </w:p>
    <w:p w14:paraId="0AC90C82" w14:textId="769B99A6"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060" w:history="1">
        <w:r w:rsidR="009A2260" w:rsidRPr="000F2745">
          <w:rPr>
            <w:rStyle w:val="Hyperlink"/>
            <w:noProof/>
          </w:rPr>
          <w:t>10.12 daucmfpbit</w:t>
        </w:r>
        <w:r w:rsidR="009A2260">
          <w:rPr>
            <w:noProof/>
            <w:webHidden/>
          </w:rPr>
          <w:tab/>
        </w:r>
        <w:r w:rsidR="009A2260">
          <w:rPr>
            <w:noProof/>
            <w:webHidden/>
          </w:rPr>
          <w:fldChar w:fldCharType="begin"/>
        </w:r>
        <w:r w:rsidR="009A2260">
          <w:rPr>
            <w:noProof/>
            <w:webHidden/>
          </w:rPr>
          <w:instrText xml:space="preserve"> PAGEREF _Toc158906060 \h </w:instrText>
        </w:r>
        <w:r w:rsidR="009A2260">
          <w:rPr>
            <w:noProof/>
            <w:webHidden/>
          </w:rPr>
        </w:r>
        <w:r w:rsidR="009A2260">
          <w:rPr>
            <w:noProof/>
            <w:webHidden/>
          </w:rPr>
          <w:fldChar w:fldCharType="separate"/>
        </w:r>
        <w:r w:rsidR="00E007C1">
          <w:rPr>
            <w:noProof/>
            <w:webHidden/>
          </w:rPr>
          <w:t>152</w:t>
        </w:r>
        <w:r w:rsidR="009A2260">
          <w:rPr>
            <w:noProof/>
            <w:webHidden/>
          </w:rPr>
          <w:fldChar w:fldCharType="end"/>
        </w:r>
      </w:hyperlink>
    </w:p>
    <w:p w14:paraId="5DF196B0" w14:textId="3C7F825A"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61" w:history="1">
        <w:r w:rsidR="009A2260" w:rsidRPr="000F2745">
          <w:rPr>
            <w:rStyle w:val="Hyperlink"/>
            <w:noProof/>
          </w:rPr>
          <w:t>10.12.1 ConfigDataCheckData</w:t>
        </w:r>
        <w:r w:rsidR="009A2260">
          <w:rPr>
            <w:noProof/>
            <w:webHidden/>
          </w:rPr>
          <w:tab/>
        </w:r>
        <w:r w:rsidR="009A2260">
          <w:rPr>
            <w:noProof/>
            <w:webHidden/>
          </w:rPr>
          <w:fldChar w:fldCharType="begin"/>
        </w:r>
        <w:r w:rsidR="009A2260">
          <w:rPr>
            <w:noProof/>
            <w:webHidden/>
          </w:rPr>
          <w:instrText xml:space="preserve"> PAGEREF _Toc158906061 \h </w:instrText>
        </w:r>
        <w:r w:rsidR="009A2260">
          <w:rPr>
            <w:noProof/>
            <w:webHidden/>
          </w:rPr>
        </w:r>
        <w:r w:rsidR="009A2260">
          <w:rPr>
            <w:noProof/>
            <w:webHidden/>
          </w:rPr>
          <w:fldChar w:fldCharType="separate"/>
        </w:r>
        <w:r w:rsidR="00E007C1">
          <w:rPr>
            <w:noProof/>
            <w:webHidden/>
          </w:rPr>
          <w:t>152</w:t>
        </w:r>
        <w:r w:rsidR="009A2260">
          <w:rPr>
            <w:noProof/>
            <w:webHidden/>
          </w:rPr>
          <w:fldChar w:fldCharType="end"/>
        </w:r>
      </w:hyperlink>
    </w:p>
    <w:p w14:paraId="182ED860" w14:textId="7ECCBB1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62" w:history="1">
        <w:r w:rsidR="009A2260" w:rsidRPr="000F2745">
          <w:rPr>
            <w:rStyle w:val="Hyperlink"/>
            <w:rFonts w:ascii="Arial" w:hAnsi="Arial" w:cs="Arial"/>
            <w:noProof/>
          </w:rPr>
          <w:t>10.12.1.1 Brief Description</w:t>
        </w:r>
        <w:r w:rsidR="009A2260">
          <w:rPr>
            <w:noProof/>
            <w:webHidden/>
          </w:rPr>
          <w:tab/>
        </w:r>
        <w:r w:rsidR="009A2260">
          <w:rPr>
            <w:noProof/>
            <w:webHidden/>
          </w:rPr>
          <w:fldChar w:fldCharType="begin"/>
        </w:r>
        <w:r w:rsidR="009A2260">
          <w:rPr>
            <w:noProof/>
            <w:webHidden/>
          </w:rPr>
          <w:instrText xml:space="preserve"> PAGEREF _Toc158906062 \h </w:instrText>
        </w:r>
        <w:r w:rsidR="009A2260">
          <w:rPr>
            <w:noProof/>
            <w:webHidden/>
          </w:rPr>
        </w:r>
        <w:r w:rsidR="009A2260">
          <w:rPr>
            <w:noProof/>
            <w:webHidden/>
          </w:rPr>
          <w:fldChar w:fldCharType="separate"/>
        </w:r>
        <w:r w:rsidR="00E007C1">
          <w:rPr>
            <w:noProof/>
            <w:webHidden/>
          </w:rPr>
          <w:t>152</w:t>
        </w:r>
        <w:r w:rsidR="009A2260">
          <w:rPr>
            <w:noProof/>
            <w:webHidden/>
          </w:rPr>
          <w:fldChar w:fldCharType="end"/>
        </w:r>
      </w:hyperlink>
    </w:p>
    <w:p w14:paraId="582F86B5" w14:textId="0FB4F3D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63" w:history="1">
        <w:r w:rsidR="009A2260" w:rsidRPr="000F2745">
          <w:rPr>
            <w:rStyle w:val="Hyperlink"/>
            <w:rFonts w:ascii="Arial" w:hAnsi="Arial" w:cs="Arial"/>
            <w:noProof/>
          </w:rPr>
          <w:t>10.12.1.2 List of HLRs allocated</w:t>
        </w:r>
        <w:r w:rsidR="009A2260">
          <w:rPr>
            <w:noProof/>
            <w:webHidden/>
          </w:rPr>
          <w:tab/>
        </w:r>
        <w:r w:rsidR="009A2260">
          <w:rPr>
            <w:noProof/>
            <w:webHidden/>
          </w:rPr>
          <w:fldChar w:fldCharType="begin"/>
        </w:r>
        <w:r w:rsidR="009A2260">
          <w:rPr>
            <w:noProof/>
            <w:webHidden/>
          </w:rPr>
          <w:instrText xml:space="preserve"> PAGEREF _Toc158906063 \h </w:instrText>
        </w:r>
        <w:r w:rsidR="009A2260">
          <w:rPr>
            <w:noProof/>
            <w:webHidden/>
          </w:rPr>
        </w:r>
        <w:r w:rsidR="009A2260">
          <w:rPr>
            <w:noProof/>
            <w:webHidden/>
          </w:rPr>
          <w:fldChar w:fldCharType="separate"/>
        </w:r>
        <w:r w:rsidR="00E007C1">
          <w:rPr>
            <w:noProof/>
            <w:webHidden/>
          </w:rPr>
          <w:t>152</w:t>
        </w:r>
        <w:r w:rsidR="009A2260">
          <w:rPr>
            <w:noProof/>
            <w:webHidden/>
          </w:rPr>
          <w:fldChar w:fldCharType="end"/>
        </w:r>
      </w:hyperlink>
    </w:p>
    <w:p w14:paraId="324FB18F" w14:textId="038AC8C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64" w:history="1">
        <w:r w:rsidR="009A2260" w:rsidRPr="000F2745">
          <w:rPr>
            <w:rStyle w:val="Hyperlink"/>
            <w:rFonts w:ascii="Arial" w:hAnsi="Arial" w:cs="Arial"/>
            <w:noProof/>
          </w:rPr>
          <w:t>10.12.1.3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_Toc158906064 \h </w:instrText>
        </w:r>
        <w:r w:rsidR="009A2260">
          <w:rPr>
            <w:noProof/>
            <w:webHidden/>
          </w:rPr>
        </w:r>
        <w:r w:rsidR="009A2260">
          <w:rPr>
            <w:noProof/>
            <w:webHidden/>
          </w:rPr>
          <w:fldChar w:fldCharType="separate"/>
        </w:r>
        <w:r w:rsidR="00E007C1">
          <w:rPr>
            <w:noProof/>
            <w:webHidden/>
          </w:rPr>
          <w:t>153</w:t>
        </w:r>
        <w:r w:rsidR="009A2260">
          <w:rPr>
            <w:noProof/>
            <w:webHidden/>
          </w:rPr>
          <w:fldChar w:fldCharType="end"/>
        </w:r>
      </w:hyperlink>
    </w:p>
    <w:p w14:paraId="365B92B1" w14:textId="427D67C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65" w:history="1">
        <w:r w:rsidR="009A2260" w:rsidRPr="000F2745">
          <w:rPr>
            <w:rStyle w:val="Hyperlink"/>
            <w:rFonts w:ascii="Arial" w:hAnsi="Arial" w:cs="Arial"/>
            <w:noProof/>
          </w:rPr>
          <w:t>10.12.1.4 Parameter list (Input/Output)</w:t>
        </w:r>
        <w:r w:rsidR="009A2260">
          <w:rPr>
            <w:noProof/>
            <w:webHidden/>
          </w:rPr>
          <w:tab/>
        </w:r>
        <w:r w:rsidR="009A2260">
          <w:rPr>
            <w:noProof/>
            <w:webHidden/>
          </w:rPr>
          <w:fldChar w:fldCharType="begin"/>
        </w:r>
        <w:r w:rsidR="009A2260">
          <w:rPr>
            <w:noProof/>
            <w:webHidden/>
          </w:rPr>
          <w:instrText xml:space="preserve"> PAGEREF _Toc158906065 \h </w:instrText>
        </w:r>
        <w:r w:rsidR="009A2260">
          <w:rPr>
            <w:noProof/>
            <w:webHidden/>
          </w:rPr>
        </w:r>
        <w:r w:rsidR="009A2260">
          <w:rPr>
            <w:noProof/>
            <w:webHidden/>
          </w:rPr>
          <w:fldChar w:fldCharType="separate"/>
        </w:r>
        <w:r w:rsidR="00E007C1">
          <w:rPr>
            <w:noProof/>
            <w:webHidden/>
          </w:rPr>
          <w:t>153</w:t>
        </w:r>
        <w:r w:rsidR="009A2260">
          <w:rPr>
            <w:noProof/>
            <w:webHidden/>
          </w:rPr>
          <w:fldChar w:fldCharType="end"/>
        </w:r>
      </w:hyperlink>
    </w:p>
    <w:p w14:paraId="72175EAC" w14:textId="56F8F7C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66" w:history="1">
        <w:r w:rsidR="009A2260" w:rsidRPr="000F2745">
          <w:rPr>
            <w:rStyle w:val="Hyperlink"/>
            <w:rFonts w:ascii="Arial" w:hAnsi="Arial" w:cs="Arial"/>
            <w:noProof/>
          </w:rPr>
          <w:t>10.12.1.5 Return Value</w:t>
        </w:r>
        <w:r w:rsidR="009A2260">
          <w:rPr>
            <w:noProof/>
            <w:webHidden/>
          </w:rPr>
          <w:tab/>
        </w:r>
        <w:r w:rsidR="009A2260">
          <w:rPr>
            <w:noProof/>
            <w:webHidden/>
          </w:rPr>
          <w:fldChar w:fldCharType="begin"/>
        </w:r>
        <w:r w:rsidR="009A2260">
          <w:rPr>
            <w:noProof/>
            <w:webHidden/>
          </w:rPr>
          <w:instrText xml:space="preserve"> PAGEREF _Toc158906066 \h </w:instrText>
        </w:r>
        <w:r w:rsidR="009A2260">
          <w:rPr>
            <w:noProof/>
            <w:webHidden/>
          </w:rPr>
        </w:r>
        <w:r w:rsidR="009A2260">
          <w:rPr>
            <w:noProof/>
            <w:webHidden/>
          </w:rPr>
          <w:fldChar w:fldCharType="separate"/>
        </w:r>
        <w:r w:rsidR="00E007C1">
          <w:rPr>
            <w:noProof/>
            <w:webHidden/>
          </w:rPr>
          <w:t>153</w:t>
        </w:r>
        <w:r w:rsidR="009A2260">
          <w:rPr>
            <w:noProof/>
            <w:webHidden/>
          </w:rPr>
          <w:fldChar w:fldCharType="end"/>
        </w:r>
      </w:hyperlink>
    </w:p>
    <w:p w14:paraId="0597EC8A" w14:textId="3A3E1E4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67" w:history="1">
        <w:r w:rsidR="009A2260" w:rsidRPr="000F2745">
          <w:rPr>
            <w:rStyle w:val="Hyperlink"/>
            <w:rFonts w:ascii="Arial" w:hAnsi="Arial" w:cs="Arial"/>
            <w:noProof/>
          </w:rPr>
          <w:t>10.12.1.6 Other CSUs called by this CSU</w:t>
        </w:r>
        <w:r w:rsidR="009A2260">
          <w:rPr>
            <w:noProof/>
            <w:webHidden/>
          </w:rPr>
          <w:tab/>
        </w:r>
        <w:r w:rsidR="009A2260">
          <w:rPr>
            <w:noProof/>
            <w:webHidden/>
          </w:rPr>
          <w:fldChar w:fldCharType="begin"/>
        </w:r>
        <w:r w:rsidR="009A2260">
          <w:rPr>
            <w:noProof/>
            <w:webHidden/>
          </w:rPr>
          <w:instrText xml:space="preserve"> PAGEREF _Toc158906067 \h </w:instrText>
        </w:r>
        <w:r w:rsidR="009A2260">
          <w:rPr>
            <w:noProof/>
            <w:webHidden/>
          </w:rPr>
        </w:r>
        <w:r w:rsidR="009A2260">
          <w:rPr>
            <w:noProof/>
            <w:webHidden/>
          </w:rPr>
          <w:fldChar w:fldCharType="separate"/>
        </w:r>
        <w:r w:rsidR="00E007C1">
          <w:rPr>
            <w:noProof/>
            <w:webHidden/>
          </w:rPr>
          <w:t>153</w:t>
        </w:r>
        <w:r w:rsidR="009A2260">
          <w:rPr>
            <w:noProof/>
            <w:webHidden/>
          </w:rPr>
          <w:fldChar w:fldCharType="end"/>
        </w:r>
      </w:hyperlink>
    </w:p>
    <w:p w14:paraId="305A2DF2" w14:textId="0CCD696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68" w:history="1">
        <w:r w:rsidR="009A2260" w:rsidRPr="000F2745">
          <w:rPr>
            <w:rStyle w:val="Hyperlink"/>
            <w:rFonts w:ascii="Arial" w:hAnsi="Arial" w:cs="Arial"/>
            <w:noProof/>
          </w:rPr>
          <w:t>10.12.1.7 Description of list of LLRs allocated</w:t>
        </w:r>
        <w:r w:rsidR="009A2260">
          <w:rPr>
            <w:noProof/>
            <w:webHidden/>
          </w:rPr>
          <w:tab/>
        </w:r>
        <w:r w:rsidR="009A2260">
          <w:rPr>
            <w:noProof/>
            <w:webHidden/>
          </w:rPr>
          <w:fldChar w:fldCharType="begin"/>
        </w:r>
        <w:r w:rsidR="009A2260">
          <w:rPr>
            <w:noProof/>
            <w:webHidden/>
          </w:rPr>
          <w:instrText xml:space="preserve"> PAGEREF _Toc158906068 \h </w:instrText>
        </w:r>
        <w:r w:rsidR="009A2260">
          <w:rPr>
            <w:noProof/>
            <w:webHidden/>
          </w:rPr>
        </w:r>
        <w:r w:rsidR="009A2260">
          <w:rPr>
            <w:noProof/>
            <w:webHidden/>
          </w:rPr>
          <w:fldChar w:fldCharType="separate"/>
        </w:r>
        <w:r w:rsidR="00E007C1">
          <w:rPr>
            <w:noProof/>
            <w:webHidden/>
          </w:rPr>
          <w:t>153</w:t>
        </w:r>
        <w:r w:rsidR="009A2260">
          <w:rPr>
            <w:noProof/>
            <w:webHidden/>
          </w:rPr>
          <w:fldChar w:fldCharType="end"/>
        </w:r>
      </w:hyperlink>
    </w:p>
    <w:p w14:paraId="0EA15F27" w14:textId="341C135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69" w:history="1">
        <w:r w:rsidR="009A2260" w:rsidRPr="000F2745">
          <w:rPr>
            <w:rStyle w:val="Hyperlink"/>
            <w:rFonts w:ascii="Arial" w:hAnsi="Arial" w:cs="Arial"/>
            <w:noProof/>
          </w:rPr>
          <w:t>10.12.1.7.1 daucmfpbit-ConfigDataCheckData-LLR-001</w:t>
        </w:r>
        <w:r w:rsidR="009A2260">
          <w:rPr>
            <w:noProof/>
            <w:webHidden/>
          </w:rPr>
          <w:tab/>
        </w:r>
        <w:r w:rsidR="009A2260">
          <w:rPr>
            <w:noProof/>
            <w:webHidden/>
          </w:rPr>
          <w:fldChar w:fldCharType="begin"/>
        </w:r>
        <w:r w:rsidR="009A2260">
          <w:rPr>
            <w:noProof/>
            <w:webHidden/>
          </w:rPr>
          <w:instrText xml:space="preserve"> PAGEREF _Toc158906069 \h </w:instrText>
        </w:r>
        <w:r w:rsidR="009A2260">
          <w:rPr>
            <w:noProof/>
            <w:webHidden/>
          </w:rPr>
        </w:r>
        <w:r w:rsidR="009A2260">
          <w:rPr>
            <w:noProof/>
            <w:webHidden/>
          </w:rPr>
          <w:fldChar w:fldCharType="separate"/>
        </w:r>
        <w:r w:rsidR="00E007C1">
          <w:rPr>
            <w:noProof/>
            <w:webHidden/>
          </w:rPr>
          <w:t>153</w:t>
        </w:r>
        <w:r w:rsidR="009A2260">
          <w:rPr>
            <w:noProof/>
            <w:webHidden/>
          </w:rPr>
          <w:fldChar w:fldCharType="end"/>
        </w:r>
      </w:hyperlink>
    </w:p>
    <w:p w14:paraId="5FCC2485" w14:textId="1558D90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0" w:history="1">
        <w:r w:rsidR="009A2260" w:rsidRPr="000F2745">
          <w:rPr>
            <w:rStyle w:val="Hyperlink"/>
            <w:rFonts w:ascii="Arial" w:hAnsi="Arial" w:cs="Arial"/>
            <w:noProof/>
          </w:rPr>
          <w:t>10.12.1.7.2 daucmfpbit-ConfigDataCheckData-LLR-002</w:t>
        </w:r>
        <w:r w:rsidR="009A2260">
          <w:rPr>
            <w:noProof/>
            <w:webHidden/>
          </w:rPr>
          <w:tab/>
        </w:r>
        <w:r w:rsidR="009A2260">
          <w:rPr>
            <w:noProof/>
            <w:webHidden/>
          </w:rPr>
          <w:fldChar w:fldCharType="begin"/>
        </w:r>
        <w:r w:rsidR="009A2260">
          <w:rPr>
            <w:noProof/>
            <w:webHidden/>
          </w:rPr>
          <w:instrText xml:space="preserve"> PAGEREF _Toc158906070 \h </w:instrText>
        </w:r>
        <w:r w:rsidR="009A2260">
          <w:rPr>
            <w:noProof/>
            <w:webHidden/>
          </w:rPr>
        </w:r>
        <w:r w:rsidR="009A2260">
          <w:rPr>
            <w:noProof/>
            <w:webHidden/>
          </w:rPr>
          <w:fldChar w:fldCharType="separate"/>
        </w:r>
        <w:r w:rsidR="00E007C1">
          <w:rPr>
            <w:noProof/>
            <w:webHidden/>
          </w:rPr>
          <w:t>153</w:t>
        </w:r>
        <w:r w:rsidR="009A2260">
          <w:rPr>
            <w:noProof/>
            <w:webHidden/>
          </w:rPr>
          <w:fldChar w:fldCharType="end"/>
        </w:r>
      </w:hyperlink>
    </w:p>
    <w:p w14:paraId="35A1FBDA" w14:textId="26ACA28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1" w:history="1">
        <w:r w:rsidR="009A2260" w:rsidRPr="000F2745">
          <w:rPr>
            <w:rStyle w:val="Hyperlink"/>
            <w:rFonts w:ascii="Arial" w:hAnsi="Arial" w:cs="Arial"/>
            <w:noProof/>
          </w:rPr>
          <w:t>10.12.1.7.3 daucmfpbit-ConfigDataCheckData-LLR-003</w:t>
        </w:r>
        <w:r w:rsidR="009A2260">
          <w:rPr>
            <w:noProof/>
            <w:webHidden/>
          </w:rPr>
          <w:tab/>
        </w:r>
        <w:r w:rsidR="009A2260">
          <w:rPr>
            <w:noProof/>
            <w:webHidden/>
          </w:rPr>
          <w:fldChar w:fldCharType="begin"/>
        </w:r>
        <w:r w:rsidR="009A2260">
          <w:rPr>
            <w:noProof/>
            <w:webHidden/>
          </w:rPr>
          <w:instrText xml:space="preserve"> PAGEREF _Toc158906071 \h </w:instrText>
        </w:r>
        <w:r w:rsidR="009A2260">
          <w:rPr>
            <w:noProof/>
            <w:webHidden/>
          </w:rPr>
        </w:r>
        <w:r w:rsidR="009A2260">
          <w:rPr>
            <w:noProof/>
            <w:webHidden/>
          </w:rPr>
          <w:fldChar w:fldCharType="separate"/>
        </w:r>
        <w:r w:rsidR="00E007C1">
          <w:rPr>
            <w:noProof/>
            <w:webHidden/>
          </w:rPr>
          <w:t>153</w:t>
        </w:r>
        <w:r w:rsidR="009A2260">
          <w:rPr>
            <w:noProof/>
            <w:webHidden/>
          </w:rPr>
          <w:fldChar w:fldCharType="end"/>
        </w:r>
      </w:hyperlink>
    </w:p>
    <w:p w14:paraId="2247A580" w14:textId="7F27945C"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2" w:history="1">
        <w:r w:rsidR="009A2260" w:rsidRPr="000F2745">
          <w:rPr>
            <w:rStyle w:val="Hyperlink"/>
            <w:noProof/>
          </w:rPr>
          <w:t>10.12.2 CpuTest</w:t>
        </w:r>
        <w:r w:rsidR="009A2260">
          <w:rPr>
            <w:noProof/>
            <w:webHidden/>
          </w:rPr>
          <w:tab/>
        </w:r>
        <w:r w:rsidR="009A2260">
          <w:rPr>
            <w:noProof/>
            <w:webHidden/>
          </w:rPr>
          <w:fldChar w:fldCharType="begin"/>
        </w:r>
        <w:r w:rsidR="009A2260">
          <w:rPr>
            <w:noProof/>
            <w:webHidden/>
          </w:rPr>
          <w:instrText xml:space="preserve"> PAGEREF _Toc158906072 \h </w:instrText>
        </w:r>
        <w:r w:rsidR="009A2260">
          <w:rPr>
            <w:noProof/>
            <w:webHidden/>
          </w:rPr>
        </w:r>
        <w:r w:rsidR="009A2260">
          <w:rPr>
            <w:noProof/>
            <w:webHidden/>
          </w:rPr>
          <w:fldChar w:fldCharType="separate"/>
        </w:r>
        <w:r w:rsidR="00E007C1">
          <w:rPr>
            <w:noProof/>
            <w:webHidden/>
          </w:rPr>
          <w:t>154</w:t>
        </w:r>
        <w:r w:rsidR="009A2260">
          <w:rPr>
            <w:noProof/>
            <w:webHidden/>
          </w:rPr>
          <w:fldChar w:fldCharType="end"/>
        </w:r>
      </w:hyperlink>
    </w:p>
    <w:p w14:paraId="31A4E808" w14:textId="6818845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3" w:history="1">
        <w:r w:rsidR="009A2260" w:rsidRPr="000F2745">
          <w:rPr>
            <w:rStyle w:val="Hyperlink"/>
            <w:rFonts w:ascii="Arial" w:hAnsi="Arial" w:cs="Arial"/>
            <w:noProof/>
          </w:rPr>
          <w:t>10.12.2.1 Brief Description</w:t>
        </w:r>
        <w:r w:rsidR="009A2260">
          <w:rPr>
            <w:noProof/>
            <w:webHidden/>
          </w:rPr>
          <w:tab/>
        </w:r>
        <w:r w:rsidR="009A2260">
          <w:rPr>
            <w:noProof/>
            <w:webHidden/>
          </w:rPr>
          <w:fldChar w:fldCharType="begin"/>
        </w:r>
        <w:r w:rsidR="009A2260">
          <w:rPr>
            <w:noProof/>
            <w:webHidden/>
          </w:rPr>
          <w:instrText xml:space="preserve"> PAGEREF _Toc158906073 \h </w:instrText>
        </w:r>
        <w:r w:rsidR="009A2260">
          <w:rPr>
            <w:noProof/>
            <w:webHidden/>
          </w:rPr>
        </w:r>
        <w:r w:rsidR="009A2260">
          <w:rPr>
            <w:noProof/>
            <w:webHidden/>
          </w:rPr>
          <w:fldChar w:fldCharType="separate"/>
        </w:r>
        <w:r w:rsidR="00E007C1">
          <w:rPr>
            <w:noProof/>
            <w:webHidden/>
          </w:rPr>
          <w:t>154</w:t>
        </w:r>
        <w:r w:rsidR="009A2260">
          <w:rPr>
            <w:noProof/>
            <w:webHidden/>
          </w:rPr>
          <w:fldChar w:fldCharType="end"/>
        </w:r>
      </w:hyperlink>
    </w:p>
    <w:p w14:paraId="1E664E27" w14:textId="316BAA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4" w:history="1">
        <w:r w:rsidR="009A2260" w:rsidRPr="000F2745">
          <w:rPr>
            <w:rStyle w:val="Hyperlink"/>
            <w:rFonts w:ascii="Arial" w:hAnsi="Arial" w:cs="Arial"/>
            <w:noProof/>
          </w:rPr>
          <w:t>10.12.2.2 List of HLRs allocated</w:t>
        </w:r>
        <w:r w:rsidR="009A2260">
          <w:rPr>
            <w:noProof/>
            <w:webHidden/>
          </w:rPr>
          <w:tab/>
        </w:r>
        <w:r w:rsidR="009A2260">
          <w:rPr>
            <w:noProof/>
            <w:webHidden/>
          </w:rPr>
          <w:fldChar w:fldCharType="begin"/>
        </w:r>
        <w:r w:rsidR="009A2260">
          <w:rPr>
            <w:noProof/>
            <w:webHidden/>
          </w:rPr>
          <w:instrText xml:space="preserve"> PAGEREF _Toc158906074 \h </w:instrText>
        </w:r>
        <w:r w:rsidR="009A2260">
          <w:rPr>
            <w:noProof/>
            <w:webHidden/>
          </w:rPr>
        </w:r>
        <w:r w:rsidR="009A2260">
          <w:rPr>
            <w:noProof/>
            <w:webHidden/>
          </w:rPr>
          <w:fldChar w:fldCharType="separate"/>
        </w:r>
        <w:r w:rsidR="00E007C1">
          <w:rPr>
            <w:noProof/>
            <w:webHidden/>
          </w:rPr>
          <w:t>154</w:t>
        </w:r>
        <w:r w:rsidR="009A2260">
          <w:rPr>
            <w:noProof/>
            <w:webHidden/>
          </w:rPr>
          <w:fldChar w:fldCharType="end"/>
        </w:r>
      </w:hyperlink>
    </w:p>
    <w:p w14:paraId="55D10070" w14:textId="6B51751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5" w:history="1">
        <w:r w:rsidR="009A2260" w:rsidRPr="000F2745">
          <w:rPr>
            <w:rStyle w:val="Hyperlink"/>
            <w:rFonts w:ascii="Arial" w:hAnsi="Arial" w:cs="Arial"/>
            <w:noProof/>
          </w:rPr>
          <w:t>10.12.2.3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_Toc158906075 \h </w:instrText>
        </w:r>
        <w:r w:rsidR="009A2260">
          <w:rPr>
            <w:noProof/>
            <w:webHidden/>
          </w:rPr>
        </w:r>
        <w:r w:rsidR="009A2260">
          <w:rPr>
            <w:noProof/>
            <w:webHidden/>
          </w:rPr>
          <w:fldChar w:fldCharType="separate"/>
        </w:r>
        <w:r w:rsidR="00E007C1">
          <w:rPr>
            <w:noProof/>
            <w:webHidden/>
          </w:rPr>
          <w:t>154</w:t>
        </w:r>
        <w:r w:rsidR="009A2260">
          <w:rPr>
            <w:noProof/>
            <w:webHidden/>
          </w:rPr>
          <w:fldChar w:fldCharType="end"/>
        </w:r>
      </w:hyperlink>
    </w:p>
    <w:p w14:paraId="4E0AB376" w14:textId="3F729F8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6" w:history="1">
        <w:r w:rsidR="009A2260" w:rsidRPr="000F2745">
          <w:rPr>
            <w:rStyle w:val="Hyperlink"/>
            <w:rFonts w:ascii="Arial" w:hAnsi="Arial" w:cs="Arial"/>
            <w:noProof/>
          </w:rPr>
          <w:t>10.12.2.4 Parameter list (Input/Output)</w:t>
        </w:r>
        <w:r w:rsidR="009A2260">
          <w:rPr>
            <w:noProof/>
            <w:webHidden/>
          </w:rPr>
          <w:tab/>
        </w:r>
        <w:r w:rsidR="009A2260">
          <w:rPr>
            <w:noProof/>
            <w:webHidden/>
          </w:rPr>
          <w:fldChar w:fldCharType="begin"/>
        </w:r>
        <w:r w:rsidR="009A2260">
          <w:rPr>
            <w:noProof/>
            <w:webHidden/>
          </w:rPr>
          <w:instrText xml:space="preserve"> PAGEREF _Toc158906076 \h </w:instrText>
        </w:r>
        <w:r w:rsidR="009A2260">
          <w:rPr>
            <w:noProof/>
            <w:webHidden/>
          </w:rPr>
        </w:r>
        <w:r w:rsidR="009A2260">
          <w:rPr>
            <w:noProof/>
            <w:webHidden/>
          </w:rPr>
          <w:fldChar w:fldCharType="separate"/>
        </w:r>
        <w:r w:rsidR="00E007C1">
          <w:rPr>
            <w:noProof/>
            <w:webHidden/>
          </w:rPr>
          <w:t>154</w:t>
        </w:r>
        <w:r w:rsidR="009A2260">
          <w:rPr>
            <w:noProof/>
            <w:webHidden/>
          </w:rPr>
          <w:fldChar w:fldCharType="end"/>
        </w:r>
      </w:hyperlink>
    </w:p>
    <w:p w14:paraId="0B93897E" w14:textId="70DA674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7" w:history="1">
        <w:r w:rsidR="009A2260" w:rsidRPr="000F2745">
          <w:rPr>
            <w:rStyle w:val="Hyperlink"/>
            <w:rFonts w:ascii="Arial" w:hAnsi="Arial" w:cs="Arial"/>
            <w:noProof/>
          </w:rPr>
          <w:t>10.12.2.5 Return Value</w:t>
        </w:r>
        <w:r w:rsidR="009A2260">
          <w:rPr>
            <w:noProof/>
            <w:webHidden/>
          </w:rPr>
          <w:tab/>
        </w:r>
        <w:r w:rsidR="009A2260">
          <w:rPr>
            <w:noProof/>
            <w:webHidden/>
          </w:rPr>
          <w:fldChar w:fldCharType="begin"/>
        </w:r>
        <w:r w:rsidR="009A2260">
          <w:rPr>
            <w:noProof/>
            <w:webHidden/>
          </w:rPr>
          <w:instrText xml:space="preserve"> PAGEREF _Toc158906077 \h </w:instrText>
        </w:r>
        <w:r w:rsidR="009A2260">
          <w:rPr>
            <w:noProof/>
            <w:webHidden/>
          </w:rPr>
        </w:r>
        <w:r w:rsidR="009A2260">
          <w:rPr>
            <w:noProof/>
            <w:webHidden/>
          </w:rPr>
          <w:fldChar w:fldCharType="separate"/>
        </w:r>
        <w:r w:rsidR="00E007C1">
          <w:rPr>
            <w:noProof/>
            <w:webHidden/>
          </w:rPr>
          <w:t>154</w:t>
        </w:r>
        <w:r w:rsidR="009A2260">
          <w:rPr>
            <w:noProof/>
            <w:webHidden/>
          </w:rPr>
          <w:fldChar w:fldCharType="end"/>
        </w:r>
      </w:hyperlink>
    </w:p>
    <w:p w14:paraId="360E4F29" w14:textId="2802787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8" w:history="1">
        <w:r w:rsidR="009A2260" w:rsidRPr="000F2745">
          <w:rPr>
            <w:rStyle w:val="Hyperlink"/>
            <w:rFonts w:ascii="Arial" w:hAnsi="Arial" w:cs="Arial"/>
            <w:noProof/>
          </w:rPr>
          <w:t>10.12.2.6 Other CSUs called by this CSU</w:t>
        </w:r>
        <w:r w:rsidR="009A2260">
          <w:rPr>
            <w:noProof/>
            <w:webHidden/>
          </w:rPr>
          <w:tab/>
        </w:r>
        <w:r w:rsidR="009A2260">
          <w:rPr>
            <w:noProof/>
            <w:webHidden/>
          </w:rPr>
          <w:fldChar w:fldCharType="begin"/>
        </w:r>
        <w:r w:rsidR="009A2260">
          <w:rPr>
            <w:noProof/>
            <w:webHidden/>
          </w:rPr>
          <w:instrText xml:space="preserve"> PAGEREF _Toc158906078 \h </w:instrText>
        </w:r>
        <w:r w:rsidR="009A2260">
          <w:rPr>
            <w:noProof/>
            <w:webHidden/>
          </w:rPr>
        </w:r>
        <w:r w:rsidR="009A2260">
          <w:rPr>
            <w:noProof/>
            <w:webHidden/>
          </w:rPr>
          <w:fldChar w:fldCharType="separate"/>
        </w:r>
        <w:r w:rsidR="00E007C1">
          <w:rPr>
            <w:noProof/>
            <w:webHidden/>
          </w:rPr>
          <w:t>154</w:t>
        </w:r>
        <w:r w:rsidR="009A2260">
          <w:rPr>
            <w:noProof/>
            <w:webHidden/>
          </w:rPr>
          <w:fldChar w:fldCharType="end"/>
        </w:r>
      </w:hyperlink>
    </w:p>
    <w:p w14:paraId="5DFFAE10" w14:textId="6B18D7B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79" w:history="1">
        <w:r w:rsidR="009A2260" w:rsidRPr="000F2745">
          <w:rPr>
            <w:rStyle w:val="Hyperlink"/>
            <w:rFonts w:ascii="Arial" w:hAnsi="Arial" w:cs="Arial"/>
            <w:noProof/>
          </w:rPr>
          <w:t>10.12.2.7 Description of list of LLRs allocated</w:t>
        </w:r>
        <w:r w:rsidR="009A2260">
          <w:rPr>
            <w:noProof/>
            <w:webHidden/>
          </w:rPr>
          <w:tab/>
        </w:r>
        <w:r w:rsidR="009A2260">
          <w:rPr>
            <w:noProof/>
            <w:webHidden/>
          </w:rPr>
          <w:fldChar w:fldCharType="begin"/>
        </w:r>
        <w:r w:rsidR="009A2260">
          <w:rPr>
            <w:noProof/>
            <w:webHidden/>
          </w:rPr>
          <w:instrText xml:space="preserve"> PAGEREF _Toc158906079 \h </w:instrText>
        </w:r>
        <w:r w:rsidR="009A2260">
          <w:rPr>
            <w:noProof/>
            <w:webHidden/>
          </w:rPr>
        </w:r>
        <w:r w:rsidR="009A2260">
          <w:rPr>
            <w:noProof/>
            <w:webHidden/>
          </w:rPr>
          <w:fldChar w:fldCharType="separate"/>
        </w:r>
        <w:r w:rsidR="00E007C1">
          <w:rPr>
            <w:noProof/>
            <w:webHidden/>
          </w:rPr>
          <w:t>155</w:t>
        </w:r>
        <w:r w:rsidR="009A2260">
          <w:rPr>
            <w:noProof/>
            <w:webHidden/>
          </w:rPr>
          <w:fldChar w:fldCharType="end"/>
        </w:r>
      </w:hyperlink>
    </w:p>
    <w:p w14:paraId="34C5714F" w14:textId="3AFDF4F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0" w:history="1">
        <w:r w:rsidR="009A2260" w:rsidRPr="000F2745">
          <w:rPr>
            <w:rStyle w:val="Hyperlink"/>
            <w:rFonts w:ascii="Arial" w:hAnsi="Arial" w:cs="Arial"/>
            <w:noProof/>
          </w:rPr>
          <w:t>10.12.2.7.1 daucmfpbit-CpuTest-LLR-001</w:t>
        </w:r>
        <w:r w:rsidR="009A2260">
          <w:rPr>
            <w:noProof/>
            <w:webHidden/>
          </w:rPr>
          <w:tab/>
        </w:r>
        <w:r w:rsidR="009A2260">
          <w:rPr>
            <w:noProof/>
            <w:webHidden/>
          </w:rPr>
          <w:fldChar w:fldCharType="begin"/>
        </w:r>
        <w:r w:rsidR="009A2260">
          <w:rPr>
            <w:noProof/>
            <w:webHidden/>
          </w:rPr>
          <w:instrText xml:space="preserve"> PAGEREF _Toc158906080 \h </w:instrText>
        </w:r>
        <w:r w:rsidR="009A2260">
          <w:rPr>
            <w:noProof/>
            <w:webHidden/>
          </w:rPr>
        </w:r>
        <w:r w:rsidR="009A2260">
          <w:rPr>
            <w:noProof/>
            <w:webHidden/>
          </w:rPr>
          <w:fldChar w:fldCharType="separate"/>
        </w:r>
        <w:r w:rsidR="00E007C1">
          <w:rPr>
            <w:noProof/>
            <w:webHidden/>
          </w:rPr>
          <w:t>155</w:t>
        </w:r>
        <w:r w:rsidR="009A2260">
          <w:rPr>
            <w:noProof/>
            <w:webHidden/>
          </w:rPr>
          <w:fldChar w:fldCharType="end"/>
        </w:r>
      </w:hyperlink>
    </w:p>
    <w:p w14:paraId="1598A0D8" w14:textId="22B7E53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1" w:history="1">
        <w:r w:rsidR="009A2260" w:rsidRPr="000F2745">
          <w:rPr>
            <w:rStyle w:val="Hyperlink"/>
            <w:rFonts w:ascii="Arial" w:hAnsi="Arial" w:cs="Arial"/>
            <w:noProof/>
          </w:rPr>
          <w:t>10.12.2.7.2 daucmfpbit-CpuTest-LLR-002</w:t>
        </w:r>
        <w:r w:rsidR="009A2260">
          <w:rPr>
            <w:noProof/>
            <w:webHidden/>
          </w:rPr>
          <w:tab/>
        </w:r>
        <w:r w:rsidR="009A2260">
          <w:rPr>
            <w:noProof/>
            <w:webHidden/>
          </w:rPr>
          <w:fldChar w:fldCharType="begin"/>
        </w:r>
        <w:r w:rsidR="009A2260">
          <w:rPr>
            <w:noProof/>
            <w:webHidden/>
          </w:rPr>
          <w:instrText xml:space="preserve"> PAGEREF _Toc158906081 \h </w:instrText>
        </w:r>
        <w:r w:rsidR="009A2260">
          <w:rPr>
            <w:noProof/>
            <w:webHidden/>
          </w:rPr>
        </w:r>
        <w:r w:rsidR="009A2260">
          <w:rPr>
            <w:noProof/>
            <w:webHidden/>
          </w:rPr>
          <w:fldChar w:fldCharType="separate"/>
        </w:r>
        <w:r w:rsidR="00E007C1">
          <w:rPr>
            <w:noProof/>
            <w:webHidden/>
          </w:rPr>
          <w:t>155</w:t>
        </w:r>
        <w:r w:rsidR="009A2260">
          <w:rPr>
            <w:noProof/>
            <w:webHidden/>
          </w:rPr>
          <w:fldChar w:fldCharType="end"/>
        </w:r>
      </w:hyperlink>
    </w:p>
    <w:p w14:paraId="1B5F3A57" w14:textId="4CBD1E3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2" w:history="1">
        <w:r w:rsidR="009A2260" w:rsidRPr="000F2745">
          <w:rPr>
            <w:rStyle w:val="Hyperlink"/>
            <w:rFonts w:ascii="Arial" w:hAnsi="Arial" w:cs="Arial"/>
            <w:noProof/>
          </w:rPr>
          <w:t>10.12.2.7.3 daucmfpbit-CpuTest-LLR-003</w:t>
        </w:r>
        <w:r w:rsidR="009A2260">
          <w:rPr>
            <w:noProof/>
            <w:webHidden/>
          </w:rPr>
          <w:tab/>
        </w:r>
        <w:r w:rsidR="009A2260">
          <w:rPr>
            <w:noProof/>
            <w:webHidden/>
          </w:rPr>
          <w:fldChar w:fldCharType="begin"/>
        </w:r>
        <w:r w:rsidR="009A2260">
          <w:rPr>
            <w:noProof/>
            <w:webHidden/>
          </w:rPr>
          <w:instrText xml:space="preserve"> PAGEREF _Toc158906082 \h </w:instrText>
        </w:r>
        <w:r w:rsidR="009A2260">
          <w:rPr>
            <w:noProof/>
            <w:webHidden/>
          </w:rPr>
        </w:r>
        <w:r w:rsidR="009A2260">
          <w:rPr>
            <w:noProof/>
            <w:webHidden/>
          </w:rPr>
          <w:fldChar w:fldCharType="separate"/>
        </w:r>
        <w:r w:rsidR="00E007C1">
          <w:rPr>
            <w:noProof/>
            <w:webHidden/>
          </w:rPr>
          <w:t>155</w:t>
        </w:r>
        <w:r w:rsidR="009A2260">
          <w:rPr>
            <w:noProof/>
            <w:webHidden/>
          </w:rPr>
          <w:fldChar w:fldCharType="end"/>
        </w:r>
      </w:hyperlink>
    </w:p>
    <w:p w14:paraId="2F4DD41A" w14:textId="6D9EB60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3" w:history="1">
        <w:r w:rsidR="009A2260" w:rsidRPr="000F2745">
          <w:rPr>
            <w:rStyle w:val="Hyperlink"/>
            <w:noProof/>
          </w:rPr>
          <w:t>10.12.3 BitErrorHandler</w:t>
        </w:r>
        <w:r w:rsidR="009A2260">
          <w:rPr>
            <w:noProof/>
            <w:webHidden/>
          </w:rPr>
          <w:tab/>
        </w:r>
        <w:r w:rsidR="009A2260">
          <w:rPr>
            <w:noProof/>
            <w:webHidden/>
          </w:rPr>
          <w:fldChar w:fldCharType="begin"/>
        </w:r>
        <w:r w:rsidR="009A2260">
          <w:rPr>
            <w:noProof/>
            <w:webHidden/>
          </w:rPr>
          <w:instrText xml:space="preserve"> PAGEREF _Toc158906083 \h </w:instrText>
        </w:r>
        <w:r w:rsidR="009A2260">
          <w:rPr>
            <w:noProof/>
            <w:webHidden/>
          </w:rPr>
        </w:r>
        <w:r w:rsidR="009A2260">
          <w:rPr>
            <w:noProof/>
            <w:webHidden/>
          </w:rPr>
          <w:fldChar w:fldCharType="separate"/>
        </w:r>
        <w:r w:rsidR="00E007C1">
          <w:rPr>
            <w:noProof/>
            <w:webHidden/>
          </w:rPr>
          <w:t>155</w:t>
        </w:r>
        <w:r w:rsidR="009A2260">
          <w:rPr>
            <w:noProof/>
            <w:webHidden/>
          </w:rPr>
          <w:fldChar w:fldCharType="end"/>
        </w:r>
      </w:hyperlink>
    </w:p>
    <w:p w14:paraId="57CEC1A3" w14:textId="31766F6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4" w:history="1">
        <w:r w:rsidR="009A2260" w:rsidRPr="000F2745">
          <w:rPr>
            <w:rStyle w:val="Hyperlink"/>
            <w:rFonts w:ascii="Arial" w:hAnsi="Arial" w:cs="Arial"/>
            <w:noProof/>
          </w:rPr>
          <w:t>10.12.3.1 Brief Description</w:t>
        </w:r>
        <w:r w:rsidR="009A2260">
          <w:rPr>
            <w:noProof/>
            <w:webHidden/>
          </w:rPr>
          <w:tab/>
        </w:r>
        <w:r w:rsidR="009A2260">
          <w:rPr>
            <w:noProof/>
            <w:webHidden/>
          </w:rPr>
          <w:fldChar w:fldCharType="begin"/>
        </w:r>
        <w:r w:rsidR="009A2260">
          <w:rPr>
            <w:noProof/>
            <w:webHidden/>
          </w:rPr>
          <w:instrText xml:space="preserve"> PAGEREF _Toc158906084 \h </w:instrText>
        </w:r>
        <w:r w:rsidR="009A2260">
          <w:rPr>
            <w:noProof/>
            <w:webHidden/>
          </w:rPr>
        </w:r>
        <w:r w:rsidR="009A2260">
          <w:rPr>
            <w:noProof/>
            <w:webHidden/>
          </w:rPr>
          <w:fldChar w:fldCharType="separate"/>
        </w:r>
        <w:r w:rsidR="00E007C1">
          <w:rPr>
            <w:noProof/>
            <w:webHidden/>
          </w:rPr>
          <w:t>155</w:t>
        </w:r>
        <w:r w:rsidR="009A2260">
          <w:rPr>
            <w:noProof/>
            <w:webHidden/>
          </w:rPr>
          <w:fldChar w:fldCharType="end"/>
        </w:r>
      </w:hyperlink>
    </w:p>
    <w:p w14:paraId="31E75C0A" w14:textId="34F9CB2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5" w:history="1">
        <w:r w:rsidR="009A2260" w:rsidRPr="000F2745">
          <w:rPr>
            <w:rStyle w:val="Hyperlink"/>
            <w:rFonts w:ascii="Arial" w:hAnsi="Arial" w:cs="Arial"/>
            <w:noProof/>
          </w:rPr>
          <w:t>10.12.3.2 List of HLRs allocated</w:t>
        </w:r>
        <w:r w:rsidR="009A2260">
          <w:rPr>
            <w:noProof/>
            <w:webHidden/>
          </w:rPr>
          <w:tab/>
        </w:r>
        <w:r w:rsidR="009A2260">
          <w:rPr>
            <w:noProof/>
            <w:webHidden/>
          </w:rPr>
          <w:fldChar w:fldCharType="begin"/>
        </w:r>
        <w:r w:rsidR="009A2260">
          <w:rPr>
            <w:noProof/>
            <w:webHidden/>
          </w:rPr>
          <w:instrText xml:space="preserve"> PAGEREF _Toc158906085 \h </w:instrText>
        </w:r>
        <w:r w:rsidR="009A2260">
          <w:rPr>
            <w:noProof/>
            <w:webHidden/>
          </w:rPr>
        </w:r>
        <w:r w:rsidR="009A2260">
          <w:rPr>
            <w:noProof/>
            <w:webHidden/>
          </w:rPr>
          <w:fldChar w:fldCharType="separate"/>
        </w:r>
        <w:r w:rsidR="00E007C1">
          <w:rPr>
            <w:noProof/>
            <w:webHidden/>
          </w:rPr>
          <w:t>155</w:t>
        </w:r>
        <w:r w:rsidR="009A2260">
          <w:rPr>
            <w:noProof/>
            <w:webHidden/>
          </w:rPr>
          <w:fldChar w:fldCharType="end"/>
        </w:r>
      </w:hyperlink>
    </w:p>
    <w:p w14:paraId="13C2AC99" w14:textId="557633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6" w:history="1">
        <w:r w:rsidR="009A2260" w:rsidRPr="000F2745">
          <w:rPr>
            <w:rStyle w:val="Hyperlink"/>
            <w:rFonts w:ascii="Arial" w:hAnsi="Arial" w:cs="Arial"/>
            <w:noProof/>
          </w:rPr>
          <w:t>10.12.3.3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_Toc158906086 \h </w:instrText>
        </w:r>
        <w:r w:rsidR="009A2260">
          <w:rPr>
            <w:noProof/>
            <w:webHidden/>
          </w:rPr>
        </w:r>
        <w:r w:rsidR="009A2260">
          <w:rPr>
            <w:noProof/>
            <w:webHidden/>
          </w:rPr>
          <w:fldChar w:fldCharType="separate"/>
        </w:r>
        <w:r w:rsidR="00E007C1">
          <w:rPr>
            <w:noProof/>
            <w:webHidden/>
          </w:rPr>
          <w:t>155</w:t>
        </w:r>
        <w:r w:rsidR="009A2260">
          <w:rPr>
            <w:noProof/>
            <w:webHidden/>
          </w:rPr>
          <w:fldChar w:fldCharType="end"/>
        </w:r>
      </w:hyperlink>
    </w:p>
    <w:p w14:paraId="2E642F91" w14:textId="3CFFD27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7" w:history="1">
        <w:r w:rsidR="009A2260" w:rsidRPr="000F2745">
          <w:rPr>
            <w:rStyle w:val="Hyperlink"/>
            <w:rFonts w:ascii="Arial" w:hAnsi="Arial" w:cs="Arial"/>
            <w:noProof/>
          </w:rPr>
          <w:t>10.12.3.4 Parameter list (Input/Output)</w:t>
        </w:r>
        <w:r w:rsidR="009A2260">
          <w:rPr>
            <w:noProof/>
            <w:webHidden/>
          </w:rPr>
          <w:tab/>
        </w:r>
        <w:r w:rsidR="009A2260">
          <w:rPr>
            <w:noProof/>
            <w:webHidden/>
          </w:rPr>
          <w:fldChar w:fldCharType="begin"/>
        </w:r>
        <w:r w:rsidR="009A2260">
          <w:rPr>
            <w:noProof/>
            <w:webHidden/>
          </w:rPr>
          <w:instrText xml:space="preserve"> PAGEREF _Toc158906087 \h </w:instrText>
        </w:r>
        <w:r w:rsidR="009A2260">
          <w:rPr>
            <w:noProof/>
            <w:webHidden/>
          </w:rPr>
        </w:r>
        <w:r w:rsidR="009A2260">
          <w:rPr>
            <w:noProof/>
            <w:webHidden/>
          </w:rPr>
          <w:fldChar w:fldCharType="separate"/>
        </w:r>
        <w:r w:rsidR="00E007C1">
          <w:rPr>
            <w:noProof/>
            <w:webHidden/>
          </w:rPr>
          <w:t>156</w:t>
        </w:r>
        <w:r w:rsidR="009A2260">
          <w:rPr>
            <w:noProof/>
            <w:webHidden/>
          </w:rPr>
          <w:fldChar w:fldCharType="end"/>
        </w:r>
      </w:hyperlink>
    </w:p>
    <w:p w14:paraId="54819A2D" w14:textId="5F0A2B9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8" w:history="1">
        <w:r w:rsidR="009A2260" w:rsidRPr="000F2745">
          <w:rPr>
            <w:rStyle w:val="Hyperlink"/>
            <w:rFonts w:ascii="Arial" w:hAnsi="Arial" w:cs="Arial"/>
            <w:noProof/>
          </w:rPr>
          <w:t>10.12.3.5 Return Value</w:t>
        </w:r>
        <w:r w:rsidR="009A2260">
          <w:rPr>
            <w:noProof/>
            <w:webHidden/>
          </w:rPr>
          <w:tab/>
        </w:r>
        <w:r w:rsidR="009A2260">
          <w:rPr>
            <w:noProof/>
            <w:webHidden/>
          </w:rPr>
          <w:fldChar w:fldCharType="begin"/>
        </w:r>
        <w:r w:rsidR="009A2260">
          <w:rPr>
            <w:noProof/>
            <w:webHidden/>
          </w:rPr>
          <w:instrText xml:space="preserve"> PAGEREF _Toc158906088 \h </w:instrText>
        </w:r>
        <w:r w:rsidR="009A2260">
          <w:rPr>
            <w:noProof/>
            <w:webHidden/>
          </w:rPr>
        </w:r>
        <w:r w:rsidR="009A2260">
          <w:rPr>
            <w:noProof/>
            <w:webHidden/>
          </w:rPr>
          <w:fldChar w:fldCharType="separate"/>
        </w:r>
        <w:r w:rsidR="00E007C1">
          <w:rPr>
            <w:noProof/>
            <w:webHidden/>
          </w:rPr>
          <w:t>156</w:t>
        </w:r>
        <w:r w:rsidR="009A2260">
          <w:rPr>
            <w:noProof/>
            <w:webHidden/>
          </w:rPr>
          <w:fldChar w:fldCharType="end"/>
        </w:r>
      </w:hyperlink>
    </w:p>
    <w:p w14:paraId="0B049BA6" w14:textId="50180CF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89" w:history="1">
        <w:r w:rsidR="009A2260" w:rsidRPr="000F2745">
          <w:rPr>
            <w:rStyle w:val="Hyperlink"/>
            <w:rFonts w:ascii="Arial" w:hAnsi="Arial" w:cs="Arial"/>
            <w:noProof/>
          </w:rPr>
          <w:t>10.12.3.6 Other CSUs called by this CSU</w:t>
        </w:r>
        <w:r w:rsidR="009A2260">
          <w:rPr>
            <w:noProof/>
            <w:webHidden/>
          </w:rPr>
          <w:tab/>
        </w:r>
        <w:r w:rsidR="009A2260">
          <w:rPr>
            <w:noProof/>
            <w:webHidden/>
          </w:rPr>
          <w:fldChar w:fldCharType="begin"/>
        </w:r>
        <w:r w:rsidR="009A2260">
          <w:rPr>
            <w:noProof/>
            <w:webHidden/>
          </w:rPr>
          <w:instrText xml:space="preserve"> PAGEREF _Toc158906089 \h </w:instrText>
        </w:r>
        <w:r w:rsidR="009A2260">
          <w:rPr>
            <w:noProof/>
            <w:webHidden/>
          </w:rPr>
        </w:r>
        <w:r w:rsidR="009A2260">
          <w:rPr>
            <w:noProof/>
            <w:webHidden/>
          </w:rPr>
          <w:fldChar w:fldCharType="separate"/>
        </w:r>
        <w:r w:rsidR="00E007C1">
          <w:rPr>
            <w:noProof/>
            <w:webHidden/>
          </w:rPr>
          <w:t>156</w:t>
        </w:r>
        <w:r w:rsidR="009A2260">
          <w:rPr>
            <w:noProof/>
            <w:webHidden/>
          </w:rPr>
          <w:fldChar w:fldCharType="end"/>
        </w:r>
      </w:hyperlink>
    </w:p>
    <w:p w14:paraId="4AD3E6FA" w14:textId="7E96FBF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0" w:history="1">
        <w:r w:rsidR="009A2260" w:rsidRPr="000F2745">
          <w:rPr>
            <w:rStyle w:val="Hyperlink"/>
            <w:rFonts w:ascii="Arial" w:hAnsi="Arial" w:cs="Arial"/>
            <w:noProof/>
          </w:rPr>
          <w:t>10.12.3.7 Description of list of LLRs allocated</w:t>
        </w:r>
        <w:r w:rsidR="009A2260">
          <w:rPr>
            <w:noProof/>
            <w:webHidden/>
          </w:rPr>
          <w:tab/>
        </w:r>
        <w:r w:rsidR="009A2260">
          <w:rPr>
            <w:noProof/>
            <w:webHidden/>
          </w:rPr>
          <w:fldChar w:fldCharType="begin"/>
        </w:r>
        <w:r w:rsidR="009A2260">
          <w:rPr>
            <w:noProof/>
            <w:webHidden/>
          </w:rPr>
          <w:instrText xml:space="preserve"> PAGEREF _Toc158906090 \h </w:instrText>
        </w:r>
        <w:r w:rsidR="009A2260">
          <w:rPr>
            <w:noProof/>
            <w:webHidden/>
          </w:rPr>
        </w:r>
        <w:r w:rsidR="009A2260">
          <w:rPr>
            <w:noProof/>
            <w:webHidden/>
          </w:rPr>
          <w:fldChar w:fldCharType="separate"/>
        </w:r>
        <w:r w:rsidR="00E007C1">
          <w:rPr>
            <w:noProof/>
            <w:webHidden/>
          </w:rPr>
          <w:t>156</w:t>
        </w:r>
        <w:r w:rsidR="009A2260">
          <w:rPr>
            <w:noProof/>
            <w:webHidden/>
          </w:rPr>
          <w:fldChar w:fldCharType="end"/>
        </w:r>
      </w:hyperlink>
    </w:p>
    <w:p w14:paraId="3E50DD16" w14:textId="35CE501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1" w:history="1">
        <w:r w:rsidR="009A2260" w:rsidRPr="000F2745">
          <w:rPr>
            <w:rStyle w:val="Hyperlink"/>
            <w:rFonts w:ascii="Arial" w:hAnsi="Arial" w:cs="Arial"/>
            <w:noProof/>
          </w:rPr>
          <w:t>10.12.3.7.1 daucmfpbit-BitErrorHandler-LLR-001</w:t>
        </w:r>
        <w:r w:rsidR="009A2260">
          <w:rPr>
            <w:noProof/>
            <w:webHidden/>
          </w:rPr>
          <w:tab/>
        </w:r>
        <w:r w:rsidR="009A2260">
          <w:rPr>
            <w:noProof/>
            <w:webHidden/>
          </w:rPr>
          <w:fldChar w:fldCharType="begin"/>
        </w:r>
        <w:r w:rsidR="009A2260">
          <w:rPr>
            <w:noProof/>
            <w:webHidden/>
          </w:rPr>
          <w:instrText xml:space="preserve"> PAGEREF _Toc158906091 \h </w:instrText>
        </w:r>
        <w:r w:rsidR="009A2260">
          <w:rPr>
            <w:noProof/>
            <w:webHidden/>
          </w:rPr>
        </w:r>
        <w:r w:rsidR="009A2260">
          <w:rPr>
            <w:noProof/>
            <w:webHidden/>
          </w:rPr>
          <w:fldChar w:fldCharType="separate"/>
        </w:r>
        <w:r w:rsidR="00E007C1">
          <w:rPr>
            <w:noProof/>
            <w:webHidden/>
          </w:rPr>
          <w:t>156</w:t>
        </w:r>
        <w:r w:rsidR="009A2260">
          <w:rPr>
            <w:noProof/>
            <w:webHidden/>
          </w:rPr>
          <w:fldChar w:fldCharType="end"/>
        </w:r>
      </w:hyperlink>
    </w:p>
    <w:p w14:paraId="3F3E6DC8" w14:textId="71DD44E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2" w:history="1">
        <w:r w:rsidR="009A2260" w:rsidRPr="000F2745">
          <w:rPr>
            <w:rStyle w:val="Hyperlink"/>
            <w:rFonts w:ascii="Arial" w:hAnsi="Arial" w:cs="Arial"/>
            <w:noProof/>
          </w:rPr>
          <w:t>10.12.3.7.2 daucmfpbit-BitErrorHandler-LLR-002</w:t>
        </w:r>
        <w:r w:rsidR="009A2260">
          <w:rPr>
            <w:noProof/>
            <w:webHidden/>
          </w:rPr>
          <w:tab/>
        </w:r>
        <w:r w:rsidR="009A2260">
          <w:rPr>
            <w:noProof/>
            <w:webHidden/>
          </w:rPr>
          <w:fldChar w:fldCharType="begin"/>
        </w:r>
        <w:r w:rsidR="009A2260">
          <w:rPr>
            <w:noProof/>
            <w:webHidden/>
          </w:rPr>
          <w:instrText xml:space="preserve"> PAGEREF _Toc158906092 \h </w:instrText>
        </w:r>
        <w:r w:rsidR="009A2260">
          <w:rPr>
            <w:noProof/>
            <w:webHidden/>
          </w:rPr>
        </w:r>
        <w:r w:rsidR="009A2260">
          <w:rPr>
            <w:noProof/>
            <w:webHidden/>
          </w:rPr>
          <w:fldChar w:fldCharType="separate"/>
        </w:r>
        <w:r w:rsidR="00E007C1">
          <w:rPr>
            <w:noProof/>
            <w:webHidden/>
          </w:rPr>
          <w:t>156</w:t>
        </w:r>
        <w:r w:rsidR="009A2260">
          <w:rPr>
            <w:noProof/>
            <w:webHidden/>
          </w:rPr>
          <w:fldChar w:fldCharType="end"/>
        </w:r>
      </w:hyperlink>
    </w:p>
    <w:p w14:paraId="590674DC" w14:textId="020F651C"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3" w:history="1">
        <w:r w:rsidR="009A2260" w:rsidRPr="000F2745">
          <w:rPr>
            <w:rStyle w:val="Hyperlink"/>
            <w:noProof/>
          </w:rPr>
          <w:t>10.12.4 PbitNvmReadWriteTest</w:t>
        </w:r>
        <w:r w:rsidR="009A2260">
          <w:rPr>
            <w:noProof/>
            <w:webHidden/>
          </w:rPr>
          <w:tab/>
        </w:r>
        <w:r w:rsidR="009A2260">
          <w:rPr>
            <w:noProof/>
            <w:webHidden/>
          </w:rPr>
          <w:fldChar w:fldCharType="begin"/>
        </w:r>
        <w:r w:rsidR="009A2260">
          <w:rPr>
            <w:noProof/>
            <w:webHidden/>
          </w:rPr>
          <w:instrText xml:space="preserve"> PAGEREF _Toc158906093 \h </w:instrText>
        </w:r>
        <w:r w:rsidR="009A2260">
          <w:rPr>
            <w:noProof/>
            <w:webHidden/>
          </w:rPr>
        </w:r>
        <w:r w:rsidR="009A2260">
          <w:rPr>
            <w:noProof/>
            <w:webHidden/>
          </w:rPr>
          <w:fldChar w:fldCharType="separate"/>
        </w:r>
        <w:r w:rsidR="00E007C1">
          <w:rPr>
            <w:noProof/>
            <w:webHidden/>
          </w:rPr>
          <w:t>157</w:t>
        </w:r>
        <w:r w:rsidR="009A2260">
          <w:rPr>
            <w:noProof/>
            <w:webHidden/>
          </w:rPr>
          <w:fldChar w:fldCharType="end"/>
        </w:r>
      </w:hyperlink>
    </w:p>
    <w:p w14:paraId="67BE08A4" w14:textId="4ABCFB2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4" w:history="1">
        <w:r w:rsidR="009A2260" w:rsidRPr="000F2745">
          <w:rPr>
            <w:rStyle w:val="Hyperlink"/>
            <w:rFonts w:ascii="Arial" w:hAnsi="Arial" w:cs="Arial"/>
            <w:noProof/>
          </w:rPr>
          <w:t>10.12.4.1 Brief Description</w:t>
        </w:r>
        <w:r w:rsidR="009A2260">
          <w:rPr>
            <w:noProof/>
            <w:webHidden/>
          </w:rPr>
          <w:tab/>
        </w:r>
        <w:r w:rsidR="009A2260">
          <w:rPr>
            <w:noProof/>
            <w:webHidden/>
          </w:rPr>
          <w:fldChar w:fldCharType="begin"/>
        </w:r>
        <w:r w:rsidR="009A2260">
          <w:rPr>
            <w:noProof/>
            <w:webHidden/>
          </w:rPr>
          <w:instrText xml:space="preserve"> PAGEREF _Toc158906094 \h </w:instrText>
        </w:r>
        <w:r w:rsidR="009A2260">
          <w:rPr>
            <w:noProof/>
            <w:webHidden/>
          </w:rPr>
        </w:r>
        <w:r w:rsidR="009A2260">
          <w:rPr>
            <w:noProof/>
            <w:webHidden/>
          </w:rPr>
          <w:fldChar w:fldCharType="separate"/>
        </w:r>
        <w:r w:rsidR="00E007C1">
          <w:rPr>
            <w:noProof/>
            <w:webHidden/>
          </w:rPr>
          <w:t>157</w:t>
        </w:r>
        <w:r w:rsidR="009A2260">
          <w:rPr>
            <w:noProof/>
            <w:webHidden/>
          </w:rPr>
          <w:fldChar w:fldCharType="end"/>
        </w:r>
      </w:hyperlink>
    </w:p>
    <w:p w14:paraId="005E6AED" w14:textId="3762C5C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5" w:history="1">
        <w:r w:rsidR="009A2260" w:rsidRPr="000F2745">
          <w:rPr>
            <w:rStyle w:val="Hyperlink"/>
            <w:rFonts w:ascii="Arial" w:hAnsi="Arial" w:cs="Arial"/>
            <w:noProof/>
          </w:rPr>
          <w:t>10.12.4.2 List of HLRs allocated</w:t>
        </w:r>
        <w:r w:rsidR="009A2260">
          <w:rPr>
            <w:noProof/>
            <w:webHidden/>
          </w:rPr>
          <w:tab/>
        </w:r>
        <w:r w:rsidR="009A2260">
          <w:rPr>
            <w:noProof/>
            <w:webHidden/>
          </w:rPr>
          <w:fldChar w:fldCharType="begin"/>
        </w:r>
        <w:r w:rsidR="009A2260">
          <w:rPr>
            <w:noProof/>
            <w:webHidden/>
          </w:rPr>
          <w:instrText xml:space="preserve"> PAGEREF _Toc158906095 \h </w:instrText>
        </w:r>
        <w:r w:rsidR="009A2260">
          <w:rPr>
            <w:noProof/>
            <w:webHidden/>
          </w:rPr>
        </w:r>
        <w:r w:rsidR="009A2260">
          <w:rPr>
            <w:noProof/>
            <w:webHidden/>
          </w:rPr>
          <w:fldChar w:fldCharType="separate"/>
        </w:r>
        <w:r w:rsidR="00E007C1">
          <w:rPr>
            <w:noProof/>
            <w:webHidden/>
          </w:rPr>
          <w:t>157</w:t>
        </w:r>
        <w:r w:rsidR="009A2260">
          <w:rPr>
            <w:noProof/>
            <w:webHidden/>
          </w:rPr>
          <w:fldChar w:fldCharType="end"/>
        </w:r>
      </w:hyperlink>
    </w:p>
    <w:p w14:paraId="4138B66D" w14:textId="3CDF96D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6" w:history="1">
        <w:r w:rsidR="009A2260" w:rsidRPr="000F2745">
          <w:rPr>
            <w:rStyle w:val="Hyperlink"/>
            <w:rFonts w:ascii="Arial" w:hAnsi="Arial" w:cs="Arial"/>
            <w:noProof/>
          </w:rPr>
          <w:t>10.12.4.3 List of global variables accessed and modifed</w:t>
        </w:r>
        <w:r w:rsidR="009A2260">
          <w:rPr>
            <w:noProof/>
            <w:webHidden/>
          </w:rPr>
          <w:tab/>
        </w:r>
        <w:r w:rsidR="009A2260">
          <w:rPr>
            <w:noProof/>
            <w:webHidden/>
          </w:rPr>
          <w:fldChar w:fldCharType="begin"/>
        </w:r>
        <w:r w:rsidR="009A2260">
          <w:rPr>
            <w:noProof/>
            <w:webHidden/>
          </w:rPr>
          <w:instrText xml:space="preserve"> PAGEREF _Toc158906096 \h </w:instrText>
        </w:r>
        <w:r w:rsidR="009A2260">
          <w:rPr>
            <w:noProof/>
            <w:webHidden/>
          </w:rPr>
        </w:r>
        <w:r w:rsidR="009A2260">
          <w:rPr>
            <w:noProof/>
            <w:webHidden/>
          </w:rPr>
          <w:fldChar w:fldCharType="separate"/>
        </w:r>
        <w:r w:rsidR="00E007C1">
          <w:rPr>
            <w:noProof/>
            <w:webHidden/>
          </w:rPr>
          <w:t>157</w:t>
        </w:r>
        <w:r w:rsidR="009A2260">
          <w:rPr>
            <w:noProof/>
            <w:webHidden/>
          </w:rPr>
          <w:fldChar w:fldCharType="end"/>
        </w:r>
      </w:hyperlink>
    </w:p>
    <w:p w14:paraId="37BB5382" w14:textId="1F95BFE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7" w:history="1">
        <w:r w:rsidR="009A2260" w:rsidRPr="000F2745">
          <w:rPr>
            <w:rStyle w:val="Hyperlink"/>
            <w:rFonts w:ascii="Arial" w:hAnsi="Arial" w:cs="Arial"/>
            <w:noProof/>
          </w:rPr>
          <w:t>10.12.4.4 Parameters List (Input/Output</w:t>
        </w:r>
        <w:r w:rsidR="009A2260">
          <w:rPr>
            <w:noProof/>
            <w:webHidden/>
          </w:rPr>
          <w:tab/>
        </w:r>
        <w:r w:rsidR="009A2260">
          <w:rPr>
            <w:noProof/>
            <w:webHidden/>
          </w:rPr>
          <w:fldChar w:fldCharType="begin"/>
        </w:r>
        <w:r w:rsidR="009A2260">
          <w:rPr>
            <w:noProof/>
            <w:webHidden/>
          </w:rPr>
          <w:instrText xml:space="preserve"> PAGEREF _Toc158906097 \h </w:instrText>
        </w:r>
        <w:r w:rsidR="009A2260">
          <w:rPr>
            <w:noProof/>
            <w:webHidden/>
          </w:rPr>
        </w:r>
        <w:r w:rsidR="009A2260">
          <w:rPr>
            <w:noProof/>
            <w:webHidden/>
          </w:rPr>
          <w:fldChar w:fldCharType="separate"/>
        </w:r>
        <w:r w:rsidR="00E007C1">
          <w:rPr>
            <w:noProof/>
            <w:webHidden/>
          </w:rPr>
          <w:t>157</w:t>
        </w:r>
        <w:r w:rsidR="009A2260">
          <w:rPr>
            <w:noProof/>
            <w:webHidden/>
          </w:rPr>
          <w:fldChar w:fldCharType="end"/>
        </w:r>
      </w:hyperlink>
    </w:p>
    <w:p w14:paraId="287F7746" w14:textId="7C926BA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8" w:history="1">
        <w:r w:rsidR="009A2260" w:rsidRPr="000F2745">
          <w:rPr>
            <w:rStyle w:val="Hyperlink"/>
            <w:rFonts w:ascii="Arial" w:hAnsi="Arial" w:cs="Arial"/>
            <w:noProof/>
          </w:rPr>
          <w:t>10.12.4.5 Return value</w:t>
        </w:r>
        <w:r w:rsidR="009A2260">
          <w:rPr>
            <w:noProof/>
            <w:webHidden/>
          </w:rPr>
          <w:tab/>
        </w:r>
        <w:r w:rsidR="009A2260">
          <w:rPr>
            <w:noProof/>
            <w:webHidden/>
          </w:rPr>
          <w:fldChar w:fldCharType="begin"/>
        </w:r>
        <w:r w:rsidR="009A2260">
          <w:rPr>
            <w:noProof/>
            <w:webHidden/>
          </w:rPr>
          <w:instrText xml:space="preserve"> PAGEREF _Toc158906098 \h </w:instrText>
        </w:r>
        <w:r w:rsidR="009A2260">
          <w:rPr>
            <w:noProof/>
            <w:webHidden/>
          </w:rPr>
        </w:r>
        <w:r w:rsidR="009A2260">
          <w:rPr>
            <w:noProof/>
            <w:webHidden/>
          </w:rPr>
          <w:fldChar w:fldCharType="separate"/>
        </w:r>
        <w:r w:rsidR="00E007C1">
          <w:rPr>
            <w:noProof/>
            <w:webHidden/>
          </w:rPr>
          <w:t>157</w:t>
        </w:r>
        <w:r w:rsidR="009A2260">
          <w:rPr>
            <w:noProof/>
            <w:webHidden/>
          </w:rPr>
          <w:fldChar w:fldCharType="end"/>
        </w:r>
      </w:hyperlink>
    </w:p>
    <w:p w14:paraId="3D0F7220" w14:textId="65AD257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099" w:history="1">
        <w:r w:rsidR="009A2260" w:rsidRPr="000F2745">
          <w:rPr>
            <w:rStyle w:val="Hyperlink"/>
            <w:rFonts w:ascii="Arial" w:hAnsi="Arial" w:cs="Arial"/>
            <w:noProof/>
          </w:rPr>
          <w:t>10.12.4.6 Others CSUs called by this CSU</w:t>
        </w:r>
        <w:r w:rsidR="009A2260">
          <w:rPr>
            <w:noProof/>
            <w:webHidden/>
          </w:rPr>
          <w:tab/>
        </w:r>
        <w:r w:rsidR="009A2260">
          <w:rPr>
            <w:noProof/>
            <w:webHidden/>
          </w:rPr>
          <w:fldChar w:fldCharType="begin"/>
        </w:r>
        <w:r w:rsidR="009A2260">
          <w:rPr>
            <w:noProof/>
            <w:webHidden/>
          </w:rPr>
          <w:instrText xml:space="preserve"> PAGEREF _Toc158906099 \h </w:instrText>
        </w:r>
        <w:r w:rsidR="009A2260">
          <w:rPr>
            <w:noProof/>
            <w:webHidden/>
          </w:rPr>
        </w:r>
        <w:r w:rsidR="009A2260">
          <w:rPr>
            <w:noProof/>
            <w:webHidden/>
          </w:rPr>
          <w:fldChar w:fldCharType="separate"/>
        </w:r>
        <w:r w:rsidR="00E007C1">
          <w:rPr>
            <w:noProof/>
            <w:webHidden/>
          </w:rPr>
          <w:t>157</w:t>
        </w:r>
        <w:r w:rsidR="009A2260">
          <w:rPr>
            <w:noProof/>
            <w:webHidden/>
          </w:rPr>
          <w:fldChar w:fldCharType="end"/>
        </w:r>
      </w:hyperlink>
    </w:p>
    <w:p w14:paraId="149A0A39" w14:textId="302590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0" w:history="1">
        <w:r w:rsidR="009A2260" w:rsidRPr="000F2745">
          <w:rPr>
            <w:rStyle w:val="Hyperlink"/>
            <w:rFonts w:ascii="Arial" w:hAnsi="Arial" w:cs="Arial"/>
            <w:noProof/>
          </w:rPr>
          <w:t>10.12.4.7 Description of list of LLRs allocated</w:t>
        </w:r>
        <w:r w:rsidR="009A2260">
          <w:rPr>
            <w:noProof/>
            <w:webHidden/>
          </w:rPr>
          <w:tab/>
        </w:r>
        <w:r w:rsidR="009A2260">
          <w:rPr>
            <w:noProof/>
            <w:webHidden/>
          </w:rPr>
          <w:fldChar w:fldCharType="begin"/>
        </w:r>
        <w:r w:rsidR="009A2260">
          <w:rPr>
            <w:noProof/>
            <w:webHidden/>
          </w:rPr>
          <w:instrText xml:space="preserve"> PAGEREF _Toc158906100 \h </w:instrText>
        </w:r>
        <w:r w:rsidR="009A2260">
          <w:rPr>
            <w:noProof/>
            <w:webHidden/>
          </w:rPr>
        </w:r>
        <w:r w:rsidR="009A2260">
          <w:rPr>
            <w:noProof/>
            <w:webHidden/>
          </w:rPr>
          <w:fldChar w:fldCharType="separate"/>
        </w:r>
        <w:r w:rsidR="00E007C1">
          <w:rPr>
            <w:noProof/>
            <w:webHidden/>
          </w:rPr>
          <w:t>157</w:t>
        </w:r>
        <w:r w:rsidR="009A2260">
          <w:rPr>
            <w:noProof/>
            <w:webHidden/>
          </w:rPr>
          <w:fldChar w:fldCharType="end"/>
        </w:r>
      </w:hyperlink>
    </w:p>
    <w:p w14:paraId="7486E2F4" w14:textId="0B12D73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1" w:history="1">
        <w:r w:rsidR="009A2260" w:rsidRPr="000F2745">
          <w:rPr>
            <w:rStyle w:val="Hyperlink"/>
            <w:rFonts w:ascii="Arial" w:hAnsi="Arial" w:cs="Arial"/>
            <w:noProof/>
          </w:rPr>
          <w:t>10.12.4.7.1 daucmfpbit-PbitNvmReadWriteTest-LLR-002</w:t>
        </w:r>
        <w:r w:rsidR="009A2260">
          <w:rPr>
            <w:noProof/>
            <w:webHidden/>
          </w:rPr>
          <w:tab/>
        </w:r>
        <w:r w:rsidR="009A2260">
          <w:rPr>
            <w:noProof/>
            <w:webHidden/>
          </w:rPr>
          <w:fldChar w:fldCharType="begin"/>
        </w:r>
        <w:r w:rsidR="009A2260">
          <w:rPr>
            <w:noProof/>
            <w:webHidden/>
          </w:rPr>
          <w:instrText xml:space="preserve"> PAGEREF _Toc158906101 \h </w:instrText>
        </w:r>
        <w:r w:rsidR="009A2260">
          <w:rPr>
            <w:noProof/>
            <w:webHidden/>
          </w:rPr>
        </w:r>
        <w:r w:rsidR="009A2260">
          <w:rPr>
            <w:noProof/>
            <w:webHidden/>
          </w:rPr>
          <w:fldChar w:fldCharType="separate"/>
        </w:r>
        <w:r w:rsidR="00E007C1">
          <w:rPr>
            <w:noProof/>
            <w:webHidden/>
          </w:rPr>
          <w:t>158</w:t>
        </w:r>
        <w:r w:rsidR="009A2260">
          <w:rPr>
            <w:noProof/>
            <w:webHidden/>
          </w:rPr>
          <w:fldChar w:fldCharType="end"/>
        </w:r>
      </w:hyperlink>
    </w:p>
    <w:p w14:paraId="75BD97F5" w14:textId="11A98EC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2" w:history="1">
        <w:r w:rsidR="009A2260" w:rsidRPr="000F2745">
          <w:rPr>
            <w:rStyle w:val="Hyperlink"/>
            <w:rFonts w:ascii="Arial" w:hAnsi="Arial" w:cs="Arial"/>
            <w:noProof/>
          </w:rPr>
          <w:t>10.12.4.7.2 daucmfpbit-PbitNvmReadWriteTest-LLR-003</w:t>
        </w:r>
        <w:r w:rsidR="009A2260">
          <w:rPr>
            <w:noProof/>
            <w:webHidden/>
          </w:rPr>
          <w:tab/>
        </w:r>
        <w:r w:rsidR="009A2260">
          <w:rPr>
            <w:noProof/>
            <w:webHidden/>
          </w:rPr>
          <w:fldChar w:fldCharType="begin"/>
        </w:r>
        <w:r w:rsidR="009A2260">
          <w:rPr>
            <w:noProof/>
            <w:webHidden/>
          </w:rPr>
          <w:instrText xml:space="preserve"> PAGEREF _Toc158906102 \h </w:instrText>
        </w:r>
        <w:r w:rsidR="009A2260">
          <w:rPr>
            <w:noProof/>
            <w:webHidden/>
          </w:rPr>
        </w:r>
        <w:r w:rsidR="009A2260">
          <w:rPr>
            <w:noProof/>
            <w:webHidden/>
          </w:rPr>
          <w:fldChar w:fldCharType="separate"/>
        </w:r>
        <w:r w:rsidR="00E007C1">
          <w:rPr>
            <w:noProof/>
            <w:webHidden/>
          </w:rPr>
          <w:t>158</w:t>
        </w:r>
        <w:r w:rsidR="009A2260">
          <w:rPr>
            <w:noProof/>
            <w:webHidden/>
          </w:rPr>
          <w:fldChar w:fldCharType="end"/>
        </w:r>
      </w:hyperlink>
    </w:p>
    <w:p w14:paraId="057B92CF" w14:textId="748B9D5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3" w:history="1">
        <w:r w:rsidR="009A2260" w:rsidRPr="000F2745">
          <w:rPr>
            <w:rStyle w:val="Hyperlink"/>
            <w:noProof/>
          </w:rPr>
          <w:t>10.12.5 PbitCheck</w:t>
        </w:r>
        <w:r w:rsidR="009A2260">
          <w:rPr>
            <w:noProof/>
            <w:webHidden/>
          </w:rPr>
          <w:tab/>
        </w:r>
        <w:r w:rsidR="009A2260">
          <w:rPr>
            <w:noProof/>
            <w:webHidden/>
          </w:rPr>
          <w:fldChar w:fldCharType="begin"/>
        </w:r>
        <w:r w:rsidR="009A2260">
          <w:rPr>
            <w:noProof/>
            <w:webHidden/>
          </w:rPr>
          <w:instrText xml:space="preserve"> PAGEREF _Toc158906103 \h </w:instrText>
        </w:r>
        <w:r w:rsidR="009A2260">
          <w:rPr>
            <w:noProof/>
            <w:webHidden/>
          </w:rPr>
        </w:r>
        <w:r w:rsidR="009A2260">
          <w:rPr>
            <w:noProof/>
            <w:webHidden/>
          </w:rPr>
          <w:fldChar w:fldCharType="separate"/>
        </w:r>
        <w:r w:rsidR="00E007C1">
          <w:rPr>
            <w:noProof/>
            <w:webHidden/>
          </w:rPr>
          <w:t>158</w:t>
        </w:r>
        <w:r w:rsidR="009A2260">
          <w:rPr>
            <w:noProof/>
            <w:webHidden/>
          </w:rPr>
          <w:fldChar w:fldCharType="end"/>
        </w:r>
      </w:hyperlink>
    </w:p>
    <w:p w14:paraId="70BBCBF7" w14:textId="5C2F9F4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4" w:history="1">
        <w:r w:rsidR="009A2260" w:rsidRPr="000F2745">
          <w:rPr>
            <w:rStyle w:val="Hyperlink"/>
            <w:rFonts w:ascii="Arial" w:hAnsi="Arial" w:cs="Arial"/>
            <w:noProof/>
          </w:rPr>
          <w:t>10.12.5.1 Brief Description</w:t>
        </w:r>
        <w:r w:rsidR="009A2260">
          <w:rPr>
            <w:noProof/>
            <w:webHidden/>
          </w:rPr>
          <w:tab/>
        </w:r>
        <w:r w:rsidR="009A2260">
          <w:rPr>
            <w:noProof/>
            <w:webHidden/>
          </w:rPr>
          <w:fldChar w:fldCharType="begin"/>
        </w:r>
        <w:r w:rsidR="009A2260">
          <w:rPr>
            <w:noProof/>
            <w:webHidden/>
          </w:rPr>
          <w:instrText xml:space="preserve"> PAGEREF _Toc158906104 \h </w:instrText>
        </w:r>
        <w:r w:rsidR="009A2260">
          <w:rPr>
            <w:noProof/>
            <w:webHidden/>
          </w:rPr>
        </w:r>
        <w:r w:rsidR="009A2260">
          <w:rPr>
            <w:noProof/>
            <w:webHidden/>
          </w:rPr>
          <w:fldChar w:fldCharType="separate"/>
        </w:r>
        <w:r w:rsidR="00E007C1">
          <w:rPr>
            <w:noProof/>
            <w:webHidden/>
          </w:rPr>
          <w:t>158</w:t>
        </w:r>
        <w:r w:rsidR="009A2260">
          <w:rPr>
            <w:noProof/>
            <w:webHidden/>
          </w:rPr>
          <w:fldChar w:fldCharType="end"/>
        </w:r>
      </w:hyperlink>
    </w:p>
    <w:p w14:paraId="6F8CA87B" w14:textId="09167B6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5" w:history="1">
        <w:r w:rsidR="009A2260" w:rsidRPr="000F2745">
          <w:rPr>
            <w:rStyle w:val="Hyperlink"/>
            <w:rFonts w:ascii="Arial" w:hAnsi="Arial" w:cs="Arial"/>
            <w:noProof/>
          </w:rPr>
          <w:t>10.12.5.2 List of HLRs allocated</w:t>
        </w:r>
        <w:r w:rsidR="009A2260">
          <w:rPr>
            <w:noProof/>
            <w:webHidden/>
          </w:rPr>
          <w:tab/>
        </w:r>
        <w:r w:rsidR="009A2260">
          <w:rPr>
            <w:noProof/>
            <w:webHidden/>
          </w:rPr>
          <w:fldChar w:fldCharType="begin"/>
        </w:r>
        <w:r w:rsidR="009A2260">
          <w:rPr>
            <w:noProof/>
            <w:webHidden/>
          </w:rPr>
          <w:instrText xml:space="preserve"> PAGEREF _Toc158906105 \h </w:instrText>
        </w:r>
        <w:r w:rsidR="009A2260">
          <w:rPr>
            <w:noProof/>
            <w:webHidden/>
          </w:rPr>
        </w:r>
        <w:r w:rsidR="009A2260">
          <w:rPr>
            <w:noProof/>
            <w:webHidden/>
          </w:rPr>
          <w:fldChar w:fldCharType="separate"/>
        </w:r>
        <w:r w:rsidR="00E007C1">
          <w:rPr>
            <w:noProof/>
            <w:webHidden/>
          </w:rPr>
          <w:t>158</w:t>
        </w:r>
        <w:r w:rsidR="009A2260">
          <w:rPr>
            <w:noProof/>
            <w:webHidden/>
          </w:rPr>
          <w:fldChar w:fldCharType="end"/>
        </w:r>
      </w:hyperlink>
    </w:p>
    <w:p w14:paraId="02286A4D" w14:textId="3DECED3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6" w:history="1">
        <w:r w:rsidR="009A2260" w:rsidRPr="000F2745">
          <w:rPr>
            <w:rStyle w:val="Hyperlink"/>
            <w:rFonts w:ascii="Arial" w:hAnsi="Arial" w:cs="Arial"/>
            <w:noProof/>
          </w:rPr>
          <w:t>10.12.5.3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_Toc158906106 \h </w:instrText>
        </w:r>
        <w:r w:rsidR="009A2260">
          <w:rPr>
            <w:noProof/>
            <w:webHidden/>
          </w:rPr>
        </w:r>
        <w:r w:rsidR="009A2260">
          <w:rPr>
            <w:noProof/>
            <w:webHidden/>
          </w:rPr>
          <w:fldChar w:fldCharType="separate"/>
        </w:r>
        <w:r w:rsidR="00E007C1">
          <w:rPr>
            <w:noProof/>
            <w:webHidden/>
          </w:rPr>
          <w:t>158</w:t>
        </w:r>
        <w:r w:rsidR="009A2260">
          <w:rPr>
            <w:noProof/>
            <w:webHidden/>
          </w:rPr>
          <w:fldChar w:fldCharType="end"/>
        </w:r>
      </w:hyperlink>
    </w:p>
    <w:p w14:paraId="6382C9F0" w14:textId="5354E6F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7" w:history="1">
        <w:r w:rsidR="009A2260" w:rsidRPr="000F2745">
          <w:rPr>
            <w:rStyle w:val="Hyperlink"/>
            <w:rFonts w:ascii="Arial" w:hAnsi="Arial" w:cs="Arial"/>
            <w:noProof/>
          </w:rPr>
          <w:t>10.12.5.4 Parameter list (Input/Output)</w:t>
        </w:r>
        <w:r w:rsidR="009A2260">
          <w:rPr>
            <w:noProof/>
            <w:webHidden/>
          </w:rPr>
          <w:tab/>
        </w:r>
        <w:r w:rsidR="009A2260">
          <w:rPr>
            <w:noProof/>
            <w:webHidden/>
          </w:rPr>
          <w:fldChar w:fldCharType="begin"/>
        </w:r>
        <w:r w:rsidR="009A2260">
          <w:rPr>
            <w:noProof/>
            <w:webHidden/>
          </w:rPr>
          <w:instrText xml:space="preserve"> PAGEREF _Toc158906107 \h </w:instrText>
        </w:r>
        <w:r w:rsidR="009A2260">
          <w:rPr>
            <w:noProof/>
            <w:webHidden/>
          </w:rPr>
        </w:r>
        <w:r w:rsidR="009A2260">
          <w:rPr>
            <w:noProof/>
            <w:webHidden/>
          </w:rPr>
          <w:fldChar w:fldCharType="separate"/>
        </w:r>
        <w:r w:rsidR="00E007C1">
          <w:rPr>
            <w:noProof/>
            <w:webHidden/>
          </w:rPr>
          <w:t>158</w:t>
        </w:r>
        <w:r w:rsidR="009A2260">
          <w:rPr>
            <w:noProof/>
            <w:webHidden/>
          </w:rPr>
          <w:fldChar w:fldCharType="end"/>
        </w:r>
      </w:hyperlink>
    </w:p>
    <w:p w14:paraId="2B89DE59" w14:textId="2776859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8" w:history="1">
        <w:r w:rsidR="009A2260" w:rsidRPr="000F2745">
          <w:rPr>
            <w:rStyle w:val="Hyperlink"/>
            <w:rFonts w:ascii="Arial" w:hAnsi="Arial" w:cs="Arial"/>
            <w:noProof/>
          </w:rPr>
          <w:t>10.12.5.5 Return Value</w:t>
        </w:r>
        <w:r w:rsidR="009A2260">
          <w:rPr>
            <w:noProof/>
            <w:webHidden/>
          </w:rPr>
          <w:tab/>
        </w:r>
        <w:r w:rsidR="009A2260">
          <w:rPr>
            <w:noProof/>
            <w:webHidden/>
          </w:rPr>
          <w:fldChar w:fldCharType="begin"/>
        </w:r>
        <w:r w:rsidR="009A2260">
          <w:rPr>
            <w:noProof/>
            <w:webHidden/>
          </w:rPr>
          <w:instrText xml:space="preserve"> PAGEREF _Toc158906108 \h </w:instrText>
        </w:r>
        <w:r w:rsidR="009A2260">
          <w:rPr>
            <w:noProof/>
            <w:webHidden/>
          </w:rPr>
        </w:r>
        <w:r w:rsidR="009A2260">
          <w:rPr>
            <w:noProof/>
            <w:webHidden/>
          </w:rPr>
          <w:fldChar w:fldCharType="separate"/>
        </w:r>
        <w:r w:rsidR="00E007C1">
          <w:rPr>
            <w:noProof/>
            <w:webHidden/>
          </w:rPr>
          <w:t>159</w:t>
        </w:r>
        <w:r w:rsidR="009A2260">
          <w:rPr>
            <w:noProof/>
            <w:webHidden/>
          </w:rPr>
          <w:fldChar w:fldCharType="end"/>
        </w:r>
      </w:hyperlink>
    </w:p>
    <w:p w14:paraId="6323C4DC" w14:textId="6138433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09" w:history="1">
        <w:r w:rsidR="009A2260" w:rsidRPr="000F2745">
          <w:rPr>
            <w:rStyle w:val="Hyperlink"/>
            <w:rFonts w:ascii="Arial" w:hAnsi="Arial" w:cs="Arial"/>
            <w:noProof/>
          </w:rPr>
          <w:t>10.12.5.6 Other CSUs called by this CSU</w:t>
        </w:r>
        <w:r w:rsidR="009A2260">
          <w:rPr>
            <w:noProof/>
            <w:webHidden/>
          </w:rPr>
          <w:tab/>
        </w:r>
        <w:r w:rsidR="009A2260">
          <w:rPr>
            <w:noProof/>
            <w:webHidden/>
          </w:rPr>
          <w:fldChar w:fldCharType="begin"/>
        </w:r>
        <w:r w:rsidR="009A2260">
          <w:rPr>
            <w:noProof/>
            <w:webHidden/>
          </w:rPr>
          <w:instrText xml:space="preserve"> PAGEREF _Toc158906109 \h </w:instrText>
        </w:r>
        <w:r w:rsidR="009A2260">
          <w:rPr>
            <w:noProof/>
            <w:webHidden/>
          </w:rPr>
        </w:r>
        <w:r w:rsidR="009A2260">
          <w:rPr>
            <w:noProof/>
            <w:webHidden/>
          </w:rPr>
          <w:fldChar w:fldCharType="separate"/>
        </w:r>
        <w:r w:rsidR="00E007C1">
          <w:rPr>
            <w:noProof/>
            <w:webHidden/>
          </w:rPr>
          <w:t>159</w:t>
        </w:r>
        <w:r w:rsidR="009A2260">
          <w:rPr>
            <w:noProof/>
            <w:webHidden/>
          </w:rPr>
          <w:fldChar w:fldCharType="end"/>
        </w:r>
      </w:hyperlink>
    </w:p>
    <w:p w14:paraId="6E442587" w14:textId="5F9DEFD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10" w:history="1">
        <w:r w:rsidR="009A2260" w:rsidRPr="000F2745">
          <w:rPr>
            <w:rStyle w:val="Hyperlink"/>
            <w:rFonts w:ascii="Arial" w:hAnsi="Arial" w:cs="Arial"/>
            <w:noProof/>
          </w:rPr>
          <w:t>10.12.5.7 Description of list of LLRs allocated</w:t>
        </w:r>
        <w:r w:rsidR="009A2260">
          <w:rPr>
            <w:noProof/>
            <w:webHidden/>
          </w:rPr>
          <w:tab/>
        </w:r>
        <w:r w:rsidR="009A2260">
          <w:rPr>
            <w:noProof/>
            <w:webHidden/>
          </w:rPr>
          <w:fldChar w:fldCharType="begin"/>
        </w:r>
        <w:r w:rsidR="009A2260">
          <w:rPr>
            <w:noProof/>
            <w:webHidden/>
          </w:rPr>
          <w:instrText xml:space="preserve"> PAGEREF _Toc158906110 \h </w:instrText>
        </w:r>
        <w:r w:rsidR="009A2260">
          <w:rPr>
            <w:noProof/>
            <w:webHidden/>
          </w:rPr>
        </w:r>
        <w:r w:rsidR="009A2260">
          <w:rPr>
            <w:noProof/>
            <w:webHidden/>
          </w:rPr>
          <w:fldChar w:fldCharType="separate"/>
        </w:r>
        <w:r w:rsidR="00E007C1">
          <w:rPr>
            <w:noProof/>
            <w:webHidden/>
          </w:rPr>
          <w:t>159</w:t>
        </w:r>
        <w:r w:rsidR="009A2260">
          <w:rPr>
            <w:noProof/>
            <w:webHidden/>
          </w:rPr>
          <w:fldChar w:fldCharType="end"/>
        </w:r>
      </w:hyperlink>
    </w:p>
    <w:p w14:paraId="4760A4AD" w14:textId="2EC261F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11" w:history="1">
        <w:r w:rsidR="009A2260" w:rsidRPr="000F2745">
          <w:rPr>
            <w:rStyle w:val="Hyperlink"/>
            <w:rFonts w:ascii="Arial" w:hAnsi="Arial" w:cs="Arial"/>
            <w:noProof/>
          </w:rPr>
          <w:t>10.12.5.7.1 daucmfpbit-PbitCheck-LLR-001</w:t>
        </w:r>
        <w:r w:rsidR="009A2260">
          <w:rPr>
            <w:noProof/>
            <w:webHidden/>
          </w:rPr>
          <w:tab/>
        </w:r>
        <w:r w:rsidR="009A2260">
          <w:rPr>
            <w:noProof/>
            <w:webHidden/>
          </w:rPr>
          <w:fldChar w:fldCharType="begin"/>
        </w:r>
        <w:r w:rsidR="009A2260">
          <w:rPr>
            <w:noProof/>
            <w:webHidden/>
          </w:rPr>
          <w:instrText xml:space="preserve"> PAGEREF _Toc158906111 \h </w:instrText>
        </w:r>
        <w:r w:rsidR="009A2260">
          <w:rPr>
            <w:noProof/>
            <w:webHidden/>
          </w:rPr>
        </w:r>
        <w:r w:rsidR="009A2260">
          <w:rPr>
            <w:noProof/>
            <w:webHidden/>
          </w:rPr>
          <w:fldChar w:fldCharType="separate"/>
        </w:r>
        <w:r w:rsidR="00E007C1">
          <w:rPr>
            <w:noProof/>
            <w:webHidden/>
          </w:rPr>
          <w:t>159</w:t>
        </w:r>
        <w:r w:rsidR="009A2260">
          <w:rPr>
            <w:noProof/>
            <w:webHidden/>
          </w:rPr>
          <w:fldChar w:fldCharType="end"/>
        </w:r>
      </w:hyperlink>
    </w:p>
    <w:p w14:paraId="619A6BC5" w14:textId="54C854A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12" w:history="1">
        <w:r w:rsidR="009A2260" w:rsidRPr="000F2745">
          <w:rPr>
            <w:rStyle w:val="Hyperlink"/>
            <w:rFonts w:ascii="Arial" w:hAnsi="Arial" w:cs="Arial"/>
            <w:noProof/>
          </w:rPr>
          <w:t>10.12.5.7.2 daucmfpbit-PbitCheck-LLR-002</w:t>
        </w:r>
        <w:r w:rsidR="009A2260">
          <w:rPr>
            <w:noProof/>
            <w:webHidden/>
          </w:rPr>
          <w:tab/>
        </w:r>
        <w:r w:rsidR="009A2260">
          <w:rPr>
            <w:noProof/>
            <w:webHidden/>
          </w:rPr>
          <w:fldChar w:fldCharType="begin"/>
        </w:r>
        <w:r w:rsidR="009A2260">
          <w:rPr>
            <w:noProof/>
            <w:webHidden/>
          </w:rPr>
          <w:instrText xml:space="preserve"> PAGEREF _Toc158906112 \h </w:instrText>
        </w:r>
        <w:r w:rsidR="009A2260">
          <w:rPr>
            <w:noProof/>
            <w:webHidden/>
          </w:rPr>
        </w:r>
        <w:r w:rsidR="009A2260">
          <w:rPr>
            <w:noProof/>
            <w:webHidden/>
          </w:rPr>
          <w:fldChar w:fldCharType="separate"/>
        </w:r>
        <w:r w:rsidR="00E007C1">
          <w:rPr>
            <w:noProof/>
            <w:webHidden/>
          </w:rPr>
          <w:t>159</w:t>
        </w:r>
        <w:r w:rsidR="009A2260">
          <w:rPr>
            <w:noProof/>
            <w:webHidden/>
          </w:rPr>
          <w:fldChar w:fldCharType="end"/>
        </w:r>
      </w:hyperlink>
    </w:p>
    <w:p w14:paraId="7C25461F" w14:textId="44AE2AF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13" w:history="1">
        <w:r w:rsidR="009A2260" w:rsidRPr="000F2745">
          <w:rPr>
            <w:rStyle w:val="Hyperlink"/>
            <w:rFonts w:ascii="Arial" w:hAnsi="Arial" w:cs="Arial"/>
            <w:noProof/>
          </w:rPr>
          <w:t>10.12.5.7.3 daucmfpbit-PbitCheck-LLR-005</w:t>
        </w:r>
        <w:r w:rsidR="009A2260">
          <w:rPr>
            <w:noProof/>
            <w:webHidden/>
          </w:rPr>
          <w:tab/>
        </w:r>
        <w:r w:rsidR="009A2260">
          <w:rPr>
            <w:noProof/>
            <w:webHidden/>
          </w:rPr>
          <w:fldChar w:fldCharType="begin"/>
        </w:r>
        <w:r w:rsidR="009A2260">
          <w:rPr>
            <w:noProof/>
            <w:webHidden/>
          </w:rPr>
          <w:instrText xml:space="preserve"> PAGEREF _Toc158906113 \h </w:instrText>
        </w:r>
        <w:r w:rsidR="009A2260">
          <w:rPr>
            <w:noProof/>
            <w:webHidden/>
          </w:rPr>
        </w:r>
        <w:r w:rsidR="009A2260">
          <w:rPr>
            <w:noProof/>
            <w:webHidden/>
          </w:rPr>
          <w:fldChar w:fldCharType="separate"/>
        </w:r>
        <w:r w:rsidR="00E007C1">
          <w:rPr>
            <w:noProof/>
            <w:webHidden/>
          </w:rPr>
          <w:t>159</w:t>
        </w:r>
        <w:r w:rsidR="009A2260">
          <w:rPr>
            <w:noProof/>
            <w:webHidden/>
          </w:rPr>
          <w:fldChar w:fldCharType="end"/>
        </w:r>
      </w:hyperlink>
    </w:p>
    <w:p w14:paraId="3D000022" w14:textId="29AC7B10"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114" w:history="1">
        <w:r w:rsidR="009A2260" w:rsidRPr="000F2745">
          <w:rPr>
            <w:rStyle w:val="Hyperlink"/>
            <w:noProof/>
          </w:rPr>
          <w:t>10.13 daucmfrevno</w:t>
        </w:r>
        <w:r w:rsidR="009A2260">
          <w:rPr>
            <w:noProof/>
            <w:webHidden/>
          </w:rPr>
          <w:tab/>
        </w:r>
        <w:r w:rsidR="009A2260">
          <w:rPr>
            <w:noProof/>
            <w:webHidden/>
          </w:rPr>
          <w:fldChar w:fldCharType="begin"/>
        </w:r>
        <w:r w:rsidR="009A2260">
          <w:rPr>
            <w:noProof/>
            <w:webHidden/>
          </w:rPr>
          <w:instrText xml:space="preserve"> PAGEREF _Toc158906114 \h </w:instrText>
        </w:r>
        <w:r w:rsidR="009A2260">
          <w:rPr>
            <w:noProof/>
            <w:webHidden/>
          </w:rPr>
        </w:r>
        <w:r w:rsidR="009A2260">
          <w:rPr>
            <w:noProof/>
            <w:webHidden/>
          </w:rPr>
          <w:fldChar w:fldCharType="separate"/>
        </w:r>
        <w:r w:rsidR="00E007C1">
          <w:rPr>
            <w:noProof/>
            <w:webHidden/>
          </w:rPr>
          <w:t>159</w:t>
        </w:r>
        <w:r w:rsidR="009A2260">
          <w:rPr>
            <w:noProof/>
            <w:webHidden/>
          </w:rPr>
          <w:fldChar w:fldCharType="end"/>
        </w:r>
      </w:hyperlink>
    </w:p>
    <w:p w14:paraId="4411EF58" w14:textId="06C6D40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15" w:history="1">
        <w:r w:rsidR="009A2260" w:rsidRPr="000F2745">
          <w:rPr>
            <w:rStyle w:val="Hyperlink"/>
            <w:noProof/>
          </w:rPr>
          <w:t>10.13.1 Brief Description</w:t>
        </w:r>
        <w:r w:rsidR="009A2260">
          <w:rPr>
            <w:noProof/>
            <w:webHidden/>
          </w:rPr>
          <w:tab/>
        </w:r>
        <w:r w:rsidR="009A2260">
          <w:rPr>
            <w:noProof/>
            <w:webHidden/>
          </w:rPr>
          <w:fldChar w:fldCharType="begin"/>
        </w:r>
        <w:r w:rsidR="009A2260">
          <w:rPr>
            <w:noProof/>
            <w:webHidden/>
          </w:rPr>
          <w:instrText xml:space="preserve"> PAGEREF _Toc158906115 \h </w:instrText>
        </w:r>
        <w:r w:rsidR="009A2260">
          <w:rPr>
            <w:noProof/>
            <w:webHidden/>
          </w:rPr>
        </w:r>
        <w:r w:rsidR="009A2260">
          <w:rPr>
            <w:noProof/>
            <w:webHidden/>
          </w:rPr>
          <w:fldChar w:fldCharType="separate"/>
        </w:r>
        <w:r w:rsidR="00E007C1">
          <w:rPr>
            <w:noProof/>
            <w:webHidden/>
          </w:rPr>
          <w:t>160</w:t>
        </w:r>
        <w:r w:rsidR="009A2260">
          <w:rPr>
            <w:noProof/>
            <w:webHidden/>
          </w:rPr>
          <w:fldChar w:fldCharType="end"/>
        </w:r>
      </w:hyperlink>
    </w:p>
    <w:p w14:paraId="7F17D862" w14:textId="4C0893F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16" w:history="1">
        <w:r w:rsidR="009A2260" w:rsidRPr="000F2745">
          <w:rPr>
            <w:rStyle w:val="Hyperlink"/>
            <w:noProof/>
          </w:rPr>
          <w:t>10.13.2 List of HLRs allocated</w:t>
        </w:r>
        <w:r w:rsidR="009A2260">
          <w:rPr>
            <w:noProof/>
            <w:webHidden/>
          </w:rPr>
          <w:tab/>
        </w:r>
        <w:r w:rsidR="009A2260">
          <w:rPr>
            <w:noProof/>
            <w:webHidden/>
          </w:rPr>
          <w:fldChar w:fldCharType="begin"/>
        </w:r>
        <w:r w:rsidR="009A2260">
          <w:rPr>
            <w:noProof/>
            <w:webHidden/>
          </w:rPr>
          <w:instrText xml:space="preserve"> PAGEREF _Toc158906116 \h </w:instrText>
        </w:r>
        <w:r w:rsidR="009A2260">
          <w:rPr>
            <w:noProof/>
            <w:webHidden/>
          </w:rPr>
        </w:r>
        <w:r w:rsidR="009A2260">
          <w:rPr>
            <w:noProof/>
            <w:webHidden/>
          </w:rPr>
          <w:fldChar w:fldCharType="separate"/>
        </w:r>
        <w:r w:rsidR="00E007C1">
          <w:rPr>
            <w:noProof/>
            <w:webHidden/>
          </w:rPr>
          <w:t>160</w:t>
        </w:r>
        <w:r w:rsidR="009A2260">
          <w:rPr>
            <w:noProof/>
            <w:webHidden/>
          </w:rPr>
          <w:fldChar w:fldCharType="end"/>
        </w:r>
      </w:hyperlink>
    </w:p>
    <w:p w14:paraId="50D52A80" w14:textId="72EF09B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17" w:history="1">
        <w:r w:rsidR="009A2260" w:rsidRPr="000F2745">
          <w:rPr>
            <w:rStyle w:val="Hyperlink"/>
            <w:noProof/>
          </w:rPr>
          <w:t>10.13.3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_Toc158906117 \h </w:instrText>
        </w:r>
        <w:r w:rsidR="009A2260">
          <w:rPr>
            <w:noProof/>
            <w:webHidden/>
          </w:rPr>
        </w:r>
        <w:r w:rsidR="009A2260">
          <w:rPr>
            <w:noProof/>
            <w:webHidden/>
          </w:rPr>
          <w:fldChar w:fldCharType="separate"/>
        </w:r>
        <w:r w:rsidR="00E007C1">
          <w:rPr>
            <w:noProof/>
            <w:webHidden/>
          </w:rPr>
          <w:t>160</w:t>
        </w:r>
        <w:r w:rsidR="009A2260">
          <w:rPr>
            <w:noProof/>
            <w:webHidden/>
          </w:rPr>
          <w:fldChar w:fldCharType="end"/>
        </w:r>
      </w:hyperlink>
    </w:p>
    <w:p w14:paraId="1CCC56EE" w14:textId="72E49FF2"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18" w:history="1">
        <w:r w:rsidR="009A2260" w:rsidRPr="000F2745">
          <w:rPr>
            <w:rStyle w:val="Hyperlink"/>
            <w:noProof/>
          </w:rPr>
          <w:t>10.13.4 Parameter list (Input/Output)</w:t>
        </w:r>
        <w:r w:rsidR="009A2260">
          <w:rPr>
            <w:noProof/>
            <w:webHidden/>
          </w:rPr>
          <w:tab/>
        </w:r>
        <w:r w:rsidR="009A2260">
          <w:rPr>
            <w:noProof/>
            <w:webHidden/>
          </w:rPr>
          <w:fldChar w:fldCharType="begin"/>
        </w:r>
        <w:r w:rsidR="009A2260">
          <w:rPr>
            <w:noProof/>
            <w:webHidden/>
          </w:rPr>
          <w:instrText xml:space="preserve"> PAGEREF _Toc158906118 \h </w:instrText>
        </w:r>
        <w:r w:rsidR="009A2260">
          <w:rPr>
            <w:noProof/>
            <w:webHidden/>
          </w:rPr>
        </w:r>
        <w:r w:rsidR="009A2260">
          <w:rPr>
            <w:noProof/>
            <w:webHidden/>
          </w:rPr>
          <w:fldChar w:fldCharType="separate"/>
        </w:r>
        <w:r w:rsidR="00E007C1">
          <w:rPr>
            <w:noProof/>
            <w:webHidden/>
          </w:rPr>
          <w:t>160</w:t>
        </w:r>
        <w:r w:rsidR="009A2260">
          <w:rPr>
            <w:noProof/>
            <w:webHidden/>
          </w:rPr>
          <w:fldChar w:fldCharType="end"/>
        </w:r>
      </w:hyperlink>
    </w:p>
    <w:p w14:paraId="662FA78C" w14:textId="6C96B432"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19" w:history="1">
        <w:r w:rsidR="009A2260" w:rsidRPr="000F2745">
          <w:rPr>
            <w:rStyle w:val="Hyperlink"/>
            <w:noProof/>
          </w:rPr>
          <w:t>10.13.5 Return Value</w:t>
        </w:r>
        <w:r w:rsidR="009A2260">
          <w:rPr>
            <w:noProof/>
            <w:webHidden/>
          </w:rPr>
          <w:tab/>
        </w:r>
        <w:r w:rsidR="009A2260">
          <w:rPr>
            <w:noProof/>
            <w:webHidden/>
          </w:rPr>
          <w:fldChar w:fldCharType="begin"/>
        </w:r>
        <w:r w:rsidR="009A2260">
          <w:rPr>
            <w:noProof/>
            <w:webHidden/>
          </w:rPr>
          <w:instrText xml:space="preserve"> PAGEREF _Toc158906119 \h </w:instrText>
        </w:r>
        <w:r w:rsidR="009A2260">
          <w:rPr>
            <w:noProof/>
            <w:webHidden/>
          </w:rPr>
        </w:r>
        <w:r w:rsidR="009A2260">
          <w:rPr>
            <w:noProof/>
            <w:webHidden/>
          </w:rPr>
          <w:fldChar w:fldCharType="separate"/>
        </w:r>
        <w:r w:rsidR="00E007C1">
          <w:rPr>
            <w:noProof/>
            <w:webHidden/>
          </w:rPr>
          <w:t>160</w:t>
        </w:r>
        <w:r w:rsidR="009A2260">
          <w:rPr>
            <w:noProof/>
            <w:webHidden/>
          </w:rPr>
          <w:fldChar w:fldCharType="end"/>
        </w:r>
      </w:hyperlink>
    </w:p>
    <w:p w14:paraId="4D3BA3D0" w14:textId="4CB1AAE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20" w:history="1">
        <w:r w:rsidR="009A2260" w:rsidRPr="000F2745">
          <w:rPr>
            <w:rStyle w:val="Hyperlink"/>
            <w:noProof/>
          </w:rPr>
          <w:t>10.13.6 Other CSUs called by this CSU</w:t>
        </w:r>
        <w:r w:rsidR="009A2260">
          <w:rPr>
            <w:noProof/>
            <w:webHidden/>
          </w:rPr>
          <w:tab/>
        </w:r>
        <w:r w:rsidR="009A2260">
          <w:rPr>
            <w:noProof/>
            <w:webHidden/>
          </w:rPr>
          <w:fldChar w:fldCharType="begin"/>
        </w:r>
        <w:r w:rsidR="009A2260">
          <w:rPr>
            <w:noProof/>
            <w:webHidden/>
          </w:rPr>
          <w:instrText xml:space="preserve"> PAGEREF _Toc158906120 \h </w:instrText>
        </w:r>
        <w:r w:rsidR="009A2260">
          <w:rPr>
            <w:noProof/>
            <w:webHidden/>
          </w:rPr>
        </w:r>
        <w:r w:rsidR="009A2260">
          <w:rPr>
            <w:noProof/>
            <w:webHidden/>
          </w:rPr>
          <w:fldChar w:fldCharType="separate"/>
        </w:r>
        <w:r w:rsidR="00E007C1">
          <w:rPr>
            <w:noProof/>
            <w:webHidden/>
          </w:rPr>
          <w:t>160</w:t>
        </w:r>
        <w:r w:rsidR="009A2260">
          <w:rPr>
            <w:noProof/>
            <w:webHidden/>
          </w:rPr>
          <w:fldChar w:fldCharType="end"/>
        </w:r>
      </w:hyperlink>
    </w:p>
    <w:p w14:paraId="0408495E" w14:textId="323A2D1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21" w:history="1">
        <w:r w:rsidR="009A2260" w:rsidRPr="000F2745">
          <w:rPr>
            <w:rStyle w:val="Hyperlink"/>
            <w:noProof/>
          </w:rPr>
          <w:t>10.13.7 Description of list of LLRs allocated</w:t>
        </w:r>
        <w:r w:rsidR="009A2260">
          <w:rPr>
            <w:noProof/>
            <w:webHidden/>
          </w:rPr>
          <w:tab/>
        </w:r>
        <w:r w:rsidR="009A2260">
          <w:rPr>
            <w:noProof/>
            <w:webHidden/>
          </w:rPr>
          <w:fldChar w:fldCharType="begin"/>
        </w:r>
        <w:r w:rsidR="009A2260">
          <w:rPr>
            <w:noProof/>
            <w:webHidden/>
          </w:rPr>
          <w:instrText xml:space="preserve"> PAGEREF _Toc158906121 \h </w:instrText>
        </w:r>
        <w:r w:rsidR="009A2260">
          <w:rPr>
            <w:noProof/>
            <w:webHidden/>
          </w:rPr>
        </w:r>
        <w:r w:rsidR="009A2260">
          <w:rPr>
            <w:noProof/>
            <w:webHidden/>
          </w:rPr>
          <w:fldChar w:fldCharType="separate"/>
        </w:r>
        <w:r w:rsidR="00E007C1">
          <w:rPr>
            <w:noProof/>
            <w:webHidden/>
          </w:rPr>
          <w:t>160</w:t>
        </w:r>
        <w:r w:rsidR="009A2260">
          <w:rPr>
            <w:noProof/>
            <w:webHidden/>
          </w:rPr>
          <w:fldChar w:fldCharType="end"/>
        </w:r>
      </w:hyperlink>
    </w:p>
    <w:p w14:paraId="4CF356B7" w14:textId="5BFB846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22" w:history="1">
        <w:r w:rsidR="009A2260" w:rsidRPr="000F2745">
          <w:rPr>
            <w:rStyle w:val="Hyperlink"/>
            <w:rFonts w:ascii="Arial" w:hAnsi="Arial" w:cs="Arial"/>
            <w:noProof/>
          </w:rPr>
          <w:t>10.13.7.1 daucmfrevno-LLR-001</w:t>
        </w:r>
        <w:r w:rsidR="009A2260">
          <w:rPr>
            <w:noProof/>
            <w:webHidden/>
          </w:rPr>
          <w:tab/>
        </w:r>
        <w:r w:rsidR="009A2260">
          <w:rPr>
            <w:noProof/>
            <w:webHidden/>
          </w:rPr>
          <w:fldChar w:fldCharType="begin"/>
        </w:r>
        <w:r w:rsidR="009A2260">
          <w:rPr>
            <w:noProof/>
            <w:webHidden/>
          </w:rPr>
          <w:instrText xml:space="preserve"> PAGEREF _Toc158906122 \h </w:instrText>
        </w:r>
        <w:r w:rsidR="009A2260">
          <w:rPr>
            <w:noProof/>
            <w:webHidden/>
          </w:rPr>
        </w:r>
        <w:r w:rsidR="009A2260">
          <w:rPr>
            <w:noProof/>
            <w:webHidden/>
          </w:rPr>
          <w:fldChar w:fldCharType="separate"/>
        </w:r>
        <w:r w:rsidR="00E007C1">
          <w:rPr>
            <w:noProof/>
            <w:webHidden/>
          </w:rPr>
          <w:t>160</w:t>
        </w:r>
        <w:r w:rsidR="009A2260">
          <w:rPr>
            <w:noProof/>
            <w:webHidden/>
          </w:rPr>
          <w:fldChar w:fldCharType="end"/>
        </w:r>
      </w:hyperlink>
    </w:p>
    <w:p w14:paraId="2E5293D5" w14:textId="2C9AE8A4"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123" w:history="1">
        <w:r w:rsidR="009A2260" w:rsidRPr="000F2745">
          <w:rPr>
            <w:rStyle w:val="Hyperlink"/>
            <w:noProof/>
          </w:rPr>
          <w:t>10.14 daucmfrtc</w:t>
        </w:r>
        <w:r w:rsidR="009A2260">
          <w:rPr>
            <w:noProof/>
            <w:webHidden/>
          </w:rPr>
          <w:tab/>
        </w:r>
        <w:r w:rsidR="009A2260">
          <w:rPr>
            <w:noProof/>
            <w:webHidden/>
          </w:rPr>
          <w:fldChar w:fldCharType="begin"/>
        </w:r>
        <w:r w:rsidR="009A2260">
          <w:rPr>
            <w:noProof/>
            <w:webHidden/>
          </w:rPr>
          <w:instrText xml:space="preserve"> PAGEREF _Toc158906123 \h </w:instrText>
        </w:r>
        <w:r w:rsidR="009A2260">
          <w:rPr>
            <w:noProof/>
            <w:webHidden/>
          </w:rPr>
        </w:r>
        <w:r w:rsidR="009A2260">
          <w:rPr>
            <w:noProof/>
            <w:webHidden/>
          </w:rPr>
          <w:fldChar w:fldCharType="separate"/>
        </w:r>
        <w:r w:rsidR="00E007C1">
          <w:rPr>
            <w:noProof/>
            <w:webHidden/>
          </w:rPr>
          <w:t>161</w:t>
        </w:r>
        <w:r w:rsidR="009A2260">
          <w:rPr>
            <w:noProof/>
            <w:webHidden/>
          </w:rPr>
          <w:fldChar w:fldCharType="end"/>
        </w:r>
      </w:hyperlink>
    </w:p>
    <w:p w14:paraId="30FE14B1" w14:textId="7CE9084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24" w:history="1">
        <w:r w:rsidR="009A2260" w:rsidRPr="000F2745">
          <w:rPr>
            <w:rStyle w:val="Hyperlink"/>
            <w:noProof/>
          </w:rPr>
          <w:t>10.14.1 BBatteryLevelIsGood</w:t>
        </w:r>
        <w:r w:rsidR="009A2260">
          <w:rPr>
            <w:noProof/>
            <w:webHidden/>
          </w:rPr>
          <w:tab/>
        </w:r>
        <w:r w:rsidR="009A2260">
          <w:rPr>
            <w:noProof/>
            <w:webHidden/>
          </w:rPr>
          <w:fldChar w:fldCharType="begin"/>
        </w:r>
        <w:r w:rsidR="009A2260">
          <w:rPr>
            <w:noProof/>
            <w:webHidden/>
          </w:rPr>
          <w:instrText xml:space="preserve"> PAGEREF _Toc158906124 \h </w:instrText>
        </w:r>
        <w:r w:rsidR="009A2260">
          <w:rPr>
            <w:noProof/>
            <w:webHidden/>
          </w:rPr>
        </w:r>
        <w:r w:rsidR="009A2260">
          <w:rPr>
            <w:noProof/>
            <w:webHidden/>
          </w:rPr>
          <w:fldChar w:fldCharType="separate"/>
        </w:r>
        <w:r w:rsidR="00E007C1">
          <w:rPr>
            <w:noProof/>
            <w:webHidden/>
          </w:rPr>
          <w:t>161</w:t>
        </w:r>
        <w:r w:rsidR="009A2260">
          <w:rPr>
            <w:noProof/>
            <w:webHidden/>
          </w:rPr>
          <w:fldChar w:fldCharType="end"/>
        </w:r>
      </w:hyperlink>
    </w:p>
    <w:p w14:paraId="1E6C9AA0" w14:textId="173FF89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25" w:history="1">
        <w:r w:rsidR="009A2260" w:rsidRPr="000F2745">
          <w:rPr>
            <w:rStyle w:val="Hyperlink"/>
            <w:rFonts w:ascii="Arial" w:hAnsi="Arial" w:cs="Arial"/>
            <w:noProof/>
          </w:rPr>
          <w:t>10.14.1.1 Brief Description</w:t>
        </w:r>
        <w:r w:rsidR="009A2260">
          <w:rPr>
            <w:noProof/>
            <w:webHidden/>
          </w:rPr>
          <w:tab/>
        </w:r>
        <w:r w:rsidR="009A2260">
          <w:rPr>
            <w:noProof/>
            <w:webHidden/>
          </w:rPr>
          <w:fldChar w:fldCharType="begin"/>
        </w:r>
        <w:r w:rsidR="009A2260">
          <w:rPr>
            <w:noProof/>
            <w:webHidden/>
          </w:rPr>
          <w:instrText xml:space="preserve"> PAGEREF _Toc158906125 \h </w:instrText>
        </w:r>
        <w:r w:rsidR="009A2260">
          <w:rPr>
            <w:noProof/>
            <w:webHidden/>
          </w:rPr>
        </w:r>
        <w:r w:rsidR="009A2260">
          <w:rPr>
            <w:noProof/>
            <w:webHidden/>
          </w:rPr>
          <w:fldChar w:fldCharType="separate"/>
        </w:r>
        <w:r w:rsidR="00E007C1">
          <w:rPr>
            <w:noProof/>
            <w:webHidden/>
          </w:rPr>
          <w:t>161</w:t>
        </w:r>
        <w:r w:rsidR="009A2260">
          <w:rPr>
            <w:noProof/>
            <w:webHidden/>
          </w:rPr>
          <w:fldChar w:fldCharType="end"/>
        </w:r>
      </w:hyperlink>
    </w:p>
    <w:p w14:paraId="4774BB2D" w14:textId="58C7795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26" w:history="1">
        <w:r w:rsidR="009A2260" w:rsidRPr="000F2745">
          <w:rPr>
            <w:rStyle w:val="Hyperlink"/>
            <w:rFonts w:ascii="Arial" w:hAnsi="Arial" w:cs="Arial"/>
            <w:noProof/>
          </w:rPr>
          <w:t>10.14.1.2 List of HLRs allocated</w:t>
        </w:r>
        <w:r w:rsidR="009A2260">
          <w:rPr>
            <w:noProof/>
            <w:webHidden/>
          </w:rPr>
          <w:tab/>
        </w:r>
        <w:r w:rsidR="009A2260">
          <w:rPr>
            <w:noProof/>
            <w:webHidden/>
          </w:rPr>
          <w:fldChar w:fldCharType="begin"/>
        </w:r>
        <w:r w:rsidR="009A2260">
          <w:rPr>
            <w:noProof/>
            <w:webHidden/>
          </w:rPr>
          <w:instrText xml:space="preserve"> PAGEREF _Toc158906126 \h </w:instrText>
        </w:r>
        <w:r w:rsidR="009A2260">
          <w:rPr>
            <w:noProof/>
            <w:webHidden/>
          </w:rPr>
        </w:r>
        <w:r w:rsidR="009A2260">
          <w:rPr>
            <w:noProof/>
            <w:webHidden/>
          </w:rPr>
          <w:fldChar w:fldCharType="separate"/>
        </w:r>
        <w:r w:rsidR="00E007C1">
          <w:rPr>
            <w:noProof/>
            <w:webHidden/>
          </w:rPr>
          <w:t>161</w:t>
        </w:r>
        <w:r w:rsidR="009A2260">
          <w:rPr>
            <w:noProof/>
            <w:webHidden/>
          </w:rPr>
          <w:fldChar w:fldCharType="end"/>
        </w:r>
      </w:hyperlink>
    </w:p>
    <w:p w14:paraId="643D7906" w14:textId="75E3342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27" w:history="1">
        <w:r w:rsidR="009A2260" w:rsidRPr="000F2745">
          <w:rPr>
            <w:rStyle w:val="Hyperlink"/>
            <w:rFonts w:ascii="Arial" w:hAnsi="Arial" w:cs="Arial"/>
            <w:noProof/>
          </w:rPr>
          <w:t>10.14.1.3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_Toc158906127 \h </w:instrText>
        </w:r>
        <w:r w:rsidR="009A2260">
          <w:rPr>
            <w:noProof/>
            <w:webHidden/>
          </w:rPr>
        </w:r>
        <w:r w:rsidR="009A2260">
          <w:rPr>
            <w:noProof/>
            <w:webHidden/>
          </w:rPr>
          <w:fldChar w:fldCharType="separate"/>
        </w:r>
        <w:r w:rsidR="00E007C1">
          <w:rPr>
            <w:noProof/>
            <w:webHidden/>
          </w:rPr>
          <w:t>161</w:t>
        </w:r>
        <w:r w:rsidR="009A2260">
          <w:rPr>
            <w:noProof/>
            <w:webHidden/>
          </w:rPr>
          <w:fldChar w:fldCharType="end"/>
        </w:r>
      </w:hyperlink>
    </w:p>
    <w:p w14:paraId="2558C68E" w14:textId="58FBB58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28" w:history="1">
        <w:r w:rsidR="009A2260" w:rsidRPr="000F2745">
          <w:rPr>
            <w:rStyle w:val="Hyperlink"/>
            <w:rFonts w:ascii="Arial" w:hAnsi="Arial" w:cs="Arial"/>
            <w:noProof/>
          </w:rPr>
          <w:t>10.14.1.4 Parameter list (Input/Output)</w:t>
        </w:r>
        <w:r w:rsidR="009A2260">
          <w:rPr>
            <w:noProof/>
            <w:webHidden/>
          </w:rPr>
          <w:tab/>
        </w:r>
        <w:r w:rsidR="009A2260">
          <w:rPr>
            <w:noProof/>
            <w:webHidden/>
          </w:rPr>
          <w:fldChar w:fldCharType="begin"/>
        </w:r>
        <w:r w:rsidR="009A2260">
          <w:rPr>
            <w:noProof/>
            <w:webHidden/>
          </w:rPr>
          <w:instrText xml:space="preserve"> PAGEREF _Toc158906128 \h </w:instrText>
        </w:r>
        <w:r w:rsidR="009A2260">
          <w:rPr>
            <w:noProof/>
            <w:webHidden/>
          </w:rPr>
        </w:r>
        <w:r w:rsidR="009A2260">
          <w:rPr>
            <w:noProof/>
            <w:webHidden/>
          </w:rPr>
          <w:fldChar w:fldCharType="separate"/>
        </w:r>
        <w:r w:rsidR="00E007C1">
          <w:rPr>
            <w:noProof/>
            <w:webHidden/>
          </w:rPr>
          <w:t>161</w:t>
        </w:r>
        <w:r w:rsidR="009A2260">
          <w:rPr>
            <w:noProof/>
            <w:webHidden/>
          </w:rPr>
          <w:fldChar w:fldCharType="end"/>
        </w:r>
      </w:hyperlink>
    </w:p>
    <w:p w14:paraId="59C5F43A" w14:textId="203B84E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29" w:history="1">
        <w:r w:rsidR="009A2260" w:rsidRPr="000F2745">
          <w:rPr>
            <w:rStyle w:val="Hyperlink"/>
            <w:rFonts w:ascii="Arial" w:hAnsi="Arial" w:cs="Arial"/>
            <w:noProof/>
          </w:rPr>
          <w:t>10.14.1.5 Return Value</w:t>
        </w:r>
        <w:r w:rsidR="009A2260">
          <w:rPr>
            <w:noProof/>
            <w:webHidden/>
          </w:rPr>
          <w:tab/>
        </w:r>
        <w:r w:rsidR="009A2260">
          <w:rPr>
            <w:noProof/>
            <w:webHidden/>
          </w:rPr>
          <w:fldChar w:fldCharType="begin"/>
        </w:r>
        <w:r w:rsidR="009A2260">
          <w:rPr>
            <w:noProof/>
            <w:webHidden/>
          </w:rPr>
          <w:instrText xml:space="preserve"> PAGEREF _Toc158906129 \h </w:instrText>
        </w:r>
        <w:r w:rsidR="009A2260">
          <w:rPr>
            <w:noProof/>
            <w:webHidden/>
          </w:rPr>
        </w:r>
        <w:r w:rsidR="009A2260">
          <w:rPr>
            <w:noProof/>
            <w:webHidden/>
          </w:rPr>
          <w:fldChar w:fldCharType="separate"/>
        </w:r>
        <w:r w:rsidR="00E007C1">
          <w:rPr>
            <w:noProof/>
            <w:webHidden/>
          </w:rPr>
          <w:t>161</w:t>
        </w:r>
        <w:r w:rsidR="009A2260">
          <w:rPr>
            <w:noProof/>
            <w:webHidden/>
          </w:rPr>
          <w:fldChar w:fldCharType="end"/>
        </w:r>
      </w:hyperlink>
    </w:p>
    <w:p w14:paraId="1A372938" w14:textId="6DC92DC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0" w:history="1">
        <w:r w:rsidR="009A2260" w:rsidRPr="000F2745">
          <w:rPr>
            <w:rStyle w:val="Hyperlink"/>
            <w:rFonts w:ascii="Arial" w:hAnsi="Arial" w:cs="Arial"/>
            <w:noProof/>
          </w:rPr>
          <w:t>10.14.1.6 Other CSUs called by this CSU</w:t>
        </w:r>
        <w:r w:rsidR="009A2260">
          <w:rPr>
            <w:noProof/>
            <w:webHidden/>
          </w:rPr>
          <w:tab/>
        </w:r>
        <w:r w:rsidR="009A2260">
          <w:rPr>
            <w:noProof/>
            <w:webHidden/>
          </w:rPr>
          <w:fldChar w:fldCharType="begin"/>
        </w:r>
        <w:r w:rsidR="009A2260">
          <w:rPr>
            <w:noProof/>
            <w:webHidden/>
          </w:rPr>
          <w:instrText xml:space="preserve"> PAGEREF _Toc158906130 \h </w:instrText>
        </w:r>
        <w:r w:rsidR="009A2260">
          <w:rPr>
            <w:noProof/>
            <w:webHidden/>
          </w:rPr>
        </w:r>
        <w:r w:rsidR="009A2260">
          <w:rPr>
            <w:noProof/>
            <w:webHidden/>
          </w:rPr>
          <w:fldChar w:fldCharType="separate"/>
        </w:r>
        <w:r w:rsidR="00E007C1">
          <w:rPr>
            <w:noProof/>
            <w:webHidden/>
          </w:rPr>
          <w:t>161</w:t>
        </w:r>
        <w:r w:rsidR="009A2260">
          <w:rPr>
            <w:noProof/>
            <w:webHidden/>
          </w:rPr>
          <w:fldChar w:fldCharType="end"/>
        </w:r>
      </w:hyperlink>
    </w:p>
    <w:p w14:paraId="5134FC25" w14:textId="75FD88A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1" w:history="1">
        <w:r w:rsidR="009A2260" w:rsidRPr="000F2745">
          <w:rPr>
            <w:rStyle w:val="Hyperlink"/>
            <w:rFonts w:ascii="Arial" w:hAnsi="Arial" w:cs="Arial"/>
            <w:noProof/>
          </w:rPr>
          <w:t>10.14.1.7 Description of list of LLRs allocated</w:t>
        </w:r>
        <w:r w:rsidR="009A2260">
          <w:rPr>
            <w:noProof/>
            <w:webHidden/>
          </w:rPr>
          <w:tab/>
        </w:r>
        <w:r w:rsidR="009A2260">
          <w:rPr>
            <w:noProof/>
            <w:webHidden/>
          </w:rPr>
          <w:fldChar w:fldCharType="begin"/>
        </w:r>
        <w:r w:rsidR="009A2260">
          <w:rPr>
            <w:noProof/>
            <w:webHidden/>
          </w:rPr>
          <w:instrText xml:space="preserve"> PAGEREF _Toc158906131 \h </w:instrText>
        </w:r>
        <w:r w:rsidR="009A2260">
          <w:rPr>
            <w:noProof/>
            <w:webHidden/>
          </w:rPr>
        </w:r>
        <w:r w:rsidR="009A2260">
          <w:rPr>
            <w:noProof/>
            <w:webHidden/>
          </w:rPr>
          <w:fldChar w:fldCharType="separate"/>
        </w:r>
        <w:r w:rsidR="00E007C1">
          <w:rPr>
            <w:noProof/>
            <w:webHidden/>
          </w:rPr>
          <w:t>162</w:t>
        </w:r>
        <w:r w:rsidR="009A2260">
          <w:rPr>
            <w:noProof/>
            <w:webHidden/>
          </w:rPr>
          <w:fldChar w:fldCharType="end"/>
        </w:r>
      </w:hyperlink>
    </w:p>
    <w:p w14:paraId="78B9F71F" w14:textId="726C47C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2" w:history="1">
        <w:r w:rsidR="009A2260" w:rsidRPr="000F2745">
          <w:rPr>
            <w:rStyle w:val="Hyperlink"/>
            <w:rFonts w:ascii="Arial" w:hAnsi="Arial" w:cs="Arial"/>
            <w:noProof/>
          </w:rPr>
          <w:t>10.14.1.7.1 daucmfrtc-BBatteryLevelIsGood-LLR-001</w:t>
        </w:r>
        <w:r w:rsidR="009A2260">
          <w:rPr>
            <w:noProof/>
            <w:webHidden/>
          </w:rPr>
          <w:tab/>
        </w:r>
        <w:r w:rsidR="009A2260">
          <w:rPr>
            <w:noProof/>
            <w:webHidden/>
          </w:rPr>
          <w:fldChar w:fldCharType="begin"/>
        </w:r>
        <w:r w:rsidR="009A2260">
          <w:rPr>
            <w:noProof/>
            <w:webHidden/>
          </w:rPr>
          <w:instrText xml:space="preserve"> PAGEREF _Toc158906132 \h </w:instrText>
        </w:r>
        <w:r w:rsidR="009A2260">
          <w:rPr>
            <w:noProof/>
            <w:webHidden/>
          </w:rPr>
        </w:r>
        <w:r w:rsidR="009A2260">
          <w:rPr>
            <w:noProof/>
            <w:webHidden/>
          </w:rPr>
          <w:fldChar w:fldCharType="separate"/>
        </w:r>
        <w:r w:rsidR="00E007C1">
          <w:rPr>
            <w:noProof/>
            <w:webHidden/>
          </w:rPr>
          <w:t>162</w:t>
        </w:r>
        <w:r w:rsidR="009A2260">
          <w:rPr>
            <w:noProof/>
            <w:webHidden/>
          </w:rPr>
          <w:fldChar w:fldCharType="end"/>
        </w:r>
      </w:hyperlink>
    </w:p>
    <w:p w14:paraId="114A5EBE" w14:textId="3CCC3BD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3" w:history="1">
        <w:r w:rsidR="009A2260" w:rsidRPr="000F2745">
          <w:rPr>
            <w:rStyle w:val="Hyperlink"/>
            <w:rFonts w:ascii="Arial" w:hAnsi="Arial" w:cs="Arial"/>
            <w:noProof/>
          </w:rPr>
          <w:t>10.14.1.7.2 daucmfrtc-BBatteryLevelIsGood-LLR-002</w:t>
        </w:r>
        <w:r w:rsidR="009A2260">
          <w:rPr>
            <w:noProof/>
            <w:webHidden/>
          </w:rPr>
          <w:tab/>
        </w:r>
        <w:r w:rsidR="009A2260">
          <w:rPr>
            <w:noProof/>
            <w:webHidden/>
          </w:rPr>
          <w:fldChar w:fldCharType="begin"/>
        </w:r>
        <w:r w:rsidR="009A2260">
          <w:rPr>
            <w:noProof/>
            <w:webHidden/>
          </w:rPr>
          <w:instrText xml:space="preserve"> PAGEREF _Toc158906133 \h </w:instrText>
        </w:r>
        <w:r w:rsidR="009A2260">
          <w:rPr>
            <w:noProof/>
            <w:webHidden/>
          </w:rPr>
        </w:r>
        <w:r w:rsidR="009A2260">
          <w:rPr>
            <w:noProof/>
            <w:webHidden/>
          </w:rPr>
          <w:fldChar w:fldCharType="separate"/>
        </w:r>
        <w:r w:rsidR="00E007C1">
          <w:rPr>
            <w:noProof/>
            <w:webHidden/>
          </w:rPr>
          <w:t>162</w:t>
        </w:r>
        <w:r w:rsidR="009A2260">
          <w:rPr>
            <w:noProof/>
            <w:webHidden/>
          </w:rPr>
          <w:fldChar w:fldCharType="end"/>
        </w:r>
      </w:hyperlink>
    </w:p>
    <w:p w14:paraId="6D2169E0" w14:textId="52A9D46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4" w:history="1">
        <w:r w:rsidR="009A2260" w:rsidRPr="000F2745">
          <w:rPr>
            <w:rStyle w:val="Hyperlink"/>
            <w:noProof/>
          </w:rPr>
          <w:t>10.14.2 BIntegrityIsGood</w:t>
        </w:r>
        <w:r w:rsidR="009A2260">
          <w:rPr>
            <w:noProof/>
            <w:webHidden/>
          </w:rPr>
          <w:tab/>
        </w:r>
        <w:r w:rsidR="009A2260">
          <w:rPr>
            <w:noProof/>
            <w:webHidden/>
          </w:rPr>
          <w:fldChar w:fldCharType="begin"/>
        </w:r>
        <w:r w:rsidR="009A2260">
          <w:rPr>
            <w:noProof/>
            <w:webHidden/>
          </w:rPr>
          <w:instrText xml:space="preserve"> PAGEREF _Toc158906134 \h </w:instrText>
        </w:r>
        <w:r w:rsidR="009A2260">
          <w:rPr>
            <w:noProof/>
            <w:webHidden/>
          </w:rPr>
        </w:r>
        <w:r w:rsidR="009A2260">
          <w:rPr>
            <w:noProof/>
            <w:webHidden/>
          </w:rPr>
          <w:fldChar w:fldCharType="separate"/>
        </w:r>
        <w:r w:rsidR="00E007C1">
          <w:rPr>
            <w:noProof/>
            <w:webHidden/>
          </w:rPr>
          <w:t>162</w:t>
        </w:r>
        <w:r w:rsidR="009A2260">
          <w:rPr>
            <w:noProof/>
            <w:webHidden/>
          </w:rPr>
          <w:fldChar w:fldCharType="end"/>
        </w:r>
      </w:hyperlink>
    </w:p>
    <w:p w14:paraId="35E7A1D3" w14:textId="141E811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5" w:history="1">
        <w:r w:rsidR="009A2260" w:rsidRPr="000F2745">
          <w:rPr>
            <w:rStyle w:val="Hyperlink"/>
            <w:rFonts w:ascii="Arial" w:hAnsi="Arial" w:cs="Arial"/>
            <w:noProof/>
          </w:rPr>
          <w:t>10.14.2.1 Brief Description</w:t>
        </w:r>
        <w:r w:rsidR="009A2260">
          <w:rPr>
            <w:noProof/>
            <w:webHidden/>
          </w:rPr>
          <w:tab/>
        </w:r>
        <w:r w:rsidR="009A2260">
          <w:rPr>
            <w:noProof/>
            <w:webHidden/>
          </w:rPr>
          <w:fldChar w:fldCharType="begin"/>
        </w:r>
        <w:r w:rsidR="009A2260">
          <w:rPr>
            <w:noProof/>
            <w:webHidden/>
          </w:rPr>
          <w:instrText xml:space="preserve"> PAGEREF _Toc158906135 \h </w:instrText>
        </w:r>
        <w:r w:rsidR="009A2260">
          <w:rPr>
            <w:noProof/>
            <w:webHidden/>
          </w:rPr>
        </w:r>
        <w:r w:rsidR="009A2260">
          <w:rPr>
            <w:noProof/>
            <w:webHidden/>
          </w:rPr>
          <w:fldChar w:fldCharType="separate"/>
        </w:r>
        <w:r w:rsidR="00E007C1">
          <w:rPr>
            <w:noProof/>
            <w:webHidden/>
          </w:rPr>
          <w:t>162</w:t>
        </w:r>
        <w:r w:rsidR="009A2260">
          <w:rPr>
            <w:noProof/>
            <w:webHidden/>
          </w:rPr>
          <w:fldChar w:fldCharType="end"/>
        </w:r>
      </w:hyperlink>
    </w:p>
    <w:p w14:paraId="1237E16A" w14:textId="63FDCAF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6" w:history="1">
        <w:r w:rsidR="009A2260" w:rsidRPr="000F2745">
          <w:rPr>
            <w:rStyle w:val="Hyperlink"/>
            <w:rFonts w:ascii="Arial" w:hAnsi="Arial" w:cs="Arial"/>
            <w:noProof/>
          </w:rPr>
          <w:t>10.14.2.2 List of HLRs allocated</w:t>
        </w:r>
        <w:r w:rsidR="009A2260">
          <w:rPr>
            <w:noProof/>
            <w:webHidden/>
          </w:rPr>
          <w:tab/>
        </w:r>
        <w:r w:rsidR="009A2260">
          <w:rPr>
            <w:noProof/>
            <w:webHidden/>
          </w:rPr>
          <w:fldChar w:fldCharType="begin"/>
        </w:r>
        <w:r w:rsidR="009A2260">
          <w:rPr>
            <w:noProof/>
            <w:webHidden/>
          </w:rPr>
          <w:instrText xml:space="preserve"> PAGEREF _Toc158906136 \h </w:instrText>
        </w:r>
        <w:r w:rsidR="009A2260">
          <w:rPr>
            <w:noProof/>
            <w:webHidden/>
          </w:rPr>
        </w:r>
        <w:r w:rsidR="009A2260">
          <w:rPr>
            <w:noProof/>
            <w:webHidden/>
          </w:rPr>
          <w:fldChar w:fldCharType="separate"/>
        </w:r>
        <w:r w:rsidR="00E007C1">
          <w:rPr>
            <w:noProof/>
            <w:webHidden/>
          </w:rPr>
          <w:t>163</w:t>
        </w:r>
        <w:r w:rsidR="009A2260">
          <w:rPr>
            <w:noProof/>
            <w:webHidden/>
          </w:rPr>
          <w:fldChar w:fldCharType="end"/>
        </w:r>
      </w:hyperlink>
    </w:p>
    <w:p w14:paraId="04CF571C" w14:textId="7C81728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7" w:history="1">
        <w:r w:rsidR="009A2260" w:rsidRPr="000F2745">
          <w:rPr>
            <w:rStyle w:val="Hyperlink"/>
            <w:rFonts w:ascii="Arial" w:hAnsi="Arial" w:cs="Arial"/>
            <w:noProof/>
          </w:rPr>
          <w:t>10.14.2.3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_Toc158906137 \h </w:instrText>
        </w:r>
        <w:r w:rsidR="009A2260">
          <w:rPr>
            <w:noProof/>
            <w:webHidden/>
          </w:rPr>
        </w:r>
        <w:r w:rsidR="009A2260">
          <w:rPr>
            <w:noProof/>
            <w:webHidden/>
          </w:rPr>
          <w:fldChar w:fldCharType="separate"/>
        </w:r>
        <w:r w:rsidR="00E007C1">
          <w:rPr>
            <w:noProof/>
            <w:webHidden/>
          </w:rPr>
          <w:t>163</w:t>
        </w:r>
        <w:r w:rsidR="009A2260">
          <w:rPr>
            <w:noProof/>
            <w:webHidden/>
          </w:rPr>
          <w:fldChar w:fldCharType="end"/>
        </w:r>
      </w:hyperlink>
    </w:p>
    <w:p w14:paraId="214D781C" w14:textId="4A23C0A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8" w:history="1">
        <w:r w:rsidR="009A2260" w:rsidRPr="000F2745">
          <w:rPr>
            <w:rStyle w:val="Hyperlink"/>
            <w:rFonts w:ascii="Arial" w:hAnsi="Arial" w:cs="Arial"/>
            <w:noProof/>
          </w:rPr>
          <w:t>10.14.2.4 Parameter list (Input/Output)</w:t>
        </w:r>
        <w:r w:rsidR="009A2260">
          <w:rPr>
            <w:noProof/>
            <w:webHidden/>
          </w:rPr>
          <w:tab/>
        </w:r>
        <w:r w:rsidR="009A2260">
          <w:rPr>
            <w:noProof/>
            <w:webHidden/>
          </w:rPr>
          <w:fldChar w:fldCharType="begin"/>
        </w:r>
        <w:r w:rsidR="009A2260">
          <w:rPr>
            <w:noProof/>
            <w:webHidden/>
          </w:rPr>
          <w:instrText xml:space="preserve"> PAGEREF _Toc158906138 \h </w:instrText>
        </w:r>
        <w:r w:rsidR="009A2260">
          <w:rPr>
            <w:noProof/>
            <w:webHidden/>
          </w:rPr>
        </w:r>
        <w:r w:rsidR="009A2260">
          <w:rPr>
            <w:noProof/>
            <w:webHidden/>
          </w:rPr>
          <w:fldChar w:fldCharType="separate"/>
        </w:r>
        <w:r w:rsidR="00E007C1">
          <w:rPr>
            <w:noProof/>
            <w:webHidden/>
          </w:rPr>
          <w:t>163</w:t>
        </w:r>
        <w:r w:rsidR="009A2260">
          <w:rPr>
            <w:noProof/>
            <w:webHidden/>
          </w:rPr>
          <w:fldChar w:fldCharType="end"/>
        </w:r>
      </w:hyperlink>
    </w:p>
    <w:p w14:paraId="340580B9" w14:textId="194F879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39" w:history="1">
        <w:r w:rsidR="009A2260" w:rsidRPr="000F2745">
          <w:rPr>
            <w:rStyle w:val="Hyperlink"/>
            <w:rFonts w:ascii="Arial" w:hAnsi="Arial" w:cs="Arial"/>
            <w:noProof/>
          </w:rPr>
          <w:t>10.14.2.5 Return Value</w:t>
        </w:r>
        <w:r w:rsidR="009A2260">
          <w:rPr>
            <w:noProof/>
            <w:webHidden/>
          </w:rPr>
          <w:tab/>
        </w:r>
        <w:r w:rsidR="009A2260">
          <w:rPr>
            <w:noProof/>
            <w:webHidden/>
          </w:rPr>
          <w:fldChar w:fldCharType="begin"/>
        </w:r>
        <w:r w:rsidR="009A2260">
          <w:rPr>
            <w:noProof/>
            <w:webHidden/>
          </w:rPr>
          <w:instrText xml:space="preserve"> PAGEREF _Toc158906139 \h </w:instrText>
        </w:r>
        <w:r w:rsidR="009A2260">
          <w:rPr>
            <w:noProof/>
            <w:webHidden/>
          </w:rPr>
        </w:r>
        <w:r w:rsidR="009A2260">
          <w:rPr>
            <w:noProof/>
            <w:webHidden/>
          </w:rPr>
          <w:fldChar w:fldCharType="separate"/>
        </w:r>
        <w:r w:rsidR="00E007C1">
          <w:rPr>
            <w:noProof/>
            <w:webHidden/>
          </w:rPr>
          <w:t>163</w:t>
        </w:r>
        <w:r w:rsidR="009A2260">
          <w:rPr>
            <w:noProof/>
            <w:webHidden/>
          </w:rPr>
          <w:fldChar w:fldCharType="end"/>
        </w:r>
      </w:hyperlink>
    </w:p>
    <w:p w14:paraId="5227F5AC" w14:textId="29BC04D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0" w:history="1">
        <w:r w:rsidR="009A2260" w:rsidRPr="000F2745">
          <w:rPr>
            <w:rStyle w:val="Hyperlink"/>
            <w:rFonts w:ascii="Arial" w:hAnsi="Arial" w:cs="Arial"/>
            <w:noProof/>
          </w:rPr>
          <w:t>10.14.2.6 Other CSUs called by this CSU</w:t>
        </w:r>
        <w:r w:rsidR="009A2260">
          <w:rPr>
            <w:noProof/>
            <w:webHidden/>
          </w:rPr>
          <w:tab/>
        </w:r>
        <w:r w:rsidR="009A2260">
          <w:rPr>
            <w:noProof/>
            <w:webHidden/>
          </w:rPr>
          <w:fldChar w:fldCharType="begin"/>
        </w:r>
        <w:r w:rsidR="009A2260">
          <w:rPr>
            <w:noProof/>
            <w:webHidden/>
          </w:rPr>
          <w:instrText xml:space="preserve"> PAGEREF _Toc158906140 \h </w:instrText>
        </w:r>
        <w:r w:rsidR="009A2260">
          <w:rPr>
            <w:noProof/>
            <w:webHidden/>
          </w:rPr>
        </w:r>
        <w:r w:rsidR="009A2260">
          <w:rPr>
            <w:noProof/>
            <w:webHidden/>
          </w:rPr>
          <w:fldChar w:fldCharType="separate"/>
        </w:r>
        <w:r w:rsidR="00E007C1">
          <w:rPr>
            <w:noProof/>
            <w:webHidden/>
          </w:rPr>
          <w:t>163</w:t>
        </w:r>
        <w:r w:rsidR="009A2260">
          <w:rPr>
            <w:noProof/>
            <w:webHidden/>
          </w:rPr>
          <w:fldChar w:fldCharType="end"/>
        </w:r>
      </w:hyperlink>
    </w:p>
    <w:p w14:paraId="6208B7BA" w14:textId="3440106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1" w:history="1">
        <w:r w:rsidR="009A2260" w:rsidRPr="000F2745">
          <w:rPr>
            <w:rStyle w:val="Hyperlink"/>
            <w:rFonts w:ascii="Arial" w:hAnsi="Arial" w:cs="Arial"/>
            <w:noProof/>
          </w:rPr>
          <w:t>10.14.2.7 Description of list of LLRs allocated</w:t>
        </w:r>
        <w:r w:rsidR="009A2260">
          <w:rPr>
            <w:noProof/>
            <w:webHidden/>
          </w:rPr>
          <w:tab/>
        </w:r>
        <w:r w:rsidR="009A2260">
          <w:rPr>
            <w:noProof/>
            <w:webHidden/>
          </w:rPr>
          <w:fldChar w:fldCharType="begin"/>
        </w:r>
        <w:r w:rsidR="009A2260">
          <w:rPr>
            <w:noProof/>
            <w:webHidden/>
          </w:rPr>
          <w:instrText xml:space="preserve"> PAGEREF _Toc158906141 \h </w:instrText>
        </w:r>
        <w:r w:rsidR="009A2260">
          <w:rPr>
            <w:noProof/>
            <w:webHidden/>
          </w:rPr>
        </w:r>
        <w:r w:rsidR="009A2260">
          <w:rPr>
            <w:noProof/>
            <w:webHidden/>
          </w:rPr>
          <w:fldChar w:fldCharType="separate"/>
        </w:r>
        <w:r w:rsidR="00E007C1">
          <w:rPr>
            <w:noProof/>
            <w:webHidden/>
          </w:rPr>
          <w:t>163</w:t>
        </w:r>
        <w:r w:rsidR="009A2260">
          <w:rPr>
            <w:noProof/>
            <w:webHidden/>
          </w:rPr>
          <w:fldChar w:fldCharType="end"/>
        </w:r>
      </w:hyperlink>
    </w:p>
    <w:p w14:paraId="037D3829" w14:textId="136E058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2" w:history="1">
        <w:r w:rsidR="009A2260" w:rsidRPr="000F2745">
          <w:rPr>
            <w:rStyle w:val="Hyperlink"/>
            <w:rFonts w:ascii="Arial" w:hAnsi="Arial" w:cs="Arial"/>
            <w:noProof/>
          </w:rPr>
          <w:t>10.14.2.7.1 daucmfrtc-BIntegrityIsGood-LLR-001</w:t>
        </w:r>
        <w:r w:rsidR="009A2260">
          <w:rPr>
            <w:noProof/>
            <w:webHidden/>
          </w:rPr>
          <w:tab/>
        </w:r>
        <w:r w:rsidR="009A2260">
          <w:rPr>
            <w:noProof/>
            <w:webHidden/>
          </w:rPr>
          <w:fldChar w:fldCharType="begin"/>
        </w:r>
        <w:r w:rsidR="009A2260">
          <w:rPr>
            <w:noProof/>
            <w:webHidden/>
          </w:rPr>
          <w:instrText xml:space="preserve"> PAGEREF _Toc158906142 \h </w:instrText>
        </w:r>
        <w:r w:rsidR="009A2260">
          <w:rPr>
            <w:noProof/>
            <w:webHidden/>
          </w:rPr>
        </w:r>
        <w:r w:rsidR="009A2260">
          <w:rPr>
            <w:noProof/>
            <w:webHidden/>
          </w:rPr>
          <w:fldChar w:fldCharType="separate"/>
        </w:r>
        <w:r w:rsidR="00E007C1">
          <w:rPr>
            <w:noProof/>
            <w:webHidden/>
          </w:rPr>
          <w:t>163</w:t>
        </w:r>
        <w:r w:rsidR="009A2260">
          <w:rPr>
            <w:noProof/>
            <w:webHidden/>
          </w:rPr>
          <w:fldChar w:fldCharType="end"/>
        </w:r>
      </w:hyperlink>
    </w:p>
    <w:p w14:paraId="75E02B59" w14:textId="3244727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3" w:history="1">
        <w:r w:rsidR="009A2260" w:rsidRPr="000F2745">
          <w:rPr>
            <w:rStyle w:val="Hyperlink"/>
            <w:rFonts w:ascii="Arial" w:hAnsi="Arial" w:cs="Arial"/>
            <w:noProof/>
          </w:rPr>
          <w:t>10.14.2.7.2 daucmfrtc-BIntegrityIsGood-LLR-002</w:t>
        </w:r>
        <w:r w:rsidR="009A2260">
          <w:rPr>
            <w:noProof/>
            <w:webHidden/>
          </w:rPr>
          <w:tab/>
        </w:r>
        <w:r w:rsidR="009A2260">
          <w:rPr>
            <w:noProof/>
            <w:webHidden/>
          </w:rPr>
          <w:fldChar w:fldCharType="begin"/>
        </w:r>
        <w:r w:rsidR="009A2260">
          <w:rPr>
            <w:noProof/>
            <w:webHidden/>
          </w:rPr>
          <w:instrText xml:space="preserve"> PAGEREF _Toc158906143 \h </w:instrText>
        </w:r>
        <w:r w:rsidR="009A2260">
          <w:rPr>
            <w:noProof/>
            <w:webHidden/>
          </w:rPr>
        </w:r>
        <w:r w:rsidR="009A2260">
          <w:rPr>
            <w:noProof/>
            <w:webHidden/>
          </w:rPr>
          <w:fldChar w:fldCharType="separate"/>
        </w:r>
        <w:r w:rsidR="00E007C1">
          <w:rPr>
            <w:noProof/>
            <w:webHidden/>
          </w:rPr>
          <w:t>164</w:t>
        </w:r>
        <w:r w:rsidR="009A2260">
          <w:rPr>
            <w:noProof/>
            <w:webHidden/>
          </w:rPr>
          <w:fldChar w:fldCharType="end"/>
        </w:r>
      </w:hyperlink>
    </w:p>
    <w:p w14:paraId="33EBE6D9" w14:textId="12D7050A"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4" w:history="1">
        <w:r w:rsidR="009A2260" w:rsidRPr="000F2745">
          <w:rPr>
            <w:rStyle w:val="Hyperlink"/>
            <w:noProof/>
          </w:rPr>
          <w:t>10.14.3 RTCHWInit</w:t>
        </w:r>
        <w:r w:rsidR="009A2260">
          <w:rPr>
            <w:noProof/>
            <w:webHidden/>
          </w:rPr>
          <w:tab/>
        </w:r>
        <w:r w:rsidR="009A2260">
          <w:rPr>
            <w:noProof/>
            <w:webHidden/>
          </w:rPr>
          <w:fldChar w:fldCharType="begin"/>
        </w:r>
        <w:r w:rsidR="009A2260">
          <w:rPr>
            <w:noProof/>
            <w:webHidden/>
          </w:rPr>
          <w:instrText xml:space="preserve"> PAGEREF _Toc158906144 \h </w:instrText>
        </w:r>
        <w:r w:rsidR="009A2260">
          <w:rPr>
            <w:noProof/>
            <w:webHidden/>
          </w:rPr>
        </w:r>
        <w:r w:rsidR="009A2260">
          <w:rPr>
            <w:noProof/>
            <w:webHidden/>
          </w:rPr>
          <w:fldChar w:fldCharType="separate"/>
        </w:r>
        <w:r w:rsidR="00E007C1">
          <w:rPr>
            <w:noProof/>
            <w:webHidden/>
          </w:rPr>
          <w:t>164</w:t>
        </w:r>
        <w:r w:rsidR="009A2260">
          <w:rPr>
            <w:noProof/>
            <w:webHidden/>
          </w:rPr>
          <w:fldChar w:fldCharType="end"/>
        </w:r>
      </w:hyperlink>
    </w:p>
    <w:p w14:paraId="7C03F3DC" w14:textId="50A2A89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5" w:history="1">
        <w:r w:rsidR="009A2260" w:rsidRPr="000F2745">
          <w:rPr>
            <w:rStyle w:val="Hyperlink"/>
            <w:rFonts w:ascii="Arial" w:hAnsi="Arial" w:cs="Arial"/>
            <w:noProof/>
          </w:rPr>
          <w:t>10.14.3.1 Brief Description</w:t>
        </w:r>
        <w:r w:rsidR="009A2260">
          <w:rPr>
            <w:noProof/>
            <w:webHidden/>
          </w:rPr>
          <w:tab/>
        </w:r>
        <w:r w:rsidR="009A2260">
          <w:rPr>
            <w:noProof/>
            <w:webHidden/>
          </w:rPr>
          <w:fldChar w:fldCharType="begin"/>
        </w:r>
        <w:r w:rsidR="009A2260">
          <w:rPr>
            <w:noProof/>
            <w:webHidden/>
          </w:rPr>
          <w:instrText xml:space="preserve"> PAGEREF _Toc158906145 \h </w:instrText>
        </w:r>
        <w:r w:rsidR="009A2260">
          <w:rPr>
            <w:noProof/>
            <w:webHidden/>
          </w:rPr>
        </w:r>
        <w:r w:rsidR="009A2260">
          <w:rPr>
            <w:noProof/>
            <w:webHidden/>
          </w:rPr>
          <w:fldChar w:fldCharType="separate"/>
        </w:r>
        <w:r w:rsidR="00E007C1">
          <w:rPr>
            <w:noProof/>
            <w:webHidden/>
          </w:rPr>
          <w:t>164</w:t>
        </w:r>
        <w:r w:rsidR="009A2260">
          <w:rPr>
            <w:noProof/>
            <w:webHidden/>
          </w:rPr>
          <w:fldChar w:fldCharType="end"/>
        </w:r>
      </w:hyperlink>
    </w:p>
    <w:p w14:paraId="3EAF47BE" w14:textId="6F31281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6" w:history="1">
        <w:r w:rsidR="009A2260" w:rsidRPr="000F2745">
          <w:rPr>
            <w:rStyle w:val="Hyperlink"/>
            <w:rFonts w:ascii="Arial" w:hAnsi="Arial" w:cs="Arial"/>
            <w:noProof/>
          </w:rPr>
          <w:t>10.14.3.2 List of HLRs allocated</w:t>
        </w:r>
        <w:r w:rsidR="009A2260">
          <w:rPr>
            <w:noProof/>
            <w:webHidden/>
          </w:rPr>
          <w:tab/>
        </w:r>
        <w:r w:rsidR="009A2260">
          <w:rPr>
            <w:noProof/>
            <w:webHidden/>
          </w:rPr>
          <w:fldChar w:fldCharType="begin"/>
        </w:r>
        <w:r w:rsidR="009A2260">
          <w:rPr>
            <w:noProof/>
            <w:webHidden/>
          </w:rPr>
          <w:instrText xml:space="preserve"> PAGEREF _Toc158906146 \h </w:instrText>
        </w:r>
        <w:r w:rsidR="009A2260">
          <w:rPr>
            <w:noProof/>
            <w:webHidden/>
          </w:rPr>
        </w:r>
        <w:r w:rsidR="009A2260">
          <w:rPr>
            <w:noProof/>
            <w:webHidden/>
          </w:rPr>
          <w:fldChar w:fldCharType="separate"/>
        </w:r>
        <w:r w:rsidR="00E007C1">
          <w:rPr>
            <w:noProof/>
            <w:webHidden/>
          </w:rPr>
          <w:t>164</w:t>
        </w:r>
        <w:r w:rsidR="009A2260">
          <w:rPr>
            <w:noProof/>
            <w:webHidden/>
          </w:rPr>
          <w:fldChar w:fldCharType="end"/>
        </w:r>
      </w:hyperlink>
    </w:p>
    <w:p w14:paraId="65601192" w14:textId="334429F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7" w:history="1">
        <w:r w:rsidR="009A2260" w:rsidRPr="000F2745">
          <w:rPr>
            <w:rStyle w:val="Hyperlink"/>
            <w:rFonts w:ascii="Arial" w:hAnsi="Arial" w:cs="Arial"/>
            <w:noProof/>
          </w:rPr>
          <w:t>10.14.3.3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_Toc158906147 \h </w:instrText>
        </w:r>
        <w:r w:rsidR="009A2260">
          <w:rPr>
            <w:noProof/>
            <w:webHidden/>
          </w:rPr>
        </w:r>
        <w:r w:rsidR="009A2260">
          <w:rPr>
            <w:noProof/>
            <w:webHidden/>
          </w:rPr>
          <w:fldChar w:fldCharType="separate"/>
        </w:r>
        <w:r w:rsidR="00E007C1">
          <w:rPr>
            <w:noProof/>
            <w:webHidden/>
          </w:rPr>
          <w:t>164</w:t>
        </w:r>
        <w:r w:rsidR="009A2260">
          <w:rPr>
            <w:noProof/>
            <w:webHidden/>
          </w:rPr>
          <w:fldChar w:fldCharType="end"/>
        </w:r>
      </w:hyperlink>
    </w:p>
    <w:p w14:paraId="318F0E2B" w14:textId="07D2468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8" w:history="1">
        <w:r w:rsidR="009A2260" w:rsidRPr="000F2745">
          <w:rPr>
            <w:rStyle w:val="Hyperlink"/>
            <w:rFonts w:ascii="Arial" w:hAnsi="Arial" w:cs="Arial"/>
            <w:noProof/>
          </w:rPr>
          <w:t>10.14.3.4 Parameter list (Input/Output)</w:t>
        </w:r>
        <w:r w:rsidR="009A2260">
          <w:rPr>
            <w:noProof/>
            <w:webHidden/>
          </w:rPr>
          <w:tab/>
        </w:r>
        <w:r w:rsidR="009A2260">
          <w:rPr>
            <w:noProof/>
            <w:webHidden/>
          </w:rPr>
          <w:fldChar w:fldCharType="begin"/>
        </w:r>
        <w:r w:rsidR="009A2260">
          <w:rPr>
            <w:noProof/>
            <w:webHidden/>
          </w:rPr>
          <w:instrText xml:space="preserve"> PAGEREF _Toc158906148 \h </w:instrText>
        </w:r>
        <w:r w:rsidR="009A2260">
          <w:rPr>
            <w:noProof/>
            <w:webHidden/>
          </w:rPr>
        </w:r>
        <w:r w:rsidR="009A2260">
          <w:rPr>
            <w:noProof/>
            <w:webHidden/>
          </w:rPr>
          <w:fldChar w:fldCharType="separate"/>
        </w:r>
        <w:r w:rsidR="00E007C1">
          <w:rPr>
            <w:noProof/>
            <w:webHidden/>
          </w:rPr>
          <w:t>165</w:t>
        </w:r>
        <w:r w:rsidR="009A2260">
          <w:rPr>
            <w:noProof/>
            <w:webHidden/>
          </w:rPr>
          <w:fldChar w:fldCharType="end"/>
        </w:r>
      </w:hyperlink>
    </w:p>
    <w:p w14:paraId="581F5253" w14:textId="6F7B0DD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49" w:history="1">
        <w:r w:rsidR="009A2260" w:rsidRPr="000F2745">
          <w:rPr>
            <w:rStyle w:val="Hyperlink"/>
            <w:rFonts w:ascii="Arial" w:hAnsi="Arial" w:cs="Arial"/>
            <w:noProof/>
          </w:rPr>
          <w:t>10.14.3.5 Return Value</w:t>
        </w:r>
        <w:r w:rsidR="009A2260">
          <w:rPr>
            <w:noProof/>
            <w:webHidden/>
          </w:rPr>
          <w:tab/>
        </w:r>
        <w:r w:rsidR="009A2260">
          <w:rPr>
            <w:noProof/>
            <w:webHidden/>
          </w:rPr>
          <w:fldChar w:fldCharType="begin"/>
        </w:r>
        <w:r w:rsidR="009A2260">
          <w:rPr>
            <w:noProof/>
            <w:webHidden/>
          </w:rPr>
          <w:instrText xml:space="preserve"> PAGEREF _Toc158906149 \h </w:instrText>
        </w:r>
        <w:r w:rsidR="009A2260">
          <w:rPr>
            <w:noProof/>
            <w:webHidden/>
          </w:rPr>
        </w:r>
        <w:r w:rsidR="009A2260">
          <w:rPr>
            <w:noProof/>
            <w:webHidden/>
          </w:rPr>
          <w:fldChar w:fldCharType="separate"/>
        </w:r>
        <w:r w:rsidR="00E007C1">
          <w:rPr>
            <w:noProof/>
            <w:webHidden/>
          </w:rPr>
          <w:t>165</w:t>
        </w:r>
        <w:r w:rsidR="009A2260">
          <w:rPr>
            <w:noProof/>
            <w:webHidden/>
          </w:rPr>
          <w:fldChar w:fldCharType="end"/>
        </w:r>
      </w:hyperlink>
    </w:p>
    <w:p w14:paraId="44A617AA" w14:textId="19E27AF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50" w:history="1">
        <w:r w:rsidR="009A2260" w:rsidRPr="000F2745">
          <w:rPr>
            <w:rStyle w:val="Hyperlink"/>
            <w:rFonts w:ascii="Arial" w:hAnsi="Arial" w:cs="Arial"/>
            <w:noProof/>
          </w:rPr>
          <w:t>10.14.3.6 Other CSUs called by this CSU</w:t>
        </w:r>
        <w:r w:rsidR="009A2260">
          <w:rPr>
            <w:noProof/>
            <w:webHidden/>
          </w:rPr>
          <w:tab/>
        </w:r>
        <w:r w:rsidR="009A2260">
          <w:rPr>
            <w:noProof/>
            <w:webHidden/>
          </w:rPr>
          <w:fldChar w:fldCharType="begin"/>
        </w:r>
        <w:r w:rsidR="009A2260">
          <w:rPr>
            <w:noProof/>
            <w:webHidden/>
          </w:rPr>
          <w:instrText xml:space="preserve"> PAGEREF _Toc158906150 \h </w:instrText>
        </w:r>
        <w:r w:rsidR="009A2260">
          <w:rPr>
            <w:noProof/>
            <w:webHidden/>
          </w:rPr>
        </w:r>
        <w:r w:rsidR="009A2260">
          <w:rPr>
            <w:noProof/>
            <w:webHidden/>
          </w:rPr>
          <w:fldChar w:fldCharType="separate"/>
        </w:r>
        <w:r w:rsidR="00E007C1">
          <w:rPr>
            <w:noProof/>
            <w:webHidden/>
          </w:rPr>
          <w:t>165</w:t>
        </w:r>
        <w:r w:rsidR="009A2260">
          <w:rPr>
            <w:noProof/>
            <w:webHidden/>
          </w:rPr>
          <w:fldChar w:fldCharType="end"/>
        </w:r>
      </w:hyperlink>
    </w:p>
    <w:p w14:paraId="32E6A29C" w14:textId="147E40C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51" w:history="1">
        <w:r w:rsidR="009A2260" w:rsidRPr="000F2745">
          <w:rPr>
            <w:rStyle w:val="Hyperlink"/>
            <w:rFonts w:ascii="Arial" w:hAnsi="Arial" w:cs="Arial"/>
            <w:noProof/>
          </w:rPr>
          <w:t>10.14.3.7 Description of list of LLRs allocated</w:t>
        </w:r>
        <w:r w:rsidR="009A2260">
          <w:rPr>
            <w:noProof/>
            <w:webHidden/>
          </w:rPr>
          <w:tab/>
        </w:r>
        <w:r w:rsidR="009A2260">
          <w:rPr>
            <w:noProof/>
            <w:webHidden/>
          </w:rPr>
          <w:fldChar w:fldCharType="begin"/>
        </w:r>
        <w:r w:rsidR="009A2260">
          <w:rPr>
            <w:noProof/>
            <w:webHidden/>
          </w:rPr>
          <w:instrText xml:space="preserve"> PAGEREF _Toc158906151 \h </w:instrText>
        </w:r>
        <w:r w:rsidR="009A2260">
          <w:rPr>
            <w:noProof/>
            <w:webHidden/>
          </w:rPr>
        </w:r>
        <w:r w:rsidR="009A2260">
          <w:rPr>
            <w:noProof/>
            <w:webHidden/>
          </w:rPr>
          <w:fldChar w:fldCharType="separate"/>
        </w:r>
        <w:r w:rsidR="00E007C1">
          <w:rPr>
            <w:noProof/>
            <w:webHidden/>
          </w:rPr>
          <w:t>165</w:t>
        </w:r>
        <w:r w:rsidR="009A2260">
          <w:rPr>
            <w:noProof/>
            <w:webHidden/>
          </w:rPr>
          <w:fldChar w:fldCharType="end"/>
        </w:r>
      </w:hyperlink>
    </w:p>
    <w:p w14:paraId="54F909F2" w14:textId="3AE1FD7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52" w:history="1">
        <w:r w:rsidR="009A2260" w:rsidRPr="000F2745">
          <w:rPr>
            <w:rStyle w:val="Hyperlink"/>
            <w:rFonts w:ascii="Arial" w:hAnsi="Arial" w:cs="Arial"/>
            <w:noProof/>
          </w:rPr>
          <w:t>10.14.3.7.1 daucmfrtc-RTCHWInit-LLR-001</w:t>
        </w:r>
        <w:r w:rsidR="009A2260">
          <w:rPr>
            <w:noProof/>
            <w:webHidden/>
          </w:rPr>
          <w:tab/>
        </w:r>
        <w:r w:rsidR="009A2260">
          <w:rPr>
            <w:noProof/>
            <w:webHidden/>
          </w:rPr>
          <w:fldChar w:fldCharType="begin"/>
        </w:r>
        <w:r w:rsidR="009A2260">
          <w:rPr>
            <w:noProof/>
            <w:webHidden/>
          </w:rPr>
          <w:instrText xml:space="preserve"> PAGEREF _Toc158906152 \h </w:instrText>
        </w:r>
        <w:r w:rsidR="009A2260">
          <w:rPr>
            <w:noProof/>
            <w:webHidden/>
          </w:rPr>
        </w:r>
        <w:r w:rsidR="009A2260">
          <w:rPr>
            <w:noProof/>
            <w:webHidden/>
          </w:rPr>
          <w:fldChar w:fldCharType="separate"/>
        </w:r>
        <w:r w:rsidR="00E007C1">
          <w:rPr>
            <w:noProof/>
            <w:webHidden/>
          </w:rPr>
          <w:t>165</w:t>
        </w:r>
        <w:r w:rsidR="009A2260">
          <w:rPr>
            <w:noProof/>
            <w:webHidden/>
          </w:rPr>
          <w:fldChar w:fldCharType="end"/>
        </w:r>
      </w:hyperlink>
    </w:p>
    <w:p w14:paraId="70FF697E" w14:textId="4CF3EBA2"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153" w:history="1">
        <w:r w:rsidR="009A2260" w:rsidRPr="000F2745">
          <w:rPr>
            <w:rStyle w:val="Hyperlink"/>
            <w:noProof/>
          </w:rPr>
          <w:t>10.15 daucmfsi2c</w:t>
        </w:r>
        <w:r w:rsidR="009A2260">
          <w:rPr>
            <w:noProof/>
            <w:webHidden/>
          </w:rPr>
          <w:tab/>
        </w:r>
        <w:r w:rsidR="009A2260">
          <w:rPr>
            <w:noProof/>
            <w:webHidden/>
          </w:rPr>
          <w:fldChar w:fldCharType="begin"/>
        </w:r>
        <w:r w:rsidR="009A2260">
          <w:rPr>
            <w:noProof/>
            <w:webHidden/>
          </w:rPr>
          <w:instrText xml:space="preserve"> PAGEREF _Toc158906153 \h </w:instrText>
        </w:r>
        <w:r w:rsidR="009A2260">
          <w:rPr>
            <w:noProof/>
            <w:webHidden/>
          </w:rPr>
        </w:r>
        <w:r w:rsidR="009A2260">
          <w:rPr>
            <w:noProof/>
            <w:webHidden/>
          </w:rPr>
          <w:fldChar w:fldCharType="separate"/>
        </w:r>
        <w:r w:rsidR="00E007C1">
          <w:rPr>
            <w:noProof/>
            <w:webHidden/>
          </w:rPr>
          <w:t>165</w:t>
        </w:r>
        <w:r w:rsidR="009A2260">
          <w:rPr>
            <w:noProof/>
            <w:webHidden/>
          </w:rPr>
          <w:fldChar w:fldCharType="end"/>
        </w:r>
      </w:hyperlink>
    </w:p>
    <w:p w14:paraId="117F0C26" w14:textId="5015D31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54" w:history="1">
        <w:r w:rsidR="009A2260" w:rsidRPr="000F2745">
          <w:rPr>
            <w:rStyle w:val="Hyperlink"/>
            <w:noProof/>
          </w:rPr>
          <w:t>10.15.1 SI2CTransfer</w:t>
        </w:r>
        <w:r w:rsidR="009A2260">
          <w:rPr>
            <w:noProof/>
            <w:webHidden/>
          </w:rPr>
          <w:tab/>
        </w:r>
        <w:r w:rsidR="009A2260">
          <w:rPr>
            <w:noProof/>
            <w:webHidden/>
          </w:rPr>
          <w:fldChar w:fldCharType="begin"/>
        </w:r>
        <w:r w:rsidR="009A2260">
          <w:rPr>
            <w:noProof/>
            <w:webHidden/>
          </w:rPr>
          <w:instrText xml:space="preserve"> PAGEREF _Toc158906154 \h </w:instrText>
        </w:r>
        <w:r w:rsidR="009A2260">
          <w:rPr>
            <w:noProof/>
            <w:webHidden/>
          </w:rPr>
        </w:r>
        <w:r w:rsidR="009A2260">
          <w:rPr>
            <w:noProof/>
            <w:webHidden/>
          </w:rPr>
          <w:fldChar w:fldCharType="separate"/>
        </w:r>
        <w:r w:rsidR="00E007C1">
          <w:rPr>
            <w:noProof/>
            <w:webHidden/>
          </w:rPr>
          <w:t>166</w:t>
        </w:r>
        <w:r w:rsidR="009A2260">
          <w:rPr>
            <w:noProof/>
            <w:webHidden/>
          </w:rPr>
          <w:fldChar w:fldCharType="end"/>
        </w:r>
      </w:hyperlink>
    </w:p>
    <w:p w14:paraId="5201CD91" w14:textId="3D331E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55" w:history="1">
        <w:r w:rsidR="009A2260" w:rsidRPr="000F2745">
          <w:rPr>
            <w:rStyle w:val="Hyperlink"/>
            <w:rFonts w:ascii="Arial" w:hAnsi="Arial" w:cs="Arial"/>
            <w:noProof/>
          </w:rPr>
          <w:t>10.15.1.1 Brief Description</w:t>
        </w:r>
        <w:r w:rsidR="009A2260">
          <w:rPr>
            <w:noProof/>
            <w:webHidden/>
          </w:rPr>
          <w:tab/>
        </w:r>
        <w:r w:rsidR="009A2260">
          <w:rPr>
            <w:noProof/>
            <w:webHidden/>
          </w:rPr>
          <w:fldChar w:fldCharType="begin"/>
        </w:r>
        <w:r w:rsidR="009A2260">
          <w:rPr>
            <w:noProof/>
            <w:webHidden/>
          </w:rPr>
          <w:instrText xml:space="preserve"> PAGEREF _Toc158906155 \h </w:instrText>
        </w:r>
        <w:r w:rsidR="009A2260">
          <w:rPr>
            <w:noProof/>
            <w:webHidden/>
          </w:rPr>
        </w:r>
        <w:r w:rsidR="009A2260">
          <w:rPr>
            <w:noProof/>
            <w:webHidden/>
          </w:rPr>
          <w:fldChar w:fldCharType="separate"/>
        </w:r>
        <w:r w:rsidR="00E007C1">
          <w:rPr>
            <w:noProof/>
            <w:webHidden/>
          </w:rPr>
          <w:t>166</w:t>
        </w:r>
        <w:r w:rsidR="009A2260">
          <w:rPr>
            <w:noProof/>
            <w:webHidden/>
          </w:rPr>
          <w:fldChar w:fldCharType="end"/>
        </w:r>
      </w:hyperlink>
    </w:p>
    <w:p w14:paraId="2A38239F" w14:textId="762DF90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56" w:history="1">
        <w:r w:rsidR="009A2260" w:rsidRPr="000F2745">
          <w:rPr>
            <w:rStyle w:val="Hyperlink"/>
            <w:rFonts w:ascii="Arial" w:hAnsi="Arial" w:cs="Arial"/>
            <w:noProof/>
          </w:rPr>
          <w:t>10.15.1.2 List of HLRs allocated</w:t>
        </w:r>
        <w:r w:rsidR="009A2260">
          <w:rPr>
            <w:noProof/>
            <w:webHidden/>
          </w:rPr>
          <w:tab/>
        </w:r>
        <w:r w:rsidR="009A2260">
          <w:rPr>
            <w:noProof/>
            <w:webHidden/>
          </w:rPr>
          <w:fldChar w:fldCharType="begin"/>
        </w:r>
        <w:r w:rsidR="009A2260">
          <w:rPr>
            <w:noProof/>
            <w:webHidden/>
          </w:rPr>
          <w:instrText xml:space="preserve"> PAGEREF _Toc158906156 \h </w:instrText>
        </w:r>
        <w:r w:rsidR="009A2260">
          <w:rPr>
            <w:noProof/>
            <w:webHidden/>
          </w:rPr>
        </w:r>
        <w:r w:rsidR="009A2260">
          <w:rPr>
            <w:noProof/>
            <w:webHidden/>
          </w:rPr>
          <w:fldChar w:fldCharType="separate"/>
        </w:r>
        <w:r w:rsidR="00E007C1">
          <w:rPr>
            <w:noProof/>
            <w:webHidden/>
          </w:rPr>
          <w:t>166</w:t>
        </w:r>
        <w:r w:rsidR="009A2260">
          <w:rPr>
            <w:noProof/>
            <w:webHidden/>
          </w:rPr>
          <w:fldChar w:fldCharType="end"/>
        </w:r>
      </w:hyperlink>
    </w:p>
    <w:p w14:paraId="46BB4C79" w14:textId="0749CA8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57" w:history="1">
        <w:r w:rsidR="009A2260" w:rsidRPr="000F2745">
          <w:rPr>
            <w:rStyle w:val="Hyperlink"/>
            <w:rFonts w:ascii="Arial" w:hAnsi="Arial" w:cs="Arial"/>
            <w:noProof/>
          </w:rPr>
          <w:t>10.15.1.3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_Toc158906157 \h </w:instrText>
        </w:r>
        <w:r w:rsidR="009A2260">
          <w:rPr>
            <w:noProof/>
            <w:webHidden/>
          </w:rPr>
        </w:r>
        <w:r w:rsidR="009A2260">
          <w:rPr>
            <w:noProof/>
            <w:webHidden/>
          </w:rPr>
          <w:fldChar w:fldCharType="separate"/>
        </w:r>
        <w:r w:rsidR="00E007C1">
          <w:rPr>
            <w:noProof/>
            <w:webHidden/>
          </w:rPr>
          <w:t>166</w:t>
        </w:r>
        <w:r w:rsidR="009A2260">
          <w:rPr>
            <w:noProof/>
            <w:webHidden/>
          </w:rPr>
          <w:fldChar w:fldCharType="end"/>
        </w:r>
      </w:hyperlink>
    </w:p>
    <w:p w14:paraId="1A71A343" w14:textId="322C2BE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58" w:history="1">
        <w:r w:rsidR="009A2260" w:rsidRPr="000F2745">
          <w:rPr>
            <w:rStyle w:val="Hyperlink"/>
            <w:rFonts w:ascii="Arial" w:hAnsi="Arial" w:cs="Arial"/>
            <w:noProof/>
          </w:rPr>
          <w:t>10.15.1.4 Parameter list (Input/Output)</w:t>
        </w:r>
        <w:r w:rsidR="009A2260">
          <w:rPr>
            <w:noProof/>
            <w:webHidden/>
          </w:rPr>
          <w:tab/>
        </w:r>
        <w:r w:rsidR="009A2260">
          <w:rPr>
            <w:noProof/>
            <w:webHidden/>
          </w:rPr>
          <w:fldChar w:fldCharType="begin"/>
        </w:r>
        <w:r w:rsidR="009A2260">
          <w:rPr>
            <w:noProof/>
            <w:webHidden/>
          </w:rPr>
          <w:instrText xml:space="preserve"> PAGEREF _Toc158906158 \h </w:instrText>
        </w:r>
        <w:r w:rsidR="009A2260">
          <w:rPr>
            <w:noProof/>
            <w:webHidden/>
          </w:rPr>
        </w:r>
        <w:r w:rsidR="009A2260">
          <w:rPr>
            <w:noProof/>
            <w:webHidden/>
          </w:rPr>
          <w:fldChar w:fldCharType="separate"/>
        </w:r>
        <w:r w:rsidR="00E007C1">
          <w:rPr>
            <w:noProof/>
            <w:webHidden/>
          </w:rPr>
          <w:t>166</w:t>
        </w:r>
        <w:r w:rsidR="009A2260">
          <w:rPr>
            <w:noProof/>
            <w:webHidden/>
          </w:rPr>
          <w:fldChar w:fldCharType="end"/>
        </w:r>
      </w:hyperlink>
    </w:p>
    <w:p w14:paraId="14910AFF" w14:textId="17297F9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59" w:history="1">
        <w:r w:rsidR="009A2260" w:rsidRPr="000F2745">
          <w:rPr>
            <w:rStyle w:val="Hyperlink"/>
            <w:rFonts w:ascii="Arial" w:hAnsi="Arial" w:cs="Arial"/>
            <w:noProof/>
          </w:rPr>
          <w:t>10.15.1.5 Return Value</w:t>
        </w:r>
        <w:r w:rsidR="009A2260">
          <w:rPr>
            <w:noProof/>
            <w:webHidden/>
          </w:rPr>
          <w:tab/>
        </w:r>
        <w:r w:rsidR="009A2260">
          <w:rPr>
            <w:noProof/>
            <w:webHidden/>
          </w:rPr>
          <w:fldChar w:fldCharType="begin"/>
        </w:r>
        <w:r w:rsidR="009A2260">
          <w:rPr>
            <w:noProof/>
            <w:webHidden/>
          </w:rPr>
          <w:instrText xml:space="preserve"> PAGEREF _Toc158906159 \h </w:instrText>
        </w:r>
        <w:r w:rsidR="009A2260">
          <w:rPr>
            <w:noProof/>
            <w:webHidden/>
          </w:rPr>
        </w:r>
        <w:r w:rsidR="009A2260">
          <w:rPr>
            <w:noProof/>
            <w:webHidden/>
          </w:rPr>
          <w:fldChar w:fldCharType="separate"/>
        </w:r>
        <w:r w:rsidR="00E007C1">
          <w:rPr>
            <w:noProof/>
            <w:webHidden/>
          </w:rPr>
          <w:t>166</w:t>
        </w:r>
        <w:r w:rsidR="009A2260">
          <w:rPr>
            <w:noProof/>
            <w:webHidden/>
          </w:rPr>
          <w:fldChar w:fldCharType="end"/>
        </w:r>
      </w:hyperlink>
    </w:p>
    <w:p w14:paraId="1B5FA152" w14:textId="3D536D1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0" w:history="1">
        <w:r w:rsidR="009A2260" w:rsidRPr="000F2745">
          <w:rPr>
            <w:rStyle w:val="Hyperlink"/>
            <w:rFonts w:ascii="Arial" w:hAnsi="Arial" w:cs="Arial"/>
            <w:noProof/>
          </w:rPr>
          <w:t>10.15.1.6 Other CSUs called by this CSU</w:t>
        </w:r>
        <w:r w:rsidR="009A2260">
          <w:rPr>
            <w:noProof/>
            <w:webHidden/>
          </w:rPr>
          <w:tab/>
        </w:r>
        <w:r w:rsidR="009A2260">
          <w:rPr>
            <w:noProof/>
            <w:webHidden/>
          </w:rPr>
          <w:fldChar w:fldCharType="begin"/>
        </w:r>
        <w:r w:rsidR="009A2260">
          <w:rPr>
            <w:noProof/>
            <w:webHidden/>
          </w:rPr>
          <w:instrText xml:space="preserve"> PAGEREF _Toc158906160 \h </w:instrText>
        </w:r>
        <w:r w:rsidR="009A2260">
          <w:rPr>
            <w:noProof/>
            <w:webHidden/>
          </w:rPr>
        </w:r>
        <w:r w:rsidR="009A2260">
          <w:rPr>
            <w:noProof/>
            <w:webHidden/>
          </w:rPr>
          <w:fldChar w:fldCharType="separate"/>
        </w:r>
        <w:r w:rsidR="00E007C1">
          <w:rPr>
            <w:noProof/>
            <w:webHidden/>
          </w:rPr>
          <w:t>166</w:t>
        </w:r>
        <w:r w:rsidR="009A2260">
          <w:rPr>
            <w:noProof/>
            <w:webHidden/>
          </w:rPr>
          <w:fldChar w:fldCharType="end"/>
        </w:r>
      </w:hyperlink>
    </w:p>
    <w:p w14:paraId="3EBC819C" w14:textId="569E5A0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1" w:history="1">
        <w:r w:rsidR="009A2260" w:rsidRPr="000F2745">
          <w:rPr>
            <w:rStyle w:val="Hyperlink"/>
            <w:rFonts w:ascii="Arial" w:hAnsi="Arial" w:cs="Arial"/>
            <w:noProof/>
          </w:rPr>
          <w:t>10.15.1.7 Description of list of LLRs allocated</w:t>
        </w:r>
        <w:r w:rsidR="009A2260">
          <w:rPr>
            <w:noProof/>
            <w:webHidden/>
          </w:rPr>
          <w:tab/>
        </w:r>
        <w:r w:rsidR="009A2260">
          <w:rPr>
            <w:noProof/>
            <w:webHidden/>
          </w:rPr>
          <w:fldChar w:fldCharType="begin"/>
        </w:r>
        <w:r w:rsidR="009A2260">
          <w:rPr>
            <w:noProof/>
            <w:webHidden/>
          </w:rPr>
          <w:instrText xml:space="preserve"> PAGEREF _Toc158906161 \h </w:instrText>
        </w:r>
        <w:r w:rsidR="009A2260">
          <w:rPr>
            <w:noProof/>
            <w:webHidden/>
          </w:rPr>
        </w:r>
        <w:r w:rsidR="009A2260">
          <w:rPr>
            <w:noProof/>
            <w:webHidden/>
          </w:rPr>
          <w:fldChar w:fldCharType="separate"/>
        </w:r>
        <w:r w:rsidR="00E007C1">
          <w:rPr>
            <w:noProof/>
            <w:webHidden/>
          </w:rPr>
          <w:t>167</w:t>
        </w:r>
        <w:r w:rsidR="009A2260">
          <w:rPr>
            <w:noProof/>
            <w:webHidden/>
          </w:rPr>
          <w:fldChar w:fldCharType="end"/>
        </w:r>
      </w:hyperlink>
    </w:p>
    <w:p w14:paraId="60C507B3" w14:textId="2CC30ED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2" w:history="1">
        <w:r w:rsidR="009A2260" w:rsidRPr="000F2745">
          <w:rPr>
            <w:rStyle w:val="Hyperlink"/>
            <w:rFonts w:ascii="Arial" w:hAnsi="Arial" w:cs="Arial"/>
            <w:noProof/>
          </w:rPr>
          <w:t>10.15.1.7.1 daucmfsi2c-SI2CTransfer-LLR-001</w:t>
        </w:r>
        <w:r w:rsidR="009A2260">
          <w:rPr>
            <w:noProof/>
            <w:webHidden/>
          </w:rPr>
          <w:tab/>
        </w:r>
        <w:r w:rsidR="009A2260">
          <w:rPr>
            <w:noProof/>
            <w:webHidden/>
          </w:rPr>
          <w:fldChar w:fldCharType="begin"/>
        </w:r>
        <w:r w:rsidR="009A2260">
          <w:rPr>
            <w:noProof/>
            <w:webHidden/>
          </w:rPr>
          <w:instrText xml:space="preserve"> PAGEREF _Toc158906162 \h </w:instrText>
        </w:r>
        <w:r w:rsidR="009A2260">
          <w:rPr>
            <w:noProof/>
            <w:webHidden/>
          </w:rPr>
        </w:r>
        <w:r w:rsidR="009A2260">
          <w:rPr>
            <w:noProof/>
            <w:webHidden/>
          </w:rPr>
          <w:fldChar w:fldCharType="separate"/>
        </w:r>
        <w:r w:rsidR="00E007C1">
          <w:rPr>
            <w:noProof/>
            <w:webHidden/>
          </w:rPr>
          <w:t>167</w:t>
        </w:r>
        <w:r w:rsidR="009A2260">
          <w:rPr>
            <w:noProof/>
            <w:webHidden/>
          </w:rPr>
          <w:fldChar w:fldCharType="end"/>
        </w:r>
      </w:hyperlink>
    </w:p>
    <w:p w14:paraId="01C5498E" w14:textId="4C573B9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3" w:history="1">
        <w:r w:rsidR="009A2260" w:rsidRPr="000F2745">
          <w:rPr>
            <w:rStyle w:val="Hyperlink"/>
            <w:rFonts w:ascii="Arial" w:hAnsi="Arial" w:cs="Arial"/>
            <w:noProof/>
          </w:rPr>
          <w:t>10.15.1.7.2 daucmfsi2c-SI2CTransfer-LLR-002</w:t>
        </w:r>
        <w:r w:rsidR="009A2260">
          <w:rPr>
            <w:noProof/>
            <w:webHidden/>
          </w:rPr>
          <w:tab/>
        </w:r>
        <w:r w:rsidR="009A2260">
          <w:rPr>
            <w:noProof/>
            <w:webHidden/>
          </w:rPr>
          <w:fldChar w:fldCharType="begin"/>
        </w:r>
        <w:r w:rsidR="009A2260">
          <w:rPr>
            <w:noProof/>
            <w:webHidden/>
          </w:rPr>
          <w:instrText xml:space="preserve"> PAGEREF _Toc158906163 \h </w:instrText>
        </w:r>
        <w:r w:rsidR="009A2260">
          <w:rPr>
            <w:noProof/>
            <w:webHidden/>
          </w:rPr>
        </w:r>
        <w:r w:rsidR="009A2260">
          <w:rPr>
            <w:noProof/>
            <w:webHidden/>
          </w:rPr>
          <w:fldChar w:fldCharType="separate"/>
        </w:r>
        <w:r w:rsidR="00E007C1">
          <w:rPr>
            <w:noProof/>
            <w:webHidden/>
          </w:rPr>
          <w:t>167</w:t>
        </w:r>
        <w:r w:rsidR="009A2260">
          <w:rPr>
            <w:noProof/>
            <w:webHidden/>
          </w:rPr>
          <w:fldChar w:fldCharType="end"/>
        </w:r>
      </w:hyperlink>
    </w:p>
    <w:p w14:paraId="08A372CE" w14:textId="0C3AC1B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4" w:history="1">
        <w:r w:rsidR="009A2260" w:rsidRPr="000F2745">
          <w:rPr>
            <w:rStyle w:val="Hyperlink"/>
            <w:rFonts w:ascii="Arial" w:hAnsi="Arial" w:cs="Arial"/>
            <w:noProof/>
          </w:rPr>
          <w:t>10.15.1.7.3 daucmfsi2c-SI2CTransfer-LLR-003</w:t>
        </w:r>
        <w:r w:rsidR="009A2260">
          <w:rPr>
            <w:noProof/>
            <w:webHidden/>
          </w:rPr>
          <w:tab/>
        </w:r>
        <w:r w:rsidR="009A2260">
          <w:rPr>
            <w:noProof/>
            <w:webHidden/>
          </w:rPr>
          <w:fldChar w:fldCharType="begin"/>
        </w:r>
        <w:r w:rsidR="009A2260">
          <w:rPr>
            <w:noProof/>
            <w:webHidden/>
          </w:rPr>
          <w:instrText xml:space="preserve"> PAGEREF _Toc158906164 \h </w:instrText>
        </w:r>
        <w:r w:rsidR="009A2260">
          <w:rPr>
            <w:noProof/>
            <w:webHidden/>
          </w:rPr>
        </w:r>
        <w:r w:rsidR="009A2260">
          <w:rPr>
            <w:noProof/>
            <w:webHidden/>
          </w:rPr>
          <w:fldChar w:fldCharType="separate"/>
        </w:r>
        <w:r w:rsidR="00E007C1">
          <w:rPr>
            <w:noProof/>
            <w:webHidden/>
          </w:rPr>
          <w:t>167</w:t>
        </w:r>
        <w:r w:rsidR="009A2260">
          <w:rPr>
            <w:noProof/>
            <w:webHidden/>
          </w:rPr>
          <w:fldChar w:fldCharType="end"/>
        </w:r>
      </w:hyperlink>
    </w:p>
    <w:p w14:paraId="0177EE62" w14:textId="4425C5F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5" w:history="1">
        <w:r w:rsidR="009A2260" w:rsidRPr="000F2745">
          <w:rPr>
            <w:rStyle w:val="Hyperlink"/>
            <w:rFonts w:ascii="Arial" w:hAnsi="Arial" w:cs="Arial"/>
            <w:noProof/>
          </w:rPr>
          <w:t>10.15.1.7.4 daucmfsi2c-SI2CTransfer-LLR-004</w:t>
        </w:r>
        <w:r w:rsidR="009A2260">
          <w:rPr>
            <w:noProof/>
            <w:webHidden/>
          </w:rPr>
          <w:tab/>
        </w:r>
        <w:r w:rsidR="009A2260">
          <w:rPr>
            <w:noProof/>
            <w:webHidden/>
          </w:rPr>
          <w:fldChar w:fldCharType="begin"/>
        </w:r>
        <w:r w:rsidR="009A2260">
          <w:rPr>
            <w:noProof/>
            <w:webHidden/>
          </w:rPr>
          <w:instrText xml:space="preserve"> PAGEREF _Toc158906165 \h </w:instrText>
        </w:r>
        <w:r w:rsidR="009A2260">
          <w:rPr>
            <w:noProof/>
            <w:webHidden/>
          </w:rPr>
        </w:r>
        <w:r w:rsidR="009A2260">
          <w:rPr>
            <w:noProof/>
            <w:webHidden/>
          </w:rPr>
          <w:fldChar w:fldCharType="separate"/>
        </w:r>
        <w:r w:rsidR="00E007C1">
          <w:rPr>
            <w:noProof/>
            <w:webHidden/>
          </w:rPr>
          <w:t>167</w:t>
        </w:r>
        <w:r w:rsidR="009A2260">
          <w:rPr>
            <w:noProof/>
            <w:webHidden/>
          </w:rPr>
          <w:fldChar w:fldCharType="end"/>
        </w:r>
      </w:hyperlink>
    </w:p>
    <w:p w14:paraId="7100C9C8" w14:textId="4F7AAF3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6" w:history="1">
        <w:r w:rsidR="009A2260" w:rsidRPr="000F2745">
          <w:rPr>
            <w:rStyle w:val="Hyperlink"/>
            <w:noProof/>
          </w:rPr>
          <w:t>10.15.2 Si2cInit</w:t>
        </w:r>
        <w:r w:rsidR="009A2260">
          <w:rPr>
            <w:noProof/>
            <w:webHidden/>
          </w:rPr>
          <w:tab/>
        </w:r>
        <w:r w:rsidR="009A2260">
          <w:rPr>
            <w:noProof/>
            <w:webHidden/>
          </w:rPr>
          <w:fldChar w:fldCharType="begin"/>
        </w:r>
        <w:r w:rsidR="009A2260">
          <w:rPr>
            <w:noProof/>
            <w:webHidden/>
          </w:rPr>
          <w:instrText xml:space="preserve"> PAGEREF _Toc158906166 \h </w:instrText>
        </w:r>
        <w:r w:rsidR="009A2260">
          <w:rPr>
            <w:noProof/>
            <w:webHidden/>
          </w:rPr>
        </w:r>
        <w:r w:rsidR="009A2260">
          <w:rPr>
            <w:noProof/>
            <w:webHidden/>
          </w:rPr>
          <w:fldChar w:fldCharType="separate"/>
        </w:r>
        <w:r w:rsidR="00E007C1">
          <w:rPr>
            <w:noProof/>
            <w:webHidden/>
          </w:rPr>
          <w:t>168</w:t>
        </w:r>
        <w:r w:rsidR="009A2260">
          <w:rPr>
            <w:noProof/>
            <w:webHidden/>
          </w:rPr>
          <w:fldChar w:fldCharType="end"/>
        </w:r>
      </w:hyperlink>
    </w:p>
    <w:p w14:paraId="4649E456" w14:textId="0A8A350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7" w:history="1">
        <w:r w:rsidR="009A2260" w:rsidRPr="000F2745">
          <w:rPr>
            <w:rStyle w:val="Hyperlink"/>
            <w:rFonts w:ascii="Arial" w:hAnsi="Arial" w:cs="Arial"/>
            <w:noProof/>
          </w:rPr>
          <w:t>10.15.2.1 Brief Description</w:t>
        </w:r>
        <w:r w:rsidR="009A2260">
          <w:rPr>
            <w:noProof/>
            <w:webHidden/>
          </w:rPr>
          <w:tab/>
        </w:r>
        <w:r w:rsidR="009A2260">
          <w:rPr>
            <w:noProof/>
            <w:webHidden/>
          </w:rPr>
          <w:fldChar w:fldCharType="begin"/>
        </w:r>
        <w:r w:rsidR="009A2260">
          <w:rPr>
            <w:noProof/>
            <w:webHidden/>
          </w:rPr>
          <w:instrText xml:space="preserve"> PAGEREF _Toc158906167 \h </w:instrText>
        </w:r>
        <w:r w:rsidR="009A2260">
          <w:rPr>
            <w:noProof/>
            <w:webHidden/>
          </w:rPr>
        </w:r>
        <w:r w:rsidR="009A2260">
          <w:rPr>
            <w:noProof/>
            <w:webHidden/>
          </w:rPr>
          <w:fldChar w:fldCharType="separate"/>
        </w:r>
        <w:r w:rsidR="00E007C1">
          <w:rPr>
            <w:noProof/>
            <w:webHidden/>
          </w:rPr>
          <w:t>168</w:t>
        </w:r>
        <w:r w:rsidR="009A2260">
          <w:rPr>
            <w:noProof/>
            <w:webHidden/>
          </w:rPr>
          <w:fldChar w:fldCharType="end"/>
        </w:r>
      </w:hyperlink>
    </w:p>
    <w:p w14:paraId="1BC99E45" w14:textId="3AAE145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8" w:history="1">
        <w:r w:rsidR="009A2260" w:rsidRPr="000F2745">
          <w:rPr>
            <w:rStyle w:val="Hyperlink"/>
            <w:rFonts w:ascii="Arial" w:hAnsi="Arial" w:cs="Arial"/>
            <w:noProof/>
          </w:rPr>
          <w:t>10.15.2.2 List of HLRs allocated</w:t>
        </w:r>
        <w:r w:rsidR="009A2260">
          <w:rPr>
            <w:noProof/>
            <w:webHidden/>
          </w:rPr>
          <w:tab/>
        </w:r>
        <w:r w:rsidR="009A2260">
          <w:rPr>
            <w:noProof/>
            <w:webHidden/>
          </w:rPr>
          <w:fldChar w:fldCharType="begin"/>
        </w:r>
        <w:r w:rsidR="009A2260">
          <w:rPr>
            <w:noProof/>
            <w:webHidden/>
          </w:rPr>
          <w:instrText xml:space="preserve"> PAGEREF _Toc158906168 \h </w:instrText>
        </w:r>
        <w:r w:rsidR="009A2260">
          <w:rPr>
            <w:noProof/>
            <w:webHidden/>
          </w:rPr>
        </w:r>
        <w:r w:rsidR="009A2260">
          <w:rPr>
            <w:noProof/>
            <w:webHidden/>
          </w:rPr>
          <w:fldChar w:fldCharType="separate"/>
        </w:r>
        <w:r w:rsidR="00E007C1">
          <w:rPr>
            <w:noProof/>
            <w:webHidden/>
          </w:rPr>
          <w:t>168</w:t>
        </w:r>
        <w:r w:rsidR="009A2260">
          <w:rPr>
            <w:noProof/>
            <w:webHidden/>
          </w:rPr>
          <w:fldChar w:fldCharType="end"/>
        </w:r>
      </w:hyperlink>
    </w:p>
    <w:p w14:paraId="20C98D8B" w14:textId="2C7B1BC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69" w:history="1">
        <w:r w:rsidR="009A2260" w:rsidRPr="000F2745">
          <w:rPr>
            <w:rStyle w:val="Hyperlink"/>
            <w:rFonts w:ascii="Arial" w:hAnsi="Arial" w:cs="Arial"/>
            <w:noProof/>
          </w:rPr>
          <w:t>10.15.2.3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_Toc158906169 \h </w:instrText>
        </w:r>
        <w:r w:rsidR="009A2260">
          <w:rPr>
            <w:noProof/>
            <w:webHidden/>
          </w:rPr>
        </w:r>
        <w:r w:rsidR="009A2260">
          <w:rPr>
            <w:noProof/>
            <w:webHidden/>
          </w:rPr>
          <w:fldChar w:fldCharType="separate"/>
        </w:r>
        <w:r w:rsidR="00E007C1">
          <w:rPr>
            <w:noProof/>
            <w:webHidden/>
          </w:rPr>
          <w:t>168</w:t>
        </w:r>
        <w:r w:rsidR="009A2260">
          <w:rPr>
            <w:noProof/>
            <w:webHidden/>
          </w:rPr>
          <w:fldChar w:fldCharType="end"/>
        </w:r>
      </w:hyperlink>
    </w:p>
    <w:p w14:paraId="6F47C41E" w14:textId="2116679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0" w:history="1">
        <w:r w:rsidR="009A2260" w:rsidRPr="000F2745">
          <w:rPr>
            <w:rStyle w:val="Hyperlink"/>
            <w:rFonts w:ascii="Arial" w:hAnsi="Arial" w:cs="Arial"/>
            <w:noProof/>
          </w:rPr>
          <w:t>10.15.2.4 Parameter list (Input/Output)</w:t>
        </w:r>
        <w:r w:rsidR="009A2260">
          <w:rPr>
            <w:noProof/>
            <w:webHidden/>
          </w:rPr>
          <w:tab/>
        </w:r>
        <w:r w:rsidR="009A2260">
          <w:rPr>
            <w:noProof/>
            <w:webHidden/>
          </w:rPr>
          <w:fldChar w:fldCharType="begin"/>
        </w:r>
        <w:r w:rsidR="009A2260">
          <w:rPr>
            <w:noProof/>
            <w:webHidden/>
          </w:rPr>
          <w:instrText xml:space="preserve"> PAGEREF _Toc158906170 \h </w:instrText>
        </w:r>
        <w:r w:rsidR="009A2260">
          <w:rPr>
            <w:noProof/>
            <w:webHidden/>
          </w:rPr>
        </w:r>
        <w:r w:rsidR="009A2260">
          <w:rPr>
            <w:noProof/>
            <w:webHidden/>
          </w:rPr>
          <w:fldChar w:fldCharType="separate"/>
        </w:r>
        <w:r w:rsidR="00E007C1">
          <w:rPr>
            <w:noProof/>
            <w:webHidden/>
          </w:rPr>
          <w:t>168</w:t>
        </w:r>
        <w:r w:rsidR="009A2260">
          <w:rPr>
            <w:noProof/>
            <w:webHidden/>
          </w:rPr>
          <w:fldChar w:fldCharType="end"/>
        </w:r>
      </w:hyperlink>
    </w:p>
    <w:p w14:paraId="2F3B9CB3" w14:textId="3023A25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1" w:history="1">
        <w:r w:rsidR="009A2260" w:rsidRPr="000F2745">
          <w:rPr>
            <w:rStyle w:val="Hyperlink"/>
            <w:rFonts w:ascii="Arial" w:hAnsi="Arial" w:cs="Arial"/>
            <w:noProof/>
          </w:rPr>
          <w:t>10.15.2.5 Return Value</w:t>
        </w:r>
        <w:r w:rsidR="009A2260">
          <w:rPr>
            <w:noProof/>
            <w:webHidden/>
          </w:rPr>
          <w:tab/>
        </w:r>
        <w:r w:rsidR="009A2260">
          <w:rPr>
            <w:noProof/>
            <w:webHidden/>
          </w:rPr>
          <w:fldChar w:fldCharType="begin"/>
        </w:r>
        <w:r w:rsidR="009A2260">
          <w:rPr>
            <w:noProof/>
            <w:webHidden/>
          </w:rPr>
          <w:instrText xml:space="preserve"> PAGEREF _Toc158906171 \h </w:instrText>
        </w:r>
        <w:r w:rsidR="009A2260">
          <w:rPr>
            <w:noProof/>
            <w:webHidden/>
          </w:rPr>
        </w:r>
        <w:r w:rsidR="009A2260">
          <w:rPr>
            <w:noProof/>
            <w:webHidden/>
          </w:rPr>
          <w:fldChar w:fldCharType="separate"/>
        </w:r>
        <w:r w:rsidR="00E007C1">
          <w:rPr>
            <w:noProof/>
            <w:webHidden/>
          </w:rPr>
          <w:t>168</w:t>
        </w:r>
        <w:r w:rsidR="009A2260">
          <w:rPr>
            <w:noProof/>
            <w:webHidden/>
          </w:rPr>
          <w:fldChar w:fldCharType="end"/>
        </w:r>
      </w:hyperlink>
    </w:p>
    <w:p w14:paraId="1CF744CA" w14:textId="413C2D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2" w:history="1">
        <w:r w:rsidR="009A2260" w:rsidRPr="000F2745">
          <w:rPr>
            <w:rStyle w:val="Hyperlink"/>
            <w:rFonts w:ascii="Arial" w:hAnsi="Arial" w:cs="Arial"/>
            <w:noProof/>
          </w:rPr>
          <w:t>10.15.2.6 Other CSUs called by this CSU</w:t>
        </w:r>
        <w:r w:rsidR="009A2260">
          <w:rPr>
            <w:noProof/>
            <w:webHidden/>
          </w:rPr>
          <w:tab/>
        </w:r>
        <w:r w:rsidR="009A2260">
          <w:rPr>
            <w:noProof/>
            <w:webHidden/>
          </w:rPr>
          <w:fldChar w:fldCharType="begin"/>
        </w:r>
        <w:r w:rsidR="009A2260">
          <w:rPr>
            <w:noProof/>
            <w:webHidden/>
          </w:rPr>
          <w:instrText xml:space="preserve"> PAGEREF _Toc158906172 \h </w:instrText>
        </w:r>
        <w:r w:rsidR="009A2260">
          <w:rPr>
            <w:noProof/>
            <w:webHidden/>
          </w:rPr>
        </w:r>
        <w:r w:rsidR="009A2260">
          <w:rPr>
            <w:noProof/>
            <w:webHidden/>
          </w:rPr>
          <w:fldChar w:fldCharType="separate"/>
        </w:r>
        <w:r w:rsidR="00E007C1">
          <w:rPr>
            <w:noProof/>
            <w:webHidden/>
          </w:rPr>
          <w:t>168</w:t>
        </w:r>
        <w:r w:rsidR="009A2260">
          <w:rPr>
            <w:noProof/>
            <w:webHidden/>
          </w:rPr>
          <w:fldChar w:fldCharType="end"/>
        </w:r>
      </w:hyperlink>
    </w:p>
    <w:p w14:paraId="5516B0FB" w14:textId="59A3909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3" w:history="1">
        <w:r w:rsidR="009A2260" w:rsidRPr="000F2745">
          <w:rPr>
            <w:rStyle w:val="Hyperlink"/>
            <w:rFonts w:ascii="Arial" w:hAnsi="Arial" w:cs="Arial"/>
            <w:noProof/>
          </w:rPr>
          <w:t>10.15.2.7 Description of list of LLRs allocated</w:t>
        </w:r>
        <w:r w:rsidR="009A2260">
          <w:rPr>
            <w:noProof/>
            <w:webHidden/>
          </w:rPr>
          <w:tab/>
        </w:r>
        <w:r w:rsidR="009A2260">
          <w:rPr>
            <w:noProof/>
            <w:webHidden/>
          </w:rPr>
          <w:fldChar w:fldCharType="begin"/>
        </w:r>
        <w:r w:rsidR="009A2260">
          <w:rPr>
            <w:noProof/>
            <w:webHidden/>
          </w:rPr>
          <w:instrText xml:space="preserve"> PAGEREF _Toc158906173 \h </w:instrText>
        </w:r>
        <w:r w:rsidR="009A2260">
          <w:rPr>
            <w:noProof/>
            <w:webHidden/>
          </w:rPr>
        </w:r>
        <w:r w:rsidR="009A2260">
          <w:rPr>
            <w:noProof/>
            <w:webHidden/>
          </w:rPr>
          <w:fldChar w:fldCharType="separate"/>
        </w:r>
        <w:r w:rsidR="00E007C1">
          <w:rPr>
            <w:noProof/>
            <w:webHidden/>
          </w:rPr>
          <w:t>169</w:t>
        </w:r>
        <w:r w:rsidR="009A2260">
          <w:rPr>
            <w:noProof/>
            <w:webHidden/>
          </w:rPr>
          <w:fldChar w:fldCharType="end"/>
        </w:r>
      </w:hyperlink>
    </w:p>
    <w:p w14:paraId="62905E7B" w14:textId="56DE78E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4" w:history="1">
        <w:r w:rsidR="009A2260" w:rsidRPr="000F2745">
          <w:rPr>
            <w:rStyle w:val="Hyperlink"/>
            <w:rFonts w:ascii="Arial" w:hAnsi="Arial" w:cs="Arial"/>
            <w:noProof/>
          </w:rPr>
          <w:t>10.15.2.7.1 daucmfsi2c-Si2cInit-LLR-001</w:t>
        </w:r>
        <w:r w:rsidR="009A2260">
          <w:rPr>
            <w:noProof/>
            <w:webHidden/>
          </w:rPr>
          <w:tab/>
        </w:r>
        <w:r w:rsidR="009A2260">
          <w:rPr>
            <w:noProof/>
            <w:webHidden/>
          </w:rPr>
          <w:fldChar w:fldCharType="begin"/>
        </w:r>
        <w:r w:rsidR="009A2260">
          <w:rPr>
            <w:noProof/>
            <w:webHidden/>
          </w:rPr>
          <w:instrText xml:space="preserve"> PAGEREF _Toc158906174 \h </w:instrText>
        </w:r>
        <w:r w:rsidR="009A2260">
          <w:rPr>
            <w:noProof/>
            <w:webHidden/>
          </w:rPr>
        </w:r>
        <w:r w:rsidR="009A2260">
          <w:rPr>
            <w:noProof/>
            <w:webHidden/>
          </w:rPr>
          <w:fldChar w:fldCharType="separate"/>
        </w:r>
        <w:r w:rsidR="00E007C1">
          <w:rPr>
            <w:noProof/>
            <w:webHidden/>
          </w:rPr>
          <w:t>169</w:t>
        </w:r>
        <w:r w:rsidR="009A2260">
          <w:rPr>
            <w:noProof/>
            <w:webHidden/>
          </w:rPr>
          <w:fldChar w:fldCharType="end"/>
        </w:r>
      </w:hyperlink>
    </w:p>
    <w:p w14:paraId="57857198" w14:textId="5A68A30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5" w:history="1">
        <w:r w:rsidR="009A2260" w:rsidRPr="000F2745">
          <w:rPr>
            <w:rStyle w:val="Hyperlink"/>
            <w:rFonts w:ascii="Arial" w:hAnsi="Arial" w:cs="Arial"/>
            <w:noProof/>
          </w:rPr>
          <w:t>10.15.2.7.2 daucmfsi2c-Si2cInit-LLR-002</w:t>
        </w:r>
        <w:r w:rsidR="009A2260">
          <w:rPr>
            <w:noProof/>
            <w:webHidden/>
          </w:rPr>
          <w:tab/>
        </w:r>
        <w:r w:rsidR="009A2260">
          <w:rPr>
            <w:noProof/>
            <w:webHidden/>
          </w:rPr>
          <w:fldChar w:fldCharType="begin"/>
        </w:r>
        <w:r w:rsidR="009A2260">
          <w:rPr>
            <w:noProof/>
            <w:webHidden/>
          </w:rPr>
          <w:instrText xml:space="preserve"> PAGEREF _Toc158906175 \h </w:instrText>
        </w:r>
        <w:r w:rsidR="009A2260">
          <w:rPr>
            <w:noProof/>
            <w:webHidden/>
          </w:rPr>
        </w:r>
        <w:r w:rsidR="009A2260">
          <w:rPr>
            <w:noProof/>
            <w:webHidden/>
          </w:rPr>
          <w:fldChar w:fldCharType="separate"/>
        </w:r>
        <w:r w:rsidR="00E007C1">
          <w:rPr>
            <w:noProof/>
            <w:webHidden/>
          </w:rPr>
          <w:t>169</w:t>
        </w:r>
        <w:r w:rsidR="009A2260">
          <w:rPr>
            <w:noProof/>
            <w:webHidden/>
          </w:rPr>
          <w:fldChar w:fldCharType="end"/>
        </w:r>
      </w:hyperlink>
    </w:p>
    <w:p w14:paraId="3563B70D" w14:textId="5E6E095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6" w:history="1">
        <w:r w:rsidR="009A2260" w:rsidRPr="000F2745">
          <w:rPr>
            <w:rStyle w:val="Hyperlink"/>
            <w:rFonts w:ascii="Arial" w:hAnsi="Arial" w:cs="Arial"/>
            <w:noProof/>
          </w:rPr>
          <w:t>10.15.2.7.3 daucmfsi2c-Si2cInit-LLR-003</w:t>
        </w:r>
        <w:r w:rsidR="009A2260">
          <w:rPr>
            <w:noProof/>
            <w:webHidden/>
          </w:rPr>
          <w:tab/>
        </w:r>
        <w:r w:rsidR="009A2260">
          <w:rPr>
            <w:noProof/>
            <w:webHidden/>
          </w:rPr>
          <w:fldChar w:fldCharType="begin"/>
        </w:r>
        <w:r w:rsidR="009A2260">
          <w:rPr>
            <w:noProof/>
            <w:webHidden/>
          </w:rPr>
          <w:instrText xml:space="preserve"> PAGEREF _Toc158906176 \h </w:instrText>
        </w:r>
        <w:r w:rsidR="009A2260">
          <w:rPr>
            <w:noProof/>
            <w:webHidden/>
          </w:rPr>
        </w:r>
        <w:r w:rsidR="009A2260">
          <w:rPr>
            <w:noProof/>
            <w:webHidden/>
          </w:rPr>
          <w:fldChar w:fldCharType="separate"/>
        </w:r>
        <w:r w:rsidR="00E007C1">
          <w:rPr>
            <w:noProof/>
            <w:webHidden/>
          </w:rPr>
          <w:t>170</w:t>
        </w:r>
        <w:r w:rsidR="009A2260">
          <w:rPr>
            <w:noProof/>
            <w:webHidden/>
          </w:rPr>
          <w:fldChar w:fldCharType="end"/>
        </w:r>
      </w:hyperlink>
    </w:p>
    <w:p w14:paraId="4D72379A" w14:textId="74DCA44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7" w:history="1">
        <w:r w:rsidR="009A2260" w:rsidRPr="000F2745">
          <w:rPr>
            <w:rStyle w:val="Hyperlink"/>
            <w:rFonts w:ascii="Arial" w:hAnsi="Arial" w:cs="Arial"/>
            <w:noProof/>
          </w:rPr>
          <w:t>10.15.2.7.4 daucmfsi2c-Si2cInit-LLR-004</w:t>
        </w:r>
        <w:r w:rsidR="009A2260">
          <w:rPr>
            <w:noProof/>
            <w:webHidden/>
          </w:rPr>
          <w:tab/>
        </w:r>
        <w:r w:rsidR="009A2260">
          <w:rPr>
            <w:noProof/>
            <w:webHidden/>
          </w:rPr>
          <w:fldChar w:fldCharType="begin"/>
        </w:r>
        <w:r w:rsidR="009A2260">
          <w:rPr>
            <w:noProof/>
            <w:webHidden/>
          </w:rPr>
          <w:instrText xml:space="preserve"> PAGEREF _Toc158906177 \h </w:instrText>
        </w:r>
        <w:r w:rsidR="009A2260">
          <w:rPr>
            <w:noProof/>
            <w:webHidden/>
          </w:rPr>
        </w:r>
        <w:r w:rsidR="009A2260">
          <w:rPr>
            <w:noProof/>
            <w:webHidden/>
          </w:rPr>
          <w:fldChar w:fldCharType="separate"/>
        </w:r>
        <w:r w:rsidR="00E007C1">
          <w:rPr>
            <w:noProof/>
            <w:webHidden/>
          </w:rPr>
          <w:t>170</w:t>
        </w:r>
        <w:r w:rsidR="009A2260">
          <w:rPr>
            <w:noProof/>
            <w:webHidden/>
          </w:rPr>
          <w:fldChar w:fldCharType="end"/>
        </w:r>
      </w:hyperlink>
    </w:p>
    <w:p w14:paraId="31CBEC88" w14:textId="173553D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8" w:history="1">
        <w:r w:rsidR="009A2260" w:rsidRPr="000F2745">
          <w:rPr>
            <w:rStyle w:val="Hyperlink"/>
            <w:rFonts w:ascii="Arial" w:hAnsi="Arial" w:cs="Arial"/>
            <w:noProof/>
          </w:rPr>
          <w:t>10.15.2.7.5 daucmfsi2c-Si2cInit-LLR-005</w:t>
        </w:r>
        <w:r w:rsidR="009A2260">
          <w:rPr>
            <w:noProof/>
            <w:webHidden/>
          </w:rPr>
          <w:tab/>
        </w:r>
        <w:r w:rsidR="009A2260">
          <w:rPr>
            <w:noProof/>
            <w:webHidden/>
          </w:rPr>
          <w:fldChar w:fldCharType="begin"/>
        </w:r>
        <w:r w:rsidR="009A2260">
          <w:rPr>
            <w:noProof/>
            <w:webHidden/>
          </w:rPr>
          <w:instrText xml:space="preserve"> PAGEREF _Toc158906178 \h </w:instrText>
        </w:r>
        <w:r w:rsidR="009A2260">
          <w:rPr>
            <w:noProof/>
            <w:webHidden/>
          </w:rPr>
        </w:r>
        <w:r w:rsidR="009A2260">
          <w:rPr>
            <w:noProof/>
            <w:webHidden/>
          </w:rPr>
          <w:fldChar w:fldCharType="separate"/>
        </w:r>
        <w:r w:rsidR="00E007C1">
          <w:rPr>
            <w:noProof/>
            <w:webHidden/>
          </w:rPr>
          <w:t>170</w:t>
        </w:r>
        <w:r w:rsidR="009A2260">
          <w:rPr>
            <w:noProof/>
            <w:webHidden/>
          </w:rPr>
          <w:fldChar w:fldCharType="end"/>
        </w:r>
      </w:hyperlink>
    </w:p>
    <w:p w14:paraId="773DF239" w14:textId="2E8655BC"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79" w:history="1">
        <w:r w:rsidR="009A2260" w:rsidRPr="000F2745">
          <w:rPr>
            <w:rStyle w:val="Hyperlink"/>
            <w:noProof/>
          </w:rPr>
          <w:t>10.15.3 TransferFinish</w:t>
        </w:r>
        <w:r w:rsidR="009A2260">
          <w:rPr>
            <w:noProof/>
            <w:webHidden/>
          </w:rPr>
          <w:tab/>
        </w:r>
        <w:r w:rsidR="009A2260">
          <w:rPr>
            <w:noProof/>
            <w:webHidden/>
          </w:rPr>
          <w:fldChar w:fldCharType="begin"/>
        </w:r>
        <w:r w:rsidR="009A2260">
          <w:rPr>
            <w:noProof/>
            <w:webHidden/>
          </w:rPr>
          <w:instrText xml:space="preserve"> PAGEREF _Toc158906179 \h </w:instrText>
        </w:r>
        <w:r w:rsidR="009A2260">
          <w:rPr>
            <w:noProof/>
            <w:webHidden/>
          </w:rPr>
        </w:r>
        <w:r w:rsidR="009A2260">
          <w:rPr>
            <w:noProof/>
            <w:webHidden/>
          </w:rPr>
          <w:fldChar w:fldCharType="separate"/>
        </w:r>
        <w:r w:rsidR="00E007C1">
          <w:rPr>
            <w:noProof/>
            <w:webHidden/>
          </w:rPr>
          <w:t>171</w:t>
        </w:r>
        <w:r w:rsidR="009A2260">
          <w:rPr>
            <w:noProof/>
            <w:webHidden/>
          </w:rPr>
          <w:fldChar w:fldCharType="end"/>
        </w:r>
      </w:hyperlink>
    </w:p>
    <w:p w14:paraId="1E82663A" w14:textId="2DB28B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0" w:history="1">
        <w:r w:rsidR="009A2260" w:rsidRPr="000F2745">
          <w:rPr>
            <w:rStyle w:val="Hyperlink"/>
            <w:rFonts w:ascii="Arial" w:hAnsi="Arial" w:cs="Arial"/>
            <w:noProof/>
          </w:rPr>
          <w:t>10.15.3.1 Brief Description</w:t>
        </w:r>
        <w:r w:rsidR="009A2260">
          <w:rPr>
            <w:noProof/>
            <w:webHidden/>
          </w:rPr>
          <w:tab/>
        </w:r>
        <w:r w:rsidR="009A2260">
          <w:rPr>
            <w:noProof/>
            <w:webHidden/>
          </w:rPr>
          <w:fldChar w:fldCharType="begin"/>
        </w:r>
        <w:r w:rsidR="009A2260">
          <w:rPr>
            <w:noProof/>
            <w:webHidden/>
          </w:rPr>
          <w:instrText xml:space="preserve"> PAGEREF _Toc158906180 \h </w:instrText>
        </w:r>
        <w:r w:rsidR="009A2260">
          <w:rPr>
            <w:noProof/>
            <w:webHidden/>
          </w:rPr>
        </w:r>
        <w:r w:rsidR="009A2260">
          <w:rPr>
            <w:noProof/>
            <w:webHidden/>
          </w:rPr>
          <w:fldChar w:fldCharType="separate"/>
        </w:r>
        <w:r w:rsidR="00E007C1">
          <w:rPr>
            <w:noProof/>
            <w:webHidden/>
          </w:rPr>
          <w:t>171</w:t>
        </w:r>
        <w:r w:rsidR="009A2260">
          <w:rPr>
            <w:noProof/>
            <w:webHidden/>
          </w:rPr>
          <w:fldChar w:fldCharType="end"/>
        </w:r>
      </w:hyperlink>
    </w:p>
    <w:p w14:paraId="0B9879BE" w14:textId="2C8BFDE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1" w:history="1">
        <w:r w:rsidR="009A2260" w:rsidRPr="000F2745">
          <w:rPr>
            <w:rStyle w:val="Hyperlink"/>
            <w:rFonts w:ascii="Arial" w:hAnsi="Arial" w:cs="Arial"/>
            <w:noProof/>
          </w:rPr>
          <w:t>10.15.3.2 List of HLRs allocated</w:t>
        </w:r>
        <w:r w:rsidR="009A2260">
          <w:rPr>
            <w:noProof/>
            <w:webHidden/>
          </w:rPr>
          <w:tab/>
        </w:r>
        <w:r w:rsidR="009A2260">
          <w:rPr>
            <w:noProof/>
            <w:webHidden/>
          </w:rPr>
          <w:fldChar w:fldCharType="begin"/>
        </w:r>
        <w:r w:rsidR="009A2260">
          <w:rPr>
            <w:noProof/>
            <w:webHidden/>
          </w:rPr>
          <w:instrText xml:space="preserve"> PAGEREF _Toc158906181 \h </w:instrText>
        </w:r>
        <w:r w:rsidR="009A2260">
          <w:rPr>
            <w:noProof/>
            <w:webHidden/>
          </w:rPr>
        </w:r>
        <w:r w:rsidR="009A2260">
          <w:rPr>
            <w:noProof/>
            <w:webHidden/>
          </w:rPr>
          <w:fldChar w:fldCharType="separate"/>
        </w:r>
        <w:r w:rsidR="00E007C1">
          <w:rPr>
            <w:noProof/>
            <w:webHidden/>
          </w:rPr>
          <w:t>171</w:t>
        </w:r>
        <w:r w:rsidR="009A2260">
          <w:rPr>
            <w:noProof/>
            <w:webHidden/>
          </w:rPr>
          <w:fldChar w:fldCharType="end"/>
        </w:r>
      </w:hyperlink>
    </w:p>
    <w:p w14:paraId="73832A1D" w14:textId="7FE0DC6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2" w:history="1">
        <w:r w:rsidR="009A2260" w:rsidRPr="000F2745">
          <w:rPr>
            <w:rStyle w:val="Hyperlink"/>
            <w:rFonts w:ascii="Arial" w:hAnsi="Arial" w:cs="Arial"/>
            <w:noProof/>
          </w:rPr>
          <w:t>10.15.3.3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_Toc158906182 \h </w:instrText>
        </w:r>
        <w:r w:rsidR="009A2260">
          <w:rPr>
            <w:noProof/>
            <w:webHidden/>
          </w:rPr>
        </w:r>
        <w:r w:rsidR="009A2260">
          <w:rPr>
            <w:noProof/>
            <w:webHidden/>
          </w:rPr>
          <w:fldChar w:fldCharType="separate"/>
        </w:r>
        <w:r w:rsidR="00E007C1">
          <w:rPr>
            <w:noProof/>
            <w:webHidden/>
          </w:rPr>
          <w:t>171</w:t>
        </w:r>
        <w:r w:rsidR="009A2260">
          <w:rPr>
            <w:noProof/>
            <w:webHidden/>
          </w:rPr>
          <w:fldChar w:fldCharType="end"/>
        </w:r>
      </w:hyperlink>
    </w:p>
    <w:p w14:paraId="09F38E4E" w14:textId="461AB3B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3" w:history="1">
        <w:r w:rsidR="009A2260" w:rsidRPr="000F2745">
          <w:rPr>
            <w:rStyle w:val="Hyperlink"/>
            <w:rFonts w:ascii="Arial" w:hAnsi="Arial" w:cs="Arial"/>
            <w:noProof/>
          </w:rPr>
          <w:t>10.15.3.4 Parameter list (Input/Output)</w:t>
        </w:r>
        <w:r w:rsidR="009A2260">
          <w:rPr>
            <w:noProof/>
            <w:webHidden/>
          </w:rPr>
          <w:tab/>
        </w:r>
        <w:r w:rsidR="009A2260">
          <w:rPr>
            <w:noProof/>
            <w:webHidden/>
          </w:rPr>
          <w:fldChar w:fldCharType="begin"/>
        </w:r>
        <w:r w:rsidR="009A2260">
          <w:rPr>
            <w:noProof/>
            <w:webHidden/>
          </w:rPr>
          <w:instrText xml:space="preserve"> PAGEREF _Toc158906183 \h </w:instrText>
        </w:r>
        <w:r w:rsidR="009A2260">
          <w:rPr>
            <w:noProof/>
            <w:webHidden/>
          </w:rPr>
        </w:r>
        <w:r w:rsidR="009A2260">
          <w:rPr>
            <w:noProof/>
            <w:webHidden/>
          </w:rPr>
          <w:fldChar w:fldCharType="separate"/>
        </w:r>
        <w:r w:rsidR="00E007C1">
          <w:rPr>
            <w:noProof/>
            <w:webHidden/>
          </w:rPr>
          <w:t>171</w:t>
        </w:r>
        <w:r w:rsidR="009A2260">
          <w:rPr>
            <w:noProof/>
            <w:webHidden/>
          </w:rPr>
          <w:fldChar w:fldCharType="end"/>
        </w:r>
      </w:hyperlink>
    </w:p>
    <w:p w14:paraId="5FA6EBE0" w14:textId="2B4591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4" w:history="1">
        <w:r w:rsidR="009A2260" w:rsidRPr="000F2745">
          <w:rPr>
            <w:rStyle w:val="Hyperlink"/>
            <w:rFonts w:ascii="Arial" w:hAnsi="Arial" w:cs="Arial"/>
            <w:noProof/>
          </w:rPr>
          <w:t>10.15.3.5 Return Value</w:t>
        </w:r>
        <w:r w:rsidR="009A2260">
          <w:rPr>
            <w:noProof/>
            <w:webHidden/>
          </w:rPr>
          <w:tab/>
        </w:r>
        <w:r w:rsidR="009A2260">
          <w:rPr>
            <w:noProof/>
            <w:webHidden/>
          </w:rPr>
          <w:fldChar w:fldCharType="begin"/>
        </w:r>
        <w:r w:rsidR="009A2260">
          <w:rPr>
            <w:noProof/>
            <w:webHidden/>
          </w:rPr>
          <w:instrText xml:space="preserve"> PAGEREF _Toc158906184 \h </w:instrText>
        </w:r>
        <w:r w:rsidR="009A2260">
          <w:rPr>
            <w:noProof/>
            <w:webHidden/>
          </w:rPr>
        </w:r>
        <w:r w:rsidR="009A2260">
          <w:rPr>
            <w:noProof/>
            <w:webHidden/>
          </w:rPr>
          <w:fldChar w:fldCharType="separate"/>
        </w:r>
        <w:r w:rsidR="00E007C1">
          <w:rPr>
            <w:noProof/>
            <w:webHidden/>
          </w:rPr>
          <w:t>171</w:t>
        </w:r>
        <w:r w:rsidR="009A2260">
          <w:rPr>
            <w:noProof/>
            <w:webHidden/>
          </w:rPr>
          <w:fldChar w:fldCharType="end"/>
        </w:r>
      </w:hyperlink>
    </w:p>
    <w:p w14:paraId="21B3CA4B" w14:textId="4939019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5" w:history="1">
        <w:r w:rsidR="009A2260" w:rsidRPr="000F2745">
          <w:rPr>
            <w:rStyle w:val="Hyperlink"/>
            <w:rFonts w:ascii="Arial" w:hAnsi="Arial" w:cs="Arial"/>
            <w:noProof/>
          </w:rPr>
          <w:t>10.15.3.6 Other CSUs called by this CSU</w:t>
        </w:r>
        <w:r w:rsidR="009A2260">
          <w:rPr>
            <w:noProof/>
            <w:webHidden/>
          </w:rPr>
          <w:tab/>
        </w:r>
        <w:r w:rsidR="009A2260">
          <w:rPr>
            <w:noProof/>
            <w:webHidden/>
          </w:rPr>
          <w:fldChar w:fldCharType="begin"/>
        </w:r>
        <w:r w:rsidR="009A2260">
          <w:rPr>
            <w:noProof/>
            <w:webHidden/>
          </w:rPr>
          <w:instrText xml:space="preserve"> PAGEREF _Toc158906185 \h </w:instrText>
        </w:r>
        <w:r w:rsidR="009A2260">
          <w:rPr>
            <w:noProof/>
            <w:webHidden/>
          </w:rPr>
        </w:r>
        <w:r w:rsidR="009A2260">
          <w:rPr>
            <w:noProof/>
            <w:webHidden/>
          </w:rPr>
          <w:fldChar w:fldCharType="separate"/>
        </w:r>
        <w:r w:rsidR="00E007C1">
          <w:rPr>
            <w:noProof/>
            <w:webHidden/>
          </w:rPr>
          <w:t>171</w:t>
        </w:r>
        <w:r w:rsidR="009A2260">
          <w:rPr>
            <w:noProof/>
            <w:webHidden/>
          </w:rPr>
          <w:fldChar w:fldCharType="end"/>
        </w:r>
      </w:hyperlink>
    </w:p>
    <w:p w14:paraId="09645187" w14:textId="0EB98CE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6" w:history="1">
        <w:r w:rsidR="009A2260" w:rsidRPr="000F2745">
          <w:rPr>
            <w:rStyle w:val="Hyperlink"/>
            <w:rFonts w:ascii="Arial" w:hAnsi="Arial" w:cs="Arial"/>
            <w:noProof/>
          </w:rPr>
          <w:t>10.15.3.7 Description of list of LLRs allocated</w:t>
        </w:r>
        <w:r w:rsidR="009A2260">
          <w:rPr>
            <w:noProof/>
            <w:webHidden/>
          </w:rPr>
          <w:tab/>
        </w:r>
        <w:r w:rsidR="009A2260">
          <w:rPr>
            <w:noProof/>
            <w:webHidden/>
          </w:rPr>
          <w:fldChar w:fldCharType="begin"/>
        </w:r>
        <w:r w:rsidR="009A2260">
          <w:rPr>
            <w:noProof/>
            <w:webHidden/>
          </w:rPr>
          <w:instrText xml:space="preserve"> PAGEREF _Toc158906186 \h </w:instrText>
        </w:r>
        <w:r w:rsidR="009A2260">
          <w:rPr>
            <w:noProof/>
            <w:webHidden/>
          </w:rPr>
        </w:r>
        <w:r w:rsidR="009A2260">
          <w:rPr>
            <w:noProof/>
            <w:webHidden/>
          </w:rPr>
          <w:fldChar w:fldCharType="separate"/>
        </w:r>
        <w:r w:rsidR="00E007C1">
          <w:rPr>
            <w:noProof/>
            <w:webHidden/>
          </w:rPr>
          <w:t>171</w:t>
        </w:r>
        <w:r w:rsidR="009A2260">
          <w:rPr>
            <w:noProof/>
            <w:webHidden/>
          </w:rPr>
          <w:fldChar w:fldCharType="end"/>
        </w:r>
      </w:hyperlink>
    </w:p>
    <w:p w14:paraId="689856F2" w14:textId="21FE958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7" w:history="1">
        <w:r w:rsidR="009A2260" w:rsidRPr="000F2745">
          <w:rPr>
            <w:rStyle w:val="Hyperlink"/>
            <w:rFonts w:ascii="Arial" w:hAnsi="Arial" w:cs="Arial"/>
            <w:noProof/>
          </w:rPr>
          <w:t>10.15.3.7.1 daucmfsi2c-TransferFinish-LLR-001</w:t>
        </w:r>
        <w:r w:rsidR="009A2260">
          <w:rPr>
            <w:noProof/>
            <w:webHidden/>
          </w:rPr>
          <w:tab/>
        </w:r>
        <w:r w:rsidR="009A2260">
          <w:rPr>
            <w:noProof/>
            <w:webHidden/>
          </w:rPr>
          <w:fldChar w:fldCharType="begin"/>
        </w:r>
        <w:r w:rsidR="009A2260">
          <w:rPr>
            <w:noProof/>
            <w:webHidden/>
          </w:rPr>
          <w:instrText xml:space="preserve"> PAGEREF _Toc158906187 \h </w:instrText>
        </w:r>
        <w:r w:rsidR="009A2260">
          <w:rPr>
            <w:noProof/>
            <w:webHidden/>
          </w:rPr>
        </w:r>
        <w:r w:rsidR="009A2260">
          <w:rPr>
            <w:noProof/>
            <w:webHidden/>
          </w:rPr>
          <w:fldChar w:fldCharType="separate"/>
        </w:r>
        <w:r w:rsidR="00E007C1">
          <w:rPr>
            <w:noProof/>
            <w:webHidden/>
          </w:rPr>
          <w:t>172</w:t>
        </w:r>
        <w:r w:rsidR="009A2260">
          <w:rPr>
            <w:noProof/>
            <w:webHidden/>
          </w:rPr>
          <w:fldChar w:fldCharType="end"/>
        </w:r>
      </w:hyperlink>
    </w:p>
    <w:p w14:paraId="374C76E1" w14:textId="450573D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8" w:history="1">
        <w:r w:rsidR="009A2260" w:rsidRPr="000F2745">
          <w:rPr>
            <w:rStyle w:val="Hyperlink"/>
            <w:noProof/>
          </w:rPr>
          <w:t>10.15.4 Si2c2Intr</w:t>
        </w:r>
        <w:r w:rsidR="009A2260">
          <w:rPr>
            <w:noProof/>
            <w:webHidden/>
          </w:rPr>
          <w:tab/>
        </w:r>
        <w:r w:rsidR="009A2260">
          <w:rPr>
            <w:noProof/>
            <w:webHidden/>
          </w:rPr>
          <w:fldChar w:fldCharType="begin"/>
        </w:r>
        <w:r w:rsidR="009A2260">
          <w:rPr>
            <w:noProof/>
            <w:webHidden/>
          </w:rPr>
          <w:instrText xml:space="preserve"> PAGEREF _Toc158906188 \h </w:instrText>
        </w:r>
        <w:r w:rsidR="009A2260">
          <w:rPr>
            <w:noProof/>
            <w:webHidden/>
          </w:rPr>
        </w:r>
        <w:r w:rsidR="009A2260">
          <w:rPr>
            <w:noProof/>
            <w:webHidden/>
          </w:rPr>
          <w:fldChar w:fldCharType="separate"/>
        </w:r>
        <w:r w:rsidR="00E007C1">
          <w:rPr>
            <w:noProof/>
            <w:webHidden/>
          </w:rPr>
          <w:t>172</w:t>
        </w:r>
        <w:r w:rsidR="009A2260">
          <w:rPr>
            <w:noProof/>
            <w:webHidden/>
          </w:rPr>
          <w:fldChar w:fldCharType="end"/>
        </w:r>
      </w:hyperlink>
    </w:p>
    <w:p w14:paraId="0B795DF9" w14:textId="0648A5A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89" w:history="1">
        <w:r w:rsidR="009A2260" w:rsidRPr="000F2745">
          <w:rPr>
            <w:rStyle w:val="Hyperlink"/>
            <w:rFonts w:ascii="Arial" w:hAnsi="Arial" w:cs="Arial"/>
            <w:noProof/>
          </w:rPr>
          <w:t>10.15.4.1 Brief Description</w:t>
        </w:r>
        <w:r w:rsidR="009A2260">
          <w:rPr>
            <w:noProof/>
            <w:webHidden/>
          </w:rPr>
          <w:tab/>
        </w:r>
        <w:r w:rsidR="009A2260">
          <w:rPr>
            <w:noProof/>
            <w:webHidden/>
          </w:rPr>
          <w:fldChar w:fldCharType="begin"/>
        </w:r>
        <w:r w:rsidR="009A2260">
          <w:rPr>
            <w:noProof/>
            <w:webHidden/>
          </w:rPr>
          <w:instrText xml:space="preserve"> PAGEREF _Toc158906189 \h </w:instrText>
        </w:r>
        <w:r w:rsidR="009A2260">
          <w:rPr>
            <w:noProof/>
            <w:webHidden/>
          </w:rPr>
        </w:r>
        <w:r w:rsidR="009A2260">
          <w:rPr>
            <w:noProof/>
            <w:webHidden/>
          </w:rPr>
          <w:fldChar w:fldCharType="separate"/>
        </w:r>
        <w:r w:rsidR="00E007C1">
          <w:rPr>
            <w:noProof/>
            <w:webHidden/>
          </w:rPr>
          <w:t>172</w:t>
        </w:r>
        <w:r w:rsidR="009A2260">
          <w:rPr>
            <w:noProof/>
            <w:webHidden/>
          </w:rPr>
          <w:fldChar w:fldCharType="end"/>
        </w:r>
      </w:hyperlink>
    </w:p>
    <w:p w14:paraId="4A16D0D4" w14:textId="1B32043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0" w:history="1">
        <w:r w:rsidR="009A2260" w:rsidRPr="000F2745">
          <w:rPr>
            <w:rStyle w:val="Hyperlink"/>
            <w:rFonts w:ascii="Arial" w:hAnsi="Arial" w:cs="Arial"/>
            <w:noProof/>
          </w:rPr>
          <w:t>10.15.4.2 List of HLRs allocated</w:t>
        </w:r>
        <w:r w:rsidR="009A2260">
          <w:rPr>
            <w:noProof/>
            <w:webHidden/>
          </w:rPr>
          <w:tab/>
        </w:r>
        <w:r w:rsidR="009A2260">
          <w:rPr>
            <w:noProof/>
            <w:webHidden/>
          </w:rPr>
          <w:fldChar w:fldCharType="begin"/>
        </w:r>
        <w:r w:rsidR="009A2260">
          <w:rPr>
            <w:noProof/>
            <w:webHidden/>
          </w:rPr>
          <w:instrText xml:space="preserve"> PAGEREF _Toc158906190 \h </w:instrText>
        </w:r>
        <w:r w:rsidR="009A2260">
          <w:rPr>
            <w:noProof/>
            <w:webHidden/>
          </w:rPr>
        </w:r>
        <w:r w:rsidR="009A2260">
          <w:rPr>
            <w:noProof/>
            <w:webHidden/>
          </w:rPr>
          <w:fldChar w:fldCharType="separate"/>
        </w:r>
        <w:r w:rsidR="00E007C1">
          <w:rPr>
            <w:noProof/>
            <w:webHidden/>
          </w:rPr>
          <w:t>172</w:t>
        </w:r>
        <w:r w:rsidR="009A2260">
          <w:rPr>
            <w:noProof/>
            <w:webHidden/>
          </w:rPr>
          <w:fldChar w:fldCharType="end"/>
        </w:r>
      </w:hyperlink>
    </w:p>
    <w:p w14:paraId="685637C5" w14:textId="6BB1948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1" w:history="1">
        <w:r w:rsidR="009A2260" w:rsidRPr="000F2745">
          <w:rPr>
            <w:rStyle w:val="Hyperlink"/>
            <w:rFonts w:ascii="Arial" w:hAnsi="Arial" w:cs="Arial"/>
            <w:noProof/>
          </w:rPr>
          <w:t>10.15.4.3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_Toc158906191 \h </w:instrText>
        </w:r>
        <w:r w:rsidR="009A2260">
          <w:rPr>
            <w:noProof/>
            <w:webHidden/>
          </w:rPr>
        </w:r>
        <w:r w:rsidR="009A2260">
          <w:rPr>
            <w:noProof/>
            <w:webHidden/>
          </w:rPr>
          <w:fldChar w:fldCharType="separate"/>
        </w:r>
        <w:r w:rsidR="00E007C1">
          <w:rPr>
            <w:noProof/>
            <w:webHidden/>
          </w:rPr>
          <w:t>172</w:t>
        </w:r>
        <w:r w:rsidR="009A2260">
          <w:rPr>
            <w:noProof/>
            <w:webHidden/>
          </w:rPr>
          <w:fldChar w:fldCharType="end"/>
        </w:r>
      </w:hyperlink>
    </w:p>
    <w:p w14:paraId="4EA669D7" w14:textId="7F22260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2" w:history="1">
        <w:r w:rsidR="009A2260" w:rsidRPr="000F2745">
          <w:rPr>
            <w:rStyle w:val="Hyperlink"/>
            <w:rFonts w:ascii="Arial" w:hAnsi="Arial" w:cs="Arial"/>
            <w:noProof/>
          </w:rPr>
          <w:t>10.15.4.4 Parameter list (Input/Output)</w:t>
        </w:r>
        <w:r w:rsidR="009A2260">
          <w:rPr>
            <w:noProof/>
            <w:webHidden/>
          </w:rPr>
          <w:tab/>
        </w:r>
        <w:r w:rsidR="009A2260">
          <w:rPr>
            <w:noProof/>
            <w:webHidden/>
          </w:rPr>
          <w:fldChar w:fldCharType="begin"/>
        </w:r>
        <w:r w:rsidR="009A2260">
          <w:rPr>
            <w:noProof/>
            <w:webHidden/>
          </w:rPr>
          <w:instrText xml:space="preserve"> PAGEREF _Toc158906192 \h </w:instrText>
        </w:r>
        <w:r w:rsidR="009A2260">
          <w:rPr>
            <w:noProof/>
            <w:webHidden/>
          </w:rPr>
        </w:r>
        <w:r w:rsidR="009A2260">
          <w:rPr>
            <w:noProof/>
            <w:webHidden/>
          </w:rPr>
          <w:fldChar w:fldCharType="separate"/>
        </w:r>
        <w:r w:rsidR="00E007C1">
          <w:rPr>
            <w:noProof/>
            <w:webHidden/>
          </w:rPr>
          <w:t>172</w:t>
        </w:r>
        <w:r w:rsidR="009A2260">
          <w:rPr>
            <w:noProof/>
            <w:webHidden/>
          </w:rPr>
          <w:fldChar w:fldCharType="end"/>
        </w:r>
      </w:hyperlink>
    </w:p>
    <w:p w14:paraId="61373ECF" w14:textId="407FFDA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3" w:history="1">
        <w:r w:rsidR="009A2260" w:rsidRPr="000F2745">
          <w:rPr>
            <w:rStyle w:val="Hyperlink"/>
            <w:rFonts w:ascii="Arial" w:hAnsi="Arial" w:cs="Arial"/>
            <w:noProof/>
          </w:rPr>
          <w:t>10.15.4.5 Return Value</w:t>
        </w:r>
        <w:r w:rsidR="009A2260">
          <w:rPr>
            <w:noProof/>
            <w:webHidden/>
          </w:rPr>
          <w:tab/>
        </w:r>
        <w:r w:rsidR="009A2260">
          <w:rPr>
            <w:noProof/>
            <w:webHidden/>
          </w:rPr>
          <w:fldChar w:fldCharType="begin"/>
        </w:r>
        <w:r w:rsidR="009A2260">
          <w:rPr>
            <w:noProof/>
            <w:webHidden/>
          </w:rPr>
          <w:instrText xml:space="preserve"> PAGEREF _Toc158906193 \h </w:instrText>
        </w:r>
        <w:r w:rsidR="009A2260">
          <w:rPr>
            <w:noProof/>
            <w:webHidden/>
          </w:rPr>
        </w:r>
        <w:r w:rsidR="009A2260">
          <w:rPr>
            <w:noProof/>
            <w:webHidden/>
          </w:rPr>
          <w:fldChar w:fldCharType="separate"/>
        </w:r>
        <w:r w:rsidR="00E007C1">
          <w:rPr>
            <w:noProof/>
            <w:webHidden/>
          </w:rPr>
          <w:t>172</w:t>
        </w:r>
        <w:r w:rsidR="009A2260">
          <w:rPr>
            <w:noProof/>
            <w:webHidden/>
          </w:rPr>
          <w:fldChar w:fldCharType="end"/>
        </w:r>
      </w:hyperlink>
    </w:p>
    <w:p w14:paraId="1F718602" w14:textId="5EC1C77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4" w:history="1">
        <w:r w:rsidR="009A2260" w:rsidRPr="000F2745">
          <w:rPr>
            <w:rStyle w:val="Hyperlink"/>
            <w:rFonts w:ascii="Arial" w:hAnsi="Arial" w:cs="Arial"/>
            <w:noProof/>
          </w:rPr>
          <w:t>10.15.4.6 Other CSUs called by this CSU</w:t>
        </w:r>
        <w:r w:rsidR="009A2260">
          <w:rPr>
            <w:noProof/>
            <w:webHidden/>
          </w:rPr>
          <w:tab/>
        </w:r>
        <w:r w:rsidR="009A2260">
          <w:rPr>
            <w:noProof/>
            <w:webHidden/>
          </w:rPr>
          <w:fldChar w:fldCharType="begin"/>
        </w:r>
        <w:r w:rsidR="009A2260">
          <w:rPr>
            <w:noProof/>
            <w:webHidden/>
          </w:rPr>
          <w:instrText xml:space="preserve"> PAGEREF _Toc158906194 \h </w:instrText>
        </w:r>
        <w:r w:rsidR="009A2260">
          <w:rPr>
            <w:noProof/>
            <w:webHidden/>
          </w:rPr>
        </w:r>
        <w:r w:rsidR="009A2260">
          <w:rPr>
            <w:noProof/>
            <w:webHidden/>
          </w:rPr>
          <w:fldChar w:fldCharType="separate"/>
        </w:r>
        <w:r w:rsidR="00E007C1">
          <w:rPr>
            <w:noProof/>
            <w:webHidden/>
          </w:rPr>
          <w:t>172</w:t>
        </w:r>
        <w:r w:rsidR="009A2260">
          <w:rPr>
            <w:noProof/>
            <w:webHidden/>
          </w:rPr>
          <w:fldChar w:fldCharType="end"/>
        </w:r>
      </w:hyperlink>
    </w:p>
    <w:p w14:paraId="612EC966" w14:textId="597753A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5" w:history="1">
        <w:r w:rsidR="009A2260" w:rsidRPr="000F2745">
          <w:rPr>
            <w:rStyle w:val="Hyperlink"/>
            <w:rFonts w:ascii="Arial" w:hAnsi="Arial" w:cs="Arial"/>
            <w:noProof/>
          </w:rPr>
          <w:t>10.15.4.7 Description of list of LLRs allocated</w:t>
        </w:r>
        <w:r w:rsidR="009A2260">
          <w:rPr>
            <w:noProof/>
            <w:webHidden/>
          </w:rPr>
          <w:tab/>
        </w:r>
        <w:r w:rsidR="009A2260">
          <w:rPr>
            <w:noProof/>
            <w:webHidden/>
          </w:rPr>
          <w:fldChar w:fldCharType="begin"/>
        </w:r>
        <w:r w:rsidR="009A2260">
          <w:rPr>
            <w:noProof/>
            <w:webHidden/>
          </w:rPr>
          <w:instrText xml:space="preserve"> PAGEREF _Toc158906195 \h </w:instrText>
        </w:r>
        <w:r w:rsidR="009A2260">
          <w:rPr>
            <w:noProof/>
            <w:webHidden/>
          </w:rPr>
        </w:r>
        <w:r w:rsidR="009A2260">
          <w:rPr>
            <w:noProof/>
            <w:webHidden/>
          </w:rPr>
          <w:fldChar w:fldCharType="separate"/>
        </w:r>
        <w:r w:rsidR="00E007C1">
          <w:rPr>
            <w:noProof/>
            <w:webHidden/>
          </w:rPr>
          <w:t>173</w:t>
        </w:r>
        <w:r w:rsidR="009A2260">
          <w:rPr>
            <w:noProof/>
            <w:webHidden/>
          </w:rPr>
          <w:fldChar w:fldCharType="end"/>
        </w:r>
      </w:hyperlink>
    </w:p>
    <w:p w14:paraId="5AF1439E" w14:textId="3EBFBE7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6" w:history="1">
        <w:r w:rsidR="009A2260" w:rsidRPr="000F2745">
          <w:rPr>
            <w:rStyle w:val="Hyperlink"/>
            <w:rFonts w:ascii="Arial" w:hAnsi="Arial" w:cs="Arial"/>
            <w:noProof/>
          </w:rPr>
          <w:t>10.15.4.7.1 daucmfsi2c-Si2c2Intr-LLR-017</w:t>
        </w:r>
        <w:r w:rsidR="009A2260">
          <w:rPr>
            <w:noProof/>
            <w:webHidden/>
          </w:rPr>
          <w:tab/>
        </w:r>
        <w:r w:rsidR="009A2260">
          <w:rPr>
            <w:noProof/>
            <w:webHidden/>
          </w:rPr>
          <w:fldChar w:fldCharType="begin"/>
        </w:r>
        <w:r w:rsidR="009A2260">
          <w:rPr>
            <w:noProof/>
            <w:webHidden/>
          </w:rPr>
          <w:instrText xml:space="preserve"> PAGEREF _Toc158906196 \h </w:instrText>
        </w:r>
        <w:r w:rsidR="009A2260">
          <w:rPr>
            <w:noProof/>
            <w:webHidden/>
          </w:rPr>
        </w:r>
        <w:r w:rsidR="009A2260">
          <w:rPr>
            <w:noProof/>
            <w:webHidden/>
          </w:rPr>
          <w:fldChar w:fldCharType="separate"/>
        </w:r>
        <w:r w:rsidR="00E007C1">
          <w:rPr>
            <w:noProof/>
            <w:webHidden/>
          </w:rPr>
          <w:t>173</w:t>
        </w:r>
        <w:r w:rsidR="009A2260">
          <w:rPr>
            <w:noProof/>
            <w:webHidden/>
          </w:rPr>
          <w:fldChar w:fldCharType="end"/>
        </w:r>
      </w:hyperlink>
    </w:p>
    <w:p w14:paraId="74BBDE03" w14:textId="7D92E12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7" w:history="1">
        <w:r w:rsidR="009A2260" w:rsidRPr="000F2745">
          <w:rPr>
            <w:rStyle w:val="Hyperlink"/>
            <w:rFonts w:ascii="Arial" w:hAnsi="Arial" w:cs="Arial"/>
            <w:noProof/>
          </w:rPr>
          <w:t>10.15.4.7.2 daucmfsi2c-Si2c2Intr-LLR-001</w:t>
        </w:r>
        <w:r w:rsidR="009A2260">
          <w:rPr>
            <w:noProof/>
            <w:webHidden/>
          </w:rPr>
          <w:tab/>
        </w:r>
        <w:r w:rsidR="009A2260">
          <w:rPr>
            <w:noProof/>
            <w:webHidden/>
          </w:rPr>
          <w:fldChar w:fldCharType="begin"/>
        </w:r>
        <w:r w:rsidR="009A2260">
          <w:rPr>
            <w:noProof/>
            <w:webHidden/>
          </w:rPr>
          <w:instrText xml:space="preserve"> PAGEREF _Toc158906197 \h </w:instrText>
        </w:r>
        <w:r w:rsidR="009A2260">
          <w:rPr>
            <w:noProof/>
            <w:webHidden/>
          </w:rPr>
        </w:r>
        <w:r w:rsidR="009A2260">
          <w:rPr>
            <w:noProof/>
            <w:webHidden/>
          </w:rPr>
          <w:fldChar w:fldCharType="separate"/>
        </w:r>
        <w:r w:rsidR="00E007C1">
          <w:rPr>
            <w:noProof/>
            <w:webHidden/>
          </w:rPr>
          <w:t>173</w:t>
        </w:r>
        <w:r w:rsidR="009A2260">
          <w:rPr>
            <w:noProof/>
            <w:webHidden/>
          </w:rPr>
          <w:fldChar w:fldCharType="end"/>
        </w:r>
      </w:hyperlink>
    </w:p>
    <w:p w14:paraId="6640FC38" w14:textId="211D75B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8" w:history="1">
        <w:r w:rsidR="009A2260" w:rsidRPr="000F2745">
          <w:rPr>
            <w:rStyle w:val="Hyperlink"/>
            <w:rFonts w:ascii="Arial" w:hAnsi="Arial" w:cs="Arial"/>
            <w:noProof/>
          </w:rPr>
          <w:t>10.15.4.7.3 daucmfsi2c-Si2c2Intr-LLR-002</w:t>
        </w:r>
        <w:r w:rsidR="009A2260">
          <w:rPr>
            <w:noProof/>
            <w:webHidden/>
          </w:rPr>
          <w:tab/>
        </w:r>
        <w:r w:rsidR="009A2260">
          <w:rPr>
            <w:noProof/>
            <w:webHidden/>
          </w:rPr>
          <w:fldChar w:fldCharType="begin"/>
        </w:r>
        <w:r w:rsidR="009A2260">
          <w:rPr>
            <w:noProof/>
            <w:webHidden/>
          </w:rPr>
          <w:instrText xml:space="preserve"> PAGEREF _Toc158906198 \h </w:instrText>
        </w:r>
        <w:r w:rsidR="009A2260">
          <w:rPr>
            <w:noProof/>
            <w:webHidden/>
          </w:rPr>
        </w:r>
        <w:r w:rsidR="009A2260">
          <w:rPr>
            <w:noProof/>
            <w:webHidden/>
          </w:rPr>
          <w:fldChar w:fldCharType="separate"/>
        </w:r>
        <w:r w:rsidR="00E007C1">
          <w:rPr>
            <w:noProof/>
            <w:webHidden/>
          </w:rPr>
          <w:t>173</w:t>
        </w:r>
        <w:r w:rsidR="009A2260">
          <w:rPr>
            <w:noProof/>
            <w:webHidden/>
          </w:rPr>
          <w:fldChar w:fldCharType="end"/>
        </w:r>
      </w:hyperlink>
    </w:p>
    <w:p w14:paraId="6618D62B" w14:textId="2757260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199" w:history="1">
        <w:r w:rsidR="009A2260" w:rsidRPr="000F2745">
          <w:rPr>
            <w:rStyle w:val="Hyperlink"/>
            <w:rFonts w:ascii="Arial" w:hAnsi="Arial" w:cs="Arial"/>
            <w:noProof/>
          </w:rPr>
          <w:t>10.15.4.7.4 daucmfsi2c-Si2c2Intr-LLR-003</w:t>
        </w:r>
        <w:r w:rsidR="009A2260">
          <w:rPr>
            <w:noProof/>
            <w:webHidden/>
          </w:rPr>
          <w:tab/>
        </w:r>
        <w:r w:rsidR="009A2260">
          <w:rPr>
            <w:noProof/>
            <w:webHidden/>
          </w:rPr>
          <w:fldChar w:fldCharType="begin"/>
        </w:r>
        <w:r w:rsidR="009A2260">
          <w:rPr>
            <w:noProof/>
            <w:webHidden/>
          </w:rPr>
          <w:instrText xml:space="preserve"> PAGEREF _Toc158906199 \h </w:instrText>
        </w:r>
        <w:r w:rsidR="009A2260">
          <w:rPr>
            <w:noProof/>
            <w:webHidden/>
          </w:rPr>
        </w:r>
        <w:r w:rsidR="009A2260">
          <w:rPr>
            <w:noProof/>
            <w:webHidden/>
          </w:rPr>
          <w:fldChar w:fldCharType="separate"/>
        </w:r>
        <w:r w:rsidR="00E007C1">
          <w:rPr>
            <w:noProof/>
            <w:webHidden/>
          </w:rPr>
          <w:t>173</w:t>
        </w:r>
        <w:r w:rsidR="009A2260">
          <w:rPr>
            <w:noProof/>
            <w:webHidden/>
          </w:rPr>
          <w:fldChar w:fldCharType="end"/>
        </w:r>
      </w:hyperlink>
    </w:p>
    <w:p w14:paraId="61DD2A0D" w14:textId="020C287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0" w:history="1">
        <w:r w:rsidR="009A2260" w:rsidRPr="000F2745">
          <w:rPr>
            <w:rStyle w:val="Hyperlink"/>
            <w:rFonts w:ascii="Arial" w:hAnsi="Arial" w:cs="Arial"/>
            <w:noProof/>
          </w:rPr>
          <w:t>10.15.4.7.5 daucmfsi2c-Si2c2Intr-LLR-004</w:t>
        </w:r>
        <w:r w:rsidR="009A2260">
          <w:rPr>
            <w:noProof/>
            <w:webHidden/>
          </w:rPr>
          <w:tab/>
        </w:r>
        <w:r w:rsidR="009A2260">
          <w:rPr>
            <w:noProof/>
            <w:webHidden/>
          </w:rPr>
          <w:fldChar w:fldCharType="begin"/>
        </w:r>
        <w:r w:rsidR="009A2260">
          <w:rPr>
            <w:noProof/>
            <w:webHidden/>
          </w:rPr>
          <w:instrText xml:space="preserve"> PAGEREF _Toc158906200 \h </w:instrText>
        </w:r>
        <w:r w:rsidR="009A2260">
          <w:rPr>
            <w:noProof/>
            <w:webHidden/>
          </w:rPr>
        </w:r>
        <w:r w:rsidR="009A2260">
          <w:rPr>
            <w:noProof/>
            <w:webHidden/>
          </w:rPr>
          <w:fldChar w:fldCharType="separate"/>
        </w:r>
        <w:r w:rsidR="00E007C1">
          <w:rPr>
            <w:noProof/>
            <w:webHidden/>
          </w:rPr>
          <w:t>174</w:t>
        </w:r>
        <w:r w:rsidR="009A2260">
          <w:rPr>
            <w:noProof/>
            <w:webHidden/>
          </w:rPr>
          <w:fldChar w:fldCharType="end"/>
        </w:r>
      </w:hyperlink>
    </w:p>
    <w:p w14:paraId="7CA32D47" w14:textId="09639DC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1" w:history="1">
        <w:r w:rsidR="009A2260" w:rsidRPr="000F2745">
          <w:rPr>
            <w:rStyle w:val="Hyperlink"/>
            <w:rFonts w:ascii="Arial" w:hAnsi="Arial" w:cs="Arial"/>
            <w:noProof/>
          </w:rPr>
          <w:t>10.15.4.7.6 daucmfsi2c-Si2c2Intr-LLR-005</w:t>
        </w:r>
        <w:r w:rsidR="009A2260">
          <w:rPr>
            <w:noProof/>
            <w:webHidden/>
          </w:rPr>
          <w:tab/>
        </w:r>
        <w:r w:rsidR="009A2260">
          <w:rPr>
            <w:noProof/>
            <w:webHidden/>
          </w:rPr>
          <w:fldChar w:fldCharType="begin"/>
        </w:r>
        <w:r w:rsidR="009A2260">
          <w:rPr>
            <w:noProof/>
            <w:webHidden/>
          </w:rPr>
          <w:instrText xml:space="preserve"> PAGEREF _Toc158906201 \h </w:instrText>
        </w:r>
        <w:r w:rsidR="009A2260">
          <w:rPr>
            <w:noProof/>
            <w:webHidden/>
          </w:rPr>
        </w:r>
        <w:r w:rsidR="009A2260">
          <w:rPr>
            <w:noProof/>
            <w:webHidden/>
          </w:rPr>
          <w:fldChar w:fldCharType="separate"/>
        </w:r>
        <w:r w:rsidR="00E007C1">
          <w:rPr>
            <w:noProof/>
            <w:webHidden/>
          </w:rPr>
          <w:t>174</w:t>
        </w:r>
        <w:r w:rsidR="009A2260">
          <w:rPr>
            <w:noProof/>
            <w:webHidden/>
          </w:rPr>
          <w:fldChar w:fldCharType="end"/>
        </w:r>
      </w:hyperlink>
    </w:p>
    <w:p w14:paraId="1B0D06F7" w14:textId="62FEFD0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2" w:history="1">
        <w:r w:rsidR="009A2260" w:rsidRPr="000F2745">
          <w:rPr>
            <w:rStyle w:val="Hyperlink"/>
            <w:rFonts w:ascii="Arial" w:hAnsi="Arial" w:cs="Arial"/>
            <w:noProof/>
          </w:rPr>
          <w:t>10.15.4.7.7 daucmfsi2c-Si2c2Intr-LLR-006</w:t>
        </w:r>
        <w:r w:rsidR="009A2260">
          <w:rPr>
            <w:noProof/>
            <w:webHidden/>
          </w:rPr>
          <w:tab/>
        </w:r>
        <w:r w:rsidR="009A2260">
          <w:rPr>
            <w:noProof/>
            <w:webHidden/>
          </w:rPr>
          <w:fldChar w:fldCharType="begin"/>
        </w:r>
        <w:r w:rsidR="009A2260">
          <w:rPr>
            <w:noProof/>
            <w:webHidden/>
          </w:rPr>
          <w:instrText xml:space="preserve"> PAGEREF _Toc158906202 \h </w:instrText>
        </w:r>
        <w:r w:rsidR="009A2260">
          <w:rPr>
            <w:noProof/>
            <w:webHidden/>
          </w:rPr>
        </w:r>
        <w:r w:rsidR="009A2260">
          <w:rPr>
            <w:noProof/>
            <w:webHidden/>
          </w:rPr>
          <w:fldChar w:fldCharType="separate"/>
        </w:r>
        <w:r w:rsidR="00E007C1">
          <w:rPr>
            <w:noProof/>
            <w:webHidden/>
          </w:rPr>
          <w:t>174</w:t>
        </w:r>
        <w:r w:rsidR="009A2260">
          <w:rPr>
            <w:noProof/>
            <w:webHidden/>
          </w:rPr>
          <w:fldChar w:fldCharType="end"/>
        </w:r>
      </w:hyperlink>
    </w:p>
    <w:p w14:paraId="5DD0E31B" w14:textId="4FC23F8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3" w:history="1">
        <w:r w:rsidR="009A2260" w:rsidRPr="000F2745">
          <w:rPr>
            <w:rStyle w:val="Hyperlink"/>
            <w:rFonts w:ascii="Arial" w:hAnsi="Arial" w:cs="Arial"/>
            <w:noProof/>
          </w:rPr>
          <w:t>10.15.4.7.8 daucmfsi2c-Si2c2Intr-LLR-007</w:t>
        </w:r>
        <w:r w:rsidR="009A2260">
          <w:rPr>
            <w:noProof/>
            <w:webHidden/>
          </w:rPr>
          <w:tab/>
        </w:r>
        <w:r w:rsidR="009A2260">
          <w:rPr>
            <w:noProof/>
            <w:webHidden/>
          </w:rPr>
          <w:fldChar w:fldCharType="begin"/>
        </w:r>
        <w:r w:rsidR="009A2260">
          <w:rPr>
            <w:noProof/>
            <w:webHidden/>
          </w:rPr>
          <w:instrText xml:space="preserve"> PAGEREF _Toc158906203 \h </w:instrText>
        </w:r>
        <w:r w:rsidR="009A2260">
          <w:rPr>
            <w:noProof/>
            <w:webHidden/>
          </w:rPr>
        </w:r>
        <w:r w:rsidR="009A2260">
          <w:rPr>
            <w:noProof/>
            <w:webHidden/>
          </w:rPr>
          <w:fldChar w:fldCharType="separate"/>
        </w:r>
        <w:r w:rsidR="00E007C1">
          <w:rPr>
            <w:noProof/>
            <w:webHidden/>
          </w:rPr>
          <w:t>174</w:t>
        </w:r>
        <w:r w:rsidR="009A2260">
          <w:rPr>
            <w:noProof/>
            <w:webHidden/>
          </w:rPr>
          <w:fldChar w:fldCharType="end"/>
        </w:r>
      </w:hyperlink>
    </w:p>
    <w:p w14:paraId="31A5778C" w14:textId="6F8F15E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4" w:history="1">
        <w:r w:rsidR="009A2260" w:rsidRPr="000F2745">
          <w:rPr>
            <w:rStyle w:val="Hyperlink"/>
            <w:rFonts w:ascii="Arial" w:hAnsi="Arial" w:cs="Arial"/>
            <w:noProof/>
          </w:rPr>
          <w:t>10.15.4.7.9 daucmfsi2c-Si2c2Intr-LLR-008</w:t>
        </w:r>
        <w:r w:rsidR="009A2260">
          <w:rPr>
            <w:noProof/>
            <w:webHidden/>
          </w:rPr>
          <w:tab/>
        </w:r>
        <w:r w:rsidR="009A2260">
          <w:rPr>
            <w:noProof/>
            <w:webHidden/>
          </w:rPr>
          <w:fldChar w:fldCharType="begin"/>
        </w:r>
        <w:r w:rsidR="009A2260">
          <w:rPr>
            <w:noProof/>
            <w:webHidden/>
          </w:rPr>
          <w:instrText xml:space="preserve"> PAGEREF _Toc158906204 \h </w:instrText>
        </w:r>
        <w:r w:rsidR="009A2260">
          <w:rPr>
            <w:noProof/>
            <w:webHidden/>
          </w:rPr>
        </w:r>
        <w:r w:rsidR="009A2260">
          <w:rPr>
            <w:noProof/>
            <w:webHidden/>
          </w:rPr>
          <w:fldChar w:fldCharType="separate"/>
        </w:r>
        <w:r w:rsidR="00E007C1">
          <w:rPr>
            <w:noProof/>
            <w:webHidden/>
          </w:rPr>
          <w:t>175</w:t>
        </w:r>
        <w:r w:rsidR="009A2260">
          <w:rPr>
            <w:noProof/>
            <w:webHidden/>
          </w:rPr>
          <w:fldChar w:fldCharType="end"/>
        </w:r>
      </w:hyperlink>
    </w:p>
    <w:p w14:paraId="33E80F8D" w14:textId="1CE5281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5" w:history="1">
        <w:r w:rsidR="009A2260" w:rsidRPr="000F2745">
          <w:rPr>
            <w:rStyle w:val="Hyperlink"/>
            <w:rFonts w:ascii="Arial" w:hAnsi="Arial" w:cs="Arial"/>
            <w:noProof/>
          </w:rPr>
          <w:t>10.15.4.7.10 daucmfsi2c-Si2c2Intr-LLR-009</w:t>
        </w:r>
        <w:r w:rsidR="009A2260">
          <w:rPr>
            <w:noProof/>
            <w:webHidden/>
          </w:rPr>
          <w:tab/>
        </w:r>
        <w:r w:rsidR="009A2260">
          <w:rPr>
            <w:noProof/>
            <w:webHidden/>
          </w:rPr>
          <w:fldChar w:fldCharType="begin"/>
        </w:r>
        <w:r w:rsidR="009A2260">
          <w:rPr>
            <w:noProof/>
            <w:webHidden/>
          </w:rPr>
          <w:instrText xml:space="preserve"> PAGEREF _Toc158906205 \h </w:instrText>
        </w:r>
        <w:r w:rsidR="009A2260">
          <w:rPr>
            <w:noProof/>
            <w:webHidden/>
          </w:rPr>
        </w:r>
        <w:r w:rsidR="009A2260">
          <w:rPr>
            <w:noProof/>
            <w:webHidden/>
          </w:rPr>
          <w:fldChar w:fldCharType="separate"/>
        </w:r>
        <w:r w:rsidR="00E007C1">
          <w:rPr>
            <w:noProof/>
            <w:webHidden/>
          </w:rPr>
          <w:t>175</w:t>
        </w:r>
        <w:r w:rsidR="009A2260">
          <w:rPr>
            <w:noProof/>
            <w:webHidden/>
          </w:rPr>
          <w:fldChar w:fldCharType="end"/>
        </w:r>
      </w:hyperlink>
    </w:p>
    <w:p w14:paraId="68A957F5" w14:textId="266845C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6" w:history="1">
        <w:r w:rsidR="009A2260" w:rsidRPr="000F2745">
          <w:rPr>
            <w:rStyle w:val="Hyperlink"/>
            <w:rFonts w:ascii="Arial" w:hAnsi="Arial" w:cs="Arial"/>
            <w:noProof/>
          </w:rPr>
          <w:t>10.15.4.7.11 daucmfsi2c-Si2c2Intr-LLR-010</w:t>
        </w:r>
        <w:r w:rsidR="009A2260">
          <w:rPr>
            <w:noProof/>
            <w:webHidden/>
          </w:rPr>
          <w:tab/>
        </w:r>
        <w:r w:rsidR="009A2260">
          <w:rPr>
            <w:noProof/>
            <w:webHidden/>
          </w:rPr>
          <w:fldChar w:fldCharType="begin"/>
        </w:r>
        <w:r w:rsidR="009A2260">
          <w:rPr>
            <w:noProof/>
            <w:webHidden/>
          </w:rPr>
          <w:instrText xml:space="preserve"> PAGEREF _Toc158906206 \h </w:instrText>
        </w:r>
        <w:r w:rsidR="009A2260">
          <w:rPr>
            <w:noProof/>
            <w:webHidden/>
          </w:rPr>
        </w:r>
        <w:r w:rsidR="009A2260">
          <w:rPr>
            <w:noProof/>
            <w:webHidden/>
          </w:rPr>
          <w:fldChar w:fldCharType="separate"/>
        </w:r>
        <w:r w:rsidR="00E007C1">
          <w:rPr>
            <w:noProof/>
            <w:webHidden/>
          </w:rPr>
          <w:t>175</w:t>
        </w:r>
        <w:r w:rsidR="009A2260">
          <w:rPr>
            <w:noProof/>
            <w:webHidden/>
          </w:rPr>
          <w:fldChar w:fldCharType="end"/>
        </w:r>
      </w:hyperlink>
    </w:p>
    <w:p w14:paraId="43A033A3" w14:textId="403635D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7" w:history="1">
        <w:r w:rsidR="009A2260" w:rsidRPr="000F2745">
          <w:rPr>
            <w:rStyle w:val="Hyperlink"/>
            <w:rFonts w:ascii="Arial" w:hAnsi="Arial" w:cs="Arial"/>
            <w:noProof/>
          </w:rPr>
          <w:t>10.15.4.7.12 daucmfsi2c-Si2c2Intr-LLR-011</w:t>
        </w:r>
        <w:r w:rsidR="009A2260">
          <w:rPr>
            <w:noProof/>
            <w:webHidden/>
          </w:rPr>
          <w:tab/>
        </w:r>
        <w:r w:rsidR="009A2260">
          <w:rPr>
            <w:noProof/>
            <w:webHidden/>
          </w:rPr>
          <w:fldChar w:fldCharType="begin"/>
        </w:r>
        <w:r w:rsidR="009A2260">
          <w:rPr>
            <w:noProof/>
            <w:webHidden/>
          </w:rPr>
          <w:instrText xml:space="preserve"> PAGEREF _Toc158906207 \h </w:instrText>
        </w:r>
        <w:r w:rsidR="009A2260">
          <w:rPr>
            <w:noProof/>
            <w:webHidden/>
          </w:rPr>
        </w:r>
        <w:r w:rsidR="009A2260">
          <w:rPr>
            <w:noProof/>
            <w:webHidden/>
          </w:rPr>
          <w:fldChar w:fldCharType="separate"/>
        </w:r>
        <w:r w:rsidR="00E007C1">
          <w:rPr>
            <w:noProof/>
            <w:webHidden/>
          </w:rPr>
          <w:t>176</w:t>
        </w:r>
        <w:r w:rsidR="009A2260">
          <w:rPr>
            <w:noProof/>
            <w:webHidden/>
          </w:rPr>
          <w:fldChar w:fldCharType="end"/>
        </w:r>
      </w:hyperlink>
    </w:p>
    <w:p w14:paraId="73E9C1B0" w14:textId="51AB460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8" w:history="1">
        <w:r w:rsidR="009A2260" w:rsidRPr="000F2745">
          <w:rPr>
            <w:rStyle w:val="Hyperlink"/>
            <w:rFonts w:ascii="Arial" w:hAnsi="Arial" w:cs="Arial"/>
            <w:noProof/>
          </w:rPr>
          <w:t>10.15.4.7.13 daucmfsi2c-Si2c2Intr-LLR-012</w:t>
        </w:r>
        <w:r w:rsidR="009A2260">
          <w:rPr>
            <w:noProof/>
            <w:webHidden/>
          </w:rPr>
          <w:tab/>
        </w:r>
        <w:r w:rsidR="009A2260">
          <w:rPr>
            <w:noProof/>
            <w:webHidden/>
          </w:rPr>
          <w:fldChar w:fldCharType="begin"/>
        </w:r>
        <w:r w:rsidR="009A2260">
          <w:rPr>
            <w:noProof/>
            <w:webHidden/>
          </w:rPr>
          <w:instrText xml:space="preserve"> PAGEREF _Toc158906208 \h </w:instrText>
        </w:r>
        <w:r w:rsidR="009A2260">
          <w:rPr>
            <w:noProof/>
            <w:webHidden/>
          </w:rPr>
        </w:r>
        <w:r w:rsidR="009A2260">
          <w:rPr>
            <w:noProof/>
            <w:webHidden/>
          </w:rPr>
          <w:fldChar w:fldCharType="separate"/>
        </w:r>
        <w:r w:rsidR="00E007C1">
          <w:rPr>
            <w:noProof/>
            <w:webHidden/>
          </w:rPr>
          <w:t>176</w:t>
        </w:r>
        <w:r w:rsidR="009A2260">
          <w:rPr>
            <w:noProof/>
            <w:webHidden/>
          </w:rPr>
          <w:fldChar w:fldCharType="end"/>
        </w:r>
      </w:hyperlink>
    </w:p>
    <w:p w14:paraId="69B87618" w14:textId="6E6572C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09" w:history="1">
        <w:r w:rsidR="009A2260" w:rsidRPr="000F2745">
          <w:rPr>
            <w:rStyle w:val="Hyperlink"/>
            <w:rFonts w:ascii="Arial" w:hAnsi="Arial" w:cs="Arial"/>
            <w:noProof/>
          </w:rPr>
          <w:t>10.15.4.7.14 daucmfsi2c-Si2c2Intr-LLR-013</w:t>
        </w:r>
        <w:r w:rsidR="009A2260">
          <w:rPr>
            <w:noProof/>
            <w:webHidden/>
          </w:rPr>
          <w:tab/>
        </w:r>
        <w:r w:rsidR="009A2260">
          <w:rPr>
            <w:noProof/>
            <w:webHidden/>
          </w:rPr>
          <w:fldChar w:fldCharType="begin"/>
        </w:r>
        <w:r w:rsidR="009A2260">
          <w:rPr>
            <w:noProof/>
            <w:webHidden/>
          </w:rPr>
          <w:instrText xml:space="preserve"> PAGEREF _Toc158906209 \h </w:instrText>
        </w:r>
        <w:r w:rsidR="009A2260">
          <w:rPr>
            <w:noProof/>
            <w:webHidden/>
          </w:rPr>
        </w:r>
        <w:r w:rsidR="009A2260">
          <w:rPr>
            <w:noProof/>
            <w:webHidden/>
          </w:rPr>
          <w:fldChar w:fldCharType="separate"/>
        </w:r>
        <w:r w:rsidR="00E007C1">
          <w:rPr>
            <w:noProof/>
            <w:webHidden/>
          </w:rPr>
          <w:t>176</w:t>
        </w:r>
        <w:r w:rsidR="009A2260">
          <w:rPr>
            <w:noProof/>
            <w:webHidden/>
          </w:rPr>
          <w:fldChar w:fldCharType="end"/>
        </w:r>
      </w:hyperlink>
    </w:p>
    <w:p w14:paraId="64976BFB" w14:textId="21E2689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0" w:history="1">
        <w:r w:rsidR="009A2260" w:rsidRPr="000F2745">
          <w:rPr>
            <w:rStyle w:val="Hyperlink"/>
            <w:rFonts w:ascii="Arial" w:hAnsi="Arial" w:cs="Arial"/>
            <w:noProof/>
          </w:rPr>
          <w:t>10.15.4.7.15 daucmfsi2c-Si2c2Intr-LLR-014</w:t>
        </w:r>
        <w:r w:rsidR="009A2260">
          <w:rPr>
            <w:noProof/>
            <w:webHidden/>
          </w:rPr>
          <w:tab/>
        </w:r>
        <w:r w:rsidR="009A2260">
          <w:rPr>
            <w:noProof/>
            <w:webHidden/>
          </w:rPr>
          <w:fldChar w:fldCharType="begin"/>
        </w:r>
        <w:r w:rsidR="009A2260">
          <w:rPr>
            <w:noProof/>
            <w:webHidden/>
          </w:rPr>
          <w:instrText xml:space="preserve"> PAGEREF _Toc158906210 \h </w:instrText>
        </w:r>
        <w:r w:rsidR="009A2260">
          <w:rPr>
            <w:noProof/>
            <w:webHidden/>
          </w:rPr>
        </w:r>
        <w:r w:rsidR="009A2260">
          <w:rPr>
            <w:noProof/>
            <w:webHidden/>
          </w:rPr>
          <w:fldChar w:fldCharType="separate"/>
        </w:r>
        <w:r w:rsidR="00E007C1">
          <w:rPr>
            <w:noProof/>
            <w:webHidden/>
          </w:rPr>
          <w:t>176</w:t>
        </w:r>
        <w:r w:rsidR="009A2260">
          <w:rPr>
            <w:noProof/>
            <w:webHidden/>
          </w:rPr>
          <w:fldChar w:fldCharType="end"/>
        </w:r>
      </w:hyperlink>
    </w:p>
    <w:p w14:paraId="2016604A" w14:textId="2103CA7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1" w:history="1">
        <w:r w:rsidR="009A2260" w:rsidRPr="000F2745">
          <w:rPr>
            <w:rStyle w:val="Hyperlink"/>
            <w:rFonts w:ascii="Arial" w:hAnsi="Arial" w:cs="Arial"/>
            <w:noProof/>
          </w:rPr>
          <w:t>10.15.4.7.16 daucmfsi2c-Si2c2Intr-LLR-015</w:t>
        </w:r>
        <w:r w:rsidR="009A2260">
          <w:rPr>
            <w:noProof/>
            <w:webHidden/>
          </w:rPr>
          <w:tab/>
        </w:r>
        <w:r w:rsidR="009A2260">
          <w:rPr>
            <w:noProof/>
            <w:webHidden/>
          </w:rPr>
          <w:fldChar w:fldCharType="begin"/>
        </w:r>
        <w:r w:rsidR="009A2260">
          <w:rPr>
            <w:noProof/>
            <w:webHidden/>
          </w:rPr>
          <w:instrText xml:space="preserve"> PAGEREF _Toc158906211 \h </w:instrText>
        </w:r>
        <w:r w:rsidR="009A2260">
          <w:rPr>
            <w:noProof/>
            <w:webHidden/>
          </w:rPr>
        </w:r>
        <w:r w:rsidR="009A2260">
          <w:rPr>
            <w:noProof/>
            <w:webHidden/>
          </w:rPr>
          <w:fldChar w:fldCharType="separate"/>
        </w:r>
        <w:r w:rsidR="00E007C1">
          <w:rPr>
            <w:noProof/>
            <w:webHidden/>
          </w:rPr>
          <w:t>176</w:t>
        </w:r>
        <w:r w:rsidR="009A2260">
          <w:rPr>
            <w:noProof/>
            <w:webHidden/>
          </w:rPr>
          <w:fldChar w:fldCharType="end"/>
        </w:r>
      </w:hyperlink>
    </w:p>
    <w:p w14:paraId="1578C423" w14:textId="7222478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2" w:history="1">
        <w:r w:rsidR="009A2260" w:rsidRPr="000F2745">
          <w:rPr>
            <w:rStyle w:val="Hyperlink"/>
            <w:rFonts w:ascii="Arial" w:hAnsi="Arial" w:cs="Arial"/>
            <w:noProof/>
          </w:rPr>
          <w:t>10.15.4.7.17 daucmfsi2c-Si2c2Intr-LLR-016</w:t>
        </w:r>
        <w:r w:rsidR="009A2260">
          <w:rPr>
            <w:noProof/>
            <w:webHidden/>
          </w:rPr>
          <w:tab/>
        </w:r>
        <w:r w:rsidR="009A2260">
          <w:rPr>
            <w:noProof/>
            <w:webHidden/>
          </w:rPr>
          <w:fldChar w:fldCharType="begin"/>
        </w:r>
        <w:r w:rsidR="009A2260">
          <w:rPr>
            <w:noProof/>
            <w:webHidden/>
          </w:rPr>
          <w:instrText xml:space="preserve"> PAGEREF _Toc158906212 \h </w:instrText>
        </w:r>
        <w:r w:rsidR="009A2260">
          <w:rPr>
            <w:noProof/>
            <w:webHidden/>
          </w:rPr>
        </w:r>
        <w:r w:rsidR="009A2260">
          <w:rPr>
            <w:noProof/>
            <w:webHidden/>
          </w:rPr>
          <w:fldChar w:fldCharType="separate"/>
        </w:r>
        <w:r w:rsidR="00E007C1">
          <w:rPr>
            <w:noProof/>
            <w:webHidden/>
          </w:rPr>
          <w:t>177</w:t>
        </w:r>
        <w:r w:rsidR="009A2260">
          <w:rPr>
            <w:noProof/>
            <w:webHidden/>
          </w:rPr>
          <w:fldChar w:fldCharType="end"/>
        </w:r>
      </w:hyperlink>
    </w:p>
    <w:p w14:paraId="5509309B" w14:textId="2C1C202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3" w:history="1">
        <w:r w:rsidR="009A2260" w:rsidRPr="000F2745">
          <w:rPr>
            <w:rStyle w:val="Hyperlink"/>
            <w:noProof/>
          </w:rPr>
          <w:t>10.15.5 Si2c2ErrIntr</w:t>
        </w:r>
        <w:r w:rsidR="009A2260">
          <w:rPr>
            <w:noProof/>
            <w:webHidden/>
          </w:rPr>
          <w:tab/>
        </w:r>
        <w:r w:rsidR="009A2260">
          <w:rPr>
            <w:noProof/>
            <w:webHidden/>
          </w:rPr>
          <w:fldChar w:fldCharType="begin"/>
        </w:r>
        <w:r w:rsidR="009A2260">
          <w:rPr>
            <w:noProof/>
            <w:webHidden/>
          </w:rPr>
          <w:instrText xml:space="preserve"> PAGEREF _Toc158906213 \h </w:instrText>
        </w:r>
        <w:r w:rsidR="009A2260">
          <w:rPr>
            <w:noProof/>
            <w:webHidden/>
          </w:rPr>
        </w:r>
        <w:r w:rsidR="009A2260">
          <w:rPr>
            <w:noProof/>
            <w:webHidden/>
          </w:rPr>
          <w:fldChar w:fldCharType="separate"/>
        </w:r>
        <w:r w:rsidR="00E007C1">
          <w:rPr>
            <w:noProof/>
            <w:webHidden/>
          </w:rPr>
          <w:t>177</w:t>
        </w:r>
        <w:r w:rsidR="009A2260">
          <w:rPr>
            <w:noProof/>
            <w:webHidden/>
          </w:rPr>
          <w:fldChar w:fldCharType="end"/>
        </w:r>
      </w:hyperlink>
    </w:p>
    <w:p w14:paraId="5C9A857F" w14:textId="070594A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4" w:history="1">
        <w:r w:rsidR="009A2260" w:rsidRPr="000F2745">
          <w:rPr>
            <w:rStyle w:val="Hyperlink"/>
            <w:rFonts w:ascii="Arial" w:hAnsi="Arial" w:cs="Arial"/>
            <w:noProof/>
          </w:rPr>
          <w:t>10.15.5.1 Brief Description</w:t>
        </w:r>
        <w:r w:rsidR="009A2260">
          <w:rPr>
            <w:noProof/>
            <w:webHidden/>
          </w:rPr>
          <w:tab/>
        </w:r>
        <w:r w:rsidR="009A2260">
          <w:rPr>
            <w:noProof/>
            <w:webHidden/>
          </w:rPr>
          <w:fldChar w:fldCharType="begin"/>
        </w:r>
        <w:r w:rsidR="009A2260">
          <w:rPr>
            <w:noProof/>
            <w:webHidden/>
          </w:rPr>
          <w:instrText xml:space="preserve"> PAGEREF _Toc158906214 \h </w:instrText>
        </w:r>
        <w:r w:rsidR="009A2260">
          <w:rPr>
            <w:noProof/>
            <w:webHidden/>
          </w:rPr>
        </w:r>
        <w:r w:rsidR="009A2260">
          <w:rPr>
            <w:noProof/>
            <w:webHidden/>
          </w:rPr>
          <w:fldChar w:fldCharType="separate"/>
        </w:r>
        <w:r w:rsidR="00E007C1">
          <w:rPr>
            <w:noProof/>
            <w:webHidden/>
          </w:rPr>
          <w:t>177</w:t>
        </w:r>
        <w:r w:rsidR="009A2260">
          <w:rPr>
            <w:noProof/>
            <w:webHidden/>
          </w:rPr>
          <w:fldChar w:fldCharType="end"/>
        </w:r>
      </w:hyperlink>
    </w:p>
    <w:p w14:paraId="2F003526" w14:textId="23E4CB1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5" w:history="1">
        <w:r w:rsidR="009A2260" w:rsidRPr="000F2745">
          <w:rPr>
            <w:rStyle w:val="Hyperlink"/>
            <w:rFonts w:ascii="Arial" w:hAnsi="Arial" w:cs="Arial"/>
            <w:noProof/>
          </w:rPr>
          <w:t>10.15.5.2 List of HLRs allocated</w:t>
        </w:r>
        <w:r w:rsidR="009A2260">
          <w:rPr>
            <w:noProof/>
            <w:webHidden/>
          </w:rPr>
          <w:tab/>
        </w:r>
        <w:r w:rsidR="009A2260">
          <w:rPr>
            <w:noProof/>
            <w:webHidden/>
          </w:rPr>
          <w:fldChar w:fldCharType="begin"/>
        </w:r>
        <w:r w:rsidR="009A2260">
          <w:rPr>
            <w:noProof/>
            <w:webHidden/>
          </w:rPr>
          <w:instrText xml:space="preserve"> PAGEREF _Toc158906215 \h </w:instrText>
        </w:r>
        <w:r w:rsidR="009A2260">
          <w:rPr>
            <w:noProof/>
            <w:webHidden/>
          </w:rPr>
        </w:r>
        <w:r w:rsidR="009A2260">
          <w:rPr>
            <w:noProof/>
            <w:webHidden/>
          </w:rPr>
          <w:fldChar w:fldCharType="separate"/>
        </w:r>
        <w:r w:rsidR="00E007C1">
          <w:rPr>
            <w:noProof/>
            <w:webHidden/>
          </w:rPr>
          <w:t>177</w:t>
        </w:r>
        <w:r w:rsidR="009A2260">
          <w:rPr>
            <w:noProof/>
            <w:webHidden/>
          </w:rPr>
          <w:fldChar w:fldCharType="end"/>
        </w:r>
      </w:hyperlink>
    </w:p>
    <w:p w14:paraId="3603CEBE" w14:textId="0E0621F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6" w:history="1">
        <w:r w:rsidR="009A2260" w:rsidRPr="000F2745">
          <w:rPr>
            <w:rStyle w:val="Hyperlink"/>
            <w:rFonts w:ascii="Arial" w:hAnsi="Arial" w:cs="Arial"/>
            <w:noProof/>
          </w:rPr>
          <w:t>10.15.5.3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_Toc158906216 \h </w:instrText>
        </w:r>
        <w:r w:rsidR="009A2260">
          <w:rPr>
            <w:noProof/>
            <w:webHidden/>
          </w:rPr>
        </w:r>
        <w:r w:rsidR="009A2260">
          <w:rPr>
            <w:noProof/>
            <w:webHidden/>
          </w:rPr>
          <w:fldChar w:fldCharType="separate"/>
        </w:r>
        <w:r w:rsidR="00E007C1">
          <w:rPr>
            <w:noProof/>
            <w:webHidden/>
          </w:rPr>
          <w:t>177</w:t>
        </w:r>
        <w:r w:rsidR="009A2260">
          <w:rPr>
            <w:noProof/>
            <w:webHidden/>
          </w:rPr>
          <w:fldChar w:fldCharType="end"/>
        </w:r>
      </w:hyperlink>
    </w:p>
    <w:p w14:paraId="4B1F23FE" w14:textId="323163F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7" w:history="1">
        <w:r w:rsidR="009A2260" w:rsidRPr="000F2745">
          <w:rPr>
            <w:rStyle w:val="Hyperlink"/>
            <w:rFonts w:ascii="Arial" w:hAnsi="Arial" w:cs="Arial"/>
            <w:noProof/>
          </w:rPr>
          <w:t>10.15.5.4 Parameter list (Input/Output)</w:t>
        </w:r>
        <w:r w:rsidR="009A2260">
          <w:rPr>
            <w:noProof/>
            <w:webHidden/>
          </w:rPr>
          <w:tab/>
        </w:r>
        <w:r w:rsidR="009A2260">
          <w:rPr>
            <w:noProof/>
            <w:webHidden/>
          </w:rPr>
          <w:fldChar w:fldCharType="begin"/>
        </w:r>
        <w:r w:rsidR="009A2260">
          <w:rPr>
            <w:noProof/>
            <w:webHidden/>
          </w:rPr>
          <w:instrText xml:space="preserve"> PAGEREF _Toc158906217 \h </w:instrText>
        </w:r>
        <w:r w:rsidR="009A2260">
          <w:rPr>
            <w:noProof/>
            <w:webHidden/>
          </w:rPr>
        </w:r>
        <w:r w:rsidR="009A2260">
          <w:rPr>
            <w:noProof/>
            <w:webHidden/>
          </w:rPr>
          <w:fldChar w:fldCharType="separate"/>
        </w:r>
        <w:r w:rsidR="00E007C1">
          <w:rPr>
            <w:noProof/>
            <w:webHidden/>
          </w:rPr>
          <w:t>177</w:t>
        </w:r>
        <w:r w:rsidR="009A2260">
          <w:rPr>
            <w:noProof/>
            <w:webHidden/>
          </w:rPr>
          <w:fldChar w:fldCharType="end"/>
        </w:r>
      </w:hyperlink>
    </w:p>
    <w:p w14:paraId="04B4A05E" w14:textId="0945B00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8" w:history="1">
        <w:r w:rsidR="009A2260" w:rsidRPr="000F2745">
          <w:rPr>
            <w:rStyle w:val="Hyperlink"/>
            <w:rFonts w:ascii="Arial" w:hAnsi="Arial" w:cs="Arial"/>
            <w:noProof/>
          </w:rPr>
          <w:t>10.15.5.5 Return Value</w:t>
        </w:r>
        <w:r w:rsidR="009A2260">
          <w:rPr>
            <w:noProof/>
            <w:webHidden/>
          </w:rPr>
          <w:tab/>
        </w:r>
        <w:r w:rsidR="009A2260">
          <w:rPr>
            <w:noProof/>
            <w:webHidden/>
          </w:rPr>
          <w:fldChar w:fldCharType="begin"/>
        </w:r>
        <w:r w:rsidR="009A2260">
          <w:rPr>
            <w:noProof/>
            <w:webHidden/>
          </w:rPr>
          <w:instrText xml:space="preserve"> PAGEREF _Toc158906218 \h </w:instrText>
        </w:r>
        <w:r w:rsidR="009A2260">
          <w:rPr>
            <w:noProof/>
            <w:webHidden/>
          </w:rPr>
        </w:r>
        <w:r w:rsidR="009A2260">
          <w:rPr>
            <w:noProof/>
            <w:webHidden/>
          </w:rPr>
          <w:fldChar w:fldCharType="separate"/>
        </w:r>
        <w:r w:rsidR="00E007C1">
          <w:rPr>
            <w:noProof/>
            <w:webHidden/>
          </w:rPr>
          <w:t>178</w:t>
        </w:r>
        <w:r w:rsidR="009A2260">
          <w:rPr>
            <w:noProof/>
            <w:webHidden/>
          </w:rPr>
          <w:fldChar w:fldCharType="end"/>
        </w:r>
      </w:hyperlink>
    </w:p>
    <w:p w14:paraId="2078E881" w14:textId="2D016B8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19" w:history="1">
        <w:r w:rsidR="009A2260" w:rsidRPr="000F2745">
          <w:rPr>
            <w:rStyle w:val="Hyperlink"/>
            <w:rFonts w:ascii="Arial" w:hAnsi="Arial" w:cs="Arial"/>
            <w:noProof/>
          </w:rPr>
          <w:t>10.15.5.6 Other CSUs called by this CSU</w:t>
        </w:r>
        <w:r w:rsidR="009A2260">
          <w:rPr>
            <w:noProof/>
            <w:webHidden/>
          </w:rPr>
          <w:tab/>
        </w:r>
        <w:r w:rsidR="009A2260">
          <w:rPr>
            <w:noProof/>
            <w:webHidden/>
          </w:rPr>
          <w:fldChar w:fldCharType="begin"/>
        </w:r>
        <w:r w:rsidR="009A2260">
          <w:rPr>
            <w:noProof/>
            <w:webHidden/>
          </w:rPr>
          <w:instrText xml:space="preserve"> PAGEREF _Toc158906219 \h </w:instrText>
        </w:r>
        <w:r w:rsidR="009A2260">
          <w:rPr>
            <w:noProof/>
            <w:webHidden/>
          </w:rPr>
        </w:r>
        <w:r w:rsidR="009A2260">
          <w:rPr>
            <w:noProof/>
            <w:webHidden/>
          </w:rPr>
          <w:fldChar w:fldCharType="separate"/>
        </w:r>
        <w:r w:rsidR="00E007C1">
          <w:rPr>
            <w:noProof/>
            <w:webHidden/>
          </w:rPr>
          <w:t>178</w:t>
        </w:r>
        <w:r w:rsidR="009A2260">
          <w:rPr>
            <w:noProof/>
            <w:webHidden/>
          </w:rPr>
          <w:fldChar w:fldCharType="end"/>
        </w:r>
      </w:hyperlink>
    </w:p>
    <w:p w14:paraId="597C52BC" w14:textId="0894148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20" w:history="1">
        <w:r w:rsidR="009A2260" w:rsidRPr="000F2745">
          <w:rPr>
            <w:rStyle w:val="Hyperlink"/>
            <w:rFonts w:ascii="Arial" w:hAnsi="Arial" w:cs="Arial"/>
            <w:noProof/>
          </w:rPr>
          <w:t>10.15.5.7 Description of list of LLRs allocated</w:t>
        </w:r>
        <w:r w:rsidR="009A2260">
          <w:rPr>
            <w:noProof/>
            <w:webHidden/>
          </w:rPr>
          <w:tab/>
        </w:r>
        <w:r w:rsidR="009A2260">
          <w:rPr>
            <w:noProof/>
            <w:webHidden/>
          </w:rPr>
          <w:fldChar w:fldCharType="begin"/>
        </w:r>
        <w:r w:rsidR="009A2260">
          <w:rPr>
            <w:noProof/>
            <w:webHidden/>
          </w:rPr>
          <w:instrText xml:space="preserve"> PAGEREF _Toc158906220 \h </w:instrText>
        </w:r>
        <w:r w:rsidR="009A2260">
          <w:rPr>
            <w:noProof/>
            <w:webHidden/>
          </w:rPr>
        </w:r>
        <w:r w:rsidR="009A2260">
          <w:rPr>
            <w:noProof/>
            <w:webHidden/>
          </w:rPr>
          <w:fldChar w:fldCharType="separate"/>
        </w:r>
        <w:r w:rsidR="00E007C1">
          <w:rPr>
            <w:noProof/>
            <w:webHidden/>
          </w:rPr>
          <w:t>178</w:t>
        </w:r>
        <w:r w:rsidR="009A2260">
          <w:rPr>
            <w:noProof/>
            <w:webHidden/>
          </w:rPr>
          <w:fldChar w:fldCharType="end"/>
        </w:r>
      </w:hyperlink>
    </w:p>
    <w:p w14:paraId="117EE724" w14:textId="7CF057A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21" w:history="1">
        <w:r w:rsidR="009A2260" w:rsidRPr="000F2745">
          <w:rPr>
            <w:rStyle w:val="Hyperlink"/>
            <w:rFonts w:ascii="Arial" w:hAnsi="Arial" w:cs="Arial"/>
            <w:noProof/>
          </w:rPr>
          <w:t>10.15.5.7.1 daucmfsi2c-Si2c2ErrIntr-LLR-001</w:t>
        </w:r>
        <w:r w:rsidR="009A2260">
          <w:rPr>
            <w:noProof/>
            <w:webHidden/>
          </w:rPr>
          <w:tab/>
        </w:r>
        <w:r w:rsidR="009A2260">
          <w:rPr>
            <w:noProof/>
            <w:webHidden/>
          </w:rPr>
          <w:fldChar w:fldCharType="begin"/>
        </w:r>
        <w:r w:rsidR="009A2260">
          <w:rPr>
            <w:noProof/>
            <w:webHidden/>
          </w:rPr>
          <w:instrText xml:space="preserve"> PAGEREF _Toc158906221 \h </w:instrText>
        </w:r>
        <w:r w:rsidR="009A2260">
          <w:rPr>
            <w:noProof/>
            <w:webHidden/>
          </w:rPr>
        </w:r>
        <w:r w:rsidR="009A2260">
          <w:rPr>
            <w:noProof/>
            <w:webHidden/>
          </w:rPr>
          <w:fldChar w:fldCharType="separate"/>
        </w:r>
        <w:r w:rsidR="00E007C1">
          <w:rPr>
            <w:noProof/>
            <w:webHidden/>
          </w:rPr>
          <w:t>178</w:t>
        </w:r>
        <w:r w:rsidR="009A2260">
          <w:rPr>
            <w:noProof/>
            <w:webHidden/>
          </w:rPr>
          <w:fldChar w:fldCharType="end"/>
        </w:r>
      </w:hyperlink>
    </w:p>
    <w:p w14:paraId="4C7618AF" w14:textId="75AADB7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22" w:history="1">
        <w:r w:rsidR="009A2260" w:rsidRPr="000F2745">
          <w:rPr>
            <w:rStyle w:val="Hyperlink"/>
            <w:rFonts w:ascii="Arial" w:hAnsi="Arial" w:cs="Arial"/>
            <w:noProof/>
          </w:rPr>
          <w:t>10.15.5.7.2 daucmfsi2c-Si2c2ErrIntr-LLR-002</w:t>
        </w:r>
        <w:r w:rsidR="009A2260">
          <w:rPr>
            <w:noProof/>
            <w:webHidden/>
          </w:rPr>
          <w:tab/>
        </w:r>
        <w:r w:rsidR="009A2260">
          <w:rPr>
            <w:noProof/>
            <w:webHidden/>
          </w:rPr>
          <w:fldChar w:fldCharType="begin"/>
        </w:r>
        <w:r w:rsidR="009A2260">
          <w:rPr>
            <w:noProof/>
            <w:webHidden/>
          </w:rPr>
          <w:instrText xml:space="preserve"> PAGEREF _Toc158906222 \h </w:instrText>
        </w:r>
        <w:r w:rsidR="009A2260">
          <w:rPr>
            <w:noProof/>
            <w:webHidden/>
          </w:rPr>
        </w:r>
        <w:r w:rsidR="009A2260">
          <w:rPr>
            <w:noProof/>
            <w:webHidden/>
          </w:rPr>
          <w:fldChar w:fldCharType="separate"/>
        </w:r>
        <w:r w:rsidR="00E007C1">
          <w:rPr>
            <w:noProof/>
            <w:webHidden/>
          </w:rPr>
          <w:t>178</w:t>
        </w:r>
        <w:r w:rsidR="009A2260">
          <w:rPr>
            <w:noProof/>
            <w:webHidden/>
          </w:rPr>
          <w:fldChar w:fldCharType="end"/>
        </w:r>
      </w:hyperlink>
    </w:p>
    <w:p w14:paraId="699DCBC9" w14:textId="56D740C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23" w:history="1">
        <w:r w:rsidR="009A2260" w:rsidRPr="000F2745">
          <w:rPr>
            <w:rStyle w:val="Hyperlink"/>
            <w:rFonts w:ascii="Arial" w:hAnsi="Arial" w:cs="Arial"/>
            <w:noProof/>
          </w:rPr>
          <w:t>10.15.5.7.3 daucmfsi2c-Si2c2ErrIntr-LLR-003</w:t>
        </w:r>
        <w:r w:rsidR="009A2260">
          <w:rPr>
            <w:noProof/>
            <w:webHidden/>
          </w:rPr>
          <w:tab/>
        </w:r>
        <w:r w:rsidR="009A2260">
          <w:rPr>
            <w:noProof/>
            <w:webHidden/>
          </w:rPr>
          <w:fldChar w:fldCharType="begin"/>
        </w:r>
        <w:r w:rsidR="009A2260">
          <w:rPr>
            <w:noProof/>
            <w:webHidden/>
          </w:rPr>
          <w:instrText xml:space="preserve"> PAGEREF _Toc158906223 \h </w:instrText>
        </w:r>
        <w:r w:rsidR="009A2260">
          <w:rPr>
            <w:noProof/>
            <w:webHidden/>
          </w:rPr>
        </w:r>
        <w:r w:rsidR="009A2260">
          <w:rPr>
            <w:noProof/>
            <w:webHidden/>
          </w:rPr>
          <w:fldChar w:fldCharType="separate"/>
        </w:r>
        <w:r w:rsidR="00E007C1">
          <w:rPr>
            <w:noProof/>
            <w:webHidden/>
          </w:rPr>
          <w:t>178</w:t>
        </w:r>
        <w:r w:rsidR="009A2260">
          <w:rPr>
            <w:noProof/>
            <w:webHidden/>
          </w:rPr>
          <w:fldChar w:fldCharType="end"/>
        </w:r>
      </w:hyperlink>
    </w:p>
    <w:p w14:paraId="659FD288" w14:textId="48BAD12D"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224" w:history="1">
        <w:r w:rsidR="009A2260" w:rsidRPr="000F2745">
          <w:rPr>
            <w:rStyle w:val="Hyperlink"/>
            <w:noProof/>
          </w:rPr>
          <w:t>10.16 daucmfrterr</w:t>
        </w:r>
        <w:r w:rsidR="009A2260">
          <w:rPr>
            <w:noProof/>
            <w:webHidden/>
          </w:rPr>
          <w:tab/>
        </w:r>
        <w:r w:rsidR="009A2260">
          <w:rPr>
            <w:noProof/>
            <w:webHidden/>
          </w:rPr>
          <w:fldChar w:fldCharType="begin"/>
        </w:r>
        <w:r w:rsidR="009A2260">
          <w:rPr>
            <w:noProof/>
            <w:webHidden/>
          </w:rPr>
          <w:instrText xml:space="preserve"> PAGEREF _Toc158906224 \h </w:instrText>
        </w:r>
        <w:r w:rsidR="009A2260">
          <w:rPr>
            <w:noProof/>
            <w:webHidden/>
          </w:rPr>
        </w:r>
        <w:r w:rsidR="009A2260">
          <w:rPr>
            <w:noProof/>
            <w:webHidden/>
          </w:rPr>
          <w:fldChar w:fldCharType="separate"/>
        </w:r>
        <w:r w:rsidR="00E007C1">
          <w:rPr>
            <w:noProof/>
            <w:webHidden/>
          </w:rPr>
          <w:t>179</w:t>
        </w:r>
        <w:r w:rsidR="009A2260">
          <w:rPr>
            <w:noProof/>
            <w:webHidden/>
          </w:rPr>
          <w:fldChar w:fldCharType="end"/>
        </w:r>
      </w:hyperlink>
    </w:p>
    <w:p w14:paraId="3F5C968E" w14:textId="5169A0D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25" w:history="1">
        <w:r w:rsidR="009A2260" w:rsidRPr="000F2745">
          <w:rPr>
            <w:rStyle w:val="Hyperlink"/>
            <w:noProof/>
          </w:rPr>
          <w:t>10.16.1 InitializeLeds</w:t>
        </w:r>
        <w:r w:rsidR="009A2260">
          <w:rPr>
            <w:noProof/>
            <w:webHidden/>
          </w:rPr>
          <w:tab/>
        </w:r>
        <w:r w:rsidR="009A2260">
          <w:rPr>
            <w:noProof/>
            <w:webHidden/>
          </w:rPr>
          <w:fldChar w:fldCharType="begin"/>
        </w:r>
        <w:r w:rsidR="009A2260">
          <w:rPr>
            <w:noProof/>
            <w:webHidden/>
          </w:rPr>
          <w:instrText xml:space="preserve"> PAGEREF _Toc158906225 \h </w:instrText>
        </w:r>
        <w:r w:rsidR="009A2260">
          <w:rPr>
            <w:noProof/>
            <w:webHidden/>
          </w:rPr>
        </w:r>
        <w:r w:rsidR="009A2260">
          <w:rPr>
            <w:noProof/>
            <w:webHidden/>
          </w:rPr>
          <w:fldChar w:fldCharType="separate"/>
        </w:r>
        <w:r w:rsidR="00E007C1">
          <w:rPr>
            <w:noProof/>
            <w:webHidden/>
          </w:rPr>
          <w:t>179</w:t>
        </w:r>
        <w:r w:rsidR="009A2260">
          <w:rPr>
            <w:noProof/>
            <w:webHidden/>
          </w:rPr>
          <w:fldChar w:fldCharType="end"/>
        </w:r>
      </w:hyperlink>
    </w:p>
    <w:p w14:paraId="5E0895AF" w14:textId="720B03B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26" w:history="1">
        <w:r w:rsidR="009A2260" w:rsidRPr="000F2745">
          <w:rPr>
            <w:rStyle w:val="Hyperlink"/>
            <w:rFonts w:ascii="Arial" w:hAnsi="Arial" w:cs="Arial"/>
            <w:noProof/>
          </w:rPr>
          <w:t>10.16.1.1 Brief Description</w:t>
        </w:r>
        <w:r w:rsidR="009A2260">
          <w:rPr>
            <w:noProof/>
            <w:webHidden/>
          </w:rPr>
          <w:tab/>
        </w:r>
        <w:r w:rsidR="009A2260">
          <w:rPr>
            <w:noProof/>
            <w:webHidden/>
          </w:rPr>
          <w:fldChar w:fldCharType="begin"/>
        </w:r>
        <w:r w:rsidR="009A2260">
          <w:rPr>
            <w:noProof/>
            <w:webHidden/>
          </w:rPr>
          <w:instrText xml:space="preserve"> PAGEREF _Toc158906226 \h </w:instrText>
        </w:r>
        <w:r w:rsidR="009A2260">
          <w:rPr>
            <w:noProof/>
            <w:webHidden/>
          </w:rPr>
        </w:r>
        <w:r w:rsidR="009A2260">
          <w:rPr>
            <w:noProof/>
            <w:webHidden/>
          </w:rPr>
          <w:fldChar w:fldCharType="separate"/>
        </w:r>
        <w:r w:rsidR="00E007C1">
          <w:rPr>
            <w:noProof/>
            <w:webHidden/>
          </w:rPr>
          <w:t>179</w:t>
        </w:r>
        <w:r w:rsidR="009A2260">
          <w:rPr>
            <w:noProof/>
            <w:webHidden/>
          </w:rPr>
          <w:fldChar w:fldCharType="end"/>
        </w:r>
      </w:hyperlink>
    </w:p>
    <w:p w14:paraId="0A633B16" w14:textId="0F76738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27" w:history="1">
        <w:r w:rsidR="009A2260" w:rsidRPr="000F2745">
          <w:rPr>
            <w:rStyle w:val="Hyperlink"/>
            <w:rFonts w:ascii="Arial" w:hAnsi="Arial" w:cs="Arial"/>
            <w:noProof/>
          </w:rPr>
          <w:t>10.16.1.2 List of HLRs allocated</w:t>
        </w:r>
        <w:r w:rsidR="009A2260">
          <w:rPr>
            <w:noProof/>
            <w:webHidden/>
          </w:rPr>
          <w:tab/>
        </w:r>
        <w:r w:rsidR="009A2260">
          <w:rPr>
            <w:noProof/>
            <w:webHidden/>
          </w:rPr>
          <w:fldChar w:fldCharType="begin"/>
        </w:r>
        <w:r w:rsidR="009A2260">
          <w:rPr>
            <w:noProof/>
            <w:webHidden/>
          </w:rPr>
          <w:instrText xml:space="preserve"> PAGEREF _Toc158906227 \h </w:instrText>
        </w:r>
        <w:r w:rsidR="009A2260">
          <w:rPr>
            <w:noProof/>
            <w:webHidden/>
          </w:rPr>
        </w:r>
        <w:r w:rsidR="009A2260">
          <w:rPr>
            <w:noProof/>
            <w:webHidden/>
          </w:rPr>
          <w:fldChar w:fldCharType="separate"/>
        </w:r>
        <w:r w:rsidR="00E007C1">
          <w:rPr>
            <w:noProof/>
            <w:webHidden/>
          </w:rPr>
          <w:t>179</w:t>
        </w:r>
        <w:r w:rsidR="009A2260">
          <w:rPr>
            <w:noProof/>
            <w:webHidden/>
          </w:rPr>
          <w:fldChar w:fldCharType="end"/>
        </w:r>
      </w:hyperlink>
    </w:p>
    <w:p w14:paraId="1BDE6CAC" w14:textId="1D778FE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28" w:history="1">
        <w:r w:rsidR="009A2260" w:rsidRPr="000F2745">
          <w:rPr>
            <w:rStyle w:val="Hyperlink"/>
            <w:rFonts w:ascii="Arial" w:hAnsi="Arial" w:cs="Arial"/>
            <w:noProof/>
          </w:rPr>
          <w:t>10.16.1.3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_Toc158906228 \h </w:instrText>
        </w:r>
        <w:r w:rsidR="009A2260">
          <w:rPr>
            <w:noProof/>
            <w:webHidden/>
          </w:rPr>
        </w:r>
        <w:r w:rsidR="009A2260">
          <w:rPr>
            <w:noProof/>
            <w:webHidden/>
          </w:rPr>
          <w:fldChar w:fldCharType="separate"/>
        </w:r>
        <w:r w:rsidR="00E007C1">
          <w:rPr>
            <w:noProof/>
            <w:webHidden/>
          </w:rPr>
          <w:t>179</w:t>
        </w:r>
        <w:r w:rsidR="009A2260">
          <w:rPr>
            <w:noProof/>
            <w:webHidden/>
          </w:rPr>
          <w:fldChar w:fldCharType="end"/>
        </w:r>
      </w:hyperlink>
    </w:p>
    <w:p w14:paraId="3EFBC65F" w14:textId="070CDFF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29" w:history="1">
        <w:r w:rsidR="009A2260" w:rsidRPr="000F2745">
          <w:rPr>
            <w:rStyle w:val="Hyperlink"/>
            <w:rFonts w:ascii="Arial" w:hAnsi="Arial" w:cs="Arial"/>
            <w:noProof/>
          </w:rPr>
          <w:t>10.16.1.4 Parameter list (Input/Output)</w:t>
        </w:r>
        <w:r w:rsidR="009A2260">
          <w:rPr>
            <w:noProof/>
            <w:webHidden/>
          </w:rPr>
          <w:tab/>
        </w:r>
        <w:r w:rsidR="009A2260">
          <w:rPr>
            <w:noProof/>
            <w:webHidden/>
          </w:rPr>
          <w:fldChar w:fldCharType="begin"/>
        </w:r>
        <w:r w:rsidR="009A2260">
          <w:rPr>
            <w:noProof/>
            <w:webHidden/>
          </w:rPr>
          <w:instrText xml:space="preserve"> PAGEREF _Toc158906229 \h </w:instrText>
        </w:r>
        <w:r w:rsidR="009A2260">
          <w:rPr>
            <w:noProof/>
            <w:webHidden/>
          </w:rPr>
        </w:r>
        <w:r w:rsidR="009A2260">
          <w:rPr>
            <w:noProof/>
            <w:webHidden/>
          </w:rPr>
          <w:fldChar w:fldCharType="separate"/>
        </w:r>
        <w:r w:rsidR="00E007C1">
          <w:rPr>
            <w:noProof/>
            <w:webHidden/>
          </w:rPr>
          <w:t>179</w:t>
        </w:r>
        <w:r w:rsidR="009A2260">
          <w:rPr>
            <w:noProof/>
            <w:webHidden/>
          </w:rPr>
          <w:fldChar w:fldCharType="end"/>
        </w:r>
      </w:hyperlink>
    </w:p>
    <w:p w14:paraId="5BF5F3B7" w14:textId="372637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0" w:history="1">
        <w:r w:rsidR="009A2260" w:rsidRPr="000F2745">
          <w:rPr>
            <w:rStyle w:val="Hyperlink"/>
            <w:rFonts w:ascii="Arial" w:hAnsi="Arial" w:cs="Arial"/>
            <w:noProof/>
          </w:rPr>
          <w:t>10.16.1.5 Return Value</w:t>
        </w:r>
        <w:r w:rsidR="009A2260">
          <w:rPr>
            <w:noProof/>
            <w:webHidden/>
          </w:rPr>
          <w:tab/>
        </w:r>
        <w:r w:rsidR="009A2260">
          <w:rPr>
            <w:noProof/>
            <w:webHidden/>
          </w:rPr>
          <w:fldChar w:fldCharType="begin"/>
        </w:r>
        <w:r w:rsidR="009A2260">
          <w:rPr>
            <w:noProof/>
            <w:webHidden/>
          </w:rPr>
          <w:instrText xml:space="preserve"> PAGEREF _Toc158906230 \h </w:instrText>
        </w:r>
        <w:r w:rsidR="009A2260">
          <w:rPr>
            <w:noProof/>
            <w:webHidden/>
          </w:rPr>
        </w:r>
        <w:r w:rsidR="009A2260">
          <w:rPr>
            <w:noProof/>
            <w:webHidden/>
          </w:rPr>
          <w:fldChar w:fldCharType="separate"/>
        </w:r>
        <w:r w:rsidR="00E007C1">
          <w:rPr>
            <w:noProof/>
            <w:webHidden/>
          </w:rPr>
          <w:t>180</w:t>
        </w:r>
        <w:r w:rsidR="009A2260">
          <w:rPr>
            <w:noProof/>
            <w:webHidden/>
          </w:rPr>
          <w:fldChar w:fldCharType="end"/>
        </w:r>
      </w:hyperlink>
    </w:p>
    <w:p w14:paraId="05939F15" w14:textId="1D8DC57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1" w:history="1">
        <w:r w:rsidR="009A2260" w:rsidRPr="000F2745">
          <w:rPr>
            <w:rStyle w:val="Hyperlink"/>
            <w:rFonts w:ascii="Arial" w:hAnsi="Arial" w:cs="Arial"/>
            <w:noProof/>
          </w:rPr>
          <w:t>10.16.1.6 Other CSUs called by this CSU</w:t>
        </w:r>
        <w:r w:rsidR="009A2260">
          <w:rPr>
            <w:noProof/>
            <w:webHidden/>
          </w:rPr>
          <w:tab/>
        </w:r>
        <w:r w:rsidR="009A2260">
          <w:rPr>
            <w:noProof/>
            <w:webHidden/>
          </w:rPr>
          <w:fldChar w:fldCharType="begin"/>
        </w:r>
        <w:r w:rsidR="009A2260">
          <w:rPr>
            <w:noProof/>
            <w:webHidden/>
          </w:rPr>
          <w:instrText xml:space="preserve"> PAGEREF _Toc158906231 \h </w:instrText>
        </w:r>
        <w:r w:rsidR="009A2260">
          <w:rPr>
            <w:noProof/>
            <w:webHidden/>
          </w:rPr>
        </w:r>
        <w:r w:rsidR="009A2260">
          <w:rPr>
            <w:noProof/>
            <w:webHidden/>
          </w:rPr>
          <w:fldChar w:fldCharType="separate"/>
        </w:r>
        <w:r w:rsidR="00E007C1">
          <w:rPr>
            <w:noProof/>
            <w:webHidden/>
          </w:rPr>
          <w:t>180</w:t>
        </w:r>
        <w:r w:rsidR="009A2260">
          <w:rPr>
            <w:noProof/>
            <w:webHidden/>
          </w:rPr>
          <w:fldChar w:fldCharType="end"/>
        </w:r>
      </w:hyperlink>
    </w:p>
    <w:p w14:paraId="0B4A95D0" w14:textId="6735EDE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2" w:history="1">
        <w:r w:rsidR="009A2260" w:rsidRPr="000F2745">
          <w:rPr>
            <w:rStyle w:val="Hyperlink"/>
            <w:rFonts w:ascii="Arial" w:hAnsi="Arial" w:cs="Arial"/>
            <w:noProof/>
          </w:rPr>
          <w:t>10.16.1.7 Description of list of LLRs allocated</w:t>
        </w:r>
        <w:r w:rsidR="009A2260">
          <w:rPr>
            <w:noProof/>
            <w:webHidden/>
          </w:rPr>
          <w:tab/>
        </w:r>
        <w:r w:rsidR="009A2260">
          <w:rPr>
            <w:noProof/>
            <w:webHidden/>
          </w:rPr>
          <w:fldChar w:fldCharType="begin"/>
        </w:r>
        <w:r w:rsidR="009A2260">
          <w:rPr>
            <w:noProof/>
            <w:webHidden/>
          </w:rPr>
          <w:instrText xml:space="preserve"> PAGEREF _Toc158906232 \h </w:instrText>
        </w:r>
        <w:r w:rsidR="009A2260">
          <w:rPr>
            <w:noProof/>
            <w:webHidden/>
          </w:rPr>
        </w:r>
        <w:r w:rsidR="009A2260">
          <w:rPr>
            <w:noProof/>
            <w:webHidden/>
          </w:rPr>
          <w:fldChar w:fldCharType="separate"/>
        </w:r>
        <w:r w:rsidR="00E007C1">
          <w:rPr>
            <w:noProof/>
            <w:webHidden/>
          </w:rPr>
          <w:t>180</w:t>
        </w:r>
        <w:r w:rsidR="009A2260">
          <w:rPr>
            <w:noProof/>
            <w:webHidden/>
          </w:rPr>
          <w:fldChar w:fldCharType="end"/>
        </w:r>
      </w:hyperlink>
    </w:p>
    <w:p w14:paraId="47621458" w14:textId="0F26357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3" w:history="1">
        <w:r w:rsidR="009A2260" w:rsidRPr="000F2745">
          <w:rPr>
            <w:rStyle w:val="Hyperlink"/>
            <w:rFonts w:ascii="Arial" w:hAnsi="Arial" w:cs="Arial"/>
            <w:noProof/>
          </w:rPr>
          <w:t>10.16.1.7.1 daucmfrterr-InitializeLeds-LLR-002</w:t>
        </w:r>
        <w:r w:rsidR="009A2260">
          <w:rPr>
            <w:noProof/>
            <w:webHidden/>
          </w:rPr>
          <w:tab/>
        </w:r>
        <w:r w:rsidR="009A2260">
          <w:rPr>
            <w:noProof/>
            <w:webHidden/>
          </w:rPr>
          <w:fldChar w:fldCharType="begin"/>
        </w:r>
        <w:r w:rsidR="009A2260">
          <w:rPr>
            <w:noProof/>
            <w:webHidden/>
          </w:rPr>
          <w:instrText xml:space="preserve"> PAGEREF _Toc158906233 \h </w:instrText>
        </w:r>
        <w:r w:rsidR="009A2260">
          <w:rPr>
            <w:noProof/>
            <w:webHidden/>
          </w:rPr>
        </w:r>
        <w:r w:rsidR="009A2260">
          <w:rPr>
            <w:noProof/>
            <w:webHidden/>
          </w:rPr>
          <w:fldChar w:fldCharType="separate"/>
        </w:r>
        <w:r w:rsidR="00E007C1">
          <w:rPr>
            <w:noProof/>
            <w:webHidden/>
          </w:rPr>
          <w:t>180</w:t>
        </w:r>
        <w:r w:rsidR="009A2260">
          <w:rPr>
            <w:noProof/>
            <w:webHidden/>
          </w:rPr>
          <w:fldChar w:fldCharType="end"/>
        </w:r>
      </w:hyperlink>
    </w:p>
    <w:p w14:paraId="18B34E43" w14:textId="42FAA11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4" w:history="1">
        <w:r w:rsidR="009A2260" w:rsidRPr="000F2745">
          <w:rPr>
            <w:rStyle w:val="Hyperlink"/>
            <w:rFonts w:ascii="Arial" w:hAnsi="Arial" w:cs="Arial"/>
            <w:noProof/>
          </w:rPr>
          <w:t>10.16.1.7.2 daucmfrterr-InitializeLeds-LLR-003</w:t>
        </w:r>
        <w:r w:rsidR="009A2260">
          <w:rPr>
            <w:noProof/>
            <w:webHidden/>
          </w:rPr>
          <w:tab/>
        </w:r>
        <w:r w:rsidR="009A2260">
          <w:rPr>
            <w:noProof/>
            <w:webHidden/>
          </w:rPr>
          <w:fldChar w:fldCharType="begin"/>
        </w:r>
        <w:r w:rsidR="009A2260">
          <w:rPr>
            <w:noProof/>
            <w:webHidden/>
          </w:rPr>
          <w:instrText xml:space="preserve"> PAGEREF _Toc158906234 \h </w:instrText>
        </w:r>
        <w:r w:rsidR="009A2260">
          <w:rPr>
            <w:noProof/>
            <w:webHidden/>
          </w:rPr>
        </w:r>
        <w:r w:rsidR="009A2260">
          <w:rPr>
            <w:noProof/>
            <w:webHidden/>
          </w:rPr>
          <w:fldChar w:fldCharType="separate"/>
        </w:r>
        <w:r w:rsidR="00E007C1">
          <w:rPr>
            <w:noProof/>
            <w:webHidden/>
          </w:rPr>
          <w:t>180</w:t>
        </w:r>
        <w:r w:rsidR="009A2260">
          <w:rPr>
            <w:noProof/>
            <w:webHidden/>
          </w:rPr>
          <w:fldChar w:fldCharType="end"/>
        </w:r>
      </w:hyperlink>
    </w:p>
    <w:p w14:paraId="31CE0F19" w14:textId="70E30D8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5" w:history="1">
        <w:r w:rsidR="009A2260" w:rsidRPr="000F2745">
          <w:rPr>
            <w:rStyle w:val="Hyperlink"/>
            <w:rFonts w:ascii="Arial" w:hAnsi="Arial" w:cs="Arial"/>
            <w:noProof/>
          </w:rPr>
          <w:t>10.16.1.7.3 daucmfrterr-InitializeLeds-LLR-004</w:t>
        </w:r>
        <w:r w:rsidR="009A2260">
          <w:rPr>
            <w:noProof/>
            <w:webHidden/>
          </w:rPr>
          <w:tab/>
        </w:r>
        <w:r w:rsidR="009A2260">
          <w:rPr>
            <w:noProof/>
            <w:webHidden/>
          </w:rPr>
          <w:fldChar w:fldCharType="begin"/>
        </w:r>
        <w:r w:rsidR="009A2260">
          <w:rPr>
            <w:noProof/>
            <w:webHidden/>
          </w:rPr>
          <w:instrText xml:space="preserve"> PAGEREF _Toc158906235 \h </w:instrText>
        </w:r>
        <w:r w:rsidR="009A2260">
          <w:rPr>
            <w:noProof/>
            <w:webHidden/>
          </w:rPr>
        </w:r>
        <w:r w:rsidR="009A2260">
          <w:rPr>
            <w:noProof/>
            <w:webHidden/>
          </w:rPr>
          <w:fldChar w:fldCharType="separate"/>
        </w:r>
        <w:r w:rsidR="00E007C1">
          <w:rPr>
            <w:noProof/>
            <w:webHidden/>
          </w:rPr>
          <w:t>180</w:t>
        </w:r>
        <w:r w:rsidR="009A2260">
          <w:rPr>
            <w:noProof/>
            <w:webHidden/>
          </w:rPr>
          <w:fldChar w:fldCharType="end"/>
        </w:r>
      </w:hyperlink>
    </w:p>
    <w:p w14:paraId="4925F2BF" w14:textId="4D13249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6" w:history="1">
        <w:r w:rsidR="009A2260" w:rsidRPr="000F2745">
          <w:rPr>
            <w:rStyle w:val="Hyperlink"/>
            <w:rFonts w:ascii="Arial" w:hAnsi="Arial" w:cs="Arial"/>
            <w:noProof/>
          </w:rPr>
          <w:t>10.16.1.7.4 daucmfrterr-InitializeLeds-LLR-005</w:t>
        </w:r>
        <w:r w:rsidR="009A2260">
          <w:rPr>
            <w:noProof/>
            <w:webHidden/>
          </w:rPr>
          <w:tab/>
        </w:r>
        <w:r w:rsidR="009A2260">
          <w:rPr>
            <w:noProof/>
            <w:webHidden/>
          </w:rPr>
          <w:fldChar w:fldCharType="begin"/>
        </w:r>
        <w:r w:rsidR="009A2260">
          <w:rPr>
            <w:noProof/>
            <w:webHidden/>
          </w:rPr>
          <w:instrText xml:space="preserve"> PAGEREF _Toc158906236 \h </w:instrText>
        </w:r>
        <w:r w:rsidR="009A2260">
          <w:rPr>
            <w:noProof/>
            <w:webHidden/>
          </w:rPr>
        </w:r>
        <w:r w:rsidR="009A2260">
          <w:rPr>
            <w:noProof/>
            <w:webHidden/>
          </w:rPr>
          <w:fldChar w:fldCharType="separate"/>
        </w:r>
        <w:r w:rsidR="00E007C1">
          <w:rPr>
            <w:noProof/>
            <w:webHidden/>
          </w:rPr>
          <w:t>181</w:t>
        </w:r>
        <w:r w:rsidR="009A2260">
          <w:rPr>
            <w:noProof/>
            <w:webHidden/>
          </w:rPr>
          <w:fldChar w:fldCharType="end"/>
        </w:r>
      </w:hyperlink>
    </w:p>
    <w:p w14:paraId="4FDE59DC" w14:textId="6234850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7" w:history="1">
        <w:r w:rsidR="009A2260" w:rsidRPr="000F2745">
          <w:rPr>
            <w:rStyle w:val="Hyperlink"/>
            <w:rFonts w:ascii="Arial" w:hAnsi="Arial" w:cs="Arial"/>
            <w:noProof/>
          </w:rPr>
          <w:t>10.16.1.7.5 daucmfrterr-InitializeLeds-LLR-006</w:t>
        </w:r>
        <w:r w:rsidR="009A2260">
          <w:rPr>
            <w:noProof/>
            <w:webHidden/>
          </w:rPr>
          <w:tab/>
        </w:r>
        <w:r w:rsidR="009A2260">
          <w:rPr>
            <w:noProof/>
            <w:webHidden/>
          </w:rPr>
          <w:fldChar w:fldCharType="begin"/>
        </w:r>
        <w:r w:rsidR="009A2260">
          <w:rPr>
            <w:noProof/>
            <w:webHidden/>
          </w:rPr>
          <w:instrText xml:space="preserve"> PAGEREF _Toc158906237 \h </w:instrText>
        </w:r>
        <w:r w:rsidR="009A2260">
          <w:rPr>
            <w:noProof/>
            <w:webHidden/>
          </w:rPr>
        </w:r>
        <w:r w:rsidR="009A2260">
          <w:rPr>
            <w:noProof/>
            <w:webHidden/>
          </w:rPr>
          <w:fldChar w:fldCharType="separate"/>
        </w:r>
        <w:r w:rsidR="00E007C1">
          <w:rPr>
            <w:noProof/>
            <w:webHidden/>
          </w:rPr>
          <w:t>181</w:t>
        </w:r>
        <w:r w:rsidR="009A2260">
          <w:rPr>
            <w:noProof/>
            <w:webHidden/>
          </w:rPr>
          <w:fldChar w:fldCharType="end"/>
        </w:r>
      </w:hyperlink>
    </w:p>
    <w:p w14:paraId="202A29E9" w14:textId="25B7C92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8" w:history="1">
        <w:r w:rsidR="009A2260" w:rsidRPr="000F2745">
          <w:rPr>
            <w:rStyle w:val="Hyperlink"/>
            <w:noProof/>
          </w:rPr>
          <w:t>10.16.2 RterrDisplayErrorId</w:t>
        </w:r>
        <w:r w:rsidR="009A2260">
          <w:rPr>
            <w:noProof/>
            <w:webHidden/>
          </w:rPr>
          <w:tab/>
        </w:r>
        <w:r w:rsidR="009A2260">
          <w:rPr>
            <w:noProof/>
            <w:webHidden/>
          </w:rPr>
          <w:fldChar w:fldCharType="begin"/>
        </w:r>
        <w:r w:rsidR="009A2260">
          <w:rPr>
            <w:noProof/>
            <w:webHidden/>
          </w:rPr>
          <w:instrText xml:space="preserve"> PAGEREF _Toc158906238 \h </w:instrText>
        </w:r>
        <w:r w:rsidR="009A2260">
          <w:rPr>
            <w:noProof/>
            <w:webHidden/>
          </w:rPr>
        </w:r>
        <w:r w:rsidR="009A2260">
          <w:rPr>
            <w:noProof/>
            <w:webHidden/>
          </w:rPr>
          <w:fldChar w:fldCharType="separate"/>
        </w:r>
        <w:r w:rsidR="00E007C1">
          <w:rPr>
            <w:noProof/>
            <w:webHidden/>
          </w:rPr>
          <w:t>181</w:t>
        </w:r>
        <w:r w:rsidR="009A2260">
          <w:rPr>
            <w:noProof/>
            <w:webHidden/>
          </w:rPr>
          <w:fldChar w:fldCharType="end"/>
        </w:r>
      </w:hyperlink>
    </w:p>
    <w:p w14:paraId="0C969315" w14:textId="19E7B4F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39" w:history="1">
        <w:r w:rsidR="009A2260" w:rsidRPr="000F2745">
          <w:rPr>
            <w:rStyle w:val="Hyperlink"/>
            <w:rFonts w:ascii="Arial" w:hAnsi="Arial" w:cs="Arial"/>
            <w:noProof/>
          </w:rPr>
          <w:t>10.16.2.1 Brief Description</w:t>
        </w:r>
        <w:r w:rsidR="009A2260">
          <w:rPr>
            <w:noProof/>
            <w:webHidden/>
          </w:rPr>
          <w:tab/>
        </w:r>
        <w:r w:rsidR="009A2260">
          <w:rPr>
            <w:noProof/>
            <w:webHidden/>
          </w:rPr>
          <w:fldChar w:fldCharType="begin"/>
        </w:r>
        <w:r w:rsidR="009A2260">
          <w:rPr>
            <w:noProof/>
            <w:webHidden/>
          </w:rPr>
          <w:instrText xml:space="preserve"> PAGEREF _Toc158906239 \h </w:instrText>
        </w:r>
        <w:r w:rsidR="009A2260">
          <w:rPr>
            <w:noProof/>
            <w:webHidden/>
          </w:rPr>
        </w:r>
        <w:r w:rsidR="009A2260">
          <w:rPr>
            <w:noProof/>
            <w:webHidden/>
          </w:rPr>
          <w:fldChar w:fldCharType="separate"/>
        </w:r>
        <w:r w:rsidR="00E007C1">
          <w:rPr>
            <w:noProof/>
            <w:webHidden/>
          </w:rPr>
          <w:t>181</w:t>
        </w:r>
        <w:r w:rsidR="009A2260">
          <w:rPr>
            <w:noProof/>
            <w:webHidden/>
          </w:rPr>
          <w:fldChar w:fldCharType="end"/>
        </w:r>
      </w:hyperlink>
    </w:p>
    <w:p w14:paraId="07955264" w14:textId="26BBCD7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0" w:history="1">
        <w:r w:rsidR="009A2260" w:rsidRPr="000F2745">
          <w:rPr>
            <w:rStyle w:val="Hyperlink"/>
            <w:rFonts w:ascii="Arial" w:hAnsi="Arial" w:cs="Arial"/>
            <w:noProof/>
          </w:rPr>
          <w:t>10.16.2.2 List of HLRs allocated</w:t>
        </w:r>
        <w:r w:rsidR="009A2260">
          <w:rPr>
            <w:noProof/>
            <w:webHidden/>
          </w:rPr>
          <w:tab/>
        </w:r>
        <w:r w:rsidR="009A2260">
          <w:rPr>
            <w:noProof/>
            <w:webHidden/>
          </w:rPr>
          <w:fldChar w:fldCharType="begin"/>
        </w:r>
        <w:r w:rsidR="009A2260">
          <w:rPr>
            <w:noProof/>
            <w:webHidden/>
          </w:rPr>
          <w:instrText xml:space="preserve"> PAGEREF _Toc158906240 \h </w:instrText>
        </w:r>
        <w:r w:rsidR="009A2260">
          <w:rPr>
            <w:noProof/>
            <w:webHidden/>
          </w:rPr>
        </w:r>
        <w:r w:rsidR="009A2260">
          <w:rPr>
            <w:noProof/>
            <w:webHidden/>
          </w:rPr>
          <w:fldChar w:fldCharType="separate"/>
        </w:r>
        <w:r w:rsidR="00E007C1">
          <w:rPr>
            <w:noProof/>
            <w:webHidden/>
          </w:rPr>
          <w:t>181</w:t>
        </w:r>
        <w:r w:rsidR="009A2260">
          <w:rPr>
            <w:noProof/>
            <w:webHidden/>
          </w:rPr>
          <w:fldChar w:fldCharType="end"/>
        </w:r>
      </w:hyperlink>
    </w:p>
    <w:p w14:paraId="06867DEE" w14:textId="03EB240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1" w:history="1">
        <w:r w:rsidR="009A2260" w:rsidRPr="000F2745">
          <w:rPr>
            <w:rStyle w:val="Hyperlink"/>
            <w:rFonts w:ascii="Arial" w:hAnsi="Arial" w:cs="Arial"/>
            <w:noProof/>
          </w:rPr>
          <w:t>10.16.2.3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_Toc158906241 \h </w:instrText>
        </w:r>
        <w:r w:rsidR="009A2260">
          <w:rPr>
            <w:noProof/>
            <w:webHidden/>
          </w:rPr>
        </w:r>
        <w:r w:rsidR="009A2260">
          <w:rPr>
            <w:noProof/>
            <w:webHidden/>
          </w:rPr>
          <w:fldChar w:fldCharType="separate"/>
        </w:r>
        <w:r w:rsidR="00E007C1">
          <w:rPr>
            <w:noProof/>
            <w:webHidden/>
          </w:rPr>
          <w:t>181</w:t>
        </w:r>
        <w:r w:rsidR="009A2260">
          <w:rPr>
            <w:noProof/>
            <w:webHidden/>
          </w:rPr>
          <w:fldChar w:fldCharType="end"/>
        </w:r>
      </w:hyperlink>
    </w:p>
    <w:p w14:paraId="7099BE64" w14:textId="6A566EA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2" w:history="1">
        <w:r w:rsidR="009A2260" w:rsidRPr="000F2745">
          <w:rPr>
            <w:rStyle w:val="Hyperlink"/>
            <w:rFonts w:ascii="Arial" w:hAnsi="Arial" w:cs="Arial"/>
            <w:noProof/>
          </w:rPr>
          <w:t>10.16.2.4 Parameter list (Input/Output)</w:t>
        </w:r>
        <w:r w:rsidR="009A2260">
          <w:rPr>
            <w:noProof/>
            <w:webHidden/>
          </w:rPr>
          <w:tab/>
        </w:r>
        <w:r w:rsidR="009A2260">
          <w:rPr>
            <w:noProof/>
            <w:webHidden/>
          </w:rPr>
          <w:fldChar w:fldCharType="begin"/>
        </w:r>
        <w:r w:rsidR="009A2260">
          <w:rPr>
            <w:noProof/>
            <w:webHidden/>
          </w:rPr>
          <w:instrText xml:space="preserve"> PAGEREF _Toc158906242 \h </w:instrText>
        </w:r>
        <w:r w:rsidR="009A2260">
          <w:rPr>
            <w:noProof/>
            <w:webHidden/>
          </w:rPr>
        </w:r>
        <w:r w:rsidR="009A2260">
          <w:rPr>
            <w:noProof/>
            <w:webHidden/>
          </w:rPr>
          <w:fldChar w:fldCharType="separate"/>
        </w:r>
        <w:r w:rsidR="00E007C1">
          <w:rPr>
            <w:noProof/>
            <w:webHidden/>
          </w:rPr>
          <w:t>182</w:t>
        </w:r>
        <w:r w:rsidR="009A2260">
          <w:rPr>
            <w:noProof/>
            <w:webHidden/>
          </w:rPr>
          <w:fldChar w:fldCharType="end"/>
        </w:r>
      </w:hyperlink>
    </w:p>
    <w:p w14:paraId="552A059A" w14:textId="67F82EE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3" w:history="1">
        <w:r w:rsidR="009A2260" w:rsidRPr="000F2745">
          <w:rPr>
            <w:rStyle w:val="Hyperlink"/>
            <w:rFonts w:ascii="Arial" w:hAnsi="Arial" w:cs="Arial"/>
            <w:noProof/>
          </w:rPr>
          <w:t>10.16.2.5 Return Value</w:t>
        </w:r>
        <w:r w:rsidR="009A2260">
          <w:rPr>
            <w:noProof/>
            <w:webHidden/>
          </w:rPr>
          <w:tab/>
        </w:r>
        <w:r w:rsidR="009A2260">
          <w:rPr>
            <w:noProof/>
            <w:webHidden/>
          </w:rPr>
          <w:fldChar w:fldCharType="begin"/>
        </w:r>
        <w:r w:rsidR="009A2260">
          <w:rPr>
            <w:noProof/>
            <w:webHidden/>
          </w:rPr>
          <w:instrText xml:space="preserve"> PAGEREF _Toc158906243 \h </w:instrText>
        </w:r>
        <w:r w:rsidR="009A2260">
          <w:rPr>
            <w:noProof/>
            <w:webHidden/>
          </w:rPr>
        </w:r>
        <w:r w:rsidR="009A2260">
          <w:rPr>
            <w:noProof/>
            <w:webHidden/>
          </w:rPr>
          <w:fldChar w:fldCharType="separate"/>
        </w:r>
        <w:r w:rsidR="00E007C1">
          <w:rPr>
            <w:noProof/>
            <w:webHidden/>
          </w:rPr>
          <w:t>182</w:t>
        </w:r>
        <w:r w:rsidR="009A2260">
          <w:rPr>
            <w:noProof/>
            <w:webHidden/>
          </w:rPr>
          <w:fldChar w:fldCharType="end"/>
        </w:r>
      </w:hyperlink>
    </w:p>
    <w:p w14:paraId="4825C7C7" w14:textId="194ABB0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4" w:history="1">
        <w:r w:rsidR="009A2260" w:rsidRPr="000F2745">
          <w:rPr>
            <w:rStyle w:val="Hyperlink"/>
            <w:rFonts w:ascii="Arial" w:hAnsi="Arial" w:cs="Arial"/>
            <w:noProof/>
          </w:rPr>
          <w:t>10.16.2.6 Other CSUs called by this CSU</w:t>
        </w:r>
        <w:r w:rsidR="009A2260">
          <w:rPr>
            <w:noProof/>
            <w:webHidden/>
          </w:rPr>
          <w:tab/>
        </w:r>
        <w:r w:rsidR="009A2260">
          <w:rPr>
            <w:noProof/>
            <w:webHidden/>
          </w:rPr>
          <w:fldChar w:fldCharType="begin"/>
        </w:r>
        <w:r w:rsidR="009A2260">
          <w:rPr>
            <w:noProof/>
            <w:webHidden/>
          </w:rPr>
          <w:instrText xml:space="preserve"> PAGEREF _Toc158906244 \h </w:instrText>
        </w:r>
        <w:r w:rsidR="009A2260">
          <w:rPr>
            <w:noProof/>
            <w:webHidden/>
          </w:rPr>
        </w:r>
        <w:r w:rsidR="009A2260">
          <w:rPr>
            <w:noProof/>
            <w:webHidden/>
          </w:rPr>
          <w:fldChar w:fldCharType="separate"/>
        </w:r>
        <w:r w:rsidR="00E007C1">
          <w:rPr>
            <w:noProof/>
            <w:webHidden/>
          </w:rPr>
          <w:t>182</w:t>
        </w:r>
        <w:r w:rsidR="009A2260">
          <w:rPr>
            <w:noProof/>
            <w:webHidden/>
          </w:rPr>
          <w:fldChar w:fldCharType="end"/>
        </w:r>
      </w:hyperlink>
    </w:p>
    <w:p w14:paraId="6C6DE72B" w14:textId="11F59DF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5" w:history="1">
        <w:r w:rsidR="009A2260" w:rsidRPr="000F2745">
          <w:rPr>
            <w:rStyle w:val="Hyperlink"/>
            <w:rFonts w:ascii="Arial" w:hAnsi="Arial" w:cs="Arial"/>
            <w:noProof/>
          </w:rPr>
          <w:t>10.16.2.7 Description of list of LLRs allocated</w:t>
        </w:r>
        <w:r w:rsidR="009A2260">
          <w:rPr>
            <w:noProof/>
            <w:webHidden/>
          </w:rPr>
          <w:tab/>
        </w:r>
        <w:r w:rsidR="009A2260">
          <w:rPr>
            <w:noProof/>
            <w:webHidden/>
          </w:rPr>
          <w:fldChar w:fldCharType="begin"/>
        </w:r>
        <w:r w:rsidR="009A2260">
          <w:rPr>
            <w:noProof/>
            <w:webHidden/>
          </w:rPr>
          <w:instrText xml:space="preserve"> PAGEREF _Toc158906245 \h </w:instrText>
        </w:r>
        <w:r w:rsidR="009A2260">
          <w:rPr>
            <w:noProof/>
            <w:webHidden/>
          </w:rPr>
        </w:r>
        <w:r w:rsidR="009A2260">
          <w:rPr>
            <w:noProof/>
            <w:webHidden/>
          </w:rPr>
          <w:fldChar w:fldCharType="separate"/>
        </w:r>
        <w:r w:rsidR="00E007C1">
          <w:rPr>
            <w:noProof/>
            <w:webHidden/>
          </w:rPr>
          <w:t>182</w:t>
        </w:r>
        <w:r w:rsidR="009A2260">
          <w:rPr>
            <w:noProof/>
            <w:webHidden/>
          </w:rPr>
          <w:fldChar w:fldCharType="end"/>
        </w:r>
      </w:hyperlink>
    </w:p>
    <w:p w14:paraId="4F4A6092" w14:textId="18DA619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6" w:history="1">
        <w:r w:rsidR="009A2260" w:rsidRPr="000F2745">
          <w:rPr>
            <w:rStyle w:val="Hyperlink"/>
            <w:rFonts w:ascii="Arial" w:hAnsi="Arial" w:cs="Arial"/>
            <w:noProof/>
          </w:rPr>
          <w:t>10.16.2.7.1 daucmfrterr-RterrDisplayErrorId-LLR-001</w:t>
        </w:r>
        <w:r w:rsidR="009A2260">
          <w:rPr>
            <w:noProof/>
            <w:webHidden/>
          </w:rPr>
          <w:tab/>
        </w:r>
        <w:r w:rsidR="009A2260">
          <w:rPr>
            <w:noProof/>
            <w:webHidden/>
          </w:rPr>
          <w:fldChar w:fldCharType="begin"/>
        </w:r>
        <w:r w:rsidR="009A2260">
          <w:rPr>
            <w:noProof/>
            <w:webHidden/>
          </w:rPr>
          <w:instrText xml:space="preserve"> PAGEREF _Toc158906246 \h </w:instrText>
        </w:r>
        <w:r w:rsidR="009A2260">
          <w:rPr>
            <w:noProof/>
            <w:webHidden/>
          </w:rPr>
        </w:r>
        <w:r w:rsidR="009A2260">
          <w:rPr>
            <w:noProof/>
            <w:webHidden/>
          </w:rPr>
          <w:fldChar w:fldCharType="separate"/>
        </w:r>
        <w:r w:rsidR="00E007C1">
          <w:rPr>
            <w:noProof/>
            <w:webHidden/>
          </w:rPr>
          <w:t>182</w:t>
        </w:r>
        <w:r w:rsidR="009A2260">
          <w:rPr>
            <w:noProof/>
            <w:webHidden/>
          </w:rPr>
          <w:fldChar w:fldCharType="end"/>
        </w:r>
      </w:hyperlink>
    </w:p>
    <w:p w14:paraId="736795EE" w14:textId="412C775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7" w:history="1">
        <w:r w:rsidR="009A2260" w:rsidRPr="000F2745">
          <w:rPr>
            <w:rStyle w:val="Hyperlink"/>
            <w:rFonts w:ascii="Arial" w:hAnsi="Arial" w:cs="Arial"/>
            <w:noProof/>
          </w:rPr>
          <w:t>10.16.2.7.2 daucmfrterr-RterrDisplayErrorId-LLR-007</w:t>
        </w:r>
        <w:r w:rsidR="009A2260">
          <w:rPr>
            <w:noProof/>
            <w:webHidden/>
          </w:rPr>
          <w:tab/>
        </w:r>
        <w:r w:rsidR="009A2260">
          <w:rPr>
            <w:noProof/>
            <w:webHidden/>
          </w:rPr>
          <w:fldChar w:fldCharType="begin"/>
        </w:r>
        <w:r w:rsidR="009A2260">
          <w:rPr>
            <w:noProof/>
            <w:webHidden/>
          </w:rPr>
          <w:instrText xml:space="preserve"> PAGEREF _Toc158906247 \h </w:instrText>
        </w:r>
        <w:r w:rsidR="009A2260">
          <w:rPr>
            <w:noProof/>
            <w:webHidden/>
          </w:rPr>
        </w:r>
        <w:r w:rsidR="009A2260">
          <w:rPr>
            <w:noProof/>
            <w:webHidden/>
          </w:rPr>
          <w:fldChar w:fldCharType="separate"/>
        </w:r>
        <w:r w:rsidR="00E007C1">
          <w:rPr>
            <w:noProof/>
            <w:webHidden/>
          </w:rPr>
          <w:t>182</w:t>
        </w:r>
        <w:r w:rsidR="009A2260">
          <w:rPr>
            <w:noProof/>
            <w:webHidden/>
          </w:rPr>
          <w:fldChar w:fldCharType="end"/>
        </w:r>
      </w:hyperlink>
    </w:p>
    <w:p w14:paraId="67EFC3F2" w14:textId="084893D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8" w:history="1">
        <w:r w:rsidR="009A2260" w:rsidRPr="000F2745">
          <w:rPr>
            <w:rStyle w:val="Hyperlink"/>
            <w:rFonts w:ascii="Arial" w:hAnsi="Arial" w:cs="Arial"/>
            <w:noProof/>
          </w:rPr>
          <w:t>10.16.2.7.3 daucmfrterr-RterrDisplayErrorId-LLR-008</w:t>
        </w:r>
        <w:r w:rsidR="009A2260">
          <w:rPr>
            <w:noProof/>
            <w:webHidden/>
          </w:rPr>
          <w:tab/>
        </w:r>
        <w:r w:rsidR="009A2260">
          <w:rPr>
            <w:noProof/>
            <w:webHidden/>
          </w:rPr>
          <w:fldChar w:fldCharType="begin"/>
        </w:r>
        <w:r w:rsidR="009A2260">
          <w:rPr>
            <w:noProof/>
            <w:webHidden/>
          </w:rPr>
          <w:instrText xml:space="preserve"> PAGEREF _Toc158906248 \h </w:instrText>
        </w:r>
        <w:r w:rsidR="009A2260">
          <w:rPr>
            <w:noProof/>
            <w:webHidden/>
          </w:rPr>
        </w:r>
        <w:r w:rsidR="009A2260">
          <w:rPr>
            <w:noProof/>
            <w:webHidden/>
          </w:rPr>
          <w:fldChar w:fldCharType="separate"/>
        </w:r>
        <w:r w:rsidR="00E007C1">
          <w:rPr>
            <w:noProof/>
            <w:webHidden/>
          </w:rPr>
          <w:t>182</w:t>
        </w:r>
        <w:r w:rsidR="009A2260">
          <w:rPr>
            <w:noProof/>
            <w:webHidden/>
          </w:rPr>
          <w:fldChar w:fldCharType="end"/>
        </w:r>
      </w:hyperlink>
    </w:p>
    <w:p w14:paraId="743CF7BF" w14:textId="72E5708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49" w:history="1">
        <w:r w:rsidR="009A2260" w:rsidRPr="000F2745">
          <w:rPr>
            <w:rStyle w:val="Hyperlink"/>
            <w:rFonts w:ascii="Arial" w:hAnsi="Arial" w:cs="Arial"/>
            <w:noProof/>
          </w:rPr>
          <w:t>10.16.2.7.4 daucmfrterr-RterrDisplayErrorId-LLR-009</w:t>
        </w:r>
        <w:r w:rsidR="009A2260">
          <w:rPr>
            <w:noProof/>
            <w:webHidden/>
          </w:rPr>
          <w:tab/>
        </w:r>
        <w:r w:rsidR="009A2260">
          <w:rPr>
            <w:noProof/>
            <w:webHidden/>
          </w:rPr>
          <w:fldChar w:fldCharType="begin"/>
        </w:r>
        <w:r w:rsidR="009A2260">
          <w:rPr>
            <w:noProof/>
            <w:webHidden/>
          </w:rPr>
          <w:instrText xml:space="preserve"> PAGEREF _Toc158906249 \h </w:instrText>
        </w:r>
        <w:r w:rsidR="009A2260">
          <w:rPr>
            <w:noProof/>
            <w:webHidden/>
          </w:rPr>
        </w:r>
        <w:r w:rsidR="009A2260">
          <w:rPr>
            <w:noProof/>
            <w:webHidden/>
          </w:rPr>
          <w:fldChar w:fldCharType="separate"/>
        </w:r>
        <w:r w:rsidR="00E007C1">
          <w:rPr>
            <w:noProof/>
            <w:webHidden/>
          </w:rPr>
          <w:t>183</w:t>
        </w:r>
        <w:r w:rsidR="009A2260">
          <w:rPr>
            <w:noProof/>
            <w:webHidden/>
          </w:rPr>
          <w:fldChar w:fldCharType="end"/>
        </w:r>
      </w:hyperlink>
    </w:p>
    <w:p w14:paraId="61F95C9C" w14:textId="21A2881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0" w:history="1">
        <w:r w:rsidR="009A2260" w:rsidRPr="000F2745">
          <w:rPr>
            <w:rStyle w:val="Hyperlink"/>
            <w:rFonts w:ascii="Arial" w:hAnsi="Arial" w:cs="Arial"/>
            <w:noProof/>
          </w:rPr>
          <w:t>10.16.2.7.5 daucmfrterr-RterrDisplayErrorId-LLR-010</w:t>
        </w:r>
        <w:r w:rsidR="009A2260">
          <w:rPr>
            <w:noProof/>
            <w:webHidden/>
          </w:rPr>
          <w:tab/>
        </w:r>
        <w:r w:rsidR="009A2260">
          <w:rPr>
            <w:noProof/>
            <w:webHidden/>
          </w:rPr>
          <w:fldChar w:fldCharType="begin"/>
        </w:r>
        <w:r w:rsidR="009A2260">
          <w:rPr>
            <w:noProof/>
            <w:webHidden/>
          </w:rPr>
          <w:instrText xml:space="preserve"> PAGEREF _Toc158906250 \h </w:instrText>
        </w:r>
        <w:r w:rsidR="009A2260">
          <w:rPr>
            <w:noProof/>
            <w:webHidden/>
          </w:rPr>
        </w:r>
        <w:r w:rsidR="009A2260">
          <w:rPr>
            <w:noProof/>
            <w:webHidden/>
          </w:rPr>
          <w:fldChar w:fldCharType="separate"/>
        </w:r>
        <w:r w:rsidR="00E007C1">
          <w:rPr>
            <w:noProof/>
            <w:webHidden/>
          </w:rPr>
          <w:t>183</w:t>
        </w:r>
        <w:r w:rsidR="009A2260">
          <w:rPr>
            <w:noProof/>
            <w:webHidden/>
          </w:rPr>
          <w:fldChar w:fldCharType="end"/>
        </w:r>
      </w:hyperlink>
    </w:p>
    <w:p w14:paraId="3662C130" w14:textId="54176AC6"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1" w:history="1">
        <w:r w:rsidR="009A2260" w:rsidRPr="000F2745">
          <w:rPr>
            <w:rStyle w:val="Hyperlink"/>
            <w:noProof/>
          </w:rPr>
          <w:t>10.16.3 RterrForever</w:t>
        </w:r>
        <w:r w:rsidR="009A2260">
          <w:rPr>
            <w:noProof/>
            <w:webHidden/>
          </w:rPr>
          <w:tab/>
        </w:r>
        <w:r w:rsidR="009A2260">
          <w:rPr>
            <w:noProof/>
            <w:webHidden/>
          </w:rPr>
          <w:fldChar w:fldCharType="begin"/>
        </w:r>
        <w:r w:rsidR="009A2260">
          <w:rPr>
            <w:noProof/>
            <w:webHidden/>
          </w:rPr>
          <w:instrText xml:space="preserve"> PAGEREF _Toc158906251 \h </w:instrText>
        </w:r>
        <w:r w:rsidR="009A2260">
          <w:rPr>
            <w:noProof/>
            <w:webHidden/>
          </w:rPr>
        </w:r>
        <w:r w:rsidR="009A2260">
          <w:rPr>
            <w:noProof/>
            <w:webHidden/>
          </w:rPr>
          <w:fldChar w:fldCharType="separate"/>
        </w:r>
        <w:r w:rsidR="00E007C1">
          <w:rPr>
            <w:noProof/>
            <w:webHidden/>
          </w:rPr>
          <w:t>183</w:t>
        </w:r>
        <w:r w:rsidR="009A2260">
          <w:rPr>
            <w:noProof/>
            <w:webHidden/>
          </w:rPr>
          <w:fldChar w:fldCharType="end"/>
        </w:r>
      </w:hyperlink>
    </w:p>
    <w:p w14:paraId="059A133A" w14:textId="3063523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2" w:history="1">
        <w:r w:rsidR="009A2260" w:rsidRPr="000F2745">
          <w:rPr>
            <w:rStyle w:val="Hyperlink"/>
            <w:rFonts w:ascii="Arial" w:hAnsi="Arial" w:cs="Arial"/>
            <w:noProof/>
          </w:rPr>
          <w:t>10.16.3.1 Brief Description</w:t>
        </w:r>
        <w:r w:rsidR="009A2260">
          <w:rPr>
            <w:noProof/>
            <w:webHidden/>
          </w:rPr>
          <w:tab/>
        </w:r>
        <w:r w:rsidR="009A2260">
          <w:rPr>
            <w:noProof/>
            <w:webHidden/>
          </w:rPr>
          <w:fldChar w:fldCharType="begin"/>
        </w:r>
        <w:r w:rsidR="009A2260">
          <w:rPr>
            <w:noProof/>
            <w:webHidden/>
          </w:rPr>
          <w:instrText xml:space="preserve"> PAGEREF _Toc158906252 \h </w:instrText>
        </w:r>
        <w:r w:rsidR="009A2260">
          <w:rPr>
            <w:noProof/>
            <w:webHidden/>
          </w:rPr>
        </w:r>
        <w:r w:rsidR="009A2260">
          <w:rPr>
            <w:noProof/>
            <w:webHidden/>
          </w:rPr>
          <w:fldChar w:fldCharType="separate"/>
        </w:r>
        <w:r w:rsidR="00E007C1">
          <w:rPr>
            <w:noProof/>
            <w:webHidden/>
          </w:rPr>
          <w:t>183</w:t>
        </w:r>
        <w:r w:rsidR="009A2260">
          <w:rPr>
            <w:noProof/>
            <w:webHidden/>
          </w:rPr>
          <w:fldChar w:fldCharType="end"/>
        </w:r>
      </w:hyperlink>
    </w:p>
    <w:p w14:paraId="02E041CF" w14:textId="7F9D239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3" w:history="1">
        <w:r w:rsidR="009A2260" w:rsidRPr="000F2745">
          <w:rPr>
            <w:rStyle w:val="Hyperlink"/>
            <w:rFonts w:ascii="Arial" w:hAnsi="Arial" w:cs="Arial"/>
            <w:noProof/>
          </w:rPr>
          <w:t>10.16.3.2 List of HLRs allocated</w:t>
        </w:r>
        <w:r w:rsidR="009A2260">
          <w:rPr>
            <w:noProof/>
            <w:webHidden/>
          </w:rPr>
          <w:tab/>
        </w:r>
        <w:r w:rsidR="009A2260">
          <w:rPr>
            <w:noProof/>
            <w:webHidden/>
          </w:rPr>
          <w:fldChar w:fldCharType="begin"/>
        </w:r>
        <w:r w:rsidR="009A2260">
          <w:rPr>
            <w:noProof/>
            <w:webHidden/>
          </w:rPr>
          <w:instrText xml:space="preserve"> PAGEREF _Toc158906253 \h </w:instrText>
        </w:r>
        <w:r w:rsidR="009A2260">
          <w:rPr>
            <w:noProof/>
            <w:webHidden/>
          </w:rPr>
        </w:r>
        <w:r w:rsidR="009A2260">
          <w:rPr>
            <w:noProof/>
            <w:webHidden/>
          </w:rPr>
          <w:fldChar w:fldCharType="separate"/>
        </w:r>
        <w:r w:rsidR="00E007C1">
          <w:rPr>
            <w:noProof/>
            <w:webHidden/>
          </w:rPr>
          <w:t>183</w:t>
        </w:r>
        <w:r w:rsidR="009A2260">
          <w:rPr>
            <w:noProof/>
            <w:webHidden/>
          </w:rPr>
          <w:fldChar w:fldCharType="end"/>
        </w:r>
      </w:hyperlink>
    </w:p>
    <w:p w14:paraId="70495C57" w14:textId="0ECE3AD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4" w:history="1">
        <w:r w:rsidR="009A2260" w:rsidRPr="000F2745">
          <w:rPr>
            <w:rStyle w:val="Hyperlink"/>
            <w:rFonts w:ascii="Arial" w:hAnsi="Arial" w:cs="Arial"/>
            <w:noProof/>
          </w:rPr>
          <w:t>10.16.3.3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_Toc158906254 \h </w:instrText>
        </w:r>
        <w:r w:rsidR="009A2260">
          <w:rPr>
            <w:noProof/>
            <w:webHidden/>
          </w:rPr>
        </w:r>
        <w:r w:rsidR="009A2260">
          <w:rPr>
            <w:noProof/>
            <w:webHidden/>
          </w:rPr>
          <w:fldChar w:fldCharType="separate"/>
        </w:r>
        <w:r w:rsidR="00E007C1">
          <w:rPr>
            <w:noProof/>
            <w:webHidden/>
          </w:rPr>
          <w:t>183</w:t>
        </w:r>
        <w:r w:rsidR="009A2260">
          <w:rPr>
            <w:noProof/>
            <w:webHidden/>
          </w:rPr>
          <w:fldChar w:fldCharType="end"/>
        </w:r>
      </w:hyperlink>
    </w:p>
    <w:p w14:paraId="49687403" w14:textId="6B3CC7E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5" w:history="1">
        <w:r w:rsidR="009A2260" w:rsidRPr="000F2745">
          <w:rPr>
            <w:rStyle w:val="Hyperlink"/>
            <w:rFonts w:ascii="Arial" w:hAnsi="Arial" w:cs="Arial"/>
            <w:noProof/>
          </w:rPr>
          <w:t>10.16.3.4 Parameter list (Input/Output)</w:t>
        </w:r>
        <w:r w:rsidR="009A2260">
          <w:rPr>
            <w:noProof/>
            <w:webHidden/>
          </w:rPr>
          <w:tab/>
        </w:r>
        <w:r w:rsidR="009A2260">
          <w:rPr>
            <w:noProof/>
            <w:webHidden/>
          </w:rPr>
          <w:fldChar w:fldCharType="begin"/>
        </w:r>
        <w:r w:rsidR="009A2260">
          <w:rPr>
            <w:noProof/>
            <w:webHidden/>
          </w:rPr>
          <w:instrText xml:space="preserve"> PAGEREF _Toc158906255 \h </w:instrText>
        </w:r>
        <w:r w:rsidR="009A2260">
          <w:rPr>
            <w:noProof/>
            <w:webHidden/>
          </w:rPr>
        </w:r>
        <w:r w:rsidR="009A2260">
          <w:rPr>
            <w:noProof/>
            <w:webHidden/>
          </w:rPr>
          <w:fldChar w:fldCharType="separate"/>
        </w:r>
        <w:r w:rsidR="00E007C1">
          <w:rPr>
            <w:noProof/>
            <w:webHidden/>
          </w:rPr>
          <w:t>184</w:t>
        </w:r>
        <w:r w:rsidR="009A2260">
          <w:rPr>
            <w:noProof/>
            <w:webHidden/>
          </w:rPr>
          <w:fldChar w:fldCharType="end"/>
        </w:r>
      </w:hyperlink>
    </w:p>
    <w:p w14:paraId="473771FA" w14:textId="2DD5FA3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6" w:history="1">
        <w:r w:rsidR="009A2260" w:rsidRPr="000F2745">
          <w:rPr>
            <w:rStyle w:val="Hyperlink"/>
            <w:rFonts w:ascii="Arial" w:hAnsi="Arial" w:cs="Arial"/>
            <w:noProof/>
          </w:rPr>
          <w:t>10.16.3.5 Return Value</w:t>
        </w:r>
        <w:r w:rsidR="009A2260">
          <w:rPr>
            <w:noProof/>
            <w:webHidden/>
          </w:rPr>
          <w:tab/>
        </w:r>
        <w:r w:rsidR="009A2260">
          <w:rPr>
            <w:noProof/>
            <w:webHidden/>
          </w:rPr>
          <w:fldChar w:fldCharType="begin"/>
        </w:r>
        <w:r w:rsidR="009A2260">
          <w:rPr>
            <w:noProof/>
            <w:webHidden/>
          </w:rPr>
          <w:instrText xml:space="preserve"> PAGEREF _Toc158906256 \h </w:instrText>
        </w:r>
        <w:r w:rsidR="009A2260">
          <w:rPr>
            <w:noProof/>
            <w:webHidden/>
          </w:rPr>
        </w:r>
        <w:r w:rsidR="009A2260">
          <w:rPr>
            <w:noProof/>
            <w:webHidden/>
          </w:rPr>
          <w:fldChar w:fldCharType="separate"/>
        </w:r>
        <w:r w:rsidR="00E007C1">
          <w:rPr>
            <w:noProof/>
            <w:webHidden/>
          </w:rPr>
          <w:t>184</w:t>
        </w:r>
        <w:r w:rsidR="009A2260">
          <w:rPr>
            <w:noProof/>
            <w:webHidden/>
          </w:rPr>
          <w:fldChar w:fldCharType="end"/>
        </w:r>
      </w:hyperlink>
    </w:p>
    <w:p w14:paraId="351C6A53" w14:textId="66FC655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7" w:history="1">
        <w:r w:rsidR="009A2260" w:rsidRPr="000F2745">
          <w:rPr>
            <w:rStyle w:val="Hyperlink"/>
            <w:rFonts w:ascii="Arial" w:hAnsi="Arial" w:cs="Arial"/>
            <w:noProof/>
          </w:rPr>
          <w:t>10.16.3.6 Other CSUs called by this CSU</w:t>
        </w:r>
        <w:r w:rsidR="009A2260">
          <w:rPr>
            <w:noProof/>
            <w:webHidden/>
          </w:rPr>
          <w:tab/>
        </w:r>
        <w:r w:rsidR="009A2260">
          <w:rPr>
            <w:noProof/>
            <w:webHidden/>
          </w:rPr>
          <w:fldChar w:fldCharType="begin"/>
        </w:r>
        <w:r w:rsidR="009A2260">
          <w:rPr>
            <w:noProof/>
            <w:webHidden/>
          </w:rPr>
          <w:instrText xml:space="preserve"> PAGEREF _Toc158906257 \h </w:instrText>
        </w:r>
        <w:r w:rsidR="009A2260">
          <w:rPr>
            <w:noProof/>
            <w:webHidden/>
          </w:rPr>
        </w:r>
        <w:r w:rsidR="009A2260">
          <w:rPr>
            <w:noProof/>
            <w:webHidden/>
          </w:rPr>
          <w:fldChar w:fldCharType="separate"/>
        </w:r>
        <w:r w:rsidR="00E007C1">
          <w:rPr>
            <w:noProof/>
            <w:webHidden/>
          </w:rPr>
          <w:t>184</w:t>
        </w:r>
        <w:r w:rsidR="009A2260">
          <w:rPr>
            <w:noProof/>
            <w:webHidden/>
          </w:rPr>
          <w:fldChar w:fldCharType="end"/>
        </w:r>
      </w:hyperlink>
    </w:p>
    <w:p w14:paraId="1E27B836" w14:textId="3A606B3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8" w:history="1">
        <w:r w:rsidR="009A2260" w:rsidRPr="000F2745">
          <w:rPr>
            <w:rStyle w:val="Hyperlink"/>
            <w:rFonts w:ascii="Arial" w:hAnsi="Arial" w:cs="Arial"/>
            <w:noProof/>
          </w:rPr>
          <w:t>10.16.3.7 Description of list of LLRs allocated</w:t>
        </w:r>
        <w:r w:rsidR="009A2260">
          <w:rPr>
            <w:noProof/>
            <w:webHidden/>
          </w:rPr>
          <w:tab/>
        </w:r>
        <w:r w:rsidR="009A2260">
          <w:rPr>
            <w:noProof/>
            <w:webHidden/>
          </w:rPr>
          <w:fldChar w:fldCharType="begin"/>
        </w:r>
        <w:r w:rsidR="009A2260">
          <w:rPr>
            <w:noProof/>
            <w:webHidden/>
          </w:rPr>
          <w:instrText xml:space="preserve"> PAGEREF _Toc158906258 \h </w:instrText>
        </w:r>
        <w:r w:rsidR="009A2260">
          <w:rPr>
            <w:noProof/>
            <w:webHidden/>
          </w:rPr>
        </w:r>
        <w:r w:rsidR="009A2260">
          <w:rPr>
            <w:noProof/>
            <w:webHidden/>
          </w:rPr>
          <w:fldChar w:fldCharType="separate"/>
        </w:r>
        <w:r w:rsidR="00E007C1">
          <w:rPr>
            <w:noProof/>
            <w:webHidden/>
          </w:rPr>
          <w:t>184</w:t>
        </w:r>
        <w:r w:rsidR="009A2260">
          <w:rPr>
            <w:noProof/>
            <w:webHidden/>
          </w:rPr>
          <w:fldChar w:fldCharType="end"/>
        </w:r>
      </w:hyperlink>
    </w:p>
    <w:p w14:paraId="74D2C316" w14:textId="1250F99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59" w:history="1">
        <w:r w:rsidR="009A2260" w:rsidRPr="000F2745">
          <w:rPr>
            <w:rStyle w:val="Hyperlink"/>
            <w:rFonts w:ascii="Arial" w:hAnsi="Arial" w:cs="Arial"/>
            <w:noProof/>
          </w:rPr>
          <w:t>10.16.3.7.1 daucmfrterr-RterrForever-LLR-001</w:t>
        </w:r>
        <w:r w:rsidR="009A2260">
          <w:rPr>
            <w:noProof/>
            <w:webHidden/>
          </w:rPr>
          <w:tab/>
        </w:r>
        <w:r w:rsidR="009A2260">
          <w:rPr>
            <w:noProof/>
            <w:webHidden/>
          </w:rPr>
          <w:fldChar w:fldCharType="begin"/>
        </w:r>
        <w:r w:rsidR="009A2260">
          <w:rPr>
            <w:noProof/>
            <w:webHidden/>
          </w:rPr>
          <w:instrText xml:space="preserve"> PAGEREF _Toc158906259 \h </w:instrText>
        </w:r>
        <w:r w:rsidR="009A2260">
          <w:rPr>
            <w:noProof/>
            <w:webHidden/>
          </w:rPr>
        </w:r>
        <w:r w:rsidR="009A2260">
          <w:rPr>
            <w:noProof/>
            <w:webHidden/>
          </w:rPr>
          <w:fldChar w:fldCharType="separate"/>
        </w:r>
        <w:r w:rsidR="00E007C1">
          <w:rPr>
            <w:noProof/>
            <w:webHidden/>
          </w:rPr>
          <w:t>184</w:t>
        </w:r>
        <w:r w:rsidR="009A2260">
          <w:rPr>
            <w:noProof/>
            <w:webHidden/>
          </w:rPr>
          <w:fldChar w:fldCharType="end"/>
        </w:r>
      </w:hyperlink>
    </w:p>
    <w:p w14:paraId="54930A2B" w14:textId="061FC08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0" w:history="1">
        <w:r w:rsidR="009A2260" w:rsidRPr="000F2745">
          <w:rPr>
            <w:rStyle w:val="Hyperlink"/>
            <w:noProof/>
          </w:rPr>
          <w:t>10.16.4 CheckValidErrorFlash</w:t>
        </w:r>
        <w:r w:rsidR="009A2260">
          <w:rPr>
            <w:noProof/>
            <w:webHidden/>
          </w:rPr>
          <w:tab/>
        </w:r>
        <w:r w:rsidR="009A2260">
          <w:rPr>
            <w:noProof/>
            <w:webHidden/>
          </w:rPr>
          <w:fldChar w:fldCharType="begin"/>
        </w:r>
        <w:r w:rsidR="009A2260">
          <w:rPr>
            <w:noProof/>
            <w:webHidden/>
          </w:rPr>
          <w:instrText xml:space="preserve"> PAGEREF _Toc158906260 \h </w:instrText>
        </w:r>
        <w:r w:rsidR="009A2260">
          <w:rPr>
            <w:noProof/>
            <w:webHidden/>
          </w:rPr>
        </w:r>
        <w:r w:rsidR="009A2260">
          <w:rPr>
            <w:noProof/>
            <w:webHidden/>
          </w:rPr>
          <w:fldChar w:fldCharType="separate"/>
        </w:r>
        <w:r w:rsidR="00E007C1">
          <w:rPr>
            <w:noProof/>
            <w:webHidden/>
          </w:rPr>
          <w:t>184</w:t>
        </w:r>
        <w:r w:rsidR="009A2260">
          <w:rPr>
            <w:noProof/>
            <w:webHidden/>
          </w:rPr>
          <w:fldChar w:fldCharType="end"/>
        </w:r>
      </w:hyperlink>
    </w:p>
    <w:p w14:paraId="27F9F21C" w14:textId="42DD760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1" w:history="1">
        <w:r w:rsidR="009A2260" w:rsidRPr="000F2745">
          <w:rPr>
            <w:rStyle w:val="Hyperlink"/>
            <w:rFonts w:ascii="Arial" w:hAnsi="Arial" w:cs="Arial"/>
            <w:noProof/>
          </w:rPr>
          <w:t>10.16.4.1 Brief Description</w:t>
        </w:r>
        <w:r w:rsidR="009A2260">
          <w:rPr>
            <w:noProof/>
            <w:webHidden/>
          </w:rPr>
          <w:tab/>
        </w:r>
        <w:r w:rsidR="009A2260">
          <w:rPr>
            <w:noProof/>
            <w:webHidden/>
          </w:rPr>
          <w:fldChar w:fldCharType="begin"/>
        </w:r>
        <w:r w:rsidR="009A2260">
          <w:rPr>
            <w:noProof/>
            <w:webHidden/>
          </w:rPr>
          <w:instrText xml:space="preserve"> PAGEREF _Toc158906261 \h </w:instrText>
        </w:r>
        <w:r w:rsidR="009A2260">
          <w:rPr>
            <w:noProof/>
            <w:webHidden/>
          </w:rPr>
        </w:r>
        <w:r w:rsidR="009A2260">
          <w:rPr>
            <w:noProof/>
            <w:webHidden/>
          </w:rPr>
          <w:fldChar w:fldCharType="separate"/>
        </w:r>
        <w:r w:rsidR="00E007C1">
          <w:rPr>
            <w:noProof/>
            <w:webHidden/>
          </w:rPr>
          <w:t>184</w:t>
        </w:r>
        <w:r w:rsidR="009A2260">
          <w:rPr>
            <w:noProof/>
            <w:webHidden/>
          </w:rPr>
          <w:fldChar w:fldCharType="end"/>
        </w:r>
      </w:hyperlink>
    </w:p>
    <w:p w14:paraId="3AC9D185" w14:textId="2FB83AB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2" w:history="1">
        <w:r w:rsidR="009A2260" w:rsidRPr="000F2745">
          <w:rPr>
            <w:rStyle w:val="Hyperlink"/>
            <w:rFonts w:ascii="Arial" w:hAnsi="Arial" w:cs="Arial"/>
            <w:noProof/>
          </w:rPr>
          <w:t>10.16.4.2 List of HLRs allocated</w:t>
        </w:r>
        <w:r w:rsidR="009A2260">
          <w:rPr>
            <w:noProof/>
            <w:webHidden/>
          </w:rPr>
          <w:tab/>
        </w:r>
        <w:r w:rsidR="009A2260">
          <w:rPr>
            <w:noProof/>
            <w:webHidden/>
          </w:rPr>
          <w:fldChar w:fldCharType="begin"/>
        </w:r>
        <w:r w:rsidR="009A2260">
          <w:rPr>
            <w:noProof/>
            <w:webHidden/>
          </w:rPr>
          <w:instrText xml:space="preserve"> PAGEREF _Toc158906262 \h </w:instrText>
        </w:r>
        <w:r w:rsidR="009A2260">
          <w:rPr>
            <w:noProof/>
            <w:webHidden/>
          </w:rPr>
        </w:r>
        <w:r w:rsidR="009A2260">
          <w:rPr>
            <w:noProof/>
            <w:webHidden/>
          </w:rPr>
          <w:fldChar w:fldCharType="separate"/>
        </w:r>
        <w:r w:rsidR="00E007C1">
          <w:rPr>
            <w:noProof/>
            <w:webHidden/>
          </w:rPr>
          <w:t>184</w:t>
        </w:r>
        <w:r w:rsidR="009A2260">
          <w:rPr>
            <w:noProof/>
            <w:webHidden/>
          </w:rPr>
          <w:fldChar w:fldCharType="end"/>
        </w:r>
      </w:hyperlink>
    </w:p>
    <w:p w14:paraId="6B77C1BE" w14:textId="3B94B76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3" w:history="1">
        <w:r w:rsidR="009A2260" w:rsidRPr="000F2745">
          <w:rPr>
            <w:rStyle w:val="Hyperlink"/>
            <w:rFonts w:ascii="Arial" w:hAnsi="Arial" w:cs="Arial"/>
            <w:noProof/>
          </w:rPr>
          <w:t>10.16.4.3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_Toc158906263 \h </w:instrText>
        </w:r>
        <w:r w:rsidR="009A2260">
          <w:rPr>
            <w:noProof/>
            <w:webHidden/>
          </w:rPr>
        </w:r>
        <w:r w:rsidR="009A2260">
          <w:rPr>
            <w:noProof/>
            <w:webHidden/>
          </w:rPr>
          <w:fldChar w:fldCharType="separate"/>
        </w:r>
        <w:r w:rsidR="00E007C1">
          <w:rPr>
            <w:noProof/>
            <w:webHidden/>
          </w:rPr>
          <w:t>185</w:t>
        </w:r>
        <w:r w:rsidR="009A2260">
          <w:rPr>
            <w:noProof/>
            <w:webHidden/>
          </w:rPr>
          <w:fldChar w:fldCharType="end"/>
        </w:r>
      </w:hyperlink>
    </w:p>
    <w:p w14:paraId="6C507B79" w14:textId="237915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4" w:history="1">
        <w:r w:rsidR="009A2260" w:rsidRPr="000F2745">
          <w:rPr>
            <w:rStyle w:val="Hyperlink"/>
            <w:rFonts w:ascii="Arial" w:hAnsi="Arial" w:cs="Arial"/>
            <w:noProof/>
          </w:rPr>
          <w:t>10.16.4.4 Parameter list (Input/Output)</w:t>
        </w:r>
        <w:r w:rsidR="009A2260">
          <w:rPr>
            <w:noProof/>
            <w:webHidden/>
          </w:rPr>
          <w:tab/>
        </w:r>
        <w:r w:rsidR="009A2260">
          <w:rPr>
            <w:noProof/>
            <w:webHidden/>
          </w:rPr>
          <w:fldChar w:fldCharType="begin"/>
        </w:r>
        <w:r w:rsidR="009A2260">
          <w:rPr>
            <w:noProof/>
            <w:webHidden/>
          </w:rPr>
          <w:instrText xml:space="preserve"> PAGEREF _Toc158906264 \h </w:instrText>
        </w:r>
        <w:r w:rsidR="009A2260">
          <w:rPr>
            <w:noProof/>
            <w:webHidden/>
          </w:rPr>
        </w:r>
        <w:r w:rsidR="009A2260">
          <w:rPr>
            <w:noProof/>
            <w:webHidden/>
          </w:rPr>
          <w:fldChar w:fldCharType="separate"/>
        </w:r>
        <w:r w:rsidR="00E007C1">
          <w:rPr>
            <w:noProof/>
            <w:webHidden/>
          </w:rPr>
          <w:t>185</w:t>
        </w:r>
        <w:r w:rsidR="009A2260">
          <w:rPr>
            <w:noProof/>
            <w:webHidden/>
          </w:rPr>
          <w:fldChar w:fldCharType="end"/>
        </w:r>
      </w:hyperlink>
    </w:p>
    <w:p w14:paraId="669DCF0F" w14:textId="098D064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5" w:history="1">
        <w:r w:rsidR="009A2260" w:rsidRPr="000F2745">
          <w:rPr>
            <w:rStyle w:val="Hyperlink"/>
            <w:rFonts w:ascii="Arial" w:hAnsi="Arial" w:cs="Arial"/>
            <w:noProof/>
          </w:rPr>
          <w:t>10.16.4.5 Return Value</w:t>
        </w:r>
        <w:r w:rsidR="009A2260">
          <w:rPr>
            <w:noProof/>
            <w:webHidden/>
          </w:rPr>
          <w:tab/>
        </w:r>
        <w:r w:rsidR="009A2260">
          <w:rPr>
            <w:noProof/>
            <w:webHidden/>
          </w:rPr>
          <w:fldChar w:fldCharType="begin"/>
        </w:r>
        <w:r w:rsidR="009A2260">
          <w:rPr>
            <w:noProof/>
            <w:webHidden/>
          </w:rPr>
          <w:instrText xml:space="preserve"> PAGEREF _Toc158906265 \h </w:instrText>
        </w:r>
        <w:r w:rsidR="009A2260">
          <w:rPr>
            <w:noProof/>
            <w:webHidden/>
          </w:rPr>
        </w:r>
        <w:r w:rsidR="009A2260">
          <w:rPr>
            <w:noProof/>
            <w:webHidden/>
          </w:rPr>
          <w:fldChar w:fldCharType="separate"/>
        </w:r>
        <w:r w:rsidR="00E007C1">
          <w:rPr>
            <w:noProof/>
            <w:webHidden/>
          </w:rPr>
          <w:t>185</w:t>
        </w:r>
        <w:r w:rsidR="009A2260">
          <w:rPr>
            <w:noProof/>
            <w:webHidden/>
          </w:rPr>
          <w:fldChar w:fldCharType="end"/>
        </w:r>
      </w:hyperlink>
    </w:p>
    <w:p w14:paraId="4F1D6743" w14:textId="2E5C6B2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6" w:history="1">
        <w:r w:rsidR="009A2260" w:rsidRPr="000F2745">
          <w:rPr>
            <w:rStyle w:val="Hyperlink"/>
            <w:rFonts w:ascii="Arial" w:hAnsi="Arial" w:cs="Arial"/>
            <w:noProof/>
          </w:rPr>
          <w:t>10.16.4.6 Other CSUs called by this CSU</w:t>
        </w:r>
        <w:r w:rsidR="009A2260">
          <w:rPr>
            <w:noProof/>
            <w:webHidden/>
          </w:rPr>
          <w:tab/>
        </w:r>
        <w:r w:rsidR="009A2260">
          <w:rPr>
            <w:noProof/>
            <w:webHidden/>
          </w:rPr>
          <w:fldChar w:fldCharType="begin"/>
        </w:r>
        <w:r w:rsidR="009A2260">
          <w:rPr>
            <w:noProof/>
            <w:webHidden/>
          </w:rPr>
          <w:instrText xml:space="preserve"> PAGEREF _Toc158906266 \h </w:instrText>
        </w:r>
        <w:r w:rsidR="009A2260">
          <w:rPr>
            <w:noProof/>
            <w:webHidden/>
          </w:rPr>
        </w:r>
        <w:r w:rsidR="009A2260">
          <w:rPr>
            <w:noProof/>
            <w:webHidden/>
          </w:rPr>
          <w:fldChar w:fldCharType="separate"/>
        </w:r>
        <w:r w:rsidR="00E007C1">
          <w:rPr>
            <w:noProof/>
            <w:webHidden/>
          </w:rPr>
          <w:t>185</w:t>
        </w:r>
        <w:r w:rsidR="009A2260">
          <w:rPr>
            <w:noProof/>
            <w:webHidden/>
          </w:rPr>
          <w:fldChar w:fldCharType="end"/>
        </w:r>
      </w:hyperlink>
    </w:p>
    <w:p w14:paraId="360F5600" w14:textId="03168E9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7" w:history="1">
        <w:r w:rsidR="009A2260" w:rsidRPr="000F2745">
          <w:rPr>
            <w:rStyle w:val="Hyperlink"/>
            <w:rFonts w:ascii="Arial" w:hAnsi="Arial" w:cs="Arial"/>
            <w:noProof/>
          </w:rPr>
          <w:t>10.16.4.7 Description of list of LLRs allocated</w:t>
        </w:r>
        <w:r w:rsidR="009A2260">
          <w:rPr>
            <w:noProof/>
            <w:webHidden/>
          </w:rPr>
          <w:tab/>
        </w:r>
        <w:r w:rsidR="009A2260">
          <w:rPr>
            <w:noProof/>
            <w:webHidden/>
          </w:rPr>
          <w:fldChar w:fldCharType="begin"/>
        </w:r>
        <w:r w:rsidR="009A2260">
          <w:rPr>
            <w:noProof/>
            <w:webHidden/>
          </w:rPr>
          <w:instrText xml:space="preserve"> PAGEREF _Toc158906267 \h </w:instrText>
        </w:r>
        <w:r w:rsidR="009A2260">
          <w:rPr>
            <w:noProof/>
            <w:webHidden/>
          </w:rPr>
        </w:r>
        <w:r w:rsidR="009A2260">
          <w:rPr>
            <w:noProof/>
            <w:webHidden/>
          </w:rPr>
          <w:fldChar w:fldCharType="separate"/>
        </w:r>
        <w:r w:rsidR="00E007C1">
          <w:rPr>
            <w:noProof/>
            <w:webHidden/>
          </w:rPr>
          <w:t>185</w:t>
        </w:r>
        <w:r w:rsidR="009A2260">
          <w:rPr>
            <w:noProof/>
            <w:webHidden/>
          </w:rPr>
          <w:fldChar w:fldCharType="end"/>
        </w:r>
      </w:hyperlink>
    </w:p>
    <w:p w14:paraId="0562FD9E" w14:textId="66A3395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8" w:history="1">
        <w:r w:rsidR="009A2260" w:rsidRPr="000F2745">
          <w:rPr>
            <w:rStyle w:val="Hyperlink"/>
            <w:rFonts w:ascii="Arial" w:hAnsi="Arial" w:cs="Arial"/>
            <w:noProof/>
          </w:rPr>
          <w:t>10.16.4.7.1 daucmfrterr-CheckValidErrorFlash-LLR-001</w:t>
        </w:r>
        <w:r w:rsidR="009A2260">
          <w:rPr>
            <w:noProof/>
            <w:webHidden/>
          </w:rPr>
          <w:tab/>
        </w:r>
        <w:r w:rsidR="009A2260">
          <w:rPr>
            <w:noProof/>
            <w:webHidden/>
          </w:rPr>
          <w:fldChar w:fldCharType="begin"/>
        </w:r>
        <w:r w:rsidR="009A2260">
          <w:rPr>
            <w:noProof/>
            <w:webHidden/>
          </w:rPr>
          <w:instrText xml:space="preserve"> PAGEREF _Toc158906268 \h </w:instrText>
        </w:r>
        <w:r w:rsidR="009A2260">
          <w:rPr>
            <w:noProof/>
            <w:webHidden/>
          </w:rPr>
        </w:r>
        <w:r w:rsidR="009A2260">
          <w:rPr>
            <w:noProof/>
            <w:webHidden/>
          </w:rPr>
          <w:fldChar w:fldCharType="separate"/>
        </w:r>
        <w:r w:rsidR="00E007C1">
          <w:rPr>
            <w:noProof/>
            <w:webHidden/>
          </w:rPr>
          <w:t>185</w:t>
        </w:r>
        <w:r w:rsidR="009A2260">
          <w:rPr>
            <w:noProof/>
            <w:webHidden/>
          </w:rPr>
          <w:fldChar w:fldCharType="end"/>
        </w:r>
      </w:hyperlink>
    </w:p>
    <w:p w14:paraId="41A8520B" w14:textId="72B4B48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69" w:history="1">
        <w:r w:rsidR="009A2260" w:rsidRPr="000F2745">
          <w:rPr>
            <w:rStyle w:val="Hyperlink"/>
            <w:rFonts w:ascii="Arial" w:hAnsi="Arial" w:cs="Arial"/>
            <w:noProof/>
          </w:rPr>
          <w:t>10.16.4.7.2 daucmfrterr-CheckValidErrorFlash-LLR-002</w:t>
        </w:r>
        <w:r w:rsidR="009A2260">
          <w:rPr>
            <w:noProof/>
            <w:webHidden/>
          </w:rPr>
          <w:tab/>
        </w:r>
        <w:r w:rsidR="009A2260">
          <w:rPr>
            <w:noProof/>
            <w:webHidden/>
          </w:rPr>
          <w:fldChar w:fldCharType="begin"/>
        </w:r>
        <w:r w:rsidR="009A2260">
          <w:rPr>
            <w:noProof/>
            <w:webHidden/>
          </w:rPr>
          <w:instrText xml:space="preserve"> PAGEREF _Toc158906269 \h </w:instrText>
        </w:r>
        <w:r w:rsidR="009A2260">
          <w:rPr>
            <w:noProof/>
            <w:webHidden/>
          </w:rPr>
        </w:r>
        <w:r w:rsidR="009A2260">
          <w:rPr>
            <w:noProof/>
            <w:webHidden/>
          </w:rPr>
          <w:fldChar w:fldCharType="separate"/>
        </w:r>
        <w:r w:rsidR="00E007C1">
          <w:rPr>
            <w:noProof/>
            <w:webHidden/>
          </w:rPr>
          <w:t>185</w:t>
        </w:r>
        <w:r w:rsidR="009A2260">
          <w:rPr>
            <w:noProof/>
            <w:webHidden/>
          </w:rPr>
          <w:fldChar w:fldCharType="end"/>
        </w:r>
      </w:hyperlink>
    </w:p>
    <w:p w14:paraId="716039F3" w14:textId="1B286CF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0" w:history="1">
        <w:r w:rsidR="009A2260" w:rsidRPr="000F2745">
          <w:rPr>
            <w:rStyle w:val="Hyperlink"/>
            <w:rFonts w:ascii="Arial" w:hAnsi="Arial" w:cs="Arial"/>
            <w:noProof/>
          </w:rPr>
          <w:t>10.16.4.7.3 daucmfrterr-CheckValidErrorFlash-LLR-003</w:t>
        </w:r>
        <w:r w:rsidR="009A2260">
          <w:rPr>
            <w:noProof/>
            <w:webHidden/>
          </w:rPr>
          <w:tab/>
        </w:r>
        <w:r w:rsidR="009A2260">
          <w:rPr>
            <w:noProof/>
            <w:webHidden/>
          </w:rPr>
          <w:fldChar w:fldCharType="begin"/>
        </w:r>
        <w:r w:rsidR="009A2260">
          <w:rPr>
            <w:noProof/>
            <w:webHidden/>
          </w:rPr>
          <w:instrText xml:space="preserve"> PAGEREF _Toc158906270 \h </w:instrText>
        </w:r>
        <w:r w:rsidR="009A2260">
          <w:rPr>
            <w:noProof/>
            <w:webHidden/>
          </w:rPr>
        </w:r>
        <w:r w:rsidR="009A2260">
          <w:rPr>
            <w:noProof/>
            <w:webHidden/>
          </w:rPr>
          <w:fldChar w:fldCharType="separate"/>
        </w:r>
        <w:r w:rsidR="00E007C1">
          <w:rPr>
            <w:noProof/>
            <w:webHidden/>
          </w:rPr>
          <w:t>185</w:t>
        </w:r>
        <w:r w:rsidR="009A2260">
          <w:rPr>
            <w:noProof/>
            <w:webHidden/>
          </w:rPr>
          <w:fldChar w:fldCharType="end"/>
        </w:r>
      </w:hyperlink>
    </w:p>
    <w:p w14:paraId="139C03D6" w14:textId="3985935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1" w:history="1">
        <w:r w:rsidR="009A2260" w:rsidRPr="000F2745">
          <w:rPr>
            <w:rStyle w:val="Hyperlink"/>
            <w:rFonts w:ascii="Arial" w:hAnsi="Arial" w:cs="Arial"/>
            <w:noProof/>
          </w:rPr>
          <w:t>10.16.4.7.4 daucmfrterr-CheckValidErrorFlash-LLR-004</w:t>
        </w:r>
        <w:r w:rsidR="009A2260">
          <w:rPr>
            <w:noProof/>
            <w:webHidden/>
          </w:rPr>
          <w:tab/>
        </w:r>
        <w:r w:rsidR="009A2260">
          <w:rPr>
            <w:noProof/>
            <w:webHidden/>
          </w:rPr>
          <w:fldChar w:fldCharType="begin"/>
        </w:r>
        <w:r w:rsidR="009A2260">
          <w:rPr>
            <w:noProof/>
            <w:webHidden/>
          </w:rPr>
          <w:instrText xml:space="preserve"> PAGEREF _Toc158906271 \h </w:instrText>
        </w:r>
        <w:r w:rsidR="009A2260">
          <w:rPr>
            <w:noProof/>
            <w:webHidden/>
          </w:rPr>
        </w:r>
        <w:r w:rsidR="009A2260">
          <w:rPr>
            <w:noProof/>
            <w:webHidden/>
          </w:rPr>
          <w:fldChar w:fldCharType="separate"/>
        </w:r>
        <w:r w:rsidR="00E007C1">
          <w:rPr>
            <w:noProof/>
            <w:webHidden/>
          </w:rPr>
          <w:t>186</w:t>
        </w:r>
        <w:r w:rsidR="009A2260">
          <w:rPr>
            <w:noProof/>
            <w:webHidden/>
          </w:rPr>
          <w:fldChar w:fldCharType="end"/>
        </w:r>
      </w:hyperlink>
    </w:p>
    <w:p w14:paraId="634BD33A" w14:textId="42172CA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2" w:history="1">
        <w:r w:rsidR="009A2260" w:rsidRPr="000F2745">
          <w:rPr>
            <w:rStyle w:val="Hyperlink"/>
            <w:rFonts w:ascii="Arial" w:hAnsi="Arial" w:cs="Arial"/>
            <w:noProof/>
          </w:rPr>
          <w:t>10.16.4.7.5 daucmfrterr-CheckValidErrorFlash-LLR-005</w:t>
        </w:r>
        <w:r w:rsidR="009A2260">
          <w:rPr>
            <w:noProof/>
            <w:webHidden/>
          </w:rPr>
          <w:tab/>
        </w:r>
        <w:r w:rsidR="009A2260">
          <w:rPr>
            <w:noProof/>
            <w:webHidden/>
          </w:rPr>
          <w:fldChar w:fldCharType="begin"/>
        </w:r>
        <w:r w:rsidR="009A2260">
          <w:rPr>
            <w:noProof/>
            <w:webHidden/>
          </w:rPr>
          <w:instrText xml:space="preserve"> PAGEREF _Toc158906272 \h </w:instrText>
        </w:r>
        <w:r w:rsidR="009A2260">
          <w:rPr>
            <w:noProof/>
            <w:webHidden/>
          </w:rPr>
        </w:r>
        <w:r w:rsidR="009A2260">
          <w:rPr>
            <w:noProof/>
            <w:webHidden/>
          </w:rPr>
          <w:fldChar w:fldCharType="separate"/>
        </w:r>
        <w:r w:rsidR="00E007C1">
          <w:rPr>
            <w:noProof/>
            <w:webHidden/>
          </w:rPr>
          <w:t>186</w:t>
        </w:r>
        <w:r w:rsidR="009A2260">
          <w:rPr>
            <w:noProof/>
            <w:webHidden/>
          </w:rPr>
          <w:fldChar w:fldCharType="end"/>
        </w:r>
      </w:hyperlink>
    </w:p>
    <w:p w14:paraId="6EF33188" w14:textId="501CAC6F"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3" w:history="1">
        <w:r w:rsidR="009A2260" w:rsidRPr="000F2745">
          <w:rPr>
            <w:rStyle w:val="Hyperlink"/>
            <w:noProof/>
          </w:rPr>
          <w:t>10.16.5 WriteErrorToFlash</w:t>
        </w:r>
        <w:r w:rsidR="009A2260">
          <w:rPr>
            <w:noProof/>
            <w:webHidden/>
          </w:rPr>
          <w:tab/>
        </w:r>
        <w:r w:rsidR="009A2260">
          <w:rPr>
            <w:noProof/>
            <w:webHidden/>
          </w:rPr>
          <w:fldChar w:fldCharType="begin"/>
        </w:r>
        <w:r w:rsidR="009A2260">
          <w:rPr>
            <w:noProof/>
            <w:webHidden/>
          </w:rPr>
          <w:instrText xml:space="preserve"> PAGEREF _Toc158906273 \h </w:instrText>
        </w:r>
        <w:r w:rsidR="009A2260">
          <w:rPr>
            <w:noProof/>
            <w:webHidden/>
          </w:rPr>
        </w:r>
        <w:r w:rsidR="009A2260">
          <w:rPr>
            <w:noProof/>
            <w:webHidden/>
          </w:rPr>
          <w:fldChar w:fldCharType="separate"/>
        </w:r>
        <w:r w:rsidR="00E007C1">
          <w:rPr>
            <w:noProof/>
            <w:webHidden/>
          </w:rPr>
          <w:t>186</w:t>
        </w:r>
        <w:r w:rsidR="009A2260">
          <w:rPr>
            <w:noProof/>
            <w:webHidden/>
          </w:rPr>
          <w:fldChar w:fldCharType="end"/>
        </w:r>
      </w:hyperlink>
    </w:p>
    <w:p w14:paraId="02C029F8" w14:textId="3D3417F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4" w:history="1">
        <w:r w:rsidR="009A2260" w:rsidRPr="000F2745">
          <w:rPr>
            <w:rStyle w:val="Hyperlink"/>
            <w:rFonts w:ascii="Arial" w:hAnsi="Arial" w:cs="Arial"/>
            <w:noProof/>
          </w:rPr>
          <w:t>10.16.5.1 Brief Description</w:t>
        </w:r>
        <w:r w:rsidR="009A2260">
          <w:rPr>
            <w:noProof/>
            <w:webHidden/>
          </w:rPr>
          <w:tab/>
        </w:r>
        <w:r w:rsidR="009A2260">
          <w:rPr>
            <w:noProof/>
            <w:webHidden/>
          </w:rPr>
          <w:fldChar w:fldCharType="begin"/>
        </w:r>
        <w:r w:rsidR="009A2260">
          <w:rPr>
            <w:noProof/>
            <w:webHidden/>
          </w:rPr>
          <w:instrText xml:space="preserve"> PAGEREF _Toc158906274 \h </w:instrText>
        </w:r>
        <w:r w:rsidR="009A2260">
          <w:rPr>
            <w:noProof/>
            <w:webHidden/>
          </w:rPr>
        </w:r>
        <w:r w:rsidR="009A2260">
          <w:rPr>
            <w:noProof/>
            <w:webHidden/>
          </w:rPr>
          <w:fldChar w:fldCharType="separate"/>
        </w:r>
        <w:r w:rsidR="00E007C1">
          <w:rPr>
            <w:noProof/>
            <w:webHidden/>
          </w:rPr>
          <w:t>186</w:t>
        </w:r>
        <w:r w:rsidR="009A2260">
          <w:rPr>
            <w:noProof/>
            <w:webHidden/>
          </w:rPr>
          <w:fldChar w:fldCharType="end"/>
        </w:r>
      </w:hyperlink>
    </w:p>
    <w:p w14:paraId="2116B070" w14:textId="08C7D19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5" w:history="1">
        <w:r w:rsidR="009A2260" w:rsidRPr="000F2745">
          <w:rPr>
            <w:rStyle w:val="Hyperlink"/>
            <w:rFonts w:ascii="Arial" w:hAnsi="Arial" w:cs="Arial"/>
            <w:noProof/>
          </w:rPr>
          <w:t>10.16.5.2 List of HLRs allocated</w:t>
        </w:r>
        <w:r w:rsidR="009A2260">
          <w:rPr>
            <w:noProof/>
            <w:webHidden/>
          </w:rPr>
          <w:tab/>
        </w:r>
        <w:r w:rsidR="009A2260">
          <w:rPr>
            <w:noProof/>
            <w:webHidden/>
          </w:rPr>
          <w:fldChar w:fldCharType="begin"/>
        </w:r>
        <w:r w:rsidR="009A2260">
          <w:rPr>
            <w:noProof/>
            <w:webHidden/>
          </w:rPr>
          <w:instrText xml:space="preserve"> PAGEREF _Toc158906275 \h </w:instrText>
        </w:r>
        <w:r w:rsidR="009A2260">
          <w:rPr>
            <w:noProof/>
            <w:webHidden/>
          </w:rPr>
        </w:r>
        <w:r w:rsidR="009A2260">
          <w:rPr>
            <w:noProof/>
            <w:webHidden/>
          </w:rPr>
          <w:fldChar w:fldCharType="separate"/>
        </w:r>
        <w:r w:rsidR="00E007C1">
          <w:rPr>
            <w:noProof/>
            <w:webHidden/>
          </w:rPr>
          <w:t>186</w:t>
        </w:r>
        <w:r w:rsidR="009A2260">
          <w:rPr>
            <w:noProof/>
            <w:webHidden/>
          </w:rPr>
          <w:fldChar w:fldCharType="end"/>
        </w:r>
      </w:hyperlink>
    </w:p>
    <w:p w14:paraId="7E7B8C02" w14:textId="0802B75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6" w:history="1">
        <w:r w:rsidR="009A2260" w:rsidRPr="000F2745">
          <w:rPr>
            <w:rStyle w:val="Hyperlink"/>
            <w:rFonts w:ascii="Arial" w:hAnsi="Arial" w:cs="Arial"/>
            <w:noProof/>
          </w:rPr>
          <w:t>10.16.5.3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_Toc158906276 \h </w:instrText>
        </w:r>
        <w:r w:rsidR="009A2260">
          <w:rPr>
            <w:noProof/>
            <w:webHidden/>
          </w:rPr>
        </w:r>
        <w:r w:rsidR="009A2260">
          <w:rPr>
            <w:noProof/>
            <w:webHidden/>
          </w:rPr>
          <w:fldChar w:fldCharType="separate"/>
        </w:r>
        <w:r w:rsidR="00E007C1">
          <w:rPr>
            <w:noProof/>
            <w:webHidden/>
          </w:rPr>
          <w:t>186</w:t>
        </w:r>
        <w:r w:rsidR="009A2260">
          <w:rPr>
            <w:noProof/>
            <w:webHidden/>
          </w:rPr>
          <w:fldChar w:fldCharType="end"/>
        </w:r>
      </w:hyperlink>
    </w:p>
    <w:p w14:paraId="64B718F8" w14:textId="1958537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7" w:history="1">
        <w:r w:rsidR="009A2260" w:rsidRPr="000F2745">
          <w:rPr>
            <w:rStyle w:val="Hyperlink"/>
            <w:rFonts w:ascii="Arial" w:hAnsi="Arial" w:cs="Arial"/>
            <w:noProof/>
          </w:rPr>
          <w:t>10.16.5.4 Parameter list (Input/Output)</w:t>
        </w:r>
        <w:r w:rsidR="009A2260">
          <w:rPr>
            <w:noProof/>
            <w:webHidden/>
          </w:rPr>
          <w:tab/>
        </w:r>
        <w:r w:rsidR="009A2260">
          <w:rPr>
            <w:noProof/>
            <w:webHidden/>
          </w:rPr>
          <w:fldChar w:fldCharType="begin"/>
        </w:r>
        <w:r w:rsidR="009A2260">
          <w:rPr>
            <w:noProof/>
            <w:webHidden/>
          </w:rPr>
          <w:instrText xml:space="preserve"> PAGEREF _Toc158906277 \h </w:instrText>
        </w:r>
        <w:r w:rsidR="009A2260">
          <w:rPr>
            <w:noProof/>
            <w:webHidden/>
          </w:rPr>
        </w:r>
        <w:r w:rsidR="009A2260">
          <w:rPr>
            <w:noProof/>
            <w:webHidden/>
          </w:rPr>
          <w:fldChar w:fldCharType="separate"/>
        </w:r>
        <w:r w:rsidR="00E007C1">
          <w:rPr>
            <w:noProof/>
            <w:webHidden/>
          </w:rPr>
          <w:t>186</w:t>
        </w:r>
        <w:r w:rsidR="009A2260">
          <w:rPr>
            <w:noProof/>
            <w:webHidden/>
          </w:rPr>
          <w:fldChar w:fldCharType="end"/>
        </w:r>
      </w:hyperlink>
    </w:p>
    <w:p w14:paraId="5F45BFD4" w14:textId="6609754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8" w:history="1">
        <w:r w:rsidR="009A2260" w:rsidRPr="000F2745">
          <w:rPr>
            <w:rStyle w:val="Hyperlink"/>
            <w:rFonts w:ascii="Arial" w:hAnsi="Arial" w:cs="Arial"/>
            <w:noProof/>
          </w:rPr>
          <w:t>10.16.5.5 Return Value</w:t>
        </w:r>
        <w:r w:rsidR="009A2260">
          <w:rPr>
            <w:noProof/>
            <w:webHidden/>
          </w:rPr>
          <w:tab/>
        </w:r>
        <w:r w:rsidR="009A2260">
          <w:rPr>
            <w:noProof/>
            <w:webHidden/>
          </w:rPr>
          <w:fldChar w:fldCharType="begin"/>
        </w:r>
        <w:r w:rsidR="009A2260">
          <w:rPr>
            <w:noProof/>
            <w:webHidden/>
          </w:rPr>
          <w:instrText xml:space="preserve"> PAGEREF _Toc158906278 \h </w:instrText>
        </w:r>
        <w:r w:rsidR="009A2260">
          <w:rPr>
            <w:noProof/>
            <w:webHidden/>
          </w:rPr>
        </w:r>
        <w:r w:rsidR="009A2260">
          <w:rPr>
            <w:noProof/>
            <w:webHidden/>
          </w:rPr>
          <w:fldChar w:fldCharType="separate"/>
        </w:r>
        <w:r w:rsidR="00E007C1">
          <w:rPr>
            <w:noProof/>
            <w:webHidden/>
          </w:rPr>
          <w:t>187</w:t>
        </w:r>
        <w:r w:rsidR="009A2260">
          <w:rPr>
            <w:noProof/>
            <w:webHidden/>
          </w:rPr>
          <w:fldChar w:fldCharType="end"/>
        </w:r>
      </w:hyperlink>
    </w:p>
    <w:p w14:paraId="11DD0AC6" w14:textId="3E1B4F9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79" w:history="1">
        <w:r w:rsidR="009A2260" w:rsidRPr="000F2745">
          <w:rPr>
            <w:rStyle w:val="Hyperlink"/>
            <w:rFonts w:ascii="Arial" w:hAnsi="Arial" w:cs="Arial"/>
            <w:noProof/>
          </w:rPr>
          <w:t>10.16.5.6 Other CSUs called by this CSU</w:t>
        </w:r>
        <w:r w:rsidR="009A2260">
          <w:rPr>
            <w:noProof/>
            <w:webHidden/>
          </w:rPr>
          <w:tab/>
        </w:r>
        <w:r w:rsidR="009A2260">
          <w:rPr>
            <w:noProof/>
            <w:webHidden/>
          </w:rPr>
          <w:fldChar w:fldCharType="begin"/>
        </w:r>
        <w:r w:rsidR="009A2260">
          <w:rPr>
            <w:noProof/>
            <w:webHidden/>
          </w:rPr>
          <w:instrText xml:space="preserve"> PAGEREF _Toc158906279 \h </w:instrText>
        </w:r>
        <w:r w:rsidR="009A2260">
          <w:rPr>
            <w:noProof/>
            <w:webHidden/>
          </w:rPr>
        </w:r>
        <w:r w:rsidR="009A2260">
          <w:rPr>
            <w:noProof/>
            <w:webHidden/>
          </w:rPr>
          <w:fldChar w:fldCharType="separate"/>
        </w:r>
        <w:r w:rsidR="00E007C1">
          <w:rPr>
            <w:noProof/>
            <w:webHidden/>
          </w:rPr>
          <w:t>187</w:t>
        </w:r>
        <w:r w:rsidR="009A2260">
          <w:rPr>
            <w:noProof/>
            <w:webHidden/>
          </w:rPr>
          <w:fldChar w:fldCharType="end"/>
        </w:r>
      </w:hyperlink>
    </w:p>
    <w:p w14:paraId="67F310D7" w14:textId="1472CAD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0" w:history="1">
        <w:r w:rsidR="009A2260" w:rsidRPr="000F2745">
          <w:rPr>
            <w:rStyle w:val="Hyperlink"/>
            <w:rFonts w:ascii="Arial" w:hAnsi="Arial" w:cs="Arial"/>
            <w:noProof/>
          </w:rPr>
          <w:t>10.16.5.7 Description of list of LLRs allocated</w:t>
        </w:r>
        <w:r w:rsidR="009A2260">
          <w:rPr>
            <w:noProof/>
            <w:webHidden/>
          </w:rPr>
          <w:tab/>
        </w:r>
        <w:r w:rsidR="009A2260">
          <w:rPr>
            <w:noProof/>
            <w:webHidden/>
          </w:rPr>
          <w:fldChar w:fldCharType="begin"/>
        </w:r>
        <w:r w:rsidR="009A2260">
          <w:rPr>
            <w:noProof/>
            <w:webHidden/>
          </w:rPr>
          <w:instrText xml:space="preserve"> PAGEREF _Toc158906280 \h </w:instrText>
        </w:r>
        <w:r w:rsidR="009A2260">
          <w:rPr>
            <w:noProof/>
            <w:webHidden/>
          </w:rPr>
        </w:r>
        <w:r w:rsidR="009A2260">
          <w:rPr>
            <w:noProof/>
            <w:webHidden/>
          </w:rPr>
          <w:fldChar w:fldCharType="separate"/>
        </w:r>
        <w:r w:rsidR="00E007C1">
          <w:rPr>
            <w:noProof/>
            <w:webHidden/>
          </w:rPr>
          <w:t>187</w:t>
        </w:r>
        <w:r w:rsidR="009A2260">
          <w:rPr>
            <w:noProof/>
            <w:webHidden/>
          </w:rPr>
          <w:fldChar w:fldCharType="end"/>
        </w:r>
      </w:hyperlink>
    </w:p>
    <w:p w14:paraId="72D9E9CF" w14:textId="7EDF7F5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1" w:history="1">
        <w:r w:rsidR="009A2260" w:rsidRPr="000F2745">
          <w:rPr>
            <w:rStyle w:val="Hyperlink"/>
            <w:rFonts w:ascii="Arial" w:hAnsi="Arial" w:cs="Arial"/>
            <w:noProof/>
          </w:rPr>
          <w:t>10.16.5.7.1 daucmfrterr-WriteErrorToFlash-LLR-001</w:t>
        </w:r>
        <w:r w:rsidR="009A2260">
          <w:rPr>
            <w:noProof/>
            <w:webHidden/>
          </w:rPr>
          <w:tab/>
        </w:r>
        <w:r w:rsidR="009A2260">
          <w:rPr>
            <w:noProof/>
            <w:webHidden/>
          </w:rPr>
          <w:fldChar w:fldCharType="begin"/>
        </w:r>
        <w:r w:rsidR="009A2260">
          <w:rPr>
            <w:noProof/>
            <w:webHidden/>
          </w:rPr>
          <w:instrText xml:space="preserve"> PAGEREF _Toc158906281 \h </w:instrText>
        </w:r>
        <w:r w:rsidR="009A2260">
          <w:rPr>
            <w:noProof/>
            <w:webHidden/>
          </w:rPr>
        </w:r>
        <w:r w:rsidR="009A2260">
          <w:rPr>
            <w:noProof/>
            <w:webHidden/>
          </w:rPr>
          <w:fldChar w:fldCharType="separate"/>
        </w:r>
        <w:r w:rsidR="00E007C1">
          <w:rPr>
            <w:noProof/>
            <w:webHidden/>
          </w:rPr>
          <w:t>187</w:t>
        </w:r>
        <w:r w:rsidR="009A2260">
          <w:rPr>
            <w:noProof/>
            <w:webHidden/>
          </w:rPr>
          <w:fldChar w:fldCharType="end"/>
        </w:r>
      </w:hyperlink>
    </w:p>
    <w:p w14:paraId="2CEBA502" w14:textId="5F29F61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2" w:history="1">
        <w:r w:rsidR="009A2260" w:rsidRPr="000F2745">
          <w:rPr>
            <w:rStyle w:val="Hyperlink"/>
            <w:rFonts w:ascii="Arial" w:hAnsi="Arial" w:cs="Arial"/>
            <w:noProof/>
          </w:rPr>
          <w:t>10.16.5.7.2 daucmfrterr-WriteErrorToFlash-LLR-002</w:t>
        </w:r>
        <w:r w:rsidR="009A2260">
          <w:rPr>
            <w:noProof/>
            <w:webHidden/>
          </w:rPr>
          <w:tab/>
        </w:r>
        <w:r w:rsidR="009A2260">
          <w:rPr>
            <w:noProof/>
            <w:webHidden/>
          </w:rPr>
          <w:fldChar w:fldCharType="begin"/>
        </w:r>
        <w:r w:rsidR="009A2260">
          <w:rPr>
            <w:noProof/>
            <w:webHidden/>
          </w:rPr>
          <w:instrText xml:space="preserve"> PAGEREF _Toc158906282 \h </w:instrText>
        </w:r>
        <w:r w:rsidR="009A2260">
          <w:rPr>
            <w:noProof/>
            <w:webHidden/>
          </w:rPr>
        </w:r>
        <w:r w:rsidR="009A2260">
          <w:rPr>
            <w:noProof/>
            <w:webHidden/>
          </w:rPr>
          <w:fldChar w:fldCharType="separate"/>
        </w:r>
        <w:r w:rsidR="00E007C1">
          <w:rPr>
            <w:noProof/>
            <w:webHidden/>
          </w:rPr>
          <w:t>187</w:t>
        </w:r>
        <w:r w:rsidR="009A2260">
          <w:rPr>
            <w:noProof/>
            <w:webHidden/>
          </w:rPr>
          <w:fldChar w:fldCharType="end"/>
        </w:r>
      </w:hyperlink>
    </w:p>
    <w:p w14:paraId="67260C79" w14:textId="2E726D8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3" w:history="1">
        <w:r w:rsidR="009A2260" w:rsidRPr="000F2745">
          <w:rPr>
            <w:rStyle w:val="Hyperlink"/>
            <w:rFonts w:ascii="Arial" w:hAnsi="Arial" w:cs="Arial"/>
            <w:noProof/>
          </w:rPr>
          <w:t>10.16.5.7.3 daucmfrterr-WriteErrorToFlash-LLR-003</w:t>
        </w:r>
        <w:r w:rsidR="009A2260">
          <w:rPr>
            <w:noProof/>
            <w:webHidden/>
          </w:rPr>
          <w:tab/>
        </w:r>
        <w:r w:rsidR="009A2260">
          <w:rPr>
            <w:noProof/>
            <w:webHidden/>
          </w:rPr>
          <w:fldChar w:fldCharType="begin"/>
        </w:r>
        <w:r w:rsidR="009A2260">
          <w:rPr>
            <w:noProof/>
            <w:webHidden/>
          </w:rPr>
          <w:instrText xml:space="preserve"> PAGEREF _Toc158906283 \h </w:instrText>
        </w:r>
        <w:r w:rsidR="009A2260">
          <w:rPr>
            <w:noProof/>
            <w:webHidden/>
          </w:rPr>
        </w:r>
        <w:r w:rsidR="009A2260">
          <w:rPr>
            <w:noProof/>
            <w:webHidden/>
          </w:rPr>
          <w:fldChar w:fldCharType="separate"/>
        </w:r>
        <w:r w:rsidR="00E007C1">
          <w:rPr>
            <w:noProof/>
            <w:webHidden/>
          </w:rPr>
          <w:t>187</w:t>
        </w:r>
        <w:r w:rsidR="009A2260">
          <w:rPr>
            <w:noProof/>
            <w:webHidden/>
          </w:rPr>
          <w:fldChar w:fldCharType="end"/>
        </w:r>
      </w:hyperlink>
    </w:p>
    <w:p w14:paraId="39B97A7D" w14:textId="008A46C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4" w:history="1">
        <w:r w:rsidR="009A2260" w:rsidRPr="000F2745">
          <w:rPr>
            <w:rStyle w:val="Hyperlink"/>
            <w:rFonts w:ascii="Arial" w:hAnsi="Arial" w:cs="Arial"/>
            <w:noProof/>
          </w:rPr>
          <w:t>10.16.5.7.4 daucmfrterr-WriteErrorToFlash-LLR-004</w:t>
        </w:r>
        <w:r w:rsidR="009A2260">
          <w:rPr>
            <w:noProof/>
            <w:webHidden/>
          </w:rPr>
          <w:tab/>
        </w:r>
        <w:r w:rsidR="009A2260">
          <w:rPr>
            <w:noProof/>
            <w:webHidden/>
          </w:rPr>
          <w:fldChar w:fldCharType="begin"/>
        </w:r>
        <w:r w:rsidR="009A2260">
          <w:rPr>
            <w:noProof/>
            <w:webHidden/>
          </w:rPr>
          <w:instrText xml:space="preserve"> PAGEREF _Toc158906284 \h </w:instrText>
        </w:r>
        <w:r w:rsidR="009A2260">
          <w:rPr>
            <w:noProof/>
            <w:webHidden/>
          </w:rPr>
        </w:r>
        <w:r w:rsidR="009A2260">
          <w:rPr>
            <w:noProof/>
            <w:webHidden/>
          </w:rPr>
          <w:fldChar w:fldCharType="separate"/>
        </w:r>
        <w:r w:rsidR="00E007C1">
          <w:rPr>
            <w:noProof/>
            <w:webHidden/>
          </w:rPr>
          <w:t>188</w:t>
        </w:r>
        <w:r w:rsidR="009A2260">
          <w:rPr>
            <w:noProof/>
            <w:webHidden/>
          </w:rPr>
          <w:fldChar w:fldCharType="end"/>
        </w:r>
      </w:hyperlink>
    </w:p>
    <w:p w14:paraId="1B9CE2E8" w14:textId="5C7B37D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5" w:history="1">
        <w:r w:rsidR="009A2260" w:rsidRPr="000F2745">
          <w:rPr>
            <w:rStyle w:val="Hyperlink"/>
            <w:rFonts w:ascii="Arial" w:hAnsi="Arial" w:cs="Arial"/>
            <w:noProof/>
          </w:rPr>
          <w:t>10.16.5.7.5 daucmfrterr-WriteErrorToFlash-LLR-005</w:t>
        </w:r>
        <w:r w:rsidR="009A2260">
          <w:rPr>
            <w:noProof/>
            <w:webHidden/>
          </w:rPr>
          <w:tab/>
        </w:r>
        <w:r w:rsidR="009A2260">
          <w:rPr>
            <w:noProof/>
            <w:webHidden/>
          </w:rPr>
          <w:fldChar w:fldCharType="begin"/>
        </w:r>
        <w:r w:rsidR="009A2260">
          <w:rPr>
            <w:noProof/>
            <w:webHidden/>
          </w:rPr>
          <w:instrText xml:space="preserve"> PAGEREF _Toc158906285 \h </w:instrText>
        </w:r>
        <w:r w:rsidR="009A2260">
          <w:rPr>
            <w:noProof/>
            <w:webHidden/>
          </w:rPr>
        </w:r>
        <w:r w:rsidR="009A2260">
          <w:rPr>
            <w:noProof/>
            <w:webHidden/>
          </w:rPr>
          <w:fldChar w:fldCharType="separate"/>
        </w:r>
        <w:r w:rsidR="00E007C1">
          <w:rPr>
            <w:noProof/>
            <w:webHidden/>
          </w:rPr>
          <w:t>188</w:t>
        </w:r>
        <w:r w:rsidR="009A2260">
          <w:rPr>
            <w:noProof/>
            <w:webHidden/>
          </w:rPr>
          <w:fldChar w:fldCharType="end"/>
        </w:r>
      </w:hyperlink>
    </w:p>
    <w:p w14:paraId="6CB99B6C" w14:textId="3B046C2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6" w:history="1">
        <w:r w:rsidR="009A2260" w:rsidRPr="000F2745">
          <w:rPr>
            <w:rStyle w:val="Hyperlink"/>
            <w:rFonts w:ascii="Arial" w:hAnsi="Arial" w:cs="Arial"/>
            <w:noProof/>
          </w:rPr>
          <w:t>10.16.5.7.6 daucmfrterr-WriteErrorToFlash-LLR-006</w:t>
        </w:r>
        <w:r w:rsidR="009A2260">
          <w:rPr>
            <w:noProof/>
            <w:webHidden/>
          </w:rPr>
          <w:tab/>
        </w:r>
        <w:r w:rsidR="009A2260">
          <w:rPr>
            <w:noProof/>
            <w:webHidden/>
          </w:rPr>
          <w:fldChar w:fldCharType="begin"/>
        </w:r>
        <w:r w:rsidR="009A2260">
          <w:rPr>
            <w:noProof/>
            <w:webHidden/>
          </w:rPr>
          <w:instrText xml:space="preserve"> PAGEREF _Toc158906286 \h </w:instrText>
        </w:r>
        <w:r w:rsidR="009A2260">
          <w:rPr>
            <w:noProof/>
            <w:webHidden/>
          </w:rPr>
        </w:r>
        <w:r w:rsidR="009A2260">
          <w:rPr>
            <w:noProof/>
            <w:webHidden/>
          </w:rPr>
          <w:fldChar w:fldCharType="separate"/>
        </w:r>
        <w:r w:rsidR="00E007C1">
          <w:rPr>
            <w:noProof/>
            <w:webHidden/>
          </w:rPr>
          <w:t>188</w:t>
        </w:r>
        <w:r w:rsidR="009A2260">
          <w:rPr>
            <w:noProof/>
            <w:webHidden/>
          </w:rPr>
          <w:fldChar w:fldCharType="end"/>
        </w:r>
      </w:hyperlink>
    </w:p>
    <w:p w14:paraId="278C6078" w14:textId="450B09E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7" w:history="1">
        <w:r w:rsidR="009A2260" w:rsidRPr="000F2745">
          <w:rPr>
            <w:rStyle w:val="Hyperlink"/>
            <w:rFonts w:ascii="Arial" w:hAnsi="Arial" w:cs="Arial"/>
            <w:noProof/>
          </w:rPr>
          <w:t>10.16.5.7.7 daucmfrterr-WriteErrorToFlash-LLR-007</w:t>
        </w:r>
        <w:r w:rsidR="009A2260">
          <w:rPr>
            <w:noProof/>
            <w:webHidden/>
          </w:rPr>
          <w:tab/>
        </w:r>
        <w:r w:rsidR="009A2260">
          <w:rPr>
            <w:noProof/>
            <w:webHidden/>
          </w:rPr>
          <w:fldChar w:fldCharType="begin"/>
        </w:r>
        <w:r w:rsidR="009A2260">
          <w:rPr>
            <w:noProof/>
            <w:webHidden/>
          </w:rPr>
          <w:instrText xml:space="preserve"> PAGEREF _Toc158906287 \h </w:instrText>
        </w:r>
        <w:r w:rsidR="009A2260">
          <w:rPr>
            <w:noProof/>
            <w:webHidden/>
          </w:rPr>
        </w:r>
        <w:r w:rsidR="009A2260">
          <w:rPr>
            <w:noProof/>
            <w:webHidden/>
          </w:rPr>
          <w:fldChar w:fldCharType="separate"/>
        </w:r>
        <w:r w:rsidR="00E007C1">
          <w:rPr>
            <w:noProof/>
            <w:webHidden/>
          </w:rPr>
          <w:t>188</w:t>
        </w:r>
        <w:r w:rsidR="009A2260">
          <w:rPr>
            <w:noProof/>
            <w:webHidden/>
          </w:rPr>
          <w:fldChar w:fldCharType="end"/>
        </w:r>
      </w:hyperlink>
    </w:p>
    <w:p w14:paraId="4F5D942A" w14:textId="0969A80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8" w:history="1">
        <w:r w:rsidR="009A2260" w:rsidRPr="000F2745">
          <w:rPr>
            <w:rStyle w:val="Hyperlink"/>
            <w:rFonts w:ascii="Arial" w:hAnsi="Arial" w:cs="Arial"/>
            <w:noProof/>
          </w:rPr>
          <w:t>10.16.5.7.8 daucmfrterr-WriteErrorToFlash-LLR-008</w:t>
        </w:r>
        <w:r w:rsidR="009A2260">
          <w:rPr>
            <w:noProof/>
            <w:webHidden/>
          </w:rPr>
          <w:tab/>
        </w:r>
        <w:r w:rsidR="009A2260">
          <w:rPr>
            <w:noProof/>
            <w:webHidden/>
          </w:rPr>
          <w:fldChar w:fldCharType="begin"/>
        </w:r>
        <w:r w:rsidR="009A2260">
          <w:rPr>
            <w:noProof/>
            <w:webHidden/>
          </w:rPr>
          <w:instrText xml:space="preserve"> PAGEREF _Toc158906288 \h </w:instrText>
        </w:r>
        <w:r w:rsidR="009A2260">
          <w:rPr>
            <w:noProof/>
            <w:webHidden/>
          </w:rPr>
        </w:r>
        <w:r w:rsidR="009A2260">
          <w:rPr>
            <w:noProof/>
            <w:webHidden/>
          </w:rPr>
          <w:fldChar w:fldCharType="separate"/>
        </w:r>
        <w:r w:rsidR="00E007C1">
          <w:rPr>
            <w:noProof/>
            <w:webHidden/>
          </w:rPr>
          <w:t>188</w:t>
        </w:r>
        <w:r w:rsidR="009A2260">
          <w:rPr>
            <w:noProof/>
            <w:webHidden/>
          </w:rPr>
          <w:fldChar w:fldCharType="end"/>
        </w:r>
      </w:hyperlink>
    </w:p>
    <w:p w14:paraId="5409EE6A" w14:textId="5D4BFB0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89" w:history="1">
        <w:r w:rsidR="009A2260" w:rsidRPr="000F2745">
          <w:rPr>
            <w:rStyle w:val="Hyperlink"/>
            <w:rFonts w:ascii="Arial" w:hAnsi="Arial" w:cs="Arial"/>
            <w:noProof/>
          </w:rPr>
          <w:t>10.16.5.7.9 daucmfrterr-WriteErrorToFlash-LLR-009</w:t>
        </w:r>
        <w:r w:rsidR="009A2260">
          <w:rPr>
            <w:noProof/>
            <w:webHidden/>
          </w:rPr>
          <w:tab/>
        </w:r>
        <w:r w:rsidR="009A2260">
          <w:rPr>
            <w:noProof/>
            <w:webHidden/>
          </w:rPr>
          <w:fldChar w:fldCharType="begin"/>
        </w:r>
        <w:r w:rsidR="009A2260">
          <w:rPr>
            <w:noProof/>
            <w:webHidden/>
          </w:rPr>
          <w:instrText xml:space="preserve"> PAGEREF _Toc158906289 \h </w:instrText>
        </w:r>
        <w:r w:rsidR="009A2260">
          <w:rPr>
            <w:noProof/>
            <w:webHidden/>
          </w:rPr>
        </w:r>
        <w:r w:rsidR="009A2260">
          <w:rPr>
            <w:noProof/>
            <w:webHidden/>
          </w:rPr>
          <w:fldChar w:fldCharType="separate"/>
        </w:r>
        <w:r w:rsidR="00E007C1">
          <w:rPr>
            <w:noProof/>
            <w:webHidden/>
          </w:rPr>
          <w:t>188</w:t>
        </w:r>
        <w:r w:rsidR="009A2260">
          <w:rPr>
            <w:noProof/>
            <w:webHidden/>
          </w:rPr>
          <w:fldChar w:fldCharType="end"/>
        </w:r>
      </w:hyperlink>
    </w:p>
    <w:p w14:paraId="1C0C4C93" w14:textId="467887A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0" w:history="1">
        <w:r w:rsidR="009A2260" w:rsidRPr="000F2745">
          <w:rPr>
            <w:rStyle w:val="Hyperlink"/>
            <w:rFonts w:ascii="Arial" w:hAnsi="Arial" w:cs="Arial"/>
            <w:noProof/>
          </w:rPr>
          <w:t>10.16.5.7.10 daucmfrterr-WriteErrorToFlash-LLR-010</w:t>
        </w:r>
        <w:r w:rsidR="009A2260">
          <w:rPr>
            <w:noProof/>
            <w:webHidden/>
          </w:rPr>
          <w:tab/>
        </w:r>
        <w:r w:rsidR="009A2260">
          <w:rPr>
            <w:noProof/>
            <w:webHidden/>
          </w:rPr>
          <w:fldChar w:fldCharType="begin"/>
        </w:r>
        <w:r w:rsidR="009A2260">
          <w:rPr>
            <w:noProof/>
            <w:webHidden/>
          </w:rPr>
          <w:instrText xml:space="preserve"> PAGEREF _Toc158906290 \h </w:instrText>
        </w:r>
        <w:r w:rsidR="009A2260">
          <w:rPr>
            <w:noProof/>
            <w:webHidden/>
          </w:rPr>
        </w:r>
        <w:r w:rsidR="009A2260">
          <w:rPr>
            <w:noProof/>
            <w:webHidden/>
          </w:rPr>
          <w:fldChar w:fldCharType="separate"/>
        </w:r>
        <w:r w:rsidR="00E007C1">
          <w:rPr>
            <w:noProof/>
            <w:webHidden/>
          </w:rPr>
          <w:t>189</w:t>
        </w:r>
        <w:r w:rsidR="009A2260">
          <w:rPr>
            <w:noProof/>
            <w:webHidden/>
          </w:rPr>
          <w:fldChar w:fldCharType="end"/>
        </w:r>
      </w:hyperlink>
    </w:p>
    <w:p w14:paraId="1EE264BE" w14:textId="193FFEA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1" w:history="1">
        <w:r w:rsidR="009A2260" w:rsidRPr="000F2745">
          <w:rPr>
            <w:rStyle w:val="Hyperlink"/>
            <w:rFonts w:ascii="Arial" w:hAnsi="Arial" w:cs="Arial"/>
            <w:noProof/>
          </w:rPr>
          <w:t>10.16.5.7.11 daucmfrterr-WriteErrorToFlash-LLR-011</w:t>
        </w:r>
        <w:r w:rsidR="009A2260">
          <w:rPr>
            <w:noProof/>
            <w:webHidden/>
          </w:rPr>
          <w:tab/>
        </w:r>
        <w:r w:rsidR="009A2260">
          <w:rPr>
            <w:noProof/>
            <w:webHidden/>
          </w:rPr>
          <w:fldChar w:fldCharType="begin"/>
        </w:r>
        <w:r w:rsidR="009A2260">
          <w:rPr>
            <w:noProof/>
            <w:webHidden/>
          </w:rPr>
          <w:instrText xml:space="preserve"> PAGEREF _Toc158906291 \h </w:instrText>
        </w:r>
        <w:r w:rsidR="009A2260">
          <w:rPr>
            <w:noProof/>
            <w:webHidden/>
          </w:rPr>
        </w:r>
        <w:r w:rsidR="009A2260">
          <w:rPr>
            <w:noProof/>
            <w:webHidden/>
          </w:rPr>
          <w:fldChar w:fldCharType="separate"/>
        </w:r>
        <w:r w:rsidR="00E007C1">
          <w:rPr>
            <w:noProof/>
            <w:webHidden/>
          </w:rPr>
          <w:t>189</w:t>
        </w:r>
        <w:r w:rsidR="009A2260">
          <w:rPr>
            <w:noProof/>
            <w:webHidden/>
          </w:rPr>
          <w:fldChar w:fldCharType="end"/>
        </w:r>
      </w:hyperlink>
    </w:p>
    <w:p w14:paraId="6E3F8F7B" w14:textId="4064E35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2" w:history="1">
        <w:r w:rsidR="009A2260" w:rsidRPr="000F2745">
          <w:rPr>
            <w:rStyle w:val="Hyperlink"/>
            <w:rFonts w:ascii="Arial" w:hAnsi="Arial" w:cs="Arial"/>
            <w:noProof/>
          </w:rPr>
          <w:t>10.16.5.7.12 daucmfrterr-WriteErrorToFlash-LLR-012</w:t>
        </w:r>
        <w:r w:rsidR="009A2260">
          <w:rPr>
            <w:noProof/>
            <w:webHidden/>
          </w:rPr>
          <w:tab/>
        </w:r>
        <w:r w:rsidR="009A2260">
          <w:rPr>
            <w:noProof/>
            <w:webHidden/>
          </w:rPr>
          <w:fldChar w:fldCharType="begin"/>
        </w:r>
        <w:r w:rsidR="009A2260">
          <w:rPr>
            <w:noProof/>
            <w:webHidden/>
          </w:rPr>
          <w:instrText xml:space="preserve"> PAGEREF _Toc158906292 \h </w:instrText>
        </w:r>
        <w:r w:rsidR="009A2260">
          <w:rPr>
            <w:noProof/>
            <w:webHidden/>
          </w:rPr>
        </w:r>
        <w:r w:rsidR="009A2260">
          <w:rPr>
            <w:noProof/>
            <w:webHidden/>
          </w:rPr>
          <w:fldChar w:fldCharType="separate"/>
        </w:r>
        <w:r w:rsidR="00E007C1">
          <w:rPr>
            <w:noProof/>
            <w:webHidden/>
          </w:rPr>
          <w:t>189</w:t>
        </w:r>
        <w:r w:rsidR="009A2260">
          <w:rPr>
            <w:noProof/>
            <w:webHidden/>
          </w:rPr>
          <w:fldChar w:fldCharType="end"/>
        </w:r>
      </w:hyperlink>
    </w:p>
    <w:p w14:paraId="1770664F" w14:textId="5D76303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3" w:history="1">
        <w:r w:rsidR="009A2260" w:rsidRPr="000F2745">
          <w:rPr>
            <w:rStyle w:val="Hyperlink"/>
            <w:rFonts w:ascii="Arial" w:hAnsi="Arial" w:cs="Arial"/>
            <w:noProof/>
          </w:rPr>
          <w:t>10.16.5.7.13 daucmfrterr-WriteErrorToFlash-LLR-013</w:t>
        </w:r>
        <w:r w:rsidR="009A2260">
          <w:rPr>
            <w:noProof/>
            <w:webHidden/>
          </w:rPr>
          <w:tab/>
        </w:r>
        <w:r w:rsidR="009A2260">
          <w:rPr>
            <w:noProof/>
            <w:webHidden/>
          </w:rPr>
          <w:fldChar w:fldCharType="begin"/>
        </w:r>
        <w:r w:rsidR="009A2260">
          <w:rPr>
            <w:noProof/>
            <w:webHidden/>
          </w:rPr>
          <w:instrText xml:space="preserve"> PAGEREF _Toc158906293 \h </w:instrText>
        </w:r>
        <w:r w:rsidR="009A2260">
          <w:rPr>
            <w:noProof/>
            <w:webHidden/>
          </w:rPr>
        </w:r>
        <w:r w:rsidR="009A2260">
          <w:rPr>
            <w:noProof/>
            <w:webHidden/>
          </w:rPr>
          <w:fldChar w:fldCharType="separate"/>
        </w:r>
        <w:r w:rsidR="00E007C1">
          <w:rPr>
            <w:noProof/>
            <w:webHidden/>
          </w:rPr>
          <w:t>189</w:t>
        </w:r>
        <w:r w:rsidR="009A2260">
          <w:rPr>
            <w:noProof/>
            <w:webHidden/>
          </w:rPr>
          <w:fldChar w:fldCharType="end"/>
        </w:r>
      </w:hyperlink>
    </w:p>
    <w:p w14:paraId="4E11ABA8" w14:textId="22DE0E0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4" w:history="1">
        <w:r w:rsidR="009A2260" w:rsidRPr="000F2745">
          <w:rPr>
            <w:rStyle w:val="Hyperlink"/>
            <w:rFonts w:ascii="Arial" w:hAnsi="Arial" w:cs="Arial"/>
            <w:noProof/>
          </w:rPr>
          <w:t>10.16.5.7.14 daucmfrterr-WriteErrorToFlash-LLR-014</w:t>
        </w:r>
        <w:r w:rsidR="009A2260">
          <w:rPr>
            <w:noProof/>
            <w:webHidden/>
          </w:rPr>
          <w:tab/>
        </w:r>
        <w:r w:rsidR="009A2260">
          <w:rPr>
            <w:noProof/>
            <w:webHidden/>
          </w:rPr>
          <w:fldChar w:fldCharType="begin"/>
        </w:r>
        <w:r w:rsidR="009A2260">
          <w:rPr>
            <w:noProof/>
            <w:webHidden/>
          </w:rPr>
          <w:instrText xml:space="preserve"> PAGEREF _Toc158906294 \h </w:instrText>
        </w:r>
        <w:r w:rsidR="009A2260">
          <w:rPr>
            <w:noProof/>
            <w:webHidden/>
          </w:rPr>
        </w:r>
        <w:r w:rsidR="009A2260">
          <w:rPr>
            <w:noProof/>
            <w:webHidden/>
          </w:rPr>
          <w:fldChar w:fldCharType="separate"/>
        </w:r>
        <w:r w:rsidR="00E007C1">
          <w:rPr>
            <w:noProof/>
            <w:webHidden/>
          </w:rPr>
          <w:t>189</w:t>
        </w:r>
        <w:r w:rsidR="009A2260">
          <w:rPr>
            <w:noProof/>
            <w:webHidden/>
          </w:rPr>
          <w:fldChar w:fldCharType="end"/>
        </w:r>
      </w:hyperlink>
    </w:p>
    <w:p w14:paraId="16F32666" w14:textId="3EADF34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5" w:history="1">
        <w:r w:rsidR="009A2260" w:rsidRPr="000F2745">
          <w:rPr>
            <w:rStyle w:val="Hyperlink"/>
            <w:rFonts w:ascii="Arial" w:hAnsi="Arial" w:cs="Arial"/>
            <w:noProof/>
          </w:rPr>
          <w:t>10.16.5.7.15 daucmfrterr-WriteErrorToFlash-LLR-015</w:t>
        </w:r>
        <w:r w:rsidR="009A2260">
          <w:rPr>
            <w:noProof/>
            <w:webHidden/>
          </w:rPr>
          <w:tab/>
        </w:r>
        <w:r w:rsidR="009A2260">
          <w:rPr>
            <w:noProof/>
            <w:webHidden/>
          </w:rPr>
          <w:fldChar w:fldCharType="begin"/>
        </w:r>
        <w:r w:rsidR="009A2260">
          <w:rPr>
            <w:noProof/>
            <w:webHidden/>
          </w:rPr>
          <w:instrText xml:space="preserve"> PAGEREF _Toc158906295 \h </w:instrText>
        </w:r>
        <w:r w:rsidR="009A2260">
          <w:rPr>
            <w:noProof/>
            <w:webHidden/>
          </w:rPr>
        </w:r>
        <w:r w:rsidR="009A2260">
          <w:rPr>
            <w:noProof/>
            <w:webHidden/>
          </w:rPr>
          <w:fldChar w:fldCharType="separate"/>
        </w:r>
        <w:r w:rsidR="00E007C1">
          <w:rPr>
            <w:noProof/>
            <w:webHidden/>
          </w:rPr>
          <w:t>189</w:t>
        </w:r>
        <w:r w:rsidR="009A2260">
          <w:rPr>
            <w:noProof/>
            <w:webHidden/>
          </w:rPr>
          <w:fldChar w:fldCharType="end"/>
        </w:r>
      </w:hyperlink>
    </w:p>
    <w:p w14:paraId="0914CCC8" w14:textId="797C9DE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6" w:history="1">
        <w:r w:rsidR="009A2260" w:rsidRPr="000F2745">
          <w:rPr>
            <w:rStyle w:val="Hyperlink"/>
            <w:rFonts w:ascii="Arial" w:hAnsi="Arial" w:cs="Arial"/>
            <w:noProof/>
          </w:rPr>
          <w:t>10.16.5.7.16 daucmfrterr-WriteErrorToFlash-LLR-016</w:t>
        </w:r>
        <w:r w:rsidR="009A2260">
          <w:rPr>
            <w:noProof/>
            <w:webHidden/>
          </w:rPr>
          <w:tab/>
        </w:r>
        <w:r w:rsidR="009A2260">
          <w:rPr>
            <w:noProof/>
            <w:webHidden/>
          </w:rPr>
          <w:fldChar w:fldCharType="begin"/>
        </w:r>
        <w:r w:rsidR="009A2260">
          <w:rPr>
            <w:noProof/>
            <w:webHidden/>
          </w:rPr>
          <w:instrText xml:space="preserve"> PAGEREF _Toc158906296 \h </w:instrText>
        </w:r>
        <w:r w:rsidR="009A2260">
          <w:rPr>
            <w:noProof/>
            <w:webHidden/>
          </w:rPr>
        </w:r>
        <w:r w:rsidR="009A2260">
          <w:rPr>
            <w:noProof/>
            <w:webHidden/>
          </w:rPr>
          <w:fldChar w:fldCharType="separate"/>
        </w:r>
        <w:r w:rsidR="00E007C1">
          <w:rPr>
            <w:noProof/>
            <w:webHidden/>
          </w:rPr>
          <w:t>190</w:t>
        </w:r>
        <w:r w:rsidR="009A2260">
          <w:rPr>
            <w:noProof/>
            <w:webHidden/>
          </w:rPr>
          <w:fldChar w:fldCharType="end"/>
        </w:r>
      </w:hyperlink>
    </w:p>
    <w:p w14:paraId="7E00D132" w14:textId="0AA4BD5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7" w:history="1">
        <w:r w:rsidR="009A2260" w:rsidRPr="000F2745">
          <w:rPr>
            <w:rStyle w:val="Hyperlink"/>
            <w:rFonts w:ascii="Arial" w:hAnsi="Arial" w:cs="Arial"/>
            <w:noProof/>
          </w:rPr>
          <w:t>10.16.5.7.17 daucmfrterr-WriteErrorToFlash-LLR-017</w:t>
        </w:r>
        <w:r w:rsidR="009A2260">
          <w:rPr>
            <w:noProof/>
            <w:webHidden/>
          </w:rPr>
          <w:tab/>
        </w:r>
        <w:r w:rsidR="009A2260">
          <w:rPr>
            <w:noProof/>
            <w:webHidden/>
          </w:rPr>
          <w:fldChar w:fldCharType="begin"/>
        </w:r>
        <w:r w:rsidR="009A2260">
          <w:rPr>
            <w:noProof/>
            <w:webHidden/>
          </w:rPr>
          <w:instrText xml:space="preserve"> PAGEREF _Toc158906297 \h </w:instrText>
        </w:r>
        <w:r w:rsidR="009A2260">
          <w:rPr>
            <w:noProof/>
            <w:webHidden/>
          </w:rPr>
        </w:r>
        <w:r w:rsidR="009A2260">
          <w:rPr>
            <w:noProof/>
            <w:webHidden/>
          </w:rPr>
          <w:fldChar w:fldCharType="separate"/>
        </w:r>
        <w:r w:rsidR="00E007C1">
          <w:rPr>
            <w:noProof/>
            <w:webHidden/>
          </w:rPr>
          <w:t>190</w:t>
        </w:r>
        <w:r w:rsidR="009A2260">
          <w:rPr>
            <w:noProof/>
            <w:webHidden/>
          </w:rPr>
          <w:fldChar w:fldCharType="end"/>
        </w:r>
      </w:hyperlink>
    </w:p>
    <w:p w14:paraId="00666261" w14:textId="20E8F1F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8" w:history="1">
        <w:r w:rsidR="009A2260" w:rsidRPr="000F2745">
          <w:rPr>
            <w:rStyle w:val="Hyperlink"/>
            <w:rFonts w:ascii="Arial" w:hAnsi="Arial" w:cs="Arial"/>
            <w:noProof/>
          </w:rPr>
          <w:t>10.16.5.7.18 daucmfrterr-WriteErrorToFlash-LLR-018</w:t>
        </w:r>
        <w:r w:rsidR="009A2260">
          <w:rPr>
            <w:noProof/>
            <w:webHidden/>
          </w:rPr>
          <w:tab/>
        </w:r>
        <w:r w:rsidR="009A2260">
          <w:rPr>
            <w:noProof/>
            <w:webHidden/>
          </w:rPr>
          <w:fldChar w:fldCharType="begin"/>
        </w:r>
        <w:r w:rsidR="009A2260">
          <w:rPr>
            <w:noProof/>
            <w:webHidden/>
          </w:rPr>
          <w:instrText xml:space="preserve"> PAGEREF _Toc158906298 \h </w:instrText>
        </w:r>
        <w:r w:rsidR="009A2260">
          <w:rPr>
            <w:noProof/>
            <w:webHidden/>
          </w:rPr>
        </w:r>
        <w:r w:rsidR="009A2260">
          <w:rPr>
            <w:noProof/>
            <w:webHidden/>
          </w:rPr>
          <w:fldChar w:fldCharType="separate"/>
        </w:r>
        <w:r w:rsidR="00E007C1">
          <w:rPr>
            <w:noProof/>
            <w:webHidden/>
          </w:rPr>
          <w:t>190</w:t>
        </w:r>
        <w:r w:rsidR="009A2260">
          <w:rPr>
            <w:noProof/>
            <w:webHidden/>
          </w:rPr>
          <w:fldChar w:fldCharType="end"/>
        </w:r>
      </w:hyperlink>
    </w:p>
    <w:p w14:paraId="72D8D669" w14:textId="62FCA3F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299" w:history="1">
        <w:r w:rsidR="009A2260" w:rsidRPr="000F2745">
          <w:rPr>
            <w:rStyle w:val="Hyperlink"/>
            <w:rFonts w:ascii="Arial" w:hAnsi="Arial" w:cs="Arial"/>
            <w:noProof/>
          </w:rPr>
          <w:t>10.16.5.7.19 daucmfrterr-WriteErrorToFlash-LLR-019</w:t>
        </w:r>
        <w:r w:rsidR="009A2260">
          <w:rPr>
            <w:noProof/>
            <w:webHidden/>
          </w:rPr>
          <w:tab/>
        </w:r>
        <w:r w:rsidR="009A2260">
          <w:rPr>
            <w:noProof/>
            <w:webHidden/>
          </w:rPr>
          <w:fldChar w:fldCharType="begin"/>
        </w:r>
        <w:r w:rsidR="009A2260">
          <w:rPr>
            <w:noProof/>
            <w:webHidden/>
          </w:rPr>
          <w:instrText xml:space="preserve"> PAGEREF _Toc158906299 \h </w:instrText>
        </w:r>
        <w:r w:rsidR="009A2260">
          <w:rPr>
            <w:noProof/>
            <w:webHidden/>
          </w:rPr>
        </w:r>
        <w:r w:rsidR="009A2260">
          <w:rPr>
            <w:noProof/>
            <w:webHidden/>
          </w:rPr>
          <w:fldChar w:fldCharType="separate"/>
        </w:r>
        <w:r w:rsidR="00E007C1">
          <w:rPr>
            <w:noProof/>
            <w:webHidden/>
          </w:rPr>
          <w:t>190</w:t>
        </w:r>
        <w:r w:rsidR="009A2260">
          <w:rPr>
            <w:noProof/>
            <w:webHidden/>
          </w:rPr>
          <w:fldChar w:fldCharType="end"/>
        </w:r>
      </w:hyperlink>
    </w:p>
    <w:p w14:paraId="03A67CAD" w14:textId="6B20A09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0" w:history="1">
        <w:r w:rsidR="009A2260" w:rsidRPr="000F2745">
          <w:rPr>
            <w:rStyle w:val="Hyperlink"/>
            <w:rFonts w:ascii="Arial" w:hAnsi="Arial" w:cs="Arial"/>
            <w:noProof/>
          </w:rPr>
          <w:t>10.16.5.7.20 daucmfrterr-WriteErrorToFlash-LLR-020</w:t>
        </w:r>
        <w:r w:rsidR="009A2260">
          <w:rPr>
            <w:noProof/>
            <w:webHidden/>
          </w:rPr>
          <w:tab/>
        </w:r>
        <w:r w:rsidR="009A2260">
          <w:rPr>
            <w:noProof/>
            <w:webHidden/>
          </w:rPr>
          <w:fldChar w:fldCharType="begin"/>
        </w:r>
        <w:r w:rsidR="009A2260">
          <w:rPr>
            <w:noProof/>
            <w:webHidden/>
          </w:rPr>
          <w:instrText xml:space="preserve"> PAGEREF _Toc158906300 \h </w:instrText>
        </w:r>
        <w:r w:rsidR="009A2260">
          <w:rPr>
            <w:noProof/>
            <w:webHidden/>
          </w:rPr>
        </w:r>
        <w:r w:rsidR="009A2260">
          <w:rPr>
            <w:noProof/>
            <w:webHidden/>
          </w:rPr>
          <w:fldChar w:fldCharType="separate"/>
        </w:r>
        <w:r w:rsidR="00E007C1">
          <w:rPr>
            <w:noProof/>
            <w:webHidden/>
          </w:rPr>
          <w:t>190</w:t>
        </w:r>
        <w:r w:rsidR="009A2260">
          <w:rPr>
            <w:noProof/>
            <w:webHidden/>
          </w:rPr>
          <w:fldChar w:fldCharType="end"/>
        </w:r>
      </w:hyperlink>
    </w:p>
    <w:p w14:paraId="2509A462" w14:textId="559297F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1" w:history="1">
        <w:r w:rsidR="009A2260" w:rsidRPr="000F2745">
          <w:rPr>
            <w:rStyle w:val="Hyperlink"/>
            <w:noProof/>
          </w:rPr>
          <w:t>10.16.6 EraseErrSection</w:t>
        </w:r>
        <w:r w:rsidR="009A2260">
          <w:rPr>
            <w:noProof/>
            <w:webHidden/>
          </w:rPr>
          <w:tab/>
        </w:r>
        <w:r w:rsidR="009A2260">
          <w:rPr>
            <w:noProof/>
            <w:webHidden/>
          </w:rPr>
          <w:fldChar w:fldCharType="begin"/>
        </w:r>
        <w:r w:rsidR="009A2260">
          <w:rPr>
            <w:noProof/>
            <w:webHidden/>
          </w:rPr>
          <w:instrText xml:space="preserve"> PAGEREF _Toc158906301 \h </w:instrText>
        </w:r>
        <w:r w:rsidR="009A2260">
          <w:rPr>
            <w:noProof/>
            <w:webHidden/>
          </w:rPr>
        </w:r>
        <w:r w:rsidR="009A2260">
          <w:rPr>
            <w:noProof/>
            <w:webHidden/>
          </w:rPr>
          <w:fldChar w:fldCharType="separate"/>
        </w:r>
        <w:r w:rsidR="00E007C1">
          <w:rPr>
            <w:noProof/>
            <w:webHidden/>
          </w:rPr>
          <w:t>190</w:t>
        </w:r>
        <w:r w:rsidR="009A2260">
          <w:rPr>
            <w:noProof/>
            <w:webHidden/>
          </w:rPr>
          <w:fldChar w:fldCharType="end"/>
        </w:r>
      </w:hyperlink>
    </w:p>
    <w:p w14:paraId="7DF40B87" w14:textId="629F05A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2" w:history="1">
        <w:r w:rsidR="009A2260" w:rsidRPr="000F2745">
          <w:rPr>
            <w:rStyle w:val="Hyperlink"/>
            <w:rFonts w:ascii="Arial" w:hAnsi="Arial" w:cs="Arial"/>
            <w:noProof/>
          </w:rPr>
          <w:t>10.16.6.1 Brief Description</w:t>
        </w:r>
        <w:r w:rsidR="009A2260">
          <w:rPr>
            <w:noProof/>
            <w:webHidden/>
          </w:rPr>
          <w:tab/>
        </w:r>
        <w:r w:rsidR="009A2260">
          <w:rPr>
            <w:noProof/>
            <w:webHidden/>
          </w:rPr>
          <w:fldChar w:fldCharType="begin"/>
        </w:r>
        <w:r w:rsidR="009A2260">
          <w:rPr>
            <w:noProof/>
            <w:webHidden/>
          </w:rPr>
          <w:instrText xml:space="preserve"> PAGEREF _Toc158906302 \h </w:instrText>
        </w:r>
        <w:r w:rsidR="009A2260">
          <w:rPr>
            <w:noProof/>
            <w:webHidden/>
          </w:rPr>
        </w:r>
        <w:r w:rsidR="009A2260">
          <w:rPr>
            <w:noProof/>
            <w:webHidden/>
          </w:rPr>
          <w:fldChar w:fldCharType="separate"/>
        </w:r>
        <w:r w:rsidR="00E007C1">
          <w:rPr>
            <w:noProof/>
            <w:webHidden/>
          </w:rPr>
          <w:t>191</w:t>
        </w:r>
        <w:r w:rsidR="009A2260">
          <w:rPr>
            <w:noProof/>
            <w:webHidden/>
          </w:rPr>
          <w:fldChar w:fldCharType="end"/>
        </w:r>
      </w:hyperlink>
    </w:p>
    <w:p w14:paraId="166B48A2" w14:textId="32595F0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3" w:history="1">
        <w:r w:rsidR="009A2260" w:rsidRPr="000F2745">
          <w:rPr>
            <w:rStyle w:val="Hyperlink"/>
            <w:rFonts w:ascii="Arial" w:hAnsi="Arial" w:cs="Arial"/>
            <w:noProof/>
          </w:rPr>
          <w:t>10.16.6.2 List of HLRs allocated</w:t>
        </w:r>
        <w:r w:rsidR="009A2260">
          <w:rPr>
            <w:noProof/>
            <w:webHidden/>
          </w:rPr>
          <w:tab/>
        </w:r>
        <w:r w:rsidR="009A2260">
          <w:rPr>
            <w:noProof/>
            <w:webHidden/>
          </w:rPr>
          <w:fldChar w:fldCharType="begin"/>
        </w:r>
        <w:r w:rsidR="009A2260">
          <w:rPr>
            <w:noProof/>
            <w:webHidden/>
          </w:rPr>
          <w:instrText xml:space="preserve"> PAGEREF _Toc158906303 \h </w:instrText>
        </w:r>
        <w:r w:rsidR="009A2260">
          <w:rPr>
            <w:noProof/>
            <w:webHidden/>
          </w:rPr>
        </w:r>
        <w:r w:rsidR="009A2260">
          <w:rPr>
            <w:noProof/>
            <w:webHidden/>
          </w:rPr>
          <w:fldChar w:fldCharType="separate"/>
        </w:r>
        <w:r w:rsidR="00E007C1">
          <w:rPr>
            <w:noProof/>
            <w:webHidden/>
          </w:rPr>
          <w:t>191</w:t>
        </w:r>
        <w:r w:rsidR="009A2260">
          <w:rPr>
            <w:noProof/>
            <w:webHidden/>
          </w:rPr>
          <w:fldChar w:fldCharType="end"/>
        </w:r>
      </w:hyperlink>
    </w:p>
    <w:p w14:paraId="2CCE3BCE" w14:textId="747DE3C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4" w:history="1">
        <w:r w:rsidR="009A2260" w:rsidRPr="000F2745">
          <w:rPr>
            <w:rStyle w:val="Hyperlink"/>
            <w:rFonts w:ascii="Arial" w:hAnsi="Arial" w:cs="Arial"/>
            <w:noProof/>
          </w:rPr>
          <w:t>10.16.6.3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_Toc158906304 \h </w:instrText>
        </w:r>
        <w:r w:rsidR="009A2260">
          <w:rPr>
            <w:noProof/>
            <w:webHidden/>
          </w:rPr>
        </w:r>
        <w:r w:rsidR="009A2260">
          <w:rPr>
            <w:noProof/>
            <w:webHidden/>
          </w:rPr>
          <w:fldChar w:fldCharType="separate"/>
        </w:r>
        <w:r w:rsidR="00E007C1">
          <w:rPr>
            <w:noProof/>
            <w:webHidden/>
          </w:rPr>
          <w:t>191</w:t>
        </w:r>
        <w:r w:rsidR="009A2260">
          <w:rPr>
            <w:noProof/>
            <w:webHidden/>
          </w:rPr>
          <w:fldChar w:fldCharType="end"/>
        </w:r>
      </w:hyperlink>
    </w:p>
    <w:p w14:paraId="7ED91637" w14:textId="04BC0B8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5" w:history="1">
        <w:r w:rsidR="009A2260" w:rsidRPr="000F2745">
          <w:rPr>
            <w:rStyle w:val="Hyperlink"/>
            <w:rFonts w:ascii="Arial" w:hAnsi="Arial" w:cs="Arial"/>
            <w:noProof/>
          </w:rPr>
          <w:t>10.16.6.4 Parameter list (Input/Output)</w:t>
        </w:r>
        <w:r w:rsidR="009A2260">
          <w:rPr>
            <w:noProof/>
            <w:webHidden/>
          </w:rPr>
          <w:tab/>
        </w:r>
        <w:r w:rsidR="009A2260">
          <w:rPr>
            <w:noProof/>
            <w:webHidden/>
          </w:rPr>
          <w:fldChar w:fldCharType="begin"/>
        </w:r>
        <w:r w:rsidR="009A2260">
          <w:rPr>
            <w:noProof/>
            <w:webHidden/>
          </w:rPr>
          <w:instrText xml:space="preserve"> PAGEREF _Toc158906305 \h </w:instrText>
        </w:r>
        <w:r w:rsidR="009A2260">
          <w:rPr>
            <w:noProof/>
            <w:webHidden/>
          </w:rPr>
        </w:r>
        <w:r w:rsidR="009A2260">
          <w:rPr>
            <w:noProof/>
            <w:webHidden/>
          </w:rPr>
          <w:fldChar w:fldCharType="separate"/>
        </w:r>
        <w:r w:rsidR="00E007C1">
          <w:rPr>
            <w:noProof/>
            <w:webHidden/>
          </w:rPr>
          <w:t>191</w:t>
        </w:r>
        <w:r w:rsidR="009A2260">
          <w:rPr>
            <w:noProof/>
            <w:webHidden/>
          </w:rPr>
          <w:fldChar w:fldCharType="end"/>
        </w:r>
      </w:hyperlink>
    </w:p>
    <w:p w14:paraId="693627A6" w14:textId="40FFF9E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6" w:history="1">
        <w:r w:rsidR="009A2260" w:rsidRPr="000F2745">
          <w:rPr>
            <w:rStyle w:val="Hyperlink"/>
            <w:rFonts w:ascii="Arial" w:hAnsi="Arial" w:cs="Arial"/>
            <w:noProof/>
          </w:rPr>
          <w:t>10.16.6.5 Return Value</w:t>
        </w:r>
        <w:r w:rsidR="009A2260">
          <w:rPr>
            <w:noProof/>
            <w:webHidden/>
          </w:rPr>
          <w:tab/>
        </w:r>
        <w:r w:rsidR="009A2260">
          <w:rPr>
            <w:noProof/>
            <w:webHidden/>
          </w:rPr>
          <w:fldChar w:fldCharType="begin"/>
        </w:r>
        <w:r w:rsidR="009A2260">
          <w:rPr>
            <w:noProof/>
            <w:webHidden/>
          </w:rPr>
          <w:instrText xml:space="preserve"> PAGEREF _Toc158906306 \h </w:instrText>
        </w:r>
        <w:r w:rsidR="009A2260">
          <w:rPr>
            <w:noProof/>
            <w:webHidden/>
          </w:rPr>
        </w:r>
        <w:r w:rsidR="009A2260">
          <w:rPr>
            <w:noProof/>
            <w:webHidden/>
          </w:rPr>
          <w:fldChar w:fldCharType="separate"/>
        </w:r>
        <w:r w:rsidR="00E007C1">
          <w:rPr>
            <w:noProof/>
            <w:webHidden/>
          </w:rPr>
          <w:t>191</w:t>
        </w:r>
        <w:r w:rsidR="009A2260">
          <w:rPr>
            <w:noProof/>
            <w:webHidden/>
          </w:rPr>
          <w:fldChar w:fldCharType="end"/>
        </w:r>
      </w:hyperlink>
    </w:p>
    <w:p w14:paraId="5D9C0C41" w14:textId="5B41D42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7" w:history="1">
        <w:r w:rsidR="009A2260" w:rsidRPr="000F2745">
          <w:rPr>
            <w:rStyle w:val="Hyperlink"/>
            <w:rFonts w:ascii="Arial" w:hAnsi="Arial" w:cs="Arial"/>
            <w:noProof/>
          </w:rPr>
          <w:t>10.16.6.6 Other CSUs called by this CSU</w:t>
        </w:r>
        <w:r w:rsidR="009A2260">
          <w:rPr>
            <w:noProof/>
            <w:webHidden/>
          </w:rPr>
          <w:tab/>
        </w:r>
        <w:r w:rsidR="009A2260">
          <w:rPr>
            <w:noProof/>
            <w:webHidden/>
          </w:rPr>
          <w:fldChar w:fldCharType="begin"/>
        </w:r>
        <w:r w:rsidR="009A2260">
          <w:rPr>
            <w:noProof/>
            <w:webHidden/>
          </w:rPr>
          <w:instrText xml:space="preserve"> PAGEREF _Toc158906307 \h </w:instrText>
        </w:r>
        <w:r w:rsidR="009A2260">
          <w:rPr>
            <w:noProof/>
            <w:webHidden/>
          </w:rPr>
        </w:r>
        <w:r w:rsidR="009A2260">
          <w:rPr>
            <w:noProof/>
            <w:webHidden/>
          </w:rPr>
          <w:fldChar w:fldCharType="separate"/>
        </w:r>
        <w:r w:rsidR="00E007C1">
          <w:rPr>
            <w:noProof/>
            <w:webHidden/>
          </w:rPr>
          <w:t>191</w:t>
        </w:r>
        <w:r w:rsidR="009A2260">
          <w:rPr>
            <w:noProof/>
            <w:webHidden/>
          </w:rPr>
          <w:fldChar w:fldCharType="end"/>
        </w:r>
      </w:hyperlink>
    </w:p>
    <w:p w14:paraId="468F0A9B" w14:textId="30A304B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8" w:history="1">
        <w:r w:rsidR="009A2260" w:rsidRPr="000F2745">
          <w:rPr>
            <w:rStyle w:val="Hyperlink"/>
            <w:rFonts w:ascii="Arial" w:hAnsi="Arial" w:cs="Arial"/>
            <w:noProof/>
          </w:rPr>
          <w:t>10.16.6.7 Description of list of LLRs allocated</w:t>
        </w:r>
        <w:r w:rsidR="009A2260">
          <w:rPr>
            <w:noProof/>
            <w:webHidden/>
          </w:rPr>
          <w:tab/>
        </w:r>
        <w:r w:rsidR="009A2260">
          <w:rPr>
            <w:noProof/>
            <w:webHidden/>
          </w:rPr>
          <w:fldChar w:fldCharType="begin"/>
        </w:r>
        <w:r w:rsidR="009A2260">
          <w:rPr>
            <w:noProof/>
            <w:webHidden/>
          </w:rPr>
          <w:instrText xml:space="preserve"> PAGEREF _Toc158906308 \h </w:instrText>
        </w:r>
        <w:r w:rsidR="009A2260">
          <w:rPr>
            <w:noProof/>
            <w:webHidden/>
          </w:rPr>
        </w:r>
        <w:r w:rsidR="009A2260">
          <w:rPr>
            <w:noProof/>
            <w:webHidden/>
          </w:rPr>
          <w:fldChar w:fldCharType="separate"/>
        </w:r>
        <w:r w:rsidR="00E007C1">
          <w:rPr>
            <w:noProof/>
            <w:webHidden/>
          </w:rPr>
          <w:t>191</w:t>
        </w:r>
        <w:r w:rsidR="009A2260">
          <w:rPr>
            <w:noProof/>
            <w:webHidden/>
          </w:rPr>
          <w:fldChar w:fldCharType="end"/>
        </w:r>
      </w:hyperlink>
    </w:p>
    <w:p w14:paraId="7896B2D9" w14:textId="61F7D77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09" w:history="1">
        <w:r w:rsidR="009A2260" w:rsidRPr="000F2745">
          <w:rPr>
            <w:rStyle w:val="Hyperlink"/>
            <w:rFonts w:ascii="Arial" w:hAnsi="Arial" w:cs="Arial"/>
            <w:noProof/>
          </w:rPr>
          <w:t>10.16.6.7.1 daucmfrterr-EraseErrSection-LLR-001</w:t>
        </w:r>
        <w:r w:rsidR="009A2260">
          <w:rPr>
            <w:noProof/>
            <w:webHidden/>
          </w:rPr>
          <w:tab/>
        </w:r>
        <w:r w:rsidR="009A2260">
          <w:rPr>
            <w:noProof/>
            <w:webHidden/>
          </w:rPr>
          <w:fldChar w:fldCharType="begin"/>
        </w:r>
        <w:r w:rsidR="009A2260">
          <w:rPr>
            <w:noProof/>
            <w:webHidden/>
          </w:rPr>
          <w:instrText xml:space="preserve"> PAGEREF _Toc158906309 \h </w:instrText>
        </w:r>
        <w:r w:rsidR="009A2260">
          <w:rPr>
            <w:noProof/>
            <w:webHidden/>
          </w:rPr>
        </w:r>
        <w:r w:rsidR="009A2260">
          <w:rPr>
            <w:noProof/>
            <w:webHidden/>
          </w:rPr>
          <w:fldChar w:fldCharType="separate"/>
        </w:r>
        <w:r w:rsidR="00E007C1">
          <w:rPr>
            <w:noProof/>
            <w:webHidden/>
          </w:rPr>
          <w:t>191</w:t>
        </w:r>
        <w:r w:rsidR="009A2260">
          <w:rPr>
            <w:noProof/>
            <w:webHidden/>
          </w:rPr>
          <w:fldChar w:fldCharType="end"/>
        </w:r>
      </w:hyperlink>
    </w:p>
    <w:p w14:paraId="4858272B" w14:textId="6E015DF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0" w:history="1">
        <w:r w:rsidR="009A2260" w:rsidRPr="000F2745">
          <w:rPr>
            <w:rStyle w:val="Hyperlink"/>
            <w:rFonts w:ascii="Arial" w:hAnsi="Arial" w:cs="Arial"/>
            <w:noProof/>
          </w:rPr>
          <w:t>10.16.6.7.2 daucmfrterr-EraseErrSection-LLR-002</w:t>
        </w:r>
        <w:r w:rsidR="009A2260">
          <w:rPr>
            <w:noProof/>
            <w:webHidden/>
          </w:rPr>
          <w:tab/>
        </w:r>
        <w:r w:rsidR="009A2260">
          <w:rPr>
            <w:noProof/>
            <w:webHidden/>
          </w:rPr>
          <w:fldChar w:fldCharType="begin"/>
        </w:r>
        <w:r w:rsidR="009A2260">
          <w:rPr>
            <w:noProof/>
            <w:webHidden/>
          </w:rPr>
          <w:instrText xml:space="preserve"> PAGEREF _Toc158906310 \h </w:instrText>
        </w:r>
        <w:r w:rsidR="009A2260">
          <w:rPr>
            <w:noProof/>
            <w:webHidden/>
          </w:rPr>
        </w:r>
        <w:r w:rsidR="009A2260">
          <w:rPr>
            <w:noProof/>
            <w:webHidden/>
          </w:rPr>
          <w:fldChar w:fldCharType="separate"/>
        </w:r>
        <w:r w:rsidR="00E007C1">
          <w:rPr>
            <w:noProof/>
            <w:webHidden/>
          </w:rPr>
          <w:t>192</w:t>
        </w:r>
        <w:r w:rsidR="009A2260">
          <w:rPr>
            <w:noProof/>
            <w:webHidden/>
          </w:rPr>
          <w:fldChar w:fldCharType="end"/>
        </w:r>
      </w:hyperlink>
    </w:p>
    <w:p w14:paraId="78E36BAB" w14:textId="3FCD60A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1" w:history="1">
        <w:r w:rsidR="009A2260" w:rsidRPr="000F2745">
          <w:rPr>
            <w:rStyle w:val="Hyperlink"/>
            <w:rFonts w:ascii="Arial" w:hAnsi="Arial" w:cs="Arial"/>
            <w:noProof/>
          </w:rPr>
          <w:t>10.16.6.7.3 daucmfrterr-EraseErrSection-LLR-003</w:t>
        </w:r>
        <w:r w:rsidR="009A2260">
          <w:rPr>
            <w:noProof/>
            <w:webHidden/>
          </w:rPr>
          <w:tab/>
        </w:r>
        <w:r w:rsidR="009A2260">
          <w:rPr>
            <w:noProof/>
            <w:webHidden/>
          </w:rPr>
          <w:fldChar w:fldCharType="begin"/>
        </w:r>
        <w:r w:rsidR="009A2260">
          <w:rPr>
            <w:noProof/>
            <w:webHidden/>
          </w:rPr>
          <w:instrText xml:space="preserve"> PAGEREF _Toc158906311 \h </w:instrText>
        </w:r>
        <w:r w:rsidR="009A2260">
          <w:rPr>
            <w:noProof/>
            <w:webHidden/>
          </w:rPr>
        </w:r>
        <w:r w:rsidR="009A2260">
          <w:rPr>
            <w:noProof/>
            <w:webHidden/>
          </w:rPr>
          <w:fldChar w:fldCharType="separate"/>
        </w:r>
        <w:r w:rsidR="00E007C1">
          <w:rPr>
            <w:noProof/>
            <w:webHidden/>
          </w:rPr>
          <w:t>192</w:t>
        </w:r>
        <w:r w:rsidR="009A2260">
          <w:rPr>
            <w:noProof/>
            <w:webHidden/>
          </w:rPr>
          <w:fldChar w:fldCharType="end"/>
        </w:r>
      </w:hyperlink>
    </w:p>
    <w:p w14:paraId="47A67129" w14:textId="688EFA1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2" w:history="1">
        <w:r w:rsidR="009A2260" w:rsidRPr="000F2745">
          <w:rPr>
            <w:rStyle w:val="Hyperlink"/>
            <w:rFonts w:ascii="Arial" w:hAnsi="Arial" w:cs="Arial"/>
            <w:noProof/>
          </w:rPr>
          <w:t>10.16.6.7.4 daucmfrterr-EraseErrSection-LLR-004</w:t>
        </w:r>
        <w:r w:rsidR="009A2260">
          <w:rPr>
            <w:noProof/>
            <w:webHidden/>
          </w:rPr>
          <w:tab/>
        </w:r>
        <w:r w:rsidR="009A2260">
          <w:rPr>
            <w:noProof/>
            <w:webHidden/>
          </w:rPr>
          <w:fldChar w:fldCharType="begin"/>
        </w:r>
        <w:r w:rsidR="009A2260">
          <w:rPr>
            <w:noProof/>
            <w:webHidden/>
          </w:rPr>
          <w:instrText xml:space="preserve"> PAGEREF _Toc158906312 \h </w:instrText>
        </w:r>
        <w:r w:rsidR="009A2260">
          <w:rPr>
            <w:noProof/>
            <w:webHidden/>
          </w:rPr>
        </w:r>
        <w:r w:rsidR="009A2260">
          <w:rPr>
            <w:noProof/>
            <w:webHidden/>
          </w:rPr>
          <w:fldChar w:fldCharType="separate"/>
        </w:r>
        <w:r w:rsidR="00E007C1">
          <w:rPr>
            <w:noProof/>
            <w:webHidden/>
          </w:rPr>
          <w:t>192</w:t>
        </w:r>
        <w:r w:rsidR="009A2260">
          <w:rPr>
            <w:noProof/>
            <w:webHidden/>
          </w:rPr>
          <w:fldChar w:fldCharType="end"/>
        </w:r>
      </w:hyperlink>
    </w:p>
    <w:p w14:paraId="57501D6A" w14:textId="1FCA851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3" w:history="1">
        <w:r w:rsidR="009A2260" w:rsidRPr="000F2745">
          <w:rPr>
            <w:rStyle w:val="Hyperlink"/>
            <w:rFonts w:ascii="Arial" w:hAnsi="Arial" w:cs="Arial"/>
            <w:noProof/>
          </w:rPr>
          <w:t>10.16.6.7.5 daucmfrterr-EraseErrSection-LLR-005</w:t>
        </w:r>
        <w:r w:rsidR="009A2260">
          <w:rPr>
            <w:noProof/>
            <w:webHidden/>
          </w:rPr>
          <w:tab/>
        </w:r>
        <w:r w:rsidR="009A2260">
          <w:rPr>
            <w:noProof/>
            <w:webHidden/>
          </w:rPr>
          <w:fldChar w:fldCharType="begin"/>
        </w:r>
        <w:r w:rsidR="009A2260">
          <w:rPr>
            <w:noProof/>
            <w:webHidden/>
          </w:rPr>
          <w:instrText xml:space="preserve"> PAGEREF _Toc158906313 \h </w:instrText>
        </w:r>
        <w:r w:rsidR="009A2260">
          <w:rPr>
            <w:noProof/>
            <w:webHidden/>
          </w:rPr>
        </w:r>
        <w:r w:rsidR="009A2260">
          <w:rPr>
            <w:noProof/>
            <w:webHidden/>
          </w:rPr>
          <w:fldChar w:fldCharType="separate"/>
        </w:r>
        <w:r w:rsidR="00E007C1">
          <w:rPr>
            <w:noProof/>
            <w:webHidden/>
          </w:rPr>
          <w:t>192</w:t>
        </w:r>
        <w:r w:rsidR="009A2260">
          <w:rPr>
            <w:noProof/>
            <w:webHidden/>
          </w:rPr>
          <w:fldChar w:fldCharType="end"/>
        </w:r>
      </w:hyperlink>
    </w:p>
    <w:p w14:paraId="37855E73" w14:textId="0D3C9E3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4" w:history="1">
        <w:r w:rsidR="009A2260" w:rsidRPr="000F2745">
          <w:rPr>
            <w:rStyle w:val="Hyperlink"/>
            <w:noProof/>
          </w:rPr>
          <w:t>10.16.7 ProgramWord</w:t>
        </w:r>
        <w:r w:rsidR="009A2260">
          <w:rPr>
            <w:noProof/>
            <w:webHidden/>
          </w:rPr>
          <w:tab/>
        </w:r>
        <w:r w:rsidR="009A2260">
          <w:rPr>
            <w:noProof/>
            <w:webHidden/>
          </w:rPr>
          <w:fldChar w:fldCharType="begin"/>
        </w:r>
        <w:r w:rsidR="009A2260">
          <w:rPr>
            <w:noProof/>
            <w:webHidden/>
          </w:rPr>
          <w:instrText xml:space="preserve"> PAGEREF _Toc158906314 \h </w:instrText>
        </w:r>
        <w:r w:rsidR="009A2260">
          <w:rPr>
            <w:noProof/>
            <w:webHidden/>
          </w:rPr>
        </w:r>
        <w:r w:rsidR="009A2260">
          <w:rPr>
            <w:noProof/>
            <w:webHidden/>
          </w:rPr>
          <w:fldChar w:fldCharType="separate"/>
        </w:r>
        <w:r w:rsidR="00E007C1">
          <w:rPr>
            <w:noProof/>
            <w:webHidden/>
          </w:rPr>
          <w:t>192</w:t>
        </w:r>
        <w:r w:rsidR="009A2260">
          <w:rPr>
            <w:noProof/>
            <w:webHidden/>
          </w:rPr>
          <w:fldChar w:fldCharType="end"/>
        </w:r>
      </w:hyperlink>
    </w:p>
    <w:p w14:paraId="12852DAF" w14:textId="14EED2F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5" w:history="1">
        <w:r w:rsidR="009A2260" w:rsidRPr="000F2745">
          <w:rPr>
            <w:rStyle w:val="Hyperlink"/>
            <w:rFonts w:ascii="Arial" w:hAnsi="Arial" w:cs="Arial"/>
            <w:noProof/>
          </w:rPr>
          <w:t>10.16.7.1 Brief Description</w:t>
        </w:r>
        <w:r w:rsidR="009A2260">
          <w:rPr>
            <w:noProof/>
            <w:webHidden/>
          </w:rPr>
          <w:tab/>
        </w:r>
        <w:r w:rsidR="009A2260">
          <w:rPr>
            <w:noProof/>
            <w:webHidden/>
          </w:rPr>
          <w:fldChar w:fldCharType="begin"/>
        </w:r>
        <w:r w:rsidR="009A2260">
          <w:rPr>
            <w:noProof/>
            <w:webHidden/>
          </w:rPr>
          <w:instrText xml:space="preserve"> PAGEREF _Toc158906315 \h </w:instrText>
        </w:r>
        <w:r w:rsidR="009A2260">
          <w:rPr>
            <w:noProof/>
            <w:webHidden/>
          </w:rPr>
        </w:r>
        <w:r w:rsidR="009A2260">
          <w:rPr>
            <w:noProof/>
            <w:webHidden/>
          </w:rPr>
          <w:fldChar w:fldCharType="separate"/>
        </w:r>
        <w:r w:rsidR="00E007C1">
          <w:rPr>
            <w:noProof/>
            <w:webHidden/>
          </w:rPr>
          <w:t>193</w:t>
        </w:r>
        <w:r w:rsidR="009A2260">
          <w:rPr>
            <w:noProof/>
            <w:webHidden/>
          </w:rPr>
          <w:fldChar w:fldCharType="end"/>
        </w:r>
      </w:hyperlink>
    </w:p>
    <w:p w14:paraId="1A364621" w14:textId="63C8AC5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6" w:history="1">
        <w:r w:rsidR="009A2260" w:rsidRPr="000F2745">
          <w:rPr>
            <w:rStyle w:val="Hyperlink"/>
            <w:rFonts w:ascii="Arial" w:hAnsi="Arial" w:cs="Arial"/>
            <w:noProof/>
          </w:rPr>
          <w:t>10.16.7.2 List of HLRs allocated</w:t>
        </w:r>
        <w:r w:rsidR="009A2260">
          <w:rPr>
            <w:noProof/>
            <w:webHidden/>
          </w:rPr>
          <w:tab/>
        </w:r>
        <w:r w:rsidR="009A2260">
          <w:rPr>
            <w:noProof/>
            <w:webHidden/>
          </w:rPr>
          <w:fldChar w:fldCharType="begin"/>
        </w:r>
        <w:r w:rsidR="009A2260">
          <w:rPr>
            <w:noProof/>
            <w:webHidden/>
          </w:rPr>
          <w:instrText xml:space="preserve"> PAGEREF _Toc158906316 \h </w:instrText>
        </w:r>
        <w:r w:rsidR="009A2260">
          <w:rPr>
            <w:noProof/>
            <w:webHidden/>
          </w:rPr>
        </w:r>
        <w:r w:rsidR="009A2260">
          <w:rPr>
            <w:noProof/>
            <w:webHidden/>
          </w:rPr>
          <w:fldChar w:fldCharType="separate"/>
        </w:r>
        <w:r w:rsidR="00E007C1">
          <w:rPr>
            <w:noProof/>
            <w:webHidden/>
          </w:rPr>
          <w:t>193</w:t>
        </w:r>
        <w:r w:rsidR="009A2260">
          <w:rPr>
            <w:noProof/>
            <w:webHidden/>
          </w:rPr>
          <w:fldChar w:fldCharType="end"/>
        </w:r>
      </w:hyperlink>
    </w:p>
    <w:p w14:paraId="2F2D1244" w14:textId="13AD49B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7" w:history="1">
        <w:r w:rsidR="009A2260" w:rsidRPr="000F2745">
          <w:rPr>
            <w:rStyle w:val="Hyperlink"/>
            <w:rFonts w:ascii="Arial" w:hAnsi="Arial" w:cs="Arial"/>
            <w:noProof/>
          </w:rPr>
          <w:t>10.16.7.3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_Toc158906317 \h </w:instrText>
        </w:r>
        <w:r w:rsidR="009A2260">
          <w:rPr>
            <w:noProof/>
            <w:webHidden/>
          </w:rPr>
        </w:r>
        <w:r w:rsidR="009A2260">
          <w:rPr>
            <w:noProof/>
            <w:webHidden/>
          </w:rPr>
          <w:fldChar w:fldCharType="separate"/>
        </w:r>
        <w:r w:rsidR="00E007C1">
          <w:rPr>
            <w:noProof/>
            <w:webHidden/>
          </w:rPr>
          <w:t>193</w:t>
        </w:r>
        <w:r w:rsidR="009A2260">
          <w:rPr>
            <w:noProof/>
            <w:webHidden/>
          </w:rPr>
          <w:fldChar w:fldCharType="end"/>
        </w:r>
      </w:hyperlink>
    </w:p>
    <w:p w14:paraId="6F228FF8" w14:textId="6324F0B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8" w:history="1">
        <w:r w:rsidR="009A2260" w:rsidRPr="000F2745">
          <w:rPr>
            <w:rStyle w:val="Hyperlink"/>
            <w:rFonts w:ascii="Arial" w:hAnsi="Arial" w:cs="Arial"/>
            <w:noProof/>
          </w:rPr>
          <w:t>10.16.7.4 Parameter list (Input/Output)</w:t>
        </w:r>
        <w:r w:rsidR="009A2260">
          <w:rPr>
            <w:noProof/>
            <w:webHidden/>
          </w:rPr>
          <w:tab/>
        </w:r>
        <w:r w:rsidR="009A2260">
          <w:rPr>
            <w:noProof/>
            <w:webHidden/>
          </w:rPr>
          <w:fldChar w:fldCharType="begin"/>
        </w:r>
        <w:r w:rsidR="009A2260">
          <w:rPr>
            <w:noProof/>
            <w:webHidden/>
          </w:rPr>
          <w:instrText xml:space="preserve"> PAGEREF _Toc158906318 \h </w:instrText>
        </w:r>
        <w:r w:rsidR="009A2260">
          <w:rPr>
            <w:noProof/>
            <w:webHidden/>
          </w:rPr>
        </w:r>
        <w:r w:rsidR="009A2260">
          <w:rPr>
            <w:noProof/>
            <w:webHidden/>
          </w:rPr>
          <w:fldChar w:fldCharType="separate"/>
        </w:r>
        <w:r w:rsidR="00E007C1">
          <w:rPr>
            <w:noProof/>
            <w:webHidden/>
          </w:rPr>
          <w:t>193</w:t>
        </w:r>
        <w:r w:rsidR="009A2260">
          <w:rPr>
            <w:noProof/>
            <w:webHidden/>
          </w:rPr>
          <w:fldChar w:fldCharType="end"/>
        </w:r>
      </w:hyperlink>
    </w:p>
    <w:p w14:paraId="1BFA120F" w14:textId="04EEF4C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19" w:history="1">
        <w:r w:rsidR="009A2260" w:rsidRPr="000F2745">
          <w:rPr>
            <w:rStyle w:val="Hyperlink"/>
            <w:rFonts w:ascii="Arial" w:hAnsi="Arial" w:cs="Arial"/>
            <w:noProof/>
          </w:rPr>
          <w:t>10.16.7.5 Return Value</w:t>
        </w:r>
        <w:r w:rsidR="009A2260">
          <w:rPr>
            <w:noProof/>
            <w:webHidden/>
          </w:rPr>
          <w:tab/>
        </w:r>
        <w:r w:rsidR="009A2260">
          <w:rPr>
            <w:noProof/>
            <w:webHidden/>
          </w:rPr>
          <w:fldChar w:fldCharType="begin"/>
        </w:r>
        <w:r w:rsidR="009A2260">
          <w:rPr>
            <w:noProof/>
            <w:webHidden/>
          </w:rPr>
          <w:instrText xml:space="preserve"> PAGEREF _Toc158906319 \h </w:instrText>
        </w:r>
        <w:r w:rsidR="009A2260">
          <w:rPr>
            <w:noProof/>
            <w:webHidden/>
          </w:rPr>
        </w:r>
        <w:r w:rsidR="009A2260">
          <w:rPr>
            <w:noProof/>
            <w:webHidden/>
          </w:rPr>
          <w:fldChar w:fldCharType="separate"/>
        </w:r>
        <w:r w:rsidR="00E007C1">
          <w:rPr>
            <w:noProof/>
            <w:webHidden/>
          </w:rPr>
          <w:t>193</w:t>
        </w:r>
        <w:r w:rsidR="009A2260">
          <w:rPr>
            <w:noProof/>
            <w:webHidden/>
          </w:rPr>
          <w:fldChar w:fldCharType="end"/>
        </w:r>
      </w:hyperlink>
    </w:p>
    <w:p w14:paraId="639391C1" w14:textId="0770CCD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20" w:history="1">
        <w:r w:rsidR="009A2260" w:rsidRPr="000F2745">
          <w:rPr>
            <w:rStyle w:val="Hyperlink"/>
            <w:rFonts w:ascii="Arial" w:hAnsi="Arial" w:cs="Arial"/>
            <w:noProof/>
          </w:rPr>
          <w:t>10.16.7.6 Other CSUs called by this CSU</w:t>
        </w:r>
        <w:r w:rsidR="009A2260">
          <w:rPr>
            <w:noProof/>
            <w:webHidden/>
          </w:rPr>
          <w:tab/>
        </w:r>
        <w:r w:rsidR="009A2260">
          <w:rPr>
            <w:noProof/>
            <w:webHidden/>
          </w:rPr>
          <w:fldChar w:fldCharType="begin"/>
        </w:r>
        <w:r w:rsidR="009A2260">
          <w:rPr>
            <w:noProof/>
            <w:webHidden/>
          </w:rPr>
          <w:instrText xml:space="preserve"> PAGEREF _Toc158906320 \h </w:instrText>
        </w:r>
        <w:r w:rsidR="009A2260">
          <w:rPr>
            <w:noProof/>
            <w:webHidden/>
          </w:rPr>
        </w:r>
        <w:r w:rsidR="009A2260">
          <w:rPr>
            <w:noProof/>
            <w:webHidden/>
          </w:rPr>
          <w:fldChar w:fldCharType="separate"/>
        </w:r>
        <w:r w:rsidR="00E007C1">
          <w:rPr>
            <w:noProof/>
            <w:webHidden/>
          </w:rPr>
          <w:t>193</w:t>
        </w:r>
        <w:r w:rsidR="009A2260">
          <w:rPr>
            <w:noProof/>
            <w:webHidden/>
          </w:rPr>
          <w:fldChar w:fldCharType="end"/>
        </w:r>
      </w:hyperlink>
    </w:p>
    <w:p w14:paraId="2F4B7DD1" w14:textId="16BF890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21" w:history="1">
        <w:r w:rsidR="009A2260" w:rsidRPr="000F2745">
          <w:rPr>
            <w:rStyle w:val="Hyperlink"/>
            <w:rFonts w:ascii="Arial" w:hAnsi="Arial" w:cs="Arial"/>
            <w:noProof/>
          </w:rPr>
          <w:t>10.16.7.7 Description of list of LLRs allocated</w:t>
        </w:r>
        <w:r w:rsidR="009A2260">
          <w:rPr>
            <w:noProof/>
            <w:webHidden/>
          </w:rPr>
          <w:tab/>
        </w:r>
        <w:r w:rsidR="009A2260">
          <w:rPr>
            <w:noProof/>
            <w:webHidden/>
          </w:rPr>
          <w:fldChar w:fldCharType="begin"/>
        </w:r>
        <w:r w:rsidR="009A2260">
          <w:rPr>
            <w:noProof/>
            <w:webHidden/>
          </w:rPr>
          <w:instrText xml:space="preserve"> PAGEREF _Toc158906321 \h </w:instrText>
        </w:r>
        <w:r w:rsidR="009A2260">
          <w:rPr>
            <w:noProof/>
            <w:webHidden/>
          </w:rPr>
        </w:r>
        <w:r w:rsidR="009A2260">
          <w:rPr>
            <w:noProof/>
            <w:webHidden/>
          </w:rPr>
          <w:fldChar w:fldCharType="separate"/>
        </w:r>
        <w:r w:rsidR="00E007C1">
          <w:rPr>
            <w:noProof/>
            <w:webHidden/>
          </w:rPr>
          <w:t>193</w:t>
        </w:r>
        <w:r w:rsidR="009A2260">
          <w:rPr>
            <w:noProof/>
            <w:webHidden/>
          </w:rPr>
          <w:fldChar w:fldCharType="end"/>
        </w:r>
      </w:hyperlink>
    </w:p>
    <w:p w14:paraId="7E26998F" w14:textId="6A635D9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22" w:history="1">
        <w:r w:rsidR="009A2260" w:rsidRPr="000F2745">
          <w:rPr>
            <w:rStyle w:val="Hyperlink"/>
            <w:rFonts w:ascii="Arial" w:hAnsi="Arial" w:cs="Arial"/>
            <w:noProof/>
          </w:rPr>
          <w:t>10.16.7.7.1 daucmfrterr-ProgramWord-LLR-001</w:t>
        </w:r>
        <w:r w:rsidR="009A2260">
          <w:rPr>
            <w:noProof/>
            <w:webHidden/>
          </w:rPr>
          <w:tab/>
        </w:r>
        <w:r w:rsidR="009A2260">
          <w:rPr>
            <w:noProof/>
            <w:webHidden/>
          </w:rPr>
          <w:fldChar w:fldCharType="begin"/>
        </w:r>
        <w:r w:rsidR="009A2260">
          <w:rPr>
            <w:noProof/>
            <w:webHidden/>
          </w:rPr>
          <w:instrText xml:space="preserve"> PAGEREF _Toc158906322 \h </w:instrText>
        </w:r>
        <w:r w:rsidR="009A2260">
          <w:rPr>
            <w:noProof/>
            <w:webHidden/>
          </w:rPr>
        </w:r>
        <w:r w:rsidR="009A2260">
          <w:rPr>
            <w:noProof/>
            <w:webHidden/>
          </w:rPr>
          <w:fldChar w:fldCharType="separate"/>
        </w:r>
        <w:r w:rsidR="00E007C1">
          <w:rPr>
            <w:noProof/>
            <w:webHidden/>
          </w:rPr>
          <w:t>193</w:t>
        </w:r>
        <w:r w:rsidR="009A2260">
          <w:rPr>
            <w:noProof/>
            <w:webHidden/>
          </w:rPr>
          <w:fldChar w:fldCharType="end"/>
        </w:r>
      </w:hyperlink>
    </w:p>
    <w:p w14:paraId="29DDEC9A" w14:textId="1A487BA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23" w:history="1">
        <w:r w:rsidR="009A2260" w:rsidRPr="000F2745">
          <w:rPr>
            <w:rStyle w:val="Hyperlink"/>
            <w:rFonts w:ascii="Arial" w:hAnsi="Arial" w:cs="Arial"/>
            <w:noProof/>
          </w:rPr>
          <w:t>10.16.7.7.2 daucmfrterr-ProgramWord-LLR-002</w:t>
        </w:r>
        <w:r w:rsidR="009A2260">
          <w:rPr>
            <w:noProof/>
            <w:webHidden/>
          </w:rPr>
          <w:tab/>
        </w:r>
        <w:r w:rsidR="009A2260">
          <w:rPr>
            <w:noProof/>
            <w:webHidden/>
          </w:rPr>
          <w:fldChar w:fldCharType="begin"/>
        </w:r>
        <w:r w:rsidR="009A2260">
          <w:rPr>
            <w:noProof/>
            <w:webHidden/>
          </w:rPr>
          <w:instrText xml:space="preserve"> PAGEREF _Toc158906323 \h </w:instrText>
        </w:r>
        <w:r w:rsidR="009A2260">
          <w:rPr>
            <w:noProof/>
            <w:webHidden/>
          </w:rPr>
        </w:r>
        <w:r w:rsidR="009A2260">
          <w:rPr>
            <w:noProof/>
            <w:webHidden/>
          </w:rPr>
          <w:fldChar w:fldCharType="separate"/>
        </w:r>
        <w:r w:rsidR="00E007C1">
          <w:rPr>
            <w:noProof/>
            <w:webHidden/>
          </w:rPr>
          <w:t>194</w:t>
        </w:r>
        <w:r w:rsidR="009A2260">
          <w:rPr>
            <w:noProof/>
            <w:webHidden/>
          </w:rPr>
          <w:fldChar w:fldCharType="end"/>
        </w:r>
      </w:hyperlink>
    </w:p>
    <w:p w14:paraId="41CA87EB" w14:textId="133C033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24" w:history="1">
        <w:r w:rsidR="009A2260" w:rsidRPr="000F2745">
          <w:rPr>
            <w:rStyle w:val="Hyperlink"/>
            <w:rFonts w:ascii="Arial" w:hAnsi="Arial" w:cs="Arial"/>
            <w:noProof/>
          </w:rPr>
          <w:t>10.16.7.7.3 daucmfrterr-ProgramWord-LLR-003</w:t>
        </w:r>
        <w:r w:rsidR="009A2260">
          <w:rPr>
            <w:noProof/>
            <w:webHidden/>
          </w:rPr>
          <w:tab/>
        </w:r>
        <w:r w:rsidR="009A2260">
          <w:rPr>
            <w:noProof/>
            <w:webHidden/>
          </w:rPr>
          <w:fldChar w:fldCharType="begin"/>
        </w:r>
        <w:r w:rsidR="009A2260">
          <w:rPr>
            <w:noProof/>
            <w:webHidden/>
          </w:rPr>
          <w:instrText xml:space="preserve"> PAGEREF _Toc158906324 \h </w:instrText>
        </w:r>
        <w:r w:rsidR="009A2260">
          <w:rPr>
            <w:noProof/>
            <w:webHidden/>
          </w:rPr>
        </w:r>
        <w:r w:rsidR="009A2260">
          <w:rPr>
            <w:noProof/>
            <w:webHidden/>
          </w:rPr>
          <w:fldChar w:fldCharType="separate"/>
        </w:r>
        <w:r w:rsidR="00E007C1">
          <w:rPr>
            <w:noProof/>
            <w:webHidden/>
          </w:rPr>
          <w:t>194</w:t>
        </w:r>
        <w:r w:rsidR="009A2260">
          <w:rPr>
            <w:noProof/>
            <w:webHidden/>
          </w:rPr>
          <w:fldChar w:fldCharType="end"/>
        </w:r>
      </w:hyperlink>
    </w:p>
    <w:p w14:paraId="11CD1026" w14:textId="27CBA14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25" w:history="1">
        <w:r w:rsidR="009A2260" w:rsidRPr="000F2745">
          <w:rPr>
            <w:rStyle w:val="Hyperlink"/>
            <w:rFonts w:ascii="Arial" w:hAnsi="Arial" w:cs="Arial"/>
            <w:noProof/>
          </w:rPr>
          <w:t>10.16.7.7.4 daucmfrterr-ProgramWord-LLR-004</w:t>
        </w:r>
        <w:r w:rsidR="009A2260">
          <w:rPr>
            <w:noProof/>
            <w:webHidden/>
          </w:rPr>
          <w:tab/>
        </w:r>
        <w:r w:rsidR="009A2260">
          <w:rPr>
            <w:noProof/>
            <w:webHidden/>
          </w:rPr>
          <w:fldChar w:fldCharType="begin"/>
        </w:r>
        <w:r w:rsidR="009A2260">
          <w:rPr>
            <w:noProof/>
            <w:webHidden/>
          </w:rPr>
          <w:instrText xml:space="preserve"> PAGEREF _Toc158906325 \h </w:instrText>
        </w:r>
        <w:r w:rsidR="009A2260">
          <w:rPr>
            <w:noProof/>
            <w:webHidden/>
          </w:rPr>
        </w:r>
        <w:r w:rsidR="009A2260">
          <w:rPr>
            <w:noProof/>
            <w:webHidden/>
          </w:rPr>
          <w:fldChar w:fldCharType="separate"/>
        </w:r>
        <w:r w:rsidR="00E007C1">
          <w:rPr>
            <w:noProof/>
            <w:webHidden/>
          </w:rPr>
          <w:t>194</w:t>
        </w:r>
        <w:r w:rsidR="009A2260">
          <w:rPr>
            <w:noProof/>
            <w:webHidden/>
          </w:rPr>
          <w:fldChar w:fldCharType="end"/>
        </w:r>
      </w:hyperlink>
    </w:p>
    <w:p w14:paraId="02F14A1D" w14:textId="48D3E4F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26" w:history="1">
        <w:r w:rsidR="009A2260" w:rsidRPr="000F2745">
          <w:rPr>
            <w:rStyle w:val="Hyperlink"/>
            <w:rFonts w:ascii="Arial" w:hAnsi="Arial" w:cs="Arial"/>
            <w:noProof/>
          </w:rPr>
          <w:t>10.16.7.7.5 daucmfrterr-ProgramWord-LLR-005</w:t>
        </w:r>
        <w:r w:rsidR="009A2260">
          <w:rPr>
            <w:noProof/>
            <w:webHidden/>
          </w:rPr>
          <w:tab/>
        </w:r>
        <w:r w:rsidR="009A2260">
          <w:rPr>
            <w:noProof/>
            <w:webHidden/>
          </w:rPr>
          <w:fldChar w:fldCharType="begin"/>
        </w:r>
        <w:r w:rsidR="009A2260">
          <w:rPr>
            <w:noProof/>
            <w:webHidden/>
          </w:rPr>
          <w:instrText xml:space="preserve"> PAGEREF _Toc158906326 \h </w:instrText>
        </w:r>
        <w:r w:rsidR="009A2260">
          <w:rPr>
            <w:noProof/>
            <w:webHidden/>
          </w:rPr>
        </w:r>
        <w:r w:rsidR="009A2260">
          <w:rPr>
            <w:noProof/>
            <w:webHidden/>
          </w:rPr>
          <w:fldChar w:fldCharType="separate"/>
        </w:r>
        <w:r w:rsidR="00E007C1">
          <w:rPr>
            <w:noProof/>
            <w:webHidden/>
          </w:rPr>
          <w:t>194</w:t>
        </w:r>
        <w:r w:rsidR="009A2260">
          <w:rPr>
            <w:noProof/>
            <w:webHidden/>
          </w:rPr>
          <w:fldChar w:fldCharType="end"/>
        </w:r>
      </w:hyperlink>
    </w:p>
    <w:p w14:paraId="7DB4F8DF" w14:textId="0A08374D"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327" w:history="1">
        <w:r w:rsidR="009A2260" w:rsidRPr="000F2745">
          <w:rPr>
            <w:rStyle w:val="Hyperlink"/>
            <w:noProof/>
          </w:rPr>
          <w:t>10.17 daucmftbase</w:t>
        </w:r>
        <w:r w:rsidR="009A2260">
          <w:rPr>
            <w:noProof/>
            <w:webHidden/>
          </w:rPr>
          <w:tab/>
        </w:r>
        <w:r w:rsidR="009A2260">
          <w:rPr>
            <w:noProof/>
            <w:webHidden/>
          </w:rPr>
          <w:fldChar w:fldCharType="begin"/>
        </w:r>
        <w:r w:rsidR="009A2260">
          <w:rPr>
            <w:noProof/>
            <w:webHidden/>
          </w:rPr>
          <w:instrText xml:space="preserve"> PAGEREF _Toc158906327 \h </w:instrText>
        </w:r>
        <w:r w:rsidR="009A2260">
          <w:rPr>
            <w:noProof/>
            <w:webHidden/>
          </w:rPr>
        </w:r>
        <w:r w:rsidR="009A2260">
          <w:rPr>
            <w:noProof/>
            <w:webHidden/>
          </w:rPr>
          <w:fldChar w:fldCharType="separate"/>
        </w:r>
        <w:r w:rsidR="00E007C1">
          <w:rPr>
            <w:noProof/>
            <w:webHidden/>
          </w:rPr>
          <w:t>194</w:t>
        </w:r>
        <w:r w:rsidR="009A2260">
          <w:rPr>
            <w:noProof/>
            <w:webHidden/>
          </w:rPr>
          <w:fldChar w:fldCharType="end"/>
        </w:r>
      </w:hyperlink>
    </w:p>
    <w:p w14:paraId="22BC8804" w14:textId="06618172"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28" w:history="1">
        <w:r w:rsidR="009A2260" w:rsidRPr="000F2745">
          <w:rPr>
            <w:rStyle w:val="Hyperlink"/>
            <w:noProof/>
          </w:rPr>
          <w:t>10.17.1 TbaseTaskSignaling</w:t>
        </w:r>
        <w:r w:rsidR="009A2260">
          <w:rPr>
            <w:noProof/>
            <w:webHidden/>
          </w:rPr>
          <w:tab/>
        </w:r>
        <w:r w:rsidR="009A2260">
          <w:rPr>
            <w:noProof/>
            <w:webHidden/>
          </w:rPr>
          <w:fldChar w:fldCharType="begin"/>
        </w:r>
        <w:r w:rsidR="009A2260">
          <w:rPr>
            <w:noProof/>
            <w:webHidden/>
          </w:rPr>
          <w:instrText xml:space="preserve"> PAGEREF _Toc158906328 \h </w:instrText>
        </w:r>
        <w:r w:rsidR="009A2260">
          <w:rPr>
            <w:noProof/>
            <w:webHidden/>
          </w:rPr>
        </w:r>
        <w:r w:rsidR="009A2260">
          <w:rPr>
            <w:noProof/>
            <w:webHidden/>
          </w:rPr>
          <w:fldChar w:fldCharType="separate"/>
        </w:r>
        <w:r w:rsidR="00E007C1">
          <w:rPr>
            <w:noProof/>
            <w:webHidden/>
          </w:rPr>
          <w:t>194</w:t>
        </w:r>
        <w:r w:rsidR="009A2260">
          <w:rPr>
            <w:noProof/>
            <w:webHidden/>
          </w:rPr>
          <w:fldChar w:fldCharType="end"/>
        </w:r>
      </w:hyperlink>
    </w:p>
    <w:p w14:paraId="35BAB561" w14:textId="1C87C40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29" w:history="1">
        <w:r w:rsidR="009A2260" w:rsidRPr="000F2745">
          <w:rPr>
            <w:rStyle w:val="Hyperlink"/>
            <w:rFonts w:ascii="Arial" w:hAnsi="Arial" w:cs="Arial"/>
            <w:noProof/>
          </w:rPr>
          <w:t>10.17.1.1 Brief Description</w:t>
        </w:r>
        <w:r w:rsidR="009A2260">
          <w:rPr>
            <w:noProof/>
            <w:webHidden/>
          </w:rPr>
          <w:tab/>
        </w:r>
        <w:r w:rsidR="009A2260">
          <w:rPr>
            <w:noProof/>
            <w:webHidden/>
          </w:rPr>
          <w:fldChar w:fldCharType="begin"/>
        </w:r>
        <w:r w:rsidR="009A2260">
          <w:rPr>
            <w:noProof/>
            <w:webHidden/>
          </w:rPr>
          <w:instrText xml:space="preserve"> PAGEREF _Toc158906329 \h </w:instrText>
        </w:r>
        <w:r w:rsidR="009A2260">
          <w:rPr>
            <w:noProof/>
            <w:webHidden/>
          </w:rPr>
        </w:r>
        <w:r w:rsidR="009A2260">
          <w:rPr>
            <w:noProof/>
            <w:webHidden/>
          </w:rPr>
          <w:fldChar w:fldCharType="separate"/>
        </w:r>
        <w:r w:rsidR="00E007C1">
          <w:rPr>
            <w:noProof/>
            <w:webHidden/>
          </w:rPr>
          <w:t>195</w:t>
        </w:r>
        <w:r w:rsidR="009A2260">
          <w:rPr>
            <w:noProof/>
            <w:webHidden/>
          </w:rPr>
          <w:fldChar w:fldCharType="end"/>
        </w:r>
      </w:hyperlink>
    </w:p>
    <w:p w14:paraId="56CD1F5B" w14:textId="394315C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0" w:history="1">
        <w:r w:rsidR="009A2260" w:rsidRPr="000F2745">
          <w:rPr>
            <w:rStyle w:val="Hyperlink"/>
            <w:rFonts w:ascii="Arial" w:hAnsi="Arial" w:cs="Arial"/>
            <w:noProof/>
          </w:rPr>
          <w:t>10.17.1.2 List of HLRs allocated</w:t>
        </w:r>
        <w:r w:rsidR="009A2260">
          <w:rPr>
            <w:noProof/>
            <w:webHidden/>
          </w:rPr>
          <w:tab/>
        </w:r>
        <w:r w:rsidR="009A2260">
          <w:rPr>
            <w:noProof/>
            <w:webHidden/>
          </w:rPr>
          <w:fldChar w:fldCharType="begin"/>
        </w:r>
        <w:r w:rsidR="009A2260">
          <w:rPr>
            <w:noProof/>
            <w:webHidden/>
          </w:rPr>
          <w:instrText xml:space="preserve"> PAGEREF _Toc158906330 \h </w:instrText>
        </w:r>
        <w:r w:rsidR="009A2260">
          <w:rPr>
            <w:noProof/>
            <w:webHidden/>
          </w:rPr>
        </w:r>
        <w:r w:rsidR="009A2260">
          <w:rPr>
            <w:noProof/>
            <w:webHidden/>
          </w:rPr>
          <w:fldChar w:fldCharType="separate"/>
        </w:r>
        <w:r w:rsidR="00E007C1">
          <w:rPr>
            <w:noProof/>
            <w:webHidden/>
          </w:rPr>
          <w:t>195</w:t>
        </w:r>
        <w:r w:rsidR="009A2260">
          <w:rPr>
            <w:noProof/>
            <w:webHidden/>
          </w:rPr>
          <w:fldChar w:fldCharType="end"/>
        </w:r>
      </w:hyperlink>
    </w:p>
    <w:p w14:paraId="1638CD16" w14:textId="6E427F5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1" w:history="1">
        <w:r w:rsidR="009A2260" w:rsidRPr="000F2745">
          <w:rPr>
            <w:rStyle w:val="Hyperlink"/>
            <w:rFonts w:ascii="Arial" w:hAnsi="Arial" w:cs="Arial"/>
            <w:noProof/>
          </w:rPr>
          <w:t>10.17.1.3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_Toc158906331 \h </w:instrText>
        </w:r>
        <w:r w:rsidR="009A2260">
          <w:rPr>
            <w:noProof/>
            <w:webHidden/>
          </w:rPr>
        </w:r>
        <w:r w:rsidR="009A2260">
          <w:rPr>
            <w:noProof/>
            <w:webHidden/>
          </w:rPr>
          <w:fldChar w:fldCharType="separate"/>
        </w:r>
        <w:r w:rsidR="00E007C1">
          <w:rPr>
            <w:noProof/>
            <w:webHidden/>
          </w:rPr>
          <w:t>195</w:t>
        </w:r>
        <w:r w:rsidR="009A2260">
          <w:rPr>
            <w:noProof/>
            <w:webHidden/>
          </w:rPr>
          <w:fldChar w:fldCharType="end"/>
        </w:r>
      </w:hyperlink>
    </w:p>
    <w:p w14:paraId="1C209578" w14:textId="56E29C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2" w:history="1">
        <w:r w:rsidR="009A2260" w:rsidRPr="000F2745">
          <w:rPr>
            <w:rStyle w:val="Hyperlink"/>
            <w:rFonts w:ascii="Arial" w:hAnsi="Arial" w:cs="Arial"/>
            <w:noProof/>
          </w:rPr>
          <w:t>10.17.1.4 Parameter list (Input/Output)</w:t>
        </w:r>
        <w:r w:rsidR="009A2260">
          <w:rPr>
            <w:noProof/>
            <w:webHidden/>
          </w:rPr>
          <w:tab/>
        </w:r>
        <w:r w:rsidR="009A2260">
          <w:rPr>
            <w:noProof/>
            <w:webHidden/>
          </w:rPr>
          <w:fldChar w:fldCharType="begin"/>
        </w:r>
        <w:r w:rsidR="009A2260">
          <w:rPr>
            <w:noProof/>
            <w:webHidden/>
          </w:rPr>
          <w:instrText xml:space="preserve"> PAGEREF _Toc158906332 \h </w:instrText>
        </w:r>
        <w:r w:rsidR="009A2260">
          <w:rPr>
            <w:noProof/>
            <w:webHidden/>
          </w:rPr>
        </w:r>
        <w:r w:rsidR="009A2260">
          <w:rPr>
            <w:noProof/>
            <w:webHidden/>
          </w:rPr>
          <w:fldChar w:fldCharType="separate"/>
        </w:r>
        <w:r w:rsidR="00E007C1">
          <w:rPr>
            <w:noProof/>
            <w:webHidden/>
          </w:rPr>
          <w:t>195</w:t>
        </w:r>
        <w:r w:rsidR="009A2260">
          <w:rPr>
            <w:noProof/>
            <w:webHidden/>
          </w:rPr>
          <w:fldChar w:fldCharType="end"/>
        </w:r>
      </w:hyperlink>
    </w:p>
    <w:p w14:paraId="2912D338" w14:textId="7E0F242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3" w:history="1">
        <w:r w:rsidR="009A2260" w:rsidRPr="000F2745">
          <w:rPr>
            <w:rStyle w:val="Hyperlink"/>
            <w:rFonts w:ascii="Arial" w:hAnsi="Arial" w:cs="Arial"/>
            <w:noProof/>
          </w:rPr>
          <w:t>10.17.1.5 Return Value</w:t>
        </w:r>
        <w:r w:rsidR="009A2260">
          <w:rPr>
            <w:noProof/>
            <w:webHidden/>
          </w:rPr>
          <w:tab/>
        </w:r>
        <w:r w:rsidR="009A2260">
          <w:rPr>
            <w:noProof/>
            <w:webHidden/>
          </w:rPr>
          <w:fldChar w:fldCharType="begin"/>
        </w:r>
        <w:r w:rsidR="009A2260">
          <w:rPr>
            <w:noProof/>
            <w:webHidden/>
          </w:rPr>
          <w:instrText xml:space="preserve"> PAGEREF _Toc158906333 \h </w:instrText>
        </w:r>
        <w:r w:rsidR="009A2260">
          <w:rPr>
            <w:noProof/>
            <w:webHidden/>
          </w:rPr>
        </w:r>
        <w:r w:rsidR="009A2260">
          <w:rPr>
            <w:noProof/>
            <w:webHidden/>
          </w:rPr>
          <w:fldChar w:fldCharType="separate"/>
        </w:r>
        <w:r w:rsidR="00E007C1">
          <w:rPr>
            <w:noProof/>
            <w:webHidden/>
          </w:rPr>
          <w:t>195</w:t>
        </w:r>
        <w:r w:rsidR="009A2260">
          <w:rPr>
            <w:noProof/>
            <w:webHidden/>
          </w:rPr>
          <w:fldChar w:fldCharType="end"/>
        </w:r>
      </w:hyperlink>
    </w:p>
    <w:p w14:paraId="523DCEC7" w14:textId="595F8B7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4" w:history="1">
        <w:r w:rsidR="009A2260" w:rsidRPr="000F2745">
          <w:rPr>
            <w:rStyle w:val="Hyperlink"/>
            <w:rFonts w:ascii="Arial" w:hAnsi="Arial" w:cs="Arial"/>
            <w:noProof/>
          </w:rPr>
          <w:t>10.17.1.6 Other CSUs called by this CSU</w:t>
        </w:r>
        <w:r w:rsidR="009A2260">
          <w:rPr>
            <w:noProof/>
            <w:webHidden/>
          </w:rPr>
          <w:tab/>
        </w:r>
        <w:r w:rsidR="009A2260">
          <w:rPr>
            <w:noProof/>
            <w:webHidden/>
          </w:rPr>
          <w:fldChar w:fldCharType="begin"/>
        </w:r>
        <w:r w:rsidR="009A2260">
          <w:rPr>
            <w:noProof/>
            <w:webHidden/>
          </w:rPr>
          <w:instrText xml:space="preserve"> PAGEREF _Toc158906334 \h </w:instrText>
        </w:r>
        <w:r w:rsidR="009A2260">
          <w:rPr>
            <w:noProof/>
            <w:webHidden/>
          </w:rPr>
        </w:r>
        <w:r w:rsidR="009A2260">
          <w:rPr>
            <w:noProof/>
            <w:webHidden/>
          </w:rPr>
          <w:fldChar w:fldCharType="separate"/>
        </w:r>
        <w:r w:rsidR="00E007C1">
          <w:rPr>
            <w:noProof/>
            <w:webHidden/>
          </w:rPr>
          <w:t>195</w:t>
        </w:r>
        <w:r w:rsidR="009A2260">
          <w:rPr>
            <w:noProof/>
            <w:webHidden/>
          </w:rPr>
          <w:fldChar w:fldCharType="end"/>
        </w:r>
      </w:hyperlink>
    </w:p>
    <w:p w14:paraId="2832946B" w14:textId="729DA2F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5" w:history="1">
        <w:r w:rsidR="009A2260" w:rsidRPr="000F2745">
          <w:rPr>
            <w:rStyle w:val="Hyperlink"/>
            <w:rFonts w:ascii="Arial" w:hAnsi="Arial" w:cs="Arial"/>
            <w:noProof/>
          </w:rPr>
          <w:t>10.17.1.7 Description of list of LLRs allocated</w:t>
        </w:r>
        <w:r w:rsidR="009A2260">
          <w:rPr>
            <w:noProof/>
            <w:webHidden/>
          </w:rPr>
          <w:tab/>
        </w:r>
        <w:r w:rsidR="009A2260">
          <w:rPr>
            <w:noProof/>
            <w:webHidden/>
          </w:rPr>
          <w:fldChar w:fldCharType="begin"/>
        </w:r>
        <w:r w:rsidR="009A2260">
          <w:rPr>
            <w:noProof/>
            <w:webHidden/>
          </w:rPr>
          <w:instrText xml:space="preserve"> PAGEREF _Toc158906335 \h </w:instrText>
        </w:r>
        <w:r w:rsidR="009A2260">
          <w:rPr>
            <w:noProof/>
            <w:webHidden/>
          </w:rPr>
        </w:r>
        <w:r w:rsidR="009A2260">
          <w:rPr>
            <w:noProof/>
            <w:webHidden/>
          </w:rPr>
          <w:fldChar w:fldCharType="separate"/>
        </w:r>
        <w:r w:rsidR="00E007C1">
          <w:rPr>
            <w:noProof/>
            <w:webHidden/>
          </w:rPr>
          <w:t>195</w:t>
        </w:r>
        <w:r w:rsidR="009A2260">
          <w:rPr>
            <w:noProof/>
            <w:webHidden/>
          </w:rPr>
          <w:fldChar w:fldCharType="end"/>
        </w:r>
      </w:hyperlink>
    </w:p>
    <w:p w14:paraId="37748478" w14:textId="4299F88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6" w:history="1">
        <w:r w:rsidR="009A2260" w:rsidRPr="000F2745">
          <w:rPr>
            <w:rStyle w:val="Hyperlink"/>
            <w:rFonts w:ascii="Arial" w:hAnsi="Arial" w:cs="Arial"/>
            <w:noProof/>
          </w:rPr>
          <w:t>10.17.1.7.1 daucmftbase-TbaseTaskSignaling-LLR-001</w:t>
        </w:r>
        <w:r w:rsidR="009A2260">
          <w:rPr>
            <w:noProof/>
            <w:webHidden/>
          </w:rPr>
          <w:tab/>
        </w:r>
        <w:r w:rsidR="009A2260">
          <w:rPr>
            <w:noProof/>
            <w:webHidden/>
          </w:rPr>
          <w:fldChar w:fldCharType="begin"/>
        </w:r>
        <w:r w:rsidR="009A2260">
          <w:rPr>
            <w:noProof/>
            <w:webHidden/>
          </w:rPr>
          <w:instrText xml:space="preserve"> PAGEREF _Toc158906336 \h </w:instrText>
        </w:r>
        <w:r w:rsidR="009A2260">
          <w:rPr>
            <w:noProof/>
            <w:webHidden/>
          </w:rPr>
        </w:r>
        <w:r w:rsidR="009A2260">
          <w:rPr>
            <w:noProof/>
            <w:webHidden/>
          </w:rPr>
          <w:fldChar w:fldCharType="separate"/>
        </w:r>
        <w:r w:rsidR="00E007C1">
          <w:rPr>
            <w:noProof/>
            <w:webHidden/>
          </w:rPr>
          <w:t>196</w:t>
        </w:r>
        <w:r w:rsidR="009A2260">
          <w:rPr>
            <w:noProof/>
            <w:webHidden/>
          </w:rPr>
          <w:fldChar w:fldCharType="end"/>
        </w:r>
      </w:hyperlink>
    </w:p>
    <w:p w14:paraId="0C0AC0E5" w14:textId="66676CB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7" w:history="1">
        <w:r w:rsidR="009A2260" w:rsidRPr="000F2745">
          <w:rPr>
            <w:rStyle w:val="Hyperlink"/>
            <w:rFonts w:ascii="Arial" w:hAnsi="Arial" w:cs="Arial"/>
            <w:noProof/>
          </w:rPr>
          <w:t>10.17.1.7.2 daucmftbase-TbaseTaskSignaling-LLR-002</w:t>
        </w:r>
        <w:r w:rsidR="009A2260">
          <w:rPr>
            <w:noProof/>
            <w:webHidden/>
          </w:rPr>
          <w:tab/>
        </w:r>
        <w:r w:rsidR="009A2260">
          <w:rPr>
            <w:noProof/>
            <w:webHidden/>
          </w:rPr>
          <w:fldChar w:fldCharType="begin"/>
        </w:r>
        <w:r w:rsidR="009A2260">
          <w:rPr>
            <w:noProof/>
            <w:webHidden/>
          </w:rPr>
          <w:instrText xml:space="preserve"> PAGEREF _Toc158906337 \h </w:instrText>
        </w:r>
        <w:r w:rsidR="009A2260">
          <w:rPr>
            <w:noProof/>
            <w:webHidden/>
          </w:rPr>
        </w:r>
        <w:r w:rsidR="009A2260">
          <w:rPr>
            <w:noProof/>
            <w:webHidden/>
          </w:rPr>
          <w:fldChar w:fldCharType="separate"/>
        </w:r>
        <w:r w:rsidR="00E007C1">
          <w:rPr>
            <w:noProof/>
            <w:webHidden/>
          </w:rPr>
          <w:t>196</w:t>
        </w:r>
        <w:r w:rsidR="009A2260">
          <w:rPr>
            <w:noProof/>
            <w:webHidden/>
          </w:rPr>
          <w:fldChar w:fldCharType="end"/>
        </w:r>
      </w:hyperlink>
    </w:p>
    <w:p w14:paraId="1396C7BE" w14:textId="4EFEF10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8" w:history="1">
        <w:r w:rsidR="009A2260" w:rsidRPr="000F2745">
          <w:rPr>
            <w:rStyle w:val="Hyperlink"/>
            <w:rFonts w:ascii="Arial" w:hAnsi="Arial" w:cs="Arial"/>
            <w:noProof/>
          </w:rPr>
          <w:t>10.17.1.7.3 daucmftbase-TbaseTaskSignaling-LLR-003</w:t>
        </w:r>
        <w:r w:rsidR="009A2260">
          <w:rPr>
            <w:noProof/>
            <w:webHidden/>
          </w:rPr>
          <w:tab/>
        </w:r>
        <w:r w:rsidR="009A2260">
          <w:rPr>
            <w:noProof/>
            <w:webHidden/>
          </w:rPr>
          <w:fldChar w:fldCharType="begin"/>
        </w:r>
        <w:r w:rsidR="009A2260">
          <w:rPr>
            <w:noProof/>
            <w:webHidden/>
          </w:rPr>
          <w:instrText xml:space="preserve"> PAGEREF _Toc158906338 \h </w:instrText>
        </w:r>
        <w:r w:rsidR="009A2260">
          <w:rPr>
            <w:noProof/>
            <w:webHidden/>
          </w:rPr>
        </w:r>
        <w:r w:rsidR="009A2260">
          <w:rPr>
            <w:noProof/>
            <w:webHidden/>
          </w:rPr>
          <w:fldChar w:fldCharType="separate"/>
        </w:r>
        <w:r w:rsidR="00E007C1">
          <w:rPr>
            <w:noProof/>
            <w:webHidden/>
          </w:rPr>
          <w:t>196</w:t>
        </w:r>
        <w:r w:rsidR="009A2260">
          <w:rPr>
            <w:noProof/>
            <w:webHidden/>
          </w:rPr>
          <w:fldChar w:fldCharType="end"/>
        </w:r>
      </w:hyperlink>
    </w:p>
    <w:p w14:paraId="1A79807E" w14:textId="2A11927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39" w:history="1">
        <w:r w:rsidR="009A2260" w:rsidRPr="000F2745">
          <w:rPr>
            <w:rStyle w:val="Hyperlink"/>
            <w:rFonts w:ascii="Arial" w:hAnsi="Arial" w:cs="Arial"/>
            <w:noProof/>
          </w:rPr>
          <w:t>10.17.1.7.4 daucmftbase-TbaseTaskSignaling-LLR-004</w:t>
        </w:r>
        <w:r w:rsidR="009A2260">
          <w:rPr>
            <w:noProof/>
            <w:webHidden/>
          </w:rPr>
          <w:tab/>
        </w:r>
        <w:r w:rsidR="009A2260">
          <w:rPr>
            <w:noProof/>
            <w:webHidden/>
          </w:rPr>
          <w:fldChar w:fldCharType="begin"/>
        </w:r>
        <w:r w:rsidR="009A2260">
          <w:rPr>
            <w:noProof/>
            <w:webHidden/>
          </w:rPr>
          <w:instrText xml:space="preserve"> PAGEREF _Toc158906339 \h </w:instrText>
        </w:r>
        <w:r w:rsidR="009A2260">
          <w:rPr>
            <w:noProof/>
            <w:webHidden/>
          </w:rPr>
        </w:r>
        <w:r w:rsidR="009A2260">
          <w:rPr>
            <w:noProof/>
            <w:webHidden/>
          </w:rPr>
          <w:fldChar w:fldCharType="separate"/>
        </w:r>
        <w:r w:rsidR="00E007C1">
          <w:rPr>
            <w:noProof/>
            <w:webHidden/>
          </w:rPr>
          <w:t>196</w:t>
        </w:r>
        <w:r w:rsidR="009A2260">
          <w:rPr>
            <w:noProof/>
            <w:webHidden/>
          </w:rPr>
          <w:fldChar w:fldCharType="end"/>
        </w:r>
      </w:hyperlink>
    </w:p>
    <w:p w14:paraId="42432BA7" w14:textId="722F146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0" w:history="1">
        <w:r w:rsidR="009A2260" w:rsidRPr="000F2745">
          <w:rPr>
            <w:rStyle w:val="Hyperlink"/>
            <w:rFonts w:ascii="Arial" w:hAnsi="Arial" w:cs="Arial"/>
            <w:noProof/>
          </w:rPr>
          <w:t>10.17.1.7.5 daucmftbase-TbaseTaskSignaling-LLR-005</w:t>
        </w:r>
        <w:r w:rsidR="009A2260">
          <w:rPr>
            <w:noProof/>
            <w:webHidden/>
          </w:rPr>
          <w:tab/>
        </w:r>
        <w:r w:rsidR="009A2260">
          <w:rPr>
            <w:noProof/>
            <w:webHidden/>
          </w:rPr>
          <w:fldChar w:fldCharType="begin"/>
        </w:r>
        <w:r w:rsidR="009A2260">
          <w:rPr>
            <w:noProof/>
            <w:webHidden/>
          </w:rPr>
          <w:instrText xml:space="preserve"> PAGEREF _Toc158906340 \h </w:instrText>
        </w:r>
        <w:r w:rsidR="009A2260">
          <w:rPr>
            <w:noProof/>
            <w:webHidden/>
          </w:rPr>
        </w:r>
        <w:r w:rsidR="009A2260">
          <w:rPr>
            <w:noProof/>
            <w:webHidden/>
          </w:rPr>
          <w:fldChar w:fldCharType="separate"/>
        </w:r>
        <w:r w:rsidR="00E007C1">
          <w:rPr>
            <w:noProof/>
            <w:webHidden/>
          </w:rPr>
          <w:t>196</w:t>
        </w:r>
        <w:r w:rsidR="009A2260">
          <w:rPr>
            <w:noProof/>
            <w:webHidden/>
          </w:rPr>
          <w:fldChar w:fldCharType="end"/>
        </w:r>
      </w:hyperlink>
    </w:p>
    <w:p w14:paraId="25EE8341" w14:textId="1E83606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1" w:history="1">
        <w:r w:rsidR="009A2260" w:rsidRPr="000F2745">
          <w:rPr>
            <w:rStyle w:val="Hyperlink"/>
            <w:noProof/>
          </w:rPr>
          <w:t>10.17.2 TbaseIntrHandler</w:t>
        </w:r>
        <w:r w:rsidR="009A2260">
          <w:rPr>
            <w:noProof/>
            <w:webHidden/>
          </w:rPr>
          <w:tab/>
        </w:r>
        <w:r w:rsidR="009A2260">
          <w:rPr>
            <w:noProof/>
            <w:webHidden/>
          </w:rPr>
          <w:fldChar w:fldCharType="begin"/>
        </w:r>
        <w:r w:rsidR="009A2260">
          <w:rPr>
            <w:noProof/>
            <w:webHidden/>
          </w:rPr>
          <w:instrText xml:space="preserve"> PAGEREF _Toc158906341 \h </w:instrText>
        </w:r>
        <w:r w:rsidR="009A2260">
          <w:rPr>
            <w:noProof/>
            <w:webHidden/>
          </w:rPr>
        </w:r>
        <w:r w:rsidR="009A2260">
          <w:rPr>
            <w:noProof/>
            <w:webHidden/>
          </w:rPr>
          <w:fldChar w:fldCharType="separate"/>
        </w:r>
        <w:r w:rsidR="00E007C1">
          <w:rPr>
            <w:noProof/>
            <w:webHidden/>
          </w:rPr>
          <w:t>196</w:t>
        </w:r>
        <w:r w:rsidR="009A2260">
          <w:rPr>
            <w:noProof/>
            <w:webHidden/>
          </w:rPr>
          <w:fldChar w:fldCharType="end"/>
        </w:r>
      </w:hyperlink>
    </w:p>
    <w:p w14:paraId="4A2E296F" w14:textId="3642E84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2" w:history="1">
        <w:r w:rsidR="009A2260" w:rsidRPr="000F2745">
          <w:rPr>
            <w:rStyle w:val="Hyperlink"/>
            <w:rFonts w:ascii="Arial" w:hAnsi="Arial" w:cs="Arial"/>
            <w:noProof/>
          </w:rPr>
          <w:t>10.17.2.1 Brief Description</w:t>
        </w:r>
        <w:r w:rsidR="009A2260">
          <w:rPr>
            <w:noProof/>
            <w:webHidden/>
          </w:rPr>
          <w:tab/>
        </w:r>
        <w:r w:rsidR="009A2260">
          <w:rPr>
            <w:noProof/>
            <w:webHidden/>
          </w:rPr>
          <w:fldChar w:fldCharType="begin"/>
        </w:r>
        <w:r w:rsidR="009A2260">
          <w:rPr>
            <w:noProof/>
            <w:webHidden/>
          </w:rPr>
          <w:instrText xml:space="preserve"> PAGEREF _Toc158906342 \h </w:instrText>
        </w:r>
        <w:r w:rsidR="009A2260">
          <w:rPr>
            <w:noProof/>
            <w:webHidden/>
          </w:rPr>
        </w:r>
        <w:r w:rsidR="009A2260">
          <w:rPr>
            <w:noProof/>
            <w:webHidden/>
          </w:rPr>
          <w:fldChar w:fldCharType="separate"/>
        </w:r>
        <w:r w:rsidR="00E007C1">
          <w:rPr>
            <w:noProof/>
            <w:webHidden/>
          </w:rPr>
          <w:t>196</w:t>
        </w:r>
        <w:r w:rsidR="009A2260">
          <w:rPr>
            <w:noProof/>
            <w:webHidden/>
          </w:rPr>
          <w:fldChar w:fldCharType="end"/>
        </w:r>
      </w:hyperlink>
    </w:p>
    <w:p w14:paraId="67F8527A" w14:textId="2903025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3" w:history="1">
        <w:r w:rsidR="009A2260" w:rsidRPr="000F2745">
          <w:rPr>
            <w:rStyle w:val="Hyperlink"/>
            <w:rFonts w:ascii="Arial" w:hAnsi="Arial" w:cs="Arial"/>
            <w:noProof/>
          </w:rPr>
          <w:t>10.17.2.2 List of HLRs allocated</w:t>
        </w:r>
        <w:r w:rsidR="009A2260">
          <w:rPr>
            <w:noProof/>
            <w:webHidden/>
          </w:rPr>
          <w:tab/>
        </w:r>
        <w:r w:rsidR="009A2260">
          <w:rPr>
            <w:noProof/>
            <w:webHidden/>
          </w:rPr>
          <w:fldChar w:fldCharType="begin"/>
        </w:r>
        <w:r w:rsidR="009A2260">
          <w:rPr>
            <w:noProof/>
            <w:webHidden/>
          </w:rPr>
          <w:instrText xml:space="preserve"> PAGEREF _Toc158906343 \h </w:instrText>
        </w:r>
        <w:r w:rsidR="009A2260">
          <w:rPr>
            <w:noProof/>
            <w:webHidden/>
          </w:rPr>
        </w:r>
        <w:r w:rsidR="009A2260">
          <w:rPr>
            <w:noProof/>
            <w:webHidden/>
          </w:rPr>
          <w:fldChar w:fldCharType="separate"/>
        </w:r>
        <w:r w:rsidR="00E007C1">
          <w:rPr>
            <w:noProof/>
            <w:webHidden/>
          </w:rPr>
          <w:t>196</w:t>
        </w:r>
        <w:r w:rsidR="009A2260">
          <w:rPr>
            <w:noProof/>
            <w:webHidden/>
          </w:rPr>
          <w:fldChar w:fldCharType="end"/>
        </w:r>
      </w:hyperlink>
    </w:p>
    <w:p w14:paraId="3C80F347" w14:textId="0D065D2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4" w:history="1">
        <w:r w:rsidR="009A2260" w:rsidRPr="000F2745">
          <w:rPr>
            <w:rStyle w:val="Hyperlink"/>
            <w:rFonts w:ascii="Arial" w:hAnsi="Arial" w:cs="Arial"/>
            <w:noProof/>
          </w:rPr>
          <w:t>10.17.2.3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_Toc158906344 \h </w:instrText>
        </w:r>
        <w:r w:rsidR="009A2260">
          <w:rPr>
            <w:noProof/>
            <w:webHidden/>
          </w:rPr>
        </w:r>
        <w:r w:rsidR="009A2260">
          <w:rPr>
            <w:noProof/>
            <w:webHidden/>
          </w:rPr>
          <w:fldChar w:fldCharType="separate"/>
        </w:r>
        <w:r w:rsidR="00E007C1">
          <w:rPr>
            <w:noProof/>
            <w:webHidden/>
          </w:rPr>
          <w:t>197</w:t>
        </w:r>
        <w:r w:rsidR="009A2260">
          <w:rPr>
            <w:noProof/>
            <w:webHidden/>
          </w:rPr>
          <w:fldChar w:fldCharType="end"/>
        </w:r>
      </w:hyperlink>
    </w:p>
    <w:p w14:paraId="3A01C648" w14:textId="69E25BD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5" w:history="1">
        <w:r w:rsidR="009A2260" w:rsidRPr="000F2745">
          <w:rPr>
            <w:rStyle w:val="Hyperlink"/>
            <w:rFonts w:ascii="Arial" w:hAnsi="Arial" w:cs="Arial"/>
            <w:noProof/>
          </w:rPr>
          <w:t>10.17.2.4 Parameter list (Input/Output)</w:t>
        </w:r>
        <w:r w:rsidR="009A2260">
          <w:rPr>
            <w:noProof/>
            <w:webHidden/>
          </w:rPr>
          <w:tab/>
        </w:r>
        <w:r w:rsidR="009A2260">
          <w:rPr>
            <w:noProof/>
            <w:webHidden/>
          </w:rPr>
          <w:fldChar w:fldCharType="begin"/>
        </w:r>
        <w:r w:rsidR="009A2260">
          <w:rPr>
            <w:noProof/>
            <w:webHidden/>
          </w:rPr>
          <w:instrText xml:space="preserve"> PAGEREF _Toc158906345 \h </w:instrText>
        </w:r>
        <w:r w:rsidR="009A2260">
          <w:rPr>
            <w:noProof/>
            <w:webHidden/>
          </w:rPr>
        </w:r>
        <w:r w:rsidR="009A2260">
          <w:rPr>
            <w:noProof/>
            <w:webHidden/>
          </w:rPr>
          <w:fldChar w:fldCharType="separate"/>
        </w:r>
        <w:r w:rsidR="00E007C1">
          <w:rPr>
            <w:noProof/>
            <w:webHidden/>
          </w:rPr>
          <w:t>197</w:t>
        </w:r>
        <w:r w:rsidR="009A2260">
          <w:rPr>
            <w:noProof/>
            <w:webHidden/>
          </w:rPr>
          <w:fldChar w:fldCharType="end"/>
        </w:r>
      </w:hyperlink>
    </w:p>
    <w:p w14:paraId="712089AD" w14:textId="48FD064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6" w:history="1">
        <w:r w:rsidR="009A2260" w:rsidRPr="000F2745">
          <w:rPr>
            <w:rStyle w:val="Hyperlink"/>
            <w:rFonts w:ascii="Arial" w:hAnsi="Arial" w:cs="Arial"/>
            <w:noProof/>
          </w:rPr>
          <w:t>10.17.2.5 Return Value</w:t>
        </w:r>
        <w:r w:rsidR="009A2260">
          <w:rPr>
            <w:noProof/>
            <w:webHidden/>
          </w:rPr>
          <w:tab/>
        </w:r>
        <w:r w:rsidR="009A2260">
          <w:rPr>
            <w:noProof/>
            <w:webHidden/>
          </w:rPr>
          <w:fldChar w:fldCharType="begin"/>
        </w:r>
        <w:r w:rsidR="009A2260">
          <w:rPr>
            <w:noProof/>
            <w:webHidden/>
          </w:rPr>
          <w:instrText xml:space="preserve"> PAGEREF _Toc158906346 \h </w:instrText>
        </w:r>
        <w:r w:rsidR="009A2260">
          <w:rPr>
            <w:noProof/>
            <w:webHidden/>
          </w:rPr>
        </w:r>
        <w:r w:rsidR="009A2260">
          <w:rPr>
            <w:noProof/>
            <w:webHidden/>
          </w:rPr>
          <w:fldChar w:fldCharType="separate"/>
        </w:r>
        <w:r w:rsidR="00E007C1">
          <w:rPr>
            <w:noProof/>
            <w:webHidden/>
          </w:rPr>
          <w:t>197</w:t>
        </w:r>
        <w:r w:rsidR="009A2260">
          <w:rPr>
            <w:noProof/>
            <w:webHidden/>
          </w:rPr>
          <w:fldChar w:fldCharType="end"/>
        </w:r>
      </w:hyperlink>
    </w:p>
    <w:p w14:paraId="084EA3AB" w14:textId="10EF71C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7" w:history="1">
        <w:r w:rsidR="009A2260" w:rsidRPr="000F2745">
          <w:rPr>
            <w:rStyle w:val="Hyperlink"/>
            <w:rFonts w:ascii="Arial" w:hAnsi="Arial" w:cs="Arial"/>
            <w:noProof/>
          </w:rPr>
          <w:t>10.17.2.6 Other CSUs called by this CSU</w:t>
        </w:r>
        <w:r w:rsidR="009A2260">
          <w:rPr>
            <w:noProof/>
            <w:webHidden/>
          </w:rPr>
          <w:tab/>
        </w:r>
        <w:r w:rsidR="009A2260">
          <w:rPr>
            <w:noProof/>
            <w:webHidden/>
          </w:rPr>
          <w:fldChar w:fldCharType="begin"/>
        </w:r>
        <w:r w:rsidR="009A2260">
          <w:rPr>
            <w:noProof/>
            <w:webHidden/>
          </w:rPr>
          <w:instrText xml:space="preserve"> PAGEREF _Toc158906347 \h </w:instrText>
        </w:r>
        <w:r w:rsidR="009A2260">
          <w:rPr>
            <w:noProof/>
            <w:webHidden/>
          </w:rPr>
        </w:r>
        <w:r w:rsidR="009A2260">
          <w:rPr>
            <w:noProof/>
            <w:webHidden/>
          </w:rPr>
          <w:fldChar w:fldCharType="separate"/>
        </w:r>
        <w:r w:rsidR="00E007C1">
          <w:rPr>
            <w:noProof/>
            <w:webHidden/>
          </w:rPr>
          <w:t>197</w:t>
        </w:r>
        <w:r w:rsidR="009A2260">
          <w:rPr>
            <w:noProof/>
            <w:webHidden/>
          </w:rPr>
          <w:fldChar w:fldCharType="end"/>
        </w:r>
      </w:hyperlink>
    </w:p>
    <w:p w14:paraId="4BE9874D" w14:textId="528717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8" w:history="1">
        <w:r w:rsidR="009A2260" w:rsidRPr="000F2745">
          <w:rPr>
            <w:rStyle w:val="Hyperlink"/>
            <w:rFonts w:ascii="Arial" w:hAnsi="Arial" w:cs="Arial"/>
            <w:noProof/>
          </w:rPr>
          <w:t>10.17.2.7 Description of list of LLRs allocated</w:t>
        </w:r>
        <w:r w:rsidR="009A2260">
          <w:rPr>
            <w:noProof/>
            <w:webHidden/>
          </w:rPr>
          <w:tab/>
        </w:r>
        <w:r w:rsidR="009A2260">
          <w:rPr>
            <w:noProof/>
            <w:webHidden/>
          </w:rPr>
          <w:fldChar w:fldCharType="begin"/>
        </w:r>
        <w:r w:rsidR="009A2260">
          <w:rPr>
            <w:noProof/>
            <w:webHidden/>
          </w:rPr>
          <w:instrText xml:space="preserve"> PAGEREF _Toc158906348 \h </w:instrText>
        </w:r>
        <w:r w:rsidR="009A2260">
          <w:rPr>
            <w:noProof/>
            <w:webHidden/>
          </w:rPr>
        </w:r>
        <w:r w:rsidR="009A2260">
          <w:rPr>
            <w:noProof/>
            <w:webHidden/>
          </w:rPr>
          <w:fldChar w:fldCharType="separate"/>
        </w:r>
        <w:r w:rsidR="00E007C1">
          <w:rPr>
            <w:noProof/>
            <w:webHidden/>
          </w:rPr>
          <w:t>197</w:t>
        </w:r>
        <w:r w:rsidR="009A2260">
          <w:rPr>
            <w:noProof/>
            <w:webHidden/>
          </w:rPr>
          <w:fldChar w:fldCharType="end"/>
        </w:r>
      </w:hyperlink>
    </w:p>
    <w:p w14:paraId="58F866F1" w14:textId="791A0F3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49" w:history="1">
        <w:r w:rsidR="009A2260" w:rsidRPr="000F2745">
          <w:rPr>
            <w:rStyle w:val="Hyperlink"/>
            <w:rFonts w:ascii="Arial" w:hAnsi="Arial" w:cs="Arial"/>
            <w:noProof/>
          </w:rPr>
          <w:t>10.17.2.7.1 daucmftbase-TbaseIntrHandler-LLR-001</w:t>
        </w:r>
        <w:r w:rsidR="009A2260">
          <w:rPr>
            <w:noProof/>
            <w:webHidden/>
          </w:rPr>
          <w:tab/>
        </w:r>
        <w:r w:rsidR="009A2260">
          <w:rPr>
            <w:noProof/>
            <w:webHidden/>
          </w:rPr>
          <w:fldChar w:fldCharType="begin"/>
        </w:r>
        <w:r w:rsidR="009A2260">
          <w:rPr>
            <w:noProof/>
            <w:webHidden/>
          </w:rPr>
          <w:instrText xml:space="preserve"> PAGEREF _Toc158906349 \h </w:instrText>
        </w:r>
        <w:r w:rsidR="009A2260">
          <w:rPr>
            <w:noProof/>
            <w:webHidden/>
          </w:rPr>
        </w:r>
        <w:r w:rsidR="009A2260">
          <w:rPr>
            <w:noProof/>
            <w:webHidden/>
          </w:rPr>
          <w:fldChar w:fldCharType="separate"/>
        </w:r>
        <w:r w:rsidR="00E007C1">
          <w:rPr>
            <w:noProof/>
            <w:webHidden/>
          </w:rPr>
          <w:t>197</w:t>
        </w:r>
        <w:r w:rsidR="009A2260">
          <w:rPr>
            <w:noProof/>
            <w:webHidden/>
          </w:rPr>
          <w:fldChar w:fldCharType="end"/>
        </w:r>
      </w:hyperlink>
    </w:p>
    <w:p w14:paraId="4C9220D0" w14:textId="3D23B24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0" w:history="1">
        <w:r w:rsidR="009A2260" w:rsidRPr="000F2745">
          <w:rPr>
            <w:rStyle w:val="Hyperlink"/>
            <w:rFonts w:ascii="Arial" w:hAnsi="Arial" w:cs="Arial"/>
            <w:noProof/>
          </w:rPr>
          <w:t>10.17.2.7.2 daucmftbase-TbaseIntrHandler-LLR-002</w:t>
        </w:r>
        <w:r w:rsidR="009A2260">
          <w:rPr>
            <w:noProof/>
            <w:webHidden/>
          </w:rPr>
          <w:tab/>
        </w:r>
        <w:r w:rsidR="009A2260">
          <w:rPr>
            <w:noProof/>
            <w:webHidden/>
          </w:rPr>
          <w:fldChar w:fldCharType="begin"/>
        </w:r>
        <w:r w:rsidR="009A2260">
          <w:rPr>
            <w:noProof/>
            <w:webHidden/>
          </w:rPr>
          <w:instrText xml:space="preserve"> PAGEREF _Toc158906350 \h </w:instrText>
        </w:r>
        <w:r w:rsidR="009A2260">
          <w:rPr>
            <w:noProof/>
            <w:webHidden/>
          </w:rPr>
        </w:r>
        <w:r w:rsidR="009A2260">
          <w:rPr>
            <w:noProof/>
            <w:webHidden/>
          </w:rPr>
          <w:fldChar w:fldCharType="separate"/>
        </w:r>
        <w:r w:rsidR="00E007C1">
          <w:rPr>
            <w:noProof/>
            <w:webHidden/>
          </w:rPr>
          <w:t>197</w:t>
        </w:r>
        <w:r w:rsidR="009A2260">
          <w:rPr>
            <w:noProof/>
            <w:webHidden/>
          </w:rPr>
          <w:fldChar w:fldCharType="end"/>
        </w:r>
      </w:hyperlink>
    </w:p>
    <w:p w14:paraId="1D01AFAB" w14:textId="7D2F801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1" w:history="1">
        <w:r w:rsidR="009A2260" w:rsidRPr="000F2745">
          <w:rPr>
            <w:rStyle w:val="Hyperlink"/>
            <w:rFonts w:ascii="Arial" w:hAnsi="Arial" w:cs="Arial"/>
            <w:noProof/>
          </w:rPr>
          <w:t>10.17.2.7.3 daucmftbase-TbaseIntrHandler-LLR-003</w:t>
        </w:r>
        <w:r w:rsidR="009A2260">
          <w:rPr>
            <w:noProof/>
            <w:webHidden/>
          </w:rPr>
          <w:tab/>
        </w:r>
        <w:r w:rsidR="009A2260">
          <w:rPr>
            <w:noProof/>
            <w:webHidden/>
          </w:rPr>
          <w:fldChar w:fldCharType="begin"/>
        </w:r>
        <w:r w:rsidR="009A2260">
          <w:rPr>
            <w:noProof/>
            <w:webHidden/>
          </w:rPr>
          <w:instrText xml:space="preserve"> PAGEREF _Toc158906351 \h </w:instrText>
        </w:r>
        <w:r w:rsidR="009A2260">
          <w:rPr>
            <w:noProof/>
            <w:webHidden/>
          </w:rPr>
        </w:r>
        <w:r w:rsidR="009A2260">
          <w:rPr>
            <w:noProof/>
            <w:webHidden/>
          </w:rPr>
          <w:fldChar w:fldCharType="separate"/>
        </w:r>
        <w:r w:rsidR="00E007C1">
          <w:rPr>
            <w:noProof/>
            <w:webHidden/>
          </w:rPr>
          <w:t>198</w:t>
        </w:r>
        <w:r w:rsidR="009A2260">
          <w:rPr>
            <w:noProof/>
            <w:webHidden/>
          </w:rPr>
          <w:fldChar w:fldCharType="end"/>
        </w:r>
      </w:hyperlink>
    </w:p>
    <w:p w14:paraId="64BD005F" w14:textId="5952A17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2" w:history="1">
        <w:r w:rsidR="009A2260" w:rsidRPr="000F2745">
          <w:rPr>
            <w:rStyle w:val="Hyperlink"/>
            <w:rFonts w:ascii="Arial" w:hAnsi="Arial" w:cs="Arial"/>
            <w:noProof/>
          </w:rPr>
          <w:t>10.17.2.7.4 daucmftbase-TbaseIntrHandler-LLR-004</w:t>
        </w:r>
        <w:r w:rsidR="009A2260">
          <w:rPr>
            <w:noProof/>
            <w:webHidden/>
          </w:rPr>
          <w:tab/>
        </w:r>
        <w:r w:rsidR="009A2260">
          <w:rPr>
            <w:noProof/>
            <w:webHidden/>
          </w:rPr>
          <w:fldChar w:fldCharType="begin"/>
        </w:r>
        <w:r w:rsidR="009A2260">
          <w:rPr>
            <w:noProof/>
            <w:webHidden/>
          </w:rPr>
          <w:instrText xml:space="preserve"> PAGEREF _Toc158906352 \h </w:instrText>
        </w:r>
        <w:r w:rsidR="009A2260">
          <w:rPr>
            <w:noProof/>
            <w:webHidden/>
          </w:rPr>
        </w:r>
        <w:r w:rsidR="009A2260">
          <w:rPr>
            <w:noProof/>
            <w:webHidden/>
          </w:rPr>
          <w:fldChar w:fldCharType="separate"/>
        </w:r>
        <w:r w:rsidR="00E007C1">
          <w:rPr>
            <w:noProof/>
            <w:webHidden/>
          </w:rPr>
          <w:t>198</w:t>
        </w:r>
        <w:r w:rsidR="009A2260">
          <w:rPr>
            <w:noProof/>
            <w:webHidden/>
          </w:rPr>
          <w:fldChar w:fldCharType="end"/>
        </w:r>
      </w:hyperlink>
    </w:p>
    <w:p w14:paraId="41C420C4" w14:textId="47FD3CE8"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3" w:history="1">
        <w:r w:rsidR="009A2260" w:rsidRPr="000F2745">
          <w:rPr>
            <w:rStyle w:val="Hyperlink"/>
            <w:noProof/>
          </w:rPr>
          <w:t>10.17.3 TbaseInit</w:t>
        </w:r>
        <w:r w:rsidR="009A2260">
          <w:rPr>
            <w:noProof/>
            <w:webHidden/>
          </w:rPr>
          <w:tab/>
        </w:r>
        <w:r w:rsidR="009A2260">
          <w:rPr>
            <w:noProof/>
            <w:webHidden/>
          </w:rPr>
          <w:fldChar w:fldCharType="begin"/>
        </w:r>
        <w:r w:rsidR="009A2260">
          <w:rPr>
            <w:noProof/>
            <w:webHidden/>
          </w:rPr>
          <w:instrText xml:space="preserve"> PAGEREF _Toc158906353 \h </w:instrText>
        </w:r>
        <w:r w:rsidR="009A2260">
          <w:rPr>
            <w:noProof/>
            <w:webHidden/>
          </w:rPr>
        </w:r>
        <w:r w:rsidR="009A2260">
          <w:rPr>
            <w:noProof/>
            <w:webHidden/>
          </w:rPr>
          <w:fldChar w:fldCharType="separate"/>
        </w:r>
        <w:r w:rsidR="00E007C1">
          <w:rPr>
            <w:noProof/>
            <w:webHidden/>
          </w:rPr>
          <w:t>198</w:t>
        </w:r>
        <w:r w:rsidR="009A2260">
          <w:rPr>
            <w:noProof/>
            <w:webHidden/>
          </w:rPr>
          <w:fldChar w:fldCharType="end"/>
        </w:r>
      </w:hyperlink>
    </w:p>
    <w:p w14:paraId="1C29DA65" w14:textId="4A00AF4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4" w:history="1">
        <w:r w:rsidR="009A2260" w:rsidRPr="000F2745">
          <w:rPr>
            <w:rStyle w:val="Hyperlink"/>
            <w:rFonts w:ascii="Arial" w:hAnsi="Arial" w:cs="Arial"/>
            <w:noProof/>
          </w:rPr>
          <w:t>10.17.3.1 Brief Description</w:t>
        </w:r>
        <w:r w:rsidR="009A2260">
          <w:rPr>
            <w:noProof/>
            <w:webHidden/>
          </w:rPr>
          <w:tab/>
        </w:r>
        <w:r w:rsidR="009A2260">
          <w:rPr>
            <w:noProof/>
            <w:webHidden/>
          </w:rPr>
          <w:fldChar w:fldCharType="begin"/>
        </w:r>
        <w:r w:rsidR="009A2260">
          <w:rPr>
            <w:noProof/>
            <w:webHidden/>
          </w:rPr>
          <w:instrText xml:space="preserve"> PAGEREF _Toc158906354 \h </w:instrText>
        </w:r>
        <w:r w:rsidR="009A2260">
          <w:rPr>
            <w:noProof/>
            <w:webHidden/>
          </w:rPr>
        </w:r>
        <w:r w:rsidR="009A2260">
          <w:rPr>
            <w:noProof/>
            <w:webHidden/>
          </w:rPr>
          <w:fldChar w:fldCharType="separate"/>
        </w:r>
        <w:r w:rsidR="00E007C1">
          <w:rPr>
            <w:noProof/>
            <w:webHidden/>
          </w:rPr>
          <w:t>198</w:t>
        </w:r>
        <w:r w:rsidR="009A2260">
          <w:rPr>
            <w:noProof/>
            <w:webHidden/>
          </w:rPr>
          <w:fldChar w:fldCharType="end"/>
        </w:r>
      </w:hyperlink>
    </w:p>
    <w:p w14:paraId="0CAC0A58" w14:textId="4780532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5" w:history="1">
        <w:r w:rsidR="009A2260" w:rsidRPr="000F2745">
          <w:rPr>
            <w:rStyle w:val="Hyperlink"/>
            <w:rFonts w:ascii="Arial" w:hAnsi="Arial" w:cs="Arial"/>
            <w:noProof/>
          </w:rPr>
          <w:t>10.17.3.2 List of HLRs allocated</w:t>
        </w:r>
        <w:r w:rsidR="009A2260">
          <w:rPr>
            <w:noProof/>
            <w:webHidden/>
          </w:rPr>
          <w:tab/>
        </w:r>
        <w:r w:rsidR="009A2260">
          <w:rPr>
            <w:noProof/>
            <w:webHidden/>
          </w:rPr>
          <w:fldChar w:fldCharType="begin"/>
        </w:r>
        <w:r w:rsidR="009A2260">
          <w:rPr>
            <w:noProof/>
            <w:webHidden/>
          </w:rPr>
          <w:instrText xml:space="preserve"> PAGEREF _Toc158906355 \h </w:instrText>
        </w:r>
        <w:r w:rsidR="009A2260">
          <w:rPr>
            <w:noProof/>
            <w:webHidden/>
          </w:rPr>
        </w:r>
        <w:r w:rsidR="009A2260">
          <w:rPr>
            <w:noProof/>
            <w:webHidden/>
          </w:rPr>
          <w:fldChar w:fldCharType="separate"/>
        </w:r>
        <w:r w:rsidR="00E007C1">
          <w:rPr>
            <w:noProof/>
            <w:webHidden/>
          </w:rPr>
          <w:t>198</w:t>
        </w:r>
        <w:r w:rsidR="009A2260">
          <w:rPr>
            <w:noProof/>
            <w:webHidden/>
          </w:rPr>
          <w:fldChar w:fldCharType="end"/>
        </w:r>
      </w:hyperlink>
    </w:p>
    <w:p w14:paraId="3F15878B" w14:textId="6001C0E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6" w:history="1">
        <w:r w:rsidR="009A2260" w:rsidRPr="000F2745">
          <w:rPr>
            <w:rStyle w:val="Hyperlink"/>
            <w:rFonts w:ascii="Arial" w:hAnsi="Arial" w:cs="Arial"/>
            <w:noProof/>
          </w:rPr>
          <w:t>10.17.3.3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_Toc158906356 \h </w:instrText>
        </w:r>
        <w:r w:rsidR="009A2260">
          <w:rPr>
            <w:noProof/>
            <w:webHidden/>
          </w:rPr>
        </w:r>
        <w:r w:rsidR="009A2260">
          <w:rPr>
            <w:noProof/>
            <w:webHidden/>
          </w:rPr>
          <w:fldChar w:fldCharType="separate"/>
        </w:r>
        <w:r w:rsidR="00E007C1">
          <w:rPr>
            <w:noProof/>
            <w:webHidden/>
          </w:rPr>
          <w:t>198</w:t>
        </w:r>
        <w:r w:rsidR="009A2260">
          <w:rPr>
            <w:noProof/>
            <w:webHidden/>
          </w:rPr>
          <w:fldChar w:fldCharType="end"/>
        </w:r>
      </w:hyperlink>
    </w:p>
    <w:p w14:paraId="37FDB477" w14:textId="606E974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7" w:history="1">
        <w:r w:rsidR="009A2260" w:rsidRPr="000F2745">
          <w:rPr>
            <w:rStyle w:val="Hyperlink"/>
            <w:rFonts w:ascii="Arial" w:hAnsi="Arial" w:cs="Arial"/>
            <w:noProof/>
          </w:rPr>
          <w:t>10.17.3.4 Parameter list (Input/Output)</w:t>
        </w:r>
        <w:r w:rsidR="009A2260">
          <w:rPr>
            <w:noProof/>
            <w:webHidden/>
          </w:rPr>
          <w:tab/>
        </w:r>
        <w:r w:rsidR="009A2260">
          <w:rPr>
            <w:noProof/>
            <w:webHidden/>
          </w:rPr>
          <w:fldChar w:fldCharType="begin"/>
        </w:r>
        <w:r w:rsidR="009A2260">
          <w:rPr>
            <w:noProof/>
            <w:webHidden/>
          </w:rPr>
          <w:instrText xml:space="preserve"> PAGEREF _Toc158906357 \h </w:instrText>
        </w:r>
        <w:r w:rsidR="009A2260">
          <w:rPr>
            <w:noProof/>
            <w:webHidden/>
          </w:rPr>
        </w:r>
        <w:r w:rsidR="009A2260">
          <w:rPr>
            <w:noProof/>
            <w:webHidden/>
          </w:rPr>
          <w:fldChar w:fldCharType="separate"/>
        </w:r>
        <w:r w:rsidR="00E007C1">
          <w:rPr>
            <w:noProof/>
            <w:webHidden/>
          </w:rPr>
          <w:t>199</w:t>
        </w:r>
        <w:r w:rsidR="009A2260">
          <w:rPr>
            <w:noProof/>
            <w:webHidden/>
          </w:rPr>
          <w:fldChar w:fldCharType="end"/>
        </w:r>
      </w:hyperlink>
    </w:p>
    <w:p w14:paraId="1B011253" w14:textId="4F1E5F9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8" w:history="1">
        <w:r w:rsidR="009A2260" w:rsidRPr="000F2745">
          <w:rPr>
            <w:rStyle w:val="Hyperlink"/>
            <w:rFonts w:ascii="Arial" w:hAnsi="Arial" w:cs="Arial"/>
            <w:noProof/>
          </w:rPr>
          <w:t>10.17.3.5 Return Value</w:t>
        </w:r>
        <w:r w:rsidR="009A2260">
          <w:rPr>
            <w:noProof/>
            <w:webHidden/>
          </w:rPr>
          <w:tab/>
        </w:r>
        <w:r w:rsidR="009A2260">
          <w:rPr>
            <w:noProof/>
            <w:webHidden/>
          </w:rPr>
          <w:fldChar w:fldCharType="begin"/>
        </w:r>
        <w:r w:rsidR="009A2260">
          <w:rPr>
            <w:noProof/>
            <w:webHidden/>
          </w:rPr>
          <w:instrText xml:space="preserve"> PAGEREF _Toc158906358 \h </w:instrText>
        </w:r>
        <w:r w:rsidR="009A2260">
          <w:rPr>
            <w:noProof/>
            <w:webHidden/>
          </w:rPr>
        </w:r>
        <w:r w:rsidR="009A2260">
          <w:rPr>
            <w:noProof/>
            <w:webHidden/>
          </w:rPr>
          <w:fldChar w:fldCharType="separate"/>
        </w:r>
        <w:r w:rsidR="00E007C1">
          <w:rPr>
            <w:noProof/>
            <w:webHidden/>
          </w:rPr>
          <w:t>199</w:t>
        </w:r>
        <w:r w:rsidR="009A2260">
          <w:rPr>
            <w:noProof/>
            <w:webHidden/>
          </w:rPr>
          <w:fldChar w:fldCharType="end"/>
        </w:r>
      </w:hyperlink>
    </w:p>
    <w:p w14:paraId="1328AC82" w14:textId="04C952F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59" w:history="1">
        <w:r w:rsidR="009A2260" w:rsidRPr="000F2745">
          <w:rPr>
            <w:rStyle w:val="Hyperlink"/>
            <w:rFonts w:ascii="Arial" w:hAnsi="Arial" w:cs="Arial"/>
            <w:noProof/>
          </w:rPr>
          <w:t>10.17.3.6 Other CSUs called by this CSU</w:t>
        </w:r>
        <w:r w:rsidR="009A2260">
          <w:rPr>
            <w:noProof/>
            <w:webHidden/>
          </w:rPr>
          <w:tab/>
        </w:r>
        <w:r w:rsidR="009A2260">
          <w:rPr>
            <w:noProof/>
            <w:webHidden/>
          </w:rPr>
          <w:fldChar w:fldCharType="begin"/>
        </w:r>
        <w:r w:rsidR="009A2260">
          <w:rPr>
            <w:noProof/>
            <w:webHidden/>
          </w:rPr>
          <w:instrText xml:space="preserve"> PAGEREF _Toc158906359 \h </w:instrText>
        </w:r>
        <w:r w:rsidR="009A2260">
          <w:rPr>
            <w:noProof/>
            <w:webHidden/>
          </w:rPr>
        </w:r>
        <w:r w:rsidR="009A2260">
          <w:rPr>
            <w:noProof/>
            <w:webHidden/>
          </w:rPr>
          <w:fldChar w:fldCharType="separate"/>
        </w:r>
        <w:r w:rsidR="00E007C1">
          <w:rPr>
            <w:noProof/>
            <w:webHidden/>
          </w:rPr>
          <w:t>199</w:t>
        </w:r>
        <w:r w:rsidR="009A2260">
          <w:rPr>
            <w:noProof/>
            <w:webHidden/>
          </w:rPr>
          <w:fldChar w:fldCharType="end"/>
        </w:r>
      </w:hyperlink>
    </w:p>
    <w:p w14:paraId="1A6EAD1A" w14:textId="5591E3D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60" w:history="1">
        <w:r w:rsidR="009A2260" w:rsidRPr="000F2745">
          <w:rPr>
            <w:rStyle w:val="Hyperlink"/>
            <w:rFonts w:ascii="Arial" w:hAnsi="Arial" w:cs="Arial"/>
            <w:noProof/>
          </w:rPr>
          <w:t>10.17.3.7 Description of list of LLRs allocated</w:t>
        </w:r>
        <w:r w:rsidR="009A2260">
          <w:rPr>
            <w:noProof/>
            <w:webHidden/>
          </w:rPr>
          <w:tab/>
        </w:r>
        <w:r w:rsidR="009A2260">
          <w:rPr>
            <w:noProof/>
            <w:webHidden/>
          </w:rPr>
          <w:fldChar w:fldCharType="begin"/>
        </w:r>
        <w:r w:rsidR="009A2260">
          <w:rPr>
            <w:noProof/>
            <w:webHidden/>
          </w:rPr>
          <w:instrText xml:space="preserve"> PAGEREF _Toc158906360 \h </w:instrText>
        </w:r>
        <w:r w:rsidR="009A2260">
          <w:rPr>
            <w:noProof/>
            <w:webHidden/>
          </w:rPr>
        </w:r>
        <w:r w:rsidR="009A2260">
          <w:rPr>
            <w:noProof/>
            <w:webHidden/>
          </w:rPr>
          <w:fldChar w:fldCharType="separate"/>
        </w:r>
        <w:r w:rsidR="00E007C1">
          <w:rPr>
            <w:noProof/>
            <w:webHidden/>
          </w:rPr>
          <w:t>199</w:t>
        </w:r>
        <w:r w:rsidR="009A2260">
          <w:rPr>
            <w:noProof/>
            <w:webHidden/>
          </w:rPr>
          <w:fldChar w:fldCharType="end"/>
        </w:r>
      </w:hyperlink>
    </w:p>
    <w:p w14:paraId="22F388ED" w14:textId="46810FF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61" w:history="1">
        <w:r w:rsidR="009A2260" w:rsidRPr="000F2745">
          <w:rPr>
            <w:rStyle w:val="Hyperlink"/>
            <w:rFonts w:ascii="Arial" w:hAnsi="Arial" w:cs="Arial"/>
            <w:noProof/>
          </w:rPr>
          <w:t>10.17.3.7.1 daucmftbase-TbaseInit-LLR-001</w:t>
        </w:r>
        <w:r w:rsidR="009A2260">
          <w:rPr>
            <w:noProof/>
            <w:webHidden/>
          </w:rPr>
          <w:tab/>
        </w:r>
        <w:r w:rsidR="009A2260">
          <w:rPr>
            <w:noProof/>
            <w:webHidden/>
          </w:rPr>
          <w:fldChar w:fldCharType="begin"/>
        </w:r>
        <w:r w:rsidR="009A2260">
          <w:rPr>
            <w:noProof/>
            <w:webHidden/>
          </w:rPr>
          <w:instrText xml:space="preserve"> PAGEREF _Toc158906361 \h </w:instrText>
        </w:r>
        <w:r w:rsidR="009A2260">
          <w:rPr>
            <w:noProof/>
            <w:webHidden/>
          </w:rPr>
        </w:r>
        <w:r w:rsidR="009A2260">
          <w:rPr>
            <w:noProof/>
            <w:webHidden/>
          </w:rPr>
          <w:fldChar w:fldCharType="separate"/>
        </w:r>
        <w:r w:rsidR="00E007C1">
          <w:rPr>
            <w:noProof/>
            <w:webHidden/>
          </w:rPr>
          <w:t>199</w:t>
        </w:r>
        <w:r w:rsidR="009A2260">
          <w:rPr>
            <w:noProof/>
            <w:webHidden/>
          </w:rPr>
          <w:fldChar w:fldCharType="end"/>
        </w:r>
      </w:hyperlink>
    </w:p>
    <w:p w14:paraId="73D8B4B3" w14:textId="5EA89F3C"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362" w:history="1">
        <w:r w:rsidR="009A2260" w:rsidRPr="000F2745">
          <w:rPr>
            <w:rStyle w:val="Hyperlink"/>
            <w:noProof/>
          </w:rPr>
          <w:t>10.18 daucmfucos</w:t>
        </w:r>
        <w:r w:rsidR="009A2260">
          <w:rPr>
            <w:noProof/>
            <w:webHidden/>
          </w:rPr>
          <w:tab/>
        </w:r>
        <w:r w:rsidR="009A2260">
          <w:rPr>
            <w:noProof/>
            <w:webHidden/>
          </w:rPr>
          <w:fldChar w:fldCharType="begin"/>
        </w:r>
        <w:r w:rsidR="009A2260">
          <w:rPr>
            <w:noProof/>
            <w:webHidden/>
          </w:rPr>
          <w:instrText xml:space="preserve"> PAGEREF _Toc158906362 \h </w:instrText>
        </w:r>
        <w:r w:rsidR="009A2260">
          <w:rPr>
            <w:noProof/>
            <w:webHidden/>
          </w:rPr>
        </w:r>
        <w:r w:rsidR="009A2260">
          <w:rPr>
            <w:noProof/>
            <w:webHidden/>
          </w:rPr>
          <w:fldChar w:fldCharType="separate"/>
        </w:r>
        <w:r w:rsidR="00E007C1">
          <w:rPr>
            <w:noProof/>
            <w:webHidden/>
          </w:rPr>
          <w:t>199</w:t>
        </w:r>
        <w:r w:rsidR="009A2260">
          <w:rPr>
            <w:noProof/>
            <w:webHidden/>
          </w:rPr>
          <w:fldChar w:fldCharType="end"/>
        </w:r>
      </w:hyperlink>
    </w:p>
    <w:p w14:paraId="5B99379A" w14:textId="20A6925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63" w:history="1">
        <w:r w:rsidR="009A2260" w:rsidRPr="000F2745">
          <w:rPr>
            <w:rStyle w:val="Hyperlink"/>
            <w:noProof/>
          </w:rPr>
          <w:t>10.18.1 OsInit</w:t>
        </w:r>
        <w:r w:rsidR="009A2260">
          <w:rPr>
            <w:noProof/>
            <w:webHidden/>
          </w:rPr>
          <w:tab/>
        </w:r>
        <w:r w:rsidR="009A2260">
          <w:rPr>
            <w:noProof/>
            <w:webHidden/>
          </w:rPr>
          <w:fldChar w:fldCharType="begin"/>
        </w:r>
        <w:r w:rsidR="009A2260">
          <w:rPr>
            <w:noProof/>
            <w:webHidden/>
          </w:rPr>
          <w:instrText xml:space="preserve"> PAGEREF _Toc158906363 \h </w:instrText>
        </w:r>
        <w:r w:rsidR="009A2260">
          <w:rPr>
            <w:noProof/>
            <w:webHidden/>
          </w:rPr>
        </w:r>
        <w:r w:rsidR="009A2260">
          <w:rPr>
            <w:noProof/>
            <w:webHidden/>
          </w:rPr>
          <w:fldChar w:fldCharType="separate"/>
        </w:r>
        <w:r w:rsidR="00E007C1">
          <w:rPr>
            <w:noProof/>
            <w:webHidden/>
          </w:rPr>
          <w:t>199</w:t>
        </w:r>
        <w:r w:rsidR="009A2260">
          <w:rPr>
            <w:noProof/>
            <w:webHidden/>
          </w:rPr>
          <w:fldChar w:fldCharType="end"/>
        </w:r>
      </w:hyperlink>
    </w:p>
    <w:p w14:paraId="1FF70376" w14:textId="28C6268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64" w:history="1">
        <w:r w:rsidR="009A2260" w:rsidRPr="000F2745">
          <w:rPr>
            <w:rStyle w:val="Hyperlink"/>
            <w:rFonts w:ascii="Arial" w:hAnsi="Arial" w:cs="Arial"/>
            <w:noProof/>
          </w:rPr>
          <w:t>10.18.1.1 Brief Description</w:t>
        </w:r>
        <w:r w:rsidR="009A2260">
          <w:rPr>
            <w:noProof/>
            <w:webHidden/>
          </w:rPr>
          <w:tab/>
        </w:r>
        <w:r w:rsidR="009A2260">
          <w:rPr>
            <w:noProof/>
            <w:webHidden/>
          </w:rPr>
          <w:fldChar w:fldCharType="begin"/>
        </w:r>
        <w:r w:rsidR="009A2260">
          <w:rPr>
            <w:noProof/>
            <w:webHidden/>
          </w:rPr>
          <w:instrText xml:space="preserve"> PAGEREF _Toc158906364 \h </w:instrText>
        </w:r>
        <w:r w:rsidR="009A2260">
          <w:rPr>
            <w:noProof/>
            <w:webHidden/>
          </w:rPr>
        </w:r>
        <w:r w:rsidR="009A2260">
          <w:rPr>
            <w:noProof/>
            <w:webHidden/>
          </w:rPr>
          <w:fldChar w:fldCharType="separate"/>
        </w:r>
        <w:r w:rsidR="00E007C1">
          <w:rPr>
            <w:noProof/>
            <w:webHidden/>
          </w:rPr>
          <w:t>199</w:t>
        </w:r>
        <w:r w:rsidR="009A2260">
          <w:rPr>
            <w:noProof/>
            <w:webHidden/>
          </w:rPr>
          <w:fldChar w:fldCharType="end"/>
        </w:r>
      </w:hyperlink>
    </w:p>
    <w:p w14:paraId="624C8AA6" w14:textId="2CFCF1F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65" w:history="1">
        <w:r w:rsidR="009A2260" w:rsidRPr="000F2745">
          <w:rPr>
            <w:rStyle w:val="Hyperlink"/>
            <w:rFonts w:ascii="Arial" w:hAnsi="Arial" w:cs="Arial"/>
            <w:noProof/>
          </w:rPr>
          <w:t>10.18.1.2 List of HLRs allocated</w:t>
        </w:r>
        <w:r w:rsidR="009A2260">
          <w:rPr>
            <w:noProof/>
            <w:webHidden/>
          </w:rPr>
          <w:tab/>
        </w:r>
        <w:r w:rsidR="009A2260">
          <w:rPr>
            <w:noProof/>
            <w:webHidden/>
          </w:rPr>
          <w:fldChar w:fldCharType="begin"/>
        </w:r>
        <w:r w:rsidR="009A2260">
          <w:rPr>
            <w:noProof/>
            <w:webHidden/>
          </w:rPr>
          <w:instrText xml:space="preserve"> PAGEREF _Toc158906365 \h </w:instrText>
        </w:r>
        <w:r w:rsidR="009A2260">
          <w:rPr>
            <w:noProof/>
            <w:webHidden/>
          </w:rPr>
        </w:r>
        <w:r w:rsidR="009A2260">
          <w:rPr>
            <w:noProof/>
            <w:webHidden/>
          </w:rPr>
          <w:fldChar w:fldCharType="separate"/>
        </w:r>
        <w:r w:rsidR="00E007C1">
          <w:rPr>
            <w:noProof/>
            <w:webHidden/>
          </w:rPr>
          <w:t>200</w:t>
        </w:r>
        <w:r w:rsidR="009A2260">
          <w:rPr>
            <w:noProof/>
            <w:webHidden/>
          </w:rPr>
          <w:fldChar w:fldCharType="end"/>
        </w:r>
      </w:hyperlink>
    </w:p>
    <w:p w14:paraId="2D6FF8C5" w14:textId="184DBBA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66" w:history="1">
        <w:r w:rsidR="009A2260" w:rsidRPr="000F2745">
          <w:rPr>
            <w:rStyle w:val="Hyperlink"/>
            <w:rFonts w:ascii="Arial" w:hAnsi="Arial" w:cs="Arial"/>
            <w:noProof/>
          </w:rPr>
          <w:t>10.18.1.3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_Toc158906366 \h </w:instrText>
        </w:r>
        <w:r w:rsidR="009A2260">
          <w:rPr>
            <w:noProof/>
            <w:webHidden/>
          </w:rPr>
        </w:r>
        <w:r w:rsidR="009A2260">
          <w:rPr>
            <w:noProof/>
            <w:webHidden/>
          </w:rPr>
          <w:fldChar w:fldCharType="separate"/>
        </w:r>
        <w:r w:rsidR="00E007C1">
          <w:rPr>
            <w:noProof/>
            <w:webHidden/>
          </w:rPr>
          <w:t>200</w:t>
        </w:r>
        <w:r w:rsidR="009A2260">
          <w:rPr>
            <w:noProof/>
            <w:webHidden/>
          </w:rPr>
          <w:fldChar w:fldCharType="end"/>
        </w:r>
      </w:hyperlink>
    </w:p>
    <w:p w14:paraId="3BA757B6" w14:textId="68B9B4E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67" w:history="1">
        <w:r w:rsidR="009A2260" w:rsidRPr="000F2745">
          <w:rPr>
            <w:rStyle w:val="Hyperlink"/>
            <w:rFonts w:ascii="Arial" w:hAnsi="Arial" w:cs="Arial"/>
            <w:noProof/>
          </w:rPr>
          <w:t>10.18.1.4 Parameter list (Input/Output)</w:t>
        </w:r>
        <w:r w:rsidR="009A2260">
          <w:rPr>
            <w:noProof/>
            <w:webHidden/>
          </w:rPr>
          <w:tab/>
        </w:r>
        <w:r w:rsidR="009A2260">
          <w:rPr>
            <w:noProof/>
            <w:webHidden/>
          </w:rPr>
          <w:fldChar w:fldCharType="begin"/>
        </w:r>
        <w:r w:rsidR="009A2260">
          <w:rPr>
            <w:noProof/>
            <w:webHidden/>
          </w:rPr>
          <w:instrText xml:space="preserve"> PAGEREF _Toc158906367 \h </w:instrText>
        </w:r>
        <w:r w:rsidR="009A2260">
          <w:rPr>
            <w:noProof/>
            <w:webHidden/>
          </w:rPr>
        </w:r>
        <w:r w:rsidR="009A2260">
          <w:rPr>
            <w:noProof/>
            <w:webHidden/>
          </w:rPr>
          <w:fldChar w:fldCharType="separate"/>
        </w:r>
        <w:r w:rsidR="00E007C1">
          <w:rPr>
            <w:noProof/>
            <w:webHidden/>
          </w:rPr>
          <w:t>200</w:t>
        </w:r>
        <w:r w:rsidR="009A2260">
          <w:rPr>
            <w:noProof/>
            <w:webHidden/>
          </w:rPr>
          <w:fldChar w:fldCharType="end"/>
        </w:r>
      </w:hyperlink>
    </w:p>
    <w:p w14:paraId="1DDCB929" w14:textId="2D5327A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68" w:history="1">
        <w:r w:rsidR="009A2260" w:rsidRPr="000F2745">
          <w:rPr>
            <w:rStyle w:val="Hyperlink"/>
            <w:rFonts w:ascii="Arial" w:hAnsi="Arial" w:cs="Arial"/>
            <w:noProof/>
          </w:rPr>
          <w:t>10.18.1.5 Return Value</w:t>
        </w:r>
        <w:r w:rsidR="009A2260">
          <w:rPr>
            <w:noProof/>
            <w:webHidden/>
          </w:rPr>
          <w:tab/>
        </w:r>
        <w:r w:rsidR="009A2260">
          <w:rPr>
            <w:noProof/>
            <w:webHidden/>
          </w:rPr>
          <w:fldChar w:fldCharType="begin"/>
        </w:r>
        <w:r w:rsidR="009A2260">
          <w:rPr>
            <w:noProof/>
            <w:webHidden/>
          </w:rPr>
          <w:instrText xml:space="preserve"> PAGEREF _Toc158906368 \h </w:instrText>
        </w:r>
        <w:r w:rsidR="009A2260">
          <w:rPr>
            <w:noProof/>
            <w:webHidden/>
          </w:rPr>
        </w:r>
        <w:r w:rsidR="009A2260">
          <w:rPr>
            <w:noProof/>
            <w:webHidden/>
          </w:rPr>
          <w:fldChar w:fldCharType="separate"/>
        </w:r>
        <w:r w:rsidR="00E007C1">
          <w:rPr>
            <w:noProof/>
            <w:webHidden/>
          </w:rPr>
          <w:t>200</w:t>
        </w:r>
        <w:r w:rsidR="009A2260">
          <w:rPr>
            <w:noProof/>
            <w:webHidden/>
          </w:rPr>
          <w:fldChar w:fldCharType="end"/>
        </w:r>
      </w:hyperlink>
    </w:p>
    <w:p w14:paraId="37B81DC8" w14:textId="7DAF0CC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69" w:history="1">
        <w:r w:rsidR="009A2260" w:rsidRPr="000F2745">
          <w:rPr>
            <w:rStyle w:val="Hyperlink"/>
            <w:rFonts w:ascii="Arial" w:hAnsi="Arial" w:cs="Arial"/>
            <w:noProof/>
          </w:rPr>
          <w:t>10.18.1.6 Other CSUs called by this CSU</w:t>
        </w:r>
        <w:r w:rsidR="009A2260">
          <w:rPr>
            <w:noProof/>
            <w:webHidden/>
          </w:rPr>
          <w:tab/>
        </w:r>
        <w:r w:rsidR="009A2260">
          <w:rPr>
            <w:noProof/>
            <w:webHidden/>
          </w:rPr>
          <w:fldChar w:fldCharType="begin"/>
        </w:r>
        <w:r w:rsidR="009A2260">
          <w:rPr>
            <w:noProof/>
            <w:webHidden/>
          </w:rPr>
          <w:instrText xml:space="preserve"> PAGEREF _Toc158906369 \h </w:instrText>
        </w:r>
        <w:r w:rsidR="009A2260">
          <w:rPr>
            <w:noProof/>
            <w:webHidden/>
          </w:rPr>
        </w:r>
        <w:r w:rsidR="009A2260">
          <w:rPr>
            <w:noProof/>
            <w:webHidden/>
          </w:rPr>
          <w:fldChar w:fldCharType="separate"/>
        </w:r>
        <w:r w:rsidR="00E007C1">
          <w:rPr>
            <w:noProof/>
            <w:webHidden/>
          </w:rPr>
          <w:t>200</w:t>
        </w:r>
        <w:r w:rsidR="009A2260">
          <w:rPr>
            <w:noProof/>
            <w:webHidden/>
          </w:rPr>
          <w:fldChar w:fldCharType="end"/>
        </w:r>
      </w:hyperlink>
    </w:p>
    <w:p w14:paraId="2D5B4ADD" w14:textId="55C7810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0" w:history="1">
        <w:r w:rsidR="009A2260" w:rsidRPr="000F2745">
          <w:rPr>
            <w:rStyle w:val="Hyperlink"/>
            <w:rFonts w:ascii="Arial" w:hAnsi="Arial" w:cs="Arial"/>
            <w:noProof/>
          </w:rPr>
          <w:t>10.18.1.7 Description of list of LLRs allocated</w:t>
        </w:r>
        <w:r w:rsidR="009A2260">
          <w:rPr>
            <w:noProof/>
            <w:webHidden/>
          </w:rPr>
          <w:tab/>
        </w:r>
        <w:r w:rsidR="009A2260">
          <w:rPr>
            <w:noProof/>
            <w:webHidden/>
          </w:rPr>
          <w:fldChar w:fldCharType="begin"/>
        </w:r>
        <w:r w:rsidR="009A2260">
          <w:rPr>
            <w:noProof/>
            <w:webHidden/>
          </w:rPr>
          <w:instrText xml:space="preserve"> PAGEREF _Toc158906370 \h </w:instrText>
        </w:r>
        <w:r w:rsidR="009A2260">
          <w:rPr>
            <w:noProof/>
            <w:webHidden/>
          </w:rPr>
        </w:r>
        <w:r w:rsidR="009A2260">
          <w:rPr>
            <w:noProof/>
            <w:webHidden/>
          </w:rPr>
          <w:fldChar w:fldCharType="separate"/>
        </w:r>
        <w:r w:rsidR="00E007C1">
          <w:rPr>
            <w:noProof/>
            <w:webHidden/>
          </w:rPr>
          <w:t>200</w:t>
        </w:r>
        <w:r w:rsidR="009A2260">
          <w:rPr>
            <w:noProof/>
            <w:webHidden/>
          </w:rPr>
          <w:fldChar w:fldCharType="end"/>
        </w:r>
      </w:hyperlink>
    </w:p>
    <w:p w14:paraId="2253C585" w14:textId="787CF74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1" w:history="1">
        <w:r w:rsidR="009A2260" w:rsidRPr="000F2745">
          <w:rPr>
            <w:rStyle w:val="Hyperlink"/>
            <w:rFonts w:ascii="Arial" w:hAnsi="Arial" w:cs="Arial"/>
            <w:noProof/>
          </w:rPr>
          <w:t>10.18.1.7.1 daucmfucos-OsInit-LLR-001</w:t>
        </w:r>
        <w:r w:rsidR="009A2260">
          <w:rPr>
            <w:noProof/>
            <w:webHidden/>
          </w:rPr>
          <w:tab/>
        </w:r>
        <w:r w:rsidR="009A2260">
          <w:rPr>
            <w:noProof/>
            <w:webHidden/>
          </w:rPr>
          <w:fldChar w:fldCharType="begin"/>
        </w:r>
        <w:r w:rsidR="009A2260">
          <w:rPr>
            <w:noProof/>
            <w:webHidden/>
          </w:rPr>
          <w:instrText xml:space="preserve"> PAGEREF _Toc158906371 \h </w:instrText>
        </w:r>
        <w:r w:rsidR="009A2260">
          <w:rPr>
            <w:noProof/>
            <w:webHidden/>
          </w:rPr>
        </w:r>
        <w:r w:rsidR="009A2260">
          <w:rPr>
            <w:noProof/>
            <w:webHidden/>
          </w:rPr>
          <w:fldChar w:fldCharType="separate"/>
        </w:r>
        <w:r w:rsidR="00E007C1">
          <w:rPr>
            <w:noProof/>
            <w:webHidden/>
          </w:rPr>
          <w:t>200</w:t>
        </w:r>
        <w:r w:rsidR="009A2260">
          <w:rPr>
            <w:noProof/>
            <w:webHidden/>
          </w:rPr>
          <w:fldChar w:fldCharType="end"/>
        </w:r>
      </w:hyperlink>
    </w:p>
    <w:p w14:paraId="02CD52DE" w14:textId="3A4F1F6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2" w:history="1">
        <w:r w:rsidR="009A2260" w:rsidRPr="000F2745">
          <w:rPr>
            <w:rStyle w:val="Hyperlink"/>
            <w:rFonts w:ascii="Arial" w:hAnsi="Arial" w:cs="Arial"/>
            <w:noProof/>
          </w:rPr>
          <w:t>10.18.1.7.2 daucmfucos-OsInit-LLR-002</w:t>
        </w:r>
        <w:r w:rsidR="009A2260">
          <w:rPr>
            <w:noProof/>
            <w:webHidden/>
          </w:rPr>
          <w:tab/>
        </w:r>
        <w:r w:rsidR="009A2260">
          <w:rPr>
            <w:noProof/>
            <w:webHidden/>
          </w:rPr>
          <w:fldChar w:fldCharType="begin"/>
        </w:r>
        <w:r w:rsidR="009A2260">
          <w:rPr>
            <w:noProof/>
            <w:webHidden/>
          </w:rPr>
          <w:instrText xml:space="preserve"> PAGEREF _Toc158906372 \h </w:instrText>
        </w:r>
        <w:r w:rsidR="009A2260">
          <w:rPr>
            <w:noProof/>
            <w:webHidden/>
          </w:rPr>
        </w:r>
        <w:r w:rsidR="009A2260">
          <w:rPr>
            <w:noProof/>
            <w:webHidden/>
          </w:rPr>
          <w:fldChar w:fldCharType="separate"/>
        </w:r>
        <w:r w:rsidR="00E007C1">
          <w:rPr>
            <w:noProof/>
            <w:webHidden/>
          </w:rPr>
          <w:t>201</w:t>
        </w:r>
        <w:r w:rsidR="009A2260">
          <w:rPr>
            <w:noProof/>
            <w:webHidden/>
          </w:rPr>
          <w:fldChar w:fldCharType="end"/>
        </w:r>
      </w:hyperlink>
    </w:p>
    <w:p w14:paraId="19F0B012" w14:textId="070DFDB4"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3" w:history="1">
        <w:r w:rsidR="009A2260" w:rsidRPr="000F2745">
          <w:rPr>
            <w:rStyle w:val="Hyperlink"/>
            <w:noProof/>
          </w:rPr>
          <w:t>10.18.2 OsTaskIdle</w:t>
        </w:r>
        <w:r w:rsidR="009A2260">
          <w:rPr>
            <w:noProof/>
            <w:webHidden/>
          </w:rPr>
          <w:tab/>
        </w:r>
        <w:r w:rsidR="009A2260">
          <w:rPr>
            <w:noProof/>
            <w:webHidden/>
          </w:rPr>
          <w:fldChar w:fldCharType="begin"/>
        </w:r>
        <w:r w:rsidR="009A2260">
          <w:rPr>
            <w:noProof/>
            <w:webHidden/>
          </w:rPr>
          <w:instrText xml:space="preserve"> PAGEREF _Toc158906373 \h </w:instrText>
        </w:r>
        <w:r w:rsidR="009A2260">
          <w:rPr>
            <w:noProof/>
            <w:webHidden/>
          </w:rPr>
        </w:r>
        <w:r w:rsidR="009A2260">
          <w:rPr>
            <w:noProof/>
            <w:webHidden/>
          </w:rPr>
          <w:fldChar w:fldCharType="separate"/>
        </w:r>
        <w:r w:rsidR="00E007C1">
          <w:rPr>
            <w:noProof/>
            <w:webHidden/>
          </w:rPr>
          <w:t>201</w:t>
        </w:r>
        <w:r w:rsidR="009A2260">
          <w:rPr>
            <w:noProof/>
            <w:webHidden/>
          </w:rPr>
          <w:fldChar w:fldCharType="end"/>
        </w:r>
      </w:hyperlink>
    </w:p>
    <w:p w14:paraId="419F5678" w14:textId="7D73F0D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4" w:history="1">
        <w:r w:rsidR="009A2260" w:rsidRPr="000F2745">
          <w:rPr>
            <w:rStyle w:val="Hyperlink"/>
            <w:rFonts w:ascii="Arial" w:hAnsi="Arial" w:cs="Arial"/>
            <w:noProof/>
          </w:rPr>
          <w:t>10.18.2.1 Brief Description</w:t>
        </w:r>
        <w:r w:rsidR="009A2260">
          <w:rPr>
            <w:noProof/>
            <w:webHidden/>
          </w:rPr>
          <w:tab/>
        </w:r>
        <w:r w:rsidR="009A2260">
          <w:rPr>
            <w:noProof/>
            <w:webHidden/>
          </w:rPr>
          <w:fldChar w:fldCharType="begin"/>
        </w:r>
        <w:r w:rsidR="009A2260">
          <w:rPr>
            <w:noProof/>
            <w:webHidden/>
          </w:rPr>
          <w:instrText xml:space="preserve"> PAGEREF _Toc158906374 \h </w:instrText>
        </w:r>
        <w:r w:rsidR="009A2260">
          <w:rPr>
            <w:noProof/>
            <w:webHidden/>
          </w:rPr>
        </w:r>
        <w:r w:rsidR="009A2260">
          <w:rPr>
            <w:noProof/>
            <w:webHidden/>
          </w:rPr>
          <w:fldChar w:fldCharType="separate"/>
        </w:r>
        <w:r w:rsidR="00E007C1">
          <w:rPr>
            <w:noProof/>
            <w:webHidden/>
          </w:rPr>
          <w:t>201</w:t>
        </w:r>
        <w:r w:rsidR="009A2260">
          <w:rPr>
            <w:noProof/>
            <w:webHidden/>
          </w:rPr>
          <w:fldChar w:fldCharType="end"/>
        </w:r>
      </w:hyperlink>
    </w:p>
    <w:p w14:paraId="18C4FF5B" w14:textId="6819432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5" w:history="1">
        <w:r w:rsidR="009A2260" w:rsidRPr="000F2745">
          <w:rPr>
            <w:rStyle w:val="Hyperlink"/>
            <w:rFonts w:ascii="Arial" w:hAnsi="Arial" w:cs="Arial"/>
            <w:noProof/>
          </w:rPr>
          <w:t>10.18.2.2 List of HLRs allocated</w:t>
        </w:r>
        <w:r w:rsidR="009A2260">
          <w:rPr>
            <w:noProof/>
            <w:webHidden/>
          </w:rPr>
          <w:tab/>
        </w:r>
        <w:r w:rsidR="009A2260">
          <w:rPr>
            <w:noProof/>
            <w:webHidden/>
          </w:rPr>
          <w:fldChar w:fldCharType="begin"/>
        </w:r>
        <w:r w:rsidR="009A2260">
          <w:rPr>
            <w:noProof/>
            <w:webHidden/>
          </w:rPr>
          <w:instrText xml:space="preserve"> PAGEREF _Toc158906375 \h </w:instrText>
        </w:r>
        <w:r w:rsidR="009A2260">
          <w:rPr>
            <w:noProof/>
            <w:webHidden/>
          </w:rPr>
        </w:r>
        <w:r w:rsidR="009A2260">
          <w:rPr>
            <w:noProof/>
            <w:webHidden/>
          </w:rPr>
          <w:fldChar w:fldCharType="separate"/>
        </w:r>
        <w:r w:rsidR="00E007C1">
          <w:rPr>
            <w:noProof/>
            <w:webHidden/>
          </w:rPr>
          <w:t>201</w:t>
        </w:r>
        <w:r w:rsidR="009A2260">
          <w:rPr>
            <w:noProof/>
            <w:webHidden/>
          </w:rPr>
          <w:fldChar w:fldCharType="end"/>
        </w:r>
      </w:hyperlink>
    </w:p>
    <w:p w14:paraId="5884FDA7" w14:textId="121B36B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6" w:history="1">
        <w:r w:rsidR="009A2260" w:rsidRPr="000F2745">
          <w:rPr>
            <w:rStyle w:val="Hyperlink"/>
            <w:rFonts w:ascii="Arial" w:hAnsi="Arial" w:cs="Arial"/>
            <w:noProof/>
          </w:rPr>
          <w:t>10.18.2.3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_Toc158906376 \h </w:instrText>
        </w:r>
        <w:r w:rsidR="009A2260">
          <w:rPr>
            <w:noProof/>
            <w:webHidden/>
          </w:rPr>
        </w:r>
        <w:r w:rsidR="009A2260">
          <w:rPr>
            <w:noProof/>
            <w:webHidden/>
          </w:rPr>
          <w:fldChar w:fldCharType="separate"/>
        </w:r>
        <w:r w:rsidR="00E007C1">
          <w:rPr>
            <w:noProof/>
            <w:webHidden/>
          </w:rPr>
          <w:t>202</w:t>
        </w:r>
        <w:r w:rsidR="009A2260">
          <w:rPr>
            <w:noProof/>
            <w:webHidden/>
          </w:rPr>
          <w:fldChar w:fldCharType="end"/>
        </w:r>
      </w:hyperlink>
    </w:p>
    <w:p w14:paraId="0103E755" w14:textId="317E982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7" w:history="1">
        <w:r w:rsidR="009A2260" w:rsidRPr="000F2745">
          <w:rPr>
            <w:rStyle w:val="Hyperlink"/>
            <w:rFonts w:ascii="Arial" w:hAnsi="Arial" w:cs="Arial"/>
            <w:noProof/>
          </w:rPr>
          <w:t>10.18.2.4 Parameter list (Input/Output)</w:t>
        </w:r>
        <w:r w:rsidR="009A2260">
          <w:rPr>
            <w:noProof/>
            <w:webHidden/>
          </w:rPr>
          <w:tab/>
        </w:r>
        <w:r w:rsidR="009A2260">
          <w:rPr>
            <w:noProof/>
            <w:webHidden/>
          </w:rPr>
          <w:fldChar w:fldCharType="begin"/>
        </w:r>
        <w:r w:rsidR="009A2260">
          <w:rPr>
            <w:noProof/>
            <w:webHidden/>
          </w:rPr>
          <w:instrText xml:space="preserve"> PAGEREF _Toc158906377 \h </w:instrText>
        </w:r>
        <w:r w:rsidR="009A2260">
          <w:rPr>
            <w:noProof/>
            <w:webHidden/>
          </w:rPr>
        </w:r>
        <w:r w:rsidR="009A2260">
          <w:rPr>
            <w:noProof/>
            <w:webHidden/>
          </w:rPr>
          <w:fldChar w:fldCharType="separate"/>
        </w:r>
        <w:r w:rsidR="00E007C1">
          <w:rPr>
            <w:noProof/>
            <w:webHidden/>
          </w:rPr>
          <w:t>202</w:t>
        </w:r>
        <w:r w:rsidR="009A2260">
          <w:rPr>
            <w:noProof/>
            <w:webHidden/>
          </w:rPr>
          <w:fldChar w:fldCharType="end"/>
        </w:r>
      </w:hyperlink>
    </w:p>
    <w:p w14:paraId="0DCE5E6E" w14:textId="611201F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8" w:history="1">
        <w:r w:rsidR="009A2260" w:rsidRPr="000F2745">
          <w:rPr>
            <w:rStyle w:val="Hyperlink"/>
            <w:rFonts w:ascii="Arial" w:hAnsi="Arial" w:cs="Arial"/>
            <w:noProof/>
          </w:rPr>
          <w:t>10.18.2.5 Return Value</w:t>
        </w:r>
        <w:r w:rsidR="009A2260">
          <w:rPr>
            <w:noProof/>
            <w:webHidden/>
          </w:rPr>
          <w:tab/>
        </w:r>
        <w:r w:rsidR="009A2260">
          <w:rPr>
            <w:noProof/>
            <w:webHidden/>
          </w:rPr>
          <w:fldChar w:fldCharType="begin"/>
        </w:r>
        <w:r w:rsidR="009A2260">
          <w:rPr>
            <w:noProof/>
            <w:webHidden/>
          </w:rPr>
          <w:instrText xml:space="preserve"> PAGEREF _Toc158906378 \h </w:instrText>
        </w:r>
        <w:r w:rsidR="009A2260">
          <w:rPr>
            <w:noProof/>
            <w:webHidden/>
          </w:rPr>
        </w:r>
        <w:r w:rsidR="009A2260">
          <w:rPr>
            <w:noProof/>
            <w:webHidden/>
          </w:rPr>
          <w:fldChar w:fldCharType="separate"/>
        </w:r>
        <w:r w:rsidR="00E007C1">
          <w:rPr>
            <w:noProof/>
            <w:webHidden/>
          </w:rPr>
          <w:t>202</w:t>
        </w:r>
        <w:r w:rsidR="009A2260">
          <w:rPr>
            <w:noProof/>
            <w:webHidden/>
          </w:rPr>
          <w:fldChar w:fldCharType="end"/>
        </w:r>
      </w:hyperlink>
    </w:p>
    <w:p w14:paraId="41095E6E" w14:textId="56835E1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79" w:history="1">
        <w:r w:rsidR="009A2260" w:rsidRPr="000F2745">
          <w:rPr>
            <w:rStyle w:val="Hyperlink"/>
            <w:rFonts w:ascii="Arial" w:hAnsi="Arial" w:cs="Arial"/>
            <w:noProof/>
          </w:rPr>
          <w:t>10.18.2.6 Other CSUs called by this CSU</w:t>
        </w:r>
        <w:r w:rsidR="009A2260">
          <w:rPr>
            <w:noProof/>
            <w:webHidden/>
          </w:rPr>
          <w:tab/>
        </w:r>
        <w:r w:rsidR="009A2260">
          <w:rPr>
            <w:noProof/>
            <w:webHidden/>
          </w:rPr>
          <w:fldChar w:fldCharType="begin"/>
        </w:r>
        <w:r w:rsidR="009A2260">
          <w:rPr>
            <w:noProof/>
            <w:webHidden/>
          </w:rPr>
          <w:instrText xml:space="preserve"> PAGEREF _Toc158906379 \h </w:instrText>
        </w:r>
        <w:r w:rsidR="009A2260">
          <w:rPr>
            <w:noProof/>
            <w:webHidden/>
          </w:rPr>
        </w:r>
        <w:r w:rsidR="009A2260">
          <w:rPr>
            <w:noProof/>
            <w:webHidden/>
          </w:rPr>
          <w:fldChar w:fldCharType="separate"/>
        </w:r>
        <w:r w:rsidR="00E007C1">
          <w:rPr>
            <w:noProof/>
            <w:webHidden/>
          </w:rPr>
          <w:t>202</w:t>
        </w:r>
        <w:r w:rsidR="009A2260">
          <w:rPr>
            <w:noProof/>
            <w:webHidden/>
          </w:rPr>
          <w:fldChar w:fldCharType="end"/>
        </w:r>
      </w:hyperlink>
    </w:p>
    <w:p w14:paraId="1F787758" w14:textId="729FD1E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0" w:history="1">
        <w:r w:rsidR="009A2260" w:rsidRPr="000F2745">
          <w:rPr>
            <w:rStyle w:val="Hyperlink"/>
            <w:rFonts w:ascii="Arial" w:hAnsi="Arial" w:cs="Arial"/>
            <w:noProof/>
          </w:rPr>
          <w:t>10.18.2.7 Description of list of LLRs allocated</w:t>
        </w:r>
        <w:r w:rsidR="009A2260">
          <w:rPr>
            <w:noProof/>
            <w:webHidden/>
          </w:rPr>
          <w:tab/>
        </w:r>
        <w:r w:rsidR="009A2260">
          <w:rPr>
            <w:noProof/>
            <w:webHidden/>
          </w:rPr>
          <w:fldChar w:fldCharType="begin"/>
        </w:r>
        <w:r w:rsidR="009A2260">
          <w:rPr>
            <w:noProof/>
            <w:webHidden/>
          </w:rPr>
          <w:instrText xml:space="preserve"> PAGEREF _Toc158906380 \h </w:instrText>
        </w:r>
        <w:r w:rsidR="009A2260">
          <w:rPr>
            <w:noProof/>
            <w:webHidden/>
          </w:rPr>
        </w:r>
        <w:r w:rsidR="009A2260">
          <w:rPr>
            <w:noProof/>
            <w:webHidden/>
          </w:rPr>
          <w:fldChar w:fldCharType="separate"/>
        </w:r>
        <w:r w:rsidR="00E007C1">
          <w:rPr>
            <w:noProof/>
            <w:webHidden/>
          </w:rPr>
          <w:t>202</w:t>
        </w:r>
        <w:r w:rsidR="009A2260">
          <w:rPr>
            <w:noProof/>
            <w:webHidden/>
          </w:rPr>
          <w:fldChar w:fldCharType="end"/>
        </w:r>
      </w:hyperlink>
    </w:p>
    <w:p w14:paraId="6B8730CD" w14:textId="049ACBB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1" w:history="1">
        <w:r w:rsidR="009A2260" w:rsidRPr="000F2745">
          <w:rPr>
            <w:rStyle w:val="Hyperlink"/>
            <w:rFonts w:ascii="Arial" w:hAnsi="Arial" w:cs="Arial"/>
            <w:noProof/>
          </w:rPr>
          <w:t>10.18.2.7.1 daucmfucos-OsTaskIdle-LLR-001</w:t>
        </w:r>
        <w:r w:rsidR="009A2260">
          <w:rPr>
            <w:noProof/>
            <w:webHidden/>
          </w:rPr>
          <w:tab/>
        </w:r>
        <w:r w:rsidR="009A2260">
          <w:rPr>
            <w:noProof/>
            <w:webHidden/>
          </w:rPr>
          <w:fldChar w:fldCharType="begin"/>
        </w:r>
        <w:r w:rsidR="009A2260">
          <w:rPr>
            <w:noProof/>
            <w:webHidden/>
          </w:rPr>
          <w:instrText xml:space="preserve"> PAGEREF _Toc158906381 \h </w:instrText>
        </w:r>
        <w:r w:rsidR="009A2260">
          <w:rPr>
            <w:noProof/>
            <w:webHidden/>
          </w:rPr>
        </w:r>
        <w:r w:rsidR="009A2260">
          <w:rPr>
            <w:noProof/>
            <w:webHidden/>
          </w:rPr>
          <w:fldChar w:fldCharType="separate"/>
        </w:r>
        <w:r w:rsidR="00E007C1">
          <w:rPr>
            <w:noProof/>
            <w:webHidden/>
          </w:rPr>
          <w:t>202</w:t>
        </w:r>
        <w:r w:rsidR="009A2260">
          <w:rPr>
            <w:noProof/>
            <w:webHidden/>
          </w:rPr>
          <w:fldChar w:fldCharType="end"/>
        </w:r>
      </w:hyperlink>
    </w:p>
    <w:p w14:paraId="3C680D67" w14:textId="206EF3D6"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2" w:history="1">
        <w:r w:rsidR="009A2260" w:rsidRPr="000F2745">
          <w:rPr>
            <w:rStyle w:val="Hyperlink"/>
            <w:noProof/>
          </w:rPr>
          <w:t>10.18.3 OsStart</w:t>
        </w:r>
        <w:r w:rsidR="009A2260">
          <w:rPr>
            <w:noProof/>
            <w:webHidden/>
          </w:rPr>
          <w:tab/>
        </w:r>
        <w:r w:rsidR="009A2260">
          <w:rPr>
            <w:noProof/>
            <w:webHidden/>
          </w:rPr>
          <w:fldChar w:fldCharType="begin"/>
        </w:r>
        <w:r w:rsidR="009A2260">
          <w:rPr>
            <w:noProof/>
            <w:webHidden/>
          </w:rPr>
          <w:instrText xml:space="preserve"> PAGEREF _Toc158906382 \h </w:instrText>
        </w:r>
        <w:r w:rsidR="009A2260">
          <w:rPr>
            <w:noProof/>
            <w:webHidden/>
          </w:rPr>
        </w:r>
        <w:r w:rsidR="009A2260">
          <w:rPr>
            <w:noProof/>
            <w:webHidden/>
          </w:rPr>
          <w:fldChar w:fldCharType="separate"/>
        </w:r>
        <w:r w:rsidR="00E007C1">
          <w:rPr>
            <w:noProof/>
            <w:webHidden/>
          </w:rPr>
          <w:t>202</w:t>
        </w:r>
        <w:r w:rsidR="009A2260">
          <w:rPr>
            <w:noProof/>
            <w:webHidden/>
          </w:rPr>
          <w:fldChar w:fldCharType="end"/>
        </w:r>
      </w:hyperlink>
    </w:p>
    <w:p w14:paraId="7ED6F5AA" w14:textId="4F5F37E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3" w:history="1">
        <w:r w:rsidR="009A2260" w:rsidRPr="000F2745">
          <w:rPr>
            <w:rStyle w:val="Hyperlink"/>
            <w:rFonts w:ascii="Arial" w:hAnsi="Arial" w:cs="Arial"/>
            <w:noProof/>
          </w:rPr>
          <w:t>10.18.3.1 Brief Description</w:t>
        </w:r>
        <w:r w:rsidR="009A2260">
          <w:rPr>
            <w:noProof/>
            <w:webHidden/>
          </w:rPr>
          <w:tab/>
        </w:r>
        <w:r w:rsidR="009A2260">
          <w:rPr>
            <w:noProof/>
            <w:webHidden/>
          </w:rPr>
          <w:fldChar w:fldCharType="begin"/>
        </w:r>
        <w:r w:rsidR="009A2260">
          <w:rPr>
            <w:noProof/>
            <w:webHidden/>
          </w:rPr>
          <w:instrText xml:space="preserve"> PAGEREF _Toc158906383 \h </w:instrText>
        </w:r>
        <w:r w:rsidR="009A2260">
          <w:rPr>
            <w:noProof/>
            <w:webHidden/>
          </w:rPr>
        </w:r>
        <w:r w:rsidR="009A2260">
          <w:rPr>
            <w:noProof/>
            <w:webHidden/>
          </w:rPr>
          <w:fldChar w:fldCharType="separate"/>
        </w:r>
        <w:r w:rsidR="00E007C1">
          <w:rPr>
            <w:noProof/>
            <w:webHidden/>
          </w:rPr>
          <w:t>202</w:t>
        </w:r>
        <w:r w:rsidR="009A2260">
          <w:rPr>
            <w:noProof/>
            <w:webHidden/>
          </w:rPr>
          <w:fldChar w:fldCharType="end"/>
        </w:r>
      </w:hyperlink>
    </w:p>
    <w:p w14:paraId="179B8561" w14:textId="1DD981A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4" w:history="1">
        <w:r w:rsidR="009A2260" w:rsidRPr="000F2745">
          <w:rPr>
            <w:rStyle w:val="Hyperlink"/>
            <w:rFonts w:ascii="Arial" w:hAnsi="Arial" w:cs="Arial"/>
            <w:noProof/>
          </w:rPr>
          <w:t>10.18.3.2 List of HLRs allocated</w:t>
        </w:r>
        <w:r w:rsidR="009A2260">
          <w:rPr>
            <w:noProof/>
            <w:webHidden/>
          </w:rPr>
          <w:tab/>
        </w:r>
        <w:r w:rsidR="009A2260">
          <w:rPr>
            <w:noProof/>
            <w:webHidden/>
          </w:rPr>
          <w:fldChar w:fldCharType="begin"/>
        </w:r>
        <w:r w:rsidR="009A2260">
          <w:rPr>
            <w:noProof/>
            <w:webHidden/>
          </w:rPr>
          <w:instrText xml:space="preserve"> PAGEREF _Toc158906384 \h </w:instrText>
        </w:r>
        <w:r w:rsidR="009A2260">
          <w:rPr>
            <w:noProof/>
            <w:webHidden/>
          </w:rPr>
        </w:r>
        <w:r w:rsidR="009A2260">
          <w:rPr>
            <w:noProof/>
            <w:webHidden/>
          </w:rPr>
          <w:fldChar w:fldCharType="separate"/>
        </w:r>
        <w:r w:rsidR="00E007C1">
          <w:rPr>
            <w:noProof/>
            <w:webHidden/>
          </w:rPr>
          <w:t>203</w:t>
        </w:r>
        <w:r w:rsidR="009A2260">
          <w:rPr>
            <w:noProof/>
            <w:webHidden/>
          </w:rPr>
          <w:fldChar w:fldCharType="end"/>
        </w:r>
      </w:hyperlink>
    </w:p>
    <w:p w14:paraId="44588F36" w14:textId="5AAA2FF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5" w:history="1">
        <w:r w:rsidR="009A2260" w:rsidRPr="000F2745">
          <w:rPr>
            <w:rStyle w:val="Hyperlink"/>
            <w:rFonts w:ascii="Arial" w:hAnsi="Arial" w:cs="Arial"/>
            <w:noProof/>
          </w:rPr>
          <w:t>10.18.3.3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_Toc158906385 \h </w:instrText>
        </w:r>
        <w:r w:rsidR="009A2260">
          <w:rPr>
            <w:noProof/>
            <w:webHidden/>
          </w:rPr>
        </w:r>
        <w:r w:rsidR="009A2260">
          <w:rPr>
            <w:noProof/>
            <w:webHidden/>
          </w:rPr>
          <w:fldChar w:fldCharType="separate"/>
        </w:r>
        <w:r w:rsidR="00E007C1">
          <w:rPr>
            <w:noProof/>
            <w:webHidden/>
          </w:rPr>
          <w:t>203</w:t>
        </w:r>
        <w:r w:rsidR="009A2260">
          <w:rPr>
            <w:noProof/>
            <w:webHidden/>
          </w:rPr>
          <w:fldChar w:fldCharType="end"/>
        </w:r>
      </w:hyperlink>
    </w:p>
    <w:p w14:paraId="147AF492" w14:textId="31A5E87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6" w:history="1">
        <w:r w:rsidR="009A2260" w:rsidRPr="000F2745">
          <w:rPr>
            <w:rStyle w:val="Hyperlink"/>
            <w:rFonts w:ascii="Arial" w:hAnsi="Arial" w:cs="Arial"/>
            <w:noProof/>
          </w:rPr>
          <w:t>10.18.3.4 Parameter list (Input/Output)</w:t>
        </w:r>
        <w:r w:rsidR="009A2260">
          <w:rPr>
            <w:noProof/>
            <w:webHidden/>
          </w:rPr>
          <w:tab/>
        </w:r>
        <w:r w:rsidR="009A2260">
          <w:rPr>
            <w:noProof/>
            <w:webHidden/>
          </w:rPr>
          <w:fldChar w:fldCharType="begin"/>
        </w:r>
        <w:r w:rsidR="009A2260">
          <w:rPr>
            <w:noProof/>
            <w:webHidden/>
          </w:rPr>
          <w:instrText xml:space="preserve"> PAGEREF _Toc158906386 \h </w:instrText>
        </w:r>
        <w:r w:rsidR="009A2260">
          <w:rPr>
            <w:noProof/>
            <w:webHidden/>
          </w:rPr>
        </w:r>
        <w:r w:rsidR="009A2260">
          <w:rPr>
            <w:noProof/>
            <w:webHidden/>
          </w:rPr>
          <w:fldChar w:fldCharType="separate"/>
        </w:r>
        <w:r w:rsidR="00E007C1">
          <w:rPr>
            <w:noProof/>
            <w:webHidden/>
          </w:rPr>
          <w:t>203</w:t>
        </w:r>
        <w:r w:rsidR="009A2260">
          <w:rPr>
            <w:noProof/>
            <w:webHidden/>
          </w:rPr>
          <w:fldChar w:fldCharType="end"/>
        </w:r>
      </w:hyperlink>
    </w:p>
    <w:p w14:paraId="4C05325F" w14:textId="1515E40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7" w:history="1">
        <w:r w:rsidR="009A2260" w:rsidRPr="000F2745">
          <w:rPr>
            <w:rStyle w:val="Hyperlink"/>
            <w:rFonts w:ascii="Arial" w:hAnsi="Arial" w:cs="Arial"/>
            <w:noProof/>
          </w:rPr>
          <w:t>10.18.3.5 Return Value</w:t>
        </w:r>
        <w:r w:rsidR="009A2260">
          <w:rPr>
            <w:noProof/>
            <w:webHidden/>
          </w:rPr>
          <w:tab/>
        </w:r>
        <w:r w:rsidR="009A2260">
          <w:rPr>
            <w:noProof/>
            <w:webHidden/>
          </w:rPr>
          <w:fldChar w:fldCharType="begin"/>
        </w:r>
        <w:r w:rsidR="009A2260">
          <w:rPr>
            <w:noProof/>
            <w:webHidden/>
          </w:rPr>
          <w:instrText xml:space="preserve"> PAGEREF _Toc158906387 \h </w:instrText>
        </w:r>
        <w:r w:rsidR="009A2260">
          <w:rPr>
            <w:noProof/>
            <w:webHidden/>
          </w:rPr>
        </w:r>
        <w:r w:rsidR="009A2260">
          <w:rPr>
            <w:noProof/>
            <w:webHidden/>
          </w:rPr>
          <w:fldChar w:fldCharType="separate"/>
        </w:r>
        <w:r w:rsidR="00E007C1">
          <w:rPr>
            <w:noProof/>
            <w:webHidden/>
          </w:rPr>
          <w:t>203</w:t>
        </w:r>
        <w:r w:rsidR="009A2260">
          <w:rPr>
            <w:noProof/>
            <w:webHidden/>
          </w:rPr>
          <w:fldChar w:fldCharType="end"/>
        </w:r>
      </w:hyperlink>
    </w:p>
    <w:p w14:paraId="7E6A3C3A" w14:textId="77C6E98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8" w:history="1">
        <w:r w:rsidR="009A2260" w:rsidRPr="000F2745">
          <w:rPr>
            <w:rStyle w:val="Hyperlink"/>
            <w:rFonts w:ascii="Arial" w:hAnsi="Arial" w:cs="Arial"/>
            <w:noProof/>
          </w:rPr>
          <w:t>10.18.3.6 Other CSUs called by this CSU</w:t>
        </w:r>
        <w:r w:rsidR="009A2260">
          <w:rPr>
            <w:noProof/>
            <w:webHidden/>
          </w:rPr>
          <w:tab/>
        </w:r>
        <w:r w:rsidR="009A2260">
          <w:rPr>
            <w:noProof/>
            <w:webHidden/>
          </w:rPr>
          <w:fldChar w:fldCharType="begin"/>
        </w:r>
        <w:r w:rsidR="009A2260">
          <w:rPr>
            <w:noProof/>
            <w:webHidden/>
          </w:rPr>
          <w:instrText xml:space="preserve"> PAGEREF _Toc158906388 \h </w:instrText>
        </w:r>
        <w:r w:rsidR="009A2260">
          <w:rPr>
            <w:noProof/>
            <w:webHidden/>
          </w:rPr>
        </w:r>
        <w:r w:rsidR="009A2260">
          <w:rPr>
            <w:noProof/>
            <w:webHidden/>
          </w:rPr>
          <w:fldChar w:fldCharType="separate"/>
        </w:r>
        <w:r w:rsidR="00E007C1">
          <w:rPr>
            <w:noProof/>
            <w:webHidden/>
          </w:rPr>
          <w:t>203</w:t>
        </w:r>
        <w:r w:rsidR="009A2260">
          <w:rPr>
            <w:noProof/>
            <w:webHidden/>
          </w:rPr>
          <w:fldChar w:fldCharType="end"/>
        </w:r>
      </w:hyperlink>
    </w:p>
    <w:p w14:paraId="4C95757B" w14:textId="2327CB1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89" w:history="1">
        <w:r w:rsidR="009A2260" w:rsidRPr="000F2745">
          <w:rPr>
            <w:rStyle w:val="Hyperlink"/>
            <w:rFonts w:ascii="Arial" w:hAnsi="Arial" w:cs="Arial"/>
            <w:noProof/>
          </w:rPr>
          <w:t>10.18.3.7 Description of list of LLRs allocated</w:t>
        </w:r>
        <w:r w:rsidR="009A2260">
          <w:rPr>
            <w:noProof/>
            <w:webHidden/>
          </w:rPr>
          <w:tab/>
        </w:r>
        <w:r w:rsidR="009A2260">
          <w:rPr>
            <w:noProof/>
            <w:webHidden/>
          </w:rPr>
          <w:fldChar w:fldCharType="begin"/>
        </w:r>
        <w:r w:rsidR="009A2260">
          <w:rPr>
            <w:noProof/>
            <w:webHidden/>
          </w:rPr>
          <w:instrText xml:space="preserve"> PAGEREF _Toc158906389 \h </w:instrText>
        </w:r>
        <w:r w:rsidR="009A2260">
          <w:rPr>
            <w:noProof/>
            <w:webHidden/>
          </w:rPr>
        </w:r>
        <w:r w:rsidR="009A2260">
          <w:rPr>
            <w:noProof/>
            <w:webHidden/>
          </w:rPr>
          <w:fldChar w:fldCharType="separate"/>
        </w:r>
        <w:r w:rsidR="00E007C1">
          <w:rPr>
            <w:noProof/>
            <w:webHidden/>
          </w:rPr>
          <w:t>203</w:t>
        </w:r>
        <w:r w:rsidR="009A2260">
          <w:rPr>
            <w:noProof/>
            <w:webHidden/>
          </w:rPr>
          <w:fldChar w:fldCharType="end"/>
        </w:r>
      </w:hyperlink>
    </w:p>
    <w:p w14:paraId="1CC8C5A1" w14:textId="54B443A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0" w:history="1">
        <w:r w:rsidR="009A2260" w:rsidRPr="000F2745">
          <w:rPr>
            <w:rStyle w:val="Hyperlink"/>
            <w:rFonts w:ascii="Arial" w:hAnsi="Arial" w:cs="Arial"/>
            <w:noProof/>
          </w:rPr>
          <w:t>10.18.3.7.1 daucmfucos-OsStart-LLR-001</w:t>
        </w:r>
        <w:r w:rsidR="009A2260">
          <w:rPr>
            <w:noProof/>
            <w:webHidden/>
          </w:rPr>
          <w:tab/>
        </w:r>
        <w:r w:rsidR="009A2260">
          <w:rPr>
            <w:noProof/>
            <w:webHidden/>
          </w:rPr>
          <w:fldChar w:fldCharType="begin"/>
        </w:r>
        <w:r w:rsidR="009A2260">
          <w:rPr>
            <w:noProof/>
            <w:webHidden/>
          </w:rPr>
          <w:instrText xml:space="preserve"> PAGEREF _Toc158906390 \h </w:instrText>
        </w:r>
        <w:r w:rsidR="009A2260">
          <w:rPr>
            <w:noProof/>
            <w:webHidden/>
          </w:rPr>
        </w:r>
        <w:r w:rsidR="009A2260">
          <w:rPr>
            <w:noProof/>
            <w:webHidden/>
          </w:rPr>
          <w:fldChar w:fldCharType="separate"/>
        </w:r>
        <w:r w:rsidR="00E007C1">
          <w:rPr>
            <w:noProof/>
            <w:webHidden/>
          </w:rPr>
          <w:t>203</w:t>
        </w:r>
        <w:r w:rsidR="009A2260">
          <w:rPr>
            <w:noProof/>
            <w:webHidden/>
          </w:rPr>
          <w:fldChar w:fldCharType="end"/>
        </w:r>
      </w:hyperlink>
    </w:p>
    <w:p w14:paraId="5D527213" w14:textId="02853BA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1" w:history="1">
        <w:r w:rsidR="009A2260" w:rsidRPr="000F2745">
          <w:rPr>
            <w:rStyle w:val="Hyperlink"/>
            <w:rFonts w:ascii="Arial" w:hAnsi="Arial" w:cs="Arial"/>
            <w:noProof/>
          </w:rPr>
          <w:t>10.18.3.7.2 daucmfucos-OsStart-LLR-002</w:t>
        </w:r>
        <w:r w:rsidR="009A2260">
          <w:rPr>
            <w:noProof/>
            <w:webHidden/>
          </w:rPr>
          <w:tab/>
        </w:r>
        <w:r w:rsidR="009A2260">
          <w:rPr>
            <w:noProof/>
            <w:webHidden/>
          </w:rPr>
          <w:fldChar w:fldCharType="begin"/>
        </w:r>
        <w:r w:rsidR="009A2260">
          <w:rPr>
            <w:noProof/>
            <w:webHidden/>
          </w:rPr>
          <w:instrText xml:space="preserve"> PAGEREF _Toc158906391 \h </w:instrText>
        </w:r>
        <w:r w:rsidR="009A2260">
          <w:rPr>
            <w:noProof/>
            <w:webHidden/>
          </w:rPr>
        </w:r>
        <w:r w:rsidR="009A2260">
          <w:rPr>
            <w:noProof/>
            <w:webHidden/>
          </w:rPr>
          <w:fldChar w:fldCharType="separate"/>
        </w:r>
        <w:r w:rsidR="00E007C1">
          <w:rPr>
            <w:noProof/>
            <w:webHidden/>
          </w:rPr>
          <w:t>204</w:t>
        </w:r>
        <w:r w:rsidR="009A2260">
          <w:rPr>
            <w:noProof/>
            <w:webHidden/>
          </w:rPr>
          <w:fldChar w:fldCharType="end"/>
        </w:r>
      </w:hyperlink>
    </w:p>
    <w:p w14:paraId="3EEF32C5" w14:textId="0D5CB3B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2" w:history="1">
        <w:r w:rsidR="009A2260" w:rsidRPr="000F2745">
          <w:rPr>
            <w:rStyle w:val="Hyperlink"/>
            <w:rFonts w:ascii="Arial" w:hAnsi="Arial" w:cs="Arial"/>
            <w:noProof/>
          </w:rPr>
          <w:t>10.18.3.7.3 daucmfucos-OsStart-LLR-003</w:t>
        </w:r>
        <w:r w:rsidR="009A2260">
          <w:rPr>
            <w:noProof/>
            <w:webHidden/>
          </w:rPr>
          <w:tab/>
        </w:r>
        <w:r w:rsidR="009A2260">
          <w:rPr>
            <w:noProof/>
            <w:webHidden/>
          </w:rPr>
          <w:fldChar w:fldCharType="begin"/>
        </w:r>
        <w:r w:rsidR="009A2260">
          <w:rPr>
            <w:noProof/>
            <w:webHidden/>
          </w:rPr>
          <w:instrText xml:space="preserve"> PAGEREF _Toc158906392 \h </w:instrText>
        </w:r>
        <w:r w:rsidR="009A2260">
          <w:rPr>
            <w:noProof/>
            <w:webHidden/>
          </w:rPr>
        </w:r>
        <w:r w:rsidR="009A2260">
          <w:rPr>
            <w:noProof/>
            <w:webHidden/>
          </w:rPr>
          <w:fldChar w:fldCharType="separate"/>
        </w:r>
        <w:r w:rsidR="00E007C1">
          <w:rPr>
            <w:noProof/>
            <w:webHidden/>
          </w:rPr>
          <w:t>204</w:t>
        </w:r>
        <w:r w:rsidR="009A2260">
          <w:rPr>
            <w:noProof/>
            <w:webHidden/>
          </w:rPr>
          <w:fldChar w:fldCharType="end"/>
        </w:r>
      </w:hyperlink>
    </w:p>
    <w:p w14:paraId="797B90AC" w14:textId="0C4DF80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3" w:history="1">
        <w:r w:rsidR="009A2260" w:rsidRPr="000F2745">
          <w:rPr>
            <w:rStyle w:val="Hyperlink"/>
            <w:rFonts w:ascii="Arial" w:hAnsi="Arial" w:cs="Arial"/>
            <w:noProof/>
          </w:rPr>
          <w:t>10.18.3.7.4 daucmfucos-OsStart-LLR-004</w:t>
        </w:r>
        <w:r w:rsidR="009A2260">
          <w:rPr>
            <w:noProof/>
            <w:webHidden/>
          </w:rPr>
          <w:tab/>
        </w:r>
        <w:r w:rsidR="009A2260">
          <w:rPr>
            <w:noProof/>
            <w:webHidden/>
          </w:rPr>
          <w:fldChar w:fldCharType="begin"/>
        </w:r>
        <w:r w:rsidR="009A2260">
          <w:rPr>
            <w:noProof/>
            <w:webHidden/>
          </w:rPr>
          <w:instrText xml:space="preserve"> PAGEREF _Toc158906393 \h </w:instrText>
        </w:r>
        <w:r w:rsidR="009A2260">
          <w:rPr>
            <w:noProof/>
            <w:webHidden/>
          </w:rPr>
        </w:r>
        <w:r w:rsidR="009A2260">
          <w:rPr>
            <w:noProof/>
            <w:webHidden/>
          </w:rPr>
          <w:fldChar w:fldCharType="separate"/>
        </w:r>
        <w:r w:rsidR="00E007C1">
          <w:rPr>
            <w:noProof/>
            <w:webHidden/>
          </w:rPr>
          <w:t>204</w:t>
        </w:r>
        <w:r w:rsidR="009A2260">
          <w:rPr>
            <w:noProof/>
            <w:webHidden/>
          </w:rPr>
          <w:fldChar w:fldCharType="end"/>
        </w:r>
      </w:hyperlink>
    </w:p>
    <w:p w14:paraId="1469FFE9" w14:textId="6C43D074"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4" w:history="1">
        <w:r w:rsidR="009A2260" w:rsidRPr="000F2745">
          <w:rPr>
            <w:rStyle w:val="Hyperlink"/>
            <w:noProof/>
          </w:rPr>
          <w:t>10.18.4 OsSched</w:t>
        </w:r>
        <w:r w:rsidR="009A2260">
          <w:rPr>
            <w:noProof/>
            <w:webHidden/>
          </w:rPr>
          <w:tab/>
        </w:r>
        <w:r w:rsidR="009A2260">
          <w:rPr>
            <w:noProof/>
            <w:webHidden/>
          </w:rPr>
          <w:fldChar w:fldCharType="begin"/>
        </w:r>
        <w:r w:rsidR="009A2260">
          <w:rPr>
            <w:noProof/>
            <w:webHidden/>
          </w:rPr>
          <w:instrText xml:space="preserve"> PAGEREF _Toc158906394 \h </w:instrText>
        </w:r>
        <w:r w:rsidR="009A2260">
          <w:rPr>
            <w:noProof/>
            <w:webHidden/>
          </w:rPr>
        </w:r>
        <w:r w:rsidR="009A2260">
          <w:rPr>
            <w:noProof/>
            <w:webHidden/>
          </w:rPr>
          <w:fldChar w:fldCharType="separate"/>
        </w:r>
        <w:r w:rsidR="00E007C1">
          <w:rPr>
            <w:noProof/>
            <w:webHidden/>
          </w:rPr>
          <w:t>204</w:t>
        </w:r>
        <w:r w:rsidR="009A2260">
          <w:rPr>
            <w:noProof/>
            <w:webHidden/>
          </w:rPr>
          <w:fldChar w:fldCharType="end"/>
        </w:r>
      </w:hyperlink>
    </w:p>
    <w:p w14:paraId="418B5700" w14:textId="35A6D7F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5" w:history="1">
        <w:r w:rsidR="009A2260" w:rsidRPr="000F2745">
          <w:rPr>
            <w:rStyle w:val="Hyperlink"/>
            <w:rFonts w:ascii="Arial" w:hAnsi="Arial" w:cs="Arial"/>
            <w:noProof/>
          </w:rPr>
          <w:t>10.18.4.1 Brief Description</w:t>
        </w:r>
        <w:r w:rsidR="009A2260">
          <w:rPr>
            <w:noProof/>
            <w:webHidden/>
          </w:rPr>
          <w:tab/>
        </w:r>
        <w:r w:rsidR="009A2260">
          <w:rPr>
            <w:noProof/>
            <w:webHidden/>
          </w:rPr>
          <w:fldChar w:fldCharType="begin"/>
        </w:r>
        <w:r w:rsidR="009A2260">
          <w:rPr>
            <w:noProof/>
            <w:webHidden/>
          </w:rPr>
          <w:instrText xml:space="preserve"> PAGEREF _Toc158906395 \h </w:instrText>
        </w:r>
        <w:r w:rsidR="009A2260">
          <w:rPr>
            <w:noProof/>
            <w:webHidden/>
          </w:rPr>
        </w:r>
        <w:r w:rsidR="009A2260">
          <w:rPr>
            <w:noProof/>
            <w:webHidden/>
          </w:rPr>
          <w:fldChar w:fldCharType="separate"/>
        </w:r>
        <w:r w:rsidR="00E007C1">
          <w:rPr>
            <w:noProof/>
            <w:webHidden/>
          </w:rPr>
          <w:t>204</w:t>
        </w:r>
        <w:r w:rsidR="009A2260">
          <w:rPr>
            <w:noProof/>
            <w:webHidden/>
          </w:rPr>
          <w:fldChar w:fldCharType="end"/>
        </w:r>
      </w:hyperlink>
    </w:p>
    <w:p w14:paraId="19956E2C" w14:textId="7B82075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6" w:history="1">
        <w:r w:rsidR="009A2260" w:rsidRPr="000F2745">
          <w:rPr>
            <w:rStyle w:val="Hyperlink"/>
            <w:rFonts w:ascii="Arial" w:hAnsi="Arial" w:cs="Arial"/>
            <w:noProof/>
          </w:rPr>
          <w:t>10.18.4.2 List of HLRs allocated</w:t>
        </w:r>
        <w:r w:rsidR="009A2260">
          <w:rPr>
            <w:noProof/>
            <w:webHidden/>
          </w:rPr>
          <w:tab/>
        </w:r>
        <w:r w:rsidR="009A2260">
          <w:rPr>
            <w:noProof/>
            <w:webHidden/>
          </w:rPr>
          <w:fldChar w:fldCharType="begin"/>
        </w:r>
        <w:r w:rsidR="009A2260">
          <w:rPr>
            <w:noProof/>
            <w:webHidden/>
          </w:rPr>
          <w:instrText xml:space="preserve"> PAGEREF _Toc158906396 \h </w:instrText>
        </w:r>
        <w:r w:rsidR="009A2260">
          <w:rPr>
            <w:noProof/>
            <w:webHidden/>
          </w:rPr>
        </w:r>
        <w:r w:rsidR="009A2260">
          <w:rPr>
            <w:noProof/>
            <w:webHidden/>
          </w:rPr>
          <w:fldChar w:fldCharType="separate"/>
        </w:r>
        <w:r w:rsidR="00E007C1">
          <w:rPr>
            <w:noProof/>
            <w:webHidden/>
          </w:rPr>
          <w:t>204</w:t>
        </w:r>
        <w:r w:rsidR="009A2260">
          <w:rPr>
            <w:noProof/>
            <w:webHidden/>
          </w:rPr>
          <w:fldChar w:fldCharType="end"/>
        </w:r>
      </w:hyperlink>
    </w:p>
    <w:p w14:paraId="14B0594A" w14:textId="6A3DAF2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7" w:history="1">
        <w:r w:rsidR="009A2260" w:rsidRPr="000F2745">
          <w:rPr>
            <w:rStyle w:val="Hyperlink"/>
            <w:rFonts w:ascii="Arial" w:hAnsi="Arial" w:cs="Arial"/>
            <w:noProof/>
          </w:rPr>
          <w:t>10.18.4.3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_Toc158906397 \h </w:instrText>
        </w:r>
        <w:r w:rsidR="009A2260">
          <w:rPr>
            <w:noProof/>
            <w:webHidden/>
          </w:rPr>
        </w:r>
        <w:r w:rsidR="009A2260">
          <w:rPr>
            <w:noProof/>
            <w:webHidden/>
          </w:rPr>
          <w:fldChar w:fldCharType="separate"/>
        </w:r>
        <w:r w:rsidR="00E007C1">
          <w:rPr>
            <w:noProof/>
            <w:webHidden/>
          </w:rPr>
          <w:t>205</w:t>
        </w:r>
        <w:r w:rsidR="009A2260">
          <w:rPr>
            <w:noProof/>
            <w:webHidden/>
          </w:rPr>
          <w:fldChar w:fldCharType="end"/>
        </w:r>
      </w:hyperlink>
    </w:p>
    <w:p w14:paraId="4C5E346A" w14:textId="6E78146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8" w:history="1">
        <w:r w:rsidR="009A2260" w:rsidRPr="000F2745">
          <w:rPr>
            <w:rStyle w:val="Hyperlink"/>
            <w:rFonts w:ascii="Arial" w:hAnsi="Arial" w:cs="Arial"/>
            <w:noProof/>
          </w:rPr>
          <w:t>10.18.4.4 Parameter list (Input/Output)</w:t>
        </w:r>
        <w:r w:rsidR="009A2260">
          <w:rPr>
            <w:noProof/>
            <w:webHidden/>
          </w:rPr>
          <w:tab/>
        </w:r>
        <w:r w:rsidR="009A2260">
          <w:rPr>
            <w:noProof/>
            <w:webHidden/>
          </w:rPr>
          <w:fldChar w:fldCharType="begin"/>
        </w:r>
        <w:r w:rsidR="009A2260">
          <w:rPr>
            <w:noProof/>
            <w:webHidden/>
          </w:rPr>
          <w:instrText xml:space="preserve"> PAGEREF _Toc158906398 \h </w:instrText>
        </w:r>
        <w:r w:rsidR="009A2260">
          <w:rPr>
            <w:noProof/>
            <w:webHidden/>
          </w:rPr>
        </w:r>
        <w:r w:rsidR="009A2260">
          <w:rPr>
            <w:noProof/>
            <w:webHidden/>
          </w:rPr>
          <w:fldChar w:fldCharType="separate"/>
        </w:r>
        <w:r w:rsidR="00E007C1">
          <w:rPr>
            <w:noProof/>
            <w:webHidden/>
          </w:rPr>
          <w:t>205</w:t>
        </w:r>
        <w:r w:rsidR="009A2260">
          <w:rPr>
            <w:noProof/>
            <w:webHidden/>
          </w:rPr>
          <w:fldChar w:fldCharType="end"/>
        </w:r>
      </w:hyperlink>
    </w:p>
    <w:p w14:paraId="550D99C1" w14:textId="172253D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399" w:history="1">
        <w:r w:rsidR="009A2260" w:rsidRPr="000F2745">
          <w:rPr>
            <w:rStyle w:val="Hyperlink"/>
            <w:rFonts w:ascii="Arial" w:hAnsi="Arial" w:cs="Arial"/>
            <w:noProof/>
          </w:rPr>
          <w:t>10.18.4.5 Return Value</w:t>
        </w:r>
        <w:r w:rsidR="009A2260">
          <w:rPr>
            <w:noProof/>
            <w:webHidden/>
          </w:rPr>
          <w:tab/>
        </w:r>
        <w:r w:rsidR="009A2260">
          <w:rPr>
            <w:noProof/>
            <w:webHidden/>
          </w:rPr>
          <w:fldChar w:fldCharType="begin"/>
        </w:r>
        <w:r w:rsidR="009A2260">
          <w:rPr>
            <w:noProof/>
            <w:webHidden/>
          </w:rPr>
          <w:instrText xml:space="preserve"> PAGEREF _Toc158906399 \h </w:instrText>
        </w:r>
        <w:r w:rsidR="009A2260">
          <w:rPr>
            <w:noProof/>
            <w:webHidden/>
          </w:rPr>
        </w:r>
        <w:r w:rsidR="009A2260">
          <w:rPr>
            <w:noProof/>
            <w:webHidden/>
          </w:rPr>
          <w:fldChar w:fldCharType="separate"/>
        </w:r>
        <w:r w:rsidR="00E007C1">
          <w:rPr>
            <w:noProof/>
            <w:webHidden/>
          </w:rPr>
          <w:t>205</w:t>
        </w:r>
        <w:r w:rsidR="009A2260">
          <w:rPr>
            <w:noProof/>
            <w:webHidden/>
          </w:rPr>
          <w:fldChar w:fldCharType="end"/>
        </w:r>
      </w:hyperlink>
    </w:p>
    <w:p w14:paraId="05D05363" w14:textId="2C922FC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0" w:history="1">
        <w:r w:rsidR="009A2260" w:rsidRPr="000F2745">
          <w:rPr>
            <w:rStyle w:val="Hyperlink"/>
            <w:rFonts w:ascii="Arial" w:hAnsi="Arial" w:cs="Arial"/>
            <w:noProof/>
          </w:rPr>
          <w:t>10.18.4.6 Other CSUs called by this CSU</w:t>
        </w:r>
        <w:r w:rsidR="009A2260">
          <w:rPr>
            <w:noProof/>
            <w:webHidden/>
          </w:rPr>
          <w:tab/>
        </w:r>
        <w:r w:rsidR="009A2260">
          <w:rPr>
            <w:noProof/>
            <w:webHidden/>
          </w:rPr>
          <w:fldChar w:fldCharType="begin"/>
        </w:r>
        <w:r w:rsidR="009A2260">
          <w:rPr>
            <w:noProof/>
            <w:webHidden/>
          </w:rPr>
          <w:instrText xml:space="preserve"> PAGEREF _Toc158906400 \h </w:instrText>
        </w:r>
        <w:r w:rsidR="009A2260">
          <w:rPr>
            <w:noProof/>
            <w:webHidden/>
          </w:rPr>
        </w:r>
        <w:r w:rsidR="009A2260">
          <w:rPr>
            <w:noProof/>
            <w:webHidden/>
          </w:rPr>
          <w:fldChar w:fldCharType="separate"/>
        </w:r>
        <w:r w:rsidR="00E007C1">
          <w:rPr>
            <w:noProof/>
            <w:webHidden/>
          </w:rPr>
          <w:t>205</w:t>
        </w:r>
        <w:r w:rsidR="009A2260">
          <w:rPr>
            <w:noProof/>
            <w:webHidden/>
          </w:rPr>
          <w:fldChar w:fldCharType="end"/>
        </w:r>
      </w:hyperlink>
    </w:p>
    <w:p w14:paraId="241BC160" w14:textId="6131B41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1" w:history="1">
        <w:r w:rsidR="009A2260" w:rsidRPr="000F2745">
          <w:rPr>
            <w:rStyle w:val="Hyperlink"/>
            <w:rFonts w:ascii="Arial" w:hAnsi="Arial" w:cs="Arial"/>
            <w:noProof/>
          </w:rPr>
          <w:t>10.18.4.7 Description of list of LLRs allocated</w:t>
        </w:r>
        <w:r w:rsidR="009A2260">
          <w:rPr>
            <w:noProof/>
            <w:webHidden/>
          </w:rPr>
          <w:tab/>
        </w:r>
        <w:r w:rsidR="009A2260">
          <w:rPr>
            <w:noProof/>
            <w:webHidden/>
          </w:rPr>
          <w:fldChar w:fldCharType="begin"/>
        </w:r>
        <w:r w:rsidR="009A2260">
          <w:rPr>
            <w:noProof/>
            <w:webHidden/>
          </w:rPr>
          <w:instrText xml:space="preserve"> PAGEREF _Toc158906401 \h </w:instrText>
        </w:r>
        <w:r w:rsidR="009A2260">
          <w:rPr>
            <w:noProof/>
            <w:webHidden/>
          </w:rPr>
        </w:r>
        <w:r w:rsidR="009A2260">
          <w:rPr>
            <w:noProof/>
            <w:webHidden/>
          </w:rPr>
          <w:fldChar w:fldCharType="separate"/>
        </w:r>
        <w:r w:rsidR="00E007C1">
          <w:rPr>
            <w:noProof/>
            <w:webHidden/>
          </w:rPr>
          <w:t>205</w:t>
        </w:r>
        <w:r w:rsidR="009A2260">
          <w:rPr>
            <w:noProof/>
            <w:webHidden/>
          </w:rPr>
          <w:fldChar w:fldCharType="end"/>
        </w:r>
      </w:hyperlink>
    </w:p>
    <w:p w14:paraId="57D6537E" w14:textId="0D9E7D7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2" w:history="1">
        <w:r w:rsidR="009A2260" w:rsidRPr="000F2745">
          <w:rPr>
            <w:rStyle w:val="Hyperlink"/>
            <w:rFonts w:ascii="Arial" w:hAnsi="Arial" w:cs="Arial"/>
            <w:noProof/>
          </w:rPr>
          <w:t>10.18.4.7.1 daucmfucos-OsSched-LLR-001</w:t>
        </w:r>
        <w:r w:rsidR="009A2260">
          <w:rPr>
            <w:noProof/>
            <w:webHidden/>
          </w:rPr>
          <w:tab/>
        </w:r>
        <w:r w:rsidR="009A2260">
          <w:rPr>
            <w:noProof/>
            <w:webHidden/>
          </w:rPr>
          <w:fldChar w:fldCharType="begin"/>
        </w:r>
        <w:r w:rsidR="009A2260">
          <w:rPr>
            <w:noProof/>
            <w:webHidden/>
          </w:rPr>
          <w:instrText xml:space="preserve"> PAGEREF _Toc158906402 \h </w:instrText>
        </w:r>
        <w:r w:rsidR="009A2260">
          <w:rPr>
            <w:noProof/>
            <w:webHidden/>
          </w:rPr>
        </w:r>
        <w:r w:rsidR="009A2260">
          <w:rPr>
            <w:noProof/>
            <w:webHidden/>
          </w:rPr>
          <w:fldChar w:fldCharType="separate"/>
        </w:r>
        <w:r w:rsidR="00E007C1">
          <w:rPr>
            <w:noProof/>
            <w:webHidden/>
          </w:rPr>
          <w:t>205</w:t>
        </w:r>
        <w:r w:rsidR="009A2260">
          <w:rPr>
            <w:noProof/>
            <w:webHidden/>
          </w:rPr>
          <w:fldChar w:fldCharType="end"/>
        </w:r>
      </w:hyperlink>
    </w:p>
    <w:p w14:paraId="544DFDE3" w14:textId="731A4A9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3" w:history="1">
        <w:r w:rsidR="009A2260" w:rsidRPr="000F2745">
          <w:rPr>
            <w:rStyle w:val="Hyperlink"/>
            <w:rFonts w:ascii="Arial" w:hAnsi="Arial" w:cs="Arial"/>
            <w:noProof/>
          </w:rPr>
          <w:t>10.18.4.7.2 daucmfucos-OsSched-LLR-002</w:t>
        </w:r>
        <w:r w:rsidR="009A2260">
          <w:rPr>
            <w:noProof/>
            <w:webHidden/>
          </w:rPr>
          <w:tab/>
        </w:r>
        <w:r w:rsidR="009A2260">
          <w:rPr>
            <w:noProof/>
            <w:webHidden/>
          </w:rPr>
          <w:fldChar w:fldCharType="begin"/>
        </w:r>
        <w:r w:rsidR="009A2260">
          <w:rPr>
            <w:noProof/>
            <w:webHidden/>
          </w:rPr>
          <w:instrText xml:space="preserve"> PAGEREF _Toc158906403 \h </w:instrText>
        </w:r>
        <w:r w:rsidR="009A2260">
          <w:rPr>
            <w:noProof/>
            <w:webHidden/>
          </w:rPr>
        </w:r>
        <w:r w:rsidR="009A2260">
          <w:rPr>
            <w:noProof/>
            <w:webHidden/>
          </w:rPr>
          <w:fldChar w:fldCharType="separate"/>
        </w:r>
        <w:r w:rsidR="00E007C1">
          <w:rPr>
            <w:noProof/>
            <w:webHidden/>
          </w:rPr>
          <w:t>205</w:t>
        </w:r>
        <w:r w:rsidR="009A2260">
          <w:rPr>
            <w:noProof/>
            <w:webHidden/>
          </w:rPr>
          <w:fldChar w:fldCharType="end"/>
        </w:r>
      </w:hyperlink>
    </w:p>
    <w:p w14:paraId="4F11C3A2" w14:textId="2E6BE92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4" w:history="1">
        <w:r w:rsidR="009A2260" w:rsidRPr="000F2745">
          <w:rPr>
            <w:rStyle w:val="Hyperlink"/>
            <w:rFonts w:ascii="Arial" w:hAnsi="Arial" w:cs="Arial"/>
            <w:noProof/>
          </w:rPr>
          <w:t>10.18.4.7.3 daucmfucos-OsSched-LLR-003</w:t>
        </w:r>
        <w:r w:rsidR="009A2260">
          <w:rPr>
            <w:noProof/>
            <w:webHidden/>
          </w:rPr>
          <w:tab/>
        </w:r>
        <w:r w:rsidR="009A2260">
          <w:rPr>
            <w:noProof/>
            <w:webHidden/>
          </w:rPr>
          <w:fldChar w:fldCharType="begin"/>
        </w:r>
        <w:r w:rsidR="009A2260">
          <w:rPr>
            <w:noProof/>
            <w:webHidden/>
          </w:rPr>
          <w:instrText xml:space="preserve"> PAGEREF _Toc158906404 \h </w:instrText>
        </w:r>
        <w:r w:rsidR="009A2260">
          <w:rPr>
            <w:noProof/>
            <w:webHidden/>
          </w:rPr>
        </w:r>
        <w:r w:rsidR="009A2260">
          <w:rPr>
            <w:noProof/>
            <w:webHidden/>
          </w:rPr>
          <w:fldChar w:fldCharType="separate"/>
        </w:r>
        <w:r w:rsidR="00E007C1">
          <w:rPr>
            <w:noProof/>
            <w:webHidden/>
          </w:rPr>
          <w:t>206</w:t>
        </w:r>
        <w:r w:rsidR="009A2260">
          <w:rPr>
            <w:noProof/>
            <w:webHidden/>
          </w:rPr>
          <w:fldChar w:fldCharType="end"/>
        </w:r>
      </w:hyperlink>
    </w:p>
    <w:p w14:paraId="778AF357" w14:textId="28CF7E4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5" w:history="1">
        <w:r w:rsidR="009A2260" w:rsidRPr="000F2745">
          <w:rPr>
            <w:rStyle w:val="Hyperlink"/>
            <w:rFonts w:ascii="Arial" w:hAnsi="Arial" w:cs="Arial"/>
            <w:noProof/>
          </w:rPr>
          <w:t>10.18.4.7.4 daucmfucos-OsSched-LLR-004</w:t>
        </w:r>
        <w:r w:rsidR="009A2260">
          <w:rPr>
            <w:noProof/>
            <w:webHidden/>
          </w:rPr>
          <w:tab/>
        </w:r>
        <w:r w:rsidR="009A2260">
          <w:rPr>
            <w:noProof/>
            <w:webHidden/>
          </w:rPr>
          <w:fldChar w:fldCharType="begin"/>
        </w:r>
        <w:r w:rsidR="009A2260">
          <w:rPr>
            <w:noProof/>
            <w:webHidden/>
          </w:rPr>
          <w:instrText xml:space="preserve"> PAGEREF _Toc158906405 \h </w:instrText>
        </w:r>
        <w:r w:rsidR="009A2260">
          <w:rPr>
            <w:noProof/>
            <w:webHidden/>
          </w:rPr>
        </w:r>
        <w:r w:rsidR="009A2260">
          <w:rPr>
            <w:noProof/>
            <w:webHidden/>
          </w:rPr>
          <w:fldChar w:fldCharType="separate"/>
        </w:r>
        <w:r w:rsidR="00E007C1">
          <w:rPr>
            <w:noProof/>
            <w:webHidden/>
          </w:rPr>
          <w:t>206</w:t>
        </w:r>
        <w:r w:rsidR="009A2260">
          <w:rPr>
            <w:noProof/>
            <w:webHidden/>
          </w:rPr>
          <w:fldChar w:fldCharType="end"/>
        </w:r>
      </w:hyperlink>
    </w:p>
    <w:p w14:paraId="28A65A7A" w14:textId="0D2814BA"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6" w:history="1">
        <w:r w:rsidR="009A2260" w:rsidRPr="000F2745">
          <w:rPr>
            <w:rStyle w:val="Hyperlink"/>
            <w:noProof/>
          </w:rPr>
          <w:t>10.18.5 OsTcbInit</w:t>
        </w:r>
        <w:r w:rsidR="009A2260">
          <w:rPr>
            <w:noProof/>
            <w:webHidden/>
          </w:rPr>
          <w:tab/>
        </w:r>
        <w:r w:rsidR="009A2260">
          <w:rPr>
            <w:noProof/>
            <w:webHidden/>
          </w:rPr>
          <w:fldChar w:fldCharType="begin"/>
        </w:r>
        <w:r w:rsidR="009A2260">
          <w:rPr>
            <w:noProof/>
            <w:webHidden/>
          </w:rPr>
          <w:instrText xml:space="preserve"> PAGEREF _Toc158906406 \h </w:instrText>
        </w:r>
        <w:r w:rsidR="009A2260">
          <w:rPr>
            <w:noProof/>
            <w:webHidden/>
          </w:rPr>
        </w:r>
        <w:r w:rsidR="009A2260">
          <w:rPr>
            <w:noProof/>
            <w:webHidden/>
          </w:rPr>
          <w:fldChar w:fldCharType="separate"/>
        </w:r>
        <w:r w:rsidR="00E007C1">
          <w:rPr>
            <w:noProof/>
            <w:webHidden/>
          </w:rPr>
          <w:t>206</w:t>
        </w:r>
        <w:r w:rsidR="009A2260">
          <w:rPr>
            <w:noProof/>
            <w:webHidden/>
          </w:rPr>
          <w:fldChar w:fldCharType="end"/>
        </w:r>
      </w:hyperlink>
    </w:p>
    <w:p w14:paraId="10E9B631" w14:textId="540DCDB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7" w:history="1">
        <w:r w:rsidR="009A2260" w:rsidRPr="000F2745">
          <w:rPr>
            <w:rStyle w:val="Hyperlink"/>
            <w:rFonts w:ascii="Arial" w:hAnsi="Arial" w:cs="Arial"/>
            <w:noProof/>
          </w:rPr>
          <w:t>10.18.5.1 Brief Description</w:t>
        </w:r>
        <w:r w:rsidR="009A2260">
          <w:rPr>
            <w:noProof/>
            <w:webHidden/>
          </w:rPr>
          <w:tab/>
        </w:r>
        <w:r w:rsidR="009A2260">
          <w:rPr>
            <w:noProof/>
            <w:webHidden/>
          </w:rPr>
          <w:fldChar w:fldCharType="begin"/>
        </w:r>
        <w:r w:rsidR="009A2260">
          <w:rPr>
            <w:noProof/>
            <w:webHidden/>
          </w:rPr>
          <w:instrText xml:space="preserve"> PAGEREF _Toc158906407 \h </w:instrText>
        </w:r>
        <w:r w:rsidR="009A2260">
          <w:rPr>
            <w:noProof/>
            <w:webHidden/>
          </w:rPr>
        </w:r>
        <w:r w:rsidR="009A2260">
          <w:rPr>
            <w:noProof/>
            <w:webHidden/>
          </w:rPr>
          <w:fldChar w:fldCharType="separate"/>
        </w:r>
        <w:r w:rsidR="00E007C1">
          <w:rPr>
            <w:noProof/>
            <w:webHidden/>
          </w:rPr>
          <w:t>206</w:t>
        </w:r>
        <w:r w:rsidR="009A2260">
          <w:rPr>
            <w:noProof/>
            <w:webHidden/>
          </w:rPr>
          <w:fldChar w:fldCharType="end"/>
        </w:r>
      </w:hyperlink>
    </w:p>
    <w:p w14:paraId="70FF2E4B" w14:textId="21CFAE6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8" w:history="1">
        <w:r w:rsidR="009A2260" w:rsidRPr="000F2745">
          <w:rPr>
            <w:rStyle w:val="Hyperlink"/>
            <w:rFonts w:ascii="Arial" w:hAnsi="Arial" w:cs="Arial"/>
            <w:noProof/>
          </w:rPr>
          <w:t>10.18.5.2 List of HLRs allocated</w:t>
        </w:r>
        <w:r w:rsidR="009A2260">
          <w:rPr>
            <w:noProof/>
            <w:webHidden/>
          </w:rPr>
          <w:tab/>
        </w:r>
        <w:r w:rsidR="009A2260">
          <w:rPr>
            <w:noProof/>
            <w:webHidden/>
          </w:rPr>
          <w:fldChar w:fldCharType="begin"/>
        </w:r>
        <w:r w:rsidR="009A2260">
          <w:rPr>
            <w:noProof/>
            <w:webHidden/>
          </w:rPr>
          <w:instrText xml:space="preserve"> PAGEREF _Toc158906408 \h </w:instrText>
        </w:r>
        <w:r w:rsidR="009A2260">
          <w:rPr>
            <w:noProof/>
            <w:webHidden/>
          </w:rPr>
        </w:r>
        <w:r w:rsidR="009A2260">
          <w:rPr>
            <w:noProof/>
            <w:webHidden/>
          </w:rPr>
          <w:fldChar w:fldCharType="separate"/>
        </w:r>
        <w:r w:rsidR="00E007C1">
          <w:rPr>
            <w:noProof/>
            <w:webHidden/>
          </w:rPr>
          <w:t>206</w:t>
        </w:r>
        <w:r w:rsidR="009A2260">
          <w:rPr>
            <w:noProof/>
            <w:webHidden/>
          </w:rPr>
          <w:fldChar w:fldCharType="end"/>
        </w:r>
      </w:hyperlink>
    </w:p>
    <w:p w14:paraId="089FF1CE" w14:textId="49510A1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09" w:history="1">
        <w:r w:rsidR="009A2260" w:rsidRPr="000F2745">
          <w:rPr>
            <w:rStyle w:val="Hyperlink"/>
            <w:rFonts w:ascii="Arial" w:hAnsi="Arial" w:cs="Arial"/>
            <w:noProof/>
          </w:rPr>
          <w:t>10.18.5.3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_Toc158906409 \h </w:instrText>
        </w:r>
        <w:r w:rsidR="009A2260">
          <w:rPr>
            <w:noProof/>
            <w:webHidden/>
          </w:rPr>
        </w:r>
        <w:r w:rsidR="009A2260">
          <w:rPr>
            <w:noProof/>
            <w:webHidden/>
          </w:rPr>
          <w:fldChar w:fldCharType="separate"/>
        </w:r>
        <w:r w:rsidR="00E007C1">
          <w:rPr>
            <w:noProof/>
            <w:webHidden/>
          </w:rPr>
          <w:t>206</w:t>
        </w:r>
        <w:r w:rsidR="009A2260">
          <w:rPr>
            <w:noProof/>
            <w:webHidden/>
          </w:rPr>
          <w:fldChar w:fldCharType="end"/>
        </w:r>
      </w:hyperlink>
    </w:p>
    <w:p w14:paraId="7B0C175E" w14:textId="2CED71B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0" w:history="1">
        <w:r w:rsidR="009A2260" w:rsidRPr="000F2745">
          <w:rPr>
            <w:rStyle w:val="Hyperlink"/>
            <w:rFonts w:ascii="Arial" w:hAnsi="Arial" w:cs="Arial"/>
            <w:noProof/>
          </w:rPr>
          <w:t>10.18.5.4 Parameter list (Input/Output)</w:t>
        </w:r>
        <w:r w:rsidR="009A2260">
          <w:rPr>
            <w:noProof/>
            <w:webHidden/>
          </w:rPr>
          <w:tab/>
        </w:r>
        <w:r w:rsidR="009A2260">
          <w:rPr>
            <w:noProof/>
            <w:webHidden/>
          </w:rPr>
          <w:fldChar w:fldCharType="begin"/>
        </w:r>
        <w:r w:rsidR="009A2260">
          <w:rPr>
            <w:noProof/>
            <w:webHidden/>
          </w:rPr>
          <w:instrText xml:space="preserve"> PAGEREF _Toc158906410 \h </w:instrText>
        </w:r>
        <w:r w:rsidR="009A2260">
          <w:rPr>
            <w:noProof/>
            <w:webHidden/>
          </w:rPr>
        </w:r>
        <w:r w:rsidR="009A2260">
          <w:rPr>
            <w:noProof/>
            <w:webHidden/>
          </w:rPr>
          <w:fldChar w:fldCharType="separate"/>
        </w:r>
        <w:r w:rsidR="00E007C1">
          <w:rPr>
            <w:noProof/>
            <w:webHidden/>
          </w:rPr>
          <w:t>207</w:t>
        </w:r>
        <w:r w:rsidR="009A2260">
          <w:rPr>
            <w:noProof/>
            <w:webHidden/>
          </w:rPr>
          <w:fldChar w:fldCharType="end"/>
        </w:r>
      </w:hyperlink>
    </w:p>
    <w:p w14:paraId="19E95F72" w14:textId="35CDA97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1" w:history="1">
        <w:r w:rsidR="009A2260" w:rsidRPr="000F2745">
          <w:rPr>
            <w:rStyle w:val="Hyperlink"/>
            <w:rFonts w:ascii="Arial" w:hAnsi="Arial" w:cs="Arial"/>
            <w:noProof/>
          </w:rPr>
          <w:t>10.18.5.5 Return Value</w:t>
        </w:r>
        <w:r w:rsidR="009A2260">
          <w:rPr>
            <w:noProof/>
            <w:webHidden/>
          </w:rPr>
          <w:tab/>
        </w:r>
        <w:r w:rsidR="009A2260">
          <w:rPr>
            <w:noProof/>
            <w:webHidden/>
          </w:rPr>
          <w:fldChar w:fldCharType="begin"/>
        </w:r>
        <w:r w:rsidR="009A2260">
          <w:rPr>
            <w:noProof/>
            <w:webHidden/>
          </w:rPr>
          <w:instrText xml:space="preserve"> PAGEREF _Toc158906411 \h </w:instrText>
        </w:r>
        <w:r w:rsidR="009A2260">
          <w:rPr>
            <w:noProof/>
            <w:webHidden/>
          </w:rPr>
        </w:r>
        <w:r w:rsidR="009A2260">
          <w:rPr>
            <w:noProof/>
            <w:webHidden/>
          </w:rPr>
          <w:fldChar w:fldCharType="separate"/>
        </w:r>
        <w:r w:rsidR="00E007C1">
          <w:rPr>
            <w:noProof/>
            <w:webHidden/>
          </w:rPr>
          <w:t>207</w:t>
        </w:r>
        <w:r w:rsidR="009A2260">
          <w:rPr>
            <w:noProof/>
            <w:webHidden/>
          </w:rPr>
          <w:fldChar w:fldCharType="end"/>
        </w:r>
      </w:hyperlink>
    </w:p>
    <w:p w14:paraId="28FF5A47" w14:textId="3547395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2" w:history="1">
        <w:r w:rsidR="009A2260" w:rsidRPr="000F2745">
          <w:rPr>
            <w:rStyle w:val="Hyperlink"/>
            <w:rFonts w:ascii="Arial" w:hAnsi="Arial" w:cs="Arial"/>
            <w:noProof/>
          </w:rPr>
          <w:t>10.18.5.6 Other CSUs called by this CSU</w:t>
        </w:r>
        <w:r w:rsidR="009A2260">
          <w:rPr>
            <w:noProof/>
            <w:webHidden/>
          </w:rPr>
          <w:tab/>
        </w:r>
        <w:r w:rsidR="009A2260">
          <w:rPr>
            <w:noProof/>
            <w:webHidden/>
          </w:rPr>
          <w:fldChar w:fldCharType="begin"/>
        </w:r>
        <w:r w:rsidR="009A2260">
          <w:rPr>
            <w:noProof/>
            <w:webHidden/>
          </w:rPr>
          <w:instrText xml:space="preserve"> PAGEREF _Toc158906412 \h </w:instrText>
        </w:r>
        <w:r w:rsidR="009A2260">
          <w:rPr>
            <w:noProof/>
            <w:webHidden/>
          </w:rPr>
        </w:r>
        <w:r w:rsidR="009A2260">
          <w:rPr>
            <w:noProof/>
            <w:webHidden/>
          </w:rPr>
          <w:fldChar w:fldCharType="separate"/>
        </w:r>
        <w:r w:rsidR="00E007C1">
          <w:rPr>
            <w:noProof/>
            <w:webHidden/>
          </w:rPr>
          <w:t>207</w:t>
        </w:r>
        <w:r w:rsidR="009A2260">
          <w:rPr>
            <w:noProof/>
            <w:webHidden/>
          </w:rPr>
          <w:fldChar w:fldCharType="end"/>
        </w:r>
      </w:hyperlink>
    </w:p>
    <w:p w14:paraId="673722AB" w14:textId="221FCBA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3" w:history="1">
        <w:r w:rsidR="009A2260" w:rsidRPr="000F2745">
          <w:rPr>
            <w:rStyle w:val="Hyperlink"/>
            <w:rFonts w:ascii="Arial" w:hAnsi="Arial" w:cs="Arial"/>
            <w:noProof/>
          </w:rPr>
          <w:t>10.18.5.7 Description of list of LLRs allocated</w:t>
        </w:r>
        <w:r w:rsidR="009A2260">
          <w:rPr>
            <w:noProof/>
            <w:webHidden/>
          </w:rPr>
          <w:tab/>
        </w:r>
        <w:r w:rsidR="009A2260">
          <w:rPr>
            <w:noProof/>
            <w:webHidden/>
          </w:rPr>
          <w:fldChar w:fldCharType="begin"/>
        </w:r>
        <w:r w:rsidR="009A2260">
          <w:rPr>
            <w:noProof/>
            <w:webHidden/>
          </w:rPr>
          <w:instrText xml:space="preserve"> PAGEREF _Toc158906413 \h </w:instrText>
        </w:r>
        <w:r w:rsidR="009A2260">
          <w:rPr>
            <w:noProof/>
            <w:webHidden/>
          </w:rPr>
        </w:r>
        <w:r w:rsidR="009A2260">
          <w:rPr>
            <w:noProof/>
            <w:webHidden/>
          </w:rPr>
          <w:fldChar w:fldCharType="separate"/>
        </w:r>
        <w:r w:rsidR="00E007C1">
          <w:rPr>
            <w:noProof/>
            <w:webHidden/>
          </w:rPr>
          <w:t>207</w:t>
        </w:r>
        <w:r w:rsidR="009A2260">
          <w:rPr>
            <w:noProof/>
            <w:webHidden/>
          </w:rPr>
          <w:fldChar w:fldCharType="end"/>
        </w:r>
      </w:hyperlink>
    </w:p>
    <w:p w14:paraId="4939E1E6" w14:textId="3CA22E9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4" w:history="1">
        <w:r w:rsidR="009A2260" w:rsidRPr="000F2745">
          <w:rPr>
            <w:rStyle w:val="Hyperlink"/>
            <w:rFonts w:ascii="Arial" w:hAnsi="Arial" w:cs="Arial"/>
            <w:noProof/>
          </w:rPr>
          <w:t>10.18.5.7.1 daucmfucos-OsTcbInit-LLR-001</w:t>
        </w:r>
        <w:r w:rsidR="009A2260">
          <w:rPr>
            <w:noProof/>
            <w:webHidden/>
          </w:rPr>
          <w:tab/>
        </w:r>
        <w:r w:rsidR="009A2260">
          <w:rPr>
            <w:noProof/>
            <w:webHidden/>
          </w:rPr>
          <w:fldChar w:fldCharType="begin"/>
        </w:r>
        <w:r w:rsidR="009A2260">
          <w:rPr>
            <w:noProof/>
            <w:webHidden/>
          </w:rPr>
          <w:instrText xml:space="preserve"> PAGEREF _Toc158906414 \h </w:instrText>
        </w:r>
        <w:r w:rsidR="009A2260">
          <w:rPr>
            <w:noProof/>
            <w:webHidden/>
          </w:rPr>
        </w:r>
        <w:r w:rsidR="009A2260">
          <w:rPr>
            <w:noProof/>
            <w:webHidden/>
          </w:rPr>
          <w:fldChar w:fldCharType="separate"/>
        </w:r>
        <w:r w:rsidR="00E007C1">
          <w:rPr>
            <w:noProof/>
            <w:webHidden/>
          </w:rPr>
          <w:t>207</w:t>
        </w:r>
        <w:r w:rsidR="009A2260">
          <w:rPr>
            <w:noProof/>
            <w:webHidden/>
          </w:rPr>
          <w:fldChar w:fldCharType="end"/>
        </w:r>
      </w:hyperlink>
    </w:p>
    <w:p w14:paraId="4C9BFDFC" w14:textId="6FC46BF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5" w:history="1">
        <w:r w:rsidR="009A2260" w:rsidRPr="000F2745">
          <w:rPr>
            <w:rStyle w:val="Hyperlink"/>
            <w:rFonts w:ascii="Arial" w:hAnsi="Arial" w:cs="Arial"/>
            <w:noProof/>
          </w:rPr>
          <w:t>10.18.5.7.2 daucmfucos-OsTcbInit-LLR-002</w:t>
        </w:r>
        <w:r w:rsidR="009A2260">
          <w:rPr>
            <w:noProof/>
            <w:webHidden/>
          </w:rPr>
          <w:tab/>
        </w:r>
        <w:r w:rsidR="009A2260">
          <w:rPr>
            <w:noProof/>
            <w:webHidden/>
          </w:rPr>
          <w:fldChar w:fldCharType="begin"/>
        </w:r>
        <w:r w:rsidR="009A2260">
          <w:rPr>
            <w:noProof/>
            <w:webHidden/>
          </w:rPr>
          <w:instrText xml:space="preserve"> PAGEREF _Toc158906415 \h </w:instrText>
        </w:r>
        <w:r w:rsidR="009A2260">
          <w:rPr>
            <w:noProof/>
            <w:webHidden/>
          </w:rPr>
        </w:r>
        <w:r w:rsidR="009A2260">
          <w:rPr>
            <w:noProof/>
            <w:webHidden/>
          </w:rPr>
          <w:fldChar w:fldCharType="separate"/>
        </w:r>
        <w:r w:rsidR="00E007C1">
          <w:rPr>
            <w:noProof/>
            <w:webHidden/>
          </w:rPr>
          <w:t>207</w:t>
        </w:r>
        <w:r w:rsidR="009A2260">
          <w:rPr>
            <w:noProof/>
            <w:webHidden/>
          </w:rPr>
          <w:fldChar w:fldCharType="end"/>
        </w:r>
      </w:hyperlink>
    </w:p>
    <w:p w14:paraId="176B86B0" w14:textId="0BD50B8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6" w:history="1">
        <w:r w:rsidR="009A2260" w:rsidRPr="000F2745">
          <w:rPr>
            <w:rStyle w:val="Hyperlink"/>
            <w:rFonts w:ascii="Arial" w:hAnsi="Arial" w:cs="Arial"/>
            <w:noProof/>
          </w:rPr>
          <w:t>10.18.5.7.3 daucmfucos-OsTcbInit-LLR-003</w:t>
        </w:r>
        <w:r w:rsidR="009A2260">
          <w:rPr>
            <w:noProof/>
            <w:webHidden/>
          </w:rPr>
          <w:tab/>
        </w:r>
        <w:r w:rsidR="009A2260">
          <w:rPr>
            <w:noProof/>
            <w:webHidden/>
          </w:rPr>
          <w:fldChar w:fldCharType="begin"/>
        </w:r>
        <w:r w:rsidR="009A2260">
          <w:rPr>
            <w:noProof/>
            <w:webHidden/>
          </w:rPr>
          <w:instrText xml:space="preserve"> PAGEREF _Toc158906416 \h </w:instrText>
        </w:r>
        <w:r w:rsidR="009A2260">
          <w:rPr>
            <w:noProof/>
            <w:webHidden/>
          </w:rPr>
        </w:r>
        <w:r w:rsidR="009A2260">
          <w:rPr>
            <w:noProof/>
            <w:webHidden/>
          </w:rPr>
          <w:fldChar w:fldCharType="separate"/>
        </w:r>
        <w:r w:rsidR="00E007C1">
          <w:rPr>
            <w:noProof/>
            <w:webHidden/>
          </w:rPr>
          <w:t>207</w:t>
        </w:r>
        <w:r w:rsidR="009A2260">
          <w:rPr>
            <w:noProof/>
            <w:webHidden/>
          </w:rPr>
          <w:fldChar w:fldCharType="end"/>
        </w:r>
      </w:hyperlink>
    </w:p>
    <w:p w14:paraId="131AD51F" w14:textId="3A6F9D6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7" w:history="1">
        <w:r w:rsidR="009A2260" w:rsidRPr="000F2745">
          <w:rPr>
            <w:rStyle w:val="Hyperlink"/>
            <w:rFonts w:ascii="Arial" w:hAnsi="Arial" w:cs="Arial"/>
            <w:noProof/>
          </w:rPr>
          <w:t>10.18.5.7.4 daucmfucos-OsTcbInit-LLR-004</w:t>
        </w:r>
        <w:r w:rsidR="009A2260">
          <w:rPr>
            <w:noProof/>
            <w:webHidden/>
          </w:rPr>
          <w:tab/>
        </w:r>
        <w:r w:rsidR="009A2260">
          <w:rPr>
            <w:noProof/>
            <w:webHidden/>
          </w:rPr>
          <w:fldChar w:fldCharType="begin"/>
        </w:r>
        <w:r w:rsidR="009A2260">
          <w:rPr>
            <w:noProof/>
            <w:webHidden/>
          </w:rPr>
          <w:instrText xml:space="preserve"> PAGEREF _Toc158906417 \h </w:instrText>
        </w:r>
        <w:r w:rsidR="009A2260">
          <w:rPr>
            <w:noProof/>
            <w:webHidden/>
          </w:rPr>
        </w:r>
        <w:r w:rsidR="009A2260">
          <w:rPr>
            <w:noProof/>
            <w:webHidden/>
          </w:rPr>
          <w:fldChar w:fldCharType="separate"/>
        </w:r>
        <w:r w:rsidR="00E007C1">
          <w:rPr>
            <w:noProof/>
            <w:webHidden/>
          </w:rPr>
          <w:t>208</w:t>
        </w:r>
        <w:r w:rsidR="009A2260">
          <w:rPr>
            <w:noProof/>
            <w:webHidden/>
          </w:rPr>
          <w:fldChar w:fldCharType="end"/>
        </w:r>
      </w:hyperlink>
    </w:p>
    <w:p w14:paraId="076ECF2C" w14:textId="6CDED3D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8" w:history="1">
        <w:r w:rsidR="009A2260" w:rsidRPr="000F2745">
          <w:rPr>
            <w:rStyle w:val="Hyperlink"/>
            <w:noProof/>
          </w:rPr>
          <w:t>10.18.6 OsIntEnter</w:t>
        </w:r>
        <w:r w:rsidR="009A2260">
          <w:rPr>
            <w:noProof/>
            <w:webHidden/>
          </w:rPr>
          <w:tab/>
        </w:r>
        <w:r w:rsidR="009A2260">
          <w:rPr>
            <w:noProof/>
            <w:webHidden/>
          </w:rPr>
          <w:fldChar w:fldCharType="begin"/>
        </w:r>
        <w:r w:rsidR="009A2260">
          <w:rPr>
            <w:noProof/>
            <w:webHidden/>
          </w:rPr>
          <w:instrText xml:space="preserve"> PAGEREF _Toc158906418 \h </w:instrText>
        </w:r>
        <w:r w:rsidR="009A2260">
          <w:rPr>
            <w:noProof/>
            <w:webHidden/>
          </w:rPr>
        </w:r>
        <w:r w:rsidR="009A2260">
          <w:rPr>
            <w:noProof/>
            <w:webHidden/>
          </w:rPr>
          <w:fldChar w:fldCharType="separate"/>
        </w:r>
        <w:r w:rsidR="00E007C1">
          <w:rPr>
            <w:noProof/>
            <w:webHidden/>
          </w:rPr>
          <w:t>208</w:t>
        </w:r>
        <w:r w:rsidR="009A2260">
          <w:rPr>
            <w:noProof/>
            <w:webHidden/>
          </w:rPr>
          <w:fldChar w:fldCharType="end"/>
        </w:r>
      </w:hyperlink>
    </w:p>
    <w:p w14:paraId="410E7458" w14:textId="3929AAF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19" w:history="1">
        <w:r w:rsidR="009A2260" w:rsidRPr="000F2745">
          <w:rPr>
            <w:rStyle w:val="Hyperlink"/>
            <w:rFonts w:ascii="Arial" w:hAnsi="Arial" w:cs="Arial"/>
            <w:noProof/>
          </w:rPr>
          <w:t>10.18.6.1 Brief Description</w:t>
        </w:r>
        <w:r w:rsidR="009A2260">
          <w:rPr>
            <w:noProof/>
            <w:webHidden/>
          </w:rPr>
          <w:tab/>
        </w:r>
        <w:r w:rsidR="009A2260">
          <w:rPr>
            <w:noProof/>
            <w:webHidden/>
          </w:rPr>
          <w:fldChar w:fldCharType="begin"/>
        </w:r>
        <w:r w:rsidR="009A2260">
          <w:rPr>
            <w:noProof/>
            <w:webHidden/>
          </w:rPr>
          <w:instrText xml:space="preserve"> PAGEREF _Toc158906419 \h </w:instrText>
        </w:r>
        <w:r w:rsidR="009A2260">
          <w:rPr>
            <w:noProof/>
            <w:webHidden/>
          </w:rPr>
        </w:r>
        <w:r w:rsidR="009A2260">
          <w:rPr>
            <w:noProof/>
            <w:webHidden/>
          </w:rPr>
          <w:fldChar w:fldCharType="separate"/>
        </w:r>
        <w:r w:rsidR="00E007C1">
          <w:rPr>
            <w:noProof/>
            <w:webHidden/>
          </w:rPr>
          <w:t>208</w:t>
        </w:r>
        <w:r w:rsidR="009A2260">
          <w:rPr>
            <w:noProof/>
            <w:webHidden/>
          </w:rPr>
          <w:fldChar w:fldCharType="end"/>
        </w:r>
      </w:hyperlink>
    </w:p>
    <w:p w14:paraId="629237FF" w14:textId="534B08A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0" w:history="1">
        <w:r w:rsidR="009A2260" w:rsidRPr="000F2745">
          <w:rPr>
            <w:rStyle w:val="Hyperlink"/>
            <w:rFonts w:ascii="Arial" w:hAnsi="Arial" w:cs="Arial"/>
            <w:noProof/>
          </w:rPr>
          <w:t>10.18.6.2 List of HLRs allocated</w:t>
        </w:r>
        <w:r w:rsidR="009A2260">
          <w:rPr>
            <w:noProof/>
            <w:webHidden/>
          </w:rPr>
          <w:tab/>
        </w:r>
        <w:r w:rsidR="009A2260">
          <w:rPr>
            <w:noProof/>
            <w:webHidden/>
          </w:rPr>
          <w:fldChar w:fldCharType="begin"/>
        </w:r>
        <w:r w:rsidR="009A2260">
          <w:rPr>
            <w:noProof/>
            <w:webHidden/>
          </w:rPr>
          <w:instrText xml:space="preserve"> PAGEREF _Toc158906420 \h </w:instrText>
        </w:r>
        <w:r w:rsidR="009A2260">
          <w:rPr>
            <w:noProof/>
            <w:webHidden/>
          </w:rPr>
        </w:r>
        <w:r w:rsidR="009A2260">
          <w:rPr>
            <w:noProof/>
            <w:webHidden/>
          </w:rPr>
          <w:fldChar w:fldCharType="separate"/>
        </w:r>
        <w:r w:rsidR="00E007C1">
          <w:rPr>
            <w:noProof/>
            <w:webHidden/>
          </w:rPr>
          <w:t>209</w:t>
        </w:r>
        <w:r w:rsidR="009A2260">
          <w:rPr>
            <w:noProof/>
            <w:webHidden/>
          </w:rPr>
          <w:fldChar w:fldCharType="end"/>
        </w:r>
      </w:hyperlink>
    </w:p>
    <w:p w14:paraId="1E7B1E49" w14:textId="04FDE53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1" w:history="1">
        <w:r w:rsidR="009A2260" w:rsidRPr="000F2745">
          <w:rPr>
            <w:rStyle w:val="Hyperlink"/>
            <w:rFonts w:ascii="Arial" w:hAnsi="Arial" w:cs="Arial"/>
            <w:noProof/>
          </w:rPr>
          <w:t>10.18.6.3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_Toc158906421 \h </w:instrText>
        </w:r>
        <w:r w:rsidR="009A2260">
          <w:rPr>
            <w:noProof/>
            <w:webHidden/>
          </w:rPr>
        </w:r>
        <w:r w:rsidR="009A2260">
          <w:rPr>
            <w:noProof/>
            <w:webHidden/>
          </w:rPr>
          <w:fldChar w:fldCharType="separate"/>
        </w:r>
        <w:r w:rsidR="00E007C1">
          <w:rPr>
            <w:noProof/>
            <w:webHidden/>
          </w:rPr>
          <w:t>209</w:t>
        </w:r>
        <w:r w:rsidR="009A2260">
          <w:rPr>
            <w:noProof/>
            <w:webHidden/>
          </w:rPr>
          <w:fldChar w:fldCharType="end"/>
        </w:r>
      </w:hyperlink>
    </w:p>
    <w:p w14:paraId="74459887" w14:textId="2A8C9AD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2" w:history="1">
        <w:r w:rsidR="009A2260" w:rsidRPr="000F2745">
          <w:rPr>
            <w:rStyle w:val="Hyperlink"/>
            <w:rFonts w:ascii="Arial" w:hAnsi="Arial" w:cs="Arial"/>
            <w:noProof/>
          </w:rPr>
          <w:t>10.18.6.4 Parameter list (Input/Output)</w:t>
        </w:r>
        <w:r w:rsidR="009A2260">
          <w:rPr>
            <w:noProof/>
            <w:webHidden/>
          </w:rPr>
          <w:tab/>
        </w:r>
        <w:r w:rsidR="009A2260">
          <w:rPr>
            <w:noProof/>
            <w:webHidden/>
          </w:rPr>
          <w:fldChar w:fldCharType="begin"/>
        </w:r>
        <w:r w:rsidR="009A2260">
          <w:rPr>
            <w:noProof/>
            <w:webHidden/>
          </w:rPr>
          <w:instrText xml:space="preserve"> PAGEREF _Toc158906422 \h </w:instrText>
        </w:r>
        <w:r w:rsidR="009A2260">
          <w:rPr>
            <w:noProof/>
            <w:webHidden/>
          </w:rPr>
        </w:r>
        <w:r w:rsidR="009A2260">
          <w:rPr>
            <w:noProof/>
            <w:webHidden/>
          </w:rPr>
          <w:fldChar w:fldCharType="separate"/>
        </w:r>
        <w:r w:rsidR="00E007C1">
          <w:rPr>
            <w:noProof/>
            <w:webHidden/>
          </w:rPr>
          <w:t>209</w:t>
        </w:r>
        <w:r w:rsidR="009A2260">
          <w:rPr>
            <w:noProof/>
            <w:webHidden/>
          </w:rPr>
          <w:fldChar w:fldCharType="end"/>
        </w:r>
      </w:hyperlink>
    </w:p>
    <w:p w14:paraId="2CF97439" w14:textId="46EF5F5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3" w:history="1">
        <w:r w:rsidR="009A2260" w:rsidRPr="000F2745">
          <w:rPr>
            <w:rStyle w:val="Hyperlink"/>
            <w:rFonts w:ascii="Arial" w:hAnsi="Arial" w:cs="Arial"/>
            <w:noProof/>
          </w:rPr>
          <w:t>10.18.6.5 Return Value</w:t>
        </w:r>
        <w:r w:rsidR="009A2260">
          <w:rPr>
            <w:noProof/>
            <w:webHidden/>
          </w:rPr>
          <w:tab/>
        </w:r>
        <w:r w:rsidR="009A2260">
          <w:rPr>
            <w:noProof/>
            <w:webHidden/>
          </w:rPr>
          <w:fldChar w:fldCharType="begin"/>
        </w:r>
        <w:r w:rsidR="009A2260">
          <w:rPr>
            <w:noProof/>
            <w:webHidden/>
          </w:rPr>
          <w:instrText xml:space="preserve"> PAGEREF _Toc158906423 \h </w:instrText>
        </w:r>
        <w:r w:rsidR="009A2260">
          <w:rPr>
            <w:noProof/>
            <w:webHidden/>
          </w:rPr>
        </w:r>
        <w:r w:rsidR="009A2260">
          <w:rPr>
            <w:noProof/>
            <w:webHidden/>
          </w:rPr>
          <w:fldChar w:fldCharType="separate"/>
        </w:r>
        <w:r w:rsidR="00E007C1">
          <w:rPr>
            <w:noProof/>
            <w:webHidden/>
          </w:rPr>
          <w:t>209</w:t>
        </w:r>
        <w:r w:rsidR="009A2260">
          <w:rPr>
            <w:noProof/>
            <w:webHidden/>
          </w:rPr>
          <w:fldChar w:fldCharType="end"/>
        </w:r>
      </w:hyperlink>
    </w:p>
    <w:p w14:paraId="78EC67E0" w14:textId="3E64F2C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4" w:history="1">
        <w:r w:rsidR="009A2260" w:rsidRPr="000F2745">
          <w:rPr>
            <w:rStyle w:val="Hyperlink"/>
            <w:rFonts w:ascii="Arial" w:hAnsi="Arial" w:cs="Arial"/>
            <w:noProof/>
          </w:rPr>
          <w:t>10.18.6.6 Other CSUs called by this CSU</w:t>
        </w:r>
        <w:r w:rsidR="009A2260">
          <w:rPr>
            <w:noProof/>
            <w:webHidden/>
          </w:rPr>
          <w:tab/>
        </w:r>
        <w:r w:rsidR="009A2260">
          <w:rPr>
            <w:noProof/>
            <w:webHidden/>
          </w:rPr>
          <w:fldChar w:fldCharType="begin"/>
        </w:r>
        <w:r w:rsidR="009A2260">
          <w:rPr>
            <w:noProof/>
            <w:webHidden/>
          </w:rPr>
          <w:instrText xml:space="preserve"> PAGEREF _Toc158906424 \h </w:instrText>
        </w:r>
        <w:r w:rsidR="009A2260">
          <w:rPr>
            <w:noProof/>
            <w:webHidden/>
          </w:rPr>
        </w:r>
        <w:r w:rsidR="009A2260">
          <w:rPr>
            <w:noProof/>
            <w:webHidden/>
          </w:rPr>
          <w:fldChar w:fldCharType="separate"/>
        </w:r>
        <w:r w:rsidR="00E007C1">
          <w:rPr>
            <w:noProof/>
            <w:webHidden/>
          </w:rPr>
          <w:t>209</w:t>
        </w:r>
        <w:r w:rsidR="009A2260">
          <w:rPr>
            <w:noProof/>
            <w:webHidden/>
          </w:rPr>
          <w:fldChar w:fldCharType="end"/>
        </w:r>
      </w:hyperlink>
    </w:p>
    <w:p w14:paraId="2059ECEB" w14:textId="5AF62DD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5" w:history="1">
        <w:r w:rsidR="009A2260" w:rsidRPr="000F2745">
          <w:rPr>
            <w:rStyle w:val="Hyperlink"/>
            <w:rFonts w:ascii="Arial" w:hAnsi="Arial" w:cs="Arial"/>
            <w:noProof/>
          </w:rPr>
          <w:t>10.18.6.7 Description of list of LLRs allocated</w:t>
        </w:r>
        <w:r w:rsidR="009A2260">
          <w:rPr>
            <w:noProof/>
            <w:webHidden/>
          </w:rPr>
          <w:tab/>
        </w:r>
        <w:r w:rsidR="009A2260">
          <w:rPr>
            <w:noProof/>
            <w:webHidden/>
          </w:rPr>
          <w:fldChar w:fldCharType="begin"/>
        </w:r>
        <w:r w:rsidR="009A2260">
          <w:rPr>
            <w:noProof/>
            <w:webHidden/>
          </w:rPr>
          <w:instrText xml:space="preserve"> PAGEREF _Toc158906425 \h </w:instrText>
        </w:r>
        <w:r w:rsidR="009A2260">
          <w:rPr>
            <w:noProof/>
            <w:webHidden/>
          </w:rPr>
        </w:r>
        <w:r w:rsidR="009A2260">
          <w:rPr>
            <w:noProof/>
            <w:webHidden/>
          </w:rPr>
          <w:fldChar w:fldCharType="separate"/>
        </w:r>
        <w:r w:rsidR="00E007C1">
          <w:rPr>
            <w:noProof/>
            <w:webHidden/>
          </w:rPr>
          <w:t>209</w:t>
        </w:r>
        <w:r w:rsidR="009A2260">
          <w:rPr>
            <w:noProof/>
            <w:webHidden/>
          </w:rPr>
          <w:fldChar w:fldCharType="end"/>
        </w:r>
      </w:hyperlink>
    </w:p>
    <w:p w14:paraId="34E2C69E" w14:textId="05518CC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6" w:history="1">
        <w:r w:rsidR="009A2260" w:rsidRPr="000F2745">
          <w:rPr>
            <w:rStyle w:val="Hyperlink"/>
            <w:rFonts w:ascii="Arial" w:hAnsi="Arial" w:cs="Arial"/>
            <w:noProof/>
          </w:rPr>
          <w:t>10.18.6.7.1 daucmfucos-OsIntEnter-LLR-001</w:t>
        </w:r>
        <w:r w:rsidR="009A2260">
          <w:rPr>
            <w:noProof/>
            <w:webHidden/>
          </w:rPr>
          <w:tab/>
        </w:r>
        <w:r w:rsidR="009A2260">
          <w:rPr>
            <w:noProof/>
            <w:webHidden/>
          </w:rPr>
          <w:fldChar w:fldCharType="begin"/>
        </w:r>
        <w:r w:rsidR="009A2260">
          <w:rPr>
            <w:noProof/>
            <w:webHidden/>
          </w:rPr>
          <w:instrText xml:space="preserve"> PAGEREF _Toc158906426 \h </w:instrText>
        </w:r>
        <w:r w:rsidR="009A2260">
          <w:rPr>
            <w:noProof/>
            <w:webHidden/>
          </w:rPr>
        </w:r>
        <w:r w:rsidR="009A2260">
          <w:rPr>
            <w:noProof/>
            <w:webHidden/>
          </w:rPr>
          <w:fldChar w:fldCharType="separate"/>
        </w:r>
        <w:r w:rsidR="00E007C1">
          <w:rPr>
            <w:noProof/>
            <w:webHidden/>
          </w:rPr>
          <w:t>209</w:t>
        </w:r>
        <w:r w:rsidR="009A2260">
          <w:rPr>
            <w:noProof/>
            <w:webHidden/>
          </w:rPr>
          <w:fldChar w:fldCharType="end"/>
        </w:r>
      </w:hyperlink>
    </w:p>
    <w:p w14:paraId="7AEA6DAB" w14:textId="1A28C90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7" w:history="1">
        <w:r w:rsidR="009A2260" w:rsidRPr="000F2745">
          <w:rPr>
            <w:rStyle w:val="Hyperlink"/>
            <w:noProof/>
          </w:rPr>
          <w:t>10.18.7 OsIntExit</w:t>
        </w:r>
        <w:r w:rsidR="009A2260">
          <w:rPr>
            <w:noProof/>
            <w:webHidden/>
          </w:rPr>
          <w:tab/>
        </w:r>
        <w:r w:rsidR="009A2260">
          <w:rPr>
            <w:noProof/>
            <w:webHidden/>
          </w:rPr>
          <w:fldChar w:fldCharType="begin"/>
        </w:r>
        <w:r w:rsidR="009A2260">
          <w:rPr>
            <w:noProof/>
            <w:webHidden/>
          </w:rPr>
          <w:instrText xml:space="preserve"> PAGEREF _Toc158906427 \h </w:instrText>
        </w:r>
        <w:r w:rsidR="009A2260">
          <w:rPr>
            <w:noProof/>
            <w:webHidden/>
          </w:rPr>
        </w:r>
        <w:r w:rsidR="009A2260">
          <w:rPr>
            <w:noProof/>
            <w:webHidden/>
          </w:rPr>
          <w:fldChar w:fldCharType="separate"/>
        </w:r>
        <w:r w:rsidR="00E007C1">
          <w:rPr>
            <w:noProof/>
            <w:webHidden/>
          </w:rPr>
          <w:t>210</w:t>
        </w:r>
        <w:r w:rsidR="009A2260">
          <w:rPr>
            <w:noProof/>
            <w:webHidden/>
          </w:rPr>
          <w:fldChar w:fldCharType="end"/>
        </w:r>
      </w:hyperlink>
    </w:p>
    <w:p w14:paraId="0E7E23E6" w14:textId="792A39B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8" w:history="1">
        <w:r w:rsidR="009A2260" w:rsidRPr="000F2745">
          <w:rPr>
            <w:rStyle w:val="Hyperlink"/>
            <w:rFonts w:ascii="Arial" w:hAnsi="Arial" w:cs="Arial"/>
            <w:noProof/>
          </w:rPr>
          <w:t>10.18.7.1 Brief Description</w:t>
        </w:r>
        <w:r w:rsidR="009A2260">
          <w:rPr>
            <w:noProof/>
            <w:webHidden/>
          </w:rPr>
          <w:tab/>
        </w:r>
        <w:r w:rsidR="009A2260">
          <w:rPr>
            <w:noProof/>
            <w:webHidden/>
          </w:rPr>
          <w:fldChar w:fldCharType="begin"/>
        </w:r>
        <w:r w:rsidR="009A2260">
          <w:rPr>
            <w:noProof/>
            <w:webHidden/>
          </w:rPr>
          <w:instrText xml:space="preserve"> PAGEREF _Toc158906428 \h </w:instrText>
        </w:r>
        <w:r w:rsidR="009A2260">
          <w:rPr>
            <w:noProof/>
            <w:webHidden/>
          </w:rPr>
        </w:r>
        <w:r w:rsidR="009A2260">
          <w:rPr>
            <w:noProof/>
            <w:webHidden/>
          </w:rPr>
          <w:fldChar w:fldCharType="separate"/>
        </w:r>
        <w:r w:rsidR="00E007C1">
          <w:rPr>
            <w:noProof/>
            <w:webHidden/>
          </w:rPr>
          <w:t>210</w:t>
        </w:r>
        <w:r w:rsidR="009A2260">
          <w:rPr>
            <w:noProof/>
            <w:webHidden/>
          </w:rPr>
          <w:fldChar w:fldCharType="end"/>
        </w:r>
      </w:hyperlink>
    </w:p>
    <w:p w14:paraId="1833DBE4" w14:textId="4E9882A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29" w:history="1">
        <w:r w:rsidR="009A2260" w:rsidRPr="000F2745">
          <w:rPr>
            <w:rStyle w:val="Hyperlink"/>
            <w:rFonts w:ascii="Arial" w:hAnsi="Arial" w:cs="Arial"/>
            <w:noProof/>
          </w:rPr>
          <w:t>10.18.7.2 List of HLRs allocated</w:t>
        </w:r>
        <w:r w:rsidR="009A2260">
          <w:rPr>
            <w:noProof/>
            <w:webHidden/>
          </w:rPr>
          <w:tab/>
        </w:r>
        <w:r w:rsidR="009A2260">
          <w:rPr>
            <w:noProof/>
            <w:webHidden/>
          </w:rPr>
          <w:fldChar w:fldCharType="begin"/>
        </w:r>
        <w:r w:rsidR="009A2260">
          <w:rPr>
            <w:noProof/>
            <w:webHidden/>
          </w:rPr>
          <w:instrText xml:space="preserve"> PAGEREF _Toc158906429 \h </w:instrText>
        </w:r>
        <w:r w:rsidR="009A2260">
          <w:rPr>
            <w:noProof/>
            <w:webHidden/>
          </w:rPr>
        </w:r>
        <w:r w:rsidR="009A2260">
          <w:rPr>
            <w:noProof/>
            <w:webHidden/>
          </w:rPr>
          <w:fldChar w:fldCharType="separate"/>
        </w:r>
        <w:r w:rsidR="00E007C1">
          <w:rPr>
            <w:noProof/>
            <w:webHidden/>
          </w:rPr>
          <w:t>210</w:t>
        </w:r>
        <w:r w:rsidR="009A2260">
          <w:rPr>
            <w:noProof/>
            <w:webHidden/>
          </w:rPr>
          <w:fldChar w:fldCharType="end"/>
        </w:r>
      </w:hyperlink>
    </w:p>
    <w:p w14:paraId="1887692F" w14:textId="42E8CED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0" w:history="1">
        <w:r w:rsidR="009A2260" w:rsidRPr="000F2745">
          <w:rPr>
            <w:rStyle w:val="Hyperlink"/>
            <w:rFonts w:ascii="Arial" w:hAnsi="Arial" w:cs="Arial"/>
            <w:noProof/>
          </w:rPr>
          <w:t>10.18.7.3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_Toc158906430 \h </w:instrText>
        </w:r>
        <w:r w:rsidR="009A2260">
          <w:rPr>
            <w:noProof/>
            <w:webHidden/>
          </w:rPr>
        </w:r>
        <w:r w:rsidR="009A2260">
          <w:rPr>
            <w:noProof/>
            <w:webHidden/>
          </w:rPr>
          <w:fldChar w:fldCharType="separate"/>
        </w:r>
        <w:r w:rsidR="00E007C1">
          <w:rPr>
            <w:noProof/>
            <w:webHidden/>
          </w:rPr>
          <w:t>210</w:t>
        </w:r>
        <w:r w:rsidR="009A2260">
          <w:rPr>
            <w:noProof/>
            <w:webHidden/>
          </w:rPr>
          <w:fldChar w:fldCharType="end"/>
        </w:r>
      </w:hyperlink>
    </w:p>
    <w:p w14:paraId="1DDB0220" w14:textId="382EFF4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1" w:history="1">
        <w:r w:rsidR="009A2260" w:rsidRPr="000F2745">
          <w:rPr>
            <w:rStyle w:val="Hyperlink"/>
            <w:rFonts w:ascii="Arial" w:hAnsi="Arial" w:cs="Arial"/>
            <w:noProof/>
          </w:rPr>
          <w:t>10.18.7.4 Parameter list (Input/Output)</w:t>
        </w:r>
        <w:r w:rsidR="009A2260">
          <w:rPr>
            <w:noProof/>
            <w:webHidden/>
          </w:rPr>
          <w:tab/>
        </w:r>
        <w:r w:rsidR="009A2260">
          <w:rPr>
            <w:noProof/>
            <w:webHidden/>
          </w:rPr>
          <w:fldChar w:fldCharType="begin"/>
        </w:r>
        <w:r w:rsidR="009A2260">
          <w:rPr>
            <w:noProof/>
            <w:webHidden/>
          </w:rPr>
          <w:instrText xml:space="preserve"> PAGEREF _Toc158906431 \h </w:instrText>
        </w:r>
        <w:r w:rsidR="009A2260">
          <w:rPr>
            <w:noProof/>
            <w:webHidden/>
          </w:rPr>
        </w:r>
        <w:r w:rsidR="009A2260">
          <w:rPr>
            <w:noProof/>
            <w:webHidden/>
          </w:rPr>
          <w:fldChar w:fldCharType="separate"/>
        </w:r>
        <w:r w:rsidR="00E007C1">
          <w:rPr>
            <w:noProof/>
            <w:webHidden/>
          </w:rPr>
          <w:t>210</w:t>
        </w:r>
        <w:r w:rsidR="009A2260">
          <w:rPr>
            <w:noProof/>
            <w:webHidden/>
          </w:rPr>
          <w:fldChar w:fldCharType="end"/>
        </w:r>
      </w:hyperlink>
    </w:p>
    <w:p w14:paraId="75ED3520" w14:textId="72BA4A6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2" w:history="1">
        <w:r w:rsidR="009A2260" w:rsidRPr="000F2745">
          <w:rPr>
            <w:rStyle w:val="Hyperlink"/>
            <w:rFonts w:ascii="Arial" w:hAnsi="Arial" w:cs="Arial"/>
            <w:noProof/>
          </w:rPr>
          <w:t>10.18.7.5 Return Value</w:t>
        </w:r>
        <w:r w:rsidR="009A2260">
          <w:rPr>
            <w:noProof/>
            <w:webHidden/>
          </w:rPr>
          <w:tab/>
        </w:r>
        <w:r w:rsidR="009A2260">
          <w:rPr>
            <w:noProof/>
            <w:webHidden/>
          </w:rPr>
          <w:fldChar w:fldCharType="begin"/>
        </w:r>
        <w:r w:rsidR="009A2260">
          <w:rPr>
            <w:noProof/>
            <w:webHidden/>
          </w:rPr>
          <w:instrText xml:space="preserve"> PAGEREF _Toc158906432 \h </w:instrText>
        </w:r>
        <w:r w:rsidR="009A2260">
          <w:rPr>
            <w:noProof/>
            <w:webHidden/>
          </w:rPr>
        </w:r>
        <w:r w:rsidR="009A2260">
          <w:rPr>
            <w:noProof/>
            <w:webHidden/>
          </w:rPr>
          <w:fldChar w:fldCharType="separate"/>
        </w:r>
        <w:r w:rsidR="00E007C1">
          <w:rPr>
            <w:noProof/>
            <w:webHidden/>
          </w:rPr>
          <w:t>210</w:t>
        </w:r>
        <w:r w:rsidR="009A2260">
          <w:rPr>
            <w:noProof/>
            <w:webHidden/>
          </w:rPr>
          <w:fldChar w:fldCharType="end"/>
        </w:r>
      </w:hyperlink>
    </w:p>
    <w:p w14:paraId="281C12F9" w14:textId="7B0AC9D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3" w:history="1">
        <w:r w:rsidR="009A2260" w:rsidRPr="000F2745">
          <w:rPr>
            <w:rStyle w:val="Hyperlink"/>
            <w:rFonts w:ascii="Arial" w:hAnsi="Arial" w:cs="Arial"/>
            <w:noProof/>
          </w:rPr>
          <w:t>10.18.7.6 Other CSUs called by this CSU</w:t>
        </w:r>
        <w:r w:rsidR="009A2260">
          <w:rPr>
            <w:noProof/>
            <w:webHidden/>
          </w:rPr>
          <w:tab/>
        </w:r>
        <w:r w:rsidR="009A2260">
          <w:rPr>
            <w:noProof/>
            <w:webHidden/>
          </w:rPr>
          <w:fldChar w:fldCharType="begin"/>
        </w:r>
        <w:r w:rsidR="009A2260">
          <w:rPr>
            <w:noProof/>
            <w:webHidden/>
          </w:rPr>
          <w:instrText xml:space="preserve"> PAGEREF _Toc158906433 \h </w:instrText>
        </w:r>
        <w:r w:rsidR="009A2260">
          <w:rPr>
            <w:noProof/>
            <w:webHidden/>
          </w:rPr>
        </w:r>
        <w:r w:rsidR="009A2260">
          <w:rPr>
            <w:noProof/>
            <w:webHidden/>
          </w:rPr>
          <w:fldChar w:fldCharType="separate"/>
        </w:r>
        <w:r w:rsidR="00E007C1">
          <w:rPr>
            <w:noProof/>
            <w:webHidden/>
          </w:rPr>
          <w:t>210</w:t>
        </w:r>
        <w:r w:rsidR="009A2260">
          <w:rPr>
            <w:noProof/>
            <w:webHidden/>
          </w:rPr>
          <w:fldChar w:fldCharType="end"/>
        </w:r>
      </w:hyperlink>
    </w:p>
    <w:p w14:paraId="5810A828" w14:textId="518C3EC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4" w:history="1">
        <w:r w:rsidR="009A2260" w:rsidRPr="000F2745">
          <w:rPr>
            <w:rStyle w:val="Hyperlink"/>
            <w:rFonts w:ascii="Arial" w:hAnsi="Arial" w:cs="Arial"/>
            <w:noProof/>
          </w:rPr>
          <w:t>10.18.7.7 Description of list of LLRs allocated</w:t>
        </w:r>
        <w:r w:rsidR="009A2260">
          <w:rPr>
            <w:noProof/>
            <w:webHidden/>
          </w:rPr>
          <w:tab/>
        </w:r>
        <w:r w:rsidR="009A2260">
          <w:rPr>
            <w:noProof/>
            <w:webHidden/>
          </w:rPr>
          <w:fldChar w:fldCharType="begin"/>
        </w:r>
        <w:r w:rsidR="009A2260">
          <w:rPr>
            <w:noProof/>
            <w:webHidden/>
          </w:rPr>
          <w:instrText xml:space="preserve"> PAGEREF _Toc158906434 \h </w:instrText>
        </w:r>
        <w:r w:rsidR="009A2260">
          <w:rPr>
            <w:noProof/>
            <w:webHidden/>
          </w:rPr>
        </w:r>
        <w:r w:rsidR="009A2260">
          <w:rPr>
            <w:noProof/>
            <w:webHidden/>
          </w:rPr>
          <w:fldChar w:fldCharType="separate"/>
        </w:r>
        <w:r w:rsidR="00E007C1">
          <w:rPr>
            <w:noProof/>
            <w:webHidden/>
          </w:rPr>
          <w:t>211</w:t>
        </w:r>
        <w:r w:rsidR="009A2260">
          <w:rPr>
            <w:noProof/>
            <w:webHidden/>
          </w:rPr>
          <w:fldChar w:fldCharType="end"/>
        </w:r>
      </w:hyperlink>
    </w:p>
    <w:p w14:paraId="120FEE3C" w14:textId="0546FEB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5" w:history="1">
        <w:r w:rsidR="009A2260" w:rsidRPr="000F2745">
          <w:rPr>
            <w:rStyle w:val="Hyperlink"/>
            <w:rFonts w:ascii="Arial" w:hAnsi="Arial" w:cs="Arial"/>
            <w:noProof/>
          </w:rPr>
          <w:t>10.18.7.7.1 daucmfucos-OsIntExit-LLR-001</w:t>
        </w:r>
        <w:r w:rsidR="009A2260">
          <w:rPr>
            <w:noProof/>
            <w:webHidden/>
          </w:rPr>
          <w:tab/>
        </w:r>
        <w:r w:rsidR="009A2260">
          <w:rPr>
            <w:noProof/>
            <w:webHidden/>
          </w:rPr>
          <w:fldChar w:fldCharType="begin"/>
        </w:r>
        <w:r w:rsidR="009A2260">
          <w:rPr>
            <w:noProof/>
            <w:webHidden/>
          </w:rPr>
          <w:instrText xml:space="preserve"> PAGEREF _Toc158906435 \h </w:instrText>
        </w:r>
        <w:r w:rsidR="009A2260">
          <w:rPr>
            <w:noProof/>
            <w:webHidden/>
          </w:rPr>
        </w:r>
        <w:r w:rsidR="009A2260">
          <w:rPr>
            <w:noProof/>
            <w:webHidden/>
          </w:rPr>
          <w:fldChar w:fldCharType="separate"/>
        </w:r>
        <w:r w:rsidR="00E007C1">
          <w:rPr>
            <w:noProof/>
            <w:webHidden/>
          </w:rPr>
          <w:t>211</w:t>
        </w:r>
        <w:r w:rsidR="009A2260">
          <w:rPr>
            <w:noProof/>
            <w:webHidden/>
          </w:rPr>
          <w:fldChar w:fldCharType="end"/>
        </w:r>
      </w:hyperlink>
    </w:p>
    <w:p w14:paraId="08333643" w14:textId="7BB6AFC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6" w:history="1">
        <w:r w:rsidR="009A2260" w:rsidRPr="000F2745">
          <w:rPr>
            <w:rStyle w:val="Hyperlink"/>
            <w:rFonts w:ascii="Arial" w:hAnsi="Arial" w:cs="Arial"/>
            <w:noProof/>
          </w:rPr>
          <w:t>10.18.7.7.2 daucmfucos-OsIntExit-LLR-002</w:t>
        </w:r>
        <w:r w:rsidR="009A2260">
          <w:rPr>
            <w:noProof/>
            <w:webHidden/>
          </w:rPr>
          <w:tab/>
        </w:r>
        <w:r w:rsidR="009A2260">
          <w:rPr>
            <w:noProof/>
            <w:webHidden/>
          </w:rPr>
          <w:fldChar w:fldCharType="begin"/>
        </w:r>
        <w:r w:rsidR="009A2260">
          <w:rPr>
            <w:noProof/>
            <w:webHidden/>
          </w:rPr>
          <w:instrText xml:space="preserve"> PAGEREF _Toc158906436 \h </w:instrText>
        </w:r>
        <w:r w:rsidR="009A2260">
          <w:rPr>
            <w:noProof/>
            <w:webHidden/>
          </w:rPr>
        </w:r>
        <w:r w:rsidR="009A2260">
          <w:rPr>
            <w:noProof/>
            <w:webHidden/>
          </w:rPr>
          <w:fldChar w:fldCharType="separate"/>
        </w:r>
        <w:r w:rsidR="00E007C1">
          <w:rPr>
            <w:noProof/>
            <w:webHidden/>
          </w:rPr>
          <w:t>211</w:t>
        </w:r>
        <w:r w:rsidR="009A2260">
          <w:rPr>
            <w:noProof/>
            <w:webHidden/>
          </w:rPr>
          <w:fldChar w:fldCharType="end"/>
        </w:r>
      </w:hyperlink>
    </w:p>
    <w:p w14:paraId="2FB5603D" w14:textId="750A0ED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7" w:history="1">
        <w:r w:rsidR="009A2260" w:rsidRPr="000F2745">
          <w:rPr>
            <w:rStyle w:val="Hyperlink"/>
            <w:rFonts w:ascii="Arial" w:hAnsi="Arial" w:cs="Arial"/>
            <w:noProof/>
          </w:rPr>
          <w:t>10.18.7.7.3 daucmfucos-OsIntExit-LLR-003</w:t>
        </w:r>
        <w:r w:rsidR="009A2260">
          <w:rPr>
            <w:noProof/>
            <w:webHidden/>
          </w:rPr>
          <w:tab/>
        </w:r>
        <w:r w:rsidR="009A2260">
          <w:rPr>
            <w:noProof/>
            <w:webHidden/>
          </w:rPr>
          <w:fldChar w:fldCharType="begin"/>
        </w:r>
        <w:r w:rsidR="009A2260">
          <w:rPr>
            <w:noProof/>
            <w:webHidden/>
          </w:rPr>
          <w:instrText xml:space="preserve"> PAGEREF _Toc158906437 \h </w:instrText>
        </w:r>
        <w:r w:rsidR="009A2260">
          <w:rPr>
            <w:noProof/>
            <w:webHidden/>
          </w:rPr>
        </w:r>
        <w:r w:rsidR="009A2260">
          <w:rPr>
            <w:noProof/>
            <w:webHidden/>
          </w:rPr>
          <w:fldChar w:fldCharType="separate"/>
        </w:r>
        <w:r w:rsidR="00E007C1">
          <w:rPr>
            <w:noProof/>
            <w:webHidden/>
          </w:rPr>
          <w:t>211</w:t>
        </w:r>
        <w:r w:rsidR="009A2260">
          <w:rPr>
            <w:noProof/>
            <w:webHidden/>
          </w:rPr>
          <w:fldChar w:fldCharType="end"/>
        </w:r>
      </w:hyperlink>
    </w:p>
    <w:p w14:paraId="5C39CAF7" w14:textId="0F0C67C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8" w:history="1">
        <w:r w:rsidR="009A2260" w:rsidRPr="000F2745">
          <w:rPr>
            <w:rStyle w:val="Hyperlink"/>
            <w:rFonts w:ascii="Arial" w:hAnsi="Arial" w:cs="Arial"/>
            <w:noProof/>
          </w:rPr>
          <w:t>10.18.7.7.4 daucmfucos-OsIntExit-LLR-004</w:t>
        </w:r>
        <w:r w:rsidR="009A2260">
          <w:rPr>
            <w:noProof/>
            <w:webHidden/>
          </w:rPr>
          <w:tab/>
        </w:r>
        <w:r w:rsidR="009A2260">
          <w:rPr>
            <w:noProof/>
            <w:webHidden/>
          </w:rPr>
          <w:fldChar w:fldCharType="begin"/>
        </w:r>
        <w:r w:rsidR="009A2260">
          <w:rPr>
            <w:noProof/>
            <w:webHidden/>
          </w:rPr>
          <w:instrText xml:space="preserve"> PAGEREF _Toc158906438 \h </w:instrText>
        </w:r>
        <w:r w:rsidR="009A2260">
          <w:rPr>
            <w:noProof/>
            <w:webHidden/>
          </w:rPr>
        </w:r>
        <w:r w:rsidR="009A2260">
          <w:rPr>
            <w:noProof/>
            <w:webHidden/>
          </w:rPr>
          <w:fldChar w:fldCharType="separate"/>
        </w:r>
        <w:r w:rsidR="00E007C1">
          <w:rPr>
            <w:noProof/>
            <w:webHidden/>
          </w:rPr>
          <w:t>211</w:t>
        </w:r>
        <w:r w:rsidR="009A2260">
          <w:rPr>
            <w:noProof/>
            <w:webHidden/>
          </w:rPr>
          <w:fldChar w:fldCharType="end"/>
        </w:r>
      </w:hyperlink>
    </w:p>
    <w:p w14:paraId="302C5886" w14:textId="79E3262B"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39" w:history="1">
        <w:r w:rsidR="009A2260" w:rsidRPr="000F2745">
          <w:rPr>
            <w:rStyle w:val="Hyperlink"/>
            <w:noProof/>
          </w:rPr>
          <w:t>10.18.8 OsTimeDly</w:t>
        </w:r>
        <w:r w:rsidR="009A2260">
          <w:rPr>
            <w:noProof/>
            <w:webHidden/>
          </w:rPr>
          <w:tab/>
        </w:r>
        <w:r w:rsidR="009A2260">
          <w:rPr>
            <w:noProof/>
            <w:webHidden/>
          </w:rPr>
          <w:fldChar w:fldCharType="begin"/>
        </w:r>
        <w:r w:rsidR="009A2260">
          <w:rPr>
            <w:noProof/>
            <w:webHidden/>
          </w:rPr>
          <w:instrText xml:space="preserve"> PAGEREF _Toc158906439 \h </w:instrText>
        </w:r>
        <w:r w:rsidR="009A2260">
          <w:rPr>
            <w:noProof/>
            <w:webHidden/>
          </w:rPr>
        </w:r>
        <w:r w:rsidR="009A2260">
          <w:rPr>
            <w:noProof/>
            <w:webHidden/>
          </w:rPr>
          <w:fldChar w:fldCharType="separate"/>
        </w:r>
        <w:r w:rsidR="00E007C1">
          <w:rPr>
            <w:noProof/>
            <w:webHidden/>
          </w:rPr>
          <w:t>211</w:t>
        </w:r>
        <w:r w:rsidR="009A2260">
          <w:rPr>
            <w:noProof/>
            <w:webHidden/>
          </w:rPr>
          <w:fldChar w:fldCharType="end"/>
        </w:r>
      </w:hyperlink>
    </w:p>
    <w:p w14:paraId="304CCAA6" w14:textId="14C82F0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0" w:history="1">
        <w:r w:rsidR="009A2260" w:rsidRPr="000F2745">
          <w:rPr>
            <w:rStyle w:val="Hyperlink"/>
            <w:rFonts w:ascii="Arial" w:hAnsi="Arial" w:cs="Arial"/>
            <w:noProof/>
          </w:rPr>
          <w:t>10.18.8.1 Brief Description</w:t>
        </w:r>
        <w:r w:rsidR="009A2260">
          <w:rPr>
            <w:noProof/>
            <w:webHidden/>
          </w:rPr>
          <w:tab/>
        </w:r>
        <w:r w:rsidR="009A2260">
          <w:rPr>
            <w:noProof/>
            <w:webHidden/>
          </w:rPr>
          <w:fldChar w:fldCharType="begin"/>
        </w:r>
        <w:r w:rsidR="009A2260">
          <w:rPr>
            <w:noProof/>
            <w:webHidden/>
          </w:rPr>
          <w:instrText xml:space="preserve"> PAGEREF _Toc158906440 \h </w:instrText>
        </w:r>
        <w:r w:rsidR="009A2260">
          <w:rPr>
            <w:noProof/>
            <w:webHidden/>
          </w:rPr>
        </w:r>
        <w:r w:rsidR="009A2260">
          <w:rPr>
            <w:noProof/>
            <w:webHidden/>
          </w:rPr>
          <w:fldChar w:fldCharType="separate"/>
        </w:r>
        <w:r w:rsidR="00E007C1">
          <w:rPr>
            <w:noProof/>
            <w:webHidden/>
          </w:rPr>
          <w:t>212</w:t>
        </w:r>
        <w:r w:rsidR="009A2260">
          <w:rPr>
            <w:noProof/>
            <w:webHidden/>
          </w:rPr>
          <w:fldChar w:fldCharType="end"/>
        </w:r>
      </w:hyperlink>
    </w:p>
    <w:p w14:paraId="0D06FE1A" w14:textId="56F6A96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1" w:history="1">
        <w:r w:rsidR="009A2260" w:rsidRPr="000F2745">
          <w:rPr>
            <w:rStyle w:val="Hyperlink"/>
            <w:rFonts w:ascii="Arial" w:hAnsi="Arial" w:cs="Arial"/>
            <w:noProof/>
          </w:rPr>
          <w:t>10.18.8.2 List of HLRs allocated</w:t>
        </w:r>
        <w:r w:rsidR="009A2260">
          <w:rPr>
            <w:noProof/>
            <w:webHidden/>
          </w:rPr>
          <w:tab/>
        </w:r>
        <w:r w:rsidR="009A2260">
          <w:rPr>
            <w:noProof/>
            <w:webHidden/>
          </w:rPr>
          <w:fldChar w:fldCharType="begin"/>
        </w:r>
        <w:r w:rsidR="009A2260">
          <w:rPr>
            <w:noProof/>
            <w:webHidden/>
          </w:rPr>
          <w:instrText xml:space="preserve"> PAGEREF _Toc158906441 \h </w:instrText>
        </w:r>
        <w:r w:rsidR="009A2260">
          <w:rPr>
            <w:noProof/>
            <w:webHidden/>
          </w:rPr>
        </w:r>
        <w:r w:rsidR="009A2260">
          <w:rPr>
            <w:noProof/>
            <w:webHidden/>
          </w:rPr>
          <w:fldChar w:fldCharType="separate"/>
        </w:r>
        <w:r w:rsidR="00E007C1">
          <w:rPr>
            <w:noProof/>
            <w:webHidden/>
          </w:rPr>
          <w:t>212</w:t>
        </w:r>
        <w:r w:rsidR="009A2260">
          <w:rPr>
            <w:noProof/>
            <w:webHidden/>
          </w:rPr>
          <w:fldChar w:fldCharType="end"/>
        </w:r>
      </w:hyperlink>
    </w:p>
    <w:p w14:paraId="604EDCF9" w14:textId="2F9A9F4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2" w:history="1">
        <w:r w:rsidR="009A2260" w:rsidRPr="000F2745">
          <w:rPr>
            <w:rStyle w:val="Hyperlink"/>
            <w:rFonts w:ascii="Arial" w:hAnsi="Arial" w:cs="Arial"/>
            <w:noProof/>
          </w:rPr>
          <w:t>10.18.8.3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_Toc158906442 \h </w:instrText>
        </w:r>
        <w:r w:rsidR="009A2260">
          <w:rPr>
            <w:noProof/>
            <w:webHidden/>
          </w:rPr>
        </w:r>
        <w:r w:rsidR="009A2260">
          <w:rPr>
            <w:noProof/>
            <w:webHidden/>
          </w:rPr>
          <w:fldChar w:fldCharType="separate"/>
        </w:r>
        <w:r w:rsidR="00E007C1">
          <w:rPr>
            <w:noProof/>
            <w:webHidden/>
          </w:rPr>
          <w:t>212</w:t>
        </w:r>
        <w:r w:rsidR="009A2260">
          <w:rPr>
            <w:noProof/>
            <w:webHidden/>
          </w:rPr>
          <w:fldChar w:fldCharType="end"/>
        </w:r>
      </w:hyperlink>
    </w:p>
    <w:p w14:paraId="4C8018C5" w14:textId="7A18D12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3" w:history="1">
        <w:r w:rsidR="009A2260" w:rsidRPr="000F2745">
          <w:rPr>
            <w:rStyle w:val="Hyperlink"/>
            <w:rFonts w:ascii="Arial" w:hAnsi="Arial" w:cs="Arial"/>
            <w:noProof/>
          </w:rPr>
          <w:t>10.18.8.4 Parameter list (Input/Output)</w:t>
        </w:r>
        <w:r w:rsidR="009A2260">
          <w:rPr>
            <w:noProof/>
            <w:webHidden/>
          </w:rPr>
          <w:tab/>
        </w:r>
        <w:r w:rsidR="009A2260">
          <w:rPr>
            <w:noProof/>
            <w:webHidden/>
          </w:rPr>
          <w:fldChar w:fldCharType="begin"/>
        </w:r>
        <w:r w:rsidR="009A2260">
          <w:rPr>
            <w:noProof/>
            <w:webHidden/>
          </w:rPr>
          <w:instrText xml:space="preserve"> PAGEREF _Toc158906443 \h </w:instrText>
        </w:r>
        <w:r w:rsidR="009A2260">
          <w:rPr>
            <w:noProof/>
            <w:webHidden/>
          </w:rPr>
        </w:r>
        <w:r w:rsidR="009A2260">
          <w:rPr>
            <w:noProof/>
            <w:webHidden/>
          </w:rPr>
          <w:fldChar w:fldCharType="separate"/>
        </w:r>
        <w:r w:rsidR="00E007C1">
          <w:rPr>
            <w:noProof/>
            <w:webHidden/>
          </w:rPr>
          <w:t>212</w:t>
        </w:r>
        <w:r w:rsidR="009A2260">
          <w:rPr>
            <w:noProof/>
            <w:webHidden/>
          </w:rPr>
          <w:fldChar w:fldCharType="end"/>
        </w:r>
      </w:hyperlink>
    </w:p>
    <w:p w14:paraId="69430F03" w14:textId="7A15226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4" w:history="1">
        <w:r w:rsidR="009A2260" w:rsidRPr="000F2745">
          <w:rPr>
            <w:rStyle w:val="Hyperlink"/>
            <w:rFonts w:ascii="Arial" w:hAnsi="Arial" w:cs="Arial"/>
            <w:noProof/>
          </w:rPr>
          <w:t>10.18.8.5 Return Value</w:t>
        </w:r>
        <w:r w:rsidR="009A2260">
          <w:rPr>
            <w:noProof/>
            <w:webHidden/>
          </w:rPr>
          <w:tab/>
        </w:r>
        <w:r w:rsidR="009A2260">
          <w:rPr>
            <w:noProof/>
            <w:webHidden/>
          </w:rPr>
          <w:fldChar w:fldCharType="begin"/>
        </w:r>
        <w:r w:rsidR="009A2260">
          <w:rPr>
            <w:noProof/>
            <w:webHidden/>
          </w:rPr>
          <w:instrText xml:space="preserve"> PAGEREF _Toc158906444 \h </w:instrText>
        </w:r>
        <w:r w:rsidR="009A2260">
          <w:rPr>
            <w:noProof/>
            <w:webHidden/>
          </w:rPr>
        </w:r>
        <w:r w:rsidR="009A2260">
          <w:rPr>
            <w:noProof/>
            <w:webHidden/>
          </w:rPr>
          <w:fldChar w:fldCharType="separate"/>
        </w:r>
        <w:r w:rsidR="00E007C1">
          <w:rPr>
            <w:noProof/>
            <w:webHidden/>
          </w:rPr>
          <w:t>212</w:t>
        </w:r>
        <w:r w:rsidR="009A2260">
          <w:rPr>
            <w:noProof/>
            <w:webHidden/>
          </w:rPr>
          <w:fldChar w:fldCharType="end"/>
        </w:r>
      </w:hyperlink>
    </w:p>
    <w:p w14:paraId="4CA3D0F0" w14:textId="6A35417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5" w:history="1">
        <w:r w:rsidR="009A2260" w:rsidRPr="000F2745">
          <w:rPr>
            <w:rStyle w:val="Hyperlink"/>
            <w:rFonts w:ascii="Arial" w:hAnsi="Arial" w:cs="Arial"/>
            <w:noProof/>
          </w:rPr>
          <w:t>10.18.8.6 Other CSUs called by this CSU</w:t>
        </w:r>
        <w:r w:rsidR="009A2260">
          <w:rPr>
            <w:noProof/>
            <w:webHidden/>
          </w:rPr>
          <w:tab/>
        </w:r>
        <w:r w:rsidR="009A2260">
          <w:rPr>
            <w:noProof/>
            <w:webHidden/>
          </w:rPr>
          <w:fldChar w:fldCharType="begin"/>
        </w:r>
        <w:r w:rsidR="009A2260">
          <w:rPr>
            <w:noProof/>
            <w:webHidden/>
          </w:rPr>
          <w:instrText xml:space="preserve"> PAGEREF _Toc158906445 \h </w:instrText>
        </w:r>
        <w:r w:rsidR="009A2260">
          <w:rPr>
            <w:noProof/>
            <w:webHidden/>
          </w:rPr>
        </w:r>
        <w:r w:rsidR="009A2260">
          <w:rPr>
            <w:noProof/>
            <w:webHidden/>
          </w:rPr>
          <w:fldChar w:fldCharType="separate"/>
        </w:r>
        <w:r w:rsidR="00E007C1">
          <w:rPr>
            <w:noProof/>
            <w:webHidden/>
          </w:rPr>
          <w:t>212</w:t>
        </w:r>
        <w:r w:rsidR="009A2260">
          <w:rPr>
            <w:noProof/>
            <w:webHidden/>
          </w:rPr>
          <w:fldChar w:fldCharType="end"/>
        </w:r>
      </w:hyperlink>
    </w:p>
    <w:p w14:paraId="439361C7" w14:textId="3966246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6" w:history="1">
        <w:r w:rsidR="009A2260" w:rsidRPr="000F2745">
          <w:rPr>
            <w:rStyle w:val="Hyperlink"/>
            <w:rFonts w:ascii="Arial" w:hAnsi="Arial" w:cs="Arial"/>
            <w:noProof/>
          </w:rPr>
          <w:t>10.18.8.7 Description of list of LLRs allocated</w:t>
        </w:r>
        <w:r w:rsidR="009A2260">
          <w:rPr>
            <w:noProof/>
            <w:webHidden/>
          </w:rPr>
          <w:tab/>
        </w:r>
        <w:r w:rsidR="009A2260">
          <w:rPr>
            <w:noProof/>
            <w:webHidden/>
          </w:rPr>
          <w:fldChar w:fldCharType="begin"/>
        </w:r>
        <w:r w:rsidR="009A2260">
          <w:rPr>
            <w:noProof/>
            <w:webHidden/>
          </w:rPr>
          <w:instrText xml:space="preserve"> PAGEREF _Toc158906446 \h </w:instrText>
        </w:r>
        <w:r w:rsidR="009A2260">
          <w:rPr>
            <w:noProof/>
            <w:webHidden/>
          </w:rPr>
        </w:r>
        <w:r w:rsidR="009A2260">
          <w:rPr>
            <w:noProof/>
            <w:webHidden/>
          </w:rPr>
          <w:fldChar w:fldCharType="separate"/>
        </w:r>
        <w:r w:rsidR="00E007C1">
          <w:rPr>
            <w:noProof/>
            <w:webHidden/>
          </w:rPr>
          <w:t>212</w:t>
        </w:r>
        <w:r w:rsidR="009A2260">
          <w:rPr>
            <w:noProof/>
            <w:webHidden/>
          </w:rPr>
          <w:fldChar w:fldCharType="end"/>
        </w:r>
      </w:hyperlink>
    </w:p>
    <w:p w14:paraId="081AD9ED" w14:textId="021B238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7" w:history="1">
        <w:r w:rsidR="009A2260" w:rsidRPr="000F2745">
          <w:rPr>
            <w:rStyle w:val="Hyperlink"/>
            <w:rFonts w:ascii="Arial" w:hAnsi="Arial" w:cs="Arial"/>
            <w:noProof/>
          </w:rPr>
          <w:t>10.18.8.7.1 daucmfucos-OsTimeDly-LLR-001</w:t>
        </w:r>
        <w:r w:rsidR="009A2260">
          <w:rPr>
            <w:noProof/>
            <w:webHidden/>
          </w:rPr>
          <w:tab/>
        </w:r>
        <w:r w:rsidR="009A2260">
          <w:rPr>
            <w:noProof/>
            <w:webHidden/>
          </w:rPr>
          <w:fldChar w:fldCharType="begin"/>
        </w:r>
        <w:r w:rsidR="009A2260">
          <w:rPr>
            <w:noProof/>
            <w:webHidden/>
          </w:rPr>
          <w:instrText xml:space="preserve"> PAGEREF _Toc158906447 \h </w:instrText>
        </w:r>
        <w:r w:rsidR="009A2260">
          <w:rPr>
            <w:noProof/>
            <w:webHidden/>
          </w:rPr>
        </w:r>
        <w:r w:rsidR="009A2260">
          <w:rPr>
            <w:noProof/>
            <w:webHidden/>
          </w:rPr>
          <w:fldChar w:fldCharType="separate"/>
        </w:r>
        <w:r w:rsidR="00E007C1">
          <w:rPr>
            <w:noProof/>
            <w:webHidden/>
          </w:rPr>
          <w:t>213</w:t>
        </w:r>
        <w:r w:rsidR="009A2260">
          <w:rPr>
            <w:noProof/>
            <w:webHidden/>
          </w:rPr>
          <w:fldChar w:fldCharType="end"/>
        </w:r>
      </w:hyperlink>
    </w:p>
    <w:p w14:paraId="09270948" w14:textId="4876CA8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8" w:history="1">
        <w:r w:rsidR="009A2260" w:rsidRPr="000F2745">
          <w:rPr>
            <w:rStyle w:val="Hyperlink"/>
            <w:rFonts w:ascii="Arial" w:hAnsi="Arial" w:cs="Arial"/>
            <w:noProof/>
          </w:rPr>
          <w:t>10.18.8.7.2 daucmfucos-OsTimeDly-LLR-002</w:t>
        </w:r>
        <w:r w:rsidR="009A2260">
          <w:rPr>
            <w:noProof/>
            <w:webHidden/>
          </w:rPr>
          <w:tab/>
        </w:r>
        <w:r w:rsidR="009A2260">
          <w:rPr>
            <w:noProof/>
            <w:webHidden/>
          </w:rPr>
          <w:fldChar w:fldCharType="begin"/>
        </w:r>
        <w:r w:rsidR="009A2260">
          <w:rPr>
            <w:noProof/>
            <w:webHidden/>
          </w:rPr>
          <w:instrText xml:space="preserve"> PAGEREF _Toc158906448 \h </w:instrText>
        </w:r>
        <w:r w:rsidR="009A2260">
          <w:rPr>
            <w:noProof/>
            <w:webHidden/>
          </w:rPr>
        </w:r>
        <w:r w:rsidR="009A2260">
          <w:rPr>
            <w:noProof/>
            <w:webHidden/>
          </w:rPr>
          <w:fldChar w:fldCharType="separate"/>
        </w:r>
        <w:r w:rsidR="00E007C1">
          <w:rPr>
            <w:noProof/>
            <w:webHidden/>
          </w:rPr>
          <w:t>213</w:t>
        </w:r>
        <w:r w:rsidR="009A2260">
          <w:rPr>
            <w:noProof/>
            <w:webHidden/>
          </w:rPr>
          <w:fldChar w:fldCharType="end"/>
        </w:r>
      </w:hyperlink>
    </w:p>
    <w:p w14:paraId="399BBAC4" w14:textId="576DABA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49" w:history="1">
        <w:r w:rsidR="009A2260" w:rsidRPr="000F2745">
          <w:rPr>
            <w:rStyle w:val="Hyperlink"/>
            <w:noProof/>
          </w:rPr>
          <w:t>10.18.9 OsTimeTick</w:t>
        </w:r>
        <w:r w:rsidR="009A2260">
          <w:rPr>
            <w:noProof/>
            <w:webHidden/>
          </w:rPr>
          <w:tab/>
        </w:r>
        <w:r w:rsidR="009A2260">
          <w:rPr>
            <w:noProof/>
            <w:webHidden/>
          </w:rPr>
          <w:fldChar w:fldCharType="begin"/>
        </w:r>
        <w:r w:rsidR="009A2260">
          <w:rPr>
            <w:noProof/>
            <w:webHidden/>
          </w:rPr>
          <w:instrText xml:space="preserve"> PAGEREF _Toc158906449 \h </w:instrText>
        </w:r>
        <w:r w:rsidR="009A2260">
          <w:rPr>
            <w:noProof/>
            <w:webHidden/>
          </w:rPr>
        </w:r>
        <w:r w:rsidR="009A2260">
          <w:rPr>
            <w:noProof/>
            <w:webHidden/>
          </w:rPr>
          <w:fldChar w:fldCharType="separate"/>
        </w:r>
        <w:r w:rsidR="00E007C1">
          <w:rPr>
            <w:noProof/>
            <w:webHidden/>
          </w:rPr>
          <w:t>213</w:t>
        </w:r>
        <w:r w:rsidR="009A2260">
          <w:rPr>
            <w:noProof/>
            <w:webHidden/>
          </w:rPr>
          <w:fldChar w:fldCharType="end"/>
        </w:r>
      </w:hyperlink>
    </w:p>
    <w:p w14:paraId="2658C01B" w14:textId="3FFA11E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0" w:history="1">
        <w:r w:rsidR="009A2260" w:rsidRPr="000F2745">
          <w:rPr>
            <w:rStyle w:val="Hyperlink"/>
            <w:rFonts w:ascii="Arial" w:hAnsi="Arial" w:cs="Arial"/>
            <w:noProof/>
          </w:rPr>
          <w:t>10.18.9.1 Brief Description</w:t>
        </w:r>
        <w:r w:rsidR="009A2260">
          <w:rPr>
            <w:noProof/>
            <w:webHidden/>
          </w:rPr>
          <w:tab/>
        </w:r>
        <w:r w:rsidR="009A2260">
          <w:rPr>
            <w:noProof/>
            <w:webHidden/>
          </w:rPr>
          <w:fldChar w:fldCharType="begin"/>
        </w:r>
        <w:r w:rsidR="009A2260">
          <w:rPr>
            <w:noProof/>
            <w:webHidden/>
          </w:rPr>
          <w:instrText xml:space="preserve"> PAGEREF _Toc158906450 \h </w:instrText>
        </w:r>
        <w:r w:rsidR="009A2260">
          <w:rPr>
            <w:noProof/>
            <w:webHidden/>
          </w:rPr>
        </w:r>
        <w:r w:rsidR="009A2260">
          <w:rPr>
            <w:noProof/>
            <w:webHidden/>
          </w:rPr>
          <w:fldChar w:fldCharType="separate"/>
        </w:r>
        <w:r w:rsidR="00E007C1">
          <w:rPr>
            <w:noProof/>
            <w:webHidden/>
          </w:rPr>
          <w:t>213</w:t>
        </w:r>
        <w:r w:rsidR="009A2260">
          <w:rPr>
            <w:noProof/>
            <w:webHidden/>
          </w:rPr>
          <w:fldChar w:fldCharType="end"/>
        </w:r>
      </w:hyperlink>
    </w:p>
    <w:p w14:paraId="35CE898D" w14:textId="34D64F7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1" w:history="1">
        <w:r w:rsidR="009A2260" w:rsidRPr="000F2745">
          <w:rPr>
            <w:rStyle w:val="Hyperlink"/>
            <w:rFonts w:ascii="Arial" w:hAnsi="Arial" w:cs="Arial"/>
            <w:noProof/>
          </w:rPr>
          <w:t>10.18.9.2 List of HLRs allocated</w:t>
        </w:r>
        <w:r w:rsidR="009A2260">
          <w:rPr>
            <w:noProof/>
            <w:webHidden/>
          </w:rPr>
          <w:tab/>
        </w:r>
        <w:r w:rsidR="009A2260">
          <w:rPr>
            <w:noProof/>
            <w:webHidden/>
          </w:rPr>
          <w:fldChar w:fldCharType="begin"/>
        </w:r>
        <w:r w:rsidR="009A2260">
          <w:rPr>
            <w:noProof/>
            <w:webHidden/>
          </w:rPr>
          <w:instrText xml:space="preserve"> PAGEREF _Toc158906451 \h </w:instrText>
        </w:r>
        <w:r w:rsidR="009A2260">
          <w:rPr>
            <w:noProof/>
            <w:webHidden/>
          </w:rPr>
        </w:r>
        <w:r w:rsidR="009A2260">
          <w:rPr>
            <w:noProof/>
            <w:webHidden/>
          </w:rPr>
          <w:fldChar w:fldCharType="separate"/>
        </w:r>
        <w:r w:rsidR="00E007C1">
          <w:rPr>
            <w:noProof/>
            <w:webHidden/>
          </w:rPr>
          <w:t>213</w:t>
        </w:r>
        <w:r w:rsidR="009A2260">
          <w:rPr>
            <w:noProof/>
            <w:webHidden/>
          </w:rPr>
          <w:fldChar w:fldCharType="end"/>
        </w:r>
      </w:hyperlink>
    </w:p>
    <w:p w14:paraId="4F7FB379" w14:textId="07899D0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2" w:history="1">
        <w:r w:rsidR="009A2260" w:rsidRPr="000F2745">
          <w:rPr>
            <w:rStyle w:val="Hyperlink"/>
            <w:rFonts w:ascii="Arial" w:hAnsi="Arial" w:cs="Arial"/>
            <w:noProof/>
          </w:rPr>
          <w:t>10.18.9.3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_Toc158906452 \h </w:instrText>
        </w:r>
        <w:r w:rsidR="009A2260">
          <w:rPr>
            <w:noProof/>
            <w:webHidden/>
          </w:rPr>
        </w:r>
        <w:r w:rsidR="009A2260">
          <w:rPr>
            <w:noProof/>
            <w:webHidden/>
          </w:rPr>
          <w:fldChar w:fldCharType="separate"/>
        </w:r>
        <w:r w:rsidR="00E007C1">
          <w:rPr>
            <w:noProof/>
            <w:webHidden/>
          </w:rPr>
          <w:t>213</w:t>
        </w:r>
        <w:r w:rsidR="009A2260">
          <w:rPr>
            <w:noProof/>
            <w:webHidden/>
          </w:rPr>
          <w:fldChar w:fldCharType="end"/>
        </w:r>
      </w:hyperlink>
    </w:p>
    <w:p w14:paraId="71150D35" w14:textId="14C2DDC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3" w:history="1">
        <w:r w:rsidR="009A2260" w:rsidRPr="000F2745">
          <w:rPr>
            <w:rStyle w:val="Hyperlink"/>
            <w:rFonts w:ascii="Arial" w:hAnsi="Arial" w:cs="Arial"/>
            <w:noProof/>
          </w:rPr>
          <w:t>10.18.9.4 Parameter list (Input/Output)</w:t>
        </w:r>
        <w:r w:rsidR="009A2260">
          <w:rPr>
            <w:noProof/>
            <w:webHidden/>
          </w:rPr>
          <w:tab/>
        </w:r>
        <w:r w:rsidR="009A2260">
          <w:rPr>
            <w:noProof/>
            <w:webHidden/>
          </w:rPr>
          <w:fldChar w:fldCharType="begin"/>
        </w:r>
        <w:r w:rsidR="009A2260">
          <w:rPr>
            <w:noProof/>
            <w:webHidden/>
          </w:rPr>
          <w:instrText xml:space="preserve"> PAGEREF _Toc158906453 \h </w:instrText>
        </w:r>
        <w:r w:rsidR="009A2260">
          <w:rPr>
            <w:noProof/>
            <w:webHidden/>
          </w:rPr>
        </w:r>
        <w:r w:rsidR="009A2260">
          <w:rPr>
            <w:noProof/>
            <w:webHidden/>
          </w:rPr>
          <w:fldChar w:fldCharType="separate"/>
        </w:r>
        <w:r w:rsidR="00E007C1">
          <w:rPr>
            <w:noProof/>
            <w:webHidden/>
          </w:rPr>
          <w:t>214</w:t>
        </w:r>
        <w:r w:rsidR="009A2260">
          <w:rPr>
            <w:noProof/>
            <w:webHidden/>
          </w:rPr>
          <w:fldChar w:fldCharType="end"/>
        </w:r>
      </w:hyperlink>
    </w:p>
    <w:p w14:paraId="4FA8ABCE" w14:textId="47495C9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4" w:history="1">
        <w:r w:rsidR="009A2260" w:rsidRPr="000F2745">
          <w:rPr>
            <w:rStyle w:val="Hyperlink"/>
            <w:rFonts w:ascii="Arial" w:hAnsi="Arial" w:cs="Arial"/>
            <w:noProof/>
          </w:rPr>
          <w:t>10.18.9.5 Return Value</w:t>
        </w:r>
        <w:r w:rsidR="009A2260">
          <w:rPr>
            <w:noProof/>
            <w:webHidden/>
          </w:rPr>
          <w:tab/>
        </w:r>
        <w:r w:rsidR="009A2260">
          <w:rPr>
            <w:noProof/>
            <w:webHidden/>
          </w:rPr>
          <w:fldChar w:fldCharType="begin"/>
        </w:r>
        <w:r w:rsidR="009A2260">
          <w:rPr>
            <w:noProof/>
            <w:webHidden/>
          </w:rPr>
          <w:instrText xml:space="preserve"> PAGEREF _Toc158906454 \h </w:instrText>
        </w:r>
        <w:r w:rsidR="009A2260">
          <w:rPr>
            <w:noProof/>
            <w:webHidden/>
          </w:rPr>
        </w:r>
        <w:r w:rsidR="009A2260">
          <w:rPr>
            <w:noProof/>
            <w:webHidden/>
          </w:rPr>
          <w:fldChar w:fldCharType="separate"/>
        </w:r>
        <w:r w:rsidR="00E007C1">
          <w:rPr>
            <w:noProof/>
            <w:webHidden/>
          </w:rPr>
          <w:t>214</w:t>
        </w:r>
        <w:r w:rsidR="009A2260">
          <w:rPr>
            <w:noProof/>
            <w:webHidden/>
          </w:rPr>
          <w:fldChar w:fldCharType="end"/>
        </w:r>
      </w:hyperlink>
    </w:p>
    <w:p w14:paraId="14D3D9ED" w14:textId="15AB5A8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5" w:history="1">
        <w:r w:rsidR="009A2260" w:rsidRPr="000F2745">
          <w:rPr>
            <w:rStyle w:val="Hyperlink"/>
            <w:rFonts w:ascii="Arial" w:hAnsi="Arial" w:cs="Arial"/>
            <w:noProof/>
          </w:rPr>
          <w:t>10.18.9.6 Other CSUs called by this CSU</w:t>
        </w:r>
        <w:r w:rsidR="009A2260">
          <w:rPr>
            <w:noProof/>
            <w:webHidden/>
          </w:rPr>
          <w:tab/>
        </w:r>
        <w:r w:rsidR="009A2260">
          <w:rPr>
            <w:noProof/>
            <w:webHidden/>
          </w:rPr>
          <w:fldChar w:fldCharType="begin"/>
        </w:r>
        <w:r w:rsidR="009A2260">
          <w:rPr>
            <w:noProof/>
            <w:webHidden/>
          </w:rPr>
          <w:instrText xml:space="preserve"> PAGEREF _Toc158906455 \h </w:instrText>
        </w:r>
        <w:r w:rsidR="009A2260">
          <w:rPr>
            <w:noProof/>
            <w:webHidden/>
          </w:rPr>
        </w:r>
        <w:r w:rsidR="009A2260">
          <w:rPr>
            <w:noProof/>
            <w:webHidden/>
          </w:rPr>
          <w:fldChar w:fldCharType="separate"/>
        </w:r>
        <w:r w:rsidR="00E007C1">
          <w:rPr>
            <w:noProof/>
            <w:webHidden/>
          </w:rPr>
          <w:t>214</w:t>
        </w:r>
        <w:r w:rsidR="009A2260">
          <w:rPr>
            <w:noProof/>
            <w:webHidden/>
          </w:rPr>
          <w:fldChar w:fldCharType="end"/>
        </w:r>
      </w:hyperlink>
    </w:p>
    <w:p w14:paraId="1E5C15A4" w14:textId="5CC9A84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6" w:history="1">
        <w:r w:rsidR="009A2260" w:rsidRPr="000F2745">
          <w:rPr>
            <w:rStyle w:val="Hyperlink"/>
            <w:rFonts w:ascii="Arial" w:hAnsi="Arial" w:cs="Arial"/>
            <w:noProof/>
          </w:rPr>
          <w:t>10.18.9.7 Description of list of LLRs allocated</w:t>
        </w:r>
        <w:r w:rsidR="009A2260">
          <w:rPr>
            <w:noProof/>
            <w:webHidden/>
          </w:rPr>
          <w:tab/>
        </w:r>
        <w:r w:rsidR="009A2260">
          <w:rPr>
            <w:noProof/>
            <w:webHidden/>
          </w:rPr>
          <w:fldChar w:fldCharType="begin"/>
        </w:r>
        <w:r w:rsidR="009A2260">
          <w:rPr>
            <w:noProof/>
            <w:webHidden/>
          </w:rPr>
          <w:instrText xml:space="preserve"> PAGEREF _Toc158906456 \h </w:instrText>
        </w:r>
        <w:r w:rsidR="009A2260">
          <w:rPr>
            <w:noProof/>
            <w:webHidden/>
          </w:rPr>
        </w:r>
        <w:r w:rsidR="009A2260">
          <w:rPr>
            <w:noProof/>
            <w:webHidden/>
          </w:rPr>
          <w:fldChar w:fldCharType="separate"/>
        </w:r>
        <w:r w:rsidR="00E007C1">
          <w:rPr>
            <w:noProof/>
            <w:webHidden/>
          </w:rPr>
          <w:t>214</w:t>
        </w:r>
        <w:r w:rsidR="009A2260">
          <w:rPr>
            <w:noProof/>
            <w:webHidden/>
          </w:rPr>
          <w:fldChar w:fldCharType="end"/>
        </w:r>
      </w:hyperlink>
    </w:p>
    <w:p w14:paraId="4DB7056D" w14:textId="5A31FAD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7" w:history="1">
        <w:r w:rsidR="009A2260" w:rsidRPr="000F2745">
          <w:rPr>
            <w:rStyle w:val="Hyperlink"/>
            <w:rFonts w:ascii="Arial" w:hAnsi="Arial" w:cs="Arial"/>
            <w:noProof/>
          </w:rPr>
          <w:t>10.18.9.7.1 daucmfucos-OsTimeTick-LLR-001</w:t>
        </w:r>
        <w:r w:rsidR="009A2260">
          <w:rPr>
            <w:noProof/>
            <w:webHidden/>
          </w:rPr>
          <w:tab/>
        </w:r>
        <w:r w:rsidR="009A2260">
          <w:rPr>
            <w:noProof/>
            <w:webHidden/>
          </w:rPr>
          <w:fldChar w:fldCharType="begin"/>
        </w:r>
        <w:r w:rsidR="009A2260">
          <w:rPr>
            <w:noProof/>
            <w:webHidden/>
          </w:rPr>
          <w:instrText xml:space="preserve"> PAGEREF _Toc158906457 \h </w:instrText>
        </w:r>
        <w:r w:rsidR="009A2260">
          <w:rPr>
            <w:noProof/>
            <w:webHidden/>
          </w:rPr>
        </w:r>
        <w:r w:rsidR="009A2260">
          <w:rPr>
            <w:noProof/>
            <w:webHidden/>
          </w:rPr>
          <w:fldChar w:fldCharType="separate"/>
        </w:r>
        <w:r w:rsidR="00E007C1">
          <w:rPr>
            <w:noProof/>
            <w:webHidden/>
          </w:rPr>
          <w:t>214</w:t>
        </w:r>
        <w:r w:rsidR="009A2260">
          <w:rPr>
            <w:noProof/>
            <w:webHidden/>
          </w:rPr>
          <w:fldChar w:fldCharType="end"/>
        </w:r>
      </w:hyperlink>
    </w:p>
    <w:p w14:paraId="01580011" w14:textId="64FA2E3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8" w:history="1">
        <w:r w:rsidR="009A2260" w:rsidRPr="000F2745">
          <w:rPr>
            <w:rStyle w:val="Hyperlink"/>
            <w:rFonts w:ascii="Arial" w:hAnsi="Arial" w:cs="Arial"/>
            <w:noProof/>
          </w:rPr>
          <w:t>10.18.9.7.2 daucmfucos-OsTimeTick-LLR-002</w:t>
        </w:r>
        <w:r w:rsidR="009A2260">
          <w:rPr>
            <w:noProof/>
            <w:webHidden/>
          </w:rPr>
          <w:tab/>
        </w:r>
        <w:r w:rsidR="009A2260">
          <w:rPr>
            <w:noProof/>
            <w:webHidden/>
          </w:rPr>
          <w:fldChar w:fldCharType="begin"/>
        </w:r>
        <w:r w:rsidR="009A2260">
          <w:rPr>
            <w:noProof/>
            <w:webHidden/>
          </w:rPr>
          <w:instrText xml:space="preserve"> PAGEREF _Toc158906458 \h </w:instrText>
        </w:r>
        <w:r w:rsidR="009A2260">
          <w:rPr>
            <w:noProof/>
            <w:webHidden/>
          </w:rPr>
        </w:r>
        <w:r w:rsidR="009A2260">
          <w:rPr>
            <w:noProof/>
            <w:webHidden/>
          </w:rPr>
          <w:fldChar w:fldCharType="separate"/>
        </w:r>
        <w:r w:rsidR="00E007C1">
          <w:rPr>
            <w:noProof/>
            <w:webHidden/>
          </w:rPr>
          <w:t>214</w:t>
        </w:r>
        <w:r w:rsidR="009A2260">
          <w:rPr>
            <w:noProof/>
            <w:webHidden/>
          </w:rPr>
          <w:fldChar w:fldCharType="end"/>
        </w:r>
      </w:hyperlink>
    </w:p>
    <w:p w14:paraId="28073B02" w14:textId="5B6B4A9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59" w:history="1">
        <w:r w:rsidR="009A2260" w:rsidRPr="000F2745">
          <w:rPr>
            <w:rStyle w:val="Hyperlink"/>
            <w:rFonts w:ascii="Arial" w:hAnsi="Arial" w:cs="Arial"/>
            <w:noProof/>
          </w:rPr>
          <w:t>10.18.9.7.3 daucmfucos-OsTimeTick-LLR-003</w:t>
        </w:r>
        <w:r w:rsidR="009A2260">
          <w:rPr>
            <w:noProof/>
            <w:webHidden/>
          </w:rPr>
          <w:tab/>
        </w:r>
        <w:r w:rsidR="009A2260">
          <w:rPr>
            <w:noProof/>
            <w:webHidden/>
          </w:rPr>
          <w:fldChar w:fldCharType="begin"/>
        </w:r>
        <w:r w:rsidR="009A2260">
          <w:rPr>
            <w:noProof/>
            <w:webHidden/>
          </w:rPr>
          <w:instrText xml:space="preserve"> PAGEREF _Toc158906459 \h </w:instrText>
        </w:r>
        <w:r w:rsidR="009A2260">
          <w:rPr>
            <w:noProof/>
            <w:webHidden/>
          </w:rPr>
        </w:r>
        <w:r w:rsidR="009A2260">
          <w:rPr>
            <w:noProof/>
            <w:webHidden/>
          </w:rPr>
          <w:fldChar w:fldCharType="separate"/>
        </w:r>
        <w:r w:rsidR="00E007C1">
          <w:rPr>
            <w:noProof/>
            <w:webHidden/>
          </w:rPr>
          <w:t>215</w:t>
        </w:r>
        <w:r w:rsidR="009A2260">
          <w:rPr>
            <w:noProof/>
            <w:webHidden/>
          </w:rPr>
          <w:fldChar w:fldCharType="end"/>
        </w:r>
      </w:hyperlink>
    </w:p>
    <w:p w14:paraId="386F835C" w14:textId="07E4C05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0" w:history="1">
        <w:r w:rsidR="009A2260" w:rsidRPr="000F2745">
          <w:rPr>
            <w:rStyle w:val="Hyperlink"/>
            <w:rFonts w:ascii="Arial" w:hAnsi="Arial" w:cs="Arial"/>
            <w:noProof/>
          </w:rPr>
          <w:t>10.18.9.7.4 daucmfucos-OsTimeTick-LLR-004</w:t>
        </w:r>
        <w:r w:rsidR="009A2260">
          <w:rPr>
            <w:noProof/>
            <w:webHidden/>
          </w:rPr>
          <w:tab/>
        </w:r>
        <w:r w:rsidR="009A2260">
          <w:rPr>
            <w:noProof/>
            <w:webHidden/>
          </w:rPr>
          <w:fldChar w:fldCharType="begin"/>
        </w:r>
        <w:r w:rsidR="009A2260">
          <w:rPr>
            <w:noProof/>
            <w:webHidden/>
          </w:rPr>
          <w:instrText xml:space="preserve"> PAGEREF _Toc158906460 \h </w:instrText>
        </w:r>
        <w:r w:rsidR="009A2260">
          <w:rPr>
            <w:noProof/>
            <w:webHidden/>
          </w:rPr>
        </w:r>
        <w:r w:rsidR="009A2260">
          <w:rPr>
            <w:noProof/>
            <w:webHidden/>
          </w:rPr>
          <w:fldChar w:fldCharType="separate"/>
        </w:r>
        <w:r w:rsidR="00E007C1">
          <w:rPr>
            <w:noProof/>
            <w:webHidden/>
          </w:rPr>
          <w:t>215</w:t>
        </w:r>
        <w:r w:rsidR="009A2260">
          <w:rPr>
            <w:noProof/>
            <w:webHidden/>
          </w:rPr>
          <w:fldChar w:fldCharType="end"/>
        </w:r>
      </w:hyperlink>
    </w:p>
    <w:p w14:paraId="290F3847" w14:textId="4A9EEE4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1" w:history="1">
        <w:r w:rsidR="009A2260" w:rsidRPr="000F2745">
          <w:rPr>
            <w:rStyle w:val="Hyperlink"/>
            <w:noProof/>
          </w:rPr>
          <w:t>10.18.10 OsSemCreate</w:t>
        </w:r>
        <w:r w:rsidR="009A2260">
          <w:rPr>
            <w:noProof/>
            <w:webHidden/>
          </w:rPr>
          <w:tab/>
        </w:r>
        <w:r w:rsidR="009A2260">
          <w:rPr>
            <w:noProof/>
            <w:webHidden/>
          </w:rPr>
          <w:fldChar w:fldCharType="begin"/>
        </w:r>
        <w:r w:rsidR="009A2260">
          <w:rPr>
            <w:noProof/>
            <w:webHidden/>
          </w:rPr>
          <w:instrText xml:space="preserve"> PAGEREF _Toc158906461 \h </w:instrText>
        </w:r>
        <w:r w:rsidR="009A2260">
          <w:rPr>
            <w:noProof/>
            <w:webHidden/>
          </w:rPr>
        </w:r>
        <w:r w:rsidR="009A2260">
          <w:rPr>
            <w:noProof/>
            <w:webHidden/>
          </w:rPr>
          <w:fldChar w:fldCharType="separate"/>
        </w:r>
        <w:r w:rsidR="00E007C1">
          <w:rPr>
            <w:noProof/>
            <w:webHidden/>
          </w:rPr>
          <w:t>215</w:t>
        </w:r>
        <w:r w:rsidR="009A2260">
          <w:rPr>
            <w:noProof/>
            <w:webHidden/>
          </w:rPr>
          <w:fldChar w:fldCharType="end"/>
        </w:r>
      </w:hyperlink>
    </w:p>
    <w:p w14:paraId="47EEC17A" w14:textId="463FA63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2" w:history="1">
        <w:r w:rsidR="009A2260" w:rsidRPr="000F2745">
          <w:rPr>
            <w:rStyle w:val="Hyperlink"/>
            <w:rFonts w:ascii="Arial" w:hAnsi="Arial" w:cs="Arial"/>
            <w:noProof/>
          </w:rPr>
          <w:t>10.18.10.1 Brief Description</w:t>
        </w:r>
        <w:r w:rsidR="009A2260">
          <w:rPr>
            <w:noProof/>
            <w:webHidden/>
          </w:rPr>
          <w:tab/>
        </w:r>
        <w:r w:rsidR="009A2260">
          <w:rPr>
            <w:noProof/>
            <w:webHidden/>
          </w:rPr>
          <w:fldChar w:fldCharType="begin"/>
        </w:r>
        <w:r w:rsidR="009A2260">
          <w:rPr>
            <w:noProof/>
            <w:webHidden/>
          </w:rPr>
          <w:instrText xml:space="preserve"> PAGEREF _Toc158906462 \h </w:instrText>
        </w:r>
        <w:r w:rsidR="009A2260">
          <w:rPr>
            <w:noProof/>
            <w:webHidden/>
          </w:rPr>
        </w:r>
        <w:r w:rsidR="009A2260">
          <w:rPr>
            <w:noProof/>
            <w:webHidden/>
          </w:rPr>
          <w:fldChar w:fldCharType="separate"/>
        </w:r>
        <w:r w:rsidR="00E007C1">
          <w:rPr>
            <w:noProof/>
            <w:webHidden/>
          </w:rPr>
          <w:t>215</w:t>
        </w:r>
        <w:r w:rsidR="009A2260">
          <w:rPr>
            <w:noProof/>
            <w:webHidden/>
          </w:rPr>
          <w:fldChar w:fldCharType="end"/>
        </w:r>
      </w:hyperlink>
    </w:p>
    <w:p w14:paraId="2D813C50" w14:textId="2DB404D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3" w:history="1">
        <w:r w:rsidR="009A2260" w:rsidRPr="000F2745">
          <w:rPr>
            <w:rStyle w:val="Hyperlink"/>
            <w:rFonts w:ascii="Arial" w:hAnsi="Arial" w:cs="Arial"/>
            <w:noProof/>
          </w:rPr>
          <w:t>10.18.10.2 List of HLRs allocated</w:t>
        </w:r>
        <w:r w:rsidR="009A2260">
          <w:rPr>
            <w:noProof/>
            <w:webHidden/>
          </w:rPr>
          <w:tab/>
        </w:r>
        <w:r w:rsidR="009A2260">
          <w:rPr>
            <w:noProof/>
            <w:webHidden/>
          </w:rPr>
          <w:fldChar w:fldCharType="begin"/>
        </w:r>
        <w:r w:rsidR="009A2260">
          <w:rPr>
            <w:noProof/>
            <w:webHidden/>
          </w:rPr>
          <w:instrText xml:space="preserve"> PAGEREF _Toc158906463 \h </w:instrText>
        </w:r>
        <w:r w:rsidR="009A2260">
          <w:rPr>
            <w:noProof/>
            <w:webHidden/>
          </w:rPr>
        </w:r>
        <w:r w:rsidR="009A2260">
          <w:rPr>
            <w:noProof/>
            <w:webHidden/>
          </w:rPr>
          <w:fldChar w:fldCharType="separate"/>
        </w:r>
        <w:r w:rsidR="00E007C1">
          <w:rPr>
            <w:noProof/>
            <w:webHidden/>
          </w:rPr>
          <w:t>215</w:t>
        </w:r>
        <w:r w:rsidR="009A2260">
          <w:rPr>
            <w:noProof/>
            <w:webHidden/>
          </w:rPr>
          <w:fldChar w:fldCharType="end"/>
        </w:r>
      </w:hyperlink>
    </w:p>
    <w:p w14:paraId="51F39E7B" w14:textId="6CE08EE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4" w:history="1">
        <w:r w:rsidR="009A2260" w:rsidRPr="000F2745">
          <w:rPr>
            <w:rStyle w:val="Hyperlink"/>
            <w:rFonts w:ascii="Arial" w:hAnsi="Arial" w:cs="Arial"/>
            <w:noProof/>
          </w:rPr>
          <w:t>10.18.10.3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_Toc158906464 \h </w:instrText>
        </w:r>
        <w:r w:rsidR="009A2260">
          <w:rPr>
            <w:noProof/>
            <w:webHidden/>
          </w:rPr>
        </w:r>
        <w:r w:rsidR="009A2260">
          <w:rPr>
            <w:noProof/>
            <w:webHidden/>
          </w:rPr>
          <w:fldChar w:fldCharType="separate"/>
        </w:r>
        <w:r w:rsidR="00E007C1">
          <w:rPr>
            <w:noProof/>
            <w:webHidden/>
          </w:rPr>
          <w:t>215</w:t>
        </w:r>
        <w:r w:rsidR="009A2260">
          <w:rPr>
            <w:noProof/>
            <w:webHidden/>
          </w:rPr>
          <w:fldChar w:fldCharType="end"/>
        </w:r>
      </w:hyperlink>
    </w:p>
    <w:p w14:paraId="0A13B139" w14:textId="6F20E9E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5" w:history="1">
        <w:r w:rsidR="009A2260" w:rsidRPr="000F2745">
          <w:rPr>
            <w:rStyle w:val="Hyperlink"/>
            <w:rFonts w:ascii="Arial" w:hAnsi="Arial" w:cs="Arial"/>
            <w:noProof/>
          </w:rPr>
          <w:t>10.18.10.4 Parameter list (Input/Output)</w:t>
        </w:r>
        <w:r w:rsidR="009A2260">
          <w:rPr>
            <w:noProof/>
            <w:webHidden/>
          </w:rPr>
          <w:tab/>
        </w:r>
        <w:r w:rsidR="009A2260">
          <w:rPr>
            <w:noProof/>
            <w:webHidden/>
          </w:rPr>
          <w:fldChar w:fldCharType="begin"/>
        </w:r>
        <w:r w:rsidR="009A2260">
          <w:rPr>
            <w:noProof/>
            <w:webHidden/>
          </w:rPr>
          <w:instrText xml:space="preserve"> PAGEREF _Toc158906465 \h </w:instrText>
        </w:r>
        <w:r w:rsidR="009A2260">
          <w:rPr>
            <w:noProof/>
            <w:webHidden/>
          </w:rPr>
        </w:r>
        <w:r w:rsidR="009A2260">
          <w:rPr>
            <w:noProof/>
            <w:webHidden/>
          </w:rPr>
          <w:fldChar w:fldCharType="separate"/>
        </w:r>
        <w:r w:rsidR="00E007C1">
          <w:rPr>
            <w:noProof/>
            <w:webHidden/>
          </w:rPr>
          <w:t>215</w:t>
        </w:r>
        <w:r w:rsidR="009A2260">
          <w:rPr>
            <w:noProof/>
            <w:webHidden/>
          </w:rPr>
          <w:fldChar w:fldCharType="end"/>
        </w:r>
      </w:hyperlink>
    </w:p>
    <w:p w14:paraId="308297B2" w14:textId="49D40D7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6" w:history="1">
        <w:r w:rsidR="009A2260" w:rsidRPr="000F2745">
          <w:rPr>
            <w:rStyle w:val="Hyperlink"/>
            <w:rFonts w:ascii="Arial" w:hAnsi="Arial" w:cs="Arial"/>
            <w:noProof/>
          </w:rPr>
          <w:t>10.18.10.5 Return Value</w:t>
        </w:r>
        <w:r w:rsidR="009A2260">
          <w:rPr>
            <w:noProof/>
            <w:webHidden/>
          </w:rPr>
          <w:tab/>
        </w:r>
        <w:r w:rsidR="009A2260">
          <w:rPr>
            <w:noProof/>
            <w:webHidden/>
          </w:rPr>
          <w:fldChar w:fldCharType="begin"/>
        </w:r>
        <w:r w:rsidR="009A2260">
          <w:rPr>
            <w:noProof/>
            <w:webHidden/>
          </w:rPr>
          <w:instrText xml:space="preserve"> PAGEREF _Toc158906466 \h </w:instrText>
        </w:r>
        <w:r w:rsidR="009A2260">
          <w:rPr>
            <w:noProof/>
            <w:webHidden/>
          </w:rPr>
        </w:r>
        <w:r w:rsidR="009A2260">
          <w:rPr>
            <w:noProof/>
            <w:webHidden/>
          </w:rPr>
          <w:fldChar w:fldCharType="separate"/>
        </w:r>
        <w:r w:rsidR="00E007C1">
          <w:rPr>
            <w:noProof/>
            <w:webHidden/>
          </w:rPr>
          <w:t>216</w:t>
        </w:r>
        <w:r w:rsidR="009A2260">
          <w:rPr>
            <w:noProof/>
            <w:webHidden/>
          </w:rPr>
          <w:fldChar w:fldCharType="end"/>
        </w:r>
      </w:hyperlink>
    </w:p>
    <w:p w14:paraId="1D026627" w14:textId="4BA82F8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7" w:history="1">
        <w:r w:rsidR="009A2260" w:rsidRPr="000F2745">
          <w:rPr>
            <w:rStyle w:val="Hyperlink"/>
            <w:rFonts w:ascii="Arial" w:hAnsi="Arial" w:cs="Arial"/>
            <w:noProof/>
          </w:rPr>
          <w:t>10.18.10.6 Other CSUs called by this CSU</w:t>
        </w:r>
        <w:r w:rsidR="009A2260">
          <w:rPr>
            <w:noProof/>
            <w:webHidden/>
          </w:rPr>
          <w:tab/>
        </w:r>
        <w:r w:rsidR="009A2260">
          <w:rPr>
            <w:noProof/>
            <w:webHidden/>
          </w:rPr>
          <w:fldChar w:fldCharType="begin"/>
        </w:r>
        <w:r w:rsidR="009A2260">
          <w:rPr>
            <w:noProof/>
            <w:webHidden/>
          </w:rPr>
          <w:instrText xml:space="preserve"> PAGEREF _Toc158906467 \h </w:instrText>
        </w:r>
        <w:r w:rsidR="009A2260">
          <w:rPr>
            <w:noProof/>
            <w:webHidden/>
          </w:rPr>
        </w:r>
        <w:r w:rsidR="009A2260">
          <w:rPr>
            <w:noProof/>
            <w:webHidden/>
          </w:rPr>
          <w:fldChar w:fldCharType="separate"/>
        </w:r>
        <w:r w:rsidR="00E007C1">
          <w:rPr>
            <w:noProof/>
            <w:webHidden/>
          </w:rPr>
          <w:t>216</w:t>
        </w:r>
        <w:r w:rsidR="009A2260">
          <w:rPr>
            <w:noProof/>
            <w:webHidden/>
          </w:rPr>
          <w:fldChar w:fldCharType="end"/>
        </w:r>
      </w:hyperlink>
    </w:p>
    <w:p w14:paraId="00159B85" w14:textId="7DA96BC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8" w:history="1">
        <w:r w:rsidR="009A2260" w:rsidRPr="000F2745">
          <w:rPr>
            <w:rStyle w:val="Hyperlink"/>
            <w:rFonts w:ascii="Arial" w:hAnsi="Arial" w:cs="Arial"/>
            <w:noProof/>
          </w:rPr>
          <w:t>10.18.10.7 Description of list of LLRs allocated</w:t>
        </w:r>
        <w:r w:rsidR="009A2260">
          <w:rPr>
            <w:noProof/>
            <w:webHidden/>
          </w:rPr>
          <w:tab/>
        </w:r>
        <w:r w:rsidR="009A2260">
          <w:rPr>
            <w:noProof/>
            <w:webHidden/>
          </w:rPr>
          <w:fldChar w:fldCharType="begin"/>
        </w:r>
        <w:r w:rsidR="009A2260">
          <w:rPr>
            <w:noProof/>
            <w:webHidden/>
          </w:rPr>
          <w:instrText xml:space="preserve"> PAGEREF _Toc158906468 \h </w:instrText>
        </w:r>
        <w:r w:rsidR="009A2260">
          <w:rPr>
            <w:noProof/>
            <w:webHidden/>
          </w:rPr>
        </w:r>
        <w:r w:rsidR="009A2260">
          <w:rPr>
            <w:noProof/>
            <w:webHidden/>
          </w:rPr>
          <w:fldChar w:fldCharType="separate"/>
        </w:r>
        <w:r w:rsidR="00E007C1">
          <w:rPr>
            <w:noProof/>
            <w:webHidden/>
          </w:rPr>
          <w:t>216</w:t>
        </w:r>
        <w:r w:rsidR="009A2260">
          <w:rPr>
            <w:noProof/>
            <w:webHidden/>
          </w:rPr>
          <w:fldChar w:fldCharType="end"/>
        </w:r>
      </w:hyperlink>
    </w:p>
    <w:p w14:paraId="57FBFD61" w14:textId="71A5D65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69" w:history="1">
        <w:r w:rsidR="009A2260" w:rsidRPr="000F2745">
          <w:rPr>
            <w:rStyle w:val="Hyperlink"/>
            <w:rFonts w:ascii="Arial" w:hAnsi="Arial" w:cs="Arial"/>
            <w:noProof/>
          </w:rPr>
          <w:t>10.18.10.7.1 daucmfucos-OsSemCreate-LLR-001</w:t>
        </w:r>
        <w:r w:rsidR="009A2260">
          <w:rPr>
            <w:noProof/>
            <w:webHidden/>
          </w:rPr>
          <w:tab/>
        </w:r>
        <w:r w:rsidR="009A2260">
          <w:rPr>
            <w:noProof/>
            <w:webHidden/>
          </w:rPr>
          <w:fldChar w:fldCharType="begin"/>
        </w:r>
        <w:r w:rsidR="009A2260">
          <w:rPr>
            <w:noProof/>
            <w:webHidden/>
          </w:rPr>
          <w:instrText xml:space="preserve"> PAGEREF _Toc158906469 \h </w:instrText>
        </w:r>
        <w:r w:rsidR="009A2260">
          <w:rPr>
            <w:noProof/>
            <w:webHidden/>
          </w:rPr>
        </w:r>
        <w:r w:rsidR="009A2260">
          <w:rPr>
            <w:noProof/>
            <w:webHidden/>
          </w:rPr>
          <w:fldChar w:fldCharType="separate"/>
        </w:r>
        <w:r w:rsidR="00E007C1">
          <w:rPr>
            <w:noProof/>
            <w:webHidden/>
          </w:rPr>
          <w:t>216</w:t>
        </w:r>
        <w:r w:rsidR="009A2260">
          <w:rPr>
            <w:noProof/>
            <w:webHidden/>
          </w:rPr>
          <w:fldChar w:fldCharType="end"/>
        </w:r>
      </w:hyperlink>
    </w:p>
    <w:p w14:paraId="793457B0" w14:textId="7BB29F9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0" w:history="1">
        <w:r w:rsidR="009A2260" w:rsidRPr="000F2745">
          <w:rPr>
            <w:rStyle w:val="Hyperlink"/>
            <w:rFonts w:ascii="Arial" w:hAnsi="Arial" w:cs="Arial"/>
            <w:noProof/>
          </w:rPr>
          <w:t>10.18.10.7.2 daucmfucos-OsSemCreate-LLR-002</w:t>
        </w:r>
        <w:r w:rsidR="009A2260">
          <w:rPr>
            <w:noProof/>
            <w:webHidden/>
          </w:rPr>
          <w:tab/>
        </w:r>
        <w:r w:rsidR="009A2260">
          <w:rPr>
            <w:noProof/>
            <w:webHidden/>
          </w:rPr>
          <w:fldChar w:fldCharType="begin"/>
        </w:r>
        <w:r w:rsidR="009A2260">
          <w:rPr>
            <w:noProof/>
            <w:webHidden/>
          </w:rPr>
          <w:instrText xml:space="preserve"> PAGEREF _Toc158906470 \h </w:instrText>
        </w:r>
        <w:r w:rsidR="009A2260">
          <w:rPr>
            <w:noProof/>
            <w:webHidden/>
          </w:rPr>
        </w:r>
        <w:r w:rsidR="009A2260">
          <w:rPr>
            <w:noProof/>
            <w:webHidden/>
          </w:rPr>
          <w:fldChar w:fldCharType="separate"/>
        </w:r>
        <w:r w:rsidR="00E007C1">
          <w:rPr>
            <w:noProof/>
            <w:webHidden/>
          </w:rPr>
          <w:t>216</w:t>
        </w:r>
        <w:r w:rsidR="009A2260">
          <w:rPr>
            <w:noProof/>
            <w:webHidden/>
          </w:rPr>
          <w:fldChar w:fldCharType="end"/>
        </w:r>
      </w:hyperlink>
    </w:p>
    <w:p w14:paraId="68150687" w14:textId="091FC8B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1" w:history="1">
        <w:r w:rsidR="009A2260" w:rsidRPr="000F2745">
          <w:rPr>
            <w:rStyle w:val="Hyperlink"/>
            <w:rFonts w:ascii="Arial" w:hAnsi="Arial" w:cs="Arial"/>
            <w:noProof/>
          </w:rPr>
          <w:t>10.18.10.7.3 daucmfucos-OsSemCreate-LLR-003</w:t>
        </w:r>
        <w:r w:rsidR="009A2260">
          <w:rPr>
            <w:noProof/>
            <w:webHidden/>
          </w:rPr>
          <w:tab/>
        </w:r>
        <w:r w:rsidR="009A2260">
          <w:rPr>
            <w:noProof/>
            <w:webHidden/>
          </w:rPr>
          <w:fldChar w:fldCharType="begin"/>
        </w:r>
        <w:r w:rsidR="009A2260">
          <w:rPr>
            <w:noProof/>
            <w:webHidden/>
          </w:rPr>
          <w:instrText xml:space="preserve"> PAGEREF _Toc158906471 \h </w:instrText>
        </w:r>
        <w:r w:rsidR="009A2260">
          <w:rPr>
            <w:noProof/>
            <w:webHidden/>
          </w:rPr>
        </w:r>
        <w:r w:rsidR="009A2260">
          <w:rPr>
            <w:noProof/>
            <w:webHidden/>
          </w:rPr>
          <w:fldChar w:fldCharType="separate"/>
        </w:r>
        <w:r w:rsidR="00E007C1">
          <w:rPr>
            <w:noProof/>
            <w:webHidden/>
          </w:rPr>
          <w:t>216</w:t>
        </w:r>
        <w:r w:rsidR="009A2260">
          <w:rPr>
            <w:noProof/>
            <w:webHidden/>
          </w:rPr>
          <w:fldChar w:fldCharType="end"/>
        </w:r>
      </w:hyperlink>
    </w:p>
    <w:p w14:paraId="09A8522C" w14:textId="2134DB3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2" w:history="1">
        <w:r w:rsidR="009A2260" w:rsidRPr="000F2745">
          <w:rPr>
            <w:rStyle w:val="Hyperlink"/>
            <w:rFonts w:ascii="Arial" w:hAnsi="Arial" w:cs="Arial"/>
            <w:noProof/>
          </w:rPr>
          <w:t>10.18.10.7.4 daucmfucos-OsSemCreate-LLR-004</w:t>
        </w:r>
        <w:r w:rsidR="009A2260">
          <w:rPr>
            <w:noProof/>
            <w:webHidden/>
          </w:rPr>
          <w:tab/>
        </w:r>
        <w:r w:rsidR="009A2260">
          <w:rPr>
            <w:noProof/>
            <w:webHidden/>
          </w:rPr>
          <w:fldChar w:fldCharType="begin"/>
        </w:r>
        <w:r w:rsidR="009A2260">
          <w:rPr>
            <w:noProof/>
            <w:webHidden/>
          </w:rPr>
          <w:instrText xml:space="preserve"> PAGEREF _Toc158906472 \h </w:instrText>
        </w:r>
        <w:r w:rsidR="009A2260">
          <w:rPr>
            <w:noProof/>
            <w:webHidden/>
          </w:rPr>
        </w:r>
        <w:r w:rsidR="009A2260">
          <w:rPr>
            <w:noProof/>
            <w:webHidden/>
          </w:rPr>
          <w:fldChar w:fldCharType="separate"/>
        </w:r>
        <w:r w:rsidR="00E007C1">
          <w:rPr>
            <w:noProof/>
            <w:webHidden/>
          </w:rPr>
          <w:t>216</w:t>
        </w:r>
        <w:r w:rsidR="009A2260">
          <w:rPr>
            <w:noProof/>
            <w:webHidden/>
          </w:rPr>
          <w:fldChar w:fldCharType="end"/>
        </w:r>
      </w:hyperlink>
    </w:p>
    <w:p w14:paraId="19650F65" w14:textId="1500835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3" w:history="1">
        <w:r w:rsidR="009A2260" w:rsidRPr="000F2745">
          <w:rPr>
            <w:rStyle w:val="Hyperlink"/>
            <w:rFonts w:ascii="Arial" w:hAnsi="Arial" w:cs="Arial"/>
            <w:noProof/>
          </w:rPr>
          <w:t>10.18.10.7.5 daucmfucos-OsSemCreate-LLR-005</w:t>
        </w:r>
        <w:r w:rsidR="009A2260">
          <w:rPr>
            <w:noProof/>
            <w:webHidden/>
          </w:rPr>
          <w:tab/>
        </w:r>
        <w:r w:rsidR="009A2260">
          <w:rPr>
            <w:noProof/>
            <w:webHidden/>
          </w:rPr>
          <w:fldChar w:fldCharType="begin"/>
        </w:r>
        <w:r w:rsidR="009A2260">
          <w:rPr>
            <w:noProof/>
            <w:webHidden/>
          </w:rPr>
          <w:instrText xml:space="preserve"> PAGEREF _Toc158906473 \h </w:instrText>
        </w:r>
        <w:r w:rsidR="009A2260">
          <w:rPr>
            <w:noProof/>
            <w:webHidden/>
          </w:rPr>
        </w:r>
        <w:r w:rsidR="009A2260">
          <w:rPr>
            <w:noProof/>
            <w:webHidden/>
          </w:rPr>
          <w:fldChar w:fldCharType="separate"/>
        </w:r>
        <w:r w:rsidR="00E007C1">
          <w:rPr>
            <w:noProof/>
            <w:webHidden/>
          </w:rPr>
          <w:t>216</w:t>
        </w:r>
        <w:r w:rsidR="009A2260">
          <w:rPr>
            <w:noProof/>
            <w:webHidden/>
          </w:rPr>
          <w:fldChar w:fldCharType="end"/>
        </w:r>
      </w:hyperlink>
    </w:p>
    <w:p w14:paraId="550C4C03" w14:textId="50E0103A"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4" w:history="1">
        <w:r w:rsidR="009A2260" w:rsidRPr="000F2745">
          <w:rPr>
            <w:rStyle w:val="Hyperlink"/>
            <w:noProof/>
          </w:rPr>
          <w:t>10.18.11 OsSemPend</w:t>
        </w:r>
        <w:r w:rsidR="009A2260">
          <w:rPr>
            <w:noProof/>
            <w:webHidden/>
          </w:rPr>
          <w:tab/>
        </w:r>
        <w:r w:rsidR="009A2260">
          <w:rPr>
            <w:noProof/>
            <w:webHidden/>
          </w:rPr>
          <w:fldChar w:fldCharType="begin"/>
        </w:r>
        <w:r w:rsidR="009A2260">
          <w:rPr>
            <w:noProof/>
            <w:webHidden/>
          </w:rPr>
          <w:instrText xml:space="preserve"> PAGEREF _Toc158906474 \h </w:instrText>
        </w:r>
        <w:r w:rsidR="009A2260">
          <w:rPr>
            <w:noProof/>
            <w:webHidden/>
          </w:rPr>
        </w:r>
        <w:r w:rsidR="009A2260">
          <w:rPr>
            <w:noProof/>
            <w:webHidden/>
          </w:rPr>
          <w:fldChar w:fldCharType="separate"/>
        </w:r>
        <w:r w:rsidR="00E007C1">
          <w:rPr>
            <w:noProof/>
            <w:webHidden/>
          </w:rPr>
          <w:t>217</w:t>
        </w:r>
        <w:r w:rsidR="009A2260">
          <w:rPr>
            <w:noProof/>
            <w:webHidden/>
          </w:rPr>
          <w:fldChar w:fldCharType="end"/>
        </w:r>
      </w:hyperlink>
    </w:p>
    <w:p w14:paraId="53CD0361" w14:textId="01CAFC5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5" w:history="1">
        <w:r w:rsidR="009A2260" w:rsidRPr="000F2745">
          <w:rPr>
            <w:rStyle w:val="Hyperlink"/>
            <w:rFonts w:ascii="Arial" w:hAnsi="Arial" w:cs="Arial"/>
            <w:noProof/>
          </w:rPr>
          <w:t>10.18.11.1 Brief Description</w:t>
        </w:r>
        <w:r w:rsidR="009A2260">
          <w:rPr>
            <w:noProof/>
            <w:webHidden/>
          </w:rPr>
          <w:tab/>
        </w:r>
        <w:r w:rsidR="009A2260">
          <w:rPr>
            <w:noProof/>
            <w:webHidden/>
          </w:rPr>
          <w:fldChar w:fldCharType="begin"/>
        </w:r>
        <w:r w:rsidR="009A2260">
          <w:rPr>
            <w:noProof/>
            <w:webHidden/>
          </w:rPr>
          <w:instrText xml:space="preserve"> PAGEREF _Toc158906475 \h </w:instrText>
        </w:r>
        <w:r w:rsidR="009A2260">
          <w:rPr>
            <w:noProof/>
            <w:webHidden/>
          </w:rPr>
        </w:r>
        <w:r w:rsidR="009A2260">
          <w:rPr>
            <w:noProof/>
            <w:webHidden/>
          </w:rPr>
          <w:fldChar w:fldCharType="separate"/>
        </w:r>
        <w:r w:rsidR="00E007C1">
          <w:rPr>
            <w:noProof/>
            <w:webHidden/>
          </w:rPr>
          <w:t>217</w:t>
        </w:r>
        <w:r w:rsidR="009A2260">
          <w:rPr>
            <w:noProof/>
            <w:webHidden/>
          </w:rPr>
          <w:fldChar w:fldCharType="end"/>
        </w:r>
      </w:hyperlink>
    </w:p>
    <w:p w14:paraId="7B07767A" w14:textId="13F6965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6" w:history="1">
        <w:r w:rsidR="009A2260" w:rsidRPr="000F2745">
          <w:rPr>
            <w:rStyle w:val="Hyperlink"/>
            <w:rFonts w:ascii="Arial" w:hAnsi="Arial" w:cs="Arial"/>
            <w:noProof/>
          </w:rPr>
          <w:t>10.18.11.2 List of HLRs allocated</w:t>
        </w:r>
        <w:r w:rsidR="009A2260">
          <w:rPr>
            <w:noProof/>
            <w:webHidden/>
          </w:rPr>
          <w:tab/>
        </w:r>
        <w:r w:rsidR="009A2260">
          <w:rPr>
            <w:noProof/>
            <w:webHidden/>
          </w:rPr>
          <w:fldChar w:fldCharType="begin"/>
        </w:r>
        <w:r w:rsidR="009A2260">
          <w:rPr>
            <w:noProof/>
            <w:webHidden/>
          </w:rPr>
          <w:instrText xml:space="preserve"> PAGEREF _Toc158906476 \h </w:instrText>
        </w:r>
        <w:r w:rsidR="009A2260">
          <w:rPr>
            <w:noProof/>
            <w:webHidden/>
          </w:rPr>
        </w:r>
        <w:r w:rsidR="009A2260">
          <w:rPr>
            <w:noProof/>
            <w:webHidden/>
          </w:rPr>
          <w:fldChar w:fldCharType="separate"/>
        </w:r>
        <w:r w:rsidR="00E007C1">
          <w:rPr>
            <w:noProof/>
            <w:webHidden/>
          </w:rPr>
          <w:t>217</w:t>
        </w:r>
        <w:r w:rsidR="009A2260">
          <w:rPr>
            <w:noProof/>
            <w:webHidden/>
          </w:rPr>
          <w:fldChar w:fldCharType="end"/>
        </w:r>
      </w:hyperlink>
    </w:p>
    <w:p w14:paraId="68592925" w14:textId="6B89070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7" w:history="1">
        <w:r w:rsidR="009A2260" w:rsidRPr="000F2745">
          <w:rPr>
            <w:rStyle w:val="Hyperlink"/>
            <w:rFonts w:ascii="Arial" w:hAnsi="Arial" w:cs="Arial"/>
            <w:noProof/>
          </w:rPr>
          <w:t>10.18.11.3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_Toc158906477 \h </w:instrText>
        </w:r>
        <w:r w:rsidR="009A2260">
          <w:rPr>
            <w:noProof/>
            <w:webHidden/>
          </w:rPr>
        </w:r>
        <w:r w:rsidR="009A2260">
          <w:rPr>
            <w:noProof/>
            <w:webHidden/>
          </w:rPr>
          <w:fldChar w:fldCharType="separate"/>
        </w:r>
        <w:r w:rsidR="00E007C1">
          <w:rPr>
            <w:noProof/>
            <w:webHidden/>
          </w:rPr>
          <w:t>217</w:t>
        </w:r>
        <w:r w:rsidR="009A2260">
          <w:rPr>
            <w:noProof/>
            <w:webHidden/>
          </w:rPr>
          <w:fldChar w:fldCharType="end"/>
        </w:r>
      </w:hyperlink>
    </w:p>
    <w:p w14:paraId="3F8C4FFA" w14:textId="2E839C2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8" w:history="1">
        <w:r w:rsidR="009A2260" w:rsidRPr="000F2745">
          <w:rPr>
            <w:rStyle w:val="Hyperlink"/>
            <w:rFonts w:ascii="Arial" w:hAnsi="Arial" w:cs="Arial"/>
            <w:noProof/>
          </w:rPr>
          <w:t>10.18.11.4 Parameter list (Input/Output)</w:t>
        </w:r>
        <w:r w:rsidR="009A2260">
          <w:rPr>
            <w:noProof/>
            <w:webHidden/>
          </w:rPr>
          <w:tab/>
        </w:r>
        <w:r w:rsidR="009A2260">
          <w:rPr>
            <w:noProof/>
            <w:webHidden/>
          </w:rPr>
          <w:fldChar w:fldCharType="begin"/>
        </w:r>
        <w:r w:rsidR="009A2260">
          <w:rPr>
            <w:noProof/>
            <w:webHidden/>
          </w:rPr>
          <w:instrText xml:space="preserve"> PAGEREF _Toc158906478 \h </w:instrText>
        </w:r>
        <w:r w:rsidR="009A2260">
          <w:rPr>
            <w:noProof/>
            <w:webHidden/>
          </w:rPr>
        </w:r>
        <w:r w:rsidR="009A2260">
          <w:rPr>
            <w:noProof/>
            <w:webHidden/>
          </w:rPr>
          <w:fldChar w:fldCharType="separate"/>
        </w:r>
        <w:r w:rsidR="00E007C1">
          <w:rPr>
            <w:noProof/>
            <w:webHidden/>
          </w:rPr>
          <w:t>217</w:t>
        </w:r>
        <w:r w:rsidR="009A2260">
          <w:rPr>
            <w:noProof/>
            <w:webHidden/>
          </w:rPr>
          <w:fldChar w:fldCharType="end"/>
        </w:r>
      </w:hyperlink>
    </w:p>
    <w:p w14:paraId="04E4F401" w14:textId="4E37D3B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79" w:history="1">
        <w:r w:rsidR="009A2260" w:rsidRPr="000F2745">
          <w:rPr>
            <w:rStyle w:val="Hyperlink"/>
            <w:rFonts w:ascii="Arial" w:hAnsi="Arial" w:cs="Arial"/>
            <w:noProof/>
          </w:rPr>
          <w:t>10.18.11.5 Return Value</w:t>
        </w:r>
        <w:r w:rsidR="009A2260">
          <w:rPr>
            <w:noProof/>
            <w:webHidden/>
          </w:rPr>
          <w:tab/>
        </w:r>
        <w:r w:rsidR="009A2260">
          <w:rPr>
            <w:noProof/>
            <w:webHidden/>
          </w:rPr>
          <w:fldChar w:fldCharType="begin"/>
        </w:r>
        <w:r w:rsidR="009A2260">
          <w:rPr>
            <w:noProof/>
            <w:webHidden/>
          </w:rPr>
          <w:instrText xml:space="preserve"> PAGEREF _Toc158906479 \h </w:instrText>
        </w:r>
        <w:r w:rsidR="009A2260">
          <w:rPr>
            <w:noProof/>
            <w:webHidden/>
          </w:rPr>
        </w:r>
        <w:r w:rsidR="009A2260">
          <w:rPr>
            <w:noProof/>
            <w:webHidden/>
          </w:rPr>
          <w:fldChar w:fldCharType="separate"/>
        </w:r>
        <w:r w:rsidR="00E007C1">
          <w:rPr>
            <w:noProof/>
            <w:webHidden/>
          </w:rPr>
          <w:t>218</w:t>
        </w:r>
        <w:r w:rsidR="009A2260">
          <w:rPr>
            <w:noProof/>
            <w:webHidden/>
          </w:rPr>
          <w:fldChar w:fldCharType="end"/>
        </w:r>
      </w:hyperlink>
    </w:p>
    <w:p w14:paraId="5E717718" w14:textId="686DCC5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0" w:history="1">
        <w:r w:rsidR="009A2260" w:rsidRPr="000F2745">
          <w:rPr>
            <w:rStyle w:val="Hyperlink"/>
            <w:rFonts w:ascii="Arial" w:hAnsi="Arial" w:cs="Arial"/>
            <w:noProof/>
          </w:rPr>
          <w:t>10.18.11.6 Other CSUs called by this CSU</w:t>
        </w:r>
        <w:r w:rsidR="009A2260">
          <w:rPr>
            <w:noProof/>
            <w:webHidden/>
          </w:rPr>
          <w:tab/>
        </w:r>
        <w:r w:rsidR="009A2260">
          <w:rPr>
            <w:noProof/>
            <w:webHidden/>
          </w:rPr>
          <w:fldChar w:fldCharType="begin"/>
        </w:r>
        <w:r w:rsidR="009A2260">
          <w:rPr>
            <w:noProof/>
            <w:webHidden/>
          </w:rPr>
          <w:instrText xml:space="preserve"> PAGEREF _Toc158906480 \h </w:instrText>
        </w:r>
        <w:r w:rsidR="009A2260">
          <w:rPr>
            <w:noProof/>
            <w:webHidden/>
          </w:rPr>
        </w:r>
        <w:r w:rsidR="009A2260">
          <w:rPr>
            <w:noProof/>
            <w:webHidden/>
          </w:rPr>
          <w:fldChar w:fldCharType="separate"/>
        </w:r>
        <w:r w:rsidR="00E007C1">
          <w:rPr>
            <w:noProof/>
            <w:webHidden/>
          </w:rPr>
          <w:t>218</w:t>
        </w:r>
        <w:r w:rsidR="009A2260">
          <w:rPr>
            <w:noProof/>
            <w:webHidden/>
          </w:rPr>
          <w:fldChar w:fldCharType="end"/>
        </w:r>
      </w:hyperlink>
    </w:p>
    <w:p w14:paraId="41F2BE6B" w14:textId="72DEF76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1" w:history="1">
        <w:r w:rsidR="009A2260" w:rsidRPr="000F2745">
          <w:rPr>
            <w:rStyle w:val="Hyperlink"/>
            <w:rFonts w:ascii="Arial" w:hAnsi="Arial" w:cs="Arial"/>
            <w:noProof/>
          </w:rPr>
          <w:t>10.18.11.7 Description of list of LLRs allocated</w:t>
        </w:r>
        <w:r w:rsidR="009A2260">
          <w:rPr>
            <w:noProof/>
            <w:webHidden/>
          </w:rPr>
          <w:tab/>
        </w:r>
        <w:r w:rsidR="009A2260">
          <w:rPr>
            <w:noProof/>
            <w:webHidden/>
          </w:rPr>
          <w:fldChar w:fldCharType="begin"/>
        </w:r>
        <w:r w:rsidR="009A2260">
          <w:rPr>
            <w:noProof/>
            <w:webHidden/>
          </w:rPr>
          <w:instrText xml:space="preserve"> PAGEREF _Toc158906481 \h </w:instrText>
        </w:r>
        <w:r w:rsidR="009A2260">
          <w:rPr>
            <w:noProof/>
            <w:webHidden/>
          </w:rPr>
        </w:r>
        <w:r w:rsidR="009A2260">
          <w:rPr>
            <w:noProof/>
            <w:webHidden/>
          </w:rPr>
          <w:fldChar w:fldCharType="separate"/>
        </w:r>
        <w:r w:rsidR="00E007C1">
          <w:rPr>
            <w:noProof/>
            <w:webHidden/>
          </w:rPr>
          <w:t>218</w:t>
        </w:r>
        <w:r w:rsidR="009A2260">
          <w:rPr>
            <w:noProof/>
            <w:webHidden/>
          </w:rPr>
          <w:fldChar w:fldCharType="end"/>
        </w:r>
      </w:hyperlink>
    </w:p>
    <w:p w14:paraId="187FDB87" w14:textId="507B507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2" w:history="1">
        <w:r w:rsidR="009A2260" w:rsidRPr="000F2745">
          <w:rPr>
            <w:rStyle w:val="Hyperlink"/>
            <w:rFonts w:ascii="Arial" w:hAnsi="Arial" w:cs="Arial"/>
            <w:noProof/>
          </w:rPr>
          <w:t>10.18.11.7.1 daucmfucos-OsSemPend-LLR-001</w:t>
        </w:r>
        <w:r w:rsidR="009A2260">
          <w:rPr>
            <w:noProof/>
            <w:webHidden/>
          </w:rPr>
          <w:tab/>
        </w:r>
        <w:r w:rsidR="009A2260">
          <w:rPr>
            <w:noProof/>
            <w:webHidden/>
          </w:rPr>
          <w:fldChar w:fldCharType="begin"/>
        </w:r>
        <w:r w:rsidR="009A2260">
          <w:rPr>
            <w:noProof/>
            <w:webHidden/>
          </w:rPr>
          <w:instrText xml:space="preserve"> PAGEREF _Toc158906482 \h </w:instrText>
        </w:r>
        <w:r w:rsidR="009A2260">
          <w:rPr>
            <w:noProof/>
            <w:webHidden/>
          </w:rPr>
        </w:r>
        <w:r w:rsidR="009A2260">
          <w:rPr>
            <w:noProof/>
            <w:webHidden/>
          </w:rPr>
          <w:fldChar w:fldCharType="separate"/>
        </w:r>
        <w:r w:rsidR="00E007C1">
          <w:rPr>
            <w:noProof/>
            <w:webHidden/>
          </w:rPr>
          <w:t>218</w:t>
        </w:r>
        <w:r w:rsidR="009A2260">
          <w:rPr>
            <w:noProof/>
            <w:webHidden/>
          </w:rPr>
          <w:fldChar w:fldCharType="end"/>
        </w:r>
      </w:hyperlink>
    </w:p>
    <w:p w14:paraId="7C15768C" w14:textId="60DC7F4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3" w:history="1">
        <w:r w:rsidR="009A2260" w:rsidRPr="000F2745">
          <w:rPr>
            <w:rStyle w:val="Hyperlink"/>
            <w:rFonts w:ascii="Arial" w:hAnsi="Arial" w:cs="Arial"/>
            <w:noProof/>
          </w:rPr>
          <w:t>10.18.11.7.2 daucmfucos-OsSemPend-LLR-002</w:t>
        </w:r>
        <w:r w:rsidR="009A2260">
          <w:rPr>
            <w:noProof/>
            <w:webHidden/>
          </w:rPr>
          <w:tab/>
        </w:r>
        <w:r w:rsidR="009A2260">
          <w:rPr>
            <w:noProof/>
            <w:webHidden/>
          </w:rPr>
          <w:fldChar w:fldCharType="begin"/>
        </w:r>
        <w:r w:rsidR="009A2260">
          <w:rPr>
            <w:noProof/>
            <w:webHidden/>
          </w:rPr>
          <w:instrText xml:space="preserve"> PAGEREF _Toc158906483 \h </w:instrText>
        </w:r>
        <w:r w:rsidR="009A2260">
          <w:rPr>
            <w:noProof/>
            <w:webHidden/>
          </w:rPr>
        </w:r>
        <w:r w:rsidR="009A2260">
          <w:rPr>
            <w:noProof/>
            <w:webHidden/>
          </w:rPr>
          <w:fldChar w:fldCharType="separate"/>
        </w:r>
        <w:r w:rsidR="00E007C1">
          <w:rPr>
            <w:noProof/>
            <w:webHidden/>
          </w:rPr>
          <w:t>218</w:t>
        </w:r>
        <w:r w:rsidR="009A2260">
          <w:rPr>
            <w:noProof/>
            <w:webHidden/>
          </w:rPr>
          <w:fldChar w:fldCharType="end"/>
        </w:r>
      </w:hyperlink>
    </w:p>
    <w:p w14:paraId="5E71D504" w14:textId="25AE988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4" w:history="1">
        <w:r w:rsidR="009A2260" w:rsidRPr="000F2745">
          <w:rPr>
            <w:rStyle w:val="Hyperlink"/>
            <w:rFonts w:ascii="Arial" w:hAnsi="Arial" w:cs="Arial"/>
            <w:noProof/>
          </w:rPr>
          <w:t>10.18.11.7.3 daucmfucos-OsSemPend-LLR-003</w:t>
        </w:r>
        <w:r w:rsidR="009A2260">
          <w:rPr>
            <w:noProof/>
            <w:webHidden/>
          </w:rPr>
          <w:tab/>
        </w:r>
        <w:r w:rsidR="009A2260">
          <w:rPr>
            <w:noProof/>
            <w:webHidden/>
          </w:rPr>
          <w:fldChar w:fldCharType="begin"/>
        </w:r>
        <w:r w:rsidR="009A2260">
          <w:rPr>
            <w:noProof/>
            <w:webHidden/>
          </w:rPr>
          <w:instrText xml:space="preserve"> PAGEREF _Toc158906484 \h </w:instrText>
        </w:r>
        <w:r w:rsidR="009A2260">
          <w:rPr>
            <w:noProof/>
            <w:webHidden/>
          </w:rPr>
        </w:r>
        <w:r w:rsidR="009A2260">
          <w:rPr>
            <w:noProof/>
            <w:webHidden/>
          </w:rPr>
          <w:fldChar w:fldCharType="separate"/>
        </w:r>
        <w:r w:rsidR="00E007C1">
          <w:rPr>
            <w:noProof/>
            <w:webHidden/>
          </w:rPr>
          <w:t>218</w:t>
        </w:r>
        <w:r w:rsidR="009A2260">
          <w:rPr>
            <w:noProof/>
            <w:webHidden/>
          </w:rPr>
          <w:fldChar w:fldCharType="end"/>
        </w:r>
      </w:hyperlink>
    </w:p>
    <w:p w14:paraId="5005D38B" w14:textId="18D8B6B2"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5" w:history="1">
        <w:r w:rsidR="009A2260" w:rsidRPr="000F2745">
          <w:rPr>
            <w:rStyle w:val="Hyperlink"/>
            <w:noProof/>
          </w:rPr>
          <w:t>10.18.12 OsSemPost</w:t>
        </w:r>
        <w:r w:rsidR="009A2260">
          <w:rPr>
            <w:noProof/>
            <w:webHidden/>
          </w:rPr>
          <w:tab/>
        </w:r>
        <w:r w:rsidR="009A2260">
          <w:rPr>
            <w:noProof/>
            <w:webHidden/>
          </w:rPr>
          <w:fldChar w:fldCharType="begin"/>
        </w:r>
        <w:r w:rsidR="009A2260">
          <w:rPr>
            <w:noProof/>
            <w:webHidden/>
          </w:rPr>
          <w:instrText xml:space="preserve"> PAGEREF _Toc158906485 \h </w:instrText>
        </w:r>
        <w:r w:rsidR="009A2260">
          <w:rPr>
            <w:noProof/>
            <w:webHidden/>
          </w:rPr>
        </w:r>
        <w:r w:rsidR="009A2260">
          <w:rPr>
            <w:noProof/>
            <w:webHidden/>
          </w:rPr>
          <w:fldChar w:fldCharType="separate"/>
        </w:r>
        <w:r w:rsidR="00E007C1">
          <w:rPr>
            <w:noProof/>
            <w:webHidden/>
          </w:rPr>
          <w:t>219</w:t>
        </w:r>
        <w:r w:rsidR="009A2260">
          <w:rPr>
            <w:noProof/>
            <w:webHidden/>
          </w:rPr>
          <w:fldChar w:fldCharType="end"/>
        </w:r>
      </w:hyperlink>
    </w:p>
    <w:p w14:paraId="0A915437" w14:textId="1F860A5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6" w:history="1">
        <w:r w:rsidR="009A2260" w:rsidRPr="000F2745">
          <w:rPr>
            <w:rStyle w:val="Hyperlink"/>
            <w:rFonts w:ascii="Arial" w:hAnsi="Arial" w:cs="Arial"/>
            <w:noProof/>
          </w:rPr>
          <w:t>10.18.12.1 Brief Description</w:t>
        </w:r>
        <w:r w:rsidR="009A2260">
          <w:rPr>
            <w:noProof/>
            <w:webHidden/>
          </w:rPr>
          <w:tab/>
        </w:r>
        <w:r w:rsidR="009A2260">
          <w:rPr>
            <w:noProof/>
            <w:webHidden/>
          </w:rPr>
          <w:fldChar w:fldCharType="begin"/>
        </w:r>
        <w:r w:rsidR="009A2260">
          <w:rPr>
            <w:noProof/>
            <w:webHidden/>
          </w:rPr>
          <w:instrText xml:space="preserve"> PAGEREF _Toc158906486 \h </w:instrText>
        </w:r>
        <w:r w:rsidR="009A2260">
          <w:rPr>
            <w:noProof/>
            <w:webHidden/>
          </w:rPr>
        </w:r>
        <w:r w:rsidR="009A2260">
          <w:rPr>
            <w:noProof/>
            <w:webHidden/>
          </w:rPr>
          <w:fldChar w:fldCharType="separate"/>
        </w:r>
        <w:r w:rsidR="00E007C1">
          <w:rPr>
            <w:noProof/>
            <w:webHidden/>
          </w:rPr>
          <w:t>219</w:t>
        </w:r>
        <w:r w:rsidR="009A2260">
          <w:rPr>
            <w:noProof/>
            <w:webHidden/>
          </w:rPr>
          <w:fldChar w:fldCharType="end"/>
        </w:r>
      </w:hyperlink>
    </w:p>
    <w:p w14:paraId="045877DC" w14:textId="4F23016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7" w:history="1">
        <w:r w:rsidR="009A2260" w:rsidRPr="000F2745">
          <w:rPr>
            <w:rStyle w:val="Hyperlink"/>
            <w:rFonts w:ascii="Arial" w:hAnsi="Arial" w:cs="Arial"/>
            <w:noProof/>
          </w:rPr>
          <w:t>10.18.12.2 List of HLRs allocated</w:t>
        </w:r>
        <w:r w:rsidR="009A2260">
          <w:rPr>
            <w:noProof/>
            <w:webHidden/>
          </w:rPr>
          <w:tab/>
        </w:r>
        <w:r w:rsidR="009A2260">
          <w:rPr>
            <w:noProof/>
            <w:webHidden/>
          </w:rPr>
          <w:fldChar w:fldCharType="begin"/>
        </w:r>
        <w:r w:rsidR="009A2260">
          <w:rPr>
            <w:noProof/>
            <w:webHidden/>
          </w:rPr>
          <w:instrText xml:space="preserve"> PAGEREF _Toc158906487 \h </w:instrText>
        </w:r>
        <w:r w:rsidR="009A2260">
          <w:rPr>
            <w:noProof/>
            <w:webHidden/>
          </w:rPr>
        </w:r>
        <w:r w:rsidR="009A2260">
          <w:rPr>
            <w:noProof/>
            <w:webHidden/>
          </w:rPr>
          <w:fldChar w:fldCharType="separate"/>
        </w:r>
        <w:r w:rsidR="00E007C1">
          <w:rPr>
            <w:noProof/>
            <w:webHidden/>
          </w:rPr>
          <w:t>219</w:t>
        </w:r>
        <w:r w:rsidR="009A2260">
          <w:rPr>
            <w:noProof/>
            <w:webHidden/>
          </w:rPr>
          <w:fldChar w:fldCharType="end"/>
        </w:r>
      </w:hyperlink>
    </w:p>
    <w:p w14:paraId="50FAD709" w14:textId="42BBD99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8" w:history="1">
        <w:r w:rsidR="009A2260" w:rsidRPr="000F2745">
          <w:rPr>
            <w:rStyle w:val="Hyperlink"/>
            <w:rFonts w:ascii="Arial" w:hAnsi="Arial" w:cs="Arial"/>
            <w:noProof/>
          </w:rPr>
          <w:t>10.18.12.3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_Toc158906488 \h </w:instrText>
        </w:r>
        <w:r w:rsidR="009A2260">
          <w:rPr>
            <w:noProof/>
            <w:webHidden/>
          </w:rPr>
        </w:r>
        <w:r w:rsidR="009A2260">
          <w:rPr>
            <w:noProof/>
            <w:webHidden/>
          </w:rPr>
          <w:fldChar w:fldCharType="separate"/>
        </w:r>
        <w:r w:rsidR="00E007C1">
          <w:rPr>
            <w:noProof/>
            <w:webHidden/>
          </w:rPr>
          <w:t>219</w:t>
        </w:r>
        <w:r w:rsidR="009A2260">
          <w:rPr>
            <w:noProof/>
            <w:webHidden/>
          </w:rPr>
          <w:fldChar w:fldCharType="end"/>
        </w:r>
      </w:hyperlink>
    </w:p>
    <w:p w14:paraId="4218633D" w14:textId="312AB2C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89" w:history="1">
        <w:r w:rsidR="009A2260" w:rsidRPr="000F2745">
          <w:rPr>
            <w:rStyle w:val="Hyperlink"/>
            <w:rFonts w:ascii="Arial" w:hAnsi="Arial" w:cs="Arial"/>
            <w:noProof/>
          </w:rPr>
          <w:t>10.18.12.4 Parameter list (Input/Output)</w:t>
        </w:r>
        <w:r w:rsidR="009A2260">
          <w:rPr>
            <w:noProof/>
            <w:webHidden/>
          </w:rPr>
          <w:tab/>
        </w:r>
        <w:r w:rsidR="009A2260">
          <w:rPr>
            <w:noProof/>
            <w:webHidden/>
          </w:rPr>
          <w:fldChar w:fldCharType="begin"/>
        </w:r>
        <w:r w:rsidR="009A2260">
          <w:rPr>
            <w:noProof/>
            <w:webHidden/>
          </w:rPr>
          <w:instrText xml:space="preserve"> PAGEREF _Toc158906489 \h </w:instrText>
        </w:r>
        <w:r w:rsidR="009A2260">
          <w:rPr>
            <w:noProof/>
            <w:webHidden/>
          </w:rPr>
        </w:r>
        <w:r w:rsidR="009A2260">
          <w:rPr>
            <w:noProof/>
            <w:webHidden/>
          </w:rPr>
          <w:fldChar w:fldCharType="separate"/>
        </w:r>
        <w:r w:rsidR="00E007C1">
          <w:rPr>
            <w:noProof/>
            <w:webHidden/>
          </w:rPr>
          <w:t>220</w:t>
        </w:r>
        <w:r w:rsidR="009A2260">
          <w:rPr>
            <w:noProof/>
            <w:webHidden/>
          </w:rPr>
          <w:fldChar w:fldCharType="end"/>
        </w:r>
      </w:hyperlink>
    </w:p>
    <w:p w14:paraId="3CA3F560" w14:textId="3944537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90" w:history="1">
        <w:r w:rsidR="009A2260" w:rsidRPr="000F2745">
          <w:rPr>
            <w:rStyle w:val="Hyperlink"/>
            <w:rFonts w:ascii="Arial" w:hAnsi="Arial" w:cs="Arial"/>
            <w:noProof/>
          </w:rPr>
          <w:t>10.18.12.5 Return Value</w:t>
        </w:r>
        <w:r w:rsidR="009A2260">
          <w:rPr>
            <w:noProof/>
            <w:webHidden/>
          </w:rPr>
          <w:tab/>
        </w:r>
        <w:r w:rsidR="009A2260">
          <w:rPr>
            <w:noProof/>
            <w:webHidden/>
          </w:rPr>
          <w:fldChar w:fldCharType="begin"/>
        </w:r>
        <w:r w:rsidR="009A2260">
          <w:rPr>
            <w:noProof/>
            <w:webHidden/>
          </w:rPr>
          <w:instrText xml:space="preserve"> PAGEREF _Toc158906490 \h </w:instrText>
        </w:r>
        <w:r w:rsidR="009A2260">
          <w:rPr>
            <w:noProof/>
            <w:webHidden/>
          </w:rPr>
        </w:r>
        <w:r w:rsidR="009A2260">
          <w:rPr>
            <w:noProof/>
            <w:webHidden/>
          </w:rPr>
          <w:fldChar w:fldCharType="separate"/>
        </w:r>
        <w:r w:rsidR="00E007C1">
          <w:rPr>
            <w:noProof/>
            <w:webHidden/>
          </w:rPr>
          <w:t>220</w:t>
        </w:r>
        <w:r w:rsidR="009A2260">
          <w:rPr>
            <w:noProof/>
            <w:webHidden/>
          </w:rPr>
          <w:fldChar w:fldCharType="end"/>
        </w:r>
      </w:hyperlink>
    </w:p>
    <w:p w14:paraId="79093206" w14:textId="69D3362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91" w:history="1">
        <w:r w:rsidR="009A2260" w:rsidRPr="000F2745">
          <w:rPr>
            <w:rStyle w:val="Hyperlink"/>
            <w:rFonts w:ascii="Arial" w:hAnsi="Arial" w:cs="Arial"/>
            <w:noProof/>
          </w:rPr>
          <w:t>10.18.12.6 Other CSUs called by this CSU</w:t>
        </w:r>
        <w:r w:rsidR="009A2260">
          <w:rPr>
            <w:noProof/>
            <w:webHidden/>
          </w:rPr>
          <w:tab/>
        </w:r>
        <w:r w:rsidR="009A2260">
          <w:rPr>
            <w:noProof/>
            <w:webHidden/>
          </w:rPr>
          <w:fldChar w:fldCharType="begin"/>
        </w:r>
        <w:r w:rsidR="009A2260">
          <w:rPr>
            <w:noProof/>
            <w:webHidden/>
          </w:rPr>
          <w:instrText xml:space="preserve"> PAGEREF _Toc158906491 \h </w:instrText>
        </w:r>
        <w:r w:rsidR="009A2260">
          <w:rPr>
            <w:noProof/>
            <w:webHidden/>
          </w:rPr>
        </w:r>
        <w:r w:rsidR="009A2260">
          <w:rPr>
            <w:noProof/>
            <w:webHidden/>
          </w:rPr>
          <w:fldChar w:fldCharType="separate"/>
        </w:r>
        <w:r w:rsidR="00E007C1">
          <w:rPr>
            <w:noProof/>
            <w:webHidden/>
          </w:rPr>
          <w:t>220</w:t>
        </w:r>
        <w:r w:rsidR="009A2260">
          <w:rPr>
            <w:noProof/>
            <w:webHidden/>
          </w:rPr>
          <w:fldChar w:fldCharType="end"/>
        </w:r>
      </w:hyperlink>
    </w:p>
    <w:p w14:paraId="70D0FB53" w14:textId="6CF5D9E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92" w:history="1">
        <w:r w:rsidR="009A2260" w:rsidRPr="000F2745">
          <w:rPr>
            <w:rStyle w:val="Hyperlink"/>
            <w:rFonts w:ascii="Arial" w:hAnsi="Arial" w:cs="Arial"/>
            <w:noProof/>
          </w:rPr>
          <w:t>10.18.12.7 Description of list of LLRs allocated</w:t>
        </w:r>
        <w:r w:rsidR="009A2260">
          <w:rPr>
            <w:noProof/>
            <w:webHidden/>
          </w:rPr>
          <w:tab/>
        </w:r>
        <w:r w:rsidR="009A2260">
          <w:rPr>
            <w:noProof/>
            <w:webHidden/>
          </w:rPr>
          <w:fldChar w:fldCharType="begin"/>
        </w:r>
        <w:r w:rsidR="009A2260">
          <w:rPr>
            <w:noProof/>
            <w:webHidden/>
          </w:rPr>
          <w:instrText xml:space="preserve"> PAGEREF _Toc158906492 \h </w:instrText>
        </w:r>
        <w:r w:rsidR="009A2260">
          <w:rPr>
            <w:noProof/>
            <w:webHidden/>
          </w:rPr>
        </w:r>
        <w:r w:rsidR="009A2260">
          <w:rPr>
            <w:noProof/>
            <w:webHidden/>
          </w:rPr>
          <w:fldChar w:fldCharType="separate"/>
        </w:r>
        <w:r w:rsidR="00E007C1">
          <w:rPr>
            <w:noProof/>
            <w:webHidden/>
          </w:rPr>
          <w:t>220</w:t>
        </w:r>
        <w:r w:rsidR="009A2260">
          <w:rPr>
            <w:noProof/>
            <w:webHidden/>
          </w:rPr>
          <w:fldChar w:fldCharType="end"/>
        </w:r>
      </w:hyperlink>
    </w:p>
    <w:p w14:paraId="1C4695C4" w14:textId="1205C61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93" w:history="1">
        <w:r w:rsidR="009A2260" w:rsidRPr="000F2745">
          <w:rPr>
            <w:rStyle w:val="Hyperlink"/>
            <w:rFonts w:ascii="Arial" w:hAnsi="Arial" w:cs="Arial"/>
            <w:noProof/>
          </w:rPr>
          <w:t>10.18.12.7.1 daucmfucos-OsSemPost-LLR-001</w:t>
        </w:r>
        <w:r w:rsidR="009A2260">
          <w:rPr>
            <w:noProof/>
            <w:webHidden/>
          </w:rPr>
          <w:tab/>
        </w:r>
        <w:r w:rsidR="009A2260">
          <w:rPr>
            <w:noProof/>
            <w:webHidden/>
          </w:rPr>
          <w:fldChar w:fldCharType="begin"/>
        </w:r>
        <w:r w:rsidR="009A2260">
          <w:rPr>
            <w:noProof/>
            <w:webHidden/>
          </w:rPr>
          <w:instrText xml:space="preserve"> PAGEREF _Toc158906493 \h </w:instrText>
        </w:r>
        <w:r w:rsidR="009A2260">
          <w:rPr>
            <w:noProof/>
            <w:webHidden/>
          </w:rPr>
        </w:r>
        <w:r w:rsidR="009A2260">
          <w:rPr>
            <w:noProof/>
            <w:webHidden/>
          </w:rPr>
          <w:fldChar w:fldCharType="separate"/>
        </w:r>
        <w:r w:rsidR="00E007C1">
          <w:rPr>
            <w:noProof/>
            <w:webHidden/>
          </w:rPr>
          <w:t>220</w:t>
        </w:r>
        <w:r w:rsidR="009A2260">
          <w:rPr>
            <w:noProof/>
            <w:webHidden/>
          </w:rPr>
          <w:fldChar w:fldCharType="end"/>
        </w:r>
      </w:hyperlink>
    </w:p>
    <w:p w14:paraId="5AEC485C" w14:textId="18619D6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94" w:history="1">
        <w:r w:rsidR="009A2260" w:rsidRPr="000F2745">
          <w:rPr>
            <w:rStyle w:val="Hyperlink"/>
            <w:rFonts w:ascii="Arial" w:hAnsi="Arial" w:cs="Arial"/>
            <w:noProof/>
          </w:rPr>
          <w:t>10.18.12.7.2 daucmfucos-OsSemPost-LLR-002</w:t>
        </w:r>
        <w:r w:rsidR="009A2260">
          <w:rPr>
            <w:noProof/>
            <w:webHidden/>
          </w:rPr>
          <w:tab/>
        </w:r>
        <w:r w:rsidR="009A2260">
          <w:rPr>
            <w:noProof/>
            <w:webHidden/>
          </w:rPr>
          <w:fldChar w:fldCharType="begin"/>
        </w:r>
        <w:r w:rsidR="009A2260">
          <w:rPr>
            <w:noProof/>
            <w:webHidden/>
          </w:rPr>
          <w:instrText xml:space="preserve"> PAGEREF _Toc158906494 \h </w:instrText>
        </w:r>
        <w:r w:rsidR="009A2260">
          <w:rPr>
            <w:noProof/>
            <w:webHidden/>
          </w:rPr>
        </w:r>
        <w:r w:rsidR="009A2260">
          <w:rPr>
            <w:noProof/>
            <w:webHidden/>
          </w:rPr>
          <w:fldChar w:fldCharType="separate"/>
        </w:r>
        <w:r w:rsidR="00E007C1">
          <w:rPr>
            <w:noProof/>
            <w:webHidden/>
          </w:rPr>
          <w:t>220</w:t>
        </w:r>
        <w:r w:rsidR="009A2260">
          <w:rPr>
            <w:noProof/>
            <w:webHidden/>
          </w:rPr>
          <w:fldChar w:fldCharType="end"/>
        </w:r>
      </w:hyperlink>
    </w:p>
    <w:p w14:paraId="35A0C831" w14:textId="289CE00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95" w:history="1">
        <w:r w:rsidR="009A2260" w:rsidRPr="000F2745">
          <w:rPr>
            <w:rStyle w:val="Hyperlink"/>
            <w:rFonts w:ascii="Arial" w:hAnsi="Arial" w:cs="Arial"/>
            <w:noProof/>
          </w:rPr>
          <w:t>10.18.12.7.3 daucmfucos-OsSemPost-LLR-003</w:t>
        </w:r>
        <w:r w:rsidR="009A2260">
          <w:rPr>
            <w:noProof/>
            <w:webHidden/>
          </w:rPr>
          <w:tab/>
        </w:r>
        <w:r w:rsidR="009A2260">
          <w:rPr>
            <w:noProof/>
            <w:webHidden/>
          </w:rPr>
          <w:fldChar w:fldCharType="begin"/>
        </w:r>
        <w:r w:rsidR="009A2260">
          <w:rPr>
            <w:noProof/>
            <w:webHidden/>
          </w:rPr>
          <w:instrText xml:space="preserve"> PAGEREF _Toc158906495 \h </w:instrText>
        </w:r>
        <w:r w:rsidR="009A2260">
          <w:rPr>
            <w:noProof/>
            <w:webHidden/>
          </w:rPr>
        </w:r>
        <w:r w:rsidR="009A2260">
          <w:rPr>
            <w:noProof/>
            <w:webHidden/>
          </w:rPr>
          <w:fldChar w:fldCharType="separate"/>
        </w:r>
        <w:r w:rsidR="00E007C1">
          <w:rPr>
            <w:noProof/>
            <w:webHidden/>
          </w:rPr>
          <w:t>221</w:t>
        </w:r>
        <w:r w:rsidR="009A2260">
          <w:rPr>
            <w:noProof/>
            <w:webHidden/>
          </w:rPr>
          <w:fldChar w:fldCharType="end"/>
        </w:r>
      </w:hyperlink>
    </w:p>
    <w:p w14:paraId="742CC050" w14:textId="5E71753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96" w:history="1">
        <w:r w:rsidR="009A2260" w:rsidRPr="000F2745">
          <w:rPr>
            <w:rStyle w:val="Hyperlink"/>
            <w:rFonts w:ascii="Arial" w:hAnsi="Arial" w:cs="Arial"/>
            <w:noProof/>
          </w:rPr>
          <w:t>10.18.12.7.4 daucmfucos-OsSemPost-LLR-004</w:t>
        </w:r>
        <w:r w:rsidR="009A2260">
          <w:rPr>
            <w:noProof/>
            <w:webHidden/>
          </w:rPr>
          <w:tab/>
        </w:r>
        <w:r w:rsidR="009A2260">
          <w:rPr>
            <w:noProof/>
            <w:webHidden/>
          </w:rPr>
          <w:fldChar w:fldCharType="begin"/>
        </w:r>
        <w:r w:rsidR="009A2260">
          <w:rPr>
            <w:noProof/>
            <w:webHidden/>
          </w:rPr>
          <w:instrText xml:space="preserve"> PAGEREF _Toc158906496 \h </w:instrText>
        </w:r>
        <w:r w:rsidR="009A2260">
          <w:rPr>
            <w:noProof/>
            <w:webHidden/>
          </w:rPr>
        </w:r>
        <w:r w:rsidR="009A2260">
          <w:rPr>
            <w:noProof/>
            <w:webHidden/>
          </w:rPr>
          <w:fldChar w:fldCharType="separate"/>
        </w:r>
        <w:r w:rsidR="00E007C1">
          <w:rPr>
            <w:noProof/>
            <w:webHidden/>
          </w:rPr>
          <w:t>221</w:t>
        </w:r>
        <w:r w:rsidR="009A2260">
          <w:rPr>
            <w:noProof/>
            <w:webHidden/>
          </w:rPr>
          <w:fldChar w:fldCharType="end"/>
        </w:r>
      </w:hyperlink>
    </w:p>
    <w:p w14:paraId="73DAA5F6" w14:textId="23CFEAEE"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497" w:history="1">
        <w:r w:rsidR="009A2260" w:rsidRPr="000F2745">
          <w:rPr>
            <w:rStyle w:val="Hyperlink"/>
            <w:noProof/>
          </w:rPr>
          <w:t>10.19 daucmfwdog</w:t>
        </w:r>
        <w:r w:rsidR="009A2260">
          <w:rPr>
            <w:noProof/>
            <w:webHidden/>
          </w:rPr>
          <w:tab/>
        </w:r>
        <w:r w:rsidR="009A2260">
          <w:rPr>
            <w:noProof/>
            <w:webHidden/>
          </w:rPr>
          <w:fldChar w:fldCharType="begin"/>
        </w:r>
        <w:r w:rsidR="009A2260">
          <w:rPr>
            <w:noProof/>
            <w:webHidden/>
          </w:rPr>
          <w:instrText xml:space="preserve"> PAGEREF _Toc158906497 \h </w:instrText>
        </w:r>
        <w:r w:rsidR="009A2260">
          <w:rPr>
            <w:noProof/>
            <w:webHidden/>
          </w:rPr>
        </w:r>
        <w:r w:rsidR="009A2260">
          <w:rPr>
            <w:noProof/>
            <w:webHidden/>
          </w:rPr>
          <w:fldChar w:fldCharType="separate"/>
        </w:r>
        <w:r w:rsidR="00E007C1">
          <w:rPr>
            <w:noProof/>
            <w:webHidden/>
          </w:rPr>
          <w:t>222</w:t>
        </w:r>
        <w:r w:rsidR="009A2260">
          <w:rPr>
            <w:noProof/>
            <w:webHidden/>
          </w:rPr>
          <w:fldChar w:fldCharType="end"/>
        </w:r>
      </w:hyperlink>
    </w:p>
    <w:p w14:paraId="261DB399" w14:textId="5D6ECD6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98" w:history="1">
        <w:r w:rsidR="009A2260" w:rsidRPr="000F2745">
          <w:rPr>
            <w:rStyle w:val="Hyperlink"/>
            <w:noProof/>
          </w:rPr>
          <w:t>10.19.1 WdogInit</w:t>
        </w:r>
        <w:r w:rsidR="009A2260">
          <w:rPr>
            <w:noProof/>
            <w:webHidden/>
          </w:rPr>
          <w:tab/>
        </w:r>
        <w:r w:rsidR="009A2260">
          <w:rPr>
            <w:noProof/>
            <w:webHidden/>
          </w:rPr>
          <w:fldChar w:fldCharType="begin"/>
        </w:r>
        <w:r w:rsidR="009A2260">
          <w:rPr>
            <w:noProof/>
            <w:webHidden/>
          </w:rPr>
          <w:instrText xml:space="preserve"> PAGEREF _Toc158906498 \h </w:instrText>
        </w:r>
        <w:r w:rsidR="009A2260">
          <w:rPr>
            <w:noProof/>
            <w:webHidden/>
          </w:rPr>
        </w:r>
        <w:r w:rsidR="009A2260">
          <w:rPr>
            <w:noProof/>
            <w:webHidden/>
          </w:rPr>
          <w:fldChar w:fldCharType="separate"/>
        </w:r>
        <w:r w:rsidR="00E007C1">
          <w:rPr>
            <w:noProof/>
            <w:webHidden/>
          </w:rPr>
          <w:t>222</w:t>
        </w:r>
        <w:r w:rsidR="009A2260">
          <w:rPr>
            <w:noProof/>
            <w:webHidden/>
          </w:rPr>
          <w:fldChar w:fldCharType="end"/>
        </w:r>
      </w:hyperlink>
    </w:p>
    <w:p w14:paraId="5C7FB757" w14:textId="50A8989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499" w:history="1">
        <w:r w:rsidR="009A2260" w:rsidRPr="000F2745">
          <w:rPr>
            <w:rStyle w:val="Hyperlink"/>
            <w:rFonts w:ascii="Arial" w:hAnsi="Arial" w:cs="Arial"/>
            <w:noProof/>
          </w:rPr>
          <w:t>10.19.1.1 Brief Description</w:t>
        </w:r>
        <w:r w:rsidR="009A2260">
          <w:rPr>
            <w:noProof/>
            <w:webHidden/>
          </w:rPr>
          <w:tab/>
        </w:r>
        <w:r w:rsidR="009A2260">
          <w:rPr>
            <w:noProof/>
            <w:webHidden/>
          </w:rPr>
          <w:fldChar w:fldCharType="begin"/>
        </w:r>
        <w:r w:rsidR="009A2260">
          <w:rPr>
            <w:noProof/>
            <w:webHidden/>
          </w:rPr>
          <w:instrText xml:space="preserve"> PAGEREF _Toc158906499 \h </w:instrText>
        </w:r>
        <w:r w:rsidR="009A2260">
          <w:rPr>
            <w:noProof/>
            <w:webHidden/>
          </w:rPr>
        </w:r>
        <w:r w:rsidR="009A2260">
          <w:rPr>
            <w:noProof/>
            <w:webHidden/>
          </w:rPr>
          <w:fldChar w:fldCharType="separate"/>
        </w:r>
        <w:r w:rsidR="00E007C1">
          <w:rPr>
            <w:noProof/>
            <w:webHidden/>
          </w:rPr>
          <w:t>222</w:t>
        </w:r>
        <w:r w:rsidR="009A2260">
          <w:rPr>
            <w:noProof/>
            <w:webHidden/>
          </w:rPr>
          <w:fldChar w:fldCharType="end"/>
        </w:r>
      </w:hyperlink>
    </w:p>
    <w:p w14:paraId="2AA97EBD" w14:textId="7880437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0" w:history="1">
        <w:r w:rsidR="009A2260" w:rsidRPr="000F2745">
          <w:rPr>
            <w:rStyle w:val="Hyperlink"/>
            <w:rFonts w:ascii="Arial" w:hAnsi="Arial" w:cs="Arial"/>
            <w:noProof/>
          </w:rPr>
          <w:t>10.19.1.2 List of HLRs allocated</w:t>
        </w:r>
        <w:r w:rsidR="009A2260">
          <w:rPr>
            <w:noProof/>
            <w:webHidden/>
          </w:rPr>
          <w:tab/>
        </w:r>
        <w:r w:rsidR="009A2260">
          <w:rPr>
            <w:noProof/>
            <w:webHidden/>
          </w:rPr>
          <w:fldChar w:fldCharType="begin"/>
        </w:r>
        <w:r w:rsidR="009A2260">
          <w:rPr>
            <w:noProof/>
            <w:webHidden/>
          </w:rPr>
          <w:instrText xml:space="preserve"> PAGEREF _Toc158906500 \h </w:instrText>
        </w:r>
        <w:r w:rsidR="009A2260">
          <w:rPr>
            <w:noProof/>
            <w:webHidden/>
          </w:rPr>
        </w:r>
        <w:r w:rsidR="009A2260">
          <w:rPr>
            <w:noProof/>
            <w:webHidden/>
          </w:rPr>
          <w:fldChar w:fldCharType="separate"/>
        </w:r>
        <w:r w:rsidR="00E007C1">
          <w:rPr>
            <w:noProof/>
            <w:webHidden/>
          </w:rPr>
          <w:t>222</w:t>
        </w:r>
        <w:r w:rsidR="009A2260">
          <w:rPr>
            <w:noProof/>
            <w:webHidden/>
          </w:rPr>
          <w:fldChar w:fldCharType="end"/>
        </w:r>
      </w:hyperlink>
    </w:p>
    <w:p w14:paraId="436FF559" w14:textId="49C5E70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1" w:history="1">
        <w:r w:rsidR="009A2260" w:rsidRPr="000F2745">
          <w:rPr>
            <w:rStyle w:val="Hyperlink"/>
            <w:rFonts w:ascii="Arial" w:hAnsi="Arial" w:cs="Arial"/>
            <w:noProof/>
          </w:rPr>
          <w:t>10.19.1.3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_Toc158906501 \h </w:instrText>
        </w:r>
        <w:r w:rsidR="009A2260">
          <w:rPr>
            <w:noProof/>
            <w:webHidden/>
          </w:rPr>
        </w:r>
        <w:r w:rsidR="009A2260">
          <w:rPr>
            <w:noProof/>
            <w:webHidden/>
          </w:rPr>
          <w:fldChar w:fldCharType="separate"/>
        </w:r>
        <w:r w:rsidR="00E007C1">
          <w:rPr>
            <w:noProof/>
            <w:webHidden/>
          </w:rPr>
          <w:t>222</w:t>
        </w:r>
        <w:r w:rsidR="009A2260">
          <w:rPr>
            <w:noProof/>
            <w:webHidden/>
          </w:rPr>
          <w:fldChar w:fldCharType="end"/>
        </w:r>
      </w:hyperlink>
    </w:p>
    <w:p w14:paraId="39242542" w14:textId="02B7E0F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2" w:history="1">
        <w:r w:rsidR="009A2260" w:rsidRPr="000F2745">
          <w:rPr>
            <w:rStyle w:val="Hyperlink"/>
            <w:rFonts w:ascii="Arial" w:hAnsi="Arial" w:cs="Arial"/>
            <w:noProof/>
          </w:rPr>
          <w:t>10.19.1.4 Parameter list (Input/Output)</w:t>
        </w:r>
        <w:r w:rsidR="009A2260">
          <w:rPr>
            <w:noProof/>
            <w:webHidden/>
          </w:rPr>
          <w:tab/>
        </w:r>
        <w:r w:rsidR="009A2260">
          <w:rPr>
            <w:noProof/>
            <w:webHidden/>
          </w:rPr>
          <w:fldChar w:fldCharType="begin"/>
        </w:r>
        <w:r w:rsidR="009A2260">
          <w:rPr>
            <w:noProof/>
            <w:webHidden/>
          </w:rPr>
          <w:instrText xml:space="preserve"> PAGEREF _Toc158906502 \h </w:instrText>
        </w:r>
        <w:r w:rsidR="009A2260">
          <w:rPr>
            <w:noProof/>
            <w:webHidden/>
          </w:rPr>
        </w:r>
        <w:r w:rsidR="009A2260">
          <w:rPr>
            <w:noProof/>
            <w:webHidden/>
          </w:rPr>
          <w:fldChar w:fldCharType="separate"/>
        </w:r>
        <w:r w:rsidR="00E007C1">
          <w:rPr>
            <w:noProof/>
            <w:webHidden/>
          </w:rPr>
          <w:t>222</w:t>
        </w:r>
        <w:r w:rsidR="009A2260">
          <w:rPr>
            <w:noProof/>
            <w:webHidden/>
          </w:rPr>
          <w:fldChar w:fldCharType="end"/>
        </w:r>
      </w:hyperlink>
    </w:p>
    <w:p w14:paraId="3AB62B38" w14:textId="027A516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3" w:history="1">
        <w:r w:rsidR="009A2260" w:rsidRPr="000F2745">
          <w:rPr>
            <w:rStyle w:val="Hyperlink"/>
            <w:rFonts w:ascii="Arial" w:hAnsi="Arial" w:cs="Arial"/>
            <w:noProof/>
          </w:rPr>
          <w:t>10.19.1.5 Return Value</w:t>
        </w:r>
        <w:r w:rsidR="009A2260">
          <w:rPr>
            <w:noProof/>
            <w:webHidden/>
          </w:rPr>
          <w:tab/>
        </w:r>
        <w:r w:rsidR="009A2260">
          <w:rPr>
            <w:noProof/>
            <w:webHidden/>
          </w:rPr>
          <w:fldChar w:fldCharType="begin"/>
        </w:r>
        <w:r w:rsidR="009A2260">
          <w:rPr>
            <w:noProof/>
            <w:webHidden/>
          </w:rPr>
          <w:instrText xml:space="preserve"> PAGEREF _Toc158906503 \h </w:instrText>
        </w:r>
        <w:r w:rsidR="009A2260">
          <w:rPr>
            <w:noProof/>
            <w:webHidden/>
          </w:rPr>
        </w:r>
        <w:r w:rsidR="009A2260">
          <w:rPr>
            <w:noProof/>
            <w:webHidden/>
          </w:rPr>
          <w:fldChar w:fldCharType="separate"/>
        </w:r>
        <w:r w:rsidR="00E007C1">
          <w:rPr>
            <w:noProof/>
            <w:webHidden/>
          </w:rPr>
          <w:t>222</w:t>
        </w:r>
        <w:r w:rsidR="009A2260">
          <w:rPr>
            <w:noProof/>
            <w:webHidden/>
          </w:rPr>
          <w:fldChar w:fldCharType="end"/>
        </w:r>
      </w:hyperlink>
    </w:p>
    <w:p w14:paraId="79A4DFCD" w14:textId="689F1D9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4" w:history="1">
        <w:r w:rsidR="009A2260" w:rsidRPr="000F2745">
          <w:rPr>
            <w:rStyle w:val="Hyperlink"/>
            <w:rFonts w:ascii="Arial" w:hAnsi="Arial" w:cs="Arial"/>
            <w:noProof/>
          </w:rPr>
          <w:t>10.19.1.6 Other CSUs called by this CSU</w:t>
        </w:r>
        <w:r w:rsidR="009A2260">
          <w:rPr>
            <w:noProof/>
            <w:webHidden/>
          </w:rPr>
          <w:tab/>
        </w:r>
        <w:r w:rsidR="009A2260">
          <w:rPr>
            <w:noProof/>
            <w:webHidden/>
          </w:rPr>
          <w:fldChar w:fldCharType="begin"/>
        </w:r>
        <w:r w:rsidR="009A2260">
          <w:rPr>
            <w:noProof/>
            <w:webHidden/>
          </w:rPr>
          <w:instrText xml:space="preserve"> PAGEREF _Toc158906504 \h </w:instrText>
        </w:r>
        <w:r w:rsidR="009A2260">
          <w:rPr>
            <w:noProof/>
            <w:webHidden/>
          </w:rPr>
        </w:r>
        <w:r w:rsidR="009A2260">
          <w:rPr>
            <w:noProof/>
            <w:webHidden/>
          </w:rPr>
          <w:fldChar w:fldCharType="separate"/>
        </w:r>
        <w:r w:rsidR="00E007C1">
          <w:rPr>
            <w:noProof/>
            <w:webHidden/>
          </w:rPr>
          <w:t>222</w:t>
        </w:r>
        <w:r w:rsidR="009A2260">
          <w:rPr>
            <w:noProof/>
            <w:webHidden/>
          </w:rPr>
          <w:fldChar w:fldCharType="end"/>
        </w:r>
      </w:hyperlink>
    </w:p>
    <w:p w14:paraId="452AC138" w14:textId="229C52C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5" w:history="1">
        <w:r w:rsidR="009A2260" w:rsidRPr="000F2745">
          <w:rPr>
            <w:rStyle w:val="Hyperlink"/>
            <w:rFonts w:ascii="Arial" w:hAnsi="Arial" w:cs="Arial"/>
            <w:noProof/>
          </w:rPr>
          <w:t>10.19.1.7 Description of list of LLRs allocated</w:t>
        </w:r>
        <w:r w:rsidR="009A2260">
          <w:rPr>
            <w:noProof/>
            <w:webHidden/>
          </w:rPr>
          <w:tab/>
        </w:r>
        <w:r w:rsidR="009A2260">
          <w:rPr>
            <w:noProof/>
            <w:webHidden/>
          </w:rPr>
          <w:fldChar w:fldCharType="begin"/>
        </w:r>
        <w:r w:rsidR="009A2260">
          <w:rPr>
            <w:noProof/>
            <w:webHidden/>
          </w:rPr>
          <w:instrText xml:space="preserve"> PAGEREF _Toc158906505 \h </w:instrText>
        </w:r>
        <w:r w:rsidR="009A2260">
          <w:rPr>
            <w:noProof/>
            <w:webHidden/>
          </w:rPr>
        </w:r>
        <w:r w:rsidR="009A2260">
          <w:rPr>
            <w:noProof/>
            <w:webHidden/>
          </w:rPr>
          <w:fldChar w:fldCharType="separate"/>
        </w:r>
        <w:r w:rsidR="00E007C1">
          <w:rPr>
            <w:noProof/>
            <w:webHidden/>
          </w:rPr>
          <w:t>223</w:t>
        </w:r>
        <w:r w:rsidR="009A2260">
          <w:rPr>
            <w:noProof/>
            <w:webHidden/>
          </w:rPr>
          <w:fldChar w:fldCharType="end"/>
        </w:r>
      </w:hyperlink>
    </w:p>
    <w:p w14:paraId="14436407" w14:textId="7F94E08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6" w:history="1">
        <w:r w:rsidR="009A2260" w:rsidRPr="000F2745">
          <w:rPr>
            <w:rStyle w:val="Hyperlink"/>
            <w:rFonts w:ascii="Arial" w:hAnsi="Arial" w:cs="Arial"/>
            <w:noProof/>
          </w:rPr>
          <w:t>10.19.1.7.1 daucmfwdog-WdogInit-LLR-001</w:t>
        </w:r>
        <w:r w:rsidR="009A2260">
          <w:rPr>
            <w:noProof/>
            <w:webHidden/>
          </w:rPr>
          <w:tab/>
        </w:r>
        <w:r w:rsidR="009A2260">
          <w:rPr>
            <w:noProof/>
            <w:webHidden/>
          </w:rPr>
          <w:fldChar w:fldCharType="begin"/>
        </w:r>
        <w:r w:rsidR="009A2260">
          <w:rPr>
            <w:noProof/>
            <w:webHidden/>
          </w:rPr>
          <w:instrText xml:space="preserve"> PAGEREF _Toc158906506 \h </w:instrText>
        </w:r>
        <w:r w:rsidR="009A2260">
          <w:rPr>
            <w:noProof/>
            <w:webHidden/>
          </w:rPr>
        </w:r>
        <w:r w:rsidR="009A2260">
          <w:rPr>
            <w:noProof/>
            <w:webHidden/>
          </w:rPr>
          <w:fldChar w:fldCharType="separate"/>
        </w:r>
        <w:r w:rsidR="00E007C1">
          <w:rPr>
            <w:noProof/>
            <w:webHidden/>
          </w:rPr>
          <w:t>223</w:t>
        </w:r>
        <w:r w:rsidR="009A2260">
          <w:rPr>
            <w:noProof/>
            <w:webHidden/>
          </w:rPr>
          <w:fldChar w:fldCharType="end"/>
        </w:r>
      </w:hyperlink>
    </w:p>
    <w:p w14:paraId="78611C7C" w14:textId="021BA6E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7" w:history="1">
        <w:r w:rsidR="009A2260" w:rsidRPr="000F2745">
          <w:rPr>
            <w:rStyle w:val="Hyperlink"/>
            <w:rFonts w:ascii="Arial" w:hAnsi="Arial" w:cs="Arial"/>
            <w:noProof/>
          </w:rPr>
          <w:t>10.19.1.7.2 daucmfwdog-WdogInit-LLR-002</w:t>
        </w:r>
        <w:r w:rsidR="009A2260">
          <w:rPr>
            <w:noProof/>
            <w:webHidden/>
          </w:rPr>
          <w:tab/>
        </w:r>
        <w:r w:rsidR="009A2260">
          <w:rPr>
            <w:noProof/>
            <w:webHidden/>
          </w:rPr>
          <w:fldChar w:fldCharType="begin"/>
        </w:r>
        <w:r w:rsidR="009A2260">
          <w:rPr>
            <w:noProof/>
            <w:webHidden/>
          </w:rPr>
          <w:instrText xml:space="preserve"> PAGEREF _Toc158906507 \h </w:instrText>
        </w:r>
        <w:r w:rsidR="009A2260">
          <w:rPr>
            <w:noProof/>
            <w:webHidden/>
          </w:rPr>
        </w:r>
        <w:r w:rsidR="009A2260">
          <w:rPr>
            <w:noProof/>
            <w:webHidden/>
          </w:rPr>
          <w:fldChar w:fldCharType="separate"/>
        </w:r>
        <w:r w:rsidR="00E007C1">
          <w:rPr>
            <w:noProof/>
            <w:webHidden/>
          </w:rPr>
          <w:t>223</w:t>
        </w:r>
        <w:r w:rsidR="009A2260">
          <w:rPr>
            <w:noProof/>
            <w:webHidden/>
          </w:rPr>
          <w:fldChar w:fldCharType="end"/>
        </w:r>
      </w:hyperlink>
    </w:p>
    <w:p w14:paraId="408EA6E0" w14:textId="7ADB32F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8" w:history="1">
        <w:r w:rsidR="009A2260" w:rsidRPr="000F2745">
          <w:rPr>
            <w:rStyle w:val="Hyperlink"/>
            <w:rFonts w:ascii="Arial" w:hAnsi="Arial" w:cs="Arial"/>
            <w:noProof/>
          </w:rPr>
          <w:t>10.19.1.7.3 daucmfwdog-WdogInit-LLR-003</w:t>
        </w:r>
        <w:r w:rsidR="009A2260">
          <w:rPr>
            <w:noProof/>
            <w:webHidden/>
          </w:rPr>
          <w:tab/>
        </w:r>
        <w:r w:rsidR="009A2260">
          <w:rPr>
            <w:noProof/>
            <w:webHidden/>
          </w:rPr>
          <w:fldChar w:fldCharType="begin"/>
        </w:r>
        <w:r w:rsidR="009A2260">
          <w:rPr>
            <w:noProof/>
            <w:webHidden/>
          </w:rPr>
          <w:instrText xml:space="preserve"> PAGEREF _Toc158906508 \h </w:instrText>
        </w:r>
        <w:r w:rsidR="009A2260">
          <w:rPr>
            <w:noProof/>
            <w:webHidden/>
          </w:rPr>
        </w:r>
        <w:r w:rsidR="009A2260">
          <w:rPr>
            <w:noProof/>
            <w:webHidden/>
          </w:rPr>
          <w:fldChar w:fldCharType="separate"/>
        </w:r>
        <w:r w:rsidR="00E007C1">
          <w:rPr>
            <w:noProof/>
            <w:webHidden/>
          </w:rPr>
          <w:t>223</w:t>
        </w:r>
        <w:r w:rsidR="009A2260">
          <w:rPr>
            <w:noProof/>
            <w:webHidden/>
          </w:rPr>
          <w:fldChar w:fldCharType="end"/>
        </w:r>
      </w:hyperlink>
    </w:p>
    <w:p w14:paraId="3BA4B385" w14:textId="23A0EAA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09" w:history="1">
        <w:r w:rsidR="009A2260" w:rsidRPr="000F2745">
          <w:rPr>
            <w:rStyle w:val="Hyperlink"/>
            <w:rFonts w:ascii="Arial" w:hAnsi="Arial" w:cs="Arial"/>
            <w:noProof/>
          </w:rPr>
          <w:t>10.19.1.7.4 daucmfwdog-WdogInit-LLR-004</w:t>
        </w:r>
        <w:r w:rsidR="009A2260">
          <w:rPr>
            <w:noProof/>
            <w:webHidden/>
          </w:rPr>
          <w:tab/>
        </w:r>
        <w:r w:rsidR="009A2260">
          <w:rPr>
            <w:noProof/>
            <w:webHidden/>
          </w:rPr>
          <w:fldChar w:fldCharType="begin"/>
        </w:r>
        <w:r w:rsidR="009A2260">
          <w:rPr>
            <w:noProof/>
            <w:webHidden/>
          </w:rPr>
          <w:instrText xml:space="preserve"> PAGEREF _Toc158906509 \h </w:instrText>
        </w:r>
        <w:r w:rsidR="009A2260">
          <w:rPr>
            <w:noProof/>
            <w:webHidden/>
          </w:rPr>
        </w:r>
        <w:r w:rsidR="009A2260">
          <w:rPr>
            <w:noProof/>
            <w:webHidden/>
          </w:rPr>
          <w:fldChar w:fldCharType="separate"/>
        </w:r>
        <w:r w:rsidR="00E007C1">
          <w:rPr>
            <w:noProof/>
            <w:webHidden/>
          </w:rPr>
          <w:t>223</w:t>
        </w:r>
        <w:r w:rsidR="009A2260">
          <w:rPr>
            <w:noProof/>
            <w:webHidden/>
          </w:rPr>
          <w:fldChar w:fldCharType="end"/>
        </w:r>
      </w:hyperlink>
    </w:p>
    <w:p w14:paraId="3887CE7B" w14:textId="7FAA77B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0" w:history="1">
        <w:r w:rsidR="009A2260" w:rsidRPr="000F2745">
          <w:rPr>
            <w:rStyle w:val="Hyperlink"/>
            <w:rFonts w:ascii="Arial" w:hAnsi="Arial" w:cs="Arial"/>
            <w:noProof/>
          </w:rPr>
          <w:t>10.19.1.7.5 daucmfwdog-WdogInit-LLR-005</w:t>
        </w:r>
        <w:r w:rsidR="009A2260">
          <w:rPr>
            <w:noProof/>
            <w:webHidden/>
          </w:rPr>
          <w:tab/>
        </w:r>
        <w:r w:rsidR="009A2260">
          <w:rPr>
            <w:noProof/>
            <w:webHidden/>
          </w:rPr>
          <w:fldChar w:fldCharType="begin"/>
        </w:r>
        <w:r w:rsidR="009A2260">
          <w:rPr>
            <w:noProof/>
            <w:webHidden/>
          </w:rPr>
          <w:instrText xml:space="preserve"> PAGEREF _Toc158906510 \h </w:instrText>
        </w:r>
        <w:r w:rsidR="009A2260">
          <w:rPr>
            <w:noProof/>
            <w:webHidden/>
          </w:rPr>
        </w:r>
        <w:r w:rsidR="009A2260">
          <w:rPr>
            <w:noProof/>
            <w:webHidden/>
          </w:rPr>
          <w:fldChar w:fldCharType="separate"/>
        </w:r>
        <w:r w:rsidR="00E007C1">
          <w:rPr>
            <w:noProof/>
            <w:webHidden/>
          </w:rPr>
          <w:t>223</w:t>
        </w:r>
        <w:r w:rsidR="009A2260">
          <w:rPr>
            <w:noProof/>
            <w:webHidden/>
          </w:rPr>
          <w:fldChar w:fldCharType="end"/>
        </w:r>
      </w:hyperlink>
    </w:p>
    <w:p w14:paraId="4D09245E" w14:textId="6FFCE88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1" w:history="1">
        <w:r w:rsidR="009A2260" w:rsidRPr="000F2745">
          <w:rPr>
            <w:rStyle w:val="Hyperlink"/>
            <w:rFonts w:ascii="Arial" w:hAnsi="Arial" w:cs="Arial"/>
            <w:noProof/>
          </w:rPr>
          <w:t>10.19.1.7.6 daucmfwdog-WdogInit-LLR-006</w:t>
        </w:r>
        <w:r w:rsidR="009A2260">
          <w:rPr>
            <w:noProof/>
            <w:webHidden/>
          </w:rPr>
          <w:tab/>
        </w:r>
        <w:r w:rsidR="009A2260">
          <w:rPr>
            <w:noProof/>
            <w:webHidden/>
          </w:rPr>
          <w:fldChar w:fldCharType="begin"/>
        </w:r>
        <w:r w:rsidR="009A2260">
          <w:rPr>
            <w:noProof/>
            <w:webHidden/>
          </w:rPr>
          <w:instrText xml:space="preserve"> PAGEREF _Toc158906511 \h </w:instrText>
        </w:r>
        <w:r w:rsidR="009A2260">
          <w:rPr>
            <w:noProof/>
            <w:webHidden/>
          </w:rPr>
        </w:r>
        <w:r w:rsidR="009A2260">
          <w:rPr>
            <w:noProof/>
            <w:webHidden/>
          </w:rPr>
          <w:fldChar w:fldCharType="separate"/>
        </w:r>
        <w:r w:rsidR="00E007C1">
          <w:rPr>
            <w:noProof/>
            <w:webHidden/>
          </w:rPr>
          <w:t>224</w:t>
        </w:r>
        <w:r w:rsidR="009A2260">
          <w:rPr>
            <w:noProof/>
            <w:webHidden/>
          </w:rPr>
          <w:fldChar w:fldCharType="end"/>
        </w:r>
      </w:hyperlink>
    </w:p>
    <w:p w14:paraId="72C50243" w14:textId="39452AE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2" w:history="1">
        <w:r w:rsidR="009A2260" w:rsidRPr="000F2745">
          <w:rPr>
            <w:rStyle w:val="Hyperlink"/>
            <w:rFonts w:ascii="Arial" w:hAnsi="Arial" w:cs="Arial"/>
            <w:noProof/>
          </w:rPr>
          <w:t>10.19.1.7.7 daucmfwdog-WdogInit-LLR-007</w:t>
        </w:r>
        <w:r w:rsidR="009A2260">
          <w:rPr>
            <w:noProof/>
            <w:webHidden/>
          </w:rPr>
          <w:tab/>
        </w:r>
        <w:r w:rsidR="009A2260">
          <w:rPr>
            <w:noProof/>
            <w:webHidden/>
          </w:rPr>
          <w:fldChar w:fldCharType="begin"/>
        </w:r>
        <w:r w:rsidR="009A2260">
          <w:rPr>
            <w:noProof/>
            <w:webHidden/>
          </w:rPr>
          <w:instrText xml:space="preserve"> PAGEREF _Toc158906512 \h </w:instrText>
        </w:r>
        <w:r w:rsidR="009A2260">
          <w:rPr>
            <w:noProof/>
            <w:webHidden/>
          </w:rPr>
        </w:r>
        <w:r w:rsidR="009A2260">
          <w:rPr>
            <w:noProof/>
            <w:webHidden/>
          </w:rPr>
          <w:fldChar w:fldCharType="separate"/>
        </w:r>
        <w:r w:rsidR="00E007C1">
          <w:rPr>
            <w:noProof/>
            <w:webHidden/>
          </w:rPr>
          <w:t>224</w:t>
        </w:r>
        <w:r w:rsidR="009A2260">
          <w:rPr>
            <w:noProof/>
            <w:webHidden/>
          </w:rPr>
          <w:fldChar w:fldCharType="end"/>
        </w:r>
      </w:hyperlink>
    </w:p>
    <w:p w14:paraId="0AF4B58F" w14:textId="42C6BC3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3" w:history="1">
        <w:r w:rsidR="009A2260" w:rsidRPr="000F2745">
          <w:rPr>
            <w:rStyle w:val="Hyperlink"/>
            <w:rFonts w:ascii="Arial" w:hAnsi="Arial" w:cs="Arial"/>
            <w:noProof/>
          </w:rPr>
          <w:t>10.19.1.7.8 daucmfwdog-WdogInit-LLR-008</w:t>
        </w:r>
        <w:r w:rsidR="009A2260">
          <w:rPr>
            <w:noProof/>
            <w:webHidden/>
          </w:rPr>
          <w:tab/>
        </w:r>
        <w:r w:rsidR="009A2260">
          <w:rPr>
            <w:noProof/>
            <w:webHidden/>
          </w:rPr>
          <w:fldChar w:fldCharType="begin"/>
        </w:r>
        <w:r w:rsidR="009A2260">
          <w:rPr>
            <w:noProof/>
            <w:webHidden/>
          </w:rPr>
          <w:instrText xml:space="preserve"> PAGEREF _Toc158906513 \h </w:instrText>
        </w:r>
        <w:r w:rsidR="009A2260">
          <w:rPr>
            <w:noProof/>
            <w:webHidden/>
          </w:rPr>
        </w:r>
        <w:r w:rsidR="009A2260">
          <w:rPr>
            <w:noProof/>
            <w:webHidden/>
          </w:rPr>
          <w:fldChar w:fldCharType="separate"/>
        </w:r>
        <w:r w:rsidR="00E007C1">
          <w:rPr>
            <w:noProof/>
            <w:webHidden/>
          </w:rPr>
          <w:t>224</w:t>
        </w:r>
        <w:r w:rsidR="009A2260">
          <w:rPr>
            <w:noProof/>
            <w:webHidden/>
          </w:rPr>
          <w:fldChar w:fldCharType="end"/>
        </w:r>
      </w:hyperlink>
    </w:p>
    <w:p w14:paraId="68E5F41B" w14:textId="06B7BD8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4" w:history="1">
        <w:r w:rsidR="009A2260" w:rsidRPr="000F2745">
          <w:rPr>
            <w:rStyle w:val="Hyperlink"/>
            <w:noProof/>
          </w:rPr>
          <w:t>10.19.2 WdogKickWatchDog</w:t>
        </w:r>
        <w:r w:rsidR="009A2260">
          <w:rPr>
            <w:noProof/>
            <w:webHidden/>
          </w:rPr>
          <w:tab/>
        </w:r>
        <w:r w:rsidR="009A2260">
          <w:rPr>
            <w:noProof/>
            <w:webHidden/>
          </w:rPr>
          <w:fldChar w:fldCharType="begin"/>
        </w:r>
        <w:r w:rsidR="009A2260">
          <w:rPr>
            <w:noProof/>
            <w:webHidden/>
          </w:rPr>
          <w:instrText xml:space="preserve"> PAGEREF _Toc158906514 \h </w:instrText>
        </w:r>
        <w:r w:rsidR="009A2260">
          <w:rPr>
            <w:noProof/>
            <w:webHidden/>
          </w:rPr>
        </w:r>
        <w:r w:rsidR="009A2260">
          <w:rPr>
            <w:noProof/>
            <w:webHidden/>
          </w:rPr>
          <w:fldChar w:fldCharType="separate"/>
        </w:r>
        <w:r w:rsidR="00E007C1">
          <w:rPr>
            <w:noProof/>
            <w:webHidden/>
          </w:rPr>
          <w:t>224</w:t>
        </w:r>
        <w:r w:rsidR="009A2260">
          <w:rPr>
            <w:noProof/>
            <w:webHidden/>
          </w:rPr>
          <w:fldChar w:fldCharType="end"/>
        </w:r>
      </w:hyperlink>
    </w:p>
    <w:p w14:paraId="58D2A2BF" w14:textId="34692AA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5" w:history="1">
        <w:r w:rsidR="009A2260" w:rsidRPr="000F2745">
          <w:rPr>
            <w:rStyle w:val="Hyperlink"/>
            <w:rFonts w:ascii="Arial" w:hAnsi="Arial" w:cs="Arial"/>
            <w:noProof/>
          </w:rPr>
          <w:t>10.19.2.1 Brief Description</w:t>
        </w:r>
        <w:r w:rsidR="009A2260">
          <w:rPr>
            <w:noProof/>
            <w:webHidden/>
          </w:rPr>
          <w:tab/>
        </w:r>
        <w:r w:rsidR="009A2260">
          <w:rPr>
            <w:noProof/>
            <w:webHidden/>
          </w:rPr>
          <w:fldChar w:fldCharType="begin"/>
        </w:r>
        <w:r w:rsidR="009A2260">
          <w:rPr>
            <w:noProof/>
            <w:webHidden/>
          </w:rPr>
          <w:instrText xml:space="preserve"> PAGEREF _Toc158906515 \h </w:instrText>
        </w:r>
        <w:r w:rsidR="009A2260">
          <w:rPr>
            <w:noProof/>
            <w:webHidden/>
          </w:rPr>
        </w:r>
        <w:r w:rsidR="009A2260">
          <w:rPr>
            <w:noProof/>
            <w:webHidden/>
          </w:rPr>
          <w:fldChar w:fldCharType="separate"/>
        </w:r>
        <w:r w:rsidR="00E007C1">
          <w:rPr>
            <w:noProof/>
            <w:webHidden/>
          </w:rPr>
          <w:t>224</w:t>
        </w:r>
        <w:r w:rsidR="009A2260">
          <w:rPr>
            <w:noProof/>
            <w:webHidden/>
          </w:rPr>
          <w:fldChar w:fldCharType="end"/>
        </w:r>
      </w:hyperlink>
    </w:p>
    <w:p w14:paraId="23BA6BA8" w14:textId="1574917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6" w:history="1">
        <w:r w:rsidR="009A2260" w:rsidRPr="000F2745">
          <w:rPr>
            <w:rStyle w:val="Hyperlink"/>
            <w:rFonts w:ascii="Arial" w:hAnsi="Arial" w:cs="Arial"/>
            <w:noProof/>
          </w:rPr>
          <w:t>10.19.2.2 List of HLRs allocated</w:t>
        </w:r>
        <w:r w:rsidR="009A2260">
          <w:rPr>
            <w:noProof/>
            <w:webHidden/>
          </w:rPr>
          <w:tab/>
        </w:r>
        <w:r w:rsidR="009A2260">
          <w:rPr>
            <w:noProof/>
            <w:webHidden/>
          </w:rPr>
          <w:fldChar w:fldCharType="begin"/>
        </w:r>
        <w:r w:rsidR="009A2260">
          <w:rPr>
            <w:noProof/>
            <w:webHidden/>
          </w:rPr>
          <w:instrText xml:space="preserve"> PAGEREF _Toc158906516 \h </w:instrText>
        </w:r>
        <w:r w:rsidR="009A2260">
          <w:rPr>
            <w:noProof/>
            <w:webHidden/>
          </w:rPr>
        </w:r>
        <w:r w:rsidR="009A2260">
          <w:rPr>
            <w:noProof/>
            <w:webHidden/>
          </w:rPr>
          <w:fldChar w:fldCharType="separate"/>
        </w:r>
        <w:r w:rsidR="00E007C1">
          <w:rPr>
            <w:noProof/>
            <w:webHidden/>
          </w:rPr>
          <w:t>224</w:t>
        </w:r>
        <w:r w:rsidR="009A2260">
          <w:rPr>
            <w:noProof/>
            <w:webHidden/>
          </w:rPr>
          <w:fldChar w:fldCharType="end"/>
        </w:r>
      </w:hyperlink>
    </w:p>
    <w:p w14:paraId="41C0BF95" w14:textId="23B79D8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7" w:history="1">
        <w:r w:rsidR="009A2260" w:rsidRPr="000F2745">
          <w:rPr>
            <w:rStyle w:val="Hyperlink"/>
            <w:rFonts w:ascii="Arial" w:hAnsi="Arial" w:cs="Arial"/>
            <w:noProof/>
          </w:rPr>
          <w:t>10.19.2.3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_Toc158906517 \h </w:instrText>
        </w:r>
        <w:r w:rsidR="009A2260">
          <w:rPr>
            <w:noProof/>
            <w:webHidden/>
          </w:rPr>
        </w:r>
        <w:r w:rsidR="009A2260">
          <w:rPr>
            <w:noProof/>
            <w:webHidden/>
          </w:rPr>
          <w:fldChar w:fldCharType="separate"/>
        </w:r>
        <w:r w:rsidR="00E007C1">
          <w:rPr>
            <w:noProof/>
            <w:webHidden/>
          </w:rPr>
          <w:t>224</w:t>
        </w:r>
        <w:r w:rsidR="009A2260">
          <w:rPr>
            <w:noProof/>
            <w:webHidden/>
          </w:rPr>
          <w:fldChar w:fldCharType="end"/>
        </w:r>
      </w:hyperlink>
    </w:p>
    <w:p w14:paraId="1A828FC6" w14:textId="724DFBC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8" w:history="1">
        <w:r w:rsidR="009A2260" w:rsidRPr="000F2745">
          <w:rPr>
            <w:rStyle w:val="Hyperlink"/>
            <w:rFonts w:ascii="Arial" w:hAnsi="Arial" w:cs="Arial"/>
            <w:noProof/>
          </w:rPr>
          <w:t>10.19.2.4 Parameter list (Input/Output)</w:t>
        </w:r>
        <w:r w:rsidR="009A2260">
          <w:rPr>
            <w:noProof/>
            <w:webHidden/>
          </w:rPr>
          <w:tab/>
        </w:r>
        <w:r w:rsidR="009A2260">
          <w:rPr>
            <w:noProof/>
            <w:webHidden/>
          </w:rPr>
          <w:fldChar w:fldCharType="begin"/>
        </w:r>
        <w:r w:rsidR="009A2260">
          <w:rPr>
            <w:noProof/>
            <w:webHidden/>
          </w:rPr>
          <w:instrText xml:space="preserve"> PAGEREF _Toc158906518 \h </w:instrText>
        </w:r>
        <w:r w:rsidR="009A2260">
          <w:rPr>
            <w:noProof/>
            <w:webHidden/>
          </w:rPr>
        </w:r>
        <w:r w:rsidR="009A2260">
          <w:rPr>
            <w:noProof/>
            <w:webHidden/>
          </w:rPr>
          <w:fldChar w:fldCharType="separate"/>
        </w:r>
        <w:r w:rsidR="00E007C1">
          <w:rPr>
            <w:noProof/>
            <w:webHidden/>
          </w:rPr>
          <w:t>224</w:t>
        </w:r>
        <w:r w:rsidR="009A2260">
          <w:rPr>
            <w:noProof/>
            <w:webHidden/>
          </w:rPr>
          <w:fldChar w:fldCharType="end"/>
        </w:r>
      </w:hyperlink>
    </w:p>
    <w:p w14:paraId="1DD24DD6" w14:textId="0F153BD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19" w:history="1">
        <w:r w:rsidR="009A2260" w:rsidRPr="000F2745">
          <w:rPr>
            <w:rStyle w:val="Hyperlink"/>
            <w:rFonts w:ascii="Arial" w:hAnsi="Arial" w:cs="Arial"/>
            <w:noProof/>
          </w:rPr>
          <w:t>10.19.2.5 Return Value</w:t>
        </w:r>
        <w:r w:rsidR="009A2260">
          <w:rPr>
            <w:noProof/>
            <w:webHidden/>
          </w:rPr>
          <w:tab/>
        </w:r>
        <w:r w:rsidR="009A2260">
          <w:rPr>
            <w:noProof/>
            <w:webHidden/>
          </w:rPr>
          <w:fldChar w:fldCharType="begin"/>
        </w:r>
        <w:r w:rsidR="009A2260">
          <w:rPr>
            <w:noProof/>
            <w:webHidden/>
          </w:rPr>
          <w:instrText xml:space="preserve"> PAGEREF _Toc158906519 \h </w:instrText>
        </w:r>
        <w:r w:rsidR="009A2260">
          <w:rPr>
            <w:noProof/>
            <w:webHidden/>
          </w:rPr>
        </w:r>
        <w:r w:rsidR="009A2260">
          <w:rPr>
            <w:noProof/>
            <w:webHidden/>
          </w:rPr>
          <w:fldChar w:fldCharType="separate"/>
        </w:r>
        <w:r w:rsidR="00E007C1">
          <w:rPr>
            <w:noProof/>
            <w:webHidden/>
          </w:rPr>
          <w:t>225</w:t>
        </w:r>
        <w:r w:rsidR="009A2260">
          <w:rPr>
            <w:noProof/>
            <w:webHidden/>
          </w:rPr>
          <w:fldChar w:fldCharType="end"/>
        </w:r>
      </w:hyperlink>
    </w:p>
    <w:p w14:paraId="2800D958" w14:textId="27FF437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20" w:history="1">
        <w:r w:rsidR="009A2260" w:rsidRPr="000F2745">
          <w:rPr>
            <w:rStyle w:val="Hyperlink"/>
            <w:rFonts w:ascii="Arial" w:hAnsi="Arial" w:cs="Arial"/>
            <w:noProof/>
          </w:rPr>
          <w:t>10.19.2.6 Other CSUs called by this CSU</w:t>
        </w:r>
        <w:r w:rsidR="009A2260">
          <w:rPr>
            <w:noProof/>
            <w:webHidden/>
          </w:rPr>
          <w:tab/>
        </w:r>
        <w:r w:rsidR="009A2260">
          <w:rPr>
            <w:noProof/>
            <w:webHidden/>
          </w:rPr>
          <w:fldChar w:fldCharType="begin"/>
        </w:r>
        <w:r w:rsidR="009A2260">
          <w:rPr>
            <w:noProof/>
            <w:webHidden/>
          </w:rPr>
          <w:instrText xml:space="preserve"> PAGEREF _Toc158906520 \h </w:instrText>
        </w:r>
        <w:r w:rsidR="009A2260">
          <w:rPr>
            <w:noProof/>
            <w:webHidden/>
          </w:rPr>
        </w:r>
        <w:r w:rsidR="009A2260">
          <w:rPr>
            <w:noProof/>
            <w:webHidden/>
          </w:rPr>
          <w:fldChar w:fldCharType="separate"/>
        </w:r>
        <w:r w:rsidR="00E007C1">
          <w:rPr>
            <w:noProof/>
            <w:webHidden/>
          </w:rPr>
          <w:t>225</w:t>
        </w:r>
        <w:r w:rsidR="009A2260">
          <w:rPr>
            <w:noProof/>
            <w:webHidden/>
          </w:rPr>
          <w:fldChar w:fldCharType="end"/>
        </w:r>
      </w:hyperlink>
    </w:p>
    <w:p w14:paraId="439ECD33" w14:textId="4F9821E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21" w:history="1">
        <w:r w:rsidR="009A2260" w:rsidRPr="000F2745">
          <w:rPr>
            <w:rStyle w:val="Hyperlink"/>
            <w:rFonts w:ascii="Arial" w:hAnsi="Arial" w:cs="Arial"/>
            <w:noProof/>
          </w:rPr>
          <w:t>10.19.2.7 Description of list of LLRs allocated</w:t>
        </w:r>
        <w:r w:rsidR="009A2260">
          <w:rPr>
            <w:noProof/>
            <w:webHidden/>
          </w:rPr>
          <w:tab/>
        </w:r>
        <w:r w:rsidR="009A2260">
          <w:rPr>
            <w:noProof/>
            <w:webHidden/>
          </w:rPr>
          <w:fldChar w:fldCharType="begin"/>
        </w:r>
        <w:r w:rsidR="009A2260">
          <w:rPr>
            <w:noProof/>
            <w:webHidden/>
          </w:rPr>
          <w:instrText xml:space="preserve"> PAGEREF _Toc158906521 \h </w:instrText>
        </w:r>
        <w:r w:rsidR="009A2260">
          <w:rPr>
            <w:noProof/>
            <w:webHidden/>
          </w:rPr>
        </w:r>
        <w:r w:rsidR="009A2260">
          <w:rPr>
            <w:noProof/>
            <w:webHidden/>
          </w:rPr>
          <w:fldChar w:fldCharType="separate"/>
        </w:r>
        <w:r w:rsidR="00E007C1">
          <w:rPr>
            <w:noProof/>
            <w:webHidden/>
          </w:rPr>
          <w:t>225</w:t>
        </w:r>
        <w:r w:rsidR="009A2260">
          <w:rPr>
            <w:noProof/>
            <w:webHidden/>
          </w:rPr>
          <w:fldChar w:fldCharType="end"/>
        </w:r>
      </w:hyperlink>
    </w:p>
    <w:p w14:paraId="3E32FB43" w14:textId="658D58A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22" w:history="1">
        <w:r w:rsidR="009A2260" w:rsidRPr="000F2745">
          <w:rPr>
            <w:rStyle w:val="Hyperlink"/>
            <w:rFonts w:ascii="Arial" w:hAnsi="Arial" w:cs="Arial"/>
            <w:noProof/>
          </w:rPr>
          <w:t>10.19.2.7.1 daucmfwdog-WdogKickWatchDog-LLR-001</w:t>
        </w:r>
        <w:r w:rsidR="009A2260">
          <w:rPr>
            <w:noProof/>
            <w:webHidden/>
          </w:rPr>
          <w:tab/>
        </w:r>
        <w:r w:rsidR="009A2260">
          <w:rPr>
            <w:noProof/>
            <w:webHidden/>
          </w:rPr>
          <w:fldChar w:fldCharType="begin"/>
        </w:r>
        <w:r w:rsidR="009A2260">
          <w:rPr>
            <w:noProof/>
            <w:webHidden/>
          </w:rPr>
          <w:instrText xml:space="preserve"> PAGEREF _Toc158906522 \h </w:instrText>
        </w:r>
        <w:r w:rsidR="009A2260">
          <w:rPr>
            <w:noProof/>
            <w:webHidden/>
          </w:rPr>
        </w:r>
        <w:r w:rsidR="009A2260">
          <w:rPr>
            <w:noProof/>
            <w:webHidden/>
          </w:rPr>
          <w:fldChar w:fldCharType="separate"/>
        </w:r>
        <w:r w:rsidR="00E007C1">
          <w:rPr>
            <w:noProof/>
            <w:webHidden/>
          </w:rPr>
          <w:t>225</w:t>
        </w:r>
        <w:r w:rsidR="009A2260">
          <w:rPr>
            <w:noProof/>
            <w:webHidden/>
          </w:rPr>
          <w:fldChar w:fldCharType="end"/>
        </w:r>
      </w:hyperlink>
    </w:p>
    <w:p w14:paraId="44DE1C18" w14:textId="7B226E9C"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523" w:history="1">
        <w:r w:rsidR="009A2260" w:rsidRPr="000F2745">
          <w:rPr>
            <w:rStyle w:val="Hyperlink"/>
            <w:noProof/>
          </w:rPr>
          <w:t>10.20 daucmfxram</w:t>
        </w:r>
        <w:r w:rsidR="009A2260">
          <w:rPr>
            <w:noProof/>
            <w:webHidden/>
          </w:rPr>
          <w:tab/>
        </w:r>
        <w:r w:rsidR="009A2260">
          <w:rPr>
            <w:noProof/>
            <w:webHidden/>
          </w:rPr>
          <w:fldChar w:fldCharType="begin"/>
        </w:r>
        <w:r w:rsidR="009A2260">
          <w:rPr>
            <w:noProof/>
            <w:webHidden/>
          </w:rPr>
          <w:instrText xml:space="preserve"> PAGEREF _Toc158906523 \h </w:instrText>
        </w:r>
        <w:r w:rsidR="009A2260">
          <w:rPr>
            <w:noProof/>
            <w:webHidden/>
          </w:rPr>
        </w:r>
        <w:r w:rsidR="009A2260">
          <w:rPr>
            <w:noProof/>
            <w:webHidden/>
          </w:rPr>
          <w:fldChar w:fldCharType="separate"/>
        </w:r>
        <w:r w:rsidR="00E007C1">
          <w:rPr>
            <w:noProof/>
            <w:webHidden/>
          </w:rPr>
          <w:t>225</w:t>
        </w:r>
        <w:r w:rsidR="009A2260">
          <w:rPr>
            <w:noProof/>
            <w:webHidden/>
          </w:rPr>
          <w:fldChar w:fldCharType="end"/>
        </w:r>
      </w:hyperlink>
    </w:p>
    <w:p w14:paraId="17E8ADFF" w14:textId="0887A544"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24" w:history="1">
        <w:r w:rsidR="009A2260" w:rsidRPr="000F2745">
          <w:rPr>
            <w:rStyle w:val="Hyperlink"/>
            <w:noProof/>
          </w:rPr>
          <w:t>10.20.1 XramInit</w:t>
        </w:r>
        <w:r w:rsidR="009A2260">
          <w:rPr>
            <w:noProof/>
            <w:webHidden/>
          </w:rPr>
          <w:tab/>
        </w:r>
        <w:r w:rsidR="009A2260">
          <w:rPr>
            <w:noProof/>
            <w:webHidden/>
          </w:rPr>
          <w:fldChar w:fldCharType="begin"/>
        </w:r>
        <w:r w:rsidR="009A2260">
          <w:rPr>
            <w:noProof/>
            <w:webHidden/>
          </w:rPr>
          <w:instrText xml:space="preserve"> PAGEREF _Toc158906524 \h </w:instrText>
        </w:r>
        <w:r w:rsidR="009A2260">
          <w:rPr>
            <w:noProof/>
            <w:webHidden/>
          </w:rPr>
        </w:r>
        <w:r w:rsidR="009A2260">
          <w:rPr>
            <w:noProof/>
            <w:webHidden/>
          </w:rPr>
          <w:fldChar w:fldCharType="separate"/>
        </w:r>
        <w:r w:rsidR="00E007C1">
          <w:rPr>
            <w:noProof/>
            <w:webHidden/>
          </w:rPr>
          <w:t>225</w:t>
        </w:r>
        <w:r w:rsidR="009A2260">
          <w:rPr>
            <w:noProof/>
            <w:webHidden/>
          </w:rPr>
          <w:fldChar w:fldCharType="end"/>
        </w:r>
      </w:hyperlink>
    </w:p>
    <w:p w14:paraId="5467CAFB" w14:textId="484F313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25" w:history="1">
        <w:r w:rsidR="009A2260" w:rsidRPr="000F2745">
          <w:rPr>
            <w:rStyle w:val="Hyperlink"/>
            <w:rFonts w:ascii="Arial" w:hAnsi="Arial" w:cs="Arial"/>
            <w:noProof/>
          </w:rPr>
          <w:t>10.20.1.1 Brief Description</w:t>
        </w:r>
        <w:r w:rsidR="009A2260">
          <w:rPr>
            <w:noProof/>
            <w:webHidden/>
          </w:rPr>
          <w:tab/>
        </w:r>
        <w:r w:rsidR="009A2260">
          <w:rPr>
            <w:noProof/>
            <w:webHidden/>
          </w:rPr>
          <w:fldChar w:fldCharType="begin"/>
        </w:r>
        <w:r w:rsidR="009A2260">
          <w:rPr>
            <w:noProof/>
            <w:webHidden/>
          </w:rPr>
          <w:instrText xml:space="preserve"> PAGEREF _Toc158906525 \h </w:instrText>
        </w:r>
        <w:r w:rsidR="009A2260">
          <w:rPr>
            <w:noProof/>
            <w:webHidden/>
          </w:rPr>
        </w:r>
        <w:r w:rsidR="009A2260">
          <w:rPr>
            <w:noProof/>
            <w:webHidden/>
          </w:rPr>
          <w:fldChar w:fldCharType="separate"/>
        </w:r>
        <w:r w:rsidR="00E007C1">
          <w:rPr>
            <w:noProof/>
            <w:webHidden/>
          </w:rPr>
          <w:t>225</w:t>
        </w:r>
        <w:r w:rsidR="009A2260">
          <w:rPr>
            <w:noProof/>
            <w:webHidden/>
          </w:rPr>
          <w:fldChar w:fldCharType="end"/>
        </w:r>
      </w:hyperlink>
    </w:p>
    <w:p w14:paraId="2CE2D3A1" w14:textId="104FACF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26" w:history="1">
        <w:r w:rsidR="009A2260" w:rsidRPr="000F2745">
          <w:rPr>
            <w:rStyle w:val="Hyperlink"/>
            <w:rFonts w:ascii="Arial" w:hAnsi="Arial" w:cs="Arial"/>
            <w:noProof/>
          </w:rPr>
          <w:t>10.20.1.2 List of HLRs allocated</w:t>
        </w:r>
        <w:r w:rsidR="009A2260">
          <w:rPr>
            <w:noProof/>
            <w:webHidden/>
          </w:rPr>
          <w:tab/>
        </w:r>
        <w:r w:rsidR="009A2260">
          <w:rPr>
            <w:noProof/>
            <w:webHidden/>
          </w:rPr>
          <w:fldChar w:fldCharType="begin"/>
        </w:r>
        <w:r w:rsidR="009A2260">
          <w:rPr>
            <w:noProof/>
            <w:webHidden/>
          </w:rPr>
          <w:instrText xml:space="preserve"> PAGEREF _Toc158906526 \h </w:instrText>
        </w:r>
        <w:r w:rsidR="009A2260">
          <w:rPr>
            <w:noProof/>
            <w:webHidden/>
          </w:rPr>
        </w:r>
        <w:r w:rsidR="009A2260">
          <w:rPr>
            <w:noProof/>
            <w:webHidden/>
          </w:rPr>
          <w:fldChar w:fldCharType="separate"/>
        </w:r>
        <w:r w:rsidR="00E007C1">
          <w:rPr>
            <w:noProof/>
            <w:webHidden/>
          </w:rPr>
          <w:t>225</w:t>
        </w:r>
        <w:r w:rsidR="009A2260">
          <w:rPr>
            <w:noProof/>
            <w:webHidden/>
          </w:rPr>
          <w:fldChar w:fldCharType="end"/>
        </w:r>
      </w:hyperlink>
    </w:p>
    <w:p w14:paraId="14DD962A" w14:textId="3ACDD34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27" w:history="1">
        <w:r w:rsidR="009A2260" w:rsidRPr="000F2745">
          <w:rPr>
            <w:rStyle w:val="Hyperlink"/>
            <w:rFonts w:ascii="Arial" w:hAnsi="Arial" w:cs="Arial"/>
            <w:noProof/>
          </w:rPr>
          <w:t>10.20.1.3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_Toc158906527 \h </w:instrText>
        </w:r>
        <w:r w:rsidR="009A2260">
          <w:rPr>
            <w:noProof/>
            <w:webHidden/>
          </w:rPr>
        </w:r>
        <w:r w:rsidR="009A2260">
          <w:rPr>
            <w:noProof/>
            <w:webHidden/>
          </w:rPr>
          <w:fldChar w:fldCharType="separate"/>
        </w:r>
        <w:r w:rsidR="00E007C1">
          <w:rPr>
            <w:noProof/>
            <w:webHidden/>
          </w:rPr>
          <w:t>226</w:t>
        </w:r>
        <w:r w:rsidR="009A2260">
          <w:rPr>
            <w:noProof/>
            <w:webHidden/>
          </w:rPr>
          <w:fldChar w:fldCharType="end"/>
        </w:r>
      </w:hyperlink>
    </w:p>
    <w:p w14:paraId="13D69876" w14:textId="2182C3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28" w:history="1">
        <w:r w:rsidR="009A2260" w:rsidRPr="000F2745">
          <w:rPr>
            <w:rStyle w:val="Hyperlink"/>
            <w:rFonts w:ascii="Arial" w:hAnsi="Arial" w:cs="Arial"/>
            <w:noProof/>
          </w:rPr>
          <w:t>10.20.1.4 Parameter list (Input/Output)</w:t>
        </w:r>
        <w:r w:rsidR="009A2260">
          <w:rPr>
            <w:noProof/>
            <w:webHidden/>
          </w:rPr>
          <w:tab/>
        </w:r>
        <w:r w:rsidR="009A2260">
          <w:rPr>
            <w:noProof/>
            <w:webHidden/>
          </w:rPr>
          <w:fldChar w:fldCharType="begin"/>
        </w:r>
        <w:r w:rsidR="009A2260">
          <w:rPr>
            <w:noProof/>
            <w:webHidden/>
          </w:rPr>
          <w:instrText xml:space="preserve"> PAGEREF _Toc158906528 \h </w:instrText>
        </w:r>
        <w:r w:rsidR="009A2260">
          <w:rPr>
            <w:noProof/>
            <w:webHidden/>
          </w:rPr>
        </w:r>
        <w:r w:rsidR="009A2260">
          <w:rPr>
            <w:noProof/>
            <w:webHidden/>
          </w:rPr>
          <w:fldChar w:fldCharType="separate"/>
        </w:r>
        <w:r w:rsidR="00E007C1">
          <w:rPr>
            <w:noProof/>
            <w:webHidden/>
          </w:rPr>
          <w:t>226</w:t>
        </w:r>
        <w:r w:rsidR="009A2260">
          <w:rPr>
            <w:noProof/>
            <w:webHidden/>
          </w:rPr>
          <w:fldChar w:fldCharType="end"/>
        </w:r>
      </w:hyperlink>
    </w:p>
    <w:p w14:paraId="2AA39A1F" w14:textId="63CAFD0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29" w:history="1">
        <w:r w:rsidR="009A2260" w:rsidRPr="000F2745">
          <w:rPr>
            <w:rStyle w:val="Hyperlink"/>
            <w:rFonts w:ascii="Arial" w:hAnsi="Arial" w:cs="Arial"/>
            <w:noProof/>
          </w:rPr>
          <w:t>10.20.1.5 Return Value</w:t>
        </w:r>
        <w:r w:rsidR="009A2260">
          <w:rPr>
            <w:noProof/>
            <w:webHidden/>
          </w:rPr>
          <w:tab/>
        </w:r>
        <w:r w:rsidR="009A2260">
          <w:rPr>
            <w:noProof/>
            <w:webHidden/>
          </w:rPr>
          <w:fldChar w:fldCharType="begin"/>
        </w:r>
        <w:r w:rsidR="009A2260">
          <w:rPr>
            <w:noProof/>
            <w:webHidden/>
          </w:rPr>
          <w:instrText xml:space="preserve"> PAGEREF _Toc158906529 \h </w:instrText>
        </w:r>
        <w:r w:rsidR="009A2260">
          <w:rPr>
            <w:noProof/>
            <w:webHidden/>
          </w:rPr>
        </w:r>
        <w:r w:rsidR="009A2260">
          <w:rPr>
            <w:noProof/>
            <w:webHidden/>
          </w:rPr>
          <w:fldChar w:fldCharType="separate"/>
        </w:r>
        <w:r w:rsidR="00E007C1">
          <w:rPr>
            <w:noProof/>
            <w:webHidden/>
          </w:rPr>
          <w:t>226</w:t>
        </w:r>
        <w:r w:rsidR="009A2260">
          <w:rPr>
            <w:noProof/>
            <w:webHidden/>
          </w:rPr>
          <w:fldChar w:fldCharType="end"/>
        </w:r>
      </w:hyperlink>
    </w:p>
    <w:p w14:paraId="615C5407" w14:textId="21A2A58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0" w:history="1">
        <w:r w:rsidR="009A2260" w:rsidRPr="000F2745">
          <w:rPr>
            <w:rStyle w:val="Hyperlink"/>
            <w:rFonts w:ascii="Arial" w:hAnsi="Arial" w:cs="Arial"/>
            <w:noProof/>
          </w:rPr>
          <w:t>10.20.1.6 Other CSUs called by this CSU</w:t>
        </w:r>
        <w:r w:rsidR="009A2260">
          <w:rPr>
            <w:noProof/>
            <w:webHidden/>
          </w:rPr>
          <w:tab/>
        </w:r>
        <w:r w:rsidR="009A2260">
          <w:rPr>
            <w:noProof/>
            <w:webHidden/>
          </w:rPr>
          <w:fldChar w:fldCharType="begin"/>
        </w:r>
        <w:r w:rsidR="009A2260">
          <w:rPr>
            <w:noProof/>
            <w:webHidden/>
          </w:rPr>
          <w:instrText xml:space="preserve"> PAGEREF _Toc158906530 \h </w:instrText>
        </w:r>
        <w:r w:rsidR="009A2260">
          <w:rPr>
            <w:noProof/>
            <w:webHidden/>
          </w:rPr>
        </w:r>
        <w:r w:rsidR="009A2260">
          <w:rPr>
            <w:noProof/>
            <w:webHidden/>
          </w:rPr>
          <w:fldChar w:fldCharType="separate"/>
        </w:r>
        <w:r w:rsidR="00E007C1">
          <w:rPr>
            <w:noProof/>
            <w:webHidden/>
          </w:rPr>
          <w:t>226</w:t>
        </w:r>
        <w:r w:rsidR="009A2260">
          <w:rPr>
            <w:noProof/>
            <w:webHidden/>
          </w:rPr>
          <w:fldChar w:fldCharType="end"/>
        </w:r>
      </w:hyperlink>
    </w:p>
    <w:p w14:paraId="2E10764C" w14:textId="1151CE0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1" w:history="1">
        <w:r w:rsidR="009A2260" w:rsidRPr="000F2745">
          <w:rPr>
            <w:rStyle w:val="Hyperlink"/>
            <w:rFonts w:ascii="Arial" w:hAnsi="Arial" w:cs="Arial"/>
            <w:noProof/>
          </w:rPr>
          <w:t>10.20.1.7 Description of list of LLRs allocated</w:t>
        </w:r>
        <w:r w:rsidR="009A2260">
          <w:rPr>
            <w:noProof/>
            <w:webHidden/>
          </w:rPr>
          <w:tab/>
        </w:r>
        <w:r w:rsidR="009A2260">
          <w:rPr>
            <w:noProof/>
            <w:webHidden/>
          </w:rPr>
          <w:fldChar w:fldCharType="begin"/>
        </w:r>
        <w:r w:rsidR="009A2260">
          <w:rPr>
            <w:noProof/>
            <w:webHidden/>
          </w:rPr>
          <w:instrText xml:space="preserve"> PAGEREF _Toc158906531 \h </w:instrText>
        </w:r>
        <w:r w:rsidR="009A2260">
          <w:rPr>
            <w:noProof/>
            <w:webHidden/>
          </w:rPr>
        </w:r>
        <w:r w:rsidR="009A2260">
          <w:rPr>
            <w:noProof/>
            <w:webHidden/>
          </w:rPr>
          <w:fldChar w:fldCharType="separate"/>
        </w:r>
        <w:r w:rsidR="00E007C1">
          <w:rPr>
            <w:noProof/>
            <w:webHidden/>
          </w:rPr>
          <w:t>226</w:t>
        </w:r>
        <w:r w:rsidR="009A2260">
          <w:rPr>
            <w:noProof/>
            <w:webHidden/>
          </w:rPr>
          <w:fldChar w:fldCharType="end"/>
        </w:r>
      </w:hyperlink>
    </w:p>
    <w:p w14:paraId="48970EB6" w14:textId="19B1C9B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2" w:history="1">
        <w:r w:rsidR="009A2260" w:rsidRPr="000F2745">
          <w:rPr>
            <w:rStyle w:val="Hyperlink"/>
            <w:rFonts w:ascii="Arial" w:hAnsi="Arial" w:cs="Arial"/>
            <w:noProof/>
          </w:rPr>
          <w:t>10.20.1.7.1 daucmfxram-XramInit-LLR-001</w:t>
        </w:r>
        <w:r w:rsidR="009A2260">
          <w:rPr>
            <w:noProof/>
            <w:webHidden/>
          </w:rPr>
          <w:tab/>
        </w:r>
        <w:r w:rsidR="009A2260">
          <w:rPr>
            <w:noProof/>
            <w:webHidden/>
          </w:rPr>
          <w:fldChar w:fldCharType="begin"/>
        </w:r>
        <w:r w:rsidR="009A2260">
          <w:rPr>
            <w:noProof/>
            <w:webHidden/>
          </w:rPr>
          <w:instrText xml:space="preserve"> PAGEREF _Toc158906532 \h </w:instrText>
        </w:r>
        <w:r w:rsidR="009A2260">
          <w:rPr>
            <w:noProof/>
            <w:webHidden/>
          </w:rPr>
        </w:r>
        <w:r w:rsidR="009A2260">
          <w:rPr>
            <w:noProof/>
            <w:webHidden/>
          </w:rPr>
          <w:fldChar w:fldCharType="separate"/>
        </w:r>
        <w:r w:rsidR="00E007C1">
          <w:rPr>
            <w:noProof/>
            <w:webHidden/>
          </w:rPr>
          <w:t>226</w:t>
        </w:r>
        <w:r w:rsidR="009A2260">
          <w:rPr>
            <w:noProof/>
            <w:webHidden/>
          </w:rPr>
          <w:fldChar w:fldCharType="end"/>
        </w:r>
      </w:hyperlink>
    </w:p>
    <w:p w14:paraId="661C326F" w14:textId="5BFCEDB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3" w:history="1">
        <w:r w:rsidR="009A2260" w:rsidRPr="000F2745">
          <w:rPr>
            <w:rStyle w:val="Hyperlink"/>
            <w:rFonts w:ascii="Arial" w:hAnsi="Arial" w:cs="Arial"/>
            <w:noProof/>
          </w:rPr>
          <w:t>10.20.1.7.2 daucmfxram-XramInit-LLR-002</w:t>
        </w:r>
        <w:r w:rsidR="009A2260">
          <w:rPr>
            <w:noProof/>
            <w:webHidden/>
          </w:rPr>
          <w:tab/>
        </w:r>
        <w:r w:rsidR="009A2260">
          <w:rPr>
            <w:noProof/>
            <w:webHidden/>
          </w:rPr>
          <w:fldChar w:fldCharType="begin"/>
        </w:r>
        <w:r w:rsidR="009A2260">
          <w:rPr>
            <w:noProof/>
            <w:webHidden/>
          </w:rPr>
          <w:instrText xml:space="preserve"> PAGEREF _Toc158906533 \h </w:instrText>
        </w:r>
        <w:r w:rsidR="009A2260">
          <w:rPr>
            <w:noProof/>
            <w:webHidden/>
          </w:rPr>
        </w:r>
        <w:r w:rsidR="009A2260">
          <w:rPr>
            <w:noProof/>
            <w:webHidden/>
          </w:rPr>
          <w:fldChar w:fldCharType="separate"/>
        </w:r>
        <w:r w:rsidR="00E007C1">
          <w:rPr>
            <w:noProof/>
            <w:webHidden/>
          </w:rPr>
          <w:t>227</w:t>
        </w:r>
        <w:r w:rsidR="009A2260">
          <w:rPr>
            <w:noProof/>
            <w:webHidden/>
          </w:rPr>
          <w:fldChar w:fldCharType="end"/>
        </w:r>
      </w:hyperlink>
    </w:p>
    <w:p w14:paraId="62C7AFC1" w14:textId="39A52A5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4" w:history="1">
        <w:r w:rsidR="009A2260" w:rsidRPr="000F2745">
          <w:rPr>
            <w:rStyle w:val="Hyperlink"/>
            <w:rFonts w:ascii="Arial" w:hAnsi="Arial" w:cs="Arial"/>
            <w:noProof/>
          </w:rPr>
          <w:t>10.20.1.7.3 daucmfxram-XramInit-LLR-003</w:t>
        </w:r>
        <w:r w:rsidR="009A2260">
          <w:rPr>
            <w:noProof/>
            <w:webHidden/>
          </w:rPr>
          <w:tab/>
        </w:r>
        <w:r w:rsidR="009A2260">
          <w:rPr>
            <w:noProof/>
            <w:webHidden/>
          </w:rPr>
          <w:fldChar w:fldCharType="begin"/>
        </w:r>
        <w:r w:rsidR="009A2260">
          <w:rPr>
            <w:noProof/>
            <w:webHidden/>
          </w:rPr>
          <w:instrText xml:space="preserve"> PAGEREF _Toc158906534 \h </w:instrText>
        </w:r>
        <w:r w:rsidR="009A2260">
          <w:rPr>
            <w:noProof/>
            <w:webHidden/>
          </w:rPr>
        </w:r>
        <w:r w:rsidR="009A2260">
          <w:rPr>
            <w:noProof/>
            <w:webHidden/>
          </w:rPr>
          <w:fldChar w:fldCharType="separate"/>
        </w:r>
        <w:r w:rsidR="00E007C1">
          <w:rPr>
            <w:noProof/>
            <w:webHidden/>
          </w:rPr>
          <w:t>227</w:t>
        </w:r>
        <w:r w:rsidR="009A2260">
          <w:rPr>
            <w:noProof/>
            <w:webHidden/>
          </w:rPr>
          <w:fldChar w:fldCharType="end"/>
        </w:r>
      </w:hyperlink>
    </w:p>
    <w:p w14:paraId="21AE5A61" w14:textId="6FE8558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5" w:history="1">
        <w:r w:rsidR="009A2260" w:rsidRPr="000F2745">
          <w:rPr>
            <w:rStyle w:val="Hyperlink"/>
            <w:rFonts w:ascii="Arial" w:hAnsi="Arial" w:cs="Arial"/>
            <w:noProof/>
          </w:rPr>
          <w:t>10.20.1.7.4 daucmfxram-XramInit-LLR-004</w:t>
        </w:r>
        <w:r w:rsidR="009A2260">
          <w:rPr>
            <w:noProof/>
            <w:webHidden/>
          </w:rPr>
          <w:tab/>
        </w:r>
        <w:r w:rsidR="009A2260">
          <w:rPr>
            <w:noProof/>
            <w:webHidden/>
          </w:rPr>
          <w:fldChar w:fldCharType="begin"/>
        </w:r>
        <w:r w:rsidR="009A2260">
          <w:rPr>
            <w:noProof/>
            <w:webHidden/>
          </w:rPr>
          <w:instrText xml:space="preserve"> PAGEREF _Toc158906535 \h </w:instrText>
        </w:r>
        <w:r w:rsidR="009A2260">
          <w:rPr>
            <w:noProof/>
            <w:webHidden/>
          </w:rPr>
        </w:r>
        <w:r w:rsidR="009A2260">
          <w:rPr>
            <w:noProof/>
            <w:webHidden/>
          </w:rPr>
          <w:fldChar w:fldCharType="separate"/>
        </w:r>
        <w:r w:rsidR="00E007C1">
          <w:rPr>
            <w:noProof/>
            <w:webHidden/>
          </w:rPr>
          <w:t>228</w:t>
        </w:r>
        <w:r w:rsidR="009A2260">
          <w:rPr>
            <w:noProof/>
            <w:webHidden/>
          </w:rPr>
          <w:fldChar w:fldCharType="end"/>
        </w:r>
      </w:hyperlink>
    </w:p>
    <w:p w14:paraId="38CDF7DB" w14:textId="4B88609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6" w:history="1">
        <w:r w:rsidR="009A2260" w:rsidRPr="000F2745">
          <w:rPr>
            <w:rStyle w:val="Hyperlink"/>
            <w:rFonts w:ascii="Arial" w:hAnsi="Arial" w:cs="Arial"/>
            <w:noProof/>
          </w:rPr>
          <w:t>10.20.1.7.5 daucmfxram-XramInit-LLR-005</w:t>
        </w:r>
        <w:r w:rsidR="009A2260">
          <w:rPr>
            <w:noProof/>
            <w:webHidden/>
          </w:rPr>
          <w:tab/>
        </w:r>
        <w:r w:rsidR="009A2260">
          <w:rPr>
            <w:noProof/>
            <w:webHidden/>
          </w:rPr>
          <w:fldChar w:fldCharType="begin"/>
        </w:r>
        <w:r w:rsidR="009A2260">
          <w:rPr>
            <w:noProof/>
            <w:webHidden/>
          </w:rPr>
          <w:instrText xml:space="preserve"> PAGEREF _Toc158906536 \h </w:instrText>
        </w:r>
        <w:r w:rsidR="009A2260">
          <w:rPr>
            <w:noProof/>
            <w:webHidden/>
          </w:rPr>
        </w:r>
        <w:r w:rsidR="009A2260">
          <w:rPr>
            <w:noProof/>
            <w:webHidden/>
          </w:rPr>
          <w:fldChar w:fldCharType="separate"/>
        </w:r>
        <w:r w:rsidR="00E007C1">
          <w:rPr>
            <w:noProof/>
            <w:webHidden/>
          </w:rPr>
          <w:t>228</w:t>
        </w:r>
        <w:r w:rsidR="009A2260">
          <w:rPr>
            <w:noProof/>
            <w:webHidden/>
          </w:rPr>
          <w:fldChar w:fldCharType="end"/>
        </w:r>
      </w:hyperlink>
    </w:p>
    <w:p w14:paraId="50AA6460" w14:textId="689E921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7" w:history="1">
        <w:r w:rsidR="009A2260" w:rsidRPr="000F2745">
          <w:rPr>
            <w:rStyle w:val="Hyperlink"/>
            <w:rFonts w:ascii="Arial" w:hAnsi="Arial" w:cs="Arial"/>
            <w:noProof/>
          </w:rPr>
          <w:t>10.20.1.7.6 daucmfxram-XramInit-LLR-006</w:t>
        </w:r>
        <w:r w:rsidR="009A2260">
          <w:rPr>
            <w:noProof/>
            <w:webHidden/>
          </w:rPr>
          <w:tab/>
        </w:r>
        <w:r w:rsidR="009A2260">
          <w:rPr>
            <w:noProof/>
            <w:webHidden/>
          </w:rPr>
          <w:fldChar w:fldCharType="begin"/>
        </w:r>
        <w:r w:rsidR="009A2260">
          <w:rPr>
            <w:noProof/>
            <w:webHidden/>
          </w:rPr>
          <w:instrText xml:space="preserve"> PAGEREF _Toc158906537 \h </w:instrText>
        </w:r>
        <w:r w:rsidR="009A2260">
          <w:rPr>
            <w:noProof/>
            <w:webHidden/>
          </w:rPr>
        </w:r>
        <w:r w:rsidR="009A2260">
          <w:rPr>
            <w:noProof/>
            <w:webHidden/>
          </w:rPr>
          <w:fldChar w:fldCharType="separate"/>
        </w:r>
        <w:r w:rsidR="00E007C1">
          <w:rPr>
            <w:noProof/>
            <w:webHidden/>
          </w:rPr>
          <w:t>228</w:t>
        </w:r>
        <w:r w:rsidR="009A2260">
          <w:rPr>
            <w:noProof/>
            <w:webHidden/>
          </w:rPr>
          <w:fldChar w:fldCharType="end"/>
        </w:r>
      </w:hyperlink>
    </w:p>
    <w:p w14:paraId="33D98C38" w14:textId="0AE6EB5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8" w:history="1">
        <w:r w:rsidR="009A2260" w:rsidRPr="000F2745">
          <w:rPr>
            <w:rStyle w:val="Hyperlink"/>
            <w:rFonts w:ascii="Arial" w:hAnsi="Arial" w:cs="Arial"/>
            <w:noProof/>
          </w:rPr>
          <w:t>10.20.1.7.7 daucmfxram-XramInit-LLR-007</w:t>
        </w:r>
        <w:r w:rsidR="009A2260">
          <w:rPr>
            <w:noProof/>
            <w:webHidden/>
          </w:rPr>
          <w:tab/>
        </w:r>
        <w:r w:rsidR="009A2260">
          <w:rPr>
            <w:noProof/>
            <w:webHidden/>
          </w:rPr>
          <w:fldChar w:fldCharType="begin"/>
        </w:r>
        <w:r w:rsidR="009A2260">
          <w:rPr>
            <w:noProof/>
            <w:webHidden/>
          </w:rPr>
          <w:instrText xml:space="preserve"> PAGEREF _Toc158906538 \h </w:instrText>
        </w:r>
        <w:r w:rsidR="009A2260">
          <w:rPr>
            <w:noProof/>
            <w:webHidden/>
          </w:rPr>
        </w:r>
        <w:r w:rsidR="009A2260">
          <w:rPr>
            <w:noProof/>
            <w:webHidden/>
          </w:rPr>
          <w:fldChar w:fldCharType="separate"/>
        </w:r>
        <w:r w:rsidR="00E007C1">
          <w:rPr>
            <w:noProof/>
            <w:webHidden/>
          </w:rPr>
          <w:t>228</w:t>
        </w:r>
        <w:r w:rsidR="009A2260">
          <w:rPr>
            <w:noProof/>
            <w:webHidden/>
          </w:rPr>
          <w:fldChar w:fldCharType="end"/>
        </w:r>
      </w:hyperlink>
    </w:p>
    <w:p w14:paraId="3BE515EA" w14:textId="3437172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39" w:history="1">
        <w:r w:rsidR="009A2260" w:rsidRPr="000F2745">
          <w:rPr>
            <w:rStyle w:val="Hyperlink"/>
            <w:rFonts w:ascii="Arial" w:hAnsi="Arial" w:cs="Arial"/>
            <w:noProof/>
          </w:rPr>
          <w:t>10.20.1.7.8 daucmfxram-XramInit-LLR-008</w:t>
        </w:r>
        <w:r w:rsidR="009A2260">
          <w:rPr>
            <w:noProof/>
            <w:webHidden/>
          </w:rPr>
          <w:tab/>
        </w:r>
        <w:r w:rsidR="009A2260">
          <w:rPr>
            <w:noProof/>
            <w:webHidden/>
          </w:rPr>
          <w:fldChar w:fldCharType="begin"/>
        </w:r>
        <w:r w:rsidR="009A2260">
          <w:rPr>
            <w:noProof/>
            <w:webHidden/>
          </w:rPr>
          <w:instrText xml:space="preserve"> PAGEREF _Toc158906539 \h </w:instrText>
        </w:r>
        <w:r w:rsidR="009A2260">
          <w:rPr>
            <w:noProof/>
            <w:webHidden/>
          </w:rPr>
        </w:r>
        <w:r w:rsidR="009A2260">
          <w:rPr>
            <w:noProof/>
            <w:webHidden/>
          </w:rPr>
          <w:fldChar w:fldCharType="separate"/>
        </w:r>
        <w:r w:rsidR="00E007C1">
          <w:rPr>
            <w:noProof/>
            <w:webHidden/>
          </w:rPr>
          <w:t>229</w:t>
        </w:r>
        <w:r w:rsidR="009A2260">
          <w:rPr>
            <w:noProof/>
            <w:webHidden/>
          </w:rPr>
          <w:fldChar w:fldCharType="end"/>
        </w:r>
      </w:hyperlink>
    </w:p>
    <w:p w14:paraId="5E86761E" w14:textId="228D2DE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0" w:history="1">
        <w:r w:rsidR="009A2260" w:rsidRPr="000F2745">
          <w:rPr>
            <w:rStyle w:val="Hyperlink"/>
            <w:rFonts w:ascii="Arial" w:hAnsi="Arial" w:cs="Arial"/>
            <w:noProof/>
          </w:rPr>
          <w:t>10.20.1.7.9 daucmfxram-XramInit-LLR-009</w:t>
        </w:r>
        <w:r w:rsidR="009A2260">
          <w:rPr>
            <w:noProof/>
            <w:webHidden/>
          </w:rPr>
          <w:tab/>
        </w:r>
        <w:r w:rsidR="009A2260">
          <w:rPr>
            <w:noProof/>
            <w:webHidden/>
          </w:rPr>
          <w:fldChar w:fldCharType="begin"/>
        </w:r>
        <w:r w:rsidR="009A2260">
          <w:rPr>
            <w:noProof/>
            <w:webHidden/>
          </w:rPr>
          <w:instrText xml:space="preserve"> PAGEREF _Toc158906540 \h </w:instrText>
        </w:r>
        <w:r w:rsidR="009A2260">
          <w:rPr>
            <w:noProof/>
            <w:webHidden/>
          </w:rPr>
        </w:r>
        <w:r w:rsidR="009A2260">
          <w:rPr>
            <w:noProof/>
            <w:webHidden/>
          </w:rPr>
          <w:fldChar w:fldCharType="separate"/>
        </w:r>
        <w:r w:rsidR="00E007C1">
          <w:rPr>
            <w:noProof/>
            <w:webHidden/>
          </w:rPr>
          <w:t>229</w:t>
        </w:r>
        <w:r w:rsidR="009A2260">
          <w:rPr>
            <w:noProof/>
            <w:webHidden/>
          </w:rPr>
          <w:fldChar w:fldCharType="end"/>
        </w:r>
      </w:hyperlink>
    </w:p>
    <w:p w14:paraId="676E3B02" w14:textId="667C3CE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1" w:history="1">
        <w:r w:rsidR="009A2260" w:rsidRPr="000F2745">
          <w:rPr>
            <w:rStyle w:val="Hyperlink"/>
            <w:rFonts w:ascii="Arial" w:hAnsi="Arial" w:cs="Arial"/>
            <w:noProof/>
          </w:rPr>
          <w:t>10.20.1.7.10 daucmfxram-XramInit-LLR-010</w:t>
        </w:r>
        <w:r w:rsidR="009A2260">
          <w:rPr>
            <w:noProof/>
            <w:webHidden/>
          </w:rPr>
          <w:tab/>
        </w:r>
        <w:r w:rsidR="009A2260">
          <w:rPr>
            <w:noProof/>
            <w:webHidden/>
          </w:rPr>
          <w:fldChar w:fldCharType="begin"/>
        </w:r>
        <w:r w:rsidR="009A2260">
          <w:rPr>
            <w:noProof/>
            <w:webHidden/>
          </w:rPr>
          <w:instrText xml:space="preserve"> PAGEREF _Toc158906541 \h </w:instrText>
        </w:r>
        <w:r w:rsidR="009A2260">
          <w:rPr>
            <w:noProof/>
            <w:webHidden/>
          </w:rPr>
        </w:r>
        <w:r w:rsidR="009A2260">
          <w:rPr>
            <w:noProof/>
            <w:webHidden/>
          </w:rPr>
          <w:fldChar w:fldCharType="separate"/>
        </w:r>
        <w:r w:rsidR="00E007C1">
          <w:rPr>
            <w:noProof/>
            <w:webHidden/>
          </w:rPr>
          <w:t>230</w:t>
        </w:r>
        <w:r w:rsidR="009A2260">
          <w:rPr>
            <w:noProof/>
            <w:webHidden/>
          </w:rPr>
          <w:fldChar w:fldCharType="end"/>
        </w:r>
      </w:hyperlink>
    </w:p>
    <w:p w14:paraId="0ADA9AF7" w14:textId="12E806C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2" w:history="1">
        <w:r w:rsidR="009A2260" w:rsidRPr="000F2745">
          <w:rPr>
            <w:rStyle w:val="Hyperlink"/>
            <w:rFonts w:ascii="Arial" w:hAnsi="Arial" w:cs="Arial"/>
            <w:noProof/>
          </w:rPr>
          <w:t>10.20.1.7.11 daucmfxram-XramInit-LLR-011</w:t>
        </w:r>
        <w:r w:rsidR="009A2260">
          <w:rPr>
            <w:noProof/>
            <w:webHidden/>
          </w:rPr>
          <w:tab/>
        </w:r>
        <w:r w:rsidR="009A2260">
          <w:rPr>
            <w:noProof/>
            <w:webHidden/>
          </w:rPr>
          <w:fldChar w:fldCharType="begin"/>
        </w:r>
        <w:r w:rsidR="009A2260">
          <w:rPr>
            <w:noProof/>
            <w:webHidden/>
          </w:rPr>
          <w:instrText xml:space="preserve"> PAGEREF _Toc158906542 \h </w:instrText>
        </w:r>
        <w:r w:rsidR="009A2260">
          <w:rPr>
            <w:noProof/>
            <w:webHidden/>
          </w:rPr>
        </w:r>
        <w:r w:rsidR="009A2260">
          <w:rPr>
            <w:noProof/>
            <w:webHidden/>
          </w:rPr>
          <w:fldChar w:fldCharType="separate"/>
        </w:r>
        <w:r w:rsidR="00E007C1">
          <w:rPr>
            <w:noProof/>
            <w:webHidden/>
          </w:rPr>
          <w:t>230</w:t>
        </w:r>
        <w:r w:rsidR="009A2260">
          <w:rPr>
            <w:noProof/>
            <w:webHidden/>
          </w:rPr>
          <w:fldChar w:fldCharType="end"/>
        </w:r>
      </w:hyperlink>
    </w:p>
    <w:p w14:paraId="7F77A408" w14:textId="702A9FB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3" w:history="1">
        <w:r w:rsidR="009A2260" w:rsidRPr="000F2745">
          <w:rPr>
            <w:rStyle w:val="Hyperlink"/>
            <w:rFonts w:ascii="Arial" w:hAnsi="Arial" w:cs="Arial"/>
            <w:noProof/>
          </w:rPr>
          <w:t>10.20.1.7.12 daucmfxram-XramInit-LLR-012</w:t>
        </w:r>
        <w:r w:rsidR="009A2260">
          <w:rPr>
            <w:noProof/>
            <w:webHidden/>
          </w:rPr>
          <w:tab/>
        </w:r>
        <w:r w:rsidR="009A2260">
          <w:rPr>
            <w:noProof/>
            <w:webHidden/>
          </w:rPr>
          <w:fldChar w:fldCharType="begin"/>
        </w:r>
        <w:r w:rsidR="009A2260">
          <w:rPr>
            <w:noProof/>
            <w:webHidden/>
          </w:rPr>
          <w:instrText xml:space="preserve"> PAGEREF _Toc158906543 \h </w:instrText>
        </w:r>
        <w:r w:rsidR="009A2260">
          <w:rPr>
            <w:noProof/>
            <w:webHidden/>
          </w:rPr>
        </w:r>
        <w:r w:rsidR="009A2260">
          <w:rPr>
            <w:noProof/>
            <w:webHidden/>
          </w:rPr>
          <w:fldChar w:fldCharType="separate"/>
        </w:r>
        <w:r w:rsidR="00E007C1">
          <w:rPr>
            <w:noProof/>
            <w:webHidden/>
          </w:rPr>
          <w:t>230</w:t>
        </w:r>
        <w:r w:rsidR="009A2260">
          <w:rPr>
            <w:noProof/>
            <w:webHidden/>
          </w:rPr>
          <w:fldChar w:fldCharType="end"/>
        </w:r>
      </w:hyperlink>
    </w:p>
    <w:p w14:paraId="2BDCD0DA" w14:textId="08A2AAA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4" w:history="1">
        <w:r w:rsidR="009A2260" w:rsidRPr="000F2745">
          <w:rPr>
            <w:rStyle w:val="Hyperlink"/>
            <w:rFonts w:ascii="Arial" w:hAnsi="Arial" w:cs="Arial"/>
            <w:noProof/>
          </w:rPr>
          <w:t>10.20.1.7.13 daucmfxram-XramInit-LLR-013</w:t>
        </w:r>
        <w:r w:rsidR="009A2260">
          <w:rPr>
            <w:noProof/>
            <w:webHidden/>
          </w:rPr>
          <w:tab/>
        </w:r>
        <w:r w:rsidR="009A2260">
          <w:rPr>
            <w:noProof/>
            <w:webHidden/>
          </w:rPr>
          <w:fldChar w:fldCharType="begin"/>
        </w:r>
        <w:r w:rsidR="009A2260">
          <w:rPr>
            <w:noProof/>
            <w:webHidden/>
          </w:rPr>
          <w:instrText xml:space="preserve"> PAGEREF _Toc158906544 \h </w:instrText>
        </w:r>
        <w:r w:rsidR="009A2260">
          <w:rPr>
            <w:noProof/>
            <w:webHidden/>
          </w:rPr>
        </w:r>
        <w:r w:rsidR="009A2260">
          <w:rPr>
            <w:noProof/>
            <w:webHidden/>
          </w:rPr>
          <w:fldChar w:fldCharType="separate"/>
        </w:r>
        <w:r w:rsidR="00E007C1">
          <w:rPr>
            <w:noProof/>
            <w:webHidden/>
          </w:rPr>
          <w:t>231</w:t>
        </w:r>
        <w:r w:rsidR="009A2260">
          <w:rPr>
            <w:noProof/>
            <w:webHidden/>
          </w:rPr>
          <w:fldChar w:fldCharType="end"/>
        </w:r>
      </w:hyperlink>
    </w:p>
    <w:p w14:paraId="5144FE1B" w14:textId="66661AF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5" w:history="1">
        <w:r w:rsidR="009A2260" w:rsidRPr="000F2745">
          <w:rPr>
            <w:rStyle w:val="Hyperlink"/>
            <w:rFonts w:ascii="Arial" w:hAnsi="Arial" w:cs="Arial"/>
            <w:noProof/>
          </w:rPr>
          <w:t>10.20.1.7.14 daucmfxram-XramInit-LLR-014</w:t>
        </w:r>
        <w:r w:rsidR="009A2260">
          <w:rPr>
            <w:noProof/>
            <w:webHidden/>
          </w:rPr>
          <w:tab/>
        </w:r>
        <w:r w:rsidR="009A2260">
          <w:rPr>
            <w:noProof/>
            <w:webHidden/>
          </w:rPr>
          <w:fldChar w:fldCharType="begin"/>
        </w:r>
        <w:r w:rsidR="009A2260">
          <w:rPr>
            <w:noProof/>
            <w:webHidden/>
          </w:rPr>
          <w:instrText xml:space="preserve"> PAGEREF _Toc158906545 \h </w:instrText>
        </w:r>
        <w:r w:rsidR="009A2260">
          <w:rPr>
            <w:noProof/>
            <w:webHidden/>
          </w:rPr>
        </w:r>
        <w:r w:rsidR="009A2260">
          <w:rPr>
            <w:noProof/>
            <w:webHidden/>
          </w:rPr>
          <w:fldChar w:fldCharType="separate"/>
        </w:r>
        <w:r w:rsidR="00E007C1">
          <w:rPr>
            <w:noProof/>
            <w:webHidden/>
          </w:rPr>
          <w:t>231</w:t>
        </w:r>
        <w:r w:rsidR="009A2260">
          <w:rPr>
            <w:noProof/>
            <w:webHidden/>
          </w:rPr>
          <w:fldChar w:fldCharType="end"/>
        </w:r>
      </w:hyperlink>
    </w:p>
    <w:p w14:paraId="5ED53383" w14:textId="37F37E5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6" w:history="1">
        <w:r w:rsidR="009A2260" w:rsidRPr="000F2745">
          <w:rPr>
            <w:rStyle w:val="Hyperlink"/>
            <w:rFonts w:ascii="Arial" w:hAnsi="Arial" w:cs="Arial"/>
            <w:noProof/>
          </w:rPr>
          <w:t>10.20.1.7.15 daucmfxram-XramInit-LLR-015</w:t>
        </w:r>
        <w:r w:rsidR="009A2260">
          <w:rPr>
            <w:noProof/>
            <w:webHidden/>
          </w:rPr>
          <w:tab/>
        </w:r>
        <w:r w:rsidR="009A2260">
          <w:rPr>
            <w:noProof/>
            <w:webHidden/>
          </w:rPr>
          <w:fldChar w:fldCharType="begin"/>
        </w:r>
        <w:r w:rsidR="009A2260">
          <w:rPr>
            <w:noProof/>
            <w:webHidden/>
          </w:rPr>
          <w:instrText xml:space="preserve"> PAGEREF _Toc158906546 \h </w:instrText>
        </w:r>
        <w:r w:rsidR="009A2260">
          <w:rPr>
            <w:noProof/>
            <w:webHidden/>
          </w:rPr>
        </w:r>
        <w:r w:rsidR="009A2260">
          <w:rPr>
            <w:noProof/>
            <w:webHidden/>
          </w:rPr>
          <w:fldChar w:fldCharType="separate"/>
        </w:r>
        <w:r w:rsidR="00E007C1">
          <w:rPr>
            <w:noProof/>
            <w:webHidden/>
          </w:rPr>
          <w:t>231</w:t>
        </w:r>
        <w:r w:rsidR="009A2260">
          <w:rPr>
            <w:noProof/>
            <w:webHidden/>
          </w:rPr>
          <w:fldChar w:fldCharType="end"/>
        </w:r>
      </w:hyperlink>
    </w:p>
    <w:p w14:paraId="34262366" w14:textId="1505D34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7" w:history="1">
        <w:r w:rsidR="009A2260" w:rsidRPr="000F2745">
          <w:rPr>
            <w:rStyle w:val="Hyperlink"/>
            <w:rFonts w:ascii="Arial" w:hAnsi="Arial" w:cs="Arial"/>
            <w:noProof/>
          </w:rPr>
          <w:t>10.20.1.7.16 daucmfxram-XramInit-LLR-016</w:t>
        </w:r>
        <w:r w:rsidR="009A2260">
          <w:rPr>
            <w:noProof/>
            <w:webHidden/>
          </w:rPr>
          <w:tab/>
        </w:r>
        <w:r w:rsidR="009A2260">
          <w:rPr>
            <w:noProof/>
            <w:webHidden/>
          </w:rPr>
          <w:fldChar w:fldCharType="begin"/>
        </w:r>
        <w:r w:rsidR="009A2260">
          <w:rPr>
            <w:noProof/>
            <w:webHidden/>
          </w:rPr>
          <w:instrText xml:space="preserve"> PAGEREF _Toc158906547 \h </w:instrText>
        </w:r>
        <w:r w:rsidR="009A2260">
          <w:rPr>
            <w:noProof/>
            <w:webHidden/>
          </w:rPr>
        </w:r>
        <w:r w:rsidR="009A2260">
          <w:rPr>
            <w:noProof/>
            <w:webHidden/>
          </w:rPr>
          <w:fldChar w:fldCharType="separate"/>
        </w:r>
        <w:r w:rsidR="00E007C1">
          <w:rPr>
            <w:noProof/>
            <w:webHidden/>
          </w:rPr>
          <w:t>231</w:t>
        </w:r>
        <w:r w:rsidR="009A2260">
          <w:rPr>
            <w:noProof/>
            <w:webHidden/>
          </w:rPr>
          <w:fldChar w:fldCharType="end"/>
        </w:r>
      </w:hyperlink>
    </w:p>
    <w:p w14:paraId="3628CEBB" w14:textId="155C60F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8" w:history="1">
        <w:r w:rsidR="009A2260" w:rsidRPr="000F2745">
          <w:rPr>
            <w:rStyle w:val="Hyperlink"/>
            <w:rFonts w:ascii="Arial" w:hAnsi="Arial" w:cs="Arial"/>
            <w:noProof/>
          </w:rPr>
          <w:t>10.20.1.7.17 daucmfxram-XramInit-LLR-017</w:t>
        </w:r>
        <w:r w:rsidR="009A2260">
          <w:rPr>
            <w:noProof/>
            <w:webHidden/>
          </w:rPr>
          <w:tab/>
        </w:r>
        <w:r w:rsidR="009A2260">
          <w:rPr>
            <w:noProof/>
            <w:webHidden/>
          </w:rPr>
          <w:fldChar w:fldCharType="begin"/>
        </w:r>
        <w:r w:rsidR="009A2260">
          <w:rPr>
            <w:noProof/>
            <w:webHidden/>
          </w:rPr>
          <w:instrText xml:space="preserve"> PAGEREF _Toc158906548 \h </w:instrText>
        </w:r>
        <w:r w:rsidR="009A2260">
          <w:rPr>
            <w:noProof/>
            <w:webHidden/>
          </w:rPr>
        </w:r>
        <w:r w:rsidR="009A2260">
          <w:rPr>
            <w:noProof/>
            <w:webHidden/>
          </w:rPr>
          <w:fldChar w:fldCharType="separate"/>
        </w:r>
        <w:r w:rsidR="00E007C1">
          <w:rPr>
            <w:noProof/>
            <w:webHidden/>
          </w:rPr>
          <w:t>232</w:t>
        </w:r>
        <w:r w:rsidR="009A2260">
          <w:rPr>
            <w:noProof/>
            <w:webHidden/>
          </w:rPr>
          <w:fldChar w:fldCharType="end"/>
        </w:r>
      </w:hyperlink>
    </w:p>
    <w:p w14:paraId="568FAB22" w14:textId="648D638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49" w:history="1">
        <w:r w:rsidR="009A2260" w:rsidRPr="000F2745">
          <w:rPr>
            <w:rStyle w:val="Hyperlink"/>
            <w:rFonts w:ascii="Arial" w:hAnsi="Arial" w:cs="Arial"/>
            <w:noProof/>
          </w:rPr>
          <w:t>10.20.1.7.18 daucmfxram-XramInit-LLR-018</w:t>
        </w:r>
        <w:r w:rsidR="009A2260">
          <w:rPr>
            <w:noProof/>
            <w:webHidden/>
          </w:rPr>
          <w:tab/>
        </w:r>
        <w:r w:rsidR="009A2260">
          <w:rPr>
            <w:noProof/>
            <w:webHidden/>
          </w:rPr>
          <w:fldChar w:fldCharType="begin"/>
        </w:r>
        <w:r w:rsidR="009A2260">
          <w:rPr>
            <w:noProof/>
            <w:webHidden/>
          </w:rPr>
          <w:instrText xml:space="preserve"> PAGEREF _Toc158906549 \h </w:instrText>
        </w:r>
        <w:r w:rsidR="009A2260">
          <w:rPr>
            <w:noProof/>
            <w:webHidden/>
          </w:rPr>
        </w:r>
        <w:r w:rsidR="009A2260">
          <w:rPr>
            <w:noProof/>
            <w:webHidden/>
          </w:rPr>
          <w:fldChar w:fldCharType="separate"/>
        </w:r>
        <w:r w:rsidR="00E007C1">
          <w:rPr>
            <w:noProof/>
            <w:webHidden/>
          </w:rPr>
          <w:t>233</w:t>
        </w:r>
        <w:r w:rsidR="009A2260">
          <w:rPr>
            <w:noProof/>
            <w:webHidden/>
          </w:rPr>
          <w:fldChar w:fldCharType="end"/>
        </w:r>
      </w:hyperlink>
    </w:p>
    <w:p w14:paraId="60A510F7" w14:textId="1D81E1D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0" w:history="1">
        <w:r w:rsidR="009A2260" w:rsidRPr="000F2745">
          <w:rPr>
            <w:rStyle w:val="Hyperlink"/>
            <w:rFonts w:ascii="Arial" w:hAnsi="Arial" w:cs="Arial"/>
            <w:noProof/>
          </w:rPr>
          <w:t>10.20.1.7.19 daucmfxram-XramInit-LLR-019</w:t>
        </w:r>
        <w:r w:rsidR="009A2260">
          <w:rPr>
            <w:noProof/>
            <w:webHidden/>
          </w:rPr>
          <w:tab/>
        </w:r>
        <w:r w:rsidR="009A2260">
          <w:rPr>
            <w:noProof/>
            <w:webHidden/>
          </w:rPr>
          <w:fldChar w:fldCharType="begin"/>
        </w:r>
        <w:r w:rsidR="009A2260">
          <w:rPr>
            <w:noProof/>
            <w:webHidden/>
          </w:rPr>
          <w:instrText xml:space="preserve"> PAGEREF _Toc158906550 \h </w:instrText>
        </w:r>
        <w:r w:rsidR="009A2260">
          <w:rPr>
            <w:noProof/>
            <w:webHidden/>
          </w:rPr>
        </w:r>
        <w:r w:rsidR="009A2260">
          <w:rPr>
            <w:noProof/>
            <w:webHidden/>
          </w:rPr>
          <w:fldChar w:fldCharType="separate"/>
        </w:r>
        <w:r w:rsidR="00E007C1">
          <w:rPr>
            <w:noProof/>
            <w:webHidden/>
          </w:rPr>
          <w:t>233</w:t>
        </w:r>
        <w:r w:rsidR="009A2260">
          <w:rPr>
            <w:noProof/>
            <w:webHidden/>
          </w:rPr>
          <w:fldChar w:fldCharType="end"/>
        </w:r>
      </w:hyperlink>
    </w:p>
    <w:p w14:paraId="3788B6DD" w14:textId="6999840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1" w:history="1">
        <w:r w:rsidR="009A2260" w:rsidRPr="000F2745">
          <w:rPr>
            <w:rStyle w:val="Hyperlink"/>
            <w:rFonts w:ascii="Arial" w:hAnsi="Arial" w:cs="Arial"/>
            <w:noProof/>
          </w:rPr>
          <w:t>10.20.1.7.20 IsOlder</w:t>
        </w:r>
        <w:r w:rsidR="009A2260">
          <w:rPr>
            <w:noProof/>
            <w:webHidden/>
          </w:rPr>
          <w:tab/>
        </w:r>
        <w:r w:rsidR="009A2260">
          <w:rPr>
            <w:noProof/>
            <w:webHidden/>
          </w:rPr>
          <w:fldChar w:fldCharType="begin"/>
        </w:r>
        <w:r w:rsidR="009A2260">
          <w:rPr>
            <w:noProof/>
            <w:webHidden/>
          </w:rPr>
          <w:instrText xml:space="preserve"> PAGEREF _Toc158906551 \h </w:instrText>
        </w:r>
        <w:r w:rsidR="009A2260">
          <w:rPr>
            <w:noProof/>
            <w:webHidden/>
          </w:rPr>
        </w:r>
        <w:r w:rsidR="009A2260">
          <w:rPr>
            <w:noProof/>
            <w:webHidden/>
          </w:rPr>
          <w:fldChar w:fldCharType="separate"/>
        </w:r>
        <w:r w:rsidR="00E007C1">
          <w:rPr>
            <w:noProof/>
            <w:webHidden/>
          </w:rPr>
          <w:t>233</w:t>
        </w:r>
        <w:r w:rsidR="009A2260">
          <w:rPr>
            <w:noProof/>
            <w:webHidden/>
          </w:rPr>
          <w:fldChar w:fldCharType="end"/>
        </w:r>
      </w:hyperlink>
    </w:p>
    <w:p w14:paraId="12DBFBAD" w14:textId="3E95CD41"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2" w:history="1">
        <w:r w:rsidR="009A2260" w:rsidRPr="000F2745">
          <w:rPr>
            <w:rStyle w:val="Hyperlink"/>
            <w:rFonts w:cs="Arial"/>
            <w:noProof/>
          </w:rPr>
          <w:t>10.20.1.7.20.1 Brief Description</w:t>
        </w:r>
        <w:r w:rsidR="009A2260">
          <w:rPr>
            <w:noProof/>
            <w:webHidden/>
          </w:rPr>
          <w:tab/>
        </w:r>
        <w:r w:rsidR="009A2260">
          <w:rPr>
            <w:noProof/>
            <w:webHidden/>
          </w:rPr>
          <w:fldChar w:fldCharType="begin"/>
        </w:r>
        <w:r w:rsidR="009A2260">
          <w:rPr>
            <w:noProof/>
            <w:webHidden/>
          </w:rPr>
          <w:instrText xml:space="preserve"> PAGEREF _Toc158906552 \h </w:instrText>
        </w:r>
        <w:r w:rsidR="009A2260">
          <w:rPr>
            <w:noProof/>
            <w:webHidden/>
          </w:rPr>
        </w:r>
        <w:r w:rsidR="009A2260">
          <w:rPr>
            <w:noProof/>
            <w:webHidden/>
          </w:rPr>
          <w:fldChar w:fldCharType="separate"/>
        </w:r>
        <w:r w:rsidR="00E007C1">
          <w:rPr>
            <w:noProof/>
            <w:webHidden/>
          </w:rPr>
          <w:t>233</w:t>
        </w:r>
        <w:r w:rsidR="009A2260">
          <w:rPr>
            <w:noProof/>
            <w:webHidden/>
          </w:rPr>
          <w:fldChar w:fldCharType="end"/>
        </w:r>
      </w:hyperlink>
    </w:p>
    <w:p w14:paraId="1C52E8F4" w14:textId="784A2B20"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3" w:history="1">
        <w:r w:rsidR="009A2260" w:rsidRPr="000F2745">
          <w:rPr>
            <w:rStyle w:val="Hyperlink"/>
            <w:rFonts w:cs="Arial"/>
            <w:noProof/>
          </w:rPr>
          <w:t>10.20.1.7.20.2 List of HLRs allocated</w:t>
        </w:r>
        <w:r w:rsidR="009A2260">
          <w:rPr>
            <w:noProof/>
            <w:webHidden/>
          </w:rPr>
          <w:tab/>
        </w:r>
        <w:r w:rsidR="009A2260">
          <w:rPr>
            <w:noProof/>
            <w:webHidden/>
          </w:rPr>
          <w:fldChar w:fldCharType="begin"/>
        </w:r>
        <w:r w:rsidR="009A2260">
          <w:rPr>
            <w:noProof/>
            <w:webHidden/>
          </w:rPr>
          <w:instrText xml:space="preserve"> PAGEREF _Toc158906553 \h </w:instrText>
        </w:r>
        <w:r w:rsidR="009A2260">
          <w:rPr>
            <w:noProof/>
            <w:webHidden/>
          </w:rPr>
        </w:r>
        <w:r w:rsidR="009A2260">
          <w:rPr>
            <w:noProof/>
            <w:webHidden/>
          </w:rPr>
          <w:fldChar w:fldCharType="separate"/>
        </w:r>
        <w:r w:rsidR="00E007C1">
          <w:rPr>
            <w:noProof/>
            <w:webHidden/>
          </w:rPr>
          <w:t>233</w:t>
        </w:r>
        <w:r w:rsidR="009A2260">
          <w:rPr>
            <w:noProof/>
            <w:webHidden/>
          </w:rPr>
          <w:fldChar w:fldCharType="end"/>
        </w:r>
      </w:hyperlink>
    </w:p>
    <w:p w14:paraId="33BF8899" w14:textId="5BB4F04C"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4" w:history="1">
        <w:r w:rsidR="009A2260" w:rsidRPr="000F2745">
          <w:rPr>
            <w:rStyle w:val="Hyperlink"/>
            <w:rFonts w:cs="Arial"/>
            <w:noProof/>
          </w:rPr>
          <w:t>10.20.1.7.20.3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_Toc158906554 \h </w:instrText>
        </w:r>
        <w:r w:rsidR="009A2260">
          <w:rPr>
            <w:noProof/>
            <w:webHidden/>
          </w:rPr>
        </w:r>
        <w:r w:rsidR="009A2260">
          <w:rPr>
            <w:noProof/>
            <w:webHidden/>
          </w:rPr>
          <w:fldChar w:fldCharType="separate"/>
        </w:r>
        <w:r w:rsidR="00E007C1">
          <w:rPr>
            <w:noProof/>
            <w:webHidden/>
          </w:rPr>
          <w:t>233</w:t>
        </w:r>
        <w:r w:rsidR="009A2260">
          <w:rPr>
            <w:noProof/>
            <w:webHidden/>
          </w:rPr>
          <w:fldChar w:fldCharType="end"/>
        </w:r>
      </w:hyperlink>
    </w:p>
    <w:p w14:paraId="55E812A6" w14:textId="365F56BB"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5" w:history="1">
        <w:r w:rsidR="009A2260" w:rsidRPr="000F2745">
          <w:rPr>
            <w:rStyle w:val="Hyperlink"/>
            <w:rFonts w:cs="Arial"/>
            <w:noProof/>
          </w:rPr>
          <w:t>10.20.1.7.20.4 Parameter list (Input/Output)</w:t>
        </w:r>
        <w:r w:rsidR="009A2260">
          <w:rPr>
            <w:noProof/>
            <w:webHidden/>
          </w:rPr>
          <w:tab/>
        </w:r>
        <w:r w:rsidR="009A2260">
          <w:rPr>
            <w:noProof/>
            <w:webHidden/>
          </w:rPr>
          <w:fldChar w:fldCharType="begin"/>
        </w:r>
        <w:r w:rsidR="009A2260">
          <w:rPr>
            <w:noProof/>
            <w:webHidden/>
          </w:rPr>
          <w:instrText xml:space="preserve"> PAGEREF _Toc158906555 \h </w:instrText>
        </w:r>
        <w:r w:rsidR="009A2260">
          <w:rPr>
            <w:noProof/>
            <w:webHidden/>
          </w:rPr>
        </w:r>
        <w:r w:rsidR="009A2260">
          <w:rPr>
            <w:noProof/>
            <w:webHidden/>
          </w:rPr>
          <w:fldChar w:fldCharType="separate"/>
        </w:r>
        <w:r w:rsidR="00E007C1">
          <w:rPr>
            <w:noProof/>
            <w:webHidden/>
          </w:rPr>
          <w:t>234</w:t>
        </w:r>
        <w:r w:rsidR="009A2260">
          <w:rPr>
            <w:noProof/>
            <w:webHidden/>
          </w:rPr>
          <w:fldChar w:fldCharType="end"/>
        </w:r>
      </w:hyperlink>
    </w:p>
    <w:p w14:paraId="43204591" w14:textId="43B8D1AB"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6" w:history="1">
        <w:r w:rsidR="009A2260" w:rsidRPr="000F2745">
          <w:rPr>
            <w:rStyle w:val="Hyperlink"/>
            <w:rFonts w:cs="Arial"/>
            <w:noProof/>
          </w:rPr>
          <w:t>10.20.1.7.20.5 Return Value</w:t>
        </w:r>
        <w:r w:rsidR="009A2260">
          <w:rPr>
            <w:noProof/>
            <w:webHidden/>
          </w:rPr>
          <w:tab/>
        </w:r>
        <w:r w:rsidR="009A2260">
          <w:rPr>
            <w:noProof/>
            <w:webHidden/>
          </w:rPr>
          <w:fldChar w:fldCharType="begin"/>
        </w:r>
        <w:r w:rsidR="009A2260">
          <w:rPr>
            <w:noProof/>
            <w:webHidden/>
          </w:rPr>
          <w:instrText xml:space="preserve"> PAGEREF _Toc158906556 \h </w:instrText>
        </w:r>
        <w:r w:rsidR="009A2260">
          <w:rPr>
            <w:noProof/>
            <w:webHidden/>
          </w:rPr>
        </w:r>
        <w:r w:rsidR="009A2260">
          <w:rPr>
            <w:noProof/>
            <w:webHidden/>
          </w:rPr>
          <w:fldChar w:fldCharType="separate"/>
        </w:r>
        <w:r w:rsidR="00E007C1">
          <w:rPr>
            <w:noProof/>
            <w:webHidden/>
          </w:rPr>
          <w:t>234</w:t>
        </w:r>
        <w:r w:rsidR="009A2260">
          <w:rPr>
            <w:noProof/>
            <w:webHidden/>
          </w:rPr>
          <w:fldChar w:fldCharType="end"/>
        </w:r>
      </w:hyperlink>
    </w:p>
    <w:p w14:paraId="4819AEA8" w14:textId="3A2943F3"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7" w:history="1">
        <w:r w:rsidR="009A2260" w:rsidRPr="000F2745">
          <w:rPr>
            <w:rStyle w:val="Hyperlink"/>
            <w:rFonts w:cs="Arial"/>
            <w:noProof/>
          </w:rPr>
          <w:t>10.20.1.7.20.6 Other CSUs called by this CSU</w:t>
        </w:r>
        <w:r w:rsidR="009A2260">
          <w:rPr>
            <w:noProof/>
            <w:webHidden/>
          </w:rPr>
          <w:tab/>
        </w:r>
        <w:r w:rsidR="009A2260">
          <w:rPr>
            <w:noProof/>
            <w:webHidden/>
          </w:rPr>
          <w:fldChar w:fldCharType="begin"/>
        </w:r>
        <w:r w:rsidR="009A2260">
          <w:rPr>
            <w:noProof/>
            <w:webHidden/>
          </w:rPr>
          <w:instrText xml:space="preserve"> PAGEREF _Toc158906557 \h </w:instrText>
        </w:r>
        <w:r w:rsidR="009A2260">
          <w:rPr>
            <w:noProof/>
            <w:webHidden/>
          </w:rPr>
        </w:r>
        <w:r w:rsidR="009A2260">
          <w:rPr>
            <w:noProof/>
            <w:webHidden/>
          </w:rPr>
          <w:fldChar w:fldCharType="separate"/>
        </w:r>
        <w:r w:rsidR="00E007C1">
          <w:rPr>
            <w:noProof/>
            <w:webHidden/>
          </w:rPr>
          <w:t>234</w:t>
        </w:r>
        <w:r w:rsidR="009A2260">
          <w:rPr>
            <w:noProof/>
            <w:webHidden/>
          </w:rPr>
          <w:fldChar w:fldCharType="end"/>
        </w:r>
      </w:hyperlink>
    </w:p>
    <w:p w14:paraId="1C4E3ADA" w14:textId="69B7E1E5"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8" w:history="1">
        <w:r w:rsidR="009A2260" w:rsidRPr="000F2745">
          <w:rPr>
            <w:rStyle w:val="Hyperlink"/>
            <w:rFonts w:cs="Arial"/>
            <w:noProof/>
          </w:rPr>
          <w:t>10.20.1.7.20.7 Description of list of LLRs allocated</w:t>
        </w:r>
        <w:r w:rsidR="009A2260">
          <w:rPr>
            <w:noProof/>
            <w:webHidden/>
          </w:rPr>
          <w:tab/>
        </w:r>
        <w:r w:rsidR="009A2260">
          <w:rPr>
            <w:noProof/>
            <w:webHidden/>
          </w:rPr>
          <w:fldChar w:fldCharType="begin"/>
        </w:r>
        <w:r w:rsidR="009A2260">
          <w:rPr>
            <w:noProof/>
            <w:webHidden/>
          </w:rPr>
          <w:instrText xml:space="preserve"> PAGEREF _Toc158906558 \h </w:instrText>
        </w:r>
        <w:r w:rsidR="009A2260">
          <w:rPr>
            <w:noProof/>
            <w:webHidden/>
          </w:rPr>
        </w:r>
        <w:r w:rsidR="009A2260">
          <w:rPr>
            <w:noProof/>
            <w:webHidden/>
          </w:rPr>
          <w:fldChar w:fldCharType="separate"/>
        </w:r>
        <w:r w:rsidR="00E007C1">
          <w:rPr>
            <w:noProof/>
            <w:webHidden/>
          </w:rPr>
          <w:t>234</w:t>
        </w:r>
        <w:r w:rsidR="009A2260">
          <w:rPr>
            <w:noProof/>
            <w:webHidden/>
          </w:rPr>
          <w:fldChar w:fldCharType="end"/>
        </w:r>
      </w:hyperlink>
    </w:p>
    <w:p w14:paraId="00346C2E" w14:textId="225C0F8A"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59" w:history="1">
        <w:r w:rsidR="009A2260" w:rsidRPr="000F2745">
          <w:rPr>
            <w:rStyle w:val="Hyperlink"/>
            <w:rFonts w:cs="Arial"/>
            <w:noProof/>
          </w:rPr>
          <w:t>10.20.1.7.20.7.1 daucmfxram-IsOlder-LLR-001</w:t>
        </w:r>
        <w:r w:rsidR="009A2260">
          <w:rPr>
            <w:noProof/>
            <w:webHidden/>
          </w:rPr>
          <w:tab/>
        </w:r>
        <w:r w:rsidR="009A2260">
          <w:rPr>
            <w:noProof/>
            <w:webHidden/>
          </w:rPr>
          <w:fldChar w:fldCharType="begin"/>
        </w:r>
        <w:r w:rsidR="009A2260">
          <w:rPr>
            <w:noProof/>
            <w:webHidden/>
          </w:rPr>
          <w:instrText xml:space="preserve"> PAGEREF _Toc158906559 \h </w:instrText>
        </w:r>
        <w:r w:rsidR="009A2260">
          <w:rPr>
            <w:noProof/>
            <w:webHidden/>
          </w:rPr>
        </w:r>
        <w:r w:rsidR="009A2260">
          <w:rPr>
            <w:noProof/>
            <w:webHidden/>
          </w:rPr>
          <w:fldChar w:fldCharType="separate"/>
        </w:r>
        <w:r w:rsidR="00E007C1">
          <w:rPr>
            <w:noProof/>
            <w:webHidden/>
          </w:rPr>
          <w:t>234</w:t>
        </w:r>
        <w:r w:rsidR="009A2260">
          <w:rPr>
            <w:noProof/>
            <w:webHidden/>
          </w:rPr>
          <w:fldChar w:fldCharType="end"/>
        </w:r>
      </w:hyperlink>
    </w:p>
    <w:p w14:paraId="7626CFEA" w14:textId="0EA8E377"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0" w:history="1">
        <w:r w:rsidR="009A2260" w:rsidRPr="000F2745">
          <w:rPr>
            <w:rStyle w:val="Hyperlink"/>
            <w:rFonts w:cs="Arial"/>
            <w:noProof/>
          </w:rPr>
          <w:t>10.20.1.7.20.7.2 daucmfxram-IsOlder-LLR-002</w:t>
        </w:r>
        <w:r w:rsidR="009A2260">
          <w:rPr>
            <w:noProof/>
            <w:webHidden/>
          </w:rPr>
          <w:tab/>
        </w:r>
        <w:r w:rsidR="009A2260">
          <w:rPr>
            <w:noProof/>
            <w:webHidden/>
          </w:rPr>
          <w:fldChar w:fldCharType="begin"/>
        </w:r>
        <w:r w:rsidR="009A2260">
          <w:rPr>
            <w:noProof/>
            <w:webHidden/>
          </w:rPr>
          <w:instrText xml:space="preserve"> PAGEREF _Toc158906560 \h </w:instrText>
        </w:r>
        <w:r w:rsidR="009A2260">
          <w:rPr>
            <w:noProof/>
            <w:webHidden/>
          </w:rPr>
        </w:r>
        <w:r w:rsidR="009A2260">
          <w:rPr>
            <w:noProof/>
            <w:webHidden/>
          </w:rPr>
          <w:fldChar w:fldCharType="separate"/>
        </w:r>
        <w:r w:rsidR="00E007C1">
          <w:rPr>
            <w:noProof/>
            <w:webHidden/>
          </w:rPr>
          <w:t>234</w:t>
        </w:r>
        <w:r w:rsidR="009A2260">
          <w:rPr>
            <w:noProof/>
            <w:webHidden/>
          </w:rPr>
          <w:fldChar w:fldCharType="end"/>
        </w:r>
      </w:hyperlink>
    </w:p>
    <w:p w14:paraId="4A032E7B" w14:textId="0E610041"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1" w:history="1">
        <w:r w:rsidR="009A2260" w:rsidRPr="000F2745">
          <w:rPr>
            <w:rStyle w:val="Hyperlink"/>
            <w:rFonts w:cs="Arial"/>
            <w:noProof/>
          </w:rPr>
          <w:t>10.20.1.7.20.7.3 daucmfxram-IsOlder-LLR-003</w:t>
        </w:r>
        <w:r w:rsidR="009A2260">
          <w:rPr>
            <w:noProof/>
            <w:webHidden/>
          </w:rPr>
          <w:tab/>
        </w:r>
        <w:r w:rsidR="009A2260">
          <w:rPr>
            <w:noProof/>
            <w:webHidden/>
          </w:rPr>
          <w:fldChar w:fldCharType="begin"/>
        </w:r>
        <w:r w:rsidR="009A2260">
          <w:rPr>
            <w:noProof/>
            <w:webHidden/>
          </w:rPr>
          <w:instrText xml:space="preserve"> PAGEREF _Toc158906561 \h </w:instrText>
        </w:r>
        <w:r w:rsidR="009A2260">
          <w:rPr>
            <w:noProof/>
            <w:webHidden/>
          </w:rPr>
        </w:r>
        <w:r w:rsidR="009A2260">
          <w:rPr>
            <w:noProof/>
            <w:webHidden/>
          </w:rPr>
          <w:fldChar w:fldCharType="separate"/>
        </w:r>
        <w:r w:rsidR="00E007C1">
          <w:rPr>
            <w:noProof/>
            <w:webHidden/>
          </w:rPr>
          <w:t>235</w:t>
        </w:r>
        <w:r w:rsidR="009A2260">
          <w:rPr>
            <w:noProof/>
            <w:webHidden/>
          </w:rPr>
          <w:fldChar w:fldCharType="end"/>
        </w:r>
      </w:hyperlink>
    </w:p>
    <w:p w14:paraId="771B1140" w14:textId="2F799023"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2" w:history="1">
        <w:r w:rsidR="009A2260" w:rsidRPr="000F2745">
          <w:rPr>
            <w:rStyle w:val="Hyperlink"/>
            <w:rFonts w:cs="Arial"/>
            <w:noProof/>
          </w:rPr>
          <w:t>10.20.1.7.20.7.4 daucmfxram-IsOlder-LLR-004</w:t>
        </w:r>
        <w:r w:rsidR="009A2260">
          <w:rPr>
            <w:noProof/>
            <w:webHidden/>
          </w:rPr>
          <w:tab/>
        </w:r>
        <w:r w:rsidR="009A2260">
          <w:rPr>
            <w:noProof/>
            <w:webHidden/>
          </w:rPr>
          <w:fldChar w:fldCharType="begin"/>
        </w:r>
        <w:r w:rsidR="009A2260">
          <w:rPr>
            <w:noProof/>
            <w:webHidden/>
          </w:rPr>
          <w:instrText xml:space="preserve"> PAGEREF _Toc158906562 \h </w:instrText>
        </w:r>
        <w:r w:rsidR="009A2260">
          <w:rPr>
            <w:noProof/>
            <w:webHidden/>
          </w:rPr>
        </w:r>
        <w:r w:rsidR="009A2260">
          <w:rPr>
            <w:noProof/>
            <w:webHidden/>
          </w:rPr>
          <w:fldChar w:fldCharType="separate"/>
        </w:r>
        <w:r w:rsidR="00E007C1">
          <w:rPr>
            <w:noProof/>
            <w:webHidden/>
          </w:rPr>
          <w:t>235</w:t>
        </w:r>
        <w:r w:rsidR="009A2260">
          <w:rPr>
            <w:noProof/>
            <w:webHidden/>
          </w:rPr>
          <w:fldChar w:fldCharType="end"/>
        </w:r>
      </w:hyperlink>
    </w:p>
    <w:p w14:paraId="6471CC05" w14:textId="1288E97B"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3" w:history="1">
        <w:r w:rsidR="009A2260" w:rsidRPr="000F2745">
          <w:rPr>
            <w:rStyle w:val="Hyperlink"/>
            <w:rFonts w:cs="Arial"/>
            <w:noProof/>
          </w:rPr>
          <w:t>10.20.1.7.20.7.5 daucmfxram-IsOlder-LLR-005</w:t>
        </w:r>
        <w:r w:rsidR="009A2260">
          <w:rPr>
            <w:noProof/>
            <w:webHidden/>
          </w:rPr>
          <w:tab/>
        </w:r>
        <w:r w:rsidR="009A2260">
          <w:rPr>
            <w:noProof/>
            <w:webHidden/>
          </w:rPr>
          <w:fldChar w:fldCharType="begin"/>
        </w:r>
        <w:r w:rsidR="009A2260">
          <w:rPr>
            <w:noProof/>
            <w:webHidden/>
          </w:rPr>
          <w:instrText xml:space="preserve"> PAGEREF _Toc158906563 \h </w:instrText>
        </w:r>
        <w:r w:rsidR="009A2260">
          <w:rPr>
            <w:noProof/>
            <w:webHidden/>
          </w:rPr>
        </w:r>
        <w:r w:rsidR="009A2260">
          <w:rPr>
            <w:noProof/>
            <w:webHidden/>
          </w:rPr>
          <w:fldChar w:fldCharType="separate"/>
        </w:r>
        <w:r w:rsidR="00E007C1">
          <w:rPr>
            <w:noProof/>
            <w:webHidden/>
          </w:rPr>
          <w:t>235</w:t>
        </w:r>
        <w:r w:rsidR="009A2260">
          <w:rPr>
            <w:noProof/>
            <w:webHidden/>
          </w:rPr>
          <w:fldChar w:fldCharType="end"/>
        </w:r>
      </w:hyperlink>
    </w:p>
    <w:p w14:paraId="7CACBABF" w14:textId="0F39C751"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4" w:history="1">
        <w:r w:rsidR="009A2260" w:rsidRPr="000F2745">
          <w:rPr>
            <w:rStyle w:val="Hyperlink"/>
            <w:rFonts w:cs="Arial"/>
            <w:noProof/>
          </w:rPr>
          <w:t>10.20.1.7.20.7.6 daucmfxram-IsOlder-LLR-006</w:t>
        </w:r>
        <w:r w:rsidR="009A2260">
          <w:rPr>
            <w:noProof/>
            <w:webHidden/>
          </w:rPr>
          <w:tab/>
        </w:r>
        <w:r w:rsidR="009A2260">
          <w:rPr>
            <w:noProof/>
            <w:webHidden/>
          </w:rPr>
          <w:fldChar w:fldCharType="begin"/>
        </w:r>
        <w:r w:rsidR="009A2260">
          <w:rPr>
            <w:noProof/>
            <w:webHidden/>
          </w:rPr>
          <w:instrText xml:space="preserve"> PAGEREF _Toc158906564 \h </w:instrText>
        </w:r>
        <w:r w:rsidR="009A2260">
          <w:rPr>
            <w:noProof/>
            <w:webHidden/>
          </w:rPr>
        </w:r>
        <w:r w:rsidR="009A2260">
          <w:rPr>
            <w:noProof/>
            <w:webHidden/>
          </w:rPr>
          <w:fldChar w:fldCharType="separate"/>
        </w:r>
        <w:r w:rsidR="00E007C1">
          <w:rPr>
            <w:noProof/>
            <w:webHidden/>
          </w:rPr>
          <w:t>235</w:t>
        </w:r>
        <w:r w:rsidR="009A2260">
          <w:rPr>
            <w:noProof/>
            <w:webHidden/>
          </w:rPr>
          <w:fldChar w:fldCharType="end"/>
        </w:r>
      </w:hyperlink>
    </w:p>
    <w:p w14:paraId="098536EA" w14:textId="394CC090"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5" w:history="1">
        <w:r w:rsidR="009A2260" w:rsidRPr="000F2745">
          <w:rPr>
            <w:rStyle w:val="Hyperlink"/>
            <w:rFonts w:cs="Arial"/>
            <w:noProof/>
          </w:rPr>
          <w:t>10.20.1.7.20.7.7 daucmfxram-IsOlder-LLR-007</w:t>
        </w:r>
        <w:r w:rsidR="009A2260">
          <w:rPr>
            <w:noProof/>
            <w:webHidden/>
          </w:rPr>
          <w:tab/>
        </w:r>
        <w:r w:rsidR="009A2260">
          <w:rPr>
            <w:noProof/>
            <w:webHidden/>
          </w:rPr>
          <w:fldChar w:fldCharType="begin"/>
        </w:r>
        <w:r w:rsidR="009A2260">
          <w:rPr>
            <w:noProof/>
            <w:webHidden/>
          </w:rPr>
          <w:instrText xml:space="preserve"> PAGEREF _Toc158906565 \h </w:instrText>
        </w:r>
        <w:r w:rsidR="009A2260">
          <w:rPr>
            <w:noProof/>
            <w:webHidden/>
          </w:rPr>
        </w:r>
        <w:r w:rsidR="009A2260">
          <w:rPr>
            <w:noProof/>
            <w:webHidden/>
          </w:rPr>
          <w:fldChar w:fldCharType="separate"/>
        </w:r>
        <w:r w:rsidR="00E007C1">
          <w:rPr>
            <w:noProof/>
            <w:webHidden/>
          </w:rPr>
          <w:t>236</w:t>
        </w:r>
        <w:r w:rsidR="009A2260">
          <w:rPr>
            <w:noProof/>
            <w:webHidden/>
          </w:rPr>
          <w:fldChar w:fldCharType="end"/>
        </w:r>
      </w:hyperlink>
    </w:p>
    <w:p w14:paraId="5698567E" w14:textId="79E87FF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6" w:history="1">
        <w:r w:rsidR="009A2260" w:rsidRPr="000F2745">
          <w:rPr>
            <w:rStyle w:val="Hyperlink"/>
            <w:rFonts w:ascii="Arial" w:hAnsi="Arial" w:cs="Arial"/>
            <w:noProof/>
          </w:rPr>
          <w:t>10.20.1.7.21 InitNvram</w:t>
        </w:r>
        <w:r w:rsidR="009A2260">
          <w:rPr>
            <w:noProof/>
            <w:webHidden/>
          </w:rPr>
          <w:tab/>
        </w:r>
        <w:r w:rsidR="009A2260">
          <w:rPr>
            <w:noProof/>
            <w:webHidden/>
          </w:rPr>
          <w:fldChar w:fldCharType="begin"/>
        </w:r>
        <w:r w:rsidR="009A2260">
          <w:rPr>
            <w:noProof/>
            <w:webHidden/>
          </w:rPr>
          <w:instrText xml:space="preserve"> PAGEREF _Toc158906566 \h </w:instrText>
        </w:r>
        <w:r w:rsidR="009A2260">
          <w:rPr>
            <w:noProof/>
            <w:webHidden/>
          </w:rPr>
        </w:r>
        <w:r w:rsidR="009A2260">
          <w:rPr>
            <w:noProof/>
            <w:webHidden/>
          </w:rPr>
          <w:fldChar w:fldCharType="separate"/>
        </w:r>
        <w:r w:rsidR="00E007C1">
          <w:rPr>
            <w:noProof/>
            <w:webHidden/>
          </w:rPr>
          <w:t>236</w:t>
        </w:r>
        <w:r w:rsidR="009A2260">
          <w:rPr>
            <w:noProof/>
            <w:webHidden/>
          </w:rPr>
          <w:fldChar w:fldCharType="end"/>
        </w:r>
      </w:hyperlink>
    </w:p>
    <w:p w14:paraId="2D3B156A" w14:textId="07A94A2A"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7" w:history="1">
        <w:r w:rsidR="009A2260" w:rsidRPr="000F2745">
          <w:rPr>
            <w:rStyle w:val="Hyperlink"/>
            <w:rFonts w:cs="Arial"/>
            <w:noProof/>
          </w:rPr>
          <w:t>10.20.1.7.21.1 Brief Description</w:t>
        </w:r>
        <w:r w:rsidR="009A2260">
          <w:rPr>
            <w:noProof/>
            <w:webHidden/>
          </w:rPr>
          <w:tab/>
        </w:r>
        <w:r w:rsidR="009A2260">
          <w:rPr>
            <w:noProof/>
            <w:webHidden/>
          </w:rPr>
          <w:fldChar w:fldCharType="begin"/>
        </w:r>
        <w:r w:rsidR="009A2260">
          <w:rPr>
            <w:noProof/>
            <w:webHidden/>
          </w:rPr>
          <w:instrText xml:space="preserve"> PAGEREF _Toc158906567 \h </w:instrText>
        </w:r>
        <w:r w:rsidR="009A2260">
          <w:rPr>
            <w:noProof/>
            <w:webHidden/>
          </w:rPr>
        </w:r>
        <w:r w:rsidR="009A2260">
          <w:rPr>
            <w:noProof/>
            <w:webHidden/>
          </w:rPr>
          <w:fldChar w:fldCharType="separate"/>
        </w:r>
        <w:r w:rsidR="00E007C1">
          <w:rPr>
            <w:noProof/>
            <w:webHidden/>
          </w:rPr>
          <w:t>236</w:t>
        </w:r>
        <w:r w:rsidR="009A2260">
          <w:rPr>
            <w:noProof/>
            <w:webHidden/>
          </w:rPr>
          <w:fldChar w:fldCharType="end"/>
        </w:r>
      </w:hyperlink>
    </w:p>
    <w:p w14:paraId="4EB13DBA" w14:textId="76BB1033"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8" w:history="1">
        <w:r w:rsidR="009A2260" w:rsidRPr="000F2745">
          <w:rPr>
            <w:rStyle w:val="Hyperlink"/>
            <w:rFonts w:cs="Arial"/>
            <w:noProof/>
          </w:rPr>
          <w:t>10.20.1.7.21.2 List of HLRs allocated</w:t>
        </w:r>
        <w:r w:rsidR="009A2260">
          <w:rPr>
            <w:noProof/>
            <w:webHidden/>
          </w:rPr>
          <w:tab/>
        </w:r>
        <w:r w:rsidR="009A2260">
          <w:rPr>
            <w:noProof/>
            <w:webHidden/>
          </w:rPr>
          <w:fldChar w:fldCharType="begin"/>
        </w:r>
        <w:r w:rsidR="009A2260">
          <w:rPr>
            <w:noProof/>
            <w:webHidden/>
          </w:rPr>
          <w:instrText xml:space="preserve"> PAGEREF _Toc158906568 \h </w:instrText>
        </w:r>
        <w:r w:rsidR="009A2260">
          <w:rPr>
            <w:noProof/>
            <w:webHidden/>
          </w:rPr>
        </w:r>
        <w:r w:rsidR="009A2260">
          <w:rPr>
            <w:noProof/>
            <w:webHidden/>
          </w:rPr>
          <w:fldChar w:fldCharType="separate"/>
        </w:r>
        <w:r w:rsidR="00E007C1">
          <w:rPr>
            <w:noProof/>
            <w:webHidden/>
          </w:rPr>
          <w:t>236</w:t>
        </w:r>
        <w:r w:rsidR="009A2260">
          <w:rPr>
            <w:noProof/>
            <w:webHidden/>
          </w:rPr>
          <w:fldChar w:fldCharType="end"/>
        </w:r>
      </w:hyperlink>
    </w:p>
    <w:p w14:paraId="0099E795" w14:textId="467652AF"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69" w:history="1">
        <w:r w:rsidR="009A2260" w:rsidRPr="000F2745">
          <w:rPr>
            <w:rStyle w:val="Hyperlink"/>
            <w:rFonts w:cs="Arial"/>
            <w:noProof/>
          </w:rPr>
          <w:t>10.20.1.7.21.3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_Toc158906569 \h </w:instrText>
        </w:r>
        <w:r w:rsidR="009A2260">
          <w:rPr>
            <w:noProof/>
            <w:webHidden/>
          </w:rPr>
        </w:r>
        <w:r w:rsidR="009A2260">
          <w:rPr>
            <w:noProof/>
            <w:webHidden/>
          </w:rPr>
          <w:fldChar w:fldCharType="separate"/>
        </w:r>
        <w:r w:rsidR="00E007C1">
          <w:rPr>
            <w:noProof/>
            <w:webHidden/>
          </w:rPr>
          <w:t>236</w:t>
        </w:r>
        <w:r w:rsidR="009A2260">
          <w:rPr>
            <w:noProof/>
            <w:webHidden/>
          </w:rPr>
          <w:fldChar w:fldCharType="end"/>
        </w:r>
      </w:hyperlink>
    </w:p>
    <w:p w14:paraId="2B55FEE5" w14:textId="1E2144B6"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70" w:history="1">
        <w:r w:rsidR="009A2260" w:rsidRPr="000F2745">
          <w:rPr>
            <w:rStyle w:val="Hyperlink"/>
            <w:rFonts w:cs="Arial"/>
            <w:noProof/>
          </w:rPr>
          <w:t>10.20.1.7.21.4 Parameter list (Input/Output)</w:t>
        </w:r>
        <w:r w:rsidR="009A2260">
          <w:rPr>
            <w:noProof/>
            <w:webHidden/>
          </w:rPr>
          <w:tab/>
        </w:r>
        <w:r w:rsidR="009A2260">
          <w:rPr>
            <w:noProof/>
            <w:webHidden/>
          </w:rPr>
          <w:fldChar w:fldCharType="begin"/>
        </w:r>
        <w:r w:rsidR="009A2260">
          <w:rPr>
            <w:noProof/>
            <w:webHidden/>
          </w:rPr>
          <w:instrText xml:space="preserve"> PAGEREF _Toc158906570 \h </w:instrText>
        </w:r>
        <w:r w:rsidR="009A2260">
          <w:rPr>
            <w:noProof/>
            <w:webHidden/>
          </w:rPr>
        </w:r>
        <w:r w:rsidR="009A2260">
          <w:rPr>
            <w:noProof/>
            <w:webHidden/>
          </w:rPr>
          <w:fldChar w:fldCharType="separate"/>
        </w:r>
        <w:r w:rsidR="00E007C1">
          <w:rPr>
            <w:noProof/>
            <w:webHidden/>
          </w:rPr>
          <w:t>236</w:t>
        </w:r>
        <w:r w:rsidR="009A2260">
          <w:rPr>
            <w:noProof/>
            <w:webHidden/>
          </w:rPr>
          <w:fldChar w:fldCharType="end"/>
        </w:r>
      </w:hyperlink>
    </w:p>
    <w:p w14:paraId="1D2060C6" w14:textId="5B75ABF1"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71" w:history="1">
        <w:r w:rsidR="009A2260" w:rsidRPr="000F2745">
          <w:rPr>
            <w:rStyle w:val="Hyperlink"/>
            <w:rFonts w:cs="Arial"/>
            <w:noProof/>
          </w:rPr>
          <w:t>10.20.1.7.21.5 Return Value</w:t>
        </w:r>
        <w:r w:rsidR="009A2260">
          <w:rPr>
            <w:noProof/>
            <w:webHidden/>
          </w:rPr>
          <w:tab/>
        </w:r>
        <w:r w:rsidR="009A2260">
          <w:rPr>
            <w:noProof/>
            <w:webHidden/>
          </w:rPr>
          <w:fldChar w:fldCharType="begin"/>
        </w:r>
        <w:r w:rsidR="009A2260">
          <w:rPr>
            <w:noProof/>
            <w:webHidden/>
          </w:rPr>
          <w:instrText xml:space="preserve"> PAGEREF _Toc158906571 \h </w:instrText>
        </w:r>
        <w:r w:rsidR="009A2260">
          <w:rPr>
            <w:noProof/>
            <w:webHidden/>
          </w:rPr>
        </w:r>
        <w:r w:rsidR="009A2260">
          <w:rPr>
            <w:noProof/>
            <w:webHidden/>
          </w:rPr>
          <w:fldChar w:fldCharType="separate"/>
        </w:r>
        <w:r w:rsidR="00E007C1">
          <w:rPr>
            <w:noProof/>
            <w:webHidden/>
          </w:rPr>
          <w:t>237</w:t>
        </w:r>
        <w:r w:rsidR="009A2260">
          <w:rPr>
            <w:noProof/>
            <w:webHidden/>
          </w:rPr>
          <w:fldChar w:fldCharType="end"/>
        </w:r>
      </w:hyperlink>
    </w:p>
    <w:p w14:paraId="7E2D5924" w14:textId="0476C8E6"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72" w:history="1">
        <w:r w:rsidR="009A2260" w:rsidRPr="000F2745">
          <w:rPr>
            <w:rStyle w:val="Hyperlink"/>
            <w:rFonts w:cs="Arial"/>
            <w:noProof/>
          </w:rPr>
          <w:t>10.20.1.7.21.6 Other CSUs called by this CSU</w:t>
        </w:r>
        <w:r w:rsidR="009A2260">
          <w:rPr>
            <w:noProof/>
            <w:webHidden/>
          </w:rPr>
          <w:tab/>
        </w:r>
        <w:r w:rsidR="009A2260">
          <w:rPr>
            <w:noProof/>
            <w:webHidden/>
          </w:rPr>
          <w:fldChar w:fldCharType="begin"/>
        </w:r>
        <w:r w:rsidR="009A2260">
          <w:rPr>
            <w:noProof/>
            <w:webHidden/>
          </w:rPr>
          <w:instrText xml:space="preserve"> PAGEREF _Toc158906572 \h </w:instrText>
        </w:r>
        <w:r w:rsidR="009A2260">
          <w:rPr>
            <w:noProof/>
            <w:webHidden/>
          </w:rPr>
        </w:r>
        <w:r w:rsidR="009A2260">
          <w:rPr>
            <w:noProof/>
            <w:webHidden/>
          </w:rPr>
          <w:fldChar w:fldCharType="separate"/>
        </w:r>
        <w:r w:rsidR="00E007C1">
          <w:rPr>
            <w:noProof/>
            <w:webHidden/>
          </w:rPr>
          <w:t>237</w:t>
        </w:r>
        <w:r w:rsidR="009A2260">
          <w:rPr>
            <w:noProof/>
            <w:webHidden/>
          </w:rPr>
          <w:fldChar w:fldCharType="end"/>
        </w:r>
      </w:hyperlink>
    </w:p>
    <w:p w14:paraId="2CC1AE08" w14:textId="68D9506B" w:rsidR="009A2260" w:rsidRDefault="00000000">
      <w:pPr>
        <w:pStyle w:val="TOC6"/>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73" w:history="1">
        <w:r w:rsidR="009A2260" w:rsidRPr="000F2745">
          <w:rPr>
            <w:rStyle w:val="Hyperlink"/>
            <w:rFonts w:cs="Arial"/>
            <w:noProof/>
          </w:rPr>
          <w:t>10.20.1.7.21.7 Description of list of LLRs allocated</w:t>
        </w:r>
        <w:r w:rsidR="009A2260">
          <w:rPr>
            <w:noProof/>
            <w:webHidden/>
          </w:rPr>
          <w:tab/>
        </w:r>
        <w:r w:rsidR="009A2260">
          <w:rPr>
            <w:noProof/>
            <w:webHidden/>
          </w:rPr>
          <w:fldChar w:fldCharType="begin"/>
        </w:r>
        <w:r w:rsidR="009A2260">
          <w:rPr>
            <w:noProof/>
            <w:webHidden/>
          </w:rPr>
          <w:instrText xml:space="preserve"> PAGEREF _Toc158906573 \h </w:instrText>
        </w:r>
        <w:r w:rsidR="009A2260">
          <w:rPr>
            <w:noProof/>
            <w:webHidden/>
          </w:rPr>
        </w:r>
        <w:r w:rsidR="009A2260">
          <w:rPr>
            <w:noProof/>
            <w:webHidden/>
          </w:rPr>
          <w:fldChar w:fldCharType="separate"/>
        </w:r>
        <w:r w:rsidR="00E007C1">
          <w:rPr>
            <w:noProof/>
            <w:webHidden/>
          </w:rPr>
          <w:t>237</w:t>
        </w:r>
        <w:r w:rsidR="009A2260">
          <w:rPr>
            <w:noProof/>
            <w:webHidden/>
          </w:rPr>
          <w:fldChar w:fldCharType="end"/>
        </w:r>
      </w:hyperlink>
    </w:p>
    <w:p w14:paraId="1D3E3303" w14:textId="335A6557"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74" w:history="1">
        <w:r w:rsidR="009A2260" w:rsidRPr="000F2745">
          <w:rPr>
            <w:rStyle w:val="Hyperlink"/>
            <w:rFonts w:cs="Arial"/>
            <w:noProof/>
          </w:rPr>
          <w:t>10.20.1.7.21.7.1 daucmfxram-InitNvram-LLR-001</w:t>
        </w:r>
        <w:r w:rsidR="009A2260">
          <w:rPr>
            <w:noProof/>
            <w:webHidden/>
          </w:rPr>
          <w:tab/>
        </w:r>
        <w:r w:rsidR="009A2260">
          <w:rPr>
            <w:noProof/>
            <w:webHidden/>
          </w:rPr>
          <w:fldChar w:fldCharType="begin"/>
        </w:r>
        <w:r w:rsidR="009A2260">
          <w:rPr>
            <w:noProof/>
            <w:webHidden/>
          </w:rPr>
          <w:instrText xml:space="preserve"> PAGEREF _Toc158906574 \h </w:instrText>
        </w:r>
        <w:r w:rsidR="009A2260">
          <w:rPr>
            <w:noProof/>
            <w:webHidden/>
          </w:rPr>
        </w:r>
        <w:r w:rsidR="009A2260">
          <w:rPr>
            <w:noProof/>
            <w:webHidden/>
          </w:rPr>
          <w:fldChar w:fldCharType="separate"/>
        </w:r>
        <w:r w:rsidR="00E007C1">
          <w:rPr>
            <w:noProof/>
            <w:webHidden/>
          </w:rPr>
          <w:t>237</w:t>
        </w:r>
        <w:r w:rsidR="009A2260">
          <w:rPr>
            <w:noProof/>
            <w:webHidden/>
          </w:rPr>
          <w:fldChar w:fldCharType="end"/>
        </w:r>
      </w:hyperlink>
    </w:p>
    <w:p w14:paraId="7637C637" w14:textId="3112D582"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75" w:history="1">
        <w:r w:rsidR="009A2260" w:rsidRPr="000F2745">
          <w:rPr>
            <w:rStyle w:val="Hyperlink"/>
            <w:rFonts w:cs="Arial"/>
            <w:noProof/>
          </w:rPr>
          <w:t>10.20.1.7.21.7.2 daucmfxram-InitNvram-LLR-002</w:t>
        </w:r>
        <w:r w:rsidR="009A2260">
          <w:rPr>
            <w:noProof/>
            <w:webHidden/>
          </w:rPr>
          <w:tab/>
        </w:r>
        <w:r w:rsidR="009A2260">
          <w:rPr>
            <w:noProof/>
            <w:webHidden/>
          </w:rPr>
          <w:fldChar w:fldCharType="begin"/>
        </w:r>
        <w:r w:rsidR="009A2260">
          <w:rPr>
            <w:noProof/>
            <w:webHidden/>
          </w:rPr>
          <w:instrText xml:space="preserve"> PAGEREF _Toc158906575 \h </w:instrText>
        </w:r>
        <w:r w:rsidR="009A2260">
          <w:rPr>
            <w:noProof/>
            <w:webHidden/>
          </w:rPr>
        </w:r>
        <w:r w:rsidR="009A2260">
          <w:rPr>
            <w:noProof/>
            <w:webHidden/>
          </w:rPr>
          <w:fldChar w:fldCharType="separate"/>
        </w:r>
        <w:r w:rsidR="00E007C1">
          <w:rPr>
            <w:noProof/>
            <w:webHidden/>
          </w:rPr>
          <w:t>237</w:t>
        </w:r>
        <w:r w:rsidR="009A2260">
          <w:rPr>
            <w:noProof/>
            <w:webHidden/>
          </w:rPr>
          <w:fldChar w:fldCharType="end"/>
        </w:r>
      </w:hyperlink>
    </w:p>
    <w:p w14:paraId="54BC1ACC" w14:textId="17FE6F52"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76" w:history="1">
        <w:r w:rsidR="009A2260" w:rsidRPr="000F2745">
          <w:rPr>
            <w:rStyle w:val="Hyperlink"/>
            <w:rFonts w:cs="Arial"/>
            <w:noProof/>
          </w:rPr>
          <w:t>10.20.1.7.21.7.3 daucmfxram-InitNvram-LLR-003</w:t>
        </w:r>
        <w:r w:rsidR="009A2260">
          <w:rPr>
            <w:noProof/>
            <w:webHidden/>
          </w:rPr>
          <w:tab/>
        </w:r>
        <w:r w:rsidR="009A2260">
          <w:rPr>
            <w:noProof/>
            <w:webHidden/>
          </w:rPr>
          <w:fldChar w:fldCharType="begin"/>
        </w:r>
        <w:r w:rsidR="009A2260">
          <w:rPr>
            <w:noProof/>
            <w:webHidden/>
          </w:rPr>
          <w:instrText xml:space="preserve"> PAGEREF _Toc158906576 \h </w:instrText>
        </w:r>
        <w:r w:rsidR="009A2260">
          <w:rPr>
            <w:noProof/>
            <w:webHidden/>
          </w:rPr>
        </w:r>
        <w:r w:rsidR="009A2260">
          <w:rPr>
            <w:noProof/>
            <w:webHidden/>
          </w:rPr>
          <w:fldChar w:fldCharType="separate"/>
        </w:r>
        <w:r w:rsidR="00E007C1">
          <w:rPr>
            <w:noProof/>
            <w:webHidden/>
          </w:rPr>
          <w:t>238</w:t>
        </w:r>
        <w:r w:rsidR="009A2260">
          <w:rPr>
            <w:noProof/>
            <w:webHidden/>
          </w:rPr>
          <w:fldChar w:fldCharType="end"/>
        </w:r>
      </w:hyperlink>
    </w:p>
    <w:p w14:paraId="4F5CF6D3" w14:textId="2CB5613C"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77" w:history="1">
        <w:r w:rsidR="009A2260" w:rsidRPr="000F2745">
          <w:rPr>
            <w:rStyle w:val="Hyperlink"/>
            <w:rFonts w:cs="Arial"/>
            <w:noProof/>
          </w:rPr>
          <w:t>10.20.1.7.21.7.4 daucmfxram-InitNvram-LLR-004</w:t>
        </w:r>
        <w:r w:rsidR="009A2260">
          <w:rPr>
            <w:noProof/>
            <w:webHidden/>
          </w:rPr>
          <w:tab/>
        </w:r>
        <w:r w:rsidR="009A2260">
          <w:rPr>
            <w:noProof/>
            <w:webHidden/>
          </w:rPr>
          <w:fldChar w:fldCharType="begin"/>
        </w:r>
        <w:r w:rsidR="009A2260">
          <w:rPr>
            <w:noProof/>
            <w:webHidden/>
          </w:rPr>
          <w:instrText xml:space="preserve"> PAGEREF _Toc158906577 \h </w:instrText>
        </w:r>
        <w:r w:rsidR="009A2260">
          <w:rPr>
            <w:noProof/>
            <w:webHidden/>
          </w:rPr>
        </w:r>
        <w:r w:rsidR="009A2260">
          <w:rPr>
            <w:noProof/>
            <w:webHidden/>
          </w:rPr>
          <w:fldChar w:fldCharType="separate"/>
        </w:r>
        <w:r w:rsidR="00E007C1">
          <w:rPr>
            <w:noProof/>
            <w:webHidden/>
          </w:rPr>
          <w:t>238</w:t>
        </w:r>
        <w:r w:rsidR="009A2260">
          <w:rPr>
            <w:noProof/>
            <w:webHidden/>
          </w:rPr>
          <w:fldChar w:fldCharType="end"/>
        </w:r>
      </w:hyperlink>
    </w:p>
    <w:p w14:paraId="3C75DA03" w14:textId="0D3BF9FC" w:rsidR="009A2260" w:rsidRDefault="00000000">
      <w:pPr>
        <w:pStyle w:val="TOC7"/>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78" w:history="1">
        <w:r w:rsidR="009A2260" w:rsidRPr="000F2745">
          <w:rPr>
            <w:rStyle w:val="Hyperlink"/>
            <w:rFonts w:cs="Arial"/>
            <w:noProof/>
          </w:rPr>
          <w:t>10.20.1.7.21.7.5 daucmfxram-InitNvram-LLR-005</w:t>
        </w:r>
        <w:r w:rsidR="009A2260">
          <w:rPr>
            <w:noProof/>
            <w:webHidden/>
          </w:rPr>
          <w:tab/>
        </w:r>
        <w:r w:rsidR="009A2260">
          <w:rPr>
            <w:noProof/>
            <w:webHidden/>
          </w:rPr>
          <w:fldChar w:fldCharType="begin"/>
        </w:r>
        <w:r w:rsidR="009A2260">
          <w:rPr>
            <w:noProof/>
            <w:webHidden/>
          </w:rPr>
          <w:instrText xml:space="preserve"> PAGEREF _Toc158906578 \h </w:instrText>
        </w:r>
        <w:r w:rsidR="009A2260">
          <w:rPr>
            <w:noProof/>
            <w:webHidden/>
          </w:rPr>
        </w:r>
        <w:r w:rsidR="009A2260">
          <w:rPr>
            <w:noProof/>
            <w:webHidden/>
          </w:rPr>
          <w:fldChar w:fldCharType="separate"/>
        </w:r>
        <w:r w:rsidR="00E007C1">
          <w:rPr>
            <w:noProof/>
            <w:webHidden/>
          </w:rPr>
          <w:t>239</w:t>
        </w:r>
        <w:r w:rsidR="009A2260">
          <w:rPr>
            <w:noProof/>
            <w:webHidden/>
          </w:rPr>
          <w:fldChar w:fldCharType="end"/>
        </w:r>
      </w:hyperlink>
    </w:p>
    <w:p w14:paraId="10398B5F" w14:textId="6A888467"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6579" w:history="1">
        <w:r w:rsidR="009A2260" w:rsidRPr="000F2745">
          <w:rPr>
            <w:rStyle w:val="Hyperlink"/>
            <w:noProof/>
          </w:rPr>
          <w:t>11 Software Low Level Requirements-CMU Flight Module Library</w:t>
        </w:r>
        <w:r w:rsidR="009A2260">
          <w:rPr>
            <w:noProof/>
            <w:webHidden/>
          </w:rPr>
          <w:tab/>
        </w:r>
        <w:r w:rsidR="009A2260">
          <w:rPr>
            <w:noProof/>
            <w:webHidden/>
          </w:rPr>
          <w:fldChar w:fldCharType="begin"/>
        </w:r>
        <w:r w:rsidR="009A2260">
          <w:rPr>
            <w:noProof/>
            <w:webHidden/>
          </w:rPr>
          <w:instrText xml:space="preserve"> PAGEREF _Toc158906579 \h </w:instrText>
        </w:r>
        <w:r w:rsidR="009A2260">
          <w:rPr>
            <w:noProof/>
            <w:webHidden/>
          </w:rPr>
        </w:r>
        <w:r w:rsidR="009A2260">
          <w:rPr>
            <w:noProof/>
            <w:webHidden/>
          </w:rPr>
          <w:fldChar w:fldCharType="separate"/>
        </w:r>
        <w:r w:rsidR="00E007C1">
          <w:rPr>
            <w:noProof/>
            <w:webHidden/>
          </w:rPr>
          <w:t>239</w:t>
        </w:r>
        <w:r w:rsidR="009A2260">
          <w:rPr>
            <w:noProof/>
            <w:webHidden/>
          </w:rPr>
          <w:fldChar w:fldCharType="end"/>
        </w:r>
      </w:hyperlink>
    </w:p>
    <w:p w14:paraId="0AA46CAB" w14:textId="16156DC4"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580" w:history="1">
        <w:r w:rsidR="009A2260" w:rsidRPr="000F2745">
          <w:rPr>
            <w:rStyle w:val="Hyperlink"/>
            <w:noProof/>
          </w:rPr>
          <w:t>11.1 daulibmisc</w:t>
        </w:r>
        <w:r w:rsidR="009A2260">
          <w:rPr>
            <w:noProof/>
            <w:webHidden/>
          </w:rPr>
          <w:tab/>
        </w:r>
        <w:r w:rsidR="009A2260">
          <w:rPr>
            <w:noProof/>
            <w:webHidden/>
          </w:rPr>
          <w:fldChar w:fldCharType="begin"/>
        </w:r>
        <w:r w:rsidR="009A2260">
          <w:rPr>
            <w:noProof/>
            <w:webHidden/>
          </w:rPr>
          <w:instrText xml:space="preserve"> PAGEREF _Toc158906580 \h </w:instrText>
        </w:r>
        <w:r w:rsidR="009A2260">
          <w:rPr>
            <w:noProof/>
            <w:webHidden/>
          </w:rPr>
        </w:r>
        <w:r w:rsidR="009A2260">
          <w:rPr>
            <w:noProof/>
            <w:webHidden/>
          </w:rPr>
          <w:fldChar w:fldCharType="separate"/>
        </w:r>
        <w:r w:rsidR="00E007C1">
          <w:rPr>
            <w:noProof/>
            <w:webHidden/>
          </w:rPr>
          <w:t>239</w:t>
        </w:r>
        <w:r w:rsidR="009A2260">
          <w:rPr>
            <w:noProof/>
            <w:webHidden/>
          </w:rPr>
          <w:fldChar w:fldCharType="end"/>
        </w:r>
      </w:hyperlink>
    </w:p>
    <w:p w14:paraId="60E99597" w14:textId="359A6A8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81" w:history="1">
        <w:r w:rsidR="009A2260" w:rsidRPr="000F2745">
          <w:rPr>
            <w:rStyle w:val="Hyperlink"/>
            <w:noProof/>
          </w:rPr>
          <w:t>11.1.1 NvicPriorityGroupConfig</w:t>
        </w:r>
        <w:r w:rsidR="009A2260">
          <w:rPr>
            <w:noProof/>
            <w:webHidden/>
          </w:rPr>
          <w:tab/>
        </w:r>
        <w:r w:rsidR="009A2260">
          <w:rPr>
            <w:noProof/>
            <w:webHidden/>
          </w:rPr>
          <w:fldChar w:fldCharType="begin"/>
        </w:r>
        <w:r w:rsidR="009A2260">
          <w:rPr>
            <w:noProof/>
            <w:webHidden/>
          </w:rPr>
          <w:instrText xml:space="preserve"> PAGEREF _Toc158906581 \h </w:instrText>
        </w:r>
        <w:r w:rsidR="009A2260">
          <w:rPr>
            <w:noProof/>
            <w:webHidden/>
          </w:rPr>
        </w:r>
        <w:r w:rsidR="009A2260">
          <w:rPr>
            <w:noProof/>
            <w:webHidden/>
          </w:rPr>
          <w:fldChar w:fldCharType="separate"/>
        </w:r>
        <w:r w:rsidR="00E007C1">
          <w:rPr>
            <w:noProof/>
            <w:webHidden/>
          </w:rPr>
          <w:t>239</w:t>
        </w:r>
        <w:r w:rsidR="009A2260">
          <w:rPr>
            <w:noProof/>
            <w:webHidden/>
          </w:rPr>
          <w:fldChar w:fldCharType="end"/>
        </w:r>
      </w:hyperlink>
    </w:p>
    <w:p w14:paraId="7C1CA7E8" w14:textId="16C7EDB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82" w:history="1">
        <w:r w:rsidR="009A2260" w:rsidRPr="000F2745">
          <w:rPr>
            <w:rStyle w:val="Hyperlink"/>
            <w:rFonts w:ascii="Arial" w:hAnsi="Arial" w:cs="Arial"/>
            <w:noProof/>
          </w:rPr>
          <w:t>11.1.1.1 Brief Description</w:t>
        </w:r>
        <w:r w:rsidR="009A2260">
          <w:rPr>
            <w:noProof/>
            <w:webHidden/>
          </w:rPr>
          <w:tab/>
        </w:r>
        <w:r w:rsidR="009A2260">
          <w:rPr>
            <w:noProof/>
            <w:webHidden/>
          </w:rPr>
          <w:fldChar w:fldCharType="begin"/>
        </w:r>
        <w:r w:rsidR="009A2260">
          <w:rPr>
            <w:noProof/>
            <w:webHidden/>
          </w:rPr>
          <w:instrText xml:space="preserve"> PAGEREF _Toc158906582 \h </w:instrText>
        </w:r>
        <w:r w:rsidR="009A2260">
          <w:rPr>
            <w:noProof/>
            <w:webHidden/>
          </w:rPr>
        </w:r>
        <w:r w:rsidR="009A2260">
          <w:rPr>
            <w:noProof/>
            <w:webHidden/>
          </w:rPr>
          <w:fldChar w:fldCharType="separate"/>
        </w:r>
        <w:r w:rsidR="00E007C1">
          <w:rPr>
            <w:noProof/>
            <w:webHidden/>
          </w:rPr>
          <w:t>239</w:t>
        </w:r>
        <w:r w:rsidR="009A2260">
          <w:rPr>
            <w:noProof/>
            <w:webHidden/>
          </w:rPr>
          <w:fldChar w:fldCharType="end"/>
        </w:r>
      </w:hyperlink>
    </w:p>
    <w:p w14:paraId="72625841" w14:textId="693DE6C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83" w:history="1">
        <w:r w:rsidR="009A2260" w:rsidRPr="000F2745">
          <w:rPr>
            <w:rStyle w:val="Hyperlink"/>
            <w:rFonts w:ascii="Arial" w:hAnsi="Arial" w:cs="Arial"/>
            <w:noProof/>
          </w:rPr>
          <w:t>11.1.1.2 List of HLRs allocated</w:t>
        </w:r>
        <w:r w:rsidR="009A2260">
          <w:rPr>
            <w:noProof/>
            <w:webHidden/>
          </w:rPr>
          <w:tab/>
        </w:r>
        <w:r w:rsidR="009A2260">
          <w:rPr>
            <w:noProof/>
            <w:webHidden/>
          </w:rPr>
          <w:fldChar w:fldCharType="begin"/>
        </w:r>
        <w:r w:rsidR="009A2260">
          <w:rPr>
            <w:noProof/>
            <w:webHidden/>
          </w:rPr>
          <w:instrText xml:space="preserve"> PAGEREF _Toc158906583 \h </w:instrText>
        </w:r>
        <w:r w:rsidR="009A2260">
          <w:rPr>
            <w:noProof/>
            <w:webHidden/>
          </w:rPr>
        </w:r>
        <w:r w:rsidR="009A2260">
          <w:rPr>
            <w:noProof/>
            <w:webHidden/>
          </w:rPr>
          <w:fldChar w:fldCharType="separate"/>
        </w:r>
        <w:r w:rsidR="00E007C1">
          <w:rPr>
            <w:noProof/>
            <w:webHidden/>
          </w:rPr>
          <w:t>239</w:t>
        </w:r>
        <w:r w:rsidR="009A2260">
          <w:rPr>
            <w:noProof/>
            <w:webHidden/>
          </w:rPr>
          <w:fldChar w:fldCharType="end"/>
        </w:r>
      </w:hyperlink>
    </w:p>
    <w:p w14:paraId="41E0A1E3" w14:textId="1999599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84" w:history="1">
        <w:r w:rsidR="009A2260" w:rsidRPr="000F2745">
          <w:rPr>
            <w:rStyle w:val="Hyperlink"/>
            <w:rFonts w:ascii="Arial" w:hAnsi="Arial" w:cs="Arial"/>
            <w:noProof/>
          </w:rPr>
          <w:t>11.1.1.3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_Toc158906584 \h </w:instrText>
        </w:r>
        <w:r w:rsidR="009A2260">
          <w:rPr>
            <w:noProof/>
            <w:webHidden/>
          </w:rPr>
        </w:r>
        <w:r w:rsidR="009A2260">
          <w:rPr>
            <w:noProof/>
            <w:webHidden/>
          </w:rPr>
          <w:fldChar w:fldCharType="separate"/>
        </w:r>
        <w:r w:rsidR="00E007C1">
          <w:rPr>
            <w:noProof/>
            <w:webHidden/>
          </w:rPr>
          <w:t>240</w:t>
        </w:r>
        <w:r w:rsidR="009A2260">
          <w:rPr>
            <w:noProof/>
            <w:webHidden/>
          </w:rPr>
          <w:fldChar w:fldCharType="end"/>
        </w:r>
      </w:hyperlink>
    </w:p>
    <w:p w14:paraId="61AF4712" w14:textId="0C4405D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85" w:history="1">
        <w:r w:rsidR="009A2260" w:rsidRPr="000F2745">
          <w:rPr>
            <w:rStyle w:val="Hyperlink"/>
            <w:rFonts w:ascii="Arial" w:hAnsi="Arial" w:cs="Arial"/>
            <w:noProof/>
          </w:rPr>
          <w:t>11.1.1.4 Parameter list (Input/Output)</w:t>
        </w:r>
        <w:r w:rsidR="009A2260">
          <w:rPr>
            <w:noProof/>
            <w:webHidden/>
          </w:rPr>
          <w:tab/>
        </w:r>
        <w:r w:rsidR="009A2260">
          <w:rPr>
            <w:noProof/>
            <w:webHidden/>
          </w:rPr>
          <w:fldChar w:fldCharType="begin"/>
        </w:r>
        <w:r w:rsidR="009A2260">
          <w:rPr>
            <w:noProof/>
            <w:webHidden/>
          </w:rPr>
          <w:instrText xml:space="preserve"> PAGEREF _Toc158906585 \h </w:instrText>
        </w:r>
        <w:r w:rsidR="009A2260">
          <w:rPr>
            <w:noProof/>
            <w:webHidden/>
          </w:rPr>
        </w:r>
        <w:r w:rsidR="009A2260">
          <w:rPr>
            <w:noProof/>
            <w:webHidden/>
          </w:rPr>
          <w:fldChar w:fldCharType="separate"/>
        </w:r>
        <w:r w:rsidR="00E007C1">
          <w:rPr>
            <w:noProof/>
            <w:webHidden/>
          </w:rPr>
          <w:t>240</w:t>
        </w:r>
        <w:r w:rsidR="009A2260">
          <w:rPr>
            <w:noProof/>
            <w:webHidden/>
          </w:rPr>
          <w:fldChar w:fldCharType="end"/>
        </w:r>
      </w:hyperlink>
    </w:p>
    <w:p w14:paraId="1C4673EE" w14:textId="1DD5EFB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86" w:history="1">
        <w:r w:rsidR="009A2260" w:rsidRPr="000F2745">
          <w:rPr>
            <w:rStyle w:val="Hyperlink"/>
            <w:rFonts w:ascii="Arial" w:hAnsi="Arial" w:cs="Arial"/>
            <w:noProof/>
          </w:rPr>
          <w:t>11.1.1.5 Return Value</w:t>
        </w:r>
        <w:r w:rsidR="009A2260">
          <w:rPr>
            <w:noProof/>
            <w:webHidden/>
          </w:rPr>
          <w:tab/>
        </w:r>
        <w:r w:rsidR="009A2260">
          <w:rPr>
            <w:noProof/>
            <w:webHidden/>
          </w:rPr>
          <w:fldChar w:fldCharType="begin"/>
        </w:r>
        <w:r w:rsidR="009A2260">
          <w:rPr>
            <w:noProof/>
            <w:webHidden/>
          </w:rPr>
          <w:instrText xml:space="preserve"> PAGEREF _Toc158906586 \h </w:instrText>
        </w:r>
        <w:r w:rsidR="009A2260">
          <w:rPr>
            <w:noProof/>
            <w:webHidden/>
          </w:rPr>
        </w:r>
        <w:r w:rsidR="009A2260">
          <w:rPr>
            <w:noProof/>
            <w:webHidden/>
          </w:rPr>
          <w:fldChar w:fldCharType="separate"/>
        </w:r>
        <w:r w:rsidR="00E007C1">
          <w:rPr>
            <w:noProof/>
            <w:webHidden/>
          </w:rPr>
          <w:t>240</w:t>
        </w:r>
        <w:r w:rsidR="009A2260">
          <w:rPr>
            <w:noProof/>
            <w:webHidden/>
          </w:rPr>
          <w:fldChar w:fldCharType="end"/>
        </w:r>
      </w:hyperlink>
    </w:p>
    <w:p w14:paraId="55DA24A3" w14:textId="74BA401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87" w:history="1">
        <w:r w:rsidR="009A2260" w:rsidRPr="000F2745">
          <w:rPr>
            <w:rStyle w:val="Hyperlink"/>
            <w:rFonts w:ascii="Arial" w:hAnsi="Arial" w:cs="Arial"/>
            <w:noProof/>
          </w:rPr>
          <w:t>11.1.1.6 Other CSUs called by this CSU</w:t>
        </w:r>
        <w:r w:rsidR="009A2260">
          <w:rPr>
            <w:noProof/>
            <w:webHidden/>
          </w:rPr>
          <w:tab/>
        </w:r>
        <w:r w:rsidR="009A2260">
          <w:rPr>
            <w:noProof/>
            <w:webHidden/>
          </w:rPr>
          <w:fldChar w:fldCharType="begin"/>
        </w:r>
        <w:r w:rsidR="009A2260">
          <w:rPr>
            <w:noProof/>
            <w:webHidden/>
          </w:rPr>
          <w:instrText xml:space="preserve"> PAGEREF _Toc158906587 \h </w:instrText>
        </w:r>
        <w:r w:rsidR="009A2260">
          <w:rPr>
            <w:noProof/>
            <w:webHidden/>
          </w:rPr>
        </w:r>
        <w:r w:rsidR="009A2260">
          <w:rPr>
            <w:noProof/>
            <w:webHidden/>
          </w:rPr>
          <w:fldChar w:fldCharType="separate"/>
        </w:r>
        <w:r w:rsidR="00E007C1">
          <w:rPr>
            <w:noProof/>
            <w:webHidden/>
          </w:rPr>
          <w:t>240</w:t>
        </w:r>
        <w:r w:rsidR="009A2260">
          <w:rPr>
            <w:noProof/>
            <w:webHidden/>
          </w:rPr>
          <w:fldChar w:fldCharType="end"/>
        </w:r>
      </w:hyperlink>
    </w:p>
    <w:p w14:paraId="2CBC5D61" w14:textId="610F8EF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88" w:history="1">
        <w:r w:rsidR="009A2260" w:rsidRPr="000F2745">
          <w:rPr>
            <w:rStyle w:val="Hyperlink"/>
            <w:rFonts w:ascii="Arial" w:hAnsi="Arial" w:cs="Arial"/>
            <w:noProof/>
          </w:rPr>
          <w:t>11.1.1.7 Description of list of LLRs allocated</w:t>
        </w:r>
        <w:r w:rsidR="009A2260">
          <w:rPr>
            <w:noProof/>
            <w:webHidden/>
          </w:rPr>
          <w:tab/>
        </w:r>
        <w:r w:rsidR="009A2260">
          <w:rPr>
            <w:noProof/>
            <w:webHidden/>
          </w:rPr>
          <w:fldChar w:fldCharType="begin"/>
        </w:r>
        <w:r w:rsidR="009A2260">
          <w:rPr>
            <w:noProof/>
            <w:webHidden/>
          </w:rPr>
          <w:instrText xml:space="preserve"> PAGEREF _Toc158906588 \h </w:instrText>
        </w:r>
        <w:r w:rsidR="009A2260">
          <w:rPr>
            <w:noProof/>
            <w:webHidden/>
          </w:rPr>
        </w:r>
        <w:r w:rsidR="009A2260">
          <w:rPr>
            <w:noProof/>
            <w:webHidden/>
          </w:rPr>
          <w:fldChar w:fldCharType="separate"/>
        </w:r>
        <w:r w:rsidR="00E007C1">
          <w:rPr>
            <w:noProof/>
            <w:webHidden/>
          </w:rPr>
          <w:t>240</w:t>
        </w:r>
        <w:r w:rsidR="009A2260">
          <w:rPr>
            <w:noProof/>
            <w:webHidden/>
          </w:rPr>
          <w:fldChar w:fldCharType="end"/>
        </w:r>
      </w:hyperlink>
    </w:p>
    <w:p w14:paraId="515715BF" w14:textId="2A95B58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89" w:history="1">
        <w:r w:rsidR="009A2260" w:rsidRPr="000F2745">
          <w:rPr>
            <w:rStyle w:val="Hyperlink"/>
            <w:rFonts w:ascii="Arial" w:hAnsi="Arial" w:cs="Arial"/>
            <w:noProof/>
          </w:rPr>
          <w:t>11.1.1.7.1 daulibmisc-NvicPriorityGroupConfig-LLR-001</w:t>
        </w:r>
        <w:r w:rsidR="009A2260">
          <w:rPr>
            <w:noProof/>
            <w:webHidden/>
          </w:rPr>
          <w:tab/>
        </w:r>
        <w:r w:rsidR="009A2260">
          <w:rPr>
            <w:noProof/>
            <w:webHidden/>
          </w:rPr>
          <w:fldChar w:fldCharType="begin"/>
        </w:r>
        <w:r w:rsidR="009A2260">
          <w:rPr>
            <w:noProof/>
            <w:webHidden/>
          </w:rPr>
          <w:instrText xml:space="preserve"> PAGEREF _Toc158906589 \h </w:instrText>
        </w:r>
        <w:r w:rsidR="009A2260">
          <w:rPr>
            <w:noProof/>
            <w:webHidden/>
          </w:rPr>
        </w:r>
        <w:r w:rsidR="009A2260">
          <w:rPr>
            <w:noProof/>
            <w:webHidden/>
          </w:rPr>
          <w:fldChar w:fldCharType="separate"/>
        </w:r>
        <w:r w:rsidR="00E007C1">
          <w:rPr>
            <w:noProof/>
            <w:webHidden/>
          </w:rPr>
          <w:t>240</w:t>
        </w:r>
        <w:r w:rsidR="009A2260">
          <w:rPr>
            <w:noProof/>
            <w:webHidden/>
          </w:rPr>
          <w:fldChar w:fldCharType="end"/>
        </w:r>
      </w:hyperlink>
    </w:p>
    <w:p w14:paraId="14EA337B" w14:textId="65F1703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0" w:history="1">
        <w:r w:rsidR="009A2260" w:rsidRPr="000F2745">
          <w:rPr>
            <w:rStyle w:val="Hyperlink"/>
            <w:noProof/>
          </w:rPr>
          <w:t>11.1.2 NvicInit</w:t>
        </w:r>
        <w:r w:rsidR="009A2260">
          <w:rPr>
            <w:noProof/>
            <w:webHidden/>
          </w:rPr>
          <w:tab/>
        </w:r>
        <w:r w:rsidR="009A2260">
          <w:rPr>
            <w:noProof/>
            <w:webHidden/>
          </w:rPr>
          <w:fldChar w:fldCharType="begin"/>
        </w:r>
        <w:r w:rsidR="009A2260">
          <w:rPr>
            <w:noProof/>
            <w:webHidden/>
          </w:rPr>
          <w:instrText xml:space="preserve"> PAGEREF _Toc158906590 \h </w:instrText>
        </w:r>
        <w:r w:rsidR="009A2260">
          <w:rPr>
            <w:noProof/>
            <w:webHidden/>
          </w:rPr>
        </w:r>
        <w:r w:rsidR="009A2260">
          <w:rPr>
            <w:noProof/>
            <w:webHidden/>
          </w:rPr>
          <w:fldChar w:fldCharType="separate"/>
        </w:r>
        <w:r w:rsidR="00E007C1">
          <w:rPr>
            <w:noProof/>
            <w:webHidden/>
          </w:rPr>
          <w:t>240</w:t>
        </w:r>
        <w:r w:rsidR="009A2260">
          <w:rPr>
            <w:noProof/>
            <w:webHidden/>
          </w:rPr>
          <w:fldChar w:fldCharType="end"/>
        </w:r>
      </w:hyperlink>
    </w:p>
    <w:p w14:paraId="77C5A928" w14:textId="12354E3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1" w:history="1">
        <w:r w:rsidR="009A2260" w:rsidRPr="000F2745">
          <w:rPr>
            <w:rStyle w:val="Hyperlink"/>
            <w:rFonts w:ascii="Arial" w:hAnsi="Arial" w:cs="Arial"/>
            <w:noProof/>
          </w:rPr>
          <w:t>11.1.2.1 Brief Description</w:t>
        </w:r>
        <w:r w:rsidR="009A2260">
          <w:rPr>
            <w:noProof/>
            <w:webHidden/>
          </w:rPr>
          <w:tab/>
        </w:r>
        <w:r w:rsidR="009A2260">
          <w:rPr>
            <w:noProof/>
            <w:webHidden/>
          </w:rPr>
          <w:fldChar w:fldCharType="begin"/>
        </w:r>
        <w:r w:rsidR="009A2260">
          <w:rPr>
            <w:noProof/>
            <w:webHidden/>
          </w:rPr>
          <w:instrText xml:space="preserve"> PAGEREF _Toc158906591 \h </w:instrText>
        </w:r>
        <w:r w:rsidR="009A2260">
          <w:rPr>
            <w:noProof/>
            <w:webHidden/>
          </w:rPr>
        </w:r>
        <w:r w:rsidR="009A2260">
          <w:rPr>
            <w:noProof/>
            <w:webHidden/>
          </w:rPr>
          <w:fldChar w:fldCharType="separate"/>
        </w:r>
        <w:r w:rsidR="00E007C1">
          <w:rPr>
            <w:noProof/>
            <w:webHidden/>
          </w:rPr>
          <w:t>240</w:t>
        </w:r>
        <w:r w:rsidR="009A2260">
          <w:rPr>
            <w:noProof/>
            <w:webHidden/>
          </w:rPr>
          <w:fldChar w:fldCharType="end"/>
        </w:r>
      </w:hyperlink>
    </w:p>
    <w:p w14:paraId="74F75B90" w14:textId="4DF4396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2" w:history="1">
        <w:r w:rsidR="009A2260" w:rsidRPr="000F2745">
          <w:rPr>
            <w:rStyle w:val="Hyperlink"/>
            <w:rFonts w:ascii="Arial" w:hAnsi="Arial" w:cs="Arial"/>
            <w:noProof/>
          </w:rPr>
          <w:t>11.1.2.2 List of HLRs allocated</w:t>
        </w:r>
        <w:r w:rsidR="009A2260">
          <w:rPr>
            <w:noProof/>
            <w:webHidden/>
          </w:rPr>
          <w:tab/>
        </w:r>
        <w:r w:rsidR="009A2260">
          <w:rPr>
            <w:noProof/>
            <w:webHidden/>
          </w:rPr>
          <w:fldChar w:fldCharType="begin"/>
        </w:r>
        <w:r w:rsidR="009A2260">
          <w:rPr>
            <w:noProof/>
            <w:webHidden/>
          </w:rPr>
          <w:instrText xml:space="preserve"> PAGEREF _Toc158906592 \h </w:instrText>
        </w:r>
        <w:r w:rsidR="009A2260">
          <w:rPr>
            <w:noProof/>
            <w:webHidden/>
          </w:rPr>
        </w:r>
        <w:r w:rsidR="009A2260">
          <w:rPr>
            <w:noProof/>
            <w:webHidden/>
          </w:rPr>
          <w:fldChar w:fldCharType="separate"/>
        </w:r>
        <w:r w:rsidR="00E007C1">
          <w:rPr>
            <w:noProof/>
            <w:webHidden/>
          </w:rPr>
          <w:t>241</w:t>
        </w:r>
        <w:r w:rsidR="009A2260">
          <w:rPr>
            <w:noProof/>
            <w:webHidden/>
          </w:rPr>
          <w:fldChar w:fldCharType="end"/>
        </w:r>
      </w:hyperlink>
    </w:p>
    <w:p w14:paraId="5080A337" w14:textId="44D1D7C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3" w:history="1">
        <w:r w:rsidR="009A2260" w:rsidRPr="000F2745">
          <w:rPr>
            <w:rStyle w:val="Hyperlink"/>
            <w:rFonts w:ascii="Arial" w:hAnsi="Arial" w:cs="Arial"/>
            <w:noProof/>
          </w:rPr>
          <w:t>11.1.2.3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_Toc158906593 \h </w:instrText>
        </w:r>
        <w:r w:rsidR="009A2260">
          <w:rPr>
            <w:noProof/>
            <w:webHidden/>
          </w:rPr>
        </w:r>
        <w:r w:rsidR="009A2260">
          <w:rPr>
            <w:noProof/>
            <w:webHidden/>
          </w:rPr>
          <w:fldChar w:fldCharType="separate"/>
        </w:r>
        <w:r w:rsidR="00E007C1">
          <w:rPr>
            <w:noProof/>
            <w:webHidden/>
          </w:rPr>
          <w:t>241</w:t>
        </w:r>
        <w:r w:rsidR="009A2260">
          <w:rPr>
            <w:noProof/>
            <w:webHidden/>
          </w:rPr>
          <w:fldChar w:fldCharType="end"/>
        </w:r>
      </w:hyperlink>
    </w:p>
    <w:p w14:paraId="72025137" w14:textId="2AEDC82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4" w:history="1">
        <w:r w:rsidR="009A2260" w:rsidRPr="000F2745">
          <w:rPr>
            <w:rStyle w:val="Hyperlink"/>
            <w:rFonts w:ascii="Arial" w:hAnsi="Arial" w:cs="Arial"/>
            <w:noProof/>
          </w:rPr>
          <w:t>11.1.2.4 Parameter list (Input/Output)</w:t>
        </w:r>
        <w:r w:rsidR="009A2260">
          <w:rPr>
            <w:noProof/>
            <w:webHidden/>
          </w:rPr>
          <w:tab/>
        </w:r>
        <w:r w:rsidR="009A2260">
          <w:rPr>
            <w:noProof/>
            <w:webHidden/>
          </w:rPr>
          <w:fldChar w:fldCharType="begin"/>
        </w:r>
        <w:r w:rsidR="009A2260">
          <w:rPr>
            <w:noProof/>
            <w:webHidden/>
          </w:rPr>
          <w:instrText xml:space="preserve"> PAGEREF _Toc158906594 \h </w:instrText>
        </w:r>
        <w:r w:rsidR="009A2260">
          <w:rPr>
            <w:noProof/>
            <w:webHidden/>
          </w:rPr>
        </w:r>
        <w:r w:rsidR="009A2260">
          <w:rPr>
            <w:noProof/>
            <w:webHidden/>
          </w:rPr>
          <w:fldChar w:fldCharType="separate"/>
        </w:r>
        <w:r w:rsidR="00E007C1">
          <w:rPr>
            <w:noProof/>
            <w:webHidden/>
          </w:rPr>
          <w:t>241</w:t>
        </w:r>
        <w:r w:rsidR="009A2260">
          <w:rPr>
            <w:noProof/>
            <w:webHidden/>
          </w:rPr>
          <w:fldChar w:fldCharType="end"/>
        </w:r>
      </w:hyperlink>
    </w:p>
    <w:p w14:paraId="5DF29BD2" w14:textId="4136514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5" w:history="1">
        <w:r w:rsidR="009A2260" w:rsidRPr="000F2745">
          <w:rPr>
            <w:rStyle w:val="Hyperlink"/>
            <w:rFonts w:ascii="Arial" w:hAnsi="Arial" w:cs="Arial"/>
            <w:noProof/>
          </w:rPr>
          <w:t>11.1.2.5 Return Value</w:t>
        </w:r>
        <w:r w:rsidR="009A2260">
          <w:rPr>
            <w:noProof/>
            <w:webHidden/>
          </w:rPr>
          <w:tab/>
        </w:r>
        <w:r w:rsidR="009A2260">
          <w:rPr>
            <w:noProof/>
            <w:webHidden/>
          </w:rPr>
          <w:fldChar w:fldCharType="begin"/>
        </w:r>
        <w:r w:rsidR="009A2260">
          <w:rPr>
            <w:noProof/>
            <w:webHidden/>
          </w:rPr>
          <w:instrText xml:space="preserve"> PAGEREF _Toc158906595 \h </w:instrText>
        </w:r>
        <w:r w:rsidR="009A2260">
          <w:rPr>
            <w:noProof/>
            <w:webHidden/>
          </w:rPr>
        </w:r>
        <w:r w:rsidR="009A2260">
          <w:rPr>
            <w:noProof/>
            <w:webHidden/>
          </w:rPr>
          <w:fldChar w:fldCharType="separate"/>
        </w:r>
        <w:r w:rsidR="00E007C1">
          <w:rPr>
            <w:noProof/>
            <w:webHidden/>
          </w:rPr>
          <w:t>241</w:t>
        </w:r>
        <w:r w:rsidR="009A2260">
          <w:rPr>
            <w:noProof/>
            <w:webHidden/>
          </w:rPr>
          <w:fldChar w:fldCharType="end"/>
        </w:r>
      </w:hyperlink>
    </w:p>
    <w:p w14:paraId="3F50B668" w14:textId="0A71995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6" w:history="1">
        <w:r w:rsidR="009A2260" w:rsidRPr="000F2745">
          <w:rPr>
            <w:rStyle w:val="Hyperlink"/>
            <w:rFonts w:ascii="Arial" w:hAnsi="Arial" w:cs="Arial"/>
            <w:noProof/>
          </w:rPr>
          <w:t>11.1.2.6 Other CSUs called by this CSU</w:t>
        </w:r>
        <w:r w:rsidR="009A2260">
          <w:rPr>
            <w:noProof/>
            <w:webHidden/>
          </w:rPr>
          <w:tab/>
        </w:r>
        <w:r w:rsidR="009A2260">
          <w:rPr>
            <w:noProof/>
            <w:webHidden/>
          </w:rPr>
          <w:fldChar w:fldCharType="begin"/>
        </w:r>
        <w:r w:rsidR="009A2260">
          <w:rPr>
            <w:noProof/>
            <w:webHidden/>
          </w:rPr>
          <w:instrText xml:space="preserve"> PAGEREF _Toc158906596 \h </w:instrText>
        </w:r>
        <w:r w:rsidR="009A2260">
          <w:rPr>
            <w:noProof/>
            <w:webHidden/>
          </w:rPr>
        </w:r>
        <w:r w:rsidR="009A2260">
          <w:rPr>
            <w:noProof/>
            <w:webHidden/>
          </w:rPr>
          <w:fldChar w:fldCharType="separate"/>
        </w:r>
        <w:r w:rsidR="00E007C1">
          <w:rPr>
            <w:noProof/>
            <w:webHidden/>
          </w:rPr>
          <w:t>241</w:t>
        </w:r>
        <w:r w:rsidR="009A2260">
          <w:rPr>
            <w:noProof/>
            <w:webHidden/>
          </w:rPr>
          <w:fldChar w:fldCharType="end"/>
        </w:r>
      </w:hyperlink>
    </w:p>
    <w:p w14:paraId="16729BEF" w14:textId="71DF08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7" w:history="1">
        <w:r w:rsidR="009A2260" w:rsidRPr="000F2745">
          <w:rPr>
            <w:rStyle w:val="Hyperlink"/>
            <w:rFonts w:ascii="Arial" w:hAnsi="Arial" w:cs="Arial"/>
            <w:noProof/>
          </w:rPr>
          <w:t>11.1.2.7 Description of list of LLRs allocated</w:t>
        </w:r>
        <w:r w:rsidR="009A2260">
          <w:rPr>
            <w:noProof/>
            <w:webHidden/>
          </w:rPr>
          <w:tab/>
        </w:r>
        <w:r w:rsidR="009A2260">
          <w:rPr>
            <w:noProof/>
            <w:webHidden/>
          </w:rPr>
          <w:fldChar w:fldCharType="begin"/>
        </w:r>
        <w:r w:rsidR="009A2260">
          <w:rPr>
            <w:noProof/>
            <w:webHidden/>
          </w:rPr>
          <w:instrText xml:space="preserve"> PAGEREF _Toc158906597 \h </w:instrText>
        </w:r>
        <w:r w:rsidR="009A2260">
          <w:rPr>
            <w:noProof/>
            <w:webHidden/>
          </w:rPr>
        </w:r>
        <w:r w:rsidR="009A2260">
          <w:rPr>
            <w:noProof/>
            <w:webHidden/>
          </w:rPr>
          <w:fldChar w:fldCharType="separate"/>
        </w:r>
        <w:r w:rsidR="00E007C1">
          <w:rPr>
            <w:noProof/>
            <w:webHidden/>
          </w:rPr>
          <w:t>241</w:t>
        </w:r>
        <w:r w:rsidR="009A2260">
          <w:rPr>
            <w:noProof/>
            <w:webHidden/>
          </w:rPr>
          <w:fldChar w:fldCharType="end"/>
        </w:r>
      </w:hyperlink>
    </w:p>
    <w:p w14:paraId="45D4E5BB" w14:textId="2F3289F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8" w:history="1">
        <w:r w:rsidR="009A2260" w:rsidRPr="000F2745">
          <w:rPr>
            <w:rStyle w:val="Hyperlink"/>
            <w:rFonts w:ascii="Arial" w:hAnsi="Arial" w:cs="Arial"/>
            <w:noProof/>
          </w:rPr>
          <w:t>11.1.2.7.1 daulibmisc-NvicInit-LLR-001</w:t>
        </w:r>
        <w:r w:rsidR="009A2260">
          <w:rPr>
            <w:noProof/>
            <w:webHidden/>
          </w:rPr>
          <w:tab/>
        </w:r>
        <w:r w:rsidR="009A2260">
          <w:rPr>
            <w:noProof/>
            <w:webHidden/>
          </w:rPr>
          <w:fldChar w:fldCharType="begin"/>
        </w:r>
        <w:r w:rsidR="009A2260">
          <w:rPr>
            <w:noProof/>
            <w:webHidden/>
          </w:rPr>
          <w:instrText xml:space="preserve"> PAGEREF _Toc158906598 \h </w:instrText>
        </w:r>
        <w:r w:rsidR="009A2260">
          <w:rPr>
            <w:noProof/>
            <w:webHidden/>
          </w:rPr>
        </w:r>
        <w:r w:rsidR="009A2260">
          <w:rPr>
            <w:noProof/>
            <w:webHidden/>
          </w:rPr>
          <w:fldChar w:fldCharType="separate"/>
        </w:r>
        <w:r w:rsidR="00E007C1">
          <w:rPr>
            <w:noProof/>
            <w:webHidden/>
          </w:rPr>
          <w:t>241</w:t>
        </w:r>
        <w:r w:rsidR="009A2260">
          <w:rPr>
            <w:noProof/>
            <w:webHidden/>
          </w:rPr>
          <w:fldChar w:fldCharType="end"/>
        </w:r>
      </w:hyperlink>
    </w:p>
    <w:p w14:paraId="137E22D5" w14:textId="1F2A683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599" w:history="1">
        <w:r w:rsidR="009A2260" w:rsidRPr="000F2745">
          <w:rPr>
            <w:rStyle w:val="Hyperlink"/>
            <w:rFonts w:ascii="Arial" w:hAnsi="Arial" w:cs="Arial"/>
            <w:noProof/>
          </w:rPr>
          <w:t>11.1.2.7.2 daulibmisc-NvicInit-LLR-002</w:t>
        </w:r>
        <w:r w:rsidR="009A2260">
          <w:rPr>
            <w:noProof/>
            <w:webHidden/>
          </w:rPr>
          <w:tab/>
        </w:r>
        <w:r w:rsidR="009A2260">
          <w:rPr>
            <w:noProof/>
            <w:webHidden/>
          </w:rPr>
          <w:fldChar w:fldCharType="begin"/>
        </w:r>
        <w:r w:rsidR="009A2260">
          <w:rPr>
            <w:noProof/>
            <w:webHidden/>
          </w:rPr>
          <w:instrText xml:space="preserve"> PAGEREF _Toc158906599 \h </w:instrText>
        </w:r>
        <w:r w:rsidR="009A2260">
          <w:rPr>
            <w:noProof/>
            <w:webHidden/>
          </w:rPr>
        </w:r>
        <w:r w:rsidR="009A2260">
          <w:rPr>
            <w:noProof/>
            <w:webHidden/>
          </w:rPr>
          <w:fldChar w:fldCharType="separate"/>
        </w:r>
        <w:r w:rsidR="00E007C1">
          <w:rPr>
            <w:noProof/>
            <w:webHidden/>
          </w:rPr>
          <w:t>242</w:t>
        </w:r>
        <w:r w:rsidR="009A2260">
          <w:rPr>
            <w:noProof/>
            <w:webHidden/>
          </w:rPr>
          <w:fldChar w:fldCharType="end"/>
        </w:r>
      </w:hyperlink>
    </w:p>
    <w:p w14:paraId="690B0E6F" w14:textId="5C03ADE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0" w:history="1">
        <w:r w:rsidR="009A2260" w:rsidRPr="000F2745">
          <w:rPr>
            <w:rStyle w:val="Hyperlink"/>
            <w:rFonts w:ascii="Arial" w:hAnsi="Arial" w:cs="Arial"/>
            <w:noProof/>
          </w:rPr>
          <w:t>11.1.2.7.3 daulibmisc-NvicInit-LLR-003</w:t>
        </w:r>
        <w:r w:rsidR="009A2260">
          <w:rPr>
            <w:noProof/>
            <w:webHidden/>
          </w:rPr>
          <w:tab/>
        </w:r>
        <w:r w:rsidR="009A2260">
          <w:rPr>
            <w:noProof/>
            <w:webHidden/>
          </w:rPr>
          <w:fldChar w:fldCharType="begin"/>
        </w:r>
        <w:r w:rsidR="009A2260">
          <w:rPr>
            <w:noProof/>
            <w:webHidden/>
          </w:rPr>
          <w:instrText xml:space="preserve"> PAGEREF _Toc158906600 \h </w:instrText>
        </w:r>
        <w:r w:rsidR="009A2260">
          <w:rPr>
            <w:noProof/>
            <w:webHidden/>
          </w:rPr>
        </w:r>
        <w:r w:rsidR="009A2260">
          <w:rPr>
            <w:noProof/>
            <w:webHidden/>
          </w:rPr>
          <w:fldChar w:fldCharType="separate"/>
        </w:r>
        <w:r w:rsidR="00E007C1">
          <w:rPr>
            <w:noProof/>
            <w:webHidden/>
          </w:rPr>
          <w:t>242</w:t>
        </w:r>
        <w:r w:rsidR="009A2260">
          <w:rPr>
            <w:noProof/>
            <w:webHidden/>
          </w:rPr>
          <w:fldChar w:fldCharType="end"/>
        </w:r>
      </w:hyperlink>
    </w:p>
    <w:p w14:paraId="683595FC" w14:textId="3A6D27C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1" w:history="1">
        <w:r w:rsidR="009A2260" w:rsidRPr="000F2745">
          <w:rPr>
            <w:rStyle w:val="Hyperlink"/>
            <w:noProof/>
          </w:rPr>
          <w:t>11.1.3 NvicSetVectorTable</w:t>
        </w:r>
        <w:r w:rsidR="009A2260">
          <w:rPr>
            <w:noProof/>
            <w:webHidden/>
          </w:rPr>
          <w:tab/>
        </w:r>
        <w:r w:rsidR="009A2260">
          <w:rPr>
            <w:noProof/>
            <w:webHidden/>
          </w:rPr>
          <w:fldChar w:fldCharType="begin"/>
        </w:r>
        <w:r w:rsidR="009A2260">
          <w:rPr>
            <w:noProof/>
            <w:webHidden/>
          </w:rPr>
          <w:instrText xml:space="preserve"> PAGEREF _Toc158906601 \h </w:instrText>
        </w:r>
        <w:r w:rsidR="009A2260">
          <w:rPr>
            <w:noProof/>
            <w:webHidden/>
          </w:rPr>
        </w:r>
        <w:r w:rsidR="009A2260">
          <w:rPr>
            <w:noProof/>
            <w:webHidden/>
          </w:rPr>
          <w:fldChar w:fldCharType="separate"/>
        </w:r>
        <w:r w:rsidR="00E007C1">
          <w:rPr>
            <w:noProof/>
            <w:webHidden/>
          </w:rPr>
          <w:t>242</w:t>
        </w:r>
        <w:r w:rsidR="009A2260">
          <w:rPr>
            <w:noProof/>
            <w:webHidden/>
          </w:rPr>
          <w:fldChar w:fldCharType="end"/>
        </w:r>
      </w:hyperlink>
    </w:p>
    <w:p w14:paraId="6AC7C055" w14:textId="0608135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2" w:history="1">
        <w:r w:rsidR="009A2260" w:rsidRPr="000F2745">
          <w:rPr>
            <w:rStyle w:val="Hyperlink"/>
            <w:rFonts w:ascii="Arial" w:hAnsi="Arial" w:cs="Arial"/>
            <w:noProof/>
          </w:rPr>
          <w:t>11.1.3.1 Brief Description</w:t>
        </w:r>
        <w:r w:rsidR="009A2260">
          <w:rPr>
            <w:noProof/>
            <w:webHidden/>
          </w:rPr>
          <w:tab/>
        </w:r>
        <w:r w:rsidR="009A2260">
          <w:rPr>
            <w:noProof/>
            <w:webHidden/>
          </w:rPr>
          <w:fldChar w:fldCharType="begin"/>
        </w:r>
        <w:r w:rsidR="009A2260">
          <w:rPr>
            <w:noProof/>
            <w:webHidden/>
          </w:rPr>
          <w:instrText xml:space="preserve"> PAGEREF _Toc158906602 \h </w:instrText>
        </w:r>
        <w:r w:rsidR="009A2260">
          <w:rPr>
            <w:noProof/>
            <w:webHidden/>
          </w:rPr>
        </w:r>
        <w:r w:rsidR="009A2260">
          <w:rPr>
            <w:noProof/>
            <w:webHidden/>
          </w:rPr>
          <w:fldChar w:fldCharType="separate"/>
        </w:r>
        <w:r w:rsidR="00E007C1">
          <w:rPr>
            <w:noProof/>
            <w:webHidden/>
          </w:rPr>
          <w:t>242</w:t>
        </w:r>
        <w:r w:rsidR="009A2260">
          <w:rPr>
            <w:noProof/>
            <w:webHidden/>
          </w:rPr>
          <w:fldChar w:fldCharType="end"/>
        </w:r>
      </w:hyperlink>
    </w:p>
    <w:p w14:paraId="0C2A6A47" w14:textId="0EC529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3" w:history="1">
        <w:r w:rsidR="009A2260" w:rsidRPr="000F2745">
          <w:rPr>
            <w:rStyle w:val="Hyperlink"/>
            <w:rFonts w:ascii="Arial" w:hAnsi="Arial" w:cs="Arial"/>
            <w:noProof/>
          </w:rPr>
          <w:t>11.1.3.2 List of HLRs allocated</w:t>
        </w:r>
        <w:r w:rsidR="009A2260">
          <w:rPr>
            <w:noProof/>
            <w:webHidden/>
          </w:rPr>
          <w:tab/>
        </w:r>
        <w:r w:rsidR="009A2260">
          <w:rPr>
            <w:noProof/>
            <w:webHidden/>
          </w:rPr>
          <w:fldChar w:fldCharType="begin"/>
        </w:r>
        <w:r w:rsidR="009A2260">
          <w:rPr>
            <w:noProof/>
            <w:webHidden/>
          </w:rPr>
          <w:instrText xml:space="preserve"> PAGEREF _Toc158906603 \h </w:instrText>
        </w:r>
        <w:r w:rsidR="009A2260">
          <w:rPr>
            <w:noProof/>
            <w:webHidden/>
          </w:rPr>
        </w:r>
        <w:r w:rsidR="009A2260">
          <w:rPr>
            <w:noProof/>
            <w:webHidden/>
          </w:rPr>
          <w:fldChar w:fldCharType="separate"/>
        </w:r>
        <w:r w:rsidR="00E007C1">
          <w:rPr>
            <w:noProof/>
            <w:webHidden/>
          </w:rPr>
          <w:t>242</w:t>
        </w:r>
        <w:r w:rsidR="009A2260">
          <w:rPr>
            <w:noProof/>
            <w:webHidden/>
          </w:rPr>
          <w:fldChar w:fldCharType="end"/>
        </w:r>
      </w:hyperlink>
    </w:p>
    <w:p w14:paraId="523BE0C3" w14:textId="0931197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4" w:history="1">
        <w:r w:rsidR="009A2260" w:rsidRPr="000F2745">
          <w:rPr>
            <w:rStyle w:val="Hyperlink"/>
            <w:rFonts w:ascii="Arial" w:hAnsi="Arial" w:cs="Arial"/>
            <w:noProof/>
          </w:rPr>
          <w:t>11.1.3.3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_Toc158906604 \h </w:instrText>
        </w:r>
        <w:r w:rsidR="009A2260">
          <w:rPr>
            <w:noProof/>
            <w:webHidden/>
          </w:rPr>
        </w:r>
        <w:r w:rsidR="009A2260">
          <w:rPr>
            <w:noProof/>
            <w:webHidden/>
          </w:rPr>
          <w:fldChar w:fldCharType="separate"/>
        </w:r>
        <w:r w:rsidR="00E007C1">
          <w:rPr>
            <w:noProof/>
            <w:webHidden/>
          </w:rPr>
          <w:t>243</w:t>
        </w:r>
        <w:r w:rsidR="009A2260">
          <w:rPr>
            <w:noProof/>
            <w:webHidden/>
          </w:rPr>
          <w:fldChar w:fldCharType="end"/>
        </w:r>
      </w:hyperlink>
    </w:p>
    <w:p w14:paraId="5E2A70CE" w14:textId="03E8097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5" w:history="1">
        <w:r w:rsidR="009A2260" w:rsidRPr="000F2745">
          <w:rPr>
            <w:rStyle w:val="Hyperlink"/>
            <w:rFonts w:ascii="Arial" w:hAnsi="Arial" w:cs="Arial"/>
            <w:noProof/>
          </w:rPr>
          <w:t>11.1.3.4 Parameter list (Input/Output)</w:t>
        </w:r>
        <w:r w:rsidR="009A2260">
          <w:rPr>
            <w:noProof/>
            <w:webHidden/>
          </w:rPr>
          <w:tab/>
        </w:r>
        <w:r w:rsidR="009A2260">
          <w:rPr>
            <w:noProof/>
            <w:webHidden/>
          </w:rPr>
          <w:fldChar w:fldCharType="begin"/>
        </w:r>
        <w:r w:rsidR="009A2260">
          <w:rPr>
            <w:noProof/>
            <w:webHidden/>
          </w:rPr>
          <w:instrText xml:space="preserve"> PAGEREF _Toc158906605 \h </w:instrText>
        </w:r>
        <w:r w:rsidR="009A2260">
          <w:rPr>
            <w:noProof/>
            <w:webHidden/>
          </w:rPr>
        </w:r>
        <w:r w:rsidR="009A2260">
          <w:rPr>
            <w:noProof/>
            <w:webHidden/>
          </w:rPr>
          <w:fldChar w:fldCharType="separate"/>
        </w:r>
        <w:r w:rsidR="00E007C1">
          <w:rPr>
            <w:noProof/>
            <w:webHidden/>
          </w:rPr>
          <w:t>243</w:t>
        </w:r>
        <w:r w:rsidR="009A2260">
          <w:rPr>
            <w:noProof/>
            <w:webHidden/>
          </w:rPr>
          <w:fldChar w:fldCharType="end"/>
        </w:r>
      </w:hyperlink>
    </w:p>
    <w:p w14:paraId="1D36721E" w14:textId="43160F2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6" w:history="1">
        <w:r w:rsidR="009A2260" w:rsidRPr="000F2745">
          <w:rPr>
            <w:rStyle w:val="Hyperlink"/>
            <w:rFonts w:ascii="Arial" w:hAnsi="Arial" w:cs="Arial"/>
            <w:noProof/>
          </w:rPr>
          <w:t>11.1.3.5 Return Value</w:t>
        </w:r>
        <w:r w:rsidR="009A2260">
          <w:rPr>
            <w:noProof/>
            <w:webHidden/>
          </w:rPr>
          <w:tab/>
        </w:r>
        <w:r w:rsidR="009A2260">
          <w:rPr>
            <w:noProof/>
            <w:webHidden/>
          </w:rPr>
          <w:fldChar w:fldCharType="begin"/>
        </w:r>
        <w:r w:rsidR="009A2260">
          <w:rPr>
            <w:noProof/>
            <w:webHidden/>
          </w:rPr>
          <w:instrText xml:space="preserve"> PAGEREF _Toc158906606 \h </w:instrText>
        </w:r>
        <w:r w:rsidR="009A2260">
          <w:rPr>
            <w:noProof/>
            <w:webHidden/>
          </w:rPr>
        </w:r>
        <w:r w:rsidR="009A2260">
          <w:rPr>
            <w:noProof/>
            <w:webHidden/>
          </w:rPr>
          <w:fldChar w:fldCharType="separate"/>
        </w:r>
        <w:r w:rsidR="00E007C1">
          <w:rPr>
            <w:noProof/>
            <w:webHidden/>
          </w:rPr>
          <w:t>243</w:t>
        </w:r>
        <w:r w:rsidR="009A2260">
          <w:rPr>
            <w:noProof/>
            <w:webHidden/>
          </w:rPr>
          <w:fldChar w:fldCharType="end"/>
        </w:r>
      </w:hyperlink>
    </w:p>
    <w:p w14:paraId="4CC4B639" w14:textId="46E315A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7" w:history="1">
        <w:r w:rsidR="009A2260" w:rsidRPr="000F2745">
          <w:rPr>
            <w:rStyle w:val="Hyperlink"/>
            <w:rFonts w:ascii="Arial" w:hAnsi="Arial" w:cs="Arial"/>
            <w:noProof/>
          </w:rPr>
          <w:t>11.1.3.6 Other CSUs called by this CSU</w:t>
        </w:r>
        <w:r w:rsidR="009A2260">
          <w:rPr>
            <w:noProof/>
            <w:webHidden/>
          </w:rPr>
          <w:tab/>
        </w:r>
        <w:r w:rsidR="009A2260">
          <w:rPr>
            <w:noProof/>
            <w:webHidden/>
          </w:rPr>
          <w:fldChar w:fldCharType="begin"/>
        </w:r>
        <w:r w:rsidR="009A2260">
          <w:rPr>
            <w:noProof/>
            <w:webHidden/>
          </w:rPr>
          <w:instrText xml:space="preserve"> PAGEREF _Toc158906607 \h </w:instrText>
        </w:r>
        <w:r w:rsidR="009A2260">
          <w:rPr>
            <w:noProof/>
            <w:webHidden/>
          </w:rPr>
        </w:r>
        <w:r w:rsidR="009A2260">
          <w:rPr>
            <w:noProof/>
            <w:webHidden/>
          </w:rPr>
          <w:fldChar w:fldCharType="separate"/>
        </w:r>
        <w:r w:rsidR="00E007C1">
          <w:rPr>
            <w:noProof/>
            <w:webHidden/>
          </w:rPr>
          <w:t>243</w:t>
        </w:r>
        <w:r w:rsidR="009A2260">
          <w:rPr>
            <w:noProof/>
            <w:webHidden/>
          </w:rPr>
          <w:fldChar w:fldCharType="end"/>
        </w:r>
      </w:hyperlink>
    </w:p>
    <w:p w14:paraId="318F93EE" w14:textId="2CC229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8" w:history="1">
        <w:r w:rsidR="009A2260" w:rsidRPr="000F2745">
          <w:rPr>
            <w:rStyle w:val="Hyperlink"/>
            <w:rFonts w:ascii="Arial" w:hAnsi="Arial" w:cs="Arial"/>
            <w:noProof/>
          </w:rPr>
          <w:t>11.1.3.7 Description of list of LLRs allocated</w:t>
        </w:r>
        <w:r w:rsidR="009A2260">
          <w:rPr>
            <w:noProof/>
            <w:webHidden/>
          </w:rPr>
          <w:tab/>
        </w:r>
        <w:r w:rsidR="009A2260">
          <w:rPr>
            <w:noProof/>
            <w:webHidden/>
          </w:rPr>
          <w:fldChar w:fldCharType="begin"/>
        </w:r>
        <w:r w:rsidR="009A2260">
          <w:rPr>
            <w:noProof/>
            <w:webHidden/>
          </w:rPr>
          <w:instrText xml:space="preserve"> PAGEREF _Toc158906608 \h </w:instrText>
        </w:r>
        <w:r w:rsidR="009A2260">
          <w:rPr>
            <w:noProof/>
            <w:webHidden/>
          </w:rPr>
        </w:r>
        <w:r w:rsidR="009A2260">
          <w:rPr>
            <w:noProof/>
            <w:webHidden/>
          </w:rPr>
          <w:fldChar w:fldCharType="separate"/>
        </w:r>
        <w:r w:rsidR="00E007C1">
          <w:rPr>
            <w:noProof/>
            <w:webHidden/>
          </w:rPr>
          <w:t>243</w:t>
        </w:r>
        <w:r w:rsidR="009A2260">
          <w:rPr>
            <w:noProof/>
            <w:webHidden/>
          </w:rPr>
          <w:fldChar w:fldCharType="end"/>
        </w:r>
      </w:hyperlink>
    </w:p>
    <w:p w14:paraId="6C2AE886" w14:textId="61FDA99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09" w:history="1">
        <w:r w:rsidR="009A2260" w:rsidRPr="000F2745">
          <w:rPr>
            <w:rStyle w:val="Hyperlink"/>
            <w:rFonts w:ascii="Arial" w:hAnsi="Arial" w:cs="Arial"/>
            <w:noProof/>
          </w:rPr>
          <w:t>11.1.3.7.1 daulibmisc-NvicSetVectorTable-LLR-001</w:t>
        </w:r>
        <w:r w:rsidR="009A2260">
          <w:rPr>
            <w:noProof/>
            <w:webHidden/>
          </w:rPr>
          <w:tab/>
        </w:r>
        <w:r w:rsidR="009A2260">
          <w:rPr>
            <w:noProof/>
            <w:webHidden/>
          </w:rPr>
          <w:fldChar w:fldCharType="begin"/>
        </w:r>
        <w:r w:rsidR="009A2260">
          <w:rPr>
            <w:noProof/>
            <w:webHidden/>
          </w:rPr>
          <w:instrText xml:space="preserve"> PAGEREF _Toc158906609 \h </w:instrText>
        </w:r>
        <w:r w:rsidR="009A2260">
          <w:rPr>
            <w:noProof/>
            <w:webHidden/>
          </w:rPr>
        </w:r>
        <w:r w:rsidR="009A2260">
          <w:rPr>
            <w:noProof/>
            <w:webHidden/>
          </w:rPr>
          <w:fldChar w:fldCharType="separate"/>
        </w:r>
        <w:r w:rsidR="00E007C1">
          <w:rPr>
            <w:noProof/>
            <w:webHidden/>
          </w:rPr>
          <w:t>243</w:t>
        </w:r>
        <w:r w:rsidR="009A2260">
          <w:rPr>
            <w:noProof/>
            <w:webHidden/>
          </w:rPr>
          <w:fldChar w:fldCharType="end"/>
        </w:r>
      </w:hyperlink>
    </w:p>
    <w:p w14:paraId="45275F6E" w14:textId="0EC0F485"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610" w:history="1">
        <w:r w:rsidR="009A2260" w:rsidRPr="000F2745">
          <w:rPr>
            <w:rStyle w:val="Hyperlink"/>
            <w:noProof/>
          </w:rPr>
          <w:t>11.2 daulibstm32f4xxcan</w:t>
        </w:r>
        <w:r w:rsidR="009A2260">
          <w:rPr>
            <w:noProof/>
            <w:webHidden/>
          </w:rPr>
          <w:tab/>
        </w:r>
        <w:r w:rsidR="009A2260">
          <w:rPr>
            <w:noProof/>
            <w:webHidden/>
          </w:rPr>
          <w:fldChar w:fldCharType="begin"/>
        </w:r>
        <w:r w:rsidR="009A2260">
          <w:rPr>
            <w:noProof/>
            <w:webHidden/>
          </w:rPr>
          <w:instrText xml:space="preserve"> PAGEREF _Toc158906610 \h </w:instrText>
        </w:r>
        <w:r w:rsidR="009A2260">
          <w:rPr>
            <w:noProof/>
            <w:webHidden/>
          </w:rPr>
        </w:r>
        <w:r w:rsidR="009A2260">
          <w:rPr>
            <w:noProof/>
            <w:webHidden/>
          </w:rPr>
          <w:fldChar w:fldCharType="separate"/>
        </w:r>
        <w:r w:rsidR="00E007C1">
          <w:rPr>
            <w:noProof/>
            <w:webHidden/>
          </w:rPr>
          <w:t>243</w:t>
        </w:r>
        <w:r w:rsidR="009A2260">
          <w:rPr>
            <w:noProof/>
            <w:webHidden/>
          </w:rPr>
          <w:fldChar w:fldCharType="end"/>
        </w:r>
      </w:hyperlink>
    </w:p>
    <w:p w14:paraId="1284D774" w14:textId="6497C28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11" w:history="1">
        <w:r w:rsidR="009A2260" w:rsidRPr="000F2745">
          <w:rPr>
            <w:rStyle w:val="Hyperlink"/>
            <w:noProof/>
          </w:rPr>
          <w:t>11.2.1 CanDeInit</w:t>
        </w:r>
        <w:r w:rsidR="009A2260">
          <w:rPr>
            <w:noProof/>
            <w:webHidden/>
          </w:rPr>
          <w:tab/>
        </w:r>
        <w:r w:rsidR="009A2260">
          <w:rPr>
            <w:noProof/>
            <w:webHidden/>
          </w:rPr>
          <w:fldChar w:fldCharType="begin"/>
        </w:r>
        <w:r w:rsidR="009A2260">
          <w:rPr>
            <w:noProof/>
            <w:webHidden/>
          </w:rPr>
          <w:instrText xml:space="preserve"> PAGEREF _Toc158906611 \h </w:instrText>
        </w:r>
        <w:r w:rsidR="009A2260">
          <w:rPr>
            <w:noProof/>
            <w:webHidden/>
          </w:rPr>
        </w:r>
        <w:r w:rsidR="009A2260">
          <w:rPr>
            <w:noProof/>
            <w:webHidden/>
          </w:rPr>
          <w:fldChar w:fldCharType="separate"/>
        </w:r>
        <w:r w:rsidR="00E007C1">
          <w:rPr>
            <w:noProof/>
            <w:webHidden/>
          </w:rPr>
          <w:t>244</w:t>
        </w:r>
        <w:r w:rsidR="009A2260">
          <w:rPr>
            <w:noProof/>
            <w:webHidden/>
          </w:rPr>
          <w:fldChar w:fldCharType="end"/>
        </w:r>
      </w:hyperlink>
    </w:p>
    <w:p w14:paraId="0D4A447A" w14:textId="17A8033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12" w:history="1">
        <w:r w:rsidR="009A2260" w:rsidRPr="000F2745">
          <w:rPr>
            <w:rStyle w:val="Hyperlink"/>
            <w:rFonts w:ascii="Arial" w:hAnsi="Arial" w:cs="Arial"/>
            <w:noProof/>
          </w:rPr>
          <w:t>11.2.1.1 Brief Description</w:t>
        </w:r>
        <w:r w:rsidR="009A2260">
          <w:rPr>
            <w:noProof/>
            <w:webHidden/>
          </w:rPr>
          <w:tab/>
        </w:r>
        <w:r w:rsidR="009A2260">
          <w:rPr>
            <w:noProof/>
            <w:webHidden/>
          </w:rPr>
          <w:fldChar w:fldCharType="begin"/>
        </w:r>
        <w:r w:rsidR="009A2260">
          <w:rPr>
            <w:noProof/>
            <w:webHidden/>
          </w:rPr>
          <w:instrText xml:space="preserve"> PAGEREF _Toc158906612 \h </w:instrText>
        </w:r>
        <w:r w:rsidR="009A2260">
          <w:rPr>
            <w:noProof/>
            <w:webHidden/>
          </w:rPr>
        </w:r>
        <w:r w:rsidR="009A2260">
          <w:rPr>
            <w:noProof/>
            <w:webHidden/>
          </w:rPr>
          <w:fldChar w:fldCharType="separate"/>
        </w:r>
        <w:r w:rsidR="00E007C1">
          <w:rPr>
            <w:noProof/>
            <w:webHidden/>
          </w:rPr>
          <w:t>244</w:t>
        </w:r>
        <w:r w:rsidR="009A2260">
          <w:rPr>
            <w:noProof/>
            <w:webHidden/>
          </w:rPr>
          <w:fldChar w:fldCharType="end"/>
        </w:r>
      </w:hyperlink>
    </w:p>
    <w:p w14:paraId="7531ACCC" w14:textId="7434B15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13" w:history="1">
        <w:r w:rsidR="009A2260" w:rsidRPr="000F2745">
          <w:rPr>
            <w:rStyle w:val="Hyperlink"/>
            <w:rFonts w:ascii="Arial" w:hAnsi="Arial" w:cs="Arial"/>
            <w:noProof/>
          </w:rPr>
          <w:t>11.2.1.2 List of HLRs allocated</w:t>
        </w:r>
        <w:r w:rsidR="009A2260">
          <w:rPr>
            <w:noProof/>
            <w:webHidden/>
          </w:rPr>
          <w:tab/>
        </w:r>
        <w:r w:rsidR="009A2260">
          <w:rPr>
            <w:noProof/>
            <w:webHidden/>
          </w:rPr>
          <w:fldChar w:fldCharType="begin"/>
        </w:r>
        <w:r w:rsidR="009A2260">
          <w:rPr>
            <w:noProof/>
            <w:webHidden/>
          </w:rPr>
          <w:instrText xml:space="preserve"> PAGEREF _Toc158906613 \h </w:instrText>
        </w:r>
        <w:r w:rsidR="009A2260">
          <w:rPr>
            <w:noProof/>
            <w:webHidden/>
          </w:rPr>
        </w:r>
        <w:r w:rsidR="009A2260">
          <w:rPr>
            <w:noProof/>
            <w:webHidden/>
          </w:rPr>
          <w:fldChar w:fldCharType="separate"/>
        </w:r>
        <w:r w:rsidR="00E007C1">
          <w:rPr>
            <w:noProof/>
            <w:webHidden/>
          </w:rPr>
          <w:t>244</w:t>
        </w:r>
        <w:r w:rsidR="009A2260">
          <w:rPr>
            <w:noProof/>
            <w:webHidden/>
          </w:rPr>
          <w:fldChar w:fldCharType="end"/>
        </w:r>
      </w:hyperlink>
    </w:p>
    <w:p w14:paraId="0DBEFBF5" w14:textId="70E6B10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14" w:history="1">
        <w:r w:rsidR="009A2260" w:rsidRPr="000F2745">
          <w:rPr>
            <w:rStyle w:val="Hyperlink"/>
            <w:rFonts w:ascii="Arial" w:hAnsi="Arial" w:cs="Arial"/>
            <w:noProof/>
          </w:rPr>
          <w:t>11.2.1.3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_Toc158906614 \h </w:instrText>
        </w:r>
        <w:r w:rsidR="009A2260">
          <w:rPr>
            <w:noProof/>
            <w:webHidden/>
          </w:rPr>
        </w:r>
        <w:r w:rsidR="009A2260">
          <w:rPr>
            <w:noProof/>
            <w:webHidden/>
          </w:rPr>
          <w:fldChar w:fldCharType="separate"/>
        </w:r>
        <w:r w:rsidR="00E007C1">
          <w:rPr>
            <w:noProof/>
            <w:webHidden/>
          </w:rPr>
          <w:t>244</w:t>
        </w:r>
        <w:r w:rsidR="009A2260">
          <w:rPr>
            <w:noProof/>
            <w:webHidden/>
          </w:rPr>
          <w:fldChar w:fldCharType="end"/>
        </w:r>
      </w:hyperlink>
    </w:p>
    <w:p w14:paraId="72D4A491" w14:textId="321AD6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15" w:history="1">
        <w:r w:rsidR="009A2260" w:rsidRPr="000F2745">
          <w:rPr>
            <w:rStyle w:val="Hyperlink"/>
            <w:rFonts w:ascii="Arial" w:hAnsi="Arial" w:cs="Arial"/>
            <w:noProof/>
          </w:rPr>
          <w:t>11.2.1.4 Parameter list (Input/Output)</w:t>
        </w:r>
        <w:r w:rsidR="009A2260">
          <w:rPr>
            <w:noProof/>
            <w:webHidden/>
          </w:rPr>
          <w:tab/>
        </w:r>
        <w:r w:rsidR="009A2260">
          <w:rPr>
            <w:noProof/>
            <w:webHidden/>
          </w:rPr>
          <w:fldChar w:fldCharType="begin"/>
        </w:r>
        <w:r w:rsidR="009A2260">
          <w:rPr>
            <w:noProof/>
            <w:webHidden/>
          </w:rPr>
          <w:instrText xml:space="preserve"> PAGEREF _Toc158906615 \h </w:instrText>
        </w:r>
        <w:r w:rsidR="009A2260">
          <w:rPr>
            <w:noProof/>
            <w:webHidden/>
          </w:rPr>
        </w:r>
        <w:r w:rsidR="009A2260">
          <w:rPr>
            <w:noProof/>
            <w:webHidden/>
          </w:rPr>
          <w:fldChar w:fldCharType="separate"/>
        </w:r>
        <w:r w:rsidR="00E007C1">
          <w:rPr>
            <w:noProof/>
            <w:webHidden/>
          </w:rPr>
          <w:t>244</w:t>
        </w:r>
        <w:r w:rsidR="009A2260">
          <w:rPr>
            <w:noProof/>
            <w:webHidden/>
          </w:rPr>
          <w:fldChar w:fldCharType="end"/>
        </w:r>
      </w:hyperlink>
    </w:p>
    <w:p w14:paraId="62BA4237" w14:textId="1A125B4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16" w:history="1">
        <w:r w:rsidR="009A2260" w:rsidRPr="000F2745">
          <w:rPr>
            <w:rStyle w:val="Hyperlink"/>
            <w:rFonts w:ascii="Arial" w:hAnsi="Arial" w:cs="Arial"/>
            <w:noProof/>
          </w:rPr>
          <w:t>11.2.1.5 Return Value</w:t>
        </w:r>
        <w:r w:rsidR="009A2260">
          <w:rPr>
            <w:noProof/>
            <w:webHidden/>
          </w:rPr>
          <w:tab/>
        </w:r>
        <w:r w:rsidR="009A2260">
          <w:rPr>
            <w:noProof/>
            <w:webHidden/>
          </w:rPr>
          <w:fldChar w:fldCharType="begin"/>
        </w:r>
        <w:r w:rsidR="009A2260">
          <w:rPr>
            <w:noProof/>
            <w:webHidden/>
          </w:rPr>
          <w:instrText xml:space="preserve"> PAGEREF _Toc158906616 \h </w:instrText>
        </w:r>
        <w:r w:rsidR="009A2260">
          <w:rPr>
            <w:noProof/>
            <w:webHidden/>
          </w:rPr>
        </w:r>
        <w:r w:rsidR="009A2260">
          <w:rPr>
            <w:noProof/>
            <w:webHidden/>
          </w:rPr>
          <w:fldChar w:fldCharType="separate"/>
        </w:r>
        <w:r w:rsidR="00E007C1">
          <w:rPr>
            <w:noProof/>
            <w:webHidden/>
          </w:rPr>
          <w:t>244</w:t>
        </w:r>
        <w:r w:rsidR="009A2260">
          <w:rPr>
            <w:noProof/>
            <w:webHidden/>
          </w:rPr>
          <w:fldChar w:fldCharType="end"/>
        </w:r>
      </w:hyperlink>
    </w:p>
    <w:p w14:paraId="1E8B156B" w14:textId="2EF2426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17" w:history="1">
        <w:r w:rsidR="009A2260" w:rsidRPr="000F2745">
          <w:rPr>
            <w:rStyle w:val="Hyperlink"/>
            <w:rFonts w:ascii="Arial" w:hAnsi="Arial" w:cs="Arial"/>
            <w:noProof/>
          </w:rPr>
          <w:t>11.2.1.6 Other CSUs called by this CSU</w:t>
        </w:r>
        <w:r w:rsidR="009A2260">
          <w:rPr>
            <w:noProof/>
            <w:webHidden/>
          </w:rPr>
          <w:tab/>
        </w:r>
        <w:r w:rsidR="009A2260">
          <w:rPr>
            <w:noProof/>
            <w:webHidden/>
          </w:rPr>
          <w:fldChar w:fldCharType="begin"/>
        </w:r>
        <w:r w:rsidR="009A2260">
          <w:rPr>
            <w:noProof/>
            <w:webHidden/>
          </w:rPr>
          <w:instrText xml:space="preserve"> PAGEREF _Toc158906617 \h </w:instrText>
        </w:r>
        <w:r w:rsidR="009A2260">
          <w:rPr>
            <w:noProof/>
            <w:webHidden/>
          </w:rPr>
        </w:r>
        <w:r w:rsidR="009A2260">
          <w:rPr>
            <w:noProof/>
            <w:webHidden/>
          </w:rPr>
          <w:fldChar w:fldCharType="separate"/>
        </w:r>
        <w:r w:rsidR="00E007C1">
          <w:rPr>
            <w:noProof/>
            <w:webHidden/>
          </w:rPr>
          <w:t>244</w:t>
        </w:r>
        <w:r w:rsidR="009A2260">
          <w:rPr>
            <w:noProof/>
            <w:webHidden/>
          </w:rPr>
          <w:fldChar w:fldCharType="end"/>
        </w:r>
      </w:hyperlink>
    </w:p>
    <w:p w14:paraId="58C170C1" w14:textId="3478146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18" w:history="1">
        <w:r w:rsidR="009A2260" w:rsidRPr="000F2745">
          <w:rPr>
            <w:rStyle w:val="Hyperlink"/>
            <w:rFonts w:ascii="Arial" w:hAnsi="Arial" w:cs="Arial"/>
            <w:noProof/>
          </w:rPr>
          <w:t>11.2.1.7 Description of list of LLRs allocated</w:t>
        </w:r>
        <w:r w:rsidR="009A2260">
          <w:rPr>
            <w:noProof/>
            <w:webHidden/>
          </w:rPr>
          <w:tab/>
        </w:r>
        <w:r w:rsidR="009A2260">
          <w:rPr>
            <w:noProof/>
            <w:webHidden/>
          </w:rPr>
          <w:fldChar w:fldCharType="begin"/>
        </w:r>
        <w:r w:rsidR="009A2260">
          <w:rPr>
            <w:noProof/>
            <w:webHidden/>
          </w:rPr>
          <w:instrText xml:space="preserve"> PAGEREF _Toc158906618 \h </w:instrText>
        </w:r>
        <w:r w:rsidR="009A2260">
          <w:rPr>
            <w:noProof/>
            <w:webHidden/>
          </w:rPr>
        </w:r>
        <w:r w:rsidR="009A2260">
          <w:rPr>
            <w:noProof/>
            <w:webHidden/>
          </w:rPr>
          <w:fldChar w:fldCharType="separate"/>
        </w:r>
        <w:r w:rsidR="00E007C1">
          <w:rPr>
            <w:noProof/>
            <w:webHidden/>
          </w:rPr>
          <w:t>244</w:t>
        </w:r>
        <w:r w:rsidR="009A2260">
          <w:rPr>
            <w:noProof/>
            <w:webHidden/>
          </w:rPr>
          <w:fldChar w:fldCharType="end"/>
        </w:r>
      </w:hyperlink>
    </w:p>
    <w:p w14:paraId="100F6F83" w14:textId="67AD034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19" w:history="1">
        <w:r w:rsidR="009A2260" w:rsidRPr="000F2745">
          <w:rPr>
            <w:rStyle w:val="Hyperlink"/>
            <w:rFonts w:ascii="Arial" w:hAnsi="Arial" w:cs="Arial"/>
            <w:noProof/>
          </w:rPr>
          <w:t>11.2.1.7.1 daulibstm32f4xxcan-CanDeInit-LLR-001</w:t>
        </w:r>
        <w:r w:rsidR="009A2260">
          <w:rPr>
            <w:noProof/>
            <w:webHidden/>
          </w:rPr>
          <w:tab/>
        </w:r>
        <w:r w:rsidR="009A2260">
          <w:rPr>
            <w:noProof/>
            <w:webHidden/>
          </w:rPr>
          <w:fldChar w:fldCharType="begin"/>
        </w:r>
        <w:r w:rsidR="009A2260">
          <w:rPr>
            <w:noProof/>
            <w:webHidden/>
          </w:rPr>
          <w:instrText xml:space="preserve"> PAGEREF _Toc158906619 \h </w:instrText>
        </w:r>
        <w:r w:rsidR="009A2260">
          <w:rPr>
            <w:noProof/>
            <w:webHidden/>
          </w:rPr>
        </w:r>
        <w:r w:rsidR="009A2260">
          <w:rPr>
            <w:noProof/>
            <w:webHidden/>
          </w:rPr>
          <w:fldChar w:fldCharType="separate"/>
        </w:r>
        <w:r w:rsidR="00E007C1">
          <w:rPr>
            <w:noProof/>
            <w:webHidden/>
          </w:rPr>
          <w:t>245</w:t>
        </w:r>
        <w:r w:rsidR="009A2260">
          <w:rPr>
            <w:noProof/>
            <w:webHidden/>
          </w:rPr>
          <w:fldChar w:fldCharType="end"/>
        </w:r>
      </w:hyperlink>
    </w:p>
    <w:p w14:paraId="3B35AE6F" w14:textId="581FEB3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0" w:history="1">
        <w:r w:rsidR="009A2260" w:rsidRPr="000F2745">
          <w:rPr>
            <w:rStyle w:val="Hyperlink"/>
            <w:rFonts w:ascii="Arial" w:hAnsi="Arial" w:cs="Arial"/>
            <w:noProof/>
          </w:rPr>
          <w:t>11.2.1.7.2 daulibstm32f4xxcan-CanDeInit-LLR-002</w:t>
        </w:r>
        <w:r w:rsidR="009A2260">
          <w:rPr>
            <w:noProof/>
            <w:webHidden/>
          </w:rPr>
          <w:tab/>
        </w:r>
        <w:r w:rsidR="009A2260">
          <w:rPr>
            <w:noProof/>
            <w:webHidden/>
          </w:rPr>
          <w:fldChar w:fldCharType="begin"/>
        </w:r>
        <w:r w:rsidR="009A2260">
          <w:rPr>
            <w:noProof/>
            <w:webHidden/>
          </w:rPr>
          <w:instrText xml:space="preserve"> PAGEREF _Toc158906620 \h </w:instrText>
        </w:r>
        <w:r w:rsidR="009A2260">
          <w:rPr>
            <w:noProof/>
            <w:webHidden/>
          </w:rPr>
        </w:r>
        <w:r w:rsidR="009A2260">
          <w:rPr>
            <w:noProof/>
            <w:webHidden/>
          </w:rPr>
          <w:fldChar w:fldCharType="separate"/>
        </w:r>
        <w:r w:rsidR="00E007C1">
          <w:rPr>
            <w:noProof/>
            <w:webHidden/>
          </w:rPr>
          <w:t>245</w:t>
        </w:r>
        <w:r w:rsidR="009A2260">
          <w:rPr>
            <w:noProof/>
            <w:webHidden/>
          </w:rPr>
          <w:fldChar w:fldCharType="end"/>
        </w:r>
      </w:hyperlink>
    </w:p>
    <w:p w14:paraId="1571BADC" w14:textId="45EBE42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1" w:history="1">
        <w:r w:rsidR="009A2260" w:rsidRPr="000F2745">
          <w:rPr>
            <w:rStyle w:val="Hyperlink"/>
            <w:noProof/>
          </w:rPr>
          <w:t>11.2.2 CanInit</w:t>
        </w:r>
        <w:r w:rsidR="009A2260">
          <w:rPr>
            <w:noProof/>
            <w:webHidden/>
          </w:rPr>
          <w:tab/>
        </w:r>
        <w:r w:rsidR="009A2260">
          <w:rPr>
            <w:noProof/>
            <w:webHidden/>
          </w:rPr>
          <w:fldChar w:fldCharType="begin"/>
        </w:r>
        <w:r w:rsidR="009A2260">
          <w:rPr>
            <w:noProof/>
            <w:webHidden/>
          </w:rPr>
          <w:instrText xml:space="preserve"> PAGEREF _Toc158906621 \h </w:instrText>
        </w:r>
        <w:r w:rsidR="009A2260">
          <w:rPr>
            <w:noProof/>
            <w:webHidden/>
          </w:rPr>
        </w:r>
        <w:r w:rsidR="009A2260">
          <w:rPr>
            <w:noProof/>
            <w:webHidden/>
          </w:rPr>
          <w:fldChar w:fldCharType="separate"/>
        </w:r>
        <w:r w:rsidR="00E007C1">
          <w:rPr>
            <w:noProof/>
            <w:webHidden/>
          </w:rPr>
          <w:t>245</w:t>
        </w:r>
        <w:r w:rsidR="009A2260">
          <w:rPr>
            <w:noProof/>
            <w:webHidden/>
          </w:rPr>
          <w:fldChar w:fldCharType="end"/>
        </w:r>
      </w:hyperlink>
    </w:p>
    <w:p w14:paraId="471A37EE" w14:textId="3E5519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2" w:history="1">
        <w:r w:rsidR="009A2260" w:rsidRPr="000F2745">
          <w:rPr>
            <w:rStyle w:val="Hyperlink"/>
            <w:rFonts w:ascii="Arial" w:hAnsi="Arial" w:cs="Arial"/>
            <w:noProof/>
          </w:rPr>
          <w:t>11.2.2.1 Brief Description</w:t>
        </w:r>
        <w:r w:rsidR="009A2260">
          <w:rPr>
            <w:noProof/>
            <w:webHidden/>
          </w:rPr>
          <w:tab/>
        </w:r>
        <w:r w:rsidR="009A2260">
          <w:rPr>
            <w:noProof/>
            <w:webHidden/>
          </w:rPr>
          <w:fldChar w:fldCharType="begin"/>
        </w:r>
        <w:r w:rsidR="009A2260">
          <w:rPr>
            <w:noProof/>
            <w:webHidden/>
          </w:rPr>
          <w:instrText xml:space="preserve"> PAGEREF _Toc158906622 \h </w:instrText>
        </w:r>
        <w:r w:rsidR="009A2260">
          <w:rPr>
            <w:noProof/>
            <w:webHidden/>
          </w:rPr>
        </w:r>
        <w:r w:rsidR="009A2260">
          <w:rPr>
            <w:noProof/>
            <w:webHidden/>
          </w:rPr>
          <w:fldChar w:fldCharType="separate"/>
        </w:r>
        <w:r w:rsidR="00E007C1">
          <w:rPr>
            <w:noProof/>
            <w:webHidden/>
          </w:rPr>
          <w:t>245</w:t>
        </w:r>
        <w:r w:rsidR="009A2260">
          <w:rPr>
            <w:noProof/>
            <w:webHidden/>
          </w:rPr>
          <w:fldChar w:fldCharType="end"/>
        </w:r>
      </w:hyperlink>
    </w:p>
    <w:p w14:paraId="53E06D2B" w14:textId="39699B2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3" w:history="1">
        <w:r w:rsidR="009A2260" w:rsidRPr="000F2745">
          <w:rPr>
            <w:rStyle w:val="Hyperlink"/>
            <w:rFonts w:ascii="Arial" w:hAnsi="Arial" w:cs="Arial"/>
            <w:noProof/>
          </w:rPr>
          <w:t>11.2.2.2 List of HLRs allocated</w:t>
        </w:r>
        <w:r w:rsidR="009A2260">
          <w:rPr>
            <w:noProof/>
            <w:webHidden/>
          </w:rPr>
          <w:tab/>
        </w:r>
        <w:r w:rsidR="009A2260">
          <w:rPr>
            <w:noProof/>
            <w:webHidden/>
          </w:rPr>
          <w:fldChar w:fldCharType="begin"/>
        </w:r>
        <w:r w:rsidR="009A2260">
          <w:rPr>
            <w:noProof/>
            <w:webHidden/>
          </w:rPr>
          <w:instrText xml:space="preserve"> PAGEREF _Toc158906623 \h </w:instrText>
        </w:r>
        <w:r w:rsidR="009A2260">
          <w:rPr>
            <w:noProof/>
            <w:webHidden/>
          </w:rPr>
        </w:r>
        <w:r w:rsidR="009A2260">
          <w:rPr>
            <w:noProof/>
            <w:webHidden/>
          </w:rPr>
          <w:fldChar w:fldCharType="separate"/>
        </w:r>
        <w:r w:rsidR="00E007C1">
          <w:rPr>
            <w:noProof/>
            <w:webHidden/>
          </w:rPr>
          <w:t>245</w:t>
        </w:r>
        <w:r w:rsidR="009A2260">
          <w:rPr>
            <w:noProof/>
            <w:webHidden/>
          </w:rPr>
          <w:fldChar w:fldCharType="end"/>
        </w:r>
      </w:hyperlink>
    </w:p>
    <w:p w14:paraId="63C8DDF1" w14:textId="5EB3221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4" w:history="1">
        <w:r w:rsidR="009A2260" w:rsidRPr="000F2745">
          <w:rPr>
            <w:rStyle w:val="Hyperlink"/>
            <w:rFonts w:ascii="Arial" w:hAnsi="Arial" w:cs="Arial"/>
            <w:noProof/>
          </w:rPr>
          <w:t>11.2.2.3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_Toc158906624 \h </w:instrText>
        </w:r>
        <w:r w:rsidR="009A2260">
          <w:rPr>
            <w:noProof/>
            <w:webHidden/>
          </w:rPr>
        </w:r>
        <w:r w:rsidR="009A2260">
          <w:rPr>
            <w:noProof/>
            <w:webHidden/>
          </w:rPr>
          <w:fldChar w:fldCharType="separate"/>
        </w:r>
        <w:r w:rsidR="00E007C1">
          <w:rPr>
            <w:noProof/>
            <w:webHidden/>
          </w:rPr>
          <w:t>245</w:t>
        </w:r>
        <w:r w:rsidR="009A2260">
          <w:rPr>
            <w:noProof/>
            <w:webHidden/>
          </w:rPr>
          <w:fldChar w:fldCharType="end"/>
        </w:r>
      </w:hyperlink>
    </w:p>
    <w:p w14:paraId="2BF73FCB" w14:textId="4A260FA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5" w:history="1">
        <w:r w:rsidR="009A2260" w:rsidRPr="000F2745">
          <w:rPr>
            <w:rStyle w:val="Hyperlink"/>
            <w:rFonts w:ascii="Arial" w:hAnsi="Arial" w:cs="Arial"/>
            <w:noProof/>
          </w:rPr>
          <w:t>11.2.2.4 Parameter list (Input/Output)</w:t>
        </w:r>
        <w:r w:rsidR="009A2260">
          <w:rPr>
            <w:noProof/>
            <w:webHidden/>
          </w:rPr>
          <w:tab/>
        </w:r>
        <w:r w:rsidR="009A2260">
          <w:rPr>
            <w:noProof/>
            <w:webHidden/>
          </w:rPr>
          <w:fldChar w:fldCharType="begin"/>
        </w:r>
        <w:r w:rsidR="009A2260">
          <w:rPr>
            <w:noProof/>
            <w:webHidden/>
          </w:rPr>
          <w:instrText xml:space="preserve"> PAGEREF _Toc158906625 \h </w:instrText>
        </w:r>
        <w:r w:rsidR="009A2260">
          <w:rPr>
            <w:noProof/>
            <w:webHidden/>
          </w:rPr>
        </w:r>
        <w:r w:rsidR="009A2260">
          <w:rPr>
            <w:noProof/>
            <w:webHidden/>
          </w:rPr>
          <w:fldChar w:fldCharType="separate"/>
        </w:r>
        <w:r w:rsidR="00E007C1">
          <w:rPr>
            <w:noProof/>
            <w:webHidden/>
          </w:rPr>
          <w:t>245</w:t>
        </w:r>
        <w:r w:rsidR="009A2260">
          <w:rPr>
            <w:noProof/>
            <w:webHidden/>
          </w:rPr>
          <w:fldChar w:fldCharType="end"/>
        </w:r>
      </w:hyperlink>
    </w:p>
    <w:p w14:paraId="47570F09" w14:textId="0AD4D82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6" w:history="1">
        <w:r w:rsidR="009A2260" w:rsidRPr="000F2745">
          <w:rPr>
            <w:rStyle w:val="Hyperlink"/>
            <w:rFonts w:ascii="Arial" w:hAnsi="Arial" w:cs="Arial"/>
            <w:noProof/>
          </w:rPr>
          <w:t>11.2.2.5 Return Value</w:t>
        </w:r>
        <w:r w:rsidR="009A2260">
          <w:rPr>
            <w:noProof/>
            <w:webHidden/>
          </w:rPr>
          <w:tab/>
        </w:r>
        <w:r w:rsidR="009A2260">
          <w:rPr>
            <w:noProof/>
            <w:webHidden/>
          </w:rPr>
          <w:fldChar w:fldCharType="begin"/>
        </w:r>
        <w:r w:rsidR="009A2260">
          <w:rPr>
            <w:noProof/>
            <w:webHidden/>
          </w:rPr>
          <w:instrText xml:space="preserve"> PAGEREF _Toc158906626 \h </w:instrText>
        </w:r>
        <w:r w:rsidR="009A2260">
          <w:rPr>
            <w:noProof/>
            <w:webHidden/>
          </w:rPr>
        </w:r>
        <w:r w:rsidR="009A2260">
          <w:rPr>
            <w:noProof/>
            <w:webHidden/>
          </w:rPr>
          <w:fldChar w:fldCharType="separate"/>
        </w:r>
        <w:r w:rsidR="00E007C1">
          <w:rPr>
            <w:noProof/>
            <w:webHidden/>
          </w:rPr>
          <w:t>246</w:t>
        </w:r>
        <w:r w:rsidR="009A2260">
          <w:rPr>
            <w:noProof/>
            <w:webHidden/>
          </w:rPr>
          <w:fldChar w:fldCharType="end"/>
        </w:r>
      </w:hyperlink>
    </w:p>
    <w:p w14:paraId="71E8A043" w14:textId="74FB8B9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7" w:history="1">
        <w:r w:rsidR="009A2260" w:rsidRPr="000F2745">
          <w:rPr>
            <w:rStyle w:val="Hyperlink"/>
            <w:rFonts w:ascii="Arial" w:hAnsi="Arial" w:cs="Arial"/>
            <w:noProof/>
          </w:rPr>
          <w:t>11.2.2.6 Other CSUs called by this CSU</w:t>
        </w:r>
        <w:r w:rsidR="009A2260">
          <w:rPr>
            <w:noProof/>
            <w:webHidden/>
          </w:rPr>
          <w:tab/>
        </w:r>
        <w:r w:rsidR="009A2260">
          <w:rPr>
            <w:noProof/>
            <w:webHidden/>
          </w:rPr>
          <w:fldChar w:fldCharType="begin"/>
        </w:r>
        <w:r w:rsidR="009A2260">
          <w:rPr>
            <w:noProof/>
            <w:webHidden/>
          </w:rPr>
          <w:instrText xml:space="preserve"> PAGEREF _Toc158906627 \h </w:instrText>
        </w:r>
        <w:r w:rsidR="009A2260">
          <w:rPr>
            <w:noProof/>
            <w:webHidden/>
          </w:rPr>
        </w:r>
        <w:r w:rsidR="009A2260">
          <w:rPr>
            <w:noProof/>
            <w:webHidden/>
          </w:rPr>
          <w:fldChar w:fldCharType="separate"/>
        </w:r>
        <w:r w:rsidR="00E007C1">
          <w:rPr>
            <w:noProof/>
            <w:webHidden/>
          </w:rPr>
          <w:t>246</w:t>
        </w:r>
        <w:r w:rsidR="009A2260">
          <w:rPr>
            <w:noProof/>
            <w:webHidden/>
          </w:rPr>
          <w:fldChar w:fldCharType="end"/>
        </w:r>
      </w:hyperlink>
    </w:p>
    <w:p w14:paraId="04591BEF" w14:textId="343FD14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8" w:history="1">
        <w:r w:rsidR="009A2260" w:rsidRPr="000F2745">
          <w:rPr>
            <w:rStyle w:val="Hyperlink"/>
            <w:rFonts w:ascii="Arial" w:hAnsi="Arial" w:cs="Arial"/>
            <w:noProof/>
          </w:rPr>
          <w:t>11.2.2.7 Description of list of LLRs allocated</w:t>
        </w:r>
        <w:r w:rsidR="009A2260">
          <w:rPr>
            <w:noProof/>
            <w:webHidden/>
          </w:rPr>
          <w:tab/>
        </w:r>
        <w:r w:rsidR="009A2260">
          <w:rPr>
            <w:noProof/>
            <w:webHidden/>
          </w:rPr>
          <w:fldChar w:fldCharType="begin"/>
        </w:r>
        <w:r w:rsidR="009A2260">
          <w:rPr>
            <w:noProof/>
            <w:webHidden/>
          </w:rPr>
          <w:instrText xml:space="preserve"> PAGEREF _Toc158906628 \h </w:instrText>
        </w:r>
        <w:r w:rsidR="009A2260">
          <w:rPr>
            <w:noProof/>
            <w:webHidden/>
          </w:rPr>
        </w:r>
        <w:r w:rsidR="009A2260">
          <w:rPr>
            <w:noProof/>
            <w:webHidden/>
          </w:rPr>
          <w:fldChar w:fldCharType="separate"/>
        </w:r>
        <w:r w:rsidR="00E007C1">
          <w:rPr>
            <w:noProof/>
            <w:webHidden/>
          </w:rPr>
          <w:t>246</w:t>
        </w:r>
        <w:r w:rsidR="009A2260">
          <w:rPr>
            <w:noProof/>
            <w:webHidden/>
          </w:rPr>
          <w:fldChar w:fldCharType="end"/>
        </w:r>
      </w:hyperlink>
    </w:p>
    <w:p w14:paraId="69916162" w14:textId="5B70927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29" w:history="1">
        <w:r w:rsidR="009A2260" w:rsidRPr="000F2745">
          <w:rPr>
            <w:rStyle w:val="Hyperlink"/>
            <w:rFonts w:ascii="Arial" w:hAnsi="Arial" w:cs="Arial"/>
            <w:noProof/>
          </w:rPr>
          <w:t>11.2.2.7.1 daulibstm32f4xxcan-CanInit-LLR-001</w:t>
        </w:r>
        <w:r w:rsidR="009A2260">
          <w:rPr>
            <w:noProof/>
            <w:webHidden/>
          </w:rPr>
          <w:tab/>
        </w:r>
        <w:r w:rsidR="009A2260">
          <w:rPr>
            <w:noProof/>
            <w:webHidden/>
          </w:rPr>
          <w:fldChar w:fldCharType="begin"/>
        </w:r>
        <w:r w:rsidR="009A2260">
          <w:rPr>
            <w:noProof/>
            <w:webHidden/>
          </w:rPr>
          <w:instrText xml:space="preserve"> PAGEREF _Toc158906629 \h </w:instrText>
        </w:r>
        <w:r w:rsidR="009A2260">
          <w:rPr>
            <w:noProof/>
            <w:webHidden/>
          </w:rPr>
        </w:r>
        <w:r w:rsidR="009A2260">
          <w:rPr>
            <w:noProof/>
            <w:webHidden/>
          </w:rPr>
          <w:fldChar w:fldCharType="separate"/>
        </w:r>
        <w:r w:rsidR="00E007C1">
          <w:rPr>
            <w:noProof/>
            <w:webHidden/>
          </w:rPr>
          <w:t>246</w:t>
        </w:r>
        <w:r w:rsidR="009A2260">
          <w:rPr>
            <w:noProof/>
            <w:webHidden/>
          </w:rPr>
          <w:fldChar w:fldCharType="end"/>
        </w:r>
      </w:hyperlink>
    </w:p>
    <w:p w14:paraId="0951EA56" w14:textId="7D5E0EF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0" w:history="1">
        <w:r w:rsidR="009A2260" w:rsidRPr="000F2745">
          <w:rPr>
            <w:rStyle w:val="Hyperlink"/>
            <w:rFonts w:ascii="Arial" w:hAnsi="Arial" w:cs="Arial"/>
            <w:noProof/>
          </w:rPr>
          <w:t>11.2.2.7.2 daulibstm32f4xxcan-CanInit-LLR-002</w:t>
        </w:r>
        <w:r w:rsidR="009A2260">
          <w:rPr>
            <w:noProof/>
            <w:webHidden/>
          </w:rPr>
          <w:tab/>
        </w:r>
        <w:r w:rsidR="009A2260">
          <w:rPr>
            <w:noProof/>
            <w:webHidden/>
          </w:rPr>
          <w:fldChar w:fldCharType="begin"/>
        </w:r>
        <w:r w:rsidR="009A2260">
          <w:rPr>
            <w:noProof/>
            <w:webHidden/>
          </w:rPr>
          <w:instrText xml:space="preserve"> PAGEREF _Toc158906630 \h </w:instrText>
        </w:r>
        <w:r w:rsidR="009A2260">
          <w:rPr>
            <w:noProof/>
            <w:webHidden/>
          </w:rPr>
        </w:r>
        <w:r w:rsidR="009A2260">
          <w:rPr>
            <w:noProof/>
            <w:webHidden/>
          </w:rPr>
          <w:fldChar w:fldCharType="separate"/>
        </w:r>
        <w:r w:rsidR="00E007C1">
          <w:rPr>
            <w:noProof/>
            <w:webHidden/>
          </w:rPr>
          <w:t>246</w:t>
        </w:r>
        <w:r w:rsidR="009A2260">
          <w:rPr>
            <w:noProof/>
            <w:webHidden/>
          </w:rPr>
          <w:fldChar w:fldCharType="end"/>
        </w:r>
      </w:hyperlink>
    </w:p>
    <w:p w14:paraId="269790C7" w14:textId="2290855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1" w:history="1">
        <w:r w:rsidR="009A2260" w:rsidRPr="000F2745">
          <w:rPr>
            <w:rStyle w:val="Hyperlink"/>
            <w:rFonts w:ascii="Arial" w:hAnsi="Arial" w:cs="Arial"/>
            <w:noProof/>
          </w:rPr>
          <w:t>11.2.2.7.3 daulibstm32f4xxcan-CanInit-LLR-003</w:t>
        </w:r>
        <w:r w:rsidR="009A2260">
          <w:rPr>
            <w:noProof/>
            <w:webHidden/>
          </w:rPr>
          <w:tab/>
        </w:r>
        <w:r w:rsidR="009A2260">
          <w:rPr>
            <w:noProof/>
            <w:webHidden/>
          </w:rPr>
          <w:fldChar w:fldCharType="begin"/>
        </w:r>
        <w:r w:rsidR="009A2260">
          <w:rPr>
            <w:noProof/>
            <w:webHidden/>
          </w:rPr>
          <w:instrText xml:space="preserve"> PAGEREF _Toc158906631 \h </w:instrText>
        </w:r>
        <w:r w:rsidR="009A2260">
          <w:rPr>
            <w:noProof/>
            <w:webHidden/>
          </w:rPr>
        </w:r>
        <w:r w:rsidR="009A2260">
          <w:rPr>
            <w:noProof/>
            <w:webHidden/>
          </w:rPr>
          <w:fldChar w:fldCharType="separate"/>
        </w:r>
        <w:r w:rsidR="00E007C1">
          <w:rPr>
            <w:noProof/>
            <w:webHidden/>
          </w:rPr>
          <w:t>246</w:t>
        </w:r>
        <w:r w:rsidR="009A2260">
          <w:rPr>
            <w:noProof/>
            <w:webHidden/>
          </w:rPr>
          <w:fldChar w:fldCharType="end"/>
        </w:r>
      </w:hyperlink>
    </w:p>
    <w:p w14:paraId="1F99EA3A" w14:textId="6313583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2" w:history="1">
        <w:r w:rsidR="009A2260" w:rsidRPr="000F2745">
          <w:rPr>
            <w:rStyle w:val="Hyperlink"/>
            <w:rFonts w:ascii="Arial" w:hAnsi="Arial" w:cs="Arial"/>
            <w:noProof/>
          </w:rPr>
          <w:t>11.2.2.7.4 daulibstm32f4xxcan-CanInit-LLR-004</w:t>
        </w:r>
        <w:r w:rsidR="009A2260">
          <w:rPr>
            <w:noProof/>
            <w:webHidden/>
          </w:rPr>
          <w:tab/>
        </w:r>
        <w:r w:rsidR="009A2260">
          <w:rPr>
            <w:noProof/>
            <w:webHidden/>
          </w:rPr>
          <w:fldChar w:fldCharType="begin"/>
        </w:r>
        <w:r w:rsidR="009A2260">
          <w:rPr>
            <w:noProof/>
            <w:webHidden/>
          </w:rPr>
          <w:instrText xml:space="preserve"> PAGEREF _Toc158906632 \h </w:instrText>
        </w:r>
        <w:r w:rsidR="009A2260">
          <w:rPr>
            <w:noProof/>
            <w:webHidden/>
          </w:rPr>
        </w:r>
        <w:r w:rsidR="009A2260">
          <w:rPr>
            <w:noProof/>
            <w:webHidden/>
          </w:rPr>
          <w:fldChar w:fldCharType="separate"/>
        </w:r>
        <w:r w:rsidR="00E007C1">
          <w:rPr>
            <w:noProof/>
            <w:webHidden/>
          </w:rPr>
          <w:t>247</w:t>
        </w:r>
        <w:r w:rsidR="009A2260">
          <w:rPr>
            <w:noProof/>
            <w:webHidden/>
          </w:rPr>
          <w:fldChar w:fldCharType="end"/>
        </w:r>
      </w:hyperlink>
    </w:p>
    <w:p w14:paraId="6EBB74EE" w14:textId="25EA23C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3" w:history="1">
        <w:r w:rsidR="009A2260" w:rsidRPr="000F2745">
          <w:rPr>
            <w:rStyle w:val="Hyperlink"/>
            <w:rFonts w:ascii="Arial" w:hAnsi="Arial" w:cs="Arial"/>
            <w:noProof/>
          </w:rPr>
          <w:t>11.2.2.7.5 daulibstm32f4xxcan-CanInit-LLR-005</w:t>
        </w:r>
        <w:r w:rsidR="009A2260">
          <w:rPr>
            <w:noProof/>
            <w:webHidden/>
          </w:rPr>
          <w:tab/>
        </w:r>
        <w:r w:rsidR="009A2260">
          <w:rPr>
            <w:noProof/>
            <w:webHidden/>
          </w:rPr>
          <w:fldChar w:fldCharType="begin"/>
        </w:r>
        <w:r w:rsidR="009A2260">
          <w:rPr>
            <w:noProof/>
            <w:webHidden/>
          </w:rPr>
          <w:instrText xml:space="preserve"> PAGEREF _Toc158906633 \h </w:instrText>
        </w:r>
        <w:r w:rsidR="009A2260">
          <w:rPr>
            <w:noProof/>
            <w:webHidden/>
          </w:rPr>
        </w:r>
        <w:r w:rsidR="009A2260">
          <w:rPr>
            <w:noProof/>
            <w:webHidden/>
          </w:rPr>
          <w:fldChar w:fldCharType="separate"/>
        </w:r>
        <w:r w:rsidR="00E007C1">
          <w:rPr>
            <w:noProof/>
            <w:webHidden/>
          </w:rPr>
          <w:t>247</w:t>
        </w:r>
        <w:r w:rsidR="009A2260">
          <w:rPr>
            <w:noProof/>
            <w:webHidden/>
          </w:rPr>
          <w:fldChar w:fldCharType="end"/>
        </w:r>
      </w:hyperlink>
    </w:p>
    <w:p w14:paraId="2881C1B4" w14:textId="2E14A17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4" w:history="1">
        <w:r w:rsidR="009A2260" w:rsidRPr="000F2745">
          <w:rPr>
            <w:rStyle w:val="Hyperlink"/>
            <w:rFonts w:ascii="Arial" w:hAnsi="Arial" w:cs="Arial"/>
            <w:noProof/>
          </w:rPr>
          <w:t>11.2.2.7.6 daulibstm32f4xxcan-CanInit-LLR-006</w:t>
        </w:r>
        <w:r w:rsidR="009A2260">
          <w:rPr>
            <w:noProof/>
            <w:webHidden/>
          </w:rPr>
          <w:tab/>
        </w:r>
        <w:r w:rsidR="009A2260">
          <w:rPr>
            <w:noProof/>
            <w:webHidden/>
          </w:rPr>
          <w:fldChar w:fldCharType="begin"/>
        </w:r>
        <w:r w:rsidR="009A2260">
          <w:rPr>
            <w:noProof/>
            <w:webHidden/>
          </w:rPr>
          <w:instrText xml:space="preserve"> PAGEREF _Toc158906634 \h </w:instrText>
        </w:r>
        <w:r w:rsidR="009A2260">
          <w:rPr>
            <w:noProof/>
            <w:webHidden/>
          </w:rPr>
        </w:r>
        <w:r w:rsidR="009A2260">
          <w:rPr>
            <w:noProof/>
            <w:webHidden/>
          </w:rPr>
          <w:fldChar w:fldCharType="separate"/>
        </w:r>
        <w:r w:rsidR="00E007C1">
          <w:rPr>
            <w:noProof/>
            <w:webHidden/>
          </w:rPr>
          <w:t>247</w:t>
        </w:r>
        <w:r w:rsidR="009A2260">
          <w:rPr>
            <w:noProof/>
            <w:webHidden/>
          </w:rPr>
          <w:fldChar w:fldCharType="end"/>
        </w:r>
      </w:hyperlink>
    </w:p>
    <w:p w14:paraId="14F0D7F5" w14:textId="6AE7F4A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5" w:history="1">
        <w:r w:rsidR="009A2260" w:rsidRPr="000F2745">
          <w:rPr>
            <w:rStyle w:val="Hyperlink"/>
            <w:rFonts w:ascii="Arial" w:hAnsi="Arial" w:cs="Arial"/>
            <w:noProof/>
          </w:rPr>
          <w:t>11.2.2.7.7 daulibstm32f4xxcan-CanInit-LLR-007</w:t>
        </w:r>
        <w:r w:rsidR="009A2260">
          <w:rPr>
            <w:noProof/>
            <w:webHidden/>
          </w:rPr>
          <w:tab/>
        </w:r>
        <w:r w:rsidR="009A2260">
          <w:rPr>
            <w:noProof/>
            <w:webHidden/>
          </w:rPr>
          <w:fldChar w:fldCharType="begin"/>
        </w:r>
        <w:r w:rsidR="009A2260">
          <w:rPr>
            <w:noProof/>
            <w:webHidden/>
          </w:rPr>
          <w:instrText xml:space="preserve"> PAGEREF _Toc158906635 \h </w:instrText>
        </w:r>
        <w:r w:rsidR="009A2260">
          <w:rPr>
            <w:noProof/>
            <w:webHidden/>
          </w:rPr>
        </w:r>
        <w:r w:rsidR="009A2260">
          <w:rPr>
            <w:noProof/>
            <w:webHidden/>
          </w:rPr>
          <w:fldChar w:fldCharType="separate"/>
        </w:r>
        <w:r w:rsidR="00E007C1">
          <w:rPr>
            <w:noProof/>
            <w:webHidden/>
          </w:rPr>
          <w:t>247</w:t>
        </w:r>
        <w:r w:rsidR="009A2260">
          <w:rPr>
            <w:noProof/>
            <w:webHidden/>
          </w:rPr>
          <w:fldChar w:fldCharType="end"/>
        </w:r>
      </w:hyperlink>
    </w:p>
    <w:p w14:paraId="76998301" w14:textId="6B7AE00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6" w:history="1">
        <w:r w:rsidR="009A2260" w:rsidRPr="000F2745">
          <w:rPr>
            <w:rStyle w:val="Hyperlink"/>
            <w:rFonts w:ascii="Arial" w:hAnsi="Arial" w:cs="Arial"/>
            <w:noProof/>
          </w:rPr>
          <w:t>11.2.2.7.8 daulibstm32f4xxcan-CanInit-LLR-008</w:t>
        </w:r>
        <w:r w:rsidR="009A2260">
          <w:rPr>
            <w:noProof/>
            <w:webHidden/>
          </w:rPr>
          <w:tab/>
        </w:r>
        <w:r w:rsidR="009A2260">
          <w:rPr>
            <w:noProof/>
            <w:webHidden/>
          </w:rPr>
          <w:fldChar w:fldCharType="begin"/>
        </w:r>
        <w:r w:rsidR="009A2260">
          <w:rPr>
            <w:noProof/>
            <w:webHidden/>
          </w:rPr>
          <w:instrText xml:space="preserve"> PAGEREF _Toc158906636 \h </w:instrText>
        </w:r>
        <w:r w:rsidR="009A2260">
          <w:rPr>
            <w:noProof/>
            <w:webHidden/>
          </w:rPr>
        </w:r>
        <w:r w:rsidR="009A2260">
          <w:rPr>
            <w:noProof/>
            <w:webHidden/>
          </w:rPr>
          <w:fldChar w:fldCharType="separate"/>
        </w:r>
        <w:r w:rsidR="00E007C1">
          <w:rPr>
            <w:noProof/>
            <w:webHidden/>
          </w:rPr>
          <w:t>247</w:t>
        </w:r>
        <w:r w:rsidR="009A2260">
          <w:rPr>
            <w:noProof/>
            <w:webHidden/>
          </w:rPr>
          <w:fldChar w:fldCharType="end"/>
        </w:r>
      </w:hyperlink>
    </w:p>
    <w:p w14:paraId="7A43B59F" w14:textId="693AB10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7" w:history="1">
        <w:r w:rsidR="009A2260" w:rsidRPr="000F2745">
          <w:rPr>
            <w:rStyle w:val="Hyperlink"/>
            <w:rFonts w:ascii="Arial" w:hAnsi="Arial" w:cs="Arial"/>
            <w:noProof/>
          </w:rPr>
          <w:t>11.2.2.7.9 daulibstm32f4xxcan-CanInit-LLR-009</w:t>
        </w:r>
        <w:r w:rsidR="009A2260">
          <w:rPr>
            <w:noProof/>
            <w:webHidden/>
          </w:rPr>
          <w:tab/>
        </w:r>
        <w:r w:rsidR="009A2260">
          <w:rPr>
            <w:noProof/>
            <w:webHidden/>
          </w:rPr>
          <w:fldChar w:fldCharType="begin"/>
        </w:r>
        <w:r w:rsidR="009A2260">
          <w:rPr>
            <w:noProof/>
            <w:webHidden/>
          </w:rPr>
          <w:instrText xml:space="preserve"> PAGEREF _Toc158906637 \h </w:instrText>
        </w:r>
        <w:r w:rsidR="009A2260">
          <w:rPr>
            <w:noProof/>
            <w:webHidden/>
          </w:rPr>
        </w:r>
        <w:r w:rsidR="009A2260">
          <w:rPr>
            <w:noProof/>
            <w:webHidden/>
          </w:rPr>
          <w:fldChar w:fldCharType="separate"/>
        </w:r>
        <w:r w:rsidR="00E007C1">
          <w:rPr>
            <w:noProof/>
            <w:webHidden/>
          </w:rPr>
          <w:t>247</w:t>
        </w:r>
        <w:r w:rsidR="009A2260">
          <w:rPr>
            <w:noProof/>
            <w:webHidden/>
          </w:rPr>
          <w:fldChar w:fldCharType="end"/>
        </w:r>
      </w:hyperlink>
    </w:p>
    <w:p w14:paraId="129B8322" w14:textId="6893CDB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8" w:history="1">
        <w:r w:rsidR="009A2260" w:rsidRPr="000F2745">
          <w:rPr>
            <w:rStyle w:val="Hyperlink"/>
            <w:rFonts w:ascii="Arial" w:hAnsi="Arial" w:cs="Arial"/>
            <w:noProof/>
          </w:rPr>
          <w:t>11.2.2.7.10 daulibstm32f4xxcan-CanInit-LLR-010</w:t>
        </w:r>
        <w:r w:rsidR="009A2260">
          <w:rPr>
            <w:noProof/>
            <w:webHidden/>
          </w:rPr>
          <w:tab/>
        </w:r>
        <w:r w:rsidR="009A2260">
          <w:rPr>
            <w:noProof/>
            <w:webHidden/>
          </w:rPr>
          <w:fldChar w:fldCharType="begin"/>
        </w:r>
        <w:r w:rsidR="009A2260">
          <w:rPr>
            <w:noProof/>
            <w:webHidden/>
          </w:rPr>
          <w:instrText xml:space="preserve"> PAGEREF _Toc158906638 \h </w:instrText>
        </w:r>
        <w:r w:rsidR="009A2260">
          <w:rPr>
            <w:noProof/>
            <w:webHidden/>
          </w:rPr>
        </w:r>
        <w:r w:rsidR="009A2260">
          <w:rPr>
            <w:noProof/>
            <w:webHidden/>
          </w:rPr>
          <w:fldChar w:fldCharType="separate"/>
        </w:r>
        <w:r w:rsidR="00E007C1">
          <w:rPr>
            <w:noProof/>
            <w:webHidden/>
          </w:rPr>
          <w:t>248</w:t>
        </w:r>
        <w:r w:rsidR="009A2260">
          <w:rPr>
            <w:noProof/>
            <w:webHidden/>
          </w:rPr>
          <w:fldChar w:fldCharType="end"/>
        </w:r>
      </w:hyperlink>
    </w:p>
    <w:p w14:paraId="73027841" w14:textId="1EF3F07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39" w:history="1">
        <w:r w:rsidR="009A2260" w:rsidRPr="000F2745">
          <w:rPr>
            <w:rStyle w:val="Hyperlink"/>
            <w:rFonts w:ascii="Arial" w:hAnsi="Arial" w:cs="Arial"/>
            <w:noProof/>
          </w:rPr>
          <w:t>11.2.2.7.11 daulibstm32f4xxcan-CanInit-LLR-011</w:t>
        </w:r>
        <w:r w:rsidR="009A2260">
          <w:rPr>
            <w:noProof/>
            <w:webHidden/>
          </w:rPr>
          <w:tab/>
        </w:r>
        <w:r w:rsidR="009A2260">
          <w:rPr>
            <w:noProof/>
            <w:webHidden/>
          </w:rPr>
          <w:fldChar w:fldCharType="begin"/>
        </w:r>
        <w:r w:rsidR="009A2260">
          <w:rPr>
            <w:noProof/>
            <w:webHidden/>
          </w:rPr>
          <w:instrText xml:space="preserve"> PAGEREF _Toc158906639 \h </w:instrText>
        </w:r>
        <w:r w:rsidR="009A2260">
          <w:rPr>
            <w:noProof/>
            <w:webHidden/>
          </w:rPr>
        </w:r>
        <w:r w:rsidR="009A2260">
          <w:rPr>
            <w:noProof/>
            <w:webHidden/>
          </w:rPr>
          <w:fldChar w:fldCharType="separate"/>
        </w:r>
        <w:r w:rsidR="00E007C1">
          <w:rPr>
            <w:noProof/>
            <w:webHidden/>
          </w:rPr>
          <w:t>248</w:t>
        </w:r>
        <w:r w:rsidR="009A2260">
          <w:rPr>
            <w:noProof/>
            <w:webHidden/>
          </w:rPr>
          <w:fldChar w:fldCharType="end"/>
        </w:r>
      </w:hyperlink>
    </w:p>
    <w:p w14:paraId="40CC4BB3" w14:textId="50327C0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0" w:history="1">
        <w:r w:rsidR="009A2260" w:rsidRPr="000F2745">
          <w:rPr>
            <w:rStyle w:val="Hyperlink"/>
            <w:rFonts w:ascii="Arial" w:hAnsi="Arial" w:cs="Arial"/>
            <w:noProof/>
          </w:rPr>
          <w:t>11.2.2.7.12 daulibstm32f4xxcan-CanInit-LLR-012</w:t>
        </w:r>
        <w:r w:rsidR="009A2260">
          <w:rPr>
            <w:noProof/>
            <w:webHidden/>
          </w:rPr>
          <w:tab/>
        </w:r>
        <w:r w:rsidR="009A2260">
          <w:rPr>
            <w:noProof/>
            <w:webHidden/>
          </w:rPr>
          <w:fldChar w:fldCharType="begin"/>
        </w:r>
        <w:r w:rsidR="009A2260">
          <w:rPr>
            <w:noProof/>
            <w:webHidden/>
          </w:rPr>
          <w:instrText xml:space="preserve"> PAGEREF _Toc158906640 \h </w:instrText>
        </w:r>
        <w:r w:rsidR="009A2260">
          <w:rPr>
            <w:noProof/>
            <w:webHidden/>
          </w:rPr>
        </w:r>
        <w:r w:rsidR="009A2260">
          <w:rPr>
            <w:noProof/>
            <w:webHidden/>
          </w:rPr>
          <w:fldChar w:fldCharType="separate"/>
        </w:r>
        <w:r w:rsidR="00E007C1">
          <w:rPr>
            <w:noProof/>
            <w:webHidden/>
          </w:rPr>
          <w:t>248</w:t>
        </w:r>
        <w:r w:rsidR="009A2260">
          <w:rPr>
            <w:noProof/>
            <w:webHidden/>
          </w:rPr>
          <w:fldChar w:fldCharType="end"/>
        </w:r>
      </w:hyperlink>
    </w:p>
    <w:p w14:paraId="7880F60E" w14:textId="317DF7E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1" w:history="1">
        <w:r w:rsidR="009A2260" w:rsidRPr="000F2745">
          <w:rPr>
            <w:rStyle w:val="Hyperlink"/>
            <w:rFonts w:ascii="Arial" w:hAnsi="Arial" w:cs="Arial"/>
            <w:noProof/>
          </w:rPr>
          <w:t>11.2.2.7.13 daulibstm32f4xxcan-CanInit-LLR-013</w:t>
        </w:r>
        <w:r w:rsidR="009A2260">
          <w:rPr>
            <w:noProof/>
            <w:webHidden/>
          </w:rPr>
          <w:tab/>
        </w:r>
        <w:r w:rsidR="009A2260">
          <w:rPr>
            <w:noProof/>
            <w:webHidden/>
          </w:rPr>
          <w:fldChar w:fldCharType="begin"/>
        </w:r>
        <w:r w:rsidR="009A2260">
          <w:rPr>
            <w:noProof/>
            <w:webHidden/>
          </w:rPr>
          <w:instrText xml:space="preserve"> PAGEREF _Toc158906641 \h </w:instrText>
        </w:r>
        <w:r w:rsidR="009A2260">
          <w:rPr>
            <w:noProof/>
            <w:webHidden/>
          </w:rPr>
        </w:r>
        <w:r w:rsidR="009A2260">
          <w:rPr>
            <w:noProof/>
            <w:webHidden/>
          </w:rPr>
          <w:fldChar w:fldCharType="separate"/>
        </w:r>
        <w:r w:rsidR="00E007C1">
          <w:rPr>
            <w:noProof/>
            <w:webHidden/>
          </w:rPr>
          <w:t>248</w:t>
        </w:r>
        <w:r w:rsidR="009A2260">
          <w:rPr>
            <w:noProof/>
            <w:webHidden/>
          </w:rPr>
          <w:fldChar w:fldCharType="end"/>
        </w:r>
      </w:hyperlink>
    </w:p>
    <w:p w14:paraId="066C63BC" w14:textId="4A5A48D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2" w:history="1">
        <w:r w:rsidR="009A2260" w:rsidRPr="000F2745">
          <w:rPr>
            <w:rStyle w:val="Hyperlink"/>
            <w:rFonts w:ascii="Arial" w:hAnsi="Arial" w:cs="Arial"/>
            <w:noProof/>
          </w:rPr>
          <w:t>11.2.2.7.14 daulibstm32f4xxcan-CanInit-LLR-014</w:t>
        </w:r>
        <w:r w:rsidR="009A2260">
          <w:rPr>
            <w:noProof/>
            <w:webHidden/>
          </w:rPr>
          <w:tab/>
        </w:r>
        <w:r w:rsidR="009A2260">
          <w:rPr>
            <w:noProof/>
            <w:webHidden/>
          </w:rPr>
          <w:fldChar w:fldCharType="begin"/>
        </w:r>
        <w:r w:rsidR="009A2260">
          <w:rPr>
            <w:noProof/>
            <w:webHidden/>
          </w:rPr>
          <w:instrText xml:space="preserve"> PAGEREF _Toc158906642 \h </w:instrText>
        </w:r>
        <w:r w:rsidR="009A2260">
          <w:rPr>
            <w:noProof/>
            <w:webHidden/>
          </w:rPr>
        </w:r>
        <w:r w:rsidR="009A2260">
          <w:rPr>
            <w:noProof/>
            <w:webHidden/>
          </w:rPr>
          <w:fldChar w:fldCharType="separate"/>
        </w:r>
        <w:r w:rsidR="00E007C1">
          <w:rPr>
            <w:noProof/>
            <w:webHidden/>
          </w:rPr>
          <w:t>248</w:t>
        </w:r>
        <w:r w:rsidR="009A2260">
          <w:rPr>
            <w:noProof/>
            <w:webHidden/>
          </w:rPr>
          <w:fldChar w:fldCharType="end"/>
        </w:r>
      </w:hyperlink>
    </w:p>
    <w:p w14:paraId="073AE576" w14:textId="4F6D69A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3" w:history="1">
        <w:r w:rsidR="009A2260" w:rsidRPr="000F2745">
          <w:rPr>
            <w:rStyle w:val="Hyperlink"/>
            <w:rFonts w:ascii="Arial" w:hAnsi="Arial" w:cs="Arial"/>
            <w:noProof/>
          </w:rPr>
          <w:t>11.2.2.7.15 daulibstm32f4xxcan-CanInit-LLR-015</w:t>
        </w:r>
        <w:r w:rsidR="009A2260">
          <w:rPr>
            <w:noProof/>
            <w:webHidden/>
          </w:rPr>
          <w:tab/>
        </w:r>
        <w:r w:rsidR="009A2260">
          <w:rPr>
            <w:noProof/>
            <w:webHidden/>
          </w:rPr>
          <w:fldChar w:fldCharType="begin"/>
        </w:r>
        <w:r w:rsidR="009A2260">
          <w:rPr>
            <w:noProof/>
            <w:webHidden/>
          </w:rPr>
          <w:instrText xml:space="preserve"> PAGEREF _Toc158906643 \h </w:instrText>
        </w:r>
        <w:r w:rsidR="009A2260">
          <w:rPr>
            <w:noProof/>
            <w:webHidden/>
          </w:rPr>
        </w:r>
        <w:r w:rsidR="009A2260">
          <w:rPr>
            <w:noProof/>
            <w:webHidden/>
          </w:rPr>
          <w:fldChar w:fldCharType="separate"/>
        </w:r>
        <w:r w:rsidR="00E007C1">
          <w:rPr>
            <w:noProof/>
            <w:webHidden/>
          </w:rPr>
          <w:t>249</w:t>
        </w:r>
        <w:r w:rsidR="009A2260">
          <w:rPr>
            <w:noProof/>
            <w:webHidden/>
          </w:rPr>
          <w:fldChar w:fldCharType="end"/>
        </w:r>
      </w:hyperlink>
    </w:p>
    <w:p w14:paraId="7981A240" w14:textId="74CD891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4" w:history="1">
        <w:r w:rsidR="009A2260" w:rsidRPr="000F2745">
          <w:rPr>
            <w:rStyle w:val="Hyperlink"/>
            <w:rFonts w:ascii="Arial" w:hAnsi="Arial" w:cs="Arial"/>
            <w:noProof/>
          </w:rPr>
          <w:t>11.2.2.7.16 daulibstm32f4xxcan-CanInit-LLR-016</w:t>
        </w:r>
        <w:r w:rsidR="009A2260">
          <w:rPr>
            <w:noProof/>
            <w:webHidden/>
          </w:rPr>
          <w:tab/>
        </w:r>
        <w:r w:rsidR="009A2260">
          <w:rPr>
            <w:noProof/>
            <w:webHidden/>
          </w:rPr>
          <w:fldChar w:fldCharType="begin"/>
        </w:r>
        <w:r w:rsidR="009A2260">
          <w:rPr>
            <w:noProof/>
            <w:webHidden/>
          </w:rPr>
          <w:instrText xml:space="preserve"> PAGEREF _Toc158906644 \h </w:instrText>
        </w:r>
        <w:r w:rsidR="009A2260">
          <w:rPr>
            <w:noProof/>
            <w:webHidden/>
          </w:rPr>
        </w:r>
        <w:r w:rsidR="009A2260">
          <w:rPr>
            <w:noProof/>
            <w:webHidden/>
          </w:rPr>
          <w:fldChar w:fldCharType="separate"/>
        </w:r>
        <w:r w:rsidR="00E007C1">
          <w:rPr>
            <w:noProof/>
            <w:webHidden/>
          </w:rPr>
          <w:t>249</w:t>
        </w:r>
        <w:r w:rsidR="009A2260">
          <w:rPr>
            <w:noProof/>
            <w:webHidden/>
          </w:rPr>
          <w:fldChar w:fldCharType="end"/>
        </w:r>
      </w:hyperlink>
    </w:p>
    <w:p w14:paraId="7D3A6EE7" w14:textId="17998FD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5" w:history="1">
        <w:r w:rsidR="009A2260" w:rsidRPr="000F2745">
          <w:rPr>
            <w:rStyle w:val="Hyperlink"/>
            <w:rFonts w:ascii="Arial" w:hAnsi="Arial" w:cs="Arial"/>
            <w:noProof/>
          </w:rPr>
          <w:t>11.2.2.7.17 daulibstm32f4xxcan-CanInit-LLR-017</w:t>
        </w:r>
        <w:r w:rsidR="009A2260">
          <w:rPr>
            <w:noProof/>
            <w:webHidden/>
          </w:rPr>
          <w:tab/>
        </w:r>
        <w:r w:rsidR="009A2260">
          <w:rPr>
            <w:noProof/>
            <w:webHidden/>
          </w:rPr>
          <w:fldChar w:fldCharType="begin"/>
        </w:r>
        <w:r w:rsidR="009A2260">
          <w:rPr>
            <w:noProof/>
            <w:webHidden/>
          </w:rPr>
          <w:instrText xml:space="preserve"> PAGEREF _Toc158906645 \h </w:instrText>
        </w:r>
        <w:r w:rsidR="009A2260">
          <w:rPr>
            <w:noProof/>
            <w:webHidden/>
          </w:rPr>
        </w:r>
        <w:r w:rsidR="009A2260">
          <w:rPr>
            <w:noProof/>
            <w:webHidden/>
          </w:rPr>
          <w:fldChar w:fldCharType="separate"/>
        </w:r>
        <w:r w:rsidR="00E007C1">
          <w:rPr>
            <w:noProof/>
            <w:webHidden/>
          </w:rPr>
          <w:t>249</w:t>
        </w:r>
        <w:r w:rsidR="009A2260">
          <w:rPr>
            <w:noProof/>
            <w:webHidden/>
          </w:rPr>
          <w:fldChar w:fldCharType="end"/>
        </w:r>
      </w:hyperlink>
    </w:p>
    <w:p w14:paraId="45BD8549" w14:textId="57A432F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6" w:history="1">
        <w:r w:rsidR="009A2260" w:rsidRPr="000F2745">
          <w:rPr>
            <w:rStyle w:val="Hyperlink"/>
            <w:rFonts w:ascii="Arial" w:hAnsi="Arial" w:cs="Arial"/>
            <w:noProof/>
          </w:rPr>
          <w:t>11.2.2.7.18 daulibstm32f4xxcan-CanInit-LLR-018</w:t>
        </w:r>
        <w:r w:rsidR="009A2260">
          <w:rPr>
            <w:noProof/>
            <w:webHidden/>
          </w:rPr>
          <w:tab/>
        </w:r>
        <w:r w:rsidR="009A2260">
          <w:rPr>
            <w:noProof/>
            <w:webHidden/>
          </w:rPr>
          <w:fldChar w:fldCharType="begin"/>
        </w:r>
        <w:r w:rsidR="009A2260">
          <w:rPr>
            <w:noProof/>
            <w:webHidden/>
          </w:rPr>
          <w:instrText xml:space="preserve"> PAGEREF _Toc158906646 \h </w:instrText>
        </w:r>
        <w:r w:rsidR="009A2260">
          <w:rPr>
            <w:noProof/>
            <w:webHidden/>
          </w:rPr>
        </w:r>
        <w:r w:rsidR="009A2260">
          <w:rPr>
            <w:noProof/>
            <w:webHidden/>
          </w:rPr>
          <w:fldChar w:fldCharType="separate"/>
        </w:r>
        <w:r w:rsidR="00E007C1">
          <w:rPr>
            <w:noProof/>
            <w:webHidden/>
          </w:rPr>
          <w:t>249</w:t>
        </w:r>
        <w:r w:rsidR="009A2260">
          <w:rPr>
            <w:noProof/>
            <w:webHidden/>
          </w:rPr>
          <w:fldChar w:fldCharType="end"/>
        </w:r>
      </w:hyperlink>
    </w:p>
    <w:p w14:paraId="12AF149E" w14:textId="34ECB6E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7" w:history="1">
        <w:r w:rsidR="009A2260" w:rsidRPr="000F2745">
          <w:rPr>
            <w:rStyle w:val="Hyperlink"/>
            <w:rFonts w:ascii="Arial" w:hAnsi="Arial" w:cs="Arial"/>
            <w:noProof/>
          </w:rPr>
          <w:t>11.2.2.7.19 daulibstm32f4xxcan-CanInit-LLR-019</w:t>
        </w:r>
        <w:r w:rsidR="009A2260">
          <w:rPr>
            <w:noProof/>
            <w:webHidden/>
          </w:rPr>
          <w:tab/>
        </w:r>
        <w:r w:rsidR="009A2260">
          <w:rPr>
            <w:noProof/>
            <w:webHidden/>
          </w:rPr>
          <w:fldChar w:fldCharType="begin"/>
        </w:r>
        <w:r w:rsidR="009A2260">
          <w:rPr>
            <w:noProof/>
            <w:webHidden/>
          </w:rPr>
          <w:instrText xml:space="preserve"> PAGEREF _Toc158906647 \h </w:instrText>
        </w:r>
        <w:r w:rsidR="009A2260">
          <w:rPr>
            <w:noProof/>
            <w:webHidden/>
          </w:rPr>
        </w:r>
        <w:r w:rsidR="009A2260">
          <w:rPr>
            <w:noProof/>
            <w:webHidden/>
          </w:rPr>
          <w:fldChar w:fldCharType="separate"/>
        </w:r>
        <w:r w:rsidR="00E007C1">
          <w:rPr>
            <w:noProof/>
            <w:webHidden/>
          </w:rPr>
          <w:t>250</w:t>
        </w:r>
        <w:r w:rsidR="009A2260">
          <w:rPr>
            <w:noProof/>
            <w:webHidden/>
          </w:rPr>
          <w:fldChar w:fldCharType="end"/>
        </w:r>
      </w:hyperlink>
    </w:p>
    <w:p w14:paraId="61B6B5BB" w14:textId="75FEF7D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8" w:history="1">
        <w:r w:rsidR="009A2260" w:rsidRPr="000F2745">
          <w:rPr>
            <w:rStyle w:val="Hyperlink"/>
            <w:rFonts w:ascii="Arial" w:hAnsi="Arial" w:cs="Arial"/>
            <w:noProof/>
          </w:rPr>
          <w:t>11.2.2.7.20 daulibstm32f4xxcan-CanInit-LLR-020</w:t>
        </w:r>
        <w:r w:rsidR="009A2260">
          <w:rPr>
            <w:noProof/>
            <w:webHidden/>
          </w:rPr>
          <w:tab/>
        </w:r>
        <w:r w:rsidR="009A2260">
          <w:rPr>
            <w:noProof/>
            <w:webHidden/>
          </w:rPr>
          <w:fldChar w:fldCharType="begin"/>
        </w:r>
        <w:r w:rsidR="009A2260">
          <w:rPr>
            <w:noProof/>
            <w:webHidden/>
          </w:rPr>
          <w:instrText xml:space="preserve"> PAGEREF _Toc158906648 \h </w:instrText>
        </w:r>
        <w:r w:rsidR="009A2260">
          <w:rPr>
            <w:noProof/>
            <w:webHidden/>
          </w:rPr>
        </w:r>
        <w:r w:rsidR="009A2260">
          <w:rPr>
            <w:noProof/>
            <w:webHidden/>
          </w:rPr>
          <w:fldChar w:fldCharType="separate"/>
        </w:r>
        <w:r w:rsidR="00E007C1">
          <w:rPr>
            <w:noProof/>
            <w:webHidden/>
          </w:rPr>
          <w:t>250</w:t>
        </w:r>
        <w:r w:rsidR="009A2260">
          <w:rPr>
            <w:noProof/>
            <w:webHidden/>
          </w:rPr>
          <w:fldChar w:fldCharType="end"/>
        </w:r>
      </w:hyperlink>
    </w:p>
    <w:p w14:paraId="3966B9F3" w14:textId="45986A5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49" w:history="1">
        <w:r w:rsidR="009A2260" w:rsidRPr="000F2745">
          <w:rPr>
            <w:rStyle w:val="Hyperlink"/>
            <w:noProof/>
          </w:rPr>
          <w:t>11.2.3 CanFilterInit</w:t>
        </w:r>
        <w:r w:rsidR="009A2260">
          <w:rPr>
            <w:noProof/>
            <w:webHidden/>
          </w:rPr>
          <w:tab/>
        </w:r>
        <w:r w:rsidR="009A2260">
          <w:rPr>
            <w:noProof/>
            <w:webHidden/>
          </w:rPr>
          <w:fldChar w:fldCharType="begin"/>
        </w:r>
        <w:r w:rsidR="009A2260">
          <w:rPr>
            <w:noProof/>
            <w:webHidden/>
          </w:rPr>
          <w:instrText xml:space="preserve"> PAGEREF _Toc158906649 \h </w:instrText>
        </w:r>
        <w:r w:rsidR="009A2260">
          <w:rPr>
            <w:noProof/>
            <w:webHidden/>
          </w:rPr>
        </w:r>
        <w:r w:rsidR="009A2260">
          <w:rPr>
            <w:noProof/>
            <w:webHidden/>
          </w:rPr>
          <w:fldChar w:fldCharType="separate"/>
        </w:r>
        <w:r w:rsidR="00E007C1">
          <w:rPr>
            <w:noProof/>
            <w:webHidden/>
          </w:rPr>
          <w:t>250</w:t>
        </w:r>
        <w:r w:rsidR="009A2260">
          <w:rPr>
            <w:noProof/>
            <w:webHidden/>
          </w:rPr>
          <w:fldChar w:fldCharType="end"/>
        </w:r>
      </w:hyperlink>
    </w:p>
    <w:p w14:paraId="34F87226" w14:textId="09A954A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0" w:history="1">
        <w:r w:rsidR="009A2260" w:rsidRPr="000F2745">
          <w:rPr>
            <w:rStyle w:val="Hyperlink"/>
            <w:rFonts w:ascii="Arial" w:hAnsi="Arial" w:cs="Arial"/>
            <w:noProof/>
          </w:rPr>
          <w:t>11.2.3.1 Brief Description</w:t>
        </w:r>
        <w:r w:rsidR="009A2260">
          <w:rPr>
            <w:noProof/>
            <w:webHidden/>
          </w:rPr>
          <w:tab/>
        </w:r>
        <w:r w:rsidR="009A2260">
          <w:rPr>
            <w:noProof/>
            <w:webHidden/>
          </w:rPr>
          <w:fldChar w:fldCharType="begin"/>
        </w:r>
        <w:r w:rsidR="009A2260">
          <w:rPr>
            <w:noProof/>
            <w:webHidden/>
          </w:rPr>
          <w:instrText xml:space="preserve"> PAGEREF _Toc158906650 \h </w:instrText>
        </w:r>
        <w:r w:rsidR="009A2260">
          <w:rPr>
            <w:noProof/>
            <w:webHidden/>
          </w:rPr>
        </w:r>
        <w:r w:rsidR="009A2260">
          <w:rPr>
            <w:noProof/>
            <w:webHidden/>
          </w:rPr>
          <w:fldChar w:fldCharType="separate"/>
        </w:r>
        <w:r w:rsidR="00E007C1">
          <w:rPr>
            <w:noProof/>
            <w:webHidden/>
          </w:rPr>
          <w:t>250</w:t>
        </w:r>
        <w:r w:rsidR="009A2260">
          <w:rPr>
            <w:noProof/>
            <w:webHidden/>
          </w:rPr>
          <w:fldChar w:fldCharType="end"/>
        </w:r>
      </w:hyperlink>
    </w:p>
    <w:p w14:paraId="3A3FF199" w14:textId="7189210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1" w:history="1">
        <w:r w:rsidR="009A2260" w:rsidRPr="000F2745">
          <w:rPr>
            <w:rStyle w:val="Hyperlink"/>
            <w:rFonts w:ascii="Arial" w:hAnsi="Arial" w:cs="Arial"/>
            <w:noProof/>
          </w:rPr>
          <w:t>11.2.3.2 List of HLRs allocated</w:t>
        </w:r>
        <w:r w:rsidR="009A2260">
          <w:rPr>
            <w:noProof/>
            <w:webHidden/>
          </w:rPr>
          <w:tab/>
        </w:r>
        <w:r w:rsidR="009A2260">
          <w:rPr>
            <w:noProof/>
            <w:webHidden/>
          </w:rPr>
          <w:fldChar w:fldCharType="begin"/>
        </w:r>
        <w:r w:rsidR="009A2260">
          <w:rPr>
            <w:noProof/>
            <w:webHidden/>
          </w:rPr>
          <w:instrText xml:space="preserve"> PAGEREF _Toc158906651 \h </w:instrText>
        </w:r>
        <w:r w:rsidR="009A2260">
          <w:rPr>
            <w:noProof/>
            <w:webHidden/>
          </w:rPr>
        </w:r>
        <w:r w:rsidR="009A2260">
          <w:rPr>
            <w:noProof/>
            <w:webHidden/>
          </w:rPr>
          <w:fldChar w:fldCharType="separate"/>
        </w:r>
        <w:r w:rsidR="00E007C1">
          <w:rPr>
            <w:noProof/>
            <w:webHidden/>
          </w:rPr>
          <w:t>250</w:t>
        </w:r>
        <w:r w:rsidR="009A2260">
          <w:rPr>
            <w:noProof/>
            <w:webHidden/>
          </w:rPr>
          <w:fldChar w:fldCharType="end"/>
        </w:r>
      </w:hyperlink>
    </w:p>
    <w:p w14:paraId="42245399" w14:textId="6538F08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2" w:history="1">
        <w:r w:rsidR="009A2260" w:rsidRPr="000F2745">
          <w:rPr>
            <w:rStyle w:val="Hyperlink"/>
            <w:rFonts w:ascii="Arial" w:hAnsi="Arial" w:cs="Arial"/>
            <w:noProof/>
          </w:rPr>
          <w:t>11.2.3.3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_Toc158906652 \h </w:instrText>
        </w:r>
        <w:r w:rsidR="009A2260">
          <w:rPr>
            <w:noProof/>
            <w:webHidden/>
          </w:rPr>
        </w:r>
        <w:r w:rsidR="009A2260">
          <w:rPr>
            <w:noProof/>
            <w:webHidden/>
          </w:rPr>
          <w:fldChar w:fldCharType="separate"/>
        </w:r>
        <w:r w:rsidR="00E007C1">
          <w:rPr>
            <w:noProof/>
            <w:webHidden/>
          </w:rPr>
          <w:t>251</w:t>
        </w:r>
        <w:r w:rsidR="009A2260">
          <w:rPr>
            <w:noProof/>
            <w:webHidden/>
          </w:rPr>
          <w:fldChar w:fldCharType="end"/>
        </w:r>
      </w:hyperlink>
    </w:p>
    <w:p w14:paraId="06A7E655" w14:textId="061A5CE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3" w:history="1">
        <w:r w:rsidR="009A2260" w:rsidRPr="000F2745">
          <w:rPr>
            <w:rStyle w:val="Hyperlink"/>
            <w:rFonts w:ascii="Arial" w:hAnsi="Arial" w:cs="Arial"/>
            <w:noProof/>
          </w:rPr>
          <w:t>11.2.3.4 Parameter list (Input/Output)</w:t>
        </w:r>
        <w:r w:rsidR="009A2260">
          <w:rPr>
            <w:noProof/>
            <w:webHidden/>
          </w:rPr>
          <w:tab/>
        </w:r>
        <w:r w:rsidR="009A2260">
          <w:rPr>
            <w:noProof/>
            <w:webHidden/>
          </w:rPr>
          <w:fldChar w:fldCharType="begin"/>
        </w:r>
        <w:r w:rsidR="009A2260">
          <w:rPr>
            <w:noProof/>
            <w:webHidden/>
          </w:rPr>
          <w:instrText xml:space="preserve"> PAGEREF _Toc158906653 \h </w:instrText>
        </w:r>
        <w:r w:rsidR="009A2260">
          <w:rPr>
            <w:noProof/>
            <w:webHidden/>
          </w:rPr>
        </w:r>
        <w:r w:rsidR="009A2260">
          <w:rPr>
            <w:noProof/>
            <w:webHidden/>
          </w:rPr>
          <w:fldChar w:fldCharType="separate"/>
        </w:r>
        <w:r w:rsidR="00E007C1">
          <w:rPr>
            <w:noProof/>
            <w:webHidden/>
          </w:rPr>
          <w:t>251</w:t>
        </w:r>
        <w:r w:rsidR="009A2260">
          <w:rPr>
            <w:noProof/>
            <w:webHidden/>
          </w:rPr>
          <w:fldChar w:fldCharType="end"/>
        </w:r>
      </w:hyperlink>
    </w:p>
    <w:p w14:paraId="723C04DF" w14:textId="0F905DF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4" w:history="1">
        <w:r w:rsidR="009A2260" w:rsidRPr="000F2745">
          <w:rPr>
            <w:rStyle w:val="Hyperlink"/>
            <w:rFonts w:ascii="Arial" w:hAnsi="Arial" w:cs="Arial"/>
            <w:noProof/>
          </w:rPr>
          <w:t>11.2.3.5 Return Value</w:t>
        </w:r>
        <w:r w:rsidR="009A2260">
          <w:rPr>
            <w:noProof/>
            <w:webHidden/>
          </w:rPr>
          <w:tab/>
        </w:r>
        <w:r w:rsidR="009A2260">
          <w:rPr>
            <w:noProof/>
            <w:webHidden/>
          </w:rPr>
          <w:fldChar w:fldCharType="begin"/>
        </w:r>
        <w:r w:rsidR="009A2260">
          <w:rPr>
            <w:noProof/>
            <w:webHidden/>
          </w:rPr>
          <w:instrText xml:space="preserve"> PAGEREF _Toc158906654 \h </w:instrText>
        </w:r>
        <w:r w:rsidR="009A2260">
          <w:rPr>
            <w:noProof/>
            <w:webHidden/>
          </w:rPr>
        </w:r>
        <w:r w:rsidR="009A2260">
          <w:rPr>
            <w:noProof/>
            <w:webHidden/>
          </w:rPr>
          <w:fldChar w:fldCharType="separate"/>
        </w:r>
        <w:r w:rsidR="00E007C1">
          <w:rPr>
            <w:noProof/>
            <w:webHidden/>
          </w:rPr>
          <w:t>251</w:t>
        </w:r>
        <w:r w:rsidR="009A2260">
          <w:rPr>
            <w:noProof/>
            <w:webHidden/>
          </w:rPr>
          <w:fldChar w:fldCharType="end"/>
        </w:r>
      </w:hyperlink>
    </w:p>
    <w:p w14:paraId="0393CF7C" w14:textId="0086363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5" w:history="1">
        <w:r w:rsidR="009A2260" w:rsidRPr="000F2745">
          <w:rPr>
            <w:rStyle w:val="Hyperlink"/>
            <w:rFonts w:ascii="Arial" w:hAnsi="Arial" w:cs="Arial"/>
            <w:noProof/>
          </w:rPr>
          <w:t>11.2.3.6 Other CSUs called by this CSU</w:t>
        </w:r>
        <w:r w:rsidR="009A2260">
          <w:rPr>
            <w:noProof/>
            <w:webHidden/>
          </w:rPr>
          <w:tab/>
        </w:r>
        <w:r w:rsidR="009A2260">
          <w:rPr>
            <w:noProof/>
            <w:webHidden/>
          </w:rPr>
          <w:fldChar w:fldCharType="begin"/>
        </w:r>
        <w:r w:rsidR="009A2260">
          <w:rPr>
            <w:noProof/>
            <w:webHidden/>
          </w:rPr>
          <w:instrText xml:space="preserve"> PAGEREF _Toc158906655 \h </w:instrText>
        </w:r>
        <w:r w:rsidR="009A2260">
          <w:rPr>
            <w:noProof/>
            <w:webHidden/>
          </w:rPr>
        </w:r>
        <w:r w:rsidR="009A2260">
          <w:rPr>
            <w:noProof/>
            <w:webHidden/>
          </w:rPr>
          <w:fldChar w:fldCharType="separate"/>
        </w:r>
        <w:r w:rsidR="00E007C1">
          <w:rPr>
            <w:noProof/>
            <w:webHidden/>
          </w:rPr>
          <w:t>251</w:t>
        </w:r>
        <w:r w:rsidR="009A2260">
          <w:rPr>
            <w:noProof/>
            <w:webHidden/>
          </w:rPr>
          <w:fldChar w:fldCharType="end"/>
        </w:r>
      </w:hyperlink>
    </w:p>
    <w:p w14:paraId="588B6DE2" w14:textId="6FB44DA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6" w:history="1">
        <w:r w:rsidR="009A2260" w:rsidRPr="000F2745">
          <w:rPr>
            <w:rStyle w:val="Hyperlink"/>
            <w:rFonts w:ascii="Arial" w:hAnsi="Arial" w:cs="Arial"/>
            <w:noProof/>
          </w:rPr>
          <w:t>11.2.3.7 Description of list of LLRs allocated</w:t>
        </w:r>
        <w:r w:rsidR="009A2260">
          <w:rPr>
            <w:noProof/>
            <w:webHidden/>
          </w:rPr>
          <w:tab/>
        </w:r>
        <w:r w:rsidR="009A2260">
          <w:rPr>
            <w:noProof/>
            <w:webHidden/>
          </w:rPr>
          <w:fldChar w:fldCharType="begin"/>
        </w:r>
        <w:r w:rsidR="009A2260">
          <w:rPr>
            <w:noProof/>
            <w:webHidden/>
          </w:rPr>
          <w:instrText xml:space="preserve"> PAGEREF _Toc158906656 \h </w:instrText>
        </w:r>
        <w:r w:rsidR="009A2260">
          <w:rPr>
            <w:noProof/>
            <w:webHidden/>
          </w:rPr>
        </w:r>
        <w:r w:rsidR="009A2260">
          <w:rPr>
            <w:noProof/>
            <w:webHidden/>
          </w:rPr>
          <w:fldChar w:fldCharType="separate"/>
        </w:r>
        <w:r w:rsidR="00E007C1">
          <w:rPr>
            <w:noProof/>
            <w:webHidden/>
          </w:rPr>
          <w:t>251</w:t>
        </w:r>
        <w:r w:rsidR="009A2260">
          <w:rPr>
            <w:noProof/>
            <w:webHidden/>
          </w:rPr>
          <w:fldChar w:fldCharType="end"/>
        </w:r>
      </w:hyperlink>
    </w:p>
    <w:p w14:paraId="78036CE3" w14:textId="0C58AFE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7" w:history="1">
        <w:r w:rsidR="009A2260" w:rsidRPr="000F2745">
          <w:rPr>
            <w:rStyle w:val="Hyperlink"/>
            <w:rFonts w:ascii="Arial" w:hAnsi="Arial" w:cs="Arial"/>
            <w:noProof/>
          </w:rPr>
          <w:t>11.2.3.7.1 daulibstm32f4xxcan-CanFilterInit-LLR-001</w:t>
        </w:r>
        <w:r w:rsidR="009A2260">
          <w:rPr>
            <w:noProof/>
            <w:webHidden/>
          </w:rPr>
          <w:tab/>
        </w:r>
        <w:r w:rsidR="009A2260">
          <w:rPr>
            <w:noProof/>
            <w:webHidden/>
          </w:rPr>
          <w:fldChar w:fldCharType="begin"/>
        </w:r>
        <w:r w:rsidR="009A2260">
          <w:rPr>
            <w:noProof/>
            <w:webHidden/>
          </w:rPr>
          <w:instrText xml:space="preserve"> PAGEREF _Toc158906657 \h </w:instrText>
        </w:r>
        <w:r w:rsidR="009A2260">
          <w:rPr>
            <w:noProof/>
            <w:webHidden/>
          </w:rPr>
        </w:r>
        <w:r w:rsidR="009A2260">
          <w:rPr>
            <w:noProof/>
            <w:webHidden/>
          </w:rPr>
          <w:fldChar w:fldCharType="separate"/>
        </w:r>
        <w:r w:rsidR="00E007C1">
          <w:rPr>
            <w:noProof/>
            <w:webHidden/>
          </w:rPr>
          <w:t>251</w:t>
        </w:r>
        <w:r w:rsidR="009A2260">
          <w:rPr>
            <w:noProof/>
            <w:webHidden/>
          </w:rPr>
          <w:fldChar w:fldCharType="end"/>
        </w:r>
      </w:hyperlink>
    </w:p>
    <w:p w14:paraId="36752EFC" w14:textId="6176E61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8" w:history="1">
        <w:r w:rsidR="009A2260" w:rsidRPr="000F2745">
          <w:rPr>
            <w:rStyle w:val="Hyperlink"/>
            <w:rFonts w:ascii="Arial" w:hAnsi="Arial" w:cs="Arial"/>
            <w:noProof/>
          </w:rPr>
          <w:t>11.2.3.7.2 daulibstm32f4xxcan-CanFilterInit-LLR-002</w:t>
        </w:r>
        <w:r w:rsidR="009A2260">
          <w:rPr>
            <w:noProof/>
            <w:webHidden/>
          </w:rPr>
          <w:tab/>
        </w:r>
        <w:r w:rsidR="009A2260">
          <w:rPr>
            <w:noProof/>
            <w:webHidden/>
          </w:rPr>
          <w:fldChar w:fldCharType="begin"/>
        </w:r>
        <w:r w:rsidR="009A2260">
          <w:rPr>
            <w:noProof/>
            <w:webHidden/>
          </w:rPr>
          <w:instrText xml:space="preserve"> PAGEREF _Toc158906658 \h </w:instrText>
        </w:r>
        <w:r w:rsidR="009A2260">
          <w:rPr>
            <w:noProof/>
            <w:webHidden/>
          </w:rPr>
        </w:r>
        <w:r w:rsidR="009A2260">
          <w:rPr>
            <w:noProof/>
            <w:webHidden/>
          </w:rPr>
          <w:fldChar w:fldCharType="separate"/>
        </w:r>
        <w:r w:rsidR="00E007C1">
          <w:rPr>
            <w:noProof/>
            <w:webHidden/>
          </w:rPr>
          <w:t>251</w:t>
        </w:r>
        <w:r w:rsidR="009A2260">
          <w:rPr>
            <w:noProof/>
            <w:webHidden/>
          </w:rPr>
          <w:fldChar w:fldCharType="end"/>
        </w:r>
      </w:hyperlink>
    </w:p>
    <w:p w14:paraId="48985063" w14:textId="74CCC95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59" w:history="1">
        <w:r w:rsidR="009A2260" w:rsidRPr="000F2745">
          <w:rPr>
            <w:rStyle w:val="Hyperlink"/>
            <w:rFonts w:ascii="Arial" w:hAnsi="Arial" w:cs="Arial"/>
            <w:noProof/>
          </w:rPr>
          <w:t>11.2.3.7.3 daulibstm32f4xxcan-CanFilterInit-LLR-003</w:t>
        </w:r>
        <w:r w:rsidR="009A2260">
          <w:rPr>
            <w:noProof/>
            <w:webHidden/>
          </w:rPr>
          <w:tab/>
        </w:r>
        <w:r w:rsidR="009A2260">
          <w:rPr>
            <w:noProof/>
            <w:webHidden/>
          </w:rPr>
          <w:fldChar w:fldCharType="begin"/>
        </w:r>
        <w:r w:rsidR="009A2260">
          <w:rPr>
            <w:noProof/>
            <w:webHidden/>
          </w:rPr>
          <w:instrText xml:space="preserve"> PAGEREF _Toc158906659 \h </w:instrText>
        </w:r>
        <w:r w:rsidR="009A2260">
          <w:rPr>
            <w:noProof/>
            <w:webHidden/>
          </w:rPr>
        </w:r>
        <w:r w:rsidR="009A2260">
          <w:rPr>
            <w:noProof/>
            <w:webHidden/>
          </w:rPr>
          <w:fldChar w:fldCharType="separate"/>
        </w:r>
        <w:r w:rsidR="00E007C1">
          <w:rPr>
            <w:noProof/>
            <w:webHidden/>
          </w:rPr>
          <w:t>251</w:t>
        </w:r>
        <w:r w:rsidR="009A2260">
          <w:rPr>
            <w:noProof/>
            <w:webHidden/>
          </w:rPr>
          <w:fldChar w:fldCharType="end"/>
        </w:r>
      </w:hyperlink>
    </w:p>
    <w:p w14:paraId="1650D3D0" w14:textId="0948CA0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0" w:history="1">
        <w:r w:rsidR="009A2260" w:rsidRPr="000F2745">
          <w:rPr>
            <w:rStyle w:val="Hyperlink"/>
            <w:rFonts w:ascii="Arial" w:hAnsi="Arial" w:cs="Arial"/>
            <w:noProof/>
          </w:rPr>
          <w:t>11.2.3.7.4 daulibstm32f4xxcan-CanFilterInit-LLR-004</w:t>
        </w:r>
        <w:r w:rsidR="009A2260">
          <w:rPr>
            <w:noProof/>
            <w:webHidden/>
          </w:rPr>
          <w:tab/>
        </w:r>
        <w:r w:rsidR="009A2260">
          <w:rPr>
            <w:noProof/>
            <w:webHidden/>
          </w:rPr>
          <w:fldChar w:fldCharType="begin"/>
        </w:r>
        <w:r w:rsidR="009A2260">
          <w:rPr>
            <w:noProof/>
            <w:webHidden/>
          </w:rPr>
          <w:instrText xml:space="preserve"> PAGEREF _Toc158906660 \h </w:instrText>
        </w:r>
        <w:r w:rsidR="009A2260">
          <w:rPr>
            <w:noProof/>
            <w:webHidden/>
          </w:rPr>
        </w:r>
        <w:r w:rsidR="009A2260">
          <w:rPr>
            <w:noProof/>
            <w:webHidden/>
          </w:rPr>
          <w:fldChar w:fldCharType="separate"/>
        </w:r>
        <w:r w:rsidR="00E007C1">
          <w:rPr>
            <w:noProof/>
            <w:webHidden/>
          </w:rPr>
          <w:t>252</w:t>
        </w:r>
        <w:r w:rsidR="009A2260">
          <w:rPr>
            <w:noProof/>
            <w:webHidden/>
          </w:rPr>
          <w:fldChar w:fldCharType="end"/>
        </w:r>
      </w:hyperlink>
    </w:p>
    <w:p w14:paraId="35DA90FB" w14:textId="272DDFC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1" w:history="1">
        <w:r w:rsidR="009A2260" w:rsidRPr="000F2745">
          <w:rPr>
            <w:rStyle w:val="Hyperlink"/>
            <w:rFonts w:ascii="Arial" w:hAnsi="Arial" w:cs="Arial"/>
            <w:noProof/>
          </w:rPr>
          <w:t>11.2.3.7.5 daulibstm32f4xxcan-CanFilterInit-LLR-005</w:t>
        </w:r>
        <w:r w:rsidR="009A2260">
          <w:rPr>
            <w:noProof/>
            <w:webHidden/>
          </w:rPr>
          <w:tab/>
        </w:r>
        <w:r w:rsidR="009A2260">
          <w:rPr>
            <w:noProof/>
            <w:webHidden/>
          </w:rPr>
          <w:fldChar w:fldCharType="begin"/>
        </w:r>
        <w:r w:rsidR="009A2260">
          <w:rPr>
            <w:noProof/>
            <w:webHidden/>
          </w:rPr>
          <w:instrText xml:space="preserve"> PAGEREF _Toc158906661 \h </w:instrText>
        </w:r>
        <w:r w:rsidR="009A2260">
          <w:rPr>
            <w:noProof/>
            <w:webHidden/>
          </w:rPr>
        </w:r>
        <w:r w:rsidR="009A2260">
          <w:rPr>
            <w:noProof/>
            <w:webHidden/>
          </w:rPr>
          <w:fldChar w:fldCharType="separate"/>
        </w:r>
        <w:r w:rsidR="00E007C1">
          <w:rPr>
            <w:noProof/>
            <w:webHidden/>
          </w:rPr>
          <w:t>252</w:t>
        </w:r>
        <w:r w:rsidR="009A2260">
          <w:rPr>
            <w:noProof/>
            <w:webHidden/>
          </w:rPr>
          <w:fldChar w:fldCharType="end"/>
        </w:r>
      </w:hyperlink>
    </w:p>
    <w:p w14:paraId="1CF8AC6D" w14:textId="43BB130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2" w:history="1">
        <w:r w:rsidR="009A2260" w:rsidRPr="000F2745">
          <w:rPr>
            <w:rStyle w:val="Hyperlink"/>
            <w:rFonts w:ascii="Arial" w:hAnsi="Arial" w:cs="Arial"/>
            <w:noProof/>
          </w:rPr>
          <w:t>11.2.3.7.6 daulibstm32f4xxcan-CanFilterInit-LLR-006</w:t>
        </w:r>
        <w:r w:rsidR="009A2260">
          <w:rPr>
            <w:noProof/>
            <w:webHidden/>
          </w:rPr>
          <w:tab/>
        </w:r>
        <w:r w:rsidR="009A2260">
          <w:rPr>
            <w:noProof/>
            <w:webHidden/>
          </w:rPr>
          <w:fldChar w:fldCharType="begin"/>
        </w:r>
        <w:r w:rsidR="009A2260">
          <w:rPr>
            <w:noProof/>
            <w:webHidden/>
          </w:rPr>
          <w:instrText xml:space="preserve"> PAGEREF _Toc158906662 \h </w:instrText>
        </w:r>
        <w:r w:rsidR="009A2260">
          <w:rPr>
            <w:noProof/>
            <w:webHidden/>
          </w:rPr>
        </w:r>
        <w:r w:rsidR="009A2260">
          <w:rPr>
            <w:noProof/>
            <w:webHidden/>
          </w:rPr>
          <w:fldChar w:fldCharType="separate"/>
        </w:r>
        <w:r w:rsidR="00E007C1">
          <w:rPr>
            <w:noProof/>
            <w:webHidden/>
          </w:rPr>
          <w:t>253</w:t>
        </w:r>
        <w:r w:rsidR="009A2260">
          <w:rPr>
            <w:noProof/>
            <w:webHidden/>
          </w:rPr>
          <w:fldChar w:fldCharType="end"/>
        </w:r>
      </w:hyperlink>
    </w:p>
    <w:p w14:paraId="0AFB90C4" w14:textId="0BE3CC0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3" w:history="1">
        <w:r w:rsidR="009A2260" w:rsidRPr="000F2745">
          <w:rPr>
            <w:rStyle w:val="Hyperlink"/>
            <w:rFonts w:ascii="Arial" w:hAnsi="Arial" w:cs="Arial"/>
            <w:noProof/>
          </w:rPr>
          <w:t>11.2.3.7.7 daulibstm32f4xxcan-CanFilterInit-LLR-007</w:t>
        </w:r>
        <w:r w:rsidR="009A2260">
          <w:rPr>
            <w:noProof/>
            <w:webHidden/>
          </w:rPr>
          <w:tab/>
        </w:r>
        <w:r w:rsidR="009A2260">
          <w:rPr>
            <w:noProof/>
            <w:webHidden/>
          </w:rPr>
          <w:fldChar w:fldCharType="begin"/>
        </w:r>
        <w:r w:rsidR="009A2260">
          <w:rPr>
            <w:noProof/>
            <w:webHidden/>
          </w:rPr>
          <w:instrText xml:space="preserve"> PAGEREF _Toc158906663 \h </w:instrText>
        </w:r>
        <w:r w:rsidR="009A2260">
          <w:rPr>
            <w:noProof/>
            <w:webHidden/>
          </w:rPr>
        </w:r>
        <w:r w:rsidR="009A2260">
          <w:rPr>
            <w:noProof/>
            <w:webHidden/>
          </w:rPr>
          <w:fldChar w:fldCharType="separate"/>
        </w:r>
        <w:r w:rsidR="00E007C1">
          <w:rPr>
            <w:noProof/>
            <w:webHidden/>
          </w:rPr>
          <w:t>253</w:t>
        </w:r>
        <w:r w:rsidR="009A2260">
          <w:rPr>
            <w:noProof/>
            <w:webHidden/>
          </w:rPr>
          <w:fldChar w:fldCharType="end"/>
        </w:r>
      </w:hyperlink>
    </w:p>
    <w:p w14:paraId="6FED6766" w14:textId="5FADE40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4" w:history="1">
        <w:r w:rsidR="009A2260" w:rsidRPr="000F2745">
          <w:rPr>
            <w:rStyle w:val="Hyperlink"/>
            <w:rFonts w:ascii="Arial" w:hAnsi="Arial" w:cs="Arial"/>
            <w:noProof/>
          </w:rPr>
          <w:t>11.2.3.7.8 daulibstm32f4xxcan-CanFilterInit-LLR-008</w:t>
        </w:r>
        <w:r w:rsidR="009A2260">
          <w:rPr>
            <w:noProof/>
            <w:webHidden/>
          </w:rPr>
          <w:tab/>
        </w:r>
        <w:r w:rsidR="009A2260">
          <w:rPr>
            <w:noProof/>
            <w:webHidden/>
          </w:rPr>
          <w:fldChar w:fldCharType="begin"/>
        </w:r>
        <w:r w:rsidR="009A2260">
          <w:rPr>
            <w:noProof/>
            <w:webHidden/>
          </w:rPr>
          <w:instrText xml:space="preserve"> PAGEREF _Toc158906664 \h </w:instrText>
        </w:r>
        <w:r w:rsidR="009A2260">
          <w:rPr>
            <w:noProof/>
            <w:webHidden/>
          </w:rPr>
        </w:r>
        <w:r w:rsidR="009A2260">
          <w:rPr>
            <w:noProof/>
            <w:webHidden/>
          </w:rPr>
          <w:fldChar w:fldCharType="separate"/>
        </w:r>
        <w:r w:rsidR="00E007C1">
          <w:rPr>
            <w:noProof/>
            <w:webHidden/>
          </w:rPr>
          <w:t>253</w:t>
        </w:r>
        <w:r w:rsidR="009A2260">
          <w:rPr>
            <w:noProof/>
            <w:webHidden/>
          </w:rPr>
          <w:fldChar w:fldCharType="end"/>
        </w:r>
      </w:hyperlink>
    </w:p>
    <w:p w14:paraId="01A496BD" w14:textId="02887A6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5" w:history="1">
        <w:r w:rsidR="009A2260" w:rsidRPr="000F2745">
          <w:rPr>
            <w:rStyle w:val="Hyperlink"/>
            <w:rFonts w:ascii="Arial" w:hAnsi="Arial" w:cs="Arial"/>
            <w:noProof/>
          </w:rPr>
          <w:t>11.2.3.7.9 daulibstm32f4xxcan-CanFilterInit-LLR-009</w:t>
        </w:r>
        <w:r w:rsidR="009A2260">
          <w:rPr>
            <w:noProof/>
            <w:webHidden/>
          </w:rPr>
          <w:tab/>
        </w:r>
        <w:r w:rsidR="009A2260">
          <w:rPr>
            <w:noProof/>
            <w:webHidden/>
          </w:rPr>
          <w:fldChar w:fldCharType="begin"/>
        </w:r>
        <w:r w:rsidR="009A2260">
          <w:rPr>
            <w:noProof/>
            <w:webHidden/>
          </w:rPr>
          <w:instrText xml:space="preserve"> PAGEREF _Toc158906665 \h </w:instrText>
        </w:r>
        <w:r w:rsidR="009A2260">
          <w:rPr>
            <w:noProof/>
            <w:webHidden/>
          </w:rPr>
        </w:r>
        <w:r w:rsidR="009A2260">
          <w:rPr>
            <w:noProof/>
            <w:webHidden/>
          </w:rPr>
          <w:fldChar w:fldCharType="separate"/>
        </w:r>
        <w:r w:rsidR="00E007C1">
          <w:rPr>
            <w:noProof/>
            <w:webHidden/>
          </w:rPr>
          <w:t>253</w:t>
        </w:r>
        <w:r w:rsidR="009A2260">
          <w:rPr>
            <w:noProof/>
            <w:webHidden/>
          </w:rPr>
          <w:fldChar w:fldCharType="end"/>
        </w:r>
      </w:hyperlink>
    </w:p>
    <w:p w14:paraId="22378CAE" w14:textId="61A580C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6" w:history="1">
        <w:r w:rsidR="009A2260" w:rsidRPr="000F2745">
          <w:rPr>
            <w:rStyle w:val="Hyperlink"/>
            <w:rFonts w:ascii="Arial" w:hAnsi="Arial" w:cs="Arial"/>
            <w:noProof/>
          </w:rPr>
          <w:t>11.2.3.7.10 daulibstm32f4xxcan-CanFilterInit-LLR-010</w:t>
        </w:r>
        <w:r w:rsidR="009A2260">
          <w:rPr>
            <w:noProof/>
            <w:webHidden/>
          </w:rPr>
          <w:tab/>
        </w:r>
        <w:r w:rsidR="009A2260">
          <w:rPr>
            <w:noProof/>
            <w:webHidden/>
          </w:rPr>
          <w:fldChar w:fldCharType="begin"/>
        </w:r>
        <w:r w:rsidR="009A2260">
          <w:rPr>
            <w:noProof/>
            <w:webHidden/>
          </w:rPr>
          <w:instrText xml:space="preserve"> PAGEREF _Toc158906666 \h </w:instrText>
        </w:r>
        <w:r w:rsidR="009A2260">
          <w:rPr>
            <w:noProof/>
            <w:webHidden/>
          </w:rPr>
        </w:r>
        <w:r w:rsidR="009A2260">
          <w:rPr>
            <w:noProof/>
            <w:webHidden/>
          </w:rPr>
          <w:fldChar w:fldCharType="separate"/>
        </w:r>
        <w:r w:rsidR="00E007C1">
          <w:rPr>
            <w:noProof/>
            <w:webHidden/>
          </w:rPr>
          <w:t>253</w:t>
        </w:r>
        <w:r w:rsidR="009A2260">
          <w:rPr>
            <w:noProof/>
            <w:webHidden/>
          </w:rPr>
          <w:fldChar w:fldCharType="end"/>
        </w:r>
      </w:hyperlink>
    </w:p>
    <w:p w14:paraId="481CB5A5" w14:textId="50238988"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7" w:history="1">
        <w:r w:rsidR="009A2260" w:rsidRPr="000F2745">
          <w:rPr>
            <w:rStyle w:val="Hyperlink"/>
            <w:noProof/>
          </w:rPr>
          <w:t>11.2.4 CanTransmit</w:t>
        </w:r>
        <w:r w:rsidR="009A2260">
          <w:rPr>
            <w:noProof/>
            <w:webHidden/>
          </w:rPr>
          <w:tab/>
        </w:r>
        <w:r w:rsidR="009A2260">
          <w:rPr>
            <w:noProof/>
            <w:webHidden/>
          </w:rPr>
          <w:fldChar w:fldCharType="begin"/>
        </w:r>
        <w:r w:rsidR="009A2260">
          <w:rPr>
            <w:noProof/>
            <w:webHidden/>
          </w:rPr>
          <w:instrText xml:space="preserve"> PAGEREF _Toc158906667 \h </w:instrText>
        </w:r>
        <w:r w:rsidR="009A2260">
          <w:rPr>
            <w:noProof/>
            <w:webHidden/>
          </w:rPr>
        </w:r>
        <w:r w:rsidR="009A2260">
          <w:rPr>
            <w:noProof/>
            <w:webHidden/>
          </w:rPr>
          <w:fldChar w:fldCharType="separate"/>
        </w:r>
        <w:r w:rsidR="00E007C1">
          <w:rPr>
            <w:noProof/>
            <w:webHidden/>
          </w:rPr>
          <w:t>253</w:t>
        </w:r>
        <w:r w:rsidR="009A2260">
          <w:rPr>
            <w:noProof/>
            <w:webHidden/>
          </w:rPr>
          <w:fldChar w:fldCharType="end"/>
        </w:r>
      </w:hyperlink>
    </w:p>
    <w:p w14:paraId="10715665" w14:textId="42B1712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8" w:history="1">
        <w:r w:rsidR="009A2260" w:rsidRPr="000F2745">
          <w:rPr>
            <w:rStyle w:val="Hyperlink"/>
            <w:rFonts w:ascii="Arial" w:hAnsi="Arial" w:cs="Arial"/>
            <w:noProof/>
          </w:rPr>
          <w:t>11.2.4.1 Brief Description</w:t>
        </w:r>
        <w:r w:rsidR="009A2260">
          <w:rPr>
            <w:noProof/>
            <w:webHidden/>
          </w:rPr>
          <w:tab/>
        </w:r>
        <w:r w:rsidR="009A2260">
          <w:rPr>
            <w:noProof/>
            <w:webHidden/>
          </w:rPr>
          <w:fldChar w:fldCharType="begin"/>
        </w:r>
        <w:r w:rsidR="009A2260">
          <w:rPr>
            <w:noProof/>
            <w:webHidden/>
          </w:rPr>
          <w:instrText xml:space="preserve"> PAGEREF _Toc158906668 \h </w:instrText>
        </w:r>
        <w:r w:rsidR="009A2260">
          <w:rPr>
            <w:noProof/>
            <w:webHidden/>
          </w:rPr>
        </w:r>
        <w:r w:rsidR="009A2260">
          <w:rPr>
            <w:noProof/>
            <w:webHidden/>
          </w:rPr>
          <w:fldChar w:fldCharType="separate"/>
        </w:r>
        <w:r w:rsidR="00E007C1">
          <w:rPr>
            <w:noProof/>
            <w:webHidden/>
          </w:rPr>
          <w:t>254</w:t>
        </w:r>
        <w:r w:rsidR="009A2260">
          <w:rPr>
            <w:noProof/>
            <w:webHidden/>
          </w:rPr>
          <w:fldChar w:fldCharType="end"/>
        </w:r>
      </w:hyperlink>
    </w:p>
    <w:p w14:paraId="670C1B95" w14:textId="017EEDC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69" w:history="1">
        <w:r w:rsidR="009A2260" w:rsidRPr="000F2745">
          <w:rPr>
            <w:rStyle w:val="Hyperlink"/>
            <w:rFonts w:ascii="Arial" w:hAnsi="Arial" w:cs="Arial"/>
            <w:noProof/>
          </w:rPr>
          <w:t>11.2.4.2 List of HLRs allocated</w:t>
        </w:r>
        <w:r w:rsidR="009A2260">
          <w:rPr>
            <w:noProof/>
            <w:webHidden/>
          </w:rPr>
          <w:tab/>
        </w:r>
        <w:r w:rsidR="009A2260">
          <w:rPr>
            <w:noProof/>
            <w:webHidden/>
          </w:rPr>
          <w:fldChar w:fldCharType="begin"/>
        </w:r>
        <w:r w:rsidR="009A2260">
          <w:rPr>
            <w:noProof/>
            <w:webHidden/>
          </w:rPr>
          <w:instrText xml:space="preserve"> PAGEREF _Toc158906669 \h </w:instrText>
        </w:r>
        <w:r w:rsidR="009A2260">
          <w:rPr>
            <w:noProof/>
            <w:webHidden/>
          </w:rPr>
        </w:r>
        <w:r w:rsidR="009A2260">
          <w:rPr>
            <w:noProof/>
            <w:webHidden/>
          </w:rPr>
          <w:fldChar w:fldCharType="separate"/>
        </w:r>
        <w:r w:rsidR="00E007C1">
          <w:rPr>
            <w:noProof/>
            <w:webHidden/>
          </w:rPr>
          <w:t>254</w:t>
        </w:r>
        <w:r w:rsidR="009A2260">
          <w:rPr>
            <w:noProof/>
            <w:webHidden/>
          </w:rPr>
          <w:fldChar w:fldCharType="end"/>
        </w:r>
      </w:hyperlink>
    </w:p>
    <w:p w14:paraId="568B1A7D" w14:textId="14653B1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0" w:history="1">
        <w:r w:rsidR="009A2260" w:rsidRPr="000F2745">
          <w:rPr>
            <w:rStyle w:val="Hyperlink"/>
            <w:rFonts w:ascii="Arial" w:hAnsi="Arial" w:cs="Arial"/>
            <w:noProof/>
          </w:rPr>
          <w:t>11.2.4.3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_Toc158906670 \h </w:instrText>
        </w:r>
        <w:r w:rsidR="009A2260">
          <w:rPr>
            <w:noProof/>
            <w:webHidden/>
          </w:rPr>
        </w:r>
        <w:r w:rsidR="009A2260">
          <w:rPr>
            <w:noProof/>
            <w:webHidden/>
          </w:rPr>
          <w:fldChar w:fldCharType="separate"/>
        </w:r>
        <w:r w:rsidR="00E007C1">
          <w:rPr>
            <w:noProof/>
            <w:webHidden/>
          </w:rPr>
          <w:t>254</w:t>
        </w:r>
        <w:r w:rsidR="009A2260">
          <w:rPr>
            <w:noProof/>
            <w:webHidden/>
          </w:rPr>
          <w:fldChar w:fldCharType="end"/>
        </w:r>
      </w:hyperlink>
    </w:p>
    <w:p w14:paraId="318414D0" w14:textId="36993E4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1" w:history="1">
        <w:r w:rsidR="009A2260" w:rsidRPr="000F2745">
          <w:rPr>
            <w:rStyle w:val="Hyperlink"/>
            <w:rFonts w:ascii="Arial" w:hAnsi="Arial" w:cs="Arial"/>
            <w:noProof/>
          </w:rPr>
          <w:t>11.2.4.4 Parameter list (Input/Output)</w:t>
        </w:r>
        <w:r w:rsidR="009A2260">
          <w:rPr>
            <w:noProof/>
            <w:webHidden/>
          </w:rPr>
          <w:tab/>
        </w:r>
        <w:r w:rsidR="009A2260">
          <w:rPr>
            <w:noProof/>
            <w:webHidden/>
          </w:rPr>
          <w:fldChar w:fldCharType="begin"/>
        </w:r>
        <w:r w:rsidR="009A2260">
          <w:rPr>
            <w:noProof/>
            <w:webHidden/>
          </w:rPr>
          <w:instrText xml:space="preserve"> PAGEREF _Toc158906671 \h </w:instrText>
        </w:r>
        <w:r w:rsidR="009A2260">
          <w:rPr>
            <w:noProof/>
            <w:webHidden/>
          </w:rPr>
        </w:r>
        <w:r w:rsidR="009A2260">
          <w:rPr>
            <w:noProof/>
            <w:webHidden/>
          </w:rPr>
          <w:fldChar w:fldCharType="separate"/>
        </w:r>
        <w:r w:rsidR="00E007C1">
          <w:rPr>
            <w:noProof/>
            <w:webHidden/>
          </w:rPr>
          <w:t>254</w:t>
        </w:r>
        <w:r w:rsidR="009A2260">
          <w:rPr>
            <w:noProof/>
            <w:webHidden/>
          </w:rPr>
          <w:fldChar w:fldCharType="end"/>
        </w:r>
      </w:hyperlink>
    </w:p>
    <w:p w14:paraId="331F3C84" w14:textId="0F0B85D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2" w:history="1">
        <w:r w:rsidR="009A2260" w:rsidRPr="000F2745">
          <w:rPr>
            <w:rStyle w:val="Hyperlink"/>
            <w:rFonts w:ascii="Arial" w:hAnsi="Arial" w:cs="Arial"/>
            <w:noProof/>
          </w:rPr>
          <w:t>11.2.4.5 Return Value</w:t>
        </w:r>
        <w:r w:rsidR="009A2260">
          <w:rPr>
            <w:noProof/>
            <w:webHidden/>
          </w:rPr>
          <w:tab/>
        </w:r>
        <w:r w:rsidR="009A2260">
          <w:rPr>
            <w:noProof/>
            <w:webHidden/>
          </w:rPr>
          <w:fldChar w:fldCharType="begin"/>
        </w:r>
        <w:r w:rsidR="009A2260">
          <w:rPr>
            <w:noProof/>
            <w:webHidden/>
          </w:rPr>
          <w:instrText xml:space="preserve"> PAGEREF _Toc158906672 \h </w:instrText>
        </w:r>
        <w:r w:rsidR="009A2260">
          <w:rPr>
            <w:noProof/>
            <w:webHidden/>
          </w:rPr>
        </w:r>
        <w:r w:rsidR="009A2260">
          <w:rPr>
            <w:noProof/>
            <w:webHidden/>
          </w:rPr>
          <w:fldChar w:fldCharType="separate"/>
        </w:r>
        <w:r w:rsidR="00E007C1">
          <w:rPr>
            <w:noProof/>
            <w:webHidden/>
          </w:rPr>
          <w:t>254</w:t>
        </w:r>
        <w:r w:rsidR="009A2260">
          <w:rPr>
            <w:noProof/>
            <w:webHidden/>
          </w:rPr>
          <w:fldChar w:fldCharType="end"/>
        </w:r>
      </w:hyperlink>
    </w:p>
    <w:p w14:paraId="50615C55" w14:textId="5CBC80A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3" w:history="1">
        <w:r w:rsidR="009A2260" w:rsidRPr="000F2745">
          <w:rPr>
            <w:rStyle w:val="Hyperlink"/>
            <w:rFonts w:ascii="Arial" w:hAnsi="Arial" w:cs="Arial"/>
            <w:noProof/>
          </w:rPr>
          <w:t>11.2.4.6 Other CSUs called by this CSU</w:t>
        </w:r>
        <w:r w:rsidR="009A2260">
          <w:rPr>
            <w:noProof/>
            <w:webHidden/>
          </w:rPr>
          <w:tab/>
        </w:r>
        <w:r w:rsidR="009A2260">
          <w:rPr>
            <w:noProof/>
            <w:webHidden/>
          </w:rPr>
          <w:fldChar w:fldCharType="begin"/>
        </w:r>
        <w:r w:rsidR="009A2260">
          <w:rPr>
            <w:noProof/>
            <w:webHidden/>
          </w:rPr>
          <w:instrText xml:space="preserve"> PAGEREF _Toc158906673 \h </w:instrText>
        </w:r>
        <w:r w:rsidR="009A2260">
          <w:rPr>
            <w:noProof/>
            <w:webHidden/>
          </w:rPr>
        </w:r>
        <w:r w:rsidR="009A2260">
          <w:rPr>
            <w:noProof/>
            <w:webHidden/>
          </w:rPr>
          <w:fldChar w:fldCharType="separate"/>
        </w:r>
        <w:r w:rsidR="00E007C1">
          <w:rPr>
            <w:noProof/>
            <w:webHidden/>
          </w:rPr>
          <w:t>254</w:t>
        </w:r>
        <w:r w:rsidR="009A2260">
          <w:rPr>
            <w:noProof/>
            <w:webHidden/>
          </w:rPr>
          <w:fldChar w:fldCharType="end"/>
        </w:r>
      </w:hyperlink>
    </w:p>
    <w:p w14:paraId="4220148D" w14:textId="2EB81DF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4" w:history="1">
        <w:r w:rsidR="009A2260" w:rsidRPr="000F2745">
          <w:rPr>
            <w:rStyle w:val="Hyperlink"/>
            <w:rFonts w:ascii="Arial" w:hAnsi="Arial" w:cs="Arial"/>
            <w:noProof/>
          </w:rPr>
          <w:t>11.2.4.7 Description of list of LLRs allocated</w:t>
        </w:r>
        <w:r w:rsidR="009A2260">
          <w:rPr>
            <w:noProof/>
            <w:webHidden/>
          </w:rPr>
          <w:tab/>
        </w:r>
        <w:r w:rsidR="009A2260">
          <w:rPr>
            <w:noProof/>
            <w:webHidden/>
          </w:rPr>
          <w:fldChar w:fldCharType="begin"/>
        </w:r>
        <w:r w:rsidR="009A2260">
          <w:rPr>
            <w:noProof/>
            <w:webHidden/>
          </w:rPr>
          <w:instrText xml:space="preserve"> PAGEREF _Toc158906674 \h </w:instrText>
        </w:r>
        <w:r w:rsidR="009A2260">
          <w:rPr>
            <w:noProof/>
            <w:webHidden/>
          </w:rPr>
        </w:r>
        <w:r w:rsidR="009A2260">
          <w:rPr>
            <w:noProof/>
            <w:webHidden/>
          </w:rPr>
          <w:fldChar w:fldCharType="separate"/>
        </w:r>
        <w:r w:rsidR="00E007C1">
          <w:rPr>
            <w:noProof/>
            <w:webHidden/>
          </w:rPr>
          <w:t>254</w:t>
        </w:r>
        <w:r w:rsidR="009A2260">
          <w:rPr>
            <w:noProof/>
            <w:webHidden/>
          </w:rPr>
          <w:fldChar w:fldCharType="end"/>
        </w:r>
      </w:hyperlink>
    </w:p>
    <w:p w14:paraId="63C13FBC" w14:textId="03EE1B4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5" w:history="1">
        <w:r w:rsidR="009A2260" w:rsidRPr="000F2745">
          <w:rPr>
            <w:rStyle w:val="Hyperlink"/>
            <w:rFonts w:ascii="Arial" w:hAnsi="Arial" w:cs="Arial"/>
            <w:noProof/>
          </w:rPr>
          <w:t>11.2.4.7.1 daulibstm32f4xxcan-CanTransmit-LLR-001</w:t>
        </w:r>
        <w:r w:rsidR="009A2260">
          <w:rPr>
            <w:noProof/>
            <w:webHidden/>
          </w:rPr>
          <w:tab/>
        </w:r>
        <w:r w:rsidR="009A2260">
          <w:rPr>
            <w:noProof/>
            <w:webHidden/>
          </w:rPr>
          <w:fldChar w:fldCharType="begin"/>
        </w:r>
        <w:r w:rsidR="009A2260">
          <w:rPr>
            <w:noProof/>
            <w:webHidden/>
          </w:rPr>
          <w:instrText xml:space="preserve"> PAGEREF _Toc158906675 \h </w:instrText>
        </w:r>
        <w:r w:rsidR="009A2260">
          <w:rPr>
            <w:noProof/>
            <w:webHidden/>
          </w:rPr>
        </w:r>
        <w:r w:rsidR="009A2260">
          <w:rPr>
            <w:noProof/>
            <w:webHidden/>
          </w:rPr>
          <w:fldChar w:fldCharType="separate"/>
        </w:r>
        <w:r w:rsidR="00E007C1">
          <w:rPr>
            <w:noProof/>
            <w:webHidden/>
          </w:rPr>
          <w:t>254</w:t>
        </w:r>
        <w:r w:rsidR="009A2260">
          <w:rPr>
            <w:noProof/>
            <w:webHidden/>
          </w:rPr>
          <w:fldChar w:fldCharType="end"/>
        </w:r>
      </w:hyperlink>
    </w:p>
    <w:p w14:paraId="07B6F953" w14:textId="1BA9AD0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6" w:history="1">
        <w:r w:rsidR="009A2260" w:rsidRPr="000F2745">
          <w:rPr>
            <w:rStyle w:val="Hyperlink"/>
            <w:rFonts w:ascii="Arial" w:hAnsi="Arial" w:cs="Arial"/>
            <w:noProof/>
          </w:rPr>
          <w:t>11.2.4.7.2 daulibstm32f4xxcan-CanTransmit-LLR-002</w:t>
        </w:r>
        <w:r w:rsidR="009A2260">
          <w:rPr>
            <w:noProof/>
            <w:webHidden/>
          </w:rPr>
          <w:tab/>
        </w:r>
        <w:r w:rsidR="009A2260">
          <w:rPr>
            <w:noProof/>
            <w:webHidden/>
          </w:rPr>
          <w:fldChar w:fldCharType="begin"/>
        </w:r>
        <w:r w:rsidR="009A2260">
          <w:rPr>
            <w:noProof/>
            <w:webHidden/>
          </w:rPr>
          <w:instrText xml:space="preserve"> PAGEREF _Toc158906676 \h </w:instrText>
        </w:r>
        <w:r w:rsidR="009A2260">
          <w:rPr>
            <w:noProof/>
            <w:webHidden/>
          </w:rPr>
        </w:r>
        <w:r w:rsidR="009A2260">
          <w:rPr>
            <w:noProof/>
            <w:webHidden/>
          </w:rPr>
          <w:fldChar w:fldCharType="separate"/>
        </w:r>
        <w:r w:rsidR="00E007C1">
          <w:rPr>
            <w:noProof/>
            <w:webHidden/>
          </w:rPr>
          <w:t>255</w:t>
        </w:r>
        <w:r w:rsidR="009A2260">
          <w:rPr>
            <w:noProof/>
            <w:webHidden/>
          </w:rPr>
          <w:fldChar w:fldCharType="end"/>
        </w:r>
      </w:hyperlink>
    </w:p>
    <w:p w14:paraId="11879975" w14:textId="1E77B4E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7" w:history="1">
        <w:r w:rsidR="009A2260" w:rsidRPr="000F2745">
          <w:rPr>
            <w:rStyle w:val="Hyperlink"/>
            <w:rFonts w:ascii="Arial" w:hAnsi="Arial" w:cs="Arial"/>
            <w:noProof/>
          </w:rPr>
          <w:t>11.2.4.7.3 daulibstm32f4xxcan-CanTransmit-LLR-003</w:t>
        </w:r>
        <w:r w:rsidR="009A2260">
          <w:rPr>
            <w:noProof/>
            <w:webHidden/>
          </w:rPr>
          <w:tab/>
        </w:r>
        <w:r w:rsidR="009A2260">
          <w:rPr>
            <w:noProof/>
            <w:webHidden/>
          </w:rPr>
          <w:fldChar w:fldCharType="begin"/>
        </w:r>
        <w:r w:rsidR="009A2260">
          <w:rPr>
            <w:noProof/>
            <w:webHidden/>
          </w:rPr>
          <w:instrText xml:space="preserve"> PAGEREF _Toc158906677 \h </w:instrText>
        </w:r>
        <w:r w:rsidR="009A2260">
          <w:rPr>
            <w:noProof/>
            <w:webHidden/>
          </w:rPr>
        </w:r>
        <w:r w:rsidR="009A2260">
          <w:rPr>
            <w:noProof/>
            <w:webHidden/>
          </w:rPr>
          <w:fldChar w:fldCharType="separate"/>
        </w:r>
        <w:r w:rsidR="00E007C1">
          <w:rPr>
            <w:noProof/>
            <w:webHidden/>
          </w:rPr>
          <w:t>255</w:t>
        </w:r>
        <w:r w:rsidR="009A2260">
          <w:rPr>
            <w:noProof/>
            <w:webHidden/>
          </w:rPr>
          <w:fldChar w:fldCharType="end"/>
        </w:r>
      </w:hyperlink>
    </w:p>
    <w:p w14:paraId="1A16C8BD" w14:textId="268F5B7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8" w:history="1">
        <w:r w:rsidR="009A2260" w:rsidRPr="000F2745">
          <w:rPr>
            <w:rStyle w:val="Hyperlink"/>
            <w:rFonts w:ascii="Arial" w:hAnsi="Arial" w:cs="Arial"/>
            <w:noProof/>
          </w:rPr>
          <w:t>11.2.4.7.4 daulibstm32f4xxcan-CanTransmit-LLR-004</w:t>
        </w:r>
        <w:r w:rsidR="009A2260">
          <w:rPr>
            <w:noProof/>
            <w:webHidden/>
          </w:rPr>
          <w:tab/>
        </w:r>
        <w:r w:rsidR="009A2260">
          <w:rPr>
            <w:noProof/>
            <w:webHidden/>
          </w:rPr>
          <w:fldChar w:fldCharType="begin"/>
        </w:r>
        <w:r w:rsidR="009A2260">
          <w:rPr>
            <w:noProof/>
            <w:webHidden/>
          </w:rPr>
          <w:instrText xml:space="preserve"> PAGEREF _Toc158906678 \h </w:instrText>
        </w:r>
        <w:r w:rsidR="009A2260">
          <w:rPr>
            <w:noProof/>
            <w:webHidden/>
          </w:rPr>
        </w:r>
        <w:r w:rsidR="009A2260">
          <w:rPr>
            <w:noProof/>
            <w:webHidden/>
          </w:rPr>
          <w:fldChar w:fldCharType="separate"/>
        </w:r>
        <w:r w:rsidR="00E007C1">
          <w:rPr>
            <w:noProof/>
            <w:webHidden/>
          </w:rPr>
          <w:t>255</w:t>
        </w:r>
        <w:r w:rsidR="009A2260">
          <w:rPr>
            <w:noProof/>
            <w:webHidden/>
          </w:rPr>
          <w:fldChar w:fldCharType="end"/>
        </w:r>
      </w:hyperlink>
    </w:p>
    <w:p w14:paraId="771FCD14" w14:textId="05D27FD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79" w:history="1">
        <w:r w:rsidR="009A2260" w:rsidRPr="000F2745">
          <w:rPr>
            <w:rStyle w:val="Hyperlink"/>
            <w:rFonts w:ascii="Arial" w:hAnsi="Arial" w:cs="Arial"/>
            <w:noProof/>
          </w:rPr>
          <w:t>11.2.4.7.5 daulibstm32f4xxcan-CanTransmit-LLR-005</w:t>
        </w:r>
        <w:r w:rsidR="009A2260">
          <w:rPr>
            <w:noProof/>
            <w:webHidden/>
          </w:rPr>
          <w:tab/>
        </w:r>
        <w:r w:rsidR="009A2260">
          <w:rPr>
            <w:noProof/>
            <w:webHidden/>
          </w:rPr>
          <w:fldChar w:fldCharType="begin"/>
        </w:r>
        <w:r w:rsidR="009A2260">
          <w:rPr>
            <w:noProof/>
            <w:webHidden/>
          </w:rPr>
          <w:instrText xml:space="preserve"> PAGEREF _Toc158906679 \h </w:instrText>
        </w:r>
        <w:r w:rsidR="009A2260">
          <w:rPr>
            <w:noProof/>
            <w:webHidden/>
          </w:rPr>
        </w:r>
        <w:r w:rsidR="009A2260">
          <w:rPr>
            <w:noProof/>
            <w:webHidden/>
          </w:rPr>
          <w:fldChar w:fldCharType="separate"/>
        </w:r>
        <w:r w:rsidR="00E007C1">
          <w:rPr>
            <w:noProof/>
            <w:webHidden/>
          </w:rPr>
          <w:t>255</w:t>
        </w:r>
        <w:r w:rsidR="009A2260">
          <w:rPr>
            <w:noProof/>
            <w:webHidden/>
          </w:rPr>
          <w:fldChar w:fldCharType="end"/>
        </w:r>
      </w:hyperlink>
    </w:p>
    <w:p w14:paraId="1A0B70FA" w14:textId="0AE2122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0" w:history="1">
        <w:r w:rsidR="009A2260" w:rsidRPr="000F2745">
          <w:rPr>
            <w:rStyle w:val="Hyperlink"/>
            <w:rFonts w:ascii="Arial" w:hAnsi="Arial" w:cs="Arial"/>
            <w:noProof/>
          </w:rPr>
          <w:t>11.2.4.7.6 daulibstm32f4xxcan-CanTransmit-LLR-006</w:t>
        </w:r>
        <w:r w:rsidR="009A2260">
          <w:rPr>
            <w:noProof/>
            <w:webHidden/>
          </w:rPr>
          <w:tab/>
        </w:r>
        <w:r w:rsidR="009A2260">
          <w:rPr>
            <w:noProof/>
            <w:webHidden/>
          </w:rPr>
          <w:fldChar w:fldCharType="begin"/>
        </w:r>
        <w:r w:rsidR="009A2260">
          <w:rPr>
            <w:noProof/>
            <w:webHidden/>
          </w:rPr>
          <w:instrText xml:space="preserve"> PAGEREF _Toc158906680 \h </w:instrText>
        </w:r>
        <w:r w:rsidR="009A2260">
          <w:rPr>
            <w:noProof/>
            <w:webHidden/>
          </w:rPr>
        </w:r>
        <w:r w:rsidR="009A2260">
          <w:rPr>
            <w:noProof/>
            <w:webHidden/>
          </w:rPr>
          <w:fldChar w:fldCharType="separate"/>
        </w:r>
        <w:r w:rsidR="00E007C1">
          <w:rPr>
            <w:noProof/>
            <w:webHidden/>
          </w:rPr>
          <w:t>255</w:t>
        </w:r>
        <w:r w:rsidR="009A2260">
          <w:rPr>
            <w:noProof/>
            <w:webHidden/>
          </w:rPr>
          <w:fldChar w:fldCharType="end"/>
        </w:r>
      </w:hyperlink>
    </w:p>
    <w:p w14:paraId="43F9F246" w14:textId="36760C2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1" w:history="1">
        <w:r w:rsidR="009A2260" w:rsidRPr="000F2745">
          <w:rPr>
            <w:rStyle w:val="Hyperlink"/>
            <w:rFonts w:ascii="Arial" w:hAnsi="Arial" w:cs="Arial"/>
            <w:noProof/>
          </w:rPr>
          <w:t>11.2.4.7.7 daulibstm32f4xxcan-CanTransmit-LLR-007</w:t>
        </w:r>
        <w:r w:rsidR="009A2260">
          <w:rPr>
            <w:noProof/>
            <w:webHidden/>
          </w:rPr>
          <w:tab/>
        </w:r>
        <w:r w:rsidR="009A2260">
          <w:rPr>
            <w:noProof/>
            <w:webHidden/>
          </w:rPr>
          <w:fldChar w:fldCharType="begin"/>
        </w:r>
        <w:r w:rsidR="009A2260">
          <w:rPr>
            <w:noProof/>
            <w:webHidden/>
          </w:rPr>
          <w:instrText xml:space="preserve"> PAGEREF _Toc158906681 \h </w:instrText>
        </w:r>
        <w:r w:rsidR="009A2260">
          <w:rPr>
            <w:noProof/>
            <w:webHidden/>
          </w:rPr>
        </w:r>
        <w:r w:rsidR="009A2260">
          <w:rPr>
            <w:noProof/>
            <w:webHidden/>
          </w:rPr>
          <w:fldChar w:fldCharType="separate"/>
        </w:r>
        <w:r w:rsidR="00E007C1">
          <w:rPr>
            <w:noProof/>
            <w:webHidden/>
          </w:rPr>
          <w:t>256</w:t>
        </w:r>
        <w:r w:rsidR="009A2260">
          <w:rPr>
            <w:noProof/>
            <w:webHidden/>
          </w:rPr>
          <w:fldChar w:fldCharType="end"/>
        </w:r>
      </w:hyperlink>
    </w:p>
    <w:p w14:paraId="66D03DE5" w14:textId="43515CB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2" w:history="1">
        <w:r w:rsidR="009A2260" w:rsidRPr="000F2745">
          <w:rPr>
            <w:rStyle w:val="Hyperlink"/>
            <w:rFonts w:ascii="Arial" w:hAnsi="Arial" w:cs="Arial"/>
            <w:noProof/>
          </w:rPr>
          <w:t>11.2.4.7.8 daulibstm32f4xxcan-CanTransmit-LLR-008</w:t>
        </w:r>
        <w:r w:rsidR="009A2260">
          <w:rPr>
            <w:noProof/>
            <w:webHidden/>
          </w:rPr>
          <w:tab/>
        </w:r>
        <w:r w:rsidR="009A2260">
          <w:rPr>
            <w:noProof/>
            <w:webHidden/>
          </w:rPr>
          <w:fldChar w:fldCharType="begin"/>
        </w:r>
        <w:r w:rsidR="009A2260">
          <w:rPr>
            <w:noProof/>
            <w:webHidden/>
          </w:rPr>
          <w:instrText xml:space="preserve"> PAGEREF _Toc158906682 \h </w:instrText>
        </w:r>
        <w:r w:rsidR="009A2260">
          <w:rPr>
            <w:noProof/>
            <w:webHidden/>
          </w:rPr>
        </w:r>
        <w:r w:rsidR="009A2260">
          <w:rPr>
            <w:noProof/>
            <w:webHidden/>
          </w:rPr>
          <w:fldChar w:fldCharType="separate"/>
        </w:r>
        <w:r w:rsidR="00E007C1">
          <w:rPr>
            <w:noProof/>
            <w:webHidden/>
          </w:rPr>
          <w:t>256</w:t>
        </w:r>
        <w:r w:rsidR="009A2260">
          <w:rPr>
            <w:noProof/>
            <w:webHidden/>
          </w:rPr>
          <w:fldChar w:fldCharType="end"/>
        </w:r>
      </w:hyperlink>
    </w:p>
    <w:p w14:paraId="5DE36B8E" w14:textId="1A2FB98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3" w:history="1">
        <w:r w:rsidR="009A2260" w:rsidRPr="000F2745">
          <w:rPr>
            <w:rStyle w:val="Hyperlink"/>
            <w:rFonts w:ascii="Arial" w:hAnsi="Arial" w:cs="Arial"/>
            <w:noProof/>
          </w:rPr>
          <w:t>11.2.4.7.9 daulibstm32f4xxcan-CanTransmit-LLR-009</w:t>
        </w:r>
        <w:r w:rsidR="009A2260">
          <w:rPr>
            <w:noProof/>
            <w:webHidden/>
          </w:rPr>
          <w:tab/>
        </w:r>
        <w:r w:rsidR="009A2260">
          <w:rPr>
            <w:noProof/>
            <w:webHidden/>
          </w:rPr>
          <w:fldChar w:fldCharType="begin"/>
        </w:r>
        <w:r w:rsidR="009A2260">
          <w:rPr>
            <w:noProof/>
            <w:webHidden/>
          </w:rPr>
          <w:instrText xml:space="preserve"> PAGEREF _Toc158906683 \h </w:instrText>
        </w:r>
        <w:r w:rsidR="009A2260">
          <w:rPr>
            <w:noProof/>
            <w:webHidden/>
          </w:rPr>
        </w:r>
        <w:r w:rsidR="009A2260">
          <w:rPr>
            <w:noProof/>
            <w:webHidden/>
          </w:rPr>
          <w:fldChar w:fldCharType="separate"/>
        </w:r>
        <w:r w:rsidR="00E007C1">
          <w:rPr>
            <w:noProof/>
            <w:webHidden/>
          </w:rPr>
          <w:t>256</w:t>
        </w:r>
        <w:r w:rsidR="009A2260">
          <w:rPr>
            <w:noProof/>
            <w:webHidden/>
          </w:rPr>
          <w:fldChar w:fldCharType="end"/>
        </w:r>
      </w:hyperlink>
    </w:p>
    <w:p w14:paraId="78A21FF7" w14:textId="0595EB5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4" w:history="1">
        <w:r w:rsidR="009A2260" w:rsidRPr="000F2745">
          <w:rPr>
            <w:rStyle w:val="Hyperlink"/>
            <w:rFonts w:ascii="Arial" w:hAnsi="Arial" w:cs="Arial"/>
            <w:noProof/>
          </w:rPr>
          <w:t>11.2.4.7.10 daulibstm32f4xxcan-CanTransmit-LLR-010</w:t>
        </w:r>
        <w:r w:rsidR="009A2260">
          <w:rPr>
            <w:noProof/>
            <w:webHidden/>
          </w:rPr>
          <w:tab/>
        </w:r>
        <w:r w:rsidR="009A2260">
          <w:rPr>
            <w:noProof/>
            <w:webHidden/>
          </w:rPr>
          <w:fldChar w:fldCharType="begin"/>
        </w:r>
        <w:r w:rsidR="009A2260">
          <w:rPr>
            <w:noProof/>
            <w:webHidden/>
          </w:rPr>
          <w:instrText xml:space="preserve"> PAGEREF _Toc158906684 \h </w:instrText>
        </w:r>
        <w:r w:rsidR="009A2260">
          <w:rPr>
            <w:noProof/>
            <w:webHidden/>
          </w:rPr>
        </w:r>
        <w:r w:rsidR="009A2260">
          <w:rPr>
            <w:noProof/>
            <w:webHidden/>
          </w:rPr>
          <w:fldChar w:fldCharType="separate"/>
        </w:r>
        <w:r w:rsidR="00E007C1">
          <w:rPr>
            <w:noProof/>
            <w:webHidden/>
          </w:rPr>
          <w:t>257</w:t>
        </w:r>
        <w:r w:rsidR="009A2260">
          <w:rPr>
            <w:noProof/>
            <w:webHidden/>
          </w:rPr>
          <w:fldChar w:fldCharType="end"/>
        </w:r>
      </w:hyperlink>
    </w:p>
    <w:p w14:paraId="7EB150D2" w14:textId="2864C91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5" w:history="1">
        <w:r w:rsidR="009A2260" w:rsidRPr="000F2745">
          <w:rPr>
            <w:rStyle w:val="Hyperlink"/>
            <w:rFonts w:ascii="Arial" w:hAnsi="Arial" w:cs="Arial"/>
            <w:noProof/>
          </w:rPr>
          <w:t>11.2.4.7.11 daulibstm32f4xxcan-CanTransmit-LLR-011</w:t>
        </w:r>
        <w:r w:rsidR="009A2260">
          <w:rPr>
            <w:noProof/>
            <w:webHidden/>
          </w:rPr>
          <w:tab/>
        </w:r>
        <w:r w:rsidR="009A2260">
          <w:rPr>
            <w:noProof/>
            <w:webHidden/>
          </w:rPr>
          <w:fldChar w:fldCharType="begin"/>
        </w:r>
        <w:r w:rsidR="009A2260">
          <w:rPr>
            <w:noProof/>
            <w:webHidden/>
          </w:rPr>
          <w:instrText xml:space="preserve"> PAGEREF _Toc158906685 \h </w:instrText>
        </w:r>
        <w:r w:rsidR="009A2260">
          <w:rPr>
            <w:noProof/>
            <w:webHidden/>
          </w:rPr>
        </w:r>
        <w:r w:rsidR="009A2260">
          <w:rPr>
            <w:noProof/>
            <w:webHidden/>
          </w:rPr>
          <w:fldChar w:fldCharType="separate"/>
        </w:r>
        <w:r w:rsidR="00E007C1">
          <w:rPr>
            <w:noProof/>
            <w:webHidden/>
          </w:rPr>
          <w:t>257</w:t>
        </w:r>
        <w:r w:rsidR="009A2260">
          <w:rPr>
            <w:noProof/>
            <w:webHidden/>
          </w:rPr>
          <w:fldChar w:fldCharType="end"/>
        </w:r>
      </w:hyperlink>
    </w:p>
    <w:p w14:paraId="73767F7F" w14:textId="4B9BB4C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6" w:history="1">
        <w:r w:rsidR="009A2260" w:rsidRPr="000F2745">
          <w:rPr>
            <w:rStyle w:val="Hyperlink"/>
            <w:noProof/>
          </w:rPr>
          <w:t>11.2.5 CanReceive</w:t>
        </w:r>
        <w:r w:rsidR="009A2260">
          <w:rPr>
            <w:noProof/>
            <w:webHidden/>
          </w:rPr>
          <w:tab/>
        </w:r>
        <w:r w:rsidR="009A2260">
          <w:rPr>
            <w:noProof/>
            <w:webHidden/>
          </w:rPr>
          <w:fldChar w:fldCharType="begin"/>
        </w:r>
        <w:r w:rsidR="009A2260">
          <w:rPr>
            <w:noProof/>
            <w:webHidden/>
          </w:rPr>
          <w:instrText xml:space="preserve"> PAGEREF _Toc158906686 \h </w:instrText>
        </w:r>
        <w:r w:rsidR="009A2260">
          <w:rPr>
            <w:noProof/>
            <w:webHidden/>
          </w:rPr>
        </w:r>
        <w:r w:rsidR="009A2260">
          <w:rPr>
            <w:noProof/>
            <w:webHidden/>
          </w:rPr>
          <w:fldChar w:fldCharType="separate"/>
        </w:r>
        <w:r w:rsidR="00E007C1">
          <w:rPr>
            <w:noProof/>
            <w:webHidden/>
          </w:rPr>
          <w:t>257</w:t>
        </w:r>
        <w:r w:rsidR="009A2260">
          <w:rPr>
            <w:noProof/>
            <w:webHidden/>
          </w:rPr>
          <w:fldChar w:fldCharType="end"/>
        </w:r>
      </w:hyperlink>
    </w:p>
    <w:p w14:paraId="24062B0B" w14:textId="11410FC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7" w:history="1">
        <w:r w:rsidR="009A2260" w:rsidRPr="000F2745">
          <w:rPr>
            <w:rStyle w:val="Hyperlink"/>
            <w:rFonts w:ascii="Arial" w:hAnsi="Arial" w:cs="Arial"/>
            <w:noProof/>
          </w:rPr>
          <w:t>11.2.5.1 Brief Description</w:t>
        </w:r>
        <w:r w:rsidR="009A2260">
          <w:rPr>
            <w:noProof/>
            <w:webHidden/>
          </w:rPr>
          <w:tab/>
        </w:r>
        <w:r w:rsidR="009A2260">
          <w:rPr>
            <w:noProof/>
            <w:webHidden/>
          </w:rPr>
          <w:fldChar w:fldCharType="begin"/>
        </w:r>
        <w:r w:rsidR="009A2260">
          <w:rPr>
            <w:noProof/>
            <w:webHidden/>
          </w:rPr>
          <w:instrText xml:space="preserve"> PAGEREF _Toc158906687 \h </w:instrText>
        </w:r>
        <w:r w:rsidR="009A2260">
          <w:rPr>
            <w:noProof/>
            <w:webHidden/>
          </w:rPr>
        </w:r>
        <w:r w:rsidR="009A2260">
          <w:rPr>
            <w:noProof/>
            <w:webHidden/>
          </w:rPr>
          <w:fldChar w:fldCharType="separate"/>
        </w:r>
        <w:r w:rsidR="00E007C1">
          <w:rPr>
            <w:noProof/>
            <w:webHidden/>
          </w:rPr>
          <w:t>257</w:t>
        </w:r>
        <w:r w:rsidR="009A2260">
          <w:rPr>
            <w:noProof/>
            <w:webHidden/>
          </w:rPr>
          <w:fldChar w:fldCharType="end"/>
        </w:r>
      </w:hyperlink>
    </w:p>
    <w:p w14:paraId="1BADFADF" w14:textId="0295B89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8" w:history="1">
        <w:r w:rsidR="009A2260" w:rsidRPr="000F2745">
          <w:rPr>
            <w:rStyle w:val="Hyperlink"/>
            <w:rFonts w:ascii="Arial" w:hAnsi="Arial" w:cs="Arial"/>
            <w:noProof/>
          </w:rPr>
          <w:t>11.2.5.2 List of HLRs allocated</w:t>
        </w:r>
        <w:r w:rsidR="009A2260">
          <w:rPr>
            <w:noProof/>
            <w:webHidden/>
          </w:rPr>
          <w:tab/>
        </w:r>
        <w:r w:rsidR="009A2260">
          <w:rPr>
            <w:noProof/>
            <w:webHidden/>
          </w:rPr>
          <w:fldChar w:fldCharType="begin"/>
        </w:r>
        <w:r w:rsidR="009A2260">
          <w:rPr>
            <w:noProof/>
            <w:webHidden/>
          </w:rPr>
          <w:instrText xml:space="preserve"> PAGEREF _Toc158906688 \h </w:instrText>
        </w:r>
        <w:r w:rsidR="009A2260">
          <w:rPr>
            <w:noProof/>
            <w:webHidden/>
          </w:rPr>
        </w:r>
        <w:r w:rsidR="009A2260">
          <w:rPr>
            <w:noProof/>
            <w:webHidden/>
          </w:rPr>
          <w:fldChar w:fldCharType="separate"/>
        </w:r>
        <w:r w:rsidR="00E007C1">
          <w:rPr>
            <w:noProof/>
            <w:webHidden/>
          </w:rPr>
          <w:t>257</w:t>
        </w:r>
        <w:r w:rsidR="009A2260">
          <w:rPr>
            <w:noProof/>
            <w:webHidden/>
          </w:rPr>
          <w:fldChar w:fldCharType="end"/>
        </w:r>
      </w:hyperlink>
    </w:p>
    <w:p w14:paraId="7C7E077D" w14:textId="0874481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89" w:history="1">
        <w:r w:rsidR="009A2260" w:rsidRPr="000F2745">
          <w:rPr>
            <w:rStyle w:val="Hyperlink"/>
            <w:rFonts w:ascii="Arial" w:hAnsi="Arial" w:cs="Arial"/>
            <w:noProof/>
          </w:rPr>
          <w:t>11.2.5.3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_Toc158906689 \h </w:instrText>
        </w:r>
        <w:r w:rsidR="009A2260">
          <w:rPr>
            <w:noProof/>
            <w:webHidden/>
          </w:rPr>
        </w:r>
        <w:r w:rsidR="009A2260">
          <w:rPr>
            <w:noProof/>
            <w:webHidden/>
          </w:rPr>
          <w:fldChar w:fldCharType="separate"/>
        </w:r>
        <w:r w:rsidR="00E007C1">
          <w:rPr>
            <w:noProof/>
            <w:webHidden/>
          </w:rPr>
          <w:t>257</w:t>
        </w:r>
        <w:r w:rsidR="009A2260">
          <w:rPr>
            <w:noProof/>
            <w:webHidden/>
          </w:rPr>
          <w:fldChar w:fldCharType="end"/>
        </w:r>
      </w:hyperlink>
    </w:p>
    <w:p w14:paraId="09F23562" w14:textId="309FD90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0" w:history="1">
        <w:r w:rsidR="009A2260" w:rsidRPr="000F2745">
          <w:rPr>
            <w:rStyle w:val="Hyperlink"/>
            <w:rFonts w:ascii="Arial" w:hAnsi="Arial" w:cs="Arial"/>
            <w:noProof/>
          </w:rPr>
          <w:t>11.2.5.4 Parameter list (Input/Output)</w:t>
        </w:r>
        <w:r w:rsidR="009A2260">
          <w:rPr>
            <w:noProof/>
            <w:webHidden/>
          </w:rPr>
          <w:tab/>
        </w:r>
        <w:r w:rsidR="009A2260">
          <w:rPr>
            <w:noProof/>
            <w:webHidden/>
          </w:rPr>
          <w:fldChar w:fldCharType="begin"/>
        </w:r>
        <w:r w:rsidR="009A2260">
          <w:rPr>
            <w:noProof/>
            <w:webHidden/>
          </w:rPr>
          <w:instrText xml:space="preserve"> PAGEREF _Toc158906690 \h </w:instrText>
        </w:r>
        <w:r w:rsidR="009A2260">
          <w:rPr>
            <w:noProof/>
            <w:webHidden/>
          </w:rPr>
        </w:r>
        <w:r w:rsidR="009A2260">
          <w:rPr>
            <w:noProof/>
            <w:webHidden/>
          </w:rPr>
          <w:fldChar w:fldCharType="separate"/>
        </w:r>
        <w:r w:rsidR="00E007C1">
          <w:rPr>
            <w:noProof/>
            <w:webHidden/>
          </w:rPr>
          <w:t>258</w:t>
        </w:r>
        <w:r w:rsidR="009A2260">
          <w:rPr>
            <w:noProof/>
            <w:webHidden/>
          </w:rPr>
          <w:fldChar w:fldCharType="end"/>
        </w:r>
      </w:hyperlink>
    </w:p>
    <w:p w14:paraId="2BF6A487" w14:textId="2A47125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1" w:history="1">
        <w:r w:rsidR="009A2260" w:rsidRPr="000F2745">
          <w:rPr>
            <w:rStyle w:val="Hyperlink"/>
            <w:rFonts w:ascii="Arial" w:hAnsi="Arial" w:cs="Arial"/>
            <w:noProof/>
          </w:rPr>
          <w:t>11.2.5.5 Return Value</w:t>
        </w:r>
        <w:r w:rsidR="009A2260">
          <w:rPr>
            <w:noProof/>
            <w:webHidden/>
          </w:rPr>
          <w:tab/>
        </w:r>
        <w:r w:rsidR="009A2260">
          <w:rPr>
            <w:noProof/>
            <w:webHidden/>
          </w:rPr>
          <w:fldChar w:fldCharType="begin"/>
        </w:r>
        <w:r w:rsidR="009A2260">
          <w:rPr>
            <w:noProof/>
            <w:webHidden/>
          </w:rPr>
          <w:instrText xml:space="preserve"> PAGEREF _Toc158906691 \h </w:instrText>
        </w:r>
        <w:r w:rsidR="009A2260">
          <w:rPr>
            <w:noProof/>
            <w:webHidden/>
          </w:rPr>
        </w:r>
        <w:r w:rsidR="009A2260">
          <w:rPr>
            <w:noProof/>
            <w:webHidden/>
          </w:rPr>
          <w:fldChar w:fldCharType="separate"/>
        </w:r>
        <w:r w:rsidR="00E007C1">
          <w:rPr>
            <w:noProof/>
            <w:webHidden/>
          </w:rPr>
          <w:t>258</w:t>
        </w:r>
        <w:r w:rsidR="009A2260">
          <w:rPr>
            <w:noProof/>
            <w:webHidden/>
          </w:rPr>
          <w:fldChar w:fldCharType="end"/>
        </w:r>
      </w:hyperlink>
    </w:p>
    <w:p w14:paraId="3012A42A" w14:textId="7293D03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2" w:history="1">
        <w:r w:rsidR="009A2260" w:rsidRPr="000F2745">
          <w:rPr>
            <w:rStyle w:val="Hyperlink"/>
            <w:rFonts w:ascii="Arial" w:hAnsi="Arial" w:cs="Arial"/>
            <w:noProof/>
          </w:rPr>
          <w:t>11.2.5.6 Other CSUs called by this CSU</w:t>
        </w:r>
        <w:r w:rsidR="009A2260">
          <w:rPr>
            <w:noProof/>
            <w:webHidden/>
          </w:rPr>
          <w:tab/>
        </w:r>
        <w:r w:rsidR="009A2260">
          <w:rPr>
            <w:noProof/>
            <w:webHidden/>
          </w:rPr>
          <w:fldChar w:fldCharType="begin"/>
        </w:r>
        <w:r w:rsidR="009A2260">
          <w:rPr>
            <w:noProof/>
            <w:webHidden/>
          </w:rPr>
          <w:instrText xml:space="preserve"> PAGEREF _Toc158906692 \h </w:instrText>
        </w:r>
        <w:r w:rsidR="009A2260">
          <w:rPr>
            <w:noProof/>
            <w:webHidden/>
          </w:rPr>
        </w:r>
        <w:r w:rsidR="009A2260">
          <w:rPr>
            <w:noProof/>
            <w:webHidden/>
          </w:rPr>
          <w:fldChar w:fldCharType="separate"/>
        </w:r>
        <w:r w:rsidR="00E007C1">
          <w:rPr>
            <w:noProof/>
            <w:webHidden/>
          </w:rPr>
          <w:t>258</w:t>
        </w:r>
        <w:r w:rsidR="009A2260">
          <w:rPr>
            <w:noProof/>
            <w:webHidden/>
          </w:rPr>
          <w:fldChar w:fldCharType="end"/>
        </w:r>
      </w:hyperlink>
    </w:p>
    <w:p w14:paraId="56309FEB" w14:textId="480382A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3" w:history="1">
        <w:r w:rsidR="009A2260" w:rsidRPr="000F2745">
          <w:rPr>
            <w:rStyle w:val="Hyperlink"/>
            <w:rFonts w:ascii="Arial" w:hAnsi="Arial" w:cs="Arial"/>
            <w:noProof/>
          </w:rPr>
          <w:t>11.2.5.7 Description of list of LLRs allocated</w:t>
        </w:r>
        <w:r w:rsidR="009A2260">
          <w:rPr>
            <w:noProof/>
            <w:webHidden/>
          </w:rPr>
          <w:tab/>
        </w:r>
        <w:r w:rsidR="009A2260">
          <w:rPr>
            <w:noProof/>
            <w:webHidden/>
          </w:rPr>
          <w:fldChar w:fldCharType="begin"/>
        </w:r>
        <w:r w:rsidR="009A2260">
          <w:rPr>
            <w:noProof/>
            <w:webHidden/>
          </w:rPr>
          <w:instrText xml:space="preserve"> PAGEREF _Toc158906693 \h </w:instrText>
        </w:r>
        <w:r w:rsidR="009A2260">
          <w:rPr>
            <w:noProof/>
            <w:webHidden/>
          </w:rPr>
        </w:r>
        <w:r w:rsidR="009A2260">
          <w:rPr>
            <w:noProof/>
            <w:webHidden/>
          </w:rPr>
          <w:fldChar w:fldCharType="separate"/>
        </w:r>
        <w:r w:rsidR="00E007C1">
          <w:rPr>
            <w:noProof/>
            <w:webHidden/>
          </w:rPr>
          <w:t>258</w:t>
        </w:r>
        <w:r w:rsidR="009A2260">
          <w:rPr>
            <w:noProof/>
            <w:webHidden/>
          </w:rPr>
          <w:fldChar w:fldCharType="end"/>
        </w:r>
      </w:hyperlink>
    </w:p>
    <w:p w14:paraId="2273F136" w14:textId="47F1DA3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4" w:history="1">
        <w:r w:rsidR="009A2260" w:rsidRPr="000F2745">
          <w:rPr>
            <w:rStyle w:val="Hyperlink"/>
            <w:rFonts w:ascii="Arial" w:hAnsi="Arial" w:cs="Arial"/>
            <w:noProof/>
          </w:rPr>
          <w:t>11.2.5.7.1 daulibstm32f4xxcan-CanReceive-LLR-001</w:t>
        </w:r>
        <w:r w:rsidR="009A2260">
          <w:rPr>
            <w:noProof/>
            <w:webHidden/>
          </w:rPr>
          <w:tab/>
        </w:r>
        <w:r w:rsidR="009A2260">
          <w:rPr>
            <w:noProof/>
            <w:webHidden/>
          </w:rPr>
          <w:fldChar w:fldCharType="begin"/>
        </w:r>
        <w:r w:rsidR="009A2260">
          <w:rPr>
            <w:noProof/>
            <w:webHidden/>
          </w:rPr>
          <w:instrText xml:space="preserve"> PAGEREF _Toc158906694 \h </w:instrText>
        </w:r>
        <w:r w:rsidR="009A2260">
          <w:rPr>
            <w:noProof/>
            <w:webHidden/>
          </w:rPr>
        </w:r>
        <w:r w:rsidR="009A2260">
          <w:rPr>
            <w:noProof/>
            <w:webHidden/>
          </w:rPr>
          <w:fldChar w:fldCharType="separate"/>
        </w:r>
        <w:r w:rsidR="00E007C1">
          <w:rPr>
            <w:noProof/>
            <w:webHidden/>
          </w:rPr>
          <w:t>258</w:t>
        </w:r>
        <w:r w:rsidR="009A2260">
          <w:rPr>
            <w:noProof/>
            <w:webHidden/>
          </w:rPr>
          <w:fldChar w:fldCharType="end"/>
        </w:r>
      </w:hyperlink>
    </w:p>
    <w:p w14:paraId="54F95B3D" w14:textId="2509D48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5" w:history="1">
        <w:r w:rsidR="009A2260" w:rsidRPr="000F2745">
          <w:rPr>
            <w:rStyle w:val="Hyperlink"/>
            <w:rFonts w:ascii="Arial" w:hAnsi="Arial" w:cs="Arial"/>
            <w:noProof/>
          </w:rPr>
          <w:t>11.2.5.7.2 daulibstm32f4xxcan-CanReceive-LLR-002</w:t>
        </w:r>
        <w:r w:rsidR="009A2260">
          <w:rPr>
            <w:noProof/>
            <w:webHidden/>
          </w:rPr>
          <w:tab/>
        </w:r>
        <w:r w:rsidR="009A2260">
          <w:rPr>
            <w:noProof/>
            <w:webHidden/>
          </w:rPr>
          <w:fldChar w:fldCharType="begin"/>
        </w:r>
        <w:r w:rsidR="009A2260">
          <w:rPr>
            <w:noProof/>
            <w:webHidden/>
          </w:rPr>
          <w:instrText xml:space="preserve"> PAGEREF _Toc158906695 \h </w:instrText>
        </w:r>
        <w:r w:rsidR="009A2260">
          <w:rPr>
            <w:noProof/>
            <w:webHidden/>
          </w:rPr>
        </w:r>
        <w:r w:rsidR="009A2260">
          <w:rPr>
            <w:noProof/>
            <w:webHidden/>
          </w:rPr>
          <w:fldChar w:fldCharType="separate"/>
        </w:r>
        <w:r w:rsidR="00E007C1">
          <w:rPr>
            <w:noProof/>
            <w:webHidden/>
          </w:rPr>
          <w:t>258</w:t>
        </w:r>
        <w:r w:rsidR="009A2260">
          <w:rPr>
            <w:noProof/>
            <w:webHidden/>
          </w:rPr>
          <w:fldChar w:fldCharType="end"/>
        </w:r>
      </w:hyperlink>
    </w:p>
    <w:p w14:paraId="7D2E1CF5" w14:textId="7E337C0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6" w:history="1">
        <w:r w:rsidR="009A2260" w:rsidRPr="000F2745">
          <w:rPr>
            <w:rStyle w:val="Hyperlink"/>
            <w:rFonts w:ascii="Arial" w:hAnsi="Arial" w:cs="Arial"/>
            <w:noProof/>
          </w:rPr>
          <w:t>11.2.5.7.3 daulibstm32f4xxcan-CanReceive-LLR-003</w:t>
        </w:r>
        <w:r w:rsidR="009A2260">
          <w:rPr>
            <w:noProof/>
            <w:webHidden/>
          </w:rPr>
          <w:tab/>
        </w:r>
        <w:r w:rsidR="009A2260">
          <w:rPr>
            <w:noProof/>
            <w:webHidden/>
          </w:rPr>
          <w:fldChar w:fldCharType="begin"/>
        </w:r>
        <w:r w:rsidR="009A2260">
          <w:rPr>
            <w:noProof/>
            <w:webHidden/>
          </w:rPr>
          <w:instrText xml:space="preserve"> PAGEREF _Toc158906696 \h </w:instrText>
        </w:r>
        <w:r w:rsidR="009A2260">
          <w:rPr>
            <w:noProof/>
            <w:webHidden/>
          </w:rPr>
        </w:r>
        <w:r w:rsidR="009A2260">
          <w:rPr>
            <w:noProof/>
            <w:webHidden/>
          </w:rPr>
          <w:fldChar w:fldCharType="separate"/>
        </w:r>
        <w:r w:rsidR="00E007C1">
          <w:rPr>
            <w:noProof/>
            <w:webHidden/>
          </w:rPr>
          <w:t>258</w:t>
        </w:r>
        <w:r w:rsidR="009A2260">
          <w:rPr>
            <w:noProof/>
            <w:webHidden/>
          </w:rPr>
          <w:fldChar w:fldCharType="end"/>
        </w:r>
      </w:hyperlink>
    </w:p>
    <w:p w14:paraId="6D19CF1F" w14:textId="415AE04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7" w:history="1">
        <w:r w:rsidR="009A2260" w:rsidRPr="000F2745">
          <w:rPr>
            <w:rStyle w:val="Hyperlink"/>
            <w:rFonts w:ascii="Arial" w:hAnsi="Arial" w:cs="Arial"/>
            <w:noProof/>
          </w:rPr>
          <w:t>11.2.5.7.4 daulibstm32f4xxcan-CanReceive-LLR-004</w:t>
        </w:r>
        <w:r w:rsidR="009A2260">
          <w:rPr>
            <w:noProof/>
            <w:webHidden/>
          </w:rPr>
          <w:tab/>
        </w:r>
        <w:r w:rsidR="009A2260">
          <w:rPr>
            <w:noProof/>
            <w:webHidden/>
          </w:rPr>
          <w:fldChar w:fldCharType="begin"/>
        </w:r>
        <w:r w:rsidR="009A2260">
          <w:rPr>
            <w:noProof/>
            <w:webHidden/>
          </w:rPr>
          <w:instrText xml:space="preserve"> PAGEREF _Toc158906697 \h </w:instrText>
        </w:r>
        <w:r w:rsidR="009A2260">
          <w:rPr>
            <w:noProof/>
            <w:webHidden/>
          </w:rPr>
        </w:r>
        <w:r w:rsidR="009A2260">
          <w:rPr>
            <w:noProof/>
            <w:webHidden/>
          </w:rPr>
          <w:fldChar w:fldCharType="separate"/>
        </w:r>
        <w:r w:rsidR="00E007C1">
          <w:rPr>
            <w:noProof/>
            <w:webHidden/>
          </w:rPr>
          <w:t>259</w:t>
        </w:r>
        <w:r w:rsidR="009A2260">
          <w:rPr>
            <w:noProof/>
            <w:webHidden/>
          </w:rPr>
          <w:fldChar w:fldCharType="end"/>
        </w:r>
      </w:hyperlink>
    </w:p>
    <w:p w14:paraId="122BDCAA" w14:textId="5D4D290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8" w:history="1">
        <w:r w:rsidR="009A2260" w:rsidRPr="000F2745">
          <w:rPr>
            <w:rStyle w:val="Hyperlink"/>
            <w:rFonts w:ascii="Arial" w:hAnsi="Arial" w:cs="Arial"/>
            <w:noProof/>
          </w:rPr>
          <w:t>11.2.5.7.5 daulibstm32f4xxcan-CanReceive-LLR-005</w:t>
        </w:r>
        <w:r w:rsidR="009A2260">
          <w:rPr>
            <w:noProof/>
            <w:webHidden/>
          </w:rPr>
          <w:tab/>
        </w:r>
        <w:r w:rsidR="009A2260">
          <w:rPr>
            <w:noProof/>
            <w:webHidden/>
          </w:rPr>
          <w:fldChar w:fldCharType="begin"/>
        </w:r>
        <w:r w:rsidR="009A2260">
          <w:rPr>
            <w:noProof/>
            <w:webHidden/>
          </w:rPr>
          <w:instrText xml:space="preserve"> PAGEREF _Toc158906698 \h </w:instrText>
        </w:r>
        <w:r w:rsidR="009A2260">
          <w:rPr>
            <w:noProof/>
            <w:webHidden/>
          </w:rPr>
        </w:r>
        <w:r w:rsidR="009A2260">
          <w:rPr>
            <w:noProof/>
            <w:webHidden/>
          </w:rPr>
          <w:fldChar w:fldCharType="separate"/>
        </w:r>
        <w:r w:rsidR="00E007C1">
          <w:rPr>
            <w:noProof/>
            <w:webHidden/>
          </w:rPr>
          <w:t>259</w:t>
        </w:r>
        <w:r w:rsidR="009A2260">
          <w:rPr>
            <w:noProof/>
            <w:webHidden/>
          </w:rPr>
          <w:fldChar w:fldCharType="end"/>
        </w:r>
      </w:hyperlink>
    </w:p>
    <w:p w14:paraId="37BD17BC" w14:textId="5778407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699" w:history="1">
        <w:r w:rsidR="009A2260" w:rsidRPr="000F2745">
          <w:rPr>
            <w:rStyle w:val="Hyperlink"/>
            <w:rFonts w:ascii="Arial" w:hAnsi="Arial" w:cs="Arial"/>
            <w:noProof/>
          </w:rPr>
          <w:t>11.2.5.7.6 daulibstm32f4xxcan-CanReceive-LLR-006</w:t>
        </w:r>
        <w:r w:rsidR="009A2260">
          <w:rPr>
            <w:noProof/>
            <w:webHidden/>
          </w:rPr>
          <w:tab/>
        </w:r>
        <w:r w:rsidR="009A2260">
          <w:rPr>
            <w:noProof/>
            <w:webHidden/>
          </w:rPr>
          <w:fldChar w:fldCharType="begin"/>
        </w:r>
        <w:r w:rsidR="009A2260">
          <w:rPr>
            <w:noProof/>
            <w:webHidden/>
          </w:rPr>
          <w:instrText xml:space="preserve"> PAGEREF _Toc158906699 \h </w:instrText>
        </w:r>
        <w:r w:rsidR="009A2260">
          <w:rPr>
            <w:noProof/>
            <w:webHidden/>
          </w:rPr>
        </w:r>
        <w:r w:rsidR="009A2260">
          <w:rPr>
            <w:noProof/>
            <w:webHidden/>
          </w:rPr>
          <w:fldChar w:fldCharType="separate"/>
        </w:r>
        <w:r w:rsidR="00E007C1">
          <w:rPr>
            <w:noProof/>
            <w:webHidden/>
          </w:rPr>
          <w:t>259</w:t>
        </w:r>
        <w:r w:rsidR="009A2260">
          <w:rPr>
            <w:noProof/>
            <w:webHidden/>
          </w:rPr>
          <w:fldChar w:fldCharType="end"/>
        </w:r>
      </w:hyperlink>
    </w:p>
    <w:p w14:paraId="6C44670E" w14:textId="1799CAA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0" w:history="1">
        <w:r w:rsidR="009A2260" w:rsidRPr="000F2745">
          <w:rPr>
            <w:rStyle w:val="Hyperlink"/>
            <w:rFonts w:ascii="Arial" w:hAnsi="Arial" w:cs="Arial"/>
            <w:noProof/>
          </w:rPr>
          <w:t>11.2.5.7.7 daulibstm32f4xxcan-CanReceive-LLR-007</w:t>
        </w:r>
        <w:r w:rsidR="009A2260">
          <w:rPr>
            <w:noProof/>
            <w:webHidden/>
          </w:rPr>
          <w:tab/>
        </w:r>
        <w:r w:rsidR="009A2260">
          <w:rPr>
            <w:noProof/>
            <w:webHidden/>
          </w:rPr>
          <w:fldChar w:fldCharType="begin"/>
        </w:r>
        <w:r w:rsidR="009A2260">
          <w:rPr>
            <w:noProof/>
            <w:webHidden/>
          </w:rPr>
          <w:instrText xml:space="preserve"> PAGEREF _Toc158906700 \h </w:instrText>
        </w:r>
        <w:r w:rsidR="009A2260">
          <w:rPr>
            <w:noProof/>
            <w:webHidden/>
          </w:rPr>
        </w:r>
        <w:r w:rsidR="009A2260">
          <w:rPr>
            <w:noProof/>
            <w:webHidden/>
          </w:rPr>
          <w:fldChar w:fldCharType="separate"/>
        </w:r>
        <w:r w:rsidR="00E007C1">
          <w:rPr>
            <w:noProof/>
            <w:webHidden/>
          </w:rPr>
          <w:t>259</w:t>
        </w:r>
        <w:r w:rsidR="009A2260">
          <w:rPr>
            <w:noProof/>
            <w:webHidden/>
          </w:rPr>
          <w:fldChar w:fldCharType="end"/>
        </w:r>
      </w:hyperlink>
    </w:p>
    <w:p w14:paraId="1732632C" w14:textId="452B309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1" w:history="1">
        <w:r w:rsidR="009A2260" w:rsidRPr="000F2745">
          <w:rPr>
            <w:rStyle w:val="Hyperlink"/>
            <w:rFonts w:ascii="Arial" w:hAnsi="Arial" w:cs="Arial"/>
            <w:noProof/>
          </w:rPr>
          <w:t>11.2.5.7.8 daulibstm32f4xxcan-CanReceive-LLR-008</w:t>
        </w:r>
        <w:r w:rsidR="009A2260">
          <w:rPr>
            <w:noProof/>
            <w:webHidden/>
          </w:rPr>
          <w:tab/>
        </w:r>
        <w:r w:rsidR="009A2260">
          <w:rPr>
            <w:noProof/>
            <w:webHidden/>
          </w:rPr>
          <w:fldChar w:fldCharType="begin"/>
        </w:r>
        <w:r w:rsidR="009A2260">
          <w:rPr>
            <w:noProof/>
            <w:webHidden/>
          </w:rPr>
          <w:instrText xml:space="preserve"> PAGEREF _Toc158906701 \h </w:instrText>
        </w:r>
        <w:r w:rsidR="009A2260">
          <w:rPr>
            <w:noProof/>
            <w:webHidden/>
          </w:rPr>
        </w:r>
        <w:r w:rsidR="009A2260">
          <w:rPr>
            <w:noProof/>
            <w:webHidden/>
          </w:rPr>
          <w:fldChar w:fldCharType="separate"/>
        </w:r>
        <w:r w:rsidR="00E007C1">
          <w:rPr>
            <w:noProof/>
            <w:webHidden/>
          </w:rPr>
          <w:t>260</w:t>
        </w:r>
        <w:r w:rsidR="009A2260">
          <w:rPr>
            <w:noProof/>
            <w:webHidden/>
          </w:rPr>
          <w:fldChar w:fldCharType="end"/>
        </w:r>
      </w:hyperlink>
    </w:p>
    <w:p w14:paraId="031355CC" w14:textId="5510FC5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2" w:history="1">
        <w:r w:rsidR="009A2260" w:rsidRPr="000F2745">
          <w:rPr>
            <w:rStyle w:val="Hyperlink"/>
            <w:rFonts w:ascii="Arial" w:hAnsi="Arial" w:cs="Arial"/>
            <w:noProof/>
          </w:rPr>
          <w:t>11.2.5.7.9 daulibstm32f4xxcan-CanReceive-LLR-009</w:t>
        </w:r>
        <w:r w:rsidR="009A2260">
          <w:rPr>
            <w:noProof/>
            <w:webHidden/>
          </w:rPr>
          <w:tab/>
        </w:r>
        <w:r w:rsidR="009A2260">
          <w:rPr>
            <w:noProof/>
            <w:webHidden/>
          </w:rPr>
          <w:fldChar w:fldCharType="begin"/>
        </w:r>
        <w:r w:rsidR="009A2260">
          <w:rPr>
            <w:noProof/>
            <w:webHidden/>
          </w:rPr>
          <w:instrText xml:space="preserve"> PAGEREF _Toc158906702 \h </w:instrText>
        </w:r>
        <w:r w:rsidR="009A2260">
          <w:rPr>
            <w:noProof/>
            <w:webHidden/>
          </w:rPr>
        </w:r>
        <w:r w:rsidR="009A2260">
          <w:rPr>
            <w:noProof/>
            <w:webHidden/>
          </w:rPr>
          <w:fldChar w:fldCharType="separate"/>
        </w:r>
        <w:r w:rsidR="00E007C1">
          <w:rPr>
            <w:noProof/>
            <w:webHidden/>
          </w:rPr>
          <w:t>260</w:t>
        </w:r>
        <w:r w:rsidR="009A2260">
          <w:rPr>
            <w:noProof/>
            <w:webHidden/>
          </w:rPr>
          <w:fldChar w:fldCharType="end"/>
        </w:r>
      </w:hyperlink>
    </w:p>
    <w:p w14:paraId="17CF192D" w14:textId="55B0592A"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3" w:history="1">
        <w:r w:rsidR="009A2260" w:rsidRPr="000F2745">
          <w:rPr>
            <w:rStyle w:val="Hyperlink"/>
            <w:noProof/>
          </w:rPr>
          <w:t>11.2.6 CanItConfig</w:t>
        </w:r>
        <w:r w:rsidR="009A2260">
          <w:rPr>
            <w:noProof/>
            <w:webHidden/>
          </w:rPr>
          <w:tab/>
        </w:r>
        <w:r w:rsidR="009A2260">
          <w:rPr>
            <w:noProof/>
            <w:webHidden/>
          </w:rPr>
          <w:fldChar w:fldCharType="begin"/>
        </w:r>
        <w:r w:rsidR="009A2260">
          <w:rPr>
            <w:noProof/>
            <w:webHidden/>
          </w:rPr>
          <w:instrText xml:space="preserve"> PAGEREF _Toc158906703 \h </w:instrText>
        </w:r>
        <w:r w:rsidR="009A2260">
          <w:rPr>
            <w:noProof/>
            <w:webHidden/>
          </w:rPr>
        </w:r>
        <w:r w:rsidR="009A2260">
          <w:rPr>
            <w:noProof/>
            <w:webHidden/>
          </w:rPr>
          <w:fldChar w:fldCharType="separate"/>
        </w:r>
        <w:r w:rsidR="00E007C1">
          <w:rPr>
            <w:noProof/>
            <w:webHidden/>
          </w:rPr>
          <w:t>260</w:t>
        </w:r>
        <w:r w:rsidR="009A2260">
          <w:rPr>
            <w:noProof/>
            <w:webHidden/>
          </w:rPr>
          <w:fldChar w:fldCharType="end"/>
        </w:r>
      </w:hyperlink>
    </w:p>
    <w:p w14:paraId="7F059150" w14:textId="2769115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4" w:history="1">
        <w:r w:rsidR="009A2260" w:rsidRPr="000F2745">
          <w:rPr>
            <w:rStyle w:val="Hyperlink"/>
            <w:rFonts w:ascii="Arial" w:hAnsi="Arial" w:cs="Arial"/>
            <w:noProof/>
          </w:rPr>
          <w:t>11.2.6.1 Brief Description</w:t>
        </w:r>
        <w:r w:rsidR="009A2260">
          <w:rPr>
            <w:noProof/>
            <w:webHidden/>
          </w:rPr>
          <w:tab/>
        </w:r>
        <w:r w:rsidR="009A2260">
          <w:rPr>
            <w:noProof/>
            <w:webHidden/>
          </w:rPr>
          <w:fldChar w:fldCharType="begin"/>
        </w:r>
        <w:r w:rsidR="009A2260">
          <w:rPr>
            <w:noProof/>
            <w:webHidden/>
          </w:rPr>
          <w:instrText xml:space="preserve"> PAGEREF _Toc158906704 \h </w:instrText>
        </w:r>
        <w:r w:rsidR="009A2260">
          <w:rPr>
            <w:noProof/>
            <w:webHidden/>
          </w:rPr>
        </w:r>
        <w:r w:rsidR="009A2260">
          <w:rPr>
            <w:noProof/>
            <w:webHidden/>
          </w:rPr>
          <w:fldChar w:fldCharType="separate"/>
        </w:r>
        <w:r w:rsidR="00E007C1">
          <w:rPr>
            <w:noProof/>
            <w:webHidden/>
          </w:rPr>
          <w:t>260</w:t>
        </w:r>
        <w:r w:rsidR="009A2260">
          <w:rPr>
            <w:noProof/>
            <w:webHidden/>
          </w:rPr>
          <w:fldChar w:fldCharType="end"/>
        </w:r>
      </w:hyperlink>
    </w:p>
    <w:p w14:paraId="13A4A339" w14:textId="263BBF2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5" w:history="1">
        <w:r w:rsidR="009A2260" w:rsidRPr="000F2745">
          <w:rPr>
            <w:rStyle w:val="Hyperlink"/>
            <w:rFonts w:ascii="Arial" w:hAnsi="Arial" w:cs="Arial"/>
            <w:noProof/>
          </w:rPr>
          <w:t>11.2.6.2 List of HLRs allocated</w:t>
        </w:r>
        <w:r w:rsidR="009A2260">
          <w:rPr>
            <w:noProof/>
            <w:webHidden/>
          </w:rPr>
          <w:tab/>
        </w:r>
        <w:r w:rsidR="009A2260">
          <w:rPr>
            <w:noProof/>
            <w:webHidden/>
          </w:rPr>
          <w:fldChar w:fldCharType="begin"/>
        </w:r>
        <w:r w:rsidR="009A2260">
          <w:rPr>
            <w:noProof/>
            <w:webHidden/>
          </w:rPr>
          <w:instrText xml:space="preserve"> PAGEREF _Toc158906705 \h </w:instrText>
        </w:r>
        <w:r w:rsidR="009A2260">
          <w:rPr>
            <w:noProof/>
            <w:webHidden/>
          </w:rPr>
        </w:r>
        <w:r w:rsidR="009A2260">
          <w:rPr>
            <w:noProof/>
            <w:webHidden/>
          </w:rPr>
          <w:fldChar w:fldCharType="separate"/>
        </w:r>
        <w:r w:rsidR="00E007C1">
          <w:rPr>
            <w:noProof/>
            <w:webHidden/>
          </w:rPr>
          <w:t>260</w:t>
        </w:r>
        <w:r w:rsidR="009A2260">
          <w:rPr>
            <w:noProof/>
            <w:webHidden/>
          </w:rPr>
          <w:fldChar w:fldCharType="end"/>
        </w:r>
      </w:hyperlink>
    </w:p>
    <w:p w14:paraId="2E16909C" w14:textId="7BB6D1B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6" w:history="1">
        <w:r w:rsidR="009A2260" w:rsidRPr="000F2745">
          <w:rPr>
            <w:rStyle w:val="Hyperlink"/>
            <w:rFonts w:ascii="Arial" w:hAnsi="Arial" w:cs="Arial"/>
            <w:noProof/>
          </w:rPr>
          <w:t>11.2.6.3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_Toc158906706 \h </w:instrText>
        </w:r>
        <w:r w:rsidR="009A2260">
          <w:rPr>
            <w:noProof/>
            <w:webHidden/>
          </w:rPr>
        </w:r>
        <w:r w:rsidR="009A2260">
          <w:rPr>
            <w:noProof/>
            <w:webHidden/>
          </w:rPr>
          <w:fldChar w:fldCharType="separate"/>
        </w:r>
        <w:r w:rsidR="00E007C1">
          <w:rPr>
            <w:noProof/>
            <w:webHidden/>
          </w:rPr>
          <w:t>260</w:t>
        </w:r>
        <w:r w:rsidR="009A2260">
          <w:rPr>
            <w:noProof/>
            <w:webHidden/>
          </w:rPr>
          <w:fldChar w:fldCharType="end"/>
        </w:r>
      </w:hyperlink>
    </w:p>
    <w:p w14:paraId="32B66E6A" w14:textId="0689942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7" w:history="1">
        <w:r w:rsidR="009A2260" w:rsidRPr="000F2745">
          <w:rPr>
            <w:rStyle w:val="Hyperlink"/>
            <w:rFonts w:ascii="Arial" w:hAnsi="Arial" w:cs="Arial"/>
            <w:noProof/>
          </w:rPr>
          <w:t>11.2.6.4 Parameter list (Input/Output)</w:t>
        </w:r>
        <w:r w:rsidR="009A2260">
          <w:rPr>
            <w:noProof/>
            <w:webHidden/>
          </w:rPr>
          <w:tab/>
        </w:r>
        <w:r w:rsidR="009A2260">
          <w:rPr>
            <w:noProof/>
            <w:webHidden/>
          </w:rPr>
          <w:fldChar w:fldCharType="begin"/>
        </w:r>
        <w:r w:rsidR="009A2260">
          <w:rPr>
            <w:noProof/>
            <w:webHidden/>
          </w:rPr>
          <w:instrText xml:space="preserve"> PAGEREF _Toc158906707 \h </w:instrText>
        </w:r>
        <w:r w:rsidR="009A2260">
          <w:rPr>
            <w:noProof/>
            <w:webHidden/>
          </w:rPr>
        </w:r>
        <w:r w:rsidR="009A2260">
          <w:rPr>
            <w:noProof/>
            <w:webHidden/>
          </w:rPr>
          <w:fldChar w:fldCharType="separate"/>
        </w:r>
        <w:r w:rsidR="00E007C1">
          <w:rPr>
            <w:noProof/>
            <w:webHidden/>
          </w:rPr>
          <w:t>260</w:t>
        </w:r>
        <w:r w:rsidR="009A2260">
          <w:rPr>
            <w:noProof/>
            <w:webHidden/>
          </w:rPr>
          <w:fldChar w:fldCharType="end"/>
        </w:r>
      </w:hyperlink>
    </w:p>
    <w:p w14:paraId="1BB6A5C3" w14:textId="4E1B892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8" w:history="1">
        <w:r w:rsidR="009A2260" w:rsidRPr="000F2745">
          <w:rPr>
            <w:rStyle w:val="Hyperlink"/>
            <w:rFonts w:ascii="Arial" w:hAnsi="Arial" w:cs="Arial"/>
            <w:noProof/>
          </w:rPr>
          <w:t>11.2.6.5 Return Value</w:t>
        </w:r>
        <w:r w:rsidR="009A2260">
          <w:rPr>
            <w:noProof/>
            <w:webHidden/>
          </w:rPr>
          <w:tab/>
        </w:r>
        <w:r w:rsidR="009A2260">
          <w:rPr>
            <w:noProof/>
            <w:webHidden/>
          </w:rPr>
          <w:fldChar w:fldCharType="begin"/>
        </w:r>
        <w:r w:rsidR="009A2260">
          <w:rPr>
            <w:noProof/>
            <w:webHidden/>
          </w:rPr>
          <w:instrText xml:space="preserve"> PAGEREF _Toc158906708 \h </w:instrText>
        </w:r>
        <w:r w:rsidR="009A2260">
          <w:rPr>
            <w:noProof/>
            <w:webHidden/>
          </w:rPr>
        </w:r>
        <w:r w:rsidR="009A2260">
          <w:rPr>
            <w:noProof/>
            <w:webHidden/>
          </w:rPr>
          <w:fldChar w:fldCharType="separate"/>
        </w:r>
        <w:r w:rsidR="00E007C1">
          <w:rPr>
            <w:noProof/>
            <w:webHidden/>
          </w:rPr>
          <w:t>261</w:t>
        </w:r>
        <w:r w:rsidR="009A2260">
          <w:rPr>
            <w:noProof/>
            <w:webHidden/>
          </w:rPr>
          <w:fldChar w:fldCharType="end"/>
        </w:r>
      </w:hyperlink>
    </w:p>
    <w:p w14:paraId="4901E7BB" w14:textId="236C9F1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09" w:history="1">
        <w:r w:rsidR="009A2260" w:rsidRPr="000F2745">
          <w:rPr>
            <w:rStyle w:val="Hyperlink"/>
            <w:rFonts w:ascii="Arial" w:hAnsi="Arial" w:cs="Arial"/>
            <w:noProof/>
          </w:rPr>
          <w:t>11.2.6.6 Other CSUs called by this CSU</w:t>
        </w:r>
        <w:r w:rsidR="009A2260">
          <w:rPr>
            <w:noProof/>
            <w:webHidden/>
          </w:rPr>
          <w:tab/>
        </w:r>
        <w:r w:rsidR="009A2260">
          <w:rPr>
            <w:noProof/>
            <w:webHidden/>
          </w:rPr>
          <w:fldChar w:fldCharType="begin"/>
        </w:r>
        <w:r w:rsidR="009A2260">
          <w:rPr>
            <w:noProof/>
            <w:webHidden/>
          </w:rPr>
          <w:instrText xml:space="preserve"> PAGEREF _Toc158906709 \h </w:instrText>
        </w:r>
        <w:r w:rsidR="009A2260">
          <w:rPr>
            <w:noProof/>
            <w:webHidden/>
          </w:rPr>
        </w:r>
        <w:r w:rsidR="009A2260">
          <w:rPr>
            <w:noProof/>
            <w:webHidden/>
          </w:rPr>
          <w:fldChar w:fldCharType="separate"/>
        </w:r>
        <w:r w:rsidR="00E007C1">
          <w:rPr>
            <w:noProof/>
            <w:webHidden/>
          </w:rPr>
          <w:t>261</w:t>
        </w:r>
        <w:r w:rsidR="009A2260">
          <w:rPr>
            <w:noProof/>
            <w:webHidden/>
          </w:rPr>
          <w:fldChar w:fldCharType="end"/>
        </w:r>
      </w:hyperlink>
    </w:p>
    <w:p w14:paraId="6923CC1E" w14:textId="1F7DE08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10" w:history="1">
        <w:r w:rsidR="009A2260" w:rsidRPr="000F2745">
          <w:rPr>
            <w:rStyle w:val="Hyperlink"/>
            <w:rFonts w:ascii="Arial" w:hAnsi="Arial" w:cs="Arial"/>
            <w:noProof/>
          </w:rPr>
          <w:t>11.2.6.7 Description of list of LLRs allocated</w:t>
        </w:r>
        <w:r w:rsidR="009A2260">
          <w:rPr>
            <w:noProof/>
            <w:webHidden/>
          </w:rPr>
          <w:tab/>
        </w:r>
        <w:r w:rsidR="009A2260">
          <w:rPr>
            <w:noProof/>
            <w:webHidden/>
          </w:rPr>
          <w:fldChar w:fldCharType="begin"/>
        </w:r>
        <w:r w:rsidR="009A2260">
          <w:rPr>
            <w:noProof/>
            <w:webHidden/>
          </w:rPr>
          <w:instrText xml:space="preserve"> PAGEREF _Toc158906710 \h </w:instrText>
        </w:r>
        <w:r w:rsidR="009A2260">
          <w:rPr>
            <w:noProof/>
            <w:webHidden/>
          </w:rPr>
        </w:r>
        <w:r w:rsidR="009A2260">
          <w:rPr>
            <w:noProof/>
            <w:webHidden/>
          </w:rPr>
          <w:fldChar w:fldCharType="separate"/>
        </w:r>
        <w:r w:rsidR="00E007C1">
          <w:rPr>
            <w:noProof/>
            <w:webHidden/>
          </w:rPr>
          <w:t>261</w:t>
        </w:r>
        <w:r w:rsidR="009A2260">
          <w:rPr>
            <w:noProof/>
            <w:webHidden/>
          </w:rPr>
          <w:fldChar w:fldCharType="end"/>
        </w:r>
      </w:hyperlink>
    </w:p>
    <w:p w14:paraId="1D5A9D47" w14:textId="394E653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11" w:history="1">
        <w:r w:rsidR="009A2260" w:rsidRPr="000F2745">
          <w:rPr>
            <w:rStyle w:val="Hyperlink"/>
            <w:rFonts w:ascii="Arial" w:hAnsi="Arial" w:cs="Arial"/>
            <w:noProof/>
          </w:rPr>
          <w:t>11.2.6.7.1 daulibstm32f4xxcan-CanItConfig-LLR-001</w:t>
        </w:r>
        <w:r w:rsidR="009A2260">
          <w:rPr>
            <w:noProof/>
            <w:webHidden/>
          </w:rPr>
          <w:tab/>
        </w:r>
        <w:r w:rsidR="009A2260">
          <w:rPr>
            <w:noProof/>
            <w:webHidden/>
          </w:rPr>
          <w:fldChar w:fldCharType="begin"/>
        </w:r>
        <w:r w:rsidR="009A2260">
          <w:rPr>
            <w:noProof/>
            <w:webHidden/>
          </w:rPr>
          <w:instrText xml:space="preserve"> PAGEREF _Toc158906711 \h </w:instrText>
        </w:r>
        <w:r w:rsidR="009A2260">
          <w:rPr>
            <w:noProof/>
            <w:webHidden/>
          </w:rPr>
        </w:r>
        <w:r w:rsidR="009A2260">
          <w:rPr>
            <w:noProof/>
            <w:webHidden/>
          </w:rPr>
          <w:fldChar w:fldCharType="separate"/>
        </w:r>
        <w:r w:rsidR="00E007C1">
          <w:rPr>
            <w:noProof/>
            <w:webHidden/>
          </w:rPr>
          <w:t>261</w:t>
        </w:r>
        <w:r w:rsidR="009A2260">
          <w:rPr>
            <w:noProof/>
            <w:webHidden/>
          </w:rPr>
          <w:fldChar w:fldCharType="end"/>
        </w:r>
      </w:hyperlink>
    </w:p>
    <w:p w14:paraId="3850625E" w14:textId="725D67D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12" w:history="1">
        <w:r w:rsidR="009A2260" w:rsidRPr="000F2745">
          <w:rPr>
            <w:rStyle w:val="Hyperlink"/>
            <w:rFonts w:ascii="Arial" w:hAnsi="Arial" w:cs="Arial"/>
            <w:noProof/>
          </w:rPr>
          <w:t>11.2.6.7.2 daulibstm32f4xxcan-CanItConfig-LLR-002</w:t>
        </w:r>
        <w:r w:rsidR="009A2260">
          <w:rPr>
            <w:noProof/>
            <w:webHidden/>
          </w:rPr>
          <w:tab/>
        </w:r>
        <w:r w:rsidR="009A2260">
          <w:rPr>
            <w:noProof/>
            <w:webHidden/>
          </w:rPr>
          <w:fldChar w:fldCharType="begin"/>
        </w:r>
        <w:r w:rsidR="009A2260">
          <w:rPr>
            <w:noProof/>
            <w:webHidden/>
          </w:rPr>
          <w:instrText xml:space="preserve"> PAGEREF _Toc158906712 \h </w:instrText>
        </w:r>
        <w:r w:rsidR="009A2260">
          <w:rPr>
            <w:noProof/>
            <w:webHidden/>
          </w:rPr>
        </w:r>
        <w:r w:rsidR="009A2260">
          <w:rPr>
            <w:noProof/>
            <w:webHidden/>
          </w:rPr>
          <w:fldChar w:fldCharType="separate"/>
        </w:r>
        <w:r w:rsidR="00E007C1">
          <w:rPr>
            <w:noProof/>
            <w:webHidden/>
          </w:rPr>
          <w:t>261</w:t>
        </w:r>
        <w:r w:rsidR="009A2260">
          <w:rPr>
            <w:noProof/>
            <w:webHidden/>
          </w:rPr>
          <w:fldChar w:fldCharType="end"/>
        </w:r>
      </w:hyperlink>
    </w:p>
    <w:p w14:paraId="7EDA851D" w14:textId="392883D1"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713" w:history="1">
        <w:r w:rsidR="009A2260" w:rsidRPr="000F2745">
          <w:rPr>
            <w:rStyle w:val="Hyperlink"/>
            <w:noProof/>
          </w:rPr>
          <w:t>11.3 daulibstm32f4xxcrc</w:t>
        </w:r>
        <w:r w:rsidR="009A2260">
          <w:rPr>
            <w:noProof/>
            <w:webHidden/>
          </w:rPr>
          <w:tab/>
        </w:r>
        <w:r w:rsidR="009A2260">
          <w:rPr>
            <w:noProof/>
            <w:webHidden/>
          </w:rPr>
          <w:fldChar w:fldCharType="begin"/>
        </w:r>
        <w:r w:rsidR="009A2260">
          <w:rPr>
            <w:noProof/>
            <w:webHidden/>
          </w:rPr>
          <w:instrText xml:space="preserve"> PAGEREF _Toc158906713 \h </w:instrText>
        </w:r>
        <w:r w:rsidR="009A2260">
          <w:rPr>
            <w:noProof/>
            <w:webHidden/>
          </w:rPr>
        </w:r>
        <w:r w:rsidR="009A2260">
          <w:rPr>
            <w:noProof/>
            <w:webHidden/>
          </w:rPr>
          <w:fldChar w:fldCharType="separate"/>
        </w:r>
        <w:r w:rsidR="00E007C1">
          <w:rPr>
            <w:noProof/>
            <w:webHidden/>
          </w:rPr>
          <w:t>261</w:t>
        </w:r>
        <w:r w:rsidR="009A2260">
          <w:rPr>
            <w:noProof/>
            <w:webHidden/>
          </w:rPr>
          <w:fldChar w:fldCharType="end"/>
        </w:r>
      </w:hyperlink>
    </w:p>
    <w:p w14:paraId="2031A8FE" w14:textId="100C402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14" w:history="1">
        <w:r w:rsidR="009A2260" w:rsidRPr="000F2745">
          <w:rPr>
            <w:rStyle w:val="Hyperlink"/>
            <w:noProof/>
          </w:rPr>
          <w:t>11.3.1 CrcResetDr</w:t>
        </w:r>
        <w:r w:rsidR="009A2260">
          <w:rPr>
            <w:noProof/>
            <w:webHidden/>
          </w:rPr>
          <w:tab/>
        </w:r>
        <w:r w:rsidR="009A2260">
          <w:rPr>
            <w:noProof/>
            <w:webHidden/>
          </w:rPr>
          <w:fldChar w:fldCharType="begin"/>
        </w:r>
        <w:r w:rsidR="009A2260">
          <w:rPr>
            <w:noProof/>
            <w:webHidden/>
          </w:rPr>
          <w:instrText xml:space="preserve"> PAGEREF _Toc158906714 \h </w:instrText>
        </w:r>
        <w:r w:rsidR="009A2260">
          <w:rPr>
            <w:noProof/>
            <w:webHidden/>
          </w:rPr>
        </w:r>
        <w:r w:rsidR="009A2260">
          <w:rPr>
            <w:noProof/>
            <w:webHidden/>
          </w:rPr>
          <w:fldChar w:fldCharType="separate"/>
        </w:r>
        <w:r w:rsidR="00E007C1">
          <w:rPr>
            <w:noProof/>
            <w:webHidden/>
          </w:rPr>
          <w:t>261</w:t>
        </w:r>
        <w:r w:rsidR="009A2260">
          <w:rPr>
            <w:noProof/>
            <w:webHidden/>
          </w:rPr>
          <w:fldChar w:fldCharType="end"/>
        </w:r>
      </w:hyperlink>
    </w:p>
    <w:p w14:paraId="2C2CCAB4" w14:textId="0B4D2A4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15" w:history="1">
        <w:r w:rsidR="009A2260" w:rsidRPr="000F2745">
          <w:rPr>
            <w:rStyle w:val="Hyperlink"/>
            <w:rFonts w:ascii="Arial" w:hAnsi="Arial" w:cs="Arial"/>
            <w:noProof/>
          </w:rPr>
          <w:t>11.3.1.1 Brief Description</w:t>
        </w:r>
        <w:r w:rsidR="009A2260">
          <w:rPr>
            <w:noProof/>
            <w:webHidden/>
          </w:rPr>
          <w:tab/>
        </w:r>
        <w:r w:rsidR="009A2260">
          <w:rPr>
            <w:noProof/>
            <w:webHidden/>
          </w:rPr>
          <w:fldChar w:fldCharType="begin"/>
        </w:r>
        <w:r w:rsidR="009A2260">
          <w:rPr>
            <w:noProof/>
            <w:webHidden/>
          </w:rPr>
          <w:instrText xml:space="preserve"> PAGEREF _Toc158906715 \h </w:instrText>
        </w:r>
        <w:r w:rsidR="009A2260">
          <w:rPr>
            <w:noProof/>
            <w:webHidden/>
          </w:rPr>
        </w:r>
        <w:r w:rsidR="009A2260">
          <w:rPr>
            <w:noProof/>
            <w:webHidden/>
          </w:rPr>
          <w:fldChar w:fldCharType="separate"/>
        </w:r>
        <w:r w:rsidR="00E007C1">
          <w:rPr>
            <w:noProof/>
            <w:webHidden/>
          </w:rPr>
          <w:t>262</w:t>
        </w:r>
        <w:r w:rsidR="009A2260">
          <w:rPr>
            <w:noProof/>
            <w:webHidden/>
          </w:rPr>
          <w:fldChar w:fldCharType="end"/>
        </w:r>
      </w:hyperlink>
    </w:p>
    <w:p w14:paraId="4D69183B" w14:textId="0028E5B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16" w:history="1">
        <w:r w:rsidR="009A2260" w:rsidRPr="000F2745">
          <w:rPr>
            <w:rStyle w:val="Hyperlink"/>
            <w:rFonts w:ascii="Arial" w:hAnsi="Arial" w:cs="Arial"/>
            <w:noProof/>
          </w:rPr>
          <w:t>11.3.1.2 List of HLRs allocated</w:t>
        </w:r>
        <w:r w:rsidR="009A2260">
          <w:rPr>
            <w:noProof/>
            <w:webHidden/>
          </w:rPr>
          <w:tab/>
        </w:r>
        <w:r w:rsidR="009A2260">
          <w:rPr>
            <w:noProof/>
            <w:webHidden/>
          </w:rPr>
          <w:fldChar w:fldCharType="begin"/>
        </w:r>
        <w:r w:rsidR="009A2260">
          <w:rPr>
            <w:noProof/>
            <w:webHidden/>
          </w:rPr>
          <w:instrText xml:space="preserve"> PAGEREF _Toc158906716 \h </w:instrText>
        </w:r>
        <w:r w:rsidR="009A2260">
          <w:rPr>
            <w:noProof/>
            <w:webHidden/>
          </w:rPr>
        </w:r>
        <w:r w:rsidR="009A2260">
          <w:rPr>
            <w:noProof/>
            <w:webHidden/>
          </w:rPr>
          <w:fldChar w:fldCharType="separate"/>
        </w:r>
        <w:r w:rsidR="00E007C1">
          <w:rPr>
            <w:noProof/>
            <w:webHidden/>
          </w:rPr>
          <w:t>262</w:t>
        </w:r>
        <w:r w:rsidR="009A2260">
          <w:rPr>
            <w:noProof/>
            <w:webHidden/>
          </w:rPr>
          <w:fldChar w:fldCharType="end"/>
        </w:r>
      </w:hyperlink>
    </w:p>
    <w:p w14:paraId="53D37C27" w14:textId="7E28B41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17" w:history="1">
        <w:r w:rsidR="009A2260" w:rsidRPr="000F2745">
          <w:rPr>
            <w:rStyle w:val="Hyperlink"/>
            <w:rFonts w:ascii="Arial" w:hAnsi="Arial" w:cs="Arial"/>
            <w:noProof/>
          </w:rPr>
          <w:t>11.3.1.3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_Toc158906717 \h </w:instrText>
        </w:r>
        <w:r w:rsidR="009A2260">
          <w:rPr>
            <w:noProof/>
            <w:webHidden/>
          </w:rPr>
        </w:r>
        <w:r w:rsidR="009A2260">
          <w:rPr>
            <w:noProof/>
            <w:webHidden/>
          </w:rPr>
          <w:fldChar w:fldCharType="separate"/>
        </w:r>
        <w:r w:rsidR="00E007C1">
          <w:rPr>
            <w:noProof/>
            <w:webHidden/>
          </w:rPr>
          <w:t>262</w:t>
        </w:r>
        <w:r w:rsidR="009A2260">
          <w:rPr>
            <w:noProof/>
            <w:webHidden/>
          </w:rPr>
          <w:fldChar w:fldCharType="end"/>
        </w:r>
      </w:hyperlink>
    </w:p>
    <w:p w14:paraId="734ED382" w14:textId="557A012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18" w:history="1">
        <w:r w:rsidR="009A2260" w:rsidRPr="000F2745">
          <w:rPr>
            <w:rStyle w:val="Hyperlink"/>
            <w:rFonts w:ascii="Arial" w:hAnsi="Arial" w:cs="Arial"/>
            <w:noProof/>
          </w:rPr>
          <w:t>11.3.1.4 Parameter list (Input/Output)</w:t>
        </w:r>
        <w:r w:rsidR="009A2260">
          <w:rPr>
            <w:noProof/>
            <w:webHidden/>
          </w:rPr>
          <w:tab/>
        </w:r>
        <w:r w:rsidR="009A2260">
          <w:rPr>
            <w:noProof/>
            <w:webHidden/>
          </w:rPr>
          <w:fldChar w:fldCharType="begin"/>
        </w:r>
        <w:r w:rsidR="009A2260">
          <w:rPr>
            <w:noProof/>
            <w:webHidden/>
          </w:rPr>
          <w:instrText xml:space="preserve"> PAGEREF _Toc158906718 \h </w:instrText>
        </w:r>
        <w:r w:rsidR="009A2260">
          <w:rPr>
            <w:noProof/>
            <w:webHidden/>
          </w:rPr>
        </w:r>
        <w:r w:rsidR="009A2260">
          <w:rPr>
            <w:noProof/>
            <w:webHidden/>
          </w:rPr>
          <w:fldChar w:fldCharType="separate"/>
        </w:r>
        <w:r w:rsidR="00E007C1">
          <w:rPr>
            <w:noProof/>
            <w:webHidden/>
          </w:rPr>
          <w:t>262</w:t>
        </w:r>
        <w:r w:rsidR="009A2260">
          <w:rPr>
            <w:noProof/>
            <w:webHidden/>
          </w:rPr>
          <w:fldChar w:fldCharType="end"/>
        </w:r>
      </w:hyperlink>
    </w:p>
    <w:p w14:paraId="32151F48" w14:textId="2D123D9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19" w:history="1">
        <w:r w:rsidR="009A2260" w:rsidRPr="000F2745">
          <w:rPr>
            <w:rStyle w:val="Hyperlink"/>
            <w:rFonts w:ascii="Arial" w:hAnsi="Arial" w:cs="Arial"/>
            <w:noProof/>
          </w:rPr>
          <w:t>11.3.1.5 Return Value</w:t>
        </w:r>
        <w:r w:rsidR="009A2260">
          <w:rPr>
            <w:noProof/>
            <w:webHidden/>
          </w:rPr>
          <w:tab/>
        </w:r>
        <w:r w:rsidR="009A2260">
          <w:rPr>
            <w:noProof/>
            <w:webHidden/>
          </w:rPr>
          <w:fldChar w:fldCharType="begin"/>
        </w:r>
        <w:r w:rsidR="009A2260">
          <w:rPr>
            <w:noProof/>
            <w:webHidden/>
          </w:rPr>
          <w:instrText xml:space="preserve"> PAGEREF _Toc158906719 \h </w:instrText>
        </w:r>
        <w:r w:rsidR="009A2260">
          <w:rPr>
            <w:noProof/>
            <w:webHidden/>
          </w:rPr>
        </w:r>
        <w:r w:rsidR="009A2260">
          <w:rPr>
            <w:noProof/>
            <w:webHidden/>
          </w:rPr>
          <w:fldChar w:fldCharType="separate"/>
        </w:r>
        <w:r w:rsidR="00E007C1">
          <w:rPr>
            <w:noProof/>
            <w:webHidden/>
          </w:rPr>
          <w:t>262</w:t>
        </w:r>
        <w:r w:rsidR="009A2260">
          <w:rPr>
            <w:noProof/>
            <w:webHidden/>
          </w:rPr>
          <w:fldChar w:fldCharType="end"/>
        </w:r>
      </w:hyperlink>
    </w:p>
    <w:p w14:paraId="6F5DED23" w14:textId="206F1A0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0" w:history="1">
        <w:r w:rsidR="009A2260" w:rsidRPr="000F2745">
          <w:rPr>
            <w:rStyle w:val="Hyperlink"/>
            <w:rFonts w:ascii="Arial" w:hAnsi="Arial" w:cs="Arial"/>
            <w:noProof/>
          </w:rPr>
          <w:t>11.3.1.6 Other CSUs called by this CSU</w:t>
        </w:r>
        <w:r w:rsidR="009A2260">
          <w:rPr>
            <w:noProof/>
            <w:webHidden/>
          </w:rPr>
          <w:tab/>
        </w:r>
        <w:r w:rsidR="009A2260">
          <w:rPr>
            <w:noProof/>
            <w:webHidden/>
          </w:rPr>
          <w:fldChar w:fldCharType="begin"/>
        </w:r>
        <w:r w:rsidR="009A2260">
          <w:rPr>
            <w:noProof/>
            <w:webHidden/>
          </w:rPr>
          <w:instrText xml:space="preserve"> PAGEREF _Toc158906720 \h </w:instrText>
        </w:r>
        <w:r w:rsidR="009A2260">
          <w:rPr>
            <w:noProof/>
            <w:webHidden/>
          </w:rPr>
        </w:r>
        <w:r w:rsidR="009A2260">
          <w:rPr>
            <w:noProof/>
            <w:webHidden/>
          </w:rPr>
          <w:fldChar w:fldCharType="separate"/>
        </w:r>
        <w:r w:rsidR="00E007C1">
          <w:rPr>
            <w:noProof/>
            <w:webHidden/>
          </w:rPr>
          <w:t>262</w:t>
        </w:r>
        <w:r w:rsidR="009A2260">
          <w:rPr>
            <w:noProof/>
            <w:webHidden/>
          </w:rPr>
          <w:fldChar w:fldCharType="end"/>
        </w:r>
      </w:hyperlink>
    </w:p>
    <w:p w14:paraId="015F4BB5" w14:textId="6953AD3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1" w:history="1">
        <w:r w:rsidR="009A2260" w:rsidRPr="000F2745">
          <w:rPr>
            <w:rStyle w:val="Hyperlink"/>
            <w:rFonts w:ascii="Arial" w:hAnsi="Arial" w:cs="Arial"/>
            <w:noProof/>
          </w:rPr>
          <w:t>11.3.1.7 Description of list of LLRs allocated</w:t>
        </w:r>
        <w:r w:rsidR="009A2260">
          <w:rPr>
            <w:noProof/>
            <w:webHidden/>
          </w:rPr>
          <w:tab/>
        </w:r>
        <w:r w:rsidR="009A2260">
          <w:rPr>
            <w:noProof/>
            <w:webHidden/>
          </w:rPr>
          <w:fldChar w:fldCharType="begin"/>
        </w:r>
        <w:r w:rsidR="009A2260">
          <w:rPr>
            <w:noProof/>
            <w:webHidden/>
          </w:rPr>
          <w:instrText xml:space="preserve"> PAGEREF _Toc158906721 \h </w:instrText>
        </w:r>
        <w:r w:rsidR="009A2260">
          <w:rPr>
            <w:noProof/>
            <w:webHidden/>
          </w:rPr>
        </w:r>
        <w:r w:rsidR="009A2260">
          <w:rPr>
            <w:noProof/>
            <w:webHidden/>
          </w:rPr>
          <w:fldChar w:fldCharType="separate"/>
        </w:r>
        <w:r w:rsidR="00E007C1">
          <w:rPr>
            <w:noProof/>
            <w:webHidden/>
          </w:rPr>
          <w:t>262</w:t>
        </w:r>
        <w:r w:rsidR="009A2260">
          <w:rPr>
            <w:noProof/>
            <w:webHidden/>
          </w:rPr>
          <w:fldChar w:fldCharType="end"/>
        </w:r>
      </w:hyperlink>
    </w:p>
    <w:p w14:paraId="3FE81920" w14:textId="35A7BCB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2" w:history="1">
        <w:r w:rsidR="009A2260" w:rsidRPr="000F2745">
          <w:rPr>
            <w:rStyle w:val="Hyperlink"/>
            <w:rFonts w:ascii="Arial" w:hAnsi="Arial" w:cs="Arial"/>
            <w:noProof/>
          </w:rPr>
          <w:t>11.3.1.7.1 daulibstm32f4xxcrc-CrcResetDr-LLR-001</w:t>
        </w:r>
        <w:r w:rsidR="009A2260">
          <w:rPr>
            <w:noProof/>
            <w:webHidden/>
          </w:rPr>
          <w:tab/>
        </w:r>
        <w:r w:rsidR="009A2260">
          <w:rPr>
            <w:noProof/>
            <w:webHidden/>
          </w:rPr>
          <w:fldChar w:fldCharType="begin"/>
        </w:r>
        <w:r w:rsidR="009A2260">
          <w:rPr>
            <w:noProof/>
            <w:webHidden/>
          </w:rPr>
          <w:instrText xml:space="preserve"> PAGEREF _Toc158906722 \h </w:instrText>
        </w:r>
        <w:r w:rsidR="009A2260">
          <w:rPr>
            <w:noProof/>
            <w:webHidden/>
          </w:rPr>
        </w:r>
        <w:r w:rsidR="009A2260">
          <w:rPr>
            <w:noProof/>
            <w:webHidden/>
          </w:rPr>
          <w:fldChar w:fldCharType="separate"/>
        </w:r>
        <w:r w:rsidR="00E007C1">
          <w:rPr>
            <w:noProof/>
            <w:webHidden/>
          </w:rPr>
          <w:t>262</w:t>
        </w:r>
        <w:r w:rsidR="009A2260">
          <w:rPr>
            <w:noProof/>
            <w:webHidden/>
          </w:rPr>
          <w:fldChar w:fldCharType="end"/>
        </w:r>
      </w:hyperlink>
    </w:p>
    <w:p w14:paraId="4618A735" w14:textId="53E16CB8"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3" w:history="1">
        <w:r w:rsidR="009A2260" w:rsidRPr="000F2745">
          <w:rPr>
            <w:rStyle w:val="Hyperlink"/>
            <w:noProof/>
          </w:rPr>
          <w:t>11.3.2 CrcCalcBlockCrc</w:t>
        </w:r>
        <w:r w:rsidR="009A2260">
          <w:rPr>
            <w:noProof/>
            <w:webHidden/>
          </w:rPr>
          <w:tab/>
        </w:r>
        <w:r w:rsidR="009A2260">
          <w:rPr>
            <w:noProof/>
            <w:webHidden/>
          </w:rPr>
          <w:fldChar w:fldCharType="begin"/>
        </w:r>
        <w:r w:rsidR="009A2260">
          <w:rPr>
            <w:noProof/>
            <w:webHidden/>
          </w:rPr>
          <w:instrText xml:space="preserve"> PAGEREF _Toc158906723 \h </w:instrText>
        </w:r>
        <w:r w:rsidR="009A2260">
          <w:rPr>
            <w:noProof/>
            <w:webHidden/>
          </w:rPr>
        </w:r>
        <w:r w:rsidR="009A2260">
          <w:rPr>
            <w:noProof/>
            <w:webHidden/>
          </w:rPr>
          <w:fldChar w:fldCharType="separate"/>
        </w:r>
        <w:r w:rsidR="00E007C1">
          <w:rPr>
            <w:noProof/>
            <w:webHidden/>
          </w:rPr>
          <w:t>263</w:t>
        </w:r>
        <w:r w:rsidR="009A2260">
          <w:rPr>
            <w:noProof/>
            <w:webHidden/>
          </w:rPr>
          <w:fldChar w:fldCharType="end"/>
        </w:r>
      </w:hyperlink>
    </w:p>
    <w:p w14:paraId="3AD3859B" w14:textId="550299F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4" w:history="1">
        <w:r w:rsidR="009A2260" w:rsidRPr="000F2745">
          <w:rPr>
            <w:rStyle w:val="Hyperlink"/>
            <w:rFonts w:ascii="Arial" w:hAnsi="Arial" w:cs="Arial"/>
            <w:noProof/>
          </w:rPr>
          <w:t>11.3.2.1 Brief Description</w:t>
        </w:r>
        <w:r w:rsidR="009A2260">
          <w:rPr>
            <w:noProof/>
            <w:webHidden/>
          </w:rPr>
          <w:tab/>
        </w:r>
        <w:r w:rsidR="009A2260">
          <w:rPr>
            <w:noProof/>
            <w:webHidden/>
          </w:rPr>
          <w:fldChar w:fldCharType="begin"/>
        </w:r>
        <w:r w:rsidR="009A2260">
          <w:rPr>
            <w:noProof/>
            <w:webHidden/>
          </w:rPr>
          <w:instrText xml:space="preserve"> PAGEREF _Toc158906724 \h </w:instrText>
        </w:r>
        <w:r w:rsidR="009A2260">
          <w:rPr>
            <w:noProof/>
            <w:webHidden/>
          </w:rPr>
        </w:r>
        <w:r w:rsidR="009A2260">
          <w:rPr>
            <w:noProof/>
            <w:webHidden/>
          </w:rPr>
          <w:fldChar w:fldCharType="separate"/>
        </w:r>
        <w:r w:rsidR="00E007C1">
          <w:rPr>
            <w:noProof/>
            <w:webHidden/>
          </w:rPr>
          <w:t>263</w:t>
        </w:r>
        <w:r w:rsidR="009A2260">
          <w:rPr>
            <w:noProof/>
            <w:webHidden/>
          </w:rPr>
          <w:fldChar w:fldCharType="end"/>
        </w:r>
      </w:hyperlink>
    </w:p>
    <w:p w14:paraId="5FB94D9E" w14:textId="3D19F47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5" w:history="1">
        <w:r w:rsidR="009A2260" w:rsidRPr="000F2745">
          <w:rPr>
            <w:rStyle w:val="Hyperlink"/>
            <w:rFonts w:ascii="Arial" w:hAnsi="Arial" w:cs="Arial"/>
            <w:noProof/>
          </w:rPr>
          <w:t>11.3.2.2 List of HLRs allocated</w:t>
        </w:r>
        <w:r w:rsidR="009A2260">
          <w:rPr>
            <w:noProof/>
            <w:webHidden/>
          </w:rPr>
          <w:tab/>
        </w:r>
        <w:r w:rsidR="009A2260">
          <w:rPr>
            <w:noProof/>
            <w:webHidden/>
          </w:rPr>
          <w:fldChar w:fldCharType="begin"/>
        </w:r>
        <w:r w:rsidR="009A2260">
          <w:rPr>
            <w:noProof/>
            <w:webHidden/>
          </w:rPr>
          <w:instrText xml:space="preserve"> PAGEREF _Toc158906725 \h </w:instrText>
        </w:r>
        <w:r w:rsidR="009A2260">
          <w:rPr>
            <w:noProof/>
            <w:webHidden/>
          </w:rPr>
        </w:r>
        <w:r w:rsidR="009A2260">
          <w:rPr>
            <w:noProof/>
            <w:webHidden/>
          </w:rPr>
          <w:fldChar w:fldCharType="separate"/>
        </w:r>
        <w:r w:rsidR="00E007C1">
          <w:rPr>
            <w:noProof/>
            <w:webHidden/>
          </w:rPr>
          <w:t>263</w:t>
        </w:r>
        <w:r w:rsidR="009A2260">
          <w:rPr>
            <w:noProof/>
            <w:webHidden/>
          </w:rPr>
          <w:fldChar w:fldCharType="end"/>
        </w:r>
      </w:hyperlink>
    </w:p>
    <w:p w14:paraId="62E39D15" w14:textId="3F890BE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6" w:history="1">
        <w:r w:rsidR="009A2260" w:rsidRPr="000F2745">
          <w:rPr>
            <w:rStyle w:val="Hyperlink"/>
            <w:rFonts w:ascii="Arial" w:hAnsi="Arial" w:cs="Arial"/>
            <w:noProof/>
          </w:rPr>
          <w:t>11.3.2.3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_Toc158906726 \h </w:instrText>
        </w:r>
        <w:r w:rsidR="009A2260">
          <w:rPr>
            <w:noProof/>
            <w:webHidden/>
          </w:rPr>
        </w:r>
        <w:r w:rsidR="009A2260">
          <w:rPr>
            <w:noProof/>
            <w:webHidden/>
          </w:rPr>
          <w:fldChar w:fldCharType="separate"/>
        </w:r>
        <w:r w:rsidR="00E007C1">
          <w:rPr>
            <w:noProof/>
            <w:webHidden/>
          </w:rPr>
          <w:t>263</w:t>
        </w:r>
        <w:r w:rsidR="009A2260">
          <w:rPr>
            <w:noProof/>
            <w:webHidden/>
          </w:rPr>
          <w:fldChar w:fldCharType="end"/>
        </w:r>
      </w:hyperlink>
    </w:p>
    <w:p w14:paraId="510E240A" w14:textId="2D00E4C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7" w:history="1">
        <w:r w:rsidR="009A2260" w:rsidRPr="000F2745">
          <w:rPr>
            <w:rStyle w:val="Hyperlink"/>
            <w:rFonts w:ascii="Arial" w:hAnsi="Arial" w:cs="Arial"/>
            <w:noProof/>
          </w:rPr>
          <w:t>11.3.2.4 Parameter list (Input/Output)</w:t>
        </w:r>
        <w:r w:rsidR="009A2260">
          <w:rPr>
            <w:noProof/>
            <w:webHidden/>
          </w:rPr>
          <w:tab/>
        </w:r>
        <w:r w:rsidR="009A2260">
          <w:rPr>
            <w:noProof/>
            <w:webHidden/>
          </w:rPr>
          <w:fldChar w:fldCharType="begin"/>
        </w:r>
        <w:r w:rsidR="009A2260">
          <w:rPr>
            <w:noProof/>
            <w:webHidden/>
          </w:rPr>
          <w:instrText xml:space="preserve"> PAGEREF _Toc158906727 \h </w:instrText>
        </w:r>
        <w:r w:rsidR="009A2260">
          <w:rPr>
            <w:noProof/>
            <w:webHidden/>
          </w:rPr>
        </w:r>
        <w:r w:rsidR="009A2260">
          <w:rPr>
            <w:noProof/>
            <w:webHidden/>
          </w:rPr>
          <w:fldChar w:fldCharType="separate"/>
        </w:r>
        <w:r w:rsidR="00E007C1">
          <w:rPr>
            <w:noProof/>
            <w:webHidden/>
          </w:rPr>
          <w:t>263</w:t>
        </w:r>
        <w:r w:rsidR="009A2260">
          <w:rPr>
            <w:noProof/>
            <w:webHidden/>
          </w:rPr>
          <w:fldChar w:fldCharType="end"/>
        </w:r>
      </w:hyperlink>
    </w:p>
    <w:p w14:paraId="268985AD" w14:textId="4F7C116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8" w:history="1">
        <w:r w:rsidR="009A2260" w:rsidRPr="000F2745">
          <w:rPr>
            <w:rStyle w:val="Hyperlink"/>
            <w:rFonts w:ascii="Arial" w:hAnsi="Arial" w:cs="Arial"/>
            <w:noProof/>
          </w:rPr>
          <w:t>11.3.2.5 Return Value</w:t>
        </w:r>
        <w:r w:rsidR="009A2260">
          <w:rPr>
            <w:noProof/>
            <w:webHidden/>
          </w:rPr>
          <w:tab/>
        </w:r>
        <w:r w:rsidR="009A2260">
          <w:rPr>
            <w:noProof/>
            <w:webHidden/>
          </w:rPr>
          <w:fldChar w:fldCharType="begin"/>
        </w:r>
        <w:r w:rsidR="009A2260">
          <w:rPr>
            <w:noProof/>
            <w:webHidden/>
          </w:rPr>
          <w:instrText xml:space="preserve"> PAGEREF _Toc158906728 \h </w:instrText>
        </w:r>
        <w:r w:rsidR="009A2260">
          <w:rPr>
            <w:noProof/>
            <w:webHidden/>
          </w:rPr>
        </w:r>
        <w:r w:rsidR="009A2260">
          <w:rPr>
            <w:noProof/>
            <w:webHidden/>
          </w:rPr>
          <w:fldChar w:fldCharType="separate"/>
        </w:r>
        <w:r w:rsidR="00E007C1">
          <w:rPr>
            <w:noProof/>
            <w:webHidden/>
          </w:rPr>
          <w:t>263</w:t>
        </w:r>
        <w:r w:rsidR="009A2260">
          <w:rPr>
            <w:noProof/>
            <w:webHidden/>
          </w:rPr>
          <w:fldChar w:fldCharType="end"/>
        </w:r>
      </w:hyperlink>
    </w:p>
    <w:p w14:paraId="04DA02DC" w14:textId="591DBD2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29" w:history="1">
        <w:r w:rsidR="009A2260" w:rsidRPr="000F2745">
          <w:rPr>
            <w:rStyle w:val="Hyperlink"/>
            <w:rFonts w:ascii="Arial" w:hAnsi="Arial" w:cs="Arial"/>
            <w:noProof/>
          </w:rPr>
          <w:t>11.3.2.6 Other CSUs called by this CSU</w:t>
        </w:r>
        <w:r w:rsidR="009A2260">
          <w:rPr>
            <w:noProof/>
            <w:webHidden/>
          </w:rPr>
          <w:tab/>
        </w:r>
        <w:r w:rsidR="009A2260">
          <w:rPr>
            <w:noProof/>
            <w:webHidden/>
          </w:rPr>
          <w:fldChar w:fldCharType="begin"/>
        </w:r>
        <w:r w:rsidR="009A2260">
          <w:rPr>
            <w:noProof/>
            <w:webHidden/>
          </w:rPr>
          <w:instrText xml:space="preserve"> PAGEREF _Toc158906729 \h </w:instrText>
        </w:r>
        <w:r w:rsidR="009A2260">
          <w:rPr>
            <w:noProof/>
            <w:webHidden/>
          </w:rPr>
        </w:r>
        <w:r w:rsidR="009A2260">
          <w:rPr>
            <w:noProof/>
            <w:webHidden/>
          </w:rPr>
          <w:fldChar w:fldCharType="separate"/>
        </w:r>
        <w:r w:rsidR="00E007C1">
          <w:rPr>
            <w:noProof/>
            <w:webHidden/>
          </w:rPr>
          <w:t>263</w:t>
        </w:r>
        <w:r w:rsidR="009A2260">
          <w:rPr>
            <w:noProof/>
            <w:webHidden/>
          </w:rPr>
          <w:fldChar w:fldCharType="end"/>
        </w:r>
      </w:hyperlink>
    </w:p>
    <w:p w14:paraId="3AAC7090" w14:textId="1D5B9E2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30" w:history="1">
        <w:r w:rsidR="009A2260" w:rsidRPr="000F2745">
          <w:rPr>
            <w:rStyle w:val="Hyperlink"/>
            <w:rFonts w:ascii="Arial" w:hAnsi="Arial" w:cs="Arial"/>
            <w:noProof/>
          </w:rPr>
          <w:t>11.3.2.7 Description of list of LLRs allocated</w:t>
        </w:r>
        <w:r w:rsidR="009A2260">
          <w:rPr>
            <w:noProof/>
            <w:webHidden/>
          </w:rPr>
          <w:tab/>
        </w:r>
        <w:r w:rsidR="009A2260">
          <w:rPr>
            <w:noProof/>
            <w:webHidden/>
          </w:rPr>
          <w:fldChar w:fldCharType="begin"/>
        </w:r>
        <w:r w:rsidR="009A2260">
          <w:rPr>
            <w:noProof/>
            <w:webHidden/>
          </w:rPr>
          <w:instrText xml:space="preserve"> PAGEREF _Toc158906730 \h </w:instrText>
        </w:r>
        <w:r w:rsidR="009A2260">
          <w:rPr>
            <w:noProof/>
            <w:webHidden/>
          </w:rPr>
        </w:r>
        <w:r w:rsidR="009A2260">
          <w:rPr>
            <w:noProof/>
            <w:webHidden/>
          </w:rPr>
          <w:fldChar w:fldCharType="separate"/>
        </w:r>
        <w:r w:rsidR="00E007C1">
          <w:rPr>
            <w:noProof/>
            <w:webHidden/>
          </w:rPr>
          <w:t>263</w:t>
        </w:r>
        <w:r w:rsidR="009A2260">
          <w:rPr>
            <w:noProof/>
            <w:webHidden/>
          </w:rPr>
          <w:fldChar w:fldCharType="end"/>
        </w:r>
      </w:hyperlink>
    </w:p>
    <w:p w14:paraId="04671876" w14:textId="64A361D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31" w:history="1">
        <w:r w:rsidR="009A2260" w:rsidRPr="000F2745">
          <w:rPr>
            <w:rStyle w:val="Hyperlink"/>
            <w:rFonts w:ascii="Arial" w:hAnsi="Arial" w:cs="Arial"/>
            <w:noProof/>
          </w:rPr>
          <w:t>11.3.2.7.1 daulibstm32f4xxcrc-CrcCalcBlockCrc-LLR-001</w:t>
        </w:r>
        <w:r w:rsidR="009A2260">
          <w:rPr>
            <w:noProof/>
            <w:webHidden/>
          </w:rPr>
          <w:tab/>
        </w:r>
        <w:r w:rsidR="009A2260">
          <w:rPr>
            <w:noProof/>
            <w:webHidden/>
          </w:rPr>
          <w:fldChar w:fldCharType="begin"/>
        </w:r>
        <w:r w:rsidR="009A2260">
          <w:rPr>
            <w:noProof/>
            <w:webHidden/>
          </w:rPr>
          <w:instrText xml:space="preserve"> PAGEREF _Toc158906731 \h </w:instrText>
        </w:r>
        <w:r w:rsidR="009A2260">
          <w:rPr>
            <w:noProof/>
            <w:webHidden/>
          </w:rPr>
        </w:r>
        <w:r w:rsidR="009A2260">
          <w:rPr>
            <w:noProof/>
            <w:webHidden/>
          </w:rPr>
          <w:fldChar w:fldCharType="separate"/>
        </w:r>
        <w:r w:rsidR="00E007C1">
          <w:rPr>
            <w:noProof/>
            <w:webHidden/>
          </w:rPr>
          <w:t>264</w:t>
        </w:r>
        <w:r w:rsidR="009A2260">
          <w:rPr>
            <w:noProof/>
            <w:webHidden/>
          </w:rPr>
          <w:fldChar w:fldCharType="end"/>
        </w:r>
      </w:hyperlink>
    </w:p>
    <w:p w14:paraId="022219AC" w14:textId="19E3C771"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732" w:history="1">
        <w:r w:rsidR="009A2260" w:rsidRPr="000F2745">
          <w:rPr>
            <w:rStyle w:val="Hyperlink"/>
            <w:noProof/>
          </w:rPr>
          <w:t>11.4 daulibstm32f4xxflash</w:t>
        </w:r>
        <w:r w:rsidR="009A2260">
          <w:rPr>
            <w:noProof/>
            <w:webHidden/>
          </w:rPr>
          <w:tab/>
        </w:r>
        <w:r w:rsidR="009A2260">
          <w:rPr>
            <w:noProof/>
            <w:webHidden/>
          </w:rPr>
          <w:fldChar w:fldCharType="begin"/>
        </w:r>
        <w:r w:rsidR="009A2260">
          <w:rPr>
            <w:noProof/>
            <w:webHidden/>
          </w:rPr>
          <w:instrText xml:space="preserve"> PAGEREF _Toc158906732 \h </w:instrText>
        </w:r>
        <w:r w:rsidR="009A2260">
          <w:rPr>
            <w:noProof/>
            <w:webHidden/>
          </w:rPr>
        </w:r>
        <w:r w:rsidR="009A2260">
          <w:rPr>
            <w:noProof/>
            <w:webHidden/>
          </w:rPr>
          <w:fldChar w:fldCharType="separate"/>
        </w:r>
        <w:r w:rsidR="00E007C1">
          <w:rPr>
            <w:noProof/>
            <w:webHidden/>
          </w:rPr>
          <w:t>264</w:t>
        </w:r>
        <w:r w:rsidR="009A2260">
          <w:rPr>
            <w:noProof/>
            <w:webHidden/>
          </w:rPr>
          <w:fldChar w:fldCharType="end"/>
        </w:r>
      </w:hyperlink>
    </w:p>
    <w:p w14:paraId="713F94CD" w14:textId="5533FD5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33" w:history="1">
        <w:r w:rsidR="009A2260" w:rsidRPr="000F2745">
          <w:rPr>
            <w:rStyle w:val="Hyperlink"/>
            <w:noProof/>
          </w:rPr>
          <w:t>11.4.1 FlashSetLatency</w:t>
        </w:r>
        <w:r w:rsidR="009A2260">
          <w:rPr>
            <w:noProof/>
            <w:webHidden/>
          </w:rPr>
          <w:tab/>
        </w:r>
        <w:r w:rsidR="009A2260">
          <w:rPr>
            <w:noProof/>
            <w:webHidden/>
          </w:rPr>
          <w:fldChar w:fldCharType="begin"/>
        </w:r>
        <w:r w:rsidR="009A2260">
          <w:rPr>
            <w:noProof/>
            <w:webHidden/>
          </w:rPr>
          <w:instrText xml:space="preserve"> PAGEREF _Toc158906733 \h </w:instrText>
        </w:r>
        <w:r w:rsidR="009A2260">
          <w:rPr>
            <w:noProof/>
            <w:webHidden/>
          </w:rPr>
        </w:r>
        <w:r w:rsidR="009A2260">
          <w:rPr>
            <w:noProof/>
            <w:webHidden/>
          </w:rPr>
          <w:fldChar w:fldCharType="separate"/>
        </w:r>
        <w:r w:rsidR="00E007C1">
          <w:rPr>
            <w:noProof/>
            <w:webHidden/>
          </w:rPr>
          <w:t>264</w:t>
        </w:r>
        <w:r w:rsidR="009A2260">
          <w:rPr>
            <w:noProof/>
            <w:webHidden/>
          </w:rPr>
          <w:fldChar w:fldCharType="end"/>
        </w:r>
      </w:hyperlink>
    </w:p>
    <w:p w14:paraId="2F3C7AF5" w14:textId="7B08167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34" w:history="1">
        <w:r w:rsidR="009A2260" w:rsidRPr="000F2745">
          <w:rPr>
            <w:rStyle w:val="Hyperlink"/>
            <w:rFonts w:ascii="Arial" w:hAnsi="Arial" w:cs="Arial"/>
            <w:noProof/>
          </w:rPr>
          <w:t>11.4.1.1 Brief Description</w:t>
        </w:r>
        <w:r w:rsidR="009A2260">
          <w:rPr>
            <w:noProof/>
            <w:webHidden/>
          </w:rPr>
          <w:tab/>
        </w:r>
        <w:r w:rsidR="009A2260">
          <w:rPr>
            <w:noProof/>
            <w:webHidden/>
          </w:rPr>
          <w:fldChar w:fldCharType="begin"/>
        </w:r>
        <w:r w:rsidR="009A2260">
          <w:rPr>
            <w:noProof/>
            <w:webHidden/>
          </w:rPr>
          <w:instrText xml:space="preserve"> PAGEREF _Toc158906734 \h </w:instrText>
        </w:r>
        <w:r w:rsidR="009A2260">
          <w:rPr>
            <w:noProof/>
            <w:webHidden/>
          </w:rPr>
        </w:r>
        <w:r w:rsidR="009A2260">
          <w:rPr>
            <w:noProof/>
            <w:webHidden/>
          </w:rPr>
          <w:fldChar w:fldCharType="separate"/>
        </w:r>
        <w:r w:rsidR="00E007C1">
          <w:rPr>
            <w:noProof/>
            <w:webHidden/>
          </w:rPr>
          <w:t>264</w:t>
        </w:r>
        <w:r w:rsidR="009A2260">
          <w:rPr>
            <w:noProof/>
            <w:webHidden/>
          </w:rPr>
          <w:fldChar w:fldCharType="end"/>
        </w:r>
      </w:hyperlink>
    </w:p>
    <w:p w14:paraId="3E45C493" w14:textId="327889D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35" w:history="1">
        <w:r w:rsidR="009A2260" w:rsidRPr="000F2745">
          <w:rPr>
            <w:rStyle w:val="Hyperlink"/>
            <w:rFonts w:ascii="Arial" w:hAnsi="Arial" w:cs="Arial"/>
            <w:noProof/>
          </w:rPr>
          <w:t>11.4.1.2 List of HLRs allocated</w:t>
        </w:r>
        <w:r w:rsidR="009A2260">
          <w:rPr>
            <w:noProof/>
            <w:webHidden/>
          </w:rPr>
          <w:tab/>
        </w:r>
        <w:r w:rsidR="009A2260">
          <w:rPr>
            <w:noProof/>
            <w:webHidden/>
          </w:rPr>
          <w:fldChar w:fldCharType="begin"/>
        </w:r>
        <w:r w:rsidR="009A2260">
          <w:rPr>
            <w:noProof/>
            <w:webHidden/>
          </w:rPr>
          <w:instrText xml:space="preserve"> PAGEREF _Toc158906735 \h </w:instrText>
        </w:r>
        <w:r w:rsidR="009A2260">
          <w:rPr>
            <w:noProof/>
            <w:webHidden/>
          </w:rPr>
        </w:r>
        <w:r w:rsidR="009A2260">
          <w:rPr>
            <w:noProof/>
            <w:webHidden/>
          </w:rPr>
          <w:fldChar w:fldCharType="separate"/>
        </w:r>
        <w:r w:rsidR="00E007C1">
          <w:rPr>
            <w:noProof/>
            <w:webHidden/>
          </w:rPr>
          <w:t>264</w:t>
        </w:r>
        <w:r w:rsidR="009A2260">
          <w:rPr>
            <w:noProof/>
            <w:webHidden/>
          </w:rPr>
          <w:fldChar w:fldCharType="end"/>
        </w:r>
      </w:hyperlink>
    </w:p>
    <w:p w14:paraId="1592FE64" w14:textId="2B8F8AC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36" w:history="1">
        <w:r w:rsidR="009A2260" w:rsidRPr="000F2745">
          <w:rPr>
            <w:rStyle w:val="Hyperlink"/>
            <w:rFonts w:ascii="Arial" w:hAnsi="Arial" w:cs="Arial"/>
            <w:noProof/>
          </w:rPr>
          <w:t>11.4.1.3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_Toc158906736 \h </w:instrText>
        </w:r>
        <w:r w:rsidR="009A2260">
          <w:rPr>
            <w:noProof/>
            <w:webHidden/>
          </w:rPr>
        </w:r>
        <w:r w:rsidR="009A2260">
          <w:rPr>
            <w:noProof/>
            <w:webHidden/>
          </w:rPr>
          <w:fldChar w:fldCharType="separate"/>
        </w:r>
        <w:r w:rsidR="00E007C1">
          <w:rPr>
            <w:noProof/>
            <w:webHidden/>
          </w:rPr>
          <w:t>264</w:t>
        </w:r>
        <w:r w:rsidR="009A2260">
          <w:rPr>
            <w:noProof/>
            <w:webHidden/>
          </w:rPr>
          <w:fldChar w:fldCharType="end"/>
        </w:r>
      </w:hyperlink>
    </w:p>
    <w:p w14:paraId="433604A4" w14:textId="5FC6EE4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37" w:history="1">
        <w:r w:rsidR="009A2260" w:rsidRPr="000F2745">
          <w:rPr>
            <w:rStyle w:val="Hyperlink"/>
            <w:rFonts w:ascii="Arial" w:hAnsi="Arial" w:cs="Arial"/>
            <w:noProof/>
          </w:rPr>
          <w:t>11.4.1.4 Parameter list (Input/Output)</w:t>
        </w:r>
        <w:r w:rsidR="009A2260">
          <w:rPr>
            <w:noProof/>
            <w:webHidden/>
          </w:rPr>
          <w:tab/>
        </w:r>
        <w:r w:rsidR="009A2260">
          <w:rPr>
            <w:noProof/>
            <w:webHidden/>
          </w:rPr>
          <w:fldChar w:fldCharType="begin"/>
        </w:r>
        <w:r w:rsidR="009A2260">
          <w:rPr>
            <w:noProof/>
            <w:webHidden/>
          </w:rPr>
          <w:instrText xml:space="preserve"> PAGEREF _Toc158906737 \h </w:instrText>
        </w:r>
        <w:r w:rsidR="009A2260">
          <w:rPr>
            <w:noProof/>
            <w:webHidden/>
          </w:rPr>
        </w:r>
        <w:r w:rsidR="009A2260">
          <w:rPr>
            <w:noProof/>
            <w:webHidden/>
          </w:rPr>
          <w:fldChar w:fldCharType="separate"/>
        </w:r>
        <w:r w:rsidR="00E007C1">
          <w:rPr>
            <w:noProof/>
            <w:webHidden/>
          </w:rPr>
          <w:t>264</w:t>
        </w:r>
        <w:r w:rsidR="009A2260">
          <w:rPr>
            <w:noProof/>
            <w:webHidden/>
          </w:rPr>
          <w:fldChar w:fldCharType="end"/>
        </w:r>
      </w:hyperlink>
    </w:p>
    <w:p w14:paraId="0A5CD7E8" w14:textId="30C11ED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38" w:history="1">
        <w:r w:rsidR="009A2260" w:rsidRPr="000F2745">
          <w:rPr>
            <w:rStyle w:val="Hyperlink"/>
            <w:rFonts w:ascii="Arial" w:hAnsi="Arial" w:cs="Arial"/>
            <w:noProof/>
          </w:rPr>
          <w:t>11.4.1.5 Return Value</w:t>
        </w:r>
        <w:r w:rsidR="009A2260">
          <w:rPr>
            <w:noProof/>
            <w:webHidden/>
          </w:rPr>
          <w:tab/>
        </w:r>
        <w:r w:rsidR="009A2260">
          <w:rPr>
            <w:noProof/>
            <w:webHidden/>
          </w:rPr>
          <w:fldChar w:fldCharType="begin"/>
        </w:r>
        <w:r w:rsidR="009A2260">
          <w:rPr>
            <w:noProof/>
            <w:webHidden/>
          </w:rPr>
          <w:instrText xml:space="preserve"> PAGEREF _Toc158906738 \h </w:instrText>
        </w:r>
        <w:r w:rsidR="009A2260">
          <w:rPr>
            <w:noProof/>
            <w:webHidden/>
          </w:rPr>
        </w:r>
        <w:r w:rsidR="009A2260">
          <w:rPr>
            <w:noProof/>
            <w:webHidden/>
          </w:rPr>
          <w:fldChar w:fldCharType="separate"/>
        </w:r>
        <w:r w:rsidR="00E007C1">
          <w:rPr>
            <w:noProof/>
            <w:webHidden/>
          </w:rPr>
          <w:t>265</w:t>
        </w:r>
        <w:r w:rsidR="009A2260">
          <w:rPr>
            <w:noProof/>
            <w:webHidden/>
          </w:rPr>
          <w:fldChar w:fldCharType="end"/>
        </w:r>
      </w:hyperlink>
    </w:p>
    <w:p w14:paraId="26D387F8" w14:textId="7966C6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39" w:history="1">
        <w:r w:rsidR="009A2260" w:rsidRPr="000F2745">
          <w:rPr>
            <w:rStyle w:val="Hyperlink"/>
            <w:rFonts w:ascii="Arial" w:hAnsi="Arial" w:cs="Arial"/>
            <w:noProof/>
          </w:rPr>
          <w:t>11.4.1.6 Other CSUs called by this CSU</w:t>
        </w:r>
        <w:r w:rsidR="009A2260">
          <w:rPr>
            <w:noProof/>
            <w:webHidden/>
          </w:rPr>
          <w:tab/>
        </w:r>
        <w:r w:rsidR="009A2260">
          <w:rPr>
            <w:noProof/>
            <w:webHidden/>
          </w:rPr>
          <w:fldChar w:fldCharType="begin"/>
        </w:r>
        <w:r w:rsidR="009A2260">
          <w:rPr>
            <w:noProof/>
            <w:webHidden/>
          </w:rPr>
          <w:instrText xml:space="preserve"> PAGEREF _Toc158906739 \h </w:instrText>
        </w:r>
        <w:r w:rsidR="009A2260">
          <w:rPr>
            <w:noProof/>
            <w:webHidden/>
          </w:rPr>
        </w:r>
        <w:r w:rsidR="009A2260">
          <w:rPr>
            <w:noProof/>
            <w:webHidden/>
          </w:rPr>
          <w:fldChar w:fldCharType="separate"/>
        </w:r>
        <w:r w:rsidR="00E007C1">
          <w:rPr>
            <w:noProof/>
            <w:webHidden/>
          </w:rPr>
          <w:t>265</w:t>
        </w:r>
        <w:r w:rsidR="009A2260">
          <w:rPr>
            <w:noProof/>
            <w:webHidden/>
          </w:rPr>
          <w:fldChar w:fldCharType="end"/>
        </w:r>
      </w:hyperlink>
    </w:p>
    <w:p w14:paraId="1C1400C6" w14:textId="16E6802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0" w:history="1">
        <w:r w:rsidR="009A2260" w:rsidRPr="000F2745">
          <w:rPr>
            <w:rStyle w:val="Hyperlink"/>
            <w:rFonts w:ascii="Arial" w:hAnsi="Arial" w:cs="Arial"/>
            <w:noProof/>
          </w:rPr>
          <w:t>11.4.1.7 Description of list of LLRs allocated</w:t>
        </w:r>
        <w:r w:rsidR="009A2260">
          <w:rPr>
            <w:noProof/>
            <w:webHidden/>
          </w:rPr>
          <w:tab/>
        </w:r>
        <w:r w:rsidR="009A2260">
          <w:rPr>
            <w:noProof/>
            <w:webHidden/>
          </w:rPr>
          <w:fldChar w:fldCharType="begin"/>
        </w:r>
        <w:r w:rsidR="009A2260">
          <w:rPr>
            <w:noProof/>
            <w:webHidden/>
          </w:rPr>
          <w:instrText xml:space="preserve"> PAGEREF _Toc158906740 \h </w:instrText>
        </w:r>
        <w:r w:rsidR="009A2260">
          <w:rPr>
            <w:noProof/>
            <w:webHidden/>
          </w:rPr>
        </w:r>
        <w:r w:rsidR="009A2260">
          <w:rPr>
            <w:noProof/>
            <w:webHidden/>
          </w:rPr>
          <w:fldChar w:fldCharType="separate"/>
        </w:r>
        <w:r w:rsidR="00E007C1">
          <w:rPr>
            <w:noProof/>
            <w:webHidden/>
          </w:rPr>
          <w:t>265</w:t>
        </w:r>
        <w:r w:rsidR="009A2260">
          <w:rPr>
            <w:noProof/>
            <w:webHidden/>
          </w:rPr>
          <w:fldChar w:fldCharType="end"/>
        </w:r>
      </w:hyperlink>
    </w:p>
    <w:p w14:paraId="466E70F0" w14:textId="3338BDA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1" w:history="1">
        <w:r w:rsidR="009A2260" w:rsidRPr="000F2745">
          <w:rPr>
            <w:rStyle w:val="Hyperlink"/>
            <w:rFonts w:ascii="Arial" w:hAnsi="Arial" w:cs="Arial"/>
            <w:noProof/>
          </w:rPr>
          <w:t>11.4.1.7.1 daulibstm32f4xxflash-FlashSetLatency-LLR-001</w:t>
        </w:r>
        <w:r w:rsidR="009A2260">
          <w:rPr>
            <w:noProof/>
            <w:webHidden/>
          </w:rPr>
          <w:tab/>
        </w:r>
        <w:r w:rsidR="009A2260">
          <w:rPr>
            <w:noProof/>
            <w:webHidden/>
          </w:rPr>
          <w:fldChar w:fldCharType="begin"/>
        </w:r>
        <w:r w:rsidR="009A2260">
          <w:rPr>
            <w:noProof/>
            <w:webHidden/>
          </w:rPr>
          <w:instrText xml:space="preserve"> PAGEREF _Toc158906741 \h </w:instrText>
        </w:r>
        <w:r w:rsidR="009A2260">
          <w:rPr>
            <w:noProof/>
            <w:webHidden/>
          </w:rPr>
        </w:r>
        <w:r w:rsidR="009A2260">
          <w:rPr>
            <w:noProof/>
            <w:webHidden/>
          </w:rPr>
          <w:fldChar w:fldCharType="separate"/>
        </w:r>
        <w:r w:rsidR="00E007C1">
          <w:rPr>
            <w:noProof/>
            <w:webHidden/>
          </w:rPr>
          <w:t>265</w:t>
        </w:r>
        <w:r w:rsidR="009A2260">
          <w:rPr>
            <w:noProof/>
            <w:webHidden/>
          </w:rPr>
          <w:fldChar w:fldCharType="end"/>
        </w:r>
      </w:hyperlink>
    </w:p>
    <w:p w14:paraId="15EF8C32" w14:textId="488273B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2" w:history="1">
        <w:r w:rsidR="009A2260" w:rsidRPr="000F2745">
          <w:rPr>
            <w:rStyle w:val="Hyperlink"/>
            <w:noProof/>
          </w:rPr>
          <w:t>11.4.2 FlashPrefetchBufferCmd</w:t>
        </w:r>
        <w:r w:rsidR="009A2260">
          <w:rPr>
            <w:noProof/>
            <w:webHidden/>
          </w:rPr>
          <w:tab/>
        </w:r>
        <w:r w:rsidR="009A2260">
          <w:rPr>
            <w:noProof/>
            <w:webHidden/>
          </w:rPr>
          <w:fldChar w:fldCharType="begin"/>
        </w:r>
        <w:r w:rsidR="009A2260">
          <w:rPr>
            <w:noProof/>
            <w:webHidden/>
          </w:rPr>
          <w:instrText xml:space="preserve"> PAGEREF _Toc158906742 \h </w:instrText>
        </w:r>
        <w:r w:rsidR="009A2260">
          <w:rPr>
            <w:noProof/>
            <w:webHidden/>
          </w:rPr>
        </w:r>
        <w:r w:rsidR="009A2260">
          <w:rPr>
            <w:noProof/>
            <w:webHidden/>
          </w:rPr>
          <w:fldChar w:fldCharType="separate"/>
        </w:r>
        <w:r w:rsidR="00E007C1">
          <w:rPr>
            <w:noProof/>
            <w:webHidden/>
          </w:rPr>
          <w:t>265</w:t>
        </w:r>
        <w:r w:rsidR="009A2260">
          <w:rPr>
            <w:noProof/>
            <w:webHidden/>
          </w:rPr>
          <w:fldChar w:fldCharType="end"/>
        </w:r>
      </w:hyperlink>
    </w:p>
    <w:p w14:paraId="21E207F3" w14:textId="7FF5B77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3" w:history="1">
        <w:r w:rsidR="009A2260" w:rsidRPr="000F2745">
          <w:rPr>
            <w:rStyle w:val="Hyperlink"/>
            <w:rFonts w:ascii="Arial" w:hAnsi="Arial" w:cs="Arial"/>
            <w:noProof/>
          </w:rPr>
          <w:t>11.4.2.1 Brief Description</w:t>
        </w:r>
        <w:r w:rsidR="009A2260">
          <w:rPr>
            <w:noProof/>
            <w:webHidden/>
          </w:rPr>
          <w:tab/>
        </w:r>
        <w:r w:rsidR="009A2260">
          <w:rPr>
            <w:noProof/>
            <w:webHidden/>
          </w:rPr>
          <w:fldChar w:fldCharType="begin"/>
        </w:r>
        <w:r w:rsidR="009A2260">
          <w:rPr>
            <w:noProof/>
            <w:webHidden/>
          </w:rPr>
          <w:instrText xml:space="preserve"> PAGEREF _Toc158906743 \h </w:instrText>
        </w:r>
        <w:r w:rsidR="009A2260">
          <w:rPr>
            <w:noProof/>
            <w:webHidden/>
          </w:rPr>
        </w:r>
        <w:r w:rsidR="009A2260">
          <w:rPr>
            <w:noProof/>
            <w:webHidden/>
          </w:rPr>
          <w:fldChar w:fldCharType="separate"/>
        </w:r>
        <w:r w:rsidR="00E007C1">
          <w:rPr>
            <w:noProof/>
            <w:webHidden/>
          </w:rPr>
          <w:t>265</w:t>
        </w:r>
        <w:r w:rsidR="009A2260">
          <w:rPr>
            <w:noProof/>
            <w:webHidden/>
          </w:rPr>
          <w:fldChar w:fldCharType="end"/>
        </w:r>
      </w:hyperlink>
    </w:p>
    <w:p w14:paraId="7757A813" w14:textId="1407BBB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4" w:history="1">
        <w:r w:rsidR="009A2260" w:rsidRPr="000F2745">
          <w:rPr>
            <w:rStyle w:val="Hyperlink"/>
            <w:rFonts w:ascii="Arial" w:hAnsi="Arial" w:cs="Arial"/>
            <w:noProof/>
          </w:rPr>
          <w:t>11.4.2.2 List of HLRs allocated</w:t>
        </w:r>
        <w:r w:rsidR="009A2260">
          <w:rPr>
            <w:noProof/>
            <w:webHidden/>
          </w:rPr>
          <w:tab/>
        </w:r>
        <w:r w:rsidR="009A2260">
          <w:rPr>
            <w:noProof/>
            <w:webHidden/>
          </w:rPr>
          <w:fldChar w:fldCharType="begin"/>
        </w:r>
        <w:r w:rsidR="009A2260">
          <w:rPr>
            <w:noProof/>
            <w:webHidden/>
          </w:rPr>
          <w:instrText xml:space="preserve"> PAGEREF _Toc158906744 \h </w:instrText>
        </w:r>
        <w:r w:rsidR="009A2260">
          <w:rPr>
            <w:noProof/>
            <w:webHidden/>
          </w:rPr>
        </w:r>
        <w:r w:rsidR="009A2260">
          <w:rPr>
            <w:noProof/>
            <w:webHidden/>
          </w:rPr>
          <w:fldChar w:fldCharType="separate"/>
        </w:r>
        <w:r w:rsidR="00E007C1">
          <w:rPr>
            <w:noProof/>
            <w:webHidden/>
          </w:rPr>
          <w:t>265</w:t>
        </w:r>
        <w:r w:rsidR="009A2260">
          <w:rPr>
            <w:noProof/>
            <w:webHidden/>
          </w:rPr>
          <w:fldChar w:fldCharType="end"/>
        </w:r>
      </w:hyperlink>
    </w:p>
    <w:p w14:paraId="78D7E6F2" w14:textId="4BF376D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5" w:history="1">
        <w:r w:rsidR="009A2260" w:rsidRPr="000F2745">
          <w:rPr>
            <w:rStyle w:val="Hyperlink"/>
            <w:rFonts w:ascii="Arial" w:hAnsi="Arial" w:cs="Arial"/>
            <w:noProof/>
          </w:rPr>
          <w:t>11.4.2.3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_Toc158906745 \h </w:instrText>
        </w:r>
        <w:r w:rsidR="009A2260">
          <w:rPr>
            <w:noProof/>
            <w:webHidden/>
          </w:rPr>
        </w:r>
        <w:r w:rsidR="009A2260">
          <w:rPr>
            <w:noProof/>
            <w:webHidden/>
          </w:rPr>
          <w:fldChar w:fldCharType="separate"/>
        </w:r>
        <w:r w:rsidR="00E007C1">
          <w:rPr>
            <w:noProof/>
            <w:webHidden/>
          </w:rPr>
          <w:t>265</w:t>
        </w:r>
        <w:r w:rsidR="009A2260">
          <w:rPr>
            <w:noProof/>
            <w:webHidden/>
          </w:rPr>
          <w:fldChar w:fldCharType="end"/>
        </w:r>
      </w:hyperlink>
    </w:p>
    <w:p w14:paraId="0DC3D079" w14:textId="275BB94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6" w:history="1">
        <w:r w:rsidR="009A2260" w:rsidRPr="000F2745">
          <w:rPr>
            <w:rStyle w:val="Hyperlink"/>
            <w:rFonts w:ascii="Arial" w:hAnsi="Arial" w:cs="Arial"/>
            <w:noProof/>
          </w:rPr>
          <w:t>11.4.2.4 Parameter list (Input/Output)</w:t>
        </w:r>
        <w:r w:rsidR="009A2260">
          <w:rPr>
            <w:noProof/>
            <w:webHidden/>
          </w:rPr>
          <w:tab/>
        </w:r>
        <w:r w:rsidR="009A2260">
          <w:rPr>
            <w:noProof/>
            <w:webHidden/>
          </w:rPr>
          <w:fldChar w:fldCharType="begin"/>
        </w:r>
        <w:r w:rsidR="009A2260">
          <w:rPr>
            <w:noProof/>
            <w:webHidden/>
          </w:rPr>
          <w:instrText xml:space="preserve"> PAGEREF _Toc158906746 \h </w:instrText>
        </w:r>
        <w:r w:rsidR="009A2260">
          <w:rPr>
            <w:noProof/>
            <w:webHidden/>
          </w:rPr>
        </w:r>
        <w:r w:rsidR="009A2260">
          <w:rPr>
            <w:noProof/>
            <w:webHidden/>
          </w:rPr>
          <w:fldChar w:fldCharType="separate"/>
        </w:r>
        <w:r w:rsidR="00E007C1">
          <w:rPr>
            <w:noProof/>
            <w:webHidden/>
          </w:rPr>
          <w:t>266</w:t>
        </w:r>
        <w:r w:rsidR="009A2260">
          <w:rPr>
            <w:noProof/>
            <w:webHidden/>
          </w:rPr>
          <w:fldChar w:fldCharType="end"/>
        </w:r>
      </w:hyperlink>
    </w:p>
    <w:p w14:paraId="2C215D7E" w14:textId="13A1305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7" w:history="1">
        <w:r w:rsidR="009A2260" w:rsidRPr="000F2745">
          <w:rPr>
            <w:rStyle w:val="Hyperlink"/>
            <w:rFonts w:ascii="Arial" w:hAnsi="Arial" w:cs="Arial"/>
            <w:noProof/>
          </w:rPr>
          <w:t>11.4.2.5 Return Value</w:t>
        </w:r>
        <w:r w:rsidR="009A2260">
          <w:rPr>
            <w:noProof/>
            <w:webHidden/>
          </w:rPr>
          <w:tab/>
        </w:r>
        <w:r w:rsidR="009A2260">
          <w:rPr>
            <w:noProof/>
            <w:webHidden/>
          </w:rPr>
          <w:fldChar w:fldCharType="begin"/>
        </w:r>
        <w:r w:rsidR="009A2260">
          <w:rPr>
            <w:noProof/>
            <w:webHidden/>
          </w:rPr>
          <w:instrText xml:space="preserve"> PAGEREF _Toc158906747 \h </w:instrText>
        </w:r>
        <w:r w:rsidR="009A2260">
          <w:rPr>
            <w:noProof/>
            <w:webHidden/>
          </w:rPr>
        </w:r>
        <w:r w:rsidR="009A2260">
          <w:rPr>
            <w:noProof/>
            <w:webHidden/>
          </w:rPr>
          <w:fldChar w:fldCharType="separate"/>
        </w:r>
        <w:r w:rsidR="00E007C1">
          <w:rPr>
            <w:noProof/>
            <w:webHidden/>
          </w:rPr>
          <w:t>266</w:t>
        </w:r>
        <w:r w:rsidR="009A2260">
          <w:rPr>
            <w:noProof/>
            <w:webHidden/>
          </w:rPr>
          <w:fldChar w:fldCharType="end"/>
        </w:r>
      </w:hyperlink>
    </w:p>
    <w:p w14:paraId="170C72B5" w14:textId="24BAC31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8" w:history="1">
        <w:r w:rsidR="009A2260" w:rsidRPr="000F2745">
          <w:rPr>
            <w:rStyle w:val="Hyperlink"/>
            <w:rFonts w:ascii="Arial" w:hAnsi="Arial" w:cs="Arial"/>
            <w:noProof/>
          </w:rPr>
          <w:t>11.4.2.6 Other CSUs called by this CSU</w:t>
        </w:r>
        <w:r w:rsidR="009A2260">
          <w:rPr>
            <w:noProof/>
            <w:webHidden/>
          </w:rPr>
          <w:tab/>
        </w:r>
        <w:r w:rsidR="009A2260">
          <w:rPr>
            <w:noProof/>
            <w:webHidden/>
          </w:rPr>
          <w:fldChar w:fldCharType="begin"/>
        </w:r>
        <w:r w:rsidR="009A2260">
          <w:rPr>
            <w:noProof/>
            <w:webHidden/>
          </w:rPr>
          <w:instrText xml:space="preserve"> PAGEREF _Toc158906748 \h </w:instrText>
        </w:r>
        <w:r w:rsidR="009A2260">
          <w:rPr>
            <w:noProof/>
            <w:webHidden/>
          </w:rPr>
        </w:r>
        <w:r w:rsidR="009A2260">
          <w:rPr>
            <w:noProof/>
            <w:webHidden/>
          </w:rPr>
          <w:fldChar w:fldCharType="separate"/>
        </w:r>
        <w:r w:rsidR="00E007C1">
          <w:rPr>
            <w:noProof/>
            <w:webHidden/>
          </w:rPr>
          <w:t>266</w:t>
        </w:r>
        <w:r w:rsidR="009A2260">
          <w:rPr>
            <w:noProof/>
            <w:webHidden/>
          </w:rPr>
          <w:fldChar w:fldCharType="end"/>
        </w:r>
      </w:hyperlink>
    </w:p>
    <w:p w14:paraId="53994B9D" w14:textId="710155F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49" w:history="1">
        <w:r w:rsidR="009A2260" w:rsidRPr="000F2745">
          <w:rPr>
            <w:rStyle w:val="Hyperlink"/>
            <w:rFonts w:ascii="Arial" w:hAnsi="Arial" w:cs="Arial"/>
            <w:noProof/>
          </w:rPr>
          <w:t>11.4.2.7 Description of list of LLRs allocated</w:t>
        </w:r>
        <w:r w:rsidR="009A2260">
          <w:rPr>
            <w:noProof/>
            <w:webHidden/>
          </w:rPr>
          <w:tab/>
        </w:r>
        <w:r w:rsidR="009A2260">
          <w:rPr>
            <w:noProof/>
            <w:webHidden/>
          </w:rPr>
          <w:fldChar w:fldCharType="begin"/>
        </w:r>
        <w:r w:rsidR="009A2260">
          <w:rPr>
            <w:noProof/>
            <w:webHidden/>
          </w:rPr>
          <w:instrText xml:space="preserve"> PAGEREF _Toc158906749 \h </w:instrText>
        </w:r>
        <w:r w:rsidR="009A2260">
          <w:rPr>
            <w:noProof/>
            <w:webHidden/>
          </w:rPr>
        </w:r>
        <w:r w:rsidR="009A2260">
          <w:rPr>
            <w:noProof/>
            <w:webHidden/>
          </w:rPr>
          <w:fldChar w:fldCharType="separate"/>
        </w:r>
        <w:r w:rsidR="00E007C1">
          <w:rPr>
            <w:noProof/>
            <w:webHidden/>
          </w:rPr>
          <w:t>266</w:t>
        </w:r>
        <w:r w:rsidR="009A2260">
          <w:rPr>
            <w:noProof/>
            <w:webHidden/>
          </w:rPr>
          <w:fldChar w:fldCharType="end"/>
        </w:r>
      </w:hyperlink>
    </w:p>
    <w:p w14:paraId="3AF6B947" w14:textId="2BDC8C1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0" w:history="1">
        <w:r w:rsidR="009A2260" w:rsidRPr="000F2745">
          <w:rPr>
            <w:rStyle w:val="Hyperlink"/>
            <w:rFonts w:ascii="Arial" w:hAnsi="Arial" w:cs="Arial"/>
            <w:noProof/>
          </w:rPr>
          <w:t>11.4.2.7.1 daulibstm32f4xxflash-FlashPrefetchBufferCmd-LLR-001</w:t>
        </w:r>
        <w:r w:rsidR="009A2260">
          <w:rPr>
            <w:noProof/>
            <w:webHidden/>
          </w:rPr>
          <w:tab/>
        </w:r>
        <w:r w:rsidR="009A2260">
          <w:rPr>
            <w:noProof/>
            <w:webHidden/>
          </w:rPr>
          <w:fldChar w:fldCharType="begin"/>
        </w:r>
        <w:r w:rsidR="009A2260">
          <w:rPr>
            <w:noProof/>
            <w:webHidden/>
          </w:rPr>
          <w:instrText xml:space="preserve"> PAGEREF _Toc158906750 \h </w:instrText>
        </w:r>
        <w:r w:rsidR="009A2260">
          <w:rPr>
            <w:noProof/>
            <w:webHidden/>
          </w:rPr>
        </w:r>
        <w:r w:rsidR="009A2260">
          <w:rPr>
            <w:noProof/>
            <w:webHidden/>
          </w:rPr>
          <w:fldChar w:fldCharType="separate"/>
        </w:r>
        <w:r w:rsidR="00E007C1">
          <w:rPr>
            <w:noProof/>
            <w:webHidden/>
          </w:rPr>
          <w:t>266</w:t>
        </w:r>
        <w:r w:rsidR="009A2260">
          <w:rPr>
            <w:noProof/>
            <w:webHidden/>
          </w:rPr>
          <w:fldChar w:fldCharType="end"/>
        </w:r>
      </w:hyperlink>
    </w:p>
    <w:p w14:paraId="262E9A35" w14:textId="798D1AB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1" w:history="1">
        <w:r w:rsidR="009A2260" w:rsidRPr="000F2745">
          <w:rPr>
            <w:rStyle w:val="Hyperlink"/>
            <w:rFonts w:ascii="Arial" w:hAnsi="Arial" w:cs="Arial"/>
            <w:noProof/>
          </w:rPr>
          <w:t>11.4.2.7.2 daulibstm32f4xxflash-FlashPrefetchBufferCmd-LLR-002</w:t>
        </w:r>
        <w:r w:rsidR="009A2260">
          <w:rPr>
            <w:noProof/>
            <w:webHidden/>
          </w:rPr>
          <w:tab/>
        </w:r>
        <w:r w:rsidR="009A2260">
          <w:rPr>
            <w:noProof/>
            <w:webHidden/>
          </w:rPr>
          <w:fldChar w:fldCharType="begin"/>
        </w:r>
        <w:r w:rsidR="009A2260">
          <w:rPr>
            <w:noProof/>
            <w:webHidden/>
          </w:rPr>
          <w:instrText xml:space="preserve"> PAGEREF _Toc158906751 \h </w:instrText>
        </w:r>
        <w:r w:rsidR="009A2260">
          <w:rPr>
            <w:noProof/>
            <w:webHidden/>
          </w:rPr>
        </w:r>
        <w:r w:rsidR="009A2260">
          <w:rPr>
            <w:noProof/>
            <w:webHidden/>
          </w:rPr>
          <w:fldChar w:fldCharType="separate"/>
        </w:r>
        <w:r w:rsidR="00E007C1">
          <w:rPr>
            <w:noProof/>
            <w:webHidden/>
          </w:rPr>
          <w:t>266</w:t>
        </w:r>
        <w:r w:rsidR="009A2260">
          <w:rPr>
            <w:noProof/>
            <w:webHidden/>
          </w:rPr>
          <w:fldChar w:fldCharType="end"/>
        </w:r>
      </w:hyperlink>
    </w:p>
    <w:p w14:paraId="64DEACAF" w14:textId="50317C8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2" w:history="1">
        <w:r w:rsidR="009A2260" w:rsidRPr="000F2745">
          <w:rPr>
            <w:rStyle w:val="Hyperlink"/>
            <w:noProof/>
          </w:rPr>
          <w:t>11.4.3 FlashInstructionCacheCmd</w:t>
        </w:r>
        <w:r w:rsidR="009A2260">
          <w:rPr>
            <w:noProof/>
            <w:webHidden/>
          </w:rPr>
          <w:tab/>
        </w:r>
        <w:r w:rsidR="009A2260">
          <w:rPr>
            <w:noProof/>
            <w:webHidden/>
          </w:rPr>
          <w:fldChar w:fldCharType="begin"/>
        </w:r>
        <w:r w:rsidR="009A2260">
          <w:rPr>
            <w:noProof/>
            <w:webHidden/>
          </w:rPr>
          <w:instrText xml:space="preserve"> PAGEREF _Toc158906752 \h </w:instrText>
        </w:r>
        <w:r w:rsidR="009A2260">
          <w:rPr>
            <w:noProof/>
            <w:webHidden/>
          </w:rPr>
        </w:r>
        <w:r w:rsidR="009A2260">
          <w:rPr>
            <w:noProof/>
            <w:webHidden/>
          </w:rPr>
          <w:fldChar w:fldCharType="separate"/>
        </w:r>
        <w:r w:rsidR="00E007C1">
          <w:rPr>
            <w:noProof/>
            <w:webHidden/>
          </w:rPr>
          <w:t>266</w:t>
        </w:r>
        <w:r w:rsidR="009A2260">
          <w:rPr>
            <w:noProof/>
            <w:webHidden/>
          </w:rPr>
          <w:fldChar w:fldCharType="end"/>
        </w:r>
      </w:hyperlink>
    </w:p>
    <w:p w14:paraId="4D938FB6" w14:textId="0B4B1AB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3" w:history="1">
        <w:r w:rsidR="009A2260" w:rsidRPr="000F2745">
          <w:rPr>
            <w:rStyle w:val="Hyperlink"/>
            <w:rFonts w:ascii="Arial" w:hAnsi="Arial" w:cs="Arial"/>
            <w:noProof/>
          </w:rPr>
          <w:t>11.4.3.1 Brief Description</w:t>
        </w:r>
        <w:r w:rsidR="009A2260">
          <w:rPr>
            <w:noProof/>
            <w:webHidden/>
          </w:rPr>
          <w:tab/>
        </w:r>
        <w:r w:rsidR="009A2260">
          <w:rPr>
            <w:noProof/>
            <w:webHidden/>
          </w:rPr>
          <w:fldChar w:fldCharType="begin"/>
        </w:r>
        <w:r w:rsidR="009A2260">
          <w:rPr>
            <w:noProof/>
            <w:webHidden/>
          </w:rPr>
          <w:instrText xml:space="preserve"> PAGEREF _Toc158906753 \h </w:instrText>
        </w:r>
        <w:r w:rsidR="009A2260">
          <w:rPr>
            <w:noProof/>
            <w:webHidden/>
          </w:rPr>
        </w:r>
        <w:r w:rsidR="009A2260">
          <w:rPr>
            <w:noProof/>
            <w:webHidden/>
          </w:rPr>
          <w:fldChar w:fldCharType="separate"/>
        </w:r>
        <w:r w:rsidR="00E007C1">
          <w:rPr>
            <w:noProof/>
            <w:webHidden/>
          </w:rPr>
          <w:t>266</w:t>
        </w:r>
        <w:r w:rsidR="009A2260">
          <w:rPr>
            <w:noProof/>
            <w:webHidden/>
          </w:rPr>
          <w:fldChar w:fldCharType="end"/>
        </w:r>
      </w:hyperlink>
    </w:p>
    <w:p w14:paraId="30FD26AA" w14:textId="1FE7BF7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4" w:history="1">
        <w:r w:rsidR="009A2260" w:rsidRPr="000F2745">
          <w:rPr>
            <w:rStyle w:val="Hyperlink"/>
            <w:rFonts w:ascii="Arial" w:hAnsi="Arial" w:cs="Arial"/>
            <w:noProof/>
          </w:rPr>
          <w:t>11.4.3.2 List of HLRs allocated</w:t>
        </w:r>
        <w:r w:rsidR="009A2260">
          <w:rPr>
            <w:noProof/>
            <w:webHidden/>
          </w:rPr>
          <w:tab/>
        </w:r>
        <w:r w:rsidR="009A2260">
          <w:rPr>
            <w:noProof/>
            <w:webHidden/>
          </w:rPr>
          <w:fldChar w:fldCharType="begin"/>
        </w:r>
        <w:r w:rsidR="009A2260">
          <w:rPr>
            <w:noProof/>
            <w:webHidden/>
          </w:rPr>
          <w:instrText xml:space="preserve"> PAGEREF _Toc158906754 \h </w:instrText>
        </w:r>
        <w:r w:rsidR="009A2260">
          <w:rPr>
            <w:noProof/>
            <w:webHidden/>
          </w:rPr>
        </w:r>
        <w:r w:rsidR="009A2260">
          <w:rPr>
            <w:noProof/>
            <w:webHidden/>
          </w:rPr>
          <w:fldChar w:fldCharType="separate"/>
        </w:r>
        <w:r w:rsidR="00E007C1">
          <w:rPr>
            <w:noProof/>
            <w:webHidden/>
          </w:rPr>
          <w:t>267</w:t>
        </w:r>
        <w:r w:rsidR="009A2260">
          <w:rPr>
            <w:noProof/>
            <w:webHidden/>
          </w:rPr>
          <w:fldChar w:fldCharType="end"/>
        </w:r>
      </w:hyperlink>
    </w:p>
    <w:p w14:paraId="7AC110A9" w14:textId="10594BE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5" w:history="1">
        <w:r w:rsidR="009A2260" w:rsidRPr="000F2745">
          <w:rPr>
            <w:rStyle w:val="Hyperlink"/>
            <w:rFonts w:ascii="Arial" w:hAnsi="Arial" w:cs="Arial"/>
            <w:noProof/>
          </w:rPr>
          <w:t>11.4.3.3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_Toc158906755 \h </w:instrText>
        </w:r>
        <w:r w:rsidR="009A2260">
          <w:rPr>
            <w:noProof/>
            <w:webHidden/>
          </w:rPr>
        </w:r>
        <w:r w:rsidR="009A2260">
          <w:rPr>
            <w:noProof/>
            <w:webHidden/>
          </w:rPr>
          <w:fldChar w:fldCharType="separate"/>
        </w:r>
        <w:r w:rsidR="00E007C1">
          <w:rPr>
            <w:noProof/>
            <w:webHidden/>
          </w:rPr>
          <w:t>267</w:t>
        </w:r>
        <w:r w:rsidR="009A2260">
          <w:rPr>
            <w:noProof/>
            <w:webHidden/>
          </w:rPr>
          <w:fldChar w:fldCharType="end"/>
        </w:r>
      </w:hyperlink>
    </w:p>
    <w:p w14:paraId="5BA9197B" w14:textId="2EEE960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6" w:history="1">
        <w:r w:rsidR="009A2260" w:rsidRPr="000F2745">
          <w:rPr>
            <w:rStyle w:val="Hyperlink"/>
            <w:rFonts w:ascii="Arial" w:hAnsi="Arial" w:cs="Arial"/>
            <w:noProof/>
          </w:rPr>
          <w:t>11.4.3.4 Parameter list (Input/Output)</w:t>
        </w:r>
        <w:r w:rsidR="009A2260">
          <w:rPr>
            <w:noProof/>
            <w:webHidden/>
          </w:rPr>
          <w:tab/>
        </w:r>
        <w:r w:rsidR="009A2260">
          <w:rPr>
            <w:noProof/>
            <w:webHidden/>
          </w:rPr>
          <w:fldChar w:fldCharType="begin"/>
        </w:r>
        <w:r w:rsidR="009A2260">
          <w:rPr>
            <w:noProof/>
            <w:webHidden/>
          </w:rPr>
          <w:instrText xml:space="preserve"> PAGEREF _Toc158906756 \h </w:instrText>
        </w:r>
        <w:r w:rsidR="009A2260">
          <w:rPr>
            <w:noProof/>
            <w:webHidden/>
          </w:rPr>
        </w:r>
        <w:r w:rsidR="009A2260">
          <w:rPr>
            <w:noProof/>
            <w:webHidden/>
          </w:rPr>
          <w:fldChar w:fldCharType="separate"/>
        </w:r>
        <w:r w:rsidR="00E007C1">
          <w:rPr>
            <w:noProof/>
            <w:webHidden/>
          </w:rPr>
          <w:t>267</w:t>
        </w:r>
        <w:r w:rsidR="009A2260">
          <w:rPr>
            <w:noProof/>
            <w:webHidden/>
          </w:rPr>
          <w:fldChar w:fldCharType="end"/>
        </w:r>
      </w:hyperlink>
    </w:p>
    <w:p w14:paraId="014367B8" w14:textId="7AFB935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7" w:history="1">
        <w:r w:rsidR="009A2260" w:rsidRPr="000F2745">
          <w:rPr>
            <w:rStyle w:val="Hyperlink"/>
            <w:rFonts w:ascii="Arial" w:hAnsi="Arial" w:cs="Arial"/>
            <w:noProof/>
          </w:rPr>
          <w:t>11.4.3.5 Return Value</w:t>
        </w:r>
        <w:r w:rsidR="009A2260">
          <w:rPr>
            <w:noProof/>
            <w:webHidden/>
          </w:rPr>
          <w:tab/>
        </w:r>
        <w:r w:rsidR="009A2260">
          <w:rPr>
            <w:noProof/>
            <w:webHidden/>
          </w:rPr>
          <w:fldChar w:fldCharType="begin"/>
        </w:r>
        <w:r w:rsidR="009A2260">
          <w:rPr>
            <w:noProof/>
            <w:webHidden/>
          </w:rPr>
          <w:instrText xml:space="preserve"> PAGEREF _Toc158906757 \h </w:instrText>
        </w:r>
        <w:r w:rsidR="009A2260">
          <w:rPr>
            <w:noProof/>
            <w:webHidden/>
          </w:rPr>
        </w:r>
        <w:r w:rsidR="009A2260">
          <w:rPr>
            <w:noProof/>
            <w:webHidden/>
          </w:rPr>
          <w:fldChar w:fldCharType="separate"/>
        </w:r>
        <w:r w:rsidR="00E007C1">
          <w:rPr>
            <w:noProof/>
            <w:webHidden/>
          </w:rPr>
          <w:t>267</w:t>
        </w:r>
        <w:r w:rsidR="009A2260">
          <w:rPr>
            <w:noProof/>
            <w:webHidden/>
          </w:rPr>
          <w:fldChar w:fldCharType="end"/>
        </w:r>
      </w:hyperlink>
    </w:p>
    <w:p w14:paraId="11EE9DC4" w14:textId="451F13B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8" w:history="1">
        <w:r w:rsidR="009A2260" w:rsidRPr="000F2745">
          <w:rPr>
            <w:rStyle w:val="Hyperlink"/>
            <w:rFonts w:ascii="Arial" w:hAnsi="Arial" w:cs="Arial"/>
            <w:noProof/>
          </w:rPr>
          <w:t>11.4.3.6 Other CSUs called by this CSU</w:t>
        </w:r>
        <w:r w:rsidR="009A2260">
          <w:rPr>
            <w:noProof/>
            <w:webHidden/>
          </w:rPr>
          <w:tab/>
        </w:r>
        <w:r w:rsidR="009A2260">
          <w:rPr>
            <w:noProof/>
            <w:webHidden/>
          </w:rPr>
          <w:fldChar w:fldCharType="begin"/>
        </w:r>
        <w:r w:rsidR="009A2260">
          <w:rPr>
            <w:noProof/>
            <w:webHidden/>
          </w:rPr>
          <w:instrText xml:space="preserve"> PAGEREF _Toc158906758 \h </w:instrText>
        </w:r>
        <w:r w:rsidR="009A2260">
          <w:rPr>
            <w:noProof/>
            <w:webHidden/>
          </w:rPr>
        </w:r>
        <w:r w:rsidR="009A2260">
          <w:rPr>
            <w:noProof/>
            <w:webHidden/>
          </w:rPr>
          <w:fldChar w:fldCharType="separate"/>
        </w:r>
        <w:r w:rsidR="00E007C1">
          <w:rPr>
            <w:noProof/>
            <w:webHidden/>
          </w:rPr>
          <w:t>267</w:t>
        </w:r>
        <w:r w:rsidR="009A2260">
          <w:rPr>
            <w:noProof/>
            <w:webHidden/>
          </w:rPr>
          <w:fldChar w:fldCharType="end"/>
        </w:r>
      </w:hyperlink>
    </w:p>
    <w:p w14:paraId="0A272A38" w14:textId="060D714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59" w:history="1">
        <w:r w:rsidR="009A2260" w:rsidRPr="000F2745">
          <w:rPr>
            <w:rStyle w:val="Hyperlink"/>
            <w:rFonts w:ascii="Arial" w:hAnsi="Arial" w:cs="Arial"/>
            <w:noProof/>
          </w:rPr>
          <w:t>11.4.3.7 Description of list of LLRs allocated</w:t>
        </w:r>
        <w:r w:rsidR="009A2260">
          <w:rPr>
            <w:noProof/>
            <w:webHidden/>
          </w:rPr>
          <w:tab/>
        </w:r>
        <w:r w:rsidR="009A2260">
          <w:rPr>
            <w:noProof/>
            <w:webHidden/>
          </w:rPr>
          <w:fldChar w:fldCharType="begin"/>
        </w:r>
        <w:r w:rsidR="009A2260">
          <w:rPr>
            <w:noProof/>
            <w:webHidden/>
          </w:rPr>
          <w:instrText xml:space="preserve"> PAGEREF _Toc158906759 \h </w:instrText>
        </w:r>
        <w:r w:rsidR="009A2260">
          <w:rPr>
            <w:noProof/>
            <w:webHidden/>
          </w:rPr>
        </w:r>
        <w:r w:rsidR="009A2260">
          <w:rPr>
            <w:noProof/>
            <w:webHidden/>
          </w:rPr>
          <w:fldChar w:fldCharType="separate"/>
        </w:r>
        <w:r w:rsidR="00E007C1">
          <w:rPr>
            <w:noProof/>
            <w:webHidden/>
          </w:rPr>
          <w:t>267</w:t>
        </w:r>
        <w:r w:rsidR="009A2260">
          <w:rPr>
            <w:noProof/>
            <w:webHidden/>
          </w:rPr>
          <w:fldChar w:fldCharType="end"/>
        </w:r>
      </w:hyperlink>
    </w:p>
    <w:p w14:paraId="1B8B664C" w14:textId="73C1B81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0" w:history="1">
        <w:r w:rsidR="009A2260" w:rsidRPr="000F2745">
          <w:rPr>
            <w:rStyle w:val="Hyperlink"/>
            <w:rFonts w:ascii="Arial" w:hAnsi="Arial" w:cs="Arial"/>
            <w:noProof/>
          </w:rPr>
          <w:t>11.4.3.7.1 daulibstm32f4xxflash-FlashInstructionCacheCmd-LLR-001</w:t>
        </w:r>
        <w:r w:rsidR="009A2260">
          <w:rPr>
            <w:noProof/>
            <w:webHidden/>
          </w:rPr>
          <w:tab/>
        </w:r>
        <w:r w:rsidR="009A2260">
          <w:rPr>
            <w:noProof/>
            <w:webHidden/>
          </w:rPr>
          <w:fldChar w:fldCharType="begin"/>
        </w:r>
        <w:r w:rsidR="009A2260">
          <w:rPr>
            <w:noProof/>
            <w:webHidden/>
          </w:rPr>
          <w:instrText xml:space="preserve"> PAGEREF _Toc158906760 \h </w:instrText>
        </w:r>
        <w:r w:rsidR="009A2260">
          <w:rPr>
            <w:noProof/>
            <w:webHidden/>
          </w:rPr>
        </w:r>
        <w:r w:rsidR="009A2260">
          <w:rPr>
            <w:noProof/>
            <w:webHidden/>
          </w:rPr>
          <w:fldChar w:fldCharType="separate"/>
        </w:r>
        <w:r w:rsidR="00E007C1">
          <w:rPr>
            <w:noProof/>
            <w:webHidden/>
          </w:rPr>
          <w:t>267</w:t>
        </w:r>
        <w:r w:rsidR="009A2260">
          <w:rPr>
            <w:noProof/>
            <w:webHidden/>
          </w:rPr>
          <w:fldChar w:fldCharType="end"/>
        </w:r>
      </w:hyperlink>
    </w:p>
    <w:p w14:paraId="4DE0396D" w14:textId="2399EB3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1" w:history="1">
        <w:r w:rsidR="009A2260" w:rsidRPr="000F2745">
          <w:rPr>
            <w:rStyle w:val="Hyperlink"/>
            <w:rFonts w:ascii="Arial" w:hAnsi="Arial" w:cs="Arial"/>
            <w:noProof/>
          </w:rPr>
          <w:t>11.4.3.7.2 daulibstm32f4xxflash-FlashInstructionCacheCmd-LLR-002</w:t>
        </w:r>
        <w:r w:rsidR="009A2260">
          <w:rPr>
            <w:noProof/>
            <w:webHidden/>
          </w:rPr>
          <w:tab/>
        </w:r>
        <w:r w:rsidR="009A2260">
          <w:rPr>
            <w:noProof/>
            <w:webHidden/>
          </w:rPr>
          <w:fldChar w:fldCharType="begin"/>
        </w:r>
        <w:r w:rsidR="009A2260">
          <w:rPr>
            <w:noProof/>
            <w:webHidden/>
          </w:rPr>
          <w:instrText xml:space="preserve"> PAGEREF _Toc158906761 \h </w:instrText>
        </w:r>
        <w:r w:rsidR="009A2260">
          <w:rPr>
            <w:noProof/>
            <w:webHidden/>
          </w:rPr>
        </w:r>
        <w:r w:rsidR="009A2260">
          <w:rPr>
            <w:noProof/>
            <w:webHidden/>
          </w:rPr>
          <w:fldChar w:fldCharType="separate"/>
        </w:r>
        <w:r w:rsidR="00E007C1">
          <w:rPr>
            <w:noProof/>
            <w:webHidden/>
          </w:rPr>
          <w:t>267</w:t>
        </w:r>
        <w:r w:rsidR="009A2260">
          <w:rPr>
            <w:noProof/>
            <w:webHidden/>
          </w:rPr>
          <w:fldChar w:fldCharType="end"/>
        </w:r>
      </w:hyperlink>
    </w:p>
    <w:p w14:paraId="2E07FB8E" w14:textId="0523FC9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2" w:history="1">
        <w:r w:rsidR="009A2260" w:rsidRPr="000F2745">
          <w:rPr>
            <w:rStyle w:val="Hyperlink"/>
            <w:noProof/>
          </w:rPr>
          <w:t>11.4.4 FlashDataCacheCmd</w:t>
        </w:r>
        <w:r w:rsidR="009A2260">
          <w:rPr>
            <w:noProof/>
            <w:webHidden/>
          </w:rPr>
          <w:tab/>
        </w:r>
        <w:r w:rsidR="009A2260">
          <w:rPr>
            <w:noProof/>
            <w:webHidden/>
          </w:rPr>
          <w:fldChar w:fldCharType="begin"/>
        </w:r>
        <w:r w:rsidR="009A2260">
          <w:rPr>
            <w:noProof/>
            <w:webHidden/>
          </w:rPr>
          <w:instrText xml:space="preserve"> PAGEREF _Toc158906762 \h </w:instrText>
        </w:r>
        <w:r w:rsidR="009A2260">
          <w:rPr>
            <w:noProof/>
            <w:webHidden/>
          </w:rPr>
        </w:r>
        <w:r w:rsidR="009A2260">
          <w:rPr>
            <w:noProof/>
            <w:webHidden/>
          </w:rPr>
          <w:fldChar w:fldCharType="separate"/>
        </w:r>
        <w:r w:rsidR="00E007C1">
          <w:rPr>
            <w:noProof/>
            <w:webHidden/>
          </w:rPr>
          <w:t>268</w:t>
        </w:r>
        <w:r w:rsidR="009A2260">
          <w:rPr>
            <w:noProof/>
            <w:webHidden/>
          </w:rPr>
          <w:fldChar w:fldCharType="end"/>
        </w:r>
      </w:hyperlink>
    </w:p>
    <w:p w14:paraId="034A366E" w14:textId="334943E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3" w:history="1">
        <w:r w:rsidR="009A2260" w:rsidRPr="000F2745">
          <w:rPr>
            <w:rStyle w:val="Hyperlink"/>
            <w:rFonts w:ascii="Arial" w:hAnsi="Arial" w:cs="Arial"/>
            <w:noProof/>
          </w:rPr>
          <w:t>11.4.4.1 Brief Description</w:t>
        </w:r>
        <w:r w:rsidR="009A2260">
          <w:rPr>
            <w:noProof/>
            <w:webHidden/>
          </w:rPr>
          <w:tab/>
        </w:r>
        <w:r w:rsidR="009A2260">
          <w:rPr>
            <w:noProof/>
            <w:webHidden/>
          </w:rPr>
          <w:fldChar w:fldCharType="begin"/>
        </w:r>
        <w:r w:rsidR="009A2260">
          <w:rPr>
            <w:noProof/>
            <w:webHidden/>
          </w:rPr>
          <w:instrText xml:space="preserve"> PAGEREF _Toc158906763 \h </w:instrText>
        </w:r>
        <w:r w:rsidR="009A2260">
          <w:rPr>
            <w:noProof/>
            <w:webHidden/>
          </w:rPr>
        </w:r>
        <w:r w:rsidR="009A2260">
          <w:rPr>
            <w:noProof/>
            <w:webHidden/>
          </w:rPr>
          <w:fldChar w:fldCharType="separate"/>
        </w:r>
        <w:r w:rsidR="00E007C1">
          <w:rPr>
            <w:noProof/>
            <w:webHidden/>
          </w:rPr>
          <w:t>268</w:t>
        </w:r>
        <w:r w:rsidR="009A2260">
          <w:rPr>
            <w:noProof/>
            <w:webHidden/>
          </w:rPr>
          <w:fldChar w:fldCharType="end"/>
        </w:r>
      </w:hyperlink>
    </w:p>
    <w:p w14:paraId="5116C425" w14:textId="70F78BD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4" w:history="1">
        <w:r w:rsidR="009A2260" w:rsidRPr="000F2745">
          <w:rPr>
            <w:rStyle w:val="Hyperlink"/>
            <w:rFonts w:ascii="Arial" w:hAnsi="Arial" w:cs="Arial"/>
            <w:noProof/>
          </w:rPr>
          <w:t>11.4.4.2 List of HLRs allocated</w:t>
        </w:r>
        <w:r w:rsidR="009A2260">
          <w:rPr>
            <w:noProof/>
            <w:webHidden/>
          </w:rPr>
          <w:tab/>
        </w:r>
        <w:r w:rsidR="009A2260">
          <w:rPr>
            <w:noProof/>
            <w:webHidden/>
          </w:rPr>
          <w:fldChar w:fldCharType="begin"/>
        </w:r>
        <w:r w:rsidR="009A2260">
          <w:rPr>
            <w:noProof/>
            <w:webHidden/>
          </w:rPr>
          <w:instrText xml:space="preserve"> PAGEREF _Toc158906764 \h </w:instrText>
        </w:r>
        <w:r w:rsidR="009A2260">
          <w:rPr>
            <w:noProof/>
            <w:webHidden/>
          </w:rPr>
        </w:r>
        <w:r w:rsidR="009A2260">
          <w:rPr>
            <w:noProof/>
            <w:webHidden/>
          </w:rPr>
          <w:fldChar w:fldCharType="separate"/>
        </w:r>
        <w:r w:rsidR="00E007C1">
          <w:rPr>
            <w:noProof/>
            <w:webHidden/>
          </w:rPr>
          <w:t>268</w:t>
        </w:r>
        <w:r w:rsidR="009A2260">
          <w:rPr>
            <w:noProof/>
            <w:webHidden/>
          </w:rPr>
          <w:fldChar w:fldCharType="end"/>
        </w:r>
      </w:hyperlink>
    </w:p>
    <w:p w14:paraId="716FA365" w14:textId="05CC88C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5" w:history="1">
        <w:r w:rsidR="009A2260" w:rsidRPr="000F2745">
          <w:rPr>
            <w:rStyle w:val="Hyperlink"/>
            <w:rFonts w:ascii="Arial" w:hAnsi="Arial" w:cs="Arial"/>
            <w:noProof/>
          </w:rPr>
          <w:t>11.4.4.3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_Toc158906765 \h </w:instrText>
        </w:r>
        <w:r w:rsidR="009A2260">
          <w:rPr>
            <w:noProof/>
            <w:webHidden/>
          </w:rPr>
        </w:r>
        <w:r w:rsidR="009A2260">
          <w:rPr>
            <w:noProof/>
            <w:webHidden/>
          </w:rPr>
          <w:fldChar w:fldCharType="separate"/>
        </w:r>
        <w:r w:rsidR="00E007C1">
          <w:rPr>
            <w:noProof/>
            <w:webHidden/>
          </w:rPr>
          <w:t>268</w:t>
        </w:r>
        <w:r w:rsidR="009A2260">
          <w:rPr>
            <w:noProof/>
            <w:webHidden/>
          </w:rPr>
          <w:fldChar w:fldCharType="end"/>
        </w:r>
      </w:hyperlink>
    </w:p>
    <w:p w14:paraId="62DC565F" w14:textId="78D6B26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6" w:history="1">
        <w:r w:rsidR="009A2260" w:rsidRPr="000F2745">
          <w:rPr>
            <w:rStyle w:val="Hyperlink"/>
            <w:rFonts w:ascii="Arial" w:hAnsi="Arial" w:cs="Arial"/>
            <w:noProof/>
          </w:rPr>
          <w:t>11.4.4.4 Parameter list (Input/Output)</w:t>
        </w:r>
        <w:r w:rsidR="009A2260">
          <w:rPr>
            <w:noProof/>
            <w:webHidden/>
          </w:rPr>
          <w:tab/>
        </w:r>
        <w:r w:rsidR="009A2260">
          <w:rPr>
            <w:noProof/>
            <w:webHidden/>
          </w:rPr>
          <w:fldChar w:fldCharType="begin"/>
        </w:r>
        <w:r w:rsidR="009A2260">
          <w:rPr>
            <w:noProof/>
            <w:webHidden/>
          </w:rPr>
          <w:instrText xml:space="preserve"> PAGEREF _Toc158906766 \h </w:instrText>
        </w:r>
        <w:r w:rsidR="009A2260">
          <w:rPr>
            <w:noProof/>
            <w:webHidden/>
          </w:rPr>
        </w:r>
        <w:r w:rsidR="009A2260">
          <w:rPr>
            <w:noProof/>
            <w:webHidden/>
          </w:rPr>
          <w:fldChar w:fldCharType="separate"/>
        </w:r>
        <w:r w:rsidR="00E007C1">
          <w:rPr>
            <w:noProof/>
            <w:webHidden/>
          </w:rPr>
          <w:t>268</w:t>
        </w:r>
        <w:r w:rsidR="009A2260">
          <w:rPr>
            <w:noProof/>
            <w:webHidden/>
          </w:rPr>
          <w:fldChar w:fldCharType="end"/>
        </w:r>
      </w:hyperlink>
    </w:p>
    <w:p w14:paraId="39EA5DF1" w14:textId="350F65A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7" w:history="1">
        <w:r w:rsidR="009A2260" w:rsidRPr="000F2745">
          <w:rPr>
            <w:rStyle w:val="Hyperlink"/>
            <w:rFonts w:ascii="Arial" w:hAnsi="Arial" w:cs="Arial"/>
            <w:noProof/>
          </w:rPr>
          <w:t>11.4.4.5 Return Value</w:t>
        </w:r>
        <w:r w:rsidR="009A2260">
          <w:rPr>
            <w:noProof/>
            <w:webHidden/>
          </w:rPr>
          <w:tab/>
        </w:r>
        <w:r w:rsidR="009A2260">
          <w:rPr>
            <w:noProof/>
            <w:webHidden/>
          </w:rPr>
          <w:fldChar w:fldCharType="begin"/>
        </w:r>
        <w:r w:rsidR="009A2260">
          <w:rPr>
            <w:noProof/>
            <w:webHidden/>
          </w:rPr>
          <w:instrText xml:space="preserve"> PAGEREF _Toc158906767 \h </w:instrText>
        </w:r>
        <w:r w:rsidR="009A2260">
          <w:rPr>
            <w:noProof/>
            <w:webHidden/>
          </w:rPr>
        </w:r>
        <w:r w:rsidR="009A2260">
          <w:rPr>
            <w:noProof/>
            <w:webHidden/>
          </w:rPr>
          <w:fldChar w:fldCharType="separate"/>
        </w:r>
        <w:r w:rsidR="00E007C1">
          <w:rPr>
            <w:noProof/>
            <w:webHidden/>
          </w:rPr>
          <w:t>268</w:t>
        </w:r>
        <w:r w:rsidR="009A2260">
          <w:rPr>
            <w:noProof/>
            <w:webHidden/>
          </w:rPr>
          <w:fldChar w:fldCharType="end"/>
        </w:r>
      </w:hyperlink>
    </w:p>
    <w:p w14:paraId="6F22C1D0" w14:textId="125573A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8" w:history="1">
        <w:r w:rsidR="009A2260" w:rsidRPr="000F2745">
          <w:rPr>
            <w:rStyle w:val="Hyperlink"/>
            <w:rFonts w:ascii="Arial" w:hAnsi="Arial" w:cs="Arial"/>
            <w:noProof/>
          </w:rPr>
          <w:t>11.4.4.6 Other CSUs called by this CSU</w:t>
        </w:r>
        <w:r w:rsidR="009A2260">
          <w:rPr>
            <w:noProof/>
            <w:webHidden/>
          </w:rPr>
          <w:tab/>
        </w:r>
        <w:r w:rsidR="009A2260">
          <w:rPr>
            <w:noProof/>
            <w:webHidden/>
          </w:rPr>
          <w:fldChar w:fldCharType="begin"/>
        </w:r>
        <w:r w:rsidR="009A2260">
          <w:rPr>
            <w:noProof/>
            <w:webHidden/>
          </w:rPr>
          <w:instrText xml:space="preserve"> PAGEREF _Toc158906768 \h </w:instrText>
        </w:r>
        <w:r w:rsidR="009A2260">
          <w:rPr>
            <w:noProof/>
            <w:webHidden/>
          </w:rPr>
        </w:r>
        <w:r w:rsidR="009A2260">
          <w:rPr>
            <w:noProof/>
            <w:webHidden/>
          </w:rPr>
          <w:fldChar w:fldCharType="separate"/>
        </w:r>
        <w:r w:rsidR="00E007C1">
          <w:rPr>
            <w:noProof/>
            <w:webHidden/>
          </w:rPr>
          <w:t>268</w:t>
        </w:r>
        <w:r w:rsidR="009A2260">
          <w:rPr>
            <w:noProof/>
            <w:webHidden/>
          </w:rPr>
          <w:fldChar w:fldCharType="end"/>
        </w:r>
      </w:hyperlink>
    </w:p>
    <w:p w14:paraId="23722B8B" w14:textId="0AD7607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69" w:history="1">
        <w:r w:rsidR="009A2260" w:rsidRPr="000F2745">
          <w:rPr>
            <w:rStyle w:val="Hyperlink"/>
            <w:rFonts w:ascii="Arial" w:hAnsi="Arial" w:cs="Arial"/>
            <w:noProof/>
          </w:rPr>
          <w:t>11.4.4.7 Description of list of LLRs allocated</w:t>
        </w:r>
        <w:r w:rsidR="009A2260">
          <w:rPr>
            <w:noProof/>
            <w:webHidden/>
          </w:rPr>
          <w:tab/>
        </w:r>
        <w:r w:rsidR="009A2260">
          <w:rPr>
            <w:noProof/>
            <w:webHidden/>
          </w:rPr>
          <w:fldChar w:fldCharType="begin"/>
        </w:r>
        <w:r w:rsidR="009A2260">
          <w:rPr>
            <w:noProof/>
            <w:webHidden/>
          </w:rPr>
          <w:instrText xml:space="preserve"> PAGEREF _Toc158906769 \h </w:instrText>
        </w:r>
        <w:r w:rsidR="009A2260">
          <w:rPr>
            <w:noProof/>
            <w:webHidden/>
          </w:rPr>
        </w:r>
        <w:r w:rsidR="009A2260">
          <w:rPr>
            <w:noProof/>
            <w:webHidden/>
          </w:rPr>
          <w:fldChar w:fldCharType="separate"/>
        </w:r>
        <w:r w:rsidR="00E007C1">
          <w:rPr>
            <w:noProof/>
            <w:webHidden/>
          </w:rPr>
          <w:t>269</w:t>
        </w:r>
        <w:r w:rsidR="009A2260">
          <w:rPr>
            <w:noProof/>
            <w:webHidden/>
          </w:rPr>
          <w:fldChar w:fldCharType="end"/>
        </w:r>
      </w:hyperlink>
    </w:p>
    <w:p w14:paraId="6DFD4B62" w14:textId="7900966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70" w:history="1">
        <w:r w:rsidR="009A2260" w:rsidRPr="000F2745">
          <w:rPr>
            <w:rStyle w:val="Hyperlink"/>
            <w:rFonts w:ascii="Arial" w:hAnsi="Arial" w:cs="Arial"/>
            <w:noProof/>
          </w:rPr>
          <w:t>11.4.4.7.1 daulibstm32f4xxflash-FlashDataCacheCmd-LLR-001</w:t>
        </w:r>
        <w:r w:rsidR="009A2260">
          <w:rPr>
            <w:noProof/>
            <w:webHidden/>
          </w:rPr>
          <w:tab/>
        </w:r>
        <w:r w:rsidR="009A2260">
          <w:rPr>
            <w:noProof/>
            <w:webHidden/>
          </w:rPr>
          <w:fldChar w:fldCharType="begin"/>
        </w:r>
        <w:r w:rsidR="009A2260">
          <w:rPr>
            <w:noProof/>
            <w:webHidden/>
          </w:rPr>
          <w:instrText xml:space="preserve"> PAGEREF _Toc158906770 \h </w:instrText>
        </w:r>
        <w:r w:rsidR="009A2260">
          <w:rPr>
            <w:noProof/>
            <w:webHidden/>
          </w:rPr>
        </w:r>
        <w:r w:rsidR="009A2260">
          <w:rPr>
            <w:noProof/>
            <w:webHidden/>
          </w:rPr>
          <w:fldChar w:fldCharType="separate"/>
        </w:r>
        <w:r w:rsidR="00E007C1">
          <w:rPr>
            <w:noProof/>
            <w:webHidden/>
          </w:rPr>
          <w:t>269</w:t>
        </w:r>
        <w:r w:rsidR="009A2260">
          <w:rPr>
            <w:noProof/>
            <w:webHidden/>
          </w:rPr>
          <w:fldChar w:fldCharType="end"/>
        </w:r>
      </w:hyperlink>
    </w:p>
    <w:p w14:paraId="2941F147" w14:textId="5FD4436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71" w:history="1">
        <w:r w:rsidR="009A2260" w:rsidRPr="000F2745">
          <w:rPr>
            <w:rStyle w:val="Hyperlink"/>
            <w:rFonts w:ascii="Arial" w:hAnsi="Arial" w:cs="Arial"/>
            <w:noProof/>
          </w:rPr>
          <w:t>11.4.4.7.2 daulibstm32f4xxflash-FlashDataCacheCmd-LLR-002</w:t>
        </w:r>
        <w:r w:rsidR="009A2260">
          <w:rPr>
            <w:noProof/>
            <w:webHidden/>
          </w:rPr>
          <w:tab/>
        </w:r>
        <w:r w:rsidR="009A2260">
          <w:rPr>
            <w:noProof/>
            <w:webHidden/>
          </w:rPr>
          <w:fldChar w:fldCharType="begin"/>
        </w:r>
        <w:r w:rsidR="009A2260">
          <w:rPr>
            <w:noProof/>
            <w:webHidden/>
          </w:rPr>
          <w:instrText xml:space="preserve"> PAGEREF _Toc158906771 \h </w:instrText>
        </w:r>
        <w:r w:rsidR="009A2260">
          <w:rPr>
            <w:noProof/>
            <w:webHidden/>
          </w:rPr>
        </w:r>
        <w:r w:rsidR="009A2260">
          <w:rPr>
            <w:noProof/>
            <w:webHidden/>
          </w:rPr>
          <w:fldChar w:fldCharType="separate"/>
        </w:r>
        <w:r w:rsidR="00E007C1">
          <w:rPr>
            <w:noProof/>
            <w:webHidden/>
          </w:rPr>
          <w:t>269</w:t>
        </w:r>
        <w:r w:rsidR="009A2260">
          <w:rPr>
            <w:noProof/>
            <w:webHidden/>
          </w:rPr>
          <w:fldChar w:fldCharType="end"/>
        </w:r>
      </w:hyperlink>
    </w:p>
    <w:p w14:paraId="61D2023D" w14:textId="1F265B83"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772" w:history="1">
        <w:r w:rsidR="009A2260" w:rsidRPr="000F2745">
          <w:rPr>
            <w:rStyle w:val="Hyperlink"/>
            <w:noProof/>
          </w:rPr>
          <w:t>11.5 daulibstm32f4xxfsmc</w:t>
        </w:r>
        <w:r w:rsidR="009A2260">
          <w:rPr>
            <w:noProof/>
            <w:webHidden/>
          </w:rPr>
          <w:tab/>
        </w:r>
        <w:r w:rsidR="009A2260">
          <w:rPr>
            <w:noProof/>
            <w:webHidden/>
          </w:rPr>
          <w:fldChar w:fldCharType="begin"/>
        </w:r>
        <w:r w:rsidR="009A2260">
          <w:rPr>
            <w:noProof/>
            <w:webHidden/>
          </w:rPr>
          <w:instrText xml:space="preserve"> PAGEREF _Toc158906772 \h </w:instrText>
        </w:r>
        <w:r w:rsidR="009A2260">
          <w:rPr>
            <w:noProof/>
            <w:webHidden/>
          </w:rPr>
        </w:r>
        <w:r w:rsidR="009A2260">
          <w:rPr>
            <w:noProof/>
            <w:webHidden/>
          </w:rPr>
          <w:fldChar w:fldCharType="separate"/>
        </w:r>
        <w:r w:rsidR="00E007C1">
          <w:rPr>
            <w:noProof/>
            <w:webHidden/>
          </w:rPr>
          <w:t>269</w:t>
        </w:r>
        <w:r w:rsidR="009A2260">
          <w:rPr>
            <w:noProof/>
            <w:webHidden/>
          </w:rPr>
          <w:fldChar w:fldCharType="end"/>
        </w:r>
      </w:hyperlink>
    </w:p>
    <w:p w14:paraId="50ACC902" w14:textId="6E652A16"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73" w:history="1">
        <w:r w:rsidR="009A2260" w:rsidRPr="000F2745">
          <w:rPr>
            <w:rStyle w:val="Hyperlink"/>
            <w:noProof/>
          </w:rPr>
          <w:t>11.5.1 FsmcNorSramInit</w:t>
        </w:r>
        <w:r w:rsidR="009A2260">
          <w:rPr>
            <w:noProof/>
            <w:webHidden/>
          </w:rPr>
          <w:tab/>
        </w:r>
        <w:r w:rsidR="009A2260">
          <w:rPr>
            <w:noProof/>
            <w:webHidden/>
          </w:rPr>
          <w:fldChar w:fldCharType="begin"/>
        </w:r>
        <w:r w:rsidR="009A2260">
          <w:rPr>
            <w:noProof/>
            <w:webHidden/>
          </w:rPr>
          <w:instrText xml:space="preserve"> PAGEREF _Toc158906773 \h </w:instrText>
        </w:r>
        <w:r w:rsidR="009A2260">
          <w:rPr>
            <w:noProof/>
            <w:webHidden/>
          </w:rPr>
        </w:r>
        <w:r w:rsidR="009A2260">
          <w:rPr>
            <w:noProof/>
            <w:webHidden/>
          </w:rPr>
          <w:fldChar w:fldCharType="separate"/>
        </w:r>
        <w:r w:rsidR="00E007C1">
          <w:rPr>
            <w:noProof/>
            <w:webHidden/>
          </w:rPr>
          <w:t>269</w:t>
        </w:r>
        <w:r w:rsidR="009A2260">
          <w:rPr>
            <w:noProof/>
            <w:webHidden/>
          </w:rPr>
          <w:fldChar w:fldCharType="end"/>
        </w:r>
      </w:hyperlink>
    </w:p>
    <w:p w14:paraId="0FA82C51" w14:textId="0C17442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74" w:history="1">
        <w:r w:rsidR="009A2260" w:rsidRPr="000F2745">
          <w:rPr>
            <w:rStyle w:val="Hyperlink"/>
            <w:rFonts w:ascii="Arial" w:hAnsi="Arial" w:cs="Arial"/>
            <w:noProof/>
          </w:rPr>
          <w:t>11.5.1.1 Brief Description</w:t>
        </w:r>
        <w:r w:rsidR="009A2260">
          <w:rPr>
            <w:noProof/>
            <w:webHidden/>
          </w:rPr>
          <w:tab/>
        </w:r>
        <w:r w:rsidR="009A2260">
          <w:rPr>
            <w:noProof/>
            <w:webHidden/>
          </w:rPr>
          <w:fldChar w:fldCharType="begin"/>
        </w:r>
        <w:r w:rsidR="009A2260">
          <w:rPr>
            <w:noProof/>
            <w:webHidden/>
          </w:rPr>
          <w:instrText xml:space="preserve"> PAGEREF _Toc158906774 \h </w:instrText>
        </w:r>
        <w:r w:rsidR="009A2260">
          <w:rPr>
            <w:noProof/>
            <w:webHidden/>
          </w:rPr>
        </w:r>
        <w:r w:rsidR="009A2260">
          <w:rPr>
            <w:noProof/>
            <w:webHidden/>
          </w:rPr>
          <w:fldChar w:fldCharType="separate"/>
        </w:r>
        <w:r w:rsidR="00E007C1">
          <w:rPr>
            <w:noProof/>
            <w:webHidden/>
          </w:rPr>
          <w:t>269</w:t>
        </w:r>
        <w:r w:rsidR="009A2260">
          <w:rPr>
            <w:noProof/>
            <w:webHidden/>
          </w:rPr>
          <w:fldChar w:fldCharType="end"/>
        </w:r>
      </w:hyperlink>
    </w:p>
    <w:p w14:paraId="41B8EA0E" w14:textId="3D3E2D0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75" w:history="1">
        <w:r w:rsidR="009A2260" w:rsidRPr="000F2745">
          <w:rPr>
            <w:rStyle w:val="Hyperlink"/>
            <w:rFonts w:ascii="Arial" w:hAnsi="Arial" w:cs="Arial"/>
            <w:noProof/>
          </w:rPr>
          <w:t>11.5.1.2 List of HLRs allocated</w:t>
        </w:r>
        <w:r w:rsidR="009A2260">
          <w:rPr>
            <w:noProof/>
            <w:webHidden/>
          </w:rPr>
          <w:tab/>
        </w:r>
        <w:r w:rsidR="009A2260">
          <w:rPr>
            <w:noProof/>
            <w:webHidden/>
          </w:rPr>
          <w:fldChar w:fldCharType="begin"/>
        </w:r>
        <w:r w:rsidR="009A2260">
          <w:rPr>
            <w:noProof/>
            <w:webHidden/>
          </w:rPr>
          <w:instrText xml:space="preserve"> PAGEREF _Toc158906775 \h </w:instrText>
        </w:r>
        <w:r w:rsidR="009A2260">
          <w:rPr>
            <w:noProof/>
            <w:webHidden/>
          </w:rPr>
        </w:r>
        <w:r w:rsidR="009A2260">
          <w:rPr>
            <w:noProof/>
            <w:webHidden/>
          </w:rPr>
          <w:fldChar w:fldCharType="separate"/>
        </w:r>
        <w:r w:rsidR="00E007C1">
          <w:rPr>
            <w:noProof/>
            <w:webHidden/>
          </w:rPr>
          <w:t>269</w:t>
        </w:r>
        <w:r w:rsidR="009A2260">
          <w:rPr>
            <w:noProof/>
            <w:webHidden/>
          </w:rPr>
          <w:fldChar w:fldCharType="end"/>
        </w:r>
      </w:hyperlink>
    </w:p>
    <w:p w14:paraId="6DF7F1A0" w14:textId="048EE0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76" w:history="1">
        <w:r w:rsidR="009A2260" w:rsidRPr="000F2745">
          <w:rPr>
            <w:rStyle w:val="Hyperlink"/>
            <w:rFonts w:ascii="Arial" w:hAnsi="Arial" w:cs="Arial"/>
            <w:noProof/>
          </w:rPr>
          <w:t>11.5.1.3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_Toc158906776 \h </w:instrText>
        </w:r>
        <w:r w:rsidR="009A2260">
          <w:rPr>
            <w:noProof/>
            <w:webHidden/>
          </w:rPr>
        </w:r>
        <w:r w:rsidR="009A2260">
          <w:rPr>
            <w:noProof/>
            <w:webHidden/>
          </w:rPr>
          <w:fldChar w:fldCharType="separate"/>
        </w:r>
        <w:r w:rsidR="00E007C1">
          <w:rPr>
            <w:noProof/>
            <w:webHidden/>
          </w:rPr>
          <w:t>269</w:t>
        </w:r>
        <w:r w:rsidR="009A2260">
          <w:rPr>
            <w:noProof/>
            <w:webHidden/>
          </w:rPr>
          <w:fldChar w:fldCharType="end"/>
        </w:r>
      </w:hyperlink>
    </w:p>
    <w:p w14:paraId="5BFD7F75" w14:textId="79E645D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77" w:history="1">
        <w:r w:rsidR="009A2260" w:rsidRPr="000F2745">
          <w:rPr>
            <w:rStyle w:val="Hyperlink"/>
            <w:rFonts w:ascii="Arial" w:hAnsi="Arial" w:cs="Arial"/>
            <w:noProof/>
          </w:rPr>
          <w:t>11.5.1.4 Parameter list (Input/Output)</w:t>
        </w:r>
        <w:r w:rsidR="009A2260">
          <w:rPr>
            <w:noProof/>
            <w:webHidden/>
          </w:rPr>
          <w:tab/>
        </w:r>
        <w:r w:rsidR="009A2260">
          <w:rPr>
            <w:noProof/>
            <w:webHidden/>
          </w:rPr>
          <w:fldChar w:fldCharType="begin"/>
        </w:r>
        <w:r w:rsidR="009A2260">
          <w:rPr>
            <w:noProof/>
            <w:webHidden/>
          </w:rPr>
          <w:instrText xml:space="preserve"> PAGEREF _Toc158906777 \h </w:instrText>
        </w:r>
        <w:r w:rsidR="009A2260">
          <w:rPr>
            <w:noProof/>
            <w:webHidden/>
          </w:rPr>
        </w:r>
        <w:r w:rsidR="009A2260">
          <w:rPr>
            <w:noProof/>
            <w:webHidden/>
          </w:rPr>
          <w:fldChar w:fldCharType="separate"/>
        </w:r>
        <w:r w:rsidR="00E007C1">
          <w:rPr>
            <w:noProof/>
            <w:webHidden/>
          </w:rPr>
          <w:t>270</w:t>
        </w:r>
        <w:r w:rsidR="009A2260">
          <w:rPr>
            <w:noProof/>
            <w:webHidden/>
          </w:rPr>
          <w:fldChar w:fldCharType="end"/>
        </w:r>
      </w:hyperlink>
    </w:p>
    <w:p w14:paraId="270FA0EB" w14:textId="782DB49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78" w:history="1">
        <w:r w:rsidR="009A2260" w:rsidRPr="000F2745">
          <w:rPr>
            <w:rStyle w:val="Hyperlink"/>
            <w:rFonts w:ascii="Arial" w:hAnsi="Arial" w:cs="Arial"/>
            <w:noProof/>
          </w:rPr>
          <w:t>11.5.1.5 Return Value</w:t>
        </w:r>
        <w:r w:rsidR="009A2260">
          <w:rPr>
            <w:noProof/>
            <w:webHidden/>
          </w:rPr>
          <w:tab/>
        </w:r>
        <w:r w:rsidR="009A2260">
          <w:rPr>
            <w:noProof/>
            <w:webHidden/>
          </w:rPr>
          <w:fldChar w:fldCharType="begin"/>
        </w:r>
        <w:r w:rsidR="009A2260">
          <w:rPr>
            <w:noProof/>
            <w:webHidden/>
          </w:rPr>
          <w:instrText xml:space="preserve"> PAGEREF _Toc158906778 \h </w:instrText>
        </w:r>
        <w:r w:rsidR="009A2260">
          <w:rPr>
            <w:noProof/>
            <w:webHidden/>
          </w:rPr>
        </w:r>
        <w:r w:rsidR="009A2260">
          <w:rPr>
            <w:noProof/>
            <w:webHidden/>
          </w:rPr>
          <w:fldChar w:fldCharType="separate"/>
        </w:r>
        <w:r w:rsidR="00E007C1">
          <w:rPr>
            <w:noProof/>
            <w:webHidden/>
          </w:rPr>
          <w:t>270</w:t>
        </w:r>
        <w:r w:rsidR="009A2260">
          <w:rPr>
            <w:noProof/>
            <w:webHidden/>
          </w:rPr>
          <w:fldChar w:fldCharType="end"/>
        </w:r>
      </w:hyperlink>
    </w:p>
    <w:p w14:paraId="1D9D230D" w14:textId="51BC924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79" w:history="1">
        <w:r w:rsidR="009A2260" w:rsidRPr="000F2745">
          <w:rPr>
            <w:rStyle w:val="Hyperlink"/>
            <w:rFonts w:ascii="Arial" w:hAnsi="Arial" w:cs="Arial"/>
            <w:noProof/>
          </w:rPr>
          <w:t>11.5.1.6 Other CSUs called by this CSU</w:t>
        </w:r>
        <w:r w:rsidR="009A2260">
          <w:rPr>
            <w:noProof/>
            <w:webHidden/>
          </w:rPr>
          <w:tab/>
        </w:r>
        <w:r w:rsidR="009A2260">
          <w:rPr>
            <w:noProof/>
            <w:webHidden/>
          </w:rPr>
          <w:fldChar w:fldCharType="begin"/>
        </w:r>
        <w:r w:rsidR="009A2260">
          <w:rPr>
            <w:noProof/>
            <w:webHidden/>
          </w:rPr>
          <w:instrText xml:space="preserve"> PAGEREF _Toc158906779 \h </w:instrText>
        </w:r>
        <w:r w:rsidR="009A2260">
          <w:rPr>
            <w:noProof/>
            <w:webHidden/>
          </w:rPr>
        </w:r>
        <w:r w:rsidR="009A2260">
          <w:rPr>
            <w:noProof/>
            <w:webHidden/>
          </w:rPr>
          <w:fldChar w:fldCharType="separate"/>
        </w:r>
        <w:r w:rsidR="00E007C1">
          <w:rPr>
            <w:noProof/>
            <w:webHidden/>
          </w:rPr>
          <w:t>270</w:t>
        </w:r>
        <w:r w:rsidR="009A2260">
          <w:rPr>
            <w:noProof/>
            <w:webHidden/>
          </w:rPr>
          <w:fldChar w:fldCharType="end"/>
        </w:r>
      </w:hyperlink>
    </w:p>
    <w:p w14:paraId="30566EBC" w14:textId="6C8E5A4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0" w:history="1">
        <w:r w:rsidR="009A2260" w:rsidRPr="000F2745">
          <w:rPr>
            <w:rStyle w:val="Hyperlink"/>
            <w:rFonts w:ascii="Arial" w:hAnsi="Arial" w:cs="Arial"/>
            <w:noProof/>
          </w:rPr>
          <w:t>11.5.1.7 Description of list of LLRs allocated</w:t>
        </w:r>
        <w:r w:rsidR="009A2260">
          <w:rPr>
            <w:noProof/>
            <w:webHidden/>
          </w:rPr>
          <w:tab/>
        </w:r>
        <w:r w:rsidR="009A2260">
          <w:rPr>
            <w:noProof/>
            <w:webHidden/>
          </w:rPr>
          <w:fldChar w:fldCharType="begin"/>
        </w:r>
        <w:r w:rsidR="009A2260">
          <w:rPr>
            <w:noProof/>
            <w:webHidden/>
          </w:rPr>
          <w:instrText xml:space="preserve"> PAGEREF _Toc158906780 \h </w:instrText>
        </w:r>
        <w:r w:rsidR="009A2260">
          <w:rPr>
            <w:noProof/>
            <w:webHidden/>
          </w:rPr>
        </w:r>
        <w:r w:rsidR="009A2260">
          <w:rPr>
            <w:noProof/>
            <w:webHidden/>
          </w:rPr>
          <w:fldChar w:fldCharType="separate"/>
        </w:r>
        <w:r w:rsidR="00E007C1">
          <w:rPr>
            <w:noProof/>
            <w:webHidden/>
          </w:rPr>
          <w:t>270</w:t>
        </w:r>
        <w:r w:rsidR="009A2260">
          <w:rPr>
            <w:noProof/>
            <w:webHidden/>
          </w:rPr>
          <w:fldChar w:fldCharType="end"/>
        </w:r>
      </w:hyperlink>
    </w:p>
    <w:p w14:paraId="7EE2E0EF" w14:textId="72B5A0D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1" w:history="1">
        <w:r w:rsidR="009A2260" w:rsidRPr="000F2745">
          <w:rPr>
            <w:rStyle w:val="Hyperlink"/>
            <w:rFonts w:ascii="Arial" w:hAnsi="Arial" w:cs="Arial"/>
            <w:noProof/>
          </w:rPr>
          <w:t>11.5.1.7.1 daulibstm32f4xxfsmc-FsmcNorSramInit-LLR-001</w:t>
        </w:r>
        <w:r w:rsidR="009A2260">
          <w:rPr>
            <w:noProof/>
            <w:webHidden/>
          </w:rPr>
          <w:tab/>
        </w:r>
        <w:r w:rsidR="009A2260">
          <w:rPr>
            <w:noProof/>
            <w:webHidden/>
          </w:rPr>
          <w:fldChar w:fldCharType="begin"/>
        </w:r>
        <w:r w:rsidR="009A2260">
          <w:rPr>
            <w:noProof/>
            <w:webHidden/>
          </w:rPr>
          <w:instrText xml:space="preserve"> PAGEREF _Toc158906781 \h </w:instrText>
        </w:r>
        <w:r w:rsidR="009A2260">
          <w:rPr>
            <w:noProof/>
            <w:webHidden/>
          </w:rPr>
        </w:r>
        <w:r w:rsidR="009A2260">
          <w:rPr>
            <w:noProof/>
            <w:webHidden/>
          </w:rPr>
          <w:fldChar w:fldCharType="separate"/>
        </w:r>
        <w:r w:rsidR="00E007C1">
          <w:rPr>
            <w:noProof/>
            <w:webHidden/>
          </w:rPr>
          <w:t>270</w:t>
        </w:r>
        <w:r w:rsidR="009A2260">
          <w:rPr>
            <w:noProof/>
            <w:webHidden/>
          </w:rPr>
          <w:fldChar w:fldCharType="end"/>
        </w:r>
      </w:hyperlink>
    </w:p>
    <w:p w14:paraId="60DC2B55" w14:textId="23AB313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2" w:history="1">
        <w:r w:rsidR="009A2260" w:rsidRPr="000F2745">
          <w:rPr>
            <w:rStyle w:val="Hyperlink"/>
            <w:rFonts w:ascii="Arial" w:hAnsi="Arial" w:cs="Arial"/>
            <w:noProof/>
          </w:rPr>
          <w:t>11.5.1.7.2 daulibstm32f4xxfsmc-FsmcNorSramInit-LLR-002</w:t>
        </w:r>
        <w:r w:rsidR="009A2260">
          <w:rPr>
            <w:noProof/>
            <w:webHidden/>
          </w:rPr>
          <w:tab/>
        </w:r>
        <w:r w:rsidR="009A2260">
          <w:rPr>
            <w:noProof/>
            <w:webHidden/>
          </w:rPr>
          <w:fldChar w:fldCharType="begin"/>
        </w:r>
        <w:r w:rsidR="009A2260">
          <w:rPr>
            <w:noProof/>
            <w:webHidden/>
          </w:rPr>
          <w:instrText xml:space="preserve"> PAGEREF _Toc158906782 \h </w:instrText>
        </w:r>
        <w:r w:rsidR="009A2260">
          <w:rPr>
            <w:noProof/>
            <w:webHidden/>
          </w:rPr>
        </w:r>
        <w:r w:rsidR="009A2260">
          <w:rPr>
            <w:noProof/>
            <w:webHidden/>
          </w:rPr>
          <w:fldChar w:fldCharType="separate"/>
        </w:r>
        <w:r w:rsidR="00E007C1">
          <w:rPr>
            <w:noProof/>
            <w:webHidden/>
          </w:rPr>
          <w:t>271</w:t>
        </w:r>
        <w:r w:rsidR="009A2260">
          <w:rPr>
            <w:noProof/>
            <w:webHidden/>
          </w:rPr>
          <w:fldChar w:fldCharType="end"/>
        </w:r>
      </w:hyperlink>
    </w:p>
    <w:p w14:paraId="7977351E" w14:textId="6B9B779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3" w:history="1">
        <w:r w:rsidR="009A2260" w:rsidRPr="000F2745">
          <w:rPr>
            <w:rStyle w:val="Hyperlink"/>
            <w:rFonts w:ascii="Arial" w:hAnsi="Arial" w:cs="Arial"/>
            <w:noProof/>
          </w:rPr>
          <w:t>11.5.1.7.3 daulibstm32f4xxfsmc-FsmcNorSramInit-LLR-003</w:t>
        </w:r>
        <w:r w:rsidR="009A2260">
          <w:rPr>
            <w:noProof/>
            <w:webHidden/>
          </w:rPr>
          <w:tab/>
        </w:r>
        <w:r w:rsidR="009A2260">
          <w:rPr>
            <w:noProof/>
            <w:webHidden/>
          </w:rPr>
          <w:fldChar w:fldCharType="begin"/>
        </w:r>
        <w:r w:rsidR="009A2260">
          <w:rPr>
            <w:noProof/>
            <w:webHidden/>
          </w:rPr>
          <w:instrText xml:space="preserve"> PAGEREF _Toc158906783 \h </w:instrText>
        </w:r>
        <w:r w:rsidR="009A2260">
          <w:rPr>
            <w:noProof/>
            <w:webHidden/>
          </w:rPr>
        </w:r>
        <w:r w:rsidR="009A2260">
          <w:rPr>
            <w:noProof/>
            <w:webHidden/>
          </w:rPr>
          <w:fldChar w:fldCharType="separate"/>
        </w:r>
        <w:r w:rsidR="00E007C1">
          <w:rPr>
            <w:noProof/>
            <w:webHidden/>
          </w:rPr>
          <w:t>271</w:t>
        </w:r>
        <w:r w:rsidR="009A2260">
          <w:rPr>
            <w:noProof/>
            <w:webHidden/>
          </w:rPr>
          <w:fldChar w:fldCharType="end"/>
        </w:r>
      </w:hyperlink>
    </w:p>
    <w:p w14:paraId="6D3DA68C" w14:textId="33E1E7F1"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4" w:history="1">
        <w:r w:rsidR="009A2260" w:rsidRPr="000F2745">
          <w:rPr>
            <w:rStyle w:val="Hyperlink"/>
            <w:noProof/>
          </w:rPr>
          <w:t>11.5.2 FsmcNorSramCmd</w:t>
        </w:r>
        <w:r w:rsidR="009A2260">
          <w:rPr>
            <w:noProof/>
            <w:webHidden/>
          </w:rPr>
          <w:tab/>
        </w:r>
        <w:r w:rsidR="009A2260">
          <w:rPr>
            <w:noProof/>
            <w:webHidden/>
          </w:rPr>
          <w:fldChar w:fldCharType="begin"/>
        </w:r>
        <w:r w:rsidR="009A2260">
          <w:rPr>
            <w:noProof/>
            <w:webHidden/>
          </w:rPr>
          <w:instrText xml:space="preserve"> PAGEREF _Toc158906784 \h </w:instrText>
        </w:r>
        <w:r w:rsidR="009A2260">
          <w:rPr>
            <w:noProof/>
            <w:webHidden/>
          </w:rPr>
        </w:r>
        <w:r w:rsidR="009A2260">
          <w:rPr>
            <w:noProof/>
            <w:webHidden/>
          </w:rPr>
          <w:fldChar w:fldCharType="separate"/>
        </w:r>
        <w:r w:rsidR="00E007C1">
          <w:rPr>
            <w:noProof/>
            <w:webHidden/>
          </w:rPr>
          <w:t>271</w:t>
        </w:r>
        <w:r w:rsidR="009A2260">
          <w:rPr>
            <w:noProof/>
            <w:webHidden/>
          </w:rPr>
          <w:fldChar w:fldCharType="end"/>
        </w:r>
      </w:hyperlink>
    </w:p>
    <w:p w14:paraId="712B435D" w14:textId="1987F56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5" w:history="1">
        <w:r w:rsidR="009A2260" w:rsidRPr="000F2745">
          <w:rPr>
            <w:rStyle w:val="Hyperlink"/>
            <w:rFonts w:ascii="Arial" w:hAnsi="Arial" w:cs="Arial"/>
            <w:noProof/>
          </w:rPr>
          <w:t>11.5.2.1 Brief Description</w:t>
        </w:r>
        <w:r w:rsidR="009A2260">
          <w:rPr>
            <w:noProof/>
            <w:webHidden/>
          </w:rPr>
          <w:tab/>
        </w:r>
        <w:r w:rsidR="009A2260">
          <w:rPr>
            <w:noProof/>
            <w:webHidden/>
          </w:rPr>
          <w:fldChar w:fldCharType="begin"/>
        </w:r>
        <w:r w:rsidR="009A2260">
          <w:rPr>
            <w:noProof/>
            <w:webHidden/>
          </w:rPr>
          <w:instrText xml:space="preserve"> PAGEREF _Toc158906785 \h </w:instrText>
        </w:r>
        <w:r w:rsidR="009A2260">
          <w:rPr>
            <w:noProof/>
            <w:webHidden/>
          </w:rPr>
        </w:r>
        <w:r w:rsidR="009A2260">
          <w:rPr>
            <w:noProof/>
            <w:webHidden/>
          </w:rPr>
          <w:fldChar w:fldCharType="separate"/>
        </w:r>
        <w:r w:rsidR="00E007C1">
          <w:rPr>
            <w:noProof/>
            <w:webHidden/>
          </w:rPr>
          <w:t>271</w:t>
        </w:r>
        <w:r w:rsidR="009A2260">
          <w:rPr>
            <w:noProof/>
            <w:webHidden/>
          </w:rPr>
          <w:fldChar w:fldCharType="end"/>
        </w:r>
      </w:hyperlink>
    </w:p>
    <w:p w14:paraId="23C44664" w14:textId="5093B04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6" w:history="1">
        <w:r w:rsidR="009A2260" w:rsidRPr="000F2745">
          <w:rPr>
            <w:rStyle w:val="Hyperlink"/>
            <w:rFonts w:ascii="Arial" w:hAnsi="Arial" w:cs="Arial"/>
            <w:noProof/>
          </w:rPr>
          <w:t>11.5.2.2 List of HLRs allocated</w:t>
        </w:r>
        <w:r w:rsidR="009A2260">
          <w:rPr>
            <w:noProof/>
            <w:webHidden/>
          </w:rPr>
          <w:tab/>
        </w:r>
        <w:r w:rsidR="009A2260">
          <w:rPr>
            <w:noProof/>
            <w:webHidden/>
          </w:rPr>
          <w:fldChar w:fldCharType="begin"/>
        </w:r>
        <w:r w:rsidR="009A2260">
          <w:rPr>
            <w:noProof/>
            <w:webHidden/>
          </w:rPr>
          <w:instrText xml:space="preserve"> PAGEREF _Toc158906786 \h </w:instrText>
        </w:r>
        <w:r w:rsidR="009A2260">
          <w:rPr>
            <w:noProof/>
            <w:webHidden/>
          </w:rPr>
        </w:r>
        <w:r w:rsidR="009A2260">
          <w:rPr>
            <w:noProof/>
            <w:webHidden/>
          </w:rPr>
          <w:fldChar w:fldCharType="separate"/>
        </w:r>
        <w:r w:rsidR="00E007C1">
          <w:rPr>
            <w:noProof/>
            <w:webHidden/>
          </w:rPr>
          <w:t>271</w:t>
        </w:r>
        <w:r w:rsidR="009A2260">
          <w:rPr>
            <w:noProof/>
            <w:webHidden/>
          </w:rPr>
          <w:fldChar w:fldCharType="end"/>
        </w:r>
      </w:hyperlink>
    </w:p>
    <w:p w14:paraId="3BCD2AB1" w14:textId="682C8F9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7" w:history="1">
        <w:r w:rsidR="009A2260" w:rsidRPr="000F2745">
          <w:rPr>
            <w:rStyle w:val="Hyperlink"/>
            <w:rFonts w:ascii="Arial" w:hAnsi="Arial" w:cs="Arial"/>
            <w:noProof/>
          </w:rPr>
          <w:t>11.5.2.3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_Toc158906787 \h </w:instrText>
        </w:r>
        <w:r w:rsidR="009A2260">
          <w:rPr>
            <w:noProof/>
            <w:webHidden/>
          </w:rPr>
        </w:r>
        <w:r w:rsidR="009A2260">
          <w:rPr>
            <w:noProof/>
            <w:webHidden/>
          </w:rPr>
          <w:fldChar w:fldCharType="separate"/>
        </w:r>
        <w:r w:rsidR="00E007C1">
          <w:rPr>
            <w:noProof/>
            <w:webHidden/>
          </w:rPr>
          <w:t>272</w:t>
        </w:r>
        <w:r w:rsidR="009A2260">
          <w:rPr>
            <w:noProof/>
            <w:webHidden/>
          </w:rPr>
          <w:fldChar w:fldCharType="end"/>
        </w:r>
      </w:hyperlink>
    </w:p>
    <w:p w14:paraId="48EBA343" w14:textId="502EC68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8" w:history="1">
        <w:r w:rsidR="009A2260" w:rsidRPr="000F2745">
          <w:rPr>
            <w:rStyle w:val="Hyperlink"/>
            <w:rFonts w:ascii="Arial" w:hAnsi="Arial" w:cs="Arial"/>
            <w:noProof/>
          </w:rPr>
          <w:t>11.5.2.4 Parameter list (Input/Output)</w:t>
        </w:r>
        <w:r w:rsidR="009A2260">
          <w:rPr>
            <w:noProof/>
            <w:webHidden/>
          </w:rPr>
          <w:tab/>
        </w:r>
        <w:r w:rsidR="009A2260">
          <w:rPr>
            <w:noProof/>
            <w:webHidden/>
          </w:rPr>
          <w:fldChar w:fldCharType="begin"/>
        </w:r>
        <w:r w:rsidR="009A2260">
          <w:rPr>
            <w:noProof/>
            <w:webHidden/>
          </w:rPr>
          <w:instrText xml:space="preserve"> PAGEREF _Toc158906788 \h </w:instrText>
        </w:r>
        <w:r w:rsidR="009A2260">
          <w:rPr>
            <w:noProof/>
            <w:webHidden/>
          </w:rPr>
        </w:r>
        <w:r w:rsidR="009A2260">
          <w:rPr>
            <w:noProof/>
            <w:webHidden/>
          </w:rPr>
          <w:fldChar w:fldCharType="separate"/>
        </w:r>
        <w:r w:rsidR="00E007C1">
          <w:rPr>
            <w:noProof/>
            <w:webHidden/>
          </w:rPr>
          <w:t>272</w:t>
        </w:r>
        <w:r w:rsidR="009A2260">
          <w:rPr>
            <w:noProof/>
            <w:webHidden/>
          </w:rPr>
          <w:fldChar w:fldCharType="end"/>
        </w:r>
      </w:hyperlink>
    </w:p>
    <w:p w14:paraId="12E32ED0" w14:textId="76D5918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89" w:history="1">
        <w:r w:rsidR="009A2260" w:rsidRPr="000F2745">
          <w:rPr>
            <w:rStyle w:val="Hyperlink"/>
            <w:rFonts w:ascii="Arial" w:hAnsi="Arial" w:cs="Arial"/>
            <w:noProof/>
          </w:rPr>
          <w:t>11.5.2.5 Return Value</w:t>
        </w:r>
        <w:r w:rsidR="009A2260">
          <w:rPr>
            <w:noProof/>
            <w:webHidden/>
          </w:rPr>
          <w:tab/>
        </w:r>
        <w:r w:rsidR="009A2260">
          <w:rPr>
            <w:noProof/>
            <w:webHidden/>
          </w:rPr>
          <w:fldChar w:fldCharType="begin"/>
        </w:r>
        <w:r w:rsidR="009A2260">
          <w:rPr>
            <w:noProof/>
            <w:webHidden/>
          </w:rPr>
          <w:instrText xml:space="preserve"> PAGEREF _Toc158906789 \h </w:instrText>
        </w:r>
        <w:r w:rsidR="009A2260">
          <w:rPr>
            <w:noProof/>
            <w:webHidden/>
          </w:rPr>
        </w:r>
        <w:r w:rsidR="009A2260">
          <w:rPr>
            <w:noProof/>
            <w:webHidden/>
          </w:rPr>
          <w:fldChar w:fldCharType="separate"/>
        </w:r>
        <w:r w:rsidR="00E007C1">
          <w:rPr>
            <w:noProof/>
            <w:webHidden/>
          </w:rPr>
          <w:t>272</w:t>
        </w:r>
        <w:r w:rsidR="009A2260">
          <w:rPr>
            <w:noProof/>
            <w:webHidden/>
          </w:rPr>
          <w:fldChar w:fldCharType="end"/>
        </w:r>
      </w:hyperlink>
    </w:p>
    <w:p w14:paraId="3087A380" w14:textId="34F345F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90" w:history="1">
        <w:r w:rsidR="009A2260" w:rsidRPr="000F2745">
          <w:rPr>
            <w:rStyle w:val="Hyperlink"/>
            <w:rFonts w:ascii="Arial" w:hAnsi="Arial" w:cs="Arial"/>
            <w:noProof/>
          </w:rPr>
          <w:t>11.5.2.6 Other CSUs called by this CSU</w:t>
        </w:r>
        <w:r w:rsidR="009A2260">
          <w:rPr>
            <w:noProof/>
            <w:webHidden/>
          </w:rPr>
          <w:tab/>
        </w:r>
        <w:r w:rsidR="009A2260">
          <w:rPr>
            <w:noProof/>
            <w:webHidden/>
          </w:rPr>
          <w:fldChar w:fldCharType="begin"/>
        </w:r>
        <w:r w:rsidR="009A2260">
          <w:rPr>
            <w:noProof/>
            <w:webHidden/>
          </w:rPr>
          <w:instrText xml:space="preserve"> PAGEREF _Toc158906790 \h </w:instrText>
        </w:r>
        <w:r w:rsidR="009A2260">
          <w:rPr>
            <w:noProof/>
            <w:webHidden/>
          </w:rPr>
        </w:r>
        <w:r w:rsidR="009A2260">
          <w:rPr>
            <w:noProof/>
            <w:webHidden/>
          </w:rPr>
          <w:fldChar w:fldCharType="separate"/>
        </w:r>
        <w:r w:rsidR="00E007C1">
          <w:rPr>
            <w:noProof/>
            <w:webHidden/>
          </w:rPr>
          <w:t>272</w:t>
        </w:r>
        <w:r w:rsidR="009A2260">
          <w:rPr>
            <w:noProof/>
            <w:webHidden/>
          </w:rPr>
          <w:fldChar w:fldCharType="end"/>
        </w:r>
      </w:hyperlink>
    </w:p>
    <w:p w14:paraId="5E983958" w14:textId="345DCC4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91" w:history="1">
        <w:r w:rsidR="009A2260" w:rsidRPr="000F2745">
          <w:rPr>
            <w:rStyle w:val="Hyperlink"/>
            <w:rFonts w:ascii="Arial" w:hAnsi="Arial" w:cs="Arial"/>
            <w:noProof/>
          </w:rPr>
          <w:t>11.5.2.7 Description of list of LLRs allocated</w:t>
        </w:r>
        <w:r w:rsidR="009A2260">
          <w:rPr>
            <w:noProof/>
            <w:webHidden/>
          </w:rPr>
          <w:tab/>
        </w:r>
        <w:r w:rsidR="009A2260">
          <w:rPr>
            <w:noProof/>
            <w:webHidden/>
          </w:rPr>
          <w:fldChar w:fldCharType="begin"/>
        </w:r>
        <w:r w:rsidR="009A2260">
          <w:rPr>
            <w:noProof/>
            <w:webHidden/>
          </w:rPr>
          <w:instrText xml:space="preserve"> PAGEREF _Toc158906791 \h </w:instrText>
        </w:r>
        <w:r w:rsidR="009A2260">
          <w:rPr>
            <w:noProof/>
            <w:webHidden/>
          </w:rPr>
        </w:r>
        <w:r w:rsidR="009A2260">
          <w:rPr>
            <w:noProof/>
            <w:webHidden/>
          </w:rPr>
          <w:fldChar w:fldCharType="separate"/>
        </w:r>
        <w:r w:rsidR="00E007C1">
          <w:rPr>
            <w:noProof/>
            <w:webHidden/>
          </w:rPr>
          <w:t>272</w:t>
        </w:r>
        <w:r w:rsidR="009A2260">
          <w:rPr>
            <w:noProof/>
            <w:webHidden/>
          </w:rPr>
          <w:fldChar w:fldCharType="end"/>
        </w:r>
      </w:hyperlink>
    </w:p>
    <w:p w14:paraId="10DCC8A0" w14:textId="7C2CDF2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92" w:history="1">
        <w:r w:rsidR="009A2260" w:rsidRPr="000F2745">
          <w:rPr>
            <w:rStyle w:val="Hyperlink"/>
            <w:rFonts w:ascii="Arial" w:hAnsi="Arial" w:cs="Arial"/>
            <w:noProof/>
          </w:rPr>
          <w:t>11.5.2.7.1 daulibstm32f4xxfsmc-FsmcNorSramCmd-LLR-001</w:t>
        </w:r>
        <w:r w:rsidR="009A2260">
          <w:rPr>
            <w:noProof/>
            <w:webHidden/>
          </w:rPr>
          <w:tab/>
        </w:r>
        <w:r w:rsidR="009A2260">
          <w:rPr>
            <w:noProof/>
            <w:webHidden/>
          </w:rPr>
          <w:fldChar w:fldCharType="begin"/>
        </w:r>
        <w:r w:rsidR="009A2260">
          <w:rPr>
            <w:noProof/>
            <w:webHidden/>
          </w:rPr>
          <w:instrText xml:space="preserve"> PAGEREF _Toc158906792 \h </w:instrText>
        </w:r>
        <w:r w:rsidR="009A2260">
          <w:rPr>
            <w:noProof/>
            <w:webHidden/>
          </w:rPr>
        </w:r>
        <w:r w:rsidR="009A2260">
          <w:rPr>
            <w:noProof/>
            <w:webHidden/>
          </w:rPr>
          <w:fldChar w:fldCharType="separate"/>
        </w:r>
        <w:r w:rsidR="00E007C1">
          <w:rPr>
            <w:noProof/>
            <w:webHidden/>
          </w:rPr>
          <w:t>272</w:t>
        </w:r>
        <w:r w:rsidR="009A2260">
          <w:rPr>
            <w:noProof/>
            <w:webHidden/>
          </w:rPr>
          <w:fldChar w:fldCharType="end"/>
        </w:r>
      </w:hyperlink>
    </w:p>
    <w:p w14:paraId="01096BEF" w14:textId="677E7DF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93" w:history="1">
        <w:r w:rsidR="009A2260" w:rsidRPr="000F2745">
          <w:rPr>
            <w:rStyle w:val="Hyperlink"/>
            <w:rFonts w:ascii="Arial" w:hAnsi="Arial" w:cs="Arial"/>
            <w:noProof/>
          </w:rPr>
          <w:t>11.5.2.7.2 daulibstm32f4xxfsmc-FsmcNorSramCmd-LLR-002</w:t>
        </w:r>
        <w:r w:rsidR="009A2260">
          <w:rPr>
            <w:noProof/>
            <w:webHidden/>
          </w:rPr>
          <w:tab/>
        </w:r>
        <w:r w:rsidR="009A2260">
          <w:rPr>
            <w:noProof/>
            <w:webHidden/>
          </w:rPr>
          <w:fldChar w:fldCharType="begin"/>
        </w:r>
        <w:r w:rsidR="009A2260">
          <w:rPr>
            <w:noProof/>
            <w:webHidden/>
          </w:rPr>
          <w:instrText xml:space="preserve"> PAGEREF _Toc158906793 \h </w:instrText>
        </w:r>
        <w:r w:rsidR="009A2260">
          <w:rPr>
            <w:noProof/>
            <w:webHidden/>
          </w:rPr>
        </w:r>
        <w:r w:rsidR="009A2260">
          <w:rPr>
            <w:noProof/>
            <w:webHidden/>
          </w:rPr>
          <w:fldChar w:fldCharType="separate"/>
        </w:r>
        <w:r w:rsidR="00E007C1">
          <w:rPr>
            <w:noProof/>
            <w:webHidden/>
          </w:rPr>
          <w:t>272</w:t>
        </w:r>
        <w:r w:rsidR="009A2260">
          <w:rPr>
            <w:noProof/>
            <w:webHidden/>
          </w:rPr>
          <w:fldChar w:fldCharType="end"/>
        </w:r>
      </w:hyperlink>
    </w:p>
    <w:p w14:paraId="617E6014" w14:textId="5C4535CC"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794" w:history="1">
        <w:r w:rsidR="009A2260" w:rsidRPr="000F2745">
          <w:rPr>
            <w:rStyle w:val="Hyperlink"/>
            <w:noProof/>
          </w:rPr>
          <w:t>11.6 daulibstm32f4xxgpio</w:t>
        </w:r>
        <w:r w:rsidR="009A2260">
          <w:rPr>
            <w:noProof/>
            <w:webHidden/>
          </w:rPr>
          <w:tab/>
        </w:r>
        <w:r w:rsidR="009A2260">
          <w:rPr>
            <w:noProof/>
            <w:webHidden/>
          </w:rPr>
          <w:fldChar w:fldCharType="begin"/>
        </w:r>
        <w:r w:rsidR="009A2260">
          <w:rPr>
            <w:noProof/>
            <w:webHidden/>
          </w:rPr>
          <w:instrText xml:space="preserve"> PAGEREF _Toc158906794 \h </w:instrText>
        </w:r>
        <w:r w:rsidR="009A2260">
          <w:rPr>
            <w:noProof/>
            <w:webHidden/>
          </w:rPr>
        </w:r>
        <w:r w:rsidR="009A2260">
          <w:rPr>
            <w:noProof/>
            <w:webHidden/>
          </w:rPr>
          <w:fldChar w:fldCharType="separate"/>
        </w:r>
        <w:r w:rsidR="00E007C1">
          <w:rPr>
            <w:noProof/>
            <w:webHidden/>
          </w:rPr>
          <w:t>273</w:t>
        </w:r>
        <w:r w:rsidR="009A2260">
          <w:rPr>
            <w:noProof/>
            <w:webHidden/>
          </w:rPr>
          <w:fldChar w:fldCharType="end"/>
        </w:r>
      </w:hyperlink>
    </w:p>
    <w:p w14:paraId="4838B835" w14:textId="03E01A78"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95" w:history="1">
        <w:r w:rsidR="009A2260" w:rsidRPr="000F2745">
          <w:rPr>
            <w:rStyle w:val="Hyperlink"/>
            <w:noProof/>
          </w:rPr>
          <w:t>11.6.1 GpioInit</w:t>
        </w:r>
        <w:r w:rsidR="009A2260">
          <w:rPr>
            <w:noProof/>
            <w:webHidden/>
          </w:rPr>
          <w:tab/>
        </w:r>
        <w:r w:rsidR="009A2260">
          <w:rPr>
            <w:noProof/>
            <w:webHidden/>
          </w:rPr>
          <w:fldChar w:fldCharType="begin"/>
        </w:r>
        <w:r w:rsidR="009A2260">
          <w:rPr>
            <w:noProof/>
            <w:webHidden/>
          </w:rPr>
          <w:instrText xml:space="preserve"> PAGEREF _Toc158906795 \h </w:instrText>
        </w:r>
        <w:r w:rsidR="009A2260">
          <w:rPr>
            <w:noProof/>
            <w:webHidden/>
          </w:rPr>
        </w:r>
        <w:r w:rsidR="009A2260">
          <w:rPr>
            <w:noProof/>
            <w:webHidden/>
          </w:rPr>
          <w:fldChar w:fldCharType="separate"/>
        </w:r>
        <w:r w:rsidR="00E007C1">
          <w:rPr>
            <w:noProof/>
            <w:webHidden/>
          </w:rPr>
          <w:t>273</w:t>
        </w:r>
        <w:r w:rsidR="009A2260">
          <w:rPr>
            <w:noProof/>
            <w:webHidden/>
          </w:rPr>
          <w:fldChar w:fldCharType="end"/>
        </w:r>
      </w:hyperlink>
    </w:p>
    <w:p w14:paraId="42FF9F7F" w14:textId="646FE2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96" w:history="1">
        <w:r w:rsidR="009A2260" w:rsidRPr="000F2745">
          <w:rPr>
            <w:rStyle w:val="Hyperlink"/>
            <w:rFonts w:ascii="Arial" w:hAnsi="Arial" w:cs="Arial"/>
            <w:noProof/>
          </w:rPr>
          <w:t>11.6.1.1 Brief Description</w:t>
        </w:r>
        <w:r w:rsidR="009A2260">
          <w:rPr>
            <w:noProof/>
            <w:webHidden/>
          </w:rPr>
          <w:tab/>
        </w:r>
        <w:r w:rsidR="009A2260">
          <w:rPr>
            <w:noProof/>
            <w:webHidden/>
          </w:rPr>
          <w:fldChar w:fldCharType="begin"/>
        </w:r>
        <w:r w:rsidR="009A2260">
          <w:rPr>
            <w:noProof/>
            <w:webHidden/>
          </w:rPr>
          <w:instrText xml:space="preserve"> PAGEREF _Toc158906796 \h </w:instrText>
        </w:r>
        <w:r w:rsidR="009A2260">
          <w:rPr>
            <w:noProof/>
            <w:webHidden/>
          </w:rPr>
        </w:r>
        <w:r w:rsidR="009A2260">
          <w:rPr>
            <w:noProof/>
            <w:webHidden/>
          </w:rPr>
          <w:fldChar w:fldCharType="separate"/>
        </w:r>
        <w:r w:rsidR="00E007C1">
          <w:rPr>
            <w:noProof/>
            <w:webHidden/>
          </w:rPr>
          <w:t>273</w:t>
        </w:r>
        <w:r w:rsidR="009A2260">
          <w:rPr>
            <w:noProof/>
            <w:webHidden/>
          </w:rPr>
          <w:fldChar w:fldCharType="end"/>
        </w:r>
      </w:hyperlink>
    </w:p>
    <w:p w14:paraId="6396A799" w14:textId="3BE51CA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97" w:history="1">
        <w:r w:rsidR="009A2260" w:rsidRPr="000F2745">
          <w:rPr>
            <w:rStyle w:val="Hyperlink"/>
            <w:rFonts w:ascii="Arial" w:hAnsi="Arial" w:cs="Arial"/>
            <w:noProof/>
          </w:rPr>
          <w:t>11.6.1.2 List of HLRs allocated</w:t>
        </w:r>
        <w:r w:rsidR="009A2260">
          <w:rPr>
            <w:noProof/>
            <w:webHidden/>
          </w:rPr>
          <w:tab/>
        </w:r>
        <w:r w:rsidR="009A2260">
          <w:rPr>
            <w:noProof/>
            <w:webHidden/>
          </w:rPr>
          <w:fldChar w:fldCharType="begin"/>
        </w:r>
        <w:r w:rsidR="009A2260">
          <w:rPr>
            <w:noProof/>
            <w:webHidden/>
          </w:rPr>
          <w:instrText xml:space="preserve"> PAGEREF _Toc158906797 \h </w:instrText>
        </w:r>
        <w:r w:rsidR="009A2260">
          <w:rPr>
            <w:noProof/>
            <w:webHidden/>
          </w:rPr>
        </w:r>
        <w:r w:rsidR="009A2260">
          <w:rPr>
            <w:noProof/>
            <w:webHidden/>
          </w:rPr>
          <w:fldChar w:fldCharType="separate"/>
        </w:r>
        <w:r w:rsidR="00E007C1">
          <w:rPr>
            <w:noProof/>
            <w:webHidden/>
          </w:rPr>
          <w:t>273</w:t>
        </w:r>
        <w:r w:rsidR="009A2260">
          <w:rPr>
            <w:noProof/>
            <w:webHidden/>
          </w:rPr>
          <w:fldChar w:fldCharType="end"/>
        </w:r>
      </w:hyperlink>
    </w:p>
    <w:p w14:paraId="25A877F8" w14:textId="12845CC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98" w:history="1">
        <w:r w:rsidR="009A2260" w:rsidRPr="000F2745">
          <w:rPr>
            <w:rStyle w:val="Hyperlink"/>
            <w:rFonts w:ascii="Arial" w:hAnsi="Arial" w:cs="Arial"/>
            <w:noProof/>
          </w:rPr>
          <w:t>11.6.1.3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_Toc158906798 \h </w:instrText>
        </w:r>
        <w:r w:rsidR="009A2260">
          <w:rPr>
            <w:noProof/>
            <w:webHidden/>
          </w:rPr>
        </w:r>
        <w:r w:rsidR="009A2260">
          <w:rPr>
            <w:noProof/>
            <w:webHidden/>
          </w:rPr>
          <w:fldChar w:fldCharType="separate"/>
        </w:r>
        <w:r w:rsidR="00E007C1">
          <w:rPr>
            <w:noProof/>
            <w:webHidden/>
          </w:rPr>
          <w:t>273</w:t>
        </w:r>
        <w:r w:rsidR="009A2260">
          <w:rPr>
            <w:noProof/>
            <w:webHidden/>
          </w:rPr>
          <w:fldChar w:fldCharType="end"/>
        </w:r>
      </w:hyperlink>
    </w:p>
    <w:p w14:paraId="4B0F2156" w14:textId="608F2BB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799" w:history="1">
        <w:r w:rsidR="009A2260" w:rsidRPr="000F2745">
          <w:rPr>
            <w:rStyle w:val="Hyperlink"/>
            <w:rFonts w:ascii="Arial" w:hAnsi="Arial" w:cs="Arial"/>
            <w:noProof/>
          </w:rPr>
          <w:t>11.6.1.4 Parameter list (Input/Output)</w:t>
        </w:r>
        <w:r w:rsidR="009A2260">
          <w:rPr>
            <w:noProof/>
            <w:webHidden/>
          </w:rPr>
          <w:tab/>
        </w:r>
        <w:r w:rsidR="009A2260">
          <w:rPr>
            <w:noProof/>
            <w:webHidden/>
          </w:rPr>
          <w:fldChar w:fldCharType="begin"/>
        </w:r>
        <w:r w:rsidR="009A2260">
          <w:rPr>
            <w:noProof/>
            <w:webHidden/>
          </w:rPr>
          <w:instrText xml:space="preserve"> PAGEREF _Toc158906799 \h </w:instrText>
        </w:r>
        <w:r w:rsidR="009A2260">
          <w:rPr>
            <w:noProof/>
            <w:webHidden/>
          </w:rPr>
        </w:r>
        <w:r w:rsidR="009A2260">
          <w:rPr>
            <w:noProof/>
            <w:webHidden/>
          </w:rPr>
          <w:fldChar w:fldCharType="separate"/>
        </w:r>
        <w:r w:rsidR="00E007C1">
          <w:rPr>
            <w:noProof/>
            <w:webHidden/>
          </w:rPr>
          <w:t>273</w:t>
        </w:r>
        <w:r w:rsidR="009A2260">
          <w:rPr>
            <w:noProof/>
            <w:webHidden/>
          </w:rPr>
          <w:fldChar w:fldCharType="end"/>
        </w:r>
      </w:hyperlink>
    </w:p>
    <w:p w14:paraId="1E7EBB95" w14:textId="156CD78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0" w:history="1">
        <w:r w:rsidR="009A2260" w:rsidRPr="000F2745">
          <w:rPr>
            <w:rStyle w:val="Hyperlink"/>
            <w:rFonts w:ascii="Arial" w:hAnsi="Arial" w:cs="Arial"/>
            <w:noProof/>
          </w:rPr>
          <w:t>11.6.1.5 Return Value</w:t>
        </w:r>
        <w:r w:rsidR="009A2260">
          <w:rPr>
            <w:noProof/>
            <w:webHidden/>
          </w:rPr>
          <w:tab/>
        </w:r>
        <w:r w:rsidR="009A2260">
          <w:rPr>
            <w:noProof/>
            <w:webHidden/>
          </w:rPr>
          <w:fldChar w:fldCharType="begin"/>
        </w:r>
        <w:r w:rsidR="009A2260">
          <w:rPr>
            <w:noProof/>
            <w:webHidden/>
          </w:rPr>
          <w:instrText xml:space="preserve"> PAGEREF _Toc158906800 \h </w:instrText>
        </w:r>
        <w:r w:rsidR="009A2260">
          <w:rPr>
            <w:noProof/>
            <w:webHidden/>
          </w:rPr>
        </w:r>
        <w:r w:rsidR="009A2260">
          <w:rPr>
            <w:noProof/>
            <w:webHidden/>
          </w:rPr>
          <w:fldChar w:fldCharType="separate"/>
        </w:r>
        <w:r w:rsidR="00E007C1">
          <w:rPr>
            <w:noProof/>
            <w:webHidden/>
          </w:rPr>
          <w:t>273</w:t>
        </w:r>
        <w:r w:rsidR="009A2260">
          <w:rPr>
            <w:noProof/>
            <w:webHidden/>
          </w:rPr>
          <w:fldChar w:fldCharType="end"/>
        </w:r>
      </w:hyperlink>
    </w:p>
    <w:p w14:paraId="7EEF06B6" w14:textId="172CBD3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1" w:history="1">
        <w:r w:rsidR="009A2260" w:rsidRPr="000F2745">
          <w:rPr>
            <w:rStyle w:val="Hyperlink"/>
            <w:rFonts w:ascii="Arial" w:hAnsi="Arial" w:cs="Arial"/>
            <w:noProof/>
          </w:rPr>
          <w:t>11.6.1.6 Other CSUs called by this CSU</w:t>
        </w:r>
        <w:r w:rsidR="009A2260">
          <w:rPr>
            <w:noProof/>
            <w:webHidden/>
          </w:rPr>
          <w:tab/>
        </w:r>
        <w:r w:rsidR="009A2260">
          <w:rPr>
            <w:noProof/>
            <w:webHidden/>
          </w:rPr>
          <w:fldChar w:fldCharType="begin"/>
        </w:r>
        <w:r w:rsidR="009A2260">
          <w:rPr>
            <w:noProof/>
            <w:webHidden/>
          </w:rPr>
          <w:instrText xml:space="preserve"> PAGEREF _Toc158906801 \h </w:instrText>
        </w:r>
        <w:r w:rsidR="009A2260">
          <w:rPr>
            <w:noProof/>
            <w:webHidden/>
          </w:rPr>
        </w:r>
        <w:r w:rsidR="009A2260">
          <w:rPr>
            <w:noProof/>
            <w:webHidden/>
          </w:rPr>
          <w:fldChar w:fldCharType="separate"/>
        </w:r>
        <w:r w:rsidR="00E007C1">
          <w:rPr>
            <w:noProof/>
            <w:webHidden/>
          </w:rPr>
          <w:t>274</w:t>
        </w:r>
        <w:r w:rsidR="009A2260">
          <w:rPr>
            <w:noProof/>
            <w:webHidden/>
          </w:rPr>
          <w:fldChar w:fldCharType="end"/>
        </w:r>
      </w:hyperlink>
    </w:p>
    <w:p w14:paraId="32E16E2D" w14:textId="7AA55DB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2" w:history="1">
        <w:r w:rsidR="009A2260" w:rsidRPr="000F2745">
          <w:rPr>
            <w:rStyle w:val="Hyperlink"/>
            <w:rFonts w:ascii="Arial" w:hAnsi="Arial" w:cs="Arial"/>
            <w:noProof/>
          </w:rPr>
          <w:t>11.6.1.7 Description of list of LLRs allocated</w:t>
        </w:r>
        <w:r w:rsidR="009A2260">
          <w:rPr>
            <w:noProof/>
            <w:webHidden/>
          </w:rPr>
          <w:tab/>
        </w:r>
        <w:r w:rsidR="009A2260">
          <w:rPr>
            <w:noProof/>
            <w:webHidden/>
          </w:rPr>
          <w:fldChar w:fldCharType="begin"/>
        </w:r>
        <w:r w:rsidR="009A2260">
          <w:rPr>
            <w:noProof/>
            <w:webHidden/>
          </w:rPr>
          <w:instrText xml:space="preserve"> PAGEREF _Toc158906802 \h </w:instrText>
        </w:r>
        <w:r w:rsidR="009A2260">
          <w:rPr>
            <w:noProof/>
            <w:webHidden/>
          </w:rPr>
        </w:r>
        <w:r w:rsidR="009A2260">
          <w:rPr>
            <w:noProof/>
            <w:webHidden/>
          </w:rPr>
          <w:fldChar w:fldCharType="separate"/>
        </w:r>
        <w:r w:rsidR="00E007C1">
          <w:rPr>
            <w:noProof/>
            <w:webHidden/>
          </w:rPr>
          <w:t>274</w:t>
        </w:r>
        <w:r w:rsidR="009A2260">
          <w:rPr>
            <w:noProof/>
            <w:webHidden/>
          </w:rPr>
          <w:fldChar w:fldCharType="end"/>
        </w:r>
      </w:hyperlink>
    </w:p>
    <w:p w14:paraId="0D4C8A25" w14:textId="666A738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3" w:history="1">
        <w:r w:rsidR="009A2260" w:rsidRPr="000F2745">
          <w:rPr>
            <w:rStyle w:val="Hyperlink"/>
            <w:rFonts w:ascii="Arial" w:hAnsi="Arial" w:cs="Arial"/>
            <w:noProof/>
          </w:rPr>
          <w:t>11.6.1.7.1 daulibstm32f4xxgpio-GpioInit-LLR-001</w:t>
        </w:r>
        <w:r w:rsidR="009A2260">
          <w:rPr>
            <w:noProof/>
            <w:webHidden/>
          </w:rPr>
          <w:tab/>
        </w:r>
        <w:r w:rsidR="009A2260">
          <w:rPr>
            <w:noProof/>
            <w:webHidden/>
          </w:rPr>
          <w:fldChar w:fldCharType="begin"/>
        </w:r>
        <w:r w:rsidR="009A2260">
          <w:rPr>
            <w:noProof/>
            <w:webHidden/>
          </w:rPr>
          <w:instrText xml:space="preserve"> PAGEREF _Toc158906803 \h </w:instrText>
        </w:r>
        <w:r w:rsidR="009A2260">
          <w:rPr>
            <w:noProof/>
            <w:webHidden/>
          </w:rPr>
        </w:r>
        <w:r w:rsidR="009A2260">
          <w:rPr>
            <w:noProof/>
            <w:webHidden/>
          </w:rPr>
          <w:fldChar w:fldCharType="separate"/>
        </w:r>
        <w:r w:rsidR="00E007C1">
          <w:rPr>
            <w:noProof/>
            <w:webHidden/>
          </w:rPr>
          <w:t>274</w:t>
        </w:r>
        <w:r w:rsidR="009A2260">
          <w:rPr>
            <w:noProof/>
            <w:webHidden/>
          </w:rPr>
          <w:fldChar w:fldCharType="end"/>
        </w:r>
      </w:hyperlink>
    </w:p>
    <w:p w14:paraId="4C5C6018" w14:textId="0CA8CF3A"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4" w:history="1">
        <w:r w:rsidR="009A2260" w:rsidRPr="000F2745">
          <w:rPr>
            <w:rStyle w:val="Hyperlink"/>
            <w:noProof/>
          </w:rPr>
          <w:t>11.6.2 GpioSetBits</w:t>
        </w:r>
        <w:r w:rsidR="009A2260">
          <w:rPr>
            <w:noProof/>
            <w:webHidden/>
          </w:rPr>
          <w:tab/>
        </w:r>
        <w:r w:rsidR="009A2260">
          <w:rPr>
            <w:noProof/>
            <w:webHidden/>
          </w:rPr>
          <w:fldChar w:fldCharType="begin"/>
        </w:r>
        <w:r w:rsidR="009A2260">
          <w:rPr>
            <w:noProof/>
            <w:webHidden/>
          </w:rPr>
          <w:instrText xml:space="preserve"> PAGEREF _Toc158906804 \h </w:instrText>
        </w:r>
        <w:r w:rsidR="009A2260">
          <w:rPr>
            <w:noProof/>
            <w:webHidden/>
          </w:rPr>
        </w:r>
        <w:r w:rsidR="009A2260">
          <w:rPr>
            <w:noProof/>
            <w:webHidden/>
          </w:rPr>
          <w:fldChar w:fldCharType="separate"/>
        </w:r>
        <w:r w:rsidR="00E007C1">
          <w:rPr>
            <w:noProof/>
            <w:webHidden/>
          </w:rPr>
          <w:t>275</w:t>
        </w:r>
        <w:r w:rsidR="009A2260">
          <w:rPr>
            <w:noProof/>
            <w:webHidden/>
          </w:rPr>
          <w:fldChar w:fldCharType="end"/>
        </w:r>
      </w:hyperlink>
    </w:p>
    <w:p w14:paraId="0EDF4A78" w14:textId="214D855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5" w:history="1">
        <w:r w:rsidR="009A2260" w:rsidRPr="000F2745">
          <w:rPr>
            <w:rStyle w:val="Hyperlink"/>
            <w:rFonts w:ascii="Arial" w:hAnsi="Arial" w:cs="Arial"/>
            <w:noProof/>
          </w:rPr>
          <w:t>11.6.2.1 Brief Description</w:t>
        </w:r>
        <w:r w:rsidR="009A2260">
          <w:rPr>
            <w:noProof/>
            <w:webHidden/>
          </w:rPr>
          <w:tab/>
        </w:r>
        <w:r w:rsidR="009A2260">
          <w:rPr>
            <w:noProof/>
            <w:webHidden/>
          </w:rPr>
          <w:fldChar w:fldCharType="begin"/>
        </w:r>
        <w:r w:rsidR="009A2260">
          <w:rPr>
            <w:noProof/>
            <w:webHidden/>
          </w:rPr>
          <w:instrText xml:space="preserve"> PAGEREF _Toc158906805 \h </w:instrText>
        </w:r>
        <w:r w:rsidR="009A2260">
          <w:rPr>
            <w:noProof/>
            <w:webHidden/>
          </w:rPr>
        </w:r>
        <w:r w:rsidR="009A2260">
          <w:rPr>
            <w:noProof/>
            <w:webHidden/>
          </w:rPr>
          <w:fldChar w:fldCharType="separate"/>
        </w:r>
        <w:r w:rsidR="00E007C1">
          <w:rPr>
            <w:noProof/>
            <w:webHidden/>
          </w:rPr>
          <w:t>275</w:t>
        </w:r>
        <w:r w:rsidR="009A2260">
          <w:rPr>
            <w:noProof/>
            <w:webHidden/>
          </w:rPr>
          <w:fldChar w:fldCharType="end"/>
        </w:r>
      </w:hyperlink>
    </w:p>
    <w:p w14:paraId="27389797" w14:textId="5CB4E4C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6" w:history="1">
        <w:r w:rsidR="009A2260" w:rsidRPr="000F2745">
          <w:rPr>
            <w:rStyle w:val="Hyperlink"/>
            <w:rFonts w:ascii="Arial" w:hAnsi="Arial" w:cs="Arial"/>
            <w:noProof/>
          </w:rPr>
          <w:t>11.6.2.2 List of HLRs allocated</w:t>
        </w:r>
        <w:r w:rsidR="009A2260">
          <w:rPr>
            <w:noProof/>
            <w:webHidden/>
          </w:rPr>
          <w:tab/>
        </w:r>
        <w:r w:rsidR="009A2260">
          <w:rPr>
            <w:noProof/>
            <w:webHidden/>
          </w:rPr>
          <w:fldChar w:fldCharType="begin"/>
        </w:r>
        <w:r w:rsidR="009A2260">
          <w:rPr>
            <w:noProof/>
            <w:webHidden/>
          </w:rPr>
          <w:instrText xml:space="preserve"> PAGEREF _Toc158906806 \h </w:instrText>
        </w:r>
        <w:r w:rsidR="009A2260">
          <w:rPr>
            <w:noProof/>
            <w:webHidden/>
          </w:rPr>
        </w:r>
        <w:r w:rsidR="009A2260">
          <w:rPr>
            <w:noProof/>
            <w:webHidden/>
          </w:rPr>
          <w:fldChar w:fldCharType="separate"/>
        </w:r>
        <w:r w:rsidR="00E007C1">
          <w:rPr>
            <w:noProof/>
            <w:webHidden/>
          </w:rPr>
          <w:t>275</w:t>
        </w:r>
        <w:r w:rsidR="009A2260">
          <w:rPr>
            <w:noProof/>
            <w:webHidden/>
          </w:rPr>
          <w:fldChar w:fldCharType="end"/>
        </w:r>
      </w:hyperlink>
    </w:p>
    <w:p w14:paraId="411C45F6" w14:textId="479F830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7" w:history="1">
        <w:r w:rsidR="009A2260" w:rsidRPr="000F2745">
          <w:rPr>
            <w:rStyle w:val="Hyperlink"/>
            <w:rFonts w:ascii="Arial" w:hAnsi="Arial" w:cs="Arial"/>
            <w:noProof/>
          </w:rPr>
          <w:t>11.6.2.3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_Toc158906807 \h </w:instrText>
        </w:r>
        <w:r w:rsidR="009A2260">
          <w:rPr>
            <w:noProof/>
            <w:webHidden/>
          </w:rPr>
        </w:r>
        <w:r w:rsidR="009A2260">
          <w:rPr>
            <w:noProof/>
            <w:webHidden/>
          </w:rPr>
          <w:fldChar w:fldCharType="separate"/>
        </w:r>
        <w:r w:rsidR="00E007C1">
          <w:rPr>
            <w:noProof/>
            <w:webHidden/>
          </w:rPr>
          <w:t>275</w:t>
        </w:r>
        <w:r w:rsidR="009A2260">
          <w:rPr>
            <w:noProof/>
            <w:webHidden/>
          </w:rPr>
          <w:fldChar w:fldCharType="end"/>
        </w:r>
      </w:hyperlink>
    </w:p>
    <w:p w14:paraId="74B4BA7E" w14:textId="36954B9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8" w:history="1">
        <w:r w:rsidR="009A2260" w:rsidRPr="000F2745">
          <w:rPr>
            <w:rStyle w:val="Hyperlink"/>
            <w:rFonts w:ascii="Arial" w:hAnsi="Arial" w:cs="Arial"/>
            <w:noProof/>
          </w:rPr>
          <w:t>11.6.2.4 Parameter list (Input/Output)</w:t>
        </w:r>
        <w:r w:rsidR="009A2260">
          <w:rPr>
            <w:noProof/>
            <w:webHidden/>
          </w:rPr>
          <w:tab/>
        </w:r>
        <w:r w:rsidR="009A2260">
          <w:rPr>
            <w:noProof/>
            <w:webHidden/>
          </w:rPr>
          <w:fldChar w:fldCharType="begin"/>
        </w:r>
        <w:r w:rsidR="009A2260">
          <w:rPr>
            <w:noProof/>
            <w:webHidden/>
          </w:rPr>
          <w:instrText xml:space="preserve"> PAGEREF _Toc158906808 \h </w:instrText>
        </w:r>
        <w:r w:rsidR="009A2260">
          <w:rPr>
            <w:noProof/>
            <w:webHidden/>
          </w:rPr>
        </w:r>
        <w:r w:rsidR="009A2260">
          <w:rPr>
            <w:noProof/>
            <w:webHidden/>
          </w:rPr>
          <w:fldChar w:fldCharType="separate"/>
        </w:r>
        <w:r w:rsidR="00E007C1">
          <w:rPr>
            <w:noProof/>
            <w:webHidden/>
          </w:rPr>
          <w:t>275</w:t>
        </w:r>
        <w:r w:rsidR="009A2260">
          <w:rPr>
            <w:noProof/>
            <w:webHidden/>
          </w:rPr>
          <w:fldChar w:fldCharType="end"/>
        </w:r>
      </w:hyperlink>
    </w:p>
    <w:p w14:paraId="54636297" w14:textId="399A081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09" w:history="1">
        <w:r w:rsidR="009A2260" w:rsidRPr="000F2745">
          <w:rPr>
            <w:rStyle w:val="Hyperlink"/>
            <w:rFonts w:ascii="Arial" w:hAnsi="Arial" w:cs="Arial"/>
            <w:noProof/>
          </w:rPr>
          <w:t>11.6.2.5 Return Value</w:t>
        </w:r>
        <w:r w:rsidR="009A2260">
          <w:rPr>
            <w:noProof/>
            <w:webHidden/>
          </w:rPr>
          <w:tab/>
        </w:r>
        <w:r w:rsidR="009A2260">
          <w:rPr>
            <w:noProof/>
            <w:webHidden/>
          </w:rPr>
          <w:fldChar w:fldCharType="begin"/>
        </w:r>
        <w:r w:rsidR="009A2260">
          <w:rPr>
            <w:noProof/>
            <w:webHidden/>
          </w:rPr>
          <w:instrText xml:space="preserve"> PAGEREF _Toc158906809 \h </w:instrText>
        </w:r>
        <w:r w:rsidR="009A2260">
          <w:rPr>
            <w:noProof/>
            <w:webHidden/>
          </w:rPr>
        </w:r>
        <w:r w:rsidR="009A2260">
          <w:rPr>
            <w:noProof/>
            <w:webHidden/>
          </w:rPr>
          <w:fldChar w:fldCharType="separate"/>
        </w:r>
        <w:r w:rsidR="00E007C1">
          <w:rPr>
            <w:noProof/>
            <w:webHidden/>
          </w:rPr>
          <w:t>275</w:t>
        </w:r>
        <w:r w:rsidR="009A2260">
          <w:rPr>
            <w:noProof/>
            <w:webHidden/>
          </w:rPr>
          <w:fldChar w:fldCharType="end"/>
        </w:r>
      </w:hyperlink>
    </w:p>
    <w:p w14:paraId="03CA2D93" w14:textId="6D5004F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0" w:history="1">
        <w:r w:rsidR="009A2260" w:rsidRPr="000F2745">
          <w:rPr>
            <w:rStyle w:val="Hyperlink"/>
            <w:rFonts w:ascii="Arial" w:hAnsi="Arial" w:cs="Arial"/>
            <w:noProof/>
          </w:rPr>
          <w:t>11.6.2.6 Other CSUs called by this CSU</w:t>
        </w:r>
        <w:r w:rsidR="009A2260">
          <w:rPr>
            <w:noProof/>
            <w:webHidden/>
          </w:rPr>
          <w:tab/>
        </w:r>
        <w:r w:rsidR="009A2260">
          <w:rPr>
            <w:noProof/>
            <w:webHidden/>
          </w:rPr>
          <w:fldChar w:fldCharType="begin"/>
        </w:r>
        <w:r w:rsidR="009A2260">
          <w:rPr>
            <w:noProof/>
            <w:webHidden/>
          </w:rPr>
          <w:instrText xml:space="preserve"> PAGEREF _Toc158906810 \h </w:instrText>
        </w:r>
        <w:r w:rsidR="009A2260">
          <w:rPr>
            <w:noProof/>
            <w:webHidden/>
          </w:rPr>
        </w:r>
        <w:r w:rsidR="009A2260">
          <w:rPr>
            <w:noProof/>
            <w:webHidden/>
          </w:rPr>
          <w:fldChar w:fldCharType="separate"/>
        </w:r>
        <w:r w:rsidR="00E007C1">
          <w:rPr>
            <w:noProof/>
            <w:webHidden/>
          </w:rPr>
          <w:t>275</w:t>
        </w:r>
        <w:r w:rsidR="009A2260">
          <w:rPr>
            <w:noProof/>
            <w:webHidden/>
          </w:rPr>
          <w:fldChar w:fldCharType="end"/>
        </w:r>
      </w:hyperlink>
    </w:p>
    <w:p w14:paraId="7E431765" w14:textId="5A19964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1" w:history="1">
        <w:r w:rsidR="009A2260" w:rsidRPr="000F2745">
          <w:rPr>
            <w:rStyle w:val="Hyperlink"/>
            <w:rFonts w:ascii="Arial" w:hAnsi="Arial" w:cs="Arial"/>
            <w:noProof/>
          </w:rPr>
          <w:t>11.6.2.7 Description of list of LLRs allocated</w:t>
        </w:r>
        <w:r w:rsidR="009A2260">
          <w:rPr>
            <w:noProof/>
            <w:webHidden/>
          </w:rPr>
          <w:tab/>
        </w:r>
        <w:r w:rsidR="009A2260">
          <w:rPr>
            <w:noProof/>
            <w:webHidden/>
          </w:rPr>
          <w:fldChar w:fldCharType="begin"/>
        </w:r>
        <w:r w:rsidR="009A2260">
          <w:rPr>
            <w:noProof/>
            <w:webHidden/>
          </w:rPr>
          <w:instrText xml:space="preserve"> PAGEREF _Toc158906811 \h </w:instrText>
        </w:r>
        <w:r w:rsidR="009A2260">
          <w:rPr>
            <w:noProof/>
            <w:webHidden/>
          </w:rPr>
        </w:r>
        <w:r w:rsidR="009A2260">
          <w:rPr>
            <w:noProof/>
            <w:webHidden/>
          </w:rPr>
          <w:fldChar w:fldCharType="separate"/>
        </w:r>
        <w:r w:rsidR="00E007C1">
          <w:rPr>
            <w:noProof/>
            <w:webHidden/>
          </w:rPr>
          <w:t>275</w:t>
        </w:r>
        <w:r w:rsidR="009A2260">
          <w:rPr>
            <w:noProof/>
            <w:webHidden/>
          </w:rPr>
          <w:fldChar w:fldCharType="end"/>
        </w:r>
      </w:hyperlink>
    </w:p>
    <w:p w14:paraId="6EE58A54" w14:textId="7B97617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2" w:history="1">
        <w:r w:rsidR="009A2260" w:rsidRPr="000F2745">
          <w:rPr>
            <w:rStyle w:val="Hyperlink"/>
            <w:rFonts w:ascii="Arial" w:hAnsi="Arial" w:cs="Arial"/>
            <w:noProof/>
          </w:rPr>
          <w:t>11.6.2.7.1 daulibstm32f4xxgpio-GpioSetBits-LLR-001</w:t>
        </w:r>
        <w:r w:rsidR="009A2260">
          <w:rPr>
            <w:noProof/>
            <w:webHidden/>
          </w:rPr>
          <w:tab/>
        </w:r>
        <w:r w:rsidR="009A2260">
          <w:rPr>
            <w:noProof/>
            <w:webHidden/>
          </w:rPr>
          <w:fldChar w:fldCharType="begin"/>
        </w:r>
        <w:r w:rsidR="009A2260">
          <w:rPr>
            <w:noProof/>
            <w:webHidden/>
          </w:rPr>
          <w:instrText xml:space="preserve"> PAGEREF _Toc158906812 \h </w:instrText>
        </w:r>
        <w:r w:rsidR="009A2260">
          <w:rPr>
            <w:noProof/>
            <w:webHidden/>
          </w:rPr>
        </w:r>
        <w:r w:rsidR="009A2260">
          <w:rPr>
            <w:noProof/>
            <w:webHidden/>
          </w:rPr>
          <w:fldChar w:fldCharType="separate"/>
        </w:r>
        <w:r w:rsidR="00E007C1">
          <w:rPr>
            <w:noProof/>
            <w:webHidden/>
          </w:rPr>
          <w:t>276</w:t>
        </w:r>
        <w:r w:rsidR="009A2260">
          <w:rPr>
            <w:noProof/>
            <w:webHidden/>
          </w:rPr>
          <w:fldChar w:fldCharType="end"/>
        </w:r>
      </w:hyperlink>
    </w:p>
    <w:p w14:paraId="76F8B678" w14:textId="118F6F4C"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3" w:history="1">
        <w:r w:rsidR="009A2260" w:rsidRPr="000F2745">
          <w:rPr>
            <w:rStyle w:val="Hyperlink"/>
            <w:noProof/>
          </w:rPr>
          <w:t>11.6.3 GpioResetBits</w:t>
        </w:r>
        <w:r w:rsidR="009A2260">
          <w:rPr>
            <w:noProof/>
            <w:webHidden/>
          </w:rPr>
          <w:tab/>
        </w:r>
        <w:r w:rsidR="009A2260">
          <w:rPr>
            <w:noProof/>
            <w:webHidden/>
          </w:rPr>
          <w:fldChar w:fldCharType="begin"/>
        </w:r>
        <w:r w:rsidR="009A2260">
          <w:rPr>
            <w:noProof/>
            <w:webHidden/>
          </w:rPr>
          <w:instrText xml:space="preserve"> PAGEREF _Toc158906813 \h </w:instrText>
        </w:r>
        <w:r w:rsidR="009A2260">
          <w:rPr>
            <w:noProof/>
            <w:webHidden/>
          </w:rPr>
        </w:r>
        <w:r w:rsidR="009A2260">
          <w:rPr>
            <w:noProof/>
            <w:webHidden/>
          </w:rPr>
          <w:fldChar w:fldCharType="separate"/>
        </w:r>
        <w:r w:rsidR="00E007C1">
          <w:rPr>
            <w:noProof/>
            <w:webHidden/>
          </w:rPr>
          <w:t>276</w:t>
        </w:r>
        <w:r w:rsidR="009A2260">
          <w:rPr>
            <w:noProof/>
            <w:webHidden/>
          </w:rPr>
          <w:fldChar w:fldCharType="end"/>
        </w:r>
      </w:hyperlink>
    </w:p>
    <w:p w14:paraId="3E7D0079" w14:textId="07A30A7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4" w:history="1">
        <w:r w:rsidR="009A2260" w:rsidRPr="000F2745">
          <w:rPr>
            <w:rStyle w:val="Hyperlink"/>
            <w:rFonts w:ascii="Arial" w:hAnsi="Arial" w:cs="Arial"/>
            <w:noProof/>
          </w:rPr>
          <w:t>11.6.3.1 Brief Description</w:t>
        </w:r>
        <w:r w:rsidR="009A2260">
          <w:rPr>
            <w:noProof/>
            <w:webHidden/>
          </w:rPr>
          <w:tab/>
        </w:r>
        <w:r w:rsidR="009A2260">
          <w:rPr>
            <w:noProof/>
            <w:webHidden/>
          </w:rPr>
          <w:fldChar w:fldCharType="begin"/>
        </w:r>
        <w:r w:rsidR="009A2260">
          <w:rPr>
            <w:noProof/>
            <w:webHidden/>
          </w:rPr>
          <w:instrText xml:space="preserve"> PAGEREF _Toc158906814 \h </w:instrText>
        </w:r>
        <w:r w:rsidR="009A2260">
          <w:rPr>
            <w:noProof/>
            <w:webHidden/>
          </w:rPr>
        </w:r>
        <w:r w:rsidR="009A2260">
          <w:rPr>
            <w:noProof/>
            <w:webHidden/>
          </w:rPr>
          <w:fldChar w:fldCharType="separate"/>
        </w:r>
        <w:r w:rsidR="00E007C1">
          <w:rPr>
            <w:noProof/>
            <w:webHidden/>
          </w:rPr>
          <w:t>276</w:t>
        </w:r>
        <w:r w:rsidR="009A2260">
          <w:rPr>
            <w:noProof/>
            <w:webHidden/>
          </w:rPr>
          <w:fldChar w:fldCharType="end"/>
        </w:r>
      </w:hyperlink>
    </w:p>
    <w:p w14:paraId="5C87E491" w14:textId="4776DF4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5" w:history="1">
        <w:r w:rsidR="009A2260" w:rsidRPr="000F2745">
          <w:rPr>
            <w:rStyle w:val="Hyperlink"/>
            <w:rFonts w:ascii="Arial" w:hAnsi="Arial" w:cs="Arial"/>
            <w:noProof/>
          </w:rPr>
          <w:t>11.6.3.2 List of HLRs allocated</w:t>
        </w:r>
        <w:r w:rsidR="009A2260">
          <w:rPr>
            <w:noProof/>
            <w:webHidden/>
          </w:rPr>
          <w:tab/>
        </w:r>
        <w:r w:rsidR="009A2260">
          <w:rPr>
            <w:noProof/>
            <w:webHidden/>
          </w:rPr>
          <w:fldChar w:fldCharType="begin"/>
        </w:r>
        <w:r w:rsidR="009A2260">
          <w:rPr>
            <w:noProof/>
            <w:webHidden/>
          </w:rPr>
          <w:instrText xml:space="preserve"> PAGEREF _Toc158906815 \h </w:instrText>
        </w:r>
        <w:r w:rsidR="009A2260">
          <w:rPr>
            <w:noProof/>
            <w:webHidden/>
          </w:rPr>
        </w:r>
        <w:r w:rsidR="009A2260">
          <w:rPr>
            <w:noProof/>
            <w:webHidden/>
          </w:rPr>
          <w:fldChar w:fldCharType="separate"/>
        </w:r>
        <w:r w:rsidR="00E007C1">
          <w:rPr>
            <w:noProof/>
            <w:webHidden/>
          </w:rPr>
          <w:t>276</w:t>
        </w:r>
        <w:r w:rsidR="009A2260">
          <w:rPr>
            <w:noProof/>
            <w:webHidden/>
          </w:rPr>
          <w:fldChar w:fldCharType="end"/>
        </w:r>
      </w:hyperlink>
    </w:p>
    <w:p w14:paraId="64587ADF" w14:textId="3846300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6" w:history="1">
        <w:r w:rsidR="009A2260" w:rsidRPr="000F2745">
          <w:rPr>
            <w:rStyle w:val="Hyperlink"/>
            <w:rFonts w:ascii="Arial" w:hAnsi="Arial" w:cs="Arial"/>
            <w:noProof/>
          </w:rPr>
          <w:t>11.6.3.3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_Toc158906816 \h </w:instrText>
        </w:r>
        <w:r w:rsidR="009A2260">
          <w:rPr>
            <w:noProof/>
            <w:webHidden/>
          </w:rPr>
        </w:r>
        <w:r w:rsidR="009A2260">
          <w:rPr>
            <w:noProof/>
            <w:webHidden/>
          </w:rPr>
          <w:fldChar w:fldCharType="separate"/>
        </w:r>
        <w:r w:rsidR="00E007C1">
          <w:rPr>
            <w:noProof/>
            <w:webHidden/>
          </w:rPr>
          <w:t>276</w:t>
        </w:r>
        <w:r w:rsidR="009A2260">
          <w:rPr>
            <w:noProof/>
            <w:webHidden/>
          </w:rPr>
          <w:fldChar w:fldCharType="end"/>
        </w:r>
      </w:hyperlink>
    </w:p>
    <w:p w14:paraId="316EA1F1" w14:textId="50F1729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7" w:history="1">
        <w:r w:rsidR="009A2260" w:rsidRPr="000F2745">
          <w:rPr>
            <w:rStyle w:val="Hyperlink"/>
            <w:rFonts w:ascii="Arial" w:hAnsi="Arial" w:cs="Arial"/>
            <w:noProof/>
          </w:rPr>
          <w:t>11.6.3.4 Parameter list (Input/Output)</w:t>
        </w:r>
        <w:r w:rsidR="009A2260">
          <w:rPr>
            <w:noProof/>
            <w:webHidden/>
          </w:rPr>
          <w:tab/>
        </w:r>
        <w:r w:rsidR="009A2260">
          <w:rPr>
            <w:noProof/>
            <w:webHidden/>
          </w:rPr>
          <w:fldChar w:fldCharType="begin"/>
        </w:r>
        <w:r w:rsidR="009A2260">
          <w:rPr>
            <w:noProof/>
            <w:webHidden/>
          </w:rPr>
          <w:instrText xml:space="preserve"> PAGEREF _Toc158906817 \h </w:instrText>
        </w:r>
        <w:r w:rsidR="009A2260">
          <w:rPr>
            <w:noProof/>
            <w:webHidden/>
          </w:rPr>
        </w:r>
        <w:r w:rsidR="009A2260">
          <w:rPr>
            <w:noProof/>
            <w:webHidden/>
          </w:rPr>
          <w:fldChar w:fldCharType="separate"/>
        </w:r>
        <w:r w:rsidR="00E007C1">
          <w:rPr>
            <w:noProof/>
            <w:webHidden/>
          </w:rPr>
          <w:t>276</w:t>
        </w:r>
        <w:r w:rsidR="009A2260">
          <w:rPr>
            <w:noProof/>
            <w:webHidden/>
          </w:rPr>
          <w:fldChar w:fldCharType="end"/>
        </w:r>
      </w:hyperlink>
    </w:p>
    <w:p w14:paraId="7C4767B9" w14:textId="26092F6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8" w:history="1">
        <w:r w:rsidR="009A2260" w:rsidRPr="000F2745">
          <w:rPr>
            <w:rStyle w:val="Hyperlink"/>
            <w:rFonts w:ascii="Arial" w:hAnsi="Arial" w:cs="Arial"/>
            <w:noProof/>
          </w:rPr>
          <w:t>11.6.3.5 Return Value</w:t>
        </w:r>
        <w:r w:rsidR="009A2260">
          <w:rPr>
            <w:noProof/>
            <w:webHidden/>
          </w:rPr>
          <w:tab/>
        </w:r>
        <w:r w:rsidR="009A2260">
          <w:rPr>
            <w:noProof/>
            <w:webHidden/>
          </w:rPr>
          <w:fldChar w:fldCharType="begin"/>
        </w:r>
        <w:r w:rsidR="009A2260">
          <w:rPr>
            <w:noProof/>
            <w:webHidden/>
          </w:rPr>
          <w:instrText xml:space="preserve"> PAGEREF _Toc158906818 \h </w:instrText>
        </w:r>
        <w:r w:rsidR="009A2260">
          <w:rPr>
            <w:noProof/>
            <w:webHidden/>
          </w:rPr>
        </w:r>
        <w:r w:rsidR="009A2260">
          <w:rPr>
            <w:noProof/>
            <w:webHidden/>
          </w:rPr>
          <w:fldChar w:fldCharType="separate"/>
        </w:r>
        <w:r w:rsidR="00E007C1">
          <w:rPr>
            <w:noProof/>
            <w:webHidden/>
          </w:rPr>
          <w:t>276</w:t>
        </w:r>
        <w:r w:rsidR="009A2260">
          <w:rPr>
            <w:noProof/>
            <w:webHidden/>
          </w:rPr>
          <w:fldChar w:fldCharType="end"/>
        </w:r>
      </w:hyperlink>
    </w:p>
    <w:p w14:paraId="5A6327DB" w14:textId="440682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19" w:history="1">
        <w:r w:rsidR="009A2260" w:rsidRPr="000F2745">
          <w:rPr>
            <w:rStyle w:val="Hyperlink"/>
            <w:rFonts w:ascii="Arial" w:hAnsi="Arial" w:cs="Arial"/>
            <w:noProof/>
          </w:rPr>
          <w:t>11.6.3.6 Other CSUs called by this CSU</w:t>
        </w:r>
        <w:r w:rsidR="009A2260">
          <w:rPr>
            <w:noProof/>
            <w:webHidden/>
          </w:rPr>
          <w:tab/>
        </w:r>
        <w:r w:rsidR="009A2260">
          <w:rPr>
            <w:noProof/>
            <w:webHidden/>
          </w:rPr>
          <w:fldChar w:fldCharType="begin"/>
        </w:r>
        <w:r w:rsidR="009A2260">
          <w:rPr>
            <w:noProof/>
            <w:webHidden/>
          </w:rPr>
          <w:instrText xml:space="preserve"> PAGEREF _Toc158906819 \h </w:instrText>
        </w:r>
        <w:r w:rsidR="009A2260">
          <w:rPr>
            <w:noProof/>
            <w:webHidden/>
          </w:rPr>
        </w:r>
        <w:r w:rsidR="009A2260">
          <w:rPr>
            <w:noProof/>
            <w:webHidden/>
          </w:rPr>
          <w:fldChar w:fldCharType="separate"/>
        </w:r>
        <w:r w:rsidR="00E007C1">
          <w:rPr>
            <w:noProof/>
            <w:webHidden/>
          </w:rPr>
          <w:t>276</w:t>
        </w:r>
        <w:r w:rsidR="009A2260">
          <w:rPr>
            <w:noProof/>
            <w:webHidden/>
          </w:rPr>
          <w:fldChar w:fldCharType="end"/>
        </w:r>
      </w:hyperlink>
    </w:p>
    <w:p w14:paraId="28FCDBF2" w14:textId="47D0B3E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0" w:history="1">
        <w:r w:rsidR="009A2260" w:rsidRPr="000F2745">
          <w:rPr>
            <w:rStyle w:val="Hyperlink"/>
            <w:rFonts w:ascii="Arial" w:hAnsi="Arial" w:cs="Arial"/>
            <w:noProof/>
          </w:rPr>
          <w:t>11.6.3.7 Description of list of LLRs allocated</w:t>
        </w:r>
        <w:r w:rsidR="009A2260">
          <w:rPr>
            <w:noProof/>
            <w:webHidden/>
          </w:rPr>
          <w:tab/>
        </w:r>
        <w:r w:rsidR="009A2260">
          <w:rPr>
            <w:noProof/>
            <w:webHidden/>
          </w:rPr>
          <w:fldChar w:fldCharType="begin"/>
        </w:r>
        <w:r w:rsidR="009A2260">
          <w:rPr>
            <w:noProof/>
            <w:webHidden/>
          </w:rPr>
          <w:instrText xml:space="preserve"> PAGEREF _Toc158906820 \h </w:instrText>
        </w:r>
        <w:r w:rsidR="009A2260">
          <w:rPr>
            <w:noProof/>
            <w:webHidden/>
          </w:rPr>
        </w:r>
        <w:r w:rsidR="009A2260">
          <w:rPr>
            <w:noProof/>
            <w:webHidden/>
          </w:rPr>
          <w:fldChar w:fldCharType="separate"/>
        </w:r>
        <w:r w:rsidR="00E007C1">
          <w:rPr>
            <w:noProof/>
            <w:webHidden/>
          </w:rPr>
          <w:t>277</w:t>
        </w:r>
        <w:r w:rsidR="009A2260">
          <w:rPr>
            <w:noProof/>
            <w:webHidden/>
          </w:rPr>
          <w:fldChar w:fldCharType="end"/>
        </w:r>
      </w:hyperlink>
    </w:p>
    <w:p w14:paraId="078E8F29" w14:textId="14E5F91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1" w:history="1">
        <w:r w:rsidR="009A2260" w:rsidRPr="000F2745">
          <w:rPr>
            <w:rStyle w:val="Hyperlink"/>
            <w:rFonts w:ascii="Arial" w:hAnsi="Arial" w:cs="Arial"/>
            <w:noProof/>
          </w:rPr>
          <w:t>11.6.3.7.1 daulibstm32f4xxgpio-GpioResetBits-LLR-001</w:t>
        </w:r>
        <w:r w:rsidR="009A2260">
          <w:rPr>
            <w:noProof/>
            <w:webHidden/>
          </w:rPr>
          <w:tab/>
        </w:r>
        <w:r w:rsidR="009A2260">
          <w:rPr>
            <w:noProof/>
            <w:webHidden/>
          </w:rPr>
          <w:fldChar w:fldCharType="begin"/>
        </w:r>
        <w:r w:rsidR="009A2260">
          <w:rPr>
            <w:noProof/>
            <w:webHidden/>
          </w:rPr>
          <w:instrText xml:space="preserve"> PAGEREF _Toc158906821 \h </w:instrText>
        </w:r>
        <w:r w:rsidR="009A2260">
          <w:rPr>
            <w:noProof/>
            <w:webHidden/>
          </w:rPr>
        </w:r>
        <w:r w:rsidR="009A2260">
          <w:rPr>
            <w:noProof/>
            <w:webHidden/>
          </w:rPr>
          <w:fldChar w:fldCharType="separate"/>
        </w:r>
        <w:r w:rsidR="00E007C1">
          <w:rPr>
            <w:noProof/>
            <w:webHidden/>
          </w:rPr>
          <w:t>277</w:t>
        </w:r>
        <w:r w:rsidR="009A2260">
          <w:rPr>
            <w:noProof/>
            <w:webHidden/>
          </w:rPr>
          <w:fldChar w:fldCharType="end"/>
        </w:r>
      </w:hyperlink>
    </w:p>
    <w:p w14:paraId="0316CCDF" w14:textId="7C81169B"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2" w:history="1">
        <w:r w:rsidR="009A2260" w:rsidRPr="000F2745">
          <w:rPr>
            <w:rStyle w:val="Hyperlink"/>
            <w:noProof/>
          </w:rPr>
          <w:t>11.6.4 GpioReadInputDataBit</w:t>
        </w:r>
        <w:r w:rsidR="009A2260">
          <w:rPr>
            <w:noProof/>
            <w:webHidden/>
          </w:rPr>
          <w:tab/>
        </w:r>
        <w:r w:rsidR="009A2260">
          <w:rPr>
            <w:noProof/>
            <w:webHidden/>
          </w:rPr>
          <w:fldChar w:fldCharType="begin"/>
        </w:r>
        <w:r w:rsidR="009A2260">
          <w:rPr>
            <w:noProof/>
            <w:webHidden/>
          </w:rPr>
          <w:instrText xml:space="preserve"> PAGEREF _Toc158906822 \h </w:instrText>
        </w:r>
        <w:r w:rsidR="009A2260">
          <w:rPr>
            <w:noProof/>
            <w:webHidden/>
          </w:rPr>
        </w:r>
        <w:r w:rsidR="009A2260">
          <w:rPr>
            <w:noProof/>
            <w:webHidden/>
          </w:rPr>
          <w:fldChar w:fldCharType="separate"/>
        </w:r>
        <w:r w:rsidR="00E007C1">
          <w:rPr>
            <w:noProof/>
            <w:webHidden/>
          </w:rPr>
          <w:t>277</w:t>
        </w:r>
        <w:r w:rsidR="009A2260">
          <w:rPr>
            <w:noProof/>
            <w:webHidden/>
          </w:rPr>
          <w:fldChar w:fldCharType="end"/>
        </w:r>
      </w:hyperlink>
    </w:p>
    <w:p w14:paraId="1CBE4A99" w14:textId="4D0E32E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3" w:history="1">
        <w:r w:rsidR="009A2260" w:rsidRPr="000F2745">
          <w:rPr>
            <w:rStyle w:val="Hyperlink"/>
            <w:rFonts w:ascii="Arial" w:hAnsi="Arial" w:cs="Arial"/>
            <w:noProof/>
          </w:rPr>
          <w:t>11.6.4.1 Brief Description</w:t>
        </w:r>
        <w:r w:rsidR="009A2260">
          <w:rPr>
            <w:noProof/>
            <w:webHidden/>
          </w:rPr>
          <w:tab/>
        </w:r>
        <w:r w:rsidR="009A2260">
          <w:rPr>
            <w:noProof/>
            <w:webHidden/>
          </w:rPr>
          <w:fldChar w:fldCharType="begin"/>
        </w:r>
        <w:r w:rsidR="009A2260">
          <w:rPr>
            <w:noProof/>
            <w:webHidden/>
          </w:rPr>
          <w:instrText xml:space="preserve"> PAGEREF _Toc158906823 \h </w:instrText>
        </w:r>
        <w:r w:rsidR="009A2260">
          <w:rPr>
            <w:noProof/>
            <w:webHidden/>
          </w:rPr>
        </w:r>
        <w:r w:rsidR="009A2260">
          <w:rPr>
            <w:noProof/>
            <w:webHidden/>
          </w:rPr>
          <w:fldChar w:fldCharType="separate"/>
        </w:r>
        <w:r w:rsidR="00E007C1">
          <w:rPr>
            <w:noProof/>
            <w:webHidden/>
          </w:rPr>
          <w:t>277</w:t>
        </w:r>
        <w:r w:rsidR="009A2260">
          <w:rPr>
            <w:noProof/>
            <w:webHidden/>
          </w:rPr>
          <w:fldChar w:fldCharType="end"/>
        </w:r>
      </w:hyperlink>
    </w:p>
    <w:p w14:paraId="4B40A347" w14:textId="5BE019D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4" w:history="1">
        <w:r w:rsidR="009A2260" w:rsidRPr="000F2745">
          <w:rPr>
            <w:rStyle w:val="Hyperlink"/>
            <w:rFonts w:ascii="Arial" w:hAnsi="Arial" w:cs="Arial"/>
            <w:noProof/>
          </w:rPr>
          <w:t>11.6.4.2 List of HLRs allocated</w:t>
        </w:r>
        <w:r w:rsidR="009A2260">
          <w:rPr>
            <w:noProof/>
            <w:webHidden/>
          </w:rPr>
          <w:tab/>
        </w:r>
        <w:r w:rsidR="009A2260">
          <w:rPr>
            <w:noProof/>
            <w:webHidden/>
          </w:rPr>
          <w:fldChar w:fldCharType="begin"/>
        </w:r>
        <w:r w:rsidR="009A2260">
          <w:rPr>
            <w:noProof/>
            <w:webHidden/>
          </w:rPr>
          <w:instrText xml:space="preserve"> PAGEREF _Toc158906824 \h </w:instrText>
        </w:r>
        <w:r w:rsidR="009A2260">
          <w:rPr>
            <w:noProof/>
            <w:webHidden/>
          </w:rPr>
        </w:r>
        <w:r w:rsidR="009A2260">
          <w:rPr>
            <w:noProof/>
            <w:webHidden/>
          </w:rPr>
          <w:fldChar w:fldCharType="separate"/>
        </w:r>
        <w:r w:rsidR="00E007C1">
          <w:rPr>
            <w:noProof/>
            <w:webHidden/>
          </w:rPr>
          <w:t>277</w:t>
        </w:r>
        <w:r w:rsidR="009A2260">
          <w:rPr>
            <w:noProof/>
            <w:webHidden/>
          </w:rPr>
          <w:fldChar w:fldCharType="end"/>
        </w:r>
      </w:hyperlink>
    </w:p>
    <w:p w14:paraId="09C4C784" w14:textId="1914A87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5" w:history="1">
        <w:r w:rsidR="009A2260" w:rsidRPr="000F2745">
          <w:rPr>
            <w:rStyle w:val="Hyperlink"/>
            <w:rFonts w:ascii="Arial" w:hAnsi="Arial" w:cs="Arial"/>
            <w:noProof/>
          </w:rPr>
          <w:t>11.6.4.3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_Toc158906825 \h </w:instrText>
        </w:r>
        <w:r w:rsidR="009A2260">
          <w:rPr>
            <w:noProof/>
            <w:webHidden/>
          </w:rPr>
        </w:r>
        <w:r w:rsidR="009A2260">
          <w:rPr>
            <w:noProof/>
            <w:webHidden/>
          </w:rPr>
          <w:fldChar w:fldCharType="separate"/>
        </w:r>
        <w:r w:rsidR="00E007C1">
          <w:rPr>
            <w:noProof/>
            <w:webHidden/>
          </w:rPr>
          <w:t>277</w:t>
        </w:r>
        <w:r w:rsidR="009A2260">
          <w:rPr>
            <w:noProof/>
            <w:webHidden/>
          </w:rPr>
          <w:fldChar w:fldCharType="end"/>
        </w:r>
      </w:hyperlink>
    </w:p>
    <w:p w14:paraId="5D26DBEF" w14:textId="66F48DB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6" w:history="1">
        <w:r w:rsidR="009A2260" w:rsidRPr="000F2745">
          <w:rPr>
            <w:rStyle w:val="Hyperlink"/>
            <w:rFonts w:ascii="Arial" w:hAnsi="Arial" w:cs="Arial"/>
            <w:noProof/>
          </w:rPr>
          <w:t>11.6.4.4 Parameter list (Input/Output)</w:t>
        </w:r>
        <w:r w:rsidR="009A2260">
          <w:rPr>
            <w:noProof/>
            <w:webHidden/>
          </w:rPr>
          <w:tab/>
        </w:r>
        <w:r w:rsidR="009A2260">
          <w:rPr>
            <w:noProof/>
            <w:webHidden/>
          </w:rPr>
          <w:fldChar w:fldCharType="begin"/>
        </w:r>
        <w:r w:rsidR="009A2260">
          <w:rPr>
            <w:noProof/>
            <w:webHidden/>
          </w:rPr>
          <w:instrText xml:space="preserve"> PAGEREF _Toc158906826 \h </w:instrText>
        </w:r>
        <w:r w:rsidR="009A2260">
          <w:rPr>
            <w:noProof/>
            <w:webHidden/>
          </w:rPr>
        </w:r>
        <w:r w:rsidR="009A2260">
          <w:rPr>
            <w:noProof/>
            <w:webHidden/>
          </w:rPr>
          <w:fldChar w:fldCharType="separate"/>
        </w:r>
        <w:r w:rsidR="00E007C1">
          <w:rPr>
            <w:noProof/>
            <w:webHidden/>
          </w:rPr>
          <w:t>277</w:t>
        </w:r>
        <w:r w:rsidR="009A2260">
          <w:rPr>
            <w:noProof/>
            <w:webHidden/>
          </w:rPr>
          <w:fldChar w:fldCharType="end"/>
        </w:r>
      </w:hyperlink>
    </w:p>
    <w:p w14:paraId="36D03684" w14:textId="31F3DDE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7" w:history="1">
        <w:r w:rsidR="009A2260" w:rsidRPr="000F2745">
          <w:rPr>
            <w:rStyle w:val="Hyperlink"/>
            <w:rFonts w:ascii="Arial" w:hAnsi="Arial" w:cs="Arial"/>
            <w:noProof/>
          </w:rPr>
          <w:t>11.6.4.5 Return Value</w:t>
        </w:r>
        <w:r w:rsidR="009A2260">
          <w:rPr>
            <w:noProof/>
            <w:webHidden/>
          </w:rPr>
          <w:tab/>
        </w:r>
        <w:r w:rsidR="009A2260">
          <w:rPr>
            <w:noProof/>
            <w:webHidden/>
          </w:rPr>
          <w:fldChar w:fldCharType="begin"/>
        </w:r>
        <w:r w:rsidR="009A2260">
          <w:rPr>
            <w:noProof/>
            <w:webHidden/>
          </w:rPr>
          <w:instrText xml:space="preserve"> PAGEREF _Toc158906827 \h </w:instrText>
        </w:r>
        <w:r w:rsidR="009A2260">
          <w:rPr>
            <w:noProof/>
            <w:webHidden/>
          </w:rPr>
        </w:r>
        <w:r w:rsidR="009A2260">
          <w:rPr>
            <w:noProof/>
            <w:webHidden/>
          </w:rPr>
          <w:fldChar w:fldCharType="separate"/>
        </w:r>
        <w:r w:rsidR="00E007C1">
          <w:rPr>
            <w:noProof/>
            <w:webHidden/>
          </w:rPr>
          <w:t>277</w:t>
        </w:r>
        <w:r w:rsidR="009A2260">
          <w:rPr>
            <w:noProof/>
            <w:webHidden/>
          </w:rPr>
          <w:fldChar w:fldCharType="end"/>
        </w:r>
      </w:hyperlink>
    </w:p>
    <w:p w14:paraId="6CC845DC" w14:textId="149AF9A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8" w:history="1">
        <w:r w:rsidR="009A2260" w:rsidRPr="000F2745">
          <w:rPr>
            <w:rStyle w:val="Hyperlink"/>
            <w:rFonts w:ascii="Arial" w:hAnsi="Arial" w:cs="Arial"/>
            <w:noProof/>
          </w:rPr>
          <w:t>11.6.4.6 Other CSUs called by this CSU</w:t>
        </w:r>
        <w:r w:rsidR="009A2260">
          <w:rPr>
            <w:noProof/>
            <w:webHidden/>
          </w:rPr>
          <w:tab/>
        </w:r>
        <w:r w:rsidR="009A2260">
          <w:rPr>
            <w:noProof/>
            <w:webHidden/>
          </w:rPr>
          <w:fldChar w:fldCharType="begin"/>
        </w:r>
        <w:r w:rsidR="009A2260">
          <w:rPr>
            <w:noProof/>
            <w:webHidden/>
          </w:rPr>
          <w:instrText xml:space="preserve"> PAGEREF _Toc158906828 \h </w:instrText>
        </w:r>
        <w:r w:rsidR="009A2260">
          <w:rPr>
            <w:noProof/>
            <w:webHidden/>
          </w:rPr>
        </w:r>
        <w:r w:rsidR="009A2260">
          <w:rPr>
            <w:noProof/>
            <w:webHidden/>
          </w:rPr>
          <w:fldChar w:fldCharType="separate"/>
        </w:r>
        <w:r w:rsidR="00E007C1">
          <w:rPr>
            <w:noProof/>
            <w:webHidden/>
          </w:rPr>
          <w:t>278</w:t>
        </w:r>
        <w:r w:rsidR="009A2260">
          <w:rPr>
            <w:noProof/>
            <w:webHidden/>
          </w:rPr>
          <w:fldChar w:fldCharType="end"/>
        </w:r>
      </w:hyperlink>
    </w:p>
    <w:p w14:paraId="5A2CF5F1" w14:textId="20DA3C4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29" w:history="1">
        <w:r w:rsidR="009A2260" w:rsidRPr="000F2745">
          <w:rPr>
            <w:rStyle w:val="Hyperlink"/>
            <w:rFonts w:ascii="Arial" w:hAnsi="Arial" w:cs="Arial"/>
            <w:noProof/>
          </w:rPr>
          <w:t>11.6.4.7 Description of list of LLRs allocated</w:t>
        </w:r>
        <w:r w:rsidR="009A2260">
          <w:rPr>
            <w:noProof/>
            <w:webHidden/>
          </w:rPr>
          <w:tab/>
        </w:r>
        <w:r w:rsidR="009A2260">
          <w:rPr>
            <w:noProof/>
            <w:webHidden/>
          </w:rPr>
          <w:fldChar w:fldCharType="begin"/>
        </w:r>
        <w:r w:rsidR="009A2260">
          <w:rPr>
            <w:noProof/>
            <w:webHidden/>
          </w:rPr>
          <w:instrText xml:space="preserve"> PAGEREF _Toc158906829 \h </w:instrText>
        </w:r>
        <w:r w:rsidR="009A2260">
          <w:rPr>
            <w:noProof/>
            <w:webHidden/>
          </w:rPr>
        </w:r>
        <w:r w:rsidR="009A2260">
          <w:rPr>
            <w:noProof/>
            <w:webHidden/>
          </w:rPr>
          <w:fldChar w:fldCharType="separate"/>
        </w:r>
        <w:r w:rsidR="00E007C1">
          <w:rPr>
            <w:noProof/>
            <w:webHidden/>
          </w:rPr>
          <w:t>278</w:t>
        </w:r>
        <w:r w:rsidR="009A2260">
          <w:rPr>
            <w:noProof/>
            <w:webHidden/>
          </w:rPr>
          <w:fldChar w:fldCharType="end"/>
        </w:r>
      </w:hyperlink>
    </w:p>
    <w:p w14:paraId="09E4037C" w14:textId="7840036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0" w:history="1">
        <w:r w:rsidR="009A2260" w:rsidRPr="000F2745">
          <w:rPr>
            <w:rStyle w:val="Hyperlink"/>
            <w:rFonts w:ascii="Arial" w:hAnsi="Arial" w:cs="Arial"/>
            <w:noProof/>
          </w:rPr>
          <w:t>11.6.4.7.1 daulibstm32f4xxgpio-GpioReadInputDataBit-LLR-001</w:t>
        </w:r>
        <w:r w:rsidR="009A2260">
          <w:rPr>
            <w:noProof/>
            <w:webHidden/>
          </w:rPr>
          <w:tab/>
        </w:r>
        <w:r w:rsidR="009A2260">
          <w:rPr>
            <w:noProof/>
            <w:webHidden/>
          </w:rPr>
          <w:fldChar w:fldCharType="begin"/>
        </w:r>
        <w:r w:rsidR="009A2260">
          <w:rPr>
            <w:noProof/>
            <w:webHidden/>
          </w:rPr>
          <w:instrText xml:space="preserve"> PAGEREF _Toc158906830 \h </w:instrText>
        </w:r>
        <w:r w:rsidR="009A2260">
          <w:rPr>
            <w:noProof/>
            <w:webHidden/>
          </w:rPr>
        </w:r>
        <w:r w:rsidR="009A2260">
          <w:rPr>
            <w:noProof/>
            <w:webHidden/>
          </w:rPr>
          <w:fldChar w:fldCharType="separate"/>
        </w:r>
        <w:r w:rsidR="00E007C1">
          <w:rPr>
            <w:noProof/>
            <w:webHidden/>
          </w:rPr>
          <w:t>278</w:t>
        </w:r>
        <w:r w:rsidR="009A2260">
          <w:rPr>
            <w:noProof/>
            <w:webHidden/>
          </w:rPr>
          <w:fldChar w:fldCharType="end"/>
        </w:r>
      </w:hyperlink>
    </w:p>
    <w:p w14:paraId="0B6652DD" w14:textId="7638466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1" w:history="1">
        <w:r w:rsidR="009A2260" w:rsidRPr="000F2745">
          <w:rPr>
            <w:rStyle w:val="Hyperlink"/>
            <w:rFonts w:ascii="Arial" w:hAnsi="Arial" w:cs="Arial"/>
            <w:noProof/>
          </w:rPr>
          <w:t>11.6.4.7.2 daulibstm32f4xxgpio-GpioReadInputDataBit-LLR-002</w:t>
        </w:r>
        <w:r w:rsidR="009A2260">
          <w:rPr>
            <w:noProof/>
            <w:webHidden/>
          </w:rPr>
          <w:tab/>
        </w:r>
        <w:r w:rsidR="009A2260">
          <w:rPr>
            <w:noProof/>
            <w:webHidden/>
          </w:rPr>
          <w:fldChar w:fldCharType="begin"/>
        </w:r>
        <w:r w:rsidR="009A2260">
          <w:rPr>
            <w:noProof/>
            <w:webHidden/>
          </w:rPr>
          <w:instrText xml:space="preserve"> PAGEREF _Toc158906831 \h </w:instrText>
        </w:r>
        <w:r w:rsidR="009A2260">
          <w:rPr>
            <w:noProof/>
            <w:webHidden/>
          </w:rPr>
        </w:r>
        <w:r w:rsidR="009A2260">
          <w:rPr>
            <w:noProof/>
            <w:webHidden/>
          </w:rPr>
          <w:fldChar w:fldCharType="separate"/>
        </w:r>
        <w:r w:rsidR="00E007C1">
          <w:rPr>
            <w:noProof/>
            <w:webHidden/>
          </w:rPr>
          <w:t>278</w:t>
        </w:r>
        <w:r w:rsidR="009A2260">
          <w:rPr>
            <w:noProof/>
            <w:webHidden/>
          </w:rPr>
          <w:fldChar w:fldCharType="end"/>
        </w:r>
      </w:hyperlink>
    </w:p>
    <w:p w14:paraId="6F859F34" w14:textId="51C7F936"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2" w:history="1">
        <w:r w:rsidR="009A2260" w:rsidRPr="000F2745">
          <w:rPr>
            <w:rStyle w:val="Hyperlink"/>
            <w:noProof/>
          </w:rPr>
          <w:t>11.6.5 GpioToggleBits</w:t>
        </w:r>
        <w:r w:rsidR="009A2260">
          <w:rPr>
            <w:noProof/>
            <w:webHidden/>
          </w:rPr>
          <w:tab/>
        </w:r>
        <w:r w:rsidR="009A2260">
          <w:rPr>
            <w:noProof/>
            <w:webHidden/>
          </w:rPr>
          <w:fldChar w:fldCharType="begin"/>
        </w:r>
        <w:r w:rsidR="009A2260">
          <w:rPr>
            <w:noProof/>
            <w:webHidden/>
          </w:rPr>
          <w:instrText xml:space="preserve"> PAGEREF _Toc158906832 \h </w:instrText>
        </w:r>
        <w:r w:rsidR="009A2260">
          <w:rPr>
            <w:noProof/>
            <w:webHidden/>
          </w:rPr>
        </w:r>
        <w:r w:rsidR="009A2260">
          <w:rPr>
            <w:noProof/>
            <w:webHidden/>
          </w:rPr>
          <w:fldChar w:fldCharType="separate"/>
        </w:r>
        <w:r w:rsidR="00E007C1">
          <w:rPr>
            <w:noProof/>
            <w:webHidden/>
          </w:rPr>
          <w:t>278</w:t>
        </w:r>
        <w:r w:rsidR="009A2260">
          <w:rPr>
            <w:noProof/>
            <w:webHidden/>
          </w:rPr>
          <w:fldChar w:fldCharType="end"/>
        </w:r>
      </w:hyperlink>
    </w:p>
    <w:p w14:paraId="7439938F" w14:textId="2EF275A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3" w:history="1">
        <w:r w:rsidR="009A2260" w:rsidRPr="000F2745">
          <w:rPr>
            <w:rStyle w:val="Hyperlink"/>
            <w:rFonts w:ascii="Arial" w:hAnsi="Arial" w:cs="Arial"/>
            <w:noProof/>
          </w:rPr>
          <w:t>11.6.5.1 Brief Description</w:t>
        </w:r>
        <w:r w:rsidR="009A2260">
          <w:rPr>
            <w:noProof/>
            <w:webHidden/>
          </w:rPr>
          <w:tab/>
        </w:r>
        <w:r w:rsidR="009A2260">
          <w:rPr>
            <w:noProof/>
            <w:webHidden/>
          </w:rPr>
          <w:fldChar w:fldCharType="begin"/>
        </w:r>
        <w:r w:rsidR="009A2260">
          <w:rPr>
            <w:noProof/>
            <w:webHidden/>
          </w:rPr>
          <w:instrText xml:space="preserve"> PAGEREF _Toc158906833 \h </w:instrText>
        </w:r>
        <w:r w:rsidR="009A2260">
          <w:rPr>
            <w:noProof/>
            <w:webHidden/>
          </w:rPr>
        </w:r>
        <w:r w:rsidR="009A2260">
          <w:rPr>
            <w:noProof/>
            <w:webHidden/>
          </w:rPr>
          <w:fldChar w:fldCharType="separate"/>
        </w:r>
        <w:r w:rsidR="00E007C1">
          <w:rPr>
            <w:noProof/>
            <w:webHidden/>
          </w:rPr>
          <w:t>278</w:t>
        </w:r>
        <w:r w:rsidR="009A2260">
          <w:rPr>
            <w:noProof/>
            <w:webHidden/>
          </w:rPr>
          <w:fldChar w:fldCharType="end"/>
        </w:r>
      </w:hyperlink>
    </w:p>
    <w:p w14:paraId="5FDED6F3" w14:textId="6ABD50C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4" w:history="1">
        <w:r w:rsidR="009A2260" w:rsidRPr="000F2745">
          <w:rPr>
            <w:rStyle w:val="Hyperlink"/>
            <w:rFonts w:ascii="Arial" w:hAnsi="Arial" w:cs="Arial"/>
            <w:noProof/>
          </w:rPr>
          <w:t>11.6.5.2 List of HLRs allocated</w:t>
        </w:r>
        <w:r w:rsidR="009A2260">
          <w:rPr>
            <w:noProof/>
            <w:webHidden/>
          </w:rPr>
          <w:tab/>
        </w:r>
        <w:r w:rsidR="009A2260">
          <w:rPr>
            <w:noProof/>
            <w:webHidden/>
          </w:rPr>
          <w:fldChar w:fldCharType="begin"/>
        </w:r>
        <w:r w:rsidR="009A2260">
          <w:rPr>
            <w:noProof/>
            <w:webHidden/>
          </w:rPr>
          <w:instrText xml:space="preserve"> PAGEREF _Toc158906834 \h </w:instrText>
        </w:r>
        <w:r w:rsidR="009A2260">
          <w:rPr>
            <w:noProof/>
            <w:webHidden/>
          </w:rPr>
        </w:r>
        <w:r w:rsidR="009A2260">
          <w:rPr>
            <w:noProof/>
            <w:webHidden/>
          </w:rPr>
          <w:fldChar w:fldCharType="separate"/>
        </w:r>
        <w:r w:rsidR="00E007C1">
          <w:rPr>
            <w:noProof/>
            <w:webHidden/>
          </w:rPr>
          <w:t>278</w:t>
        </w:r>
        <w:r w:rsidR="009A2260">
          <w:rPr>
            <w:noProof/>
            <w:webHidden/>
          </w:rPr>
          <w:fldChar w:fldCharType="end"/>
        </w:r>
      </w:hyperlink>
    </w:p>
    <w:p w14:paraId="02E907D1" w14:textId="6BDA6B2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5" w:history="1">
        <w:r w:rsidR="009A2260" w:rsidRPr="000F2745">
          <w:rPr>
            <w:rStyle w:val="Hyperlink"/>
            <w:rFonts w:ascii="Arial" w:hAnsi="Arial" w:cs="Arial"/>
            <w:noProof/>
          </w:rPr>
          <w:t>11.6.5.3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_Toc158906835 \h </w:instrText>
        </w:r>
        <w:r w:rsidR="009A2260">
          <w:rPr>
            <w:noProof/>
            <w:webHidden/>
          </w:rPr>
        </w:r>
        <w:r w:rsidR="009A2260">
          <w:rPr>
            <w:noProof/>
            <w:webHidden/>
          </w:rPr>
          <w:fldChar w:fldCharType="separate"/>
        </w:r>
        <w:r w:rsidR="00E007C1">
          <w:rPr>
            <w:noProof/>
            <w:webHidden/>
          </w:rPr>
          <w:t>278</w:t>
        </w:r>
        <w:r w:rsidR="009A2260">
          <w:rPr>
            <w:noProof/>
            <w:webHidden/>
          </w:rPr>
          <w:fldChar w:fldCharType="end"/>
        </w:r>
      </w:hyperlink>
    </w:p>
    <w:p w14:paraId="40DD80BE" w14:textId="70B44AB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6" w:history="1">
        <w:r w:rsidR="009A2260" w:rsidRPr="000F2745">
          <w:rPr>
            <w:rStyle w:val="Hyperlink"/>
            <w:rFonts w:ascii="Arial" w:hAnsi="Arial" w:cs="Arial"/>
            <w:noProof/>
          </w:rPr>
          <w:t>11.6.5.4 Parameter list (Input/Output)</w:t>
        </w:r>
        <w:r w:rsidR="009A2260">
          <w:rPr>
            <w:noProof/>
            <w:webHidden/>
          </w:rPr>
          <w:tab/>
        </w:r>
        <w:r w:rsidR="009A2260">
          <w:rPr>
            <w:noProof/>
            <w:webHidden/>
          </w:rPr>
          <w:fldChar w:fldCharType="begin"/>
        </w:r>
        <w:r w:rsidR="009A2260">
          <w:rPr>
            <w:noProof/>
            <w:webHidden/>
          </w:rPr>
          <w:instrText xml:space="preserve"> PAGEREF _Toc158906836 \h </w:instrText>
        </w:r>
        <w:r w:rsidR="009A2260">
          <w:rPr>
            <w:noProof/>
            <w:webHidden/>
          </w:rPr>
        </w:r>
        <w:r w:rsidR="009A2260">
          <w:rPr>
            <w:noProof/>
            <w:webHidden/>
          </w:rPr>
          <w:fldChar w:fldCharType="separate"/>
        </w:r>
        <w:r w:rsidR="00E007C1">
          <w:rPr>
            <w:noProof/>
            <w:webHidden/>
          </w:rPr>
          <w:t>279</w:t>
        </w:r>
        <w:r w:rsidR="009A2260">
          <w:rPr>
            <w:noProof/>
            <w:webHidden/>
          </w:rPr>
          <w:fldChar w:fldCharType="end"/>
        </w:r>
      </w:hyperlink>
    </w:p>
    <w:p w14:paraId="0CA0CC20" w14:textId="5792C32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7" w:history="1">
        <w:r w:rsidR="009A2260" w:rsidRPr="000F2745">
          <w:rPr>
            <w:rStyle w:val="Hyperlink"/>
            <w:rFonts w:ascii="Arial" w:hAnsi="Arial" w:cs="Arial"/>
            <w:noProof/>
          </w:rPr>
          <w:t>11.6.5.5 Return Value</w:t>
        </w:r>
        <w:r w:rsidR="009A2260">
          <w:rPr>
            <w:noProof/>
            <w:webHidden/>
          </w:rPr>
          <w:tab/>
        </w:r>
        <w:r w:rsidR="009A2260">
          <w:rPr>
            <w:noProof/>
            <w:webHidden/>
          </w:rPr>
          <w:fldChar w:fldCharType="begin"/>
        </w:r>
        <w:r w:rsidR="009A2260">
          <w:rPr>
            <w:noProof/>
            <w:webHidden/>
          </w:rPr>
          <w:instrText xml:space="preserve"> PAGEREF _Toc158906837 \h </w:instrText>
        </w:r>
        <w:r w:rsidR="009A2260">
          <w:rPr>
            <w:noProof/>
            <w:webHidden/>
          </w:rPr>
        </w:r>
        <w:r w:rsidR="009A2260">
          <w:rPr>
            <w:noProof/>
            <w:webHidden/>
          </w:rPr>
          <w:fldChar w:fldCharType="separate"/>
        </w:r>
        <w:r w:rsidR="00E007C1">
          <w:rPr>
            <w:noProof/>
            <w:webHidden/>
          </w:rPr>
          <w:t>279</w:t>
        </w:r>
        <w:r w:rsidR="009A2260">
          <w:rPr>
            <w:noProof/>
            <w:webHidden/>
          </w:rPr>
          <w:fldChar w:fldCharType="end"/>
        </w:r>
      </w:hyperlink>
    </w:p>
    <w:p w14:paraId="0FC39C9A" w14:textId="58212B1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8" w:history="1">
        <w:r w:rsidR="009A2260" w:rsidRPr="000F2745">
          <w:rPr>
            <w:rStyle w:val="Hyperlink"/>
            <w:rFonts w:ascii="Arial" w:hAnsi="Arial" w:cs="Arial"/>
            <w:noProof/>
          </w:rPr>
          <w:t>11.6.5.6 Other CSUs called by this CSU</w:t>
        </w:r>
        <w:r w:rsidR="009A2260">
          <w:rPr>
            <w:noProof/>
            <w:webHidden/>
          </w:rPr>
          <w:tab/>
        </w:r>
        <w:r w:rsidR="009A2260">
          <w:rPr>
            <w:noProof/>
            <w:webHidden/>
          </w:rPr>
          <w:fldChar w:fldCharType="begin"/>
        </w:r>
        <w:r w:rsidR="009A2260">
          <w:rPr>
            <w:noProof/>
            <w:webHidden/>
          </w:rPr>
          <w:instrText xml:space="preserve"> PAGEREF _Toc158906838 \h </w:instrText>
        </w:r>
        <w:r w:rsidR="009A2260">
          <w:rPr>
            <w:noProof/>
            <w:webHidden/>
          </w:rPr>
        </w:r>
        <w:r w:rsidR="009A2260">
          <w:rPr>
            <w:noProof/>
            <w:webHidden/>
          </w:rPr>
          <w:fldChar w:fldCharType="separate"/>
        </w:r>
        <w:r w:rsidR="00E007C1">
          <w:rPr>
            <w:noProof/>
            <w:webHidden/>
          </w:rPr>
          <w:t>279</w:t>
        </w:r>
        <w:r w:rsidR="009A2260">
          <w:rPr>
            <w:noProof/>
            <w:webHidden/>
          </w:rPr>
          <w:fldChar w:fldCharType="end"/>
        </w:r>
      </w:hyperlink>
    </w:p>
    <w:p w14:paraId="5E5B8387" w14:textId="0022732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39" w:history="1">
        <w:r w:rsidR="009A2260" w:rsidRPr="000F2745">
          <w:rPr>
            <w:rStyle w:val="Hyperlink"/>
            <w:rFonts w:ascii="Arial" w:hAnsi="Arial" w:cs="Arial"/>
            <w:noProof/>
          </w:rPr>
          <w:t>11.6.5.7 Description of list of LLRs allocated</w:t>
        </w:r>
        <w:r w:rsidR="009A2260">
          <w:rPr>
            <w:noProof/>
            <w:webHidden/>
          </w:rPr>
          <w:tab/>
        </w:r>
        <w:r w:rsidR="009A2260">
          <w:rPr>
            <w:noProof/>
            <w:webHidden/>
          </w:rPr>
          <w:fldChar w:fldCharType="begin"/>
        </w:r>
        <w:r w:rsidR="009A2260">
          <w:rPr>
            <w:noProof/>
            <w:webHidden/>
          </w:rPr>
          <w:instrText xml:space="preserve"> PAGEREF _Toc158906839 \h </w:instrText>
        </w:r>
        <w:r w:rsidR="009A2260">
          <w:rPr>
            <w:noProof/>
            <w:webHidden/>
          </w:rPr>
        </w:r>
        <w:r w:rsidR="009A2260">
          <w:rPr>
            <w:noProof/>
            <w:webHidden/>
          </w:rPr>
          <w:fldChar w:fldCharType="separate"/>
        </w:r>
        <w:r w:rsidR="00E007C1">
          <w:rPr>
            <w:noProof/>
            <w:webHidden/>
          </w:rPr>
          <w:t>279</w:t>
        </w:r>
        <w:r w:rsidR="009A2260">
          <w:rPr>
            <w:noProof/>
            <w:webHidden/>
          </w:rPr>
          <w:fldChar w:fldCharType="end"/>
        </w:r>
      </w:hyperlink>
    </w:p>
    <w:p w14:paraId="77D1CC19" w14:textId="6B59C4F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0" w:history="1">
        <w:r w:rsidR="009A2260" w:rsidRPr="000F2745">
          <w:rPr>
            <w:rStyle w:val="Hyperlink"/>
            <w:rFonts w:ascii="Arial" w:hAnsi="Arial" w:cs="Arial"/>
            <w:noProof/>
          </w:rPr>
          <w:t>11.6.5.7.1 daulibstm32f4xxgpio-GpioToggleBits-LLR-001</w:t>
        </w:r>
        <w:r w:rsidR="009A2260">
          <w:rPr>
            <w:noProof/>
            <w:webHidden/>
          </w:rPr>
          <w:tab/>
        </w:r>
        <w:r w:rsidR="009A2260">
          <w:rPr>
            <w:noProof/>
            <w:webHidden/>
          </w:rPr>
          <w:fldChar w:fldCharType="begin"/>
        </w:r>
        <w:r w:rsidR="009A2260">
          <w:rPr>
            <w:noProof/>
            <w:webHidden/>
          </w:rPr>
          <w:instrText xml:space="preserve"> PAGEREF _Toc158906840 \h </w:instrText>
        </w:r>
        <w:r w:rsidR="009A2260">
          <w:rPr>
            <w:noProof/>
            <w:webHidden/>
          </w:rPr>
        </w:r>
        <w:r w:rsidR="009A2260">
          <w:rPr>
            <w:noProof/>
            <w:webHidden/>
          </w:rPr>
          <w:fldChar w:fldCharType="separate"/>
        </w:r>
        <w:r w:rsidR="00E007C1">
          <w:rPr>
            <w:noProof/>
            <w:webHidden/>
          </w:rPr>
          <w:t>279</w:t>
        </w:r>
        <w:r w:rsidR="009A2260">
          <w:rPr>
            <w:noProof/>
            <w:webHidden/>
          </w:rPr>
          <w:fldChar w:fldCharType="end"/>
        </w:r>
      </w:hyperlink>
    </w:p>
    <w:p w14:paraId="468FD72A" w14:textId="22364A3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1" w:history="1">
        <w:r w:rsidR="009A2260" w:rsidRPr="000F2745">
          <w:rPr>
            <w:rStyle w:val="Hyperlink"/>
            <w:noProof/>
          </w:rPr>
          <w:t>11.6.6 GpioPinAFConfig</w:t>
        </w:r>
        <w:r w:rsidR="009A2260">
          <w:rPr>
            <w:noProof/>
            <w:webHidden/>
          </w:rPr>
          <w:tab/>
        </w:r>
        <w:r w:rsidR="009A2260">
          <w:rPr>
            <w:noProof/>
            <w:webHidden/>
          </w:rPr>
          <w:fldChar w:fldCharType="begin"/>
        </w:r>
        <w:r w:rsidR="009A2260">
          <w:rPr>
            <w:noProof/>
            <w:webHidden/>
          </w:rPr>
          <w:instrText xml:space="preserve"> PAGEREF _Toc158906841 \h </w:instrText>
        </w:r>
        <w:r w:rsidR="009A2260">
          <w:rPr>
            <w:noProof/>
            <w:webHidden/>
          </w:rPr>
        </w:r>
        <w:r w:rsidR="009A2260">
          <w:rPr>
            <w:noProof/>
            <w:webHidden/>
          </w:rPr>
          <w:fldChar w:fldCharType="separate"/>
        </w:r>
        <w:r w:rsidR="00E007C1">
          <w:rPr>
            <w:noProof/>
            <w:webHidden/>
          </w:rPr>
          <w:t>279</w:t>
        </w:r>
        <w:r w:rsidR="009A2260">
          <w:rPr>
            <w:noProof/>
            <w:webHidden/>
          </w:rPr>
          <w:fldChar w:fldCharType="end"/>
        </w:r>
      </w:hyperlink>
    </w:p>
    <w:p w14:paraId="173E384F" w14:textId="407AFA2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2" w:history="1">
        <w:r w:rsidR="009A2260" w:rsidRPr="000F2745">
          <w:rPr>
            <w:rStyle w:val="Hyperlink"/>
            <w:rFonts w:ascii="Arial" w:hAnsi="Arial" w:cs="Arial"/>
            <w:noProof/>
          </w:rPr>
          <w:t>11.6.6.1 Brief Description</w:t>
        </w:r>
        <w:r w:rsidR="009A2260">
          <w:rPr>
            <w:noProof/>
            <w:webHidden/>
          </w:rPr>
          <w:tab/>
        </w:r>
        <w:r w:rsidR="009A2260">
          <w:rPr>
            <w:noProof/>
            <w:webHidden/>
          </w:rPr>
          <w:fldChar w:fldCharType="begin"/>
        </w:r>
        <w:r w:rsidR="009A2260">
          <w:rPr>
            <w:noProof/>
            <w:webHidden/>
          </w:rPr>
          <w:instrText xml:space="preserve"> PAGEREF _Toc158906842 \h </w:instrText>
        </w:r>
        <w:r w:rsidR="009A2260">
          <w:rPr>
            <w:noProof/>
            <w:webHidden/>
          </w:rPr>
        </w:r>
        <w:r w:rsidR="009A2260">
          <w:rPr>
            <w:noProof/>
            <w:webHidden/>
          </w:rPr>
          <w:fldChar w:fldCharType="separate"/>
        </w:r>
        <w:r w:rsidR="00E007C1">
          <w:rPr>
            <w:noProof/>
            <w:webHidden/>
          </w:rPr>
          <w:t>279</w:t>
        </w:r>
        <w:r w:rsidR="009A2260">
          <w:rPr>
            <w:noProof/>
            <w:webHidden/>
          </w:rPr>
          <w:fldChar w:fldCharType="end"/>
        </w:r>
      </w:hyperlink>
    </w:p>
    <w:p w14:paraId="4902DE34" w14:textId="32F7D8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3" w:history="1">
        <w:r w:rsidR="009A2260" w:rsidRPr="000F2745">
          <w:rPr>
            <w:rStyle w:val="Hyperlink"/>
            <w:rFonts w:ascii="Arial" w:hAnsi="Arial" w:cs="Arial"/>
            <w:noProof/>
          </w:rPr>
          <w:t>11.6.6.2 List of HLRs allocated</w:t>
        </w:r>
        <w:r w:rsidR="009A2260">
          <w:rPr>
            <w:noProof/>
            <w:webHidden/>
          </w:rPr>
          <w:tab/>
        </w:r>
        <w:r w:rsidR="009A2260">
          <w:rPr>
            <w:noProof/>
            <w:webHidden/>
          </w:rPr>
          <w:fldChar w:fldCharType="begin"/>
        </w:r>
        <w:r w:rsidR="009A2260">
          <w:rPr>
            <w:noProof/>
            <w:webHidden/>
          </w:rPr>
          <w:instrText xml:space="preserve"> PAGEREF _Toc158906843 \h </w:instrText>
        </w:r>
        <w:r w:rsidR="009A2260">
          <w:rPr>
            <w:noProof/>
            <w:webHidden/>
          </w:rPr>
        </w:r>
        <w:r w:rsidR="009A2260">
          <w:rPr>
            <w:noProof/>
            <w:webHidden/>
          </w:rPr>
          <w:fldChar w:fldCharType="separate"/>
        </w:r>
        <w:r w:rsidR="00E007C1">
          <w:rPr>
            <w:noProof/>
            <w:webHidden/>
          </w:rPr>
          <w:t>279</w:t>
        </w:r>
        <w:r w:rsidR="009A2260">
          <w:rPr>
            <w:noProof/>
            <w:webHidden/>
          </w:rPr>
          <w:fldChar w:fldCharType="end"/>
        </w:r>
      </w:hyperlink>
    </w:p>
    <w:p w14:paraId="0E1350E1" w14:textId="4A0D7EA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4" w:history="1">
        <w:r w:rsidR="009A2260" w:rsidRPr="000F2745">
          <w:rPr>
            <w:rStyle w:val="Hyperlink"/>
            <w:rFonts w:ascii="Arial" w:hAnsi="Arial" w:cs="Arial"/>
            <w:noProof/>
          </w:rPr>
          <w:t>11.6.6.3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_Toc158906844 \h </w:instrText>
        </w:r>
        <w:r w:rsidR="009A2260">
          <w:rPr>
            <w:noProof/>
            <w:webHidden/>
          </w:rPr>
        </w:r>
        <w:r w:rsidR="009A2260">
          <w:rPr>
            <w:noProof/>
            <w:webHidden/>
          </w:rPr>
          <w:fldChar w:fldCharType="separate"/>
        </w:r>
        <w:r w:rsidR="00E007C1">
          <w:rPr>
            <w:noProof/>
            <w:webHidden/>
          </w:rPr>
          <w:t>280</w:t>
        </w:r>
        <w:r w:rsidR="009A2260">
          <w:rPr>
            <w:noProof/>
            <w:webHidden/>
          </w:rPr>
          <w:fldChar w:fldCharType="end"/>
        </w:r>
      </w:hyperlink>
    </w:p>
    <w:p w14:paraId="16126F01" w14:textId="292CD4B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5" w:history="1">
        <w:r w:rsidR="009A2260" w:rsidRPr="000F2745">
          <w:rPr>
            <w:rStyle w:val="Hyperlink"/>
            <w:rFonts w:ascii="Arial" w:hAnsi="Arial" w:cs="Arial"/>
            <w:noProof/>
          </w:rPr>
          <w:t>11.6.6.4 Parameter list (Input/Output)</w:t>
        </w:r>
        <w:r w:rsidR="009A2260">
          <w:rPr>
            <w:noProof/>
            <w:webHidden/>
          </w:rPr>
          <w:tab/>
        </w:r>
        <w:r w:rsidR="009A2260">
          <w:rPr>
            <w:noProof/>
            <w:webHidden/>
          </w:rPr>
          <w:fldChar w:fldCharType="begin"/>
        </w:r>
        <w:r w:rsidR="009A2260">
          <w:rPr>
            <w:noProof/>
            <w:webHidden/>
          </w:rPr>
          <w:instrText xml:space="preserve"> PAGEREF _Toc158906845 \h </w:instrText>
        </w:r>
        <w:r w:rsidR="009A2260">
          <w:rPr>
            <w:noProof/>
            <w:webHidden/>
          </w:rPr>
        </w:r>
        <w:r w:rsidR="009A2260">
          <w:rPr>
            <w:noProof/>
            <w:webHidden/>
          </w:rPr>
          <w:fldChar w:fldCharType="separate"/>
        </w:r>
        <w:r w:rsidR="00E007C1">
          <w:rPr>
            <w:noProof/>
            <w:webHidden/>
          </w:rPr>
          <w:t>280</w:t>
        </w:r>
        <w:r w:rsidR="009A2260">
          <w:rPr>
            <w:noProof/>
            <w:webHidden/>
          </w:rPr>
          <w:fldChar w:fldCharType="end"/>
        </w:r>
      </w:hyperlink>
    </w:p>
    <w:p w14:paraId="5C3933BB" w14:textId="185D042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6" w:history="1">
        <w:r w:rsidR="009A2260" w:rsidRPr="000F2745">
          <w:rPr>
            <w:rStyle w:val="Hyperlink"/>
            <w:rFonts w:ascii="Arial" w:hAnsi="Arial" w:cs="Arial"/>
            <w:noProof/>
          </w:rPr>
          <w:t>11.6.6.5 Return Value</w:t>
        </w:r>
        <w:r w:rsidR="009A2260">
          <w:rPr>
            <w:noProof/>
            <w:webHidden/>
          </w:rPr>
          <w:tab/>
        </w:r>
        <w:r w:rsidR="009A2260">
          <w:rPr>
            <w:noProof/>
            <w:webHidden/>
          </w:rPr>
          <w:fldChar w:fldCharType="begin"/>
        </w:r>
        <w:r w:rsidR="009A2260">
          <w:rPr>
            <w:noProof/>
            <w:webHidden/>
          </w:rPr>
          <w:instrText xml:space="preserve"> PAGEREF _Toc158906846 \h </w:instrText>
        </w:r>
        <w:r w:rsidR="009A2260">
          <w:rPr>
            <w:noProof/>
            <w:webHidden/>
          </w:rPr>
        </w:r>
        <w:r w:rsidR="009A2260">
          <w:rPr>
            <w:noProof/>
            <w:webHidden/>
          </w:rPr>
          <w:fldChar w:fldCharType="separate"/>
        </w:r>
        <w:r w:rsidR="00E007C1">
          <w:rPr>
            <w:noProof/>
            <w:webHidden/>
          </w:rPr>
          <w:t>280</w:t>
        </w:r>
        <w:r w:rsidR="009A2260">
          <w:rPr>
            <w:noProof/>
            <w:webHidden/>
          </w:rPr>
          <w:fldChar w:fldCharType="end"/>
        </w:r>
      </w:hyperlink>
    </w:p>
    <w:p w14:paraId="198279E2" w14:textId="68805DE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7" w:history="1">
        <w:r w:rsidR="009A2260" w:rsidRPr="000F2745">
          <w:rPr>
            <w:rStyle w:val="Hyperlink"/>
            <w:rFonts w:ascii="Arial" w:hAnsi="Arial" w:cs="Arial"/>
            <w:noProof/>
          </w:rPr>
          <w:t>11.6.6.6 Other CSUs called by this CSU</w:t>
        </w:r>
        <w:r w:rsidR="009A2260">
          <w:rPr>
            <w:noProof/>
            <w:webHidden/>
          </w:rPr>
          <w:tab/>
        </w:r>
        <w:r w:rsidR="009A2260">
          <w:rPr>
            <w:noProof/>
            <w:webHidden/>
          </w:rPr>
          <w:fldChar w:fldCharType="begin"/>
        </w:r>
        <w:r w:rsidR="009A2260">
          <w:rPr>
            <w:noProof/>
            <w:webHidden/>
          </w:rPr>
          <w:instrText xml:space="preserve"> PAGEREF _Toc158906847 \h </w:instrText>
        </w:r>
        <w:r w:rsidR="009A2260">
          <w:rPr>
            <w:noProof/>
            <w:webHidden/>
          </w:rPr>
        </w:r>
        <w:r w:rsidR="009A2260">
          <w:rPr>
            <w:noProof/>
            <w:webHidden/>
          </w:rPr>
          <w:fldChar w:fldCharType="separate"/>
        </w:r>
        <w:r w:rsidR="00E007C1">
          <w:rPr>
            <w:noProof/>
            <w:webHidden/>
          </w:rPr>
          <w:t>280</w:t>
        </w:r>
        <w:r w:rsidR="009A2260">
          <w:rPr>
            <w:noProof/>
            <w:webHidden/>
          </w:rPr>
          <w:fldChar w:fldCharType="end"/>
        </w:r>
      </w:hyperlink>
    </w:p>
    <w:p w14:paraId="3D8A8AA0" w14:textId="5953ECC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8" w:history="1">
        <w:r w:rsidR="009A2260" w:rsidRPr="000F2745">
          <w:rPr>
            <w:rStyle w:val="Hyperlink"/>
            <w:rFonts w:ascii="Arial" w:hAnsi="Arial" w:cs="Arial"/>
            <w:noProof/>
          </w:rPr>
          <w:t>11.6.6.7 Description of list of LLRs allocated</w:t>
        </w:r>
        <w:r w:rsidR="009A2260">
          <w:rPr>
            <w:noProof/>
            <w:webHidden/>
          </w:rPr>
          <w:tab/>
        </w:r>
        <w:r w:rsidR="009A2260">
          <w:rPr>
            <w:noProof/>
            <w:webHidden/>
          </w:rPr>
          <w:fldChar w:fldCharType="begin"/>
        </w:r>
        <w:r w:rsidR="009A2260">
          <w:rPr>
            <w:noProof/>
            <w:webHidden/>
          </w:rPr>
          <w:instrText xml:space="preserve"> PAGEREF _Toc158906848 \h </w:instrText>
        </w:r>
        <w:r w:rsidR="009A2260">
          <w:rPr>
            <w:noProof/>
            <w:webHidden/>
          </w:rPr>
        </w:r>
        <w:r w:rsidR="009A2260">
          <w:rPr>
            <w:noProof/>
            <w:webHidden/>
          </w:rPr>
          <w:fldChar w:fldCharType="separate"/>
        </w:r>
        <w:r w:rsidR="00E007C1">
          <w:rPr>
            <w:noProof/>
            <w:webHidden/>
          </w:rPr>
          <w:t>280</w:t>
        </w:r>
        <w:r w:rsidR="009A2260">
          <w:rPr>
            <w:noProof/>
            <w:webHidden/>
          </w:rPr>
          <w:fldChar w:fldCharType="end"/>
        </w:r>
      </w:hyperlink>
    </w:p>
    <w:p w14:paraId="06F4E675" w14:textId="0B3AD9B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49" w:history="1">
        <w:r w:rsidR="009A2260" w:rsidRPr="000F2745">
          <w:rPr>
            <w:rStyle w:val="Hyperlink"/>
            <w:rFonts w:ascii="Arial" w:hAnsi="Arial" w:cs="Arial"/>
            <w:noProof/>
          </w:rPr>
          <w:t>11.6.6.7.1 daulibstm32f4xxgpio-GpioPinAFConfig-LLR-001</w:t>
        </w:r>
        <w:r w:rsidR="009A2260">
          <w:rPr>
            <w:noProof/>
            <w:webHidden/>
          </w:rPr>
          <w:tab/>
        </w:r>
        <w:r w:rsidR="009A2260">
          <w:rPr>
            <w:noProof/>
            <w:webHidden/>
          </w:rPr>
          <w:fldChar w:fldCharType="begin"/>
        </w:r>
        <w:r w:rsidR="009A2260">
          <w:rPr>
            <w:noProof/>
            <w:webHidden/>
          </w:rPr>
          <w:instrText xml:space="preserve"> PAGEREF _Toc158906849 \h </w:instrText>
        </w:r>
        <w:r w:rsidR="009A2260">
          <w:rPr>
            <w:noProof/>
            <w:webHidden/>
          </w:rPr>
        </w:r>
        <w:r w:rsidR="009A2260">
          <w:rPr>
            <w:noProof/>
            <w:webHidden/>
          </w:rPr>
          <w:fldChar w:fldCharType="separate"/>
        </w:r>
        <w:r w:rsidR="00E007C1">
          <w:rPr>
            <w:noProof/>
            <w:webHidden/>
          </w:rPr>
          <w:t>280</w:t>
        </w:r>
        <w:r w:rsidR="009A2260">
          <w:rPr>
            <w:noProof/>
            <w:webHidden/>
          </w:rPr>
          <w:fldChar w:fldCharType="end"/>
        </w:r>
      </w:hyperlink>
    </w:p>
    <w:p w14:paraId="7C39D12B" w14:textId="39C54535"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850" w:history="1">
        <w:r w:rsidR="009A2260" w:rsidRPr="000F2745">
          <w:rPr>
            <w:rStyle w:val="Hyperlink"/>
            <w:noProof/>
          </w:rPr>
          <w:t>11.7 daulibstm32f4xxi2c</w:t>
        </w:r>
        <w:r w:rsidR="009A2260">
          <w:rPr>
            <w:noProof/>
            <w:webHidden/>
          </w:rPr>
          <w:tab/>
        </w:r>
        <w:r w:rsidR="009A2260">
          <w:rPr>
            <w:noProof/>
            <w:webHidden/>
          </w:rPr>
          <w:fldChar w:fldCharType="begin"/>
        </w:r>
        <w:r w:rsidR="009A2260">
          <w:rPr>
            <w:noProof/>
            <w:webHidden/>
          </w:rPr>
          <w:instrText xml:space="preserve"> PAGEREF _Toc158906850 \h </w:instrText>
        </w:r>
        <w:r w:rsidR="009A2260">
          <w:rPr>
            <w:noProof/>
            <w:webHidden/>
          </w:rPr>
        </w:r>
        <w:r w:rsidR="009A2260">
          <w:rPr>
            <w:noProof/>
            <w:webHidden/>
          </w:rPr>
          <w:fldChar w:fldCharType="separate"/>
        </w:r>
        <w:r w:rsidR="00E007C1">
          <w:rPr>
            <w:noProof/>
            <w:webHidden/>
          </w:rPr>
          <w:t>281</w:t>
        </w:r>
        <w:r w:rsidR="009A2260">
          <w:rPr>
            <w:noProof/>
            <w:webHidden/>
          </w:rPr>
          <w:fldChar w:fldCharType="end"/>
        </w:r>
      </w:hyperlink>
    </w:p>
    <w:p w14:paraId="511A6770" w14:textId="0191A209"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51" w:history="1">
        <w:r w:rsidR="009A2260" w:rsidRPr="000F2745">
          <w:rPr>
            <w:rStyle w:val="Hyperlink"/>
            <w:noProof/>
          </w:rPr>
          <w:t>11.7.1 I2cInit</w:t>
        </w:r>
        <w:r w:rsidR="009A2260">
          <w:rPr>
            <w:noProof/>
            <w:webHidden/>
          </w:rPr>
          <w:tab/>
        </w:r>
        <w:r w:rsidR="009A2260">
          <w:rPr>
            <w:noProof/>
            <w:webHidden/>
          </w:rPr>
          <w:fldChar w:fldCharType="begin"/>
        </w:r>
        <w:r w:rsidR="009A2260">
          <w:rPr>
            <w:noProof/>
            <w:webHidden/>
          </w:rPr>
          <w:instrText xml:space="preserve"> PAGEREF _Toc158906851 \h </w:instrText>
        </w:r>
        <w:r w:rsidR="009A2260">
          <w:rPr>
            <w:noProof/>
            <w:webHidden/>
          </w:rPr>
        </w:r>
        <w:r w:rsidR="009A2260">
          <w:rPr>
            <w:noProof/>
            <w:webHidden/>
          </w:rPr>
          <w:fldChar w:fldCharType="separate"/>
        </w:r>
        <w:r w:rsidR="00E007C1">
          <w:rPr>
            <w:noProof/>
            <w:webHidden/>
          </w:rPr>
          <w:t>281</w:t>
        </w:r>
        <w:r w:rsidR="009A2260">
          <w:rPr>
            <w:noProof/>
            <w:webHidden/>
          </w:rPr>
          <w:fldChar w:fldCharType="end"/>
        </w:r>
      </w:hyperlink>
    </w:p>
    <w:p w14:paraId="7CFF2799" w14:textId="210415D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52" w:history="1">
        <w:r w:rsidR="009A2260" w:rsidRPr="000F2745">
          <w:rPr>
            <w:rStyle w:val="Hyperlink"/>
            <w:rFonts w:ascii="Arial" w:hAnsi="Arial" w:cs="Arial"/>
            <w:noProof/>
          </w:rPr>
          <w:t>11.7.1.1 Brief Description</w:t>
        </w:r>
        <w:r w:rsidR="009A2260">
          <w:rPr>
            <w:noProof/>
            <w:webHidden/>
          </w:rPr>
          <w:tab/>
        </w:r>
        <w:r w:rsidR="009A2260">
          <w:rPr>
            <w:noProof/>
            <w:webHidden/>
          </w:rPr>
          <w:fldChar w:fldCharType="begin"/>
        </w:r>
        <w:r w:rsidR="009A2260">
          <w:rPr>
            <w:noProof/>
            <w:webHidden/>
          </w:rPr>
          <w:instrText xml:space="preserve"> PAGEREF _Toc158906852 \h </w:instrText>
        </w:r>
        <w:r w:rsidR="009A2260">
          <w:rPr>
            <w:noProof/>
            <w:webHidden/>
          </w:rPr>
        </w:r>
        <w:r w:rsidR="009A2260">
          <w:rPr>
            <w:noProof/>
            <w:webHidden/>
          </w:rPr>
          <w:fldChar w:fldCharType="separate"/>
        </w:r>
        <w:r w:rsidR="00E007C1">
          <w:rPr>
            <w:noProof/>
            <w:webHidden/>
          </w:rPr>
          <w:t>281</w:t>
        </w:r>
        <w:r w:rsidR="009A2260">
          <w:rPr>
            <w:noProof/>
            <w:webHidden/>
          </w:rPr>
          <w:fldChar w:fldCharType="end"/>
        </w:r>
      </w:hyperlink>
    </w:p>
    <w:p w14:paraId="639F18B5" w14:textId="2A299DD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53" w:history="1">
        <w:r w:rsidR="009A2260" w:rsidRPr="000F2745">
          <w:rPr>
            <w:rStyle w:val="Hyperlink"/>
            <w:rFonts w:ascii="Arial" w:hAnsi="Arial" w:cs="Arial"/>
            <w:noProof/>
          </w:rPr>
          <w:t>11.7.1.2 List of HLRs allocated</w:t>
        </w:r>
        <w:r w:rsidR="009A2260">
          <w:rPr>
            <w:noProof/>
            <w:webHidden/>
          </w:rPr>
          <w:tab/>
        </w:r>
        <w:r w:rsidR="009A2260">
          <w:rPr>
            <w:noProof/>
            <w:webHidden/>
          </w:rPr>
          <w:fldChar w:fldCharType="begin"/>
        </w:r>
        <w:r w:rsidR="009A2260">
          <w:rPr>
            <w:noProof/>
            <w:webHidden/>
          </w:rPr>
          <w:instrText xml:space="preserve"> PAGEREF _Toc158906853 \h </w:instrText>
        </w:r>
        <w:r w:rsidR="009A2260">
          <w:rPr>
            <w:noProof/>
            <w:webHidden/>
          </w:rPr>
        </w:r>
        <w:r w:rsidR="009A2260">
          <w:rPr>
            <w:noProof/>
            <w:webHidden/>
          </w:rPr>
          <w:fldChar w:fldCharType="separate"/>
        </w:r>
        <w:r w:rsidR="00E007C1">
          <w:rPr>
            <w:noProof/>
            <w:webHidden/>
          </w:rPr>
          <w:t>281</w:t>
        </w:r>
        <w:r w:rsidR="009A2260">
          <w:rPr>
            <w:noProof/>
            <w:webHidden/>
          </w:rPr>
          <w:fldChar w:fldCharType="end"/>
        </w:r>
      </w:hyperlink>
    </w:p>
    <w:p w14:paraId="6983C8F8" w14:textId="3AB2C75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54" w:history="1">
        <w:r w:rsidR="009A2260" w:rsidRPr="000F2745">
          <w:rPr>
            <w:rStyle w:val="Hyperlink"/>
            <w:rFonts w:ascii="Arial" w:hAnsi="Arial" w:cs="Arial"/>
            <w:noProof/>
          </w:rPr>
          <w:t>11.7.1.3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_Toc158906854 \h </w:instrText>
        </w:r>
        <w:r w:rsidR="009A2260">
          <w:rPr>
            <w:noProof/>
            <w:webHidden/>
          </w:rPr>
        </w:r>
        <w:r w:rsidR="009A2260">
          <w:rPr>
            <w:noProof/>
            <w:webHidden/>
          </w:rPr>
          <w:fldChar w:fldCharType="separate"/>
        </w:r>
        <w:r w:rsidR="00E007C1">
          <w:rPr>
            <w:noProof/>
            <w:webHidden/>
          </w:rPr>
          <w:t>281</w:t>
        </w:r>
        <w:r w:rsidR="009A2260">
          <w:rPr>
            <w:noProof/>
            <w:webHidden/>
          </w:rPr>
          <w:fldChar w:fldCharType="end"/>
        </w:r>
      </w:hyperlink>
    </w:p>
    <w:p w14:paraId="7FC1BD8A" w14:textId="3824264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55" w:history="1">
        <w:r w:rsidR="009A2260" w:rsidRPr="000F2745">
          <w:rPr>
            <w:rStyle w:val="Hyperlink"/>
            <w:rFonts w:ascii="Arial" w:hAnsi="Arial" w:cs="Arial"/>
            <w:noProof/>
          </w:rPr>
          <w:t>11.7.1.4 Parameter list (Input/Output)</w:t>
        </w:r>
        <w:r w:rsidR="009A2260">
          <w:rPr>
            <w:noProof/>
            <w:webHidden/>
          </w:rPr>
          <w:tab/>
        </w:r>
        <w:r w:rsidR="009A2260">
          <w:rPr>
            <w:noProof/>
            <w:webHidden/>
          </w:rPr>
          <w:fldChar w:fldCharType="begin"/>
        </w:r>
        <w:r w:rsidR="009A2260">
          <w:rPr>
            <w:noProof/>
            <w:webHidden/>
          </w:rPr>
          <w:instrText xml:space="preserve"> PAGEREF _Toc158906855 \h </w:instrText>
        </w:r>
        <w:r w:rsidR="009A2260">
          <w:rPr>
            <w:noProof/>
            <w:webHidden/>
          </w:rPr>
        </w:r>
        <w:r w:rsidR="009A2260">
          <w:rPr>
            <w:noProof/>
            <w:webHidden/>
          </w:rPr>
          <w:fldChar w:fldCharType="separate"/>
        </w:r>
        <w:r w:rsidR="00E007C1">
          <w:rPr>
            <w:noProof/>
            <w:webHidden/>
          </w:rPr>
          <w:t>281</w:t>
        </w:r>
        <w:r w:rsidR="009A2260">
          <w:rPr>
            <w:noProof/>
            <w:webHidden/>
          </w:rPr>
          <w:fldChar w:fldCharType="end"/>
        </w:r>
      </w:hyperlink>
    </w:p>
    <w:p w14:paraId="4691431B" w14:textId="24C70D5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56" w:history="1">
        <w:r w:rsidR="009A2260" w:rsidRPr="000F2745">
          <w:rPr>
            <w:rStyle w:val="Hyperlink"/>
            <w:rFonts w:ascii="Arial" w:hAnsi="Arial" w:cs="Arial"/>
            <w:noProof/>
          </w:rPr>
          <w:t>11.7.1.5 Return Value</w:t>
        </w:r>
        <w:r w:rsidR="009A2260">
          <w:rPr>
            <w:noProof/>
            <w:webHidden/>
          </w:rPr>
          <w:tab/>
        </w:r>
        <w:r w:rsidR="009A2260">
          <w:rPr>
            <w:noProof/>
            <w:webHidden/>
          </w:rPr>
          <w:fldChar w:fldCharType="begin"/>
        </w:r>
        <w:r w:rsidR="009A2260">
          <w:rPr>
            <w:noProof/>
            <w:webHidden/>
          </w:rPr>
          <w:instrText xml:space="preserve"> PAGEREF _Toc158906856 \h </w:instrText>
        </w:r>
        <w:r w:rsidR="009A2260">
          <w:rPr>
            <w:noProof/>
            <w:webHidden/>
          </w:rPr>
        </w:r>
        <w:r w:rsidR="009A2260">
          <w:rPr>
            <w:noProof/>
            <w:webHidden/>
          </w:rPr>
          <w:fldChar w:fldCharType="separate"/>
        </w:r>
        <w:r w:rsidR="00E007C1">
          <w:rPr>
            <w:noProof/>
            <w:webHidden/>
          </w:rPr>
          <w:t>281</w:t>
        </w:r>
        <w:r w:rsidR="009A2260">
          <w:rPr>
            <w:noProof/>
            <w:webHidden/>
          </w:rPr>
          <w:fldChar w:fldCharType="end"/>
        </w:r>
      </w:hyperlink>
    </w:p>
    <w:p w14:paraId="4DC832E8" w14:textId="0099071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57" w:history="1">
        <w:r w:rsidR="009A2260" w:rsidRPr="000F2745">
          <w:rPr>
            <w:rStyle w:val="Hyperlink"/>
            <w:rFonts w:ascii="Arial" w:hAnsi="Arial" w:cs="Arial"/>
            <w:noProof/>
          </w:rPr>
          <w:t>11.7.1.6 Other CSUs called by this CSU</w:t>
        </w:r>
        <w:r w:rsidR="009A2260">
          <w:rPr>
            <w:noProof/>
            <w:webHidden/>
          </w:rPr>
          <w:tab/>
        </w:r>
        <w:r w:rsidR="009A2260">
          <w:rPr>
            <w:noProof/>
            <w:webHidden/>
          </w:rPr>
          <w:fldChar w:fldCharType="begin"/>
        </w:r>
        <w:r w:rsidR="009A2260">
          <w:rPr>
            <w:noProof/>
            <w:webHidden/>
          </w:rPr>
          <w:instrText xml:space="preserve"> PAGEREF _Toc158906857 \h </w:instrText>
        </w:r>
        <w:r w:rsidR="009A2260">
          <w:rPr>
            <w:noProof/>
            <w:webHidden/>
          </w:rPr>
        </w:r>
        <w:r w:rsidR="009A2260">
          <w:rPr>
            <w:noProof/>
            <w:webHidden/>
          </w:rPr>
          <w:fldChar w:fldCharType="separate"/>
        </w:r>
        <w:r w:rsidR="00E007C1">
          <w:rPr>
            <w:noProof/>
            <w:webHidden/>
          </w:rPr>
          <w:t>282</w:t>
        </w:r>
        <w:r w:rsidR="009A2260">
          <w:rPr>
            <w:noProof/>
            <w:webHidden/>
          </w:rPr>
          <w:fldChar w:fldCharType="end"/>
        </w:r>
      </w:hyperlink>
    </w:p>
    <w:p w14:paraId="1455CECB" w14:textId="56F7CF7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58" w:history="1">
        <w:r w:rsidR="009A2260" w:rsidRPr="000F2745">
          <w:rPr>
            <w:rStyle w:val="Hyperlink"/>
            <w:rFonts w:ascii="Arial" w:hAnsi="Arial" w:cs="Arial"/>
            <w:noProof/>
          </w:rPr>
          <w:t>11.7.1.7 Description of list of LLRs allocated</w:t>
        </w:r>
        <w:r w:rsidR="009A2260">
          <w:rPr>
            <w:noProof/>
            <w:webHidden/>
          </w:rPr>
          <w:tab/>
        </w:r>
        <w:r w:rsidR="009A2260">
          <w:rPr>
            <w:noProof/>
            <w:webHidden/>
          </w:rPr>
          <w:fldChar w:fldCharType="begin"/>
        </w:r>
        <w:r w:rsidR="009A2260">
          <w:rPr>
            <w:noProof/>
            <w:webHidden/>
          </w:rPr>
          <w:instrText xml:space="preserve"> PAGEREF _Toc158906858 \h </w:instrText>
        </w:r>
        <w:r w:rsidR="009A2260">
          <w:rPr>
            <w:noProof/>
            <w:webHidden/>
          </w:rPr>
        </w:r>
        <w:r w:rsidR="009A2260">
          <w:rPr>
            <w:noProof/>
            <w:webHidden/>
          </w:rPr>
          <w:fldChar w:fldCharType="separate"/>
        </w:r>
        <w:r w:rsidR="00E007C1">
          <w:rPr>
            <w:noProof/>
            <w:webHidden/>
          </w:rPr>
          <w:t>282</w:t>
        </w:r>
        <w:r w:rsidR="009A2260">
          <w:rPr>
            <w:noProof/>
            <w:webHidden/>
          </w:rPr>
          <w:fldChar w:fldCharType="end"/>
        </w:r>
      </w:hyperlink>
    </w:p>
    <w:p w14:paraId="3AEAF36D" w14:textId="082BBFA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59" w:history="1">
        <w:r w:rsidR="009A2260" w:rsidRPr="000F2745">
          <w:rPr>
            <w:rStyle w:val="Hyperlink"/>
            <w:rFonts w:ascii="Arial" w:hAnsi="Arial" w:cs="Arial"/>
            <w:noProof/>
          </w:rPr>
          <w:t>11.7.1.7.1 daulibstm32f4xxi2c-I2cInit-LLR-001</w:t>
        </w:r>
        <w:r w:rsidR="009A2260">
          <w:rPr>
            <w:noProof/>
            <w:webHidden/>
          </w:rPr>
          <w:tab/>
        </w:r>
        <w:r w:rsidR="009A2260">
          <w:rPr>
            <w:noProof/>
            <w:webHidden/>
          </w:rPr>
          <w:fldChar w:fldCharType="begin"/>
        </w:r>
        <w:r w:rsidR="009A2260">
          <w:rPr>
            <w:noProof/>
            <w:webHidden/>
          </w:rPr>
          <w:instrText xml:space="preserve"> PAGEREF _Toc158906859 \h </w:instrText>
        </w:r>
        <w:r w:rsidR="009A2260">
          <w:rPr>
            <w:noProof/>
            <w:webHidden/>
          </w:rPr>
        </w:r>
        <w:r w:rsidR="009A2260">
          <w:rPr>
            <w:noProof/>
            <w:webHidden/>
          </w:rPr>
          <w:fldChar w:fldCharType="separate"/>
        </w:r>
        <w:r w:rsidR="00E007C1">
          <w:rPr>
            <w:noProof/>
            <w:webHidden/>
          </w:rPr>
          <w:t>282</w:t>
        </w:r>
        <w:r w:rsidR="009A2260">
          <w:rPr>
            <w:noProof/>
            <w:webHidden/>
          </w:rPr>
          <w:fldChar w:fldCharType="end"/>
        </w:r>
      </w:hyperlink>
    </w:p>
    <w:p w14:paraId="6289607B" w14:textId="29EF48F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0" w:history="1">
        <w:r w:rsidR="009A2260" w:rsidRPr="000F2745">
          <w:rPr>
            <w:rStyle w:val="Hyperlink"/>
            <w:rFonts w:ascii="Arial" w:hAnsi="Arial" w:cs="Arial"/>
            <w:noProof/>
          </w:rPr>
          <w:t>11.7.1.7.2 daulibstm32f4xxi2c-I2cInit-LLR-002</w:t>
        </w:r>
        <w:r w:rsidR="009A2260">
          <w:rPr>
            <w:noProof/>
            <w:webHidden/>
          </w:rPr>
          <w:tab/>
        </w:r>
        <w:r w:rsidR="009A2260">
          <w:rPr>
            <w:noProof/>
            <w:webHidden/>
          </w:rPr>
          <w:fldChar w:fldCharType="begin"/>
        </w:r>
        <w:r w:rsidR="009A2260">
          <w:rPr>
            <w:noProof/>
            <w:webHidden/>
          </w:rPr>
          <w:instrText xml:space="preserve"> PAGEREF _Toc158906860 \h </w:instrText>
        </w:r>
        <w:r w:rsidR="009A2260">
          <w:rPr>
            <w:noProof/>
            <w:webHidden/>
          </w:rPr>
        </w:r>
        <w:r w:rsidR="009A2260">
          <w:rPr>
            <w:noProof/>
            <w:webHidden/>
          </w:rPr>
          <w:fldChar w:fldCharType="separate"/>
        </w:r>
        <w:r w:rsidR="00E007C1">
          <w:rPr>
            <w:noProof/>
            <w:webHidden/>
          </w:rPr>
          <w:t>282</w:t>
        </w:r>
        <w:r w:rsidR="009A2260">
          <w:rPr>
            <w:noProof/>
            <w:webHidden/>
          </w:rPr>
          <w:fldChar w:fldCharType="end"/>
        </w:r>
      </w:hyperlink>
    </w:p>
    <w:p w14:paraId="4B473E40" w14:textId="4B6A08E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1" w:history="1">
        <w:r w:rsidR="009A2260" w:rsidRPr="000F2745">
          <w:rPr>
            <w:rStyle w:val="Hyperlink"/>
            <w:rFonts w:ascii="Arial" w:hAnsi="Arial" w:cs="Arial"/>
            <w:noProof/>
          </w:rPr>
          <w:t>11.7.1.7.3 daulibstm32f4xxi2c-I2cInit-LLR-003</w:t>
        </w:r>
        <w:r w:rsidR="009A2260">
          <w:rPr>
            <w:noProof/>
            <w:webHidden/>
          </w:rPr>
          <w:tab/>
        </w:r>
        <w:r w:rsidR="009A2260">
          <w:rPr>
            <w:noProof/>
            <w:webHidden/>
          </w:rPr>
          <w:fldChar w:fldCharType="begin"/>
        </w:r>
        <w:r w:rsidR="009A2260">
          <w:rPr>
            <w:noProof/>
            <w:webHidden/>
          </w:rPr>
          <w:instrText xml:space="preserve"> PAGEREF _Toc158906861 \h </w:instrText>
        </w:r>
        <w:r w:rsidR="009A2260">
          <w:rPr>
            <w:noProof/>
            <w:webHidden/>
          </w:rPr>
        </w:r>
        <w:r w:rsidR="009A2260">
          <w:rPr>
            <w:noProof/>
            <w:webHidden/>
          </w:rPr>
          <w:fldChar w:fldCharType="separate"/>
        </w:r>
        <w:r w:rsidR="00E007C1">
          <w:rPr>
            <w:noProof/>
            <w:webHidden/>
          </w:rPr>
          <w:t>282</w:t>
        </w:r>
        <w:r w:rsidR="009A2260">
          <w:rPr>
            <w:noProof/>
            <w:webHidden/>
          </w:rPr>
          <w:fldChar w:fldCharType="end"/>
        </w:r>
      </w:hyperlink>
    </w:p>
    <w:p w14:paraId="072C08DA" w14:textId="287AF4F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2" w:history="1">
        <w:r w:rsidR="009A2260" w:rsidRPr="000F2745">
          <w:rPr>
            <w:rStyle w:val="Hyperlink"/>
            <w:rFonts w:ascii="Arial" w:hAnsi="Arial" w:cs="Arial"/>
            <w:noProof/>
          </w:rPr>
          <w:t>11.7.1.7.4 daulibstm32f4xxi2c-I2cInit-LLR-004</w:t>
        </w:r>
        <w:r w:rsidR="009A2260">
          <w:rPr>
            <w:noProof/>
            <w:webHidden/>
          </w:rPr>
          <w:tab/>
        </w:r>
        <w:r w:rsidR="009A2260">
          <w:rPr>
            <w:noProof/>
            <w:webHidden/>
          </w:rPr>
          <w:fldChar w:fldCharType="begin"/>
        </w:r>
        <w:r w:rsidR="009A2260">
          <w:rPr>
            <w:noProof/>
            <w:webHidden/>
          </w:rPr>
          <w:instrText xml:space="preserve"> PAGEREF _Toc158906862 \h </w:instrText>
        </w:r>
        <w:r w:rsidR="009A2260">
          <w:rPr>
            <w:noProof/>
            <w:webHidden/>
          </w:rPr>
        </w:r>
        <w:r w:rsidR="009A2260">
          <w:rPr>
            <w:noProof/>
            <w:webHidden/>
          </w:rPr>
          <w:fldChar w:fldCharType="separate"/>
        </w:r>
        <w:r w:rsidR="00E007C1">
          <w:rPr>
            <w:noProof/>
            <w:webHidden/>
          </w:rPr>
          <w:t>283</w:t>
        </w:r>
        <w:r w:rsidR="009A2260">
          <w:rPr>
            <w:noProof/>
            <w:webHidden/>
          </w:rPr>
          <w:fldChar w:fldCharType="end"/>
        </w:r>
      </w:hyperlink>
    </w:p>
    <w:p w14:paraId="3F5C4061" w14:textId="1B9F777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3" w:history="1">
        <w:r w:rsidR="009A2260" w:rsidRPr="000F2745">
          <w:rPr>
            <w:rStyle w:val="Hyperlink"/>
            <w:rFonts w:ascii="Arial" w:hAnsi="Arial" w:cs="Arial"/>
            <w:noProof/>
          </w:rPr>
          <w:t>11.7.1.7.5 daulibstm32f4xxi2c-I2cInit-LLR-005</w:t>
        </w:r>
        <w:r w:rsidR="009A2260">
          <w:rPr>
            <w:noProof/>
            <w:webHidden/>
          </w:rPr>
          <w:tab/>
        </w:r>
        <w:r w:rsidR="009A2260">
          <w:rPr>
            <w:noProof/>
            <w:webHidden/>
          </w:rPr>
          <w:fldChar w:fldCharType="begin"/>
        </w:r>
        <w:r w:rsidR="009A2260">
          <w:rPr>
            <w:noProof/>
            <w:webHidden/>
          </w:rPr>
          <w:instrText xml:space="preserve"> PAGEREF _Toc158906863 \h </w:instrText>
        </w:r>
        <w:r w:rsidR="009A2260">
          <w:rPr>
            <w:noProof/>
            <w:webHidden/>
          </w:rPr>
        </w:r>
        <w:r w:rsidR="009A2260">
          <w:rPr>
            <w:noProof/>
            <w:webHidden/>
          </w:rPr>
          <w:fldChar w:fldCharType="separate"/>
        </w:r>
        <w:r w:rsidR="00E007C1">
          <w:rPr>
            <w:noProof/>
            <w:webHidden/>
          </w:rPr>
          <w:t>283</w:t>
        </w:r>
        <w:r w:rsidR="009A2260">
          <w:rPr>
            <w:noProof/>
            <w:webHidden/>
          </w:rPr>
          <w:fldChar w:fldCharType="end"/>
        </w:r>
      </w:hyperlink>
    </w:p>
    <w:p w14:paraId="511E9105" w14:textId="1AADCF3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4" w:history="1">
        <w:r w:rsidR="009A2260" w:rsidRPr="000F2745">
          <w:rPr>
            <w:rStyle w:val="Hyperlink"/>
            <w:rFonts w:ascii="Arial" w:hAnsi="Arial" w:cs="Arial"/>
            <w:noProof/>
          </w:rPr>
          <w:t>11.7.1.7.6 daulibstm32f4xxi2c-I2cInit-LLR-006</w:t>
        </w:r>
        <w:r w:rsidR="009A2260">
          <w:rPr>
            <w:noProof/>
            <w:webHidden/>
          </w:rPr>
          <w:tab/>
        </w:r>
        <w:r w:rsidR="009A2260">
          <w:rPr>
            <w:noProof/>
            <w:webHidden/>
          </w:rPr>
          <w:fldChar w:fldCharType="begin"/>
        </w:r>
        <w:r w:rsidR="009A2260">
          <w:rPr>
            <w:noProof/>
            <w:webHidden/>
          </w:rPr>
          <w:instrText xml:space="preserve"> PAGEREF _Toc158906864 \h </w:instrText>
        </w:r>
        <w:r w:rsidR="009A2260">
          <w:rPr>
            <w:noProof/>
            <w:webHidden/>
          </w:rPr>
        </w:r>
        <w:r w:rsidR="009A2260">
          <w:rPr>
            <w:noProof/>
            <w:webHidden/>
          </w:rPr>
          <w:fldChar w:fldCharType="separate"/>
        </w:r>
        <w:r w:rsidR="00E007C1">
          <w:rPr>
            <w:noProof/>
            <w:webHidden/>
          </w:rPr>
          <w:t>283</w:t>
        </w:r>
        <w:r w:rsidR="009A2260">
          <w:rPr>
            <w:noProof/>
            <w:webHidden/>
          </w:rPr>
          <w:fldChar w:fldCharType="end"/>
        </w:r>
      </w:hyperlink>
    </w:p>
    <w:p w14:paraId="1CAE471C" w14:textId="4A16DA1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5" w:history="1">
        <w:r w:rsidR="009A2260" w:rsidRPr="000F2745">
          <w:rPr>
            <w:rStyle w:val="Hyperlink"/>
            <w:rFonts w:ascii="Arial" w:hAnsi="Arial" w:cs="Arial"/>
            <w:noProof/>
          </w:rPr>
          <w:t>11.7.1.7.7 daulibstm32f4xxi2c-I2cInit-LLR-007</w:t>
        </w:r>
        <w:r w:rsidR="009A2260">
          <w:rPr>
            <w:noProof/>
            <w:webHidden/>
          </w:rPr>
          <w:tab/>
        </w:r>
        <w:r w:rsidR="009A2260">
          <w:rPr>
            <w:noProof/>
            <w:webHidden/>
          </w:rPr>
          <w:fldChar w:fldCharType="begin"/>
        </w:r>
        <w:r w:rsidR="009A2260">
          <w:rPr>
            <w:noProof/>
            <w:webHidden/>
          </w:rPr>
          <w:instrText xml:space="preserve"> PAGEREF _Toc158906865 \h </w:instrText>
        </w:r>
        <w:r w:rsidR="009A2260">
          <w:rPr>
            <w:noProof/>
            <w:webHidden/>
          </w:rPr>
        </w:r>
        <w:r w:rsidR="009A2260">
          <w:rPr>
            <w:noProof/>
            <w:webHidden/>
          </w:rPr>
          <w:fldChar w:fldCharType="separate"/>
        </w:r>
        <w:r w:rsidR="00E007C1">
          <w:rPr>
            <w:noProof/>
            <w:webHidden/>
          </w:rPr>
          <w:t>283</w:t>
        </w:r>
        <w:r w:rsidR="009A2260">
          <w:rPr>
            <w:noProof/>
            <w:webHidden/>
          </w:rPr>
          <w:fldChar w:fldCharType="end"/>
        </w:r>
      </w:hyperlink>
    </w:p>
    <w:p w14:paraId="64EAABED" w14:textId="2F9AFDA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6" w:history="1">
        <w:r w:rsidR="009A2260" w:rsidRPr="000F2745">
          <w:rPr>
            <w:rStyle w:val="Hyperlink"/>
            <w:rFonts w:ascii="Arial" w:hAnsi="Arial" w:cs="Arial"/>
            <w:noProof/>
          </w:rPr>
          <w:t>11.7.1.7.8 daulibstm32f4xxi2c-I2cInit-LLR-008</w:t>
        </w:r>
        <w:r w:rsidR="009A2260">
          <w:rPr>
            <w:noProof/>
            <w:webHidden/>
          </w:rPr>
          <w:tab/>
        </w:r>
        <w:r w:rsidR="009A2260">
          <w:rPr>
            <w:noProof/>
            <w:webHidden/>
          </w:rPr>
          <w:fldChar w:fldCharType="begin"/>
        </w:r>
        <w:r w:rsidR="009A2260">
          <w:rPr>
            <w:noProof/>
            <w:webHidden/>
          </w:rPr>
          <w:instrText xml:space="preserve"> PAGEREF _Toc158906866 \h </w:instrText>
        </w:r>
        <w:r w:rsidR="009A2260">
          <w:rPr>
            <w:noProof/>
            <w:webHidden/>
          </w:rPr>
        </w:r>
        <w:r w:rsidR="009A2260">
          <w:rPr>
            <w:noProof/>
            <w:webHidden/>
          </w:rPr>
          <w:fldChar w:fldCharType="separate"/>
        </w:r>
        <w:r w:rsidR="00E007C1">
          <w:rPr>
            <w:noProof/>
            <w:webHidden/>
          </w:rPr>
          <w:t>284</w:t>
        </w:r>
        <w:r w:rsidR="009A2260">
          <w:rPr>
            <w:noProof/>
            <w:webHidden/>
          </w:rPr>
          <w:fldChar w:fldCharType="end"/>
        </w:r>
      </w:hyperlink>
    </w:p>
    <w:p w14:paraId="19D28A20" w14:textId="5566828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7" w:history="1">
        <w:r w:rsidR="009A2260" w:rsidRPr="000F2745">
          <w:rPr>
            <w:rStyle w:val="Hyperlink"/>
            <w:rFonts w:ascii="Arial" w:hAnsi="Arial" w:cs="Arial"/>
            <w:noProof/>
          </w:rPr>
          <w:t>11.7.1.7.9 daulibstm32f4xxi2c-I2cInit-LLR-009</w:t>
        </w:r>
        <w:r w:rsidR="009A2260">
          <w:rPr>
            <w:noProof/>
            <w:webHidden/>
          </w:rPr>
          <w:tab/>
        </w:r>
        <w:r w:rsidR="009A2260">
          <w:rPr>
            <w:noProof/>
            <w:webHidden/>
          </w:rPr>
          <w:fldChar w:fldCharType="begin"/>
        </w:r>
        <w:r w:rsidR="009A2260">
          <w:rPr>
            <w:noProof/>
            <w:webHidden/>
          </w:rPr>
          <w:instrText xml:space="preserve"> PAGEREF _Toc158906867 \h </w:instrText>
        </w:r>
        <w:r w:rsidR="009A2260">
          <w:rPr>
            <w:noProof/>
            <w:webHidden/>
          </w:rPr>
        </w:r>
        <w:r w:rsidR="009A2260">
          <w:rPr>
            <w:noProof/>
            <w:webHidden/>
          </w:rPr>
          <w:fldChar w:fldCharType="separate"/>
        </w:r>
        <w:r w:rsidR="00E007C1">
          <w:rPr>
            <w:noProof/>
            <w:webHidden/>
          </w:rPr>
          <w:t>284</w:t>
        </w:r>
        <w:r w:rsidR="009A2260">
          <w:rPr>
            <w:noProof/>
            <w:webHidden/>
          </w:rPr>
          <w:fldChar w:fldCharType="end"/>
        </w:r>
      </w:hyperlink>
    </w:p>
    <w:p w14:paraId="3D09BE19" w14:textId="7B6F560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8" w:history="1">
        <w:r w:rsidR="009A2260" w:rsidRPr="000F2745">
          <w:rPr>
            <w:rStyle w:val="Hyperlink"/>
            <w:rFonts w:ascii="Arial" w:hAnsi="Arial" w:cs="Arial"/>
            <w:noProof/>
          </w:rPr>
          <w:t>11.7.1.7.10 daulibstm32f4xxi2c-I2cInit-LLR-010</w:t>
        </w:r>
        <w:r w:rsidR="009A2260">
          <w:rPr>
            <w:noProof/>
            <w:webHidden/>
          </w:rPr>
          <w:tab/>
        </w:r>
        <w:r w:rsidR="009A2260">
          <w:rPr>
            <w:noProof/>
            <w:webHidden/>
          </w:rPr>
          <w:fldChar w:fldCharType="begin"/>
        </w:r>
        <w:r w:rsidR="009A2260">
          <w:rPr>
            <w:noProof/>
            <w:webHidden/>
          </w:rPr>
          <w:instrText xml:space="preserve"> PAGEREF _Toc158906868 \h </w:instrText>
        </w:r>
        <w:r w:rsidR="009A2260">
          <w:rPr>
            <w:noProof/>
            <w:webHidden/>
          </w:rPr>
        </w:r>
        <w:r w:rsidR="009A2260">
          <w:rPr>
            <w:noProof/>
            <w:webHidden/>
          </w:rPr>
          <w:fldChar w:fldCharType="separate"/>
        </w:r>
        <w:r w:rsidR="00E007C1">
          <w:rPr>
            <w:noProof/>
            <w:webHidden/>
          </w:rPr>
          <w:t>284</w:t>
        </w:r>
        <w:r w:rsidR="009A2260">
          <w:rPr>
            <w:noProof/>
            <w:webHidden/>
          </w:rPr>
          <w:fldChar w:fldCharType="end"/>
        </w:r>
      </w:hyperlink>
    </w:p>
    <w:p w14:paraId="39CEA212" w14:textId="3C58C6E6"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69" w:history="1">
        <w:r w:rsidR="009A2260" w:rsidRPr="000F2745">
          <w:rPr>
            <w:rStyle w:val="Hyperlink"/>
            <w:noProof/>
          </w:rPr>
          <w:t>11.7.2 I2cCmd</w:t>
        </w:r>
        <w:r w:rsidR="009A2260">
          <w:rPr>
            <w:noProof/>
            <w:webHidden/>
          </w:rPr>
          <w:tab/>
        </w:r>
        <w:r w:rsidR="009A2260">
          <w:rPr>
            <w:noProof/>
            <w:webHidden/>
          </w:rPr>
          <w:fldChar w:fldCharType="begin"/>
        </w:r>
        <w:r w:rsidR="009A2260">
          <w:rPr>
            <w:noProof/>
            <w:webHidden/>
          </w:rPr>
          <w:instrText xml:space="preserve"> PAGEREF _Toc158906869 \h </w:instrText>
        </w:r>
        <w:r w:rsidR="009A2260">
          <w:rPr>
            <w:noProof/>
            <w:webHidden/>
          </w:rPr>
        </w:r>
        <w:r w:rsidR="009A2260">
          <w:rPr>
            <w:noProof/>
            <w:webHidden/>
          </w:rPr>
          <w:fldChar w:fldCharType="separate"/>
        </w:r>
        <w:r w:rsidR="00E007C1">
          <w:rPr>
            <w:noProof/>
            <w:webHidden/>
          </w:rPr>
          <w:t>284</w:t>
        </w:r>
        <w:r w:rsidR="009A2260">
          <w:rPr>
            <w:noProof/>
            <w:webHidden/>
          </w:rPr>
          <w:fldChar w:fldCharType="end"/>
        </w:r>
      </w:hyperlink>
    </w:p>
    <w:p w14:paraId="472C4FF9" w14:textId="2442B94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0" w:history="1">
        <w:r w:rsidR="009A2260" w:rsidRPr="000F2745">
          <w:rPr>
            <w:rStyle w:val="Hyperlink"/>
            <w:rFonts w:ascii="Arial" w:hAnsi="Arial" w:cs="Arial"/>
            <w:noProof/>
          </w:rPr>
          <w:t>11.7.2.1 Brief Description</w:t>
        </w:r>
        <w:r w:rsidR="009A2260">
          <w:rPr>
            <w:noProof/>
            <w:webHidden/>
          </w:rPr>
          <w:tab/>
        </w:r>
        <w:r w:rsidR="009A2260">
          <w:rPr>
            <w:noProof/>
            <w:webHidden/>
          </w:rPr>
          <w:fldChar w:fldCharType="begin"/>
        </w:r>
        <w:r w:rsidR="009A2260">
          <w:rPr>
            <w:noProof/>
            <w:webHidden/>
          </w:rPr>
          <w:instrText xml:space="preserve"> PAGEREF _Toc158906870 \h </w:instrText>
        </w:r>
        <w:r w:rsidR="009A2260">
          <w:rPr>
            <w:noProof/>
            <w:webHidden/>
          </w:rPr>
        </w:r>
        <w:r w:rsidR="009A2260">
          <w:rPr>
            <w:noProof/>
            <w:webHidden/>
          </w:rPr>
          <w:fldChar w:fldCharType="separate"/>
        </w:r>
        <w:r w:rsidR="00E007C1">
          <w:rPr>
            <w:noProof/>
            <w:webHidden/>
          </w:rPr>
          <w:t>284</w:t>
        </w:r>
        <w:r w:rsidR="009A2260">
          <w:rPr>
            <w:noProof/>
            <w:webHidden/>
          </w:rPr>
          <w:fldChar w:fldCharType="end"/>
        </w:r>
      </w:hyperlink>
    </w:p>
    <w:p w14:paraId="0A04EF95" w14:textId="03F94B7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1" w:history="1">
        <w:r w:rsidR="009A2260" w:rsidRPr="000F2745">
          <w:rPr>
            <w:rStyle w:val="Hyperlink"/>
            <w:rFonts w:ascii="Arial" w:hAnsi="Arial" w:cs="Arial"/>
            <w:noProof/>
          </w:rPr>
          <w:t>11.7.2.2 List of HLRs allocated</w:t>
        </w:r>
        <w:r w:rsidR="009A2260">
          <w:rPr>
            <w:noProof/>
            <w:webHidden/>
          </w:rPr>
          <w:tab/>
        </w:r>
        <w:r w:rsidR="009A2260">
          <w:rPr>
            <w:noProof/>
            <w:webHidden/>
          </w:rPr>
          <w:fldChar w:fldCharType="begin"/>
        </w:r>
        <w:r w:rsidR="009A2260">
          <w:rPr>
            <w:noProof/>
            <w:webHidden/>
          </w:rPr>
          <w:instrText xml:space="preserve"> PAGEREF _Toc158906871 \h </w:instrText>
        </w:r>
        <w:r w:rsidR="009A2260">
          <w:rPr>
            <w:noProof/>
            <w:webHidden/>
          </w:rPr>
        </w:r>
        <w:r w:rsidR="009A2260">
          <w:rPr>
            <w:noProof/>
            <w:webHidden/>
          </w:rPr>
          <w:fldChar w:fldCharType="separate"/>
        </w:r>
        <w:r w:rsidR="00E007C1">
          <w:rPr>
            <w:noProof/>
            <w:webHidden/>
          </w:rPr>
          <w:t>284</w:t>
        </w:r>
        <w:r w:rsidR="009A2260">
          <w:rPr>
            <w:noProof/>
            <w:webHidden/>
          </w:rPr>
          <w:fldChar w:fldCharType="end"/>
        </w:r>
      </w:hyperlink>
    </w:p>
    <w:p w14:paraId="7A67DEB9" w14:textId="0A79580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2" w:history="1">
        <w:r w:rsidR="009A2260" w:rsidRPr="000F2745">
          <w:rPr>
            <w:rStyle w:val="Hyperlink"/>
            <w:rFonts w:ascii="Arial" w:hAnsi="Arial" w:cs="Arial"/>
            <w:noProof/>
          </w:rPr>
          <w:t>11.7.2.3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_Toc158906872 \h </w:instrText>
        </w:r>
        <w:r w:rsidR="009A2260">
          <w:rPr>
            <w:noProof/>
            <w:webHidden/>
          </w:rPr>
        </w:r>
        <w:r w:rsidR="009A2260">
          <w:rPr>
            <w:noProof/>
            <w:webHidden/>
          </w:rPr>
          <w:fldChar w:fldCharType="separate"/>
        </w:r>
        <w:r w:rsidR="00E007C1">
          <w:rPr>
            <w:noProof/>
            <w:webHidden/>
          </w:rPr>
          <w:t>285</w:t>
        </w:r>
        <w:r w:rsidR="009A2260">
          <w:rPr>
            <w:noProof/>
            <w:webHidden/>
          </w:rPr>
          <w:fldChar w:fldCharType="end"/>
        </w:r>
      </w:hyperlink>
    </w:p>
    <w:p w14:paraId="7DD856DD" w14:textId="6D4991D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3" w:history="1">
        <w:r w:rsidR="009A2260" w:rsidRPr="000F2745">
          <w:rPr>
            <w:rStyle w:val="Hyperlink"/>
            <w:rFonts w:ascii="Arial" w:hAnsi="Arial" w:cs="Arial"/>
            <w:noProof/>
          </w:rPr>
          <w:t>11.7.2.4 Parameter list (Input/Output)</w:t>
        </w:r>
        <w:r w:rsidR="009A2260">
          <w:rPr>
            <w:noProof/>
            <w:webHidden/>
          </w:rPr>
          <w:tab/>
        </w:r>
        <w:r w:rsidR="009A2260">
          <w:rPr>
            <w:noProof/>
            <w:webHidden/>
          </w:rPr>
          <w:fldChar w:fldCharType="begin"/>
        </w:r>
        <w:r w:rsidR="009A2260">
          <w:rPr>
            <w:noProof/>
            <w:webHidden/>
          </w:rPr>
          <w:instrText xml:space="preserve"> PAGEREF _Toc158906873 \h </w:instrText>
        </w:r>
        <w:r w:rsidR="009A2260">
          <w:rPr>
            <w:noProof/>
            <w:webHidden/>
          </w:rPr>
        </w:r>
        <w:r w:rsidR="009A2260">
          <w:rPr>
            <w:noProof/>
            <w:webHidden/>
          </w:rPr>
          <w:fldChar w:fldCharType="separate"/>
        </w:r>
        <w:r w:rsidR="00E007C1">
          <w:rPr>
            <w:noProof/>
            <w:webHidden/>
          </w:rPr>
          <w:t>285</w:t>
        </w:r>
        <w:r w:rsidR="009A2260">
          <w:rPr>
            <w:noProof/>
            <w:webHidden/>
          </w:rPr>
          <w:fldChar w:fldCharType="end"/>
        </w:r>
      </w:hyperlink>
    </w:p>
    <w:p w14:paraId="6F895FA2" w14:textId="7611BC3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4" w:history="1">
        <w:r w:rsidR="009A2260" w:rsidRPr="000F2745">
          <w:rPr>
            <w:rStyle w:val="Hyperlink"/>
            <w:rFonts w:ascii="Arial" w:hAnsi="Arial" w:cs="Arial"/>
            <w:noProof/>
          </w:rPr>
          <w:t>11.7.2.5 Return Value</w:t>
        </w:r>
        <w:r w:rsidR="009A2260">
          <w:rPr>
            <w:noProof/>
            <w:webHidden/>
          </w:rPr>
          <w:tab/>
        </w:r>
        <w:r w:rsidR="009A2260">
          <w:rPr>
            <w:noProof/>
            <w:webHidden/>
          </w:rPr>
          <w:fldChar w:fldCharType="begin"/>
        </w:r>
        <w:r w:rsidR="009A2260">
          <w:rPr>
            <w:noProof/>
            <w:webHidden/>
          </w:rPr>
          <w:instrText xml:space="preserve"> PAGEREF _Toc158906874 \h </w:instrText>
        </w:r>
        <w:r w:rsidR="009A2260">
          <w:rPr>
            <w:noProof/>
            <w:webHidden/>
          </w:rPr>
        </w:r>
        <w:r w:rsidR="009A2260">
          <w:rPr>
            <w:noProof/>
            <w:webHidden/>
          </w:rPr>
          <w:fldChar w:fldCharType="separate"/>
        </w:r>
        <w:r w:rsidR="00E007C1">
          <w:rPr>
            <w:noProof/>
            <w:webHidden/>
          </w:rPr>
          <w:t>285</w:t>
        </w:r>
        <w:r w:rsidR="009A2260">
          <w:rPr>
            <w:noProof/>
            <w:webHidden/>
          </w:rPr>
          <w:fldChar w:fldCharType="end"/>
        </w:r>
      </w:hyperlink>
    </w:p>
    <w:p w14:paraId="0426B3BB" w14:textId="58177D4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5" w:history="1">
        <w:r w:rsidR="009A2260" w:rsidRPr="000F2745">
          <w:rPr>
            <w:rStyle w:val="Hyperlink"/>
            <w:rFonts w:ascii="Arial" w:hAnsi="Arial" w:cs="Arial"/>
            <w:noProof/>
          </w:rPr>
          <w:t>11.7.2.6 Other CSUs called by this CSU</w:t>
        </w:r>
        <w:r w:rsidR="009A2260">
          <w:rPr>
            <w:noProof/>
            <w:webHidden/>
          </w:rPr>
          <w:tab/>
        </w:r>
        <w:r w:rsidR="009A2260">
          <w:rPr>
            <w:noProof/>
            <w:webHidden/>
          </w:rPr>
          <w:fldChar w:fldCharType="begin"/>
        </w:r>
        <w:r w:rsidR="009A2260">
          <w:rPr>
            <w:noProof/>
            <w:webHidden/>
          </w:rPr>
          <w:instrText xml:space="preserve"> PAGEREF _Toc158906875 \h </w:instrText>
        </w:r>
        <w:r w:rsidR="009A2260">
          <w:rPr>
            <w:noProof/>
            <w:webHidden/>
          </w:rPr>
        </w:r>
        <w:r w:rsidR="009A2260">
          <w:rPr>
            <w:noProof/>
            <w:webHidden/>
          </w:rPr>
          <w:fldChar w:fldCharType="separate"/>
        </w:r>
        <w:r w:rsidR="00E007C1">
          <w:rPr>
            <w:noProof/>
            <w:webHidden/>
          </w:rPr>
          <w:t>285</w:t>
        </w:r>
        <w:r w:rsidR="009A2260">
          <w:rPr>
            <w:noProof/>
            <w:webHidden/>
          </w:rPr>
          <w:fldChar w:fldCharType="end"/>
        </w:r>
      </w:hyperlink>
    </w:p>
    <w:p w14:paraId="5BC9B35F" w14:textId="294241C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6" w:history="1">
        <w:r w:rsidR="009A2260" w:rsidRPr="000F2745">
          <w:rPr>
            <w:rStyle w:val="Hyperlink"/>
            <w:rFonts w:ascii="Arial" w:hAnsi="Arial" w:cs="Arial"/>
            <w:noProof/>
          </w:rPr>
          <w:t>11.7.2.7 Description of list of LLRs allocated</w:t>
        </w:r>
        <w:r w:rsidR="009A2260">
          <w:rPr>
            <w:noProof/>
            <w:webHidden/>
          </w:rPr>
          <w:tab/>
        </w:r>
        <w:r w:rsidR="009A2260">
          <w:rPr>
            <w:noProof/>
            <w:webHidden/>
          </w:rPr>
          <w:fldChar w:fldCharType="begin"/>
        </w:r>
        <w:r w:rsidR="009A2260">
          <w:rPr>
            <w:noProof/>
            <w:webHidden/>
          </w:rPr>
          <w:instrText xml:space="preserve"> PAGEREF _Toc158906876 \h </w:instrText>
        </w:r>
        <w:r w:rsidR="009A2260">
          <w:rPr>
            <w:noProof/>
            <w:webHidden/>
          </w:rPr>
        </w:r>
        <w:r w:rsidR="009A2260">
          <w:rPr>
            <w:noProof/>
            <w:webHidden/>
          </w:rPr>
          <w:fldChar w:fldCharType="separate"/>
        </w:r>
        <w:r w:rsidR="00E007C1">
          <w:rPr>
            <w:noProof/>
            <w:webHidden/>
          </w:rPr>
          <w:t>285</w:t>
        </w:r>
        <w:r w:rsidR="009A2260">
          <w:rPr>
            <w:noProof/>
            <w:webHidden/>
          </w:rPr>
          <w:fldChar w:fldCharType="end"/>
        </w:r>
      </w:hyperlink>
    </w:p>
    <w:p w14:paraId="63F32451" w14:textId="13B0BB8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7" w:history="1">
        <w:r w:rsidR="009A2260" w:rsidRPr="000F2745">
          <w:rPr>
            <w:rStyle w:val="Hyperlink"/>
            <w:rFonts w:ascii="Arial" w:hAnsi="Arial" w:cs="Arial"/>
            <w:noProof/>
          </w:rPr>
          <w:t>11.7.2.7.1 daulibstm32f4xxi2c-I2cCmd-LLR-001</w:t>
        </w:r>
        <w:r w:rsidR="009A2260">
          <w:rPr>
            <w:noProof/>
            <w:webHidden/>
          </w:rPr>
          <w:tab/>
        </w:r>
        <w:r w:rsidR="009A2260">
          <w:rPr>
            <w:noProof/>
            <w:webHidden/>
          </w:rPr>
          <w:fldChar w:fldCharType="begin"/>
        </w:r>
        <w:r w:rsidR="009A2260">
          <w:rPr>
            <w:noProof/>
            <w:webHidden/>
          </w:rPr>
          <w:instrText xml:space="preserve"> PAGEREF _Toc158906877 \h </w:instrText>
        </w:r>
        <w:r w:rsidR="009A2260">
          <w:rPr>
            <w:noProof/>
            <w:webHidden/>
          </w:rPr>
        </w:r>
        <w:r w:rsidR="009A2260">
          <w:rPr>
            <w:noProof/>
            <w:webHidden/>
          </w:rPr>
          <w:fldChar w:fldCharType="separate"/>
        </w:r>
        <w:r w:rsidR="00E007C1">
          <w:rPr>
            <w:noProof/>
            <w:webHidden/>
          </w:rPr>
          <w:t>285</w:t>
        </w:r>
        <w:r w:rsidR="009A2260">
          <w:rPr>
            <w:noProof/>
            <w:webHidden/>
          </w:rPr>
          <w:fldChar w:fldCharType="end"/>
        </w:r>
      </w:hyperlink>
    </w:p>
    <w:p w14:paraId="01C52B58" w14:textId="54A93F0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8" w:history="1">
        <w:r w:rsidR="009A2260" w:rsidRPr="000F2745">
          <w:rPr>
            <w:rStyle w:val="Hyperlink"/>
            <w:rFonts w:ascii="Arial" w:hAnsi="Arial" w:cs="Arial"/>
            <w:noProof/>
          </w:rPr>
          <w:t>11.7.2.7.2 daulibstm32f4xxi2c-I2cCmd-LLR-002</w:t>
        </w:r>
        <w:r w:rsidR="009A2260">
          <w:rPr>
            <w:noProof/>
            <w:webHidden/>
          </w:rPr>
          <w:tab/>
        </w:r>
        <w:r w:rsidR="009A2260">
          <w:rPr>
            <w:noProof/>
            <w:webHidden/>
          </w:rPr>
          <w:fldChar w:fldCharType="begin"/>
        </w:r>
        <w:r w:rsidR="009A2260">
          <w:rPr>
            <w:noProof/>
            <w:webHidden/>
          </w:rPr>
          <w:instrText xml:space="preserve"> PAGEREF _Toc158906878 \h </w:instrText>
        </w:r>
        <w:r w:rsidR="009A2260">
          <w:rPr>
            <w:noProof/>
            <w:webHidden/>
          </w:rPr>
        </w:r>
        <w:r w:rsidR="009A2260">
          <w:rPr>
            <w:noProof/>
            <w:webHidden/>
          </w:rPr>
          <w:fldChar w:fldCharType="separate"/>
        </w:r>
        <w:r w:rsidR="00E007C1">
          <w:rPr>
            <w:noProof/>
            <w:webHidden/>
          </w:rPr>
          <w:t>285</w:t>
        </w:r>
        <w:r w:rsidR="009A2260">
          <w:rPr>
            <w:noProof/>
            <w:webHidden/>
          </w:rPr>
          <w:fldChar w:fldCharType="end"/>
        </w:r>
      </w:hyperlink>
    </w:p>
    <w:p w14:paraId="041C8260" w14:textId="58D76AEC"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79" w:history="1">
        <w:r w:rsidR="009A2260" w:rsidRPr="000F2745">
          <w:rPr>
            <w:rStyle w:val="Hyperlink"/>
            <w:noProof/>
          </w:rPr>
          <w:t>11.7.3 I2cGenerateStart</w:t>
        </w:r>
        <w:r w:rsidR="009A2260">
          <w:rPr>
            <w:noProof/>
            <w:webHidden/>
          </w:rPr>
          <w:tab/>
        </w:r>
        <w:r w:rsidR="009A2260">
          <w:rPr>
            <w:noProof/>
            <w:webHidden/>
          </w:rPr>
          <w:fldChar w:fldCharType="begin"/>
        </w:r>
        <w:r w:rsidR="009A2260">
          <w:rPr>
            <w:noProof/>
            <w:webHidden/>
          </w:rPr>
          <w:instrText xml:space="preserve"> PAGEREF _Toc158906879 \h </w:instrText>
        </w:r>
        <w:r w:rsidR="009A2260">
          <w:rPr>
            <w:noProof/>
            <w:webHidden/>
          </w:rPr>
        </w:r>
        <w:r w:rsidR="009A2260">
          <w:rPr>
            <w:noProof/>
            <w:webHidden/>
          </w:rPr>
          <w:fldChar w:fldCharType="separate"/>
        </w:r>
        <w:r w:rsidR="00E007C1">
          <w:rPr>
            <w:noProof/>
            <w:webHidden/>
          </w:rPr>
          <w:t>286</w:t>
        </w:r>
        <w:r w:rsidR="009A2260">
          <w:rPr>
            <w:noProof/>
            <w:webHidden/>
          </w:rPr>
          <w:fldChar w:fldCharType="end"/>
        </w:r>
      </w:hyperlink>
    </w:p>
    <w:p w14:paraId="54C24137" w14:textId="03B693C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0" w:history="1">
        <w:r w:rsidR="009A2260" w:rsidRPr="000F2745">
          <w:rPr>
            <w:rStyle w:val="Hyperlink"/>
            <w:rFonts w:ascii="Arial" w:hAnsi="Arial" w:cs="Arial"/>
            <w:noProof/>
          </w:rPr>
          <w:t>11.7.3.1 Brief Description</w:t>
        </w:r>
        <w:r w:rsidR="009A2260">
          <w:rPr>
            <w:noProof/>
            <w:webHidden/>
          </w:rPr>
          <w:tab/>
        </w:r>
        <w:r w:rsidR="009A2260">
          <w:rPr>
            <w:noProof/>
            <w:webHidden/>
          </w:rPr>
          <w:fldChar w:fldCharType="begin"/>
        </w:r>
        <w:r w:rsidR="009A2260">
          <w:rPr>
            <w:noProof/>
            <w:webHidden/>
          </w:rPr>
          <w:instrText xml:space="preserve"> PAGEREF _Toc158906880 \h </w:instrText>
        </w:r>
        <w:r w:rsidR="009A2260">
          <w:rPr>
            <w:noProof/>
            <w:webHidden/>
          </w:rPr>
        </w:r>
        <w:r w:rsidR="009A2260">
          <w:rPr>
            <w:noProof/>
            <w:webHidden/>
          </w:rPr>
          <w:fldChar w:fldCharType="separate"/>
        </w:r>
        <w:r w:rsidR="00E007C1">
          <w:rPr>
            <w:noProof/>
            <w:webHidden/>
          </w:rPr>
          <w:t>286</w:t>
        </w:r>
        <w:r w:rsidR="009A2260">
          <w:rPr>
            <w:noProof/>
            <w:webHidden/>
          </w:rPr>
          <w:fldChar w:fldCharType="end"/>
        </w:r>
      </w:hyperlink>
    </w:p>
    <w:p w14:paraId="3B4CCF7C" w14:textId="1E17EA8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1" w:history="1">
        <w:r w:rsidR="009A2260" w:rsidRPr="000F2745">
          <w:rPr>
            <w:rStyle w:val="Hyperlink"/>
            <w:rFonts w:ascii="Arial" w:hAnsi="Arial" w:cs="Arial"/>
            <w:noProof/>
          </w:rPr>
          <w:t>11.7.3.2 List of HLRs allocated</w:t>
        </w:r>
        <w:r w:rsidR="009A2260">
          <w:rPr>
            <w:noProof/>
            <w:webHidden/>
          </w:rPr>
          <w:tab/>
        </w:r>
        <w:r w:rsidR="009A2260">
          <w:rPr>
            <w:noProof/>
            <w:webHidden/>
          </w:rPr>
          <w:fldChar w:fldCharType="begin"/>
        </w:r>
        <w:r w:rsidR="009A2260">
          <w:rPr>
            <w:noProof/>
            <w:webHidden/>
          </w:rPr>
          <w:instrText xml:space="preserve"> PAGEREF _Toc158906881 \h </w:instrText>
        </w:r>
        <w:r w:rsidR="009A2260">
          <w:rPr>
            <w:noProof/>
            <w:webHidden/>
          </w:rPr>
        </w:r>
        <w:r w:rsidR="009A2260">
          <w:rPr>
            <w:noProof/>
            <w:webHidden/>
          </w:rPr>
          <w:fldChar w:fldCharType="separate"/>
        </w:r>
        <w:r w:rsidR="00E007C1">
          <w:rPr>
            <w:noProof/>
            <w:webHidden/>
          </w:rPr>
          <w:t>286</w:t>
        </w:r>
        <w:r w:rsidR="009A2260">
          <w:rPr>
            <w:noProof/>
            <w:webHidden/>
          </w:rPr>
          <w:fldChar w:fldCharType="end"/>
        </w:r>
      </w:hyperlink>
    </w:p>
    <w:p w14:paraId="0CC0A3EA" w14:textId="5E4F363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2" w:history="1">
        <w:r w:rsidR="009A2260" w:rsidRPr="000F2745">
          <w:rPr>
            <w:rStyle w:val="Hyperlink"/>
            <w:rFonts w:ascii="Arial" w:hAnsi="Arial" w:cs="Arial"/>
            <w:noProof/>
          </w:rPr>
          <w:t>11.7.3.3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_Toc158906882 \h </w:instrText>
        </w:r>
        <w:r w:rsidR="009A2260">
          <w:rPr>
            <w:noProof/>
            <w:webHidden/>
          </w:rPr>
        </w:r>
        <w:r w:rsidR="009A2260">
          <w:rPr>
            <w:noProof/>
            <w:webHidden/>
          </w:rPr>
          <w:fldChar w:fldCharType="separate"/>
        </w:r>
        <w:r w:rsidR="00E007C1">
          <w:rPr>
            <w:noProof/>
            <w:webHidden/>
          </w:rPr>
          <w:t>286</w:t>
        </w:r>
        <w:r w:rsidR="009A2260">
          <w:rPr>
            <w:noProof/>
            <w:webHidden/>
          </w:rPr>
          <w:fldChar w:fldCharType="end"/>
        </w:r>
      </w:hyperlink>
    </w:p>
    <w:p w14:paraId="555CEFA5" w14:textId="5EC30AD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3" w:history="1">
        <w:r w:rsidR="009A2260" w:rsidRPr="000F2745">
          <w:rPr>
            <w:rStyle w:val="Hyperlink"/>
            <w:rFonts w:ascii="Arial" w:hAnsi="Arial" w:cs="Arial"/>
            <w:noProof/>
          </w:rPr>
          <w:t>11.7.3.4 Parameter list (Input/Output)</w:t>
        </w:r>
        <w:r w:rsidR="009A2260">
          <w:rPr>
            <w:noProof/>
            <w:webHidden/>
          </w:rPr>
          <w:tab/>
        </w:r>
        <w:r w:rsidR="009A2260">
          <w:rPr>
            <w:noProof/>
            <w:webHidden/>
          </w:rPr>
          <w:fldChar w:fldCharType="begin"/>
        </w:r>
        <w:r w:rsidR="009A2260">
          <w:rPr>
            <w:noProof/>
            <w:webHidden/>
          </w:rPr>
          <w:instrText xml:space="preserve"> PAGEREF _Toc158906883 \h </w:instrText>
        </w:r>
        <w:r w:rsidR="009A2260">
          <w:rPr>
            <w:noProof/>
            <w:webHidden/>
          </w:rPr>
        </w:r>
        <w:r w:rsidR="009A2260">
          <w:rPr>
            <w:noProof/>
            <w:webHidden/>
          </w:rPr>
          <w:fldChar w:fldCharType="separate"/>
        </w:r>
        <w:r w:rsidR="00E007C1">
          <w:rPr>
            <w:noProof/>
            <w:webHidden/>
          </w:rPr>
          <w:t>286</w:t>
        </w:r>
        <w:r w:rsidR="009A2260">
          <w:rPr>
            <w:noProof/>
            <w:webHidden/>
          </w:rPr>
          <w:fldChar w:fldCharType="end"/>
        </w:r>
      </w:hyperlink>
    </w:p>
    <w:p w14:paraId="69626A26" w14:textId="126B148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4" w:history="1">
        <w:r w:rsidR="009A2260" w:rsidRPr="000F2745">
          <w:rPr>
            <w:rStyle w:val="Hyperlink"/>
            <w:rFonts w:ascii="Arial" w:hAnsi="Arial" w:cs="Arial"/>
            <w:noProof/>
          </w:rPr>
          <w:t>11.7.3.5 Return Value</w:t>
        </w:r>
        <w:r w:rsidR="009A2260">
          <w:rPr>
            <w:noProof/>
            <w:webHidden/>
          </w:rPr>
          <w:tab/>
        </w:r>
        <w:r w:rsidR="009A2260">
          <w:rPr>
            <w:noProof/>
            <w:webHidden/>
          </w:rPr>
          <w:fldChar w:fldCharType="begin"/>
        </w:r>
        <w:r w:rsidR="009A2260">
          <w:rPr>
            <w:noProof/>
            <w:webHidden/>
          </w:rPr>
          <w:instrText xml:space="preserve"> PAGEREF _Toc158906884 \h </w:instrText>
        </w:r>
        <w:r w:rsidR="009A2260">
          <w:rPr>
            <w:noProof/>
            <w:webHidden/>
          </w:rPr>
        </w:r>
        <w:r w:rsidR="009A2260">
          <w:rPr>
            <w:noProof/>
            <w:webHidden/>
          </w:rPr>
          <w:fldChar w:fldCharType="separate"/>
        </w:r>
        <w:r w:rsidR="00E007C1">
          <w:rPr>
            <w:noProof/>
            <w:webHidden/>
          </w:rPr>
          <w:t>286</w:t>
        </w:r>
        <w:r w:rsidR="009A2260">
          <w:rPr>
            <w:noProof/>
            <w:webHidden/>
          </w:rPr>
          <w:fldChar w:fldCharType="end"/>
        </w:r>
      </w:hyperlink>
    </w:p>
    <w:p w14:paraId="7F8F3281" w14:textId="5A6A246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5" w:history="1">
        <w:r w:rsidR="009A2260" w:rsidRPr="000F2745">
          <w:rPr>
            <w:rStyle w:val="Hyperlink"/>
            <w:rFonts w:ascii="Arial" w:hAnsi="Arial" w:cs="Arial"/>
            <w:noProof/>
          </w:rPr>
          <w:t>11.7.3.6 Other CSUs called by this CSU</w:t>
        </w:r>
        <w:r w:rsidR="009A2260">
          <w:rPr>
            <w:noProof/>
            <w:webHidden/>
          </w:rPr>
          <w:tab/>
        </w:r>
        <w:r w:rsidR="009A2260">
          <w:rPr>
            <w:noProof/>
            <w:webHidden/>
          </w:rPr>
          <w:fldChar w:fldCharType="begin"/>
        </w:r>
        <w:r w:rsidR="009A2260">
          <w:rPr>
            <w:noProof/>
            <w:webHidden/>
          </w:rPr>
          <w:instrText xml:space="preserve"> PAGEREF _Toc158906885 \h </w:instrText>
        </w:r>
        <w:r w:rsidR="009A2260">
          <w:rPr>
            <w:noProof/>
            <w:webHidden/>
          </w:rPr>
        </w:r>
        <w:r w:rsidR="009A2260">
          <w:rPr>
            <w:noProof/>
            <w:webHidden/>
          </w:rPr>
          <w:fldChar w:fldCharType="separate"/>
        </w:r>
        <w:r w:rsidR="00E007C1">
          <w:rPr>
            <w:noProof/>
            <w:webHidden/>
          </w:rPr>
          <w:t>287</w:t>
        </w:r>
        <w:r w:rsidR="009A2260">
          <w:rPr>
            <w:noProof/>
            <w:webHidden/>
          </w:rPr>
          <w:fldChar w:fldCharType="end"/>
        </w:r>
      </w:hyperlink>
    </w:p>
    <w:p w14:paraId="339184FC" w14:textId="39BED60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6" w:history="1">
        <w:r w:rsidR="009A2260" w:rsidRPr="000F2745">
          <w:rPr>
            <w:rStyle w:val="Hyperlink"/>
            <w:rFonts w:ascii="Arial" w:hAnsi="Arial" w:cs="Arial"/>
            <w:noProof/>
          </w:rPr>
          <w:t>11.7.3.7 Description of list of LLRs allocated</w:t>
        </w:r>
        <w:r w:rsidR="009A2260">
          <w:rPr>
            <w:noProof/>
            <w:webHidden/>
          </w:rPr>
          <w:tab/>
        </w:r>
        <w:r w:rsidR="009A2260">
          <w:rPr>
            <w:noProof/>
            <w:webHidden/>
          </w:rPr>
          <w:fldChar w:fldCharType="begin"/>
        </w:r>
        <w:r w:rsidR="009A2260">
          <w:rPr>
            <w:noProof/>
            <w:webHidden/>
          </w:rPr>
          <w:instrText xml:space="preserve"> PAGEREF _Toc158906886 \h </w:instrText>
        </w:r>
        <w:r w:rsidR="009A2260">
          <w:rPr>
            <w:noProof/>
            <w:webHidden/>
          </w:rPr>
        </w:r>
        <w:r w:rsidR="009A2260">
          <w:rPr>
            <w:noProof/>
            <w:webHidden/>
          </w:rPr>
          <w:fldChar w:fldCharType="separate"/>
        </w:r>
        <w:r w:rsidR="00E007C1">
          <w:rPr>
            <w:noProof/>
            <w:webHidden/>
          </w:rPr>
          <w:t>287</w:t>
        </w:r>
        <w:r w:rsidR="009A2260">
          <w:rPr>
            <w:noProof/>
            <w:webHidden/>
          </w:rPr>
          <w:fldChar w:fldCharType="end"/>
        </w:r>
      </w:hyperlink>
    </w:p>
    <w:p w14:paraId="70A796C7" w14:textId="607CBF2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7" w:history="1">
        <w:r w:rsidR="009A2260" w:rsidRPr="000F2745">
          <w:rPr>
            <w:rStyle w:val="Hyperlink"/>
            <w:rFonts w:ascii="Arial" w:hAnsi="Arial" w:cs="Arial"/>
            <w:noProof/>
          </w:rPr>
          <w:t>11.7.3.7.1 daulibstm32f4xxi2c-I2cGenerateStart-LLR-001</w:t>
        </w:r>
        <w:r w:rsidR="009A2260">
          <w:rPr>
            <w:noProof/>
            <w:webHidden/>
          </w:rPr>
          <w:tab/>
        </w:r>
        <w:r w:rsidR="009A2260">
          <w:rPr>
            <w:noProof/>
            <w:webHidden/>
          </w:rPr>
          <w:fldChar w:fldCharType="begin"/>
        </w:r>
        <w:r w:rsidR="009A2260">
          <w:rPr>
            <w:noProof/>
            <w:webHidden/>
          </w:rPr>
          <w:instrText xml:space="preserve"> PAGEREF _Toc158906887 \h </w:instrText>
        </w:r>
        <w:r w:rsidR="009A2260">
          <w:rPr>
            <w:noProof/>
            <w:webHidden/>
          </w:rPr>
        </w:r>
        <w:r w:rsidR="009A2260">
          <w:rPr>
            <w:noProof/>
            <w:webHidden/>
          </w:rPr>
          <w:fldChar w:fldCharType="separate"/>
        </w:r>
        <w:r w:rsidR="00E007C1">
          <w:rPr>
            <w:noProof/>
            <w:webHidden/>
          </w:rPr>
          <w:t>287</w:t>
        </w:r>
        <w:r w:rsidR="009A2260">
          <w:rPr>
            <w:noProof/>
            <w:webHidden/>
          </w:rPr>
          <w:fldChar w:fldCharType="end"/>
        </w:r>
      </w:hyperlink>
    </w:p>
    <w:p w14:paraId="68504B53" w14:textId="34867FD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8" w:history="1">
        <w:r w:rsidR="009A2260" w:rsidRPr="000F2745">
          <w:rPr>
            <w:rStyle w:val="Hyperlink"/>
            <w:rFonts w:ascii="Arial" w:hAnsi="Arial" w:cs="Arial"/>
            <w:noProof/>
          </w:rPr>
          <w:t>11.7.3.7.2 daulibstm32f4xxi2c-I2cGenerateStart-LLR-002</w:t>
        </w:r>
        <w:r w:rsidR="009A2260">
          <w:rPr>
            <w:noProof/>
            <w:webHidden/>
          </w:rPr>
          <w:tab/>
        </w:r>
        <w:r w:rsidR="009A2260">
          <w:rPr>
            <w:noProof/>
            <w:webHidden/>
          </w:rPr>
          <w:fldChar w:fldCharType="begin"/>
        </w:r>
        <w:r w:rsidR="009A2260">
          <w:rPr>
            <w:noProof/>
            <w:webHidden/>
          </w:rPr>
          <w:instrText xml:space="preserve"> PAGEREF _Toc158906888 \h </w:instrText>
        </w:r>
        <w:r w:rsidR="009A2260">
          <w:rPr>
            <w:noProof/>
            <w:webHidden/>
          </w:rPr>
        </w:r>
        <w:r w:rsidR="009A2260">
          <w:rPr>
            <w:noProof/>
            <w:webHidden/>
          </w:rPr>
          <w:fldChar w:fldCharType="separate"/>
        </w:r>
        <w:r w:rsidR="00E007C1">
          <w:rPr>
            <w:noProof/>
            <w:webHidden/>
          </w:rPr>
          <w:t>287</w:t>
        </w:r>
        <w:r w:rsidR="009A2260">
          <w:rPr>
            <w:noProof/>
            <w:webHidden/>
          </w:rPr>
          <w:fldChar w:fldCharType="end"/>
        </w:r>
      </w:hyperlink>
    </w:p>
    <w:p w14:paraId="6B6692E1" w14:textId="551C6E0B"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89" w:history="1">
        <w:r w:rsidR="009A2260" w:rsidRPr="000F2745">
          <w:rPr>
            <w:rStyle w:val="Hyperlink"/>
            <w:noProof/>
          </w:rPr>
          <w:t>11.7.4 I2cGenerateStop</w:t>
        </w:r>
        <w:r w:rsidR="009A2260">
          <w:rPr>
            <w:noProof/>
            <w:webHidden/>
          </w:rPr>
          <w:tab/>
        </w:r>
        <w:r w:rsidR="009A2260">
          <w:rPr>
            <w:noProof/>
            <w:webHidden/>
          </w:rPr>
          <w:fldChar w:fldCharType="begin"/>
        </w:r>
        <w:r w:rsidR="009A2260">
          <w:rPr>
            <w:noProof/>
            <w:webHidden/>
          </w:rPr>
          <w:instrText xml:space="preserve"> PAGEREF _Toc158906889 \h </w:instrText>
        </w:r>
        <w:r w:rsidR="009A2260">
          <w:rPr>
            <w:noProof/>
            <w:webHidden/>
          </w:rPr>
        </w:r>
        <w:r w:rsidR="009A2260">
          <w:rPr>
            <w:noProof/>
            <w:webHidden/>
          </w:rPr>
          <w:fldChar w:fldCharType="separate"/>
        </w:r>
        <w:r w:rsidR="00E007C1">
          <w:rPr>
            <w:noProof/>
            <w:webHidden/>
          </w:rPr>
          <w:t>287</w:t>
        </w:r>
        <w:r w:rsidR="009A2260">
          <w:rPr>
            <w:noProof/>
            <w:webHidden/>
          </w:rPr>
          <w:fldChar w:fldCharType="end"/>
        </w:r>
      </w:hyperlink>
    </w:p>
    <w:p w14:paraId="591DB8E0" w14:textId="7AEA0C5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0" w:history="1">
        <w:r w:rsidR="009A2260" w:rsidRPr="000F2745">
          <w:rPr>
            <w:rStyle w:val="Hyperlink"/>
            <w:rFonts w:ascii="Arial" w:hAnsi="Arial" w:cs="Arial"/>
            <w:noProof/>
          </w:rPr>
          <w:t>11.7.4.1 Brief Description</w:t>
        </w:r>
        <w:r w:rsidR="009A2260">
          <w:rPr>
            <w:noProof/>
            <w:webHidden/>
          </w:rPr>
          <w:tab/>
        </w:r>
        <w:r w:rsidR="009A2260">
          <w:rPr>
            <w:noProof/>
            <w:webHidden/>
          </w:rPr>
          <w:fldChar w:fldCharType="begin"/>
        </w:r>
        <w:r w:rsidR="009A2260">
          <w:rPr>
            <w:noProof/>
            <w:webHidden/>
          </w:rPr>
          <w:instrText xml:space="preserve"> PAGEREF _Toc158906890 \h </w:instrText>
        </w:r>
        <w:r w:rsidR="009A2260">
          <w:rPr>
            <w:noProof/>
            <w:webHidden/>
          </w:rPr>
        </w:r>
        <w:r w:rsidR="009A2260">
          <w:rPr>
            <w:noProof/>
            <w:webHidden/>
          </w:rPr>
          <w:fldChar w:fldCharType="separate"/>
        </w:r>
        <w:r w:rsidR="00E007C1">
          <w:rPr>
            <w:noProof/>
            <w:webHidden/>
          </w:rPr>
          <w:t>287</w:t>
        </w:r>
        <w:r w:rsidR="009A2260">
          <w:rPr>
            <w:noProof/>
            <w:webHidden/>
          </w:rPr>
          <w:fldChar w:fldCharType="end"/>
        </w:r>
      </w:hyperlink>
    </w:p>
    <w:p w14:paraId="644A3C05" w14:textId="28A0FE9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1" w:history="1">
        <w:r w:rsidR="009A2260" w:rsidRPr="000F2745">
          <w:rPr>
            <w:rStyle w:val="Hyperlink"/>
            <w:rFonts w:ascii="Arial" w:hAnsi="Arial" w:cs="Arial"/>
            <w:noProof/>
          </w:rPr>
          <w:t>11.7.4.2 List of HLRs allocated</w:t>
        </w:r>
        <w:r w:rsidR="009A2260">
          <w:rPr>
            <w:noProof/>
            <w:webHidden/>
          </w:rPr>
          <w:tab/>
        </w:r>
        <w:r w:rsidR="009A2260">
          <w:rPr>
            <w:noProof/>
            <w:webHidden/>
          </w:rPr>
          <w:fldChar w:fldCharType="begin"/>
        </w:r>
        <w:r w:rsidR="009A2260">
          <w:rPr>
            <w:noProof/>
            <w:webHidden/>
          </w:rPr>
          <w:instrText xml:space="preserve"> PAGEREF _Toc158906891 \h </w:instrText>
        </w:r>
        <w:r w:rsidR="009A2260">
          <w:rPr>
            <w:noProof/>
            <w:webHidden/>
          </w:rPr>
        </w:r>
        <w:r w:rsidR="009A2260">
          <w:rPr>
            <w:noProof/>
            <w:webHidden/>
          </w:rPr>
          <w:fldChar w:fldCharType="separate"/>
        </w:r>
        <w:r w:rsidR="00E007C1">
          <w:rPr>
            <w:noProof/>
            <w:webHidden/>
          </w:rPr>
          <w:t>287</w:t>
        </w:r>
        <w:r w:rsidR="009A2260">
          <w:rPr>
            <w:noProof/>
            <w:webHidden/>
          </w:rPr>
          <w:fldChar w:fldCharType="end"/>
        </w:r>
      </w:hyperlink>
    </w:p>
    <w:p w14:paraId="0EED7312" w14:textId="60DA1A7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2" w:history="1">
        <w:r w:rsidR="009A2260" w:rsidRPr="000F2745">
          <w:rPr>
            <w:rStyle w:val="Hyperlink"/>
            <w:rFonts w:ascii="Arial" w:hAnsi="Arial" w:cs="Arial"/>
            <w:noProof/>
          </w:rPr>
          <w:t>11.7.4.3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_Toc158906892 \h </w:instrText>
        </w:r>
        <w:r w:rsidR="009A2260">
          <w:rPr>
            <w:noProof/>
            <w:webHidden/>
          </w:rPr>
        </w:r>
        <w:r w:rsidR="009A2260">
          <w:rPr>
            <w:noProof/>
            <w:webHidden/>
          </w:rPr>
          <w:fldChar w:fldCharType="separate"/>
        </w:r>
        <w:r w:rsidR="00E007C1">
          <w:rPr>
            <w:noProof/>
            <w:webHidden/>
          </w:rPr>
          <w:t>288</w:t>
        </w:r>
        <w:r w:rsidR="009A2260">
          <w:rPr>
            <w:noProof/>
            <w:webHidden/>
          </w:rPr>
          <w:fldChar w:fldCharType="end"/>
        </w:r>
      </w:hyperlink>
    </w:p>
    <w:p w14:paraId="4664388E" w14:textId="1195AD3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3" w:history="1">
        <w:r w:rsidR="009A2260" w:rsidRPr="000F2745">
          <w:rPr>
            <w:rStyle w:val="Hyperlink"/>
            <w:rFonts w:ascii="Arial" w:hAnsi="Arial" w:cs="Arial"/>
            <w:noProof/>
          </w:rPr>
          <w:t>11.7.4.4 Parameter list (Input/Output)</w:t>
        </w:r>
        <w:r w:rsidR="009A2260">
          <w:rPr>
            <w:noProof/>
            <w:webHidden/>
          </w:rPr>
          <w:tab/>
        </w:r>
        <w:r w:rsidR="009A2260">
          <w:rPr>
            <w:noProof/>
            <w:webHidden/>
          </w:rPr>
          <w:fldChar w:fldCharType="begin"/>
        </w:r>
        <w:r w:rsidR="009A2260">
          <w:rPr>
            <w:noProof/>
            <w:webHidden/>
          </w:rPr>
          <w:instrText xml:space="preserve"> PAGEREF _Toc158906893 \h </w:instrText>
        </w:r>
        <w:r w:rsidR="009A2260">
          <w:rPr>
            <w:noProof/>
            <w:webHidden/>
          </w:rPr>
        </w:r>
        <w:r w:rsidR="009A2260">
          <w:rPr>
            <w:noProof/>
            <w:webHidden/>
          </w:rPr>
          <w:fldChar w:fldCharType="separate"/>
        </w:r>
        <w:r w:rsidR="00E007C1">
          <w:rPr>
            <w:noProof/>
            <w:webHidden/>
          </w:rPr>
          <w:t>288</w:t>
        </w:r>
        <w:r w:rsidR="009A2260">
          <w:rPr>
            <w:noProof/>
            <w:webHidden/>
          </w:rPr>
          <w:fldChar w:fldCharType="end"/>
        </w:r>
      </w:hyperlink>
    </w:p>
    <w:p w14:paraId="0DDA7036" w14:textId="0B0C81A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4" w:history="1">
        <w:r w:rsidR="009A2260" w:rsidRPr="000F2745">
          <w:rPr>
            <w:rStyle w:val="Hyperlink"/>
            <w:rFonts w:ascii="Arial" w:hAnsi="Arial" w:cs="Arial"/>
            <w:noProof/>
          </w:rPr>
          <w:t>11.7.4.5 Return Value</w:t>
        </w:r>
        <w:r w:rsidR="009A2260">
          <w:rPr>
            <w:noProof/>
            <w:webHidden/>
          </w:rPr>
          <w:tab/>
        </w:r>
        <w:r w:rsidR="009A2260">
          <w:rPr>
            <w:noProof/>
            <w:webHidden/>
          </w:rPr>
          <w:fldChar w:fldCharType="begin"/>
        </w:r>
        <w:r w:rsidR="009A2260">
          <w:rPr>
            <w:noProof/>
            <w:webHidden/>
          </w:rPr>
          <w:instrText xml:space="preserve"> PAGEREF _Toc158906894 \h </w:instrText>
        </w:r>
        <w:r w:rsidR="009A2260">
          <w:rPr>
            <w:noProof/>
            <w:webHidden/>
          </w:rPr>
        </w:r>
        <w:r w:rsidR="009A2260">
          <w:rPr>
            <w:noProof/>
            <w:webHidden/>
          </w:rPr>
          <w:fldChar w:fldCharType="separate"/>
        </w:r>
        <w:r w:rsidR="00E007C1">
          <w:rPr>
            <w:noProof/>
            <w:webHidden/>
          </w:rPr>
          <w:t>288</w:t>
        </w:r>
        <w:r w:rsidR="009A2260">
          <w:rPr>
            <w:noProof/>
            <w:webHidden/>
          </w:rPr>
          <w:fldChar w:fldCharType="end"/>
        </w:r>
      </w:hyperlink>
    </w:p>
    <w:p w14:paraId="100F8C2E" w14:textId="426F850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5" w:history="1">
        <w:r w:rsidR="009A2260" w:rsidRPr="000F2745">
          <w:rPr>
            <w:rStyle w:val="Hyperlink"/>
            <w:rFonts w:ascii="Arial" w:hAnsi="Arial" w:cs="Arial"/>
            <w:noProof/>
          </w:rPr>
          <w:t>11.7.4.6 Other CSUs called by this CSU</w:t>
        </w:r>
        <w:r w:rsidR="009A2260">
          <w:rPr>
            <w:noProof/>
            <w:webHidden/>
          </w:rPr>
          <w:tab/>
        </w:r>
        <w:r w:rsidR="009A2260">
          <w:rPr>
            <w:noProof/>
            <w:webHidden/>
          </w:rPr>
          <w:fldChar w:fldCharType="begin"/>
        </w:r>
        <w:r w:rsidR="009A2260">
          <w:rPr>
            <w:noProof/>
            <w:webHidden/>
          </w:rPr>
          <w:instrText xml:space="preserve"> PAGEREF _Toc158906895 \h </w:instrText>
        </w:r>
        <w:r w:rsidR="009A2260">
          <w:rPr>
            <w:noProof/>
            <w:webHidden/>
          </w:rPr>
        </w:r>
        <w:r w:rsidR="009A2260">
          <w:rPr>
            <w:noProof/>
            <w:webHidden/>
          </w:rPr>
          <w:fldChar w:fldCharType="separate"/>
        </w:r>
        <w:r w:rsidR="00E007C1">
          <w:rPr>
            <w:noProof/>
            <w:webHidden/>
          </w:rPr>
          <w:t>288</w:t>
        </w:r>
        <w:r w:rsidR="009A2260">
          <w:rPr>
            <w:noProof/>
            <w:webHidden/>
          </w:rPr>
          <w:fldChar w:fldCharType="end"/>
        </w:r>
      </w:hyperlink>
    </w:p>
    <w:p w14:paraId="3F817BE8" w14:textId="2440EBC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6" w:history="1">
        <w:r w:rsidR="009A2260" w:rsidRPr="000F2745">
          <w:rPr>
            <w:rStyle w:val="Hyperlink"/>
            <w:rFonts w:ascii="Arial" w:hAnsi="Arial" w:cs="Arial"/>
            <w:noProof/>
          </w:rPr>
          <w:t>11.7.4.7 Description of list of LLRs allocated</w:t>
        </w:r>
        <w:r w:rsidR="009A2260">
          <w:rPr>
            <w:noProof/>
            <w:webHidden/>
          </w:rPr>
          <w:tab/>
        </w:r>
        <w:r w:rsidR="009A2260">
          <w:rPr>
            <w:noProof/>
            <w:webHidden/>
          </w:rPr>
          <w:fldChar w:fldCharType="begin"/>
        </w:r>
        <w:r w:rsidR="009A2260">
          <w:rPr>
            <w:noProof/>
            <w:webHidden/>
          </w:rPr>
          <w:instrText xml:space="preserve"> PAGEREF _Toc158906896 \h </w:instrText>
        </w:r>
        <w:r w:rsidR="009A2260">
          <w:rPr>
            <w:noProof/>
            <w:webHidden/>
          </w:rPr>
        </w:r>
        <w:r w:rsidR="009A2260">
          <w:rPr>
            <w:noProof/>
            <w:webHidden/>
          </w:rPr>
          <w:fldChar w:fldCharType="separate"/>
        </w:r>
        <w:r w:rsidR="00E007C1">
          <w:rPr>
            <w:noProof/>
            <w:webHidden/>
          </w:rPr>
          <w:t>288</w:t>
        </w:r>
        <w:r w:rsidR="009A2260">
          <w:rPr>
            <w:noProof/>
            <w:webHidden/>
          </w:rPr>
          <w:fldChar w:fldCharType="end"/>
        </w:r>
      </w:hyperlink>
    </w:p>
    <w:p w14:paraId="657B39C9" w14:textId="13AFA8F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7" w:history="1">
        <w:r w:rsidR="009A2260" w:rsidRPr="000F2745">
          <w:rPr>
            <w:rStyle w:val="Hyperlink"/>
            <w:rFonts w:ascii="Arial" w:hAnsi="Arial" w:cs="Arial"/>
            <w:noProof/>
          </w:rPr>
          <w:t>11.7.4.7.1 daulibstm32f4xxi2c-I2cGenerateStop-LLR-001</w:t>
        </w:r>
        <w:r w:rsidR="009A2260">
          <w:rPr>
            <w:noProof/>
            <w:webHidden/>
          </w:rPr>
          <w:tab/>
        </w:r>
        <w:r w:rsidR="009A2260">
          <w:rPr>
            <w:noProof/>
            <w:webHidden/>
          </w:rPr>
          <w:fldChar w:fldCharType="begin"/>
        </w:r>
        <w:r w:rsidR="009A2260">
          <w:rPr>
            <w:noProof/>
            <w:webHidden/>
          </w:rPr>
          <w:instrText xml:space="preserve"> PAGEREF _Toc158906897 \h </w:instrText>
        </w:r>
        <w:r w:rsidR="009A2260">
          <w:rPr>
            <w:noProof/>
            <w:webHidden/>
          </w:rPr>
        </w:r>
        <w:r w:rsidR="009A2260">
          <w:rPr>
            <w:noProof/>
            <w:webHidden/>
          </w:rPr>
          <w:fldChar w:fldCharType="separate"/>
        </w:r>
        <w:r w:rsidR="00E007C1">
          <w:rPr>
            <w:noProof/>
            <w:webHidden/>
          </w:rPr>
          <w:t>288</w:t>
        </w:r>
        <w:r w:rsidR="009A2260">
          <w:rPr>
            <w:noProof/>
            <w:webHidden/>
          </w:rPr>
          <w:fldChar w:fldCharType="end"/>
        </w:r>
      </w:hyperlink>
    </w:p>
    <w:p w14:paraId="4364D14D" w14:textId="052E2C0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8" w:history="1">
        <w:r w:rsidR="009A2260" w:rsidRPr="000F2745">
          <w:rPr>
            <w:rStyle w:val="Hyperlink"/>
            <w:rFonts w:ascii="Arial" w:hAnsi="Arial" w:cs="Arial"/>
            <w:noProof/>
          </w:rPr>
          <w:t>11.7.4.7.2 daulibstm32f4xxi2c-I2cGenerateStop-LLR-002</w:t>
        </w:r>
        <w:r w:rsidR="009A2260">
          <w:rPr>
            <w:noProof/>
            <w:webHidden/>
          </w:rPr>
          <w:tab/>
        </w:r>
        <w:r w:rsidR="009A2260">
          <w:rPr>
            <w:noProof/>
            <w:webHidden/>
          </w:rPr>
          <w:fldChar w:fldCharType="begin"/>
        </w:r>
        <w:r w:rsidR="009A2260">
          <w:rPr>
            <w:noProof/>
            <w:webHidden/>
          </w:rPr>
          <w:instrText xml:space="preserve"> PAGEREF _Toc158906898 \h </w:instrText>
        </w:r>
        <w:r w:rsidR="009A2260">
          <w:rPr>
            <w:noProof/>
            <w:webHidden/>
          </w:rPr>
        </w:r>
        <w:r w:rsidR="009A2260">
          <w:rPr>
            <w:noProof/>
            <w:webHidden/>
          </w:rPr>
          <w:fldChar w:fldCharType="separate"/>
        </w:r>
        <w:r w:rsidR="00E007C1">
          <w:rPr>
            <w:noProof/>
            <w:webHidden/>
          </w:rPr>
          <w:t>289</w:t>
        </w:r>
        <w:r w:rsidR="009A2260">
          <w:rPr>
            <w:noProof/>
            <w:webHidden/>
          </w:rPr>
          <w:fldChar w:fldCharType="end"/>
        </w:r>
      </w:hyperlink>
    </w:p>
    <w:p w14:paraId="0DBE456D" w14:textId="571FF8DB"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899" w:history="1">
        <w:r w:rsidR="009A2260" w:rsidRPr="000F2745">
          <w:rPr>
            <w:rStyle w:val="Hyperlink"/>
            <w:noProof/>
          </w:rPr>
          <w:t>11.7.5 I2cSend7bitAddress</w:t>
        </w:r>
        <w:r w:rsidR="009A2260">
          <w:rPr>
            <w:noProof/>
            <w:webHidden/>
          </w:rPr>
          <w:tab/>
        </w:r>
        <w:r w:rsidR="009A2260">
          <w:rPr>
            <w:noProof/>
            <w:webHidden/>
          </w:rPr>
          <w:fldChar w:fldCharType="begin"/>
        </w:r>
        <w:r w:rsidR="009A2260">
          <w:rPr>
            <w:noProof/>
            <w:webHidden/>
          </w:rPr>
          <w:instrText xml:space="preserve"> PAGEREF _Toc158906899 \h </w:instrText>
        </w:r>
        <w:r w:rsidR="009A2260">
          <w:rPr>
            <w:noProof/>
            <w:webHidden/>
          </w:rPr>
        </w:r>
        <w:r w:rsidR="009A2260">
          <w:rPr>
            <w:noProof/>
            <w:webHidden/>
          </w:rPr>
          <w:fldChar w:fldCharType="separate"/>
        </w:r>
        <w:r w:rsidR="00E007C1">
          <w:rPr>
            <w:noProof/>
            <w:webHidden/>
          </w:rPr>
          <w:t>289</w:t>
        </w:r>
        <w:r w:rsidR="009A2260">
          <w:rPr>
            <w:noProof/>
            <w:webHidden/>
          </w:rPr>
          <w:fldChar w:fldCharType="end"/>
        </w:r>
      </w:hyperlink>
    </w:p>
    <w:p w14:paraId="577A20E4" w14:textId="4F494F1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0" w:history="1">
        <w:r w:rsidR="009A2260" w:rsidRPr="000F2745">
          <w:rPr>
            <w:rStyle w:val="Hyperlink"/>
            <w:rFonts w:ascii="Arial" w:hAnsi="Arial" w:cs="Arial"/>
            <w:noProof/>
          </w:rPr>
          <w:t>11.7.5.1 Brief Description</w:t>
        </w:r>
        <w:r w:rsidR="009A2260">
          <w:rPr>
            <w:noProof/>
            <w:webHidden/>
          </w:rPr>
          <w:tab/>
        </w:r>
        <w:r w:rsidR="009A2260">
          <w:rPr>
            <w:noProof/>
            <w:webHidden/>
          </w:rPr>
          <w:fldChar w:fldCharType="begin"/>
        </w:r>
        <w:r w:rsidR="009A2260">
          <w:rPr>
            <w:noProof/>
            <w:webHidden/>
          </w:rPr>
          <w:instrText xml:space="preserve"> PAGEREF _Toc158906900 \h </w:instrText>
        </w:r>
        <w:r w:rsidR="009A2260">
          <w:rPr>
            <w:noProof/>
            <w:webHidden/>
          </w:rPr>
        </w:r>
        <w:r w:rsidR="009A2260">
          <w:rPr>
            <w:noProof/>
            <w:webHidden/>
          </w:rPr>
          <w:fldChar w:fldCharType="separate"/>
        </w:r>
        <w:r w:rsidR="00E007C1">
          <w:rPr>
            <w:noProof/>
            <w:webHidden/>
          </w:rPr>
          <w:t>289</w:t>
        </w:r>
        <w:r w:rsidR="009A2260">
          <w:rPr>
            <w:noProof/>
            <w:webHidden/>
          </w:rPr>
          <w:fldChar w:fldCharType="end"/>
        </w:r>
      </w:hyperlink>
    </w:p>
    <w:p w14:paraId="034CB0CF" w14:textId="0AD0BE6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1" w:history="1">
        <w:r w:rsidR="009A2260" w:rsidRPr="000F2745">
          <w:rPr>
            <w:rStyle w:val="Hyperlink"/>
            <w:rFonts w:ascii="Arial" w:hAnsi="Arial" w:cs="Arial"/>
            <w:noProof/>
          </w:rPr>
          <w:t>11.7.5.2 List of HLRs allocated</w:t>
        </w:r>
        <w:r w:rsidR="009A2260">
          <w:rPr>
            <w:noProof/>
            <w:webHidden/>
          </w:rPr>
          <w:tab/>
        </w:r>
        <w:r w:rsidR="009A2260">
          <w:rPr>
            <w:noProof/>
            <w:webHidden/>
          </w:rPr>
          <w:fldChar w:fldCharType="begin"/>
        </w:r>
        <w:r w:rsidR="009A2260">
          <w:rPr>
            <w:noProof/>
            <w:webHidden/>
          </w:rPr>
          <w:instrText xml:space="preserve"> PAGEREF _Toc158906901 \h </w:instrText>
        </w:r>
        <w:r w:rsidR="009A2260">
          <w:rPr>
            <w:noProof/>
            <w:webHidden/>
          </w:rPr>
        </w:r>
        <w:r w:rsidR="009A2260">
          <w:rPr>
            <w:noProof/>
            <w:webHidden/>
          </w:rPr>
          <w:fldChar w:fldCharType="separate"/>
        </w:r>
        <w:r w:rsidR="00E007C1">
          <w:rPr>
            <w:noProof/>
            <w:webHidden/>
          </w:rPr>
          <w:t>289</w:t>
        </w:r>
        <w:r w:rsidR="009A2260">
          <w:rPr>
            <w:noProof/>
            <w:webHidden/>
          </w:rPr>
          <w:fldChar w:fldCharType="end"/>
        </w:r>
      </w:hyperlink>
    </w:p>
    <w:p w14:paraId="3027B0D8" w14:textId="7C9916A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2" w:history="1">
        <w:r w:rsidR="009A2260" w:rsidRPr="000F2745">
          <w:rPr>
            <w:rStyle w:val="Hyperlink"/>
            <w:rFonts w:ascii="Arial" w:hAnsi="Arial" w:cs="Arial"/>
            <w:noProof/>
          </w:rPr>
          <w:t>11.7.5.3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_Toc158906902 \h </w:instrText>
        </w:r>
        <w:r w:rsidR="009A2260">
          <w:rPr>
            <w:noProof/>
            <w:webHidden/>
          </w:rPr>
        </w:r>
        <w:r w:rsidR="009A2260">
          <w:rPr>
            <w:noProof/>
            <w:webHidden/>
          </w:rPr>
          <w:fldChar w:fldCharType="separate"/>
        </w:r>
        <w:r w:rsidR="00E007C1">
          <w:rPr>
            <w:noProof/>
            <w:webHidden/>
          </w:rPr>
          <w:t>289</w:t>
        </w:r>
        <w:r w:rsidR="009A2260">
          <w:rPr>
            <w:noProof/>
            <w:webHidden/>
          </w:rPr>
          <w:fldChar w:fldCharType="end"/>
        </w:r>
      </w:hyperlink>
    </w:p>
    <w:p w14:paraId="7DB8186C" w14:textId="3C786DC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3" w:history="1">
        <w:r w:rsidR="009A2260" w:rsidRPr="000F2745">
          <w:rPr>
            <w:rStyle w:val="Hyperlink"/>
            <w:rFonts w:ascii="Arial" w:hAnsi="Arial" w:cs="Arial"/>
            <w:noProof/>
          </w:rPr>
          <w:t>11.7.5.4 Parameter list (Input/Output)</w:t>
        </w:r>
        <w:r w:rsidR="009A2260">
          <w:rPr>
            <w:noProof/>
            <w:webHidden/>
          </w:rPr>
          <w:tab/>
        </w:r>
        <w:r w:rsidR="009A2260">
          <w:rPr>
            <w:noProof/>
            <w:webHidden/>
          </w:rPr>
          <w:fldChar w:fldCharType="begin"/>
        </w:r>
        <w:r w:rsidR="009A2260">
          <w:rPr>
            <w:noProof/>
            <w:webHidden/>
          </w:rPr>
          <w:instrText xml:space="preserve"> PAGEREF _Toc158906903 \h </w:instrText>
        </w:r>
        <w:r w:rsidR="009A2260">
          <w:rPr>
            <w:noProof/>
            <w:webHidden/>
          </w:rPr>
        </w:r>
        <w:r w:rsidR="009A2260">
          <w:rPr>
            <w:noProof/>
            <w:webHidden/>
          </w:rPr>
          <w:fldChar w:fldCharType="separate"/>
        </w:r>
        <w:r w:rsidR="00E007C1">
          <w:rPr>
            <w:noProof/>
            <w:webHidden/>
          </w:rPr>
          <w:t>289</w:t>
        </w:r>
        <w:r w:rsidR="009A2260">
          <w:rPr>
            <w:noProof/>
            <w:webHidden/>
          </w:rPr>
          <w:fldChar w:fldCharType="end"/>
        </w:r>
      </w:hyperlink>
    </w:p>
    <w:p w14:paraId="1A8DE2CB" w14:textId="7BA4084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4" w:history="1">
        <w:r w:rsidR="009A2260" w:rsidRPr="000F2745">
          <w:rPr>
            <w:rStyle w:val="Hyperlink"/>
            <w:rFonts w:ascii="Arial" w:hAnsi="Arial" w:cs="Arial"/>
            <w:noProof/>
          </w:rPr>
          <w:t>11.7.5.5 Return Value</w:t>
        </w:r>
        <w:r w:rsidR="009A2260">
          <w:rPr>
            <w:noProof/>
            <w:webHidden/>
          </w:rPr>
          <w:tab/>
        </w:r>
        <w:r w:rsidR="009A2260">
          <w:rPr>
            <w:noProof/>
            <w:webHidden/>
          </w:rPr>
          <w:fldChar w:fldCharType="begin"/>
        </w:r>
        <w:r w:rsidR="009A2260">
          <w:rPr>
            <w:noProof/>
            <w:webHidden/>
          </w:rPr>
          <w:instrText xml:space="preserve"> PAGEREF _Toc158906904 \h </w:instrText>
        </w:r>
        <w:r w:rsidR="009A2260">
          <w:rPr>
            <w:noProof/>
            <w:webHidden/>
          </w:rPr>
        </w:r>
        <w:r w:rsidR="009A2260">
          <w:rPr>
            <w:noProof/>
            <w:webHidden/>
          </w:rPr>
          <w:fldChar w:fldCharType="separate"/>
        </w:r>
        <w:r w:rsidR="00E007C1">
          <w:rPr>
            <w:noProof/>
            <w:webHidden/>
          </w:rPr>
          <w:t>290</w:t>
        </w:r>
        <w:r w:rsidR="009A2260">
          <w:rPr>
            <w:noProof/>
            <w:webHidden/>
          </w:rPr>
          <w:fldChar w:fldCharType="end"/>
        </w:r>
      </w:hyperlink>
    </w:p>
    <w:p w14:paraId="50424D74" w14:textId="3BCD49D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5" w:history="1">
        <w:r w:rsidR="009A2260" w:rsidRPr="000F2745">
          <w:rPr>
            <w:rStyle w:val="Hyperlink"/>
            <w:rFonts w:ascii="Arial" w:hAnsi="Arial" w:cs="Arial"/>
            <w:noProof/>
          </w:rPr>
          <w:t>11.7.5.6 Other CSUs called by this CSU</w:t>
        </w:r>
        <w:r w:rsidR="009A2260">
          <w:rPr>
            <w:noProof/>
            <w:webHidden/>
          </w:rPr>
          <w:tab/>
        </w:r>
        <w:r w:rsidR="009A2260">
          <w:rPr>
            <w:noProof/>
            <w:webHidden/>
          </w:rPr>
          <w:fldChar w:fldCharType="begin"/>
        </w:r>
        <w:r w:rsidR="009A2260">
          <w:rPr>
            <w:noProof/>
            <w:webHidden/>
          </w:rPr>
          <w:instrText xml:space="preserve"> PAGEREF _Toc158906905 \h </w:instrText>
        </w:r>
        <w:r w:rsidR="009A2260">
          <w:rPr>
            <w:noProof/>
            <w:webHidden/>
          </w:rPr>
        </w:r>
        <w:r w:rsidR="009A2260">
          <w:rPr>
            <w:noProof/>
            <w:webHidden/>
          </w:rPr>
          <w:fldChar w:fldCharType="separate"/>
        </w:r>
        <w:r w:rsidR="00E007C1">
          <w:rPr>
            <w:noProof/>
            <w:webHidden/>
          </w:rPr>
          <w:t>290</w:t>
        </w:r>
        <w:r w:rsidR="009A2260">
          <w:rPr>
            <w:noProof/>
            <w:webHidden/>
          </w:rPr>
          <w:fldChar w:fldCharType="end"/>
        </w:r>
      </w:hyperlink>
    </w:p>
    <w:p w14:paraId="1AA22E77" w14:textId="54BCCFA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6" w:history="1">
        <w:r w:rsidR="009A2260" w:rsidRPr="000F2745">
          <w:rPr>
            <w:rStyle w:val="Hyperlink"/>
            <w:rFonts w:ascii="Arial" w:hAnsi="Arial" w:cs="Arial"/>
            <w:noProof/>
          </w:rPr>
          <w:t>11.7.5.7 Description of list of LLRs allocated</w:t>
        </w:r>
        <w:r w:rsidR="009A2260">
          <w:rPr>
            <w:noProof/>
            <w:webHidden/>
          </w:rPr>
          <w:tab/>
        </w:r>
        <w:r w:rsidR="009A2260">
          <w:rPr>
            <w:noProof/>
            <w:webHidden/>
          </w:rPr>
          <w:fldChar w:fldCharType="begin"/>
        </w:r>
        <w:r w:rsidR="009A2260">
          <w:rPr>
            <w:noProof/>
            <w:webHidden/>
          </w:rPr>
          <w:instrText xml:space="preserve"> PAGEREF _Toc158906906 \h </w:instrText>
        </w:r>
        <w:r w:rsidR="009A2260">
          <w:rPr>
            <w:noProof/>
            <w:webHidden/>
          </w:rPr>
        </w:r>
        <w:r w:rsidR="009A2260">
          <w:rPr>
            <w:noProof/>
            <w:webHidden/>
          </w:rPr>
          <w:fldChar w:fldCharType="separate"/>
        </w:r>
        <w:r w:rsidR="00E007C1">
          <w:rPr>
            <w:noProof/>
            <w:webHidden/>
          </w:rPr>
          <w:t>290</w:t>
        </w:r>
        <w:r w:rsidR="009A2260">
          <w:rPr>
            <w:noProof/>
            <w:webHidden/>
          </w:rPr>
          <w:fldChar w:fldCharType="end"/>
        </w:r>
      </w:hyperlink>
    </w:p>
    <w:p w14:paraId="5ADD3E1B" w14:textId="578CA97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7" w:history="1">
        <w:r w:rsidR="009A2260" w:rsidRPr="000F2745">
          <w:rPr>
            <w:rStyle w:val="Hyperlink"/>
            <w:rFonts w:ascii="Arial" w:hAnsi="Arial" w:cs="Arial"/>
            <w:noProof/>
          </w:rPr>
          <w:t>11.7.5.7.1 daulibstm32f4xxi2c-I2cSend7bitAddress-LLR-001</w:t>
        </w:r>
        <w:r w:rsidR="009A2260">
          <w:rPr>
            <w:noProof/>
            <w:webHidden/>
          </w:rPr>
          <w:tab/>
        </w:r>
        <w:r w:rsidR="009A2260">
          <w:rPr>
            <w:noProof/>
            <w:webHidden/>
          </w:rPr>
          <w:fldChar w:fldCharType="begin"/>
        </w:r>
        <w:r w:rsidR="009A2260">
          <w:rPr>
            <w:noProof/>
            <w:webHidden/>
          </w:rPr>
          <w:instrText xml:space="preserve"> PAGEREF _Toc158906907 \h </w:instrText>
        </w:r>
        <w:r w:rsidR="009A2260">
          <w:rPr>
            <w:noProof/>
            <w:webHidden/>
          </w:rPr>
        </w:r>
        <w:r w:rsidR="009A2260">
          <w:rPr>
            <w:noProof/>
            <w:webHidden/>
          </w:rPr>
          <w:fldChar w:fldCharType="separate"/>
        </w:r>
        <w:r w:rsidR="00E007C1">
          <w:rPr>
            <w:noProof/>
            <w:webHidden/>
          </w:rPr>
          <w:t>290</w:t>
        </w:r>
        <w:r w:rsidR="009A2260">
          <w:rPr>
            <w:noProof/>
            <w:webHidden/>
          </w:rPr>
          <w:fldChar w:fldCharType="end"/>
        </w:r>
      </w:hyperlink>
    </w:p>
    <w:p w14:paraId="74A47875" w14:textId="179CC5A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8" w:history="1">
        <w:r w:rsidR="009A2260" w:rsidRPr="000F2745">
          <w:rPr>
            <w:rStyle w:val="Hyperlink"/>
            <w:rFonts w:ascii="Arial" w:hAnsi="Arial" w:cs="Arial"/>
            <w:noProof/>
          </w:rPr>
          <w:t>11.7.5.7.2 daulibstm32f4xxi2c-I2cSend7bitAddress-LLR-002</w:t>
        </w:r>
        <w:r w:rsidR="009A2260">
          <w:rPr>
            <w:noProof/>
            <w:webHidden/>
          </w:rPr>
          <w:tab/>
        </w:r>
        <w:r w:rsidR="009A2260">
          <w:rPr>
            <w:noProof/>
            <w:webHidden/>
          </w:rPr>
          <w:fldChar w:fldCharType="begin"/>
        </w:r>
        <w:r w:rsidR="009A2260">
          <w:rPr>
            <w:noProof/>
            <w:webHidden/>
          </w:rPr>
          <w:instrText xml:space="preserve"> PAGEREF _Toc158906908 \h </w:instrText>
        </w:r>
        <w:r w:rsidR="009A2260">
          <w:rPr>
            <w:noProof/>
            <w:webHidden/>
          </w:rPr>
        </w:r>
        <w:r w:rsidR="009A2260">
          <w:rPr>
            <w:noProof/>
            <w:webHidden/>
          </w:rPr>
          <w:fldChar w:fldCharType="separate"/>
        </w:r>
        <w:r w:rsidR="00E007C1">
          <w:rPr>
            <w:noProof/>
            <w:webHidden/>
          </w:rPr>
          <w:t>290</w:t>
        </w:r>
        <w:r w:rsidR="009A2260">
          <w:rPr>
            <w:noProof/>
            <w:webHidden/>
          </w:rPr>
          <w:fldChar w:fldCharType="end"/>
        </w:r>
      </w:hyperlink>
    </w:p>
    <w:p w14:paraId="64AE1ADC" w14:textId="3D50407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09" w:history="1">
        <w:r w:rsidR="009A2260" w:rsidRPr="000F2745">
          <w:rPr>
            <w:rStyle w:val="Hyperlink"/>
            <w:rFonts w:ascii="Arial" w:hAnsi="Arial" w:cs="Arial"/>
            <w:noProof/>
          </w:rPr>
          <w:t>11.7.5.7.3 daulibstm32f4xxi2c-I2cSend7bitAddress-LLR-003</w:t>
        </w:r>
        <w:r w:rsidR="009A2260">
          <w:rPr>
            <w:noProof/>
            <w:webHidden/>
          </w:rPr>
          <w:tab/>
        </w:r>
        <w:r w:rsidR="009A2260">
          <w:rPr>
            <w:noProof/>
            <w:webHidden/>
          </w:rPr>
          <w:fldChar w:fldCharType="begin"/>
        </w:r>
        <w:r w:rsidR="009A2260">
          <w:rPr>
            <w:noProof/>
            <w:webHidden/>
          </w:rPr>
          <w:instrText xml:space="preserve"> PAGEREF _Toc158906909 \h </w:instrText>
        </w:r>
        <w:r w:rsidR="009A2260">
          <w:rPr>
            <w:noProof/>
            <w:webHidden/>
          </w:rPr>
        </w:r>
        <w:r w:rsidR="009A2260">
          <w:rPr>
            <w:noProof/>
            <w:webHidden/>
          </w:rPr>
          <w:fldChar w:fldCharType="separate"/>
        </w:r>
        <w:r w:rsidR="00E007C1">
          <w:rPr>
            <w:noProof/>
            <w:webHidden/>
          </w:rPr>
          <w:t>290</w:t>
        </w:r>
        <w:r w:rsidR="009A2260">
          <w:rPr>
            <w:noProof/>
            <w:webHidden/>
          </w:rPr>
          <w:fldChar w:fldCharType="end"/>
        </w:r>
      </w:hyperlink>
    </w:p>
    <w:p w14:paraId="06495B98" w14:textId="0B05D307"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0" w:history="1">
        <w:r w:rsidR="009A2260" w:rsidRPr="000F2745">
          <w:rPr>
            <w:rStyle w:val="Hyperlink"/>
            <w:noProof/>
          </w:rPr>
          <w:t>11.7.6 I2cAcknowledgeConfig</w:t>
        </w:r>
        <w:r w:rsidR="009A2260">
          <w:rPr>
            <w:noProof/>
            <w:webHidden/>
          </w:rPr>
          <w:tab/>
        </w:r>
        <w:r w:rsidR="009A2260">
          <w:rPr>
            <w:noProof/>
            <w:webHidden/>
          </w:rPr>
          <w:fldChar w:fldCharType="begin"/>
        </w:r>
        <w:r w:rsidR="009A2260">
          <w:rPr>
            <w:noProof/>
            <w:webHidden/>
          </w:rPr>
          <w:instrText xml:space="preserve"> PAGEREF _Toc158906910 \h </w:instrText>
        </w:r>
        <w:r w:rsidR="009A2260">
          <w:rPr>
            <w:noProof/>
            <w:webHidden/>
          </w:rPr>
        </w:r>
        <w:r w:rsidR="009A2260">
          <w:rPr>
            <w:noProof/>
            <w:webHidden/>
          </w:rPr>
          <w:fldChar w:fldCharType="separate"/>
        </w:r>
        <w:r w:rsidR="00E007C1">
          <w:rPr>
            <w:noProof/>
            <w:webHidden/>
          </w:rPr>
          <w:t>290</w:t>
        </w:r>
        <w:r w:rsidR="009A2260">
          <w:rPr>
            <w:noProof/>
            <w:webHidden/>
          </w:rPr>
          <w:fldChar w:fldCharType="end"/>
        </w:r>
      </w:hyperlink>
    </w:p>
    <w:p w14:paraId="474B7863" w14:textId="5CB1E7C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1" w:history="1">
        <w:r w:rsidR="009A2260" w:rsidRPr="000F2745">
          <w:rPr>
            <w:rStyle w:val="Hyperlink"/>
            <w:rFonts w:ascii="Arial" w:hAnsi="Arial" w:cs="Arial"/>
            <w:noProof/>
          </w:rPr>
          <w:t>11.7.6.1 Brief Description</w:t>
        </w:r>
        <w:r w:rsidR="009A2260">
          <w:rPr>
            <w:noProof/>
            <w:webHidden/>
          </w:rPr>
          <w:tab/>
        </w:r>
        <w:r w:rsidR="009A2260">
          <w:rPr>
            <w:noProof/>
            <w:webHidden/>
          </w:rPr>
          <w:fldChar w:fldCharType="begin"/>
        </w:r>
        <w:r w:rsidR="009A2260">
          <w:rPr>
            <w:noProof/>
            <w:webHidden/>
          </w:rPr>
          <w:instrText xml:space="preserve"> PAGEREF _Toc158906911 \h </w:instrText>
        </w:r>
        <w:r w:rsidR="009A2260">
          <w:rPr>
            <w:noProof/>
            <w:webHidden/>
          </w:rPr>
        </w:r>
        <w:r w:rsidR="009A2260">
          <w:rPr>
            <w:noProof/>
            <w:webHidden/>
          </w:rPr>
          <w:fldChar w:fldCharType="separate"/>
        </w:r>
        <w:r w:rsidR="00E007C1">
          <w:rPr>
            <w:noProof/>
            <w:webHidden/>
          </w:rPr>
          <w:t>291</w:t>
        </w:r>
        <w:r w:rsidR="009A2260">
          <w:rPr>
            <w:noProof/>
            <w:webHidden/>
          </w:rPr>
          <w:fldChar w:fldCharType="end"/>
        </w:r>
      </w:hyperlink>
    </w:p>
    <w:p w14:paraId="35564136" w14:textId="62F306E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2" w:history="1">
        <w:r w:rsidR="009A2260" w:rsidRPr="000F2745">
          <w:rPr>
            <w:rStyle w:val="Hyperlink"/>
            <w:rFonts w:ascii="Arial" w:hAnsi="Arial" w:cs="Arial"/>
            <w:noProof/>
          </w:rPr>
          <w:t>11.7.6.2 List of HLRs allocated</w:t>
        </w:r>
        <w:r w:rsidR="009A2260">
          <w:rPr>
            <w:noProof/>
            <w:webHidden/>
          </w:rPr>
          <w:tab/>
        </w:r>
        <w:r w:rsidR="009A2260">
          <w:rPr>
            <w:noProof/>
            <w:webHidden/>
          </w:rPr>
          <w:fldChar w:fldCharType="begin"/>
        </w:r>
        <w:r w:rsidR="009A2260">
          <w:rPr>
            <w:noProof/>
            <w:webHidden/>
          </w:rPr>
          <w:instrText xml:space="preserve"> PAGEREF _Toc158906912 \h </w:instrText>
        </w:r>
        <w:r w:rsidR="009A2260">
          <w:rPr>
            <w:noProof/>
            <w:webHidden/>
          </w:rPr>
        </w:r>
        <w:r w:rsidR="009A2260">
          <w:rPr>
            <w:noProof/>
            <w:webHidden/>
          </w:rPr>
          <w:fldChar w:fldCharType="separate"/>
        </w:r>
        <w:r w:rsidR="00E007C1">
          <w:rPr>
            <w:noProof/>
            <w:webHidden/>
          </w:rPr>
          <w:t>291</w:t>
        </w:r>
        <w:r w:rsidR="009A2260">
          <w:rPr>
            <w:noProof/>
            <w:webHidden/>
          </w:rPr>
          <w:fldChar w:fldCharType="end"/>
        </w:r>
      </w:hyperlink>
    </w:p>
    <w:p w14:paraId="491086E3" w14:textId="7F04721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3" w:history="1">
        <w:r w:rsidR="009A2260" w:rsidRPr="000F2745">
          <w:rPr>
            <w:rStyle w:val="Hyperlink"/>
            <w:rFonts w:ascii="Arial" w:hAnsi="Arial" w:cs="Arial"/>
            <w:noProof/>
          </w:rPr>
          <w:t>11.7.6.3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_Toc158906913 \h </w:instrText>
        </w:r>
        <w:r w:rsidR="009A2260">
          <w:rPr>
            <w:noProof/>
            <w:webHidden/>
          </w:rPr>
        </w:r>
        <w:r w:rsidR="009A2260">
          <w:rPr>
            <w:noProof/>
            <w:webHidden/>
          </w:rPr>
          <w:fldChar w:fldCharType="separate"/>
        </w:r>
        <w:r w:rsidR="00E007C1">
          <w:rPr>
            <w:noProof/>
            <w:webHidden/>
          </w:rPr>
          <w:t>291</w:t>
        </w:r>
        <w:r w:rsidR="009A2260">
          <w:rPr>
            <w:noProof/>
            <w:webHidden/>
          </w:rPr>
          <w:fldChar w:fldCharType="end"/>
        </w:r>
      </w:hyperlink>
    </w:p>
    <w:p w14:paraId="1A139D3E" w14:textId="4E1CC56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4" w:history="1">
        <w:r w:rsidR="009A2260" w:rsidRPr="000F2745">
          <w:rPr>
            <w:rStyle w:val="Hyperlink"/>
            <w:rFonts w:ascii="Arial" w:hAnsi="Arial" w:cs="Arial"/>
            <w:noProof/>
          </w:rPr>
          <w:t>11.7.6.4 Parameter list (Input/Output)</w:t>
        </w:r>
        <w:r w:rsidR="009A2260">
          <w:rPr>
            <w:noProof/>
            <w:webHidden/>
          </w:rPr>
          <w:tab/>
        </w:r>
        <w:r w:rsidR="009A2260">
          <w:rPr>
            <w:noProof/>
            <w:webHidden/>
          </w:rPr>
          <w:fldChar w:fldCharType="begin"/>
        </w:r>
        <w:r w:rsidR="009A2260">
          <w:rPr>
            <w:noProof/>
            <w:webHidden/>
          </w:rPr>
          <w:instrText xml:space="preserve"> PAGEREF _Toc158906914 \h </w:instrText>
        </w:r>
        <w:r w:rsidR="009A2260">
          <w:rPr>
            <w:noProof/>
            <w:webHidden/>
          </w:rPr>
        </w:r>
        <w:r w:rsidR="009A2260">
          <w:rPr>
            <w:noProof/>
            <w:webHidden/>
          </w:rPr>
          <w:fldChar w:fldCharType="separate"/>
        </w:r>
        <w:r w:rsidR="00E007C1">
          <w:rPr>
            <w:noProof/>
            <w:webHidden/>
          </w:rPr>
          <w:t>291</w:t>
        </w:r>
        <w:r w:rsidR="009A2260">
          <w:rPr>
            <w:noProof/>
            <w:webHidden/>
          </w:rPr>
          <w:fldChar w:fldCharType="end"/>
        </w:r>
      </w:hyperlink>
    </w:p>
    <w:p w14:paraId="7D8400C7" w14:textId="314129E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5" w:history="1">
        <w:r w:rsidR="009A2260" w:rsidRPr="000F2745">
          <w:rPr>
            <w:rStyle w:val="Hyperlink"/>
            <w:rFonts w:ascii="Arial" w:hAnsi="Arial" w:cs="Arial"/>
            <w:noProof/>
          </w:rPr>
          <w:t>11.7.6.5 Return Value</w:t>
        </w:r>
        <w:r w:rsidR="009A2260">
          <w:rPr>
            <w:noProof/>
            <w:webHidden/>
          </w:rPr>
          <w:tab/>
        </w:r>
        <w:r w:rsidR="009A2260">
          <w:rPr>
            <w:noProof/>
            <w:webHidden/>
          </w:rPr>
          <w:fldChar w:fldCharType="begin"/>
        </w:r>
        <w:r w:rsidR="009A2260">
          <w:rPr>
            <w:noProof/>
            <w:webHidden/>
          </w:rPr>
          <w:instrText xml:space="preserve"> PAGEREF _Toc158906915 \h </w:instrText>
        </w:r>
        <w:r w:rsidR="009A2260">
          <w:rPr>
            <w:noProof/>
            <w:webHidden/>
          </w:rPr>
        </w:r>
        <w:r w:rsidR="009A2260">
          <w:rPr>
            <w:noProof/>
            <w:webHidden/>
          </w:rPr>
          <w:fldChar w:fldCharType="separate"/>
        </w:r>
        <w:r w:rsidR="00E007C1">
          <w:rPr>
            <w:noProof/>
            <w:webHidden/>
          </w:rPr>
          <w:t>291</w:t>
        </w:r>
        <w:r w:rsidR="009A2260">
          <w:rPr>
            <w:noProof/>
            <w:webHidden/>
          </w:rPr>
          <w:fldChar w:fldCharType="end"/>
        </w:r>
      </w:hyperlink>
    </w:p>
    <w:p w14:paraId="4C1EC768" w14:textId="7F1D092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6" w:history="1">
        <w:r w:rsidR="009A2260" w:rsidRPr="000F2745">
          <w:rPr>
            <w:rStyle w:val="Hyperlink"/>
            <w:rFonts w:ascii="Arial" w:hAnsi="Arial" w:cs="Arial"/>
            <w:noProof/>
          </w:rPr>
          <w:t>11.7.6.6 Other CSUs called by this CSU</w:t>
        </w:r>
        <w:r w:rsidR="009A2260">
          <w:rPr>
            <w:noProof/>
            <w:webHidden/>
          </w:rPr>
          <w:tab/>
        </w:r>
        <w:r w:rsidR="009A2260">
          <w:rPr>
            <w:noProof/>
            <w:webHidden/>
          </w:rPr>
          <w:fldChar w:fldCharType="begin"/>
        </w:r>
        <w:r w:rsidR="009A2260">
          <w:rPr>
            <w:noProof/>
            <w:webHidden/>
          </w:rPr>
          <w:instrText xml:space="preserve"> PAGEREF _Toc158906916 \h </w:instrText>
        </w:r>
        <w:r w:rsidR="009A2260">
          <w:rPr>
            <w:noProof/>
            <w:webHidden/>
          </w:rPr>
        </w:r>
        <w:r w:rsidR="009A2260">
          <w:rPr>
            <w:noProof/>
            <w:webHidden/>
          </w:rPr>
          <w:fldChar w:fldCharType="separate"/>
        </w:r>
        <w:r w:rsidR="00E007C1">
          <w:rPr>
            <w:noProof/>
            <w:webHidden/>
          </w:rPr>
          <w:t>291</w:t>
        </w:r>
        <w:r w:rsidR="009A2260">
          <w:rPr>
            <w:noProof/>
            <w:webHidden/>
          </w:rPr>
          <w:fldChar w:fldCharType="end"/>
        </w:r>
      </w:hyperlink>
    </w:p>
    <w:p w14:paraId="53D4B706" w14:textId="31383A0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7" w:history="1">
        <w:r w:rsidR="009A2260" w:rsidRPr="000F2745">
          <w:rPr>
            <w:rStyle w:val="Hyperlink"/>
            <w:rFonts w:ascii="Arial" w:hAnsi="Arial" w:cs="Arial"/>
            <w:noProof/>
          </w:rPr>
          <w:t>11.7.6.7 Description of list of LLRs allocated</w:t>
        </w:r>
        <w:r w:rsidR="009A2260">
          <w:rPr>
            <w:noProof/>
            <w:webHidden/>
          </w:rPr>
          <w:tab/>
        </w:r>
        <w:r w:rsidR="009A2260">
          <w:rPr>
            <w:noProof/>
            <w:webHidden/>
          </w:rPr>
          <w:fldChar w:fldCharType="begin"/>
        </w:r>
        <w:r w:rsidR="009A2260">
          <w:rPr>
            <w:noProof/>
            <w:webHidden/>
          </w:rPr>
          <w:instrText xml:space="preserve"> PAGEREF _Toc158906917 \h </w:instrText>
        </w:r>
        <w:r w:rsidR="009A2260">
          <w:rPr>
            <w:noProof/>
            <w:webHidden/>
          </w:rPr>
        </w:r>
        <w:r w:rsidR="009A2260">
          <w:rPr>
            <w:noProof/>
            <w:webHidden/>
          </w:rPr>
          <w:fldChar w:fldCharType="separate"/>
        </w:r>
        <w:r w:rsidR="00E007C1">
          <w:rPr>
            <w:noProof/>
            <w:webHidden/>
          </w:rPr>
          <w:t>291</w:t>
        </w:r>
        <w:r w:rsidR="009A2260">
          <w:rPr>
            <w:noProof/>
            <w:webHidden/>
          </w:rPr>
          <w:fldChar w:fldCharType="end"/>
        </w:r>
      </w:hyperlink>
    </w:p>
    <w:p w14:paraId="227E3DA5" w14:textId="0D8045F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8" w:history="1">
        <w:r w:rsidR="009A2260" w:rsidRPr="000F2745">
          <w:rPr>
            <w:rStyle w:val="Hyperlink"/>
            <w:rFonts w:ascii="Arial" w:hAnsi="Arial" w:cs="Arial"/>
            <w:noProof/>
          </w:rPr>
          <w:t>11.7.6.7.1 daulibstm32f4xxi2c-I2cAcknowledgeConfig-LLR-001</w:t>
        </w:r>
        <w:r w:rsidR="009A2260">
          <w:rPr>
            <w:noProof/>
            <w:webHidden/>
          </w:rPr>
          <w:tab/>
        </w:r>
        <w:r w:rsidR="009A2260">
          <w:rPr>
            <w:noProof/>
            <w:webHidden/>
          </w:rPr>
          <w:fldChar w:fldCharType="begin"/>
        </w:r>
        <w:r w:rsidR="009A2260">
          <w:rPr>
            <w:noProof/>
            <w:webHidden/>
          </w:rPr>
          <w:instrText xml:space="preserve"> PAGEREF _Toc158906918 \h </w:instrText>
        </w:r>
        <w:r w:rsidR="009A2260">
          <w:rPr>
            <w:noProof/>
            <w:webHidden/>
          </w:rPr>
        </w:r>
        <w:r w:rsidR="009A2260">
          <w:rPr>
            <w:noProof/>
            <w:webHidden/>
          </w:rPr>
          <w:fldChar w:fldCharType="separate"/>
        </w:r>
        <w:r w:rsidR="00E007C1">
          <w:rPr>
            <w:noProof/>
            <w:webHidden/>
          </w:rPr>
          <w:t>292</w:t>
        </w:r>
        <w:r w:rsidR="009A2260">
          <w:rPr>
            <w:noProof/>
            <w:webHidden/>
          </w:rPr>
          <w:fldChar w:fldCharType="end"/>
        </w:r>
      </w:hyperlink>
    </w:p>
    <w:p w14:paraId="600F9BF6" w14:textId="3F4A1BA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19" w:history="1">
        <w:r w:rsidR="009A2260" w:rsidRPr="000F2745">
          <w:rPr>
            <w:rStyle w:val="Hyperlink"/>
            <w:rFonts w:ascii="Arial" w:hAnsi="Arial" w:cs="Arial"/>
            <w:noProof/>
          </w:rPr>
          <w:t>11.7.6.7.2 daulibstm32f4xxi2c-I2cAcknowledgeConfig-LLR-002</w:t>
        </w:r>
        <w:r w:rsidR="009A2260">
          <w:rPr>
            <w:noProof/>
            <w:webHidden/>
          </w:rPr>
          <w:tab/>
        </w:r>
        <w:r w:rsidR="009A2260">
          <w:rPr>
            <w:noProof/>
            <w:webHidden/>
          </w:rPr>
          <w:fldChar w:fldCharType="begin"/>
        </w:r>
        <w:r w:rsidR="009A2260">
          <w:rPr>
            <w:noProof/>
            <w:webHidden/>
          </w:rPr>
          <w:instrText xml:space="preserve"> PAGEREF _Toc158906919 \h </w:instrText>
        </w:r>
        <w:r w:rsidR="009A2260">
          <w:rPr>
            <w:noProof/>
            <w:webHidden/>
          </w:rPr>
        </w:r>
        <w:r w:rsidR="009A2260">
          <w:rPr>
            <w:noProof/>
            <w:webHidden/>
          </w:rPr>
          <w:fldChar w:fldCharType="separate"/>
        </w:r>
        <w:r w:rsidR="00E007C1">
          <w:rPr>
            <w:noProof/>
            <w:webHidden/>
          </w:rPr>
          <w:t>292</w:t>
        </w:r>
        <w:r w:rsidR="009A2260">
          <w:rPr>
            <w:noProof/>
            <w:webHidden/>
          </w:rPr>
          <w:fldChar w:fldCharType="end"/>
        </w:r>
      </w:hyperlink>
    </w:p>
    <w:p w14:paraId="51DF0EF9" w14:textId="297C382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0" w:history="1">
        <w:r w:rsidR="009A2260" w:rsidRPr="000F2745">
          <w:rPr>
            <w:rStyle w:val="Hyperlink"/>
            <w:noProof/>
          </w:rPr>
          <w:t>11.7.7 I2cSendData</w:t>
        </w:r>
        <w:r w:rsidR="009A2260">
          <w:rPr>
            <w:noProof/>
            <w:webHidden/>
          </w:rPr>
          <w:tab/>
        </w:r>
        <w:r w:rsidR="009A2260">
          <w:rPr>
            <w:noProof/>
            <w:webHidden/>
          </w:rPr>
          <w:fldChar w:fldCharType="begin"/>
        </w:r>
        <w:r w:rsidR="009A2260">
          <w:rPr>
            <w:noProof/>
            <w:webHidden/>
          </w:rPr>
          <w:instrText xml:space="preserve"> PAGEREF _Toc158906920 \h </w:instrText>
        </w:r>
        <w:r w:rsidR="009A2260">
          <w:rPr>
            <w:noProof/>
            <w:webHidden/>
          </w:rPr>
        </w:r>
        <w:r w:rsidR="009A2260">
          <w:rPr>
            <w:noProof/>
            <w:webHidden/>
          </w:rPr>
          <w:fldChar w:fldCharType="separate"/>
        </w:r>
        <w:r w:rsidR="00E007C1">
          <w:rPr>
            <w:noProof/>
            <w:webHidden/>
          </w:rPr>
          <w:t>292</w:t>
        </w:r>
        <w:r w:rsidR="009A2260">
          <w:rPr>
            <w:noProof/>
            <w:webHidden/>
          </w:rPr>
          <w:fldChar w:fldCharType="end"/>
        </w:r>
      </w:hyperlink>
    </w:p>
    <w:p w14:paraId="754E41CB" w14:textId="1B4519A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1" w:history="1">
        <w:r w:rsidR="009A2260" w:rsidRPr="000F2745">
          <w:rPr>
            <w:rStyle w:val="Hyperlink"/>
            <w:rFonts w:ascii="Arial" w:hAnsi="Arial" w:cs="Arial"/>
            <w:noProof/>
          </w:rPr>
          <w:t>11.7.7.1 Brief Description</w:t>
        </w:r>
        <w:r w:rsidR="009A2260">
          <w:rPr>
            <w:noProof/>
            <w:webHidden/>
          </w:rPr>
          <w:tab/>
        </w:r>
        <w:r w:rsidR="009A2260">
          <w:rPr>
            <w:noProof/>
            <w:webHidden/>
          </w:rPr>
          <w:fldChar w:fldCharType="begin"/>
        </w:r>
        <w:r w:rsidR="009A2260">
          <w:rPr>
            <w:noProof/>
            <w:webHidden/>
          </w:rPr>
          <w:instrText xml:space="preserve"> PAGEREF _Toc158906921 \h </w:instrText>
        </w:r>
        <w:r w:rsidR="009A2260">
          <w:rPr>
            <w:noProof/>
            <w:webHidden/>
          </w:rPr>
        </w:r>
        <w:r w:rsidR="009A2260">
          <w:rPr>
            <w:noProof/>
            <w:webHidden/>
          </w:rPr>
          <w:fldChar w:fldCharType="separate"/>
        </w:r>
        <w:r w:rsidR="00E007C1">
          <w:rPr>
            <w:noProof/>
            <w:webHidden/>
          </w:rPr>
          <w:t>292</w:t>
        </w:r>
        <w:r w:rsidR="009A2260">
          <w:rPr>
            <w:noProof/>
            <w:webHidden/>
          </w:rPr>
          <w:fldChar w:fldCharType="end"/>
        </w:r>
      </w:hyperlink>
    </w:p>
    <w:p w14:paraId="563EF2B2" w14:textId="4B87F5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2" w:history="1">
        <w:r w:rsidR="009A2260" w:rsidRPr="000F2745">
          <w:rPr>
            <w:rStyle w:val="Hyperlink"/>
            <w:rFonts w:ascii="Arial" w:hAnsi="Arial" w:cs="Arial"/>
            <w:noProof/>
          </w:rPr>
          <w:t>11.7.7.2 List of HLRs allocated</w:t>
        </w:r>
        <w:r w:rsidR="009A2260">
          <w:rPr>
            <w:noProof/>
            <w:webHidden/>
          </w:rPr>
          <w:tab/>
        </w:r>
        <w:r w:rsidR="009A2260">
          <w:rPr>
            <w:noProof/>
            <w:webHidden/>
          </w:rPr>
          <w:fldChar w:fldCharType="begin"/>
        </w:r>
        <w:r w:rsidR="009A2260">
          <w:rPr>
            <w:noProof/>
            <w:webHidden/>
          </w:rPr>
          <w:instrText xml:space="preserve"> PAGEREF _Toc158906922 \h </w:instrText>
        </w:r>
        <w:r w:rsidR="009A2260">
          <w:rPr>
            <w:noProof/>
            <w:webHidden/>
          </w:rPr>
        </w:r>
        <w:r w:rsidR="009A2260">
          <w:rPr>
            <w:noProof/>
            <w:webHidden/>
          </w:rPr>
          <w:fldChar w:fldCharType="separate"/>
        </w:r>
        <w:r w:rsidR="00E007C1">
          <w:rPr>
            <w:noProof/>
            <w:webHidden/>
          </w:rPr>
          <w:t>292</w:t>
        </w:r>
        <w:r w:rsidR="009A2260">
          <w:rPr>
            <w:noProof/>
            <w:webHidden/>
          </w:rPr>
          <w:fldChar w:fldCharType="end"/>
        </w:r>
      </w:hyperlink>
    </w:p>
    <w:p w14:paraId="47F16A82" w14:textId="49B2956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3" w:history="1">
        <w:r w:rsidR="009A2260" w:rsidRPr="000F2745">
          <w:rPr>
            <w:rStyle w:val="Hyperlink"/>
            <w:rFonts w:ascii="Arial" w:hAnsi="Arial" w:cs="Arial"/>
            <w:noProof/>
          </w:rPr>
          <w:t>11.7.7.3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_Toc158906923 \h </w:instrText>
        </w:r>
        <w:r w:rsidR="009A2260">
          <w:rPr>
            <w:noProof/>
            <w:webHidden/>
          </w:rPr>
        </w:r>
        <w:r w:rsidR="009A2260">
          <w:rPr>
            <w:noProof/>
            <w:webHidden/>
          </w:rPr>
          <w:fldChar w:fldCharType="separate"/>
        </w:r>
        <w:r w:rsidR="00E007C1">
          <w:rPr>
            <w:noProof/>
            <w:webHidden/>
          </w:rPr>
          <w:t>292</w:t>
        </w:r>
        <w:r w:rsidR="009A2260">
          <w:rPr>
            <w:noProof/>
            <w:webHidden/>
          </w:rPr>
          <w:fldChar w:fldCharType="end"/>
        </w:r>
      </w:hyperlink>
    </w:p>
    <w:p w14:paraId="138FE0E2" w14:textId="788A830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4" w:history="1">
        <w:r w:rsidR="009A2260" w:rsidRPr="000F2745">
          <w:rPr>
            <w:rStyle w:val="Hyperlink"/>
            <w:rFonts w:ascii="Arial" w:hAnsi="Arial" w:cs="Arial"/>
            <w:noProof/>
          </w:rPr>
          <w:t>11.7.7.4 Parameter list (Input/Output)</w:t>
        </w:r>
        <w:r w:rsidR="009A2260">
          <w:rPr>
            <w:noProof/>
            <w:webHidden/>
          </w:rPr>
          <w:tab/>
        </w:r>
        <w:r w:rsidR="009A2260">
          <w:rPr>
            <w:noProof/>
            <w:webHidden/>
          </w:rPr>
          <w:fldChar w:fldCharType="begin"/>
        </w:r>
        <w:r w:rsidR="009A2260">
          <w:rPr>
            <w:noProof/>
            <w:webHidden/>
          </w:rPr>
          <w:instrText xml:space="preserve"> PAGEREF _Toc158906924 \h </w:instrText>
        </w:r>
        <w:r w:rsidR="009A2260">
          <w:rPr>
            <w:noProof/>
            <w:webHidden/>
          </w:rPr>
        </w:r>
        <w:r w:rsidR="009A2260">
          <w:rPr>
            <w:noProof/>
            <w:webHidden/>
          </w:rPr>
          <w:fldChar w:fldCharType="separate"/>
        </w:r>
        <w:r w:rsidR="00E007C1">
          <w:rPr>
            <w:noProof/>
            <w:webHidden/>
          </w:rPr>
          <w:t>292</w:t>
        </w:r>
        <w:r w:rsidR="009A2260">
          <w:rPr>
            <w:noProof/>
            <w:webHidden/>
          </w:rPr>
          <w:fldChar w:fldCharType="end"/>
        </w:r>
      </w:hyperlink>
    </w:p>
    <w:p w14:paraId="11B307E9" w14:textId="031FC23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5" w:history="1">
        <w:r w:rsidR="009A2260" w:rsidRPr="000F2745">
          <w:rPr>
            <w:rStyle w:val="Hyperlink"/>
            <w:rFonts w:ascii="Arial" w:hAnsi="Arial" w:cs="Arial"/>
            <w:noProof/>
          </w:rPr>
          <w:t>11.7.7.5 Return Value</w:t>
        </w:r>
        <w:r w:rsidR="009A2260">
          <w:rPr>
            <w:noProof/>
            <w:webHidden/>
          </w:rPr>
          <w:tab/>
        </w:r>
        <w:r w:rsidR="009A2260">
          <w:rPr>
            <w:noProof/>
            <w:webHidden/>
          </w:rPr>
          <w:fldChar w:fldCharType="begin"/>
        </w:r>
        <w:r w:rsidR="009A2260">
          <w:rPr>
            <w:noProof/>
            <w:webHidden/>
          </w:rPr>
          <w:instrText xml:space="preserve"> PAGEREF _Toc158906925 \h </w:instrText>
        </w:r>
        <w:r w:rsidR="009A2260">
          <w:rPr>
            <w:noProof/>
            <w:webHidden/>
          </w:rPr>
        </w:r>
        <w:r w:rsidR="009A2260">
          <w:rPr>
            <w:noProof/>
            <w:webHidden/>
          </w:rPr>
          <w:fldChar w:fldCharType="separate"/>
        </w:r>
        <w:r w:rsidR="00E007C1">
          <w:rPr>
            <w:noProof/>
            <w:webHidden/>
          </w:rPr>
          <w:t>293</w:t>
        </w:r>
        <w:r w:rsidR="009A2260">
          <w:rPr>
            <w:noProof/>
            <w:webHidden/>
          </w:rPr>
          <w:fldChar w:fldCharType="end"/>
        </w:r>
      </w:hyperlink>
    </w:p>
    <w:p w14:paraId="1C4325E7" w14:textId="446F60F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6" w:history="1">
        <w:r w:rsidR="009A2260" w:rsidRPr="000F2745">
          <w:rPr>
            <w:rStyle w:val="Hyperlink"/>
            <w:rFonts w:ascii="Arial" w:hAnsi="Arial" w:cs="Arial"/>
            <w:noProof/>
          </w:rPr>
          <w:t>11.7.7.6 Other CSUs called by this CSU</w:t>
        </w:r>
        <w:r w:rsidR="009A2260">
          <w:rPr>
            <w:noProof/>
            <w:webHidden/>
          </w:rPr>
          <w:tab/>
        </w:r>
        <w:r w:rsidR="009A2260">
          <w:rPr>
            <w:noProof/>
            <w:webHidden/>
          </w:rPr>
          <w:fldChar w:fldCharType="begin"/>
        </w:r>
        <w:r w:rsidR="009A2260">
          <w:rPr>
            <w:noProof/>
            <w:webHidden/>
          </w:rPr>
          <w:instrText xml:space="preserve"> PAGEREF _Toc158906926 \h </w:instrText>
        </w:r>
        <w:r w:rsidR="009A2260">
          <w:rPr>
            <w:noProof/>
            <w:webHidden/>
          </w:rPr>
        </w:r>
        <w:r w:rsidR="009A2260">
          <w:rPr>
            <w:noProof/>
            <w:webHidden/>
          </w:rPr>
          <w:fldChar w:fldCharType="separate"/>
        </w:r>
        <w:r w:rsidR="00E007C1">
          <w:rPr>
            <w:noProof/>
            <w:webHidden/>
          </w:rPr>
          <w:t>293</w:t>
        </w:r>
        <w:r w:rsidR="009A2260">
          <w:rPr>
            <w:noProof/>
            <w:webHidden/>
          </w:rPr>
          <w:fldChar w:fldCharType="end"/>
        </w:r>
      </w:hyperlink>
    </w:p>
    <w:p w14:paraId="5711C17E" w14:textId="5B84E81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7" w:history="1">
        <w:r w:rsidR="009A2260" w:rsidRPr="000F2745">
          <w:rPr>
            <w:rStyle w:val="Hyperlink"/>
            <w:rFonts w:ascii="Arial" w:hAnsi="Arial" w:cs="Arial"/>
            <w:noProof/>
          </w:rPr>
          <w:t>11.7.7.7 Description of list of LLRs allocated</w:t>
        </w:r>
        <w:r w:rsidR="009A2260">
          <w:rPr>
            <w:noProof/>
            <w:webHidden/>
          </w:rPr>
          <w:tab/>
        </w:r>
        <w:r w:rsidR="009A2260">
          <w:rPr>
            <w:noProof/>
            <w:webHidden/>
          </w:rPr>
          <w:fldChar w:fldCharType="begin"/>
        </w:r>
        <w:r w:rsidR="009A2260">
          <w:rPr>
            <w:noProof/>
            <w:webHidden/>
          </w:rPr>
          <w:instrText xml:space="preserve"> PAGEREF _Toc158906927 \h </w:instrText>
        </w:r>
        <w:r w:rsidR="009A2260">
          <w:rPr>
            <w:noProof/>
            <w:webHidden/>
          </w:rPr>
        </w:r>
        <w:r w:rsidR="009A2260">
          <w:rPr>
            <w:noProof/>
            <w:webHidden/>
          </w:rPr>
          <w:fldChar w:fldCharType="separate"/>
        </w:r>
        <w:r w:rsidR="00E007C1">
          <w:rPr>
            <w:noProof/>
            <w:webHidden/>
          </w:rPr>
          <w:t>293</w:t>
        </w:r>
        <w:r w:rsidR="009A2260">
          <w:rPr>
            <w:noProof/>
            <w:webHidden/>
          </w:rPr>
          <w:fldChar w:fldCharType="end"/>
        </w:r>
      </w:hyperlink>
    </w:p>
    <w:p w14:paraId="5F38EFEA" w14:textId="5D06D65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8" w:history="1">
        <w:r w:rsidR="009A2260" w:rsidRPr="000F2745">
          <w:rPr>
            <w:rStyle w:val="Hyperlink"/>
            <w:rFonts w:ascii="Arial" w:hAnsi="Arial" w:cs="Arial"/>
            <w:noProof/>
          </w:rPr>
          <w:t>11.7.7.7.1 daulibstm32f4xxi2c-I2cSendData-LLR-001</w:t>
        </w:r>
        <w:r w:rsidR="009A2260">
          <w:rPr>
            <w:noProof/>
            <w:webHidden/>
          </w:rPr>
          <w:tab/>
        </w:r>
        <w:r w:rsidR="009A2260">
          <w:rPr>
            <w:noProof/>
            <w:webHidden/>
          </w:rPr>
          <w:fldChar w:fldCharType="begin"/>
        </w:r>
        <w:r w:rsidR="009A2260">
          <w:rPr>
            <w:noProof/>
            <w:webHidden/>
          </w:rPr>
          <w:instrText xml:space="preserve"> PAGEREF _Toc158906928 \h </w:instrText>
        </w:r>
        <w:r w:rsidR="009A2260">
          <w:rPr>
            <w:noProof/>
            <w:webHidden/>
          </w:rPr>
        </w:r>
        <w:r w:rsidR="009A2260">
          <w:rPr>
            <w:noProof/>
            <w:webHidden/>
          </w:rPr>
          <w:fldChar w:fldCharType="separate"/>
        </w:r>
        <w:r w:rsidR="00E007C1">
          <w:rPr>
            <w:noProof/>
            <w:webHidden/>
          </w:rPr>
          <w:t>293</w:t>
        </w:r>
        <w:r w:rsidR="009A2260">
          <w:rPr>
            <w:noProof/>
            <w:webHidden/>
          </w:rPr>
          <w:fldChar w:fldCharType="end"/>
        </w:r>
      </w:hyperlink>
    </w:p>
    <w:p w14:paraId="2658C87D" w14:textId="0EBDFF9F"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29" w:history="1">
        <w:r w:rsidR="009A2260" w:rsidRPr="000F2745">
          <w:rPr>
            <w:rStyle w:val="Hyperlink"/>
            <w:noProof/>
          </w:rPr>
          <w:t>11.7.8 I2cReceiveData</w:t>
        </w:r>
        <w:r w:rsidR="009A2260">
          <w:rPr>
            <w:noProof/>
            <w:webHidden/>
          </w:rPr>
          <w:tab/>
        </w:r>
        <w:r w:rsidR="009A2260">
          <w:rPr>
            <w:noProof/>
            <w:webHidden/>
          </w:rPr>
          <w:fldChar w:fldCharType="begin"/>
        </w:r>
        <w:r w:rsidR="009A2260">
          <w:rPr>
            <w:noProof/>
            <w:webHidden/>
          </w:rPr>
          <w:instrText xml:space="preserve"> PAGEREF _Toc158906929 \h </w:instrText>
        </w:r>
        <w:r w:rsidR="009A2260">
          <w:rPr>
            <w:noProof/>
            <w:webHidden/>
          </w:rPr>
        </w:r>
        <w:r w:rsidR="009A2260">
          <w:rPr>
            <w:noProof/>
            <w:webHidden/>
          </w:rPr>
          <w:fldChar w:fldCharType="separate"/>
        </w:r>
        <w:r w:rsidR="00E007C1">
          <w:rPr>
            <w:noProof/>
            <w:webHidden/>
          </w:rPr>
          <w:t>293</w:t>
        </w:r>
        <w:r w:rsidR="009A2260">
          <w:rPr>
            <w:noProof/>
            <w:webHidden/>
          </w:rPr>
          <w:fldChar w:fldCharType="end"/>
        </w:r>
      </w:hyperlink>
    </w:p>
    <w:p w14:paraId="37102D24" w14:textId="7B14CC0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0" w:history="1">
        <w:r w:rsidR="009A2260" w:rsidRPr="000F2745">
          <w:rPr>
            <w:rStyle w:val="Hyperlink"/>
            <w:rFonts w:ascii="Arial" w:hAnsi="Arial" w:cs="Arial"/>
            <w:noProof/>
          </w:rPr>
          <w:t>11.7.8.1 Brief Description</w:t>
        </w:r>
        <w:r w:rsidR="009A2260">
          <w:rPr>
            <w:noProof/>
            <w:webHidden/>
          </w:rPr>
          <w:tab/>
        </w:r>
        <w:r w:rsidR="009A2260">
          <w:rPr>
            <w:noProof/>
            <w:webHidden/>
          </w:rPr>
          <w:fldChar w:fldCharType="begin"/>
        </w:r>
        <w:r w:rsidR="009A2260">
          <w:rPr>
            <w:noProof/>
            <w:webHidden/>
          </w:rPr>
          <w:instrText xml:space="preserve"> PAGEREF _Toc158906930 \h </w:instrText>
        </w:r>
        <w:r w:rsidR="009A2260">
          <w:rPr>
            <w:noProof/>
            <w:webHidden/>
          </w:rPr>
        </w:r>
        <w:r w:rsidR="009A2260">
          <w:rPr>
            <w:noProof/>
            <w:webHidden/>
          </w:rPr>
          <w:fldChar w:fldCharType="separate"/>
        </w:r>
        <w:r w:rsidR="00E007C1">
          <w:rPr>
            <w:noProof/>
            <w:webHidden/>
          </w:rPr>
          <w:t>293</w:t>
        </w:r>
        <w:r w:rsidR="009A2260">
          <w:rPr>
            <w:noProof/>
            <w:webHidden/>
          </w:rPr>
          <w:fldChar w:fldCharType="end"/>
        </w:r>
      </w:hyperlink>
    </w:p>
    <w:p w14:paraId="02A08DBB" w14:textId="1307D73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1" w:history="1">
        <w:r w:rsidR="009A2260" w:rsidRPr="000F2745">
          <w:rPr>
            <w:rStyle w:val="Hyperlink"/>
            <w:rFonts w:ascii="Arial" w:hAnsi="Arial" w:cs="Arial"/>
            <w:noProof/>
          </w:rPr>
          <w:t>11.7.8.2 List of HLRs allocated</w:t>
        </w:r>
        <w:r w:rsidR="009A2260">
          <w:rPr>
            <w:noProof/>
            <w:webHidden/>
          </w:rPr>
          <w:tab/>
        </w:r>
        <w:r w:rsidR="009A2260">
          <w:rPr>
            <w:noProof/>
            <w:webHidden/>
          </w:rPr>
          <w:fldChar w:fldCharType="begin"/>
        </w:r>
        <w:r w:rsidR="009A2260">
          <w:rPr>
            <w:noProof/>
            <w:webHidden/>
          </w:rPr>
          <w:instrText xml:space="preserve"> PAGEREF _Toc158906931 \h </w:instrText>
        </w:r>
        <w:r w:rsidR="009A2260">
          <w:rPr>
            <w:noProof/>
            <w:webHidden/>
          </w:rPr>
        </w:r>
        <w:r w:rsidR="009A2260">
          <w:rPr>
            <w:noProof/>
            <w:webHidden/>
          </w:rPr>
          <w:fldChar w:fldCharType="separate"/>
        </w:r>
        <w:r w:rsidR="00E007C1">
          <w:rPr>
            <w:noProof/>
            <w:webHidden/>
          </w:rPr>
          <w:t>294</w:t>
        </w:r>
        <w:r w:rsidR="009A2260">
          <w:rPr>
            <w:noProof/>
            <w:webHidden/>
          </w:rPr>
          <w:fldChar w:fldCharType="end"/>
        </w:r>
      </w:hyperlink>
    </w:p>
    <w:p w14:paraId="6469F5A1" w14:textId="54A77FF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2" w:history="1">
        <w:r w:rsidR="009A2260" w:rsidRPr="000F2745">
          <w:rPr>
            <w:rStyle w:val="Hyperlink"/>
            <w:rFonts w:ascii="Arial" w:hAnsi="Arial" w:cs="Arial"/>
            <w:noProof/>
          </w:rPr>
          <w:t>11.7.8.3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_Toc158906932 \h </w:instrText>
        </w:r>
        <w:r w:rsidR="009A2260">
          <w:rPr>
            <w:noProof/>
            <w:webHidden/>
          </w:rPr>
        </w:r>
        <w:r w:rsidR="009A2260">
          <w:rPr>
            <w:noProof/>
            <w:webHidden/>
          </w:rPr>
          <w:fldChar w:fldCharType="separate"/>
        </w:r>
        <w:r w:rsidR="00E007C1">
          <w:rPr>
            <w:noProof/>
            <w:webHidden/>
          </w:rPr>
          <w:t>294</w:t>
        </w:r>
        <w:r w:rsidR="009A2260">
          <w:rPr>
            <w:noProof/>
            <w:webHidden/>
          </w:rPr>
          <w:fldChar w:fldCharType="end"/>
        </w:r>
      </w:hyperlink>
    </w:p>
    <w:p w14:paraId="50011242" w14:textId="41E3EEC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3" w:history="1">
        <w:r w:rsidR="009A2260" w:rsidRPr="000F2745">
          <w:rPr>
            <w:rStyle w:val="Hyperlink"/>
            <w:rFonts w:ascii="Arial" w:hAnsi="Arial" w:cs="Arial"/>
            <w:noProof/>
          </w:rPr>
          <w:t>11.7.8.4 Parameter list (Input/Output)</w:t>
        </w:r>
        <w:r w:rsidR="009A2260">
          <w:rPr>
            <w:noProof/>
            <w:webHidden/>
          </w:rPr>
          <w:tab/>
        </w:r>
        <w:r w:rsidR="009A2260">
          <w:rPr>
            <w:noProof/>
            <w:webHidden/>
          </w:rPr>
          <w:fldChar w:fldCharType="begin"/>
        </w:r>
        <w:r w:rsidR="009A2260">
          <w:rPr>
            <w:noProof/>
            <w:webHidden/>
          </w:rPr>
          <w:instrText xml:space="preserve"> PAGEREF _Toc158906933 \h </w:instrText>
        </w:r>
        <w:r w:rsidR="009A2260">
          <w:rPr>
            <w:noProof/>
            <w:webHidden/>
          </w:rPr>
        </w:r>
        <w:r w:rsidR="009A2260">
          <w:rPr>
            <w:noProof/>
            <w:webHidden/>
          </w:rPr>
          <w:fldChar w:fldCharType="separate"/>
        </w:r>
        <w:r w:rsidR="00E007C1">
          <w:rPr>
            <w:noProof/>
            <w:webHidden/>
          </w:rPr>
          <w:t>294</w:t>
        </w:r>
        <w:r w:rsidR="009A2260">
          <w:rPr>
            <w:noProof/>
            <w:webHidden/>
          </w:rPr>
          <w:fldChar w:fldCharType="end"/>
        </w:r>
      </w:hyperlink>
    </w:p>
    <w:p w14:paraId="5426469E" w14:textId="5FBE527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4" w:history="1">
        <w:r w:rsidR="009A2260" w:rsidRPr="000F2745">
          <w:rPr>
            <w:rStyle w:val="Hyperlink"/>
            <w:rFonts w:ascii="Arial" w:hAnsi="Arial" w:cs="Arial"/>
            <w:noProof/>
          </w:rPr>
          <w:t>11.7.8.5 Return Value</w:t>
        </w:r>
        <w:r w:rsidR="009A2260">
          <w:rPr>
            <w:noProof/>
            <w:webHidden/>
          </w:rPr>
          <w:tab/>
        </w:r>
        <w:r w:rsidR="009A2260">
          <w:rPr>
            <w:noProof/>
            <w:webHidden/>
          </w:rPr>
          <w:fldChar w:fldCharType="begin"/>
        </w:r>
        <w:r w:rsidR="009A2260">
          <w:rPr>
            <w:noProof/>
            <w:webHidden/>
          </w:rPr>
          <w:instrText xml:space="preserve"> PAGEREF _Toc158906934 \h </w:instrText>
        </w:r>
        <w:r w:rsidR="009A2260">
          <w:rPr>
            <w:noProof/>
            <w:webHidden/>
          </w:rPr>
        </w:r>
        <w:r w:rsidR="009A2260">
          <w:rPr>
            <w:noProof/>
            <w:webHidden/>
          </w:rPr>
          <w:fldChar w:fldCharType="separate"/>
        </w:r>
        <w:r w:rsidR="00E007C1">
          <w:rPr>
            <w:noProof/>
            <w:webHidden/>
          </w:rPr>
          <w:t>294</w:t>
        </w:r>
        <w:r w:rsidR="009A2260">
          <w:rPr>
            <w:noProof/>
            <w:webHidden/>
          </w:rPr>
          <w:fldChar w:fldCharType="end"/>
        </w:r>
      </w:hyperlink>
    </w:p>
    <w:p w14:paraId="5B6FF0AA" w14:textId="4C55FD7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5" w:history="1">
        <w:r w:rsidR="009A2260" w:rsidRPr="000F2745">
          <w:rPr>
            <w:rStyle w:val="Hyperlink"/>
            <w:rFonts w:ascii="Arial" w:hAnsi="Arial" w:cs="Arial"/>
            <w:noProof/>
          </w:rPr>
          <w:t>11.7.8.6 Other CSUs called by this CSU</w:t>
        </w:r>
        <w:r w:rsidR="009A2260">
          <w:rPr>
            <w:noProof/>
            <w:webHidden/>
          </w:rPr>
          <w:tab/>
        </w:r>
        <w:r w:rsidR="009A2260">
          <w:rPr>
            <w:noProof/>
            <w:webHidden/>
          </w:rPr>
          <w:fldChar w:fldCharType="begin"/>
        </w:r>
        <w:r w:rsidR="009A2260">
          <w:rPr>
            <w:noProof/>
            <w:webHidden/>
          </w:rPr>
          <w:instrText xml:space="preserve"> PAGEREF _Toc158906935 \h </w:instrText>
        </w:r>
        <w:r w:rsidR="009A2260">
          <w:rPr>
            <w:noProof/>
            <w:webHidden/>
          </w:rPr>
        </w:r>
        <w:r w:rsidR="009A2260">
          <w:rPr>
            <w:noProof/>
            <w:webHidden/>
          </w:rPr>
          <w:fldChar w:fldCharType="separate"/>
        </w:r>
        <w:r w:rsidR="00E007C1">
          <w:rPr>
            <w:noProof/>
            <w:webHidden/>
          </w:rPr>
          <w:t>294</w:t>
        </w:r>
        <w:r w:rsidR="009A2260">
          <w:rPr>
            <w:noProof/>
            <w:webHidden/>
          </w:rPr>
          <w:fldChar w:fldCharType="end"/>
        </w:r>
      </w:hyperlink>
    </w:p>
    <w:p w14:paraId="70709EB8" w14:textId="3A9CB31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6" w:history="1">
        <w:r w:rsidR="009A2260" w:rsidRPr="000F2745">
          <w:rPr>
            <w:rStyle w:val="Hyperlink"/>
            <w:rFonts w:ascii="Arial" w:hAnsi="Arial" w:cs="Arial"/>
            <w:noProof/>
          </w:rPr>
          <w:t>11.7.8.7 Description of list of LLRs allocated</w:t>
        </w:r>
        <w:r w:rsidR="009A2260">
          <w:rPr>
            <w:noProof/>
            <w:webHidden/>
          </w:rPr>
          <w:tab/>
        </w:r>
        <w:r w:rsidR="009A2260">
          <w:rPr>
            <w:noProof/>
            <w:webHidden/>
          </w:rPr>
          <w:fldChar w:fldCharType="begin"/>
        </w:r>
        <w:r w:rsidR="009A2260">
          <w:rPr>
            <w:noProof/>
            <w:webHidden/>
          </w:rPr>
          <w:instrText xml:space="preserve"> PAGEREF _Toc158906936 \h </w:instrText>
        </w:r>
        <w:r w:rsidR="009A2260">
          <w:rPr>
            <w:noProof/>
            <w:webHidden/>
          </w:rPr>
        </w:r>
        <w:r w:rsidR="009A2260">
          <w:rPr>
            <w:noProof/>
            <w:webHidden/>
          </w:rPr>
          <w:fldChar w:fldCharType="separate"/>
        </w:r>
        <w:r w:rsidR="00E007C1">
          <w:rPr>
            <w:noProof/>
            <w:webHidden/>
          </w:rPr>
          <w:t>294</w:t>
        </w:r>
        <w:r w:rsidR="009A2260">
          <w:rPr>
            <w:noProof/>
            <w:webHidden/>
          </w:rPr>
          <w:fldChar w:fldCharType="end"/>
        </w:r>
      </w:hyperlink>
    </w:p>
    <w:p w14:paraId="2B85E771" w14:textId="7EBBF8C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7" w:history="1">
        <w:r w:rsidR="009A2260" w:rsidRPr="000F2745">
          <w:rPr>
            <w:rStyle w:val="Hyperlink"/>
            <w:rFonts w:ascii="Arial" w:hAnsi="Arial" w:cs="Arial"/>
            <w:noProof/>
          </w:rPr>
          <w:t>11.7.8.7.1 daulibstm32f4xxi2c-I2cReceiveData-LLR-001</w:t>
        </w:r>
        <w:r w:rsidR="009A2260">
          <w:rPr>
            <w:noProof/>
            <w:webHidden/>
          </w:rPr>
          <w:tab/>
        </w:r>
        <w:r w:rsidR="009A2260">
          <w:rPr>
            <w:noProof/>
            <w:webHidden/>
          </w:rPr>
          <w:fldChar w:fldCharType="begin"/>
        </w:r>
        <w:r w:rsidR="009A2260">
          <w:rPr>
            <w:noProof/>
            <w:webHidden/>
          </w:rPr>
          <w:instrText xml:space="preserve"> PAGEREF _Toc158906937 \h </w:instrText>
        </w:r>
        <w:r w:rsidR="009A2260">
          <w:rPr>
            <w:noProof/>
            <w:webHidden/>
          </w:rPr>
        </w:r>
        <w:r w:rsidR="009A2260">
          <w:rPr>
            <w:noProof/>
            <w:webHidden/>
          </w:rPr>
          <w:fldChar w:fldCharType="separate"/>
        </w:r>
        <w:r w:rsidR="00E007C1">
          <w:rPr>
            <w:noProof/>
            <w:webHidden/>
          </w:rPr>
          <w:t>294</w:t>
        </w:r>
        <w:r w:rsidR="009A2260">
          <w:rPr>
            <w:noProof/>
            <w:webHidden/>
          </w:rPr>
          <w:fldChar w:fldCharType="end"/>
        </w:r>
      </w:hyperlink>
    </w:p>
    <w:p w14:paraId="4B0C916C" w14:textId="4149709B"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8" w:history="1">
        <w:r w:rsidR="009A2260" w:rsidRPr="000F2745">
          <w:rPr>
            <w:rStyle w:val="Hyperlink"/>
            <w:noProof/>
          </w:rPr>
          <w:t>11.7.9 I2cITConfig</w:t>
        </w:r>
        <w:r w:rsidR="009A2260">
          <w:rPr>
            <w:noProof/>
            <w:webHidden/>
          </w:rPr>
          <w:tab/>
        </w:r>
        <w:r w:rsidR="009A2260">
          <w:rPr>
            <w:noProof/>
            <w:webHidden/>
          </w:rPr>
          <w:fldChar w:fldCharType="begin"/>
        </w:r>
        <w:r w:rsidR="009A2260">
          <w:rPr>
            <w:noProof/>
            <w:webHidden/>
          </w:rPr>
          <w:instrText xml:space="preserve"> PAGEREF _Toc158906938 \h </w:instrText>
        </w:r>
        <w:r w:rsidR="009A2260">
          <w:rPr>
            <w:noProof/>
            <w:webHidden/>
          </w:rPr>
        </w:r>
        <w:r w:rsidR="009A2260">
          <w:rPr>
            <w:noProof/>
            <w:webHidden/>
          </w:rPr>
          <w:fldChar w:fldCharType="separate"/>
        </w:r>
        <w:r w:rsidR="00E007C1">
          <w:rPr>
            <w:noProof/>
            <w:webHidden/>
          </w:rPr>
          <w:t>295</w:t>
        </w:r>
        <w:r w:rsidR="009A2260">
          <w:rPr>
            <w:noProof/>
            <w:webHidden/>
          </w:rPr>
          <w:fldChar w:fldCharType="end"/>
        </w:r>
      </w:hyperlink>
    </w:p>
    <w:p w14:paraId="3C33BEFE" w14:textId="5BCF5F5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39" w:history="1">
        <w:r w:rsidR="009A2260" w:rsidRPr="000F2745">
          <w:rPr>
            <w:rStyle w:val="Hyperlink"/>
            <w:rFonts w:ascii="Arial" w:hAnsi="Arial" w:cs="Arial"/>
            <w:noProof/>
          </w:rPr>
          <w:t>11.7.9.1 Brief Description</w:t>
        </w:r>
        <w:r w:rsidR="009A2260">
          <w:rPr>
            <w:noProof/>
            <w:webHidden/>
          </w:rPr>
          <w:tab/>
        </w:r>
        <w:r w:rsidR="009A2260">
          <w:rPr>
            <w:noProof/>
            <w:webHidden/>
          </w:rPr>
          <w:fldChar w:fldCharType="begin"/>
        </w:r>
        <w:r w:rsidR="009A2260">
          <w:rPr>
            <w:noProof/>
            <w:webHidden/>
          </w:rPr>
          <w:instrText xml:space="preserve"> PAGEREF _Toc158906939 \h </w:instrText>
        </w:r>
        <w:r w:rsidR="009A2260">
          <w:rPr>
            <w:noProof/>
            <w:webHidden/>
          </w:rPr>
        </w:r>
        <w:r w:rsidR="009A2260">
          <w:rPr>
            <w:noProof/>
            <w:webHidden/>
          </w:rPr>
          <w:fldChar w:fldCharType="separate"/>
        </w:r>
        <w:r w:rsidR="00E007C1">
          <w:rPr>
            <w:noProof/>
            <w:webHidden/>
          </w:rPr>
          <w:t>295</w:t>
        </w:r>
        <w:r w:rsidR="009A2260">
          <w:rPr>
            <w:noProof/>
            <w:webHidden/>
          </w:rPr>
          <w:fldChar w:fldCharType="end"/>
        </w:r>
      </w:hyperlink>
    </w:p>
    <w:p w14:paraId="2832D930" w14:textId="00C6A3F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0" w:history="1">
        <w:r w:rsidR="009A2260" w:rsidRPr="000F2745">
          <w:rPr>
            <w:rStyle w:val="Hyperlink"/>
            <w:rFonts w:ascii="Arial" w:hAnsi="Arial" w:cs="Arial"/>
            <w:noProof/>
          </w:rPr>
          <w:t>11.7.9.2 List of HLRs allocated</w:t>
        </w:r>
        <w:r w:rsidR="009A2260">
          <w:rPr>
            <w:noProof/>
            <w:webHidden/>
          </w:rPr>
          <w:tab/>
        </w:r>
        <w:r w:rsidR="009A2260">
          <w:rPr>
            <w:noProof/>
            <w:webHidden/>
          </w:rPr>
          <w:fldChar w:fldCharType="begin"/>
        </w:r>
        <w:r w:rsidR="009A2260">
          <w:rPr>
            <w:noProof/>
            <w:webHidden/>
          </w:rPr>
          <w:instrText xml:space="preserve"> PAGEREF _Toc158906940 \h </w:instrText>
        </w:r>
        <w:r w:rsidR="009A2260">
          <w:rPr>
            <w:noProof/>
            <w:webHidden/>
          </w:rPr>
        </w:r>
        <w:r w:rsidR="009A2260">
          <w:rPr>
            <w:noProof/>
            <w:webHidden/>
          </w:rPr>
          <w:fldChar w:fldCharType="separate"/>
        </w:r>
        <w:r w:rsidR="00E007C1">
          <w:rPr>
            <w:noProof/>
            <w:webHidden/>
          </w:rPr>
          <w:t>295</w:t>
        </w:r>
        <w:r w:rsidR="009A2260">
          <w:rPr>
            <w:noProof/>
            <w:webHidden/>
          </w:rPr>
          <w:fldChar w:fldCharType="end"/>
        </w:r>
      </w:hyperlink>
    </w:p>
    <w:p w14:paraId="41C2C1C8" w14:textId="4F3082E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1" w:history="1">
        <w:r w:rsidR="009A2260" w:rsidRPr="000F2745">
          <w:rPr>
            <w:rStyle w:val="Hyperlink"/>
            <w:rFonts w:ascii="Arial" w:hAnsi="Arial" w:cs="Arial"/>
            <w:noProof/>
          </w:rPr>
          <w:t>11.7.9.3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_Toc158906941 \h </w:instrText>
        </w:r>
        <w:r w:rsidR="009A2260">
          <w:rPr>
            <w:noProof/>
            <w:webHidden/>
          </w:rPr>
        </w:r>
        <w:r w:rsidR="009A2260">
          <w:rPr>
            <w:noProof/>
            <w:webHidden/>
          </w:rPr>
          <w:fldChar w:fldCharType="separate"/>
        </w:r>
        <w:r w:rsidR="00E007C1">
          <w:rPr>
            <w:noProof/>
            <w:webHidden/>
          </w:rPr>
          <w:t>295</w:t>
        </w:r>
        <w:r w:rsidR="009A2260">
          <w:rPr>
            <w:noProof/>
            <w:webHidden/>
          </w:rPr>
          <w:fldChar w:fldCharType="end"/>
        </w:r>
      </w:hyperlink>
    </w:p>
    <w:p w14:paraId="6790EA19" w14:textId="73C896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2" w:history="1">
        <w:r w:rsidR="009A2260" w:rsidRPr="000F2745">
          <w:rPr>
            <w:rStyle w:val="Hyperlink"/>
            <w:rFonts w:ascii="Arial" w:hAnsi="Arial" w:cs="Arial"/>
            <w:noProof/>
          </w:rPr>
          <w:t>11.7.9.4 Parameter list (Input/Output)</w:t>
        </w:r>
        <w:r w:rsidR="009A2260">
          <w:rPr>
            <w:noProof/>
            <w:webHidden/>
          </w:rPr>
          <w:tab/>
        </w:r>
        <w:r w:rsidR="009A2260">
          <w:rPr>
            <w:noProof/>
            <w:webHidden/>
          </w:rPr>
          <w:fldChar w:fldCharType="begin"/>
        </w:r>
        <w:r w:rsidR="009A2260">
          <w:rPr>
            <w:noProof/>
            <w:webHidden/>
          </w:rPr>
          <w:instrText xml:space="preserve"> PAGEREF _Toc158906942 \h </w:instrText>
        </w:r>
        <w:r w:rsidR="009A2260">
          <w:rPr>
            <w:noProof/>
            <w:webHidden/>
          </w:rPr>
        </w:r>
        <w:r w:rsidR="009A2260">
          <w:rPr>
            <w:noProof/>
            <w:webHidden/>
          </w:rPr>
          <w:fldChar w:fldCharType="separate"/>
        </w:r>
        <w:r w:rsidR="00E007C1">
          <w:rPr>
            <w:noProof/>
            <w:webHidden/>
          </w:rPr>
          <w:t>295</w:t>
        </w:r>
        <w:r w:rsidR="009A2260">
          <w:rPr>
            <w:noProof/>
            <w:webHidden/>
          </w:rPr>
          <w:fldChar w:fldCharType="end"/>
        </w:r>
      </w:hyperlink>
    </w:p>
    <w:p w14:paraId="3D71B61F" w14:textId="347FE15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3" w:history="1">
        <w:r w:rsidR="009A2260" w:rsidRPr="000F2745">
          <w:rPr>
            <w:rStyle w:val="Hyperlink"/>
            <w:rFonts w:ascii="Arial" w:hAnsi="Arial" w:cs="Arial"/>
            <w:noProof/>
          </w:rPr>
          <w:t>11.7.9.5 Return Value</w:t>
        </w:r>
        <w:r w:rsidR="009A2260">
          <w:rPr>
            <w:noProof/>
            <w:webHidden/>
          </w:rPr>
          <w:tab/>
        </w:r>
        <w:r w:rsidR="009A2260">
          <w:rPr>
            <w:noProof/>
            <w:webHidden/>
          </w:rPr>
          <w:fldChar w:fldCharType="begin"/>
        </w:r>
        <w:r w:rsidR="009A2260">
          <w:rPr>
            <w:noProof/>
            <w:webHidden/>
          </w:rPr>
          <w:instrText xml:space="preserve"> PAGEREF _Toc158906943 \h </w:instrText>
        </w:r>
        <w:r w:rsidR="009A2260">
          <w:rPr>
            <w:noProof/>
            <w:webHidden/>
          </w:rPr>
        </w:r>
        <w:r w:rsidR="009A2260">
          <w:rPr>
            <w:noProof/>
            <w:webHidden/>
          </w:rPr>
          <w:fldChar w:fldCharType="separate"/>
        </w:r>
        <w:r w:rsidR="00E007C1">
          <w:rPr>
            <w:noProof/>
            <w:webHidden/>
          </w:rPr>
          <w:t>295</w:t>
        </w:r>
        <w:r w:rsidR="009A2260">
          <w:rPr>
            <w:noProof/>
            <w:webHidden/>
          </w:rPr>
          <w:fldChar w:fldCharType="end"/>
        </w:r>
      </w:hyperlink>
    </w:p>
    <w:p w14:paraId="4E649276" w14:textId="3B4044F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4" w:history="1">
        <w:r w:rsidR="009A2260" w:rsidRPr="000F2745">
          <w:rPr>
            <w:rStyle w:val="Hyperlink"/>
            <w:rFonts w:ascii="Arial" w:hAnsi="Arial" w:cs="Arial"/>
            <w:noProof/>
          </w:rPr>
          <w:t>11.7.9.6 Other CSUs called by this CSU</w:t>
        </w:r>
        <w:r w:rsidR="009A2260">
          <w:rPr>
            <w:noProof/>
            <w:webHidden/>
          </w:rPr>
          <w:tab/>
        </w:r>
        <w:r w:rsidR="009A2260">
          <w:rPr>
            <w:noProof/>
            <w:webHidden/>
          </w:rPr>
          <w:fldChar w:fldCharType="begin"/>
        </w:r>
        <w:r w:rsidR="009A2260">
          <w:rPr>
            <w:noProof/>
            <w:webHidden/>
          </w:rPr>
          <w:instrText xml:space="preserve"> PAGEREF _Toc158906944 \h </w:instrText>
        </w:r>
        <w:r w:rsidR="009A2260">
          <w:rPr>
            <w:noProof/>
            <w:webHidden/>
          </w:rPr>
        </w:r>
        <w:r w:rsidR="009A2260">
          <w:rPr>
            <w:noProof/>
            <w:webHidden/>
          </w:rPr>
          <w:fldChar w:fldCharType="separate"/>
        </w:r>
        <w:r w:rsidR="00E007C1">
          <w:rPr>
            <w:noProof/>
            <w:webHidden/>
          </w:rPr>
          <w:t>296</w:t>
        </w:r>
        <w:r w:rsidR="009A2260">
          <w:rPr>
            <w:noProof/>
            <w:webHidden/>
          </w:rPr>
          <w:fldChar w:fldCharType="end"/>
        </w:r>
      </w:hyperlink>
    </w:p>
    <w:p w14:paraId="0353927C" w14:textId="6CA7842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5" w:history="1">
        <w:r w:rsidR="009A2260" w:rsidRPr="000F2745">
          <w:rPr>
            <w:rStyle w:val="Hyperlink"/>
            <w:rFonts w:ascii="Arial" w:hAnsi="Arial" w:cs="Arial"/>
            <w:noProof/>
          </w:rPr>
          <w:t>11.7.9.7 Description of list of LLRs allocated</w:t>
        </w:r>
        <w:r w:rsidR="009A2260">
          <w:rPr>
            <w:noProof/>
            <w:webHidden/>
          </w:rPr>
          <w:tab/>
        </w:r>
        <w:r w:rsidR="009A2260">
          <w:rPr>
            <w:noProof/>
            <w:webHidden/>
          </w:rPr>
          <w:fldChar w:fldCharType="begin"/>
        </w:r>
        <w:r w:rsidR="009A2260">
          <w:rPr>
            <w:noProof/>
            <w:webHidden/>
          </w:rPr>
          <w:instrText xml:space="preserve"> PAGEREF _Toc158906945 \h </w:instrText>
        </w:r>
        <w:r w:rsidR="009A2260">
          <w:rPr>
            <w:noProof/>
            <w:webHidden/>
          </w:rPr>
        </w:r>
        <w:r w:rsidR="009A2260">
          <w:rPr>
            <w:noProof/>
            <w:webHidden/>
          </w:rPr>
          <w:fldChar w:fldCharType="separate"/>
        </w:r>
        <w:r w:rsidR="00E007C1">
          <w:rPr>
            <w:noProof/>
            <w:webHidden/>
          </w:rPr>
          <w:t>296</w:t>
        </w:r>
        <w:r w:rsidR="009A2260">
          <w:rPr>
            <w:noProof/>
            <w:webHidden/>
          </w:rPr>
          <w:fldChar w:fldCharType="end"/>
        </w:r>
      </w:hyperlink>
    </w:p>
    <w:p w14:paraId="38275BD1" w14:textId="42BC8BF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6" w:history="1">
        <w:r w:rsidR="009A2260" w:rsidRPr="000F2745">
          <w:rPr>
            <w:rStyle w:val="Hyperlink"/>
            <w:rFonts w:ascii="Arial" w:hAnsi="Arial" w:cs="Arial"/>
            <w:noProof/>
          </w:rPr>
          <w:t>11.7.9.7.1 daulibstm32f4xxi2c-I2cITConfig-LLR-001</w:t>
        </w:r>
        <w:r w:rsidR="009A2260">
          <w:rPr>
            <w:noProof/>
            <w:webHidden/>
          </w:rPr>
          <w:tab/>
        </w:r>
        <w:r w:rsidR="009A2260">
          <w:rPr>
            <w:noProof/>
            <w:webHidden/>
          </w:rPr>
          <w:fldChar w:fldCharType="begin"/>
        </w:r>
        <w:r w:rsidR="009A2260">
          <w:rPr>
            <w:noProof/>
            <w:webHidden/>
          </w:rPr>
          <w:instrText xml:space="preserve"> PAGEREF _Toc158906946 \h </w:instrText>
        </w:r>
        <w:r w:rsidR="009A2260">
          <w:rPr>
            <w:noProof/>
            <w:webHidden/>
          </w:rPr>
        </w:r>
        <w:r w:rsidR="009A2260">
          <w:rPr>
            <w:noProof/>
            <w:webHidden/>
          </w:rPr>
          <w:fldChar w:fldCharType="separate"/>
        </w:r>
        <w:r w:rsidR="00E007C1">
          <w:rPr>
            <w:noProof/>
            <w:webHidden/>
          </w:rPr>
          <w:t>296</w:t>
        </w:r>
        <w:r w:rsidR="009A2260">
          <w:rPr>
            <w:noProof/>
            <w:webHidden/>
          </w:rPr>
          <w:fldChar w:fldCharType="end"/>
        </w:r>
      </w:hyperlink>
    </w:p>
    <w:p w14:paraId="58FA2051" w14:textId="2EEA336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7" w:history="1">
        <w:r w:rsidR="009A2260" w:rsidRPr="000F2745">
          <w:rPr>
            <w:rStyle w:val="Hyperlink"/>
            <w:rFonts w:ascii="Arial" w:hAnsi="Arial" w:cs="Arial"/>
            <w:noProof/>
          </w:rPr>
          <w:t>11.7.9.7.2 daulibstm32f4xxi2c-I2cITConfig-LLR-002</w:t>
        </w:r>
        <w:r w:rsidR="009A2260">
          <w:rPr>
            <w:noProof/>
            <w:webHidden/>
          </w:rPr>
          <w:tab/>
        </w:r>
        <w:r w:rsidR="009A2260">
          <w:rPr>
            <w:noProof/>
            <w:webHidden/>
          </w:rPr>
          <w:fldChar w:fldCharType="begin"/>
        </w:r>
        <w:r w:rsidR="009A2260">
          <w:rPr>
            <w:noProof/>
            <w:webHidden/>
          </w:rPr>
          <w:instrText xml:space="preserve"> PAGEREF _Toc158906947 \h </w:instrText>
        </w:r>
        <w:r w:rsidR="009A2260">
          <w:rPr>
            <w:noProof/>
            <w:webHidden/>
          </w:rPr>
        </w:r>
        <w:r w:rsidR="009A2260">
          <w:rPr>
            <w:noProof/>
            <w:webHidden/>
          </w:rPr>
          <w:fldChar w:fldCharType="separate"/>
        </w:r>
        <w:r w:rsidR="00E007C1">
          <w:rPr>
            <w:noProof/>
            <w:webHidden/>
          </w:rPr>
          <w:t>296</w:t>
        </w:r>
        <w:r w:rsidR="009A2260">
          <w:rPr>
            <w:noProof/>
            <w:webHidden/>
          </w:rPr>
          <w:fldChar w:fldCharType="end"/>
        </w:r>
      </w:hyperlink>
    </w:p>
    <w:p w14:paraId="0EB6A789" w14:textId="72BEFA02"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8" w:history="1">
        <w:r w:rsidR="009A2260" w:rsidRPr="000F2745">
          <w:rPr>
            <w:rStyle w:val="Hyperlink"/>
            <w:noProof/>
          </w:rPr>
          <w:t>11.7.10 I2cGetLastEvent</w:t>
        </w:r>
        <w:r w:rsidR="009A2260">
          <w:rPr>
            <w:noProof/>
            <w:webHidden/>
          </w:rPr>
          <w:tab/>
        </w:r>
        <w:r w:rsidR="009A2260">
          <w:rPr>
            <w:noProof/>
            <w:webHidden/>
          </w:rPr>
          <w:fldChar w:fldCharType="begin"/>
        </w:r>
        <w:r w:rsidR="009A2260">
          <w:rPr>
            <w:noProof/>
            <w:webHidden/>
          </w:rPr>
          <w:instrText xml:space="preserve"> PAGEREF _Toc158906948 \h </w:instrText>
        </w:r>
        <w:r w:rsidR="009A2260">
          <w:rPr>
            <w:noProof/>
            <w:webHidden/>
          </w:rPr>
        </w:r>
        <w:r w:rsidR="009A2260">
          <w:rPr>
            <w:noProof/>
            <w:webHidden/>
          </w:rPr>
          <w:fldChar w:fldCharType="separate"/>
        </w:r>
        <w:r w:rsidR="00E007C1">
          <w:rPr>
            <w:noProof/>
            <w:webHidden/>
          </w:rPr>
          <w:t>296</w:t>
        </w:r>
        <w:r w:rsidR="009A2260">
          <w:rPr>
            <w:noProof/>
            <w:webHidden/>
          </w:rPr>
          <w:fldChar w:fldCharType="end"/>
        </w:r>
      </w:hyperlink>
    </w:p>
    <w:p w14:paraId="1045D9A9" w14:textId="00E90F3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49" w:history="1">
        <w:r w:rsidR="009A2260" w:rsidRPr="000F2745">
          <w:rPr>
            <w:rStyle w:val="Hyperlink"/>
            <w:rFonts w:ascii="Arial" w:hAnsi="Arial" w:cs="Arial"/>
            <w:noProof/>
          </w:rPr>
          <w:t>11.7.10.1 Brief Description</w:t>
        </w:r>
        <w:r w:rsidR="009A2260">
          <w:rPr>
            <w:noProof/>
            <w:webHidden/>
          </w:rPr>
          <w:tab/>
        </w:r>
        <w:r w:rsidR="009A2260">
          <w:rPr>
            <w:noProof/>
            <w:webHidden/>
          </w:rPr>
          <w:fldChar w:fldCharType="begin"/>
        </w:r>
        <w:r w:rsidR="009A2260">
          <w:rPr>
            <w:noProof/>
            <w:webHidden/>
          </w:rPr>
          <w:instrText xml:space="preserve"> PAGEREF _Toc158906949 \h </w:instrText>
        </w:r>
        <w:r w:rsidR="009A2260">
          <w:rPr>
            <w:noProof/>
            <w:webHidden/>
          </w:rPr>
        </w:r>
        <w:r w:rsidR="009A2260">
          <w:rPr>
            <w:noProof/>
            <w:webHidden/>
          </w:rPr>
          <w:fldChar w:fldCharType="separate"/>
        </w:r>
        <w:r w:rsidR="00E007C1">
          <w:rPr>
            <w:noProof/>
            <w:webHidden/>
          </w:rPr>
          <w:t>296</w:t>
        </w:r>
        <w:r w:rsidR="009A2260">
          <w:rPr>
            <w:noProof/>
            <w:webHidden/>
          </w:rPr>
          <w:fldChar w:fldCharType="end"/>
        </w:r>
      </w:hyperlink>
    </w:p>
    <w:p w14:paraId="62BBE649" w14:textId="08BD299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0" w:history="1">
        <w:r w:rsidR="009A2260" w:rsidRPr="000F2745">
          <w:rPr>
            <w:rStyle w:val="Hyperlink"/>
            <w:rFonts w:ascii="Arial" w:hAnsi="Arial" w:cs="Arial"/>
            <w:noProof/>
          </w:rPr>
          <w:t>11.7.10.2 List of HLRs allocated</w:t>
        </w:r>
        <w:r w:rsidR="009A2260">
          <w:rPr>
            <w:noProof/>
            <w:webHidden/>
          </w:rPr>
          <w:tab/>
        </w:r>
        <w:r w:rsidR="009A2260">
          <w:rPr>
            <w:noProof/>
            <w:webHidden/>
          </w:rPr>
          <w:fldChar w:fldCharType="begin"/>
        </w:r>
        <w:r w:rsidR="009A2260">
          <w:rPr>
            <w:noProof/>
            <w:webHidden/>
          </w:rPr>
          <w:instrText xml:space="preserve"> PAGEREF _Toc158906950 \h </w:instrText>
        </w:r>
        <w:r w:rsidR="009A2260">
          <w:rPr>
            <w:noProof/>
            <w:webHidden/>
          </w:rPr>
        </w:r>
        <w:r w:rsidR="009A2260">
          <w:rPr>
            <w:noProof/>
            <w:webHidden/>
          </w:rPr>
          <w:fldChar w:fldCharType="separate"/>
        </w:r>
        <w:r w:rsidR="00E007C1">
          <w:rPr>
            <w:noProof/>
            <w:webHidden/>
          </w:rPr>
          <w:t>296</w:t>
        </w:r>
        <w:r w:rsidR="009A2260">
          <w:rPr>
            <w:noProof/>
            <w:webHidden/>
          </w:rPr>
          <w:fldChar w:fldCharType="end"/>
        </w:r>
      </w:hyperlink>
    </w:p>
    <w:p w14:paraId="5D7E59B5" w14:textId="440C7F6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1" w:history="1">
        <w:r w:rsidR="009A2260" w:rsidRPr="000F2745">
          <w:rPr>
            <w:rStyle w:val="Hyperlink"/>
            <w:rFonts w:ascii="Arial" w:hAnsi="Arial" w:cs="Arial"/>
            <w:noProof/>
          </w:rPr>
          <w:t>11.7.10.3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_Toc158906951 \h </w:instrText>
        </w:r>
        <w:r w:rsidR="009A2260">
          <w:rPr>
            <w:noProof/>
            <w:webHidden/>
          </w:rPr>
        </w:r>
        <w:r w:rsidR="009A2260">
          <w:rPr>
            <w:noProof/>
            <w:webHidden/>
          </w:rPr>
          <w:fldChar w:fldCharType="separate"/>
        </w:r>
        <w:r w:rsidR="00E007C1">
          <w:rPr>
            <w:noProof/>
            <w:webHidden/>
          </w:rPr>
          <w:t>296</w:t>
        </w:r>
        <w:r w:rsidR="009A2260">
          <w:rPr>
            <w:noProof/>
            <w:webHidden/>
          </w:rPr>
          <w:fldChar w:fldCharType="end"/>
        </w:r>
      </w:hyperlink>
    </w:p>
    <w:p w14:paraId="534450C4" w14:textId="24D95EE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2" w:history="1">
        <w:r w:rsidR="009A2260" w:rsidRPr="000F2745">
          <w:rPr>
            <w:rStyle w:val="Hyperlink"/>
            <w:rFonts w:ascii="Arial" w:hAnsi="Arial" w:cs="Arial"/>
            <w:noProof/>
          </w:rPr>
          <w:t>11.7.10.4 Parameter list (Input/Output)</w:t>
        </w:r>
        <w:r w:rsidR="009A2260">
          <w:rPr>
            <w:noProof/>
            <w:webHidden/>
          </w:rPr>
          <w:tab/>
        </w:r>
        <w:r w:rsidR="009A2260">
          <w:rPr>
            <w:noProof/>
            <w:webHidden/>
          </w:rPr>
          <w:fldChar w:fldCharType="begin"/>
        </w:r>
        <w:r w:rsidR="009A2260">
          <w:rPr>
            <w:noProof/>
            <w:webHidden/>
          </w:rPr>
          <w:instrText xml:space="preserve"> PAGEREF _Toc158906952 \h </w:instrText>
        </w:r>
        <w:r w:rsidR="009A2260">
          <w:rPr>
            <w:noProof/>
            <w:webHidden/>
          </w:rPr>
        </w:r>
        <w:r w:rsidR="009A2260">
          <w:rPr>
            <w:noProof/>
            <w:webHidden/>
          </w:rPr>
          <w:fldChar w:fldCharType="separate"/>
        </w:r>
        <w:r w:rsidR="00E007C1">
          <w:rPr>
            <w:noProof/>
            <w:webHidden/>
          </w:rPr>
          <w:t>297</w:t>
        </w:r>
        <w:r w:rsidR="009A2260">
          <w:rPr>
            <w:noProof/>
            <w:webHidden/>
          </w:rPr>
          <w:fldChar w:fldCharType="end"/>
        </w:r>
      </w:hyperlink>
    </w:p>
    <w:p w14:paraId="7EDB4B23" w14:textId="1430F57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3" w:history="1">
        <w:r w:rsidR="009A2260" w:rsidRPr="000F2745">
          <w:rPr>
            <w:rStyle w:val="Hyperlink"/>
            <w:rFonts w:ascii="Arial" w:hAnsi="Arial" w:cs="Arial"/>
            <w:noProof/>
          </w:rPr>
          <w:t>11.7.10.5 Return Value</w:t>
        </w:r>
        <w:r w:rsidR="009A2260">
          <w:rPr>
            <w:noProof/>
            <w:webHidden/>
          </w:rPr>
          <w:tab/>
        </w:r>
        <w:r w:rsidR="009A2260">
          <w:rPr>
            <w:noProof/>
            <w:webHidden/>
          </w:rPr>
          <w:fldChar w:fldCharType="begin"/>
        </w:r>
        <w:r w:rsidR="009A2260">
          <w:rPr>
            <w:noProof/>
            <w:webHidden/>
          </w:rPr>
          <w:instrText xml:space="preserve"> PAGEREF _Toc158906953 \h </w:instrText>
        </w:r>
        <w:r w:rsidR="009A2260">
          <w:rPr>
            <w:noProof/>
            <w:webHidden/>
          </w:rPr>
        </w:r>
        <w:r w:rsidR="009A2260">
          <w:rPr>
            <w:noProof/>
            <w:webHidden/>
          </w:rPr>
          <w:fldChar w:fldCharType="separate"/>
        </w:r>
        <w:r w:rsidR="00E007C1">
          <w:rPr>
            <w:noProof/>
            <w:webHidden/>
          </w:rPr>
          <w:t>297</w:t>
        </w:r>
        <w:r w:rsidR="009A2260">
          <w:rPr>
            <w:noProof/>
            <w:webHidden/>
          </w:rPr>
          <w:fldChar w:fldCharType="end"/>
        </w:r>
      </w:hyperlink>
    </w:p>
    <w:p w14:paraId="3DDE790C" w14:textId="6665357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4" w:history="1">
        <w:r w:rsidR="009A2260" w:rsidRPr="000F2745">
          <w:rPr>
            <w:rStyle w:val="Hyperlink"/>
            <w:rFonts w:ascii="Arial" w:hAnsi="Arial" w:cs="Arial"/>
            <w:noProof/>
          </w:rPr>
          <w:t>11.7.10.6 Other CSUs called by this CSU</w:t>
        </w:r>
        <w:r w:rsidR="009A2260">
          <w:rPr>
            <w:noProof/>
            <w:webHidden/>
          </w:rPr>
          <w:tab/>
        </w:r>
        <w:r w:rsidR="009A2260">
          <w:rPr>
            <w:noProof/>
            <w:webHidden/>
          </w:rPr>
          <w:fldChar w:fldCharType="begin"/>
        </w:r>
        <w:r w:rsidR="009A2260">
          <w:rPr>
            <w:noProof/>
            <w:webHidden/>
          </w:rPr>
          <w:instrText xml:space="preserve"> PAGEREF _Toc158906954 \h </w:instrText>
        </w:r>
        <w:r w:rsidR="009A2260">
          <w:rPr>
            <w:noProof/>
            <w:webHidden/>
          </w:rPr>
        </w:r>
        <w:r w:rsidR="009A2260">
          <w:rPr>
            <w:noProof/>
            <w:webHidden/>
          </w:rPr>
          <w:fldChar w:fldCharType="separate"/>
        </w:r>
        <w:r w:rsidR="00E007C1">
          <w:rPr>
            <w:noProof/>
            <w:webHidden/>
          </w:rPr>
          <w:t>297</w:t>
        </w:r>
        <w:r w:rsidR="009A2260">
          <w:rPr>
            <w:noProof/>
            <w:webHidden/>
          </w:rPr>
          <w:fldChar w:fldCharType="end"/>
        </w:r>
      </w:hyperlink>
    </w:p>
    <w:p w14:paraId="1AD69A9A" w14:textId="58D04D7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5" w:history="1">
        <w:r w:rsidR="009A2260" w:rsidRPr="000F2745">
          <w:rPr>
            <w:rStyle w:val="Hyperlink"/>
            <w:rFonts w:ascii="Arial" w:hAnsi="Arial" w:cs="Arial"/>
            <w:noProof/>
          </w:rPr>
          <w:t>11.7.10.7 Description of list of LLRs allocated</w:t>
        </w:r>
        <w:r w:rsidR="009A2260">
          <w:rPr>
            <w:noProof/>
            <w:webHidden/>
          </w:rPr>
          <w:tab/>
        </w:r>
        <w:r w:rsidR="009A2260">
          <w:rPr>
            <w:noProof/>
            <w:webHidden/>
          </w:rPr>
          <w:fldChar w:fldCharType="begin"/>
        </w:r>
        <w:r w:rsidR="009A2260">
          <w:rPr>
            <w:noProof/>
            <w:webHidden/>
          </w:rPr>
          <w:instrText xml:space="preserve"> PAGEREF _Toc158906955 \h </w:instrText>
        </w:r>
        <w:r w:rsidR="009A2260">
          <w:rPr>
            <w:noProof/>
            <w:webHidden/>
          </w:rPr>
        </w:r>
        <w:r w:rsidR="009A2260">
          <w:rPr>
            <w:noProof/>
            <w:webHidden/>
          </w:rPr>
          <w:fldChar w:fldCharType="separate"/>
        </w:r>
        <w:r w:rsidR="00E007C1">
          <w:rPr>
            <w:noProof/>
            <w:webHidden/>
          </w:rPr>
          <w:t>297</w:t>
        </w:r>
        <w:r w:rsidR="009A2260">
          <w:rPr>
            <w:noProof/>
            <w:webHidden/>
          </w:rPr>
          <w:fldChar w:fldCharType="end"/>
        </w:r>
      </w:hyperlink>
    </w:p>
    <w:p w14:paraId="35F5C63C" w14:textId="1802994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6" w:history="1">
        <w:r w:rsidR="009A2260" w:rsidRPr="000F2745">
          <w:rPr>
            <w:rStyle w:val="Hyperlink"/>
            <w:rFonts w:ascii="Arial" w:hAnsi="Arial" w:cs="Arial"/>
            <w:noProof/>
          </w:rPr>
          <w:t>11.7.10.7.1 daulibstm32f4xxi2c-I2cGetLastEvent-LLR-001</w:t>
        </w:r>
        <w:r w:rsidR="009A2260">
          <w:rPr>
            <w:noProof/>
            <w:webHidden/>
          </w:rPr>
          <w:tab/>
        </w:r>
        <w:r w:rsidR="009A2260">
          <w:rPr>
            <w:noProof/>
            <w:webHidden/>
          </w:rPr>
          <w:fldChar w:fldCharType="begin"/>
        </w:r>
        <w:r w:rsidR="009A2260">
          <w:rPr>
            <w:noProof/>
            <w:webHidden/>
          </w:rPr>
          <w:instrText xml:space="preserve"> PAGEREF _Toc158906956 \h </w:instrText>
        </w:r>
        <w:r w:rsidR="009A2260">
          <w:rPr>
            <w:noProof/>
            <w:webHidden/>
          </w:rPr>
        </w:r>
        <w:r w:rsidR="009A2260">
          <w:rPr>
            <w:noProof/>
            <w:webHidden/>
          </w:rPr>
          <w:fldChar w:fldCharType="separate"/>
        </w:r>
        <w:r w:rsidR="00E007C1">
          <w:rPr>
            <w:noProof/>
            <w:webHidden/>
          </w:rPr>
          <w:t>297</w:t>
        </w:r>
        <w:r w:rsidR="009A2260">
          <w:rPr>
            <w:noProof/>
            <w:webHidden/>
          </w:rPr>
          <w:fldChar w:fldCharType="end"/>
        </w:r>
      </w:hyperlink>
    </w:p>
    <w:p w14:paraId="30C2BFCB" w14:textId="2FBDB76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7" w:history="1">
        <w:r w:rsidR="009A2260" w:rsidRPr="000F2745">
          <w:rPr>
            <w:rStyle w:val="Hyperlink"/>
            <w:rFonts w:ascii="Arial" w:hAnsi="Arial" w:cs="Arial"/>
            <w:noProof/>
          </w:rPr>
          <w:t>11.7.10.7.2 daulibstm32f4xxi2c-I2cGetLastEvent-LLR-002</w:t>
        </w:r>
        <w:r w:rsidR="009A2260">
          <w:rPr>
            <w:noProof/>
            <w:webHidden/>
          </w:rPr>
          <w:tab/>
        </w:r>
        <w:r w:rsidR="009A2260">
          <w:rPr>
            <w:noProof/>
            <w:webHidden/>
          </w:rPr>
          <w:fldChar w:fldCharType="begin"/>
        </w:r>
        <w:r w:rsidR="009A2260">
          <w:rPr>
            <w:noProof/>
            <w:webHidden/>
          </w:rPr>
          <w:instrText xml:space="preserve"> PAGEREF _Toc158906957 \h </w:instrText>
        </w:r>
        <w:r w:rsidR="009A2260">
          <w:rPr>
            <w:noProof/>
            <w:webHidden/>
          </w:rPr>
        </w:r>
        <w:r w:rsidR="009A2260">
          <w:rPr>
            <w:noProof/>
            <w:webHidden/>
          </w:rPr>
          <w:fldChar w:fldCharType="separate"/>
        </w:r>
        <w:r w:rsidR="00E007C1">
          <w:rPr>
            <w:noProof/>
            <w:webHidden/>
          </w:rPr>
          <w:t>297</w:t>
        </w:r>
        <w:r w:rsidR="009A2260">
          <w:rPr>
            <w:noProof/>
            <w:webHidden/>
          </w:rPr>
          <w:fldChar w:fldCharType="end"/>
        </w:r>
      </w:hyperlink>
    </w:p>
    <w:p w14:paraId="3A4499FA" w14:textId="3C73C77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8" w:history="1">
        <w:r w:rsidR="009A2260" w:rsidRPr="000F2745">
          <w:rPr>
            <w:rStyle w:val="Hyperlink"/>
            <w:rFonts w:ascii="Arial" w:hAnsi="Arial" w:cs="Arial"/>
            <w:noProof/>
          </w:rPr>
          <w:t>11.7.10.7.3 daulibstm32f4xxi2c-I2cGetLastEvent-LLR-003</w:t>
        </w:r>
        <w:r w:rsidR="009A2260">
          <w:rPr>
            <w:noProof/>
            <w:webHidden/>
          </w:rPr>
          <w:tab/>
        </w:r>
        <w:r w:rsidR="009A2260">
          <w:rPr>
            <w:noProof/>
            <w:webHidden/>
          </w:rPr>
          <w:fldChar w:fldCharType="begin"/>
        </w:r>
        <w:r w:rsidR="009A2260">
          <w:rPr>
            <w:noProof/>
            <w:webHidden/>
          </w:rPr>
          <w:instrText xml:space="preserve"> PAGEREF _Toc158906958 \h </w:instrText>
        </w:r>
        <w:r w:rsidR="009A2260">
          <w:rPr>
            <w:noProof/>
            <w:webHidden/>
          </w:rPr>
        </w:r>
        <w:r w:rsidR="009A2260">
          <w:rPr>
            <w:noProof/>
            <w:webHidden/>
          </w:rPr>
          <w:fldChar w:fldCharType="separate"/>
        </w:r>
        <w:r w:rsidR="00E007C1">
          <w:rPr>
            <w:noProof/>
            <w:webHidden/>
          </w:rPr>
          <w:t>298</w:t>
        </w:r>
        <w:r w:rsidR="009A2260">
          <w:rPr>
            <w:noProof/>
            <w:webHidden/>
          </w:rPr>
          <w:fldChar w:fldCharType="end"/>
        </w:r>
      </w:hyperlink>
    </w:p>
    <w:p w14:paraId="74D3CD61" w14:textId="56F0F456"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59" w:history="1">
        <w:r w:rsidR="009A2260" w:rsidRPr="000F2745">
          <w:rPr>
            <w:rStyle w:val="Hyperlink"/>
            <w:noProof/>
          </w:rPr>
          <w:t>11.7.11 I2cGetITStatus</w:t>
        </w:r>
        <w:r w:rsidR="009A2260">
          <w:rPr>
            <w:noProof/>
            <w:webHidden/>
          </w:rPr>
          <w:tab/>
        </w:r>
        <w:r w:rsidR="009A2260">
          <w:rPr>
            <w:noProof/>
            <w:webHidden/>
          </w:rPr>
          <w:fldChar w:fldCharType="begin"/>
        </w:r>
        <w:r w:rsidR="009A2260">
          <w:rPr>
            <w:noProof/>
            <w:webHidden/>
          </w:rPr>
          <w:instrText xml:space="preserve"> PAGEREF _Toc158906959 \h </w:instrText>
        </w:r>
        <w:r w:rsidR="009A2260">
          <w:rPr>
            <w:noProof/>
            <w:webHidden/>
          </w:rPr>
        </w:r>
        <w:r w:rsidR="009A2260">
          <w:rPr>
            <w:noProof/>
            <w:webHidden/>
          </w:rPr>
          <w:fldChar w:fldCharType="separate"/>
        </w:r>
        <w:r w:rsidR="00E007C1">
          <w:rPr>
            <w:noProof/>
            <w:webHidden/>
          </w:rPr>
          <w:t>298</w:t>
        </w:r>
        <w:r w:rsidR="009A2260">
          <w:rPr>
            <w:noProof/>
            <w:webHidden/>
          </w:rPr>
          <w:fldChar w:fldCharType="end"/>
        </w:r>
      </w:hyperlink>
    </w:p>
    <w:p w14:paraId="7C7AFFF7" w14:textId="79358F8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0" w:history="1">
        <w:r w:rsidR="009A2260" w:rsidRPr="000F2745">
          <w:rPr>
            <w:rStyle w:val="Hyperlink"/>
            <w:rFonts w:ascii="Arial" w:hAnsi="Arial" w:cs="Arial"/>
            <w:noProof/>
          </w:rPr>
          <w:t>11.7.11.1 Brief Description</w:t>
        </w:r>
        <w:r w:rsidR="009A2260">
          <w:rPr>
            <w:noProof/>
            <w:webHidden/>
          </w:rPr>
          <w:tab/>
        </w:r>
        <w:r w:rsidR="009A2260">
          <w:rPr>
            <w:noProof/>
            <w:webHidden/>
          </w:rPr>
          <w:fldChar w:fldCharType="begin"/>
        </w:r>
        <w:r w:rsidR="009A2260">
          <w:rPr>
            <w:noProof/>
            <w:webHidden/>
          </w:rPr>
          <w:instrText xml:space="preserve"> PAGEREF _Toc158906960 \h </w:instrText>
        </w:r>
        <w:r w:rsidR="009A2260">
          <w:rPr>
            <w:noProof/>
            <w:webHidden/>
          </w:rPr>
        </w:r>
        <w:r w:rsidR="009A2260">
          <w:rPr>
            <w:noProof/>
            <w:webHidden/>
          </w:rPr>
          <w:fldChar w:fldCharType="separate"/>
        </w:r>
        <w:r w:rsidR="00E007C1">
          <w:rPr>
            <w:noProof/>
            <w:webHidden/>
          </w:rPr>
          <w:t>298</w:t>
        </w:r>
        <w:r w:rsidR="009A2260">
          <w:rPr>
            <w:noProof/>
            <w:webHidden/>
          </w:rPr>
          <w:fldChar w:fldCharType="end"/>
        </w:r>
      </w:hyperlink>
    </w:p>
    <w:p w14:paraId="15BA9F25" w14:textId="34A3007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1" w:history="1">
        <w:r w:rsidR="009A2260" w:rsidRPr="000F2745">
          <w:rPr>
            <w:rStyle w:val="Hyperlink"/>
            <w:rFonts w:ascii="Arial" w:hAnsi="Arial" w:cs="Arial"/>
            <w:noProof/>
          </w:rPr>
          <w:t>11.7.11.2 List of HLRs allocated</w:t>
        </w:r>
        <w:r w:rsidR="009A2260">
          <w:rPr>
            <w:noProof/>
            <w:webHidden/>
          </w:rPr>
          <w:tab/>
        </w:r>
        <w:r w:rsidR="009A2260">
          <w:rPr>
            <w:noProof/>
            <w:webHidden/>
          </w:rPr>
          <w:fldChar w:fldCharType="begin"/>
        </w:r>
        <w:r w:rsidR="009A2260">
          <w:rPr>
            <w:noProof/>
            <w:webHidden/>
          </w:rPr>
          <w:instrText xml:space="preserve"> PAGEREF _Toc158906961 \h </w:instrText>
        </w:r>
        <w:r w:rsidR="009A2260">
          <w:rPr>
            <w:noProof/>
            <w:webHidden/>
          </w:rPr>
        </w:r>
        <w:r w:rsidR="009A2260">
          <w:rPr>
            <w:noProof/>
            <w:webHidden/>
          </w:rPr>
          <w:fldChar w:fldCharType="separate"/>
        </w:r>
        <w:r w:rsidR="00E007C1">
          <w:rPr>
            <w:noProof/>
            <w:webHidden/>
          </w:rPr>
          <w:t>298</w:t>
        </w:r>
        <w:r w:rsidR="009A2260">
          <w:rPr>
            <w:noProof/>
            <w:webHidden/>
          </w:rPr>
          <w:fldChar w:fldCharType="end"/>
        </w:r>
      </w:hyperlink>
    </w:p>
    <w:p w14:paraId="3377FE06" w14:textId="2473A71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2" w:history="1">
        <w:r w:rsidR="009A2260" w:rsidRPr="000F2745">
          <w:rPr>
            <w:rStyle w:val="Hyperlink"/>
            <w:rFonts w:ascii="Arial" w:hAnsi="Arial" w:cs="Arial"/>
            <w:noProof/>
          </w:rPr>
          <w:t>11.7.11.3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_Toc158906962 \h </w:instrText>
        </w:r>
        <w:r w:rsidR="009A2260">
          <w:rPr>
            <w:noProof/>
            <w:webHidden/>
          </w:rPr>
        </w:r>
        <w:r w:rsidR="009A2260">
          <w:rPr>
            <w:noProof/>
            <w:webHidden/>
          </w:rPr>
          <w:fldChar w:fldCharType="separate"/>
        </w:r>
        <w:r w:rsidR="00E007C1">
          <w:rPr>
            <w:noProof/>
            <w:webHidden/>
          </w:rPr>
          <w:t>298</w:t>
        </w:r>
        <w:r w:rsidR="009A2260">
          <w:rPr>
            <w:noProof/>
            <w:webHidden/>
          </w:rPr>
          <w:fldChar w:fldCharType="end"/>
        </w:r>
      </w:hyperlink>
    </w:p>
    <w:p w14:paraId="1D58ECC5" w14:textId="639D97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3" w:history="1">
        <w:r w:rsidR="009A2260" w:rsidRPr="000F2745">
          <w:rPr>
            <w:rStyle w:val="Hyperlink"/>
            <w:rFonts w:ascii="Arial" w:hAnsi="Arial" w:cs="Arial"/>
            <w:noProof/>
          </w:rPr>
          <w:t>11.7.11.4 Parameter list (Input/Output)</w:t>
        </w:r>
        <w:r w:rsidR="009A2260">
          <w:rPr>
            <w:noProof/>
            <w:webHidden/>
          </w:rPr>
          <w:tab/>
        </w:r>
        <w:r w:rsidR="009A2260">
          <w:rPr>
            <w:noProof/>
            <w:webHidden/>
          </w:rPr>
          <w:fldChar w:fldCharType="begin"/>
        </w:r>
        <w:r w:rsidR="009A2260">
          <w:rPr>
            <w:noProof/>
            <w:webHidden/>
          </w:rPr>
          <w:instrText xml:space="preserve"> PAGEREF _Toc158906963 \h </w:instrText>
        </w:r>
        <w:r w:rsidR="009A2260">
          <w:rPr>
            <w:noProof/>
            <w:webHidden/>
          </w:rPr>
        </w:r>
        <w:r w:rsidR="009A2260">
          <w:rPr>
            <w:noProof/>
            <w:webHidden/>
          </w:rPr>
          <w:fldChar w:fldCharType="separate"/>
        </w:r>
        <w:r w:rsidR="00E007C1">
          <w:rPr>
            <w:noProof/>
            <w:webHidden/>
          </w:rPr>
          <w:t>298</w:t>
        </w:r>
        <w:r w:rsidR="009A2260">
          <w:rPr>
            <w:noProof/>
            <w:webHidden/>
          </w:rPr>
          <w:fldChar w:fldCharType="end"/>
        </w:r>
      </w:hyperlink>
    </w:p>
    <w:p w14:paraId="77800B11" w14:textId="07407EC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4" w:history="1">
        <w:r w:rsidR="009A2260" w:rsidRPr="000F2745">
          <w:rPr>
            <w:rStyle w:val="Hyperlink"/>
            <w:rFonts w:ascii="Arial" w:hAnsi="Arial" w:cs="Arial"/>
            <w:noProof/>
          </w:rPr>
          <w:t>11.7.11.5 Return Value</w:t>
        </w:r>
        <w:r w:rsidR="009A2260">
          <w:rPr>
            <w:noProof/>
            <w:webHidden/>
          </w:rPr>
          <w:tab/>
        </w:r>
        <w:r w:rsidR="009A2260">
          <w:rPr>
            <w:noProof/>
            <w:webHidden/>
          </w:rPr>
          <w:fldChar w:fldCharType="begin"/>
        </w:r>
        <w:r w:rsidR="009A2260">
          <w:rPr>
            <w:noProof/>
            <w:webHidden/>
          </w:rPr>
          <w:instrText xml:space="preserve"> PAGEREF _Toc158906964 \h </w:instrText>
        </w:r>
        <w:r w:rsidR="009A2260">
          <w:rPr>
            <w:noProof/>
            <w:webHidden/>
          </w:rPr>
        </w:r>
        <w:r w:rsidR="009A2260">
          <w:rPr>
            <w:noProof/>
            <w:webHidden/>
          </w:rPr>
          <w:fldChar w:fldCharType="separate"/>
        </w:r>
        <w:r w:rsidR="00E007C1">
          <w:rPr>
            <w:noProof/>
            <w:webHidden/>
          </w:rPr>
          <w:t>298</w:t>
        </w:r>
        <w:r w:rsidR="009A2260">
          <w:rPr>
            <w:noProof/>
            <w:webHidden/>
          </w:rPr>
          <w:fldChar w:fldCharType="end"/>
        </w:r>
      </w:hyperlink>
    </w:p>
    <w:p w14:paraId="063592A6" w14:textId="416D104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5" w:history="1">
        <w:r w:rsidR="009A2260" w:rsidRPr="000F2745">
          <w:rPr>
            <w:rStyle w:val="Hyperlink"/>
            <w:rFonts w:ascii="Arial" w:hAnsi="Arial" w:cs="Arial"/>
            <w:noProof/>
          </w:rPr>
          <w:t>11.7.11.6 Other CSUs called by this CSU</w:t>
        </w:r>
        <w:r w:rsidR="009A2260">
          <w:rPr>
            <w:noProof/>
            <w:webHidden/>
          </w:rPr>
          <w:tab/>
        </w:r>
        <w:r w:rsidR="009A2260">
          <w:rPr>
            <w:noProof/>
            <w:webHidden/>
          </w:rPr>
          <w:fldChar w:fldCharType="begin"/>
        </w:r>
        <w:r w:rsidR="009A2260">
          <w:rPr>
            <w:noProof/>
            <w:webHidden/>
          </w:rPr>
          <w:instrText xml:space="preserve"> PAGEREF _Toc158906965 \h </w:instrText>
        </w:r>
        <w:r w:rsidR="009A2260">
          <w:rPr>
            <w:noProof/>
            <w:webHidden/>
          </w:rPr>
        </w:r>
        <w:r w:rsidR="009A2260">
          <w:rPr>
            <w:noProof/>
            <w:webHidden/>
          </w:rPr>
          <w:fldChar w:fldCharType="separate"/>
        </w:r>
        <w:r w:rsidR="00E007C1">
          <w:rPr>
            <w:noProof/>
            <w:webHidden/>
          </w:rPr>
          <w:t>299</w:t>
        </w:r>
        <w:r w:rsidR="009A2260">
          <w:rPr>
            <w:noProof/>
            <w:webHidden/>
          </w:rPr>
          <w:fldChar w:fldCharType="end"/>
        </w:r>
      </w:hyperlink>
    </w:p>
    <w:p w14:paraId="5047AD5D" w14:textId="6A8F462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6" w:history="1">
        <w:r w:rsidR="009A2260" w:rsidRPr="000F2745">
          <w:rPr>
            <w:rStyle w:val="Hyperlink"/>
            <w:rFonts w:ascii="Arial" w:hAnsi="Arial" w:cs="Arial"/>
            <w:noProof/>
          </w:rPr>
          <w:t>11.7.11.7 Description of list of LLRs allocated</w:t>
        </w:r>
        <w:r w:rsidR="009A2260">
          <w:rPr>
            <w:noProof/>
            <w:webHidden/>
          </w:rPr>
          <w:tab/>
        </w:r>
        <w:r w:rsidR="009A2260">
          <w:rPr>
            <w:noProof/>
            <w:webHidden/>
          </w:rPr>
          <w:fldChar w:fldCharType="begin"/>
        </w:r>
        <w:r w:rsidR="009A2260">
          <w:rPr>
            <w:noProof/>
            <w:webHidden/>
          </w:rPr>
          <w:instrText xml:space="preserve"> PAGEREF _Toc158906966 \h </w:instrText>
        </w:r>
        <w:r w:rsidR="009A2260">
          <w:rPr>
            <w:noProof/>
            <w:webHidden/>
          </w:rPr>
        </w:r>
        <w:r w:rsidR="009A2260">
          <w:rPr>
            <w:noProof/>
            <w:webHidden/>
          </w:rPr>
          <w:fldChar w:fldCharType="separate"/>
        </w:r>
        <w:r w:rsidR="00E007C1">
          <w:rPr>
            <w:noProof/>
            <w:webHidden/>
          </w:rPr>
          <w:t>299</w:t>
        </w:r>
        <w:r w:rsidR="009A2260">
          <w:rPr>
            <w:noProof/>
            <w:webHidden/>
          </w:rPr>
          <w:fldChar w:fldCharType="end"/>
        </w:r>
      </w:hyperlink>
    </w:p>
    <w:p w14:paraId="68D2B86D" w14:textId="6AA21FF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7" w:history="1">
        <w:r w:rsidR="009A2260" w:rsidRPr="000F2745">
          <w:rPr>
            <w:rStyle w:val="Hyperlink"/>
            <w:rFonts w:ascii="Arial" w:hAnsi="Arial" w:cs="Arial"/>
            <w:noProof/>
          </w:rPr>
          <w:t>11.7.11.7.1 daulibstm32f4xxi2c-I2cGetITStatus-LLR-001</w:t>
        </w:r>
        <w:r w:rsidR="009A2260">
          <w:rPr>
            <w:noProof/>
            <w:webHidden/>
          </w:rPr>
          <w:tab/>
        </w:r>
        <w:r w:rsidR="009A2260">
          <w:rPr>
            <w:noProof/>
            <w:webHidden/>
          </w:rPr>
          <w:fldChar w:fldCharType="begin"/>
        </w:r>
        <w:r w:rsidR="009A2260">
          <w:rPr>
            <w:noProof/>
            <w:webHidden/>
          </w:rPr>
          <w:instrText xml:space="preserve"> PAGEREF _Toc158906967 \h </w:instrText>
        </w:r>
        <w:r w:rsidR="009A2260">
          <w:rPr>
            <w:noProof/>
            <w:webHidden/>
          </w:rPr>
        </w:r>
        <w:r w:rsidR="009A2260">
          <w:rPr>
            <w:noProof/>
            <w:webHidden/>
          </w:rPr>
          <w:fldChar w:fldCharType="separate"/>
        </w:r>
        <w:r w:rsidR="00E007C1">
          <w:rPr>
            <w:noProof/>
            <w:webHidden/>
          </w:rPr>
          <w:t>299</w:t>
        </w:r>
        <w:r w:rsidR="009A2260">
          <w:rPr>
            <w:noProof/>
            <w:webHidden/>
          </w:rPr>
          <w:fldChar w:fldCharType="end"/>
        </w:r>
      </w:hyperlink>
    </w:p>
    <w:p w14:paraId="76FA2029" w14:textId="14011FA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8" w:history="1">
        <w:r w:rsidR="009A2260" w:rsidRPr="000F2745">
          <w:rPr>
            <w:rStyle w:val="Hyperlink"/>
            <w:rFonts w:ascii="Arial" w:hAnsi="Arial" w:cs="Arial"/>
            <w:noProof/>
          </w:rPr>
          <w:t>11.7.11.7.2 daulibstm32f4xxi2c-I2cGetITStatus-LLR-002</w:t>
        </w:r>
        <w:r w:rsidR="009A2260">
          <w:rPr>
            <w:noProof/>
            <w:webHidden/>
          </w:rPr>
          <w:tab/>
        </w:r>
        <w:r w:rsidR="009A2260">
          <w:rPr>
            <w:noProof/>
            <w:webHidden/>
          </w:rPr>
          <w:fldChar w:fldCharType="begin"/>
        </w:r>
        <w:r w:rsidR="009A2260">
          <w:rPr>
            <w:noProof/>
            <w:webHidden/>
          </w:rPr>
          <w:instrText xml:space="preserve"> PAGEREF _Toc158906968 \h </w:instrText>
        </w:r>
        <w:r w:rsidR="009A2260">
          <w:rPr>
            <w:noProof/>
            <w:webHidden/>
          </w:rPr>
        </w:r>
        <w:r w:rsidR="009A2260">
          <w:rPr>
            <w:noProof/>
            <w:webHidden/>
          </w:rPr>
          <w:fldChar w:fldCharType="separate"/>
        </w:r>
        <w:r w:rsidR="00E007C1">
          <w:rPr>
            <w:noProof/>
            <w:webHidden/>
          </w:rPr>
          <w:t>299</w:t>
        </w:r>
        <w:r w:rsidR="009A2260">
          <w:rPr>
            <w:noProof/>
            <w:webHidden/>
          </w:rPr>
          <w:fldChar w:fldCharType="end"/>
        </w:r>
      </w:hyperlink>
    </w:p>
    <w:p w14:paraId="74B0BAAE" w14:textId="4A38D88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69" w:history="1">
        <w:r w:rsidR="009A2260" w:rsidRPr="000F2745">
          <w:rPr>
            <w:rStyle w:val="Hyperlink"/>
            <w:rFonts w:ascii="Arial" w:hAnsi="Arial" w:cs="Arial"/>
            <w:noProof/>
          </w:rPr>
          <w:t>11.7.11.7.3 daulibstm32f4xxi2c-I2cGetITStatus-LLR-003</w:t>
        </w:r>
        <w:r w:rsidR="009A2260">
          <w:rPr>
            <w:noProof/>
            <w:webHidden/>
          </w:rPr>
          <w:tab/>
        </w:r>
        <w:r w:rsidR="009A2260">
          <w:rPr>
            <w:noProof/>
            <w:webHidden/>
          </w:rPr>
          <w:fldChar w:fldCharType="begin"/>
        </w:r>
        <w:r w:rsidR="009A2260">
          <w:rPr>
            <w:noProof/>
            <w:webHidden/>
          </w:rPr>
          <w:instrText xml:space="preserve"> PAGEREF _Toc158906969 \h </w:instrText>
        </w:r>
        <w:r w:rsidR="009A2260">
          <w:rPr>
            <w:noProof/>
            <w:webHidden/>
          </w:rPr>
        </w:r>
        <w:r w:rsidR="009A2260">
          <w:rPr>
            <w:noProof/>
            <w:webHidden/>
          </w:rPr>
          <w:fldChar w:fldCharType="separate"/>
        </w:r>
        <w:r w:rsidR="00E007C1">
          <w:rPr>
            <w:noProof/>
            <w:webHidden/>
          </w:rPr>
          <w:t>299</w:t>
        </w:r>
        <w:r w:rsidR="009A2260">
          <w:rPr>
            <w:noProof/>
            <w:webHidden/>
          </w:rPr>
          <w:fldChar w:fldCharType="end"/>
        </w:r>
      </w:hyperlink>
    </w:p>
    <w:p w14:paraId="3AF693BB" w14:textId="7245856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0" w:history="1">
        <w:r w:rsidR="009A2260" w:rsidRPr="000F2745">
          <w:rPr>
            <w:rStyle w:val="Hyperlink"/>
            <w:rFonts w:ascii="Arial" w:hAnsi="Arial" w:cs="Arial"/>
            <w:noProof/>
          </w:rPr>
          <w:t>11.7.11.7.4 daulibstm32f4xxi2c-I2cGetITStatus-LLR-004</w:t>
        </w:r>
        <w:r w:rsidR="009A2260">
          <w:rPr>
            <w:noProof/>
            <w:webHidden/>
          </w:rPr>
          <w:tab/>
        </w:r>
        <w:r w:rsidR="009A2260">
          <w:rPr>
            <w:noProof/>
            <w:webHidden/>
          </w:rPr>
          <w:fldChar w:fldCharType="begin"/>
        </w:r>
        <w:r w:rsidR="009A2260">
          <w:rPr>
            <w:noProof/>
            <w:webHidden/>
          </w:rPr>
          <w:instrText xml:space="preserve"> PAGEREF _Toc158906970 \h </w:instrText>
        </w:r>
        <w:r w:rsidR="009A2260">
          <w:rPr>
            <w:noProof/>
            <w:webHidden/>
          </w:rPr>
        </w:r>
        <w:r w:rsidR="009A2260">
          <w:rPr>
            <w:noProof/>
            <w:webHidden/>
          </w:rPr>
          <w:fldChar w:fldCharType="separate"/>
        </w:r>
        <w:r w:rsidR="00E007C1">
          <w:rPr>
            <w:noProof/>
            <w:webHidden/>
          </w:rPr>
          <w:t>299</w:t>
        </w:r>
        <w:r w:rsidR="009A2260">
          <w:rPr>
            <w:noProof/>
            <w:webHidden/>
          </w:rPr>
          <w:fldChar w:fldCharType="end"/>
        </w:r>
      </w:hyperlink>
    </w:p>
    <w:p w14:paraId="208E43C7" w14:textId="1E814FB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1" w:history="1">
        <w:r w:rsidR="009A2260" w:rsidRPr="000F2745">
          <w:rPr>
            <w:rStyle w:val="Hyperlink"/>
            <w:rFonts w:ascii="Arial" w:hAnsi="Arial" w:cs="Arial"/>
            <w:noProof/>
          </w:rPr>
          <w:t>11.7.11.7.5 daulibstm32f4xxi2c-I2cGetITStatus-LLR-005</w:t>
        </w:r>
        <w:r w:rsidR="009A2260">
          <w:rPr>
            <w:noProof/>
            <w:webHidden/>
          </w:rPr>
          <w:tab/>
        </w:r>
        <w:r w:rsidR="009A2260">
          <w:rPr>
            <w:noProof/>
            <w:webHidden/>
          </w:rPr>
          <w:fldChar w:fldCharType="begin"/>
        </w:r>
        <w:r w:rsidR="009A2260">
          <w:rPr>
            <w:noProof/>
            <w:webHidden/>
          </w:rPr>
          <w:instrText xml:space="preserve"> PAGEREF _Toc158906971 \h </w:instrText>
        </w:r>
        <w:r w:rsidR="009A2260">
          <w:rPr>
            <w:noProof/>
            <w:webHidden/>
          </w:rPr>
        </w:r>
        <w:r w:rsidR="009A2260">
          <w:rPr>
            <w:noProof/>
            <w:webHidden/>
          </w:rPr>
          <w:fldChar w:fldCharType="separate"/>
        </w:r>
        <w:r w:rsidR="00E007C1">
          <w:rPr>
            <w:noProof/>
            <w:webHidden/>
          </w:rPr>
          <w:t>299</w:t>
        </w:r>
        <w:r w:rsidR="009A2260">
          <w:rPr>
            <w:noProof/>
            <w:webHidden/>
          </w:rPr>
          <w:fldChar w:fldCharType="end"/>
        </w:r>
      </w:hyperlink>
    </w:p>
    <w:p w14:paraId="0CCAF0C7" w14:textId="4076B78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2" w:history="1">
        <w:r w:rsidR="009A2260" w:rsidRPr="000F2745">
          <w:rPr>
            <w:rStyle w:val="Hyperlink"/>
            <w:noProof/>
          </w:rPr>
          <w:t>11.7.12 I2cClearITPendingBit</w:t>
        </w:r>
        <w:r w:rsidR="009A2260">
          <w:rPr>
            <w:noProof/>
            <w:webHidden/>
          </w:rPr>
          <w:tab/>
        </w:r>
        <w:r w:rsidR="009A2260">
          <w:rPr>
            <w:noProof/>
            <w:webHidden/>
          </w:rPr>
          <w:fldChar w:fldCharType="begin"/>
        </w:r>
        <w:r w:rsidR="009A2260">
          <w:rPr>
            <w:noProof/>
            <w:webHidden/>
          </w:rPr>
          <w:instrText xml:space="preserve"> PAGEREF _Toc158906972 \h </w:instrText>
        </w:r>
        <w:r w:rsidR="009A2260">
          <w:rPr>
            <w:noProof/>
            <w:webHidden/>
          </w:rPr>
        </w:r>
        <w:r w:rsidR="009A2260">
          <w:rPr>
            <w:noProof/>
            <w:webHidden/>
          </w:rPr>
          <w:fldChar w:fldCharType="separate"/>
        </w:r>
        <w:r w:rsidR="00E007C1">
          <w:rPr>
            <w:noProof/>
            <w:webHidden/>
          </w:rPr>
          <w:t>300</w:t>
        </w:r>
        <w:r w:rsidR="009A2260">
          <w:rPr>
            <w:noProof/>
            <w:webHidden/>
          </w:rPr>
          <w:fldChar w:fldCharType="end"/>
        </w:r>
      </w:hyperlink>
    </w:p>
    <w:p w14:paraId="6083C0B5" w14:textId="4BB2643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3" w:history="1">
        <w:r w:rsidR="009A2260" w:rsidRPr="000F2745">
          <w:rPr>
            <w:rStyle w:val="Hyperlink"/>
            <w:rFonts w:ascii="Arial" w:hAnsi="Arial" w:cs="Arial"/>
            <w:noProof/>
          </w:rPr>
          <w:t>11.7.12.1 Brief Description</w:t>
        </w:r>
        <w:r w:rsidR="009A2260">
          <w:rPr>
            <w:noProof/>
            <w:webHidden/>
          </w:rPr>
          <w:tab/>
        </w:r>
        <w:r w:rsidR="009A2260">
          <w:rPr>
            <w:noProof/>
            <w:webHidden/>
          </w:rPr>
          <w:fldChar w:fldCharType="begin"/>
        </w:r>
        <w:r w:rsidR="009A2260">
          <w:rPr>
            <w:noProof/>
            <w:webHidden/>
          </w:rPr>
          <w:instrText xml:space="preserve"> PAGEREF _Toc158906973 \h </w:instrText>
        </w:r>
        <w:r w:rsidR="009A2260">
          <w:rPr>
            <w:noProof/>
            <w:webHidden/>
          </w:rPr>
        </w:r>
        <w:r w:rsidR="009A2260">
          <w:rPr>
            <w:noProof/>
            <w:webHidden/>
          </w:rPr>
          <w:fldChar w:fldCharType="separate"/>
        </w:r>
        <w:r w:rsidR="00E007C1">
          <w:rPr>
            <w:noProof/>
            <w:webHidden/>
          </w:rPr>
          <w:t>300</w:t>
        </w:r>
        <w:r w:rsidR="009A2260">
          <w:rPr>
            <w:noProof/>
            <w:webHidden/>
          </w:rPr>
          <w:fldChar w:fldCharType="end"/>
        </w:r>
      </w:hyperlink>
    </w:p>
    <w:p w14:paraId="3984C55B" w14:textId="64BC52C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4" w:history="1">
        <w:r w:rsidR="009A2260" w:rsidRPr="000F2745">
          <w:rPr>
            <w:rStyle w:val="Hyperlink"/>
            <w:rFonts w:ascii="Arial" w:hAnsi="Arial" w:cs="Arial"/>
            <w:noProof/>
          </w:rPr>
          <w:t>11.7.12.2 List of HLRs allocated</w:t>
        </w:r>
        <w:r w:rsidR="009A2260">
          <w:rPr>
            <w:noProof/>
            <w:webHidden/>
          </w:rPr>
          <w:tab/>
        </w:r>
        <w:r w:rsidR="009A2260">
          <w:rPr>
            <w:noProof/>
            <w:webHidden/>
          </w:rPr>
          <w:fldChar w:fldCharType="begin"/>
        </w:r>
        <w:r w:rsidR="009A2260">
          <w:rPr>
            <w:noProof/>
            <w:webHidden/>
          </w:rPr>
          <w:instrText xml:space="preserve"> PAGEREF _Toc158906974 \h </w:instrText>
        </w:r>
        <w:r w:rsidR="009A2260">
          <w:rPr>
            <w:noProof/>
            <w:webHidden/>
          </w:rPr>
        </w:r>
        <w:r w:rsidR="009A2260">
          <w:rPr>
            <w:noProof/>
            <w:webHidden/>
          </w:rPr>
          <w:fldChar w:fldCharType="separate"/>
        </w:r>
        <w:r w:rsidR="00E007C1">
          <w:rPr>
            <w:noProof/>
            <w:webHidden/>
          </w:rPr>
          <w:t>300</w:t>
        </w:r>
        <w:r w:rsidR="009A2260">
          <w:rPr>
            <w:noProof/>
            <w:webHidden/>
          </w:rPr>
          <w:fldChar w:fldCharType="end"/>
        </w:r>
      </w:hyperlink>
    </w:p>
    <w:p w14:paraId="35941996" w14:textId="3ACF367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5" w:history="1">
        <w:r w:rsidR="009A2260" w:rsidRPr="000F2745">
          <w:rPr>
            <w:rStyle w:val="Hyperlink"/>
            <w:rFonts w:ascii="Arial" w:hAnsi="Arial" w:cs="Arial"/>
            <w:noProof/>
          </w:rPr>
          <w:t>11.7.12.3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_Toc158906975 \h </w:instrText>
        </w:r>
        <w:r w:rsidR="009A2260">
          <w:rPr>
            <w:noProof/>
            <w:webHidden/>
          </w:rPr>
        </w:r>
        <w:r w:rsidR="009A2260">
          <w:rPr>
            <w:noProof/>
            <w:webHidden/>
          </w:rPr>
          <w:fldChar w:fldCharType="separate"/>
        </w:r>
        <w:r w:rsidR="00E007C1">
          <w:rPr>
            <w:noProof/>
            <w:webHidden/>
          </w:rPr>
          <w:t>300</w:t>
        </w:r>
        <w:r w:rsidR="009A2260">
          <w:rPr>
            <w:noProof/>
            <w:webHidden/>
          </w:rPr>
          <w:fldChar w:fldCharType="end"/>
        </w:r>
      </w:hyperlink>
    </w:p>
    <w:p w14:paraId="0DA66E0E" w14:textId="0F49CB7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6" w:history="1">
        <w:r w:rsidR="009A2260" w:rsidRPr="000F2745">
          <w:rPr>
            <w:rStyle w:val="Hyperlink"/>
            <w:rFonts w:ascii="Arial" w:hAnsi="Arial" w:cs="Arial"/>
            <w:noProof/>
          </w:rPr>
          <w:t>11.7.12.4 Parameter list (Input/Output)</w:t>
        </w:r>
        <w:r w:rsidR="009A2260">
          <w:rPr>
            <w:noProof/>
            <w:webHidden/>
          </w:rPr>
          <w:tab/>
        </w:r>
        <w:r w:rsidR="009A2260">
          <w:rPr>
            <w:noProof/>
            <w:webHidden/>
          </w:rPr>
          <w:fldChar w:fldCharType="begin"/>
        </w:r>
        <w:r w:rsidR="009A2260">
          <w:rPr>
            <w:noProof/>
            <w:webHidden/>
          </w:rPr>
          <w:instrText xml:space="preserve"> PAGEREF _Toc158906976 \h </w:instrText>
        </w:r>
        <w:r w:rsidR="009A2260">
          <w:rPr>
            <w:noProof/>
            <w:webHidden/>
          </w:rPr>
        </w:r>
        <w:r w:rsidR="009A2260">
          <w:rPr>
            <w:noProof/>
            <w:webHidden/>
          </w:rPr>
          <w:fldChar w:fldCharType="separate"/>
        </w:r>
        <w:r w:rsidR="00E007C1">
          <w:rPr>
            <w:noProof/>
            <w:webHidden/>
          </w:rPr>
          <w:t>300</w:t>
        </w:r>
        <w:r w:rsidR="009A2260">
          <w:rPr>
            <w:noProof/>
            <w:webHidden/>
          </w:rPr>
          <w:fldChar w:fldCharType="end"/>
        </w:r>
      </w:hyperlink>
    </w:p>
    <w:p w14:paraId="44D8CB67" w14:textId="10FC6C4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7" w:history="1">
        <w:r w:rsidR="009A2260" w:rsidRPr="000F2745">
          <w:rPr>
            <w:rStyle w:val="Hyperlink"/>
            <w:rFonts w:ascii="Arial" w:hAnsi="Arial" w:cs="Arial"/>
            <w:noProof/>
          </w:rPr>
          <w:t>11.7.12.5 Return Value</w:t>
        </w:r>
        <w:r w:rsidR="009A2260">
          <w:rPr>
            <w:noProof/>
            <w:webHidden/>
          </w:rPr>
          <w:tab/>
        </w:r>
        <w:r w:rsidR="009A2260">
          <w:rPr>
            <w:noProof/>
            <w:webHidden/>
          </w:rPr>
          <w:fldChar w:fldCharType="begin"/>
        </w:r>
        <w:r w:rsidR="009A2260">
          <w:rPr>
            <w:noProof/>
            <w:webHidden/>
          </w:rPr>
          <w:instrText xml:space="preserve"> PAGEREF _Toc158906977 \h </w:instrText>
        </w:r>
        <w:r w:rsidR="009A2260">
          <w:rPr>
            <w:noProof/>
            <w:webHidden/>
          </w:rPr>
        </w:r>
        <w:r w:rsidR="009A2260">
          <w:rPr>
            <w:noProof/>
            <w:webHidden/>
          </w:rPr>
          <w:fldChar w:fldCharType="separate"/>
        </w:r>
        <w:r w:rsidR="00E007C1">
          <w:rPr>
            <w:noProof/>
            <w:webHidden/>
          </w:rPr>
          <w:t>300</w:t>
        </w:r>
        <w:r w:rsidR="009A2260">
          <w:rPr>
            <w:noProof/>
            <w:webHidden/>
          </w:rPr>
          <w:fldChar w:fldCharType="end"/>
        </w:r>
      </w:hyperlink>
    </w:p>
    <w:p w14:paraId="4C0010B9" w14:textId="49FF5D7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8" w:history="1">
        <w:r w:rsidR="009A2260" w:rsidRPr="000F2745">
          <w:rPr>
            <w:rStyle w:val="Hyperlink"/>
            <w:rFonts w:ascii="Arial" w:hAnsi="Arial" w:cs="Arial"/>
            <w:noProof/>
          </w:rPr>
          <w:t>11.7.12.6 Other CSUs called by this CSU</w:t>
        </w:r>
        <w:r w:rsidR="009A2260">
          <w:rPr>
            <w:noProof/>
            <w:webHidden/>
          </w:rPr>
          <w:tab/>
        </w:r>
        <w:r w:rsidR="009A2260">
          <w:rPr>
            <w:noProof/>
            <w:webHidden/>
          </w:rPr>
          <w:fldChar w:fldCharType="begin"/>
        </w:r>
        <w:r w:rsidR="009A2260">
          <w:rPr>
            <w:noProof/>
            <w:webHidden/>
          </w:rPr>
          <w:instrText xml:space="preserve"> PAGEREF _Toc158906978 \h </w:instrText>
        </w:r>
        <w:r w:rsidR="009A2260">
          <w:rPr>
            <w:noProof/>
            <w:webHidden/>
          </w:rPr>
        </w:r>
        <w:r w:rsidR="009A2260">
          <w:rPr>
            <w:noProof/>
            <w:webHidden/>
          </w:rPr>
          <w:fldChar w:fldCharType="separate"/>
        </w:r>
        <w:r w:rsidR="00E007C1">
          <w:rPr>
            <w:noProof/>
            <w:webHidden/>
          </w:rPr>
          <w:t>301</w:t>
        </w:r>
        <w:r w:rsidR="009A2260">
          <w:rPr>
            <w:noProof/>
            <w:webHidden/>
          </w:rPr>
          <w:fldChar w:fldCharType="end"/>
        </w:r>
      </w:hyperlink>
    </w:p>
    <w:p w14:paraId="398E6F09" w14:textId="331CE41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79" w:history="1">
        <w:r w:rsidR="009A2260" w:rsidRPr="000F2745">
          <w:rPr>
            <w:rStyle w:val="Hyperlink"/>
            <w:rFonts w:ascii="Arial" w:hAnsi="Arial" w:cs="Arial"/>
            <w:noProof/>
          </w:rPr>
          <w:t>11.7.12.7 Description of list of LLRs allocated</w:t>
        </w:r>
        <w:r w:rsidR="009A2260">
          <w:rPr>
            <w:noProof/>
            <w:webHidden/>
          </w:rPr>
          <w:tab/>
        </w:r>
        <w:r w:rsidR="009A2260">
          <w:rPr>
            <w:noProof/>
            <w:webHidden/>
          </w:rPr>
          <w:fldChar w:fldCharType="begin"/>
        </w:r>
        <w:r w:rsidR="009A2260">
          <w:rPr>
            <w:noProof/>
            <w:webHidden/>
          </w:rPr>
          <w:instrText xml:space="preserve"> PAGEREF _Toc158906979 \h </w:instrText>
        </w:r>
        <w:r w:rsidR="009A2260">
          <w:rPr>
            <w:noProof/>
            <w:webHidden/>
          </w:rPr>
        </w:r>
        <w:r w:rsidR="009A2260">
          <w:rPr>
            <w:noProof/>
            <w:webHidden/>
          </w:rPr>
          <w:fldChar w:fldCharType="separate"/>
        </w:r>
        <w:r w:rsidR="00E007C1">
          <w:rPr>
            <w:noProof/>
            <w:webHidden/>
          </w:rPr>
          <w:t>301</w:t>
        </w:r>
        <w:r w:rsidR="009A2260">
          <w:rPr>
            <w:noProof/>
            <w:webHidden/>
          </w:rPr>
          <w:fldChar w:fldCharType="end"/>
        </w:r>
      </w:hyperlink>
    </w:p>
    <w:p w14:paraId="28468057" w14:textId="7A45DA5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80" w:history="1">
        <w:r w:rsidR="009A2260" w:rsidRPr="000F2745">
          <w:rPr>
            <w:rStyle w:val="Hyperlink"/>
            <w:rFonts w:ascii="Arial" w:hAnsi="Arial" w:cs="Arial"/>
            <w:noProof/>
          </w:rPr>
          <w:t>11.7.12.7.1 daulibstm32f4xxi2c-I2cClearITPendingBit-LLR-001</w:t>
        </w:r>
        <w:r w:rsidR="009A2260">
          <w:rPr>
            <w:noProof/>
            <w:webHidden/>
          </w:rPr>
          <w:tab/>
        </w:r>
        <w:r w:rsidR="009A2260">
          <w:rPr>
            <w:noProof/>
            <w:webHidden/>
          </w:rPr>
          <w:fldChar w:fldCharType="begin"/>
        </w:r>
        <w:r w:rsidR="009A2260">
          <w:rPr>
            <w:noProof/>
            <w:webHidden/>
          </w:rPr>
          <w:instrText xml:space="preserve"> PAGEREF _Toc158906980 \h </w:instrText>
        </w:r>
        <w:r w:rsidR="009A2260">
          <w:rPr>
            <w:noProof/>
            <w:webHidden/>
          </w:rPr>
        </w:r>
        <w:r w:rsidR="009A2260">
          <w:rPr>
            <w:noProof/>
            <w:webHidden/>
          </w:rPr>
          <w:fldChar w:fldCharType="separate"/>
        </w:r>
        <w:r w:rsidR="00E007C1">
          <w:rPr>
            <w:noProof/>
            <w:webHidden/>
          </w:rPr>
          <w:t>301</w:t>
        </w:r>
        <w:r w:rsidR="009A2260">
          <w:rPr>
            <w:noProof/>
            <w:webHidden/>
          </w:rPr>
          <w:fldChar w:fldCharType="end"/>
        </w:r>
      </w:hyperlink>
    </w:p>
    <w:p w14:paraId="33B65BCE" w14:textId="7D2DD6C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81" w:history="1">
        <w:r w:rsidR="009A2260" w:rsidRPr="000F2745">
          <w:rPr>
            <w:rStyle w:val="Hyperlink"/>
            <w:rFonts w:ascii="Arial" w:hAnsi="Arial" w:cs="Arial"/>
            <w:noProof/>
          </w:rPr>
          <w:t>11.7.12.7.2 daulibstm32f4xxi2c-I2cClearITPendingBit-LLR-002</w:t>
        </w:r>
        <w:r w:rsidR="009A2260">
          <w:rPr>
            <w:noProof/>
            <w:webHidden/>
          </w:rPr>
          <w:tab/>
        </w:r>
        <w:r w:rsidR="009A2260">
          <w:rPr>
            <w:noProof/>
            <w:webHidden/>
          </w:rPr>
          <w:fldChar w:fldCharType="begin"/>
        </w:r>
        <w:r w:rsidR="009A2260">
          <w:rPr>
            <w:noProof/>
            <w:webHidden/>
          </w:rPr>
          <w:instrText xml:space="preserve"> PAGEREF _Toc158906981 \h </w:instrText>
        </w:r>
        <w:r w:rsidR="009A2260">
          <w:rPr>
            <w:noProof/>
            <w:webHidden/>
          </w:rPr>
        </w:r>
        <w:r w:rsidR="009A2260">
          <w:rPr>
            <w:noProof/>
            <w:webHidden/>
          </w:rPr>
          <w:fldChar w:fldCharType="separate"/>
        </w:r>
        <w:r w:rsidR="00E007C1">
          <w:rPr>
            <w:noProof/>
            <w:webHidden/>
          </w:rPr>
          <w:t>301</w:t>
        </w:r>
        <w:r w:rsidR="009A2260">
          <w:rPr>
            <w:noProof/>
            <w:webHidden/>
          </w:rPr>
          <w:fldChar w:fldCharType="end"/>
        </w:r>
      </w:hyperlink>
    </w:p>
    <w:p w14:paraId="75ECAB46" w14:textId="2D1AA596"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6982" w:history="1">
        <w:r w:rsidR="009A2260" w:rsidRPr="000F2745">
          <w:rPr>
            <w:rStyle w:val="Hyperlink"/>
            <w:noProof/>
          </w:rPr>
          <w:t>11.8 daulibstm32f4xxiwdg</w:t>
        </w:r>
        <w:r w:rsidR="009A2260">
          <w:rPr>
            <w:noProof/>
            <w:webHidden/>
          </w:rPr>
          <w:tab/>
        </w:r>
        <w:r w:rsidR="009A2260">
          <w:rPr>
            <w:noProof/>
            <w:webHidden/>
          </w:rPr>
          <w:fldChar w:fldCharType="begin"/>
        </w:r>
        <w:r w:rsidR="009A2260">
          <w:rPr>
            <w:noProof/>
            <w:webHidden/>
          </w:rPr>
          <w:instrText xml:space="preserve"> PAGEREF _Toc158906982 \h </w:instrText>
        </w:r>
        <w:r w:rsidR="009A2260">
          <w:rPr>
            <w:noProof/>
            <w:webHidden/>
          </w:rPr>
        </w:r>
        <w:r w:rsidR="009A2260">
          <w:rPr>
            <w:noProof/>
            <w:webHidden/>
          </w:rPr>
          <w:fldChar w:fldCharType="separate"/>
        </w:r>
        <w:r w:rsidR="00E007C1">
          <w:rPr>
            <w:noProof/>
            <w:webHidden/>
          </w:rPr>
          <w:t>301</w:t>
        </w:r>
        <w:r w:rsidR="009A2260">
          <w:rPr>
            <w:noProof/>
            <w:webHidden/>
          </w:rPr>
          <w:fldChar w:fldCharType="end"/>
        </w:r>
      </w:hyperlink>
    </w:p>
    <w:p w14:paraId="13739A89" w14:textId="65184B93"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83" w:history="1">
        <w:r w:rsidR="009A2260" w:rsidRPr="000F2745">
          <w:rPr>
            <w:rStyle w:val="Hyperlink"/>
            <w:noProof/>
          </w:rPr>
          <w:t>11.8.1 IwdgWriteAccessCmd</w:t>
        </w:r>
        <w:r w:rsidR="009A2260">
          <w:rPr>
            <w:noProof/>
            <w:webHidden/>
          </w:rPr>
          <w:tab/>
        </w:r>
        <w:r w:rsidR="009A2260">
          <w:rPr>
            <w:noProof/>
            <w:webHidden/>
          </w:rPr>
          <w:fldChar w:fldCharType="begin"/>
        </w:r>
        <w:r w:rsidR="009A2260">
          <w:rPr>
            <w:noProof/>
            <w:webHidden/>
          </w:rPr>
          <w:instrText xml:space="preserve"> PAGEREF _Toc158906983 \h </w:instrText>
        </w:r>
        <w:r w:rsidR="009A2260">
          <w:rPr>
            <w:noProof/>
            <w:webHidden/>
          </w:rPr>
        </w:r>
        <w:r w:rsidR="009A2260">
          <w:rPr>
            <w:noProof/>
            <w:webHidden/>
          </w:rPr>
          <w:fldChar w:fldCharType="separate"/>
        </w:r>
        <w:r w:rsidR="00E007C1">
          <w:rPr>
            <w:noProof/>
            <w:webHidden/>
          </w:rPr>
          <w:t>301</w:t>
        </w:r>
        <w:r w:rsidR="009A2260">
          <w:rPr>
            <w:noProof/>
            <w:webHidden/>
          </w:rPr>
          <w:fldChar w:fldCharType="end"/>
        </w:r>
      </w:hyperlink>
    </w:p>
    <w:p w14:paraId="54FC4838" w14:textId="6E3CBB4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84" w:history="1">
        <w:r w:rsidR="009A2260" w:rsidRPr="000F2745">
          <w:rPr>
            <w:rStyle w:val="Hyperlink"/>
            <w:rFonts w:ascii="Arial" w:hAnsi="Arial" w:cs="Arial"/>
            <w:noProof/>
          </w:rPr>
          <w:t>11.8.1.1 Brief Description</w:t>
        </w:r>
        <w:r w:rsidR="009A2260">
          <w:rPr>
            <w:noProof/>
            <w:webHidden/>
          </w:rPr>
          <w:tab/>
        </w:r>
        <w:r w:rsidR="009A2260">
          <w:rPr>
            <w:noProof/>
            <w:webHidden/>
          </w:rPr>
          <w:fldChar w:fldCharType="begin"/>
        </w:r>
        <w:r w:rsidR="009A2260">
          <w:rPr>
            <w:noProof/>
            <w:webHidden/>
          </w:rPr>
          <w:instrText xml:space="preserve"> PAGEREF _Toc158906984 \h </w:instrText>
        </w:r>
        <w:r w:rsidR="009A2260">
          <w:rPr>
            <w:noProof/>
            <w:webHidden/>
          </w:rPr>
        </w:r>
        <w:r w:rsidR="009A2260">
          <w:rPr>
            <w:noProof/>
            <w:webHidden/>
          </w:rPr>
          <w:fldChar w:fldCharType="separate"/>
        </w:r>
        <w:r w:rsidR="00E007C1">
          <w:rPr>
            <w:noProof/>
            <w:webHidden/>
          </w:rPr>
          <w:t>301</w:t>
        </w:r>
        <w:r w:rsidR="009A2260">
          <w:rPr>
            <w:noProof/>
            <w:webHidden/>
          </w:rPr>
          <w:fldChar w:fldCharType="end"/>
        </w:r>
      </w:hyperlink>
    </w:p>
    <w:p w14:paraId="6D6B6D00" w14:textId="529592A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85" w:history="1">
        <w:r w:rsidR="009A2260" w:rsidRPr="000F2745">
          <w:rPr>
            <w:rStyle w:val="Hyperlink"/>
            <w:rFonts w:ascii="Arial" w:hAnsi="Arial" w:cs="Arial"/>
            <w:noProof/>
          </w:rPr>
          <w:t>11.8.1.2 List of HLRs allocated</w:t>
        </w:r>
        <w:r w:rsidR="009A2260">
          <w:rPr>
            <w:noProof/>
            <w:webHidden/>
          </w:rPr>
          <w:tab/>
        </w:r>
        <w:r w:rsidR="009A2260">
          <w:rPr>
            <w:noProof/>
            <w:webHidden/>
          </w:rPr>
          <w:fldChar w:fldCharType="begin"/>
        </w:r>
        <w:r w:rsidR="009A2260">
          <w:rPr>
            <w:noProof/>
            <w:webHidden/>
          </w:rPr>
          <w:instrText xml:space="preserve"> PAGEREF _Toc158906985 \h </w:instrText>
        </w:r>
        <w:r w:rsidR="009A2260">
          <w:rPr>
            <w:noProof/>
            <w:webHidden/>
          </w:rPr>
        </w:r>
        <w:r w:rsidR="009A2260">
          <w:rPr>
            <w:noProof/>
            <w:webHidden/>
          </w:rPr>
          <w:fldChar w:fldCharType="separate"/>
        </w:r>
        <w:r w:rsidR="00E007C1">
          <w:rPr>
            <w:noProof/>
            <w:webHidden/>
          </w:rPr>
          <w:t>302</w:t>
        </w:r>
        <w:r w:rsidR="009A2260">
          <w:rPr>
            <w:noProof/>
            <w:webHidden/>
          </w:rPr>
          <w:fldChar w:fldCharType="end"/>
        </w:r>
      </w:hyperlink>
    </w:p>
    <w:p w14:paraId="4D417EFA" w14:textId="6A50F35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86" w:history="1">
        <w:r w:rsidR="009A2260" w:rsidRPr="000F2745">
          <w:rPr>
            <w:rStyle w:val="Hyperlink"/>
            <w:rFonts w:ascii="Arial" w:hAnsi="Arial" w:cs="Arial"/>
            <w:noProof/>
          </w:rPr>
          <w:t>11.8.1.3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_Toc158906986 \h </w:instrText>
        </w:r>
        <w:r w:rsidR="009A2260">
          <w:rPr>
            <w:noProof/>
            <w:webHidden/>
          </w:rPr>
        </w:r>
        <w:r w:rsidR="009A2260">
          <w:rPr>
            <w:noProof/>
            <w:webHidden/>
          </w:rPr>
          <w:fldChar w:fldCharType="separate"/>
        </w:r>
        <w:r w:rsidR="00E007C1">
          <w:rPr>
            <w:noProof/>
            <w:webHidden/>
          </w:rPr>
          <w:t>302</w:t>
        </w:r>
        <w:r w:rsidR="009A2260">
          <w:rPr>
            <w:noProof/>
            <w:webHidden/>
          </w:rPr>
          <w:fldChar w:fldCharType="end"/>
        </w:r>
      </w:hyperlink>
    </w:p>
    <w:p w14:paraId="64B11EE6" w14:textId="423BE34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87" w:history="1">
        <w:r w:rsidR="009A2260" w:rsidRPr="000F2745">
          <w:rPr>
            <w:rStyle w:val="Hyperlink"/>
            <w:rFonts w:ascii="Arial" w:hAnsi="Arial" w:cs="Arial"/>
            <w:noProof/>
          </w:rPr>
          <w:t>11.8.1.4 Parameter list (Input/Output)</w:t>
        </w:r>
        <w:r w:rsidR="009A2260">
          <w:rPr>
            <w:noProof/>
            <w:webHidden/>
          </w:rPr>
          <w:tab/>
        </w:r>
        <w:r w:rsidR="009A2260">
          <w:rPr>
            <w:noProof/>
            <w:webHidden/>
          </w:rPr>
          <w:fldChar w:fldCharType="begin"/>
        </w:r>
        <w:r w:rsidR="009A2260">
          <w:rPr>
            <w:noProof/>
            <w:webHidden/>
          </w:rPr>
          <w:instrText xml:space="preserve"> PAGEREF _Toc158906987 \h </w:instrText>
        </w:r>
        <w:r w:rsidR="009A2260">
          <w:rPr>
            <w:noProof/>
            <w:webHidden/>
          </w:rPr>
        </w:r>
        <w:r w:rsidR="009A2260">
          <w:rPr>
            <w:noProof/>
            <w:webHidden/>
          </w:rPr>
          <w:fldChar w:fldCharType="separate"/>
        </w:r>
        <w:r w:rsidR="00E007C1">
          <w:rPr>
            <w:noProof/>
            <w:webHidden/>
          </w:rPr>
          <w:t>302</w:t>
        </w:r>
        <w:r w:rsidR="009A2260">
          <w:rPr>
            <w:noProof/>
            <w:webHidden/>
          </w:rPr>
          <w:fldChar w:fldCharType="end"/>
        </w:r>
      </w:hyperlink>
    </w:p>
    <w:p w14:paraId="79FB54D6" w14:textId="684C99C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88" w:history="1">
        <w:r w:rsidR="009A2260" w:rsidRPr="000F2745">
          <w:rPr>
            <w:rStyle w:val="Hyperlink"/>
            <w:rFonts w:ascii="Arial" w:hAnsi="Arial" w:cs="Arial"/>
            <w:noProof/>
          </w:rPr>
          <w:t>11.8.1.5 Return Value</w:t>
        </w:r>
        <w:r w:rsidR="009A2260">
          <w:rPr>
            <w:noProof/>
            <w:webHidden/>
          </w:rPr>
          <w:tab/>
        </w:r>
        <w:r w:rsidR="009A2260">
          <w:rPr>
            <w:noProof/>
            <w:webHidden/>
          </w:rPr>
          <w:fldChar w:fldCharType="begin"/>
        </w:r>
        <w:r w:rsidR="009A2260">
          <w:rPr>
            <w:noProof/>
            <w:webHidden/>
          </w:rPr>
          <w:instrText xml:space="preserve"> PAGEREF _Toc158906988 \h </w:instrText>
        </w:r>
        <w:r w:rsidR="009A2260">
          <w:rPr>
            <w:noProof/>
            <w:webHidden/>
          </w:rPr>
        </w:r>
        <w:r w:rsidR="009A2260">
          <w:rPr>
            <w:noProof/>
            <w:webHidden/>
          </w:rPr>
          <w:fldChar w:fldCharType="separate"/>
        </w:r>
        <w:r w:rsidR="00E007C1">
          <w:rPr>
            <w:noProof/>
            <w:webHidden/>
          </w:rPr>
          <w:t>302</w:t>
        </w:r>
        <w:r w:rsidR="009A2260">
          <w:rPr>
            <w:noProof/>
            <w:webHidden/>
          </w:rPr>
          <w:fldChar w:fldCharType="end"/>
        </w:r>
      </w:hyperlink>
    </w:p>
    <w:p w14:paraId="39F29C8A" w14:textId="4D4C116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89" w:history="1">
        <w:r w:rsidR="009A2260" w:rsidRPr="000F2745">
          <w:rPr>
            <w:rStyle w:val="Hyperlink"/>
            <w:rFonts w:ascii="Arial" w:hAnsi="Arial" w:cs="Arial"/>
            <w:noProof/>
          </w:rPr>
          <w:t>11.8.1.6 Other CSUs called by this CSU</w:t>
        </w:r>
        <w:r w:rsidR="009A2260">
          <w:rPr>
            <w:noProof/>
            <w:webHidden/>
          </w:rPr>
          <w:tab/>
        </w:r>
        <w:r w:rsidR="009A2260">
          <w:rPr>
            <w:noProof/>
            <w:webHidden/>
          </w:rPr>
          <w:fldChar w:fldCharType="begin"/>
        </w:r>
        <w:r w:rsidR="009A2260">
          <w:rPr>
            <w:noProof/>
            <w:webHidden/>
          </w:rPr>
          <w:instrText xml:space="preserve"> PAGEREF _Toc158906989 \h </w:instrText>
        </w:r>
        <w:r w:rsidR="009A2260">
          <w:rPr>
            <w:noProof/>
            <w:webHidden/>
          </w:rPr>
        </w:r>
        <w:r w:rsidR="009A2260">
          <w:rPr>
            <w:noProof/>
            <w:webHidden/>
          </w:rPr>
          <w:fldChar w:fldCharType="separate"/>
        </w:r>
        <w:r w:rsidR="00E007C1">
          <w:rPr>
            <w:noProof/>
            <w:webHidden/>
          </w:rPr>
          <w:t>302</w:t>
        </w:r>
        <w:r w:rsidR="009A2260">
          <w:rPr>
            <w:noProof/>
            <w:webHidden/>
          </w:rPr>
          <w:fldChar w:fldCharType="end"/>
        </w:r>
      </w:hyperlink>
    </w:p>
    <w:p w14:paraId="2B6C2B48" w14:textId="0BE44D7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0" w:history="1">
        <w:r w:rsidR="009A2260" w:rsidRPr="000F2745">
          <w:rPr>
            <w:rStyle w:val="Hyperlink"/>
            <w:rFonts w:ascii="Arial" w:hAnsi="Arial" w:cs="Arial"/>
            <w:noProof/>
          </w:rPr>
          <w:t>11.8.1.7 Description of list of LLRs allocated</w:t>
        </w:r>
        <w:r w:rsidR="009A2260">
          <w:rPr>
            <w:noProof/>
            <w:webHidden/>
          </w:rPr>
          <w:tab/>
        </w:r>
        <w:r w:rsidR="009A2260">
          <w:rPr>
            <w:noProof/>
            <w:webHidden/>
          </w:rPr>
          <w:fldChar w:fldCharType="begin"/>
        </w:r>
        <w:r w:rsidR="009A2260">
          <w:rPr>
            <w:noProof/>
            <w:webHidden/>
          </w:rPr>
          <w:instrText xml:space="preserve"> PAGEREF _Toc158906990 \h </w:instrText>
        </w:r>
        <w:r w:rsidR="009A2260">
          <w:rPr>
            <w:noProof/>
            <w:webHidden/>
          </w:rPr>
        </w:r>
        <w:r w:rsidR="009A2260">
          <w:rPr>
            <w:noProof/>
            <w:webHidden/>
          </w:rPr>
          <w:fldChar w:fldCharType="separate"/>
        </w:r>
        <w:r w:rsidR="00E007C1">
          <w:rPr>
            <w:noProof/>
            <w:webHidden/>
          </w:rPr>
          <w:t>302</w:t>
        </w:r>
        <w:r w:rsidR="009A2260">
          <w:rPr>
            <w:noProof/>
            <w:webHidden/>
          </w:rPr>
          <w:fldChar w:fldCharType="end"/>
        </w:r>
      </w:hyperlink>
    </w:p>
    <w:p w14:paraId="6FC53821" w14:textId="72A32831"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1" w:history="1">
        <w:r w:rsidR="009A2260" w:rsidRPr="000F2745">
          <w:rPr>
            <w:rStyle w:val="Hyperlink"/>
            <w:rFonts w:ascii="Arial" w:hAnsi="Arial" w:cs="Arial"/>
            <w:noProof/>
          </w:rPr>
          <w:t>11.8.1.7.1 daulibstm32f4xxiwdg-IwdgWriteAccessCmd-LLR-001</w:t>
        </w:r>
        <w:r w:rsidR="009A2260">
          <w:rPr>
            <w:noProof/>
            <w:webHidden/>
          </w:rPr>
          <w:tab/>
        </w:r>
        <w:r w:rsidR="009A2260">
          <w:rPr>
            <w:noProof/>
            <w:webHidden/>
          </w:rPr>
          <w:fldChar w:fldCharType="begin"/>
        </w:r>
        <w:r w:rsidR="009A2260">
          <w:rPr>
            <w:noProof/>
            <w:webHidden/>
          </w:rPr>
          <w:instrText xml:space="preserve"> PAGEREF _Toc158906991 \h </w:instrText>
        </w:r>
        <w:r w:rsidR="009A2260">
          <w:rPr>
            <w:noProof/>
            <w:webHidden/>
          </w:rPr>
        </w:r>
        <w:r w:rsidR="009A2260">
          <w:rPr>
            <w:noProof/>
            <w:webHidden/>
          </w:rPr>
          <w:fldChar w:fldCharType="separate"/>
        </w:r>
        <w:r w:rsidR="00E007C1">
          <w:rPr>
            <w:noProof/>
            <w:webHidden/>
          </w:rPr>
          <w:t>302</w:t>
        </w:r>
        <w:r w:rsidR="009A2260">
          <w:rPr>
            <w:noProof/>
            <w:webHidden/>
          </w:rPr>
          <w:fldChar w:fldCharType="end"/>
        </w:r>
      </w:hyperlink>
    </w:p>
    <w:p w14:paraId="7C07350F" w14:textId="41DBFDE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2" w:history="1">
        <w:r w:rsidR="009A2260" w:rsidRPr="000F2745">
          <w:rPr>
            <w:rStyle w:val="Hyperlink"/>
            <w:noProof/>
          </w:rPr>
          <w:t>11.8.2 IwdgSetPrescaler</w:t>
        </w:r>
        <w:r w:rsidR="009A2260">
          <w:rPr>
            <w:noProof/>
            <w:webHidden/>
          </w:rPr>
          <w:tab/>
        </w:r>
        <w:r w:rsidR="009A2260">
          <w:rPr>
            <w:noProof/>
            <w:webHidden/>
          </w:rPr>
          <w:fldChar w:fldCharType="begin"/>
        </w:r>
        <w:r w:rsidR="009A2260">
          <w:rPr>
            <w:noProof/>
            <w:webHidden/>
          </w:rPr>
          <w:instrText xml:space="preserve"> PAGEREF _Toc158906992 \h </w:instrText>
        </w:r>
        <w:r w:rsidR="009A2260">
          <w:rPr>
            <w:noProof/>
            <w:webHidden/>
          </w:rPr>
        </w:r>
        <w:r w:rsidR="009A2260">
          <w:rPr>
            <w:noProof/>
            <w:webHidden/>
          </w:rPr>
          <w:fldChar w:fldCharType="separate"/>
        </w:r>
        <w:r w:rsidR="00E007C1">
          <w:rPr>
            <w:noProof/>
            <w:webHidden/>
          </w:rPr>
          <w:t>302</w:t>
        </w:r>
        <w:r w:rsidR="009A2260">
          <w:rPr>
            <w:noProof/>
            <w:webHidden/>
          </w:rPr>
          <w:fldChar w:fldCharType="end"/>
        </w:r>
      </w:hyperlink>
    </w:p>
    <w:p w14:paraId="3B8B7005" w14:textId="3EB0322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3" w:history="1">
        <w:r w:rsidR="009A2260" w:rsidRPr="000F2745">
          <w:rPr>
            <w:rStyle w:val="Hyperlink"/>
            <w:rFonts w:ascii="Arial" w:hAnsi="Arial" w:cs="Arial"/>
            <w:noProof/>
          </w:rPr>
          <w:t>11.8.2.1 Brief Description</w:t>
        </w:r>
        <w:r w:rsidR="009A2260">
          <w:rPr>
            <w:noProof/>
            <w:webHidden/>
          </w:rPr>
          <w:tab/>
        </w:r>
        <w:r w:rsidR="009A2260">
          <w:rPr>
            <w:noProof/>
            <w:webHidden/>
          </w:rPr>
          <w:fldChar w:fldCharType="begin"/>
        </w:r>
        <w:r w:rsidR="009A2260">
          <w:rPr>
            <w:noProof/>
            <w:webHidden/>
          </w:rPr>
          <w:instrText xml:space="preserve"> PAGEREF _Toc158906993 \h </w:instrText>
        </w:r>
        <w:r w:rsidR="009A2260">
          <w:rPr>
            <w:noProof/>
            <w:webHidden/>
          </w:rPr>
        </w:r>
        <w:r w:rsidR="009A2260">
          <w:rPr>
            <w:noProof/>
            <w:webHidden/>
          </w:rPr>
          <w:fldChar w:fldCharType="separate"/>
        </w:r>
        <w:r w:rsidR="00E007C1">
          <w:rPr>
            <w:noProof/>
            <w:webHidden/>
          </w:rPr>
          <w:t>303</w:t>
        </w:r>
        <w:r w:rsidR="009A2260">
          <w:rPr>
            <w:noProof/>
            <w:webHidden/>
          </w:rPr>
          <w:fldChar w:fldCharType="end"/>
        </w:r>
      </w:hyperlink>
    </w:p>
    <w:p w14:paraId="6F55351F" w14:textId="7137E8D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4" w:history="1">
        <w:r w:rsidR="009A2260" w:rsidRPr="000F2745">
          <w:rPr>
            <w:rStyle w:val="Hyperlink"/>
            <w:rFonts w:ascii="Arial" w:hAnsi="Arial" w:cs="Arial"/>
            <w:noProof/>
          </w:rPr>
          <w:t>11.8.2.2 List of HLRs allocated</w:t>
        </w:r>
        <w:r w:rsidR="009A2260">
          <w:rPr>
            <w:noProof/>
            <w:webHidden/>
          </w:rPr>
          <w:tab/>
        </w:r>
        <w:r w:rsidR="009A2260">
          <w:rPr>
            <w:noProof/>
            <w:webHidden/>
          </w:rPr>
          <w:fldChar w:fldCharType="begin"/>
        </w:r>
        <w:r w:rsidR="009A2260">
          <w:rPr>
            <w:noProof/>
            <w:webHidden/>
          </w:rPr>
          <w:instrText xml:space="preserve"> PAGEREF _Toc158906994 \h </w:instrText>
        </w:r>
        <w:r w:rsidR="009A2260">
          <w:rPr>
            <w:noProof/>
            <w:webHidden/>
          </w:rPr>
        </w:r>
        <w:r w:rsidR="009A2260">
          <w:rPr>
            <w:noProof/>
            <w:webHidden/>
          </w:rPr>
          <w:fldChar w:fldCharType="separate"/>
        </w:r>
        <w:r w:rsidR="00E007C1">
          <w:rPr>
            <w:noProof/>
            <w:webHidden/>
          </w:rPr>
          <w:t>303</w:t>
        </w:r>
        <w:r w:rsidR="009A2260">
          <w:rPr>
            <w:noProof/>
            <w:webHidden/>
          </w:rPr>
          <w:fldChar w:fldCharType="end"/>
        </w:r>
      </w:hyperlink>
    </w:p>
    <w:p w14:paraId="32E3E724" w14:textId="5339A21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5" w:history="1">
        <w:r w:rsidR="009A2260" w:rsidRPr="000F2745">
          <w:rPr>
            <w:rStyle w:val="Hyperlink"/>
            <w:rFonts w:ascii="Arial" w:hAnsi="Arial" w:cs="Arial"/>
            <w:noProof/>
          </w:rPr>
          <w:t>11.8.2.3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_Toc158906995 \h </w:instrText>
        </w:r>
        <w:r w:rsidR="009A2260">
          <w:rPr>
            <w:noProof/>
            <w:webHidden/>
          </w:rPr>
        </w:r>
        <w:r w:rsidR="009A2260">
          <w:rPr>
            <w:noProof/>
            <w:webHidden/>
          </w:rPr>
          <w:fldChar w:fldCharType="separate"/>
        </w:r>
        <w:r w:rsidR="00E007C1">
          <w:rPr>
            <w:noProof/>
            <w:webHidden/>
          </w:rPr>
          <w:t>303</w:t>
        </w:r>
        <w:r w:rsidR="009A2260">
          <w:rPr>
            <w:noProof/>
            <w:webHidden/>
          </w:rPr>
          <w:fldChar w:fldCharType="end"/>
        </w:r>
      </w:hyperlink>
    </w:p>
    <w:p w14:paraId="6C2713BC" w14:textId="0BFA0EF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6" w:history="1">
        <w:r w:rsidR="009A2260" w:rsidRPr="000F2745">
          <w:rPr>
            <w:rStyle w:val="Hyperlink"/>
            <w:rFonts w:ascii="Arial" w:hAnsi="Arial" w:cs="Arial"/>
            <w:noProof/>
          </w:rPr>
          <w:t>11.8.2.4 Parameter list (Input/Output)</w:t>
        </w:r>
        <w:r w:rsidR="009A2260">
          <w:rPr>
            <w:noProof/>
            <w:webHidden/>
          </w:rPr>
          <w:tab/>
        </w:r>
        <w:r w:rsidR="009A2260">
          <w:rPr>
            <w:noProof/>
            <w:webHidden/>
          </w:rPr>
          <w:fldChar w:fldCharType="begin"/>
        </w:r>
        <w:r w:rsidR="009A2260">
          <w:rPr>
            <w:noProof/>
            <w:webHidden/>
          </w:rPr>
          <w:instrText xml:space="preserve"> PAGEREF _Toc158906996 \h </w:instrText>
        </w:r>
        <w:r w:rsidR="009A2260">
          <w:rPr>
            <w:noProof/>
            <w:webHidden/>
          </w:rPr>
        </w:r>
        <w:r w:rsidR="009A2260">
          <w:rPr>
            <w:noProof/>
            <w:webHidden/>
          </w:rPr>
          <w:fldChar w:fldCharType="separate"/>
        </w:r>
        <w:r w:rsidR="00E007C1">
          <w:rPr>
            <w:noProof/>
            <w:webHidden/>
          </w:rPr>
          <w:t>303</w:t>
        </w:r>
        <w:r w:rsidR="009A2260">
          <w:rPr>
            <w:noProof/>
            <w:webHidden/>
          </w:rPr>
          <w:fldChar w:fldCharType="end"/>
        </w:r>
      </w:hyperlink>
    </w:p>
    <w:p w14:paraId="322D1453" w14:textId="4B7072B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7" w:history="1">
        <w:r w:rsidR="009A2260" w:rsidRPr="000F2745">
          <w:rPr>
            <w:rStyle w:val="Hyperlink"/>
            <w:rFonts w:ascii="Arial" w:hAnsi="Arial" w:cs="Arial"/>
            <w:noProof/>
          </w:rPr>
          <w:t>11.8.2.5 Return Value</w:t>
        </w:r>
        <w:r w:rsidR="009A2260">
          <w:rPr>
            <w:noProof/>
            <w:webHidden/>
          </w:rPr>
          <w:tab/>
        </w:r>
        <w:r w:rsidR="009A2260">
          <w:rPr>
            <w:noProof/>
            <w:webHidden/>
          </w:rPr>
          <w:fldChar w:fldCharType="begin"/>
        </w:r>
        <w:r w:rsidR="009A2260">
          <w:rPr>
            <w:noProof/>
            <w:webHidden/>
          </w:rPr>
          <w:instrText xml:space="preserve"> PAGEREF _Toc158906997 \h </w:instrText>
        </w:r>
        <w:r w:rsidR="009A2260">
          <w:rPr>
            <w:noProof/>
            <w:webHidden/>
          </w:rPr>
        </w:r>
        <w:r w:rsidR="009A2260">
          <w:rPr>
            <w:noProof/>
            <w:webHidden/>
          </w:rPr>
          <w:fldChar w:fldCharType="separate"/>
        </w:r>
        <w:r w:rsidR="00E007C1">
          <w:rPr>
            <w:noProof/>
            <w:webHidden/>
          </w:rPr>
          <w:t>303</w:t>
        </w:r>
        <w:r w:rsidR="009A2260">
          <w:rPr>
            <w:noProof/>
            <w:webHidden/>
          </w:rPr>
          <w:fldChar w:fldCharType="end"/>
        </w:r>
      </w:hyperlink>
    </w:p>
    <w:p w14:paraId="067185E7" w14:textId="2FB76D9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8" w:history="1">
        <w:r w:rsidR="009A2260" w:rsidRPr="000F2745">
          <w:rPr>
            <w:rStyle w:val="Hyperlink"/>
            <w:rFonts w:ascii="Arial" w:hAnsi="Arial" w:cs="Arial"/>
            <w:noProof/>
          </w:rPr>
          <w:t>11.8.2.6 Other CSUs called by this CSU</w:t>
        </w:r>
        <w:r w:rsidR="009A2260">
          <w:rPr>
            <w:noProof/>
            <w:webHidden/>
          </w:rPr>
          <w:tab/>
        </w:r>
        <w:r w:rsidR="009A2260">
          <w:rPr>
            <w:noProof/>
            <w:webHidden/>
          </w:rPr>
          <w:fldChar w:fldCharType="begin"/>
        </w:r>
        <w:r w:rsidR="009A2260">
          <w:rPr>
            <w:noProof/>
            <w:webHidden/>
          </w:rPr>
          <w:instrText xml:space="preserve"> PAGEREF _Toc158906998 \h </w:instrText>
        </w:r>
        <w:r w:rsidR="009A2260">
          <w:rPr>
            <w:noProof/>
            <w:webHidden/>
          </w:rPr>
        </w:r>
        <w:r w:rsidR="009A2260">
          <w:rPr>
            <w:noProof/>
            <w:webHidden/>
          </w:rPr>
          <w:fldChar w:fldCharType="separate"/>
        </w:r>
        <w:r w:rsidR="00E007C1">
          <w:rPr>
            <w:noProof/>
            <w:webHidden/>
          </w:rPr>
          <w:t>303</w:t>
        </w:r>
        <w:r w:rsidR="009A2260">
          <w:rPr>
            <w:noProof/>
            <w:webHidden/>
          </w:rPr>
          <w:fldChar w:fldCharType="end"/>
        </w:r>
      </w:hyperlink>
    </w:p>
    <w:p w14:paraId="4C2AA8E9" w14:textId="60B57CD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6999" w:history="1">
        <w:r w:rsidR="009A2260" w:rsidRPr="000F2745">
          <w:rPr>
            <w:rStyle w:val="Hyperlink"/>
            <w:rFonts w:ascii="Arial" w:hAnsi="Arial" w:cs="Arial"/>
            <w:noProof/>
          </w:rPr>
          <w:t>11.8.2.7 Description of list of LLRs allocated</w:t>
        </w:r>
        <w:r w:rsidR="009A2260">
          <w:rPr>
            <w:noProof/>
            <w:webHidden/>
          </w:rPr>
          <w:tab/>
        </w:r>
        <w:r w:rsidR="009A2260">
          <w:rPr>
            <w:noProof/>
            <w:webHidden/>
          </w:rPr>
          <w:fldChar w:fldCharType="begin"/>
        </w:r>
        <w:r w:rsidR="009A2260">
          <w:rPr>
            <w:noProof/>
            <w:webHidden/>
          </w:rPr>
          <w:instrText xml:space="preserve"> PAGEREF _Toc158906999 \h </w:instrText>
        </w:r>
        <w:r w:rsidR="009A2260">
          <w:rPr>
            <w:noProof/>
            <w:webHidden/>
          </w:rPr>
        </w:r>
        <w:r w:rsidR="009A2260">
          <w:rPr>
            <w:noProof/>
            <w:webHidden/>
          </w:rPr>
          <w:fldChar w:fldCharType="separate"/>
        </w:r>
        <w:r w:rsidR="00E007C1">
          <w:rPr>
            <w:noProof/>
            <w:webHidden/>
          </w:rPr>
          <w:t>303</w:t>
        </w:r>
        <w:r w:rsidR="009A2260">
          <w:rPr>
            <w:noProof/>
            <w:webHidden/>
          </w:rPr>
          <w:fldChar w:fldCharType="end"/>
        </w:r>
      </w:hyperlink>
    </w:p>
    <w:p w14:paraId="1B9EE31D" w14:textId="280A1E5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0" w:history="1">
        <w:r w:rsidR="009A2260" w:rsidRPr="000F2745">
          <w:rPr>
            <w:rStyle w:val="Hyperlink"/>
            <w:rFonts w:ascii="Arial" w:hAnsi="Arial" w:cs="Arial"/>
            <w:noProof/>
          </w:rPr>
          <w:t>11.8.2.7.1 daulibstm32f4xxiwdg-IwdgSetPrescaler-LLR-001</w:t>
        </w:r>
        <w:r w:rsidR="009A2260">
          <w:rPr>
            <w:noProof/>
            <w:webHidden/>
          </w:rPr>
          <w:tab/>
        </w:r>
        <w:r w:rsidR="009A2260">
          <w:rPr>
            <w:noProof/>
            <w:webHidden/>
          </w:rPr>
          <w:fldChar w:fldCharType="begin"/>
        </w:r>
        <w:r w:rsidR="009A2260">
          <w:rPr>
            <w:noProof/>
            <w:webHidden/>
          </w:rPr>
          <w:instrText xml:space="preserve"> PAGEREF _Toc158907000 \h </w:instrText>
        </w:r>
        <w:r w:rsidR="009A2260">
          <w:rPr>
            <w:noProof/>
            <w:webHidden/>
          </w:rPr>
        </w:r>
        <w:r w:rsidR="009A2260">
          <w:rPr>
            <w:noProof/>
            <w:webHidden/>
          </w:rPr>
          <w:fldChar w:fldCharType="separate"/>
        </w:r>
        <w:r w:rsidR="00E007C1">
          <w:rPr>
            <w:noProof/>
            <w:webHidden/>
          </w:rPr>
          <w:t>303</w:t>
        </w:r>
        <w:r w:rsidR="009A2260">
          <w:rPr>
            <w:noProof/>
            <w:webHidden/>
          </w:rPr>
          <w:fldChar w:fldCharType="end"/>
        </w:r>
      </w:hyperlink>
    </w:p>
    <w:p w14:paraId="397B9BAA" w14:textId="25F00C8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1" w:history="1">
        <w:r w:rsidR="009A2260" w:rsidRPr="000F2745">
          <w:rPr>
            <w:rStyle w:val="Hyperlink"/>
            <w:noProof/>
          </w:rPr>
          <w:t>11.8.3 IwdgSetReload</w:t>
        </w:r>
        <w:r w:rsidR="009A2260">
          <w:rPr>
            <w:noProof/>
            <w:webHidden/>
          </w:rPr>
          <w:tab/>
        </w:r>
        <w:r w:rsidR="009A2260">
          <w:rPr>
            <w:noProof/>
            <w:webHidden/>
          </w:rPr>
          <w:fldChar w:fldCharType="begin"/>
        </w:r>
        <w:r w:rsidR="009A2260">
          <w:rPr>
            <w:noProof/>
            <w:webHidden/>
          </w:rPr>
          <w:instrText xml:space="preserve"> PAGEREF _Toc158907001 \h </w:instrText>
        </w:r>
        <w:r w:rsidR="009A2260">
          <w:rPr>
            <w:noProof/>
            <w:webHidden/>
          </w:rPr>
        </w:r>
        <w:r w:rsidR="009A2260">
          <w:rPr>
            <w:noProof/>
            <w:webHidden/>
          </w:rPr>
          <w:fldChar w:fldCharType="separate"/>
        </w:r>
        <w:r w:rsidR="00E007C1">
          <w:rPr>
            <w:noProof/>
            <w:webHidden/>
          </w:rPr>
          <w:t>304</w:t>
        </w:r>
        <w:r w:rsidR="009A2260">
          <w:rPr>
            <w:noProof/>
            <w:webHidden/>
          </w:rPr>
          <w:fldChar w:fldCharType="end"/>
        </w:r>
      </w:hyperlink>
    </w:p>
    <w:p w14:paraId="560F9136" w14:textId="7D26371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2" w:history="1">
        <w:r w:rsidR="009A2260" w:rsidRPr="000F2745">
          <w:rPr>
            <w:rStyle w:val="Hyperlink"/>
            <w:rFonts w:ascii="Arial" w:hAnsi="Arial" w:cs="Arial"/>
            <w:noProof/>
          </w:rPr>
          <w:t>11.8.3.1 Brief Description</w:t>
        </w:r>
        <w:r w:rsidR="009A2260">
          <w:rPr>
            <w:noProof/>
            <w:webHidden/>
          </w:rPr>
          <w:tab/>
        </w:r>
        <w:r w:rsidR="009A2260">
          <w:rPr>
            <w:noProof/>
            <w:webHidden/>
          </w:rPr>
          <w:fldChar w:fldCharType="begin"/>
        </w:r>
        <w:r w:rsidR="009A2260">
          <w:rPr>
            <w:noProof/>
            <w:webHidden/>
          </w:rPr>
          <w:instrText xml:space="preserve"> PAGEREF _Toc158907002 \h </w:instrText>
        </w:r>
        <w:r w:rsidR="009A2260">
          <w:rPr>
            <w:noProof/>
            <w:webHidden/>
          </w:rPr>
        </w:r>
        <w:r w:rsidR="009A2260">
          <w:rPr>
            <w:noProof/>
            <w:webHidden/>
          </w:rPr>
          <w:fldChar w:fldCharType="separate"/>
        </w:r>
        <w:r w:rsidR="00E007C1">
          <w:rPr>
            <w:noProof/>
            <w:webHidden/>
          </w:rPr>
          <w:t>304</w:t>
        </w:r>
        <w:r w:rsidR="009A2260">
          <w:rPr>
            <w:noProof/>
            <w:webHidden/>
          </w:rPr>
          <w:fldChar w:fldCharType="end"/>
        </w:r>
      </w:hyperlink>
    </w:p>
    <w:p w14:paraId="2E42B742" w14:textId="0FCD3BF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3" w:history="1">
        <w:r w:rsidR="009A2260" w:rsidRPr="000F2745">
          <w:rPr>
            <w:rStyle w:val="Hyperlink"/>
            <w:rFonts w:ascii="Arial" w:hAnsi="Arial" w:cs="Arial"/>
            <w:noProof/>
          </w:rPr>
          <w:t>11.8.3.2 List of HLRs allocated</w:t>
        </w:r>
        <w:r w:rsidR="009A2260">
          <w:rPr>
            <w:noProof/>
            <w:webHidden/>
          </w:rPr>
          <w:tab/>
        </w:r>
        <w:r w:rsidR="009A2260">
          <w:rPr>
            <w:noProof/>
            <w:webHidden/>
          </w:rPr>
          <w:fldChar w:fldCharType="begin"/>
        </w:r>
        <w:r w:rsidR="009A2260">
          <w:rPr>
            <w:noProof/>
            <w:webHidden/>
          </w:rPr>
          <w:instrText xml:space="preserve"> PAGEREF _Toc158907003 \h </w:instrText>
        </w:r>
        <w:r w:rsidR="009A2260">
          <w:rPr>
            <w:noProof/>
            <w:webHidden/>
          </w:rPr>
        </w:r>
        <w:r w:rsidR="009A2260">
          <w:rPr>
            <w:noProof/>
            <w:webHidden/>
          </w:rPr>
          <w:fldChar w:fldCharType="separate"/>
        </w:r>
        <w:r w:rsidR="00E007C1">
          <w:rPr>
            <w:noProof/>
            <w:webHidden/>
          </w:rPr>
          <w:t>304</w:t>
        </w:r>
        <w:r w:rsidR="009A2260">
          <w:rPr>
            <w:noProof/>
            <w:webHidden/>
          </w:rPr>
          <w:fldChar w:fldCharType="end"/>
        </w:r>
      </w:hyperlink>
    </w:p>
    <w:p w14:paraId="507D355E" w14:textId="6E9C44D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4" w:history="1">
        <w:r w:rsidR="009A2260" w:rsidRPr="000F2745">
          <w:rPr>
            <w:rStyle w:val="Hyperlink"/>
            <w:rFonts w:ascii="Arial" w:hAnsi="Arial" w:cs="Arial"/>
            <w:noProof/>
          </w:rPr>
          <w:t>11.8.3.3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_Toc158907004 \h </w:instrText>
        </w:r>
        <w:r w:rsidR="009A2260">
          <w:rPr>
            <w:noProof/>
            <w:webHidden/>
          </w:rPr>
        </w:r>
        <w:r w:rsidR="009A2260">
          <w:rPr>
            <w:noProof/>
            <w:webHidden/>
          </w:rPr>
          <w:fldChar w:fldCharType="separate"/>
        </w:r>
        <w:r w:rsidR="00E007C1">
          <w:rPr>
            <w:noProof/>
            <w:webHidden/>
          </w:rPr>
          <w:t>304</w:t>
        </w:r>
        <w:r w:rsidR="009A2260">
          <w:rPr>
            <w:noProof/>
            <w:webHidden/>
          </w:rPr>
          <w:fldChar w:fldCharType="end"/>
        </w:r>
      </w:hyperlink>
    </w:p>
    <w:p w14:paraId="6E75418B" w14:textId="4F664D6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5" w:history="1">
        <w:r w:rsidR="009A2260" w:rsidRPr="000F2745">
          <w:rPr>
            <w:rStyle w:val="Hyperlink"/>
            <w:rFonts w:ascii="Arial" w:hAnsi="Arial" w:cs="Arial"/>
            <w:noProof/>
          </w:rPr>
          <w:t>11.8.3.4 Parameter list (Input/Output)</w:t>
        </w:r>
        <w:r w:rsidR="009A2260">
          <w:rPr>
            <w:noProof/>
            <w:webHidden/>
          </w:rPr>
          <w:tab/>
        </w:r>
        <w:r w:rsidR="009A2260">
          <w:rPr>
            <w:noProof/>
            <w:webHidden/>
          </w:rPr>
          <w:fldChar w:fldCharType="begin"/>
        </w:r>
        <w:r w:rsidR="009A2260">
          <w:rPr>
            <w:noProof/>
            <w:webHidden/>
          </w:rPr>
          <w:instrText xml:space="preserve"> PAGEREF _Toc158907005 \h </w:instrText>
        </w:r>
        <w:r w:rsidR="009A2260">
          <w:rPr>
            <w:noProof/>
            <w:webHidden/>
          </w:rPr>
        </w:r>
        <w:r w:rsidR="009A2260">
          <w:rPr>
            <w:noProof/>
            <w:webHidden/>
          </w:rPr>
          <w:fldChar w:fldCharType="separate"/>
        </w:r>
        <w:r w:rsidR="00E007C1">
          <w:rPr>
            <w:noProof/>
            <w:webHidden/>
          </w:rPr>
          <w:t>304</w:t>
        </w:r>
        <w:r w:rsidR="009A2260">
          <w:rPr>
            <w:noProof/>
            <w:webHidden/>
          </w:rPr>
          <w:fldChar w:fldCharType="end"/>
        </w:r>
      </w:hyperlink>
    </w:p>
    <w:p w14:paraId="23606F01" w14:textId="166AD5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6" w:history="1">
        <w:r w:rsidR="009A2260" w:rsidRPr="000F2745">
          <w:rPr>
            <w:rStyle w:val="Hyperlink"/>
            <w:rFonts w:ascii="Arial" w:hAnsi="Arial" w:cs="Arial"/>
            <w:noProof/>
          </w:rPr>
          <w:t>11.8.3.5 Return Value</w:t>
        </w:r>
        <w:r w:rsidR="009A2260">
          <w:rPr>
            <w:noProof/>
            <w:webHidden/>
          </w:rPr>
          <w:tab/>
        </w:r>
        <w:r w:rsidR="009A2260">
          <w:rPr>
            <w:noProof/>
            <w:webHidden/>
          </w:rPr>
          <w:fldChar w:fldCharType="begin"/>
        </w:r>
        <w:r w:rsidR="009A2260">
          <w:rPr>
            <w:noProof/>
            <w:webHidden/>
          </w:rPr>
          <w:instrText xml:space="preserve"> PAGEREF _Toc158907006 \h </w:instrText>
        </w:r>
        <w:r w:rsidR="009A2260">
          <w:rPr>
            <w:noProof/>
            <w:webHidden/>
          </w:rPr>
        </w:r>
        <w:r w:rsidR="009A2260">
          <w:rPr>
            <w:noProof/>
            <w:webHidden/>
          </w:rPr>
          <w:fldChar w:fldCharType="separate"/>
        </w:r>
        <w:r w:rsidR="00E007C1">
          <w:rPr>
            <w:noProof/>
            <w:webHidden/>
          </w:rPr>
          <w:t>304</w:t>
        </w:r>
        <w:r w:rsidR="009A2260">
          <w:rPr>
            <w:noProof/>
            <w:webHidden/>
          </w:rPr>
          <w:fldChar w:fldCharType="end"/>
        </w:r>
      </w:hyperlink>
    </w:p>
    <w:p w14:paraId="458F366E" w14:textId="0592757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7" w:history="1">
        <w:r w:rsidR="009A2260" w:rsidRPr="000F2745">
          <w:rPr>
            <w:rStyle w:val="Hyperlink"/>
            <w:rFonts w:ascii="Arial" w:hAnsi="Arial" w:cs="Arial"/>
            <w:noProof/>
          </w:rPr>
          <w:t>11.8.3.6 Other CSUs called by this CSU</w:t>
        </w:r>
        <w:r w:rsidR="009A2260">
          <w:rPr>
            <w:noProof/>
            <w:webHidden/>
          </w:rPr>
          <w:tab/>
        </w:r>
        <w:r w:rsidR="009A2260">
          <w:rPr>
            <w:noProof/>
            <w:webHidden/>
          </w:rPr>
          <w:fldChar w:fldCharType="begin"/>
        </w:r>
        <w:r w:rsidR="009A2260">
          <w:rPr>
            <w:noProof/>
            <w:webHidden/>
          </w:rPr>
          <w:instrText xml:space="preserve"> PAGEREF _Toc158907007 \h </w:instrText>
        </w:r>
        <w:r w:rsidR="009A2260">
          <w:rPr>
            <w:noProof/>
            <w:webHidden/>
          </w:rPr>
        </w:r>
        <w:r w:rsidR="009A2260">
          <w:rPr>
            <w:noProof/>
            <w:webHidden/>
          </w:rPr>
          <w:fldChar w:fldCharType="separate"/>
        </w:r>
        <w:r w:rsidR="00E007C1">
          <w:rPr>
            <w:noProof/>
            <w:webHidden/>
          </w:rPr>
          <w:t>304</w:t>
        </w:r>
        <w:r w:rsidR="009A2260">
          <w:rPr>
            <w:noProof/>
            <w:webHidden/>
          </w:rPr>
          <w:fldChar w:fldCharType="end"/>
        </w:r>
      </w:hyperlink>
    </w:p>
    <w:p w14:paraId="2227F53A" w14:textId="76B525B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8" w:history="1">
        <w:r w:rsidR="009A2260" w:rsidRPr="000F2745">
          <w:rPr>
            <w:rStyle w:val="Hyperlink"/>
            <w:rFonts w:ascii="Arial" w:hAnsi="Arial" w:cs="Arial"/>
            <w:noProof/>
          </w:rPr>
          <w:t>11.8.3.7 Description of list of LLRs allocated</w:t>
        </w:r>
        <w:r w:rsidR="009A2260">
          <w:rPr>
            <w:noProof/>
            <w:webHidden/>
          </w:rPr>
          <w:tab/>
        </w:r>
        <w:r w:rsidR="009A2260">
          <w:rPr>
            <w:noProof/>
            <w:webHidden/>
          </w:rPr>
          <w:fldChar w:fldCharType="begin"/>
        </w:r>
        <w:r w:rsidR="009A2260">
          <w:rPr>
            <w:noProof/>
            <w:webHidden/>
          </w:rPr>
          <w:instrText xml:space="preserve"> PAGEREF _Toc158907008 \h </w:instrText>
        </w:r>
        <w:r w:rsidR="009A2260">
          <w:rPr>
            <w:noProof/>
            <w:webHidden/>
          </w:rPr>
        </w:r>
        <w:r w:rsidR="009A2260">
          <w:rPr>
            <w:noProof/>
            <w:webHidden/>
          </w:rPr>
          <w:fldChar w:fldCharType="separate"/>
        </w:r>
        <w:r w:rsidR="00E007C1">
          <w:rPr>
            <w:noProof/>
            <w:webHidden/>
          </w:rPr>
          <w:t>304</w:t>
        </w:r>
        <w:r w:rsidR="009A2260">
          <w:rPr>
            <w:noProof/>
            <w:webHidden/>
          </w:rPr>
          <w:fldChar w:fldCharType="end"/>
        </w:r>
      </w:hyperlink>
    </w:p>
    <w:p w14:paraId="71F76EAF" w14:textId="2607911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09" w:history="1">
        <w:r w:rsidR="009A2260" w:rsidRPr="000F2745">
          <w:rPr>
            <w:rStyle w:val="Hyperlink"/>
            <w:rFonts w:ascii="Arial" w:hAnsi="Arial" w:cs="Arial"/>
            <w:noProof/>
          </w:rPr>
          <w:t>11.8.3.7.1 daulibstm32f4xxiwdg-IwdgSetReload-LLR-001</w:t>
        </w:r>
        <w:r w:rsidR="009A2260">
          <w:rPr>
            <w:noProof/>
            <w:webHidden/>
          </w:rPr>
          <w:tab/>
        </w:r>
        <w:r w:rsidR="009A2260">
          <w:rPr>
            <w:noProof/>
            <w:webHidden/>
          </w:rPr>
          <w:fldChar w:fldCharType="begin"/>
        </w:r>
        <w:r w:rsidR="009A2260">
          <w:rPr>
            <w:noProof/>
            <w:webHidden/>
          </w:rPr>
          <w:instrText xml:space="preserve"> PAGEREF _Toc158907009 \h </w:instrText>
        </w:r>
        <w:r w:rsidR="009A2260">
          <w:rPr>
            <w:noProof/>
            <w:webHidden/>
          </w:rPr>
        </w:r>
        <w:r w:rsidR="009A2260">
          <w:rPr>
            <w:noProof/>
            <w:webHidden/>
          </w:rPr>
          <w:fldChar w:fldCharType="separate"/>
        </w:r>
        <w:r w:rsidR="00E007C1">
          <w:rPr>
            <w:noProof/>
            <w:webHidden/>
          </w:rPr>
          <w:t>305</w:t>
        </w:r>
        <w:r w:rsidR="009A2260">
          <w:rPr>
            <w:noProof/>
            <w:webHidden/>
          </w:rPr>
          <w:fldChar w:fldCharType="end"/>
        </w:r>
      </w:hyperlink>
    </w:p>
    <w:p w14:paraId="3C5E2DC1" w14:textId="27ABB0F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0" w:history="1">
        <w:r w:rsidR="009A2260" w:rsidRPr="000F2745">
          <w:rPr>
            <w:rStyle w:val="Hyperlink"/>
            <w:noProof/>
          </w:rPr>
          <w:t>11.8.4 IwdgReloadCounter</w:t>
        </w:r>
        <w:r w:rsidR="009A2260">
          <w:rPr>
            <w:noProof/>
            <w:webHidden/>
          </w:rPr>
          <w:tab/>
        </w:r>
        <w:r w:rsidR="009A2260">
          <w:rPr>
            <w:noProof/>
            <w:webHidden/>
          </w:rPr>
          <w:fldChar w:fldCharType="begin"/>
        </w:r>
        <w:r w:rsidR="009A2260">
          <w:rPr>
            <w:noProof/>
            <w:webHidden/>
          </w:rPr>
          <w:instrText xml:space="preserve"> PAGEREF _Toc158907010 \h </w:instrText>
        </w:r>
        <w:r w:rsidR="009A2260">
          <w:rPr>
            <w:noProof/>
            <w:webHidden/>
          </w:rPr>
        </w:r>
        <w:r w:rsidR="009A2260">
          <w:rPr>
            <w:noProof/>
            <w:webHidden/>
          </w:rPr>
          <w:fldChar w:fldCharType="separate"/>
        </w:r>
        <w:r w:rsidR="00E007C1">
          <w:rPr>
            <w:noProof/>
            <w:webHidden/>
          </w:rPr>
          <w:t>305</w:t>
        </w:r>
        <w:r w:rsidR="009A2260">
          <w:rPr>
            <w:noProof/>
            <w:webHidden/>
          </w:rPr>
          <w:fldChar w:fldCharType="end"/>
        </w:r>
      </w:hyperlink>
    </w:p>
    <w:p w14:paraId="040E1A76" w14:textId="40E7094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1" w:history="1">
        <w:r w:rsidR="009A2260" w:rsidRPr="000F2745">
          <w:rPr>
            <w:rStyle w:val="Hyperlink"/>
            <w:rFonts w:ascii="Arial" w:hAnsi="Arial" w:cs="Arial"/>
            <w:noProof/>
          </w:rPr>
          <w:t>11.8.4.1 Brief Description</w:t>
        </w:r>
        <w:r w:rsidR="009A2260">
          <w:rPr>
            <w:noProof/>
            <w:webHidden/>
          </w:rPr>
          <w:tab/>
        </w:r>
        <w:r w:rsidR="009A2260">
          <w:rPr>
            <w:noProof/>
            <w:webHidden/>
          </w:rPr>
          <w:fldChar w:fldCharType="begin"/>
        </w:r>
        <w:r w:rsidR="009A2260">
          <w:rPr>
            <w:noProof/>
            <w:webHidden/>
          </w:rPr>
          <w:instrText xml:space="preserve"> PAGEREF _Toc158907011 \h </w:instrText>
        </w:r>
        <w:r w:rsidR="009A2260">
          <w:rPr>
            <w:noProof/>
            <w:webHidden/>
          </w:rPr>
        </w:r>
        <w:r w:rsidR="009A2260">
          <w:rPr>
            <w:noProof/>
            <w:webHidden/>
          </w:rPr>
          <w:fldChar w:fldCharType="separate"/>
        </w:r>
        <w:r w:rsidR="00E007C1">
          <w:rPr>
            <w:noProof/>
            <w:webHidden/>
          </w:rPr>
          <w:t>305</w:t>
        </w:r>
        <w:r w:rsidR="009A2260">
          <w:rPr>
            <w:noProof/>
            <w:webHidden/>
          </w:rPr>
          <w:fldChar w:fldCharType="end"/>
        </w:r>
      </w:hyperlink>
    </w:p>
    <w:p w14:paraId="2C19D013" w14:textId="20D88D2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2" w:history="1">
        <w:r w:rsidR="009A2260" w:rsidRPr="000F2745">
          <w:rPr>
            <w:rStyle w:val="Hyperlink"/>
            <w:rFonts w:ascii="Arial" w:hAnsi="Arial" w:cs="Arial"/>
            <w:noProof/>
          </w:rPr>
          <w:t>11.8.4.2 List of HLRs allocated</w:t>
        </w:r>
        <w:r w:rsidR="009A2260">
          <w:rPr>
            <w:noProof/>
            <w:webHidden/>
          </w:rPr>
          <w:tab/>
        </w:r>
        <w:r w:rsidR="009A2260">
          <w:rPr>
            <w:noProof/>
            <w:webHidden/>
          </w:rPr>
          <w:fldChar w:fldCharType="begin"/>
        </w:r>
        <w:r w:rsidR="009A2260">
          <w:rPr>
            <w:noProof/>
            <w:webHidden/>
          </w:rPr>
          <w:instrText xml:space="preserve"> PAGEREF _Toc158907012 \h </w:instrText>
        </w:r>
        <w:r w:rsidR="009A2260">
          <w:rPr>
            <w:noProof/>
            <w:webHidden/>
          </w:rPr>
        </w:r>
        <w:r w:rsidR="009A2260">
          <w:rPr>
            <w:noProof/>
            <w:webHidden/>
          </w:rPr>
          <w:fldChar w:fldCharType="separate"/>
        </w:r>
        <w:r w:rsidR="00E007C1">
          <w:rPr>
            <w:noProof/>
            <w:webHidden/>
          </w:rPr>
          <w:t>305</w:t>
        </w:r>
        <w:r w:rsidR="009A2260">
          <w:rPr>
            <w:noProof/>
            <w:webHidden/>
          </w:rPr>
          <w:fldChar w:fldCharType="end"/>
        </w:r>
      </w:hyperlink>
    </w:p>
    <w:p w14:paraId="75502D02" w14:textId="12A3119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3" w:history="1">
        <w:r w:rsidR="009A2260" w:rsidRPr="000F2745">
          <w:rPr>
            <w:rStyle w:val="Hyperlink"/>
            <w:rFonts w:ascii="Arial" w:hAnsi="Arial" w:cs="Arial"/>
            <w:noProof/>
          </w:rPr>
          <w:t>11.8.4.3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_Toc158907013 \h </w:instrText>
        </w:r>
        <w:r w:rsidR="009A2260">
          <w:rPr>
            <w:noProof/>
            <w:webHidden/>
          </w:rPr>
        </w:r>
        <w:r w:rsidR="009A2260">
          <w:rPr>
            <w:noProof/>
            <w:webHidden/>
          </w:rPr>
          <w:fldChar w:fldCharType="separate"/>
        </w:r>
        <w:r w:rsidR="00E007C1">
          <w:rPr>
            <w:noProof/>
            <w:webHidden/>
          </w:rPr>
          <w:t>305</w:t>
        </w:r>
        <w:r w:rsidR="009A2260">
          <w:rPr>
            <w:noProof/>
            <w:webHidden/>
          </w:rPr>
          <w:fldChar w:fldCharType="end"/>
        </w:r>
      </w:hyperlink>
    </w:p>
    <w:p w14:paraId="1FDBAA34" w14:textId="5747830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4" w:history="1">
        <w:r w:rsidR="009A2260" w:rsidRPr="000F2745">
          <w:rPr>
            <w:rStyle w:val="Hyperlink"/>
            <w:rFonts w:ascii="Arial" w:hAnsi="Arial" w:cs="Arial"/>
            <w:noProof/>
          </w:rPr>
          <w:t>11.8.4.4 Parameter list (Input/Output)</w:t>
        </w:r>
        <w:r w:rsidR="009A2260">
          <w:rPr>
            <w:noProof/>
            <w:webHidden/>
          </w:rPr>
          <w:tab/>
        </w:r>
        <w:r w:rsidR="009A2260">
          <w:rPr>
            <w:noProof/>
            <w:webHidden/>
          </w:rPr>
          <w:fldChar w:fldCharType="begin"/>
        </w:r>
        <w:r w:rsidR="009A2260">
          <w:rPr>
            <w:noProof/>
            <w:webHidden/>
          </w:rPr>
          <w:instrText xml:space="preserve"> PAGEREF _Toc158907014 \h </w:instrText>
        </w:r>
        <w:r w:rsidR="009A2260">
          <w:rPr>
            <w:noProof/>
            <w:webHidden/>
          </w:rPr>
        </w:r>
        <w:r w:rsidR="009A2260">
          <w:rPr>
            <w:noProof/>
            <w:webHidden/>
          </w:rPr>
          <w:fldChar w:fldCharType="separate"/>
        </w:r>
        <w:r w:rsidR="00E007C1">
          <w:rPr>
            <w:noProof/>
            <w:webHidden/>
          </w:rPr>
          <w:t>305</w:t>
        </w:r>
        <w:r w:rsidR="009A2260">
          <w:rPr>
            <w:noProof/>
            <w:webHidden/>
          </w:rPr>
          <w:fldChar w:fldCharType="end"/>
        </w:r>
      </w:hyperlink>
    </w:p>
    <w:p w14:paraId="491D45C3" w14:textId="7225387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5" w:history="1">
        <w:r w:rsidR="009A2260" w:rsidRPr="000F2745">
          <w:rPr>
            <w:rStyle w:val="Hyperlink"/>
            <w:rFonts w:ascii="Arial" w:hAnsi="Arial" w:cs="Arial"/>
            <w:noProof/>
          </w:rPr>
          <w:t>11.8.4.5 Return Value</w:t>
        </w:r>
        <w:r w:rsidR="009A2260">
          <w:rPr>
            <w:noProof/>
            <w:webHidden/>
          </w:rPr>
          <w:tab/>
        </w:r>
        <w:r w:rsidR="009A2260">
          <w:rPr>
            <w:noProof/>
            <w:webHidden/>
          </w:rPr>
          <w:fldChar w:fldCharType="begin"/>
        </w:r>
        <w:r w:rsidR="009A2260">
          <w:rPr>
            <w:noProof/>
            <w:webHidden/>
          </w:rPr>
          <w:instrText xml:space="preserve"> PAGEREF _Toc158907015 \h </w:instrText>
        </w:r>
        <w:r w:rsidR="009A2260">
          <w:rPr>
            <w:noProof/>
            <w:webHidden/>
          </w:rPr>
        </w:r>
        <w:r w:rsidR="009A2260">
          <w:rPr>
            <w:noProof/>
            <w:webHidden/>
          </w:rPr>
          <w:fldChar w:fldCharType="separate"/>
        </w:r>
        <w:r w:rsidR="00E007C1">
          <w:rPr>
            <w:noProof/>
            <w:webHidden/>
          </w:rPr>
          <w:t>305</w:t>
        </w:r>
        <w:r w:rsidR="009A2260">
          <w:rPr>
            <w:noProof/>
            <w:webHidden/>
          </w:rPr>
          <w:fldChar w:fldCharType="end"/>
        </w:r>
      </w:hyperlink>
    </w:p>
    <w:p w14:paraId="030A1E83" w14:textId="5108726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6" w:history="1">
        <w:r w:rsidR="009A2260" w:rsidRPr="000F2745">
          <w:rPr>
            <w:rStyle w:val="Hyperlink"/>
            <w:rFonts w:ascii="Arial" w:hAnsi="Arial" w:cs="Arial"/>
            <w:noProof/>
          </w:rPr>
          <w:t>11.8.4.6 Other CSUs called by this CSU</w:t>
        </w:r>
        <w:r w:rsidR="009A2260">
          <w:rPr>
            <w:noProof/>
            <w:webHidden/>
          </w:rPr>
          <w:tab/>
        </w:r>
        <w:r w:rsidR="009A2260">
          <w:rPr>
            <w:noProof/>
            <w:webHidden/>
          </w:rPr>
          <w:fldChar w:fldCharType="begin"/>
        </w:r>
        <w:r w:rsidR="009A2260">
          <w:rPr>
            <w:noProof/>
            <w:webHidden/>
          </w:rPr>
          <w:instrText xml:space="preserve"> PAGEREF _Toc158907016 \h </w:instrText>
        </w:r>
        <w:r w:rsidR="009A2260">
          <w:rPr>
            <w:noProof/>
            <w:webHidden/>
          </w:rPr>
        </w:r>
        <w:r w:rsidR="009A2260">
          <w:rPr>
            <w:noProof/>
            <w:webHidden/>
          </w:rPr>
          <w:fldChar w:fldCharType="separate"/>
        </w:r>
        <w:r w:rsidR="00E007C1">
          <w:rPr>
            <w:noProof/>
            <w:webHidden/>
          </w:rPr>
          <w:t>305</w:t>
        </w:r>
        <w:r w:rsidR="009A2260">
          <w:rPr>
            <w:noProof/>
            <w:webHidden/>
          </w:rPr>
          <w:fldChar w:fldCharType="end"/>
        </w:r>
      </w:hyperlink>
    </w:p>
    <w:p w14:paraId="364144CF" w14:textId="731DB4C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7" w:history="1">
        <w:r w:rsidR="009A2260" w:rsidRPr="000F2745">
          <w:rPr>
            <w:rStyle w:val="Hyperlink"/>
            <w:rFonts w:ascii="Arial" w:hAnsi="Arial" w:cs="Arial"/>
            <w:noProof/>
          </w:rPr>
          <w:t>11.8.4.7 Description of list of LLRs allocated</w:t>
        </w:r>
        <w:r w:rsidR="009A2260">
          <w:rPr>
            <w:noProof/>
            <w:webHidden/>
          </w:rPr>
          <w:tab/>
        </w:r>
        <w:r w:rsidR="009A2260">
          <w:rPr>
            <w:noProof/>
            <w:webHidden/>
          </w:rPr>
          <w:fldChar w:fldCharType="begin"/>
        </w:r>
        <w:r w:rsidR="009A2260">
          <w:rPr>
            <w:noProof/>
            <w:webHidden/>
          </w:rPr>
          <w:instrText xml:space="preserve"> PAGEREF _Toc158907017 \h </w:instrText>
        </w:r>
        <w:r w:rsidR="009A2260">
          <w:rPr>
            <w:noProof/>
            <w:webHidden/>
          </w:rPr>
        </w:r>
        <w:r w:rsidR="009A2260">
          <w:rPr>
            <w:noProof/>
            <w:webHidden/>
          </w:rPr>
          <w:fldChar w:fldCharType="separate"/>
        </w:r>
        <w:r w:rsidR="00E007C1">
          <w:rPr>
            <w:noProof/>
            <w:webHidden/>
          </w:rPr>
          <w:t>306</w:t>
        </w:r>
        <w:r w:rsidR="009A2260">
          <w:rPr>
            <w:noProof/>
            <w:webHidden/>
          </w:rPr>
          <w:fldChar w:fldCharType="end"/>
        </w:r>
      </w:hyperlink>
    </w:p>
    <w:p w14:paraId="00F97C0B" w14:textId="75E1A05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8" w:history="1">
        <w:r w:rsidR="009A2260" w:rsidRPr="000F2745">
          <w:rPr>
            <w:rStyle w:val="Hyperlink"/>
            <w:rFonts w:ascii="Arial" w:hAnsi="Arial" w:cs="Arial"/>
            <w:noProof/>
          </w:rPr>
          <w:t>11.8.4.7.1 daulibstm32f4xxiwdg-IwdgReloadCounter-LLR-001</w:t>
        </w:r>
        <w:r w:rsidR="009A2260">
          <w:rPr>
            <w:noProof/>
            <w:webHidden/>
          </w:rPr>
          <w:tab/>
        </w:r>
        <w:r w:rsidR="009A2260">
          <w:rPr>
            <w:noProof/>
            <w:webHidden/>
          </w:rPr>
          <w:fldChar w:fldCharType="begin"/>
        </w:r>
        <w:r w:rsidR="009A2260">
          <w:rPr>
            <w:noProof/>
            <w:webHidden/>
          </w:rPr>
          <w:instrText xml:space="preserve"> PAGEREF _Toc158907018 \h </w:instrText>
        </w:r>
        <w:r w:rsidR="009A2260">
          <w:rPr>
            <w:noProof/>
            <w:webHidden/>
          </w:rPr>
        </w:r>
        <w:r w:rsidR="009A2260">
          <w:rPr>
            <w:noProof/>
            <w:webHidden/>
          </w:rPr>
          <w:fldChar w:fldCharType="separate"/>
        </w:r>
        <w:r w:rsidR="00E007C1">
          <w:rPr>
            <w:noProof/>
            <w:webHidden/>
          </w:rPr>
          <w:t>306</w:t>
        </w:r>
        <w:r w:rsidR="009A2260">
          <w:rPr>
            <w:noProof/>
            <w:webHidden/>
          </w:rPr>
          <w:fldChar w:fldCharType="end"/>
        </w:r>
      </w:hyperlink>
    </w:p>
    <w:p w14:paraId="7E185702" w14:textId="3AB1EB38"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19" w:history="1">
        <w:r w:rsidR="009A2260" w:rsidRPr="000F2745">
          <w:rPr>
            <w:rStyle w:val="Hyperlink"/>
            <w:noProof/>
          </w:rPr>
          <w:t>11.8.5 IwdgEnable</w:t>
        </w:r>
        <w:r w:rsidR="009A2260">
          <w:rPr>
            <w:noProof/>
            <w:webHidden/>
          </w:rPr>
          <w:tab/>
        </w:r>
        <w:r w:rsidR="009A2260">
          <w:rPr>
            <w:noProof/>
            <w:webHidden/>
          </w:rPr>
          <w:fldChar w:fldCharType="begin"/>
        </w:r>
        <w:r w:rsidR="009A2260">
          <w:rPr>
            <w:noProof/>
            <w:webHidden/>
          </w:rPr>
          <w:instrText xml:space="preserve"> PAGEREF _Toc158907019 \h </w:instrText>
        </w:r>
        <w:r w:rsidR="009A2260">
          <w:rPr>
            <w:noProof/>
            <w:webHidden/>
          </w:rPr>
        </w:r>
        <w:r w:rsidR="009A2260">
          <w:rPr>
            <w:noProof/>
            <w:webHidden/>
          </w:rPr>
          <w:fldChar w:fldCharType="separate"/>
        </w:r>
        <w:r w:rsidR="00E007C1">
          <w:rPr>
            <w:noProof/>
            <w:webHidden/>
          </w:rPr>
          <w:t>306</w:t>
        </w:r>
        <w:r w:rsidR="009A2260">
          <w:rPr>
            <w:noProof/>
            <w:webHidden/>
          </w:rPr>
          <w:fldChar w:fldCharType="end"/>
        </w:r>
      </w:hyperlink>
    </w:p>
    <w:p w14:paraId="06CEDD98" w14:textId="5BFC7F1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20" w:history="1">
        <w:r w:rsidR="009A2260" w:rsidRPr="000F2745">
          <w:rPr>
            <w:rStyle w:val="Hyperlink"/>
            <w:rFonts w:ascii="Arial" w:hAnsi="Arial" w:cs="Arial"/>
            <w:noProof/>
          </w:rPr>
          <w:t>11.8.5.1 Brief Description</w:t>
        </w:r>
        <w:r w:rsidR="009A2260">
          <w:rPr>
            <w:noProof/>
            <w:webHidden/>
          </w:rPr>
          <w:tab/>
        </w:r>
        <w:r w:rsidR="009A2260">
          <w:rPr>
            <w:noProof/>
            <w:webHidden/>
          </w:rPr>
          <w:fldChar w:fldCharType="begin"/>
        </w:r>
        <w:r w:rsidR="009A2260">
          <w:rPr>
            <w:noProof/>
            <w:webHidden/>
          </w:rPr>
          <w:instrText xml:space="preserve"> PAGEREF _Toc158907020 \h </w:instrText>
        </w:r>
        <w:r w:rsidR="009A2260">
          <w:rPr>
            <w:noProof/>
            <w:webHidden/>
          </w:rPr>
        </w:r>
        <w:r w:rsidR="009A2260">
          <w:rPr>
            <w:noProof/>
            <w:webHidden/>
          </w:rPr>
          <w:fldChar w:fldCharType="separate"/>
        </w:r>
        <w:r w:rsidR="00E007C1">
          <w:rPr>
            <w:noProof/>
            <w:webHidden/>
          </w:rPr>
          <w:t>306</w:t>
        </w:r>
        <w:r w:rsidR="009A2260">
          <w:rPr>
            <w:noProof/>
            <w:webHidden/>
          </w:rPr>
          <w:fldChar w:fldCharType="end"/>
        </w:r>
      </w:hyperlink>
    </w:p>
    <w:p w14:paraId="4917C498" w14:textId="45499DC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21" w:history="1">
        <w:r w:rsidR="009A2260" w:rsidRPr="000F2745">
          <w:rPr>
            <w:rStyle w:val="Hyperlink"/>
            <w:rFonts w:ascii="Arial" w:hAnsi="Arial" w:cs="Arial"/>
            <w:noProof/>
          </w:rPr>
          <w:t>11.8.5.2 List of HLRs allocated</w:t>
        </w:r>
        <w:r w:rsidR="009A2260">
          <w:rPr>
            <w:noProof/>
            <w:webHidden/>
          </w:rPr>
          <w:tab/>
        </w:r>
        <w:r w:rsidR="009A2260">
          <w:rPr>
            <w:noProof/>
            <w:webHidden/>
          </w:rPr>
          <w:fldChar w:fldCharType="begin"/>
        </w:r>
        <w:r w:rsidR="009A2260">
          <w:rPr>
            <w:noProof/>
            <w:webHidden/>
          </w:rPr>
          <w:instrText xml:space="preserve"> PAGEREF _Toc158907021 \h </w:instrText>
        </w:r>
        <w:r w:rsidR="009A2260">
          <w:rPr>
            <w:noProof/>
            <w:webHidden/>
          </w:rPr>
        </w:r>
        <w:r w:rsidR="009A2260">
          <w:rPr>
            <w:noProof/>
            <w:webHidden/>
          </w:rPr>
          <w:fldChar w:fldCharType="separate"/>
        </w:r>
        <w:r w:rsidR="00E007C1">
          <w:rPr>
            <w:noProof/>
            <w:webHidden/>
          </w:rPr>
          <w:t>306</w:t>
        </w:r>
        <w:r w:rsidR="009A2260">
          <w:rPr>
            <w:noProof/>
            <w:webHidden/>
          </w:rPr>
          <w:fldChar w:fldCharType="end"/>
        </w:r>
      </w:hyperlink>
    </w:p>
    <w:p w14:paraId="2FDDD3C9" w14:textId="2FA7CF5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22" w:history="1">
        <w:r w:rsidR="009A2260" w:rsidRPr="000F2745">
          <w:rPr>
            <w:rStyle w:val="Hyperlink"/>
            <w:rFonts w:ascii="Arial" w:hAnsi="Arial" w:cs="Arial"/>
            <w:noProof/>
          </w:rPr>
          <w:t>11.8.5.3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_Toc158907022 \h </w:instrText>
        </w:r>
        <w:r w:rsidR="009A2260">
          <w:rPr>
            <w:noProof/>
            <w:webHidden/>
          </w:rPr>
        </w:r>
        <w:r w:rsidR="009A2260">
          <w:rPr>
            <w:noProof/>
            <w:webHidden/>
          </w:rPr>
          <w:fldChar w:fldCharType="separate"/>
        </w:r>
        <w:r w:rsidR="00E007C1">
          <w:rPr>
            <w:noProof/>
            <w:webHidden/>
          </w:rPr>
          <w:t>306</w:t>
        </w:r>
        <w:r w:rsidR="009A2260">
          <w:rPr>
            <w:noProof/>
            <w:webHidden/>
          </w:rPr>
          <w:fldChar w:fldCharType="end"/>
        </w:r>
      </w:hyperlink>
    </w:p>
    <w:p w14:paraId="6C129451" w14:textId="6AA0779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23" w:history="1">
        <w:r w:rsidR="009A2260" w:rsidRPr="000F2745">
          <w:rPr>
            <w:rStyle w:val="Hyperlink"/>
            <w:rFonts w:ascii="Arial" w:hAnsi="Arial" w:cs="Arial"/>
            <w:noProof/>
          </w:rPr>
          <w:t>11.8.5.4 Parameter list (Input/Output)</w:t>
        </w:r>
        <w:r w:rsidR="009A2260">
          <w:rPr>
            <w:noProof/>
            <w:webHidden/>
          </w:rPr>
          <w:tab/>
        </w:r>
        <w:r w:rsidR="009A2260">
          <w:rPr>
            <w:noProof/>
            <w:webHidden/>
          </w:rPr>
          <w:fldChar w:fldCharType="begin"/>
        </w:r>
        <w:r w:rsidR="009A2260">
          <w:rPr>
            <w:noProof/>
            <w:webHidden/>
          </w:rPr>
          <w:instrText xml:space="preserve"> PAGEREF _Toc158907023 \h </w:instrText>
        </w:r>
        <w:r w:rsidR="009A2260">
          <w:rPr>
            <w:noProof/>
            <w:webHidden/>
          </w:rPr>
        </w:r>
        <w:r w:rsidR="009A2260">
          <w:rPr>
            <w:noProof/>
            <w:webHidden/>
          </w:rPr>
          <w:fldChar w:fldCharType="separate"/>
        </w:r>
        <w:r w:rsidR="00E007C1">
          <w:rPr>
            <w:noProof/>
            <w:webHidden/>
          </w:rPr>
          <w:t>306</w:t>
        </w:r>
        <w:r w:rsidR="009A2260">
          <w:rPr>
            <w:noProof/>
            <w:webHidden/>
          </w:rPr>
          <w:fldChar w:fldCharType="end"/>
        </w:r>
      </w:hyperlink>
    </w:p>
    <w:p w14:paraId="1FD0E083" w14:textId="499126E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24" w:history="1">
        <w:r w:rsidR="009A2260" w:rsidRPr="000F2745">
          <w:rPr>
            <w:rStyle w:val="Hyperlink"/>
            <w:rFonts w:ascii="Arial" w:hAnsi="Arial" w:cs="Arial"/>
            <w:noProof/>
          </w:rPr>
          <w:t>11.8.5.5 Return Value</w:t>
        </w:r>
        <w:r w:rsidR="009A2260">
          <w:rPr>
            <w:noProof/>
            <w:webHidden/>
          </w:rPr>
          <w:tab/>
        </w:r>
        <w:r w:rsidR="009A2260">
          <w:rPr>
            <w:noProof/>
            <w:webHidden/>
          </w:rPr>
          <w:fldChar w:fldCharType="begin"/>
        </w:r>
        <w:r w:rsidR="009A2260">
          <w:rPr>
            <w:noProof/>
            <w:webHidden/>
          </w:rPr>
          <w:instrText xml:space="preserve"> PAGEREF _Toc158907024 \h </w:instrText>
        </w:r>
        <w:r w:rsidR="009A2260">
          <w:rPr>
            <w:noProof/>
            <w:webHidden/>
          </w:rPr>
        </w:r>
        <w:r w:rsidR="009A2260">
          <w:rPr>
            <w:noProof/>
            <w:webHidden/>
          </w:rPr>
          <w:fldChar w:fldCharType="separate"/>
        </w:r>
        <w:r w:rsidR="00E007C1">
          <w:rPr>
            <w:noProof/>
            <w:webHidden/>
          </w:rPr>
          <w:t>306</w:t>
        </w:r>
        <w:r w:rsidR="009A2260">
          <w:rPr>
            <w:noProof/>
            <w:webHidden/>
          </w:rPr>
          <w:fldChar w:fldCharType="end"/>
        </w:r>
      </w:hyperlink>
    </w:p>
    <w:p w14:paraId="2B41C973" w14:textId="4AF7AD9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25" w:history="1">
        <w:r w:rsidR="009A2260" w:rsidRPr="000F2745">
          <w:rPr>
            <w:rStyle w:val="Hyperlink"/>
            <w:rFonts w:ascii="Arial" w:hAnsi="Arial" w:cs="Arial"/>
            <w:noProof/>
          </w:rPr>
          <w:t>11.8.5.6 Other CSUs called by this CSU</w:t>
        </w:r>
        <w:r w:rsidR="009A2260">
          <w:rPr>
            <w:noProof/>
            <w:webHidden/>
          </w:rPr>
          <w:tab/>
        </w:r>
        <w:r w:rsidR="009A2260">
          <w:rPr>
            <w:noProof/>
            <w:webHidden/>
          </w:rPr>
          <w:fldChar w:fldCharType="begin"/>
        </w:r>
        <w:r w:rsidR="009A2260">
          <w:rPr>
            <w:noProof/>
            <w:webHidden/>
          </w:rPr>
          <w:instrText xml:space="preserve"> PAGEREF _Toc158907025 \h </w:instrText>
        </w:r>
        <w:r w:rsidR="009A2260">
          <w:rPr>
            <w:noProof/>
            <w:webHidden/>
          </w:rPr>
        </w:r>
        <w:r w:rsidR="009A2260">
          <w:rPr>
            <w:noProof/>
            <w:webHidden/>
          </w:rPr>
          <w:fldChar w:fldCharType="separate"/>
        </w:r>
        <w:r w:rsidR="00E007C1">
          <w:rPr>
            <w:noProof/>
            <w:webHidden/>
          </w:rPr>
          <w:t>307</w:t>
        </w:r>
        <w:r w:rsidR="009A2260">
          <w:rPr>
            <w:noProof/>
            <w:webHidden/>
          </w:rPr>
          <w:fldChar w:fldCharType="end"/>
        </w:r>
      </w:hyperlink>
    </w:p>
    <w:p w14:paraId="15D9FBAD" w14:textId="0702F21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26" w:history="1">
        <w:r w:rsidR="009A2260" w:rsidRPr="000F2745">
          <w:rPr>
            <w:rStyle w:val="Hyperlink"/>
            <w:rFonts w:ascii="Arial" w:hAnsi="Arial" w:cs="Arial"/>
            <w:noProof/>
          </w:rPr>
          <w:t>11.8.5.7 Description of list of LLRs allocated</w:t>
        </w:r>
        <w:r w:rsidR="009A2260">
          <w:rPr>
            <w:noProof/>
            <w:webHidden/>
          </w:rPr>
          <w:tab/>
        </w:r>
        <w:r w:rsidR="009A2260">
          <w:rPr>
            <w:noProof/>
            <w:webHidden/>
          </w:rPr>
          <w:fldChar w:fldCharType="begin"/>
        </w:r>
        <w:r w:rsidR="009A2260">
          <w:rPr>
            <w:noProof/>
            <w:webHidden/>
          </w:rPr>
          <w:instrText xml:space="preserve"> PAGEREF _Toc158907026 \h </w:instrText>
        </w:r>
        <w:r w:rsidR="009A2260">
          <w:rPr>
            <w:noProof/>
            <w:webHidden/>
          </w:rPr>
        </w:r>
        <w:r w:rsidR="009A2260">
          <w:rPr>
            <w:noProof/>
            <w:webHidden/>
          </w:rPr>
          <w:fldChar w:fldCharType="separate"/>
        </w:r>
        <w:r w:rsidR="00E007C1">
          <w:rPr>
            <w:noProof/>
            <w:webHidden/>
          </w:rPr>
          <w:t>307</w:t>
        </w:r>
        <w:r w:rsidR="009A2260">
          <w:rPr>
            <w:noProof/>
            <w:webHidden/>
          </w:rPr>
          <w:fldChar w:fldCharType="end"/>
        </w:r>
      </w:hyperlink>
    </w:p>
    <w:p w14:paraId="6698C67B" w14:textId="74A99C4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27" w:history="1">
        <w:r w:rsidR="009A2260" w:rsidRPr="000F2745">
          <w:rPr>
            <w:rStyle w:val="Hyperlink"/>
            <w:rFonts w:ascii="Arial" w:hAnsi="Arial" w:cs="Arial"/>
            <w:noProof/>
          </w:rPr>
          <w:t>11.8.5.7.1 daulibstm32f4xxiwdg-IwdgEnable-LLR-001</w:t>
        </w:r>
        <w:r w:rsidR="009A2260">
          <w:rPr>
            <w:noProof/>
            <w:webHidden/>
          </w:rPr>
          <w:tab/>
        </w:r>
        <w:r w:rsidR="009A2260">
          <w:rPr>
            <w:noProof/>
            <w:webHidden/>
          </w:rPr>
          <w:fldChar w:fldCharType="begin"/>
        </w:r>
        <w:r w:rsidR="009A2260">
          <w:rPr>
            <w:noProof/>
            <w:webHidden/>
          </w:rPr>
          <w:instrText xml:space="preserve"> PAGEREF _Toc158907027 \h </w:instrText>
        </w:r>
        <w:r w:rsidR="009A2260">
          <w:rPr>
            <w:noProof/>
            <w:webHidden/>
          </w:rPr>
        </w:r>
        <w:r w:rsidR="009A2260">
          <w:rPr>
            <w:noProof/>
            <w:webHidden/>
          </w:rPr>
          <w:fldChar w:fldCharType="separate"/>
        </w:r>
        <w:r w:rsidR="00E007C1">
          <w:rPr>
            <w:noProof/>
            <w:webHidden/>
          </w:rPr>
          <w:t>307</w:t>
        </w:r>
        <w:r w:rsidR="009A2260">
          <w:rPr>
            <w:noProof/>
            <w:webHidden/>
          </w:rPr>
          <w:fldChar w:fldCharType="end"/>
        </w:r>
      </w:hyperlink>
    </w:p>
    <w:p w14:paraId="0E034417" w14:textId="359019DB"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7028" w:history="1">
        <w:r w:rsidR="009A2260" w:rsidRPr="000F2745">
          <w:rPr>
            <w:rStyle w:val="Hyperlink"/>
            <w:noProof/>
          </w:rPr>
          <w:t>11.9 daulibstm32f4xxpwr</w:t>
        </w:r>
        <w:r w:rsidR="009A2260">
          <w:rPr>
            <w:noProof/>
            <w:webHidden/>
          </w:rPr>
          <w:tab/>
        </w:r>
        <w:r w:rsidR="009A2260">
          <w:rPr>
            <w:noProof/>
            <w:webHidden/>
          </w:rPr>
          <w:fldChar w:fldCharType="begin"/>
        </w:r>
        <w:r w:rsidR="009A2260">
          <w:rPr>
            <w:noProof/>
            <w:webHidden/>
          </w:rPr>
          <w:instrText xml:space="preserve"> PAGEREF _Toc158907028 \h </w:instrText>
        </w:r>
        <w:r w:rsidR="009A2260">
          <w:rPr>
            <w:noProof/>
            <w:webHidden/>
          </w:rPr>
        </w:r>
        <w:r w:rsidR="009A2260">
          <w:rPr>
            <w:noProof/>
            <w:webHidden/>
          </w:rPr>
          <w:fldChar w:fldCharType="separate"/>
        </w:r>
        <w:r w:rsidR="00E007C1">
          <w:rPr>
            <w:noProof/>
            <w:webHidden/>
          </w:rPr>
          <w:t>307</w:t>
        </w:r>
        <w:r w:rsidR="009A2260">
          <w:rPr>
            <w:noProof/>
            <w:webHidden/>
          </w:rPr>
          <w:fldChar w:fldCharType="end"/>
        </w:r>
      </w:hyperlink>
    </w:p>
    <w:p w14:paraId="2E57CCF2" w14:textId="56919E8C"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29" w:history="1">
        <w:r w:rsidR="009A2260" w:rsidRPr="000F2745">
          <w:rPr>
            <w:rStyle w:val="Hyperlink"/>
            <w:noProof/>
          </w:rPr>
          <w:t>11.9.1 PwrMainRegulatorModeConfig</w:t>
        </w:r>
        <w:r w:rsidR="009A2260">
          <w:rPr>
            <w:noProof/>
            <w:webHidden/>
          </w:rPr>
          <w:tab/>
        </w:r>
        <w:r w:rsidR="009A2260">
          <w:rPr>
            <w:noProof/>
            <w:webHidden/>
          </w:rPr>
          <w:fldChar w:fldCharType="begin"/>
        </w:r>
        <w:r w:rsidR="009A2260">
          <w:rPr>
            <w:noProof/>
            <w:webHidden/>
          </w:rPr>
          <w:instrText xml:space="preserve"> PAGEREF _Toc158907029 \h </w:instrText>
        </w:r>
        <w:r w:rsidR="009A2260">
          <w:rPr>
            <w:noProof/>
            <w:webHidden/>
          </w:rPr>
        </w:r>
        <w:r w:rsidR="009A2260">
          <w:rPr>
            <w:noProof/>
            <w:webHidden/>
          </w:rPr>
          <w:fldChar w:fldCharType="separate"/>
        </w:r>
        <w:r w:rsidR="00E007C1">
          <w:rPr>
            <w:noProof/>
            <w:webHidden/>
          </w:rPr>
          <w:t>307</w:t>
        </w:r>
        <w:r w:rsidR="009A2260">
          <w:rPr>
            <w:noProof/>
            <w:webHidden/>
          </w:rPr>
          <w:fldChar w:fldCharType="end"/>
        </w:r>
      </w:hyperlink>
    </w:p>
    <w:p w14:paraId="795E284B" w14:textId="5C2EC54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30" w:history="1">
        <w:r w:rsidR="009A2260" w:rsidRPr="000F2745">
          <w:rPr>
            <w:rStyle w:val="Hyperlink"/>
            <w:rFonts w:ascii="Arial" w:hAnsi="Arial" w:cs="Arial"/>
            <w:noProof/>
          </w:rPr>
          <w:t>11.9.1.1 Brief Description</w:t>
        </w:r>
        <w:r w:rsidR="009A2260">
          <w:rPr>
            <w:noProof/>
            <w:webHidden/>
          </w:rPr>
          <w:tab/>
        </w:r>
        <w:r w:rsidR="009A2260">
          <w:rPr>
            <w:noProof/>
            <w:webHidden/>
          </w:rPr>
          <w:fldChar w:fldCharType="begin"/>
        </w:r>
        <w:r w:rsidR="009A2260">
          <w:rPr>
            <w:noProof/>
            <w:webHidden/>
          </w:rPr>
          <w:instrText xml:space="preserve"> PAGEREF _Toc158907030 \h </w:instrText>
        </w:r>
        <w:r w:rsidR="009A2260">
          <w:rPr>
            <w:noProof/>
            <w:webHidden/>
          </w:rPr>
        </w:r>
        <w:r w:rsidR="009A2260">
          <w:rPr>
            <w:noProof/>
            <w:webHidden/>
          </w:rPr>
          <w:fldChar w:fldCharType="separate"/>
        </w:r>
        <w:r w:rsidR="00E007C1">
          <w:rPr>
            <w:noProof/>
            <w:webHidden/>
          </w:rPr>
          <w:t>307</w:t>
        </w:r>
        <w:r w:rsidR="009A2260">
          <w:rPr>
            <w:noProof/>
            <w:webHidden/>
          </w:rPr>
          <w:fldChar w:fldCharType="end"/>
        </w:r>
      </w:hyperlink>
    </w:p>
    <w:p w14:paraId="2C3CB0EB" w14:textId="6EDEE68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31" w:history="1">
        <w:r w:rsidR="009A2260" w:rsidRPr="000F2745">
          <w:rPr>
            <w:rStyle w:val="Hyperlink"/>
            <w:rFonts w:ascii="Arial" w:hAnsi="Arial" w:cs="Arial"/>
            <w:noProof/>
          </w:rPr>
          <w:t>11.9.1.2 List of HLRs allocated</w:t>
        </w:r>
        <w:r w:rsidR="009A2260">
          <w:rPr>
            <w:noProof/>
            <w:webHidden/>
          </w:rPr>
          <w:tab/>
        </w:r>
        <w:r w:rsidR="009A2260">
          <w:rPr>
            <w:noProof/>
            <w:webHidden/>
          </w:rPr>
          <w:fldChar w:fldCharType="begin"/>
        </w:r>
        <w:r w:rsidR="009A2260">
          <w:rPr>
            <w:noProof/>
            <w:webHidden/>
          </w:rPr>
          <w:instrText xml:space="preserve"> PAGEREF _Toc158907031 \h </w:instrText>
        </w:r>
        <w:r w:rsidR="009A2260">
          <w:rPr>
            <w:noProof/>
            <w:webHidden/>
          </w:rPr>
        </w:r>
        <w:r w:rsidR="009A2260">
          <w:rPr>
            <w:noProof/>
            <w:webHidden/>
          </w:rPr>
          <w:fldChar w:fldCharType="separate"/>
        </w:r>
        <w:r w:rsidR="00E007C1">
          <w:rPr>
            <w:noProof/>
            <w:webHidden/>
          </w:rPr>
          <w:t>307</w:t>
        </w:r>
        <w:r w:rsidR="009A2260">
          <w:rPr>
            <w:noProof/>
            <w:webHidden/>
          </w:rPr>
          <w:fldChar w:fldCharType="end"/>
        </w:r>
      </w:hyperlink>
    </w:p>
    <w:p w14:paraId="2F5C01F6" w14:textId="3BBB970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32" w:history="1">
        <w:r w:rsidR="009A2260" w:rsidRPr="000F2745">
          <w:rPr>
            <w:rStyle w:val="Hyperlink"/>
            <w:rFonts w:ascii="Arial" w:hAnsi="Arial" w:cs="Arial"/>
            <w:noProof/>
          </w:rPr>
          <w:t>11.9.1.3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_Toc158907032 \h </w:instrText>
        </w:r>
        <w:r w:rsidR="009A2260">
          <w:rPr>
            <w:noProof/>
            <w:webHidden/>
          </w:rPr>
        </w:r>
        <w:r w:rsidR="009A2260">
          <w:rPr>
            <w:noProof/>
            <w:webHidden/>
          </w:rPr>
          <w:fldChar w:fldCharType="separate"/>
        </w:r>
        <w:r w:rsidR="00E007C1">
          <w:rPr>
            <w:noProof/>
            <w:webHidden/>
          </w:rPr>
          <w:t>307</w:t>
        </w:r>
        <w:r w:rsidR="009A2260">
          <w:rPr>
            <w:noProof/>
            <w:webHidden/>
          </w:rPr>
          <w:fldChar w:fldCharType="end"/>
        </w:r>
      </w:hyperlink>
    </w:p>
    <w:p w14:paraId="77C404FE" w14:textId="356B8D7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33" w:history="1">
        <w:r w:rsidR="009A2260" w:rsidRPr="000F2745">
          <w:rPr>
            <w:rStyle w:val="Hyperlink"/>
            <w:rFonts w:ascii="Arial" w:hAnsi="Arial" w:cs="Arial"/>
            <w:noProof/>
          </w:rPr>
          <w:t>11.9.1.4 Parameter list (Input/Output)</w:t>
        </w:r>
        <w:r w:rsidR="009A2260">
          <w:rPr>
            <w:noProof/>
            <w:webHidden/>
          </w:rPr>
          <w:tab/>
        </w:r>
        <w:r w:rsidR="009A2260">
          <w:rPr>
            <w:noProof/>
            <w:webHidden/>
          </w:rPr>
          <w:fldChar w:fldCharType="begin"/>
        </w:r>
        <w:r w:rsidR="009A2260">
          <w:rPr>
            <w:noProof/>
            <w:webHidden/>
          </w:rPr>
          <w:instrText xml:space="preserve"> PAGEREF _Toc158907033 \h </w:instrText>
        </w:r>
        <w:r w:rsidR="009A2260">
          <w:rPr>
            <w:noProof/>
            <w:webHidden/>
          </w:rPr>
        </w:r>
        <w:r w:rsidR="009A2260">
          <w:rPr>
            <w:noProof/>
            <w:webHidden/>
          </w:rPr>
          <w:fldChar w:fldCharType="separate"/>
        </w:r>
        <w:r w:rsidR="00E007C1">
          <w:rPr>
            <w:noProof/>
            <w:webHidden/>
          </w:rPr>
          <w:t>308</w:t>
        </w:r>
        <w:r w:rsidR="009A2260">
          <w:rPr>
            <w:noProof/>
            <w:webHidden/>
          </w:rPr>
          <w:fldChar w:fldCharType="end"/>
        </w:r>
      </w:hyperlink>
    </w:p>
    <w:p w14:paraId="3600812E" w14:textId="1F7A8B4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34" w:history="1">
        <w:r w:rsidR="009A2260" w:rsidRPr="000F2745">
          <w:rPr>
            <w:rStyle w:val="Hyperlink"/>
            <w:rFonts w:ascii="Arial" w:hAnsi="Arial" w:cs="Arial"/>
            <w:noProof/>
          </w:rPr>
          <w:t>11.9.1.5 Return Value</w:t>
        </w:r>
        <w:r w:rsidR="009A2260">
          <w:rPr>
            <w:noProof/>
            <w:webHidden/>
          </w:rPr>
          <w:tab/>
        </w:r>
        <w:r w:rsidR="009A2260">
          <w:rPr>
            <w:noProof/>
            <w:webHidden/>
          </w:rPr>
          <w:fldChar w:fldCharType="begin"/>
        </w:r>
        <w:r w:rsidR="009A2260">
          <w:rPr>
            <w:noProof/>
            <w:webHidden/>
          </w:rPr>
          <w:instrText xml:space="preserve"> PAGEREF _Toc158907034 \h </w:instrText>
        </w:r>
        <w:r w:rsidR="009A2260">
          <w:rPr>
            <w:noProof/>
            <w:webHidden/>
          </w:rPr>
        </w:r>
        <w:r w:rsidR="009A2260">
          <w:rPr>
            <w:noProof/>
            <w:webHidden/>
          </w:rPr>
          <w:fldChar w:fldCharType="separate"/>
        </w:r>
        <w:r w:rsidR="00E007C1">
          <w:rPr>
            <w:noProof/>
            <w:webHidden/>
          </w:rPr>
          <w:t>308</w:t>
        </w:r>
        <w:r w:rsidR="009A2260">
          <w:rPr>
            <w:noProof/>
            <w:webHidden/>
          </w:rPr>
          <w:fldChar w:fldCharType="end"/>
        </w:r>
      </w:hyperlink>
    </w:p>
    <w:p w14:paraId="4C6893C2" w14:textId="35B5023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35" w:history="1">
        <w:r w:rsidR="009A2260" w:rsidRPr="000F2745">
          <w:rPr>
            <w:rStyle w:val="Hyperlink"/>
            <w:rFonts w:ascii="Arial" w:hAnsi="Arial" w:cs="Arial"/>
            <w:noProof/>
          </w:rPr>
          <w:t>11.9.1.6 Other CSUs called by this CSU</w:t>
        </w:r>
        <w:r w:rsidR="009A2260">
          <w:rPr>
            <w:noProof/>
            <w:webHidden/>
          </w:rPr>
          <w:tab/>
        </w:r>
        <w:r w:rsidR="009A2260">
          <w:rPr>
            <w:noProof/>
            <w:webHidden/>
          </w:rPr>
          <w:fldChar w:fldCharType="begin"/>
        </w:r>
        <w:r w:rsidR="009A2260">
          <w:rPr>
            <w:noProof/>
            <w:webHidden/>
          </w:rPr>
          <w:instrText xml:space="preserve"> PAGEREF _Toc158907035 \h </w:instrText>
        </w:r>
        <w:r w:rsidR="009A2260">
          <w:rPr>
            <w:noProof/>
            <w:webHidden/>
          </w:rPr>
        </w:r>
        <w:r w:rsidR="009A2260">
          <w:rPr>
            <w:noProof/>
            <w:webHidden/>
          </w:rPr>
          <w:fldChar w:fldCharType="separate"/>
        </w:r>
        <w:r w:rsidR="00E007C1">
          <w:rPr>
            <w:noProof/>
            <w:webHidden/>
          </w:rPr>
          <w:t>308</w:t>
        </w:r>
        <w:r w:rsidR="009A2260">
          <w:rPr>
            <w:noProof/>
            <w:webHidden/>
          </w:rPr>
          <w:fldChar w:fldCharType="end"/>
        </w:r>
      </w:hyperlink>
    </w:p>
    <w:p w14:paraId="62F94F58" w14:textId="6738967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36" w:history="1">
        <w:r w:rsidR="009A2260" w:rsidRPr="000F2745">
          <w:rPr>
            <w:rStyle w:val="Hyperlink"/>
            <w:rFonts w:ascii="Arial" w:hAnsi="Arial" w:cs="Arial"/>
            <w:noProof/>
          </w:rPr>
          <w:t>11.9.1.7 Description of list of LLRs allocated</w:t>
        </w:r>
        <w:r w:rsidR="009A2260">
          <w:rPr>
            <w:noProof/>
            <w:webHidden/>
          </w:rPr>
          <w:tab/>
        </w:r>
        <w:r w:rsidR="009A2260">
          <w:rPr>
            <w:noProof/>
            <w:webHidden/>
          </w:rPr>
          <w:fldChar w:fldCharType="begin"/>
        </w:r>
        <w:r w:rsidR="009A2260">
          <w:rPr>
            <w:noProof/>
            <w:webHidden/>
          </w:rPr>
          <w:instrText xml:space="preserve"> PAGEREF _Toc158907036 \h </w:instrText>
        </w:r>
        <w:r w:rsidR="009A2260">
          <w:rPr>
            <w:noProof/>
            <w:webHidden/>
          </w:rPr>
        </w:r>
        <w:r w:rsidR="009A2260">
          <w:rPr>
            <w:noProof/>
            <w:webHidden/>
          </w:rPr>
          <w:fldChar w:fldCharType="separate"/>
        </w:r>
        <w:r w:rsidR="00E007C1">
          <w:rPr>
            <w:noProof/>
            <w:webHidden/>
          </w:rPr>
          <w:t>308</w:t>
        </w:r>
        <w:r w:rsidR="009A2260">
          <w:rPr>
            <w:noProof/>
            <w:webHidden/>
          </w:rPr>
          <w:fldChar w:fldCharType="end"/>
        </w:r>
      </w:hyperlink>
    </w:p>
    <w:p w14:paraId="1165C2F4" w14:textId="5B3F1BF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37" w:history="1">
        <w:r w:rsidR="009A2260" w:rsidRPr="000F2745">
          <w:rPr>
            <w:rStyle w:val="Hyperlink"/>
            <w:rFonts w:ascii="Arial" w:hAnsi="Arial" w:cs="Arial"/>
            <w:noProof/>
          </w:rPr>
          <w:t>11.9.1.7.1 daulibstm32f4xxpwr-PwrMainRegulatorModeConfig-LLR-001</w:t>
        </w:r>
        <w:r w:rsidR="009A2260">
          <w:rPr>
            <w:noProof/>
            <w:webHidden/>
          </w:rPr>
          <w:tab/>
        </w:r>
        <w:r w:rsidR="009A2260">
          <w:rPr>
            <w:noProof/>
            <w:webHidden/>
          </w:rPr>
          <w:fldChar w:fldCharType="begin"/>
        </w:r>
        <w:r w:rsidR="009A2260">
          <w:rPr>
            <w:noProof/>
            <w:webHidden/>
          </w:rPr>
          <w:instrText xml:space="preserve"> PAGEREF _Toc158907037 \h </w:instrText>
        </w:r>
        <w:r w:rsidR="009A2260">
          <w:rPr>
            <w:noProof/>
            <w:webHidden/>
          </w:rPr>
        </w:r>
        <w:r w:rsidR="009A2260">
          <w:rPr>
            <w:noProof/>
            <w:webHidden/>
          </w:rPr>
          <w:fldChar w:fldCharType="separate"/>
        </w:r>
        <w:r w:rsidR="00E007C1">
          <w:rPr>
            <w:noProof/>
            <w:webHidden/>
          </w:rPr>
          <w:t>308</w:t>
        </w:r>
        <w:r w:rsidR="009A2260">
          <w:rPr>
            <w:noProof/>
            <w:webHidden/>
          </w:rPr>
          <w:fldChar w:fldCharType="end"/>
        </w:r>
      </w:hyperlink>
    </w:p>
    <w:p w14:paraId="07F4D845" w14:textId="4469701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38" w:history="1">
        <w:r w:rsidR="009A2260" w:rsidRPr="000F2745">
          <w:rPr>
            <w:rStyle w:val="Hyperlink"/>
            <w:rFonts w:ascii="Arial" w:hAnsi="Arial" w:cs="Arial"/>
            <w:noProof/>
          </w:rPr>
          <w:t>11.9.1.7.2 daulibstm32f4xxpwr-PwrMainRegulatorModeConfig-LLR-002</w:t>
        </w:r>
        <w:r w:rsidR="009A2260">
          <w:rPr>
            <w:noProof/>
            <w:webHidden/>
          </w:rPr>
          <w:tab/>
        </w:r>
        <w:r w:rsidR="009A2260">
          <w:rPr>
            <w:noProof/>
            <w:webHidden/>
          </w:rPr>
          <w:fldChar w:fldCharType="begin"/>
        </w:r>
        <w:r w:rsidR="009A2260">
          <w:rPr>
            <w:noProof/>
            <w:webHidden/>
          </w:rPr>
          <w:instrText xml:space="preserve"> PAGEREF _Toc158907038 \h </w:instrText>
        </w:r>
        <w:r w:rsidR="009A2260">
          <w:rPr>
            <w:noProof/>
            <w:webHidden/>
          </w:rPr>
        </w:r>
        <w:r w:rsidR="009A2260">
          <w:rPr>
            <w:noProof/>
            <w:webHidden/>
          </w:rPr>
          <w:fldChar w:fldCharType="separate"/>
        </w:r>
        <w:r w:rsidR="00E007C1">
          <w:rPr>
            <w:noProof/>
            <w:webHidden/>
          </w:rPr>
          <w:t>308</w:t>
        </w:r>
        <w:r w:rsidR="009A2260">
          <w:rPr>
            <w:noProof/>
            <w:webHidden/>
          </w:rPr>
          <w:fldChar w:fldCharType="end"/>
        </w:r>
      </w:hyperlink>
    </w:p>
    <w:p w14:paraId="5719896F" w14:textId="764E6389" w:rsidR="009A2260" w:rsidRDefault="00000000">
      <w:pPr>
        <w:pStyle w:val="TOC2"/>
        <w:tabs>
          <w:tab w:val="right" w:leader="dot" w:pos="9350"/>
        </w:tabs>
        <w:rPr>
          <w:rFonts w:asciiTheme="minorHAnsi" w:eastAsiaTheme="minorEastAsia" w:hAnsiTheme="minorHAnsi" w:cstheme="minorBidi"/>
          <w:i w:val="0"/>
          <w:iCs w:val="0"/>
          <w:noProof/>
          <w:kern w:val="2"/>
          <w:sz w:val="22"/>
          <w:szCs w:val="22"/>
          <w:lang w:val="en-US" w:eastAsia="en-US"/>
          <w14:ligatures w14:val="standardContextual"/>
        </w:rPr>
      </w:pPr>
      <w:hyperlink w:anchor="_Toc158907039" w:history="1">
        <w:r w:rsidR="009A2260" w:rsidRPr="000F2745">
          <w:rPr>
            <w:rStyle w:val="Hyperlink"/>
            <w:noProof/>
          </w:rPr>
          <w:t>11.10 daulibstm32f4xxrcc</w:t>
        </w:r>
        <w:r w:rsidR="009A2260">
          <w:rPr>
            <w:noProof/>
            <w:webHidden/>
          </w:rPr>
          <w:tab/>
        </w:r>
        <w:r w:rsidR="009A2260">
          <w:rPr>
            <w:noProof/>
            <w:webHidden/>
          </w:rPr>
          <w:fldChar w:fldCharType="begin"/>
        </w:r>
        <w:r w:rsidR="009A2260">
          <w:rPr>
            <w:noProof/>
            <w:webHidden/>
          </w:rPr>
          <w:instrText xml:space="preserve"> PAGEREF _Toc158907039 \h </w:instrText>
        </w:r>
        <w:r w:rsidR="009A2260">
          <w:rPr>
            <w:noProof/>
            <w:webHidden/>
          </w:rPr>
        </w:r>
        <w:r w:rsidR="009A2260">
          <w:rPr>
            <w:noProof/>
            <w:webHidden/>
          </w:rPr>
          <w:fldChar w:fldCharType="separate"/>
        </w:r>
        <w:r w:rsidR="00E007C1">
          <w:rPr>
            <w:noProof/>
            <w:webHidden/>
          </w:rPr>
          <w:t>308</w:t>
        </w:r>
        <w:r w:rsidR="009A2260">
          <w:rPr>
            <w:noProof/>
            <w:webHidden/>
          </w:rPr>
          <w:fldChar w:fldCharType="end"/>
        </w:r>
      </w:hyperlink>
    </w:p>
    <w:p w14:paraId="09BA5446" w14:textId="0FDC0A7B"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0" w:history="1">
        <w:r w:rsidR="009A2260" w:rsidRPr="000F2745">
          <w:rPr>
            <w:rStyle w:val="Hyperlink"/>
            <w:noProof/>
          </w:rPr>
          <w:t>11.10.1 RccDeInit</w:t>
        </w:r>
        <w:r w:rsidR="009A2260">
          <w:rPr>
            <w:noProof/>
            <w:webHidden/>
          </w:rPr>
          <w:tab/>
        </w:r>
        <w:r w:rsidR="009A2260">
          <w:rPr>
            <w:noProof/>
            <w:webHidden/>
          </w:rPr>
          <w:fldChar w:fldCharType="begin"/>
        </w:r>
        <w:r w:rsidR="009A2260">
          <w:rPr>
            <w:noProof/>
            <w:webHidden/>
          </w:rPr>
          <w:instrText xml:space="preserve"> PAGEREF _Toc158907040 \h </w:instrText>
        </w:r>
        <w:r w:rsidR="009A2260">
          <w:rPr>
            <w:noProof/>
            <w:webHidden/>
          </w:rPr>
        </w:r>
        <w:r w:rsidR="009A2260">
          <w:rPr>
            <w:noProof/>
            <w:webHidden/>
          </w:rPr>
          <w:fldChar w:fldCharType="separate"/>
        </w:r>
        <w:r w:rsidR="00E007C1">
          <w:rPr>
            <w:noProof/>
            <w:webHidden/>
          </w:rPr>
          <w:t>309</w:t>
        </w:r>
        <w:r w:rsidR="009A2260">
          <w:rPr>
            <w:noProof/>
            <w:webHidden/>
          </w:rPr>
          <w:fldChar w:fldCharType="end"/>
        </w:r>
      </w:hyperlink>
    </w:p>
    <w:p w14:paraId="4C3FB8F3" w14:textId="7299BEC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1" w:history="1">
        <w:r w:rsidR="009A2260" w:rsidRPr="000F2745">
          <w:rPr>
            <w:rStyle w:val="Hyperlink"/>
            <w:rFonts w:ascii="Arial" w:hAnsi="Arial" w:cs="Arial"/>
            <w:noProof/>
          </w:rPr>
          <w:t>11.10.1.1 Brief Description</w:t>
        </w:r>
        <w:r w:rsidR="009A2260">
          <w:rPr>
            <w:noProof/>
            <w:webHidden/>
          </w:rPr>
          <w:tab/>
        </w:r>
        <w:r w:rsidR="009A2260">
          <w:rPr>
            <w:noProof/>
            <w:webHidden/>
          </w:rPr>
          <w:fldChar w:fldCharType="begin"/>
        </w:r>
        <w:r w:rsidR="009A2260">
          <w:rPr>
            <w:noProof/>
            <w:webHidden/>
          </w:rPr>
          <w:instrText xml:space="preserve"> PAGEREF _Toc158907041 \h </w:instrText>
        </w:r>
        <w:r w:rsidR="009A2260">
          <w:rPr>
            <w:noProof/>
            <w:webHidden/>
          </w:rPr>
        </w:r>
        <w:r w:rsidR="009A2260">
          <w:rPr>
            <w:noProof/>
            <w:webHidden/>
          </w:rPr>
          <w:fldChar w:fldCharType="separate"/>
        </w:r>
        <w:r w:rsidR="00E007C1">
          <w:rPr>
            <w:noProof/>
            <w:webHidden/>
          </w:rPr>
          <w:t>309</w:t>
        </w:r>
        <w:r w:rsidR="009A2260">
          <w:rPr>
            <w:noProof/>
            <w:webHidden/>
          </w:rPr>
          <w:fldChar w:fldCharType="end"/>
        </w:r>
      </w:hyperlink>
    </w:p>
    <w:p w14:paraId="43A732F8" w14:textId="2B0E9AD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2" w:history="1">
        <w:r w:rsidR="009A2260" w:rsidRPr="000F2745">
          <w:rPr>
            <w:rStyle w:val="Hyperlink"/>
            <w:rFonts w:ascii="Arial" w:hAnsi="Arial" w:cs="Arial"/>
            <w:noProof/>
          </w:rPr>
          <w:t>11.10.1.2 List of HLRs allocated</w:t>
        </w:r>
        <w:r w:rsidR="009A2260">
          <w:rPr>
            <w:noProof/>
            <w:webHidden/>
          </w:rPr>
          <w:tab/>
        </w:r>
        <w:r w:rsidR="009A2260">
          <w:rPr>
            <w:noProof/>
            <w:webHidden/>
          </w:rPr>
          <w:fldChar w:fldCharType="begin"/>
        </w:r>
        <w:r w:rsidR="009A2260">
          <w:rPr>
            <w:noProof/>
            <w:webHidden/>
          </w:rPr>
          <w:instrText xml:space="preserve"> PAGEREF _Toc158907042 \h </w:instrText>
        </w:r>
        <w:r w:rsidR="009A2260">
          <w:rPr>
            <w:noProof/>
            <w:webHidden/>
          </w:rPr>
        </w:r>
        <w:r w:rsidR="009A2260">
          <w:rPr>
            <w:noProof/>
            <w:webHidden/>
          </w:rPr>
          <w:fldChar w:fldCharType="separate"/>
        </w:r>
        <w:r w:rsidR="00E007C1">
          <w:rPr>
            <w:noProof/>
            <w:webHidden/>
          </w:rPr>
          <w:t>309</w:t>
        </w:r>
        <w:r w:rsidR="009A2260">
          <w:rPr>
            <w:noProof/>
            <w:webHidden/>
          </w:rPr>
          <w:fldChar w:fldCharType="end"/>
        </w:r>
      </w:hyperlink>
    </w:p>
    <w:p w14:paraId="005B3521" w14:textId="3A19737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3" w:history="1">
        <w:r w:rsidR="009A2260" w:rsidRPr="000F2745">
          <w:rPr>
            <w:rStyle w:val="Hyperlink"/>
            <w:rFonts w:ascii="Arial" w:hAnsi="Arial" w:cs="Arial"/>
            <w:noProof/>
          </w:rPr>
          <w:t>11.10.1.3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_Toc158907043 \h </w:instrText>
        </w:r>
        <w:r w:rsidR="009A2260">
          <w:rPr>
            <w:noProof/>
            <w:webHidden/>
          </w:rPr>
        </w:r>
        <w:r w:rsidR="009A2260">
          <w:rPr>
            <w:noProof/>
            <w:webHidden/>
          </w:rPr>
          <w:fldChar w:fldCharType="separate"/>
        </w:r>
        <w:r w:rsidR="00E007C1">
          <w:rPr>
            <w:noProof/>
            <w:webHidden/>
          </w:rPr>
          <w:t>309</w:t>
        </w:r>
        <w:r w:rsidR="009A2260">
          <w:rPr>
            <w:noProof/>
            <w:webHidden/>
          </w:rPr>
          <w:fldChar w:fldCharType="end"/>
        </w:r>
      </w:hyperlink>
    </w:p>
    <w:p w14:paraId="4611EF15" w14:textId="1EED63C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4" w:history="1">
        <w:r w:rsidR="009A2260" w:rsidRPr="000F2745">
          <w:rPr>
            <w:rStyle w:val="Hyperlink"/>
            <w:rFonts w:ascii="Arial" w:hAnsi="Arial" w:cs="Arial"/>
            <w:noProof/>
          </w:rPr>
          <w:t>11.10.1.4 Parameter list (Input/Output)</w:t>
        </w:r>
        <w:r w:rsidR="009A2260">
          <w:rPr>
            <w:noProof/>
            <w:webHidden/>
          </w:rPr>
          <w:tab/>
        </w:r>
        <w:r w:rsidR="009A2260">
          <w:rPr>
            <w:noProof/>
            <w:webHidden/>
          </w:rPr>
          <w:fldChar w:fldCharType="begin"/>
        </w:r>
        <w:r w:rsidR="009A2260">
          <w:rPr>
            <w:noProof/>
            <w:webHidden/>
          </w:rPr>
          <w:instrText xml:space="preserve"> PAGEREF _Toc158907044 \h </w:instrText>
        </w:r>
        <w:r w:rsidR="009A2260">
          <w:rPr>
            <w:noProof/>
            <w:webHidden/>
          </w:rPr>
        </w:r>
        <w:r w:rsidR="009A2260">
          <w:rPr>
            <w:noProof/>
            <w:webHidden/>
          </w:rPr>
          <w:fldChar w:fldCharType="separate"/>
        </w:r>
        <w:r w:rsidR="00E007C1">
          <w:rPr>
            <w:noProof/>
            <w:webHidden/>
          </w:rPr>
          <w:t>309</w:t>
        </w:r>
        <w:r w:rsidR="009A2260">
          <w:rPr>
            <w:noProof/>
            <w:webHidden/>
          </w:rPr>
          <w:fldChar w:fldCharType="end"/>
        </w:r>
      </w:hyperlink>
    </w:p>
    <w:p w14:paraId="390DC608" w14:textId="2E0003D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5" w:history="1">
        <w:r w:rsidR="009A2260" w:rsidRPr="000F2745">
          <w:rPr>
            <w:rStyle w:val="Hyperlink"/>
            <w:rFonts w:ascii="Arial" w:hAnsi="Arial" w:cs="Arial"/>
            <w:noProof/>
          </w:rPr>
          <w:t>11.10.1.5 Return Value</w:t>
        </w:r>
        <w:r w:rsidR="009A2260">
          <w:rPr>
            <w:noProof/>
            <w:webHidden/>
          </w:rPr>
          <w:tab/>
        </w:r>
        <w:r w:rsidR="009A2260">
          <w:rPr>
            <w:noProof/>
            <w:webHidden/>
          </w:rPr>
          <w:fldChar w:fldCharType="begin"/>
        </w:r>
        <w:r w:rsidR="009A2260">
          <w:rPr>
            <w:noProof/>
            <w:webHidden/>
          </w:rPr>
          <w:instrText xml:space="preserve"> PAGEREF _Toc158907045 \h </w:instrText>
        </w:r>
        <w:r w:rsidR="009A2260">
          <w:rPr>
            <w:noProof/>
            <w:webHidden/>
          </w:rPr>
        </w:r>
        <w:r w:rsidR="009A2260">
          <w:rPr>
            <w:noProof/>
            <w:webHidden/>
          </w:rPr>
          <w:fldChar w:fldCharType="separate"/>
        </w:r>
        <w:r w:rsidR="00E007C1">
          <w:rPr>
            <w:noProof/>
            <w:webHidden/>
          </w:rPr>
          <w:t>309</w:t>
        </w:r>
        <w:r w:rsidR="009A2260">
          <w:rPr>
            <w:noProof/>
            <w:webHidden/>
          </w:rPr>
          <w:fldChar w:fldCharType="end"/>
        </w:r>
      </w:hyperlink>
    </w:p>
    <w:p w14:paraId="6072FB1E" w14:textId="7766A05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6" w:history="1">
        <w:r w:rsidR="009A2260" w:rsidRPr="000F2745">
          <w:rPr>
            <w:rStyle w:val="Hyperlink"/>
            <w:rFonts w:ascii="Arial" w:hAnsi="Arial" w:cs="Arial"/>
            <w:noProof/>
          </w:rPr>
          <w:t>11.10.1.6 Other CSUs called by this CSU</w:t>
        </w:r>
        <w:r w:rsidR="009A2260">
          <w:rPr>
            <w:noProof/>
            <w:webHidden/>
          </w:rPr>
          <w:tab/>
        </w:r>
        <w:r w:rsidR="009A2260">
          <w:rPr>
            <w:noProof/>
            <w:webHidden/>
          </w:rPr>
          <w:fldChar w:fldCharType="begin"/>
        </w:r>
        <w:r w:rsidR="009A2260">
          <w:rPr>
            <w:noProof/>
            <w:webHidden/>
          </w:rPr>
          <w:instrText xml:space="preserve"> PAGEREF _Toc158907046 \h </w:instrText>
        </w:r>
        <w:r w:rsidR="009A2260">
          <w:rPr>
            <w:noProof/>
            <w:webHidden/>
          </w:rPr>
        </w:r>
        <w:r w:rsidR="009A2260">
          <w:rPr>
            <w:noProof/>
            <w:webHidden/>
          </w:rPr>
          <w:fldChar w:fldCharType="separate"/>
        </w:r>
        <w:r w:rsidR="00E007C1">
          <w:rPr>
            <w:noProof/>
            <w:webHidden/>
          </w:rPr>
          <w:t>309</w:t>
        </w:r>
        <w:r w:rsidR="009A2260">
          <w:rPr>
            <w:noProof/>
            <w:webHidden/>
          </w:rPr>
          <w:fldChar w:fldCharType="end"/>
        </w:r>
      </w:hyperlink>
    </w:p>
    <w:p w14:paraId="3618A26A" w14:textId="3ED1470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7" w:history="1">
        <w:r w:rsidR="009A2260" w:rsidRPr="000F2745">
          <w:rPr>
            <w:rStyle w:val="Hyperlink"/>
            <w:rFonts w:ascii="Arial" w:hAnsi="Arial" w:cs="Arial"/>
            <w:noProof/>
          </w:rPr>
          <w:t>11.10.1.7 Description of list of LLRs allocated</w:t>
        </w:r>
        <w:r w:rsidR="009A2260">
          <w:rPr>
            <w:noProof/>
            <w:webHidden/>
          </w:rPr>
          <w:tab/>
        </w:r>
        <w:r w:rsidR="009A2260">
          <w:rPr>
            <w:noProof/>
            <w:webHidden/>
          </w:rPr>
          <w:fldChar w:fldCharType="begin"/>
        </w:r>
        <w:r w:rsidR="009A2260">
          <w:rPr>
            <w:noProof/>
            <w:webHidden/>
          </w:rPr>
          <w:instrText xml:space="preserve"> PAGEREF _Toc158907047 \h </w:instrText>
        </w:r>
        <w:r w:rsidR="009A2260">
          <w:rPr>
            <w:noProof/>
            <w:webHidden/>
          </w:rPr>
        </w:r>
        <w:r w:rsidR="009A2260">
          <w:rPr>
            <w:noProof/>
            <w:webHidden/>
          </w:rPr>
          <w:fldChar w:fldCharType="separate"/>
        </w:r>
        <w:r w:rsidR="00E007C1">
          <w:rPr>
            <w:noProof/>
            <w:webHidden/>
          </w:rPr>
          <w:t>310</w:t>
        </w:r>
        <w:r w:rsidR="009A2260">
          <w:rPr>
            <w:noProof/>
            <w:webHidden/>
          </w:rPr>
          <w:fldChar w:fldCharType="end"/>
        </w:r>
      </w:hyperlink>
    </w:p>
    <w:p w14:paraId="6A1B814A" w14:textId="57E065D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8" w:history="1">
        <w:r w:rsidR="009A2260" w:rsidRPr="000F2745">
          <w:rPr>
            <w:rStyle w:val="Hyperlink"/>
            <w:rFonts w:ascii="Arial" w:hAnsi="Arial" w:cs="Arial"/>
            <w:noProof/>
          </w:rPr>
          <w:t>11.10.1.7.1 daulibstm32f4xxrcc-RccDeInit-LLR-001</w:t>
        </w:r>
        <w:r w:rsidR="009A2260">
          <w:rPr>
            <w:noProof/>
            <w:webHidden/>
          </w:rPr>
          <w:tab/>
        </w:r>
        <w:r w:rsidR="009A2260">
          <w:rPr>
            <w:noProof/>
            <w:webHidden/>
          </w:rPr>
          <w:fldChar w:fldCharType="begin"/>
        </w:r>
        <w:r w:rsidR="009A2260">
          <w:rPr>
            <w:noProof/>
            <w:webHidden/>
          </w:rPr>
          <w:instrText xml:space="preserve"> PAGEREF _Toc158907048 \h </w:instrText>
        </w:r>
        <w:r w:rsidR="009A2260">
          <w:rPr>
            <w:noProof/>
            <w:webHidden/>
          </w:rPr>
        </w:r>
        <w:r w:rsidR="009A2260">
          <w:rPr>
            <w:noProof/>
            <w:webHidden/>
          </w:rPr>
          <w:fldChar w:fldCharType="separate"/>
        </w:r>
        <w:r w:rsidR="00E007C1">
          <w:rPr>
            <w:noProof/>
            <w:webHidden/>
          </w:rPr>
          <w:t>310</w:t>
        </w:r>
        <w:r w:rsidR="009A2260">
          <w:rPr>
            <w:noProof/>
            <w:webHidden/>
          </w:rPr>
          <w:fldChar w:fldCharType="end"/>
        </w:r>
      </w:hyperlink>
    </w:p>
    <w:p w14:paraId="3C3BEA58" w14:textId="2822A84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49" w:history="1">
        <w:r w:rsidR="009A2260" w:rsidRPr="000F2745">
          <w:rPr>
            <w:rStyle w:val="Hyperlink"/>
            <w:rFonts w:ascii="Arial" w:hAnsi="Arial" w:cs="Arial"/>
            <w:noProof/>
          </w:rPr>
          <w:t>11.10.1.7.2 daulibstm32f4xxrcc-RccDeInit-LLR-002</w:t>
        </w:r>
        <w:r w:rsidR="009A2260">
          <w:rPr>
            <w:noProof/>
            <w:webHidden/>
          </w:rPr>
          <w:tab/>
        </w:r>
        <w:r w:rsidR="009A2260">
          <w:rPr>
            <w:noProof/>
            <w:webHidden/>
          </w:rPr>
          <w:fldChar w:fldCharType="begin"/>
        </w:r>
        <w:r w:rsidR="009A2260">
          <w:rPr>
            <w:noProof/>
            <w:webHidden/>
          </w:rPr>
          <w:instrText xml:space="preserve"> PAGEREF _Toc158907049 \h </w:instrText>
        </w:r>
        <w:r w:rsidR="009A2260">
          <w:rPr>
            <w:noProof/>
            <w:webHidden/>
          </w:rPr>
        </w:r>
        <w:r w:rsidR="009A2260">
          <w:rPr>
            <w:noProof/>
            <w:webHidden/>
          </w:rPr>
          <w:fldChar w:fldCharType="separate"/>
        </w:r>
        <w:r w:rsidR="00E007C1">
          <w:rPr>
            <w:noProof/>
            <w:webHidden/>
          </w:rPr>
          <w:t>310</w:t>
        </w:r>
        <w:r w:rsidR="009A2260">
          <w:rPr>
            <w:noProof/>
            <w:webHidden/>
          </w:rPr>
          <w:fldChar w:fldCharType="end"/>
        </w:r>
      </w:hyperlink>
    </w:p>
    <w:p w14:paraId="619A127A" w14:textId="06E02F3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0" w:history="1">
        <w:r w:rsidR="009A2260" w:rsidRPr="000F2745">
          <w:rPr>
            <w:rStyle w:val="Hyperlink"/>
            <w:rFonts w:ascii="Arial" w:hAnsi="Arial" w:cs="Arial"/>
            <w:noProof/>
          </w:rPr>
          <w:t>11.10.1.7.3 daulibstm32f4xxrcc-RccDeInit-LLR-003</w:t>
        </w:r>
        <w:r w:rsidR="009A2260">
          <w:rPr>
            <w:noProof/>
            <w:webHidden/>
          </w:rPr>
          <w:tab/>
        </w:r>
        <w:r w:rsidR="009A2260">
          <w:rPr>
            <w:noProof/>
            <w:webHidden/>
          </w:rPr>
          <w:fldChar w:fldCharType="begin"/>
        </w:r>
        <w:r w:rsidR="009A2260">
          <w:rPr>
            <w:noProof/>
            <w:webHidden/>
          </w:rPr>
          <w:instrText xml:space="preserve"> PAGEREF _Toc158907050 \h </w:instrText>
        </w:r>
        <w:r w:rsidR="009A2260">
          <w:rPr>
            <w:noProof/>
            <w:webHidden/>
          </w:rPr>
        </w:r>
        <w:r w:rsidR="009A2260">
          <w:rPr>
            <w:noProof/>
            <w:webHidden/>
          </w:rPr>
          <w:fldChar w:fldCharType="separate"/>
        </w:r>
        <w:r w:rsidR="00E007C1">
          <w:rPr>
            <w:noProof/>
            <w:webHidden/>
          </w:rPr>
          <w:t>310</w:t>
        </w:r>
        <w:r w:rsidR="009A2260">
          <w:rPr>
            <w:noProof/>
            <w:webHidden/>
          </w:rPr>
          <w:fldChar w:fldCharType="end"/>
        </w:r>
      </w:hyperlink>
    </w:p>
    <w:p w14:paraId="6EC3AA5C" w14:textId="21B1DD3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1" w:history="1">
        <w:r w:rsidR="009A2260" w:rsidRPr="000F2745">
          <w:rPr>
            <w:rStyle w:val="Hyperlink"/>
            <w:rFonts w:ascii="Arial" w:hAnsi="Arial" w:cs="Arial"/>
            <w:noProof/>
          </w:rPr>
          <w:t>11.10.1.7.4 daulibstm32f4xxrcc-RccDeInit-LLR-004</w:t>
        </w:r>
        <w:r w:rsidR="009A2260">
          <w:rPr>
            <w:noProof/>
            <w:webHidden/>
          </w:rPr>
          <w:tab/>
        </w:r>
        <w:r w:rsidR="009A2260">
          <w:rPr>
            <w:noProof/>
            <w:webHidden/>
          </w:rPr>
          <w:fldChar w:fldCharType="begin"/>
        </w:r>
        <w:r w:rsidR="009A2260">
          <w:rPr>
            <w:noProof/>
            <w:webHidden/>
          </w:rPr>
          <w:instrText xml:space="preserve"> PAGEREF _Toc158907051 \h </w:instrText>
        </w:r>
        <w:r w:rsidR="009A2260">
          <w:rPr>
            <w:noProof/>
            <w:webHidden/>
          </w:rPr>
        </w:r>
        <w:r w:rsidR="009A2260">
          <w:rPr>
            <w:noProof/>
            <w:webHidden/>
          </w:rPr>
          <w:fldChar w:fldCharType="separate"/>
        </w:r>
        <w:r w:rsidR="00E007C1">
          <w:rPr>
            <w:noProof/>
            <w:webHidden/>
          </w:rPr>
          <w:t>310</w:t>
        </w:r>
        <w:r w:rsidR="009A2260">
          <w:rPr>
            <w:noProof/>
            <w:webHidden/>
          </w:rPr>
          <w:fldChar w:fldCharType="end"/>
        </w:r>
      </w:hyperlink>
    </w:p>
    <w:p w14:paraId="636B75AB" w14:textId="4A82780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2" w:history="1">
        <w:r w:rsidR="009A2260" w:rsidRPr="000F2745">
          <w:rPr>
            <w:rStyle w:val="Hyperlink"/>
            <w:rFonts w:ascii="Arial" w:hAnsi="Arial" w:cs="Arial"/>
            <w:noProof/>
          </w:rPr>
          <w:t>11.10.1.7.5 daulibstm32f4xxrcc-RccDeInit-LLR-005</w:t>
        </w:r>
        <w:r w:rsidR="009A2260">
          <w:rPr>
            <w:noProof/>
            <w:webHidden/>
          </w:rPr>
          <w:tab/>
        </w:r>
        <w:r w:rsidR="009A2260">
          <w:rPr>
            <w:noProof/>
            <w:webHidden/>
          </w:rPr>
          <w:fldChar w:fldCharType="begin"/>
        </w:r>
        <w:r w:rsidR="009A2260">
          <w:rPr>
            <w:noProof/>
            <w:webHidden/>
          </w:rPr>
          <w:instrText xml:space="preserve"> PAGEREF _Toc158907052 \h </w:instrText>
        </w:r>
        <w:r w:rsidR="009A2260">
          <w:rPr>
            <w:noProof/>
            <w:webHidden/>
          </w:rPr>
        </w:r>
        <w:r w:rsidR="009A2260">
          <w:rPr>
            <w:noProof/>
            <w:webHidden/>
          </w:rPr>
          <w:fldChar w:fldCharType="separate"/>
        </w:r>
        <w:r w:rsidR="00E007C1">
          <w:rPr>
            <w:noProof/>
            <w:webHidden/>
          </w:rPr>
          <w:t>310</w:t>
        </w:r>
        <w:r w:rsidR="009A2260">
          <w:rPr>
            <w:noProof/>
            <w:webHidden/>
          </w:rPr>
          <w:fldChar w:fldCharType="end"/>
        </w:r>
      </w:hyperlink>
    </w:p>
    <w:p w14:paraId="2C8E10D7" w14:textId="3E9846B5"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3" w:history="1">
        <w:r w:rsidR="009A2260" w:rsidRPr="000F2745">
          <w:rPr>
            <w:rStyle w:val="Hyperlink"/>
            <w:rFonts w:ascii="Arial" w:hAnsi="Arial" w:cs="Arial"/>
            <w:noProof/>
          </w:rPr>
          <w:t>11.10.1.7.6 daulibstm32f4xxrcc-RccDeInit-LLR-006</w:t>
        </w:r>
        <w:r w:rsidR="009A2260">
          <w:rPr>
            <w:noProof/>
            <w:webHidden/>
          </w:rPr>
          <w:tab/>
        </w:r>
        <w:r w:rsidR="009A2260">
          <w:rPr>
            <w:noProof/>
            <w:webHidden/>
          </w:rPr>
          <w:fldChar w:fldCharType="begin"/>
        </w:r>
        <w:r w:rsidR="009A2260">
          <w:rPr>
            <w:noProof/>
            <w:webHidden/>
          </w:rPr>
          <w:instrText xml:space="preserve"> PAGEREF _Toc158907053 \h </w:instrText>
        </w:r>
        <w:r w:rsidR="009A2260">
          <w:rPr>
            <w:noProof/>
            <w:webHidden/>
          </w:rPr>
        </w:r>
        <w:r w:rsidR="009A2260">
          <w:rPr>
            <w:noProof/>
            <w:webHidden/>
          </w:rPr>
          <w:fldChar w:fldCharType="separate"/>
        </w:r>
        <w:r w:rsidR="00E007C1">
          <w:rPr>
            <w:noProof/>
            <w:webHidden/>
          </w:rPr>
          <w:t>310</w:t>
        </w:r>
        <w:r w:rsidR="009A2260">
          <w:rPr>
            <w:noProof/>
            <w:webHidden/>
          </w:rPr>
          <w:fldChar w:fldCharType="end"/>
        </w:r>
      </w:hyperlink>
    </w:p>
    <w:p w14:paraId="6128DB46" w14:textId="34B36EAF"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4" w:history="1">
        <w:r w:rsidR="009A2260" w:rsidRPr="000F2745">
          <w:rPr>
            <w:rStyle w:val="Hyperlink"/>
            <w:noProof/>
          </w:rPr>
          <w:t>11.10.2 RccHseConfig</w:t>
        </w:r>
        <w:r w:rsidR="009A2260">
          <w:rPr>
            <w:noProof/>
            <w:webHidden/>
          </w:rPr>
          <w:tab/>
        </w:r>
        <w:r w:rsidR="009A2260">
          <w:rPr>
            <w:noProof/>
            <w:webHidden/>
          </w:rPr>
          <w:fldChar w:fldCharType="begin"/>
        </w:r>
        <w:r w:rsidR="009A2260">
          <w:rPr>
            <w:noProof/>
            <w:webHidden/>
          </w:rPr>
          <w:instrText xml:space="preserve"> PAGEREF _Toc158907054 \h </w:instrText>
        </w:r>
        <w:r w:rsidR="009A2260">
          <w:rPr>
            <w:noProof/>
            <w:webHidden/>
          </w:rPr>
        </w:r>
        <w:r w:rsidR="009A2260">
          <w:rPr>
            <w:noProof/>
            <w:webHidden/>
          </w:rPr>
          <w:fldChar w:fldCharType="separate"/>
        </w:r>
        <w:r w:rsidR="00E007C1">
          <w:rPr>
            <w:noProof/>
            <w:webHidden/>
          </w:rPr>
          <w:t>311</w:t>
        </w:r>
        <w:r w:rsidR="009A2260">
          <w:rPr>
            <w:noProof/>
            <w:webHidden/>
          </w:rPr>
          <w:fldChar w:fldCharType="end"/>
        </w:r>
      </w:hyperlink>
    </w:p>
    <w:p w14:paraId="7770FE18" w14:textId="2CA0229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5" w:history="1">
        <w:r w:rsidR="009A2260" w:rsidRPr="000F2745">
          <w:rPr>
            <w:rStyle w:val="Hyperlink"/>
            <w:rFonts w:ascii="Arial" w:hAnsi="Arial" w:cs="Arial"/>
            <w:noProof/>
          </w:rPr>
          <w:t>11.10.2.1 Brief Description</w:t>
        </w:r>
        <w:r w:rsidR="009A2260">
          <w:rPr>
            <w:noProof/>
            <w:webHidden/>
          </w:rPr>
          <w:tab/>
        </w:r>
        <w:r w:rsidR="009A2260">
          <w:rPr>
            <w:noProof/>
            <w:webHidden/>
          </w:rPr>
          <w:fldChar w:fldCharType="begin"/>
        </w:r>
        <w:r w:rsidR="009A2260">
          <w:rPr>
            <w:noProof/>
            <w:webHidden/>
          </w:rPr>
          <w:instrText xml:space="preserve"> PAGEREF _Toc158907055 \h </w:instrText>
        </w:r>
        <w:r w:rsidR="009A2260">
          <w:rPr>
            <w:noProof/>
            <w:webHidden/>
          </w:rPr>
        </w:r>
        <w:r w:rsidR="009A2260">
          <w:rPr>
            <w:noProof/>
            <w:webHidden/>
          </w:rPr>
          <w:fldChar w:fldCharType="separate"/>
        </w:r>
        <w:r w:rsidR="00E007C1">
          <w:rPr>
            <w:noProof/>
            <w:webHidden/>
          </w:rPr>
          <w:t>311</w:t>
        </w:r>
        <w:r w:rsidR="009A2260">
          <w:rPr>
            <w:noProof/>
            <w:webHidden/>
          </w:rPr>
          <w:fldChar w:fldCharType="end"/>
        </w:r>
      </w:hyperlink>
    </w:p>
    <w:p w14:paraId="44D0CD9D" w14:textId="35D3F9C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6" w:history="1">
        <w:r w:rsidR="009A2260" w:rsidRPr="000F2745">
          <w:rPr>
            <w:rStyle w:val="Hyperlink"/>
            <w:rFonts w:ascii="Arial" w:hAnsi="Arial" w:cs="Arial"/>
            <w:noProof/>
          </w:rPr>
          <w:t>11.10.2.2 List of HLRs allocated</w:t>
        </w:r>
        <w:r w:rsidR="009A2260">
          <w:rPr>
            <w:noProof/>
            <w:webHidden/>
          </w:rPr>
          <w:tab/>
        </w:r>
        <w:r w:rsidR="009A2260">
          <w:rPr>
            <w:noProof/>
            <w:webHidden/>
          </w:rPr>
          <w:fldChar w:fldCharType="begin"/>
        </w:r>
        <w:r w:rsidR="009A2260">
          <w:rPr>
            <w:noProof/>
            <w:webHidden/>
          </w:rPr>
          <w:instrText xml:space="preserve"> PAGEREF _Toc158907056 \h </w:instrText>
        </w:r>
        <w:r w:rsidR="009A2260">
          <w:rPr>
            <w:noProof/>
            <w:webHidden/>
          </w:rPr>
        </w:r>
        <w:r w:rsidR="009A2260">
          <w:rPr>
            <w:noProof/>
            <w:webHidden/>
          </w:rPr>
          <w:fldChar w:fldCharType="separate"/>
        </w:r>
        <w:r w:rsidR="00E007C1">
          <w:rPr>
            <w:noProof/>
            <w:webHidden/>
          </w:rPr>
          <w:t>311</w:t>
        </w:r>
        <w:r w:rsidR="009A2260">
          <w:rPr>
            <w:noProof/>
            <w:webHidden/>
          </w:rPr>
          <w:fldChar w:fldCharType="end"/>
        </w:r>
      </w:hyperlink>
    </w:p>
    <w:p w14:paraId="196CD348" w14:textId="63E8E21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7" w:history="1">
        <w:r w:rsidR="009A2260" w:rsidRPr="000F2745">
          <w:rPr>
            <w:rStyle w:val="Hyperlink"/>
            <w:rFonts w:ascii="Arial" w:hAnsi="Arial" w:cs="Arial"/>
            <w:noProof/>
          </w:rPr>
          <w:t>11.10.2.3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_Toc158907057 \h </w:instrText>
        </w:r>
        <w:r w:rsidR="009A2260">
          <w:rPr>
            <w:noProof/>
            <w:webHidden/>
          </w:rPr>
        </w:r>
        <w:r w:rsidR="009A2260">
          <w:rPr>
            <w:noProof/>
            <w:webHidden/>
          </w:rPr>
          <w:fldChar w:fldCharType="separate"/>
        </w:r>
        <w:r w:rsidR="00E007C1">
          <w:rPr>
            <w:noProof/>
            <w:webHidden/>
          </w:rPr>
          <w:t>311</w:t>
        </w:r>
        <w:r w:rsidR="009A2260">
          <w:rPr>
            <w:noProof/>
            <w:webHidden/>
          </w:rPr>
          <w:fldChar w:fldCharType="end"/>
        </w:r>
      </w:hyperlink>
    </w:p>
    <w:p w14:paraId="7EF2436D" w14:textId="463281B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8" w:history="1">
        <w:r w:rsidR="009A2260" w:rsidRPr="000F2745">
          <w:rPr>
            <w:rStyle w:val="Hyperlink"/>
            <w:rFonts w:ascii="Arial" w:hAnsi="Arial" w:cs="Arial"/>
            <w:noProof/>
          </w:rPr>
          <w:t>11.10.2.4 Parameter list (Input/Output)</w:t>
        </w:r>
        <w:r w:rsidR="009A2260">
          <w:rPr>
            <w:noProof/>
            <w:webHidden/>
          </w:rPr>
          <w:tab/>
        </w:r>
        <w:r w:rsidR="009A2260">
          <w:rPr>
            <w:noProof/>
            <w:webHidden/>
          </w:rPr>
          <w:fldChar w:fldCharType="begin"/>
        </w:r>
        <w:r w:rsidR="009A2260">
          <w:rPr>
            <w:noProof/>
            <w:webHidden/>
          </w:rPr>
          <w:instrText xml:space="preserve"> PAGEREF _Toc158907058 \h </w:instrText>
        </w:r>
        <w:r w:rsidR="009A2260">
          <w:rPr>
            <w:noProof/>
            <w:webHidden/>
          </w:rPr>
        </w:r>
        <w:r w:rsidR="009A2260">
          <w:rPr>
            <w:noProof/>
            <w:webHidden/>
          </w:rPr>
          <w:fldChar w:fldCharType="separate"/>
        </w:r>
        <w:r w:rsidR="00E007C1">
          <w:rPr>
            <w:noProof/>
            <w:webHidden/>
          </w:rPr>
          <w:t>311</w:t>
        </w:r>
        <w:r w:rsidR="009A2260">
          <w:rPr>
            <w:noProof/>
            <w:webHidden/>
          </w:rPr>
          <w:fldChar w:fldCharType="end"/>
        </w:r>
      </w:hyperlink>
    </w:p>
    <w:p w14:paraId="2F11975F" w14:textId="0F0A454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59" w:history="1">
        <w:r w:rsidR="009A2260" w:rsidRPr="000F2745">
          <w:rPr>
            <w:rStyle w:val="Hyperlink"/>
            <w:rFonts w:ascii="Arial" w:hAnsi="Arial" w:cs="Arial"/>
            <w:noProof/>
          </w:rPr>
          <w:t>11.10.2.5 Return Value</w:t>
        </w:r>
        <w:r w:rsidR="009A2260">
          <w:rPr>
            <w:noProof/>
            <w:webHidden/>
          </w:rPr>
          <w:tab/>
        </w:r>
        <w:r w:rsidR="009A2260">
          <w:rPr>
            <w:noProof/>
            <w:webHidden/>
          </w:rPr>
          <w:fldChar w:fldCharType="begin"/>
        </w:r>
        <w:r w:rsidR="009A2260">
          <w:rPr>
            <w:noProof/>
            <w:webHidden/>
          </w:rPr>
          <w:instrText xml:space="preserve"> PAGEREF _Toc158907059 \h </w:instrText>
        </w:r>
        <w:r w:rsidR="009A2260">
          <w:rPr>
            <w:noProof/>
            <w:webHidden/>
          </w:rPr>
        </w:r>
        <w:r w:rsidR="009A2260">
          <w:rPr>
            <w:noProof/>
            <w:webHidden/>
          </w:rPr>
          <w:fldChar w:fldCharType="separate"/>
        </w:r>
        <w:r w:rsidR="00E007C1">
          <w:rPr>
            <w:noProof/>
            <w:webHidden/>
          </w:rPr>
          <w:t>311</w:t>
        </w:r>
        <w:r w:rsidR="009A2260">
          <w:rPr>
            <w:noProof/>
            <w:webHidden/>
          </w:rPr>
          <w:fldChar w:fldCharType="end"/>
        </w:r>
      </w:hyperlink>
    </w:p>
    <w:p w14:paraId="50E8EB35" w14:textId="72E8C82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0" w:history="1">
        <w:r w:rsidR="009A2260" w:rsidRPr="000F2745">
          <w:rPr>
            <w:rStyle w:val="Hyperlink"/>
            <w:rFonts w:ascii="Arial" w:hAnsi="Arial" w:cs="Arial"/>
            <w:noProof/>
          </w:rPr>
          <w:t>11.10.2.6 Other CSUs called by this CSU</w:t>
        </w:r>
        <w:r w:rsidR="009A2260">
          <w:rPr>
            <w:noProof/>
            <w:webHidden/>
          </w:rPr>
          <w:tab/>
        </w:r>
        <w:r w:rsidR="009A2260">
          <w:rPr>
            <w:noProof/>
            <w:webHidden/>
          </w:rPr>
          <w:fldChar w:fldCharType="begin"/>
        </w:r>
        <w:r w:rsidR="009A2260">
          <w:rPr>
            <w:noProof/>
            <w:webHidden/>
          </w:rPr>
          <w:instrText xml:space="preserve"> PAGEREF _Toc158907060 \h </w:instrText>
        </w:r>
        <w:r w:rsidR="009A2260">
          <w:rPr>
            <w:noProof/>
            <w:webHidden/>
          </w:rPr>
        </w:r>
        <w:r w:rsidR="009A2260">
          <w:rPr>
            <w:noProof/>
            <w:webHidden/>
          </w:rPr>
          <w:fldChar w:fldCharType="separate"/>
        </w:r>
        <w:r w:rsidR="00E007C1">
          <w:rPr>
            <w:noProof/>
            <w:webHidden/>
          </w:rPr>
          <w:t>311</w:t>
        </w:r>
        <w:r w:rsidR="009A2260">
          <w:rPr>
            <w:noProof/>
            <w:webHidden/>
          </w:rPr>
          <w:fldChar w:fldCharType="end"/>
        </w:r>
      </w:hyperlink>
    </w:p>
    <w:p w14:paraId="129425FA" w14:textId="790BCB1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1" w:history="1">
        <w:r w:rsidR="009A2260" w:rsidRPr="000F2745">
          <w:rPr>
            <w:rStyle w:val="Hyperlink"/>
            <w:rFonts w:ascii="Arial" w:hAnsi="Arial" w:cs="Arial"/>
            <w:noProof/>
          </w:rPr>
          <w:t>11.10.2.7 Description of list of LLRs allocated</w:t>
        </w:r>
        <w:r w:rsidR="009A2260">
          <w:rPr>
            <w:noProof/>
            <w:webHidden/>
          </w:rPr>
          <w:tab/>
        </w:r>
        <w:r w:rsidR="009A2260">
          <w:rPr>
            <w:noProof/>
            <w:webHidden/>
          </w:rPr>
          <w:fldChar w:fldCharType="begin"/>
        </w:r>
        <w:r w:rsidR="009A2260">
          <w:rPr>
            <w:noProof/>
            <w:webHidden/>
          </w:rPr>
          <w:instrText xml:space="preserve"> PAGEREF _Toc158907061 \h </w:instrText>
        </w:r>
        <w:r w:rsidR="009A2260">
          <w:rPr>
            <w:noProof/>
            <w:webHidden/>
          </w:rPr>
        </w:r>
        <w:r w:rsidR="009A2260">
          <w:rPr>
            <w:noProof/>
            <w:webHidden/>
          </w:rPr>
          <w:fldChar w:fldCharType="separate"/>
        </w:r>
        <w:r w:rsidR="00E007C1">
          <w:rPr>
            <w:noProof/>
            <w:webHidden/>
          </w:rPr>
          <w:t>311</w:t>
        </w:r>
        <w:r w:rsidR="009A2260">
          <w:rPr>
            <w:noProof/>
            <w:webHidden/>
          </w:rPr>
          <w:fldChar w:fldCharType="end"/>
        </w:r>
      </w:hyperlink>
    </w:p>
    <w:p w14:paraId="58819381" w14:textId="7872F77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2" w:history="1">
        <w:r w:rsidR="009A2260" w:rsidRPr="000F2745">
          <w:rPr>
            <w:rStyle w:val="Hyperlink"/>
            <w:rFonts w:ascii="Arial" w:hAnsi="Arial" w:cs="Arial"/>
            <w:noProof/>
          </w:rPr>
          <w:t>11.10.2.7.1 daulibstm32f4xxrcc-RccHseConfig-LLR-001</w:t>
        </w:r>
        <w:r w:rsidR="009A2260">
          <w:rPr>
            <w:noProof/>
            <w:webHidden/>
          </w:rPr>
          <w:tab/>
        </w:r>
        <w:r w:rsidR="009A2260">
          <w:rPr>
            <w:noProof/>
            <w:webHidden/>
          </w:rPr>
          <w:fldChar w:fldCharType="begin"/>
        </w:r>
        <w:r w:rsidR="009A2260">
          <w:rPr>
            <w:noProof/>
            <w:webHidden/>
          </w:rPr>
          <w:instrText xml:space="preserve"> PAGEREF _Toc158907062 \h </w:instrText>
        </w:r>
        <w:r w:rsidR="009A2260">
          <w:rPr>
            <w:noProof/>
            <w:webHidden/>
          </w:rPr>
        </w:r>
        <w:r w:rsidR="009A2260">
          <w:rPr>
            <w:noProof/>
            <w:webHidden/>
          </w:rPr>
          <w:fldChar w:fldCharType="separate"/>
        </w:r>
        <w:r w:rsidR="00E007C1">
          <w:rPr>
            <w:noProof/>
            <w:webHidden/>
          </w:rPr>
          <w:t>311</w:t>
        </w:r>
        <w:r w:rsidR="009A2260">
          <w:rPr>
            <w:noProof/>
            <w:webHidden/>
          </w:rPr>
          <w:fldChar w:fldCharType="end"/>
        </w:r>
      </w:hyperlink>
    </w:p>
    <w:p w14:paraId="7E0491BA" w14:textId="3379A8DA"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3" w:history="1">
        <w:r w:rsidR="009A2260" w:rsidRPr="000F2745">
          <w:rPr>
            <w:rStyle w:val="Hyperlink"/>
            <w:noProof/>
          </w:rPr>
          <w:t>11.10.3 RccWaitForHseStartUp</w:t>
        </w:r>
        <w:r w:rsidR="009A2260">
          <w:rPr>
            <w:noProof/>
            <w:webHidden/>
          </w:rPr>
          <w:tab/>
        </w:r>
        <w:r w:rsidR="009A2260">
          <w:rPr>
            <w:noProof/>
            <w:webHidden/>
          </w:rPr>
          <w:fldChar w:fldCharType="begin"/>
        </w:r>
        <w:r w:rsidR="009A2260">
          <w:rPr>
            <w:noProof/>
            <w:webHidden/>
          </w:rPr>
          <w:instrText xml:space="preserve"> PAGEREF _Toc158907063 \h </w:instrText>
        </w:r>
        <w:r w:rsidR="009A2260">
          <w:rPr>
            <w:noProof/>
            <w:webHidden/>
          </w:rPr>
        </w:r>
        <w:r w:rsidR="009A2260">
          <w:rPr>
            <w:noProof/>
            <w:webHidden/>
          </w:rPr>
          <w:fldChar w:fldCharType="separate"/>
        </w:r>
        <w:r w:rsidR="00E007C1">
          <w:rPr>
            <w:noProof/>
            <w:webHidden/>
          </w:rPr>
          <w:t>312</w:t>
        </w:r>
        <w:r w:rsidR="009A2260">
          <w:rPr>
            <w:noProof/>
            <w:webHidden/>
          </w:rPr>
          <w:fldChar w:fldCharType="end"/>
        </w:r>
      </w:hyperlink>
    </w:p>
    <w:p w14:paraId="105792EC" w14:textId="4E66F50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4" w:history="1">
        <w:r w:rsidR="009A2260" w:rsidRPr="000F2745">
          <w:rPr>
            <w:rStyle w:val="Hyperlink"/>
            <w:rFonts w:ascii="Arial" w:hAnsi="Arial" w:cs="Arial"/>
            <w:noProof/>
          </w:rPr>
          <w:t>11.10.3.1 Brief Description</w:t>
        </w:r>
        <w:r w:rsidR="009A2260">
          <w:rPr>
            <w:noProof/>
            <w:webHidden/>
          </w:rPr>
          <w:tab/>
        </w:r>
        <w:r w:rsidR="009A2260">
          <w:rPr>
            <w:noProof/>
            <w:webHidden/>
          </w:rPr>
          <w:fldChar w:fldCharType="begin"/>
        </w:r>
        <w:r w:rsidR="009A2260">
          <w:rPr>
            <w:noProof/>
            <w:webHidden/>
          </w:rPr>
          <w:instrText xml:space="preserve"> PAGEREF _Toc158907064 \h </w:instrText>
        </w:r>
        <w:r w:rsidR="009A2260">
          <w:rPr>
            <w:noProof/>
            <w:webHidden/>
          </w:rPr>
        </w:r>
        <w:r w:rsidR="009A2260">
          <w:rPr>
            <w:noProof/>
            <w:webHidden/>
          </w:rPr>
          <w:fldChar w:fldCharType="separate"/>
        </w:r>
        <w:r w:rsidR="00E007C1">
          <w:rPr>
            <w:noProof/>
            <w:webHidden/>
          </w:rPr>
          <w:t>312</w:t>
        </w:r>
        <w:r w:rsidR="009A2260">
          <w:rPr>
            <w:noProof/>
            <w:webHidden/>
          </w:rPr>
          <w:fldChar w:fldCharType="end"/>
        </w:r>
      </w:hyperlink>
    </w:p>
    <w:p w14:paraId="0AAC0F13" w14:textId="45FBAA0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5" w:history="1">
        <w:r w:rsidR="009A2260" w:rsidRPr="000F2745">
          <w:rPr>
            <w:rStyle w:val="Hyperlink"/>
            <w:rFonts w:ascii="Arial" w:hAnsi="Arial" w:cs="Arial"/>
            <w:noProof/>
          </w:rPr>
          <w:t>11.10.3.2 List of HLRs allocated</w:t>
        </w:r>
        <w:r w:rsidR="009A2260">
          <w:rPr>
            <w:noProof/>
            <w:webHidden/>
          </w:rPr>
          <w:tab/>
        </w:r>
        <w:r w:rsidR="009A2260">
          <w:rPr>
            <w:noProof/>
            <w:webHidden/>
          </w:rPr>
          <w:fldChar w:fldCharType="begin"/>
        </w:r>
        <w:r w:rsidR="009A2260">
          <w:rPr>
            <w:noProof/>
            <w:webHidden/>
          </w:rPr>
          <w:instrText xml:space="preserve"> PAGEREF _Toc158907065 \h </w:instrText>
        </w:r>
        <w:r w:rsidR="009A2260">
          <w:rPr>
            <w:noProof/>
            <w:webHidden/>
          </w:rPr>
        </w:r>
        <w:r w:rsidR="009A2260">
          <w:rPr>
            <w:noProof/>
            <w:webHidden/>
          </w:rPr>
          <w:fldChar w:fldCharType="separate"/>
        </w:r>
        <w:r w:rsidR="00E007C1">
          <w:rPr>
            <w:noProof/>
            <w:webHidden/>
          </w:rPr>
          <w:t>312</w:t>
        </w:r>
        <w:r w:rsidR="009A2260">
          <w:rPr>
            <w:noProof/>
            <w:webHidden/>
          </w:rPr>
          <w:fldChar w:fldCharType="end"/>
        </w:r>
      </w:hyperlink>
    </w:p>
    <w:p w14:paraId="05CB0D3E" w14:textId="7BF7A2A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6" w:history="1">
        <w:r w:rsidR="009A2260" w:rsidRPr="000F2745">
          <w:rPr>
            <w:rStyle w:val="Hyperlink"/>
            <w:rFonts w:ascii="Arial" w:hAnsi="Arial" w:cs="Arial"/>
            <w:noProof/>
          </w:rPr>
          <w:t>11.10.3.3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_Toc158907066 \h </w:instrText>
        </w:r>
        <w:r w:rsidR="009A2260">
          <w:rPr>
            <w:noProof/>
            <w:webHidden/>
          </w:rPr>
        </w:r>
        <w:r w:rsidR="009A2260">
          <w:rPr>
            <w:noProof/>
            <w:webHidden/>
          </w:rPr>
          <w:fldChar w:fldCharType="separate"/>
        </w:r>
        <w:r w:rsidR="00E007C1">
          <w:rPr>
            <w:noProof/>
            <w:webHidden/>
          </w:rPr>
          <w:t>312</w:t>
        </w:r>
        <w:r w:rsidR="009A2260">
          <w:rPr>
            <w:noProof/>
            <w:webHidden/>
          </w:rPr>
          <w:fldChar w:fldCharType="end"/>
        </w:r>
      </w:hyperlink>
    </w:p>
    <w:p w14:paraId="59C7C5FC" w14:textId="4F675C5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7" w:history="1">
        <w:r w:rsidR="009A2260" w:rsidRPr="000F2745">
          <w:rPr>
            <w:rStyle w:val="Hyperlink"/>
            <w:rFonts w:ascii="Arial" w:hAnsi="Arial" w:cs="Arial"/>
            <w:noProof/>
          </w:rPr>
          <w:t>11.10.3.4 Parameter list (Input/Output)</w:t>
        </w:r>
        <w:r w:rsidR="009A2260">
          <w:rPr>
            <w:noProof/>
            <w:webHidden/>
          </w:rPr>
          <w:tab/>
        </w:r>
        <w:r w:rsidR="009A2260">
          <w:rPr>
            <w:noProof/>
            <w:webHidden/>
          </w:rPr>
          <w:fldChar w:fldCharType="begin"/>
        </w:r>
        <w:r w:rsidR="009A2260">
          <w:rPr>
            <w:noProof/>
            <w:webHidden/>
          </w:rPr>
          <w:instrText xml:space="preserve"> PAGEREF _Toc158907067 \h </w:instrText>
        </w:r>
        <w:r w:rsidR="009A2260">
          <w:rPr>
            <w:noProof/>
            <w:webHidden/>
          </w:rPr>
        </w:r>
        <w:r w:rsidR="009A2260">
          <w:rPr>
            <w:noProof/>
            <w:webHidden/>
          </w:rPr>
          <w:fldChar w:fldCharType="separate"/>
        </w:r>
        <w:r w:rsidR="00E007C1">
          <w:rPr>
            <w:noProof/>
            <w:webHidden/>
          </w:rPr>
          <w:t>312</w:t>
        </w:r>
        <w:r w:rsidR="009A2260">
          <w:rPr>
            <w:noProof/>
            <w:webHidden/>
          </w:rPr>
          <w:fldChar w:fldCharType="end"/>
        </w:r>
      </w:hyperlink>
    </w:p>
    <w:p w14:paraId="600332CE" w14:textId="41C7853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8" w:history="1">
        <w:r w:rsidR="009A2260" w:rsidRPr="000F2745">
          <w:rPr>
            <w:rStyle w:val="Hyperlink"/>
            <w:rFonts w:ascii="Arial" w:hAnsi="Arial" w:cs="Arial"/>
            <w:noProof/>
          </w:rPr>
          <w:t>11.10.3.5 Return Value</w:t>
        </w:r>
        <w:r w:rsidR="009A2260">
          <w:rPr>
            <w:noProof/>
            <w:webHidden/>
          </w:rPr>
          <w:tab/>
        </w:r>
        <w:r w:rsidR="009A2260">
          <w:rPr>
            <w:noProof/>
            <w:webHidden/>
          </w:rPr>
          <w:fldChar w:fldCharType="begin"/>
        </w:r>
        <w:r w:rsidR="009A2260">
          <w:rPr>
            <w:noProof/>
            <w:webHidden/>
          </w:rPr>
          <w:instrText xml:space="preserve"> PAGEREF _Toc158907068 \h </w:instrText>
        </w:r>
        <w:r w:rsidR="009A2260">
          <w:rPr>
            <w:noProof/>
            <w:webHidden/>
          </w:rPr>
        </w:r>
        <w:r w:rsidR="009A2260">
          <w:rPr>
            <w:noProof/>
            <w:webHidden/>
          </w:rPr>
          <w:fldChar w:fldCharType="separate"/>
        </w:r>
        <w:r w:rsidR="00E007C1">
          <w:rPr>
            <w:noProof/>
            <w:webHidden/>
          </w:rPr>
          <w:t>312</w:t>
        </w:r>
        <w:r w:rsidR="009A2260">
          <w:rPr>
            <w:noProof/>
            <w:webHidden/>
          </w:rPr>
          <w:fldChar w:fldCharType="end"/>
        </w:r>
      </w:hyperlink>
    </w:p>
    <w:p w14:paraId="75C0F601" w14:textId="35453A2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69" w:history="1">
        <w:r w:rsidR="009A2260" w:rsidRPr="000F2745">
          <w:rPr>
            <w:rStyle w:val="Hyperlink"/>
            <w:rFonts w:ascii="Arial" w:hAnsi="Arial" w:cs="Arial"/>
            <w:noProof/>
          </w:rPr>
          <w:t>11.10.3.6 Other CSUs called by this CSU</w:t>
        </w:r>
        <w:r w:rsidR="009A2260">
          <w:rPr>
            <w:noProof/>
            <w:webHidden/>
          </w:rPr>
          <w:tab/>
        </w:r>
        <w:r w:rsidR="009A2260">
          <w:rPr>
            <w:noProof/>
            <w:webHidden/>
          </w:rPr>
          <w:fldChar w:fldCharType="begin"/>
        </w:r>
        <w:r w:rsidR="009A2260">
          <w:rPr>
            <w:noProof/>
            <w:webHidden/>
          </w:rPr>
          <w:instrText xml:space="preserve"> PAGEREF _Toc158907069 \h </w:instrText>
        </w:r>
        <w:r w:rsidR="009A2260">
          <w:rPr>
            <w:noProof/>
            <w:webHidden/>
          </w:rPr>
        </w:r>
        <w:r w:rsidR="009A2260">
          <w:rPr>
            <w:noProof/>
            <w:webHidden/>
          </w:rPr>
          <w:fldChar w:fldCharType="separate"/>
        </w:r>
        <w:r w:rsidR="00E007C1">
          <w:rPr>
            <w:noProof/>
            <w:webHidden/>
          </w:rPr>
          <w:t>312</w:t>
        </w:r>
        <w:r w:rsidR="009A2260">
          <w:rPr>
            <w:noProof/>
            <w:webHidden/>
          </w:rPr>
          <w:fldChar w:fldCharType="end"/>
        </w:r>
      </w:hyperlink>
    </w:p>
    <w:p w14:paraId="06AA7728" w14:textId="5BC9723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0" w:history="1">
        <w:r w:rsidR="009A2260" w:rsidRPr="000F2745">
          <w:rPr>
            <w:rStyle w:val="Hyperlink"/>
            <w:rFonts w:ascii="Arial" w:hAnsi="Arial" w:cs="Arial"/>
            <w:noProof/>
          </w:rPr>
          <w:t>11.10.3.7 Description of list of LLRs allocated</w:t>
        </w:r>
        <w:r w:rsidR="009A2260">
          <w:rPr>
            <w:noProof/>
            <w:webHidden/>
          </w:rPr>
          <w:tab/>
        </w:r>
        <w:r w:rsidR="009A2260">
          <w:rPr>
            <w:noProof/>
            <w:webHidden/>
          </w:rPr>
          <w:fldChar w:fldCharType="begin"/>
        </w:r>
        <w:r w:rsidR="009A2260">
          <w:rPr>
            <w:noProof/>
            <w:webHidden/>
          </w:rPr>
          <w:instrText xml:space="preserve"> PAGEREF _Toc158907070 \h </w:instrText>
        </w:r>
        <w:r w:rsidR="009A2260">
          <w:rPr>
            <w:noProof/>
            <w:webHidden/>
          </w:rPr>
        </w:r>
        <w:r w:rsidR="009A2260">
          <w:rPr>
            <w:noProof/>
            <w:webHidden/>
          </w:rPr>
          <w:fldChar w:fldCharType="separate"/>
        </w:r>
        <w:r w:rsidR="00E007C1">
          <w:rPr>
            <w:noProof/>
            <w:webHidden/>
          </w:rPr>
          <w:t>313</w:t>
        </w:r>
        <w:r w:rsidR="009A2260">
          <w:rPr>
            <w:noProof/>
            <w:webHidden/>
          </w:rPr>
          <w:fldChar w:fldCharType="end"/>
        </w:r>
      </w:hyperlink>
    </w:p>
    <w:p w14:paraId="54A9F77F" w14:textId="450802F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1" w:history="1">
        <w:r w:rsidR="009A2260" w:rsidRPr="000F2745">
          <w:rPr>
            <w:rStyle w:val="Hyperlink"/>
            <w:rFonts w:ascii="Arial" w:hAnsi="Arial" w:cs="Arial"/>
            <w:noProof/>
          </w:rPr>
          <w:t>11.10.3.7.1 daulibstm32f4xxrcc-RccWaitForHseStartUp-LLR-001</w:t>
        </w:r>
        <w:r w:rsidR="009A2260">
          <w:rPr>
            <w:noProof/>
            <w:webHidden/>
          </w:rPr>
          <w:tab/>
        </w:r>
        <w:r w:rsidR="009A2260">
          <w:rPr>
            <w:noProof/>
            <w:webHidden/>
          </w:rPr>
          <w:fldChar w:fldCharType="begin"/>
        </w:r>
        <w:r w:rsidR="009A2260">
          <w:rPr>
            <w:noProof/>
            <w:webHidden/>
          </w:rPr>
          <w:instrText xml:space="preserve"> PAGEREF _Toc158907071 \h </w:instrText>
        </w:r>
        <w:r w:rsidR="009A2260">
          <w:rPr>
            <w:noProof/>
            <w:webHidden/>
          </w:rPr>
        </w:r>
        <w:r w:rsidR="009A2260">
          <w:rPr>
            <w:noProof/>
            <w:webHidden/>
          </w:rPr>
          <w:fldChar w:fldCharType="separate"/>
        </w:r>
        <w:r w:rsidR="00E007C1">
          <w:rPr>
            <w:noProof/>
            <w:webHidden/>
          </w:rPr>
          <w:t>313</w:t>
        </w:r>
        <w:r w:rsidR="009A2260">
          <w:rPr>
            <w:noProof/>
            <w:webHidden/>
          </w:rPr>
          <w:fldChar w:fldCharType="end"/>
        </w:r>
      </w:hyperlink>
    </w:p>
    <w:p w14:paraId="1788A54C" w14:textId="543D4C9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2" w:history="1">
        <w:r w:rsidR="009A2260" w:rsidRPr="000F2745">
          <w:rPr>
            <w:rStyle w:val="Hyperlink"/>
            <w:rFonts w:ascii="Arial" w:hAnsi="Arial" w:cs="Arial"/>
            <w:noProof/>
          </w:rPr>
          <w:t>11.10.3.7.2 daulibstm32f4xxrcc-RccWaitForHseStartUp-LLR-002</w:t>
        </w:r>
        <w:r w:rsidR="009A2260">
          <w:rPr>
            <w:noProof/>
            <w:webHidden/>
          </w:rPr>
          <w:tab/>
        </w:r>
        <w:r w:rsidR="009A2260">
          <w:rPr>
            <w:noProof/>
            <w:webHidden/>
          </w:rPr>
          <w:fldChar w:fldCharType="begin"/>
        </w:r>
        <w:r w:rsidR="009A2260">
          <w:rPr>
            <w:noProof/>
            <w:webHidden/>
          </w:rPr>
          <w:instrText xml:space="preserve"> PAGEREF _Toc158907072 \h </w:instrText>
        </w:r>
        <w:r w:rsidR="009A2260">
          <w:rPr>
            <w:noProof/>
            <w:webHidden/>
          </w:rPr>
        </w:r>
        <w:r w:rsidR="009A2260">
          <w:rPr>
            <w:noProof/>
            <w:webHidden/>
          </w:rPr>
          <w:fldChar w:fldCharType="separate"/>
        </w:r>
        <w:r w:rsidR="00E007C1">
          <w:rPr>
            <w:noProof/>
            <w:webHidden/>
          </w:rPr>
          <w:t>313</w:t>
        </w:r>
        <w:r w:rsidR="009A2260">
          <w:rPr>
            <w:noProof/>
            <w:webHidden/>
          </w:rPr>
          <w:fldChar w:fldCharType="end"/>
        </w:r>
      </w:hyperlink>
    </w:p>
    <w:p w14:paraId="703A0622" w14:textId="6A12229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3" w:history="1">
        <w:r w:rsidR="009A2260" w:rsidRPr="000F2745">
          <w:rPr>
            <w:rStyle w:val="Hyperlink"/>
            <w:rFonts w:ascii="Arial" w:hAnsi="Arial" w:cs="Arial"/>
            <w:noProof/>
          </w:rPr>
          <w:t>11.10.3.7.3 daulibstm32f4xxrcc-RccWaitForHseStartUp-LLR-003</w:t>
        </w:r>
        <w:r w:rsidR="009A2260">
          <w:rPr>
            <w:noProof/>
            <w:webHidden/>
          </w:rPr>
          <w:tab/>
        </w:r>
        <w:r w:rsidR="009A2260">
          <w:rPr>
            <w:noProof/>
            <w:webHidden/>
          </w:rPr>
          <w:fldChar w:fldCharType="begin"/>
        </w:r>
        <w:r w:rsidR="009A2260">
          <w:rPr>
            <w:noProof/>
            <w:webHidden/>
          </w:rPr>
          <w:instrText xml:space="preserve"> PAGEREF _Toc158907073 \h </w:instrText>
        </w:r>
        <w:r w:rsidR="009A2260">
          <w:rPr>
            <w:noProof/>
            <w:webHidden/>
          </w:rPr>
        </w:r>
        <w:r w:rsidR="009A2260">
          <w:rPr>
            <w:noProof/>
            <w:webHidden/>
          </w:rPr>
          <w:fldChar w:fldCharType="separate"/>
        </w:r>
        <w:r w:rsidR="00E007C1">
          <w:rPr>
            <w:noProof/>
            <w:webHidden/>
          </w:rPr>
          <w:t>313</w:t>
        </w:r>
        <w:r w:rsidR="009A2260">
          <w:rPr>
            <w:noProof/>
            <w:webHidden/>
          </w:rPr>
          <w:fldChar w:fldCharType="end"/>
        </w:r>
      </w:hyperlink>
    </w:p>
    <w:p w14:paraId="7D0A4906" w14:textId="5EAFB49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4" w:history="1">
        <w:r w:rsidR="009A2260" w:rsidRPr="000F2745">
          <w:rPr>
            <w:rStyle w:val="Hyperlink"/>
            <w:noProof/>
          </w:rPr>
          <w:t>11.10.4 RccPllConfig</w:t>
        </w:r>
        <w:r w:rsidR="009A2260">
          <w:rPr>
            <w:noProof/>
            <w:webHidden/>
          </w:rPr>
          <w:tab/>
        </w:r>
        <w:r w:rsidR="009A2260">
          <w:rPr>
            <w:noProof/>
            <w:webHidden/>
          </w:rPr>
          <w:fldChar w:fldCharType="begin"/>
        </w:r>
        <w:r w:rsidR="009A2260">
          <w:rPr>
            <w:noProof/>
            <w:webHidden/>
          </w:rPr>
          <w:instrText xml:space="preserve"> PAGEREF _Toc158907074 \h </w:instrText>
        </w:r>
        <w:r w:rsidR="009A2260">
          <w:rPr>
            <w:noProof/>
            <w:webHidden/>
          </w:rPr>
        </w:r>
        <w:r w:rsidR="009A2260">
          <w:rPr>
            <w:noProof/>
            <w:webHidden/>
          </w:rPr>
          <w:fldChar w:fldCharType="separate"/>
        </w:r>
        <w:r w:rsidR="00E007C1">
          <w:rPr>
            <w:noProof/>
            <w:webHidden/>
          </w:rPr>
          <w:t>313</w:t>
        </w:r>
        <w:r w:rsidR="009A2260">
          <w:rPr>
            <w:noProof/>
            <w:webHidden/>
          </w:rPr>
          <w:fldChar w:fldCharType="end"/>
        </w:r>
      </w:hyperlink>
    </w:p>
    <w:p w14:paraId="0EA062FE" w14:textId="41625C2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5" w:history="1">
        <w:r w:rsidR="009A2260" w:rsidRPr="000F2745">
          <w:rPr>
            <w:rStyle w:val="Hyperlink"/>
            <w:rFonts w:ascii="Arial" w:hAnsi="Arial" w:cs="Arial"/>
            <w:noProof/>
          </w:rPr>
          <w:t>11.10.4.1 Brief Description</w:t>
        </w:r>
        <w:r w:rsidR="009A2260">
          <w:rPr>
            <w:noProof/>
            <w:webHidden/>
          </w:rPr>
          <w:tab/>
        </w:r>
        <w:r w:rsidR="009A2260">
          <w:rPr>
            <w:noProof/>
            <w:webHidden/>
          </w:rPr>
          <w:fldChar w:fldCharType="begin"/>
        </w:r>
        <w:r w:rsidR="009A2260">
          <w:rPr>
            <w:noProof/>
            <w:webHidden/>
          </w:rPr>
          <w:instrText xml:space="preserve"> PAGEREF _Toc158907075 \h </w:instrText>
        </w:r>
        <w:r w:rsidR="009A2260">
          <w:rPr>
            <w:noProof/>
            <w:webHidden/>
          </w:rPr>
        </w:r>
        <w:r w:rsidR="009A2260">
          <w:rPr>
            <w:noProof/>
            <w:webHidden/>
          </w:rPr>
          <w:fldChar w:fldCharType="separate"/>
        </w:r>
        <w:r w:rsidR="00E007C1">
          <w:rPr>
            <w:noProof/>
            <w:webHidden/>
          </w:rPr>
          <w:t>313</w:t>
        </w:r>
        <w:r w:rsidR="009A2260">
          <w:rPr>
            <w:noProof/>
            <w:webHidden/>
          </w:rPr>
          <w:fldChar w:fldCharType="end"/>
        </w:r>
      </w:hyperlink>
    </w:p>
    <w:p w14:paraId="3A026ED5" w14:textId="2FA0528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6" w:history="1">
        <w:r w:rsidR="009A2260" w:rsidRPr="000F2745">
          <w:rPr>
            <w:rStyle w:val="Hyperlink"/>
            <w:rFonts w:ascii="Arial" w:hAnsi="Arial" w:cs="Arial"/>
            <w:noProof/>
          </w:rPr>
          <w:t>11.10.4.2 List of HLRs allocated</w:t>
        </w:r>
        <w:r w:rsidR="009A2260">
          <w:rPr>
            <w:noProof/>
            <w:webHidden/>
          </w:rPr>
          <w:tab/>
        </w:r>
        <w:r w:rsidR="009A2260">
          <w:rPr>
            <w:noProof/>
            <w:webHidden/>
          </w:rPr>
          <w:fldChar w:fldCharType="begin"/>
        </w:r>
        <w:r w:rsidR="009A2260">
          <w:rPr>
            <w:noProof/>
            <w:webHidden/>
          </w:rPr>
          <w:instrText xml:space="preserve"> PAGEREF _Toc158907076 \h </w:instrText>
        </w:r>
        <w:r w:rsidR="009A2260">
          <w:rPr>
            <w:noProof/>
            <w:webHidden/>
          </w:rPr>
        </w:r>
        <w:r w:rsidR="009A2260">
          <w:rPr>
            <w:noProof/>
            <w:webHidden/>
          </w:rPr>
          <w:fldChar w:fldCharType="separate"/>
        </w:r>
        <w:r w:rsidR="00E007C1">
          <w:rPr>
            <w:noProof/>
            <w:webHidden/>
          </w:rPr>
          <w:t>313</w:t>
        </w:r>
        <w:r w:rsidR="009A2260">
          <w:rPr>
            <w:noProof/>
            <w:webHidden/>
          </w:rPr>
          <w:fldChar w:fldCharType="end"/>
        </w:r>
      </w:hyperlink>
    </w:p>
    <w:p w14:paraId="0A62C2F0" w14:textId="43AB537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7" w:history="1">
        <w:r w:rsidR="009A2260" w:rsidRPr="000F2745">
          <w:rPr>
            <w:rStyle w:val="Hyperlink"/>
            <w:rFonts w:ascii="Arial" w:hAnsi="Arial" w:cs="Arial"/>
            <w:noProof/>
          </w:rPr>
          <w:t>11.10.4.3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_Toc158907077 \h </w:instrText>
        </w:r>
        <w:r w:rsidR="009A2260">
          <w:rPr>
            <w:noProof/>
            <w:webHidden/>
          </w:rPr>
        </w:r>
        <w:r w:rsidR="009A2260">
          <w:rPr>
            <w:noProof/>
            <w:webHidden/>
          </w:rPr>
          <w:fldChar w:fldCharType="separate"/>
        </w:r>
        <w:r w:rsidR="00E007C1">
          <w:rPr>
            <w:noProof/>
            <w:webHidden/>
          </w:rPr>
          <w:t>314</w:t>
        </w:r>
        <w:r w:rsidR="009A2260">
          <w:rPr>
            <w:noProof/>
            <w:webHidden/>
          </w:rPr>
          <w:fldChar w:fldCharType="end"/>
        </w:r>
      </w:hyperlink>
    </w:p>
    <w:p w14:paraId="09DD37B3" w14:textId="2189A0E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8" w:history="1">
        <w:r w:rsidR="009A2260" w:rsidRPr="000F2745">
          <w:rPr>
            <w:rStyle w:val="Hyperlink"/>
            <w:rFonts w:ascii="Arial" w:hAnsi="Arial" w:cs="Arial"/>
            <w:noProof/>
          </w:rPr>
          <w:t>11.10.4.4 Parameter list (Input/Output)</w:t>
        </w:r>
        <w:r w:rsidR="009A2260">
          <w:rPr>
            <w:noProof/>
            <w:webHidden/>
          </w:rPr>
          <w:tab/>
        </w:r>
        <w:r w:rsidR="009A2260">
          <w:rPr>
            <w:noProof/>
            <w:webHidden/>
          </w:rPr>
          <w:fldChar w:fldCharType="begin"/>
        </w:r>
        <w:r w:rsidR="009A2260">
          <w:rPr>
            <w:noProof/>
            <w:webHidden/>
          </w:rPr>
          <w:instrText xml:space="preserve"> PAGEREF _Toc158907078 \h </w:instrText>
        </w:r>
        <w:r w:rsidR="009A2260">
          <w:rPr>
            <w:noProof/>
            <w:webHidden/>
          </w:rPr>
        </w:r>
        <w:r w:rsidR="009A2260">
          <w:rPr>
            <w:noProof/>
            <w:webHidden/>
          </w:rPr>
          <w:fldChar w:fldCharType="separate"/>
        </w:r>
        <w:r w:rsidR="00E007C1">
          <w:rPr>
            <w:noProof/>
            <w:webHidden/>
          </w:rPr>
          <w:t>314</w:t>
        </w:r>
        <w:r w:rsidR="009A2260">
          <w:rPr>
            <w:noProof/>
            <w:webHidden/>
          </w:rPr>
          <w:fldChar w:fldCharType="end"/>
        </w:r>
      </w:hyperlink>
    </w:p>
    <w:p w14:paraId="06AE7E96" w14:textId="78F03B2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79" w:history="1">
        <w:r w:rsidR="009A2260" w:rsidRPr="000F2745">
          <w:rPr>
            <w:rStyle w:val="Hyperlink"/>
            <w:rFonts w:ascii="Arial" w:hAnsi="Arial" w:cs="Arial"/>
            <w:noProof/>
          </w:rPr>
          <w:t>11.10.4.5 Return Value</w:t>
        </w:r>
        <w:r w:rsidR="009A2260">
          <w:rPr>
            <w:noProof/>
            <w:webHidden/>
          </w:rPr>
          <w:tab/>
        </w:r>
        <w:r w:rsidR="009A2260">
          <w:rPr>
            <w:noProof/>
            <w:webHidden/>
          </w:rPr>
          <w:fldChar w:fldCharType="begin"/>
        </w:r>
        <w:r w:rsidR="009A2260">
          <w:rPr>
            <w:noProof/>
            <w:webHidden/>
          </w:rPr>
          <w:instrText xml:space="preserve"> PAGEREF _Toc158907079 \h </w:instrText>
        </w:r>
        <w:r w:rsidR="009A2260">
          <w:rPr>
            <w:noProof/>
            <w:webHidden/>
          </w:rPr>
        </w:r>
        <w:r w:rsidR="009A2260">
          <w:rPr>
            <w:noProof/>
            <w:webHidden/>
          </w:rPr>
          <w:fldChar w:fldCharType="separate"/>
        </w:r>
        <w:r w:rsidR="00E007C1">
          <w:rPr>
            <w:noProof/>
            <w:webHidden/>
          </w:rPr>
          <w:t>314</w:t>
        </w:r>
        <w:r w:rsidR="009A2260">
          <w:rPr>
            <w:noProof/>
            <w:webHidden/>
          </w:rPr>
          <w:fldChar w:fldCharType="end"/>
        </w:r>
      </w:hyperlink>
    </w:p>
    <w:p w14:paraId="6F3AE894" w14:textId="2797A2C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0" w:history="1">
        <w:r w:rsidR="009A2260" w:rsidRPr="000F2745">
          <w:rPr>
            <w:rStyle w:val="Hyperlink"/>
            <w:rFonts w:ascii="Arial" w:hAnsi="Arial" w:cs="Arial"/>
            <w:noProof/>
          </w:rPr>
          <w:t>11.10.4.6 Other CSUs called by this CSU</w:t>
        </w:r>
        <w:r w:rsidR="009A2260">
          <w:rPr>
            <w:noProof/>
            <w:webHidden/>
          </w:rPr>
          <w:tab/>
        </w:r>
        <w:r w:rsidR="009A2260">
          <w:rPr>
            <w:noProof/>
            <w:webHidden/>
          </w:rPr>
          <w:fldChar w:fldCharType="begin"/>
        </w:r>
        <w:r w:rsidR="009A2260">
          <w:rPr>
            <w:noProof/>
            <w:webHidden/>
          </w:rPr>
          <w:instrText xml:space="preserve"> PAGEREF _Toc158907080 \h </w:instrText>
        </w:r>
        <w:r w:rsidR="009A2260">
          <w:rPr>
            <w:noProof/>
            <w:webHidden/>
          </w:rPr>
        </w:r>
        <w:r w:rsidR="009A2260">
          <w:rPr>
            <w:noProof/>
            <w:webHidden/>
          </w:rPr>
          <w:fldChar w:fldCharType="separate"/>
        </w:r>
        <w:r w:rsidR="00E007C1">
          <w:rPr>
            <w:noProof/>
            <w:webHidden/>
          </w:rPr>
          <w:t>314</w:t>
        </w:r>
        <w:r w:rsidR="009A2260">
          <w:rPr>
            <w:noProof/>
            <w:webHidden/>
          </w:rPr>
          <w:fldChar w:fldCharType="end"/>
        </w:r>
      </w:hyperlink>
    </w:p>
    <w:p w14:paraId="41F9566C" w14:textId="213364D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1" w:history="1">
        <w:r w:rsidR="009A2260" w:rsidRPr="000F2745">
          <w:rPr>
            <w:rStyle w:val="Hyperlink"/>
            <w:rFonts w:ascii="Arial" w:hAnsi="Arial" w:cs="Arial"/>
            <w:noProof/>
          </w:rPr>
          <w:t>11.10.4.7 Description of list of LLRs allocated</w:t>
        </w:r>
        <w:r w:rsidR="009A2260">
          <w:rPr>
            <w:noProof/>
            <w:webHidden/>
          </w:rPr>
          <w:tab/>
        </w:r>
        <w:r w:rsidR="009A2260">
          <w:rPr>
            <w:noProof/>
            <w:webHidden/>
          </w:rPr>
          <w:fldChar w:fldCharType="begin"/>
        </w:r>
        <w:r w:rsidR="009A2260">
          <w:rPr>
            <w:noProof/>
            <w:webHidden/>
          </w:rPr>
          <w:instrText xml:space="preserve"> PAGEREF _Toc158907081 \h </w:instrText>
        </w:r>
        <w:r w:rsidR="009A2260">
          <w:rPr>
            <w:noProof/>
            <w:webHidden/>
          </w:rPr>
        </w:r>
        <w:r w:rsidR="009A2260">
          <w:rPr>
            <w:noProof/>
            <w:webHidden/>
          </w:rPr>
          <w:fldChar w:fldCharType="separate"/>
        </w:r>
        <w:r w:rsidR="00E007C1">
          <w:rPr>
            <w:noProof/>
            <w:webHidden/>
          </w:rPr>
          <w:t>314</w:t>
        </w:r>
        <w:r w:rsidR="009A2260">
          <w:rPr>
            <w:noProof/>
            <w:webHidden/>
          </w:rPr>
          <w:fldChar w:fldCharType="end"/>
        </w:r>
      </w:hyperlink>
    </w:p>
    <w:p w14:paraId="1575535D" w14:textId="2AADA6DF"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2" w:history="1">
        <w:r w:rsidR="009A2260" w:rsidRPr="000F2745">
          <w:rPr>
            <w:rStyle w:val="Hyperlink"/>
            <w:rFonts w:ascii="Arial" w:hAnsi="Arial" w:cs="Arial"/>
            <w:noProof/>
          </w:rPr>
          <w:t>11.10.4.7.1 daulibstm32f4xxrcc-RccPllConfig-LLR-001</w:t>
        </w:r>
        <w:r w:rsidR="009A2260">
          <w:rPr>
            <w:noProof/>
            <w:webHidden/>
          </w:rPr>
          <w:tab/>
        </w:r>
        <w:r w:rsidR="009A2260">
          <w:rPr>
            <w:noProof/>
            <w:webHidden/>
          </w:rPr>
          <w:fldChar w:fldCharType="begin"/>
        </w:r>
        <w:r w:rsidR="009A2260">
          <w:rPr>
            <w:noProof/>
            <w:webHidden/>
          </w:rPr>
          <w:instrText xml:space="preserve"> PAGEREF _Toc158907082 \h </w:instrText>
        </w:r>
        <w:r w:rsidR="009A2260">
          <w:rPr>
            <w:noProof/>
            <w:webHidden/>
          </w:rPr>
        </w:r>
        <w:r w:rsidR="009A2260">
          <w:rPr>
            <w:noProof/>
            <w:webHidden/>
          </w:rPr>
          <w:fldChar w:fldCharType="separate"/>
        </w:r>
        <w:r w:rsidR="00E007C1">
          <w:rPr>
            <w:noProof/>
            <w:webHidden/>
          </w:rPr>
          <w:t>314</w:t>
        </w:r>
        <w:r w:rsidR="009A2260">
          <w:rPr>
            <w:noProof/>
            <w:webHidden/>
          </w:rPr>
          <w:fldChar w:fldCharType="end"/>
        </w:r>
      </w:hyperlink>
    </w:p>
    <w:p w14:paraId="510BE05D" w14:textId="66B4E0F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3" w:history="1">
        <w:r w:rsidR="009A2260" w:rsidRPr="000F2745">
          <w:rPr>
            <w:rStyle w:val="Hyperlink"/>
            <w:noProof/>
          </w:rPr>
          <w:t>11.10.5 RccPllCmd</w:t>
        </w:r>
        <w:r w:rsidR="009A2260">
          <w:rPr>
            <w:noProof/>
            <w:webHidden/>
          </w:rPr>
          <w:tab/>
        </w:r>
        <w:r w:rsidR="009A2260">
          <w:rPr>
            <w:noProof/>
            <w:webHidden/>
          </w:rPr>
          <w:fldChar w:fldCharType="begin"/>
        </w:r>
        <w:r w:rsidR="009A2260">
          <w:rPr>
            <w:noProof/>
            <w:webHidden/>
          </w:rPr>
          <w:instrText xml:space="preserve"> PAGEREF _Toc158907083 \h </w:instrText>
        </w:r>
        <w:r w:rsidR="009A2260">
          <w:rPr>
            <w:noProof/>
            <w:webHidden/>
          </w:rPr>
        </w:r>
        <w:r w:rsidR="009A2260">
          <w:rPr>
            <w:noProof/>
            <w:webHidden/>
          </w:rPr>
          <w:fldChar w:fldCharType="separate"/>
        </w:r>
        <w:r w:rsidR="00E007C1">
          <w:rPr>
            <w:noProof/>
            <w:webHidden/>
          </w:rPr>
          <w:t>314</w:t>
        </w:r>
        <w:r w:rsidR="009A2260">
          <w:rPr>
            <w:noProof/>
            <w:webHidden/>
          </w:rPr>
          <w:fldChar w:fldCharType="end"/>
        </w:r>
      </w:hyperlink>
    </w:p>
    <w:p w14:paraId="4FAB37DC" w14:textId="56E420E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4" w:history="1">
        <w:r w:rsidR="009A2260" w:rsidRPr="000F2745">
          <w:rPr>
            <w:rStyle w:val="Hyperlink"/>
            <w:rFonts w:ascii="Arial" w:hAnsi="Arial" w:cs="Arial"/>
            <w:noProof/>
          </w:rPr>
          <w:t>11.10.5.1 Brief Description</w:t>
        </w:r>
        <w:r w:rsidR="009A2260">
          <w:rPr>
            <w:noProof/>
            <w:webHidden/>
          </w:rPr>
          <w:tab/>
        </w:r>
        <w:r w:rsidR="009A2260">
          <w:rPr>
            <w:noProof/>
            <w:webHidden/>
          </w:rPr>
          <w:fldChar w:fldCharType="begin"/>
        </w:r>
        <w:r w:rsidR="009A2260">
          <w:rPr>
            <w:noProof/>
            <w:webHidden/>
          </w:rPr>
          <w:instrText xml:space="preserve"> PAGEREF _Toc158907084 \h </w:instrText>
        </w:r>
        <w:r w:rsidR="009A2260">
          <w:rPr>
            <w:noProof/>
            <w:webHidden/>
          </w:rPr>
        </w:r>
        <w:r w:rsidR="009A2260">
          <w:rPr>
            <w:noProof/>
            <w:webHidden/>
          </w:rPr>
          <w:fldChar w:fldCharType="separate"/>
        </w:r>
        <w:r w:rsidR="00E007C1">
          <w:rPr>
            <w:noProof/>
            <w:webHidden/>
          </w:rPr>
          <w:t>315</w:t>
        </w:r>
        <w:r w:rsidR="009A2260">
          <w:rPr>
            <w:noProof/>
            <w:webHidden/>
          </w:rPr>
          <w:fldChar w:fldCharType="end"/>
        </w:r>
      </w:hyperlink>
    </w:p>
    <w:p w14:paraId="768AD839" w14:textId="071235B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5" w:history="1">
        <w:r w:rsidR="009A2260" w:rsidRPr="000F2745">
          <w:rPr>
            <w:rStyle w:val="Hyperlink"/>
            <w:rFonts w:ascii="Arial" w:hAnsi="Arial" w:cs="Arial"/>
            <w:noProof/>
          </w:rPr>
          <w:t>11.10.5.2 List of HLRs allocated</w:t>
        </w:r>
        <w:r w:rsidR="009A2260">
          <w:rPr>
            <w:noProof/>
            <w:webHidden/>
          </w:rPr>
          <w:tab/>
        </w:r>
        <w:r w:rsidR="009A2260">
          <w:rPr>
            <w:noProof/>
            <w:webHidden/>
          </w:rPr>
          <w:fldChar w:fldCharType="begin"/>
        </w:r>
        <w:r w:rsidR="009A2260">
          <w:rPr>
            <w:noProof/>
            <w:webHidden/>
          </w:rPr>
          <w:instrText xml:space="preserve"> PAGEREF _Toc158907085 \h </w:instrText>
        </w:r>
        <w:r w:rsidR="009A2260">
          <w:rPr>
            <w:noProof/>
            <w:webHidden/>
          </w:rPr>
        </w:r>
        <w:r w:rsidR="009A2260">
          <w:rPr>
            <w:noProof/>
            <w:webHidden/>
          </w:rPr>
          <w:fldChar w:fldCharType="separate"/>
        </w:r>
        <w:r w:rsidR="00E007C1">
          <w:rPr>
            <w:noProof/>
            <w:webHidden/>
          </w:rPr>
          <w:t>315</w:t>
        </w:r>
        <w:r w:rsidR="009A2260">
          <w:rPr>
            <w:noProof/>
            <w:webHidden/>
          </w:rPr>
          <w:fldChar w:fldCharType="end"/>
        </w:r>
      </w:hyperlink>
    </w:p>
    <w:p w14:paraId="4795F2BA" w14:textId="09E20CD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6" w:history="1">
        <w:r w:rsidR="009A2260" w:rsidRPr="000F2745">
          <w:rPr>
            <w:rStyle w:val="Hyperlink"/>
            <w:rFonts w:ascii="Arial" w:hAnsi="Arial" w:cs="Arial"/>
            <w:noProof/>
          </w:rPr>
          <w:t>11.10.5.3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_Toc158907086 \h </w:instrText>
        </w:r>
        <w:r w:rsidR="009A2260">
          <w:rPr>
            <w:noProof/>
            <w:webHidden/>
          </w:rPr>
        </w:r>
        <w:r w:rsidR="009A2260">
          <w:rPr>
            <w:noProof/>
            <w:webHidden/>
          </w:rPr>
          <w:fldChar w:fldCharType="separate"/>
        </w:r>
        <w:r w:rsidR="00E007C1">
          <w:rPr>
            <w:noProof/>
            <w:webHidden/>
          </w:rPr>
          <w:t>315</w:t>
        </w:r>
        <w:r w:rsidR="009A2260">
          <w:rPr>
            <w:noProof/>
            <w:webHidden/>
          </w:rPr>
          <w:fldChar w:fldCharType="end"/>
        </w:r>
      </w:hyperlink>
    </w:p>
    <w:p w14:paraId="5E8D9253" w14:textId="29D1211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7" w:history="1">
        <w:r w:rsidR="009A2260" w:rsidRPr="000F2745">
          <w:rPr>
            <w:rStyle w:val="Hyperlink"/>
            <w:rFonts w:ascii="Arial" w:hAnsi="Arial" w:cs="Arial"/>
            <w:noProof/>
          </w:rPr>
          <w:t>11.10.5.4 Parameter list (Input/Output)</w:t>
        </w:r>
        <w:r w:rsidR="009A2260">
          <w:rPr>
            <w:noProof/>
            <w:webHidden/>
          </w:rPr>
          <w:tab/>
        </w:r>
        <w:r w:rsidR="009A2260">
          <w:rPr>
            <w:noProof/>
            <w:webHidden/>
          </w:rPr>
          <w:fldChar w:fldCharType="begin"/>
        </w:r>
        <w:r w:rsidR="009A2260">
          <w:rPr>
            <w:noProof/>
            <w:webHidden/>
          </w:rPr>
          <w:instrText xml:space="preserve"> PAGEREF _Toc158907087 \h </w:instrText>
        </w:r>
        <w:r w:rsidR="009A2260">
          <w:rPr>
            <w:noProof/>
            <w:webHidden/>
          </w:rPr>
        </w:r>
        <w:r w:rsidR="009A2260">
          <w:rPr>
            <w:noProof/>
            <w:webHidden/>
          </w:rPr>
          <w:fldChar w:fldCharType="separate"/>
        </w:r>
        <w:r w:rsidR="00E007C1">
          <w:rPr>
            <w:noProof/>
            <w:webHidden/>
          </w:rPr>
          <w:t>315</w:t>
        </w:r>
        <w:r w:rsidR="009A2260">
          <w:rPr>
            <w:noProof/>
            <w:webHidden/>
          </w:rPr>
          <w:fldChar w:fldCharType="end"/>
        </w:r>
      </w:hyperlink>
    </w:p>
    <w:p w14:paraId="7833624D" w14:textId="326AF0C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8" w:history="1">
        <w:r w:rsidR="009A2260" w:rsidRPr="000F2745">
          <w:rPr>
            <w:rStyle w:val="Hyperlink"/>
            <w:rFonts w:ascii="Arial" w:hAnsi="Arial" w:cs="Arial"/>
            <w:noProof/>
          </w:rPr>
          <w:t>11.10.5.5 Return Value</w:t>
        </w:r>
        <w:r w:rsidR="009A2260">
          <w:rPr>
            <w:noProof/>
            <w:webHidden/>
          </w:rPr>
          <w:tab/>
        </w:r>
        <w:r w:rsidR="009A2260">
          <w:rPr>
            <w:noProof/>
            <w:webHidden/>
          </w:rPr>
          <w:fldChar w:fldCharType="begin"/>
        </w:r>
        <w:r w:rsidR="009A2260">
          <w:rPr>
            <w:noProof/>
            <w:webHidden/>
          </w:rPr>
          <w:instrText xml:space="preserve"> PAGEREF _Toc158907088 \h </w:instrText>
        </w:r>
        <w:r w:rsidR="009A2260">
          <w:rPr>
            <w:noProof/>
            <w:webHidden/>
          </w:rPr>
        </w:r>
        <w:r w:rsidR="009A2260">
          <w:rPr>
            <w:noProof/>
            <w:webHidden/>
          </w:rPr>
          <w:fldChar w:fldCharType="separate"/>
        </w:r>
        <w:r w:rsidR="00E007C1">
          <w:rPr>
            <w:noProof/>
            <w:webHidden/>
          </w:rPr>
          <w:t>315</w:t>
        </w:r>
        <w:r w:rsidR="009A2260">
          <w:rPr>
            <w:noProof/>
            <w:webHidden/>
          </w:rPr>
          <w:fldChar w:fldCharType="end"/>
        </w:r>
      </w:hyperlink>
    </w:p>
    <w:p w14:paraId="664F103E" w14:textId="5DDB0DC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89" w:history="1">
        <w:r w:rsidR="009A2260" w:rsidRPr="000F2745">
          <w:rPr>
            <w:rStyle w:val="Hyperlink"/>
            <w:rFonts w:ascii="Arial" w:hAnsi="Arial" w:cs="Arial"/>
            <w:noProof/>
          </w:rPr>
          <w:t>11.10.5.6 Other CSUs called by this CSU</w:t>
        </w:r>
        <w:r w:rsidR="009A2260">
          <w:rPr>
            <w:noProof/>
            <w:webHidden/>
          </w:rPr>
          <w:tab/>
        </w:r>
        <w:r w:rsidR="009A2260">
          <w:rPr>
            <w:noProof/>
            <w:webHidden/>
          </w:rPr>
          <w:fldChar w:fldCharType="begin"/>
        </w:r>
        <w:r w:rsidR="009A2260">
          <w:rPr>
            <w:noProof/>
            <w:webHidden/>
          </w:rPr>
          <w:instrText xml:space="preserve"> PAGEREF _Toc158907089 \h </w:instrText>
        </w:r>
        <w:r w:rsidR="009A2260">
          <w:rPr>
            <w:noProof/>
            <w:webHidden/>
          </w:rPr>
        </w:r>
        <w:r w:rsidR="009A2260">
          <w:rPr>
            <w:noProof/>
            <w:webHidden/>
          </w:rPr>
          <w:fldChar w:fldCharType="separate"/>
        </w:r>
        <w:r w:rsidR="00E007C1">
          <w:rPr>
            <w:noProof/>
            <w:webHidden/>
          </w:rPr>
          <w:t>315</w:t>
        </w:r>
        <w:r w:rsidR="009A2260">
          <w:rPr>
            <w:noProof/>
            <w:webHidden/>
          </w:rPr>
          <w:fldChar w:fldCharType="end"/>
        </w:r>
      </w:hyperlink>
    </w:p>
    <w:p w14:paraId="022F0680" w14:textId="6E56FC8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0" w:history="1">
        <w:r w:rsidR="009A2260" w:rsidRPr="000F2745">
          <w:rPr>
            <w:rStyle w:val="Hyperlink"/>
            <w:rFonts w:ascii="Arial" w:hAnsi="Arial" w:cs="Arial"/>
            <w:noProof/>
          </w:rPr>
          <w:t>11.10.5.7 Description of list of LLRs allocated</w:t>
        </w:r>
        <w:r w:rsidR="009A2260">
          <w:rPr>
            <w:noProof/>
            <w:webHidden/>
          </w:rPr>
          <w:tab/>
        </w:r>
        <w:r w:rsidR="009A2260">
          <w:rPr>
            <w:noProof/>
            <w:webHidden/>
          </w:rPr>
          <w:fldChar w:fldCharType="begin"/>
        </w:r>
        <w:r w:rsidR="009A2260">
          <w:rPr>
            <w:noProof/>
            <w:webHidden/>
          </w:rPr>
          <w:instrText xml:space="preserve"> PAGEREF _Toc158907090 \h </w:instrText>
        </w:r>
        <w:r w:rsidR="009A2260">
          <w:rPr>
            <w:noProof/>
            <w:webHidden/>
          </w:rPr>
        </w:r>
        <w:r w:rsidR="009A2260">
          <w:rPr>
            <w:noProof/>
            <w:webHidden/>
          </w:rPr>
          <w:fldChar w:fldCharType="separate"/>
        </w:r>
        <w:r w:rsidR="00E007C1">
          <w:rPr>
            <w:noProof/>
            <w:webHidden/>
          </w:rPr>
          <w:t>315</w:t>
        </w:r>
        <w:r w:rsidR="009A2260">
          <w:rPr>
            <w:noProof/>
            <w:webHidden/>
          </w:rPr>
          <w:fldChar w:fldCharType="end"/>
        </w:r>
      </w:hyperlink>
    </w:p>
    <w:p w14:paraId="61190629" w14:textId="18EDB53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1" w:history="1">
        <w:r w:rsidR="009A2260" w:rsidRPr="000F2745">
          <w:rPr>
            <w:rStyle w:val="Hyperlink"/>
            <w:rFonts w:ascii="Arial" w:hAnsi="Arial" w:cs="Arial"/>
            <w:noProof/>
          </w:rPr>
          <w:t>11.10.5.7.1 daulibstm32f4xxrcc-RccPllCmd-LLR-001</w:t>
        </w:r>
        <w:r w:rsidR="009A2260">
          <w:rPr>
            <w:noProof/>
            <w:webHidden/>
          </w:rPr>
          <w:tab/>
        </w:r>
        <w:r w:rsidR="009A2260">
          <w:rPr>
            <w:noProof/>
            <w:webHidden/>
          </w:rPr>
          <w:fldChar w:fldCharType="begin"/>
        </w:r>
        <w:r w:rsidR="009A2260">
          <w:rPr>
            <w:noProof/>
            <w:webHidden/>
          </w:rPr>
          <w:instrText xml:space="preserve"> PAGEREF _Toc158907091 \h </w:instrText>
        </w:r>
        <w:r w:rsidR="009A2260">
          <w:rPr>
            <w:noProof/>
            <w:webHidden/>
          </w:rPr>
        </w:r>
        <w:r w:rsidR="009A2260">
          <w:rPr>
            <w:noProof/>
            <w:webHidden/>
          </w:rPr>
          <w:fldChar w:fldCharType="separate"/>
        </w:r>
        <w:r w:rsidR="00E007C1">
          <w:rPr>
            <w:noProof/>
            <w:webHidden/>
          </w:rPr>
          <w:t>315</w:t>
        </w:r>
        <w:r w:rsidR="009A2260">
          <w:rPr>
            <w:noProof/>
            <w:webHidden/>
          </w:rPr>
          <w:fldChar w:fldCharType="end"/>
        </w:r>
      </w:hyperlink>
    </w:p>
    <w:p w14:paraId="180E2C70" w14:textId="0DE2A54C"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2" w:history="1">
        <w:r w:rsidR="009A2260" w:rsidRPr="000F2745">
          <w:rPr>
            <w:rStyle w:val="Hyperlink"/>
            <w:noProof/>
          </w:rPr>
          <w:t>11.10.6 RccSysClkConfig</w:t>
        </w:r>
        <w:r w:rsidR="009A2260">
          <w:rPr>
            <w:noProof/>
            <w:webHidden/>
          </w:rPr>
          <w:tab/>
        </w:r>
        <w:r w:rsidR="009A2260">
          <w:rPr>
            <w:noProof/>
            <w:webHidden/>
          </w:rPr>
          <w:fldChar w:fldCharType="begin"/>
        </w:r>
        <w:r w:rsidR="009A2260">
          <w:rPr>
            <w:noProof/>
            <w:webHidden/>
          </w:rPr>
          <w:instrText xml:space="preserve"> PAGEREF _Toc158907092 \h </w:instrText>
        </w:r>
        <w:r w:rsidR="009A2260">
          <w:rPr>
            <w:noProof/>
            <w:webHidden/>
          </w:rPr>
        </w:r>
        <w:r w:rsidR="009A2260">
          <w:rPr>
            <w:noProof/>
            <w:webHidden/>
          </w:rPr>
          <w:fldChar w:fldCharType="separate"/>
        </w:r>
        <w:r w:rsidR="00E007C1">
          <w:rPr>
            <w:noProof/>
            <w:webHidden/>
          </w:rPr>
          <w:t>316</w:t>
        </w:r>
        <w:r w:rsidR="009A2260">
          <w:rPr>
            <w:noProof/>
            <w:webHidden/>
          </w:rPr>
          <w:fldChar w:fldCharType="end"/>
        </w:r>
      </w:hyperlink>
    </w:p>
    <w:p w14:paraId="72CB917C" w14:textId="5A61184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3" w:history="1">
        <w:r w:rsidR="009A2260" w:rsidRPr="000F2745">
          <w:rPr>
            <w:rStyle w:val="Hyperlink"/>
            <w:rFonts w:ascii="Arial" w:hAnsi="Arial" w:cs="Arial"/>
            <w:noProof/>
          </w:rPr>
          <w:t>11.10.6.1 Brief Description</w:t>
        </w:r>
        <w:r w:rsidR="009A2260">
          <w:rPr>
            <w:noProof/>
            <w:webHidden/>
          </w:rPr>
          <w:tab/>
        </w:r>
        <w:r w:rsidR="009A2260">
          <w:rPr>
            <w:noProof/>
            <w:webHidden/>
          </w:rPr>
          <w:fldChar w:fldCharType="begin"/>
        </w:r>
        <w:r w:rsidR="009A2260">
          <w:rPr>
            <w:noProof/>
            <w:webHidden/>
          </w:rPr>
          <w:instrText xml:space="preserve"> PAGEREF _Toc158907093 \h </w:instrText>
        </w:r>
        <w:r w:rsidR="009A2260">
          <w:rPr>
            <w:noProof/>
            <w:webHidden/>
          </w:rPr>
        </w:r>
        <w:r w:rsidR="009A2260">
          <w:rPr>
            <w:noProof/>
            <w:webHidden/>
          </w:rPr>
          <w:fldChar w:fldCharType="separate"/>
        </w:r>
        <w:r w:rsidR="00E007C1">
          <w:rPr>
            <w:noProof/>
            <w:webHidden/>
          </w:rPr>
          <w:t>316</w:t>
        </w:r>
        <w:r w:rsidR="009A2260">
          <w:rPr>
            <w:noProof/>
            <w:webHidden/>
          </w:rPr>
          <w:fldChar w:fldCharType="end"/>
        </w:r>
      </w:hyperlink>
    </w:p>
    <w:p w14:paraId="06994939" w14:textId="0A4F76D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4" w:history="1">
        <w:r w:rsidR="009A2260" w:rsidRPr="000F2745">
          <w:rPr>
            <w:rStyle w:val="Hyperlink"/>
            <w:rFonts w:ascii="Arial" w:hAnsi="Arial" w:cs="Arial"/>
            <w:noProof/>
          </w:rPr>
          <w:t>11.10.6.2 List of HLRs allocated</w:t>
        </w:r>
        <w:r w:rsidR="009A2260">
          <w:rPr>
            <w:noProof/>
            <w:webHidden/>
          </w:rPr>
          <w:tab/>
        </w:r>
        <w:r w:rsidR="009A2260">
          <w:rPr>
            <w:noProof/>
            <w:webHidden/>
          </w:rPr>
          <w:fldChar w:fldCharType="begin"/>
        </w:r>
        <w:r w:rsidR="009A2260">
          <w:rPr>
            <w:noProof/>
            <w:webHidden/>
          </w:rPr>
          <w:instrText xml:space="preserve"> PAGEREF _Toc158907094 \h </w:instrText>
        </w:r>
        <w:r w:rsidR="009A2260">
          <w:rPr>
            <w:noProof/>
            <w:webHidden/>
          </w:rPr>
        </w:r>
        <w:r w:rsidR="009A2260">
          <w:rPr>
            <w:noProof/>
            <w:webHidden/>
          </w:rPr>
          <w:fldChar w:fldCharType="separate"/>
        </w:r>
        <w:r w:rsidR="00E007C1">
          <w:rPr>
            <w:noProof/>
            <w:webHidden/>
          </w:rPr>
          <w:t>316</w:t>
        </w:r>
        <w:r w:rsidR="009A2260">
          <w:rPr>
            <w:noProof/>
            <w:webHidden/>
          </w:rPr>
          <w:fldChar w:fldCharType="end"/>
        </w:r>
      </w:hyperlink>
    </w:p>
    <w:p w14:paraId="419AB6E5" w14:textId="6B3DF6D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5" w:history="1">
        <w:r w:rsidR="009A2260" w:rsidRPr="000F2745">
          <w:rPr>
            <w:rStyle w:val="Hyperlink"/>
            <w:rFonts w:ascii="Arial" w:hAnsi="Arial" w:cs="Arial"/>
            <w:noProof/>
          </w:rPr>
          <w:t>11.10.6.3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_Toc158907095 \h </w:instrText>
        </w:r>
        <w:r w:rsidR="009A2260">
          <w:rPr>
            <w:noProof/>
            <w:webHidden/>
          </w:rPr>
        </w:r>
        <w:r w:rsidR="009A2260">
          <w:rPr>
            <w:noProof/>
            <w:webHidden/>
          </w:rPr>
          <w:fldChar w:fldCharType="separate"/>
        </w:r>
        <w:r w:rsidR="00E007C1">
          <w:rPr>
            <w:noProof/>
            <w:webHidden/>
          </w:rPr>
          <w:t>316</w:t>
        </w:r>
        <w:r w:rsidR="009A2260">
          <w:rPr>
            <w:noProof/>
            <w:webHidden/>
          </w:rPr>
          <w:fldChar w:fldCharType="end"/>
        </w:r>
      </w:hyperlink>
    </w:p>
    <w:p w14:paraId="676748F4" w14:textId="2DFA5C5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6" w:history="1">
        <w:r w:rsidR="009A2260" w:rsidRPr="000F2745">
          <w:rPr>
            <w:rStyle w:val="Hyperlink"/>
            <w:rFonts w:ascii="Arial" w:hAnsi="Arial" w:cs="Arial"/>
            <w:noProof/>
          </w:rPr>
          <w:t>11.10.6.4 Parameter list (Input/Output)</w:t>
        </w:r>
        <w:r w:rsidR="009A2260">
          <w:rPr>
            <w:noProof/>
            <w:webHidden/>
          </w:rPr>
          <w:tab/>
        </w:r>
        <w:r w:rsidR="009A2260">
          <w:rPr>
            <w:noProof/>
            <w:webHidden/>
          </w:rPr>
          <w:fldChar w:fldCharType="begin"/>
        </w:r>
        <w:r w:rsidR="009A2260">
          <w:rPr>
            <w:noProof/>
            <w:webHidden/>
          </w:rPr>
          <w:instrText xml:space="preserve"> PAGEREF _Toc158907096 \h </w:instrText>
        </w:r>
        <w:r w:rsidR="009A2260">
          <w:rPr>
            <w:noProof/>
            <w:webHidden/>
          </w:rPr>
        </w:r>
        <w:r w:rsidR="009A2260">
          <w:rPr>
            <w:noProof/>
            <w:webHidden/>
          </w:rPr>
          <w:fldChar w:fldCharType="separate"/>
        </w:r>
        <w:r w:rsidR="00E007C1">
          <w:rPr>
            <w:noProof/>
            <w:webHidden/>
          </w:rPr>
          <w:t>316</w:t>
        </w:r>
        <w:r w:rsidR="009A2260">
          <w:rPr>
            <w:noProof/>
            <w:webHidden/>
          </w:rPr>
          <w:fldChar w:fldCharType="end"/>
        </w:r>
      </w:hyperlink>
    </w:p>
    <w:p w14:paraId="0066A9B6" w14:textId="7A40BCD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7" w:history="1">
        <w:r w:rsidR="009A2260" w:rsidRPr="000F2745">
          <w:rPr>
            <w:rStyle w:val="Hyperlink"/>
            <w:rFonts w:ascii="Arial" w:hAnsi="Arial" w:cs="Arial"/>
            <w:noProof/>
          </w:rPr>
          <w:t>11.10.6.5 Return Value</w:t>
        </w:r>
        <w:r w:rsidR="009A2260">
          <w:rPr>
            <w:noProof/>
            <w:webHidden/>
          </w:rPr>
          <w:tab/>
        </w:r>
        <w:r w:rsidR="009A2260">
          <w:rPr>
            <w:noProof/>
            <w:webHidden/>
          </w:rPr>
          <w:fldChar w:fldCharType="begin"/>
        </w:r>
        <w:r w:rsidR="009A2260">
          <w:rPr>
            <w:noProof/>
            <w:webHidden/>
          </w:rPr>
          <w:instrText xml:space="preserve"> PAGEREF _Toc158907097 \h </w:instrText>
        </w:r>
        <w:r w:rsidR="009A2260">
          <w:rPr>
            <w:noProof/>
            <w:webHidden/>
          </w:rPr>
        </w:r>
        <w:r w:rsidR="009A2260">
          <w:rPr>
            <w:noProof/>
            <w:webHidden/>
          </w:rPr>
          <w:fldChar w:fldCharType="separate"/>
        </w:r>
        <w:r w:rsidR="00E007C1">
          <w:rPr>
            <w:noProof/>
            <w:webHidden/>
          </w:rPr>
          <w:t>316</w:t>
        </w:r>
        <w:r w:rsidR="009A2260">
          <w:rPr>
            <w:noProof/>
            <w:webHidden/>
          </w:rPr>
          <w:fldChar w:fldCharType="end"/>
        </w:r>
      </w:hyperlink>
    </w:p>
    <w:p w14:paraId="7D896243" w14:textId="44FE3A2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8" w:history="1">
        <w:r w:rsidR="009A2260" w:rsidRPr="000F2745">
          <w:rPr>
            <w:rStyle w:val="Hyperlink"/>
            <w:rFonts w:ascii="Arial" w:hAnsi="Arial" w:cs="Arial"/>
            <w:noProof/>
          </w:rPr>
          <w:t>11.10.6.6 Other CSUs called by this CSU</w:t>
        </w:r>
        <w:r w:rsidR="009A2260">
          <w:rPr>
            <w:noProof/>
            <w:webHidden/>
          </w:rPr>
          <w:tab/>
        </w:r>
        <w:r w:rsidR="009A2260">
          <w:rPr>
            <w:noProof/>
            <w:webHidden/>
          </w:rPr>
          <w:fldChar w:fldCharType="begin"/>
        </w:r>
        <w:r w:rsidR="009A2260">
          <w:rPr>
            <w:noProof/>
            <w:webHidden/>
          </w:rPr>
          <w:instrText xml:space="preserve"> PAGEREF _Toc158907098 \h </w:instrText>
        </w:r>
        <w:r w:rsidR="009A2260">
          <w:rPr>
            <w:noProof/>
            <w:webHidden/>
          </w:rPr>
        </w:r>
        <w:r w:rsidR="009A2260">
          <w:rPr>
            <w:noProof/>
            <w:webHidden/>
          </w:rPr>
          <w:fldChar w:fldCharType="separate"/>
        </w:r>
        <w:r w:rsidR="00E007C1">
          <w:rPr>
            <w:noProof/>
            <w:webHidden/>
          </w:rPr>
          <w:t>316</w:t>
        </w:r>
        <w:r w:rsidR="009A2260">
          <w:rPr>
            <w:noProof/>
            <w:webHidden/>
          </w:rPr>
          <w:fldChar w:fldCharType="end"/>
        </w:r>
      </w:hyperlink>
    </w:p>
    <w:p w14:paraId="1A8B988F" w14:textId="627C0D2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099" w:history="1">
        <w:r w:rsidR="009A2260" w:rsidRPr="000F2745">
          <w:rPr>
            <w:rStyle w:val="Hyperlink"/>
            <w:rFonts w:ascii="Arial" w:hAnsi="Arial" w:cs="Arial"/>
            <w:noProof/>
          </w:rPr>
          <w:t>11.10.6.7 Description of list of LLRs allocated</w:t>
        </w:r>
        <w:r w:rsidR="009A2260">
          <w:rPr>
            <w:noProof/>
            <w:webHidden/>
          </w:rPr>
          <w:tab/>
        </w:r>
        <w:r w:rsidR="009A2260">
          <w:rPr>
            <w:noProof/>
            <w:webHidden/>
          </w:rPr>
          <w:fldChar w:fldCharType="begin"/>
        </w:r>
        <w:r w:rsidR="009A2260">
          <w:rPr>
            <w:noProof/>
            <w:webHidden/>
          </w:rPr>
          <w:instrText xml:space="preserve"> PAGEREF _Toc158907099 \h </w:instrText>
        </w:r>
        <w:r w:rsidR="009A2260">
          <w:rPr>
            <w:noProof/>
            <w:webHidden/>
          </w:rPr>
        </w:r>
        <w:r w:rsidR="009A2260">
          <w:rPr>
            <w:noProof/>
            <w:webHidden/>
          </w:rPr>
          <w:fldChar w:fldCharType="separate"/>
        </w:r>
        <w:r w:rsidR="00E007C1">
          <w:rPr>
            <w:noProof/>
            <w:webHidden/>
          </w:rPr>
          <w:t>316</w:t>
        </w:r>
        <w:r w:rsidR="009A2260">
          <w:rPr>
            <w:noProof/>
            <w:webHidden/>
          </w:rPr>
          <w:fldChar w:fldCharType="end"/>
        </w:r>
      </w:hyperlink>
    </w:p>
    <w:p w14:paraId="78685D51" w14:textId="3B8EEE6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0" w:history="1">
        <w:r w:rsidR="009A2260" w:rsidRPr="000F2745">
          <w:rPr>
            <w:rStyle w:val="Hyperlink"/>
            <w:rFonts w:ascii="Arial" w:hAnsi="Arial" w:cs="Arial"/>
            <w:noProof/>
          </w:rPr>
          <w:t>11.10.6.7.1 daulibstm32f4xxrcc-RccSysClkConfig-LLR-001</w:t>
        </w:r>
        <w:r w:rsidR="009A2260">
          <w:rPr>
            <w:noProof/>
            <w:webHidden/>
          </w:rPr>
          <w:tab/>
        </w:r>
        <w:r w:rsidR="009A2260">
          <w:rPr>
            <w:noProof/>
            <w:webHidden/>
          </w:rPr>
          <w:fldChar w:fldCharType="begin"/>
        </w:r>
        <w:r w:rsidR="009A2260">
          <w:rPr>
            <w:noProof/>
            <w:webHidden/>
          </w:rPr>
          <w:instrText xml:space="preserve"> PAGEREF _Toc158907100 \h </w:instrText>
        </w:r>
        <w:r w:rsidR="009A2260">
          <w:rPr>
            <w:noProof/>
            <w:webHidden/>
          </w:rPr>
        </w:r>
        <w:r w:rsidR="009A2260">
          <w:rPr>
            <w:noProof/>
            <w:webHidden/>
          </w:rPr>
          <w:fldChar w:fldCharType="separate"/>
        </w:r>
        <w:r w:rsidR="00E007C1">
          <w:rPr>
            <w:noProof/>
            <w:webHidden/>
          </w:rPr>
          <w:t>316</w:t>
        </w:r>
        <w:r w:rsidR="009A2260">
          <w:rPr>
            <w:noProof/>
            <w:webHidden/>
          </w:rPr>
          <w:fldChar w:fldCharType="end"/>
        </w:r>
      </w:hyperlink>
    </w:p>
    <w:p w14:paraId="56D0F58B" w14:textId="067A869A"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1" w:history="1">
        <w:r w:rsidR="009A2260" w:rsidRPr="000F2745">
          <w:rPr>
            <w:rStyle w:val="Hyperlink"/>
            <w:noProof/>
          </w:rPr>
          <w:t>11.10.7 RccGetSysClkSource</w:t>
        </w:r>
        <w:r w:rsidR="009A2260">
          <w:rPr>
            <w:noProof/>
            <w:webHidden/>
          </w:rPr>
          <w:tab/>
        </w:r>
        <w:r w:rsidR="009A2260">
          <w:rPr>
            <w:noProof/>
            <w:webHidden/>
          </w:rPr>
          <w:fldChar w:fldCharType="begin"/>
        </w:r>
        <w:r w:rsidR="009A2260">
          <w:rPr>
            <w:noProof/>
            <w:webHidden/>
          </w:rPr>
          <w:instrText xml:space="preserve"> PAGEREF _Toc158907101 \h </w:instrText>
        </w:r>
        <w:r w:rsidR="009A2260">
          <w:rPr>
            <w:noProof/>
            <w:webHidden/>
          </w:rPr>
        </w:r>
        <w:r w:rsidR="009A2260">
          <w:rPr>
            <w:noProof/>
            <w:webHidden/>
          </w:rPr>
          <w:fldChar w:fldCharType="separate"/>
        </w:r>
        <w:r w:rsidR="00E007C1">
          <w:rPr>
            <w:noProof/>
            <w:webHidden/>
          </w:rPr>
          <w:t>317</w:t>
        </w:r>
        <w:r w:rsidR="009A2260">
          <w:rPr>
            <w:noProof/>
            <w:webHidden/>
          </w:rPr>
          <w:fldChar w:fldCharType="end"/>
        </w:r>
      </w:hyperlink>
    </w:p>
    <w:p w14:paraId="2968BEEC" w14:textId="4E2EA63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2" w:history="1">
        <w:r w:rsidR="009A2260" w:rsidRPr="000F2745">
          <w:rPr>
            <w:rStyle w:val="Hyperlink"/>
            <w:rFonts w:ascii="Arial" w:hAnsi="Arial" w:cs="Arial"/>
            <w:noProof/>
          </w:rPr>
          <w:t>11.10.7.1 Brief Description</w:t>
        </w:r>
        <w:r w:rsidR="009A2260">
          <w:rPr>
            <w:noProof/>
            <w:webHidden/>
          </w:rPr>
          <w:tab/>
        </w:r>
        <w:r w:rsidR="009A2260">
          <w:rPr>
            <w:noProof/>
            <w:webHidden/>
          </w:rPr>
          <w:fldChar w:fldCharType="begin"/>
        </w:r>
        <w:r w:rsidR="009A2260">
          <w:rPr>
            <w:noProof/>
            <w:webHidden/>
          </w:rPr>
          <w:instrText xml:space="preserve"> PAGEREF _Toc158907102 \h </w:instrText>
        </w:r>
        <w:r w:rsidR="009A2260">
          <w:rPr>
            <w:noProof/>
            <w:webHidden/>
          </w:rPr>
        </w:r>
        <w:r w:rsidR="009A2260">
          <w:rPr>
            <w:noProof/>
            <w:webHidden/>
          </w:rPr>
          <w:fldChar w:fldCharType="separate"/>
        </w:r>
        <w:r w:rsidR="00E007C1">
          <w:rPr>
            <w:noProof/>
            <w:webHidden/>
          </w:rPr>
          <w:t>317</w:t>
        </w:r>
        <w:r w:rsidR="009A2260">
          <w:rPr>
            <w:noProof/>
            <w:webHidden/>
          </w:rPr>
          <w:fldChar w:fldCharType="end"/>
        </w:r>
      </w:hyperlink>
    </w:p>
    <w:p w14:paraId="32712D04" w14:textId="576CF21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3" w:history="1">
        <w:r w:rsidR="009A2260" w:rsidRPr="000F2745">
          <w:rPr>
            <w:rStyle w:val="Hyperlink"/>
            <w:rFonts w:ascii="Arial" w:hAnsi="Arial" w:cs="Arial"/>
            <w:noProof/>
          </w:rPr>
          <w:t>11.10.7.2 List of HLRs allocated</w:t>
        </w:r>
        <w:r w:rsidR="009A2260">
          <w:rPr>
            <w:noProof/>
            <w:webHidden/>
          </w:rPr>
          <w:tab/>
        </w:r>
        <w:r w:rsidR="009A2260">
          <w:rPr>
            <w:noProof/>
            <w:webHidden/>
          </w:rPr>
          <w:fldChar w:fldCharType="begin"/>
        </w:r>
        <w:r w:rsidR="009A2260">
          <w:rPr>
            <w:noProof/>
            <w:webHidden/>
          </w:rPr>
          <w:instrText xml:space="preserve"> PAGEREF _Toc158907103 \h </w:instrText>
        </w:r>
        <w:r w:rsidR="009A2260">
          <w:rPr>
            <w:noProof/>
            <w:webHidden/>
          </w:rPr>
        </w:r>
        <w:r w:rsidR="009A2260">
          <w:rPr>
            <w:noProof/>
            <w:webHidden/>
          </w:rPr>
          <w:fldChar w:fldCharType="separate"/>
        </w:r>
        <w:r w:rsidR="00E007C1">
          <w:rPr>
            <w:noProof/>
            <w:webHidden/>
          </w:rPr>
          <w:t>317</w:t>
        </w:r>
        <w:r w:rsidR="009A2260">
          <w:rPr>
            <w:noProof/>
            <w:webHidden/>
          </w:rPr>
          <w:fldChar w:fldCharType="end"/>
        </w:r>
      </w:hyperlink>
    </w:p>
    <w:p w14:paraId="3AD8BEA8" w14:textId="0DAFA7B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4" w:history="1">
        <w:r w:rsidR="009A2260" w:rsidRPr="000F2745">
          <w:rPr>
            <w:rStyle w:val="Hyperlink"/>
            <w:rFonts w:ascii="Arial" w:hAnsi="Arial" w:cs="Arial"/>
            <w:noProof/>
          </w:rPr>
          <w:t>11.10.7.3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_Toc158907104 \h </w:instrText>
        </w:r>
        <w:r w:rsidR="009A2260">
          <w:rPr>
            <w:noProof/>
            <w:webHidden/>
          </w:rPr>
        </w:r>
        <w:r w:rsidR="009A2260">
          <w:rPr>
            <w:noProof/>
            <w:webHidden/>
          </w:rPr>
          <w:fldChar w:fldCharType="separate"/>
        </w:r>
        <w:r w:rsidR="00E007C1">
          <w:rPr>
            <w:noProof/>
            <w:webHidden/>
          </w:rPr>
          <w:t>317</w:t>
        </w:r>
        <w:r w:rsidR="009A2260">
          <w:rPr>
            <w:noProof/>
            <w:webHidden/>
          </w:rPr>
          <w:fldChar w:fldCharType="end"/>
        </w:r>
      </w:hyperlink>
    </w:p>
    <w:p w14:paraId="28170275" w14:textId="703B513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5" w:history="1">
        <w:r w:rsidR="009A2260" w:rsidRPr="000F2745">
          <w:rPr>
            <w:rStyle w:val="Hyperlink"/>
            <w:rFonts w:ascii="Arial" w:hAnsi="Arial" w:cs="Arial"/>
            <w:noProof/>
          </w:rPr>
          <w:t>11.10.7.4 Parameter list (Input/Output)</w:t>
        </w:r>
        <w:r w:rsidR="009A2260">
          <w:rPr>
            <w:noProof/>
            <w:webHidden/>
          </w:rPr>
          <w:tab/>
        </w:r>
        <w:r w:rsidR="009A2260">
          <w:rPr>
            <w:noProof/>
            <w:webHidden/>
          </w:rPr>
          <w:fldChar w:fldCharType="begin"/>
        </w:r>
        <w:r w:rsidR="009A2260">
          <w:rPr>
            <w:noProof/>
            <w:webHidden/>
          </w:rPr>
          <w:instrText xml:space="preserve"> PAGEREF _Toc158907105 \h </w:instrText>
        </w:r>
        <w:r w:rsidR="009A2260">
          <w:rPr>
            <w:noProof/>
            <w:webHidden/>
          </w:rPr>
        </w:r>
        <w:r w:rsidR="009A2260">
          <w:rPr>
            <w:noProof/>
            <w:webHidden/>
          </w:rPr>
          <w:fldChar w:fldCharType="separate"/>
        </w:r>
        <w:r w:rsidR="00E007C1">
          <w:rPr>
            <w:noProof/>
            <w:webHidden/>
          </w:rPr>
          <w:t>317</w:t>
        </w:r>
        <w:r w:rsidR="009A2260">
          <w:rPr>
            <w:noProof/>
            <w:webHidden/>
          </w:rPr>
          <w:fldChar w:fldCharType="end"/>
        </w:r>
      </w:hyperlink>
    </w:p>
    <w:p w14:paraId="15C60AAA" w14:textId="6B9F3E0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6" w:history="1">
        <w:r w:rsidR="009A2260" w:rsidRPr="000F2745">
          <w:rPr>
            <w:rStyle w:val="Hyperlink"/>
            <w:rFonts w:ascii="Arial" w:hAnsi="Arial" w:cs="Arial"/>
            <w:noProof/>
          </w:rPr>
          <w:t>11.10.7.5 Return Value</w:t>
        </w:r>
        <w:r w:rsidR="009A2260">
          <w:rPr>
            <w:noProof/>
            <w:webHidden/>
          </w:rPr>
          <w:tab/>
        </w:r>
        <w:r w:rsidR="009A2260">
          <w:rPr>
            <w:noProof/>
            <w:webHidden/>
          </w:rPr>
          <w:fldChar w:fldCharType="begin"/>
        </w:r>
        <w:r w:rsidR="009A2260">
          <w:rPr>
            <w:noProof/>
            <w:webHidden/>
          </w:rPr>
          <w:instrText xml:space="preserve"> PAGEREF _Toc158907106 \h </w:instrText>
        </w:r>
        <w:r w:rsidR="009A2260">
          <w:rPr>
            <w:noProof/>
            <w:webHidden/>
          </w:rPr>
        </w:r>
        <w:r w:rsidR="009A2260">
          <w:rPr>
            <w:noProof/>
            <w:webHidden/>
          </w:rPr>
          <w:fldChar w:fldCharType="separate"/>
        </w:r>
        <w:r w:rsidR="00E007C1">
          <w:rPr>
            <w:noProof/>
            <w:webHidden/>
          </w:rPr>
          <w:t>317</w:t>
        </w:r>
        <w:r w:rsidR="009A2260">
          <w:rPr>
            <w:noProof/>
            <w:webHidden/>
          </w:rPr>
          <w:fldChar w:fldCharType="end"/>
        </w:r>
      </w:hyperlink>
    </w:p>
    <w:p w14:paraId="6993CC29" w14:textId="5E934DB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7" w:history="1">
        <w:r w:rsidR="009A2260" w:rsidRPr="000F2745">
          <w:rPr>
            <w:rStyle w:val="Hyperlink"/>
            <w:rFonts w:ascii="Arial" w:hAnsi="Arial" w:cs="Arial"/>
            <w:noProof/>
          </w:rPr>
          <w:t>11.10.7.6 Other CSUs called by this CSU</w:t>
        </w:r>
        <w:r w:rsidR="009A2260">
          <w:rPr>
            <w:noProof/>
            <w:webHidden/>
          </w:rPr>
          <w:tab/>
        </w:r>
        <w:r w:rsidR="009A2260">
          <w:rPr>
            <w:noProof/>
            <w:webHidden/>
          </w:rPr>
          <w:fldChar w:fldCharType="begin"/>
        </w:r>
        <w:r w:rsidR="009A2260">
          <w:rPr>
            <w:noProof/>
            <w:webHidden/>
          </w:rPr>
          <w:instrText xml:space="preserve"> PAGEREF _Toc158907107 \h </w:instrText>
        </w:r>
        <w:r w:rsidR="009A2260">
          <w:rPr>
            <w:noProof/>
            <w:webHidden/>
          </w:rPr>
        </w:r>
        <w:r w:rsidR="009A2260">
          <w:rPr>
            <w:noProof/>
            <w:webHidden/>
          </w:rPr>
          <w:fldChar w:fldCharType="separate"/>
        </w:r>
        <w:r w:rsidR="00E007C1">
          <w:rPr>
            <w:noProof/>
            <w:webHidden/>
          </w:rPr>
          <w:t>317</w:t>
        </w:r>
        <w:r w:rsidR="009A2260">
          <w:rPr>
            <w:noProof/>
            <w:webHidden/>
          </w:rPr>
          <w:fldChar w:fldCharType="end"/>
        </w:r>
      </w:hyperlink>
    </w:p>
    <w:p w14:paraId="660C27C5" w14:textId="0FE5CE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8" w:history="1">
        <w:r w:rsidR="009A2260" w:rsidRPr="000F2745">
          <w:rPr>
            <w:rStyle w:val="Hyperlink"/>
            <w:rFonts w:ascii="Arial" w:hAnsi="Arial" w:cs="Arial"/>
            <w:noProof/>
          </w:rPr>
          <w:t>11.10.7.7 Description of list of LLRs allocated</w:t>
        </w:r>
        <w:r w:rsidR="009A2260">
          <w:rPr>
            <w:noProof/>
            <w:webHidden/>
          </w:rPr>
          <w:tab/>
        </w:r>
        <w:r w:rsidR="009A2260">
          <w:rPr>
            <w:noProof/>
            <w:webHidden/>
          </w:rPr>
          <w:fldChar w:fldCharType="begin"/>
        </w:r>
        <w:r w:rsidR="009A2260">
          <w:rPr>
            <w:noProof/>
            <w:webHidden/>
          </w:rPr>
          <w:instrText xml:space="preserve"> PAGEREF _Toc158907108 \h </w:instrText>
        </w:r>
        <w:r w:rsidR="009A2260">
          <w:rPr>
            <w:noProof/>
            <w:webHidden/>
          </w:rPr>
        </w:r>
        <w:r w:rsidR="009A2260">
          <w:rPr>
            <w:noProof/>
            <w:webHidden/>
          </w:rPr>
          <w:fldChar w:fldCharType="separate"/>
        </w:r>
        <w:r w:rsidR="00E007C1">
          <w:rPr>
            <w:noProof/>
            <w:webHidden/>
          </w:rPr>
          <w:t>318</w:t>
        </w:r>
        <w:r w:rsidR="009A2260">
          <w:rPr>
            <w:noProof/>
            <w:webHidden/>
          </w:rPr>
          <w:fldChar w:fldCharType="end"/>
        </w:r>
      </w:hyperlink>
    </w:p>
    <w:p w14:paraId="7B5E9976" w14:textId="73014F8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09" w:history="1">
        <w:r w:rsidR="009A2260" w:rsidRPr="000F2745">
          <w:rPr>
            <w:rStyle w:val="Hyperlink"/>
            <w:rFonts w:ascii="Arial" w:hAnsi="Arial" w:cs="Arial"/>
            <w:noProof/>
          </w:rPr>
          <w:t>11.10.7.7.1 daulibstm32f4xxrcc-RccGetSysClkSource-LLR-001</w:t>
        </w:r>
        <w:r w:rsidR="009A2260">
          <w:rPr>
            <w:noProof/>
            <w:webHidden/>
          </w:rPr>
          <w:tab/>
        </w:r>
        <w:r w:rsidR="009A2260">
          <w:rPr>
            <w:noProof/>
            <w:webHidden/>
          </w:rPr>
          <w:fldChar w:fldCharType="begin"/>
        </w:r>
        <w:r w:rsidR="009A2260">
          <w:rPr>
            <w:noProof/>
            <w:webHidden/>
          </w:rPr>
          <w:instrText xml:space="preserve"> PAGEREF _Toc158907109 \h </w:instrText>
        </w:r>
        <w:r w:rsidR="009A2260">
          <w:rPr>
            <w:noProof/>
            <w:webHidden/>
          </w:rPr>
        </w:r>
        <w:r w:rsidR="009A2260">
          <w:rPr>
            <w:noProof/>
            <w:webHidden/>
          </w:rPr>
          <w:fldChar w:fldCharType="separate"/>
        </w:r>
        <w:r w:rsidR="00E007C1">
          <w:rPr>
            <w:noProof/>
            <w:webHidden/>
          </w:rPr>
          <w:t>318</w:t>
        </w:r>
        <w:r w:rsidR="009A2260">
          <w:rPr>
            <w:noProof/>
            <w:webHidden/>
          </w:rPr>
          <w:fldChar w:fldCharType="end"/>
        </w:r>
      </w:hyperlink>
    </w:p>
    <w:p w14:paraId="77324F75" w14:textId="0FD6254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0" w:history="1">
        <w:r w:rsidR="009A2260" w:rsidRPr="000F2745">
          <w:rPr>
            <w:rStyle w:val="Hyperlink"/>
            <w:noProof/>
          </w:rPr>
          <w:t>11.10.8 RccHclkConfig</w:t>
        </w:r>
        <w:r w:rsidR="009A2260">
          <w:rPr>
            <w:noProof/>
            <w:webHidden/>
          </w:rPr>
          <w:tab/>
        </w:r>
        <w:r w:rsidR="009A2260">
          <w:rPr>
            <w:noProof/>
            <w:webHidden/>
          </w:rPr>
          <w:fldChar w:fldCharType="begin"/>
        </w:r>
        <w:r w:rsidR="009A2260">
          <w:rPr>
            <w:noProof/>
            <w:webHidden/>
          </w:rPr>
          <w:instrText xml:space="preserve"> PAGEREF _Toc158907110 \h </w:instrText>
        </w:r>
        <w:r w:rsidR="009A2260">
          <w:rPr>
            <w:noProof/>
            <w:webHidden/>
          </w:rPr>
        </w:r>
        <w:r w:rsidR="009A2260">
          <w:rPr>
            <w:noProof/>
            <w:webHidden/>
          </w:rPr>
          <w:fldChar w:fldCharType="separate"/>
        </w:r>
        <w:r w:rsidR="00E007C1">
          <w:rPr>
            <w:noProof/>
            <w:webHidden/>
          </w:rPr>
          <w:t>318</w:t>
        </w:r>
        <w:r w:rsidR="009A2260">
          <w:rPr>
            <w:noProof/>
            <w:webHidden/>
          </w:rPr>
          <w:fldChar w:fldCharType="end"/>
        </w:r>
      </w:hyperlink>
    </w:p>
    <w:p w14:paraId="601F24A0" w14:textId="03C35A6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1" w:history="1">
        <w:r w:rsidR="009A2260" w:rsidRPr="000F2745">
          <w:rPr>
            <w:rStyle w:val="Hyperlink"/>
            <w:rFonts w:ascii="Arial" w:hAnsi="Arial" w:cs="Arial"/>
            <w:noProof/>
          </w:rPr>
          <w:t>11.10.8.1 Brief Description</w:t>
        </w:r>
        <w:r w:rsidR="009A2260">
          <w:rPr>
            <w:noProof/>
            <w:webHidden/>
          </w:rPr>
          <w:tab/>
        </w:r>
        <w:r w:rsidR="009A2260">
          <w:rPr>
            <w:noProof/>
            <w:webHidden/>
          </w:rPr>
          <w:fldChar w:fldCharType="begin"/>
        </w:r>
        <w:r w:rsidR="009A2260">
          <w:rPr>
            <w:noProof/>
            <w:webHidden/>
          </w:rPr>
          <w:instrText xml:space="preserve"> PAGEREF _Toc158907111 \h </w:instrText>
        </w:r>
        <w:r w:rsidR="009A2260">
          <w:rPr>
            <w:noProof/>
            <w:webHidden/>
          </w:rPr>
        </w:r>
        <w:r w:rsidR="009A2260">
          <w:rPr>
            <w:noProof/>
            <w:webHidden/>
          </w:rPr>
          <w:fldChar w:fldCharType="separate"/>
        </w:r>
        <w:r w:rsidR="00E007C1">
          <w:rPr>
            <w:noProof/>
            <w:webHidden/>
          </w:rPr>
          <w:t>318</w:t>
        </w:r>
        <w:r w:rsidR="009A2260">
          <w:rPr>
            <w:noProof/>
            <w:webHidden/>
          </w:rPr>
          <w:fldChar w:fldCharType="end"/>
        </w:r>
      </w:hyperlink>
    </w:p>
    <w:p w14:paraId="25CD0856" w14:textId="73DA174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2" w:history="1">
        <w:r w:rsidR="009A2260" w:rsidRPr="000F2745">
          <w:rPr>
            <w:rStyle w:val="Hyperlink"/>
            <w:rFonts w:ascii="Arial" w:hAnsi="Arial" w:cs="Arial"/>
            <w:noProof/>
          </w:rPr>
          <w:t>11.10.8.2 List of HLRs allocated</w:t>
        </w:r>
        <w:r w:rsidR="009A2260">
          <w:rPr>
            <w:noProof/>
            <w:webHidden/>
          </w:rPr>
          <w:tab/>
        </w:r>
        <w:r w:rsidR="009A2260">
          <w:rPr>
            <w:noProof/>
            <w:webHidden/>
          </w:rPr>
          <w:fldChar w:fldCharType="begin"/>
        </w:r>
        <w:r w:rsidR="009A2260">
          <w:rPr>
            <w:noProof/>
            <w:webHidden/>
          </w:rPr>
          <w:instrText xml:space="preserve"> PAGEREF _Toc158907112 \h </w:instrText>
        </w:r>
        <w:r w:rsidR="009A2260">
          <w:rPr>
            <w:noProof/>
            <w:webHidden/>
          </w:rPr>
        </w:r>
        <w:r w:rsidR="009A2260">
          <w:rPr>
            <w:noProof/>
            <w:webHidden/>
          </w:rPr>
          <w:fldChar w:fldCharType="separate"/>
        </w:r>
        <w:r w:rsidR="00E007C1">
          <w:rPr>
            <w:noProof/>
            <w:webHidden/>
          </w:rPr>
          <w:t>318</w:t>
        </w:r>
        <w:r w:rsidR="009A2260">
          <w:rPr>
            <w:noProof/>
            <w:webHidden/>
          </w:rPr>
          <w:fldChar w:fldCharType="end"/>
        </w:r>
      </w:hyperlink>
    </w:p>
    <w:p w14:paraId="45C58889" w14:textId="2095624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3" w:history="1">
        <w:r w:rsidR="009A2260" w:rsidRPr="000F2745">
          <w:rPr>
            <w:rStyle w:val="Hyperlink"/>
            <w:rFonts w:ascii="Arial" w:hAnsi="Arial" w:cs="Arial"/>
            <w:noProof/>
          </w:rPr>
          <w:t>11.10.8.3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_Toc158907113 \h </w:instrText>
        </w:r>
        <w:r w:rsidR="009A2260">
          <w:rPr>
            <w:noProof/>
            <w:webHidden/>
          </w:rPr>
        </w:r>
        <w:r w:rsidR="009A2260">
          <w:rPr>
            <w:noProof/>
            <w:webHidden/>
          </w:rPr>
          <w:fldChar w:fldCharType="separate"/>
        </w:r>
        <w:r w:rsidR="00E007C1">
          <w:rPr>
            <w:noProof/>
            <w:webHidden/>
          </w:rPr>
          <w:t>318</w:t>
        </w:r>
        <w:r w:rsidR="009A2260">
          <w:rPr>
            <w:noProof/>
            <w:webHidden/>
          </w:rPr>
          <w:fldChar w:fldCharType="end"/>
        </w:r>
      </w:hyperlink>
    </w:p>
    <w:p w14:paraId="4613B993" w14:textId="5CB9C1F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4" w:history="1">
        <w:r w:rsidR="009A2260" w:rsidRPr="000F2745">
          <w:rPr>
            <w:rStyle w:val="Hyperlink"/>
            <w:rFonts w:ascii="Arial" w:hAnsi="Arial" w:cs="Arial"/>
            <w:noProof/>
          </w:rPr>
          <w:t>11.10.8.4 Parameter list (Input/Output)</w:t>
        </w:r>
        <w:r w:rsidR="009A2260">
          <w:rPr>
            <w:noProof/>
            <w:webHidden/>
          </w:rPr>
          <w:tab/>
        </w:r>
        <w:r w:rsidR="009A2260">
          <w:rPr>
            <w:noProof/>
            <w:webHidden/>
          </w:rPr>
          <w:fldChar w:fldCharType="begin"/>
        </w:r>
        <w:r w:rsidR="009A2260">
          <w:rPr>
            <w:noProof/>
            <w:webHidden/>
          </w:rPr>
          <w:instrText xml:space="preserve"> PAGEREF _Toc158907114 \h </w:instrText>
        </w:r>
        <w:r w:rsidR="009A2260">
          <w:rPr>
            <w:noProof/>
            <w:webHidden/>
          </w:rPr>
        </w:r>
        <w:r w:rsidR="009A2260">
          <w:rPr>
            <w:noProof/>
            <w:webHidden/>
          </w:rPr>
          <w:fldChar w:fldCharType="separate"/>
        </w:r>
        <w:r w:rsidR="00E007C1">
          <w:rPr>
            <w:noProof/>
            <w:webHidden/>
          </w:rPr>
          <w:t>318</w:t>
        </w:r>
        <w:r w:rsidR="009A2260">
          <w:rPr>
            <w:noProof/>
            <w:webHidden/>
          </w:rPr>
          <w:fldChar w:fldCharType="end"/>
        </w:r>
      </w:hyperlink>
    </w:p>
    <w:p w14:paraId="7DC31304" w14:textId="6F8FA03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5" w:history="1">
        <w:r w:rsidR="009A2260" w:rsidRPr="000F2745">
          <w:rPr>
            <w:rStyle w:val="Hyperlink"/>
            <w:rFonts w:ascii="Arial" w:hAnsi="Arial" w:cs="Arial"/>
            <w:noProof/>
          </w:rPr>
          <w:t>11.10.8.5 Return Value</w:t>
        </w:r>
        <w:r w:rsidR="009A2260">
          <w:rPr>
            <w:noProof/>
            <w:webHidden/>
          </w:rPr>
          <w:tab/>
        </w:r>
        <w:r w:rsidR="009A2260">
          <w:rPr>
            <w:noProof/>
            <w:webHidden/>
          </w:rPr>
          <w:fldChar w:fldCharType="begin"/>
        </w:r>
        <w:r w:rsidR="009A2260">
          <w:rPr>
            <w:noProof/>
            <w:webHidden/>
          </w:rPr>
          <w:instrText xml:space="preserve"> PAGEREF _Toc158907115 \h </w:instrText>
        </w:r>
        <w:r w:rsidR="009A2260">
          <w:rPr>
            <w:noProof/>
            <w:webHidden/>
          </w:rPr>
        </w:r>
        <w:r w:rsidR="009A2260">
          <w:rPr>
            <w:noProof/>
            <w:webHidden/>
          </w:rPr>
          <w:fldChar w:fldCharType="separate"/>
        </w:r>
        <w:r w:rsidR="00E007C1">
          <w:rPr>
            <w:noProof/>
            <w:webHidden/>
          </w:rPr>
          <w:t>318</w:t>
        </w:r>
        <w:r w:rsidR="009A2260">
          <w:rPr>
            <w:noProof/>
            <w:webHidden/>
          </w:rPr>
          <w:fldChar w:fldCharType="end"/>
        </w:r>
      </w:hyperlink>
    </w:p>
    <w:p w14:paraId="3FBD7FC2" w14:textId="2DD23D5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6" w:history="1">
        <w:r w:rsidR="009A2260" w:rsidRPr="000F2745">
          <w:rPr>
            <w:rStyle w:val="Hyperlink"/>
            <w:rFonts w:ascii="Arial" w:hAnsi="Arial" w:cs="Arial"/>
            <w:noProof/>
          </w:rPr>
          <w:t>11.10.8.6 Other CSUs called by this CSU</w:t>
        </w:r>
        <w:r w:rsidR="009A2260">
          <w:rPr>
            <w:noProof/>
            <w:webHidden/>
          </w:rPr>
          <w:tab/>
        </w:r>
        <w:r w:rsidR="009A2260">
          <w:rPr>
            <w:noProof/>
            <w:webHidden/>
          </w:rPr>
          <w:fldChar w:fldCharType="begin"/>
        </w:r>
        <w:r w:rsidR="009A2260">
          <w:rPr>
            <w:noProof/>
            <w:webHidden/>
          </w:rPr>
          <w:instrText xml:space="preserve"> PAGEREF _Toc158907116 \h </w:instrText>
        </w:r>
        <w:r w:rsidR="009A2260">
          <w:rPr>
            <w:noProof/>
            <w:webHidden/>
          </w:rPr>
        </w:r>
        <w:r w:rsidR="009A2260">
          <w:rPr>
            <w:noProof/>
            <w:webHidden/>
          </w:rPr>
          <w:fldChar w:fldCharType="separate"/>
        </w:r>
        <w:r w:rsidR="00E007C1">
          <w:rPr>
            <w:noProof/>
            <w:webHidden/>
          </w:rPr>
          <w:t>319</w:t>
        </w:r>
        <w:r w:rsidR="009A2260">
          <w:rPr>
            <w:noProof/>
            <w:webHidden/>
          </w:rPr>
          <w:fldChar w:fldCharType="end"/>
        </w:r>
      </w:hyperlink>
    </w:p>
    <w:p w14:paraId="63DB0054" w14:textId="033A961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7" w:history="1">
        <w:r w:rsidR="009A2260" w:rsidRPr="000F2745">
          <w:rPr>
            <w:rStyle w:val="Hyperlink"/>
            <w:rFonts w:ascii="Arial" w:hAnsi="Arial" w:cs="Arial"/>
            <w:noProof/>
          </w:rPr>
          <w:t>11.10.8.7 Description of list of LLRs allocated</w:t>
        </w:r>
        <w:r w:rsidR="009A2260">
          <w:rPr>
            <w:noProof/>
            <w:webHidden/>
          </w:rPr>
          <w:tab/>
        </w:r>
        <w:r w:rsidR="009A2260">
          <w:rPr>
            <w:noProof/>
            <w:webHidden/>
          </w:rPr>
          <w:fldChar w:fldCharType="begin"/>
        </w:r>
        <w:r w:rsidR="009A2260">
          <w:rPr>
            <w:noProof/>
            <w:webHidden/>
          </w:rPr>
          <w:instrText xml:space="preserve"> PAGEREF _Toc158907117 \h </w:instrText>
        </w:r>
        <w:r w:rsidR="009A2260">
          <w:rPr>
            <w:noProof/>
            <w:webHidden/>
          </w:rPr>
        </w:r>
        <w:r w:rsidR="009A2260">
          <w:rPr>
            <w:noProof/>
            <w:webHidden/>
          </w:rPr>
          <w:fldChar w:fldCharType="separate"/>
        </w:r>
        <w:r w:rsidR="00E007C1">
          <w:rPr>
            <w:noProof/>
            <w:webHidden/>
          </w:rPr>
          <w:t>319</w:t>
        </w:r>
        <w:r w:rsidR="009A2260">
          <w:rPr>
            <w:noProof/>
            <w:webHidden/>
          </w:rPr>
          <w:fldChar w:fldCharType="end"/>
        </w:r>
      </w:hyperlink>
    </w:p>
    <w:p w14:paraId="63A881F6" w14:textId="0147502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8" w:history="1">
        <w:r w:rsidR="009A2260" w:rsidRPr="000F2745">
          <w:rPr>
            <w:rStyle w:val="Hyperlink"/>
            <w:rFonts w:ascii="Arial" w:hAnsi="Arial" w:cs="Arial"/>
            <w:noProof/>
          </w:rPr>
          <w:t>11.10.8.7.1 daulibstm32f4xxrcc-RccHclkConfig-LLR-001</w:t>
        </w:r>
        <w:r w:rsidR="009A2260">
          <w:rPr>
            <w:noProof/>
            <w:webHidden/>
          </w:rPr>
          <w:tab/>
        </w:r>
        <w:r w:rsidR="009A2260">
          <w:rPr>
            <w:noProof/>
            <w:webHidden/>
          </w:rPr>
          <w:fldChar w:fldCharType="begin"/>
        </w:r>
        <w:r w:rsidR="009A2260">
          <w:rPr>
            <w:noProof/>
            <w:webHidden/>
          </w:rPr>
          <w:instrText xml:space="preserve"> PAGEREF _Toc158907118 \h </w:instrText>
        </w:r>
        <w:r w:rsidR="009A2260">
          <w:rPr>
            <w:noProof/>
            <w:webHidden/>
          </w:rPr>
        </w:r>
        <w:r w:rsidR="009A2260">
          <w:rPr>
            <w:noProof/>
            <w:webHidden/>
          </w:rPr>
          <w:fldChar w:fldCharType="separate"/>
        </w:r>
        <w:r w:rsidR="00E007C1">
          <w:rPr>
            <w:noProof/>
            <w:webHidden/>
          </w:rPr>
          <w:t>319</w:t>
        </w:r>
        <w:r w:rsidR="009A2260">
          <w:rPr>
            <w:noProof/>
            <w:webHidden/>
          </w:rPr>
          <w:fldChar w:fldCharType="end"/>
        </w:r>
      </w:hyperlink>
    </w:p>
    <w:p w14:paraId="528EA657" w14:textId="72001E8F"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19" w:history="1">
        <w:r w:rsidR="009A2260" w:rsidRPr="000F2745">
          <w:rPr>
            <w:rStyle w:val="Hyperlink"/>
            <w:noProof/>
          </w:rPr>
          <w:t>11.10.9 RccPclk1Config</w:t>
        </w:r>
        <w:r w:rsidR="009A2260">
          <w:rPr>
            <w:noProof/>
            <w:webHidden/>
          </w:rPr>
          <w:tab/>
        </w:r>
        <w:r w:rsidR="009A2260">
          <w:rPr>
            <w:noProof/>
            <w:webHidden/>
          </w:rPr>
          <w:fldChar w:fldCharType="begin"/>
        </w:r>
        <w:r w:rsidR="009A2260">
          <w:rPr>
            <w:noProof/>
            <w:webHidden/>
          </w:rPr>
          <w:instrText xml:space="preserve"> PAGEREF _Toc158907119 \h </w:instrText>
        </w:r>
        <w:r w:rsidR="009A2260">
          <w:rPr>
            <w:noProof/>
            <w:webHidden/>
          </w:rPr>
        </w:r>
        <w:r w:rsidR="009A2260">
          <w:rPr>
            <w:noProof/>
            <w:webHidden/>
          </w:rPr>
          <w:fldChar w:fldCharType="separate"/>
        </w:r>
        <w:r w:rsidR="00E007C1">
          <w:rPr>
            <w:noProof/>
            <w:webHidden/>
          </w:rPr>
          <w:t>319</w:t>
        </w:r>
        <w:r w:rsidR="009A2260">
          <w:rPr>
            <w:noProof/>
            <w:webHidden/>
          </w:rPr>
          <w:fldChar w:fldCharType="end"/>
        </w:r>
      </w:hyperlink>
    </w:p>
    <w:p w14:paraId="459027A1" w14:textId="0895B28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0" w:history="1">
        <w:r w:rsidR="009A2260" w:rsidRPr="000F2745">
          <w:rPr>
            <w:rStyle w:val="Hyperlink"/>
            <w:rFonts w:ascii="Arial" w:hAnsi="Arial" w:cs="Arial"/>
            <w:noProof/>
          </w:rPr>
          <w:t>11.10.9.1 Brief Description</w:t>
        </w:r>
        <w:r w:rsidR="009A2260">
          <w:rPr>
            <w:noProof/>
            <w:webHidden/>
          </w:rPr>
          <w:tab/>
        </w:r>
        <w:r w:rsidR="009A2260">
          <w:rPr>
            <w:noProof/>
            <w:webHidden/>
          </w:rPr>
          <w:fldChar w:fldCharType="begin"/>
        </w:r>
        <w:r w:rsidR="009A2260">
          <w:rPr>
            <w:noProof/>
            <w:webHidden/>
          </w:rPr>
          <w:instrText xml:space="preserve"> PAGEREF _Toc158907120 \h </w:instrText>
        </w:r>
        <w:r w:rsidR="009A2260">
          <w:rPr>
            <w:noProof/>
            <w:webHidden/>
          </w:rPr>
        </w:r>
        <w:r w:rsidR="009A2260">
          <w:rPr>
            <w:noProof/>
            <w:webHidden/>
          </w:rPr>
          <w:fldChar w:fldCharType="separate"/>
        </w:r>
        <w:r w:rsidR="00E007C1">
          <w:rPr>
            <w:noProof/>
            <w:webHidden/>
          </w:rPr>
          <w:t>319</w:t>
        </w:r>
        <w:r w:rsidR="009A2260">
          <w:rPr>
            <w:noProof/>
            <w:webHidden/>
          </w:rPr>
          <w:fldChar w:fldCharType="end"/>
        </w:r>
      </w:hyperlink>
    </w:p>
    <w:p w14:paraId="464D2507" w14:textId="68F39CC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1" w:history="1">
        <w:r w:rsidR="009A2260" w:rsidRPr="000F2745">
          <w:rPr>
            <w:rStyle w:val="Hyperlink"/>
            <w:rFonts w:ascii="Arial" w:hAnsi="Arial" w:cs="Arial"/>
            <w:noProof/>
          </w:rPr>
          <w:t>11.10.9.2 List of HLRs allocated</w:t>
        </w:r>
        <w:r w:rsidR="009A2260">
          <w:rPr>
            <w:noProof/>
            <w:webHidden/>
          </w:rPr>
          <w:tab/>
        </w:r>
        <w:r w:rsidR="009A2260">
          <w:rPr>
            <w:noProof/>
            <w:webHidden/>
          </w:rPr>
          <w:fldChar w:fldCharType="begin"/>
        </w:r>
        <w:r w:rsidR="009A2260">
          <w:rPr>
            <w:noProof/>
            <w:webHidden/>
          </w:rPr>
          <w:instrText xml:space="preserve"> PAGEREF _Toc158907121 \h </w:instrText>
        </w:r>
        <w:r w:rsidR="009A2260">
          <w:rPr>
            <w:noProof/>
            <w:webHidden/>
          </w:rPr>
        </w:r>
        <w:r w:rsidR="009A2260">
          <w:rPr>
            <w:noProof/>
            <w:webHidden/>
          </w:rPr>
          <w:fldChar w:fldCharType="separate"/>
        </w:r>
        <w:r w:rsidR="00E007C1">
          <w:rPr>
            <w:noProof/>
            <w:webHidden/>
          </w:rPr>
          <w:t>319</w:t>
        </w:r>
        <w:r w:rsidR="009A2260">
          <w:rPr>
            <w:noProof/>
            <w:webHidden/>
          </w:rPr>
          <w:fldChar w:fldCharType="end"/>
        </w:r>
      </w:hyperlink>
    </w:p>
    <w:p w14:paraId="189259B5" w14:textId="6E98669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2" w:history="1">
        <w:r w:rsidR="009A2260" w:rsidRPr="000F2745">
          <w:rPr>
            <w:rStyle w:val="Hyperlink"/>
            <w:rFonts w:ascii="Arial" w:hAnsi="Arial" w:cs="Arial"/>
            <w:noProof/>
          </w:rPr>
          <w:t>11.10.9.3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_Toc158907122 \h </w:instrText>
        </w:r>
        <w:r w:rsidR="009A2260">
          <w:rPr>
            <w:noProof/>
            <w:webHidden/>
          </w:rPr>
        </w:r>
        <w:r w:rsidR="009A2260">
          <w:rPr>
            <w:noProof/>
            <w:webHidden/>
          </w:rPr>
          <w:fldChar w:fldCharType="separate"/>
        </w:r>
        <w:r w:rsidR="00E007C1">
          <w:rPr>
            <w:noProof/>
            <w:webHidden/>
          </w:rPr>
          <w:t>319</w:t>
        </w:r>
        <w:r w:rsidR="009A2260">
          <w:rPr>
            <w:noProof/>
            <w:webHidden/>
          </w:rPr>
          <w:fldChar w:fldCharType="end"/>
        </w:r>
      </w:hyperlink>
    </w:p>
    <w:p w14:paraId="41883844" w14:textId="0B2B78E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3" w:history="1">
        <w:r w:rsidR="009A2260" w:rsidRPr="000F2745">
          <w:rPr>
            <w:rStyle w:val="Hyperlink"/>
            <w:rFonts w:ascii="Arial" w:hAnsi="Arial" w:cs="Arial"/>
            <w:noProof/>
          </w:rPr>
          <w:t>11.10.9.4 Parameter list (Input/Output)</w:t>
        </w:r>
        <w:r w:rsidR="009A2260">
          <w:rPr>
            <w:noProof/>
            <w:webHidden/>
          </w:rPr>
          <w:tab/>
        </w:r>
        <w:r w:rsidR="009A2260">
          <w:rPr>
            <w:noProof/>
            <w:webHidden/>
          </w:rPr>
          <w:fldChar w:fldCharType="begin"/>
        </w:r>
        <w:r w:rsidR="009A2260">
          <w:rPr>
            <w:noProof/>
            <w:webHidden/>
          </w:rPr>
          <w:instrText xml:space="preserve"> PAGEREF _Toc158907123 \h </w:instrText>
        </w:r>
        <w:r w:rsidR="009A2260">
          <w:rPr>
            <w:noProof/>
            <w:webHidden/>
          </w:rPr>
        </w:r>
        <w:r w:rsidR="009A2260">
          <w:rPr>
            <w:noProof/>
            <w:webHidden/>
          </w:rPr>
          <w:fldChar w:fldCharType="separate"/>
        </w:r>
        <w:r w:rsidR="00E007C1">
          <w:rPr>
            <w:noProof/>
            <w:webHidden/>
          </w:rPr>
          <w:t>319</w:t>
        </w:r>
        <w:r w:rsidR="009A2260">
          <w:rPr>
            <w:noProof/>
            <w:webHidden/>
          </w:rPr>
          <w:fldChar w:fldCharType="end"/>
        </w:r>
      </w:hyperlink>
    </w:p>
    <w:p w14:paraId="21E3556F" w14:textId="407C69F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4" w:history="1">
        <w:r w:rsidR="009A2260" w:rsidRPr="000F2745">
          <w:rPr>
            <w:rStyle w:val="Hyperlink"/>
            <w:rFonts w:ascii="Arial" w:hAnsi="Arial" w:cs="Arial"/>
            <w:noProof/>
          </w:rPr>
          <w:t>11.10.9.5 Return Value</w:t>
        </w:r>
        <w:r w:rsidR="009A2260">
          <w:rPr>
            <w:noProof/>
            <w:webHidden/>
          </w:rPr>
          <w:tab/>
        </w:r>
        <w:r w:rsidR="009A2260">
          <w:rPr>
            <w:noProof/>
            <w:webHidden/>
          </w:rPr>
          <w:fldChar w:fldCharType="begin"/>
        </w:r>
        <w:r w:rsidR="009A2260">
          <w:rPr>
            <w:noProof/>
            <w:webHidden/>
          </w:rPr>
          <w:instrText xml:space="preserve"> PAGEREF _Toc158907124 \h </w:instrText>
        </w:r>
        <w:r w:rsidR="009A2260">
          <w:rPr>
            <w:noProof/>
            <w:webHidden/>
          </w:rPr>
        </w:r>
        <w:r w:rsidR="009A2260">
          <w:rPr>
            <w:noProof/>
            <w:webHidden/>
          </w:rPr>
          <w:fldChar w:fldCharType="separate"/>
        </w:r>
        <w:r w:rsidR="00E007C1">
          <w:rPr>
            <w:noProof/>
            <w:webHidden/>
          </w:rPr>
          <w:t>320</w:t>
        </w:r>
        <w:r w:rsidR="009A2260">
          <w:rPr>
            <w:noProof/>
            <w:webHidden/>
          </w:rPr>
          <w:fldChar w:fldCharType="end"/>
        </w:r>
      </w:hyperlink>
    </w:p>
    <w:p w14:paraId="295136CD" w14:textId="2B90BC5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5" w:history="1">
        <w:r w:rsidR="009A2260" w:rsidRPr="000F2745">
          <w:rPr>
            <w:rStyle w:val="Hyperlink"/>
            <w:rFonts w:ascii="Arial" w:hAnsi="Arial" w:cs="Arial"/>
            <w:noProof/>
          </w:rPr>
          <w:t>11.10.9.6 Other CSUs called by this CSU</w:t>
        </w:r>
        <w:r w:rsidR="009A2260">
          <w:rPr>
            <w:noProof/>
            <w:webHidden/>
          </w:rPr>
          <w:tab/>
        </w:r>
        <w:r w:rsidR="009A2260">
          <w:rPr>
            <w:noProof/>
            <w:webHidden/>
          </w:rPr>
          <w:fldChar w:fldCharType="begin"/>
        </w:r>
        <w:r w:rsidR="009A2260">
          <w:rPr>
            <w:noProof/>
            <w:webHidden/>
          </w:rPr>
          <w:instrText xml:space="preserve"> PAGEREF _Toc158907125 \h </w:instrText>
        </w:r>
        <w:r w:rsidR="009A2260">
          <w:rPr>
            <w:noProof/>
            <w:webHidden/>
          </w:rPr>
        </w:r>
        <w:r w:rsidR="009A2260">
          <w:rPr>
            <w:noProof/>
            <w:webHidden/>
          </w:rPr>
          <w:fldChar w:fldCharType="separate"/>
        </w:r>
        <w:r w:rsidR="00E007C1">
          <w:rPr>
            <w:noProof/>
            <w:webHidden/>
          </w:rPr>
          <w:t>320</w:t>
        </w:r>
        <w:r w:rsidR="009A2260">
          <w:rPr>
            <w:noProof/>
            <w:webHidden/>
          </w:rPr>
          <w:fldChar w:fldCharType="end"/>
        </w:r>
      </w:hyperlink>
    </w:p>
    <w:p w14:paraId="2BB02825" w14:textId="0027D95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6" w:history="1">
        <w:r w:rsidR="009A2260" w:rsidRPr="000F2745">
          <w:rPr>
            <w:rStyle w:val="Hyperlink"/>
            <w:rFonts w:ascii="Arial" w:hAnsi="Arial" w:cs="Arial"/>
            <w:noProof/>
          </w:rPr>
          <w:t>11.10.9.7 Description of list of LLRs allocated</w:t>
        </w:r>
        <w:r w:rsidR="009A2260">
          <w:rPr>
            <w:noProof/>
            <w:webHidden/>
          </w:rPr>
          <w:tab/>
        </w:r>
        <w:r w:rsidR="009A2260">
          <w:rPr>
            <w:noProof/>
            <w:webHidden/>
          </w:rPr>
          <w:fldChar w:fldCharType="begin"/>
        </w:r>
        <w:r w:rsidR="009A2260">
          <w:rPr>
            <w:noProof/>
            <w:webHidden/>
          </w:rPr>
          <w:instrText xml:space="preserve"> PAGEREF _Toc158907126 \h </w:instrText>
        </w:r>
        <w:r w:rsidR="009A2260">
          <w:rPr>
            <w:noProof/>
            <w:webHidden/>
          </w:rPr>
        </w:r>
        <w:r w:rsidR="009A2260">
          <w:rPr>
            <w:noProof/>
            <w:webHidden/>
          </w:rPr>
          <w:fldChar w:fldCharType="separate"/>
        </w:r>
        <w:r w:rsidR="00E007C1">
          <w:rPr>
            <w:noProof/>
            <w:webHidden/>
          </w:rPr>
          <w:t>320</w:t>
        </w:r>
        <w:r w:rsidR="009A2260">
          <w:rPr>
            <w:noProof/>
            <w:webHidden/>
          </w:rPr>
          <w:fldChar w:fldCharType="end"/>
        </w:r>
      </w:hyperlink>
    </w:p>
    <w:p w14:paraId="2000ECD5" w14:textId="3580521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7" w:history="1">
        <w:r w:rsidR="009A2260" w:rsidRPr="000F2745">
          <w:rPr>
            <w:rStyle w:val="Hyperlink"/>
            <w:rFonts w:ascii="Arial" w:hAnsi="Arial" w:cs="Arial"/>
            <w:noProof/>
          </w:rPr>
          <w:t>11.10.9.7.1 daulibstm32f4xxrcc-RccPclk1Config-LLR-001</w:t>
        </w:r>
        <w:r w:rsidR="009A2260">
          <w:rPr>
            <w:noProof/>
            <w:webHidden/>
          </w:rPr>
          <w:tab/>
        </w:r>
        <w:r w:rsidR="009A2260">
          <w:rPr>
            <w:noProof/>
            <w:webHidden/>
          </w:rPr>
          <w:fldChar w:fldCharType="begin"/>
        </w:r>
        <w:r w:rsidR="009A2260">
          <w:rPr>
            <w:noProof/>
            <w:webHidden/>
          </w:rPr>
          <w:instrText xml:space="preserve"> PAGEREF _Toc158907127 \h </w:instrText>
        </w:r>
        <w:r w:rsidR="009A2260">
          <w:rPr>
            <w:noProof/>
            <w:webHidden/>
          </w:rPr>
        </w:r>
        <w:r w:rsidR="009A2260">
          <w:rPr>
            <w:noProof/>
            <w:webHidden/>
          </w:rPr>
          <w:fldChar w:fldCharType="separate"/>
        </w:r>
        <w:r w:rsidR="00E007C1">
          <w:rPr>
            <w:noProof/>
            <w:webHidden/>
          </w:rPr>
          <w:t>320</w:t>
        </w:r>
        <w:r w:rsidR="009A2260">
          <w:rPr>
            <w:noProof/>
            <w:webHidden/>
          </w:rPr>
          <w:fldChar w:fldCharType="end"/>
        </w:r>
      </w:hyperlink>
    </w:p>
    <w:p w14:paraId="5E8A759A" w14:textId="6BF2F2DE"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8" w:history="1">
        <w:r w:rsidR="009A2260" w:rsidRPr="000F2745">
          <w:rPr>
            <w:rStyle w:val="Hyperlink"/>
            <w:noProof/>
          </w:rPr>
          <w:t>11.10.10 RccPclk2Config</w:t>
        </w:r>
        <w:r w:rsidR="009A2260">
          <w:rPr>
            <w:noProof/>
            <w:webHidden/>
          </w:rPr>
          <w:tab/>
        </w:r>
        <w:r w:rsidR="009A2260">
          <w:rPr>
            <w:noProof/>
            <w:webHidden/>
          </w:rPr>
          <w:fldChar w:fldCharType="begin"/>
        </w:r>
        <w:r w:rsidR="009A2260">
          <w:rPr>
            <w:noProof/>
            <w:webHidden/>
          </w:rPr>
          <w:instrText xml:space="preserve"> PAGEREF _Toc158907128 \h </w:instrText>
        </w:r>
        <w:r w:rsidR="009A2260">
          <w:rPr>
            <w:noProof/>
            <w:webHidden/>
          </w:rPr>
        </w:r>
        <w:r w:rsidR="009A2260">
          <w:rPr>
            <w:noProof/>
            <w:webHidden/>
          </w:rPr>
          <w:fldChar w:fldCharType="separate"/>
        </w:r>
        <w:r w:rsidR="00E007C1">
          <w:rPr>
            <w:noProof/>
            <w:webHidden/>
          </w:rPr>
          <w:t>320</w:t>
        </w:r>
        <w:r w:rsidR="009A2260">
          <w:rPr>
            <w:noProof/>
            <w:webHidden/>
          </w:rPr>
          <w:fldChar w:fldCharType="end"/>
        </w:r>
      </w:hyperlink>
    </w:p>
    <w:p w14:paraId="00CE8711" w14:textId="0592521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29" w:history="1">
        <w:r w:rsidR="009A2260" w:rsidRPr="000F2745">
          <w:rPr>
            <w:rStyle w:val="Hyperlink"/>
            <w:rFonts w:ascii="Arial" w:hAnsi="Arial" w:cs="Arial"/>
            <w:noProof/>
          </w:rPr>
          <w:t>11.10.10.1 Brief Description</w:t>
        </w:r>
        <w:r w:rsidR="009A2260">
          <w:rPr>
            <w:noProof/>
            <w:webHidden/>
          </w:rPr>
          <w:tab/>
        </w:r>
        <w:r w:rsidR="009A2260">
          <w:rPr>
            <w:noProof/>
            <w:webHidden/>
          </w:rPr>
          <w:fldChar w:fldCharType="begin"/>
        </w:r>
        <w:r w:rsidR="009A2260">
          <w:rPr>
            <w:noProof/>
            <w:webHidden/>
          </w:rPr>
          <w:instrText xml:space="preserve"> PAGEREF _Toc158907129 \h </w:instrText>
        </w:r>
        <w:r w:rsidR="009A2260">
          <w:rPr>
            <w:noProof/>
            <w:webHidden/>
          </w:rPr>
        </w:r>
        <w:r w:rsidR="009A2260">
          <w:rPr>
            <w:noProof/>
            <w:webHidden/>
          </w:rPr>
          <w:fldChar w:fldCharType="separate"/>
        </w:r>
        <w:r w:rsidR="00E007C1">
          <w:rPr>
            <w:noProof/>
            <w:webHidden/>
          </w:rPr>
          <w:t>320</w:t>
        </w:r>
        <w:r w:rsidR="009A2260">
          <w:rPr>
            <w:noProof/>
            <w:webHidden/>
          </w:rPr>
          <w:fldChar w:fldCharType="end"/>
        </w:r>
      </w:hyperlink>
    </w:p>
    <w:p w14:paraId="0E203CCB" w14:textId="0FE57B1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0" w:history="1">
        <w:r w:rsidR="009A2260" w:rsidRPr="000F2745">
          <w:rPr>
            <w:rStyle w:val="Hyperlink"/>
            <w:rFonts w:ascii="Arial" w:hAnsi="Arial" w:cs="Arial"/>
            <w:noProof/>
          </w:rPr>
          <w:t>11.10.10.2 List of HLRs allocated</w:t>
        </w:r>
        <w:r w:rsidR="009A2260">
          <w:rPr>
            <w:noProof/>
            <w:webHidden/>
          </w:rPr>
          <w:tab/>
        </w:r>
        <w:r w:rsidR="009A2260">
          <w:rPr>
            <w:noProof/>
            <w:webHidden/>
          </w:rPr>
          <w:fldChar w:fldCharType="begin"/>
        </w:r>
        <w:r w:rsidR="009A2260">
          <w:rPr>
            <w:noProof/>
            <w:webHidden/>
          </w:rPr>
          <w:instrText xml:space="preserve"> PAGEREF _Toc158907130 \h </w:instrText>
        </w:r>
        <w:r w:rsidR="009A2260">
          <w:rPr>
            <w:noProof/>
            <w:webHidden/>
          </w:rPr>
        </w:r>
        <w:r w:rsidR="009A2260">
          <w:rPr>
            <w:noProof/>
            <w:webHidden/>
          </w:rPr>
          <w:fldChar w:fldCharType="separate"/>
        </w:r>
        <w:r w:rsidR="00E007C1">
          <w:rPr>
            <w:noProof/>
            <w:webHidden/>
          </w:rPr>
          <w:t>320</w:t>
        </w:r>
        <w:r w:rsidR="009A2260">
          <w:rPr>
            <w:noProof/>
            <w:webHidden/>
          </w:rPr>
          <w:fldChar w:fldCharType="end"/>
        </w:r>
      </w:hyperlink>
    </w:p>
    <w:p w14:paraId="05C8F245" w14:textId="5954EFE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1" w:history="1">
        <w:r w:rsidR="009A2260" w:rsidRPr="000F2745">
          <w:rPr>
            <w:rStyle w:val="Hyperlink"/>
            <w:rFonts w:ascii="Arial" w:hAnsi="Arial" w:cs="Arial"/>
            <w:noProof/>
          </w:rPr>
          <w:t>11.10.10.3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_Toc158907131 \h </w:instrText>
        </w:r>
        <w:r w:rsidR="009A2260">
          <w:rPr>
            <w:noProof/>
            <w:webHidden/>
          </w:rPr>
        </w:r>
        <w:r w:rsidR="009A2260">
          <w:rPr>
            <w:noProof/>
            <w:webHidden/>
          </w:rPr>
          <w:fldChar w:fldCharType="separate"/>
        </w:r>
        <w:r w:rsidR="00E007C1">
          <w:rPr>
            <w:noProof/>
            <w:webHidden/>
          </w:rPr>
          <w:t>321</w:t>
        </w:r>
        <w:r w:rsidR="009A2260">
          <w:rPr>
            <w:noProof/>
            <w:webHidden/>
          </w:rPr>
          <w:fldChar w:fldCharType="end"/>
        </w:r>
      </w:hyperlink>
    </w:p>
    <w:p w14:paraId="0902FABA" w14:textId="388F65E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2" w:history="1">
        <w:r w:rsidR="009A2260" w:rsidRPr="000F2745">
          <w:rPr>
            <w:rStyle w:val="Hyperlink"/>
            <w:rFonts w:ascii="Arial" w:hAnsi="Arial" w:cs="Arial"/>
            <w:noProof/>
          </w:rPr>
          <w:t>11.10.10.4 Parameter list (Input/Output)</w:t>
        </w:r>
        <w:r w:rsidR="009A2260">
          <w:rPr>
            <w:noProof/>
            <w:webHidden/>
          </w:rPr>
          <w:tab/>
        </w:r>
        <w:r w:rsidR="009A2260">
          <w:rPr>
            <w:noProof/>
            <w:webHidden/>
          </w:rPr>
          <w:fldChar w:fldCharType="begin"/>
        </w:r>
        <w:r w:rsidR="009A2260">
          <w:rPr>
            <w:noProof/>
            <w:webHidden/>
          </w:rPr>
          <w:instrText xml:space="preserve"> PAGEREF _Toc158907132 \h </w:instrText>
        </w:r>
        <w:r w:rsidR="009A2260">
          <w:rPr>
            <w:noProof/>
            <w:webHidden/>
          </w:rPr>
        </w:r>
        <w:r w:rsidR="009A2260">
          <w:rPr>
            <w:noProof/>
            <w:webHidden/>
          </w:rPr>
          <w:fldChar w:fldCharType="separate"/>
        </w:r>
        <w:r w:rsidR="00E007C1">
          <w:rPr>
            <w:noProof/>
            <w:webHidden/>
          </w:rPr>
          <w:t>321</w:t>
        </w:r>
        <w:r w:rsidR="009A2260">
          <w:rPr>
            <w:noProof/>
            <w:webHidden/>
          </w:rPr>
          <w:fldChar w:fldCharType="end"/>
        </w:r>
      </w:hyperlink>
    </w:p>
    <w:p w14:paraId="52596F7F" w14:textId="50D9583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3" w:history="1">
        <w:r w:rsidR="009A2260" w:rsidRPr="000F2745">
          <w:rPr>
            <w:rStyle w:val="Hyperlink"/>
            <w:rFonts w:ascii="Arial" w:hAnsi="Arial" w:cs="Arial"/>
            <w:noProof/>
          </w:rPr>
          <w:t>11.10.10.5 Return Value</w:t>
        </w:r>
        <w:r w:rsidR="009A2260">
          <w:rPr>
            <w:noProof/>
            <w:webHidden/>
          </w:rPr>
          <w:tab/>
        </w:r>
        <w:r w:rsidR="009A2260">
          <w:rPr>
            <w:noProof/>
            <w:webHidden/>
          </w:rPr>
          <w:fldChar w:fldCharType="begin"/>
        </w:r>
        <w:r w:rsidR="009A2260">
          <w:rPr>
            <w:noProof/>
            <w:webHidden/>
          </w:rPr>
          <w:instrText xml:space="preserve"> PAGEREF _Toc158907133 \h </w:instrText>
        </w:r>
        <w:r w:rsidR="009A2260">
          <w:rPr>
            <w:noProof/>
            <w:webHidden/>
          </w:rPr>
        </w:r>
        <w:r w:rsidR="009A2260">
          <w:rPr>
            <w:noProof/>
            <w:webHidden/>
          </w:rPr>
          <w:fldChar w:fldCharType="separate"/>
        </w:r>
        <w:r w:rsidR="00E007C1">
          <w:rPr>
            <w:noProof/>
            <w:webHidden/>
          </w:rPr>
          <w:t>321</w:t>
        </w:r>
        <w:r w:rsidR="009A2260">
          <w:rPr>
            <w:noProof/>
            <w:webHidden/>
          </w:rPr>
          <w:fldChar w:fldCharType="end"/>
        </w:r>
      </w:hyperlink>
    </w:p>
    <w:p w14:paraId="4C174CFD" w14:textId="5BCA14F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4" w:history="1">
        <w:r w:rsidR="009A2260" w:rsidRPr="000F2745">
          <w:rPr>
            <w:rStyle w:val="Hyperlink"/>
            <w:rFonts w:ascii="Arial" w:hAnsi="Arial" w:cs="Arial"/>
            <w:noProof/>
          </w:rPr>
          <w:t>11.10.10.6 Other CSUs called by this CSU</w:t>
        </w:r>
        <w:r w:rsidR="009A2260">
          <w:rPr>
            <w:noProof/>
            <w:webHidden/>
          </w:rPr>
          <w:tab/>
        </w:r>
        <w:r w:rsidR="009A2260">
          <w:rPr>
            <w:noProof/>
            <w:webHidden/>
          </w:rPr>
          <w:fldChar w:fldCharType="begin"/>
        </w:r>
        <w:r w:rsidR="009A2260">
          <w:rPr>
            <w:noProof/>
            <w:webHidden/>
          </w:rPr>
          <w:instrText xml:space="preserve"> PAGEREF _Toc158907134 \h </w:instrText>
        </w:r>
        <w:r w:rsidR="009A2260">
          <w:rPr>
            <w:noProof/>
            <w:webHidden/>
          </w:rPr>
        </w:r>
        <w:r w:rsidR="009A2260">
          <w:rPr>
            <w:noProof/>
            <w:webHidden/>
          </w:rPr>
          <w:fldChar w:fldCharType="separate"/>
        </w:r>
        <w:r w:rsidR="00E007C1">
          <w:rPr>
            <w:noProof/>
            <w:webHidden/>
          </w:rPr>
          <w:t>321</w:t>
        </w:r>
        <w:r w:rsidR="009A2260">
          <w:rPr>
            <w:noProof/>
            <w:webHidden/>
          </w:rPr>
          <w:fldChar w:fldCharType="end"/>
        </w:r>
      </w:hyperlink>
    </w:p>
    <w:p w14:paraId="34F17302" w14:textId="426ABC1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5" w:history="1">
        <w:r w:rsidR="009A2260" w:rsidRPr="000F2745">
          <w:rPr>
            <w:rStyle w:val="Hyperlink"/>
            <w:rFonts w:ascii="Arial" w:hAnsi="Arial" w:cs="Arial"/>
            <w:noProof/>
          </w:rPr>
          <w:t>11.10.10.7 Description of list of LLRs allocated</w:t>
        </w:r>
        <w:r w:rsidR="009A2260">
          <w:rPr>
            <w:noProof/>
            <w:webHidden/>
          </w:rPr>
          <w:tab/>
        </w:r>
        <w:r w:rsidR="009A2260">
          <w:rPr>
            <w:noProof/>
            <w:webHidden/>
          </w:rPr>
          <w:fldChar w:fldCharType="begin"/>
        </w:r>
        <w:r w:rsidR="009A2260">
          <w:rPr>
            <w:noProof/>
            <w:webHidden/>
          </w:rPr>
          <w:instrText xml:space="preserve"> PAGEREF _Toc158907135 \h </w:instrText>
        </w:r>
        <w:r w:rsidR="009A2260">
          <w:rPr>
            <w:noProof/>
            <w:webHidden/>
          </w:rPr>
        </w:r>
        <w:r w:rsidR="009A2260">
          <w:rPr>
            <w:noProof/>
            <w:webHidden/>
          </w:rPr>
          <w:fldChar w:fldCharType="separate"/>
        </w:r>
        <w:r w:rsidR="00E007C1">
          <w:rPr>
            <w:noProof/>
            <w:webHidden/>
          </w:rPr>
          <w:t>321</w:t>
        </w:r>
        <w:r w:rsidR="009A2260">
          <w:rPr>
            <w:noProof/>
            <w:webHidden/>
          </w:rPr>
          <w:fldChar w:fldCharType="end"/>
        </w:r>
      </w:hyperlink>
    </w:p>
    <w:p w14:paraId="2DD5D930" w14:textId="2DBA471C"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6" w:history="1">
        <w:r w:rsidR="009A2260" w:rsidRPr="000F2745">
          <w:rPr>
            <w:rStyle w:val="Hyperlink"/>
            <w:rFonts w:ascii="Arial" w:hAnsi="Arial" w:cs="Arial"/>
            <w:noProof/>
          </w:rPr>
          <w:t>11.10.10.7.1 daulibstm32f4xxrcc-RccPclk2Config-LLR-001</w:t>
        </w:r>
        <w:r w:rsidR="009A2260">
          <w:rPr>
            <w:noProof/>
            <w:webHidden/>
          </w:rPr>
          <w:tab/>
        </w:r>
        <w:r w:rsidR="009A2260">
          <w:rPr>
            <w:noProof/>
            <w:webHidden/>
          </w:rPr>
          <w:fldChar w:fldCharType="begin"/>
        </w:r>
        <w:r w:rsidR="009A2260">
          <w:rPr>
            <w:noProof/>
            <w:webHidden/>
          </w:rPr>
          <w:instrText xml:space="preserve"> PAGEREF _Toc158907136 \h </w:instrText>
        </w:r>
        <w:r w:rsidR="009A2260">
          <w:rPr>
            <w:noProof/>
            <w:webHidden/>
          </w:rPr>
        </w:r>
        <w:r w:rsidR="009A2260">
          <w:rPr>
            <w:noProof/>
            <w:webHidden/>
          </w:rPr>
          <w:fldChar w:fldCharType="separate"/>
        </w:r>
        <w:r w:rsidR="00E007C1">
          <w:rPr>
            <w:noProof/>
            <w:webHidden/>
          </w:rPr>
          <w:t>321</w:t>
        </w:r>
        <w:r w:rsidR="009A2260">
          <w:rPr>
            <w:noProof/>
            <w:webHidden/>
          </w:rPr>
          <w:fldChar w:fldCharType="end"/>
        </w:r>
      </w:hyperlink>
    </w:p>
    <w:p w14:paraId="7FF9C885" w14:textId="5C4C3B7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7" w:history="1">
        <w:r w:rsidR="009A2260" w:rsidRPr="000F2745">
          <w:rPr>
            <w:rStyle w:val="Hyperlink"/>
            <w:noProof/>
          </w:rPr>
          <w:t>11.10.11 RccGetClocksFreq</w:t>
        </w:r>
        <w:r w:rsidR="009A2260">
          <w:rPr>
            <w:noProof/>
            <w:webHidden/>
          </w:rPr>
          <w:tab/>
        </w:r>
        <w:r w:rsidR="009A2260">
          <w:rPr>
            <w:noProof/>
            <w:webHidden/>
          </w:rPr>
          <w:fldChar w:fldCharType="begin"/>
        </w:r>
        <w:r w:rsidR="009A2260">
          <w:rPr>
            <w:noProof/>
            <w:webHidden/>
          </w:rPr>
          <w:instrText xml:space="preserve"> PAGEREF _Toc158907137 \h </w:instrText>
        </w:r>
        <w:r w:rsidR="009A2260">
          <w:rPr>
            <w:noProof/>
            <w:webHidden/>
          </w:rPr>
        </w:r>
        <w:r w:rsidR="009A2260">
          <w:rPr>
            <w:noProof/>
            <w:webHidden/>
          </w:rPr>
          <w:fldChar w:fldCharType="separate"/>
        </w:r>
        <w:r w:rsidR="00E007C1">
          <w:rPr>
            <w:noProof/>
            <w:webHidden/>
          </w:rPr>
          <w:t>321</w:t>
        </w:r>
        <w:r w:rsidR="009A2260">
          <w:rPr>
            <w:noProof/>
            <w:webHidden/>
          </w:rPr>
          <w:fldChar w:fldCharType="end"/>
        </w:r>
      </w:hyperlink>
    </w:p>
    <w:p w14:paraId="2C8E9E76" w14:textId="1F37BB4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8" w:history="1">
        <w:r w:rsidR="009A2260" w:rsidRPr="000F2745">
          <w:rPr>
            <w:rStyle w:val="Hyperlink"/>
            <w:rFonts w:ascii="Arial" w:hAnsi="Arial" w:cs="Arial"/>
            <w:noProof/>
          </w:rPr>
          <w:t>11.10.11.1 Brief Description</w:t>
        </w:r>
        <w:r w:rsidR="009A2260">
          <w:rPr>
            <w:noProof/>
            <w:webHidden/>
          </w:rPr>
          <w:tab/>
        </w:r>
        <w:r w:rsidR="009A2260">
          <w:rPr>
            <w:noProof/>
            <w:webHidden/>
          </w:rPr>
          <w:fldChar w:fldCharType="begin"/>
        </w:r>
        <w:r w:rsidR="009A2260">
          <w:rPr>
            <w:noProof/>
            <w:webHidden/>
          </w:rPr>
          <w:instrText xml:space="preserve"> PAGEREF _Toc158907138 \h </w:instrText>
        </w:r>
        <w:r w:rsidR="009A2260">
          <w:rPr>
            <w:noProof/>
            <w:webHidden/>
          </w:rPr>
        </w:r>
        <w:r w:rsidR="009A2260">
          <w:rPr>
            <w:noProof/>
            <w:webHidden/>
          </w:rPr>
          <w:fldChar w:fldCharType="separate"/>
        </w:r>
        <w:r w:rsidR="00E007C1">
          <w:rPr>
            <w:noProof/>
            <w:webHidden/>
          </w:rPr>
          <w:t>321</w:t>
        </w:r>
        <w:r w:rsidR="009A2260">
          <w:rPr>
            <w:noProof/>
            <w:webHidden/>
          </w:rPr>
          <w:fldChar w:fldCharType="end"/>
        </w:r>
      </w:hyperlink>
    </w:p>
    <w:p w14:paraId="7661F05A" w14:textId="0C6B088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39" w:history="1">
        <w:r w:rsidR="009A2260" w:rsidRPr="000F2745">
          <w:rPr>
            <w:rStyle w:val="Hyperlink"/>
            <w:rFonts w:ascii="Arial" w:hAnsi="Arial" w:cs="Arial"/>
            <w:noProof/>
          </w:rPr>
          <w:t>11.10.11.2 List of HLRs allocated</w:t>
        </w:r>
        <w:r w:rsidR="009A2260">
          <w:rPr>
            <w:noProof/>
            <w:webHidden/>
          </w:rPr>
          <w:tab/>
        </w:r>
        <w:r w:rsidR="009A2260">
          <w:rPr>
            <w:noProof/>
            <w:webHidden/>
          </w:rPr>
          <w:fldChar w:fldCharType="begin"/>
        </w:r>
        <w:r w:rsidR="009A2260">
          <w:rPr>
            <w:noProof/>
            <w:webHidden/>
          </w:rPr>
          <w:instrText xml:space="preserve"> PAGEREF _Toc158907139 \h </w:instrText>
        </w:r>
        <w:r w:rsidR="009A2260">
          <w:rPr>
            <w:noProof/>
            <w:webHidden/>
          </w:rPr>
        </w:r>
        <w:r w:rsidR="009A2260">
          <w:rPr>
            <w:noProof/>
            <w:webHidden/>
          </w:rPr>
          <w:fldChar w:fldCharType="separate"/>
        </w:r>
        <w:r w:rsidR="00E007C1">
          <w:rPr>
            <w:noProof/>
            <w:webHidden/>
          </w:rPr>
          <w:t>322</w:t>
        </w:r>
        <w:r w:rsidR="009A2260">
          <w:rPr>
            <w:noProof/>
            <w:webHidden/>
          </w:rPr>
          <w:fldChar w:fldCharType="end"/>
        </w:r>
      </w:hyperlink>
    </w:p>
    <w:p w14:paraId="264EA495" w14:textId="3617D08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0" w:history="1">
        <w:r w:rsidR="009A2260" w:rsidRPr="000F2745">
          <w:rPr>
            <w:rStyle w:val="Hyperlink"/>
            <w:rFonts w:ascii="Arial" w:hAnsi="Arial" w:cs="Arial"/>
            <w:noProof/>
          </w:rPr>
          <w:t>11.10.11.3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_Toc158907140 \h </w:instrText>
        </w:r>
        <w:r w:rsidR="009A2260">
          <w:rPr>
            <w:noProof/>
            <w:webHidden/>
          </w:rPr>
        </w:r>
        <w:r w:rsidR="009A2260">
          <w:rPr>
            <w:noProof/>
            <w:webHidden/>
          </w:rPr>
          <w:fldChar w:fldCharType="separate"/>
        </w:r>
        <w:r w:rsidR="00E007C1">
          <w:rPr>
            <w:noProof/>
            <w:webHidden/>
          </w:rPr>
          <w:t>322</w:t>
        </w:r>
        <w:r w:rsidR="009A2260">
          <w:rPr>
            <w:noProof/>
            <w:webHidden/>
          </w:rPr>
          <w:fldChar w:fldCharType="end"/>
        </w:r>
      </w:hyperlink>
    </w:p>
    <w:p w14:paraId="320CB395" w14:textId="07CFBCA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1" w:history="1">
        <w:r w:rsidR="009A2260" w:rsidRPr="000F2745">
          <w:rPr>
            <w:rStyle w:val="Hyperlink"/>
            <w:rFonts w:ascii="Arial" w:hAnsi="Arial" w:cs="Arial"/>
            <w:noProof/>
          </w:rPr>
          <w:t>11.10.11.4 Parameter list (Input/Output)</w:t>
        </w:r>
        <w:r w:rsidR="009A2260">
          <w:rPr>
            <w:noProof/>
            <w:webHidden/>
          </w:rPr>
          <w:tab/>
        </w:r>
        <w:r w:rsidR="009A2260">
          <w:rPr>
            <w:noProof/>
            <w:webHidden/>
          </w:rPr>
          <w:fldChar w:fldCharType="begin"/>
        </w:r>
        <w:r w:rsidR="009A2260">
          <w:rPr>
            <w:noProof/>
            <w:webHidden/>
          </w:rPr>
          <w:instrText xml:space="preserve"> PAGEREF _Toc158907141 \h </w:instrText>
        </w:r>
        <w:r w:rsidR="009A2260">
          <w:rPr>
            <w:noProof/>
            <w:webHidden/>
          </w:rPr>
        </w:r>
        <w:r w:rsidR="009A2260">
          <w:rPr>
            <w:noProof/>
            <w:webHidden/>
          </w:rPr>
          <w:fldChar w:fldCharType="separate"/>
        </w:r>
        <w:r w:rsidR="00E007C1">
          <w:rPr>
            <w:noProof/>
            <w:webHidden/>
          </w:rPr>
          <w:t>322</w:t>
        </w:r>
        <w:r w:rsidR="009A2260">
          <w:rPr>
            <w:noProof/>
            <w:webHidden/>
          </w:rPr>
          <w:fldChar w:fldCharType="end"/>
        </w:r>
      </w:hyperlink>
    </w:p>
    <w:p w14:paraId="2C523199" w14:textId="0350190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2" w:history="1">
        <w:r w:rsidR="009A2260" w:rsidRPr="000F2745">
          <w:rPr>
            <w:rStyle w:val="Hyperlink"/>
            <w:rFonts w:ascii="Arial" w:hAnsi="Arial" w:cs="Arial"/>
            <w:noProof/>
          </w:rPr>
          <w:t>11.10.11.5 Return Value</w:t>
        </w:r>
        <w:r w:rsidR="009A2260">
          <w:rPr>
            <w:noProof/>
            <w:webHidden/>
          </w:rPr>
          <w:tab/>
        </w:r>
        <w:r w:rsidR="009A2260">
          <w:rPr>
            <w:noProof/>
            <w:webHidden/>
          </w:rPr>
          <w:fldChar w:fldCharType="begin"/>
        </w:r>
        <w:r w:rsidR="009A2260">
          <w:rPr>
            <w:noProof/>
            <w:webHidden/>
          </w:rPr>
          <w:instrText xml:space="preserve"> PAGEREF _Toc158907142 \h </w:instrText>
        </w:r>
        <w:r w:rsidR="009A2260">
          <w:rPr>
            <w:noProof/>
            <w:webHidden/>
          </w:rPr>
        </w:r>
        <w:r w:rsidR="009A2260">
          <w:rPr>
            <w:noProof/>
            <w:webHidden/>
          </w:rPr>
          <w:fldChar w:fldCharType="separate"/>
        </w:r>
        <w:r w:rsidR="00E007C1">
          <w:rPr>
            <w:noProof/>
            <w:webHidden/>
          </w:rPr>
          <w:t>322</w:t>
        </w:r>
        <w:r w:rsidR="009A2260">
          <w:rPr>
            <w:noProof/>
            <w:webHidden/>
          </w:rPr>
          <w:fldChar w:fldCharType="end"/>
        </w:r>
      </w:hyperlink>
    </w:p>
    <w:p w14:paraId="68458595" w14:textId="43FA7177"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3" w:history="1">
        <w:r w:rsidR="009A2260" w:rsidRPr="000F2745">
          <w:rPr>
            <w:rStyle w:val="Hyperlink"/>
            <w:rFonts w:ascii="Arial" w:hAnsi="Arial" w:cs="Arial"/>
            <w:noProof/>
          </w:rPr>
          <w:t>11.10.11.6 Other CSUs called by this CSU</w:t>
        </w:r>
        <w:r w:rsidR="009A2260">
          <w:rPr>
            <w:noProof/>
            <w:webHidden/>
          </w:rPr>
          <w:tab/>
        </w:r>
        <w:r w:rsidR="009A2260">
          <w:rPr>
            <w:noProof/>
            <w:webHidden/>
          </w:rPr>
          <w:fldChar w:fldCharType="begin"/>
        </w:r>
        <w:r w:rsidR="009A2260">
          <w:rPr>
            <w:noProof/>
            <w:webHidden/>
          </w:rPr>
          <w:instrText xml:space="preserve"> PAGEREF _Toc158907143 \h </w:instrText>
        </w:r>
        <w:r w:rsidR="009A2260">
          <w:rPr>
            <w:noProof/>
            <w:webHidden/>
          </w:rPr>
        </w:r>
        <w:r w:rsidR="009A2260">
          <w:rPr>
            <w:noProof/>
            <w:webHidden/>
          </w:rPr>
          <w:fldChar w:fldCharType="separate"/>
        </w:r>
        <w:r w:rsidR="00E007C1">
          <w:rPr>
            <w:noProof/>
            <w:webHidden/>
          </w:rPr>
          <w:t>322</w:t>
        </w:r>
        <w:r w:rsidR="009A2260">
          <w:rPr>
            <w:noProof/>
            <w:webHidden/>
          </w:rPr>
          <w:fldChar w:fldCharType="end"/>
        </w:r>
      </w:hyperlink>
    </w:p>
    <w:p w14:paraId="4E229E83" w14:textId="16FF930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4" w:history="1">
        <w:r w:rsidR="009A2260" w:rsidRPr="000F2745">
          <w:rPr>
            <w:rStyle w:val="Hyperlink"/>
            <w:rFonts w:ascii="Arial" w:hAnsi="Arial" w:cs="Arial"/>
            <w:noProof/>
          </w:rPr>
          <w:t>11.10.11.7 Description of list of LLRs allocated</w:t>
        </w:r>
        <w:r w:rsidR="009A2260">
          <w:rPr>
            <w:noProof/>
            <w:webHidden/>
          </w:rPr>
          <w:tab/>
        </w:r>
        <w:r w:rsidR="009A2260">
          <w:rPr>
            <w:noProof/>
            <w:webHidden/>
          </w:rPr>
          <w:fldChar w:fldCharType="begin"/>
        </w:r>
        <w:r w:rsidR="009A2260">
          <w:rPr>
            <w:noProof/>
            <w:webHidden/>
          </w:rPr>
          <w:instrText xml:space="preserve"> PAGEREF _Toc158907144 \h </w:instrText>
        </w:r>
        <w:r w:rsidR="009A2260">
          <w:rPr>
            <w:noProof/>
            <w:webHidden/>
          </w:rPr>
        </w:r>
        <w:r w:rsidR="009A2260">
          <w:rPr>
            <w:noProof/>
            <w:webHidden/>
          </w:rPr>
          <w:fldChar w:fldCharType="separate"/>
        </w:r>
        <w:r w:rsidR="00E007C1">
          <w:rPr>
            <w:noProof/>
            <w:webHidden/>
          </w:rPr>
          <w:t>322</w:t>
        </w:r>
        <w:r w:rsidR="009A2260">
          <w:rPr>
            <w:noProof/>
            <w:webHidden/>
          </w:rPr>
          <w:fldChar w:fldCharType="end"/>
        </w:r>
      </w:hyperlink>
    </w:p>
    <w:p w14:paraId="2127EB52" w14:textId="14C1137E"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5" w:history="1">
        <w:r w:rsidR="009A2260" w:rsidRPr="000F2745">
          <w:rPr>
            <w:rStyle w:val="Hyperlink"/>
            <w:rFonts w:ascii="Arial" w:hAnsi="Arial" w:cs="Arial"/>
            <w:noProof/>
          </w:rPr>
          <w:t>11.10.11.7.1 daulibstm32f4xxrcc-RccGetClocksFreq-LLR-001</w:t>
        </w:r>
        <w:r w:rsidR="009A2260">
          <w:rPr>
            <w:noProof/>
            <w:webHidden/>
          </w:rPr>
          <w:tab/>
        </w:r>
        <w:r w:rsidR="009A2260">
          <w:rPr>
            <w:noProof/>
            <w:webHidden/>
          </w:rPr>
          <w:fldChar w:fldCharType="begin"/>
        </w:r>
        <w:r w:rsidR="009A2260">
          <w:rPr>
            <w:noProof/>
            <w:webHidden/>
          </w:rPr>
          <w:instrText xml:space="preserve"> PAGEREF _Toc158907145 \h </w:instrText>
        </w:r>
        <w:r w:rsidR="009A2260">
          <w:rPr>
            <w:noProof/>
            <w:webHidden/>
          </w:rPr>
        </w:r>
        <w:r w:rsidR="009A2260">
          <w:rPr>
            <w:noProof/>
            <w:webHidden/>
          </w:rPr>
          <w:fldChar w:fldCharType="separate"/>
        </w:r>
        <w:r w:rsidR="00E007C1">
          <w:rPr>
            <w:noProof/>
            <w:webHidden/>
          </w:rPr>
          <w:t>322</w:t>
        </w:r>
        <w:r w:rsidR="009A2260">
          <w:rPr>
            <w:noProof/>
            <w:webHidden/>
          </w:rPr>
          <w:fldChar w:fldCharType="end"/>
        </w:r>
      </w:hyperlink>
    </w:p>
    <w:p w14:paraId="137B7991" w14:textId="2D0C89BA"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6" w:history="1">
        <w:r w:rsidR="009A2260" w:rsidRPr="000F2745">
          <w:rPr>
            <w:rStyle w:val="Hyperlink"/>
            <w:rFonts w:ascii="Arial" w:hAnsi="Arial" w:cs="Arial"/>
            <w:noProof/>
          </w:rPr>
          <w:t>11.10.11.7.2 daulibstm32f4xxrcc-RccGetClocksFreq-LLR-002</w:t>
        </w:r>
        <w:r w:rsidR="009A2260">
          <w:rPr>
            <w:noProof/>
            <w:webHidden/>
          </w:rPr>
          <w:tab/>
        </w:r>
        <w:r w:rsidR="009A2260">
          <w:rPr>
            <w:noProof/>
            <w:webHidden/>
          </w:rPr>
          <w:fldChar w:fldCharType="begin"/>
        </w:r>
        <w:r w:rsidR="009A2260">
          <w:rPr>
            <w:noProof/>
            <w:webHidden/>
          </w:rPr>
          <w:instrText xml:space="preserve"> PAGEREF _Toc158907146 \h </w:instrText>
        </w:r>
        <w:r w:rsidR="009A2260">
          <w:rPr>
            <w:noProof/>
            <w:webHidden/>
          </w:rPr>
        </w:r>
        <w:r w:rsidR="009A2260">
          <w:rPr>
            <w:noProof/>
            <w:webHidden/>
          </w:rPr>
          <w:fldChar w:fldCharType="separate"/>
        </w:r>
        <w:r w:rsidR="00E007C1">
          <w:rPr>
            <w:noProof/>
            <w:webHidden/>
          </w:rPr>
          <w:t>322</w:t>
        </w:r>
        <w:r w:rsidR="009A2260">
          <w:rPr>
            <w:noProof/>
            <w:webHidden/>
          </w:rPr>
          <w:fldChar w:fldCharType="end"/>
        </w:r>
      </w:hyperlink>
    </w:p>
    <w:p w14:paraId="02F35BD0" w14:textId="5BFB4C93"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7" w:history="1">
        <w:r w:rsidR="009A2260" w:rsidRPr="000F2745">
          <w:rPr>
            <w:rStyle w:val="Hyperlink"/>
            <w:rFonts w:ascii="Arial" w:hAnsi="Arial" w:cs="Arial"/>
            <w:noProof/>
          </w:rPr>
          <w:t>11.10.11.7.3 daulibstm32f4xxrcc-RccGetClocksFreq-LLR-003</w:t>
        </w:r>
        <w:r w:rsidR="009A2260">
          <w:rPr>
            <w:noProof/>
            <w:webHidden/>
          </w:rPr>
          <w:tab/>
        </w:r>
        <w:r w:rsidR="009A2260">
          <w:rPr>
            <w:noProof/>
            <w:webHidden/>
          </w:rPr>
          <w:fldChar w:fldCharType="begin"/>
        </w:r>
        <w:r w:rsidR="009A2260">
          <w:rPr>
            <w:noProof/>
            <w:webHidden/>
          </w:rPr>
          <w:instrText xml:space="preserve"> PAGEREF _Toc158907147 \h </w:instrText>
        </w:r>
        <w:r w:rsidR="009A2260">
          <w:rPr>
            <w:noProof/>
            <w:webHidden/>
          </w:rPr>
        </w:r>
        <w:r w:rsidR="009A2260">
          <w:rPr>
            <w:noProof/>
            <w:webHidden/>
          </w:rPr>
          <w:fldChar w:fldCharType="separate"/>
        </w:r>
        <w:r w:rsidR="00E007C1">
          <w:rPr>
            <w:noProof/>
            <w:webHidden/>
          </w:rPr>
          <w:t>323</w:t>
        </w:r>
        <w:r w:rsidR="009A2260">
          <w:rPr>
            <w:noProof/>
            <w:webHidden/>
          </w:rPr>
          <w:fldChar w:fldCharType="end"/>
        </w:r>
      </w:hyperlink>
    </w:p>
    <w:p w14:paraId="4D15ED83" w14:textId="176A470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8" w:history="1">
        <w:r w:rsidR="009A2260" w:rsidRPr="000F2745">
          <w:rPr>
            <w:rStyle w:val="Hyperlink"/>
            <w:rFonts w:ascii="Arial" w:hAnsi="Arial" w:cs="Arial"/>
            <w:noProof/>
          </w:rPr>
          <w:t>11.10.11.7.4 daulibstm32f4xxrcc-RccGetClocksFreq-LLR-004</w:t>
        </w:r>
        <w:r w:rsidR="009A2260">
          <w:rPr>
            <w:noProof/>
            <w:webHidden/>
          </w:rPr>
          <w:tab/>
        </w:r>
        <w:r w:rsidR="009A2260">
          <w:rPr>
            <w:noProof/>
            <w:webHidden/>
          </w:rPr>
          <w:fldChar w:fldCharType="begin"/>
        </w:r>
        <w:r w:rsidR="009A2260">
          <w:rPr>
            <w:noProof/>
            <w:webHidden/>
          </w:rPr>
          <w:instrText xml:space="preserve"> PAGEREF _Toc158907148 \h </w:instrText>
        </w:r>
        <w:r w:rsidR="009A2260">
          <w:rPr>
            <w:noProof/>
            <w:webHidden/>
          </w:rPr>
        </w:r>
        <w:r w:rsidR="009A2260">
          <w:rPr>
            <w:noProof/>
            <w:webHidden/>
          </w:rPr>
          <w:fldChar w:fldCharType="separate"/>
        </w:r>
        <w:r w:rsidR="00E007C1">
          <w:rPr>
            <w:noProof/>
            <w:webHidden/>
          </w:rPr>
          <w:t>323</w:t>
        </w:r>
        <w:r w:rsidR="009A2260">
          <w:rPr>
            <w:noProof/>
            <w:webHidden/>
          </w:rPr>
          <w:fldChar w:fldCharType="end"/>
        </w:r>
      </w:hyperlink>
    </w:p>
    <w:p w14:paraId="5D45A836" w14:textId="317EBAF9"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49" w:history="1">
        <w:r w:rsidR="009A2260" w:rsidRPr="000F2745">
          <w:rPr>
            <w:rStyle w:val="Hyperlink"/>
            <w:rFonts w:ascii="Arial" w:hAnsi="Arial" w:cs="Arial"/>
            <w:noProof/>
          </w:rPr>
          <w:t>11.10.11.7.5 daulibstm32f4xxrcc-RccGetClocksFreq-LLR-005</w:t>
        </w:r>
        <w:r w:rsidR="009A2260">
          <w:rPr>
            <w:noProof/>
            <w:webHidden/>
          </w:rPr>
          <w:tab/>
        </w:r>
        <w:r w:rsidR="009A2260">
          <w:rPr>
            <w:noProof/>
            <w:webHidden/>
          </w:rPr>
          <w:fldChar w:fldCharType="begin"/>
        </w:r>
        <w:r w:rsidR="009A2260">
          <w:rPr>
            <w:noProof/>
            <w:webHidden/>
          </w:rPr>
          <w:instrText xml:space="preserve"> PAGEREF _Toc158907149 \h </w:instrText>
        </w:r>
        <w:r w:rsidR="009A2260">
          <w:rPr>
            <w:noProof/>
            <w:webHidden/>
          </w:rPr>
        </w:r>
        <w:r w:rsidR="009A2260">
          <w:rPr>
            <w:noProof/>
            <w:webHidden/>
          </w:rPr>
          <w:fldChar w:fldCharType="separate"/>
        </w:r>
        <w:r w:rsidR="00E007C1">
          <w:rPr>
            <w:noProof/>
            <w:webHidden/>
          </w:rPr>
          <w:t>323</w:t>
        </w:r>
        <w:r w:rsidR="009A2260">
          <w:rPr>
            <w:noProof/>
            <w:webHidden/>
          </w:rPr>
          <w:fldChar w:fldCharType="end"/>
        </w:r>
      </w:hyperlink>
    </w:p>
    <w:p w14:paraId="5453067E" w14:textId="1FE6C6B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0" w:history="1">
        <w:r w:rsidR="009A2260" w:rsidRPr="000F2745">
          <w:rPr>
            <w:rStyle w:val="Hyperlink"/>
            <w:rFonts w:ascii="Arial" w:hAnsi="Arial" w:cs="Arial"/>
            <w:noProof/>
          </w:rPr>
          <w:t>11.10.11.7.6 daulibstm32f4xxrcc-RccGetClocksFreq-LLR-006</w:t>
        </w:r>
        <w:r w:rsidR="009A2260">
          <w:rPr>
            <w:noProof/>
            <w:webHidden/>
          </w:rPr>
          <w:tab/>
        </w:r>
        <w:r w:rsidR="009A2260">
          <w:rPr>
            <w:noProof/>
            <w:webHidden/>
          </w:rPr>
          <w:fldChar w:fldCharType="begin"/>
        </w:r>
        <w:r w:rsidR="009A2260">
          <w:rPr>
            <w:noProof/>
            <w:webHidden/>
          </w:rPr>
          <w:instrText xml:space="preserve"> PAGEREF _Toc158907150 \h </w:instrText>
        </w:r>
        <w:r w:rsidR="009A2260">
          <w:rPr>
            <w:noProof/>
            <w:webHidden/>
          </w:rPr>
        </w:r>
        <w:r w:rsidR="009A2260">
          <w:rPr>
            <w:noProof/>
            <w:webHidden/>
          </w:rPr>
          <w:fldChar w:fldCharType="separate"/>
        </w:r>
        <w:r w:rsidR="00E007C1">
          <w:rPr>
            <w:noProof/>
            <w:webHidden/>
          </w:rPr>
          <w:t>323</w:t>
        </w:r>
        <w:r w:rsidR="009A2260">
          <w:rPr>
            <w:noProof/>
            <w:webHidden/>
          </w:rPr>
          <w:fldChar w:fldCharType="end"/>
        </w:r>
      </w:hyperlink>
    </w:p>
    <w:p w14:paraId="102CF8AD" w14:textId="169E209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1" w:history="1">
        <w:r w:rsidR="009A2260" w:rsidRPr="000F2745">
          <w:rPr>
            <w:rStyle w:val="Hyperlink"/>
            <w:rFonts w:ascii="Arial" w:hAnsi="Arial" w:cs="Arial"/>
            <w:noProof/>
          </w:rPr>
          <w:t>11.10.11.7.7 daulibstm32f4xxrcc-RccGetClocksFreq-LLR-007</w:t>
        </w:r>
        <w:r w:rsidR="009A2260">
          <w:rPr>
            <w:noProof/>
            <w:webHidden/>
          </w:rPr>
          <w:tab/>
        </w:r>
        <w:r w:rsidR="009A2260">
          <w:rPr>
            <w:noProof/>
            <w:webHidden/>
          </w:rPr>
          <w:fldChar w:fldCharType="begin"/>
        </w:r>
        <w:r w:rsidR="009A2260">
          <w:rPr>
            <w:noProof/>
            <w:webHidden/>
          </w:rPr>
          <w:instrText xml:space="preserve"> PAGEREF _Toc158907151 \h </w:instrText>
        </w:r>
        <w:r w:rsidR="009A2260">
          <w:rPr>
            <w:noProof/>
            <w:webHidden/>
          </w:rPr>
        </w:r>
        <w:r w:rsidR="009A2260">
          <w:rPr>
            <w:noProof/>
            <w:webHidden/>
          </w:rPr>
          <w:fldChar w:fldCharType="separate"/>
        </w:r>
        <w:r w:rsidR="00E007C1">
          <w:rPr>
            <w:noProof/>
            <w:webHidden/>
          </w:rPr>
          <w:t>324</w:t>
        </w:r>
        <w:r w:rsidR="009A2260">
          <w:rPr>
            <w:noProof/>
            <w:webHidden/>
          </w:rPr>
          <w:fldChar w:fldCharType="end"/>
        </w:r>
      </w:hyperlink>
    </w:p>
    <w:p w14:paraId="284CC3B7" w14:textId="7B43DD08"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2" w:history="1">
        <w:r w:rsidR="009A2260" w:rsidRPr="000F2745">
          <w:rPr>
            <w:rStyle w:val="Hyperlink"/>
            <w:noProof/>
          </w:rPr>
          <w:t>11.10.12 RccAhb1PeriphClockCmd</w:t>
        </w:r>
        <w:r w:rsidR="009A2260">
          <w:rPr>
            <w:noProof/>
            <w:webHidden/>
          </w:rPr>
          <w:tab/>
        </w:r>
        <w:r w:rsidR="009A2260">
          <w:rPr>
            <w:noProof/>
            <w:webHidden/>
          </w:rPr>
          <w:fldChar w:fldCharType="begin"/>
        </w:r>
        <w:r w:rsidR="009A2260">
          <w:rPr>
            <w:noProof/>
            <w:webHidden/>
          </w:rPr>
          <w:instrText xml:space="preserve"> PAGEREF _Toc158907152 \h </w:instrText>
        </w:r>
        <w:r w:rsidR="009A2260">
          <w:rPr>
            <w:noProof/>
            <w:webHidden/>
          </w:rPr>
        </w:r>
        <w:r w:rsidR="009A2260">
          <w:rPr>
            <w:noProof/>
            <w:webHidden/>
          </w:rPr>
          <w:fldChar w:fldCharType="separate"/>
        </w:r>
        <w:r w:rsidR="00E007C1">
          <w:rPr>
            <w:noProof/>
            <w:webHidden/>
          </w:rPr>
          <w:t>324</w:t>
        </w:r>
        <w:r w:rsidR="009A2260">
          <w:rPr>
            <w:noProof/>
            <w:webHidden/>
          </w:rPr>
          <w:fldChar w:fldCharType="end"/>
        </w:r>
      </w:hyperlink>
    </w:p>
    <w:p w14:paraId="23FD062B" w14:textId="4FC4555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3" w:history="1">
        <w:r w:rsidR="009A2260" w:rsidRPr="000F2745">
          <w:rPr>
            <w:rStyle w:val="Hyperlink"/>
            <w:rFonts w:ascii="Arial" w:hAnsi="Arial" w:cs="Arial"/>
            <w:noProof/>
          </w:rPr>
          <w:t>11.10.12.1 Brief Description</w:t>
        </w:r>
        <w:r w:rsidR="009A2260">
          <w:rPr>
            <w:noProof/>
            <w:webHidden/>
          </w:rPr>
          <w:tab/>
        </w:r>
        <w:r w:rsidR="009A2260">
          <w:rPr>
            <w:noProof/>
            <w:webHidden/>
          </w:rPr>
          <w:fldChar w:fldCharType="begin"/>
        </w:r>
        <w:r w:rsidR="009A2260">
          <w:rPr>
            <w:noProof/>
            <w:webHidden/>
          </w:rPr>
          <w:instrText xml:space="preserve"> PAGEREF _Toc158907153 \h </w:instrText>
        </w:r>
        <w:r w:rsidR="009A2260">
          <w:rPr>
            <w:noProof/>
            <w:webHidden/>
          </w:rPr>
        </w:r>
        <w:r w:rsidR="009A2260">
          <w:rPr>
            <w:noProof/>
            <w:webHidden/>
          </w:rPr>
          <w:fldChar w:fldCharType="separate"/>
        </w:r>
        <w:r w:rsidR="00E007C1">
          <w:rPr>
            <w:noProof/>
            <w:webHidden/>
          </w:rPr>
          <w:t>324</w:t>
        </w:r>
        <w:r w:rsidR="009A2260">
          <w:rPr>
            <w:noProof/>
            <w:webHidden/>
          </w:rPr>
          <w:fldChar w:fldCharType="end"/>
        </w:r>
      </w:hyperlink>
    </w:p>
    <w:p w14:paraId="3CE26C6C" w14:textId="598CA964"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4" w:history="1">
        <w:r w:rsidR="009A2260" w:rsidRPr="000F2745">
          <w:rPr>
            <w:rStyle w:val="Hyperlink"/>
            <w:rFonts w:ascii="Arial" w:hAnsi="Arial" w:cs="Arial"/>
            <w:noProof/>
          </w:rPr>
          <w:t>11.10.12.2 List of HLRs allocated</w:t>
        </w:r>
        <w:r w:rsidR="009A2260">
          <w:rPr>
            <w:noProof/>
            <w:webHidden/>
          </w:rPr>
          <w:tab/>
        </w:r>
        <w:r w:rsidR="009A2260">
          <w:rPr>
            <w:noProof/>
            <w:webHidden/>
          </w:rPr>
          <w:fldChar w:fldCharType="begin"/>
        </w:r>
        <w:r w:rsidR="009A2260">
          <w:rPr>
            <w:noProof/>
            <w:webHidden/>
          </w:rPr>
          <w:instrText xml:space="preserve"> PAGEREF _Toc158907154 \h </w:instrText>
        </w:r>
        <w:r w:rsidR="009A2260">
          <w:rPr>
            <w:noProof/>
            <w:webHidden/>
          </w:rPr>
        </w:r>
        <w:r w:rsidR="009A2260">
          <w:rPr>
            <w:noProof/>
            <w:webHidden/>
          </w:rPr>
          <w:fldChar w:fldCharType="separate"/>
        </w:r>
        <w:r w:rsidR="00E007C1">
          <w:rPr>
            <w:noProof/>
            <w:webHidden/>
          </w:rPr>
          <w:t>324</w:t>
        </w:r>
        <w:r w:rsidR="009A2260">
          <w:rPr>
            <w:noProof/>
            <w:webHidden/>
          </w:rPr>
          <w:fldChar w:fldCharType="end"/>
        </w:r>
      </w:hyperlink>
    </w:p>
    <w:p w14:paraId="55664C0A" w14:textId="5768986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5" w:history="1">
        <w:r w:rsidR="009A2260" w:rsidRPr="000F2745">
          <w:rPr>
            <w:rStyle w:val="Hyperlink"/>
            <w:rFonts w:ascii="Arial" w:hAnsi="Arial" w:cs="Arial"/>
            <w:noProof/>
          </w:rPr>
          <w:t>11.10.12.3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_Toc158907155 \h </w:instrText>
        </w:r>
        <w:r w:rsidR="009A2260">
          <w:rPr>
            <w:noProof/>
            <w:webHidden/>
          </w:rPr>
        </w:r>
        <w:r w:rsidR="009A2260">
          <w:rPr>
            <w:noProof/>
            <w:webHidden/>
          </w:rPr>
          <w:fldChar w:fldCharType="separate"/>
        </w:r>
        <w:r w:rsidR="00E007C1">
          <w:rPr>
            <w:noProof/>
            <w:webHidden/>
          </w:rPr>
          <w:t>324</w:t>
        </w:r>
        <w:r w:rsidR="009A2260">
          <w:rPr>
            <w:noProof/>
            <w:webHidden/>
          </w:rPr>
          <w:fldChar w:fldCharType="end"/>
        </w:r>
      </w:hyperlink>
    </w:p>
    <w:p w14:paraId="50800F8C" w14:textId="0DEEA3F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6" w:history="1">
        <w:r w:rsidR="009A2260" w:rsidRPr="000F2745">
          <w:rPr>
            <w:rStyle w:val="Hyperlink"/>
            <w:rFonts w:ascii="Arial" w:hAnsi="Arial" w:cs="Arial"/>
            <w:noProof/>
          </w:rPr>
          <w:t>11.10.12.4 Parameter list (Input/Output)</w:t>
        </w:r>
        <w:r w:rsidR="009A2260">
          <w:rPr>
            <w:noProof/>
            <w:webHidden/>
          </w:rPr>
          <w:tab/>
        </w:r>
        <w:r w:rsidR="009A2260">
          <w:rPr>
            <w:noProof/>
            <w:webHidden/>
          </w:rPr>
          <w:fldChar w:fldCharType="begin"/>
        </w:r>
        <w:r w:rsidR="009A2260">
          <w:rPr>
            <w:noProof/>
            <w:webHidden/>
          </w:rPr>
          <w:instrText xml:space="preserve"> PAGEREF _Toc158907156 \h </w:instrText>
        </w:r>
        <w:r w:rsidR="009A2260">
          <w:rPr>
            <w:noProof/>
            <w:webHidden/>
          </w:rPr>
        </w:r>
        <w:r w:rsidR="009A2260">
          <w:rPr>
            <w:noProof/>
            <w:webHidden/>
          </w:rPr>
          <w:fldChar w:fldCharType="separate"/>
        </w:r>
        <w:r w:rsidR="00E007C1">
          <w:rPr>
            <w:noProof/>
            <w:webHidden/>
          </w:rPr>
          <w:t>324</w:t>
        </w:r>
        <w:r w:rsidR="009A2260">
          <w:rPr>
            <w:noProof/>
            <w:webHidden/>
          </w:rPr>
          <w:fldChar w:fldCharType="end"/>
        </w:r>
      </w:hyperlink>
    </w:p>
    <w:p w14:paraId="5BE1479F" w14:textId="4893951A"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7" w:history="1">
        <w:r w:rsidR="009A2260" w:rsidRPr="000F2745">
          <w:rPr>
            <w:rStyle w:val="Hyperlink"/>
            <w:rFonts w:ascii="Arial" w:hAnsi="Arial" w:cs="Arial"/>
            <w:noProof/>
          </w:rPr>
          <w:t>11.10.12.5 Return Value</w:t>
        </w:r>
        <w:r w:rsidR="009A2260">
          <w:rPr>
            <w:noProof/>
            <w:webHidden/>
          </w:rPr>
          <w:tab/>
        </w:r>
        <w:r w:rsidR="009A2260">
          <w:rPr>
            <w:noProof/>
            <w:webHidden/>
          </w:rPr>
          <w:fldChar w:fldCharType="begin"/>
        </w:r>
        <w:r w:rsidR="009A2260">
          <w:rPr>
            <w:noProof/>
            <w:webHidden/>
          </w:rPr>
          <w:instrText xml:space="preserve"> PAGEREF _Toc158907157 \h </w:instrText>
        </w:r>
        <w:r w:rsidR="009A2260">
          <w:rPr>
            <w:noProof/>
            <w:webHidden/>
          </w:rPr>
        </w:r>
        <w:r w:rsidR="009A2260">
          <w:rPr>
            <w:noProof/>
            <w:webHidden/>
          </w:rPr>
          <w:fldChar w:fldCharType="separate"/>
        </w:r>
        <w:r w:rsidR="00E007C1">
          <w:rPr>
            <w:noProof/>
            <w:webHidden/>
          </w:rPr>
          <w:t>325</w:t>
        </w:r>
        <w:r w:rsidR="009A2260">
          <w:rPr>
            <w:noProof/>
            <w:webHidden/>
          </w:rPr>
          <w:fldChar w:fldCharType="end"/>
        </w:r>
      </w:hyperlink>
    </w:p>
    <w:p w14:paraId="6C858FD3" w14:textId="081D658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8" w:history="1">
        <w:r w:rsidR="009A2260" w:rsidRPr="000F2745">
          <w:rPr>
            <w:rStyle w:val="Hyperlink"/>
            <w:rFonts w:ascii="Arial" w:hAnsi="Arial" w:cs="Arial"/>
            <w:noProof/>
          </w:rPr>
          <w:t>11.10.12.6 Other CSUs called by this CSU</w:t>
        </w:r>
        <w:r w:rsidR="009A2260">
          <w:rPr>
            <w:noProof/>
            <w:webHidden/>
          </w:rPr>
          <w:tab/>
        </w:r>
        <w:r w:rsidR="009A2260">
          <w:rPr>
            <w:noProof/>
            <w:webHidden/>
          </w:rPr>
          <w:fldChar w:fldCharType="begin"/>
        </w:r>
        <w:r w:rsidR="009A2260">
          <w:rPr>
            <w:noProof/>
            <w:webHidden/>
          </w:rPr>
          <w:instrText xml:space="preserve"> PAGEREF _Toc158907158 \h </w:instrText>
        </w:r>
        <w:r w:rsidR="009A2260">
          <w:rPr>
            <w:noProof/>
            <w:webHidden/>
          </w:rPr>
        </w:r>
        <w:r w:rsidR="009A2260">
          <w:rPr>
            <w:noProof/>
            <w:webHidden/>
          </w:rPr>
          <w:fldChar w:fldCharType="separate"/>
        </w:r>
        <w:r w:rsidR="00E007C1">
          <w:rPr>
            <w:noProof/>
            <w:webHidden/>
          </w:rPr>
          <w:t>325</w:t>
        </w:r>
        <w:r w:rsidR="009A2260">
          <w:rPr>
            <w:noProof/>
            <w:webHidden/>
          </w:rPr>
          <w:fldChar w:fldCharType="end"/>
        </w:r>
      </w:hyperlink>
    </w:p>
    <w:p w14:paraId="5AEB9586" w14:textId="73CC7FC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59" w:history="1">
        <w:r w:rsidR="009A2260" w:rsidRPr="000F2745">
          <w:rPr>
            <w:rStyle w:val="Hyperlink"/>
            <w:rFonts w:ascii="Arial" w:hAnsi="Arial" w:cs="Arial"/>
            <w:noProof/>
          </w:rPr>
          <w:t>11.10.12.7 Description of list of LLRs allocated</w:t>
        </w:r>
        <w:r w:rsidR="009A2260">
          <w:rPr>
            <w:noProof/>
            <w:webHidden/>
          </w:rPr>
          <w:tab/>
        </w:r>
        <w:r w:rsidR="009A2260">
          <w:rPr>
            <w:noProof/>
            <w:webHidden/>
          </w:rPr>
          <w:fldChar w:fldCharType="begin"/>
        </w:r>
        <w:r w:rsidR="009A2260">
          <w:rPr>
            <w:noProof/>
            <w:webHidden/>
          </w:rPr>
          <w:instrText xml:space="preserve"> PAGEREF _Toc158907159 \h </w:instrText>
        </w:r>
        <w:r w:rsidR="009A2260">
          <w:rPr>
            <w:noProof/>
            <w:webHidden/>
          </w:rPr>
        </w:r>
        <w:r w:rsidR="009A2260">
          <w:rPr>
            <w:noProof/>
            <w:webHidden/>
          </w:rPr>
          <w:fldChar w:fldCharType="separate"/>
        </w:r>
        <w:r w:rsidR="00E007C1">
          <w:rPr>
            <w:noProof/>
            <w:webHidden/>
          </w:rPr>
          <w:t>325</w:t>
        </w:r>
        <w:r w:rsidR="009A2260">
          <w:rPr>
            <w:noProof/>
            <w:webHidden/>
          </w:rPr>
          <w:fldChar w:fldCharType="end"/>
        </w:r>
      </w:hyperlink>
    </w:p>
    <w:p w14:paraId="1AD429E5" w14:textId="531128D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0" w:history="1">
        <w:r w:rsidR="009A2260" w:rsidRPr="000F2745">
          <w:rPr>
            <w:rStyle w:val="Hyperlink"/>
            <w:rFonts w:ascii="Arial" w:hAnsi="Arial" w:cs="Arial"/>
            <w:noProof/>
          </w:rPr>
          <w:t>11.10.12.7.1 daulibstm32f4xxrcc-RccAhb1PeriphClockCmd-LLR-001</w:t>
        </w:r>
        <w:r w:rsidR="009A2260">
          <w:rPr>
            <w:noProof/>
            <w:webHidden/>
          </w:rPr>
          <w:tab/>
        </w:r>
        <w:r w:rsidR="009A2260">
          <w:rPr>
            <w:noProof/>
            <w:webHidden/>
          </w:rPr>
          <w:fldChar w:fldCharType="begin"/>
        </w:r>
        <w:r w:rsidR="009A2260">
          <w:rPr>
            <w:noProof/>
            <w:webHidden/>
          </w:rPr>
          <w:instrText xml:space="preserve"> PAGEREF _Toc158907160 \h </w:instrText>
        </w:r>
        <w:r w:rsidR="009A2260">
          <w:rPr>
            <w:noProof/>
            <w:webHidden/>
          </w:rPr>
        </w:r>
        <w:r w:rsidR="009A2260">
          <w:rPr>
            <w:noProof/>
            <w:webHidden/>
          </w:rPr>
          <w:fldChar w:fldCharType="separate"/>
        </w:r>
        <w:r w:rsidR="00E007C1">
          <w:rPr>
            <w:noProof/>
            <w:webHidden/>
          </w:rPr>
          <w:t>325</w:t>
        </w:r>
        <w:r w:rsidR="009A2260">
          <w:rPr>
            <w:noProof/>
            <w:webHidden/>
          </w:rPr>
          <w:fldChar w:fldCharType="end"/>
        </w:r>
      </w:hyperlink>
    </w:p>
    <w:p w14:paraId="58580577" w14:textId="5FA794B0"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1" w:history="1">
        <w:r w:rsidR="009A2260" w:rsidRPr="000F2745">
          <w:rPr>
            <w:rStyle w:val="Hyperlink"/>
            <w:rFonts w:ascii="Arial" w:hAnsi="Arial" w:cs="Arial"/>
            <w:noProof/>
          </w:rPr>
          <w:t>11.10.12.7.2 daulibstm32f4xxrcc-RccAhb1PeriphClockCmd-LLR-002</w:t>
        </w:r>
        <w:r w:rsidR="009A2260">
          <w:rPr>
            <w:noProof/>
            <w:webHidden/>
          </w:rPr>
          <w:tab/>
        </w:r>
        <w:r w:rsidR="009A2260">
          <w:rPr>
            <w:noProof/>
            <w:webHidden/>
          </w:rPr>
          <w:fldChar w:fldCharType="begin"/>
        </w:r>
        <w:r w:rsidR="009A2260">
          <w:rPr>
            <w:noProof/>
            <w:webHidden/>
          </w:rPr>
          <w:instrText xml:space="preserve"> PAGEREF _Toc158907161 \h </w:instrText>
        </w:r>
        <w:r w:rsidR="009A2260">
          <w:rPr>
            <w:noProof/>
            <w:webHidden/>
          </w:rPr>
        </w:r>
        <w:r w:rsidR="009A2260">
          <w:rPr>
            <w:noProof/>
            <w:webHidden/>
          </w:rPr>
          <w:fldChar w:fldCharType="separate"/>
        </w:r>
        <w:r w:rsidR="00E007C1">
          <w:rPr>
            <w:noProof/>
            <w:webHidden/>
          </w:rPr>
          <w:t>325</w:t>
        </w:r>
        <w:r w:rsidR="009A2260">
          <w:rPr>
            <w:noProof/>
            <w:webHidden/>
          </w:rPr>
          <w:fldChar w:fldCharType="end"/>
        </w:r>
      </w:hyperlink>
    </w:p>
    <w:p w14:paraId="43D686D0" w14:textId="0CD3C925"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2" w:history="1">
        <w:r w:rsidR="009A2260" w:rsidRPr="000F2745">
          <w:rPr>
            <w:rStyle w:val="Hyperlink"/>
            <w:noProof/>
          </w:rPr>
          <w:t>11.10.13 RccAhb3PeriphClockCmd</w:t>
        </w:r>
        <w:r w:rsidR="009A2260">
          <w:rPr>
            <w:noProof/>
            <w:webHidden/>
          </w:rPr>
          <w:tab/>
        </w:r>
        <w:r w:rsidR="009A2260">
          <w:rPr>
            <w:noProof/>
            <w:webHidden/>
          </w:rPr>
          <w:fldChar w:fldCharType="begin"/>
        </w:r>
        <w:r w:rsidR="009A2260">
          <w:rPr>
            <w:noProof/>
            <w:webHidden/>
          </w:rPr>
          <w:instrText xml:space="preserve"> PAGEREF _Toc158907162 \h </w:instrText>
        </w:r>
        <w:r w:rsidR="009A2260">
          <w:rPr>
            <w:noProof/>
            <w:webHidden/>
          </w:rPr>
        </w:r>
        <w:r w:rsidR="009A2260">
          <w:rPr>
            <w:noProof/>
            <w:webHidden/>
          </w:rPr>
          <w:fldChar w:fldCharType="separate"/>
        </w:r>
        <w:r w:rsidR="00E007C1">
          <w:rPr>
            <w:noProof/>
            <w:webHidden/>
          </w:rPr>
          <w:t>325</w:t>
        </w:r>
        <w:r w:rsidR="009A2260">
          <w:rPr>
            <w:noProof/>
            <w:webHidden/>
          </w:rPr>
          <w:fldChar w:fldCharType="end"/>
        </w:r>
      </w:hyperlink>
    </w:p>
    <w:p w14:paraId="17FEB893" w14:textId="0C0870A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3" w:history="1">
        <w:r w:rsidR="009A2260" w:rsidRPr="000F2745">
          <w:rPr>
            <w:rStyle w:val="Hyperlink"/>
            <w:rFonts w:ascii="Arial" w:hAnsi="Arial" w:cs="Arial"/>
            <w:noProof/>
          </w:rPr>
          <w:t>11.10.13.1 Brief Description</w:t>
        </w:r>
        <w:r w:rsidR="009A2260">
          <w:rPr>
            <w:noProof/>
            <w:webHidden/>
          </w:rPr>
          <w:tab/>
        </w:r>
        <w:r w:rsidR="009A2260">
          <w:rPr>
            <w:noProof/>
            <w:webHidden/>
          </w:rPr>
          <w:fldChar w:fldCharType="begin"/>
        </w:r>
        <w:r w:rsidR="009A2260">
          <w:rPr>
            <w:noProof/>
            <w:webHidden/>
          </w:rPr>
          <w:instrText xml:space="preserve"> PAGEREF _Toc158907163 \h </w:instrText>
        </w:r>
        <w:r w:rsidR="009A2260">
          <w:rPr>
            <w:noProof/>
            <w:webHidden/>
          </w:rPr>
        </w:r>
        <w:r w:rsidR="009A2260">
          <w:rPr>
            <w:noProof/>
            <w:webHidden/>
          </w:rPr>
          <w:fldChar w:fldCharType="separate"/>
        </w:r>
        <w:r w:rsidR="00E007C1">
          <w:rPr>
            <w:noProof/>
            <w:webHidden/>
          </w:rPr>
          <w:t>325</w:t>
        </w:r>
        <w:r w:rsidR="009A2260">
          <w:rPr>
            <w:noProof/>
            <w:webHidden/>
          </w:rPr>
          <w:fldChar w:fldCharType="end"/>
        </w:r>
      </w:hyperlink>
    </w:p>
    <w:p w14:paraId="21FB9F2B" w14:textId="55A06F5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4" w:history="1">
        <w:r w:rsidR="009A2260" w:rsidRPr="000F2745">
          <w:rPr>
            <w:rStyle w:val="Hyperlink"/>
            <w:rFonts w:ascii="Arial" w:hAnsi="Arial" w:cs="Arial"/>
            <w:noProof/>
          </w:rPr>
          <w:t>11.10.13.2 List of HLRs allocated</w:t>
        </w:r>
        <w:r w:rsidR="009A2260">
          <w:rPr>
            <w:noProof/>
            <w:webHidden/>
          </w:rPr>
          <w:tab/>
        </w:r>
        <w:r w:rsidR="009A2260">
          <w:rPr>
            <w:noProof/>
            <w:webHidden/>
          </w:rPr>
          <w:fldChar w:fldCharType="begin"/>
        </w:r>
        <w:r w:rsidR="009A2260">
          <w:rPr>
            <w:noProof/>
            <w:webHidden/>
          </w:rPr>
          <w:instrText xml:space="preserve"> PAGEREF _Toc158907164 \h </w:instrText>
        </w:r>
        <w:r w:rsidR="009A2260">
          <w:rPr>
            <w:noProof/>
            <w:webHidden/>
          </w:rPr>
        </w:r>
        <w:r w:rsidR="009A2260">
          <w:rPr>
            <w:noProof/>
            <w:webHidden/>
          </w:rPr>
          <w:fldChar w:fldCharType="separate"/>
        </w:r>
        <w:r w:rsidR="00E007C1">
          <w:rPr>
            <w:noProof/>
            <w:webHidden/>
          </w:rPr>
          <w:t>326</w:t>
        </w:r>
        <w:r w:rsidR="009A2260">
          <w:rPr>
            <w:noProof/>
            <w:webHidden/>
          </w:rPr>
          <w:fldChar w:fldCharType="end"/>
        </w:r>
      </w:hyperlink>
    </w:p>
    <w:p w14:paraId="4D15FE33" w14:textId="2AB6836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5" w:history="1">
        <w:r w:rsidR="009A2260" w:rsidRPr="000F2745">
          <w:rPr>
            <w:rStyle w:val="Hyperlink"/>
            <w:rFonts w:ascii="Arial" w:hAnsi="Arial" w:cs="Arial"/>
            <w:noProof/>
          </w:rPr>
          <w:t>11.10.13.3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_Toc158907165 \h </w:instrText>
        </w:r>
        <w:r w:rsidR="009A2260">
          <w:rPr>
            <w:noProof/>
            <w:webHidden/>
          </w:rPr>
        </w:r>
        <w:r w:rsidR="009A2260">
          <w:rPr>
            <w:noProof/>
            <w:webHidden/>
          </w:rPr>
          <w:fldChar w:fldCharType="separate"/>
        </w:r>
        <w:r w:rsidR="00E007C1">
          <w:rPr>
            <w:noProof/>
            <w:webHidden/>
          </w:rPr>
          <w:t>326</w:t>
        </w:r>
        <w:r w:rsidR="009A2260">
          <w:rPr>
            <w:noProof/>
            <w:webHidden/>
          </w:rPr>
          <w:fldChar w:fldCharType="end"/>
        </w:r>
      </w:hyperlink>
    </w:p>
    <w:p w14:paraId="5FC5D29A" w14:textId="546CA68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6" w:history="1">
        <w:r w:rsidR="009A2260" w:rsidRPr="000F2745">
          <w:rPr>
            <w:rStyle w:val="Hyperlink"/>
            <w:rFonts w:ascii="Arial" w:hAnsi="Arial" w:cs="Arial"/>
            <w:noProof/>
          </w:rPr>
          <w:t>11.10.13.4 Parameter list (Input/Output)</w:t>
        </w:r>
        <w:r w:rsidR="009A2260">
          <w:rPr>
            <w:noProof/>
            <w:webHidden/>
          </w:rPr>
          <w:tab/>
        </w:r>
        <w:r w:rsidR="009A2260">
          <w:rPr>
            <w:noProof/>
            <w:webHidden/>
          </w:rPr>
          <w:fldChar w:fldCharType="begin"/>
        </w:r>
        <w:r w:rsidR="009A2260">
          <w:rPr>
            <w:noProof/>
            <w:webHidden/>
          </w:rPr>
          <w:instrText xml:space="preserve"> PAGEREF _Toc158907166 \h </w:instrText>
        </w:r>
        <w:r w:rsidR="009A2260">
          <w:rPr>
            <w:noProof/>
            <w:webHidden/>
          </w:rPr>
        </w:r>
        <w:r w:rsidR="009A2260">
          <w:rPr>
            <w:noProof/>
            <w:webHidden/>
          </w:rPr>
          <w:fldChar w:fldCharType="separate"/>
        </w:r>
        <w:r w:rsidR="00E007C1">
          <w:rPr>
            <w:noProof/>
            <w:webHidden/>
          </w:rPr>
          <w:t>326</w:t>
        </w:r>
        <w:r w:rsidR="009A2260">
          <w:rPr>
            <w:noProof/>
            <w:webHidden/>
          </w:rPr>
          <w:fldChar w:fldCharType="end"/>
        </w:r>
      </w:hyperlink>
    </w:p>
    <w:p w14:paraId="432D4340" w14:textId="409012F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7" w:history="1">
        <w:r w:rsidR="009A2260" w:rsidRPr="000F2745">
          <w:rPr>
            <w:rStyle w:val="Hyperlink"/>
            <w:rFonts w:ascii="Arial" w:hAnsi="Arial" w:cs="Arial"/>
            <w:noProof/>
          </w:rPr>
          <w:t>11.10.13.5 Return Value</w:t>
        </w:r>
        <w:r w:rsidR="009A2260">
          <w:rPr>
            <w:noProof/>
            <w:webHidden/>
          </w:rPr>
          <w:tab/>
        </w:r>
        <w:r w:rsidR="009A2260">
          <w:rPr>
            <w:noProof/>
            <w:webHidden/>
          </w:rPr>
          <w:fldChar w:fldCharType="begin"/>
        </w:r>
        <w:r w:rsidR="009A2260">
          <w:rPr>
            <w:noProof/>
            <w:webHidden/>
          </w:rPr>
          <w:instrText xml:space="preserve"> PAGEREF _Toc158907167 \h </w:instrText>
        </w:r>
        <w:r w:rsidR="009A2260">
          <w:rPr>
            <w:noProof/>
            <w:webHidden/>
          </w:rPr>
        </w:r>
        <w:r w:rsidR="009A2260">
          <w:rPr>
            <w:noProof/>
            <w:webHidden/>
          </w:rPr>
          <w:fldChar w:fldCharType="separate"/>
        </w:r>
        <w:r w:rsidR="00E007C1">
          <w:rPr>
            <w:noProof/>
            <w:webHidden/>
          </w:rPr>
          <w:t>326</w:t>
        </w:r>
        <w:r w:rsidR="009A2260">
          <w:rPr>
            <w:noProof/>
            <w:webHidden/>
          </w:rPr>
          <w:fldChar w:fldCharType="end"/>
        </w:r>
      </w:hyperlink>
    </w:p>
    <w:p w14:paraId="3A79B7E8" w14:textId="0CECF21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8" w:history="1">
        <w:r w:rsidR="009A2260" w:rsidRPr="000F2745">
          <w:rPr>
            <w:rStyle w:val="Hyperlink"/>
            <w:rFonts w:ascii="Arial" w:hAnsi="Arial" w:cs="Arial"/>
            <w:noProof/>
          </w:rPr>
          <w:t>11.10.13.6 Other CSUs called by this CSU</w:t>
        </w:r>
        <w:r w:rsidR="009A2260">
          <w:rPr>
            <w:noProof/>
            <w:webHidden/>
          </w:rPr>
          <w:tab/>
        </w:r>
        <w:r w:rsidR="009A2260">
          <w:rPr>
            <w:noProof/>
            <w:webHidden/>
          </w:rPr>
          <w:fldChar w:fldCharType="begin"/>
        </w:r>
        <w:r w:rsidR="009A2260">
          <w:rPr>
            <w:noProof/>
            <w:webHidden/>
          </w:rPr>
          <w:instrText xml:space="preserve"> PAGEREF _Toc158907168 \h </w:instrText>
        </w:r>
        <w:r w:rsidR="009A2260">
          <w:rPr>
            <w:noProof/>
            <w:webHidden/>
          </w:rPr>
        </w:r>
        <w:r w:rsidR="009A2260">
          <w:rPr>
            <w:noProof/>
            <w:webHidden/>
          </w:rPr>
          <w:fldChar w:fldCharType="separate"/>
        </w:r>
        <w:r w:rsidR="00E007C1">
          <w:rPr>
            <w:noProof/>
            <w:webHidden/>
          </w:rPr>
          <w:t>326</w:t>
        </w:r>
        <w:r w:rsidR="009A2260">
          <w:rPr>
            <w:noProof/>
            <w:webHidden/>
          </w:rPr>
          <w:fldChar w:fldCharType="end"/>
        </w:r>
      </w:hyperlink>
    </w:p>
    <w:p w14:paraId="6A9107F6" w14:textId="6176B652"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69" w:history="1">
        <w:r w:rsidR="009A2260" w:rsidRPr="000F2745">
          <w:rPr>
            <w:rStyle w:val="Hyperlink"/>
            <w:rFonts w:ascii="Arial" w:hAnsi="Arial" w:cs="Arial"/>
            <w:noProof/>
          </w:rPr>
          <w:t>11.10.13.7 Description of list of LLRs allocated</w:t>
        </w:r>
        <w:r w:rsidR="009A2260">
          <w:rPr>
            <w:noProof/>
            <w:webHidden/>
          </w:rPr>
          <w:tab/>
        </w:r>
        <w:r w:rsidR="009A2260">
          <w:rPr>
            <w:noProof/>
            <w:webHidden/>
          </w:rPr>
          <w:fldChar w:fldCharType="begin"/>
        </w:r>
        <w:r w:rsidR="009A2260">
          <w:rPr>
            <w:noProof/>
            <w:webHidden/>
          </w:rPr>
          <w:instrText xml:space="preserve"> PAGEREF _Toc158907169 \h </w:instrText>
        </w:r>
        <w:r w:rsidR="009A2260">
          <w:rPr>
            <w:noProof/>
            <w:webHidden/>
          </w:rPr>
        </w:r>
        <w:r w:rsidR="009A2260">
          <w:rPr>
            <w:noProof/>
            <w:webHidden/>
          </w:rPr>
          <w:fldChar w:fldCharType="separate"/>
        </w:r>
        <w:r w:rsidR="00E007C1">
          <w:rPr>
            <w:noProof/>
            <w:webHidden/>
          </w:rPr>
          <w:t>326</w:t>
        </w:r>
        <w:r w:rsidR="009A2260">
          <w:rPr>
            <w:noProof/>
            <w:webHidden/>
          </w:rPr>
          <w:fldChar w:fldCharType="end"/>
        </w:r>
      </w:hyperlink>
    </w:p>
    <w:p w14:paraId="58EB498C" w14:textId="27E5574B"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0" w:history="1">
        <w:r w:rsidR="009A2260" w:rsidRPr="000F2745">
          <w:rPr>
            <w:rStyle w:val="Hyperlink"/>
            <w:rFonts w:ascii="Arial" w:hAnsi="Arial" w:cs="Arial"/>
            <w:noProof/>
          </w:rPr>
          <w:t>11.10.13.7.1 daulibstm32f4xxrcc-RccAhb3PeriphClockCmd-LLR-001</w:t>
        </w:r>
        <w:r w:rsidR="009A2260">
          <w:rPr>
            <w:noProof/>
            <w:webHidden/>
          </w:rPr>
          <w:tab/>
        </w:r>
        <w:r w:rsidR="009A2260">
          <w:rPr>
            <w:noProof/>
            <w:webHidden/>
          </w:rPr>
          <w:fldChar w:fldCharType="begin"/>
        </w:r>
        <w:r w:rsidR="009A2260">
          <w:rPr>
            <w:noProof/>
            <w:webHidden/>
          </w:rPr>
          <w:instrText xml:space="preserve"> PAGEREF _Toc158907170 \h </w:instrText>
        </w:r>
        <w:r w:rsidR="009A2260">
          <w:rPr>
            <w:noProof/>
            <w:webHidden/>
          </w:rPr>
        </w:r>
        <w:r w:rsidR="009A2260">
          <w:rPr>
            <w:noProof/>
            <w:webHidden/>
          </w:rPr>
          <w:fldChar w:fldCharType="separate"/>
        </w:r>
        <w:r w:rsidR="00E007C1">
          <w:rPr>
            <w:noProof/>
            <w:webHidden/>
          </w:rPr>
          <w:t>326</w:t>
        </w:r>
        <w:r w:rsidR="009A2260">
          <w:rPr>
            <w:noProof/>
            <w:webHidden/>
          </w:rPr>
          <w:fldChar w:fldCharType="end"/>
        </w:r>
      </w:hyperlink>
    </w:p>
    <w:p w14:paraId="55717040" w14:textId="111FA358"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1" w:history="1">
        <w:r w:rsidR="009A2260" w:rsidRPr="000F2745">
          <w:rPr>
            <w:rStyle w:val="Hyperlink"/>
            <w:rFonts w:ascii="Arial" w:hAnsi="Arial" w:cs="Arial"/>
            <w:noProof/>
          </w:rPr>
          <w:t>11.10.13.7.2 daulibstm32f4xxrcc-RccAhb3PeriphClockCmd-LLR-002</w:t>
        </w:r>
        <w:r w:rsidR="009A2260">
          <w:rPr>
            <w:noProof/>
            <w:webHidden/>
          </w:rPr>
          <w:tab/>
        </w:r>
        <w:r w:rsidR="009A2260">
          <w:rPr>
            <w:noProof/>
            <w:webHidden/>
          </w:rPr>
          <w:fldChar w:fldCharType="begin"/>
        </w:r>
        <w:r w:rsidR="009A2260">
          <w:rPr>
            <w:noProof/>
            <w:webHidden/>
          </w:rPr>
          <w:instrText xml:space="preserve"> PAGEREF _Toc158907171 \h </w:instrText>
        </w:r>
        <w:r w:rsidR="009A2260">
          <w:rPr>
            <w:noProof/>
            <w:webHidden/>
          </w:rPr>
        </w:r>
        <w:r w:rsidR="009A2260">
          <w:rPr>
            <w:noProof/>
            <w:webHidden/>
          </w:rPr>
          <w:fldChar w:fldCharType="separate"/>
        </w:r>
        <w:r w:rsidR="00E007C1">
          <w:rPr>
            <w:noProof/>
            <w:webHidden/>
          </w:rPr>
          <w:t>326</w:t>
        </w:r>
        <w:r w:rsidR="009A2260">
          <w:rPr>
            <w:noProof/>
            <w:webHidden/>
          </w:rPr>
          <w:fldChar w:fldCharType="end"/>
        </w:r>
      </w:hyperlink>
    </w:p>
    <w:p w14:paraId="7BEC32C5" w14:textId="3542DAA4"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2" w:history="1">
        <w:r w:rsidR="009A2260" w:rsidRPr="000F2745">
          <w:rPr>
            <w:rStyle w:val="Hyperlink"/>
            <w:noProof/>
          </w:rPr>
          <w:t>11.10.14 RccApb1PeriphClockCmd</w:t>
        </w:r>
        <w:r w:rsidR="009A2260">
          <w:rPr>
            <w:noProof/>
            <w:webHidden/>
          </w:rPr>
          <w:tab/>
        </w:r>
        <w:r w:rsidR="009A2260">
          <w:rPr>
            <w:noProof/>
            <w:webHidden/>
          </w:rPr>
          <w:fldChar w:fldCharType="begin"/>
        </w:r>
        <w:r w:rsidR="009A2260">
          <w:rPr>
            <w:noProof/>
            <w:webHidden/>
          </w:rPr>
          <w:instrText xml:space="preserve"> PAGEREF _Toc158907172 \h </w:instrText>
        </w:r>
        <w:r w:rsidR="009A2260">
          <w:rPr>
            <w:noProof/>
            <w:webHidden/>
          </w:rPr>
        </w:r>
        <w:r w:rsidR="009A2260">
          <w:rPr>
            <w:noProof/>
            <w:webHidden/>
          </w:rPr>
          <w:fldChar w:fldCharType="separate"/>
        </w:r>
        <w:r w:rsidR="00E007C1">
          <w:rPr>
            <w:noProof/>
            <w:webHidden/>
          </w:rPr>
          <w:t>327</w:t>
        </w:r>
        <w:r w:rsidR="009A2260">
          <w:rPr>
            <w:noProof/>
            <w:webHidden/>
          </w:rPr>
          <w:fldChar w:fldCharType="end"/>
        </w:r>
      </w:hyperlink>
    </w:p>
    <w:p w14:paraId="2F64A282" w14:textId="542B0D65"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3" w:history="1">
        <w:r w:rsidR="009A2260" w:rsidRPr="000F2745">
          <w:rPr>
            <w:rStyle w:val="Hyperlink"/>
            <w:rFonts w:ascii="Arial" w:hAnsi="Arial" w:cs="Arial"/>
            <w:noProof/>
          </w:rPr>
          <w:t>11.10.14.1 Brief Description</w:t>
        </w:r>
        <w:r w:rsidR="009A2260">
          <w:rPr>
            <w:noProof/>
            <w:webHidden/>
          </w:rPr>
          <w:tab/>
        </w:r>
        <w:r w:rsidR="009A2260">
          <w:rPr>
            <w:noProof/>
            <w:webHidden/>
          </w:rPr>
          <w:fldChar w:fldCharType="begin"/>
        </w:r>
        <w:r w:rsidR="009A2260">
          <w:rPr>
            <w:noProof/>
            <w:webHidden/>
          </w:rPr>
          <w:instrText xml:space="preserve"> PAGEREF _Toc158907173 \h </w:instrText>
        </w:r>
        <w:r w:rsidR="009A2260">
          <w:rPr>
            <w:noProof/>
            <w:webHidden/>
          </w:rPr>
        </w:r>
        <w:r w:rsidR="009A2260">
          <w:rPr>
            <w:noProof/>
            <w:webHidden/>
          </w:rPr>
          <w:fldChar w:fldCharType="separate"/>
        </w:r>
        <w:r w:rsidR="00E007C1">
          <w:rPr>
            <w:noProof/>
            <w:webHidden/>
          </w:rPr>
          <w:t>327</w:t>
        </w:r>
        <w:r w:rsidR="009A2260">
          <w:rPr>
            <w:noProof/>
            <w:webHidden/>
          </w:rPr>
          <w:fldChar w:fldCharType="end"/>
        </w:r>
      </w:hyperlink>
    </w:p>
    <w:p w14:paraId="42BB2147" w14:textId="2B9305A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4" w:history="1">
        <w:r w:rsidR="009A2260" w:rsidRPr="000F2745">
          <w:rPr>
            <w:rStyle w:val="Hyperlink"/>
            <w:rFonts w:ascii="Arial" w:hAnsi="Arial" w:cs="Arial"/>
            <w:noProof/>
          </w:rPr>
          <w:t>11.10.14.2 List of HLRs allocated</w:t>
        </w:r>
        <w:r w:rsidR="009A2260">
          <w:rPr>
            <w:noProof/>
            <w:webHidden/>
          </w:rPr>
          <w:tab/>
        </w:r>
        <w:r w:rsidR="009A2260">
          <w:rPr>
            <w:noProof/>
            <w:webHidden/>
          </w:rPr>
          <w:fldChar w:fldCharType="begin"/>
        </w:r>
        <w:r w:rsidR="009A2260">
          <w:rPr>
            <w:noProof/>
            <w:webHidden/>
          </w:rPr>
          <w:instrText xml:space="preserve"> PAGEREF _Toc158907174 \h </w:instrText>
        </w:r>
        <w:r w:rsidR="009A2260">
          <w:rPr>
            <w:noProof/>
            <w:webHidden/>
          </w:rPr>
        </w:r>
        <w:r w:rsidR="009A2260">
          <w:rPr>
            <w:noProof/>
            <w:webHidden/>
          </w:rPr>
          <w:fldChar w:fldCharType="separate"/>
        </w:r>
        <w:r w:rsidR="00E007C1">
          <w:rPr>
            <w:noProof/>
            <w:webHidden/>
          </w:rPr>
          <w:t>327</w:t>
        </w:r>
        <w:r w:rsidR="009A2260">
          <w:rPr>
            <w:noProof/>
            <w:webHidden/>
          </w:rPr>
          <w:fldChar w:fldCharType="end"/>
        </w:r>
      </w:hyperlink>
    </w:p>
    <w:p w14:paraId="1FF888A5" w14:textId="27F16BA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5" w:history="1">
        <w:r w:rsidR="009A2260" w:rsidRPr="000F2745">
          <w:rPr>
            <w:rStyle w:val="Hyperlink"/>
            <w:rFonts w:ascii="Arial" w:hAnsi="Arial" w:cs="Arial"/>
            <w:noProof/>
          </w:rPr>
          <w:t>11.10.14.3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_Toc158907175 \h </w:instrText>
        </w:r>
        <w:r w:rsidR="009A2260">
          <w:rPr>
            <w:noProof/>
            <w:webHidden/>
          </w:rPr>
        </w:r>
        <w:r w:rsidR="009A2260">
          <w:rPr>
            <w:noProof/>
            <w:webHidden/>
          </w:rPr>
          <w:fldChar w:fldCharType="separate"/>
        </w:r>
        <w:r w:rsidR="00E007C1">
          <w:rPr>
            <w:noProof/>
            <w:webHidden/>
          </w:rPr>
          <w:t>327</w:t>
        </w:r>
        <w:r w:rsidR="009A2260">
          <w:rPr>
            <w:noProof/>
            <w:webHidden/>
          </w:rPr>
          <w:fldChar w:fldCharType="end"/>
        </w:r>
      </w:hyperlink>
    </w:p>
    <w:p w14:paraId="1C9EF258" w14:textId="2D9958A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6" w:history="1">
        <w:r w:rsidR="009A2260" w:rsidRPr="000F2745">
          <w:rPr>
            <w:rStyle w:val="Hyperlink"/>
            <w:rFonts w:ascii="Arial" w:hAnsi="Arial" w:cs="Arial"/>
            <w:noProof/>
          </w:rPr>
          <w:t>11.10.14.4 Parameter list (Input/Output)</w:t>
        </w:r>
        <w:r w:rsidR="009A2260">
          <w:rPr>
            <w:noProof/>
            <w:webHidden/>
          </w:rPr>
          <w:tab/>
        </w:r>
        <w:r w:rsidR="009A2260">
          <w:rPr>
            <w:noProof/>
            <w:webHidden/>
          </w:rPr>
          <w:fldChar w:fldCharType="begin"/>
        </w:r>
        <w:r w:rsidR="009A2260">
          <w:rPr>
            <w:noProof/>
            <w:webHidden/>
          </w:rPr>
          <w:instrText xml:space="preserve"> PAGEREF _Toc158907176 \h </w:instrText>
        </w:r>
        <w:r w:rsidR="009A2260">
          <w:rPr>
            <w:noProof/>
            <w:webHidden/>
          </w:rPr>
        </w:r>
        <w:r w:rsidR="009A2260">
          <w:rPr>
            <w:noProof/>
            <w:webHidden/>
          </w:rPr>
          <w:fldChar w:fldCharType="separate"/>
        </w:r>
        <w:r w:rsidR="00E007C1">
          <w:rPr>
            <w:noProof/>
            <w:webHidden/>
          </w:rPr>
          <w:t>327</w:t>
        </w:r>
        <w:r w:rsidR="009A2260">
          <w:rPr>
            <w:noProof/>
            <w:webHidden/>
          </w:rPr>
          <w:fldChar w:fldCharType="end"/>
        </w:r>
      </w:hyperlink>
    </w:p>
    <w:p w14:paraId="18C3C9A0" w14:textId="28E6EBC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7" w:history="1">
        <w:r w:rsidR="009A2260" w:rsidRPr="000F2745">
          <w:rPr>
            <w:rStyle w:val="Hyperlink"/>
            <w:rFonts w:ascii="Arial" w:hAnsi="Arial" w:cs="Arial"/>
            <w:noProof/>
          </w:rPr>
          <w:t>11.10.14.5 Return Value</w:t>
        </w:r>
        <w:r w:rsidR="009A2260">
          <w:rPr>
            <w:noProof/>
            <w:webHidden/>
          </w:rPr>
          <w:tab/>
        </w:r>
        <w:r w:rsidR="009A2260">
          <w:rPr>
            <w:noProof/>
            <w:webHidden/>
          </w:rPr>
          <w:fldChar w:fldCharType="begin"/>
        </w:r>
        <w:r w:rsidR="009A2260">
          <w:rPr>
            <w:noProof/>
            <w:webHidden/>
          </w:rPr>
          <w:instrText xml:space="preserve"> PAGEREF _Toc158907177 \h </w:instrText>
        </w:r>
        <w:r w:rsidR="009A2260">
          <w:rPr>
            <w:noProof/>
            <w:webHidden/>
          </w:rPr>
        </w:r>
        <w:r w:rsidR="009A2260">
          <w:rPr>
            <w:noProof/>
            <w:webHidden/>
          </w:rPr>
          <w:fldChar w:fldCharType="separate"/>
        </w:r>
        <w:r w:rsidR="00E007C1">
          <w:rPr>
            <w:noProof/>
            <w:webHidden/>
          </w:rPr>
          <w:t>327</w:t>
        </w:r>
        <w:r w:rsidR="009A2260">
          <w:rPr>
            <w:noProof/>
            <w:webHidden/>
          </w:rPr>
          <w:fldChar w:fldCharType="end"/>
        </w:r>
      </w:hyperlink>
    </w:p>
    <w:p w14:paraId="2A1AC6AF" w14:textId="256A779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8" w:history="1">
        <w:r w:rsidR="009A2260" w:rsidRPr="000F2745">
          <w:rPr>
            <w:rStyle w:val="Hyperlink"/>
            <w:rFonts w:ascii="Arial" w:hAnsi="Arial" w:cs="Arial"/>
            <w:noProof/>
          </w:rPr>
          <w:t>11.10.14.6 Other CSUs called by this CSU</w:t>
        </w:r>
        <w:r w:rsidR="009A2260">
          <w:rPr>
            <w:noProof/>
            <w:webHidden/>
          </w:rPr>
          <w:tab/>
        </w:r>
        <w:r w:rsidR="009A2260">
          <w:rPr>
            <w:noProof/>
            <w:webHidden/>
          </w:rPr>
          <w:fldChar w:fldCharType="begin"/>
        </w:r>
        <w:r w:rsidR="009A2260">
          <w:rPr>
            <w:noProof/>
            <w:webHidden/>
          </w:rPr>
          <w:instrText xml:space="preserve"> PAGEREF _Toc158907178 \h </w:instrText>
        </w:r>
        <w:r w:rsidR="009A2260">
          <w:rPr>
            <w:noProof/>
            <w:webHidden/>
          </w:rPr>
        </w:r>
        <w:r w:rsidR="009A2260">
          <w:rPr>
            <w:noProof/>
            <w:webHidden/>
          </w:rPr>
          <w:fldChar w:fldCharType="separate"/>
        </w:r>
        <w:r w:rsidR="00E007C1">
          <w:rPr>
            <w:noProof/>
            <w:webHidden/>
          </w:rPr>
          <w:t>327</w:t>
        </w:r>
        <w:r w:rsidR="009A2260">
          <w:rPr>
            <w:noProof/>
            <w:webHidden/>
          </w:rPr>
          <w:fldChar w:fldCharType="end"/>
        </w:r>
      </w:hyperlink>
    </w:p>
    <w:p w14:paraId="6044ECF5" w14:textId="65F69B13"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79" w:history="1">
        <w:r w:rsidR="009A2260" w:rsidRPr="000F2745">
          <w:rPr>
            <w:rStyle w:val="Hyperlink"/>
            <w:rFonts w:ascii="Arial" w:hAnsi="Arial" w:cs="Arial"/>
            <w:noProof/>
          </w:rPr>
          <w:t>11.10.14.7 Description of list of LLRs allocated</w:t>
        </w:r>
        <w:r w:rsidR="009A2260">
          <w:rPr>
            <w:noProof/>
            <w:webHidden/>
          </w:rPr>
          <w:tab/>
        </w:r>
        <w:r w:rsidR="009A2260">
          <w:rPr>
            <w:noProof/>
            <w:webHidden/>
          </w:rPr>
          <w:fldChar w:fldCharType="begin"/>
        </w:r>
        <w:r w:rsidR="009A2260">
          <w:rPr>
            <w:noProof/>
            <w:webHidden/>
          </w:rPr>
          <w:instrText xml:space="preserve"> PAGEREF _Toc158907179 \h </w:instrText>
        </w:r>
        <w:r w:rsidR="009A2260">
          <w:rPr>
            <w:noProof/>
            <w:webHidden/>
          </w:rPr>
        </w:r>
        <w:r w:rsidR="009A2260">
          <w:rPr>
            <w:noProof/>
            <w:webHidden/>
          </w:rPr>
          <w:fldChar w:fldCharType="separate"/>
        </w:r>
        <w:r w:rsidR="00E007C1">
          <w:rPr>
            <w:noProof/>
            <w:webHidden/>
          </w:rPr>
          <w:t>328</w:t>
        </w:r>
        <w:r w:rsidR="009A2260">
          <w:rPr>
            <w:noProof/>
            <w:webHidden/>
          </w:rPr>
          <w:fldChar w:fldCharType="end"/>
        </w:r>
      </w:hyperlink>
    </w:p>
    <w:p w14:paraId="4F43547C" w14:textId="0C3486AD"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0" w:history="1">
        <w:r w:rsidR="009A2260" w:rsidRPr="000F2745">
          <w:rPr>
            <w:rStyle w:val="Hyperlink"/>
            <w:rFonts w:ascii="Arial" w:hAnsi="Arial" w:cs="Arial"/>
            <w:noProof/>
          </w:rPr>
          <w:t>11.10.14.7.1 daulibstm32f4xxrcc-RccApb1PeriphClockCmd-LLR-001</w:t>
        </w:r>
        <w:r w:rsidR="009A2260">
          <w:rPr>
            <w:noProof/>
            <w:webHidden/>
          </w:rPr>
          <w:tab/>
        </w:r>
        <w:r w:rsidR="009A2260">
          <w:rPr>
            <w:noProof/>
            <w:webHidden/>
          </w:rPr>
          <w:fldChar w:fldCharType="begin"/>
        </w:r>
        <w:r w:rsidR="009A2260">
          <w:rPr>
            <w:noProof/>
            <w:webHidden/>
          </w:rPr>
          <w:instrText xml:space="preserve"> PAGEREF _Toc158907180 \h </w:instrText>
        </w:r>
        <w:r w:rsidR="009A2260">
          <w:rPr>
            <w:noProof/>
            <w:webHidden/>
          </w:rPr>
        </w:r>
        <w:r w:rsidR="009A2260">
          <w:rPr>
            <w:noProof/>
            <w:webHidden/>
          </w:rPr>
          <w:fldChar w:fldCharType="separate"/>
        </w:r>
        <w:r w:rsidR="00E007C1">
          <w:rPr>
            <w:noProof/>
            <w:webHidden/>
          </w:rPr>
          <w:t>328</w:t>
        </w:r>
        <w:r w:rsidR="009A2260">
          <w:rPr>
            <w:noProof/>
            <w:webHidden/>
          </w:rPr>
          <w:fldChar w:fldCharType="end"/>
        </w:r>
      </w:hyperlink>
    </w:p>
    <w:p w14:paraId="650CFEF3" w14:textId="090CC356"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1" w:history="1">
        <w:r w:rsidR="009A2260" w:rsidRPr="000F2745">
          <w:rPr>
            <w:rStyle w:val="Hyperlink"/>
            <w:rFonts w:ascii="Arial" w:hAnsi="Arial" w:cs="Arial"/>
            <w:noProof/>
          </w:rPr>
          <w:t>11.10.14.7.2 daulibstm32f4xxrcc-RccApb1PeriphClockCmd-LLR-002</w:t>
        </w:r>
        <w:r w:rsidR="009A2260">
          <w:rPr>
            <w:noProof/>
            <w:webHidden/>
          </w:rPr>
          <w:tab/>
        </w:r>
        <w:r w:rsidR="009A2260">
          <w:rPr>
            <w:noProof/>
            <w:webHidden/>
          </w:rPr>
          <w:fldChar w:fldCharType="begin"/>
        </w:r>
        <w:r w:rsidR="009A2260">
          <w:rPr>
            <w:noProof/>
            <w:webHidden/>
          </w:rPr>
          <w:instrText xml:space="preserve"> PAGEREF _Toc158907181 \h </w:instrText>
        </w:r>
        <w:r w:rsidR="009A2260">
          <w:rPr>
            <w:noProof/>
            <w:webHidden/>
          </w:rPr>
        </w:r>
        <w:r w:rsidR="009A2260">
          <w:rPr>
            <w:noProof/>
            <w:webHidden/>
          </w:rPr>
          <w:fldChar w:fldCharType="separate"/>
        </w:r>
        <w:r w:rsidR="00E007C1">
          <w:rPr>
            <w:noProof/>
            <w:webHidden/>
          </w:rPr>
          <w:t>328</w:t>
        </w:r>
        <w:r w:rsidR="009A2260">
          <w:rPr>
            <w:noProof/>
            <w:webHidden/>
          </w:rPr>
          <w:fldChar w:fldCharType="end"/>
        </w:r>
      </w:hyperlink>
    </w:p>
    <w:p w14:paraId="3E9D8B51" w14:textId="46DBB92D"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2" w:history="1">
        <w:r w:rsidR="009A2260" w:rsidRPr="000F2745">
          <w:rPr>
            <w:rStyle w:val="Hyperlink"/>
            <w:noProof/>
          </w:rPr>
          <w:t>11.10.15 RccGetFlagStatus</w:t>
        </w:r>
        <w:r w:rsidR="009A2260">
          <w:rPr>
            <w:noProof/>
            <w:webHidden/>
          </w:rPr>
          <w:tab/>
        </w:r>
        <w:r w:rsidR="009A2260">
          <w:rPr>
            <w:noProof/>
            <w:webHidden/>
          </w:rPr>
          <w:fldChar w:fldCharType="begin"/>
        </w:r>
        <w:r w:rsidR="009A2260">
          <w:rPr>
            <w:noProof/>
            <w:webHidden/>
          </w:rPr>
          <w:instrText xml:space="preserve"> PAGEREF _Toc158907182 \h </w:instrText>
        </w:r>
        <w:r w:rsidR="009A2260">
          <w:rPr>
            <w:noProof/>
            <w:webHidden/>
          </w:rPr>
        </w:r>
        <w:r w:rsidR="009A2260">
          <w:rPr>
            <w:noProof/>
            <w:webHidden/>
          </w:rPr>
          <w:fldChar w:fldCharType="separate"/>
        </w:r>
        <w:r w:rsidR="00E007C1">
          <w:rPr>
            <w:noProof/>
            <w:webHidden/>
          </w:rPr>
          <w:t>328</w:t>
        </w:r>
        <w:r w:rsidR="009A2260">
          <w:rPr>
            <w:noProof/>
            <w:webHidden/>
          </w:rPr>
          <w:fldChar w:fldCharType="end"/>
        </w:r>
      </w:hyperlink>
    </w:p>
    <w:p w14:paraId="3CF67080" w14:textId="39B9292C"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3" w:history="1">
        <w:r w:rsidR="009A2260" w:rsidRPr="000F2745">
          <w:rPr>
            <w:rStyle w:val="Hyperlink"/>
            <w:rFonts w:ascii="Arial" w:hAnsi="Arial" w:cs="Arial"/>
            <w:noProof/>
          </w:rPr>
          <w:t>11.10.15.1 Brief Description</w:t>
        </w:r>
        <w:r w:rsidR="009A2260">
          <w:rPr>
            <w:noProof/>
            <w:webHidden/>
          </w:rPr>
          <w:tab/>
        </w:r>
        <w:r w:rsidR="009A2260">
          <w:rPr>
            <w:noProof/>
            <w:webHidden/>
          </w:rPr>
          <w:fldChar w:fldCharType="begin"/>
        </w:r>
        <w:r w:rsidR="009A2260">
          <w:rPr>
            <w:noProof/>
            <w:webHidden/>
          </w:rPr>
          <w:instrText xml:space="preserve"> PAGEREF _Toc158907183 \h </w:instrText>
        </w:r>
        <w:r w:rsidR="009A2260">
          <w:rPr>
            <w:noProof/>
            <w:webHidden/>
          </w:rPr>
        </w:r>
        <w:r w:rsidR="009A2260">
          <w:rPr>
            <w:noProof/>
            <w:webHidden/>
          </w:rPr>
          <w:fldChar w:fldCharType="separate"/>
        </w:r>
        <w:r w:rsidR="00E007C1">
          <w:rPr>
            <w:noProof/>
            <w:webHidden/>
          </w:rPr>
          <w:t>328</w:t>
        </w:r>
        <w:r w:rsidR="009A2260">
          <w:rPr>
            <w:noProof/>
            <w:webHidden/>
          </w:rPr>
          <w:fldChar w:fldCharType="end"/>
        </w:r>
      </w:hyperlink>
    </w:p>
    <w:p w14:paraId="5546C2AE" w14:textId="6FBCF8ED"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4" w:history="1">
        <w:r w:rsidR="009A2260" w:rsidRPr="000F2745">
          <w:rPr>
            <w:rStyle w:val="Hyperlink"/>
            <w:rFonts w:ascii="Arial" w:hAnsi="Arial" w:cs="Arial"/>
            <w:noProof/>
          </w:rPr>
          <w:t>11.10.15.2 List of HLRs allocated</w:t>
        </w:r>
        <w:r w:rsidR="009A2260">
          <w:rPr>
            <w:noProof/>
            <w:webHidden/>
          </w:rPr>
          <w:tab/>
        </w:r>
        <w:r w:rsidR="009A2260">
          <w:rPr>
            <w:noProof/>
            <w:webHidden/>
          </w:rPr>
          <w:fldChar w:fldCharType="begin"/>
        </w:r>
        <w:r w:rsidR="009A2260">
          <w:rPr>
            <w:noProof/>
            <w:webHidden/>
          </w:rPr>
          <w:instrText xml:space="preserve"> PAGEREF _Toc158907184 \h </w:instrText>
        </w:r>
        <w:r w:rsidR="009A2260">
          <w:rPr>
            <w:noProof/>
            <w:webHidden/>
          </w:rPr>
        </w:r>
        <w:r w:rsidR="009A2260">
          <w:rPr>
            <w:noProof/>
            <w:webHidden/>
          </w:rPr>
          <w:fldChar w:fldCharType="separate"/>
        </w:r>
        <w:r w:rsidR="00E007C1">
          <w:rPr>
            <w:noProof/>
            <w:webHidden/>
          </w:rPr>
          <w:t>328</w:t>
        </w:r>
        <w:r w:rsidR="009A2260">
          <w:rPr>
            <w:noProof/>
            <w:webHidden/>
          </w:rPr>
          <w:fldChar w:fldCharType="end"/>
        </w:r>
      </w:hyperlink>
    </w:p>
    <w:p w14:paraId="16A7616F" w14:textId="749C152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5" w:history="1">
        <w:r w:rsidR="009A2260" w:rsidRPr="000F2745">
          <w:rPr>
            <w:rStyle w:val="Hyperlink"/>
            <w:rFonts w:ascii="Arial" w:hAnsi="Arial" w:cs="Arial"/>
            <w:noProof/>
          </w:rPr>
          <w:t>11.10.15.3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_Toc158907185 \h </w:instrText>
        </w:r>
        <w:r w:rsidR="009A2260">
          <w:rPr>
            <w:noProof/>
            <w:webHidden/>
          </w:rPr>
        </w:r>
        <w:r w:rsidR="009A2260">
          <w:rPr>
            <w:noProof/>
            <w:webHidden/>
          </w:rPr>
          <w:fldChar w:fldCharType="separate"/>
        </w:r>
        <w:r w:rsidR="00E007C1">
          <w:rPr>
            <w:noProof/>
            <w:webHidden/>
          </w:rPr>
          <w:t>328</w:t>
        </w:r>
        <w:r w:rsidR="009A2260">
          <w:rPr>
            <w:noProof/>
            <w:webHidden/>
          </w:rPr>
          <w:fldChar w:fldCharType="end"/>
        </w:r>
      </w:hyperlink>
    </w:p>
    <w:p w14:paraId="2E519918" w14:textId="4547460F"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6" w:history="1">
        <w:r w:rsidR="009A2260" w:rsidRPr="000F2745">
          <w:rPr>
            <w:rStyle w:val="Hyperlink"/>
            <w:rFonts w:ascii="Arial" w:hAnsi="Arial" w:cs="Arial"/>
            <w:noProof/>
          </w:rPr>
          <w:t>11.10.15.4 Parameter list (Input/Output)</w:t>
        </w:r>
        <w:r w:rsidR="009A2260">
          <w:rPr>
            <w:noProof/>
            <w:webHidden/>
          </w:rPr>
          <w:tab/>
        </w:r>
        <w:r w:rsidR="009A2260">
          <w:rPr>
            <w:noProof/>
            <w:webHidden/>
          </w:rPr>
          <w:fldChar w:fldCharType="begin"/>
        </w:r>
        <w:r w:rsidR="009A2260">
          <w:rPr>
            <w:noProof/>
            <w:webHidden/>
          </w:rPr>
          <w:instrText xml:space="preserve"> PAGEREF _Toc158907186 \h </w:instrText>
        </w:r>
        <w:r w:rsidR="009A2260">
          <w:rPr>
            <w:noProof/>
            <w:webHidden/>
          </w:rPr>
        </w:r>
        <w:r w:rsidR="009A2260">
          <w:rPr>
            <w:noProof/>
            <w:webHidden/>
          </w:rPr>
          <w:fldChar w:fldCharType="separate"/>
        </w:r>
        <w:r w:rsidR="00E007C1">
          <w:rPr>
            <w:noProof/>
            <w:webHidden/>
          </w:rPr>
          <w:t>328</w:t>
        </w:r>
        <w:r w:rsidR="009A2260">
          <w:rPr>
            <w:noProof/>
            <w:webHidden/>
          </w:rPr>
          <w:fldChar w:fldCharType="end"/>
        </w:r>
      </w:hyperlink>
    </w:p>
    <w:p w14:paraId="0B6B0949" w14:textId="685BB12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7" w:history="1">
        <w:r w:rsidR="009A2260" w:rsidRPr="000F2745">
          <w:rPr>
            <w:rStyle w:val="Hyperlink"/>
            <w:rFonts w:ascii="Arial" w:hAnsi="Arial" w:cs="Arial"/>
            <w:noProof/>
          </w:rPr>
          <w:t>11.10.15.5 Return Value</w:t>
        </w:r>
        <w:r w:rsidR="009A2260">
          <w:rPr>
            <w:noProof/>
            <w:webHidden/>
          </w:rPr>
          <w:tab/>
        </w:r>
        <w:r w:rsidR="009A2260">
          <w:rPr>
            <w:noProof/>
            <w:webHidden/>
          </w:rPr>
          <w:fldChar w:fldCharType="begin"/>
        </w:r>
        <w:r w:rsidR="009A2260">
          <w:rPr>
            <w:noProof/>
            <w:webHidden/>
          </w:rPr>
          <w:instrText xml:space="preserve"> PAGEREF _Toc158907187 \h </w:instrText>
        </w:r>
        <w:r w:rsidR="009A2260">
          <w:rPr>
            <w:noProof/>
            <w:webHidden/>
          </w:rPr>
        </w:r>
        <w:r w:rsidR="009A2260">
          <w:rPr>
            <w:noProof/>
            <w:webHidden/>
          </w:rPr>
          <w:fldChar w:fldCharType="separate"/>
        </w:r>
        <w:r w:rsidR="00E007C1">
          <w:rPr>
            <w:noProof/>
            <w:webHidden/>
          </w:rPr>
          <w:t>329</w:t>
        </w:r>
        <w:r w:rsidR="009A2260">
          <w:rPr>
            <w:noProof/>
            <w:webHidden/>
          </w:rPr>
          <w:fldChar w:fldCharType="end"/>
        </w:r>
      </w:hyperlink>
    </w:p>
    <w:p w14:paraId="244FE7A6" w14:textId="024EF19E"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8" w:history="1">
        <w:r w:rsidR="009A2260" w:rsidRPr="000F2745">
          <w:rPr>
            <w:rStyle w:val="Hyperlink"/>
            <w:rFonts w:ascii="Arial" w:hAnsi="Arial" w:cs="Arial"/>
            <w:noProof/>
          </w:rPr>
          <w:t>11.10.15.6 Other CSUs called by this CSU</w:t>
        </w:r>
        <w:r w:rsidR="009A2260">
          <w:rPr>
            <w:noProof/>
            <w:webHidden/>
          </w:rPr>
          <w:tab/>
        </w:r>
        <w:r w:rsidR="009A2260">
          <w:rPr>
            <w:noProof/>
            <w:webHidden/>
          </w:rPr>
          <w:fldChar w:fldCharType="begin"/>
        </w:r>
        <w:r w:rsidR="009A2260">
          <w:rPr>
            <w:noProof/>
            <w:webHidden/>
          </w:rPr>
          <w:instrText xml:space="preserve"> PAGEREF _Toc158907188 \h </w:instrText>
        </w:r>
        <w:r w:rsidR="009A2260">
          <w:rPr>
            <w:noProof/>
            <w:webHidden/>
          </w:rPr>
        </w:r>
        <w:r w:rsidR="009A2260">
          <w:rPr>
            <w:noProof/>
            <w:webHidden/>
          </w:rPr>
          <w:fldChar w:fldCharType="separate"/>
        </w:r>
        <w:r w:rsidR="00E007C1">
          <w:rPr>
            <w:noProof/>
            <w:webHidden/>
          </w:rPr>
          <w:t>329</w:t>
        </w:r>
        <w:r w:rsidR="009A2260">
          <w:rPr>
            <w:noProof/>
            <w:webHidden/>
          </w:rPr>
          <w:fldChar w:fldCharType="end"/>
        </w:r>
      </w:hyperlink>
    </w:p>
    <w:p w14:paraId="287692A3" w14:textId="4290B2F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89" w:history="1">
        <w:r w:rsidR="009A2260" w:rsidRPr="000F2745">
          <w:rPr>
            <w:rStyle w:val="Hyperlink"/>
            <w:rFonts w:ascii="Arial" w:hAnsi="Arial" w:cs="Arial"/>
            <w:noProof/>
          </w:rPr>
          <w:t>11.10.15.7 Description of list of LLRs allocated</w:t>
        </w:r>
        <w:r w:rsidR="009A2260">
          <w:rPr>
            <w:noProof/>
            <w:webHidden/>
          </w:rPr>
          <w:tab/>
        </w:r>
        <w:r w:rsidR="009A2260">
          <w:rPr>
            <w:noProof/>
            <w:webHidden/>
          </w:rPr>
          <w:fldChar w:fldCharType="begin"/>
        </w:r>
        <w:r w:rsidR="009A2260">
          <w:rPr>
            <w:noProof/>
            <w:webHidden/>
          </w:rPr>
          <w:instrText xml:space="preserve"> PAGEREF _Toc158907189 \h </w:instrText>
        </w:r>
        <w:r w:rsidR="009A2260">
          <w:rPr>
            <w:noProof/>
            <w:webHidden/>
          </w:rPr>
        </w:r>
        <w:r w:rsidR="009A2260">
          <w:rPr>
            <w:noProof/>
            <w:webHidden/>
          </w:rPr>
          <w:fldChar w:fldCharType="separate"/>
        </w:r>
        <w:r w:rsidR="00E007C1">
          <w:rPr>
            <w:noProof/>
            <w:webHidden/>
          </w:rPr>
          <w:t>329</w:t>
        </w:r>
        <w:r w:rsidR="009A2260">
          <w:rPr>
            <w:noProof/>
            <w:webHidden/>
          </w:rPr>
          <w:fldChar w:fldCharType="end"/>
        </w:r>
      </w:hyperlink>
    </w:p>
    <w:p w14:paraId="67E44E0E" w14:textId="234AE562"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0" w:history="1">
        <w:r w:rsidR="009A2260" w:rsidRPr="000F2745">
          <w:rPr>
            <w:rStyle w:val="Hyperlink"/>
            <w:rFonts w:ascii="Arial" w:hAnsi="Arial" w:cs="Arial"/>
            <w:noProof/>
          </w:rPr>
          <w:t>11.10.15.7.1 daulibstm32f4xxrcc-RccGetFlagStatus-LLR-001</w:t>
        </w:r>
        <w:r w:rsidR="009A2260">
          <w:rPr>
            <w:noProof/>
            <w:webHidden/>
          </w:rPr>
          <w:tab/>
        </w:r>
        <w:r w:rsidR="009A2260">
          <w:rPr>
            <w:noProof/>
            <w:webHidden/>
          </w:rPr>
          <w:fldChar w:fldCharType="begin"/>
        </w:r>
        <w:r w:rsidR="009A2260">
          <w:rPr>
            <w:noProof/>
            <w:webHidden/>
          </w:rPr>
          <w:instrText xml:space="preserve"> PAGEREF _Toc158907190 \h </w:instrText>
        </w:r>
        <w:r w:rsidR="009A2260">
          <w:rPr>
            <w:noProof/>
            <w:webHidden/>
          </w:rPr>
        </w:r>
        <w:r w:rsidR="009A2260">
          <w:rPr>
            <w:noProof/>
            <w:webHidden/>
          </w:rPr>
          <w:fldChar w:fldCharType="separate"/>
        </w:r>
        <w:r w:rsidR="00E007C1">
          <w:rPr>
            <w:noProof/>
            <w:webHidden/>
          </w:rPr>
          <w:t>329</w:t>
        </w:r>
        <w:r w:rsidR="009A2260">
          <w:rPr>
            <w:noProof/>
            <w:webHidden/>
          </w:rPr>
          <w:fldChar w:fldCharType="end"/>
        </w:r>
      </w:hyperlink>
    </w:p>
    <w:p w14:paraId="3C935CEE" w14:textId="65C39930" w:rsidR="009A2260" w:rsidRDefault="00000000">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1" w:history="1">
        <w:r w:rsidR="009A2260" w:rsidRPr="000F2745">
          <w:rPr>
            <w:rStyle w:val="Hyperlink"/>
            <w:noProof/>
          </w:rPr>
          <w:t>11.10.16 RccApb1PeriphResetCmd</w:t>
        </w:r>
        <w:r w:rsidR="009A2260">
          <w:rPr>
            <w:noProof/>
            <w:webHidden/>
          </w:rPr>
          <w:tab/>
        </w:r>
        <w:r w:rsidR="009A2260">
          <w:rPr>
            <w:noProof/>
            <w:webHidden/>
          </w:rPr>
          <w:fldChar w:fldCharType="begin"/>
        </w:r>
        <w:r w:rsidR="009A2260">
          <w:rPr>
            <w:noProof/>
            <w:webHidden/>
          </w:rPr>
          <w:instrText xml:space="preserve"> PAGEREF _Toc158907191 \h </w:instrText>
        </w:r>
        <w:r w:rsidR="009A2260">
          <w:rPr>
            <w:noProof/>
            <w:webHidden/>
          </w:rPr>
        </w:r>
        <w:r w:rsidR="009A2260">
          <w:rPr>
            <w:noProof/>
            <w:webHidden/>
          </w:rPr>
          <w:fldChar w:fldCharType="separate"/>
        </w:r>
        <w:r w:rsidR="00E007C1">
          <w:rPr>
            <w:noProof/>
            <w:webHidden/>
          </w:rPr>
          <w:t>329</w:t>
        </w:r>
        <w:r w:rsidR="009A2260">
          <w:rPr>
            <w:noProof/>
            <w:webHidden/>
          </w:rPr>
          <w:fldChar w:fldCharType="end"/>
        </w:r>
      </w:hyperlink>
    </w:p>
    <w:p w14:paraId="7C60FB3C" w14:textId="629A7DA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2" w:history="1">
        <w:r w:rsidR="009A2260" w:rsidRPr="000F2745">
          <w:rPr>
            <w:rStyle w:val="Hyperlink"/>
            <w:rFonts w:ascii="Arial" w:hAnsi="Arial" w:cs="Arial"/>
            <w:noProof/>
          </w:rPr>
          <w:t>11.10.16.1 Brief Description</w:t>
        </w:r>
        <w:r w:rsidR="009A2260">
          <w:rPr>
            <w:noProof/>
            <w:webHidden/>
          </w:rPr>
          <w:tab/>
        </w:r>
        <w:r w:rsidR="009A2260">
          <w:rPr>
            <w:noProof/>
            <w:webHidden/>
          </w:rPr>
          <w:fldChar w:fldCharType="begin"/>
        </w:r>
        <w:r w:rsidR="009A2260">
          <w:rPr>
            <w:noProof/>
            <w:webHidden/>
          </w:rPr>
          <w:instrText xml:space="preserve"> PAGEREF _Toc158907192 \h </w:instrText>
        </w:r>
        <w:r w:rsidR="009A2260">
          <w:rPr>
            <w:noProof/>
            <w:webHidden/>
          </w:rPr>
        </w:r>
        <w:r w:rsidR="009A2260">
          <w:rPr>
            <w:noProof/>
            <w:webHidden/>
          </w:rPr>
          <w:fldChar w:fldCharType="separate"/>
        </w:r>
        <w:r w:rsidR="00E007C1">
          <w:rPr>
            <w:noProof/>
            <w:webHidden/>
          </w:rPr>
          <w:t>329</w:t>
        </w:r>
        <w:r w:rsidR="009A2260">
          <w:rPr>
            <w:noProof/>
            <w:webHidden/>
          </w:rPr>
          <w:fldChar w:fldCharType="end"/>
        </w:r>
      </w:hyperlink>
    </w:p>
    <w:p w14:paraId="2F9338C4" w14:textId="6BFE7A4B"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3" w:history="1">
        <w:r w:rsidR="009A2260" w:rsidRPr="000F2745">
          <w:rPr>
            <w:rStyle w:val="Hyperlink"/>
            <w:rFonts w:ascii="Arial" w:hAnsi="Arial" w:cs="Arial"/>
            <w:noProof/>
          </w:rPr>
          <w:t>11.10.16.2 List of HLRs allocated</w:t>
        </w:r>
        <w:r w:rsidR="009A2260">
          <w:rPr>
            <w:noProof/>
            <w:webHidden/>
          </w:rPr>
          <w:tab/>
        </w:r>
        <w:r w:rsidR="009A2260">
          <w:rPr>
            <w:noProof/>
            <w:webHidden/>
          </w:rPr>
          <w:fldChar w:fldCharType="begin"/>
        </w:r>
        <w:r w:rsidR="009A2260">
          <w:rPr>
            <w:noProof/>
            <w:webHidden/>
          </w:rPr>
          <w:instrText xml:space="preserve"> PAGEREF _Toc158907193 \h </w:instrText>
        </w:r>
        <w:r w:rsidR="009A2260">
          <w:rPr>
            <w:noProof/>
            <w:webHidden/>
          </w:rPr>
        </w:r>
        <w:r w:rsidR="009A2260">
          <w:rPr>
            <w:noProof/>
            <w:webHidden/>
          </w:rPr>
          <w:fldChar w:fldCharType="separate"/>
        </w:r>
        <w:r w:rsidR="00E007C1">
          <w:rPr>
            <w:noProof/>
            <w:webHidden/>
          </w:rPr>
          <w:t>329</w:t>
        </w:r>
        <w:r w:rsidR="009A2260">
          <w:rPr>
            <w:noProof/>
            <w:webHidden/>
          </w:rPr>
          <w:fldChar w:fldCharType="end"/>
        </w:r>
      </w:hyperlink>
    </w:p>
    <w:p w14:paraId="3DF5765E" w14:textId="3B5E9199"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4" w:history="1">
        <w:r w:rsidR="009A2260" w:rsidRPr="000F2745">
          <w:rPr>
            <w:rStyle w:val="Hyperlink"/>
            <w:rFonts w:ascii="Arial" w:hAnsi="Arial" w:cs="Arial"/>
            <w:noProof/>
          </w:rPr>
          <w:t>11.10.16.3 List of global variables accessed and modified</w:t>
        </w:r>
        <w:r w:rsidR="009A2260">
          <w:rPr>
            <w:noProof/>
            <w:webHidden/>
          </w:rPr>
          <w:tab/>
        </w:r>
        <w:r w:rsidR="009A2260">
          <w:rPr>
            <w:noProof/>
            <w:webHidden/>
          </w:rPr>
          <w:fldChar w:fldCharType="begin"/>
        </w:r>
        <w:r w:rsidR="009A2260">
          <w:rPr>
            <w:noProof/>
            <w:webHidden/>
          </w:rPr>
          <w:instrText xml:space="preserve"> PAGEREF _Toc158907194 \h </w:instrText>
        </w:r>
        <w:r w:rsidR="009A2260">
          <w:rPr>
            <w:noProof/>
            <w:webHidden/>
          </w:rPr>
        </w:r>
        <w:r w:rsidR="009A2260">
          <w:rPr>
            <w:noProof/>
            <w:webHidden/>
          </w:rPr>
          <w:fldChar w:fldCharType="separate"/>
        </w:r>
        <w:r w:rsidR="00E007C1">
          <w:rPr>
            <w:noProof/>
            <w:webHidden/>
          </w:rPr>
          <w:t>330</w:t>
        </w:r>
        <w:r w:rsidR="009A2260">
          <w:rPr>
            <w:noProof/>
            <w:webHidden/>
          </w:rPr>
          <w:fldChar w:fldCharType="end"/>
        </w:r>
      </w:hyperlink>
    </w:p>
    <w:p w14:paraId="0CCAD2B6" w14:textId="6035EFF8"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5" w:history="1">
        <w:r w:rsidR="009A2260" w:rsidRPr="000F2745">
          <w:rPr>
            <w:rStyle w:val="Hyperlink"/>
            <w:rFonts w:ascii="Arial" w:hAnsi="Arial" w:cs="Arial"/>
            <w:noProof/>
          </w:rPr>
          <w:t>11.10.16.4 Parameter list (Input/Output)</w:t>
        </w:r>
        <w:r w:rsidR="009A2260">
          <w:rPr>
            <w:noProof/>
            <w:webHidden/>
          </w:rPr>
          <w:tab/>
        </w:r>
        <w:r w:rsidR="009A2260">
          <w:rPr>
            <w:noProof/>
            <w:webHidden/>
          </w:rPr>
          <w:fldChar w:fldCharType="begin"/>
        </w:r>
        <w:r w:rsidR="009A2260">
          <w:rPr>
            <w:noProof/>
            <w:webHidden/>
          </w:rPr>
          <w:instrText xml:space="preserve"> PAGEREF _Toc158907195 \h </w:instrText>
        </w:r>
        <w:r w:rsidR="009A2260">
          <w:rPr>
            <w:noProof/>
            <w:webHidden/>
          </w:rPr>
        </w:r>
        <w:r w:rsidR="009A2260">
          <w:rPr>
            <w:noProof/>
            <w:webHidden/>
          </w:rPr>
          <w:fldChar w:fldCharType="separate"/>
        </w:r>
        <w:r w:rsidR="00E007C1">
          <w:rPr>
            <w:noProof/>
            <w:webHidden/>
          </w:rPr>
          <w:t>330</w:t>
        </w:r>
        <w:r w:rsidR="009A2260">
          <w:rPr>
            <w:noProof/>
            <w:webHidden/>
          </w:rPr>
          <w:fldChar w:fldCharType="end"/>
        </w:r>
      </w:hyperlink>
    </w:p>
    <w:p w14:paraId="5C024C6F" w14:textId="19F78E31"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6" w:history="1">
        <w:r w:rsidR="009A2260" w:rsidRPr="000F2745">
          <w:rPr>
            <w:rStyle w:val="Hyperlink"/>
            <w:rFonts w:ascii="Arial" w:hAnsi="Arial" w:cs="Arial"/>
            <w:noProof/>
          </w:rPr>
          <w:t>11.10.16.5 Return Value</w:t>
        </w:r>
        <w:r w:rsidR="009A2260">
          <w:rPr>
            <w:noProof/>
            <w:webHidden/>
          </w:rPr>
          <w:tab/>
        </w:r>
        <w:r w:rsidR="009A2260">
          <w:rPr>
            <w:noProof/>
            <w:webHidden/>
          </w:rPr>
          <w:fldChar w:fldCharType="begin"/>
        </w:r>
        <w:r w:rsidR="009A2260">
          <w:rPr>
            <w:noProof/>
            <w:webHidden/>
          </w:rPr>
          <w:instrText xml:space="preserve"> PAGEREF _Toc158907196 \h </w:instrText>
        </w:r>
        <w:r w:rsidR="009A2260">
          <w:rPr>
            <w:noProof/>
            <w:webHidden/>
          </w:rPr>
        </w:r>
        <w:r w:rsidR="009A2260">
          <w:rPr>
            <w:noProof/>
            <w:webHidden/>
          </w:rPr>
          <w:fldChar w:fldCharType="separate"/>
        </w:r>
        <w:r w:rsidR="00E007C1">
          <w:rPr>
            <w:noProof/>
            <w:webHidden/>
          </w:rPr>
          <w:t>330</w:t>
        </w:r>
        <w:r w:rsidR="009A2260">
          <w:rPr>
            <w:noProof/>
            <w:webHidden/>
          </w:rPr>
          <w:fldChar w:fldCharType="end"/>
        </w:r>
      </w:hyperlink>
    </w:p>
    <w:p w14:paraId="5F3B20A1" w14:textId="055E0526"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7" w:history="1">
        <w:r w:rsidR="009A2260" w:rsidRPr="000F2745">
          <w:rPr>
            <w:rStyle w:val="Hyperlink"/>
            <w:rFonts w:ascii="Arial" w:hAnsi="Arial" w:cs="Arial"/>
            <w:noProof/>
          </w:rPr>
          <w:t>11.10.16.6 Other CSUs called by this CSU</w:t>
        </w:r>
        <w:r w:rsidR="009A2260">
          <w:rPr>
            <w:noProof/>
            <w:webHidden/>
          </w:rPr>
          <w:tab/>
        </w:r>
        <w:r w:rsidR="009A2260">
          <w:rPr>
            <w:noProof/>
            <w:webHidden/>
          </w:rPr>
          <w:fldChar w:fldCharType="begin"/>
        </w:r>
        <w:r w:rsidR="009A2260">
          <w:rPr>
            <w:noProof/>
            <w:webHidden/>
          </w:rPr>
          <w:instrText xml:space="preserve"> PAGEREF _Toc158907197 \h </w:instrText>
        </w:r>
        <w:r w:rsidR="009A2260">
          <w:rPr>
            <w:noProof/>
            <w:webHidden/>
          </w:rPr>
        </w:r>
        <w:r w:rsidR="009A2260">
          <w:rPr>
            <w:noProof/>
            <w:webHidden/>
          </w:rPr>
          <w:fldChar w:fldCharType="separate"/>
        </w:r>
        <w:r w:rsidR="00E007C1">
          <w:rPr>
            <w:noProof/>
            <w:webHidden/>
          </w:rPr>
          <w:t>330</w:t>
        </w:r>
        <w:r w:rsidR="009A2260">
          <w:rPr>
            <w:noProof/>
            <w:webHidden/>
          </w:rPr>
          <w:fldChar w:fldCharType="end"/>
        </w:r>
      </w:hyperlink>
    </w:p>
    <w:p w14:paraId="7A5FA650" w14:textId="06D71EE0" w:rsidR="009A2260" w:rsidRDefault="00000000">
      <w:pPr>
        <w:pStyle w:val="TOC4"/>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8" w:history="1">
        <w:r w:rsidR="009A2260" w:rsidRPr="000F2745">
          <w:rPr>
            <w:rStyle w:val="Hyperlink"/>
            <w:rFonts w:ascii="Arial" w:hAnsi="Arial" w:cs="Arial"/>
            <w:noProof/>
          </w:rPr>
          <w:t>11.10.16.7 Description of list of LLRs allocated</w:t>
        </w:r>
        <w:r w:rsidR="009A2260">
          <w:rPr>
            <w:noProof/>
            <w:webHidden/>
          </w:rPr>
          <w:tab/>
        </w:r>
        <w:r w:rsidR="009A2260">
          <w:rPr>
            <w:noProof/>
            <w:webHidden/>
          </w:rPr>
          <w:fldChar w:fldCharType="begin"/>
        </w:r>
        <w:r w:rsidR="009A2260">
          <w:rPr>
            <w:noProof/>
            <w:webHidden/>
          </w:rPr>
          <w:instrText xml:space="preserve"> PAGEREF _Toc158907198 \h </w:instrText>
        </w:r>
        <w:r w:rsidR="009A2260">
          <w:rPr>
            <w:noProof/>
            <w:webHidden/>
          </w:rPr>
        </w:r>
        <w:r w:rsidR="009A2260">
          <w:rPr>
            <w:noProof/>
            <w:webHidden/>
          </w:rPr>
          <w:fldChar w:fldCharType="separate"/>
        </w:r>
        <w:r w:rsidR="00E007C1">
          <w:rPr>
            <w:noProof/>
            <w:webHidden/>
          </w:rPr>
          <w:t>330</w:t>
        </w:r>
        <w:r w:rsidR="009A2260">
          <w:rPr>
            <w:noProof/>
            <w:webHidden/>
          </w:rPr>
          <w:fldChar w:fldCharType="end"/>
        </w:r>
      </w:hyperlink>
    </w:p>
    <w:p w14:paraId="427C457F" w14:textId="6C266A17"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199" w:history="1">
        <w:r w:rsidR="009A2260" w:rsidRPr="000F2745">
          <w:rPr>
            <w:rStyle w:val="Hyperlink"/>
            <w:rFonts w:ascii="Arial" w:hAnsi="Arial" w:cs="Arial"/>
            <w:noProof/>
          </w:rPr>
          <w:t>11.10.16.7.1 daulibstm32f4xxrcc-RccApb1PeriphResetCmd-LLR-001</w:t>
        </w:r>
        <w:r w:rsidR="009A2260">
          <w:rPr>
            <w:noProof/>
            <w:webHidden/>
          </w:rPr>
          <w:tab/>
        </w:r>
        <w:r w:rsidR="009A2260">
          <w:rPr>
            <w:noProof/>
            <w:webHidden/>
          </w:rPr>
          <w:fldChar w:fldCharType="begin"/>
        </w:r>
        <w:r w:rsidR="009A2260">
          <w:rPr>
            <w:noProof/>
            <w:webHidden/>
          </w:rPr>
          <w:instrText xml:space="preserve"> PAGEREF _Toc158907199 \h </w:instrText>
        </w:r>
        <w:r w:rsidR="009A2260">
          <w:rPr>
            <w:noProof/>
            <w:webHidden/>
          </w:rPr>
        </w:r>
        <w:r w:rsidR="009A2260">
          <w:rPr>
            <w:noProof/>
            <w:webHidden/>
          </w:rPr>
          <w:fldChar w:fldCharType="separate"/>
        </w:r>
        <w:r w:rsidR="00E007C1">
          <w:rPr>
            <w:noProof/>
            <w:webHidden/>
          </w:rPr>
          <w:t>330</w:t>
        </w:r>
        <w:r w:rsidR="009A2260">
          <w:rPr>
            <w:noProof/>
            <w:webHidden/>
          </w:rPr>
          <w:fldChar w:fldCharType="end"/>
        </w:r>
      </w:hyperlink>
    </w:p>
    <w:p w14:paraId="3482EB7C" w14:textId="3B071384" w:rsidR="009A2260" w:rsidRDefault="00000000">
      <w:pPr>
        <w:pStyle w:val="TOC5"/>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58907200" w:history="1">
        <w:r w:rsidR="009A2260" w:rsidRPr="000F2745">
          <w:rPr>
            <w:rStyle w:val="Hyperlink"/>
            <w:rFonts w:ascii="Arial" w:hAnsi="Arial" w:cs="Arial"/>
            <w:noProof/>
          </w:rPr>
          <w:t>11.10.16.7.2 daulibstm32f4xxrcc-RccApb1PeriphResetCmd-LLR-002</w:t>
        </w:r>
        <w:r w:rsidR="009A2260">
          <w:rPr>
            <w:noProof/>
            <w:webHidden/>
          </w:rPr>
          <w:tab/>
        </w:r>
        <w:r w:rsidR="009A2260">
          <w:rPr>
            <w:noProof/>
            <w:webHidden/>
          </w:rPr>
          <w:fldChar w:fldCharType="begin"/>
        </w:r>
        <w:r w:rsidR="009A2260">
          <w:rPr>
            <w:noProof/>
            <w:webHidden/>
          </w:rPr>
          <w:instrText xml:space="preserve"> PAGEREF _Toc158907200 \h </w:instrText>
        </w:r>
        <w:r w:rsidR="009A2260">
          <w:rPr>
            <w:noProof/>
            <w:webHidden/>
          </w:rPr>
        </w:r>
        <w:r w:rsidR="009A2260">
          <w:rPr>
            <w:noProof/>
            <w:webHidden/>
          </w:rPr>
          <w:fldChar w:fldCharType="separate"/>
        </w:r>
        <w:r w:rsidR="00E007C1">
          <w:rPr>
            <w:noProof/>
            <w:webHidden/>
          </w:rPr>
          <w:t>330</w:t>
        </w:r>
        <w:r w:rsidR="009A2260">
          <w:rPr>
            <w:noProof/>
            <w:webHidden/>
          </w:rPr>
          <w:fldChar w:fldCharType="end"/>
        </w:r>
      </w:hyperlink>
    </w:p>
    <w:p w14:paraId="1D90BF6D" w14:textId="0D8079E9"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7201" w:history="1">
        <w:r w:rsidR="009A2260" w:rsidRPr="000F2745">
          <w:rPr>
            <w:rStyle w:val="Hyperlink"/>
            <w:noProof/>
          </w:rPr>
          <w:t>12 Appendix A : Data Dictionary</w:t>
        </w:r>
        <w:r w:rsidR="009A2260">
          <w:rPr>
            <w:noProof/>
            <w:webHidden/>
          </w:rPr>
          <w:tab/>
        </w:r>
        <w:r w:rsidR="009A2260">
          <w:rPr>
            <w:noProof/>
            <w:webHidden/>
          </w:rPr>
          <w:fldChar w:fldCharType="begin"/>
        </w:r>
        <w:r w:rsidR="009A2260">
          <w:rPr>
            <w:noProof/>
            <w:webHidden/>
          </w:rPr>
          <w:instrText xml:space="preserve"> PAGEREF _Toc158907201 \h </w:instrText>
        </w:r>
        <w:r w:rsidR="009A2260">
          <w:rPr>
            <w:noProof/>
            <w:webHidden/>
          </w:rPr>
        </w:r>
        <w:r w:rsidR="009A2260">
          <w:rPr>
            <w:noProof/>
            <w:webHidden/>
          </w:rPr>
          <w:fldChar w:fldCharType="separate"/>
        </w:r>
        <w:r w:rsidR="00E007C1">
          <w:rPr>
            <w:noProof/>
            <w:webHidden/>
          </w:rPr>
          <w:t>331</w:t>
        </w:r>
        <w:r w:rsidR="009A2260">
          <w:rPr>
            <w:noProof/>
            <w:webHidden/>
          </w:rPr>
          <w:fldChar w:fldCharType="end"/>
        </w:r>
      </w:hyperlink>
    </w:p>
    <w:p w14:paraId="550C8818" w14:textId="497B619C" w:rsidR="009A2260" w:rsidRDefault="00000000">
      <w:pPr>
        <w:pStyle w:val="TOC1"/>
        <w:tabs>
          <w:tab w:val="right" w:leader="dot" w:pos="9350"/>
        </w:tabs>
        <w:rPr>
          <w:rFonts w:asciiTheme="minorHAnsi" w:eastAsiaTheme="minorEastAsia" w:hAnsiTheme="minorHAnsi" w:cstheme="minorBidi"/>
          <w:b w:val="0"/>
          <w:bCs w:val="0"/>
          <w:noProof/>
          <w:kern w:val="2"/>
          <w:sz w:val="22"/>
          <w:szCs w:val="22"/>
          <w:lang w:val="en-US" w:eastAsia="en-US"/>
          <w14:ligatures w14:val="standardContextual"/>
        </w:rPr>
      </w:pPr>
      <w:hyperlink w:anchor="_Toc158907202" w:history="1">
        <w:r w:rsidR="009A2260" w:rsidRPr="000F2745">
          <w:rPr>
            <w:rStyle w:val="Hyperlink"/>
            <w:noProof/>
          </w:rPr>
          <w:t>13 Appendix B : Data Constants</w:t>
        </w:r>
        <w:r w:rsidR="009A2260">
          <w:rPr>
            <w:noProof/>
            <w:webHidden/>
          </w:rPr>
          <w:tab/>
        </w:r>
        <w:r w:rsidR="009A2260">
          <w:rPr>
            <w:noProof/>
            <w:webHidden/>
          </w:rPr>
          <w:fldChar w:fldCharType="begin"/>
        </w:r>
        <w:r w:rsidR="009A2260">
          <w:rPr>
            <w:noProof/>
            <w:webHidden/>
          </w:rPr>
          <w:instrText xml:space="preserve"> PAGEREF _Toc158907202 \h </w:instrText>
        </w:r>
        <w:r w:rsidR="009A2260">
          <w:rPr>
            <w:noProof/>
            <w:webHidden/>
          </w:rPr>
        </w:r>
        <w:r w:rsidR="009A2260">
          <w:rPr>
            <w:noProof/>
            <w:webHidden/>
          </w:rPr>
          <w:fldChar w:fldCharType="separate"/>
        </w:r>
        <w:r w:rsidR="00E007C1">
          <w:rPr>
            <w:noProof/>
            <w:webHidden/>
          </w:rPr>
          <w:t>331</w:t>
        </w:r>
        <w:r w:rsidR="009A2260">
          <w:rPr>
            <w:noProof/>
            <w:webHidden/>
          </w:rPr>
          <w:fldChar w:fldCharType="end"/>
        </w:r>
      </w:hyperlink>
    </w:p>
    <w:p w14:paraId="4E996DF3" w14:textId="5CCDF634" w:rsidR="009810C9" w:rsidRPr="0046756F" w:rsidRDefault="00F17C18" w:rsidP="00D11512">
      <w:pPr>
        <w:jc w:val="center"/>
        <w:rPr>
          <w:rFonts w:cs="Arial"/>
          <w:b/>
          <w:sz w:val="22"/>
        </w:rPr>
      </w:pPr>
      <w:r w:rsidRPr="00FF7294">
        <w:rPr>
          <w:rFonts w:cs="Arial"/>
          <w:b/>
        </w:rPr>
        <w:fldChar w:fldCharType="end"/>
      </w:r>
    </w:p>
    <w:p w14:paraId="7C6D7C27" w14:textId="6FFF2912" w:rsidR="009810C9" w:rsidRPr="0046756F" w:rsidRDefault="009810C9" w:rsidP="00D11512">
      <w:pPr>
        <w:jc w:val="center"/>
        <w:rPr>
          <w:rFonts w:cs="Arial"/>
          <w:b/>
          <w:sz w:val="22"/>
        </w:rPr>
      </w:pPr>
    </w:p>
    <w:p w14:paraId="11DA6E40" w14:textId="77777777" w:rsidR="009810C9" w:rsidRPr="00370BF8" w:rsidRDefault="009810C9" w:rsidP="009810C9">
      <w:pPr>
        <w:pStyle w:val="TableofFigures"/>
        <w:tabs>
          <w:tab w:val="right" w:pos="9350"/>
        </w:tabs>
        <w:rPr>
          <w:rFonts w:cs="Arial"/>
          <w:b/>
          <w:bCs/>
          <w:sz w:val="20"/>
        </w:rPr>
      </w:pPr>
      <w:bookmarkStart w:id="0" w:name="_Toc103268282"/>
      <w:r w:rsidRPr="00370BF8">
        <w:rPr>
          <w:rFonts w:cs="Arial"/>
          <w:b/>
          <w:bCs/>
          <w:sz w:val="20"/>
        </w:rPr>
        <w:t xml:space="preserve">                                                           LIST OF TABLES</w:t>
      </w:r>
    </w:p>
    <w:p w14:paraId="03C445AD" w14:textId="77777777" w:rsidR="009810C9" w:rsidRPr="0046756F" w:rsidRDefault="009810C9" w:rsidP="009810C9">
      <w:pPr>
        <w:pStyle w:val="TableofFigures"/>
        <w:tabs>
          <w:tab w:val="right" w:pos="9350"/>
        </w:tabs>
        <w:rPr>
          <w:rFonts w:cs="Arial"/>
        </w:rPr>
      </w:pPr>
    </w:p>
    <w:p w14:paraId="2067B5CA" w14:textId="020AEF9E" w:rsidR="009A2260" w:rsidRDefault="009810C9">
      <w:pPr>
        <w:pStyle w:val="TableofFigures"/>
        <w:tabs>
          <w:tab w:val="right" w:pos="9350"/>
        </w:tabs>
        <w:rPr>
          <w:rFonts w:asciiTheme="minorHAnsi" w:eastAsiaTheme="minorEastAsia" w:hAnsiTheme="minorHAnsi" w:cstheme="minorBidi"/>
          <w:noProof/>
          <w:kern w:val="2"/>
          <w:szCs w:val="22"/>
          <w:lang w:val="en-US" w:eastAsia="en-US"/>
          <w14:ligatures w14:val="standardContextual"/>
        </w:rPr>
      </w:pPr>
      <w:r w:rsidRPr="0046756F">
        <w:rPr>
          <w:rFonts w:cs="Arial"/>
        </w:rPr>
        <w:fldChar w:fldCharType="begin"/>
      </w:r>
      <w:r w:rsidRPr="0046756F">
        <w:rPr>
          <w:rFonts w:cs="Arial"/>
        </w:rPr>
        <w:instrText xml:space="preserve"> TOC \h \c "Table" </w:instrText>
      </w:r>
      <w:r w:rsidRPr="0046756F">
        <w:rPr>
          <w:rFonts w:cs="Arial"/>
        </w:rPr>
        <w:fldChar w:fldCharType="separate"/>
      </w:r>
      <w:hyperlink w:anchor="_Toc158905407" w:history="1">
        <w:r w:rsidR="009A2260" w:rsidRPr="00D91BCA">
          <w:rPr>
            <w:rStyle w:val="Hyperlink"/>
            <w:rFonts w:cs="Arial"/>
            <w:noProof/>
          </w:rPr>
          <w:t>Table 1: Amendment Record</w:t>
        </w:r>
        <w:r w:rsidR="009A2260">
          <w:rPr>
            <w:noProof/>
          </w:rPr>
          <w:tab/>
        </w:r>
        <w:r w:rsidR="009A2260">
          <w:rPr>
            <w:noProof/>
          </w:rPr>
          <w:fldChar w:fldCharType="begin"/>
        </w:r>
        <w:r w:rsidR="009A2260">
          <w:rPr>
            <w:noProof/>
          </w:rPr>
          <w:instrText xml:space="preserve"> PAGEREF _Toc158905407 \h </w:instrText>
        </w:r>
        <w:r w:rsidR="009A2260">
          <w:rPr>
            <w:noProof/>
          </w:rPr>
        </w:r>
        <w:r w:rsidR="009A2260">
          <w:rPr>
            <w:noProof/>
          </w:rPr>
          <w:fldChar w:fldCharType="separate"/>
        </w:r>
        <w:r w:rsidR="00E007C1">
          <w:rPr>
            <w:noProof/>
          </w:rPr>
          <w:t>41</w:t>
        </w:r>
        <w:r w:rsidR="009A2260">
          <w:rPr>
            <w:noProof/>
          </w:rPr>
          <w:fldChar w:fldCharType="end"/>
        </w:r>
      </w:hyperlink>
    </w:p>
    <w:p w14:paraId="45B5B8CF" w14:textId="58F92937" w:rsidR="009A2260" w:rsidRDefault="00000000">
      <w:pPr>
        <w:pStyle w:val="TableofFigures"/>
        <w:tabs>
          <w:tab w:val="right" w:pos="9350"/>
        </w:tabs>
        <w:rPr>
          <w:rFonts w:asciiTheme="minorHAnsi" w:eastAsiaTheme="minorEastAsia" w:hAnsiTheme="minorHAnsi" w:cstheme="minorBidi"/>
          <w:noProof/>
          <w:kern w:val="2"/>
          <w:szCs w:val="22"/>
          <w:lang w:val="en-US" w:eastAsia="en-US"/>
          <w14:ligatures w14:val="standardContextual"/>
        </w:rPr>
      </w:pPr>
      <w:hyperlink w:anchor="_Toc158905408" w:history="1">
        <w:r w:rsidR="009A2260" w:rsidRPr="00D91BCA">
          <w:rPr>
            <w:rStyle w:val="Hyperlink"/>
            <w:rFonts w:cs="Arial"/>
            <w:noProof/>
          </w:rPr>
          <w:t>Table 2: List of Acronyms</w:t>
        </w:r>
        <w:r w:rsidR="009A2260">
          <w:rPr>
            <w:noProof/>
          </w:rPr>
          <w:tab/>
        </w:r>
        <w:r w:rsidR="009A2260">
          <w:rPr>
            <w:noProof/>
          </w:rPr>
          <w:fldChar w:fldCharType="begin"/>
        </w:r>
        <w:r w:rsidR="009A2260">
          <w:rPr>
            <w:noProof/>
          </w:rPr>
          <w:instrText xml:space="preserve"> PAGEREF _Toc158905408 \h </w:instrText>
        </w:r>
        <w:r w:rsidR="009A2260">
          <w:rPr>
            <w:noProof/>
          </w:rPr>
        </w:r>
        <w:r w:rsidR="009A2260">
          <w:rPr>
            <w:noProof/>
          </w:rPr>
          <w:fldChar w:fldCharType="separate"/>
        </w:r>
        <w:r w:rsidR="00E007C1">
          <w:rPr>
            <w:noProof/>
          </w:rPr>
          <w:t>50</w:t>
        </w:r>
        <w:r w:rsidR="009A2260">
          <w:rPr>
            <w:noProof/>
          </w:rPr>
          <w:fldChar w:fldCharType="end"/>
        </w:r>
      </w:hyperlink>
    </w:p>
    <w:p w14:paraId="677FC067" w14:textId="7BE33667" w:rsidR="009A2260" w:rsidRDefault="00000000">
      <w:pPr>
        <w:pStyle w:val="TableofFigures"/>
        <w:tabs>
          <w:tab w:val="right" w:pos="9350"/>
        </w:tabs>
        <w:rPr>
          <w:rFonts w:asciiTheme="minorHAnsi" w:eastAsiaTheme="minorEastAsia" w:hAnsiTheme="minorHAnsi" w:cstheme="minorBidi"/>
          <w:noProof/>
          <w:kern w:val="2"/>
          <w:szCs w:val="22"/>
          <w:lang w:val="en-US" w:eastAsia="en-US"/>
          <w14:ligatures w14:val="standardContextual"/>
        </w:rPr>
      </w:pPr>
      <w:hyperlink w:anchor="_Toc158905409" w:history="1">
        <w:r w:rsidR="009A2260" w:rsidRPr="00D91BCA">
          <w:rPr>
            <w:rStyle w:val="Hyperlink"/>
            <w:rFonts w:cs="Arial"/>
            <w:noProof/>
          </w:rPr>
          <w:t>Table 3: Reference document</w:t>
        </w:r>
        <w:r w:rsidR="009A2260">
          <w:rPr>
            <w:noProof/>
          </w:rPr>
          <w:tab/>
        </w:r>
        <w:r w:rsidR="009A2260">
          <w:rPr>
            <w:noProof/>
          </w:rPr>
          <w:fldChar w:fldCharType="begin"/>
        </w:r>
        <w:r w:rsidR="009A2260">
          <w:rPr>
            <w:noProof/>
          </w:rPr>
          <w:instrText xml:space="preserve"> PAGEREF _Toc158905409 \h </w:instrText>
        </w:r>
        <w:r w:rsidR="009A2260">
          <w:rPr>
            <w:noProof/>
          </w:rPr>
        </w:r>
        <w:r w:rsidR="009A2260">
          <w:rPr>
            <w:noProof/>
          </w:rPr>
          <w:fldChar w:fldCharType="separate"/>
        </w:r>
        <w:r w:rsidR="00E007C1">
          <w:rPr>
            <w:noProof/>
          </w:rPr>
          <w:t>51</w:t>
        </w:r>
        <w:r w:rsidR="009A2260">
          <w:rPr>
            <w:noProof/>
          </w:rPr>
          <w:fldChar w:fldCharType="end"/>
        </w:r>
      </w:hyperlink>
    </w:p>
    <w:p w14:paraId="2B051C24" w14:textId="79EEAD40" w:rsidR="009A2260" w:rsidRDefault="00000000">
      <w:pPr>
        <w:pStyle w:val="TableofFigures"/>
        <w:tabs>
          <w:tab w:val="right" w:pos="9350"/>
        </w:tabs>
        <w:rPr>
          <w:rFonts w:asciiTheme="minorHAnsi" w:eastAsiaTheme="minorEastAsia" w:hAnsiTheme="minorHAnsi" w:cstheme="minorBidi"/>
          <w:noProof/>
          <w:kern w:val="2"/>
          <w:szCs w:val="22"/>
          <w:lang w:val="en-US" w:eastAsia="en-US"/>
          <w14:ligatures w14:val="standardContextual"/>
        </w:rPr>
      </w:pPr>
      <w:hyperlink w:anchor="_Toc158905410" w:history="1">
        <w:r w:rsidR="009A2260" w:rsidRPr="00D91BCA">
          <w:rPr>
            <w:rStyle w:val="Hyperlink"/>
            <w:rFonts w:cs="Arial"/>
            <w:noProof/>
          </w:rPr>
          <w:t>Table 4: Error parameters</w:t>
        </w:r>
        <w:r w:rsidR="009A2260">
          <w:rPr>
            <w:noProof/>
          </w:rPr>
          <w:tab/>
        </w:r>
        <w:r w:rsidR="009A2260">
          <w:rPr>
            <w:noProof/>
          </w:rPr>
          <w:fldChar w:fldCharType="begin"/>
        </w:r>
        <w:r w:rsidR="009A2260">
          <w:rPr>
            <w:noProof/>
          </w:rPr>
          <w:instrText xml:space="preserve"> PAGEREF _Toc158905410 \h </w:instrText>
        </w:r>
        <w:r w:rsidR="009A2260">
          <w:rPr>
            <w:noProof/>
          </w:rPr>
        </w:r>
        <w:r w:rsidR="009A2260">
          <w:rPr>
            <w:noProof/>
          </w:rPr>
          <w:fldChar w:fldCharType="separate"/>
        </w:r>
        <w:r w:rsidR="00E007C1">
          <w:rPr>
            <w:noProof/>
          </w:rPr>
          <w:t>156</w:t>
        </w:r>
        <w:r w:rsidR="009A2260">
          <w:rPr>
            <w:noProof/>
          </w:rPr>
          <w:fldChar w:fldCharType="end"/>
        </w:r>
      </w:hyperlink>
    </w:p>
    <w:p w14:paraId="5C5DB906" w14:textId="7E155A0E" w:rsidR="009810C9" w:rsidRPr="0046756F" w:rsidRDefault="009810C9" w:rsidP="009810C9">
      <w:pPr>
        <w:rPr>
          <w:rFonts w:cs="Arial"/>
        </w:rPr>
      </w:pPr>
      <w:r w:rsidRPr="0046756F">
        <w:rPr>
          <w:rFonts w:cs="Arial"/>
        </w:rPr>
        <w:fldChar w:fldCharType="end"/>
      </w:r>
    </w:p>
    <w:p w14:paraId="4AA47521" w14:textId="77777777" w:rsidR="009810C9" w:rsidRPr="0046756F" w:rsidRDefault="009810C9" w:rsidP="009810C9">
      <w:pPr>
        <w:pStyle w:val="Heading1"/>
      </w:pPr>
      <w:r w:rsidRPr="0046756F">
        <w:br w:type="page"/>
      </w:r>
    </w:p>
    <w:p w14:paraId="1290049B" w14:textId="07C2F519" w:rsidR="009810C9" w:rsidRPr="0046756F" w:rsidRDefault="0004552B" w:rsidP="009810C9">
      <w:pPr>
        <w:pStyle w:val="Heading1"/>
      </w:pPr>
      <w:bookmarkStart w:id="1" w:name="_Toc122795350"/>
      <w:bookmarkStart w:id="2" w:name="_Toc158905411"/>
      <w:r w:rsidRPr="0046756F">
        <w:t xml:space="preserve">1 </w:t>
      </w:r>
      <w:r w:rsidR="009810C9" w:rsidRPr="00B078E2">
        <w:rPr>
          <w:sz w:val="20"/>
        </w:rPr>
        <w:t>Amendment</w:t>
      </w:r>
      <w:r w:rsidR="009E141F" w:rsidRPr="00B078E2">
        <w:rPr>
          <w:sz w:val="20"/>
        </w:rPr>
        <w:t xml:space="preserve"> Record</w:t>
      </w:r>
      <w:bookmarkEnd w:id="1"/>
      <w:bookmarkEnd w:id="2"/>
    </w:p>
    <w:p w14:paraId="3A0D7797" w14:textId="21E1613E" w:rsidR="009810C9" w:rsidRPr="0046756F" w:rsidRDefault="009810C9" w:rsidP="009810C9">
      <w:pPr>
        <w:pStyle w:val="Caption"/>
        <w:keepNext/>
        <w:rPr>
          <w:rFonts w:cs="Arial"/>
        </w:rPr>
      </w:pPr>
      <w:bookmarkStart w:id="3" w:name="_Toc158905407"/>
      <w:r w:rsidRPr="0046756F">
        <w:rPr>
          <w:rFonts w:cs="Arial"/>
        </w:rPr>
        <w:t xml:space="preserve">Table </w:t>
      </w:r>
      <w:r w:rsidRPr="0046756F">
        <w:rPr>
          <w:rFonts w:cs="Arial"/>
        </w:rPr>
        <w:fldChar w:fldCharType="begin"/>
      </w:r>
      <w:r w:rsidRPr="0046756F">
        <w:rPr>
          <w:rFonts w:cs="Arial"/>
        </w:rPr>
        <w:instrText xml:space="preserve"> SEQ Table \* ARABIC </w:instrText>
      </w:r>
      <w:r w:rsidRPr="0046756F">
        <w:rPr>
          <w:rFonts w:cs="Arial"/>
        </w:rPr>
        <w:fldChar w:fldCharType="separate"/>
      </w:r>
      <w:r w:rsidR="00E007C1">
        <w:rPr>
          <w:rFonts w:cs="Arial"/>
          <w:noProof/>
        </w:rPr>
        <w:t>1</w:t>
      </w:r>
      <w:r w:rsidRPr="0046756F">
        <w:rPr>
          <w:rFonts w:cs="Arial"/>
          <w:noProof/>
        </w:rPr>
        <w:fldChar w:fldCharType="end"/>
      </w:r>
      <w:r w:rsidRPr="0046756F">
        <w:rPr>
          <w:rFonts w:cs="Arial"/>
        </w:rPr>
        <w:t>: Amendment Record</w:t>
      </w:r>
      <w:bookmarkEnd w:id="3"/>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698"/>
        <w:gridCol w:w="2964"/>
        <w:gridCol w:w="1568"/>
        <w:gridCol w:w="1557"/>
        <w:gridCol w:w="1557"/>
      </w:tblGrid>
      <w:tr w:rsidR="002500CC" w:rsidRPr="0046756F" w14:paraId="42711301" w14:textId="77777777" w:rsidTr="0008239A">
        <w:tc>
          <w:tcPr>
            <w:tcW w:w="909" w:type="pct"/>
            <w:tcBorders>
              <w:top w:val="single" w:sz="6" w:space="0" w:color="000000"/>
              <w:bottom w:val="single" w:sz="6" w:space="0" w:color="000000"/>
              <w:right w:val="single" w:sz="6" w:space="0" w:color="000000"/>
            </w:tcBorders>
            <w:shd w:val="clear" w:color="auto" w:fill="A6A6A6"/>
            <w:vAlign w:val="center"/>
          </w:tcPr>
          <w:p w14:paraId="31B1A80F" w14:textId="77777777" w:rsidR="009810C9" w:rsidRPr="0046756F" w:rsidRDefault="009810C9" w:rsidP="00F17C18">
            <w:pPr>
              <w:widowControl w:val="0"/>
              <w:autoSpaceDE w:val="0"/>
              <w:autoSpaceDN w:val="0"/>
              <w:adjustRightInd w:val="0"/>
              <w:rPr>
                <w:rFonts w:cs="Arial"/>
                <w:b/>
                <w:bCs/>
                <w:color w:val="000000"/>
              </w:rPr>
            </w:pPr>
            <w:r w:rsidRPr="0046756F">
              <w:rPr>
                <w:rFonts w:cs="Arial"/>
                <w:b/>
                <w:bCs/>
                <w:color w:val="000000"/>
              </w:rPr>
              <w:t>Version Number</w:t>
            </w:r>
          </w:p>
        </w:tc>
        <w:tc>
          <w:tcPr>
            <w:tcW w:w="1586" w:type="pct"/>
            <w:tcBorders>
              <w:top w:val="single" w:sz="6" w:space="0" w:color="000000"/>
              <w:left w:val="single" w:sz="6" w:space="0" w:color="000000"/>
              <w:bottom w:val="single" w:sz="6" w:space="0" w:color="000000"/>
              <w:right w:val="single" w:sz="6" w:space="0" w:color="000000"/>
            </w:tcBorders>
            <w:shd w:val="clear" w:color="auto" w:fill="A6A6A6"/>
            <w:vAlign w:val="center"/>
          </w:tcPr>
          <w:p w14:paraId="078916E1" w14:textId="77777777" w:rsidR="009810C9" w:rsidRPr="0046756F" w:rsidRDefault="009810C9" w:rsidP="00F17C18">
            <w:pPr>
              <w:widowControl w:val="0"/>
              <w:autoSpaceDE w:val="0"/>
              <w:autoSpaceDN w:val="0"/>
              <w:adjustRightInd w:val="0"/>
              <w:rPr>
                <w:rFonts w:cs="Arial"/>
                <w:b/>
                <w:bCs/>
                <w:color w:val="000000"/>
              </w:rPr>
            </w:pPr>
            <w:r w:rsidRPr="0046756F">
              <w:rPr>
                <w:rFonts w:cs="Arial"/>
                <w:b/>
                <w:bCs/>
                <w:color w:val="000000"/>
              </w:rPr>
              <w:t>Description of Amendment</w:t>
            </w:r>
          </w:p>
        </w:tc>
        <w:tc>
          <w:tcPr>
            <w:tcW w:w="839" w:type="pct"/>
            <w:tcBorders>
              <w:top w:val="single" w:sz="6" w:space="0" w:color="000000"/>
              <w:left w:val="single" w:sz="6" w:space="0" w:color="000000"/>
              <w:bottom w:val="single" w:sz="6" w:space="0" w:color="000000"/>
              <w:right w:val="single" w:sz="6" w:space="0" w:color="000000"/>
            </w:tcBorders>
            <w:shd w:val="clear" w:color="auto" w:fill="A6A6A6"/>
            <w:vAlign w:val="center"/>
          </w:tcPr>
          <w:p w14:paraId="313F5788" w14:textId="77777777" w:rsidR="009810C9" w:rsidRPr="0046756F" w:rsidRDefault="009810C9" w:rsidP="00F17C18">
            <w:pPr>
              <w:widowControl w:val="0"/>
              <w:autoSpaceDE w:val="0"/>
              <w:autoSpaceDN w:val="0"/>
              <w:adjustRightInd w:val="0"/>
              <w:rPr>
                <w:rFonts w:cs="Arial"/>
                <w:b/>
                <w:bCs/>
                <w:color w:val="000000"/>
              </w:rPr>
            </w:pPr>
            <w:r w:rsidRPr="0046756F">
              <w:rPr>
                <w:rFonts w:cs="Arial"/>
                <w:b/>
                <w:bCs/>
                <w:color w:val="000000"/>
              </w:rPr>
              <w:t>Change</w:t>
            </w:r>
          </w:p>
          <w:p w14:paraId="660DD32C" w14:textId="77777777" w:rsidR="009810C9" w:rsidRPr="0046756F" w:rsidRDefault="009810C9" w:rsidP="00F17C18">
            <w:pPr>
              <w:widowControl w:val="0"/>
              <w:autoSpaceDE w:val="0"/>
              <w:autoSpaceDN w:val="0"/>
              <w:adjustRightInd w:val="0"/>
              <w:rPr>
                <w:rFonts w:cs="Arial"/>
                <w:b/>
                <w:bCs/>
                <w:color w:val="000000"/>
              </w:rPr>
            </w:pPr>
            <w:r w:rsidRPr="0046756F">
              <w:rPr>
                <w:rFonts w:cs="Arial"/>
                <w:b/>
                <w:bCs/>
                <w:color w:val="000000"/>
              </w:rPr>
              <w:t>Request No.</w:t>
            </w:r>
          </w:p>
        </w:tc>
        <w:tc>
          <w:tcPr>
            <w:tcW w:w="833" w:type="pct"/>
            <w:tcBorders>
              <w:top w:val="single" w:sz="6" w:space="0" w:color="000000"/>
              <w:left w:val="single" w:sz="6" w:space="0" w:color="000000"/>
              <w:bottom w:val="single" w:sz="6" w:space="0" w:color="000000"/>
              <w:right w:val="single" w:sz="6" w:space="0" w:color="000000"/>
            </w:tcBorders>
            <w:shd w:val="clear" w:color="auto" w:fill="A6A6A6"/>
          </w:tcPr>
          <w:p w14:paraId="3B6B25DD" w14:textId="77777777" w:rsidR="009810C9" w:rsidRPr="0046756F" w:rsidRDefault="009810C9" w:rsidP="00F17C18">
            <w:pPr>
              <w:widowControl w:val="0"/>
              <w:autoSpaceDE w:val="0"/>
              <w:autoSpaceDN w:val="0"/>
              <w:adjustRightInd w:val="0"/>
              <w:rPr>
                <w:rFonts w:cs="Arial"/>
                <w:b/>
                <w:bCs/>
                <w:color w:val="000000"/>
              </w:rPr>
            </w:pPr>
            <w:r w:rsidRPr="0046756F">
              <w:rPr>
                <w:rFonts w:cs="Arial"/>
                <w:b/>
                <w:bCs/>
                <w:color w:val="000000"/>
              </w:rPr>
              <w:t>Changed By</w:t>
            </w:r>
          </w:p>
        </w:tc>
        <w:tc>
          <w:tcPr>
            <w:tcW w:w="833" w:type="pct"/>
            <w:tcBorders>
              <w:top w:val="single" w:sz="6" w:space="0" w:color="000000"/>
              <w:left w:val="single" w:sz="6" w:space="0" w:color="000000"/>
              <w:bottom w:val="single" w:sz="6" w:space="0" w:color="000000"/>
            </w:tcBorders>
            <w:shd w:val="clear" w:color="auto" w:fill="A6A6A6"/>
          </w:tcPr>
          <w:p w14:paraId="189851D3" w14:textId="77777777" w:rsidR="009810C9" w:rsidRPr="0046756F" w:rsidRDefault="009810C9" w:rsidP="00F17C18">
            <w:pPr>
              <w:widowControl w:val="0"/>
              <w:autoSpaceDE w:val="0"/>
              <w:autoSpaceDN w:val="0"/>
              <w:adjustRightInd w:val="0"/>
              <w:rPr>
                <w:rFonts w:cs="Arial"/>
                <w:b/>
                <w:bCs/>
                <w:color w:val="000000"/>
              </w:rPr>
            </w:pPr>
            <w:r w:rsidRPr="0046756F">
              <w:rPr>
                <w:rFonts w:cs="Arial"/>
                <w:b/>
                <w:bCs/>
                <w:color w:val="000000"/>
              </w:rPr>
              <w:t>Release</w:t>
            </w:r>
          </w:p>
          <w:p w14:paraId="2687CA85" w14:textId="77777777" w:rsidR="009810C9" w:rsidRPr="0046756F" w:rsidRDefault="009810C9" w:rsidP="00F17C18">
            <w:pPr>
              <w:widowControl w:val="0"/>
              <w:autoSpaceDE w:val="0"/>
              <w:autoSpaceDN w:val="0"/>
              <w:adjustRightInd w:val="0"/>
              <w:rPr>
                <w:rFonts w:cs="Arial"/>
                <w:b/>
                <w:bCs/>
                <w:color w:val="000000"/>
              </w:rPr>
            </w:pPr>
            <w:r w:rsidRPr="0046756F">
              <w:rPr>
                <w:rFonts w:cs="Arial"/>
                <w:b/>
                <w:bCs/>
                <w:color w:val="000000"/>
              </w:rPr>
              <w:t>Date</w:t>
            </w:r>
          </w:p>
        </w:tc>
      </w:tr>
      <w:tr w:rsidR="002500CC" w:rsidRPr="0046756F" w14:paraId="51DCB680" w14:textId="77777777" w:rsidTr="0008239A">
        <w:trPr>
          <w:trHeight w:val="450"/>
        </w:trPr>
        <w:tc>
          <w:tcPr>
            <w:tcW w:w="909" w:type="pct"/>
            <w:tcBorders>
              <w:top w:val="single" w:sz="6" w:space="0" w:color="000000"/>
              <w:bottom w:val="single" w:sz="6" w:space="0" w:color="000000"/>
              <w:right w:val="single" w:sz="6" w:space="0" w:color="000000"/>
            </w:tcBorders>
          </w:tcPr>
          <w:p w14:paraId="06F2DA2B"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1.1</w:t>
            </w:r>
          </w:p>
        </w:tc>
        <w:tc>
          <w:tcPr>
            <w:tcW w:w="1586" w:type="pct"/>
            <w:tcBorders>
              <w:top w:val="single" w:sz="6" w:space="0" w:color="000000"/>
              <w:left w:val="single" w:sz="6" w:space="0" w:color="000000"/>
              <w:bottom w:val="single" w:sz="6" w:space="0" w:color="000000"/>
              <w:right w:val="single" w:sz="6" w:space="0" w:color="000000"/>
            </w:tcBorders>
          </w:tcPr>
          <w:p w14:paraId="2DA85E11"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Initial Release</w:t>
            </w:r>
          </w:p>
        </w:tc>
        <w:tc>
          <w:tcPr>
            <w:tcW w:w="839" w:type="pct"/>
            <w:tcBorders>
              <w:top w:val="single" w:sz="6" w:space="0" w:color="000000"/>
              <w:left w:val="single" w:sz="6" w:space="0" w:color="000000"/>
              <w:bottom w:val="single" w:sz="6" w:space="0" w:color="000000"/>
              <w:right w:val="single" w:sz="6" w:space="0" w:color="000000"/>
            </w:tcBorders>
          </w:tcPr>
          <w:p w14:paraId="2F2D7FBA"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NA</w:t>
            </w:r>
          </w:p>
        </w:tc>
        <w:tc>
          <w:tcPr>
            <w:tcW w:w="833" w:type="pct"/>
            <w:tcBorders>
              <w:top w:val="single" w:sz="6" w:space="0" w:color="000000"/>
              <w:left w:val="single" w:sz="6" w:space="0" w:color="000000"/>
              <w:bottom w:val="single" w:sz="6" w:space="0" w:color="000000"/>
              <w:right w:val="single" w:sz="6" w:space="0" w:color="000000"/>
            </w:tcBorders>
          </w:tcPr>
          <w:p w14:paraId="7F89DC55"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Mounika B</w:t>
            </w:r>
          </w:p>
        </w:tc>
        <w:tc>
          <w:tcPr>
            <w:tcW w:w="833" w:type="pct"/>
            <w:tcBorders>
              <w:top w:val="single" w:sz="6" w:space="0" w:color="000000"/>
              <w:left w:val="single" w:sz="6" w:space="0" w:color="000000"/>
              <w:bottom w:val="single" w:sz="6" w:space="0" w:color="000000"/>
            </w:tcBorders>
          </w:tcPr>
          <w:p w14:paraId="66D699F2"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26-</w:t>
            </w:r>
            <w:r w:rsidRPr="0046756F">
              <w:rPr>
                <w:rFonts w:cs="Arial"/>
                <w:color w:val="000000"/>
                <w:lang w:val="en-GB"/>
              </w:rPr>
              <w:br/>
              <w:t>Jan-2022</w:t>
            </w:r>
          </w:p>
        </w:tc>
      </w:tr>
      <w:tr w:rsidR="002500CC" w:rsidRPr="0046756F" w14:paraId="3F15E46B" w14:textId="77777777" w:rsidTr="0008239A">
        <w:tc>
          <w:tcPr>
            <w:tcW w:w="909" w:type="pct"/>
            <w:tcBorders>
              <w:top w:val="single" w:sz="6" w:space="0" w:color="000000"/>
              <w:bottom w:val="single" w:sz="6" w:space="0" w:color="000000"/>
              <w:right w:val="single" w:sz="6" w:space="0" w:color="000000"/>
            </w:tcBorders>
          </w:tcPr>
          <w:p w14:paraId="1B522152"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1.2</w:t>
            </w:r>
          </w:p>
        </w:tc>
        <w:tc>
          <w:tcPr>
            <w:tcW w:w="1586" w:type="pct"/>
            <w:tcBorders>
              <w:top w:val="single" w:sz="6" w:space="0" w:color="000000"/>
              <w:left w:val="single" w:sz="6" w:space="0" w:color="000000"/>
              <w:bottom w:val="single" w:sz="6" w:space="0" w:color="000000"/>
              <w:right w:val="single" w:sz="6" w:space="0" w:color="000000"/>
            </w:tcBorders>
          </w:tcPr>
          <w:p w14:paraId="38D511F1"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Below sections are updated as per LLD review comments and self review</w:t>
            </w:r>
          </w:p>
          <w:p w14:paraId="611E2B82" w14:textId="77777777" w:rsidR="009810C9" w:rsidRPr="0046756F" w:rsidRDefault="009810C9" w:rsidP="00F17C18">
            <w:pPr>
              <w:widowControl w:val="0"/>
              <w:autoSpaceDE w:val="0"/>
              <w:autoSpaceDN w:val="0"/>
              <w:adjustRightInd w:val="0"/>
              <w:rPr>
                <w:rFonts w:cs="Arial"/>
                <w:color w:val="000000"/>
                <w:lang w:val="en-GB"/>
              </w:rPr>
            </w:pPr>
          </w:p>
          <w:p w14:paraId="5D77F5B6"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Section 10.1.13: updated the global variabels</w:t>
            </w:r>
          </w:p>
          <w:p w14:paraId="5E1A3F00"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Section 10.1.2.3: updated the global variables</w:t>
            </w:r>
          </w:p>
          <w:p w14:paraId="2FEFD4D1"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Section 10.1.3.3: updated the global variables</w:t>
            </w:r>
          </w:p>
          <w:p w14:paraId="1EC42C65"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Section 10.1.4.3: updated the global variables</w:t>
            </w:r>
          </w:p>
          <w:p w14:paraId="66E7E9B1"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Section 10.1.5.3: updated the global variables</w:t>
            </w:r>
          </w:p>
          <w:p w14:paraId="69FD24AF"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Section 10.1.5.6: updated the other CSU’s</w:t>
            </w:r>
          </w:p>
          <w:p w14:paraId="2F75314E"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Section 10.6.2.6: updated the other CSU’s</w:t>
            </w:r>
          </w:p>
          <w:p w14:paraId="3DF14E1C"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Section 10.20.2.6: updated the other CSU’s</w:t>
            </w:r>
          </w:p>
          <w:p w14:paraId="6D4E5AAA" w14:textId="77777777" w:rsidR="009810C9" w:rsidRPr="0046756F" w:rsidRDefault="009810C9" w:rsidP="00F17C18">
            <w:pPr>
              <w:widowControl w:val="0"/>
              <w:autoSpaceDE w:val="0"/>
              <w:autoSpaceDN w:val="0"/>
              <w:adjustRightInd w:val="0"/>
              <w:rPr>
                <w:rFonts w:cs="Arial"/>
              </w:rPr>
            </w:pPr>
            <w:r w:rsidRPr="0046756F">
              <w:rPr>
                <w:rFonts w:cs="Arial"/>
                <w:color w:val="000000"/>
                <w:lang w:val="en-GB"/>
              </w:rPr>
              <w:t xml:space="preserve">Section </w:t>
            </w:r>
            <w:r w:rsidRPr="0046756F">
              <w:rPr>
                <w:rFonts w:cs="Arial"/>
              </w:rPr>
              <w:t>10.1.5.6:updated the other CSU’s</w:t>
            </w:r>
          </w:p>
          <w:p w14:paraId="71F92B6F"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rPr>
              <w:t>Section 10.1.9.6:updated the other CSU’s</w:t>
            </w:r>
          </w:p>
          <w:p w14:paraId="7F042EF1" w14:textId="77777777" w:rsidR="009810C9" w:rsidRPr="0046756F" w:rsidRDefault="009810C9" w:rsidP="00F17C18">
            <w:pPr>
              <w:widowControl w:val="0"/>
              <w:autoSpaceDE w:val="0"/>
              <w:autoSpaceDN w:val="0"/>
              <w:adjustRightInd w:val="0"/>
              <w:rPr>
                <w:rFonts w:cs="Arial"/>
                <w:color w:val="000000"/>
                <w:lang w:val="en-GB"/>
              </w:rPr>
            </w:pPr>
          </w:p>
          <w:p w14:paraId="5E89C9DC"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Below sections are updated as per the code review comments</w:t>
            </w:r>
          </w:p>
          <w:p w14:paraId="6711F5EE" w14:textId="77777777" w:rsidR="009810C9" w:rsidRPr="0046756F" w:rsidRDefault="009810C9" w:rsidP="00F17C18">
            <w:pPr>
              <w:widowControl w:val="0"/>
              <w:autoSpaceDE w:val="0"/>
              <w:autoSpaceDN w:val="0"/>
              <w:adjustRightInd w:val="0"/>
              <w:rPr>
                <w:rFonts w:cs="Arial"/>
                <w:color w:val="000000"/>
                <w:lang w:val="en-GB"/>
              </w:rPr>
            </w:pPr>
          </w:p>
          <w:p w14:paraId="371492B7" w14:textId="77777777" w:rsidR="009810C9" w:rsidRPr="0046756F" w:rsidRDefault="009810C9" w:rsidP="00F17C18">
            <w:pPr>
              <w:widowControl w:val="0"/>
              <w:autoSpaceDE w:val="0"/>
              <w:autoSpaceDN w:val="0"/>
              <w:adjustRightInd w:val="0"/>
              <w:rPr>
                <w:rFonts w:cs="Arial"/>
              </w:rPr>
            </w:pPr>
            <w:r w:rsidRPr="0046756F">
              <w:rPr>
                <w:rFonts w:cs="Arial"/>
                <w:color w:val="000000"/>
                <w:lang w:val="en-GB"/>
              </w:rPr>
              <w:t xml:space="preserve">Section </w:t>
            </w:r>
            <w:r w:rsidRPr="0046756F">
              <w:rPr>
                <w:rFonts w:cs="Arial"/>
              </w:rPr>
              <w:t>10.6.2.4:updated formal parameters</w:t>
            </w:r>
          </w:p>
          <w:p w14:paraId="2B4D357F" w14:textId="77777777" w:rsidR="009810C9" w:rsidRPr="0046756F" w:rsidRDefault="009810C9" w:rsidP="00F17C18">
            <w:pPr>
              <w:widowControl w:val="0"/>
              <w:autoSpaceDE w:val="0"/>
              <w:autoSpaceDN w:val="0"/>
              <w:adjustRightInd w:val="0"/>
              <w:rPr>
                <w:rFonts w:cs="Arial"/>
              </w:rPr>
            </w:pPr>
            <w:r w:rsidRPr="0046756F">
              <w:rPr>
                <w:rFonts w:cs="Arial"/>
              </w:rPr>
              <w:t>Section 10.6:updated the file description</w:t>
            </w:r>
          </w:p>
          <w:p w14:paraId="4C0A19C2" w14:textId="77777777" w:rsidR="009810C9" w:rsidRPr="0046756F" w:rsidRDefault="009810C9" w:rsidP="00F17C18">
            <w:pPr>
              <w:widowControl w:val="0"/>
              <w:autoSpaceDE w:val="0"/>
              <w:autoSpaceDN w:val="0"/>
              <w:adjustRightInd w:val="0"/>
              <w:rPr>
                <w:rFonts w:cs="Arial"/>
              </w:rPr>
            </w:pPr>
            <w:r w:rsidRPr="0046756F">
              <w:rPr>
                <w:rFonts w:cs="Arial"/>
              </w:rPr>
              <w:t>Section 10.6.2.1:updated function description</w:t>
            </w:r>
          </w:p>
          <w:p w14:paraId="3A8B1266" w14:textId="77777777" w:rsidR="009810C9" w:rsidRPr="0046756F" w:rsidRDefault="009810C9" w:rsidP="00F17C18">
            <w:pPr>
              <w:widowControl w:val="0"/>
              <w:autoSpaceDE w:val="0"/>
              <w:autoSpaceDN w:val="0"/>
              <w:adjustRightInd w:val="0"/>
              <w:rPr>
                <w:rFonts w:cs="Arial"/>
              </w:rPr>
            </w:pPr>
            <w:r w:rsidRPr="0046756F">
              <w:rPr>
                <w:rFonts w:cs="Arial"/>
              </w:rPr>
              <w:t>Section 10.19.3.4:updated the formal parameter</w:t>
            </w:r>
          </w:p>
          <w:p w14:paraId="044DB49E" w14:textId="77777777" w:rsidR="009810C9" w:rsidRPr="0046756F" w:rsidRDefault="009810C9" w:rsidP="00F17C18">
            <w:pPr>
              <w:widowControl w:val="0"/>
              <w:autoSpaceDE w:val="0"/>
              <w:autoSpaceDN w:val="0"/>
              <w:adjustRightInd w:val="0"/>
              <w:rPr>
                <w:rFonts w:cs="Arial"/>
              </w:rPr>
            </w:pPr>
            <w:r w:rsidRPr="0046756F">
              <w:rPr>
                <w:rFonts w:cs="Arial"/>
              </w:rPr>
              <w:t>Section 10.19.1.4:updated the formal parameters</w:t>
            </w:r>
          </w:p>
          <w:p w14:paraId="3416B18B" w14:textId="77777777" w:rsidR="009810C9" w:rsidRPr="0046756F" w:rsidRDefault="009810C9" w:rsidP="00F17C18">
            <w:pPr>
              <w:widowControl w:val="0"/>
              <w:autoSpaceDE w:val="0"/>
              <w:autoSpaceDN w:val="0"/>
              <w:adjustRightInd w:val="0"/>
              <w:rPr>
                <w:rFonts w:cs="Arial"/>
              </w:rPr>
            </w:pPr>
            <w:r w:rsidRPr="0046756F">
              <w:rPr>
                <w:rFonts w:cs="Arial"/>
              </w:rPr>
              <w:t xml:space="preserve">Section 11.7.3.4:updated the parameters list </w:t>
            </w:r>
          </w:p>
          <w:p w14:paraId="65A5F869"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rPr>
              <w:t>Section 10.6:updated the file name</w:t>
            </w:r>
          </w:p>
          <w:p w14:paraId="2B37C8F6" w14:textId="77777777" w:rsidR="009810C9" w:rsidRPr="0046756F" w:rsidRDefault="009810C9" w:rsidP="00F17C18">
            <w:pPr>
              <w:widowControl w:val="0"/>
              <w:autoSpaceDE w:val="0"/>
              <w:autoSpaceDN w:val="0"/>
              <w:adjustRightInd w:val="0"/>
              <w:rPr>
                <w:rFonts w:cs="Arial"/>
                <w:color w:val="000000"/>
                <w:lang w:val="en-GB"/>
              </w:rPr>
            </w:pPr>
          </w:p>
          <w:p w14:paraId="16253FAA"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Below Requirement ID’s are updated based on code Review comments:</w:t>
            </w:r>
          </w:p>
          <w:p w14:paraId="2E081C60"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H698-LLD-CMU-FNC-80,</w:t>
            </w:r>
          </w:p>
          <w:p w14:paraId="08354A86"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H698-LLD-CMU-FNC-170,</w:t>
            </w:r>
          </w:p>
          <w:p w14:paraId="7F789A44" w14:textId="77777777" w:rsidR="009810C9" w:rsidRPr="0046756F" w:rsidRDefault="009810C9" w:rsidP="00F17C18">
            <w:pPr>
              <w:widowControl w:val="0"/>
              <w:autoSpaceDE w:val="0"/>
              <w:autoSpaceDN w:val="0"/>
              <w:adjustRightInd w:val="0"/>
              <w:rPr>
                <w:rFonts w:cs="Arial"/>
              </w:rPr>
            </w:pPr>
            <w:r w:rsidRPr="0046756F">
              <w:rPr>
                <w:rFonts w:cs="Arial"/>
              </w:rPr>
              <w:t>H698-LLD-CMU-FNC-541,</w:t>
            </w:r>
          </w:p>
          <w:p w14:paraId="50C32D9F" w14:textId="77777777" w:rsidR="009810C9" w:rsidRPr="0046756F" w:rsidRDefault="009810C9" w:rsidP="00F17C18">
            <w:pPr>
              <w:autoSpaceDE w:val="0"/>
              <w:autoSpaceDN w:val="0"/>
              <w:adjustRightInd w:val="0"/>
              <w:rPr>
                <w:rFonts w:cs="Arial"/>
              </w:rPr>
            </w:pPr>
            <w:r w:rsidRPr="0046756F">
              <w:rPr>
                <w:rFonts w:cs="Arial"/>
              </w:rPr>
              <w:t>H698-LLD-CMU-FNC-551,</w:t>
            </w:r>
          </w:p>
          <w:p w14:paraId="6AB9FD9B" w14:textId="77777777" w:rsidR="009810C9" w:rsidRPr="0046756F" w:rsidRDefault="009810C9" w:rsidP="00F17C18">
            <w:pPr>
              <w:autoSpaceDE w:val="0"/>
              <w:autoSpaceDN w:val="0"/>
              <w:adjustRightInd w:val="0"/>
              <w:rPr>
                <w:rFonts w:cs="Arial"/>
              </w:rPr>
            </w:pPr>
            <w:r w:rsidRPr="0046756F">
              <w:rPr>
                <w:rFonts w:cs="Arial"/>
              </w:rPr>
              <w:t>H698-LLD-CMU-FNC-552,</w:t>
            </w:r>
          </w:p>
          <w:p w14:paraId="7C432322" w14:textId="77777777" w:rsidR="009810C9" w:rsidRPr="0046756F" w:rsidRDefault="009810C9" w:rsidP="00F17C18">
            <w:pPr>
              <w:autoSpaceDE w:val="0"/>
              <w:autoSpaceDN w:val="0"/>
              <w:adjustRightInd w:val="0"/>
              <w:rPr>
                <w:rFonts w:cs="Arial"/>
              </w:rPr>
            </w:pPr>
            <w:r w:rsidRPr="0046756F">
              <w:rPr>
                <w:rFonts w:cs="Arial"/>
              </w:rPr>
              <w:t>H698-LLD-CMU-FNC-572,</w:t>
            </w:r>
          </w:p>
          <w:p w14:paraId="36A7CAE9" w14:textId="77777777" w:rsidR="009810C9" w:rsidRPr="0046756F" w:rsidRDefault="009810C9" w:rsidP="00F17C18">
            <w:pPr>
              <w:autoSpaceDE w:val="0"/>
              <w:autoSpaceDN w:val="0"/>
              <w:adjustRightInd w:val="0"/>
              <w:rPr>
                <w:rFonts w:cs="Arial"/>
              </w:rPr>
            </w:pPr>
            <w:r w:rsidRPr="0046756F">
              <w:rPr>
                <w:rFonts w:cs="Arial"/>
              </w:rPr>
              <w:t>H698-LLD-CMU-FNC-574 to H698-LLD-CMU-FNC-588,</w:t>
            </w:r>
          </w:p>
          <w:p w14:paraId="5E201459" w14:textId="77777777" w:rsidR="009810C9" w:rsidRPr="0046756F" w:rsidRDefault="009810C9" w:rsidP="00F17C18">
            <w:pPr>
              <w:autoSpaceDE w:val="0"/>
              <w:autoSpaceDN w:val="0"/>
              <w:adjustRightInd w:val="0"/>
              <w:rPr>
                <w:rFonts w:cs="Arial"/>
              </w:rPr>
            </w:pPr>
            <w:r w:rsidRPr="0046756F">
              <w:rPr>
                <w:rFonts w:cs="Arial"/>
              </w:rPr>
              <w:t>H698-LLD-CMU-FNC-981,</w:t>
            </w:r>
          </w:p>
          <w:p w14:paraId="0FB99405" w14:textId="77777777" w:rsidR="009810C9" w:rsidRPr="0046756F" w:rsidRDefault="009810C9" w:rsidP="00F17C18">
            <w:pPr>
              <w:autoSpaceDE w:val="0"/>
              <w:autoSpaceDN w:val="0"/>
              <w:adjustRightInd w:val="0"/>
              <w:rPr>
                <w:rFonts w:cs="Arial"/>
              </w:rPr>
            </w:pPr>
            <w:r w:rsidRPr="0046756F">
              <w:rPr>
                <w:rFonts w:cs="Arial"/>
              </w:rPr>
              <w:t>H698-LLD-CMU-FNC-991,</w:t>
            </w:r>
          </w:p>
          <w:p w14:paraId="5D7036B1" w14:textId="77777777" w:rsidR="009810C9" w:rsidRPr="0046756F" w:rsidRDefault="009810C9" w:rsidP="00F17C18">
            <w:pPr>
              <w:autoSpaceDE w:val="0"/>
              <w:autoSpaceDN w:val="0"/>
              <w:adjustRightInd w:val="0"/>
              <w:rPr>
                <w:rFonts w:cs="Arial"/>
              </w:rPr>
            </w:pPr>
            <w:r w:rsidRPr="0046756F">
              <w:rPr>
                <w:rFonts w:cs="Arial"/>
              </w:rPr>
              <w:t>H698-LLD-CMU-FNC-990,</w:t>
            </w:r>
          </w:p>
          <w:p w14:paraId="34EF0AF4" w14:textId="77777777" w:rsidR="009810C9" w:rsidRPr="0046756F" w:rsidRDefault="009810C9" w:rsidP="00F17C18">
            <w:pPr>
              <w:autoSpaceDE w:val="0"/>
              <w:autoSpaceDN w:val="0"/>
              <w:adjustRightInd w:val="0"/>
              <w:rPr>
                <w:rFonts w:cs="Arial"/>
              </w:rPr>
            </w:pPr>
            <w:r w:rsidRPr="0046756F">
              <w:rPr>
                <w:rFonts w:cs="Arial"/>
              </w:rPr>
              <w:t>H698-LLD-CMU-FNC-1051,</w:t>
            </w:r>
          </w:p>
          <w:p w14:paraId="518406A2" w14:textId="77777777" w:rsidR="009810C9" w:rsidRPr="0046756F" w:rsidRDefault="009810C9" w:rsidP="00F17C18">
            <w:pPr>
              <w:autoSpaceDE w:val="0"/>
              <w:autoSpaceDN w:val="0"/>
              <w:adjustRightInd w:val="0"/>
              <w:rPr>
                <w:rFonts w:cs="Arial"/>
              </w:rPr>
            </w:pPr>
            <w:r w:rsidRPr="0046756F">
              <w:rPr>
                <w:rFonts w:cs="Arial"/>
              </w:rPr>
              <w:t>H698-LLD-CMU-FNC-1053,</w:t>
            </w:r>
          </w:p>
          <w:p w14:paraId="50FF6671" w14:textId="77777777" w:rsidR="009810C9" w:rsidRPr="0046756F" w:rsidRDefault="009810C9" w:rsidP="00F17C18">
            <w:pPr>
              <w:autoSpaceDE w:val="0"/>
              <w:autoSpaceDN w:val="0"/>
              <w:adjustRightInd w:val="0"/>
              <w:rPr>
                <w:rFonts w:cs="Arial"/>
              </w:rPr>
            </w:pPr>
            <w:r w:rsidRPr="0046756F">
              <w:rPr>
                <w:rFonts w:cs="Arial"/>
              </w:rPr>
              <w:t>H698-LLD-CMU-FNC-1173,</w:t>
            </w:r>
          </w:p>
          <w:p w14:paraId="7109E4F9" w14:textId="77777777" w:rsidR="009810C9" w:rsidRPr="0046756F" w:rsidRDefault="009810C9" w:rsidP="00F17C18">
            <w:pPr>
              <w:autoSpaceDE w:val="0"/>
              <w:autoSpaceDN w:val="0"/>
              <w:adjustRightInd w:val="0"/>
              <w:rPr>
                <w:rFonts w:cs="Arial"/>
              </w:rPr>
            </w:pPr>
            <w:r w:rsidRPr="0046756F">
              <w:rPr>
                <w:rFonts w:cs="Arial"/>
              </w:rPr>
              <w:t>H698-LLD-CMU-FNC-1151,</w:t>
            </w:r>
          </w:p>
          <w:p w14:paraId="23A22230" w14:textId="77777777" w:rsidR="009810C9" w:rsidRPr="0046756F" w:rsidRDefault="009810C9" w:rsidP="00F17C18">
            <w:pPr>
              <w:autoSpaceDE w:val="0"/>
              <w:autoSpaceDN w:val="0"/>
              <w:adjustRightInd w:val="0"/>
              <w:rPr>
                <w:rFonts w:cs="Arial"/>
              </w:rPr>
            </w:pPr>
            <w:r w:rsidRPr="0046756F">
              <w:rPr>
                <w:rFonts w:cs="Arial"/>
              </w:rPr>
              <w:t>H698-LLD-CMU-FNC-1152,</w:t>
            </w:r>
          </w:p>
          <w:p w14:paraId="1E065D7D" w14:textId="77777777" w:rsidR="009810C9" w:rsidRPr="0046756F" w:rsidRDefault="009810C9" w:rsidP="00F17C18">
            <w:pPr>
              <w:autoSpaceDE w:val="0"/>
              <w:autoSpaceDN w:val="0"/>
              <w:adjustRightInd w:val="0"/>
              <w:rPr>
                <w:rFonts w:cs="Arial"/>
              </w:rPr>
            </w:pPr>
            <w:r w:rsidRPr="0046756F">
              <w:rPr>
                <w:rFonts w:cs="Arial"/>
              </w:rPr>
              <w:t>H698-LLD-CMU-FNC-1219,</w:t>
            </w:r>
          </w:p>
          <w:p w14:paraId="753D33E9" w14:textId="77777777" w:rsidR="009810C9" w:rsidRPr="0046756F" w:rsidRDefault="009810C9" w:rsidP="00F17C18">
            <w:pPr>
              <w:autoSpaceDE w:val="0"/>
              <w:autoSpaceDN w:val="0"/>
              <w:adjustRightInd w:val="0"/>
              <w:rPr>
                <w:rFonts w:cs="Arial"/>
              </w:rPr>
            </w:pPr>
            <w:r w:rsidRPr="0046756F">
              <w:rPr>
                <w:rFonts w:cs="Arial"/>
              </w:rPr>
              <w:t>H698-LLD-CMU-FNC-1220,</w:t>
            </w:r>
          </w:p>
          <w:p w14:paraId="47FD77FE" w14:textId="77777777" w:rsidR="009810C9" w:rsidRPr="0046756F" w:rsidRDefault="009810C9" w:rsidP="00F17C18">
            <w:pPr>
              <w:autoSpaceDE w:val="0"/>
              <w:autoSpaceDN w:val="0"/>
              <w:adjustRightInd w:val="0"/>
              <w:rPr>
                <w:rFonts w:cs="Arial"/>
              </w:rPr>
            </w:pPr>
            <w:r w:rsidRPr="0046756F">
              <w:rPr>
                <w:rFonts w:cs="Arial"/>
              </w:rPr>
              <w:t>H698-LLD-CMU-FNC-657,</w:t>
            </w:r>
          </w:p>
          <w:p w14:paraId="61F118F9" w14:textId="77777777" w:rsidR="009810C9" w:rsidRPr="0046756F" w:rsidRDefault="009810C9" w:rsidP="00F17C18">
            <w:pPr>
              <w:autoSpaceDE w:val="0"/>
              <w:autoSpaceDN w:val="0"/>
              <w:adjustRightInd w:val="0"/>
              <w:rPr>
                <w:rFonts w:cs="Arial"/>
              </w:rPr>
            </w:pPr>
            <w:r w:rsidRPr="0046756F">
              <w:rPr>
                <w:rFonts w:cs="Arial"/>
              </w:rPr>
              <w:t>H698-LLD-CMU-FNC-658,</w:t>
            </w:r>
          </w:p>
          <w:p w14:paraId="7957F028" w14:textId="77777777" w:rsidR="009810C9" w:rsidRPr="0046756F" w:rsidRDefault="009810C9" w:rsidP="00F17C18">
            <w:pPr>
              <w:autoSpaceDE w:val="0"/>
              <w:autoSpaceDN w:val="0"/>
              <w:adjustRightInd w:val="0"/>
              <w:rPr>
                <w:rFonts w:cs="Arial"/>
              </w:rPr>
            </w:pPr>
            <w:r w:rsidRPr="0046756F">
              <w:rPr>
                <w:rFonts w:cs="Arial"/>
              </w:rPr>
              <w:t>H698-LLD-CMU-FNC-659,</w:t>
            </w:r>
          </w:p>
          <w:p w14:paraId="3DA5175B" w14:textId="77777777" w:rsidR="009810C9" w:rsidRPr="0046756F" w:rsidRDefault="009810C9" w:rsidP="00F17C18">
            <w:pPr>
              <w:autoSpaceDE w:val="0"/>
              <w:autoSpaceDN w:val="0"/>
              <w:adjustRightInd w:val="0"/>
              <w:rPr>
                <w:rFonts w:cs="Arial"/>
              </w:rPr>
            </w:pPr>
            <w:r w:rsidRPr="0046756F">
              <w:rPr>
                <w:rFonts w:cs="Arial"/>
              </w:rPr>
              <w:t>H698-LLD-CMU-FNC-20</w:t>
            </w:r>
          </w:p>
          <w:p w14:paraId="017DDC66" w14:textId="77777777" w:rsidR="009810C9" w:rsidRPr="0046756F" w:rsidRDefault="009810C9" w:rsidP="00F17C18">
            <w:pPr>
              <w:autoSpaceDE w:val="0"/>
              <w:autoSpaceDN w:val="0"/>
              <w:adjustRightInd w:val="0"/>
              <w:rPr>
                <w:rFonts w:cs="Arial"/>
              </w:rPr>
            </w:pPr>
            <w:r w:rsidRPr="0046756F">
              <w:rPr>
                <w:rFonts w:cs="Arial"/>
              </w:rPr>
              <w:t>H698-LLD-CMU-FNC-21,</w:t>
            </w:r>
          </w:p>
          <w:p w14:paraId="547CDC77" w14:textId="77777777" w:rsidR="009810C9" w:rsidRPr="0046756F" w:rsidRDefault="009810C9" w:rsidP="00F17C18">
            <w:pPr>
              <w:autoSpaceDE w:val="0"/>
              <w:autoSpaceDN w:val="0"/>
              <w:adjustRightInd w:val="0"/>
              <w:rPr>
                <w:rFonts w:cs="Arial"/>
              </w:rPr>
            </w:pPr>
            <w:r w:rsidRPr="0046756F">
              <w:rPr>
                <w:rFonts w:cs="Arial"/>
              </w:rPr>
              <w:t>H698-LLD-CMU-FNC-32,</w:t>
            </w:r>
          </w:p>
          <w:p w14:paraId="5522AFE6" w14:textId="77777777" w:rsidR="009810C9" w:rsidRPr="0046756F" w:rsidRDefault="009810C9" w:rsidP="00F17C18">
            <w:pPr>
              <w:autoSpaceDE w:val="0"/>
              <w:autoSpaceDN w:val="0"/>
              <w:adjustRightInd w:val="0"/>
              <w:rPr>
                <w:rFonts w:cs="Arial"/>
              </w:rPr>
            </w:pPr>
            <w:r w:rsidRPr="0046756F">
              <w:rPr>
                <w:rFonts w:cs="Arial"/>
              </w:rPr>
              <w:t>H698-LLD-CMU-FNC-33,</w:t>
            </w:r>
          </w:p>
          <w:p w14:paraId="2EC2FAB9" w14:textId="77777777" w:rsidR="009810C9" w:rsidRPr="0046756F" w:rsidRDefault="009810C9" w:rsidP="00F17C18">
            <w:pPr>
              <w:autoSpaceDE w:val="0"/>
              <w:autoSpaceDN w:val="0"/>
              <w:adjustRightInd w:val="0"/>
              <w:rPr>
                <w:rFonts w:cs="Arial"/>
              </w:rPr>
            </w:pPr>
            <w:r w:rsidRPr="0046756F">
              <w:rPr>
                <w:rFonts w:cs="Arial"/>
              </w:rPr>
              <w:t>H698-LLD-CMU-FNC-31,</w:t>
            </w:r>
          </w:p>
          <w:p w14:paraId="091961D4" w14:textId="77777777" w:rsidR="009810C9" w:rsidRPr="0046756F" w:rsidRDefault="009810C9" w:rsidP="00F17C18">
            <w:pPr>
              <w:autoSpaceDE w:val="0"/>
              <w:autoSpaceDN w:val="0"/>
              <w:adjustRightInd w:val="0"/>
              <w:rPr>
                <w:rFonts w:cs="Arial"/>
              </w:rPr>
            </w:pPr>
            <w:r w:rsidRPr="0046756F">
              <w:rPr>
                <w:rFonts w:cs="Arial"/>
              </w:rPr>
              <w:t>H698-LLD-CMU-FNC-55,</w:t>
            </w:r>
          </w:p>
          <w:p w14:paraId="2DCAB498" w14:textId="77777777" w:rsidR="009810C9" w:rsidRPr="0046756F" w:rsidRDefault="009810C9" w:rsidP="00F17C18">
            <w:pPr>
              <w:autoSpaceDE w:val="0"/>
              <w:autoSpaceDN w:val="0"/>
              <w:adjustRightInd w:val="0"/>
              <w:rPr>
                <w:rFonts w:cs="Arial"/>
              </w:rPr>
            </w:pPr>
            <w:r w:rsidRPr="0046756F">
              <w:rPr>
                <w:rFonts w:cs="Arial"/>
              </w:rPr>
              <w:t>H698-LLD-CMU-FNC-58,</w:t>
            </w:r>
          </w:p>
          <w:p w14:paraId="547EF5FF" w14:textId="77777777" w:rsidR="009810C9" w:rsidRPr="0046756F" w:rsidRDefault="009810C9" w:rsidP="00F17C18">
            <w:pPr>
              <w:autoSpaceDE w:val="0"/>
              <w:autoSpaceDN w:val="0"/>
              <w:adjustRightInd w:val="0"/>
              <w:rPr>
                <w:rFonts w:cs="Arial"/>
              </w:rPr>
            </w:pPr>
            <w:r w:rsidRPr="0046756F">
              <w:rPr>
                <w:rFonts w:cs="Arial"/>
              </w:rPr>
              <w:t>H698-LLD-CMU-FNC-71,</w:t>
            </w:r>
          </w:p>
          <w:p w14:paraId="25B01C1E" w14:textId="77777777" w:rsidR="009810C9" w:rsidRPr="0046756F" w:rsidRDefault="009810C9" w:rsidP="00F17C18">
            <w:pPr>
              <w:autoSpaceDE w:val="0"/>
              <w:autoSpaceDN w:val="0"/>
              <w:adjustRightInd w:val="0"/>
              <w:rPr>
                <w:rFonts w:cs="Arial"/>
              </w:rPr>
            </w:pPr>
            <w:r w:rsidRPr="0046756F">
              <w:rPr>
                <w:rFonts w:cs="Arial"/>
              </w:rPr>
              <w:t>H698-LLD-CMU-FNC-59,</w:t>
            </w:r>
          </w:p>
          <w:p w14:paraId="703374A0" w14:textId="77777777" w:rsidR="009810C9" w:rsidRPr="0046756F" w:rsidRDefault="009810C9" w:rsidP="00F17C18">
            <w:pPr>
              <w:autoSpaceDE w:val="0"/>
              <w:autoSpaceDN w:val="0"/>
              <w:adjustRightInd w:val="0"/>
              <w:rPr>
                <w:rFonts w:cs="Arial"/>
              </w:rPr>
            </w:pPr>
            <w:r w:rsidRPr="0046756F">
              <w:rPr>
                <w:rFonts w:cs="Arial"/>
              </w:rPr>
              <w:t>H698-LLD-CMU-FNC-1451,</w:t>
            </w:r>
          </w:p>
          <w:p w14:paraId="010E1424" w14:textId="77777777" w:rsidR="009810C9" w:rsidRPr="0046756F" w:rsidRDefault="009810C9" w:rsidP="00F17C18">
            <w:pPr>
              <w:autoSpaceDE w:val="0"/>
              <w:autoSpaceDN w:val="0"/>
              <w:adjustRightInd w:val="0"/>
              <w:rPr>
                <w:rFonts w:cs="Arial"/>
              </w:rPr>
            </w:pPr>
            <w:r w:rsidRPr="0046756F">
              <w:rPr>
                <w:rFonts w:cs="Arial"/>
              </w:rPr>
              <w:t>H698-LLD-CMU-FNC-1484,</w:t>
            </w:r>
          </w:p>
          <w:p w14:paraId="14275FDB" w14:textId="77777777" w:rsidR="009810C9" w:rsidRPr="0046756F" w:rsidRDefault="009810C9" w:rsidP="00F17C18">
            <w:pPr>
              <w:autoSpaceDE w:val="0"/>
              <w:autoSpaceDN w:val="0"/>
              <w:adjustRightInd w:val="0"/>
              <w:rPr>
                <w:rFonts w:cs="Arial"/>
              </w:rPr>
            </w:pPr>
            <w:r w:rsidRPr="0046756F">
              <w:rPr>
                <w:rFonts w:cs="Arial"/>
              </w:rPr>
              <w:t>H698-LLD-CMU-FNC-1935,</w:t>
            </w:r>
            <w:r w:rsidRPr="0046756F">
              <w:rPr>
                <w:rFonts w:cs="Arial"/>
              </w:rPr>
              <w:br/>
              <w:t>H698-LLD-CMU-FNC-2057,</w:t>
            </w:r>
            <w:r w:rsidRPr="0046756F">
              <w:rPr>
                <w:rFonts w:cs="Arial"/>
              </w:rPr>
              <w:br/>
              <w:t>H698-LLD-CMU-FNC-1934,</w:t>
            </w:r>
            <w:r w:rsidRPr="0046756F">
              <w:rPr>
                <w:rFonts w:cs="Arial"/>
              </w:rPr>
              <w:br/>
              <w:t>H698-LLD-CMU-FNC-1182,</w:t>
            </w:r>
            <w:r w:rsidRPr="0046756F">
              <w:rPr>
                <w:rFonts w:cs="Arial"/>
              </w:rPr>
              <w:br/>
              <w:t>H698-LLD-CMU-FNC-1979,</w:t>
            </w:r>
            <w:r w:rsidRPr="0046756F">
              <w:rPr>
                <w:rFonts w:cs="Arial"/>
              </w:rPr>
              <w:br/>
              <w:t>H698-LLD-CMU-FNC-1980,</w:t>
            </w:r>
            <w:r w:rsidRPr="0046756F">
              <w:rPr>
                <w:rFonts w:cs="Arial"/>
              </w:rPr>
              <w:br/>
              <w:t>H698-LLD-CMU-FNC-1184,</w:t>
            </w:r>
            <w:r w:rsidRPr="0046756F">
              <w:rPr>
                <w:rFonts w:cs="Arial"/>
              </w:rPr>
              <w:br/>
              <w:t>H698-LLD-CMU-FNC-2058,</w:t>
            </w:r>
            <w:r w:rsidRPr="0046756F">
              <w:rPr>
                <w:rFonts w:cs="Arial"/>
              </w:rPr>
              <w:br/>
              <w:t>H698-LLD-CMU-FNC-1205,</w:t>
            </w:r>
            <w:r w:rsidRPr="0046756F">
              <w:rPr>
                <w:rFonts w:cs="Arial"/>
              </w:rPr>
              <w:br/>
              <w:t>H698-LLD-CMU-FNC-1206,</w:t>
            </w:r>
            <w:r w:rsidRPr="0046756F">
              <w:rPr>
                <w:rFonts w:cs="Arial"/>
              </w:rPr>
              <w:br/>
              <w:t>H698-LLD-CMU-FNC-1182,</w:t>
            </w:r>
            <w:r w:rsidRPr="0046756F">
              <w:rPr>
                <w:rFonts w:cs="Arial"/>
              </w:rPr>
              <w:br/>
              <w:t>H698-LLD-CMU-FNC-1183,</w:t>
            </w:r>
            <w:r w:rsidRPr="0046756F">
              <w:rPr>
                <w:rFonts w:cs="Arial"/>
              </w:rPr>
              <w:br/>
              <w:t>H698-LLD-CMU-FNC-1184,</w:t>
            </w:r>
            <w:r w:rsidRPr="0046756F">
              <w:rPr>
                <w:rFonts w:cs="Arial"/>
              </w:rPr>
              <w:br/>
              <w:t>H698-LLD-CMU-FNC-1185,</w:t>
            </w:r>
            <w:r w:rsidRPr="0046756F">
              <w:rPr>
                <w:rFonts w:cs="Arial"/>
              </w:rPr>
              <w:br/>
              <w:t>H698-LLD-CMU-FNC-1196,</w:t>
            </w:r>
            <w:r w:rsidRPr="0046756F">
              <w:rPr>
                <w:rFonts w:cs="Arial"/>
              </w:rPr>
              <w:br/>
              <w:t>H698-LLD-CMU-FNC-1186,</w:t>
            </w:r>
            <w:r w:rsidRPr="0046756F">
              <w:rPr>
                <w:rFonts w:cs="Arial"/>
              </w:rPr>
              <w:br/>
              <w:t>H698-LLD-CMU-FNC-1187,</w:t>
            </w:r>
            <w:r w:rsidRPr="0046756F">
              <w:rPr>
                <w:rFonts w:cs="Arial"/>
              </w:rPr>
              <w:br/>
              <w:t>H698-LLD-CMU-FNC-1188,</w:t>
            </w:r>
            <w:r w:rsidRPr="0046756F">
              <w:rPr>
                <w:rFonts w:cs="Arial"/>
              </w:rPr>
              <w:br/>
              <w:t>H698-LLD-CMU-FNC-1189,</w:t>
            </w:r>
            <w:r w:rsidRPr="0046756F">
              <w:rPr>
                <w:rFonts w:cs="Arial"/>
              </w:rPr>
              <w:br/>
              <w:t>H698-LLD-CMU-FNC-1190,</w:t>
            </w:r>
            <w:r w:rsidRPr="0046756F">
              <w:rPr>
                <w:rFonts w:cs="Arial"/>
              </w:rPr>
              <w:br/>
              <w:t>H698-LLD-CMU-FNC-1191,</w:t>
            </w:r>
            <w:r w:rsidRPr="0046756F">
              <w:rPr>
                <w:rFonts w:cs="Arial"/>
              </w:rPr>
              <w:br/>
              <w:t>H698-LLD-CMU-FNC-1192,</w:t>
            </w:r>
            <w:r w:rsidRPr="0046756F">
              <w:rPr>
                <w:rFonts w:cs="Arial"/>
              </w:rPr>
              <w:br/>
              <w:t>H698-LLD-CMU-FNC-1193,</w:t>
            </w:r>
            <w:r w:rsidRPr="0046756F">
              <w:rPr>
                <w:rFonts w:cs="Arial"/>
              </w:rPr>
              <w:br/>
              <w:t>H698-LLD-CMU-FNC-1194,</w:t>
            </w:r>
            <w:r w:rsidRPr="0046756F">
              <w:rPr>
                <w:rFonts w:cs="Arial"/>
              </w:rPr>
              <w:br/>
              <w:t>H698-LLD-CMU-FNC-1195,</w:t>
            </w:r>
          </w:p>
          <w:p w14:paraId="4594FF92" w14:textId="77777777" w:rsidR="009810C9" w:rsidRPr="0046756F" w:rsidRDefault="009810C9" w:rsidP="00F17C18">
            <w:pPr>
              <w:autoSpaceDE w:val="0"/>
              <w:autoSpaceDN w:val="0"/>
              <w:adjustRightInd w:val="0"/>
              <w:rPr>
                <w:rFonts w:cs="Arial"/>
              </w:rPr>
            </w:pPr>
            <w:r w:rsidRPr="0046756F">
              <w:rPr>
                <w:rFonts w:cs="Arial"/>
              </w:rPr>
              <w:t>H698-LLD-CMU-FNC-76,</w:t>
            </w:r>
          </w:p>
          <w:p w14:paraId="41778B31" w14:textId="79C20ACA" w:rsidR="009810C9" w:rsidRPr="0046756F" w:rsidRDefault="009810C9" w:rsidP="00F17C18">
            <w:pPr>
              <w:autoSpaceDE w:val="0"/>
              <w:autoSpaceDN w:val="0"/>
              <w:adjustRightInd w:val="0"/>
              <w:rPr>
                <w:rFonts w:cs="Arial"/>
              </w:rPr>
            </w:pPr>
            <w:r w:rsidRPr="0046756F">
              <w:rPr>
                <w:rFonts w:cs="Arial"/>
              </w:rPr>
              <w:t>H698-LLD-CMU-FNC-70</w:t>
            </w:r>
          </w:p>
          <w:p w14:paraId="2223AE65" w14:textId="77777777" w:rsidR="009810C9" w:rsidRPr="0046756F" w:rsidRDefault="009810C9" w:rsidP="00F17C18">
            <w:pPr>
              <w:autoSpaceDE w:val="0"/>
              <w:autoSpaceDN w:val="0"/>
              <w:adjustRightInd w:val="0"/>
              <w:rPr>
                <w:rFonts w:cs="Arial"/>
              </w:rPr>
            </w:pPr>
          </w:p>
          <w:p w14:paraId="6DA84DA1" w14:textId="2A8627BF" w:rsidR="009810C9" w:rsidRPr="00D55F58" w:rsidRDefault="009810C9" w:rsidP="00F17C18">
            <w:pPr>
              <w:widowControl w:val="0"/>
              <w:autoSpaceDE w:val="0"/>
              <w:autoSpaceDN w:val="0"/>
              <w:adjustRightInd w:val="0"/>
              <w:rPr>
                <w:rFonts w:cs="Arial"/>
              </w:rPr>
            </w:pPr>
            <w:r w:rsidRPr="0046756F">
              <w:rPr>
                <w:rFonts w:cs="Arial"/>
              </w:rPr>
              <w:t>Updated Data Dictionary and Data Constants as per the LLD review comments and code review comments</w:t>
            </w:r>
          </w:p>
        </w:tc>
        <w:tc>
          <w:tcPr>
            <w:tcW w:w="839" w:type="pct"/>
            <w:tcBorders>
              <w:top w:val="single" w:sz="6" w:space="0" w:color="000000"/>
              <w:left w:val="single" w:sz="6" w:space="0" w:color="000000"/>
              <w:bottom w:val="single" w:sz="6" w:space="0" w:color="000000"/>
              <w:right w:val="single" w:sz="6" w:space="0" w:color="000000"/>
            </w:tcBorders>
          </w:tcPr>
          <w:p w14:paraId="6CB6FE90"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PR100028 ,PR100029</w:t>
            </w:r>
          </w:p>
        </w:tc>
        <w:tc>
          <w:tcPr>
            <w:tcW w:w="833" w:type="pct"/>
            <w:tcBorders>
              <w:top w:val="single" w:sz="6" w:space="0" w:color="000000"/>
              <w:left w:val="single" w:sz="6" w:space="0" w:color="000000"/>
              <w:bottom w:val="single" w:sz="6" w:space="0" w:color="000000"/>
              <w:right w:val="single" w:sz="6" w:space="0" w:color="000000"/>
            </w:tcBorders>
          </w:tcPr>
          <w:p w14:paraId="4350DBDD"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Mounika B</w:t>
            </w:r>
          </w:p>
        </w:tc>
        <w:tc>
          <w:tcPr>
            <w:tcW w:w="833" w:type="pct"/>
            <w:tcBorders>
              <w:top w:val="single" w:sz="6" w:space="0" w:color="000000"/>
              <w:left w:val="single" w:sz="6" w:space="0" w:color="000000"/>
              <w:bottom w:val="single" w:sz="6" w:space="0" w:color="000000"/>
            </w:tcBorders>
          </w:tcPr>
          <w:p w14:paraId="100F8960"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05-Feb-2022</w:t>
            </w:r>
          </w:p>
        </w:tc>
      </w:tr>
      <w:tr w:rsidR="002500CC" w:rsidRPr="0046756F" w14:paraId="4D5FD1D1" w14:textId="77777777" w:rsidTr="0008239A">
        <w:trPr>
          <w:trHeight w:val="4800"/>
        </w:trPr>
        <w:tc>
          <w:tcPr>
            <w:tcW w:w="909" w:type="pct"/>
            <w:tcBorders>
              <w:top w:val="single" w:sz="6" w:space="0" w:color="000000"/>
              <w:bottom w:val="single" w:sz="6" w:space="0" w:color="000000"/>
              <w:right w:val="single" w:sz="6" w:space="0" w:color="000000"/>
            </w:tcBorders>
          </w:tcPr>
          <w:p w14:paraId="45E8ADB8"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1.3</w:t>
            </w:r>
          </w:p>
        </w:tc>
        <w:tc>
          <w:tcPr>
            <w:tcW w:w="1586" w:type="pct"/>
            <w:tcBorders>
              <w:top w:val="single" w:sz="6" w:space="0" w:color="000000"/>
              <w:left w:val="single" w:sz="6" w:space="0" w:color="000000"/>
              <w:bottom w:val="single" w:sz="6" w:space="0" w:color="000000"/>
              <w:right w:val="single" w:sz="6" w:space="0" w:color="000000"/>
            </w:tcBorders>
          </w:tcPr>
          <w:p w14:paraId="0A5D455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Below Requirement ID’s are updated based on QA Review comments:</w:t>
            </w:r>
          </w:p>
          <w:p w14:paraId="3738BCE5" w14:textId="77777777" w:rsidR="009810C9" w:rsidRPr="0046756F" w:rsidRDefault="009810C9" w:rsidP="00F17C18">
            <w:pPr>
              <w:widowControl w:val="0"/>
              <w:autoSpaceDE w:val="0"/>
              <w:autoSpaceDN w:val="0"/>
              <w:adjustRightInd w:val="0"/>
              <w:rPr>
                <w:rFonts w:cs="Arial"/>
              </w:rPr>
            </w:pPr>
            <w:r w:rsidRPr="0046756F">
              <w:rPr>
                <w:rFonts w:cs="Arial"/>
              </w:rPr>
              <w:t>H698-LLD-CMU-FNC-2057,</w:t>
            </w:r>
          </w:p>
          <w:p w14:paraId="16B364D3" w14:textId="77777777" w:rsidR="009810C9" w:rsidRPr="0046756F" w:rsidRDefault="009810C9" w:rsidP="00F17C18">
            <w:pPr>
              <w:widowControl w:val="0"/>
              <w:autoSpaceDE w:val="0"/>
              <w:autoSpaceDN w:val="0"/>
              <w:adjustRightInd w:val="0"/>
              <w:rPr>
                <w:rFonts w:cs="Arial"/>
              </w:rPr>
            </w:pPr>
            <w:r w:rsidRPr="0046756F">
              <w:rPr>
                <w:rFonts w:cs="Arial"/>
              </w:rPr>
              <w:t>H698-LLD-CMU-FNC-80,</w:t>
            </w:r>
          </w:p>
          <w:p w14:paraId="7B2FBF0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H698-LLD-CMU-FNC-2058,</w:t>
            </w:r>
          </w:p>
          <w:p w14:paraId="71BF66B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H698-LLD-CMU-FNC-76,</w:t>
            </w:r>
          </w:p>
          <w:p w14:paraId="56D4ADA2" w14:textId="77777777" w:rsidR="009810C9" w:rsidRPr="0046756F" w:rsidRDefault="009810C9" w:rsidP="00F17C18">
            <w:pPr>
              <w:widowControl w:val="0"/>
              <w:autoSpaceDE w:val="0"/>
              <w:autoSpaceDN w:val="0"/>
              <w:adjustRightInd w:val="0"/>
              <w:rPr>
                <w:rFonts w:cs="Arial"/>
              </w:rPr>
            </w:pPr>
            <w:r w:rsidRPr="0046756F">
              <w:rPr>
                <w:rFonts w:cs="Arial"/>
              </w:rPr>
              <w:t>H698-LLD-CMU-FNC-56,</w:t>
            </w:r>
          </w:p>
          <w:p w14:paraId="38160561" w14:textId="77777777" w:rsidR="009810C9" w:rsidRPr="0046756F" w:rsidRDefault="009810C9" w:rsidP="00F17C18">
            <w:pPr>
              <w:widowControl w:val="0"/>
              <w:autoSpaceDE w:val="0"/>
              <w:autoSpaceDN w:val="0"/>
              <w:adjustRightInd w:val="0"/>
              <w:rPr>
                <w:rFonts w:cs="Arial"/>
              </w:rPr>
            </w:pPr>
            <w:r w:rsidRPr="0046756F">
              <w:rPr>
                <w:rFonts w:cs="Arial"/>
              </w:rPr>
              <w:t>H698-LLD-CMU-FNC-55,</w:t>
            </w:r>
          </w:p>
          <w:p w14:paraId="3FD938CC" w14:textId="77777777" w:rsidR="009810C9" w:rsidRPr="0046756F" w:rsidRDefault="009810C9" w:rsidP="00F17C18">
            <w:pPr>
              <w:autoSpaceDE w:val="0"/>
              <w:autoSpaceDN w:val="0"/>
              <w:adjustRightInd w:val="0"/>
              <w:rPr>
                <w:rFonts w:cs="Arial"/>
              </w:rPr>
            </w:pPr>
            <w:r w:rsidRPr="0046756F">
              <w:rPr>
                <w:rFonts w:cs="Arial"/>
              </w:rPr>
              <w:t>H698-LLD-CMU-FNC-75,</w:t>
            </w:r>
          </w:p>
          <w:p w14:paraId="0B64CCCB" w14:textId="77777777" w:rsidR="009810C9" w:rsidRPr="0046756F" w:rsidRDefault="009810C9" w:rsidP="00F17C18">
            <w:pPr>
              <w:autoSpaceDE w:val="0"/>
              <w:autoSpaceDN w:val="0"/>
              <w:adjustRightInd w:val="0"/>
              <w:rPr>
                <w:rFonts w:cs="Arial"/>
              </w:rPr>
            </w:pPr>
            <w:r w:rsidRPr="0046756F">
              <w:rPr>
                <w:rFonts w:cs="Arial"/>
              </w:rPr>
              <w:t>H698-LLD-CMU-FNC-57,</w:t>
            </w:r>
          </w:p>
          <w:p w14:paraId="351143B1" w14:textId="77777777" w:rsidR="009810C9" w:rsidRPr="0046756F" w:rsidRDefault="009810C9" w:rsidP="00F17C18">
            <w:pPr>
              <w:autoSpaceDE w:val="0"/>
              <w:autoSpaceDN w:val="0"/>
              <w:adjustRightInd w:val="0"/>
              <w:rPr>
                <w:rFonts w:cs="Arial"/>
              </w:rPr>
            </w:pPr>
            <w:r w:rsidRPr="0046756F">
              <w:rPr>
                <w:rFonts w:cs="Arial"/>
              </w:rPr>
              <w:t>H698-LLD-CMU-FNC-826,</w:t>
            </w:r>
          </w:p>
          <w:p w14:paraId="725E9CC3" w14:textId="77777777" w:rsidR="009810C9" w:rsidRPr="0046756F" w:rsidRDefault="009810C9" w:rsidP="00F17C18">
            <w:pPr>
              <w:autoSpaceDE w:val="0"/>
              <w:autoSpaceDN w:val="0"/>
              <w:adjustRightInd w:val="0"/>
              <w:rPr>
                <w:rFonts w:cs="Arial"/>
              </w:rPr>
            </w:pPr>
            <w:r w:rsidRPr="0046756F">
              <w:rPr>
                <w:rFonts w:cs="Arial"/>
              </w:rPr>
              <w:t>H698-LLD-CMU-FNC-1485,</w:t>
            </w:r>
          </w:p>
          <w:p w14:paraId="32B0DF46" w14:textId="77777777" w:rsidR="009810C9" w:rsidRPr="0046756F" w:rsidRDefault="009810C9" w:rsidP="00F17C18">
            <w:pPr>
              <w:autoSpaceDE w:val="0"/>
              <w:autoSpaceDN w:val="0"/>
              <w:adjustRightInd w:val="0"/>
              <w:rPr>
                <w:rFonts w:cs="Arial"/>
              </w:rPr>
            </w:pPr>
            <w:r w:rsidRPr="0046756F">
              <w:rPr>
                <w:rFonts w:cs="Arial"/>
              </w:rPr>
              <w:t>H698-LLD-CMU-FNC-361,</w:t>
            </w:r>
          </w:p>
          <w:p w14:paraId="467252C7" w14:textId="77777777" w:rsidR="009810C9" w:rsidRPr="0046756F" w:rsidRDefault="009810C9" w:rsidP="00F17C18">
            <w:pPr>
              <w:autoSpaceDE w:val="0"/>
              <w:autoSpaceDN w:val="0"/>
              <w:adjustRightInd w:val="0"/>
              <w:rPr>
                <w:rFonts w:cs="Arial"/>
              </w:rPr>
            </w:pPr>
            <w:r w:rsidRPr="0046756F">
              <w:rPr>
                <w:rFonts w:cs="Arial"/>
              </w:rPr>
              <w:t>H698-LLD-CMU-FNC-893</w:t>
            </w:r>
          </w:p>
          <w:p w14:paraId="2ADE67AC" w14:textId="77777777" w:rsidR="009810C9" w:rsidRPr="0046756F" w:rsidRDefault="009810C9" w:rsidP="00F17C18">
            <w:pPr>
              <w:widowControl w:val="0"/>
              <w:autoSpaceDE w:val="0"/>
              <w:autoSpaceDN w:val="0"/>
              <w:adjustRightInd w:val="0"/>
              <w:rPr>
                <w:rFonts w:cs="Arial"/>
                <w:color w:val="000000"/>
              </w:rPr>
            </w:pPr>
          </w:p>
          <w:p w14:paraId="313C00FC" w14:textId="77777777" w:rsidR="009810C9" w:rsidRPr="0046756F" w:rsidRDefault="009810C9" w:rsidP="00F17C18">
            <w:pPr>
              <w:widowControl w:val="0"/>
              <w:autoSpaceDE w:val="0"/>
              <w:autoSpaceDN w:val="0"/>
              <w:adjustRightInd w:val="0"/>
              <w:rPr>
                <w:rFonts w:cs="Arial"/>
                <w:color w:val="000000"/>
              </w:rPr>
            </w:pPr>
          </w:p>
          <w:p w14:paraId="65FE92AB"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Updated data constants and data dictionary </w:t>
            </w:r>
          </w:p>
          <w:p w14:paraId="724DA321" w14:textId="77777777" w:rsidR="009810C9" w:rsidRPr="0046756F" w:rsidRDefault="009810C9" w:rsidP="00F17C18">
            <w:pPr>
              <w:widowControl w:val="0"/>
              <w:autoSpaceDE w:val="0"/>
              <w:autoSpaceDN w:val="0"/>
              <w:adjustRightInd w:val="0"/>
              <w:rPr>
                <w:rFonts w:cs="Arial"/>
                <w:color w:val="000000"/>
                <w:lang w:val="en-GB"/>
              </w:rPr>
            </w:pPr>
          </w:p>
        </w:tc>
        <w:tc>
          <w:tcPr>
            <w:tcW w:w="839" w:type="pct"/>
            <w:tcBorders>
              <w:top w:val="single" w:sz="6" w:space="0" w:color="000000"/>
              <w:left w:val="single" w:sz="6" w:space="0" w:color="000000"/>
              <w:bottom w:val="single" w:sz="6" w:space="0" w:color="000000"/>
              <w:right w:val="single" w:sz="6" w:space="0" w:color="000000"/>
            </w:tcBorders>
          </w:tcPr>
          <w:p w14:paraId="2778103E"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PR100028 ,PR100029</w:t>
            </w:r>
          </w:p>
        </w:tc>
        <w:tc>
          <w:tcPr>
            <w:tcW w:w="833" w:type="pct"/>
            <w:tcBorders>
              <w:top w:val="single" w:sz="6" w:space="0" w:color="000000"/>
              <w:left w:val="single" w:sz="6" w:space="0" w:color="000000"/>
              <w:bottom w:val="single" w:sz="6" w:space="0" w:color="000000"/>
              <w:right w:val="single" w:sz="6" w:space="0" w:color="000000"/>
            </w:tcBorders>
          </w:tcPr>
          <w:p w14:paraId="4413D9B0"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Mounika B</w:t>
            </w:r>
          </w:p>
        </w:tc>
        <w:tc>
          <w:tcPr>
            <w:tcW w:w="833" w:type="pct"/>
            <w:tcBorders>
              <w:top w:val="single" w:sz="6" w:space="0" w:color="000000"/>
              <w:left w:val="single" w:sz="6" w:space="0" w:color="000000"/>
              <w:bottom w:val="single" w:sz="6" w:space="0" w:color="000000"/>
            </w:tcBorders>
          </w:tcPr>
          <w:p w14:paraId="4893137F"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07-Feb-2022</w:t>
            </w:r>
          </w:p>
        </w:tc>
      </w:tr>
      <w:tr w:rsidR="002500CC" w:rsidRPr="0046756F" w14:paraId="1688CE15" w14:textId="77777777" w:rsidTr="0008239A">
        <w:tc>
          <w:tcPr>
            <w:tcW w:w="909" w:type="pct"/>
            <w:tcBorders>
              <w:top w:val="single" w:sz="6" w:space="0" w:color="000000"/>
              <w:bottom w:val="single" w:sz="6" w:space="0" w:color="000000"/>
              <w:right w:val="single" w:sz="6" w:space="0" w:color="000000"/>
            </w:tcBorders>
          </w:tcPr>
          <w:p w14:paraId="7001213B" w14:textId="77777777"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1.4</w:t>
            </w:r>
          </w:p>
        </w:tc>
        <w:tc>
          <w:tcPr>
            <w:tcW w:w="1586" w:type="pct"/>
            <w:tcBorders>
              <w:top w:val="single" w:sz="6" w:space="0" w:color="000000"/>
              <w:left w:val="single" w:sz="6" w:space="0" w:color="000000"/>
              <w:bottom w:val="single" w:sz="6" w:space="0" w:color="000000"/>
              <w:right w:val="single" w:sz="6" w:space="0" w:color="000000"/>
            </w:tcBorders>
          </w:tcPr>
          <w:p w14:paraId="7664BA4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Below Requirement ID’s are updated based on Latest SRS</w:t>
            </w:r>
          </w:p>
          <w:p w14:paraId="114A707D" w14:textId="77777777" w:rsidR="009810C9" w:rsidRPr="0046756F" w:rsidRDefault="009810C9" w:rsidP="00F17C18">
            <w:pPr>
              <w:widowControl w:val="0"/>
              <w:autoSpaceDE w:val="0"/>
              <w:autoSpaceDN w:val="0"/>
              <w:adjustRightInd w:val="0"/>
              <w:rPr>
                <w:rFonts w:cs="Arial"/>
                <w:color w:val="000000"/>
              </w:rPr>
            </w:pPr>
          </w:p>
          <w:p w14:paraId="6FCA1E4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Updated section:</w:t>
            </w:r>
          </w:p>
          <w:p w14:paraId="37F8BD2C"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4: Scope updated</w:t>
            </w:r>
          </w:p>
          <w:p w14:paraId="5C7E1521"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5: Reference updated</w:t>
            </w:r>
          </w:p>
          <w:p w14:paraId="6BFD6C27" w14:textId="2CC9264C"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Section 10.2.5.5 </w:t>
            </w:r>
            <w:r w:rsidR="006B6C76">
              <w:rPr>
                <w:rFonts w:cs="Arial"/>
                <w:color w:val="000000"/>
              </w:rPr>
              <w:t>–</w:t>
            </w:r>
            <w:r w:rsidRPr="0046756F">
              <w:rPr>
                <w:rFonts w:cs="Arial"/>
                <w:color w:val="000000"/>
              </w:rPr>
              <w:t xml:space="preserve"> updated the return values</w:t>
            </w:r>
          </w:p>
          <w:p w14:paraId="742AF3D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10.3.2.3 – deleted A825_comm_task_stk2 reference</w:t>
            </w:r>
          </w:p>
          <w:p w14:paraId="2ED9CA6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10.8.1.6 – deleted A825CommInit2 and A825Init2 reference</w:t>
            </w:r>
          </w:p>
          <w:p w14:paraId="743609DC"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10.7.1.3 – deleted Hw_cmnum reference</w:t>
            </w:r>
          </w:p>
          <w:p w14:paraId="58252B3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10.13.5.3 – deleted U32_checksum_app reference</w:t>
            </w:r>
          </w:p>
          <w:p w14:paraId="24F7C53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10.1.4.6 – updated other CSU’s</w:t>
            </w:r>
          </w:p>
          <w:p w14:paraId="50554F21" w14:textId="0F19E1EC"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Section 11.2.5.4 </w:t>
            </w:r>
            <w:r w:rsidR="006B6C76">
              <w:rPr>
                <w:rFonts w:cs="Arial"/>
                <w:color w:val="000000"/>
              </w:rPr>
              <w:t>–</w:t>
            </w:r>
            <w:r w:rsidRPr="0046756F">
              <w:rPr>
                <w:rFonts w:cs="Arial"/>
                <w:color w:val="000000"/>
              </w:rPr>
              <w:t xml:space="preserve"> updated Parameter list (Input/Output)</w:t>
            </w:r>
          </w:p>
          <w:p w14:paraId="73C98CC3" w14:textId="72774B2F" w:rsidR="009810C9" w:rsidRPr="0046756F" w:rsidRDefault="009810C9" w:rsidP="00F17C18">
            <w:pPr>
              <w:widowControl w:val="0"/>
              <w:autoSpaceDE w:val="0"/>
              <w:autoSpaceDN w:val="0"/>
              <w:adjustRightInd w:val="0"/>
              <w:rPr>
                <w:rFonts w:cs="Arial"/>
              </w:rPr>
            </w:pPr>
            <w:r w:rsidRPr="0046756F">
              <w:rPr>
                <w:rFonts w:cs="Arial"/>
                <w:color w:val="000000"/>
              </w:rPr>
              <w:t xml:space="preserve">Section 10.14.1  to section 10.14.1.7 </w:t>
            </w:r>
            <w:r w:rsidR="006B6C76">
              <w:rPr>
                <w:rFonts w:cs="Arial"/>
                <w:color w:val="000000"/>
              </w:rPr>
              <w:t>–</w:t>
            </w:r>
            <w:r w:rsidRPr="0046756F">
              <w:rPr>
                <w:rFonts w:cs="Arial"/>
                <w:color w:val="000000"/>
              </w:rPr>
              <w:t xml:space="preserve"> function </w:t>
            </w:r>
            <w:r w:rsidRPr="0046756F">
              <w:rPr>
                <w:rFonts w:cs="Arial"/>
              </w:rPr>
              <w:t>InitializeLeds is newly added</w:t>
            </w:r>
          </w:p>
          <w:p w14:paraId="162A04A3" w14:textId="51525FD1" w:rsidR="009810C9" w:rsidRPr="0046756F" w:rsidRDefault="009810C9" w:rsidP="00F17C18">
            <w:pPr>
              <w:widowControl w:val="0"/>
              <w:autoSpaceDE w:val="0"/>
              <w:autoSpaceDN w:val="0"/>
              <w:adjustRightInd w:val="0"/>
              <w:rPr>
                <w:rFonts w:cs="Arial"/>
              </w:rPr>
            </w:pPr>
            <w:r w:rsidRPr="0046756F">
              <w:rPr>
                <w:rFonts w:cs="Arial"/>
                <w:color w:val="000000"/>
              </w:rPr>
              <w:t xml:space="preserve">Section 10.5.1  to section 10.5.1.7 </w:t>
            </w:r>
            <w:r w:rsidR="006B6C76">
              <w:rPr>
                <w:rFonts w:cs="Arial"/>
                <w:color w:val="000000"/>
              </w:rPr>
              <w:t>–</w:t>
            </w:r>
            <w:r w:rsidRPr="0046756F">
              <w:rPr>
                <w:rFonts w:cs="Arial"/>
                <w:color w:val="000000"/>
              </w:rPr>
              <w:t xml:space="preserve"> function </w:t>
            </w:r>
            <w:r w:rsidRPr="0046756F">
              <w:rPr>
                <w:rFonts w:cs="Arial"/>
              </w:rPr>
              <w:t>PowerOnRamTest is newly added</w:t>
            </w:r>
          </w:p>
          <w:p w14:paraId="650094FD" w14:textId="13A983E7"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Section 10.14 </w:t>
            </w:r>
            <w:r w:rsidR="006B6C76">
              <w:rPr>
                <w:rFonts w:cs="Arial"/>
                <w:color w:val="000000"/>
              </w:rPr>
              <w:t>–</w:t>
            </w:r>
            <w:r w:rsidRPr="0046756F">
              <w:rPr>
                <w:rFonts w:cs="Arial"/>
                <w:color w:val="000000"/>
              </w:rPr>
              <w:t xml:space="preserve"> daucmfrtc file is newly added</w:t>
            </w:r>
          </w:p>
          <w:p w14:paraId="62609B74" w14:textId="571AFA17"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Section 10.15 </w:t>
            </w:r>
            <w:r w:rsidR="006B6C76">
              <w:rPr>
                <w:rFonts w:cs="Arial"/>
                <w:color w:val="000000"/>
              </w:rPr>
              <w:t>–</w:t>
            </w:r>
            <w:r w:rsidRPr="0046756F">
              <w:rPr>
                <w:rFonts w:cs="Arial"/>
                <w:color w:val="000000"/>
              </w:rPr>
              <w:t xml:space="preserve"> daucmfsi2c file is newly added</w:t>
            </w:r>
          </w:p>
          <w:p w14:paraId="2F38A069" w14:textId="3307B34F"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Section 11.7 </w:t>
            </w:r>
            <w:r w:rsidR="006B6C76">
              <w:rPr>
                <w:rFonts w:cs="Arial"/>
                <w:color w:val="000000"/>
              </w:rPr>
              <w:t>–</w:t>
            </w:r>
            <w:r w:rsidRPr="0046756F">
              <w:rPr>
                <w:rFonts w:cs="Arial"/>
                <w:color w:val="000000"/>
              </w:rPr>
              <w:t xml:space="preserve"> </w:t>
            </w:r>
            <w:r w:rsidRPr="0046756F">
              <w:rPr>
                <w:rFonts w:cs="Arial"/>
              </w:rPr>
              <w:t>daulibstm32f4xxi2c</w:t>
            </w:r>
            <w:r w:rsidRPr="0046756F">
              <w:rPr>
                <w:rFonts w:cs="Arial"/>
                <w:color w:val="000000"/>
              </w:rPr>
              <w:t xml:space="preserve"> file is newly added</w:t>
            </w:r>
          </w:p>
          <w:p w14:paraId="2A6EABDF" w14:textId="77777777" w:rsidR="009810C9" w:rsidRPr="0046756F" w:rsidRDefault="009810C9" w:rsidP="00F17C18">
            <w:pPr>
              <w:widowControl w:val="0"/>
              <w:autoSpaceDE w:val="0"/>
              <w:autoSpaceDN w:val="0"/>
              <w:adjustRightInd w:val="0"/>
              <w:rPr>
                <w:rFonts w:cs="Arial"/>
                <w:color w:val="000000"/>
              </w:rPr>
            </w:pPr>
          </w:p>
          <w:p w14:paraId="72C447A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Updated ID’s:</w:t>
            </w:r>
          </w:p>
          <w:p w14:paraId="6EFEA47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H698-LLD-CMU-FNC-32</w:t>
            </w:r>
          </w:p>
          <w:p w14:paraId="39F95E4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H698-LLD-CMU-FNC-54</w:t>
            </w:r>
          </w:p>
          <w:p w14:paraId="2EA3726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H698-LLD-CMU-FNC-76</w:t>
            </w:r>
          </w:p>
          <w:p w14:paraId="4F69EA9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H698-LLD-CMU-FNC-84</w:t>
            </w:r>
          </w:p>
          <w:p w14:paraId="2D59434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H698-LLD-CMU-FNC-85</w:t>
            </w:r>
          </w:p>
          <w:p w14:paraId="5477AD66"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H698-LLD-CMU-FNC-541</w:t>
            </w:r>
          </w:p>
          <w:p w14:paraId="0E44066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H698-LLD-CMU-FNC-938</w:t>
            </w:r>
          </w:p>
          <w:p w14:paraId="62B5BFC1"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H698-LLD-CMU-FNC-1185</w:t>
            </w:r>
          </w:p>
          <w:p w14:paraId="48F467D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H698-LLD-CMU-FNC-1217</w:t>
            </w:r>
          </w:p>
          <w:p w14:paraId="633F61B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H698-LLD-CMU-FNC-1232</w:t>
            </w:r>
          </w:p>
          <w:p w14:paraId="11948A71"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H698-LLD-CMU-FNC-1253</w:t>
            </w:r>
          </w:p>
          <w:p w14:paraId="0A8FC62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H698-LLD-CMU-FNC-1298</w:t>
            </w:r>
          </w:p>
          <w:p w14:paraId="48B27DD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H698-LLD-CMU-FNC-1376</w:t>
            </w:r>
          </w:p>
          <w:p w14:paraId="02939F7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H698-LLD-CMU-FNC-1417</w:t>
            </w:r>
          </w:p>
          <w:p w14:paraId="74596EB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H698-LLD-CMU-FNC-1419</w:t>
            </w:r>
          </w:p>
          <w:p w14:paraId="25F8940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H698-LLD-CMU-FNC-1422</w:t>
            </w:r>
          </w:p>
          <w:p w14:paraId="4C53E0E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H698-LLD-CMU-FNC-1425</w:t>
            </w:r>
          </w:p>
          <w:p w14:paraId="48E8E52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H698-LLD-CMU-FNC-1484</w:t>
            </w:r>
          </w:p>
          <w:p w14:paraId="29AACE3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H698-LLD-CMU-FNC-1486</w:t>
            </w:r>
          </w:p>
          <w:p w14:paraId="18B6332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H698-LLD-CMU-FNC-1487</w:t>
            </w:r>
          </w:p>
          <w:p w14:paraId="20D44B56"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H698-LLD-CMU-FNC-1488</w:t>
            </w:r>
          </w:p>
          <w:p w14:paraId="0B5AEDA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H698-LLD-CMU-FNC-1489</w:t>
            </w:r>
          </w:p>
          <w:p w14:paraId="3A5ABC4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H698-LLD-CMU-FNC-1490</w:t>
            </w:r>
          </w:p>
          <w:p w14:paraId="45F5257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H698-LLD-CMU-FNC-1491</w:t>
            </w:r>
          </w:p>
          <w:p w14:paraId="68AB18E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H698-LLD-CMU-FNC-1492</w:t>
            </w:r>
          </w:p>
          <w:p w14:paraId="06E630A1"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H698-LLD-CMU-FNC-1493</w:t>
            </w:r>
          </w:p>
          <w:p w14:paraId="47E44F81"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H698-LLD-CMU-FNC-1494</w:t>
            </w:r>
          </w:p>
          <w:p w14:paraId="1CCAD87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H698-LLD-CMU-FNC-1495</w:t>
            </w:r>
          </w:p>
          <w:p w14:paraId="2CDFF7F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H698-LLD-CMU-FNC-1496</w:t>
            </w:r>
          </w:p>
          <w:p w14:paraId="2738C6A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H698-LLD-CMU-FNC-1500</w:t>
            </w:r>
          </w:p>
          <w:p w14:paraId="4829BB2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H698-LLD-CMU-FNC-1535</w:t>
            </w:r>
          </w:p>
          <w:p w14:paraId="03FE844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H698-LLD-CMU-FNC-1536</w:t>
            </w:r>
          </w:p>
          <w:p w14:paraId="5624F32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H698-LLD-CMU-FNC-1549</w:t>
            </w:r>
          </w:p>
          <w:p w14:paraId="6290FFD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H698-LLD-CMU-FNC-905</w:t>
            </w:r>
          </w:p>
          <w:p w14:paraId="6FB327A1"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H698-LLD-CMU-FNC-618</w:t>
            </w:r>
          </w:p>
          <w:p w14:paraId="47042D7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H698-LLD-CMU-FNC-56</w:t>
            </w:r>
          </w:p>
          <w:p w14:paraId="06522B1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H698-LLD-CMU-FNC-57</w:t>
            </w:r>
          </w:p>
          <w:p w14:paraId="194BF5E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H698-LLD-CMU-FNC-58</w:t>
            </w:r>
          </w:p>
          <w:p w14:paraId="1225BC5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H698-LLD-CMU-FNC-80</w:t>
            </w:r>
          </w:p>
          <w:p w14:paraId="4CB7477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H698-LLD-CMU-FNC-754</w:t>
            </w:r>
          </w:p>
          <w:p w14:paraId="2E3EB09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H698-LLD-CMU-FNC-763</w:t>
            </w:r>
          </w:p>
          <w:p w14:paraId="3608BE4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H698-LLD-CMU-FNC-772</w:t>
            </w:r>
          </w:p>
          <w:p w14:paraId="0878C9EB"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H698-LLD-CMU-FNC-781</w:t>
            </w:r>
          </w:p>
          <w:p w14:paraId="1CE6F63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H698-LLD-CMU-FNC-790</w:t>
            </w:r>
          </w:p>
          <w:p w14:paraId="63807E8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H698-LLD-CMU-FNC-799</w:t>
            </w:r>
          </w:p>
          <w:p w14:paraId="53823BF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H698-LLD-CMU-FNC-687</w:t>
            </w:r>
          </w:p>
          <w:p w14:paraId="4643141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H698-LLD-CMU-FNC-713</w:t>
            </w:r>
          </w:p>
          <w:p w14:paraId="1665F03A"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H698-LLD-CMU-FNC-714</w:t>
            </w:r>
          </w:p>
          <w:p w14:paraId="5FBD93F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H698-LLD-CMU-FNC-633</w:t>
            </w:r>
          </w:p>
          <w:p w14:paraId="06E1919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H698-LLD-CMU-FNC-99</w:t>
            </w:r>
          </w:p>
          <w:p w14:paraId="169A3BAC"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H698-LLD-CMU-FNC-531</w:t>
            </w:r>
          </w:p>
          <w:p w14:paraId="35F000B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H698-LLD-CMU-FNC-550</w:t>
            </w:r>
          </w:p>
          <w:p w14:paraId="53582E0B"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H698-LLD-CMU-FNC-552</w:t>
            </w:r>
          </w:p>
          <w:p w14:paraId="78EB335C"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H698-LLD-CMU-FNC-98</w:t>
            </w:r>
          </w:p>
          <w:p w14:paraId="721E48A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H698-LLD-CMU-FNC-827</w:t>
            </w:r>
          </w:p>
          <w:p w14:paraId="0ED72995" w14:textId="77777777" w:rsidR="009810C9" w:rsidRPr="0046756F" w:rsidRDefault="009810C9" w:rsidP="00F17C18">
            <w:pPr>
              <w:widowControl w:val="0"/>
              <w:autoSpaceDE w:val="0"/>
              <w:autoSpaceDN w:val="0"/>
              <w:adjustRightInd w:val="0"/>
              <w:rPr>
                <w:rFonts w:cs="Arial"/>
                <w:color w:val="000000"/>
              </w:rPr>
            </w:pPr>
          </w:p>
          <w:p w14:paraId="6F630208" w14:textId="666F88B7" w:rsidR="009810C9" w:rsidRPr="0046756F" w:rsidRDefault="009810C9" w:rsidP="00F17C18">
            <w:pPr>
              <w:widowControl w:val="0"/>
              <w:autoSpaceDE w:val="0"/>
              <w:autoSpaceDN w:val="0"/>
              <w:adjustRightInd w:val="0"/>
              <w:rPr>
                <w:rFonts w:cs="Arial"/>
                <w:color w:val="000000"/>
              </w:rPr>
            </w:pPr>
            <w:r w:rsidRPr="0046756F">
              <w:rPr>
                <w:rFonts w:cs="Arial"/>
                <w:color w:val="000000"/>
              </w:rPr>
              <w:t>Newly added ID</w:t>
            </w:r>
            <w:r w:rsidR="006B6C76">
              <w:rPr>
                <w:rFonts w:cs="Arial"/>
                <w:color w:val="000000"/>
              </w:rPr>
              <w:t>’</w:t>
            </w:r>
            <w:r w:rsidRPr="0046756F">
              <w:rPr>
                <w:rFonts w:cs="Arial"/>
                <w:color w:val="000000"/>
              </w:rPr>
              <w:t>s:</w:t>
            </w:r>
          </w:p>
          <w:p w14:paraId="4451E2F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H698-LLD-CMU-FNC-2065</w:t>
            </w:r>
          </w:p>
          <w:p w14:paraId="147E0E4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H698-LLD-CMU-FNC-2066</w:t>
            </w:r>
          </w:p>
          <w:p w14:paraId="42F78C9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H698-LLD-CMU-FNC-2067</w:t>
            </w:r>
          </w:p>
          <w:p w14:paraId="2DDA71C6"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H698-LLD-CMU-FNC-2068</w:t>
            </w:r>
          </w:p>
          <w:p w14:paraId="304B93B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H698-LLD-CMU-FNC-2069</w:t>
            </w:r>
          </w:p>
          <w:p w14:paraId="5E6FBF8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H698-LLD-CMU-FNC-2078</w:t>
            </w:r>
          </w:p>
          <w:p w14:paraId="00149B2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H698-LLD-CMU-FNC-2079</w:t>
            </w:r>
          </w:p>
          <w:p w14:paraId="31901416"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H698-LLD-CMU-FNC-2089</w:t>
            </w:r>
          </w:p>
          <w:p w14:paraId="7F5F545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H698-LLD-CMU-FNC-2090</w:t>
            </w:r>
          </w:p>
          <w:p w14:paraId="0732F4C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H698-LLD-CMU-FNC-2099</w:t>
            </w:r>
          </w:p>
          <w:p w14:paraId="48E6580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H698-LLD-CMU-FNC-2100</w:t>
            </w:r>
          </w:p>
          <w:p w14:paraId="47CBF28A" w14:textId="588ACAA2"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H698-LLD-CMU-FNC-2109</w:t>
            </w:r>
          </w:p>
          <w:p w14:paraId="30045C21" w14:textId="77777777" w:rsidR="00BE1352" w:rsidRPr="0046756F" w:rsidRDefault="00BE1352" w:rsidP="00BE1352">
            <w:pPr>
              <w:widowControl w:val="0"/>
              <w:autoSpaceDE w:val="0"/>
              <w:autoSpaceDN w:val="0"/>
              <w:adjustRightInd w:val="0"/>
              <w:rPr>
                <w:rFonts w:cs="Arial"/>
                <w:color w:val="000000"/>
                <w:lang w:eastAsia="en-US"/>
              </w:rPr>
            </w:pPr>
            <w:r w:rsidRPr="0046756F">
              <w:rPr>
                <w:rFonts w:cs="Arial"/>
                <w:color w:val="000000"/>
                <w:lang w:eastAsia="en-US"/>
              </w:rPr>
              <w:t>H698-LLD-CMU-FNC-2327</w:t>
            </w:r>
          </w:p>
          <w:p w14:paraId="324F2B77" w14:textId="2A19C456" w:rsidR="00BE1352" w:rsidRPr="0046756F" w:rsidRDefault="00BE1352" w:rsidP="00BE1352">
            <w:pPr>
              <w:widowControl w:val="0"/>
              <w:autoSpaceDE w:val="0"/>
              <w:autoSpaceDN w:val="0"/>
              <w:adjustRightInd w:val="0"/>
              <w:rPr>
                <w:rFonts w:cs="Arial"/>
                <w:color w:val="000000"/>
                <w:lang w:eastAsia="en-US"/>
              </w:rPr>
            </w:pPr>
            <w:r w:rsidRPr="0046756F">
              <w:rPr>
                <w:rFonts w:cs="Arial"/>
                <w:color w:val="000000"/>
                <w:lang w:eastAsia="en-US"/>
              </w:rPr>
              <w:t>H698-LLD-CMU-FNC-2336</w:t>
            </w:r>
          </w:p>
          <w:p w14:paraId="22434707" w14:textId="316CD971" w:rsidR="00BE1352" w:rsidRPr="0046756F" w:rsidRDefault="00BE1352" w:rsidP="00BE1352">
            <w:pPr>
              <w:widowControl w:val="0"/>
              <w:autoSpaceDE w:val="0"/>
              <w:autoSpaceDN w:val="0"/>
              <w:adjustRightInd w:val="0"/>
              <w:rPr>
                <w:rFonts w:cs="Arial"/>
                <w:color w:val="000000"/>
                <w:lang w:eastAsia="en-US"/>
              </w:rPr>
            </w:pPr>
            <w:r w:rsidRPr="0046756F">
              <w:rPr>
                <w:rFonts w:cs="Arial"/>
                <w:color w:val="000000"/>
                <w:lang w:eastAsia="en-US"/>
              </w:rPr>
              <w:t>H698-LLD-CMU-FNC-2337</w:t>
            </w:r>
          </w:p>
          <w:p w14:paraId="0A08A65F" w14:textId="051C6C6D"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H698-LLD-CMU-FNC-2338</w:t>
            </w:r>
          </w:p>
          <w:p w14:paraId="08E3414A" w14:textId="2E7848BF"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H698-LLD-CMU-FNC-2339</w:t>
            </w:r>
          </w:p>
          <w:p w14:paraId="114C5EE5" w14:textId="578B953C"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H698-LLD-CMU-FNC-2340</w:t>
            </w:r>
          </w:p>
          <w:p w14:paraId="39E134B5" w14:textId="20E91470"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H698-LLD-CMU-FNC-2341</w:t>
            </w:r>
          </w:p>
          <w:p w14:paraId="0FAFE277" w14:textId="28C1C6E9"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H698-LLD-CMU-FNC-2342</w:t>
            </w:r>
          </w:p>
          <w:p w14:paraId="698FB97B" w14:textId="2CF8914B"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H698-LLD-CMU-FNC-2359</w:t>
            </w:r>
          </w:p>
          <w:p w14:paraId="49CBA41C" w14:textId="56EAAA02"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H698-LLD-CMU-FNC-2360</w:t>
            </w:r>
          </w:p>
          <w:p w14:paraId="2463ACC0" w14:textId="0388FEAC"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H698-LLD-CMU-FNC-2361</w:t>
            </w:r>
          </w:p>
          <w:p w14:paraId="1EE70EC7" w14:textId="399ECE32"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H698-LLD-CMU-FNC-2362</w:t>
            </w:r>
          </w:p>
          <w:p w14:paraId="212EB7A5" w14:textId="1C593978" w:rsidR="00BE1352" w:rsidRPr="0046756F" w:rsidRDefault="00BE1352" w:rsidP="00BE1352">
            <w:pPr>
              <w:widowControl w:val="0"/>
              <w:autoSpaceDE w:val="0"/>
              <w:autoSpaceDN w:val="0"/>
              <w:adjustRightInd w:val="0"/>
              <w:jc w:val="left"/>
              <w:rPr>
                <w:rFonts w:cs="Arial"/>
                <w:color w:val="000000"/>
                <w:lang w:eastAsia="en-US"/>
              </w:rPr>
            </w:pPr>
            <w:r w:rsidRPr="0046756F">
              <w:rPr>
                <w:rFonts w:cs="Arial"/>
                <w:color w:val="000000"/>
                <w:lang w:eastAsia="en-US"/>
              </w:rPr>
              <w:t>H698-LLD-CMU-FNC-2363</w:t>
            </w:r>
          </w:p>
          <w:p w14:paraId="5F8C9340" w14:textId="77777777" w:rsidR="00BE1352" w:rsidRPr="0046756F" w:rsidRDefault="00BE1352" w:rsidP="00F17C18">
            <w:pPr>
              <w:widowControl w:val="0"/>
              <w:autoSpaceDE w:val="0"/>
              <w:autoSpaceDN w:val="0"/>
              <w:adjustRightInd w:val="0"/>
              <w:rPr>
                <w:rFonts w:cs="Arial"/>
                <w:color w:val="000000"/>
              </w:rPr>
            </w:pPr>
          </w:p>
          <w:p w14:paraId="7624647B" w14:textId="77777777" w:rsidR="009810C9" w:rsidRPr="0046756F" w:rsidRDefault="009810C9" w:rsidP="00F17C18">
            <w:pPr>
              <w:widowControl w:val="0"/>
              <w:autoSpaceDE w:val="0"/>
              <w:autoSpaceDN w:val="0"/>
              <w:adjustRightInd w:val="0"/>
              <w:rPr>
                <w:rFonts w:cs="Arial"/>
                <w:color w:val="000000"/>
              </w:rPr>
            </w:pPr>
          </w:p>
          <w:p w14:paraId="6D2FC66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Deleted :</w:t>
            </w:r>
          </w:p>
          <w:p w14:paraId="5CDB6A3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H698-LLD-CMU-FNC-950</w:t>
            </w:r>
          </w:p>
          <w:p w14:paraId="688658C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H698-LLD-CMU-FNC-661</w:t>
            </w:r>
          </w:p>
          <w:p w14:paraId="0508CF3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H698-LLD-CMU-FNC-662</w:t>
            </w:r>
          </w:p>
          <w:p w14:paraId="3E0253A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H698-LLD-CMU-FNC-663</w:t>
            </w:r>
          </w:p>
          <w:p w14:paraId="7A505CB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H698-LLD-CMU-FNC-688</w:t>
            </w:r>
          </w:p>
          <w:p w14:paraId="780124DA"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H698-LLD-CMU-FNC-689</w:t>
            </w:r>
          </w:p>
          <w:p w14:paraId="5EEFB9B4"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H698-LLD-CMU-FNC-690</w:t>
            </w:r>
          </w:p>
          <w:p w14:paraId="2DB407A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H698-LLD-CMU-FNC-691</w:t>
            </w:r>
          </w:p>
          <w:p w14:paraId="6E95922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H698-LLD-CMU-FNC-692</w:t>
            </w:r>
          </w:p>
          <w:p w14:paraId="7B14431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H698-LLD-CMU-FNC-1051</w:t>
            </w:r>
          </w:p>
          <w:p w14:paraId="535DFB34"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H698-LLD-CMU-FNC-1052</w:t>
            </w:r>
          </w:p>
          <w:p w14:paraId="577AE8DC"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H698-LLD-CMU-FNC-1053</w:t>
            </w:r>
          </w:p>
          <w:p w14:paraId="21441A2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H698-LLD-CMU-FNC-1054</w:t>
            </w:r>
          </w:p>
          <w:p w14:paraId="4CAB7ED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H698-LLD-CMU-FNC-1055</w:t>
            </w:r>
          </w:p>
          <w:p w14:paraId="6A2ECF6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H698-LLD-CMU-FNC-1060</w:t>
            </w:r>
          </w:p>
          <w:p w14:paraId="20D8A56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H698-LLD-CMU-FNC-1061</w:t>
            </w:r>
          </w:p>
          <w:p w14:paraId="324F00B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H698-LLD-CMU-FNC-1062</w:t>
            </w:r>
          </w:p>
          <w:p w14:paraId="1BDC5111"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H698-LLD-CMU-FNC-1063</w:t>
            </w:r>
          </w:p>
          <w:p w14:paraId="6E1EBD0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H698-LLD-CMU-FNC-1064 </w:t>
            </w:r>
          </w:p>
          <w:p w14:paraId="2C47D80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H698-LLD-CMU-FNC-906</w:t>
            </w:r>
          </w:p>
          <w:p w14:paraId="5B36FD2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H698-LLD-CMU-FNC-907</w:t>
            </w:r>
          </w:p>
          <w:p w14:paraId="67998F2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H698-LLD-CMU-FNC-908</w:t>
            </w:r>
          </w:p>
          <w:p w14:paraId="09151BB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H698-LLD-CMU-FNC-917</w:t>
            </w:r>
          </w:p>
          <w:p w14:paraId="09D5FC54"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H698-LLD-CMU-FNC-949</w:t>
            </w:r>
          </w:p>
          <w:p w14:paraId="713DCDB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H698-LLD-CMU-FNC-952</w:t>
            </w:r>
          </w:p>
          <w:p w14:paraId="6B0B112B"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H698-LLD-CMU-FNC-620</w:t>
            </w:r>
          </w:p>
          <w:p w14:paraId="229E9755" w14:textId="2974480D" w:rsidR="009810C9" w:rsidRDefault="009810C9" w:rsidP="00F17C18">
            <w:pPr>
              <w:widowControl w:val="0"/>
              <w:autoSpaceDE w:val="0"/>
              <w:autoSpaceDN w:val="0"/>
              <w:adjustRightInd w:val="0"/>
              <w:rPr>
                <w:rFonts w:cs="Arial"/>
                <w:color w:val="000000"/>
              </w:rPr>
            </w:pPr>
            <w:r w:rsidRPr="0046756F">
              <w:rPr>
                <w:rFonts w:cs="Arial"/>
                <w:color w:val="000000"/>
              </w:rPr>
              <w:t>H698-LLD-CMU-FNC-96</w:t>
            </w:r>
          </w:p>
          <w:p w14:paraId="4DA14160" w14:textId="77777777" w:rsidR="00D55F58" w:rsidRPr="0046756F" w:rsidRDefault="00D55F58" w:rsidP="00D55F58">
            <w:pPr>
              <w:widowControl w:val="0"/>
              <w:autoSpaceDE w:val="0"/>
              <w:autoSpaceDN w:val="0"/>
              <w:adjustRightInd w:val="0"/>
              <w:rPr>
                <w:rFonts w:cs="Arial"/>
                <w:color w:val="000000"/>
              </w:rPr>
            </w:pPr>
            <w:r w:rsidRPr="0046756F">
              <w:rPr>
                <w:rFonts w:cs="Arial"/>
                <w:color w:val="000000"/>
              </w:rPr>
              <w:t>H698-LLD-CMU-FNC-1186</w:t>
            </w:r>
          </w:p>
          <w:p w14:paraId="3E55D9A4" w14:textId="77777777" w:rsidR="00D55F58" w:rsidRPr="0046756F" w:rsidRDefault="00D55F58" w:rsidP="00D55F58">
            <w:pPr>
              <w:widowControl w:val="0"/>
              <w:autoSpaceDE w:val="0"/>
              <w:autoSpaceDN w:val="0"/>
              <w:adjustRightInd w:val="0"/>
              <w:rPr>
                <w:rFonts w:cs="Arial"/>
                <w:color w:val="000000"/>
              </w:rPr>
            </w:pPr>
            <w:r w:rsidRPr="0046756F">
              <w:rPr>
                <w:rFonts w:cs="Arial"/>
                <w:color w:val="000000"/>
              </w:rPr>
              <w:t>H698-LLD-CMU-FNC-1187</w:t>
            </w:r>
          </w:p>
          <w:p w14:paraId="7E8B3347" w14:textId="77777777" w:rsidR="00D55F58" w:rsidRPr="0046756F" w:rsidRDefault="00D55F58" w:rsidP="00D55F58">
            <w:pPr>
              <w:widowControl w:val="0"/>
              <w:autoSpaceDE w:val="0"/>
              <w:autoSpaceDN w:val="0"/>
              <w:adjustRightInd w:val="0"/>
              <w:rPr>
                <w:rFonts w:cs="Arial"/>
                <w:color w:val="000000"/>
              </w:rPr>
            </w:pPr>
            <w:r w:rsidRPr="0046756F">
              <w:rPr>
                <w:rFonts w:cs="Arial"/>
                <w:color w:val="000000"/>
              </w:rPr>
              <w:t>H698-LLD-CMU-FNC-1188</w:t>
            </w:r>
          </w:p>
          <w:p w14:paraId="3D3B2EAB" w14:textId="77777777" w:rsidR="00D55F58" w:rsidRPr="0046756F" w:rsidRDefault="00D55F58" w:rsidP="00D55F58">
            <w:pPr>
              <w:widowControl w:val="0"/>
              <w:autoSpaceDE w:val="0"/>
              <w:autoSpaceDN w:val="0"/>
              <w:adjustRightInd w:val="0"/>
              <w:rPr>
                <w:rFonts w:cs="Arial"/>
                <w:color w:val="000000"/>
              </w:rPr>
            </w:pPr>
            <w:r w:rsidRPr="0046756F">
              <w:rPr>
                <w:rFonts w:cs="Arial"/>
                <w:color w:val="000000"/>
              </w:rPr>
              <w:t>H698-LLD-CMU-FNC-1189</w:t>
            </w:r>
          </w:p>
          <w:p w14:paraId="227A23F9" w14:textId="77777777" w:rsidR="00D55F58" w:rsidRPr="0046756F" w:rsidRDefault="00D55F58" w:rsidP="00D55F58">
            <w:pPr>
              <w:widowControl w:val="0"/>
              <w:autoSpaceDE w:val="0"/>
              <w:autoSpaceDN w:val="0"/>
              <w:adjustRightInd w:val="0"/>
              <w:rPr>
                <w:rFonts w:cs="Arial"/>
                <w:color w:val="000000"/>
              </w:rPr>
            </w:pPr>
            <w:r w:rsidRPr="0046756F">
              <w:rPr>
                <w:rFonts w:cs="Arial"/>
                <w:color w:val="000000"/>
              </w:rPr>
              <w:t>H698-LLD-CMU-FNC-1190</w:t>
            </w:r>
          </w:p>
          <w:p w14:paraId="42C2D6BB" w14:textId="77777777" w:rsidR="00D55F58" w:rsidRPr="0046756F" w:rsidRDefault="00D55F58" w:rsidP="00D55F58">
            <w:pPr>
              <w:widowControl w:val="0"/>
              <w:autoSpaceDE w:val="0"/>
              <w:autoSpaceDN w:val="0"/>
              <w:adjustRightInd w:val="0"/>
              <w:rPr>
                <w:rFonts w:cs="Arial"/>
                <w:color w:val="000000"/>
              </w:rPr>
            </w:pPr>
            <w:r w:rsidRPr="0046756F">
              <w:rPr>
                <w:rFonts w:cs="Arial"/>
                <w:color w:val="000000"/>
              </w:rPr>
              <w:t>H698-LLD-CMU-FNC-1191</w:t>
            </w:r>
          </w:p>
          <w:p w14:paraId="47B4A484" w14:textId="77777777" w:rsidR="00D55F58" w:rsidRPr="0046756F" w:rsidRDefault="00D55F58" w:rsidP="00D55F58">
            <w:pPr>
              <w:widowControl w:val="0"/>
              <w:autoSpaceDE w:val="0"/>
              <w:autoSpaceDN w:val="0"/>
              <w:adjustRightInd w:val="0"/>
              <w:rPr>
                <w:rFonts w:cs="Arial"/>
                <w:color w:val="000000"/>
              </w:rPr>
            </w:pPr>
            <w:r w:rsidRPr="0046756F">
              <w:rPr>
                <w:rFonts w:cs="Arial"/>
                <w:color w:val="000000"/>
              </w:rPr>
              <w:t>H698-LLD-CMU-FNC-1196</w:t>
            </w:r>
          </w:p>
          <w:p w14:paraId="39206355" w14:textId="2F38520B" w:rsidR="009810C9" w:rsidRPr="0046756F" w:rsidRDefault="009810C9" w:rsidP="00F17C18">
            <w:pPr>
              <w:widowControl w:val="0"/>
              <w:autoSpaceDE w:val="0"/>
              <w:autoSpaceDN w:val="0"/>
              <w:adjustRightInd w:val="0"/>
              <w:rPr>
                <w:rFonts w:cs="Arial"/>
                <w:color w:val="000000"/>
              </w:rPr>
            </w:pPr>
          </w:p>
          <w:p w14:paraId="2A8F8A5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10.1.10 –  function A825Timestamp deleted.</w:t>
            </w:r>
          </w:p>
          <w:p w14:paraId="5FBB435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10.4 – daucmfarinc8252 file deleted.</w:t>
            </w:r>
          </w:p>
          <w:p w14:paraId="2E130D44" w14:textId="30CD6951"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Section 10.2 </w:t>
            </w:r>
            <w:r w:rsidR="006B6C76">
              <w:rPr>
                <w:rFonts w:cs="Arial"/>
                <w:color w:val="000000"/>
              </w:rPr>
              <w:t>–</w:t>
            </w:r>
            <w:r w:rsidRPr="0046756F">
              <w:rPr>
                <w:rFonts w:cs="Arial"/>
                <w:color w:val="000000"/>
              </w:rPr>
              <w:t xml:space="preserve"> daucmfa825comm2 file deleted</w:t>
            </w:r>
          </w:p>
          <w:p w14:paraId="2BF0A712" w14:textId="730A6FF9"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Section 10.4 </w:t>
            </w:r>
            <w:r w:rsidR="006B6C76">
              <w:rPr>
                <w:rFonts w:cs="Arial"/>
                <w:color w:val="000000"/>
              </w:rPr>
              <w:t>–</w:t>
            </w:r>
            <w:r w:rsidRPr="0046756F">
              <w:rPr>
                <w:rFonts w:cs="Arial"/>
                <w:color w:val="000000"/>
              </w:rPr>
              <w:t xml:space="preserve"> daucmfclk file deleted</w:t>
            </w:r>
          </w:p>
          <w:p w14:paraId="4A462E5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10.17 – daucmfsi2c file deleted</w:t>
            </w:r>
          </w:p>
          <w:p w14:paraId="016B859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Section 11.10 – daulibstm32f4xxsi2c file deleted</w:t>
            </w:r>
          </w:p>
          <w:p w14:paraId="14EF9844" w14:textId="4B94062D"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Section 10.12.2 to 10.12.2.7 </w:t>
            </w:r>
            <w:r w:rsidR="006B6C76">
              <w:rPr>
                <w:rFonts w:cs="Arial"/>
                <w:color w:val="000000"/>
              </w:rPr>
              <w:t>–</w:t>
            </w:r>
            <w:r w:rsidRPr="0046756F">
              <w:rPr>
                <w:rFonts w:cs="Arial"/>
                <w:color w:val="000000"/>
              </w:rPr>
              <w:t xml:space="preserve"> RamTest file is deleted.</w:t>
            </w:r>
          </w:p>
          <w:p w14:paraId="46B12FF6" w14:textId="77777777" w:rsidR="009810C9" w:rsidRPr="0046756F" w:rsidRDefault="009810C9" w:rsidP="00F17C18">
            <w:pPr>
              <w:widowControl w:val="0"/>
              <w:autoSpaceDE w:val="0"/>
              <w:autoSpaceDN w:val="0"/>
              <w:adjustRightInd w:val="0"/>
              <w:rPr>
                <w:rFonts w:cs="Arial"/>
                <w:color w:val="000000"/>
              </w:rPr>
            </w:pPr>
          </w:p>
          <w:p w14:paraId="1689CBBF" w14:textId="27526954" w:rsidR="00EC5D0E" w:rsidRPr="0046756F" w:rsidRDefault="009810C9" w:rsidP="00C652DF">
            <w:pPr>
              <w:widowControl w:val="0"/>
              <w:autoSpaceDE w:val="0"/>
              <w:autoSpaceDN w:val="0"/>
              <w:adjustRightInd w:val="0"/>
              <w:rPr>
                <w:rFonts w:cs="Arial"/>
                <w:color w:val="000000"/>
              </w:rPr>
            </w:pPr>
            <w:r w:rsidRPr="0046756F">
              <w:rPr>
                <w:rFonts w:cs="Arial"/>
                <w:color w:val="000000"/>
              </w:rPr>
              <w:t>Updated data constants and data dictionary</w:t>
            </w:r>
          </w:p>
        </w:tc>
        <w:tc>
          <w:tcPr>
            <w:tcW w:w="839" w:type="pct"/>
            <w:tcBorders>
              <w:top w:val="single" w:sz="6" w:space="0" w:color="000000"/>
              <w:left w:val="single" w:sz="6" w:space="0" w:color="000000"/>
              <w:bottom w:val="single" w:sz="6" w:space="0" w:color="000000"/>
              <w:right w:val="single" w:sz="6" w:space="0" w:color="000000"/>
            </w:tcBorders>
          </w:tcPr>
          <w:p w14:paraId="3F5A123D" w14:textId="36427418"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PR100</w:t>
            </w:r>
            <w:r w:rsidR="00531325">
              <w:rPr>
                <w:rFonts w:cs="Arial"/>
                <w:color w:val="000000"/>
                <w:lang w:val="en-GB"/>
              </w:rPr>
              <w:t>075</w:t>
            </w:r>
          </w:p>
        </w:tc>
        <w:tc>
          <w:tcPr>
            <w:tcW w:w="833" w:type="pct"/>
            <w:tcBorders>
              <w:top w:val="single" w:sz="6" w:space="0" w:color="000000"/>
              <w:left w:val="single" w:sz="6" w:space="0" w:color="000000"/>
              <w:bottom w:val="single" w:sz="6" w:space="0" w:color="000000"/>
              <w:right w:val="single" w:sz="6" w:space="0" w:color="000000"/>
            </w:tcBorders>
          </w:tcPr>
          <w:p w14:paraId="7D7A7C4F" w14:textId="19AB923D"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P</w:t>
            </w:r>
            <w:r w:rsidR="00626F5A">
              <w:rPr>
                <w:rFonts w:cs="Arial"/>
                <w:color w:val="000000"/>
                <w:lang w:val="en-GB"/>
              </w:rPr>
              <w:t xml:space="preserve"> Afre</w:t>
            </w:r>
            <w:r w:rsidR="00851E42">
              <w:rPr>
                <w:rFonts w:cs="Arial"/>
                <w:color w:val="000000"/>
                <w:lang w:val="en-GB"/>
              </w:rPr>
              <w:t>en</w:t>
            </w:r>
          </w:p>
        </w:tc>
        <w:tc>
          <w:tcPr>
            <w:tcW w:w="833" w:type="pct"/>
            <w:tcBorders>
              <w:top w:val="single" w:sz="6" w:space="0" w:color="000000"/>
              <w:left w:val="single" w:sz="6" w:space="0" w:color="000000"/>
              <w:bottom w:val="single" w:sz="6" w:space="0" w:color="000000"/>
            </w:tcBorders>
          </w:tcPr>
          <w:p w14:paraId="5EFFCDD8" w14:textId="345C0D08" w:rsidR="009810C9" w:rsidRPr="0046756F" w:rsidRDefault="009810C9" w:rsidP="00F17C18">
            <w:pPr>
              <w:widowControl w:val="0"/>
              <w:autoSpaceDE w:val="0"/>
              <w:autoSpaceDN w:val="0"/>
              <w:adjustRightInd w:val="0"/>
              <w:rPr>
                <w:rFonts w:cs="Arial"/>
                <w:color w:val="000000"/>
                <w:lang w:val="en-GB"/>
              </w:rPr>
            </w:pPr>
            <w:r w:rsidRPr="0046756F">
              <w:rPr>
                <w:rFonts w:cs="Arial"/>
                <w:color w:val="000000"/>
                <w:lang w:val="en-GB"/>
              </w:rPr>
              <w:t>19-Dec-2022</w:t>
            </w:r>
          </w:p>
        </w:tc>
      </w:tr>
      <w:tr w:rsidR="00C652DF" w:rsidRPr="0046756F" w14:paraId="5F8D66A6" w14:textId="77777777" w:rsidTr="0008239A">
        <w:tc>
          <w:tcPr>
            <w:tcW w:w="909" w:type="pct"/>
            <w:tcBorders>
              <w:top w:val="single" w:sz="6" w:space="0" w:color="000000"/>
              <w:bottom w:val="single" w:sz="6" w:space="0" w:color="000000"/>
              <w:right w:val="single" w:sz="6" w:space="0" w:color="000000"/>
            </w:tcBorders>
          </w:tcPr>
          <w:p w14:paraId="625DC344" w14:textId="4978040B" w:rsidR="00C652DF" w:rsidRPr="0046756F" w:rsidRDefault="00C652DF" w:rsidP="00F17C18">
            <w:pPr>
              <w:widowControl w:val="0"/>
              <w:autoSpaceDE w:val="0"/>
              <w:autoSpaceDN w:val="0"/>
              <w:adjustRightInd w:val="0"/>
              <w:rPr>
                <w:rFonts w:cs="Arial"/>
                <w:color w:val="000000"/>
                <w:lang w:val="en-GB"/>
              </w:rPr>
            </w:pPr>
            <w:r w:rsidRPr="0046756F">
              <w:rPr>
                <w:rFonts w:cs="Arial"/>
                <w:color w:val="000000"/>
                <w:lang w:val="en-GB"/>
              </w:rPr>
              <w:t>1.5</w:t>
            </w:r>
          </w:p>
        </w:tc>
        <w:tc>
          <w:tcPr>
            <w:tcW w:w="1586" w:type="pct"/>
            <w:tcBorders>
              <w:top w:val="single" w:sz="6" w:space="0" w:color="000000"/>
              <w:left w:val="single" w:sz="6" w:space="0" w:color="000000"/>
              <w:bottom w:val="single" w:sz="6" w:space="0" w:color="000000"/>
              <w:right w:val="single" w:sz="6" w:space="0" w:color="000000"/>
            </w:tcBorders>
          </w:tcPr>
          <w:p w14:paraId="1C3FE30E" w14:textId="60A752A3" w:rsidR="00C652DF" w:rsidRPr="0046756F" w:rsidRDefault="00C652DF" w:rsidP="00C652DF">
            <w:pPr>
              <w:widowControl w:val="0"/>
              <w:autoSpaceDE w:val="0"/>
              <w:autoSpaceDN w:val="0"/>
              <w:adjustRightInd w:val="0"/>
              <w:rPr>
                <w:rFonts w:cs="Arial"/>
                <w:color w:val="000000"/>
              </w:rPr>
            </w:pPr>
            <w:r w:rsidRPr="0046756F">
              <w:rPr>
                <w:rFonts w:cs="Arial"/>
                <w:color w:val="000000"/>
              </w:rPr>
              <w:t>Updated sections/requirements as per review comment</w:t>
            </w:r>
          </w:p>
          <w:p w14:paraId="0E1A1A80" w14:textId="77777777" w:rsidR="00C652DF" w:rsidRPr="0046756F" w:rsidRDefault="00C652DF" w:rsidP="00C652DF">
            <w:pPr>
              <w:widowControl w:val="0"/>
              <w:autoSpaceDE w:val="0"/>
              <w:autoSpaceDN w:val="0"/>
              <w:adjustRightInd w:val="0"/>
              <w:rPr>
                <w:rFonts w:cs="Arial"/>
                <w:color w:val="000000"/>
              </w:rPr>
            </w:pPr>
          </w:p>
          <w:p w14:paraId="59F64762"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H698-LLD-CMU-FNC-20</w:t>
            </w:r>
          </w:p>
          <w:p w14:paraId="581D5663"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H698-LLD-CMU-FNC-21</w:t>
            </w:r>
          </w:p>
          <w:p w14:paraId="7888015B"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H698-LLD-CMU-FNC-22</w:t>
            </w:r>
          </w:p>
          <w:p w14:paraId="14A907C2"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H698-LLD-CMU-FNC-31</w:t>
            </w:r>
          </w:p>
          <w:p w14:paraId="339B4F28"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H698-LLD-CMU-FNC-33</w:t>
            </w:r>
          </w:p>
          <w:p w14:paraId="6838756A"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H698-LLD-CMU-FNC-44</w:t>
            </w:r>
          </w:p>
          <w:p w14:paraId="58FD5313"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H698-LLD-CMU-FNC-55</w:t>
            </w:r>
          </w:p>
          <w:p w14:paraId="0968EB81"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H698-LLD-CMU-FNC-77</w:t>
            </w:r>
          </w:p>
          <w:p w14:paraId="191F610C"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H698-LLD-CMU-FNC-78</w:t>
            </w:r>
          </w:p>
          <w:p w14:paraId="63DAD124"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H698-LLD-CMU-FNC-81</w:t>
            </w:r>
          </w:p>
          <w:p w14:paraId="5C962C5E"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H698-LLD-CMU-FNC-82</w:t>
            </w:r>
          </w:p>
          <w:p w14:paraId="0830E745"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H698-LLD-CMU-FNC-83</w:t>
            </w:r>
          </w:p>
          <w:p w14:paraId="572502BA"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H698-LLD-CMU-FNC-97</w:t>
            </w:r>
          </w:p>
          <w:p w14:paraId="41E69068"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H698-LLD-CMU-FNC-133</w:t>
            </w:r>
          </w:p>
          <w:p w14:paraId="453EC2C4"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H698-LLD-CMU-FNC-657</w:t>
            </w:r>
          </w:p>
          <w:p w14:paraId="13C2C301"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H698-LLD-CMU-FNC-658</w:t>
            </w:r>
          </w:p>
          <w:p w14:paraId="31BFC31F"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H698-LLD-CMU-FNC-659</w:t>
            </w:r>
          </w:p>
          <w:p w14:paraId="296B0E02"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H698-LLD-CMU-FNC-1252</w:t>
            </w:r>
          </w:p>
          <w:p w14:paraId="0B051947"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H698-LLD-CMU-FNC-1262</w:t>
            </w:r>
          </w:p>
          <w:p w14:paraId="5DA77542"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H698-LLD-CMU-FNC-1594</w:t>
            </w:r>
          </w:p>
          <w:p w14:paraId="7BACD95A" w14:textId="77777777" w:rsidR="00C652DF" w:rsidRPr="0046756F" w:rsidRDefault="00C652DF" w:rsidP="00C652DF">
            <w:pPr>
              <w:widowControl w:val="0"/>
              <w:autoSpaceDE w:val="0"/>
              <w:autoSpaceDN w:val="0"/>
              <w:adjustRightInd w:val="0"/>
              <w:rPr>
                <w:rFonts w:cs="Arial"/>
                <w:color w:val="000000"/>
              </w:rPr>
            </w:pPr>
            <w:r w:rsidRPr="0046756F">
              <w:rPr>
                <w:rFonts w:cs="Arial"/>
                <w:color w:val="000000"/>
              </w:rPr>
              <w:t>H698-LLD-CMU-FNC-2186</w:t>
            </w:r>
          </w:p>
          <w:p w14:paraId="04973589" w14:textId="27F7629A" w:rsidR="00C652DF" w:rsidRPr="0046756F" w:rsidRDefault="00C652DF" w:rsidP="00C652DF">
            <w:pPr>
              <w:rPr>
                <w:rFonts w:cs="Arial"/>
              </w:rPr>
            </w:pPr>
          </w:p>
          <w:p w14:paraId="37ED6E9C" w14:textId="4681FEEA" w:rsidR="00C652DF" w:rsidRPr="0046756F" w:rsidRDefault="00C652DF" w:rsidP="00C652DF">
            <w:pPr>
              <w:rPr>
                <w:rFonts w:cs="Arial"/>
              </w:rPr>
            </w:pPr>
            <w:r w:rsidRPr="0046756F">
              <w:rPr>
                <w:rFonts w:cs="Arial"/>
              </w:rPr>
              <w:t>The following LLR ID’s</w:t>
            </w:r>
            <w:r w:rsidR="0077679A" w:rsidRPr="0046756F">
              <w:rPr>
                <w:rFonts w:cs="Arial"/>
              </w:rPr>
              <w:t>/Sections</w:t>
            </w:r>
            <w:r w:rsidRPr="0046756F">
              <w:rPr>
                <w:rFonts w:cs="Arial"/>
              </w:rPr>
              <w:t xml:space="preserve"> are updated</w:t>
            </w:r>
          </w:p>
          <w:p w14:paraId="2AB92619" w14:textId="77777777" w:rsidR="00C652DF" w:rsidRPr="0046756F" w:rsidRDefault="00C652DF" w:rsidP="00C652DF">
            <w:pPr>
              <w:rPr>
                <w:rFonts w:cs="Arial"/>
              </w:rPr>
            </w:pPr>
          </w:p>
          <w:p w14:paraId="1BF7553E" w14:textId="77777777" w:rsidR="00C652DF" w:rsidRPr="0046756F" w:rsidRDefault="00C652DF" w:rsidP="00C652DF">
            <w:pPr>
              <w:rPr>
                <w:rFonts w:cs="Arial"/>
              </w:rPr>
            </w:pPr>
            <w:r w:rsidRPr="0046756F">
              <w:rPr>
                <w:rFonts w:cs="Arial"/>
              </w:rPr>
              <w:t>H698-LLD-CMU-FNC-2359</w:t>
            </w:r>
          </w:p>
          <w:p w14:paraId="7A8DDBED" w14:textId="77777777" w:rsidR="00C652DF" w:rsidRPr="0046756F" w:rsidRDefault="00C652DF" w:rsidP="00C652DF">
            <w:pPr>
              <w:rPr>
                <w:rFonts w:cs="Arial"/>
              </w:rPr>
            </w:pPr>
            <w:r w:rsidRPr="0046756F">
              <w:rPr>
                <w:rFonts w:cs="Arial"/>
              </w:rPr>
              <w:t>H698-LLD-CMU-FNC-2336</w:t>
            </w:r>
          </w:p>
          <w:p w14:paraId="2F3AF9FA" w14:textId="77777777" w:rsidR="00C652DF" w:rsidRPr="0046756F" w:rsidRDefault="00C652DF" w:rsidP="00C652DF">
            <w:pPr>
              <w:rPr>
                <w:rFonts w:cs="Arial"/>
              </w:rPr>
            </w:pPr>
            <w:r w:rsidRPr="0046756F">
              <w:rPr>
                <w:rFonts w:cs="Arial"/>
              </w:rPr>
              <w:t>H698-LLD-CMU-FNC-2337</w:t>
            </w:r>
          </w:p>
          <w:p w14:paraId="0494AE6F" w14:textId="77777777" w:rsidR="00C652DF" w:rsidRPr="0046756F" w:rsidRDefault="00C652DF" w:rsidP="00C652DF">
            <w:pPr>
              <w:rPr>
                <w:rFonts w:cs="Arial"/>
              </w:rPr>
            </w:pPr>
            <w:r w:rsidRPr="0046756F">
              <w:rPr>
                <w:rFonts w:cs="Arial"/>
              </w:rPr>
              <w:t>H698-LLD-CMU-FNC-2338</w:t>
            </w:r>
          </w:p>
          <w:p w14:paraId="56F49E28" w14:textId="77777777" w:rsidR="00C652DF" w:rsidRPr="0046756F" w:rsidRDefault="00C652DF" w:rsidP="00C652DF">
            <w:pPr>
              <w:rPr>
                <w:rFonts w:cs="Arial"/>
              </w:rPr>
            </w:pPr>
            <w:r w:rsidRPr="0046756F">
              <w:rPr>
                <w:rFonts w:cs="Arial"/>
              </w:rPr>
              <w:t>H698-LLD-CMU-FNC-2339</w:t>
            </w:r>
          </w:p>
          <w:p w14:paraId="01644977" w14:textId="77777777" w:rsidR="00C652DF" w:rsidRPr="0046756F" w:rsidRDefault="00C652DF" w:rsidP="00C652DF">
            <w:pPr>
              <w:rPr>
                <w:rFonts w:cs="Arial"/>
              </w:rPr>
            </w:pPr>
            <w:r w:rsidRPr="0046756F">
              <w:rPr>
                <w:rFonts w:cs="Arial"/>
              </w:rPr>
              <w:t>H698-LLD-CMU-FNC-2340</w:t>
            </w:r>
          </w:p>
          <w:p w14:paraId="7F63010A" w14:textId="77777777" w:rsidR="00C652DF" w:rsidRPr="0046756F" w:rsidRDefault="00C652DF" w:rsidP="00C652DF">
            <w:pPr>
              <w:rPr>
                <w:rFonts w:cs="Arial"/>
              </w:rPr>
            </w:pPr>
            <w:r w:rsidRPr="0046756F">
              <w:rPr>
                <w:rFonts w:cs="Arial"/>
              </w:rPr>
              <w:t>H698-LLD-CMU-FNC-2341</w:t>
            </w:r>
          </w:p>
          <w:p w14:paraId="6AD1FBFA" w14:textId="77777777" w:rsidR="0077679A" w:rsidRPr="0046756F" w:rsidRDefault="0077679A" w:rsidP="00C652DF">
            <w:pPr>
              <w:rPr>
                <w:rFonts w:cs="Arial"/>
              </w:rPr>
            </w:pPr>
          </w:p>
          <w:p w14:paraId="68BA343C" w14:textId="714109F0" w:rsidR="003A3346" w:rsidRPr="0046756F" w:rsidRDefault="003A3346" w:rsidP="003A3346">
            <w:pPr>
              <w:rPr>
                <w:rFonts w:cs="Arial"/>
              </w:rPr>
            </w:pPr>
            <w:r w:rsidRPr="0046756F">
              <w:rPr>
                <w:rFonts w:cs="Arial"/>
              </w:rPr>
              <w:t xml:space="preserve">Section 10.9.1.2 </w:t>
            </w:r>
            <w:r w:rsidR="006B6C76">
              <w:rPr>
                <w:rFonts w:cs="Arial"/>
              </w:rPr>
              <w:t>–</w:t>
            </w:r>
            <w:r w:rsidRPr="0046756F">
              <w:rPr>
                <w:rFonts w:cs="Arial"/>
              </w:rPr>
              <w:t xml:space="preserve"> List of HLRs allocated</w:t>
            </w:r>
          </w:p>
          <w:p w14:paraId="4A72D1F7" w14:textId="77777777" w:rsidR="003A3346" w:rsidRPr="0046756F" w:rsidRDefault="003A3346" w:rsidP="003A3346">
            <w:pPr>
              <w:rPr>
                <w:rFonts w:cs="Arial"/>
              </w:rPr>
            </w:pPr>
            <w:r w:rsidRPr="0046756F">
              <w:rPr>
                <w:rFonts w:cs="Arial"/>
              </w:rPr>
              <w:t>Section 10.12.3.4- Parameter list (Input/Output)</w:t>
            </w:r>
          </w:p>
          <w:p w14:paraId="31EDC759" w14:textId="650B73AE" w:rsidR="003A3346" w:rsidRPr="0046756F" w:rsidRDefault="003A3346" w:rsidP="003A3346">
            <w:pPr>
              <w:rPr>
                <w:rFonts w:cs="Arial"/>
              </w:rPr>
            </w:pPr>
            <w:r w:rsidRPr="0046756F">
              <w:rPr>
                <w:rFonts w:cs="Arial"/>
              </w:rPr>
              <w:t xml:space="preserve">Section 10.12.3.4 </w:t>
            </w:r>
            <w:r w:rsidR="006B6C76">
              <w:rPr>
                <w:rFonts w:cs="Arial"/>
              </w:rPr>
              <w:t>–</w:t>
            </w:r>
            <w:r w:rsidRPr="0046756F">
              <w:rPr>
                <w:rFonts w:cs="Arial"/>
              </w:rPr>
              <w:t xml:space="preserve"> Parameter list (Input/Output)</w:t>
            </w:r>
          </w:p>
          <w:p w14:paraId="0A057A47" w14:textId="58CBEB4C" w:rsidR="003A3346" w:rsidRPr="0046756F" w:rsidRDefault="003A3346" w:rsidP="003A3346">
            <w:pPr>
              <w:rPr>
                <w:rFonts w:cs="Arial"/>
              </w:rPr>
            </w:pPr>
            <w:r w:rsidRPr="0046756F">
              <w:rPr>
                <w:rFonts w:cs="Arial"/>
              </w:rPr>
              <w:t xml:space="preserve">Section 10.20.1.7.21 </w:t>
            </w:r>
            <w:r w:rsidR="006B6C76">
              <w:rPr>
                <w:rFonts w:cs="Arial"/>
              </w:rPr>
              <w:t>–</w:t>
            </w:r>
            <w:r w:rsidRPr="0046756F">
              <w:rPr>
                <w:rFonts w:cs="Arial"/>
              </w:rPr>
              <w:t xml:space="preserve"> InitNvram function </w:t>
            </w:r>
          </w:p>
          <w:p w14:paraId="0F309A36" w14:textId="2489657A" w:rsidR="003A3346" w:rsidRPr="0046756F" w:rsidRDefault="003A3346" w:rsidP="003A3346">
            <w:pPr>
              <w:rPr>
                <w:rFonts w:cs="Arial"/>
              </w:rPr>
            </w:pPr>
            <w:r w:rsidRPr="0046756F">
              <w:rPr>
                <w:rFonts w:cs="Arial"/>
              </w:rPr>
              <w:t xml:space="preserve">Section 10.20.1.7.19 </w:t>
            </w:r>
            <w:r w:rsidR="006B6C76">
              <w:rPr>
                <w:rFonts w:cs="Arial"/>
              </w:rPr>
              <w:t>–</w:t>
            </w:r>
            <w:r w:rsidRPr="0046756F">
              <w:rPr>
                <w:rFonts w:cs="Arial"/>
              </w:rPr>
              <w:t xml:space="preserve"> daucmfxram-XramInit-LLR-019</w:t>
            </w:r>
          </w:p>
          <w:p w14:paraId="5698C7BB" w14:textId="0EBFFEFE" w:rsidR="003A3346" w:rsidRPr="0046756F" w:rsidRDefault="003A3346" w:rsidP="003A3346">
            <w:pPr>
              <w:rPr>
                <w:rFonts w:cs="Arial"/>
              </w:rPr>
            </w:pPr>
            <w:r w:rsidRPr="0046756F">
              <w:rPr>
                <w:rFonts w:cs="Arial"/>
              </w:rPr>
              <w:t xml:space="preserve">Section 10.20.1.7.20 </w:t>
            </w:r>
            <w:r w:rsidR="006B6C76">
              <w:rPr>
                <w:rFonts w:cs="Arial"/>
              </w:rPr>
              <w:t>–</w:t>
            </w:r>
            <w:r w:rsidRPr="0046756F">
              <w:rPr>
                <w:rFonts w:cs="Arial"/>
              </w:rPr>
              <w:t xml:space="preserve"> IsOlder function </w:t>
            </w:r>
          </w:p>
          <w:p w14:paraId="3E334107" w14:textId="77777777" w:rsidR="003A3346" w:rsidRPr="0046756F" w:rsidRDefault="003A3346" w:rsidP="003A3346">
            <w:pPr>
              <w:rPr>
                <w:rFonts w:cs="Arial"/>
              </w:rPr>
            </w:pPr>
            <w:r w:rsidRPr="0046756F">
              <w:rPr>
                <w:rFonts w:cs="Arial"/>
              </w:rPr>
              <w:t>Section 10.3.1.4 – Parameter list (Input/Output)</w:t>
            </w:r>
          </w:p>
          <w:p w14:paraId="4F527931" w14:textId="5BCAF12B" w:rsidR="003A3346" w:rsidRPr="0046756F" w:rsidRDefault="003A3346" w:rsidP="003A3346">
            <w:pPr>
              <w:rPr>
                <w:rFonts w:cs="Arial"/>
              </w:rPr>
            </w:pPr>
            <w:r w:rsidRPr="0046756F">
              <w:rPr>
                <w:rFonts w:cs="Arial"/>
              </w:rPr>
              <w:t xml:space="preserve">Section 10.6 </w:t>
            </w:r>
            <w:r w:rsidR="006B6C76">
              <w:rPr>
                <w:rFonts w:cs="Arial"/>
              </w:rPr>
              <w:t>–</w:t>
            </w:r>
            <w:r w:rsidRPr="0046756F">
              <w:rPr>
                <w:rFonts w:cs="Arial"/>
              </w:rPr>
              <w:t xml:space="preserve"> daucmfclk deleted</w:t>
            </w:r>
          </w:p>
          <w:p w14:paraId="2A0029DD" w14:textId="073B8DDE" w:rsidR="003A3346" w:rsidRPr="0046756F" w:rsidRDefault="003A3346" w:rsidP="003A3346">
            <w:pPr>
              <w:rPr>
                <w:rFonts w:cs="Arial"/>
              </w:rPr>
            </w:pPr>
            <w:r w:rsidRPr="0046756F">
              <w:rPr>
                <w:rFonts w:cs="Arial"/>
              </w:rPr>
              <w:t xml:space="preserve">Section 10.5.2 </w:t>
            </w:r>
            <w:r w:rsidR="006B6C76">
              <w:rPr>
                <w:rFonts w:cs="Arial"/>
              </w:rPr>
              <w:t>–</w:t>
            </w:r>
            <w:r w:rsidRPr="0046756F">
              <w:rPr>
                <w:rFonts w:cs="Arial"/>
              </w:rPr>
              <w:t xml:space="preserve"> PowerOnRamTest added</w:t>
            </w:r>
          </w:p>
          <w:p w14:paraId="6352CDB0" w14:textId="22C908D2" w:rsidR="003A3346" w:rsidRPr="0046756F" w:rsidRDefault="003A3346" w:rsidP="003A3346">
            <w:pPr>
              <w:rPr>
                <w:rFonts w:cs="Arial"/>
              </w:rPr>
            </w:pPr>
            <w:r w:rsidRPr="0046756F">
              <w:rPr>
                <w:rFonts w:cs="Arial"/>
              </w:rPr>
              <w:t xml:space="preserve">Section 10.6.1.3 </w:t>
            </w:r>
            <w:r w:rsidR="006B6C76">
              <w:rPr>
                <w:rFonts w:cs="Arial"/>
              </w:rPr>
              <w:t>–</w:t>
            </w:r>
            <w:r w:rsidRPr="0046756F">
              <w:rPr>
                <w:rFonts w:cs="Arial"/>
              </w:rPr>
              <w:t xml:space="preserve"> List of global variables accessed and modified</w:t>
            </w:r>
          </w:p>
          <w:p w14:paraId="7AA9C0EF" w14:textId="3D4B415F" w:rsidR="003A3346" w:rsidRPr="0046756F" w:rsidRDefault="003A3346" w:rsidP="003A3346">
            <w:pPr>
              <w:rPr>
                <w:rFonts w:cs="Arial"/>
              </w:rPr>
            </w:pPr>
            <w:r w:rsidRPr="0046756F">
              <w:rPr>
                <w:rFonts w:cs="Arial"/>
              </w:rPr>
              <w:t xml:space="preserve">Section 10.7.1.6 </w:t>
            </w:r>
            <w:r w:rsidR="006B6C76">
              <w:rPr>
                <w:rFonts w:cs="Arial"/>
              </w:rPr>
              <w:t>–</w:t>
            </w:r>
            <w:r w:rsidRPr="0046756F">
              <w:rPr>
                <w:rFonts w:cs="Arial"/>
              </w:rPr>
              <w:t xml:space="preserve"> Other CSUs called by this CSU updated</w:t>
            </w:r>
          </w:p>
          <w:p w14:paraId="5D5B9585" w14:textId="28FD41B6" w:rsidR="003A3346" w:rsidRPr="0046756F" w:rsidRDefault="003A3346" w:rsidP="003A3346">
            <w:pPr>
              <w:rPr>
                <w:rFonts w:cs="Arial"/>
              </w:rPr>
            </w:pPr>
            <w:r w:rsidRPr="0046756F">
              <w:rPr>
                <w:rFonts w:cs="Arial"/>
              </w:rPr>
              <w:t xml:space="preserve">Sections 10.11.5.7.2 </w:t>
            </w:r>
            <w:r w:rsidR="006B6C76">
              <w:rPr>
                <w:rFonts w:cs="Arial"/>
              </w:rPr>
              <w:t>–</w:t>
            </w:r>
            <w:r w:rsidRPr="0046756F">
              <w:rPr>
                <w:rFonts w:cs="Arial"/>
              </w:rPr>
              <w:t xml:space="preserve"> daucmfoscpua-OsStartHighRdy-LLR-002</w:t>
            </w:r>
          </w:p>
          <w:p w14:paraId="1D840388" w14:textId="123FAB2E" w:rsidR="003A3346" w:rsidRPr="0046756F" w:rsidRDefault="003A3346" w:rsidP="003A3346">
            <w:pPr>
              <w:rPr>
                <w:rFonts w:cs="Arial"/>
              </w:rPr>
            </w:pPr>
            <w:r w:rsidRPr="0046756F">
              <w:rPr>
                <w:rFonts w:cs="Arial"/>
              </w:rPr>
              <w:t xml:space="preserve">Section 10.11.5.7.3 </w:t>
            </w:r>
            <w:r w:rsidR="006B6C76">
              <w:rPr>
                <w:rFonts w:cs="Arial"/>
              </w:rPr>
              <w:t>–</w:t>
            </w:r>
            <w:r w:rsidRPr="0046756F">
              <w:rPr>
                <w:rFonts w:cs="Arial"/>
              </w:rPr>
              <w:t xml:space="preserve"> daucmfoscpua-OsStartHighRdy-LLR-003</w:t>
            </w:r>
          </w:p>
          <w:p w14:paraId="6C8847AE" w14:textId="47E6D11B" w:rsidR="003A3346" w:rsidRPr="0046756F" w:rsidRDefault="003A3346" w:rsidP="003A3346">
            <w:pPr>
              <w:rPr>
                <w:rFonts w:cs="Arial"/>
              </w:rPr>
            </w:pPr>
            <w:r w:rsidRPr="0046756F">
              <w:rPr>
                <w:rFonts w:cs="Arial"/>
              </w:rPr>
              <w:t xml:space="preserve">Section 10.11.5.7.4 </w:t>
            </w:r>
            <w:r w:rsidR="006B6C76">
              <w:rPr>
                <w:rFonts w:cs="Arial"/>
              </w:rPr>
              <w:t>–</w:t>
            </w:r>
            <w:r w:rsidRPr="0046756F">
              <w:rPr>
                <w:rFonts w:cs="Arial"/>
              </w:rPr>
              <w:t xml:space="preserve"> daucmfoscpua-OsStartHighRdy-LLR-004</w:t>
            </w:r>
          </w:p>
          <w:p w14:paraId="4332BECB" w14:textId="3B89561A" w:rsidR="003A3346" w:rsidRPr="0046756F" w:rsidRDefault="003A3346" w:rsidP="003A3346">
            <w:pPr>
              <w:rPr>
                <w:rFonts w:cs="Arial"/>
              </w:rPr>
            </w:pPr>
            <w:r w:rsidRPr="0046756F">
              <w:rPr>
                <w:rFonts w:cs="Arial"/>
              </w:rPr>
              <w:t xml:space="preserve">Section 10.11.5.7.5 </w:t>
            </w:r>
            <w:r w:rsidR="006B6C76">
              <w:rPr>
                <w:rFonts w:cs="Arial"/>
              </w:rPr>
              <w:t>–</w:t>
            </w:r>
            <w:r w:rsidRPr="0046756F">
              <w:rPr>
                <w:rFonts w:cs="Arial"/>
              </w:rPr>
              <w:t>daucmfoscpua-OsStartHighRdy-LLR-005</w:t>
            </w:r>
          </w:p>
          <w:p w14:paraId="0CCE50D5" w14:textId="380DBFE2" w:rsidR="003A3346" w:rsidRPr="0046756F" w:rsidRDefault="003A3346" w:rsidP="003A3346">
            <w:pPr>
              <w:rPr>
                <w:rFonts w:cs="Arial"/>
              </w:rPr>
            </w:pPr>
            <w:r w:rsidRPr="0046756F">
              <w:rPr>
                <w:rFonts w:cs="Arial"/>
              </w:rPr>
              <w:t xml:space="preserve">Section 10.11.5.7.6 </w:t>
            </w:r>
            <w:r w:rsidR="006B6C76">
              <w:rPr>
                <w:rFonts w:cs="Arial"/>
              </w:rPr>
              <w:t>–</w:t>
            </w:r>
            <w:r w:rsidRPr="0046756F">
              <w:rPr>
                <w:rFonts w:cs="Arial"/>
              </w:rPr>
              <w:t xml:space="preserve"> daucmfoscpua-OsStartHighRdy-LLR-006</w:t>
            </w:r>
          </w:p>
          <w:p w14:paraId="61FFC21C" w14:textId="15241596" w:rsidR="003A3346" w:rsidRPr="0046756F" w:rsidRDefault="003A3346" w:rsidP="003A3346">
            <w:pPr>
              <w:rPr>
                <w:rFonts w:cs="Arial"/>
              </w:rPr>
            </w:pPr>
            <w:r w:rsidRPr="0046756F">
              <w:rPr>
                <w:rFonts w:cs="Arial"/>
              </w:rPr>
              <w:t xml:space="preserve">Section 10.12.1.5 </w:t>
            </w:r>
            <w:r w:rsidR="006B6C76">
              <w:rPr>
                <w:rFonts w:cs="Arial"/>
              </w:rPr>
              <w:t>–</w:t>
            </w:r>
            <w:r w:rsidRPr="0046756F">
              <w:rPr>
                <w:rFonts w:cs="Arial"/>
              </w:rPr>
              <w:t xml:space="preserve"> Return Value</w:t>
            </w:r>
          </w:p>
          <w:p w14:paraId="2BC697FF" w14:textId="19545390" w:rsidR="003A3346" w:rsidRPr="0046756F" w:rsidRDefault="003A3346" w:rsidP="003A3346">
            <w:pPr>
              <w:rPr>
                <w:rFonts w:cs="Arial"/>
              </w:rPr>
            </w:pPr>
            <w:r w:rsidRPr="0046756F">
              <w:rPr>
                <w:rFonts w:cs="Arial"/>
              </w:rPr>
              <w:t xml:space="preserve">Section 10.15.2 </w:t>
            </w:r>
            <w:r w:rsidR="006B6C76">
              <w:rPr>
                <w:rFonts w:cs="Arial"/>
              </w:rPr>
              <w:t>–</w:t>
            </w:r>
            <w:r w:rsidRPr="0046756F">
              <w:rPr>
                <w:rFonts w:cs="Arial"/>
              </w:rPr>
              <w:t xml:space="preserve"> Si2cInit</w:t>
            </w:r>
          </w:p>
          <w:p w14:paraId="7CC1D3B8" w14:textId="1F6B6422" w:rsidR="003A3346" w:rsidRPr="0046756F" w:rsidRDefault="003A3346" w:rsidP="003A3346">
            <w:pPr>
              <w:rPr>
                <w:rFonts w:cs="Arial"/>
              </w:rPr>
            </w:pPr>
            <w:r w:rsidRPr="0046756F">
              <w:rPr>
                <w:rFonts w:cs="Arial"/>
              </w:rPr>
              <w:t xml:space="preserve">Section 10.12.4 </w:t>
            </w:r>
            <w:r w:rsidR="006B6C76">
              <w:rPr>
                <w:rFonts w:cs="Arial"/>
              </w:rPr>
              <w:t>–</w:t>
            </w:r>
            <w:r w:rsidRPr="0046756F">
              <w:rPr>
                <w:rFonts w:cs="Arial"/>
              </w:rPr>
              <w:t xml:space="preserve"> PbitNvmReadWriteTest</w:t>
            </w:r>
          </w:p>
          <w:p w14:paraId="32E441FD" w14:textId="5D5BC66D" w:rsidR="003A3346" w:rsidRPr="0046756F" w:rsidRDefault="003A3346" w:rsidP="003A3346">
            <w:pPr>
              <w:rPr>
                <w:rFonts w:cs="Arial"/>
              </w:rPr>
            </w:pPr>
            <w:r w:rsidRPr="0046756F">
              <w:rPr>
                <w:rFonts w:cs="Arial"/>
              </w:rPr>
              <w:t xml:space="preserve">Section 10.14.1 </w:t>
            </w:r>
            <w:r w:rsidR="006B6C76">
              <w:rPr>
                <w:rFonts w:cs="Arial"/>
              </w:rPr>
              <w:t>–</w:t>
            </w:r>
            <w:r w:rsidRPr="0046756F">
              <w:rPr>
                <w:rFonts w:cs="Arial"/>
              </w:rPr>
              <w:t xml:space="preserve"> B</w:t>
            </w:r>
            <w:r w:rsidR="006B6C76" w:rsidRPr="0046756F">
              <w:rPr>
                <w:rFonts w:cs="Arial"/>
              </w:rPr>
              <w:t>b</w:t>
            </w:r>
            <w:r w:rsidRPr="0046756F">
              <w:rPr>
                <w:rFonts w:cs="Arial"/>
              </w:rPr>
              <w:t>atteryLevelIsGood</w:t>
            </w:r>
          </w:p>
          <w:p w14:paraId="79C46265" w14:textId="58ACBD04" w:rsidR="003A3346" w:rsidRPr="0046756F" w:rsidRDefault="003A3346" w:rsidP="003A3346">
            <w:pPr>
              <w:rPr>
                <w:rFonts w:cs="Arial"/>
              </w:rPr>
            </w:pPr>
            <w:r w:rsidRPr="0046756F">
              <w:rPr>
                <w:rFonts w:cs="Arial"/>
              </w:rPr>
              <w:t xml:space="preserve">Section 10.14.2 </w:t>
            </w:r>
            <w:r w:rsidR="006B6C76">
              <w:rPr>
                <w:rFonts w:cs="Arial"/>
              </w:rPr>
              <w:t>–</w:t>
            </w:r>
            <w:r w:rsidRPr="0046756F">
              <w:rPr>
                <w:rFonts w:cs="Arial"/>
              </w:rPr>
              <w:t xml:space="preserve"> B</w:t>
            </w:r>
            <w:r w:rsidR="006B6C76" w:rsidRPr="0046756F">
              <w:rPr>
                <w:rFonts w:cs="Arial"/>
              </w:rPr>
              <w:t>i</w:t>
            </w:r>
            <w:r w:rsidRPr="0046756F">
              <w:rPr>
                <w:rFonts w:cs="Arial"/>
              </w:rPr>
              <w:t>ntegrityIsGood</w:t>
            </w:r>
          </w:p>
          <w:p w14:paraId="7DFFB493" w14:textId="77777777" w:rsidR="003A3346" w:rsidRPr="0046756F" w:rsidRDefault="003A3346" w:rsidP="003A3346">
            <w:pPr>
              <w:rPr>
                <w:rFonts w:cs="Arial"/>
              </w:rPr>
            </w:pPr>
            <w:r w:rsidRPr="0046756F">
              <w:rPr>
                <w:rFonts w:cs="Arial"/>
              </w:rPr>
              <w:t>Section 10.6 – daucmfhw</w:t>
            </w:r>
          </w:p>
          <w:p w14:paraId="28122198" w14:textId="1C410C5D" w:rsidR="00C652DF" w:rsidRPr="0046756F" w:rsidRDefault="003A3346" w:rsidP="003A3346">
            <w:pPr>
              <w:widowControl w:val="0"/>
              <w:autoSpaceDE w:val="0"/>
              <w:autoSpaceDN w:val="0"/>
              <w:adjustRightInd w:val="0"/>
              <w:rPr>
                <w:rFonts w:cs="Arial"/>
              </w:rPr>
            </w:pPr>
            <w:r w:rsidRPr="0046756F">
              <w:rPr>
                <w:rFonts w:cs="Arial"/>
              </w:rPr>
              <w:t xml:space="preserve">Section 11.2.5.4 </w:t>
            </w:r>
            <w:r w:rsidR="006B6C76">
              <w:rPr>
                <w:rFonts w:cs="Arial"/>
              </w:rPr>
              <w:t>–</w:t>
            </w:r>
            <w:r w:rsidRPr="0046756F">
              <w:rPr>
                <w:rFonts w:cs="Arial"/>
              </w:rPr>
              <w:t xml:space="preserve"> Parameter list (Input/Output)</w:t>
            </w:r>
          </w:p>
          <w:p w14:paraId="48322A4E" w14:textId="0C175E78" w:rsidR="0077679A" w:rsidRPr="0046756F" w:rsidRDefault="0077679A" w:rsidP="003A3346">
            <w:pPr>
              <w:widowControl w:val="0"/>
              <w:autoSpaceDE w:val="0"/>
              <w:autoSpaceDN w:val="0"/>
              <w:adjustRightInd w:val="0"/>
              <w:rPr>
                <w:rFonts w:cs="Arial"/>
              </w:rPr>
            </w:pPr>
            <w:r w:rsidRPr="0046756F">
              <w:rPr>
                <w:rFonts w:cs="Arial"/>
              </w:rPr>
              <w:t>Section 11.5 daulibstm32f4xxfsmc is updated.</w:t>
            </w:r>
          </w:p>
          <w:p w14:paraId="397F5C17" w14:textId="77777777" w:rsidR="00666AD9" w:rsidRDefault="00666AD9" w:rsidP="003A3346">
            <w:pPr>
              <w:widowControl w:val="0"/>
              <w:autoSpaceDE w:val="0"/>
              <w:autoSpaceDN w:val="0"/>
              <w:adjustRightInd w:val="0"/>
              <w:rPr>
                <w:rFonts w:cs="Arial"/>
              </w:rPr>
            </w:pPr>
            <w:r w:rsidRPr="0046756F">
              <w:rPr>
                <w:rFonts w:cs="Arial"/>
              </w:rPr>
              <w:t>Section 10.14.3 is updated.</w:t>
            </w:r>
          </w:p>
          <w:p w14:paraId="678BDAC4" w14:textId="77777777" w:rsidR="003D7F84" w:rsidRDefault="003D7F84" w:rsidP="003A3346">
            <w:pPr>
              <w:widowControl w:val="0"/>
              <w:autoSpaceDE w:val="0"/>
              <w:autoSpaceDN w:val="0"/>
              <w:adjustRightInd w:val="0"/>
              <w:rPr>
                <w:rFonts w:cs="Arial"/>
              </w:rPr>
            </w:pPr>
          </w:p>
          <w:p w14:paraId="09262D8D" w14:textId="77777777" w:rsidR="003D7F84" w:rsidRDefault="003D7F84" w:rsidP="003A3346">
            <w:pPr>
              <w:widowControl w:val="0"/>
              <w:autoSpaceDE w:val="0"/>
              <w:autoSpaceDN w:val="0"/>
              <w:adjustRightInd w:val="0"/>
              <w:rPr>
                <w:rFonts w:cs="Arial"/>
              </w:rPr>
            </w:pPr>
            <w:r>
              <w:rPr>
                <w:rFonts w:cs="Arial"/>
              </w:rPr>
              <w:t>Deleted Id:</w:t>
            </w:r>
          </w:p>
          <w:p w14:paraId="4218E823" w14:textId="28F3A902" w:rsidR="003D7F84" w:rsidRPr="0046756F" w:rsidRDefault="003D7F84" w:rsidP="003A3346">
            <w:pPr>
              <w:widowControl w:val="0"/>
              <w:autoSpaceDE w:val="0"/>
              <w:autoSpaceDN w:val="0"/>
              <w:adjustRightInd w:val="0"/>
              <w:rPr>
                <w:rFonts w:cs="Arial"/>
                <w:color w:val="000000"/>
              </w:rPr>
            </w:pPr>
            <w:r w:rsidRPr="0046756F">
              <w:rPr>
                <w:rFonts w:cs="Arial"/>
                <w:color w:val="000000"/>
              </w:rPr>
              <w:t>H698-LLD-CMU-FNC-673</w:t>
            </w:r>
          </w:p>
        </w:tc>
        <w:tc>
          <w:tcPr>
            <w:tcW w:w="839" w:type="pct"/>
            <w:tcBorders>
              <w:top w:val="single" w:sz="6" w:space="0" w:color="000000"/>
              <w:left w:val="single" w:sz="6" w:space="0" w:color="000000"/>
              <w:bottom w:val="single" w:sz="6" w:space="0" w:color="000000"/>
              <w:right w:val="single" w:sz="6" w:space="0" w:color="000000"/>
            </w:tcBorders>
          </w:tcPr>
          <w:p w14:paraId="508E57C9" w14:textId="733482EF" w:rsidR="00C652DF" w:rsidRPr="0046756F" w:rsidRDefault="00851E42" w:rsidP="00F17C18">
            <w:pPr>
              <w:widowControl w:val="0"/>
              <w:autoSpaceDE w:val="0"/>
              <w:autoSpaceDN w:val="0"/>
              <w:adjustRightInd w:val="0"/>
              <w:rPr>
                <w:rFonts w:cs="Arial"/>
                <w:color w:val="000000"/>
                <w:lang w:val="en-GB"/>
              </w:rPr>
            </w:pPr>
            <w:r>
              <w:rPr>
                <w:rFonts w:cs="Arial"/>
                <w:color w:val="000000"/>
                <w:lang w:val="en-GB"/>
              </w:rPr>
              <w:t>PR</w:t>
            </w:r>
            <w:r w:rsidR="00C652DF" w:rsidRPr="0046756F">
              <w:rPr>
                <w:rFonts w:cs="Arial"/>
                <w:color w:val="000000"/>
                <w:lang w:val="en-GB"/>
              </w:rPr>
              <w:t>100075</w:t>
            </w:r>
          </w:p>
        </w:tc>
        <w:tc>
          <w:tcPr>
            <w:tcW w:w="833" w:type="pct"/>
            <w:tcBorders>
              <w:top w:val="single" w:sz="6" w:space="0" w:color="000000"/>
              <w:left w:val="single" w:sz="6" w:space="0" w:color="000000"/>
              <w:bottom w:val="single" w:sz="6" w:space="0" w:color="000000"/>
              <w:right w:val="single" w:sz="6" w:space="0" w:color="000000"/>
            </w:tcBorders>
          </w:tcPr>
          <w:p w14:paraId="7FCAA863" w14:textId="26C00581" w:rsidR="00C652DF" w:rsidRPr="0046756F" w:rsidRDefault="00C652DF" w:rsidP="00F17C18">
            <w:pPr>
              <w:widowControl w:val="0"/>
              <w:autoSpaceDE w:val="0"/>
              <w:autoSpaceDN w:val="0"/>
              <w:adjustRightInd w:val="0"/>
              <w:rPr>
                <w:rFonts w:cs="Arial"/>
                <w:color w:val="000000"/>
                <w:lang w:val="en-GB"/>
              </w:rPr>
            </w:pPr>
            <w:r w:rsidRPr="0046756F">
              <w:rPr>
                <w:rFonts w:cs="Arial"/>
                <w:color w:val="000000"/>
                <w:lang w:val="en-GB"/>
              </w:rPr>
              <w:t xml:space="preserve"> P</w:t>
            </w:r>
            <w:r w:rsidR="00531325">
              <w:rPr>
                <w:rFonts w:cs="Arial"/>
                <w:color w:val="000000"/>
                <w:lang w:val="en-GB"/>
              </w:rPr>
              <w:t xml:space="preserve"> Afreen</w:t>
            </w:r>
          </w:p>
        </w:tc>
        <w:tc>
          <w:tcPr>
            <w:tcW w:w="833" w:type="pct"/>
            <w:tcBorders>
              <w:top w:val="single" w:sz="6" w:space="0" w:color="000000"/>
              <w:left w:val="single" w:sz="6" w:space="0" w:color="000000"/>
              <w:bottom w:val="single" w:sz="6" w:space="0" w:color="000000"/>
            </w:tcBorders>
          </w:tcPr>
          <w:p w14:paraId="1CAACD29" w14:textId="268F002C" w:rsidR="00C652DF" w:rsidRPr="0046756F" w:rsidRDefault="00C652DF" w:rsidP="00F17C18">
            <w:pPr>
              <w:widowControl w:val="0"/>
              <w:autoSpaceDE w:val="0"/>
              <w:autoSpaceDN w:val="0"/>
              <w:adjustRightInd w:val="0"/>
              <w:rPr>
                <w:rFonts w:cs="Arial"/>
                <w:color w:val="000000"/>
                <w:lang w:val="en-GB"/>
              </w:rPr>
            </w:pPr>
            <w:r w:rsidRPr="0046756F">
              <w:rPr>
                <w:rFonts w:cs="Arial"/>
                <w:color w:val="000000"/>
                <w:lang w:val="en-GB"/>
              </w:rPr>
              <w:t>2</w:t>
            </w:r>
            <w:r w:rsidR="00531325">
              <w:rPr>
                <w:rFonts w:cs="Arial"/>
                <w:color w:val="000000"/>
                <w:lang w:val="en-GB"/>
              </w:rPr>
              <w:t>5</w:t>
            </w:r>
            <w:r w:rsidRPr="0046756F">
              <w:rPr>
                <w:rFonts w:cs="Arial"/>
                <w:color w:val="000000"/>
                <w:lang w:val="en-GB"/>
              </w:rPr>
              <w:t>-Dec-22</w:t>
            </w:r>
          </w:p>
        </w:tc>
      </w:tr>
      <w:tr w:rsidR="008B2A3E" w:rsidRPr="0046756F" w14:paraId="7296AE1C" w14:textId="77777777" w:rsidTr="0008239A">
        <w:tc>
          <w:tcPr>
            <w:tcW w:w="909" w:type="pct"/>
            <w:tcBorders>
              <w:top w:val="single" w:sz="6" w:space="0" w:color="000000"/>
              <w:bottom w:val="single" w:sz="6" w:space="0" w:color="000000"/>
              <w:right w:val="single" w:sz="6" w:space="0" w:color="000000"/>
            </w:tcBorders>
          </w:tcPr>
          <w:p w14:paraId="18213D2F" w14:textId="596DB9F8" w:rsidR="008B2A3E" w:rsidRPr="0046756F" w:rsidRDefault="008B2A3E" w:rsidP="00F17C18">
            <w:pPr>
              <w:widowControl w:val="0"/>
              <w:autoSpaceDE w:val="0"/>
              <w:autoSpaceDN w:val="0"/>
              <w:adjustRightInd w:val="0"/>
              <w:rPr>
                <w:rFonts w:cs="Arial"/>
                <w:color w:val="000000"/>
                <w:lang w:val="en-GB"/>
              </w:rPr>
            </w:pPr>
            <w:r>
              <w:rPr>
                <w:rFonts w:cs="Arial"/>
                <w:color w:val="000000"/>
                <w:lang w:val="en-GB"/>
              </w:rPr>
              <w:t>1.6</w:t>
            </w:r>
          </w:p>
        </w:tc>
        <w:tc>
          <w:tcPr>
            <w:tcW w:w="1586" w:type="pct"/>
            <w:tcBorders>
              <w:top w:val="single" w:sz="6" w:space="0" w:color="000000"/>
              <w:left w:val="single" w:sz="6" w:space="0" w:color="000000"/>
              <w:bottom w:val="single" w:sz="6" w:space="0" w:color="000000"/>
              <w:right w:val="single" w:sz="6" w:space="0" w:color="000000"/>
            </w:tcBorders>
          </w:tcPr>
          <w:p w14:paraId="0F08706C" w14:textId="77777777" w:rsidR="008B2A3E" w:rsidRDefault="008B2A3E" w:rsidP="008B2A3E">
            <w:pPr>
              <w:widowControl w:val="0"/>
              <w:autoSpaceDE w:val="0"/>
              <w:autoSpaceDN w:val="0"/>
              <w:adjustRightInd w:val="0"/>
              <w:rPr>
                <w:rFonts w:cs="Arial"/>
                <w:color w:val="000000"/>
                <w:lang w:eastAsia="en-US"/>
              </w:rPr>
            </w:pPr>
            <w:r>
              <w:rPr>
                <w:rFonts w:cs="Arial"/>
                <w:color w:val="000000"/>
                <w:lang w:eastAsia="en-US"/>
              </w:rPr>
              <w:t>Updated as per QA comments</w:t>
            </w:r>
          </w:p>
          <w:p w14:paraId="51CD867F" w14:textId="77777777" w:rsidR="008B2A3E" w:rsidRDefault="008B2A3E" w:rsidP="008B2A3E">
            <w:pPr>
              <w:widowControl w:val="0"/>
              <w:autoSpaceDE w:val="0"/>
              <w:autoSpaceDN w:val="0"/>
              <w:adjustRightInd w:val="0"/>
              <w:rPr>
                <w:rFonts w:cs="Arial"/>
                <w:color w:val="000000"/>
                <w:lang w:eastAsia="en-US"/>
              </w:rPr>
            </w:pPr>
          </w:p>
          <w:p w14:paraId="54AD96DE" w14:textId="065E2695" w:rsidR="008B2A3E" w:rsidRDefault="00F67651" w:rsidP="008B2A3E">
            <w:pPr>
              <w:widowControl w:val="0"/>
              <w:autoSpaceDE w:val="0"/>
              <w:autoSpaceDN w:val="0"/>
              <w:adjustRightInd w:val="0"/>
              <w:rPr>
                <w:rFonts w:cs="Arial"/>
                <w:color w:val="000000"/>
                <w:lang w:eastAsia="en-US"/>
              </w:rPr>
            </w:pPr>
            <w:r>
              <w:rPr>
                <w:rFonts w:cs="Arial"/>
                <w:color w:val="000000"/>
                <w:lang w:eastAsia="en-US"/>
              </w:rPr>
              <w:t>Modified functional requirement</w:t>
            </w:r>
          </w:p>
          <w:p w14:paraId="2281AF99" w14:textId="77777777" w:rsidR="008B2A3E" w:rsidRDefault="008B2A3E" w:rsidP="008B2A3E">
            <w:pPr>
              <w:widowControl w:val="0"/>
              <w:autoSpaceDE w:val="0"/>
              <w:autoSpaceDN w:val="0"/>
              <w:adjustRightInd w:val="0"/>
              <w:rPr>
                <w:rFonts w:cs="Arial"/>
                <w:color w:val="000000"/>
                <w:lang w:eastAsia="en-US"/>
              </w:rPr>
            </w:pPr>
            <w:r>
              <w:rPr>
                <w:rFonts w:cs="Arial"/>
                <w:color w:val="000000"/>
                <w:lang w:eastAsia="en-US"/>
              </w:rPr>
              <w:t>H698-LLD-CMU-FNC-714</w:t>
            </w:r>
          </w:p>
          <w:p w14:paraId="643A381A" w14:textId="6C25F080" w:rsidR="008B2A3E" w:rsidRDefault="008B2A3E" w:rsidP="008B2A3E">
            <w:pPr>
              <w:widowControl w:val="0"/>
              <w:autoSpaceDE w:val="0"/>
              <w:autoSpaceDN w:val="0"/>
              <w:adjustRightInd w:val="0"/>
              <w:rPr>
                <w:rFonts w:cs="Arial"/>
                <w:color w:val="000000"/>
                <w:lang w:eastAsia="en-US"/>
              </w:rPr>
            </w:pPr>
          </w:p>
          <w:p w14:paraId="06883D37" w14:textId="4CB8053D" w:rsidR="00F67651" w:rsidRDefault="00F67651" w:rsidP="008B2A3E">
            <w:pPr>
              <w:widowControl w:val="0"/>
              <w:autoSpaceDE w:val="0"/>
              <w:autoSpaceDN w:val="0"/>
              <w:adjustRightInd w:val="0"/>
              <w:rPr>
                <w:rFonts w:cs="Arial"/>
                <w:color w:val="000000"/>
                <w:lang w:eastAsia="en-US"/>
              </w:rPr>
            </w:pPr>
            <w:r>
              <w:rPr>
                <w:rFonts w:cs="Arial"/>
                <w:color w:val="000000"/>
                <w:lang w:eastAsia="en-US"/>
              </w:rPr>
              <w:t>Modified General requirement</w:t>
            </w:r>
          </w:p>
          <w:p w14:paraId="28872E24" w14:textId="77777777" w:rsidR="008B2A3E" w:rsidRDefault="008B2A3E" w:rsidP="008B2A3E">
            <w:pPr>
              <w:widowControl w:val="0"/>
              <w:autoSpaceDE w:val="0"/>
              <w:autoSpaceDN w:val="0"/>
              <w:adjustRightInd w:val="0"/>
              <w:rPr>
                <w:rFonts w:cs="Arial"/>
                <w:color w:val="000000"/>
                <w:lang w:eastAsia="en-US"/>
              </w:rPr>
            </w:pPr>
            <w:r>
              <w:rPr>
                <w:rFonts w:cs="Arial"/>
                <w:color w:val="000000"/>
                <w:lang w:eastAsia="en-US"/>
              </w:rPr>
              <w:t xml:space="preserve">Section 11 Appendix:Data Dictionary </w:t>
            </w:r>
          </w:p>
          <w:p w14:paraId="4E34E560" w14:textId="6501D5BF" w:rsidR="008B2A3E" w:rsidRPr="0046756F" w:rsidRDefault="008B2A3E" w:rsidP="008B2A3E">
            <w:pPr>
              <w:widowControl w:val="0"/>
              <w:autoSpaceDE w:val="0"/>
              <w:autoSpaceDN w:val="0"/>
              <w:adjustRightInd w:val="0"/>
              <w:rPr>
                <w:rFonts w:cs="Arial"/>
                <w:color w:val="000000"/>
              </w:rPr>
            </w:pPr>
            <w:r>
              <w:rPr>
                <w:rFonts w:cs="Arial"/>
                <w:color w:val="000000"/>
                <w:lang w:eastAsia="en-US"/>
              </w:rPr>
              <w:t>Section 13 Appendix: Data Constant</w:t>
            </w:r>
          </w:p>
        </w:tc>
        <w:tc>
          <w:tcPr>
            <w:tcW w:w="839" w:type="pct"/>
            <w:tcBorders>
              <w:top w:val="single" w:sz="6" w:space="0" w:color="000000"/>
              <w:left w:val="single" w:sz="6" w:space="0" w:color="000000"/>
              <w:bottom w:val="single" w:sz="6" w:space="0" w:color="000000"/>
              <w:right w:val="single" w:sz="6" w:space="0" w:color="000000"/>
            </w:tcBorders>
          </w:tcPr>
          <w:p w14:paraId="5E5081A5" w14:textId="00E66005" w:rsidR="008B2A3E" w:rsidRDefault="008B2A3E" w:rsidP="00F17C18">
            <w:pPr>
              <w:widowControl w:val="0"/>
              <w:autoSpaceDE w:val="0"/>
              <w:autoSpaceDN w:val="0"/>
              <w:adjustRightInd w:val="0"/>
              <w:rPr>
                <w:rFonts w:cs="Arial"/>
                <w:color w:val="000000"/>
                <w:lang w:val="en-GB"/>
              </w:rPr>
            </w:pPr>
            <w:r>
              <w:rPr>
                <w:rFonts w:cs="Arial"/>
                <w:color w:val="000000"/>
                <w:lang w:val="en-GB"/>
              </w:rPr>
              <w:t>PR100075</w:t>
            </w:r>
          </w:p>
        </w:tc>
        <w:tc>
          <w:tcPr>
            <w:tcW w:w="833" w:type="pct"/>
            <w:tcBorders>
              <w:top w:val="single" w:sz="6" w:space="0" w:color="000000"/>
              <w:left w:val="single" w:sz="6" w:space="0" w:color="000000"/>
              <w:bottom w:val="single" w:sz="6" w:space="0" w:color="000000"/>
              <w:right w:val="single" w:sz="6" w:space="0" w:color="000000"/>
            </w:tcBorders>
          </w:tcPr>
          <w:p w14:paraId="518A74C0" w14:textId="76EEFBCE" w:rsidR="008B2A3E" w:rsidRPr="0046756F" w:rsidRDefault="008B2A3E" w:rsidP="00F17C18">
            <w:pPr>
              <w:widowControl w:val="0"/>
              <w:autoSpaceDE w:val="0"/>
              <w:autoSpaceDN w:val="0"/>
              <w:adjustRightInd w:val="0"/>
              <w:rPr>
                <w:rFonts w:cs="Arial"/>
                <w:color w:val="000000"/>
                <w:lang w:val="en-GB"/>
              </w:rPr>
            </w:pPr>
            <w:r>
              <w:rPr>
                <w:rFonts w:cs="Arial"/>
                <w:color w:val="000000"/>
                <w:lang w:val="en-GB"/>
              </w:rPr>
              <w:t>P Afreen</w:t>
            </w:r>
          </w:p>
        </w:tc>
        <w:tc>
          <w:tcPr>
            <w:tcW w:w="833" w:type="pct"/>
            <w:tcBorders>
              <w:top w:val="single" w:sz="6" w:space="0" w:color="000000"/>
              <w:left w:val="single" w:sz="6" w:space="0" w:color="000000"/>
              <w:bottom w:val="single" w:sz="6" w:space="0" w:color="000000"/>
            </w:tcBorders>
          </w:tcPr>
          <w:p w14:paraId="47ADD379" w14:textId="5CD8FDC3" w:rsidR="008B2A3E" w:rsidRPr="0046756F" w:rsidRDefault="00EE060C" w:rsidP="00F17C18">
            <w:pPr>
              <w:widowControl w:val="0"/>
              <w:autoSpaceDE w:val="0"/>
              <w:autoSpaceDN w:val="0"/>
              <w:adjustRightInd w:val="0"/>
              <w:rPr>
                <w:rFonts w:cs="Arial"/>
                <w:color w:val="000000"/>
                <w:lang w:val="en-GB"/>
              </w:rPr>
            </w:pPr>
            <w:r>
              <w:rPr>
                <w:rFonts w:cs="Arial"/>
                <w:color w:val="000000"/>
                <w:lang w:val="en-GB"/>
              </w:rPr>
              <w:t>25</w:t>
            </w:r>
            <w:r w:rsidR="008B2A3E">
              <w:rPr>
                <w:rFonts w:cs="Arial"/>
                <w:color w:val="000000"/>
                <w:lang w:val="en-GB"/>
              </w:rPr>
              <w:t>-Dec-2022</w:t>
            </w:r>
          </w:p>
        </w:tc>
      </w:tr>
      <w:tr w:rsidR="001C3329" w:rsidRPr="0046756F" w14:paraId="43543E3A" w14:textId="77777777" w:rsidTr="0008239A">
        <w:tc>
          <w:tcPr>
            <w:tcW w:w="909" w:type="pct"/>
            <w:tcBorders>
              <w:top w:val="single" w:sz="6" w:space="0" w:color="000000"/>
              <w:bottom w:val="single" w:sz="6" w:space="0" w:color="000000"/>
              <w:right w:val="single" w:sz="6" w:space="0" w:color="000000"/>
            </w:tcBorders>
          </w:tcPr>
          <w:p w14:paraId="04430964" w14:textId="24989804" w:rsidR="001C3329" w:rsidRDefault="001C3329" w:rsidP="001C3329">
            <w:pPr>
              <w:widowControl w:val="0"/>
              <w:autoSpaceDE w:val="0"/>
              <w:autoSpaceDN w:val="0"/>
              <w:adjustRightInd w:val="0"/>
              <w:rPr>
                <w:rFonts w:cs="Arial"/>
                <w:color w:val="000000"/>
                <w:lang w:val="en-GB"/>
              </w:rPr>
            </w:pPr>
            <w:r>
              <w:rPr>
                <w:rFonts w:cs="Arial"/>
                <w:color w:val="000000"/>
                <w:lang w:val="en-GB"/>
              </w:rPr>
              <w:t>1.7</w:t>
            </w:r>
          </w:p>
        </w:tc>
        <w:tc>
          <w:tcPr>
            <w:tcW w:w="1586" w:type="pct"/>
            <w:tcBorders>
              <w:top w:val="single" w:sz="6" w:space="0" w:color="000000"/>
              <w:left w:val="single" w:sz="6" w:space="0" w:color="000000"/>
              <w:bottom w:val="single" w:sz="6" w:space="0" w:color="000000"/>
              <w:right w:val="single" w:sz="6" w:space="0" w:color="000000"/>
            </w:tcBorders>
          </w:tcPr>
          <w:p w14:paraId="157728F5" w14:textId="763C9A19" w:rsidR="001C3329" w:rsidRDefault="001C3329" w:rsidP="001C3329">
            <w:pPr>
              <w:widowControl w:val="0"/>
              <w:autoSpaceDE w:val="0"/>
              <w:autoSpaceDN w:val="0"/>
              <w:adjustRightInd w:val="0"/>
              <w:rPr>
                <w:rFonts w:cs="Arial"/>
                <w:color w:val="000000"/>
                <w:lang w:eastAsia="en-US"/>
              </w:rPr>
            </w:pPr>
            <w:r>
              <w:rPr>
                <w:rFonts w:cs="Arial"/>
                <w:color w:val="000000"/>
                <w:lang w:eastAsia="en-US"/>
              </w:rPr>
              <w:t xml:space="preserve">Updated </w:t>
            </w:r>
            <w:r w:rsidR="00162DF1">
              <w:rPr>
                <w:rFonts w:cs="Arial"/>
                <w:color w:val="000000"/>
                <w:lang w:eastAsia="en-US"/>
              </w:rPr>
              <w:t xml:space="preserve">Amendment Record </w:t>
            </w:r>
            <w:r>
              <w:rPr>
                <w:rFonts w:cs="Arial"/>
                <w:color w:val="000000"/>
                <w:lang w:eastAsia="en-US"/>
              </w:rPr>
              <w:t>as per QA comments</w:t>
            </w:r>
            <w:r w:rsidR="007362E4">
              <w:rPr>
                <w:rFonts w:cs="Arial"/>
                <w:color w:val="000000"/>
                <w:lang w:eastAsia="en-US"/>
              </w:rPr>
              <w:t xml:space="preserve"> and self review.</w:t>
            </w:r>
          </w:p>
          <w:p w14:paraId="1ACC000C" w14:textId="77777777" w:rsidR="001C3329" w:rsidRDefault="001C3329" w:rsidP="001C3329">
            <w:pPr>
              <w:widowControl w:val="0"/>
              <w:autoSpaceDE w:val="0"/>
              <w:autoSpaceDN w:val="0"/>
              <w:adjustRightInd w:val="0"/>
              <w:rPr>
                <w:rFonts w:cs="Arial"/>
                <w:color w:val="000000"/>
                <w:lang w:eastAsia="en-US"/>
              </w:rPr>
            </w:pPr>
          </w:p>
        </w:tc>
        <w:tc>
          <w:tcPr>
            <w:tcW w:w="839" w:type="pct"/>
            <w:tcBorders>
              <w:top w:val="single" w:sz="6" w:space="0" w:color="000000"/>
              <w:left w:val="single" w:sz="6" w:space="0" w:color="000000"/>
              <w:bottom w:val="single" w:sz="6" w:space="0" w:color="000000"/>
              <w:right w:val="single" w:sz="6" w:space="0" w:color="000000"/>
            </w:tcBorders>
          </w:tcPr>
          <w:p w14:paraId="1F2A811C" w14:textId="5161CC96" w:rsidR="001C3329" w:rsidRDefault="001C3329" w:rsidP="001C3329">
            <w:pPr>
              <w:widowControl w:val="0"/>
              <w:autoSpaceDE w:val="0"/>
              <w:autoSpaceDN w:val="0"/>
              <w:adjustRightInd w:val="0"/>
              <w:rPr>
                <w:rFonts w:cs="Arial"/>
                <w:color w:val="000000"/>
                <w:lang w:val="en-GB"/>
              </w:rPr>
            </w:pPr>
            <w:r>
              <w:rPr>
                <w:rFonts w:cs="Arial"/>
                <w:color w:val="000000"/>
                <w:lang w:val="en-GB"/>
              </w:rPr>
              <w:t>PR100075</w:t>
            </w:r>
          </w:p>
        </w:tc>
        <w:tc>
          <w:tcPr>
            <w:tcW w:w="833" w:type="pct"/>
            <w:tcBorders>
              <w:top w:val="single" w:sz="6" w:space="0" w:color="000000"/>
              <w:left w:val="single" w:sz="6" w:space="0" w:color="000000"/>
              <w:bottom w:val="single" w:sz="6" w:space="0" w:color="000000"/>
              <w:right w:val="single" w:sz="6" w:space="0" w:color="000000"/>
            </w:tcBorders>
          </w:tcPr>
          <w:p w14:paraId="3CA7E437" w14:textId="2FF2896F" w:rsidR="001C3329" w:rsidRDefault="001C3329" w:rsidP="001C3329">
            <w:pPr>
              <w:widowControl w:val="0"/>
              <w:autoSpaceDE w:val="0"/>
              <w:autoSpaceDN w:val="0"/>
              <w:adjustRightInd w:val="0"/>
              <w:rPr>
                <w:rFonts w:cs="Arial"/>
                <w:color w:val="000000"/>
                <w:lang w:val="en-GB"/>
              </w:rPr>
            </w:pPr>
            <w:r>
              <w:rPr>
                <w:rFonts w:cs="Arial"/>
                <w:color w:val="000000"/>
                <w:lang w:val="en-GB"/>
              </w:rPr>
              <w:t>P Afreen</w:t>
            </w:r>
          </w:p>
        </w:tc>
        <w:tc>
          <w:tcPr>
            <w:tcW w:w="833" w:type="pct"/>
            <w:tcBorders>
              <w:top w:val="single" w:sz="6" w:space="0" w:color="000000"/>
              <w:left w:val="single" w:sz="6" w:space="0" w:color="000000"/>
              <w:bottom w:val="single" w:sz="6" w:space="0" w:color="000000"/>
            </w:tcBorders>
          </w:tcPr>
          <w:p w14:paraId="0FEAF20B" w14:textId="3CE6C3EA" w:rsidR="001C3329" w:rsidRDefault="001C3329" w:rsidP="001C3329">
            <w:pPr>
              <w:widowControl w:val="0"/>
              <w:autoSpaceDE w:val="0"/>
              <w:autoSpaceDN w:val="0"/>
              <w:adjustRightInd w:val="0"/>
              <w:rPr>
                <w:rFonts w:cs="Arial"/>
                <w:color w:val="000000"/>
                <w:lang w:val="en-GB"/>
              </w:rPr>
            </w:pPr>
            <w:r>
              <w:rPr>
                <w:rFonts w:cs="Arial"/>
                <w:color w:val="000000"/>
                <w:lang w:val="en-GB"/>
              </w:rPr>
              <w:t>27-Dec-2022</w:t>
            </w:r>
          </w:p>
        </w:tc>
      </w:tr>
      <w:tr w:rsidR="006B6C76" w:rsidRPr="0046756F" w14:paraId="1CF792C5" w14:textId="77777777" w:rsidTr="0008239A">
        <w:tc>
          <w:tcPr>
            <w:tcW w:w="909" w:type="pct"/>
            <w:tcBorders>
              <w:top w:val="single" w:sz="6" w:space="0" w:color="000000"/>
              <w:bottom w:val="single" w:sz="6" w:space="0" w:color="000000"/>
              <w:right w:val="single" w:sz="6" w:space="0" w:color="000000"/>
            </w:tcBorders>
          </w:tcPr>
          <w:p w14:paraId="56C5BC0B" w14:textId="66CE5E6C" w:rsidR="006B6C76" w:rsidRDefault="006B6C76" w:rsidP="001C3329">
            <w:pPr>
              <w:widowControl w:val="0"/>
              <w:autoSpaceDE w:val="0"/>
              <w:autoSpaceDN w:val="0"/>
              <w:adjustRightInd w:val="0"/>
              <w:rPr>
                <w:rFonts w:cs="Arial"/>
                <w:color w:val="000000"/>
                <w:lang w:val="en-GB"/>
              </w:rPr>
            </w:pPr>
            <w:r>
              <w:rPr>
                <w:rFonts w:cs="Arial"/>
                <w:color w:val="000000"/>
                <w:lang w:val="en-GB"/>
              </w:rPr>
              <w:t>1.8</w:t>
            </w:r>
          </w:p>
        </w:tc>
        <w:tc>
          <w:tcPr>
            <w:tcW w:w="1586" w:type="pct"/>
            <w:tcBorders>
              <w:top w:val="single" w:sz="6" w:space="0" w:color="000000"/>
              <w:left w:val="single" w:sz="6" w:space="0" w:color="000000"/>
              <w:bottom w:val="single" w:sz="6" w:space="0" w:color="000000"/>
              <w:right w:val="single" w:sz="6" w:space="0" w:color="000000"/>
            </w:tcBorders>
          </w:tcPr>
          <w:p w14:paraId="33D97BC0" w14:textId="4222A8B8" w:rsidR="0039793B" w:rsidRDefault="0039793B" w:rsidP="0039793B">
            <w:pPr>
              <w:widowControl w:val="0"/>
              <w:autoSpaceDE w:val="0"/>
              <w:autoSpaceDN w:val="0"/>
              <w:adjustRightInd w:val="0"/>
              <w:rPr>
                <w:rFonts w:cs="Arial"/>
                <w:color w:val="000000"/>
              </w:rPr>
            </w:pPr>
            <w:r>
              <w:rPr>
                <w:rFonts w:cs="Arial"/>
                <w:color w:val="000000"/>
              </w:rPr>
              <w:t>The below requirement and section is updated as per latest SRS and SAD</w:t>
            </w:r>
          </w:p>
          <w:p w14:paraId="396D3317" w14:textId="77777777" w:rsidR="0039793B" w:rsidRDefault="0039793B" w:rsidP="0039793B">
            <w:pPr>
              <w:widowControl w:val="0"/>
              <w:autoSpaceDE w:val="0"/>
              <w:autoSpaceDN w:val="0"/>
              <w:adjustRightInd w:val="0"/>
              <w:rPr>
                <w:rFonts w:cs="Arial"/>
                <w:color w:val="000000"/>
              </w:rPr>
            </w:pPr>
            <w:r>
              <w:rPr>
                <w:rFonts w:cs="Arial"/>
                <w:color w:val="000000"/>
              </w:rPr>
              <w:t>H698-LLD-CMU-FNC-1059</w:t>
            </w:r>
          </w:p>
          <w:p w14:paraId="2D4DD7FE" w14:textId="77777777" w:rsidR="0039793B" w:rsidRDefault="0039793B" w:rsidP="0039793B">
            <w:pPr>
              <w:widowControl w:val="0"/>
              <w:autoSpaceDE w:val="0"/>
              <w:autoSpaceDN w:val="0"/>
              <w:adjustRightInd w:val="0"/>
              <w:rPr>
                <w:rFonts w:cs="Arial"/>
                <w:color w:val="000000"/>
              </w:rPr>
            </w:pPr>
            <w:r>
              <w:rPr>
                <w:rFonts w:cs="Arial"/>
                <w:color w:val="000000"/>
              </w:rPr>
              <w:t>Appendix B : Data Constants</w:t>
            </w:r>
          </w:p>
          <w:p w14:paraId="7ACBD5B9" w14:textId="4C214824" w:rsidR="006B6C76" w:rsidRDefault="006B6C76" w:rsidP="001C3329">
            <w:pPr>
              <w:widowControl w:val="0"/>
              <w:autoSpaceDE w:val="0"/>
              <w:autoSpaceDN w:val="0"/>
              <w:adjustRightInd w:val="0"/>
              <w:rPr>
                <w:rFonts w:cs="Arial"/>
                <w:color w:val="000000"/>
                <w:lang w:eastAsia="en-US"/>
              </w:rPr>
            </w:pPr>
          </w:p>
        </w:tc>
        <w:tc>
          <w:tcPr>
            <w:tcW w:w="839" w:type="pct"/>
            <w:tcBorders>
              <w:top w:val="single" w:sz="6" w:space="0" w:color="000000"/>
              <w:left w:val="single" w:sz="6" w:space="0" w:color="000000"/>
              <w:bottom w:val="single" w:sz="6" w:space="0" w:color="000000"/>
              <w:right w:val="single" w:sz="6" w:space="0" w:color="000000"/>
            </w:tcBorders>
          </w:tcPr>
          <w:p w14:paraId="78D31157" w14:textId="379AA48D" w:rsidR="006B6C76" w:rsidRDefault="006B6C76" w:rsidP="001C3329">
            <w:pPr>
              <w:widowControl w:val="0"/>
              <w:autoSpaceDE w:val="0"/>
              <w:autoSpaceDN w:val="0"/>
              <w:adjustRightInd w:val="0"/>
              <w:rPr>
                <w:rFonts w:cs="Arial"/>
                <w:color w:val="000000"/>
                <w:lang w:val="en-GB"/>
              </w:rPr>
            </w:pPr>
            <w:r>
              <w:rPr>
                <w:rFonts w:cs="Arial"/>
                <w:color w:val="000000"/>
                <w:lang w:val="en-GB"/>
              </w:rPr>
              <w:t>PR100134</w:t>
            </w:r>
          </w:p>
        </w:tc>
        <w:tc>
          <w:tcPr>
            <w:tcW w:w="833" w:type="pct"/>
            <w:tcBorders>
              <w:top w:val="single" w:sz="6" w:space="0" w:color="000000"/>
              <w:left w:val="single" w:sz="6" w:space="0" w:color="000000"/>
              <w:bottom w:val="single" w:sz="6" w:space="0" w:color="000000"/>
              <w:right w:val="single" w:sz="6" w:space="0" w:color="000000"/>
            </w:tcBorders>
          </w:tcPr>
          <w:p w14:paraId="544D2F9D" w14:textId="0E16C7D9" w:rsidR="006B6C76" w:rsidRDefault="006B6C76" w:rsidP="001C3329">
            <w:pPr>
              <w:widowControl w:val="0"/>
              <w:autoSpaceDE w:val="0"/>
              <w:autoSpaceDN w:val="0"/>
              <w:adjustRightInd w:val="0"/>
              <w:rPr>
                <w:rFonts w:cs="Arial"/>
                <w:color w:val="000000"/>
                <w:lang w:val="en-GB"/>
              </w:rPr>
            </w:pPr>
            <w:r>
              <w:rPr>
                <w:rFonts w:cs="Arial"/>
                <w:color w:val="000000"/>
                <w:lang w:val="en-GB"/>
              </w:rPr>
              <w:t>P Afreen</w:t>
            </w:r>
          </w:p>
        </w:tc>
        <w:tc>
          <w:tcPr>
            <w:tcW w:w="833" w:type="pct"/>
            <w:tcBorders>
              <w:top w:val="single" w:sz="6" w:space="0" w:color="000000"/>
              <w:left w:val="single" w:sz="6" w:space="0" w:color="000000"/>
              <w:bottom w:val="single" w:sz="6" w:space="0" w:color="000000"/>
            </w:tcBorders>
          </w:tcPr>
          <w:p w14:paraId="3028815D" w14:textId="4459793F" w:rsidR="006B6C76" w:rsidRDefault="006B6C76" w:rsidP="001C3329">
            <w:pPr>
              <w:widowControl w:val="0"/>
              <w:autoSpaceDE w:val="0"/>
              <w:autoSpaceDN w:val="0"/>
              <w:adjustRightInd w:val="0"/>
              <w:rPr>
                <w:rFonts w:cs="Arial"/>
                <w:color w:val="000000"/>
                <w:lang w:val="en-GB"/>
              </w:rPr>
            </w:pPr>
            <w:r>
              <w:rPr>
                <w:rFonts w:cs="Arial"/>
                <w:color w:val="000000"/>
                <w:lang w:val="en-GB"/>
              </w:rPr>
              <w:t>06-Jan-2023</w:t>
            </w:r>
          </w:p>
        </w:tc>
      </w:tr>
      <w:tr w:rsidR="003F24C2" w:rsidRPr="0046756F" w14:paraId="0DEB55CA" w14:textId="77777777" w:rsidTr="0008239A">
        <w:tc>
          <w:tcPr>
            <w:tcW w:w="909" w:type="pct"/>
            <w:tcBorders>
              <w:top w:val="single" w:sz="6" w:space="0" w:color="000000"/>
              <w:bottom w:val="single" w:sz="6" w:space="0" w:color="000000"/>
              <w:right w:val="single" w:sz="6" w:space="0" w:color="000000"/>
            </w:tcBorders>
          </w:tcPr>
          <w:p w14:paraId="70B1991D" w14:textId="71D09A8E" w:rsidR="003F24C2" w:rsidRDefault="003F24C2" w:rsidP="003F24C2">
            <w:pPr>
              <w:widowControl w:val="0"/>
              <w:autoSpaceDE w:val="0"/>
              <w:autoSpaceDN w:val="0"/>
              <w:adjustRightInd w:val="0"/>
              <w:rPr>
                <w:rFonts w:cs="Arial"/>
                <w:color w:val="000000"/>
                <w:lang w:val="en-GB"/>
              </w:rPr>
            </w:pPr>
            <w:r>
              <w:rPr>
                <w:rFonts w:cs="Arial"/>
                <w:color w:val="000000"/>
                <w:lang w:val="en-GB"/>
              </w:rPr>
              <w:t>1.9</w:t>
            </w:r>
          </w:p>
        </w:tc>
        <w:tc>
          <w:tcPr>
            <w:tcW w:w="1586" w:type="pct"/>
            <w:tcBorders>
              <w:top w:val="single" w:sz="6" w:space="0" w:color="000000"/>
              <w:left w:val="single" w:sz="6" w:space="0" w:color="000000"/>
              <w:bottom w:val="single" w:sz="6" w:space="0" w:color="000000"/>
              <w:right w:val="single" w:sz="6" w:space="0" w:color="000000"/>
            </w:tcBorders>
          </w:tcPr>
          <w:p w14:paraId="22100FEE" w14:textId="2279C1F2" w:rsidR="003F24C2" w:rsidRDefault="003F24C2" w:rsidP="003F24C2">
            <w:pPr>
              <w:widowControl w:val="0"/>
              <w:autoSpaceDE w:val="0"/>
              <w:autoSpaceDN w:val="0"/>
              <w:adjustRightInd w:val="0"/>
              <w:rPr>
                <w:rFonts w:cs="Arial"/>
                <w:color w:val="000000"/>
              </w:rPr>
            </w:pPr>
            <w:r>
              <w:rPr>
                <w:rFonts w:cs="Arial"/>
                <w:color w:val="000000"/>
              </w:rPr>
              <w:t xml:space="preserve">The below section is updated </w:t>
            </w:r>
            <w:r w:rsidR="000F0EAF">
              <w:rPr>
                <w:rFonts w:cs="Arial"/>
                <w:color w:val="000000"/>
              </w:rPr>
              <w:t>for</w:t>
            </w:r>
            <w:r>
              <w:rPr>
                <w:rFonts w:cs="Arial"/>
                <w:color w:val="000000"/>
              </w:rPr>
              <w:t xml:space="preserve"> software part number</w:t>
            </w:r>
          </w:p>
          <w:p w14:paraId="792A6036" w14:textId="77777777" w:rsidR="003F24C2" w:rsidRDefault="003F24C2" w:rsidP="003F24C2">
            <w:pPr>
              <w:widowControl w:val="0"/>
              <w:autoSpaceDE w:val="0"/>
              <w:autoSpaceDN w:val="0"/>
              <w:adjustRightInd w:val="0"/>
              <w:rPr>
                <w:rFonts w:cs="Arial"/>
                <w:color w:val="000000"/>
              </w:rPr>
            </w:pPr>
            <w:r>
              <w:rPr>
                <w:rFonts w:cs="Arial"/>
                <w:color w:val="000000"/>
              </w:rPr>
              <w:t>Appendix B : Data Constants</w:t>
            </w:r>
          </w:p>
          <w:p w14:paraId="684BDEF9" w14:textId="49B78FAF" w:rsidR="003F24C2" w:rsidRDefault="003F24C2" w:rsidP="003F24C2">
            <w:pPr>
              <w:widowControl w:val="0"/>
              <w:autoSpaceDE w:val="0"/>
              <w:autoSpaceDN w:val="0"/>
              <w:adjustRightInd w:val="0"/>
              <w:rPr>
                <w:rFonts w:cs="Arial"/>
                <w:color w:val="000000"/>
              </w:rPr>
            </w:pPr>
            <w:r>
              <w:rPr>
                <w:rFonts w:cs="Arial"/>
                <w:color w:val="000000"/>
              </w:rPr>
              <w:t xml:space="preserve"> </w:t>
            </w:r>
          </w:p>
        </w:tc>
        <w:tc>
          <w:tcPr>
            <w:tcW w:w="839" w:type="pct"/>
            <w:tcBorders>
              <w:top w:val="single" w:sz="6" w:space="0" w:color="000000"/>
              <w:left w:val="single" w:sz="6" w:space="0" w:color="000000"/>
              <w:bottom w:val="single" w:sz="6" w:space="0" w:color="000000"/>
              <w:right w:val="single" w:sz="6" w:space="0" w:color="000000"/>
            </w:tcBorders>
          </w:tcPr>
          <w:p w14:paraId="41B5F6F6" w14:textId="3D18FB60" w:rsidR="003F24C2" w:rsidRDefault="003F24C2" w:rsidP="003F24C2">
            <w:pPr>
              <w:widowControl w:val="0"/>
              <w:autoSpaceDE w:val="0"/>
              <w:autoSpaceDN w:val="0"/>
              <w:adjustRightInd w:val="0"/>
              <w:rPr>
                <w:rFonts w:cs="Arial"/>
                <w:color w:val="000000"/>
                <w:lang w:val="en-GB"/>
              </w:rPr>
            </w:pPr>
            <w:r>
              <w:rPr>
                <w:rFonts w:cs="Arial"/>
                <w:color w:val="000000"/>
                <w:lang w:val="en-GB"/>
              </w:rPr>
              <w:t>PR100145</w:t>
            </w:r>
          </w:p>
        </w:tc>
        <w:tc>
          <w:tcPr>
            <w:tcW w:w="833" w:type="pct"/>
            <w:tcBorders>
              <w:top w:val="single" w:sz="6" w:space="0" w:color="000000"/>
              <w:left w:val="single" w:sz="6" w:space="0" w:color="000000"/>
              <w:bottom w:val="single" w:sz="6" w:space="0" w:color="000000"/>
              <w:right w:val="single" w:sz="6" w:space="0" w:color="000000"/>
            </w:tcBorders>
          </w:tcPr>
          <w:p w14:paraId="7CD0028C" w14:textId="47E0B91B" w:rsidR="003F24C2" w:rsidRDefault="003F24C2" w:rsidP="003F24C2">
            <w:pPr>
              <w:widowControl w:val="0"/>
              <w:autoSpaceDE w:val="0"/>
              <w:autoSpaceDN w:val="0"/>
              <w:adjustRightInd w:val="0"/>
              <w:rPr>
                <w:rFonts w:cs="Arial"/>
                <w:color w:val="000000"/>
                <w:lang w:val="en-GB"/>
              </w:rPr>
            </w:pPr>
            <w:r>
              <w:rPr>
                <w:rFonts w:cs="Arial"/>
                <w:color w:val="000000"/>
                <w:lang w:val="en-GB"/>
              </w:rPr>
              <w:t>P Afreen</w:t>
            </w:r>
          </w:p>
        </w:tc>
        <w:tc>
          <w:tcPr>
            <w:tcW w:w="833" w:type="pct"/>
            <w:tcBorders>
              <w:top w:val="single" w:sz="6" w:space="0" w:color="000000"/>
              <w:left w:val="single" w:sz="6" w:space="0" w:color="000000"/>
              <w:bottom w:val="single" w:sz="6" w:space="0" w:color="000000"/>
            </w:tcBorders>
          </w:tcPr>
          <w:p w14:paraId="52FEA421" w14:textId="58C0E0C9" w:rsidR="003F24C2" w:rsidRDefault="003F24C2" w:rsidP="003F24C2">
            <w:pPr>
              <w:widowControl w:val="0"/>
              <w:autoSpaceDE w:val="0"/>
              <w:autoSpaceDN w:val="0"/>
              <w:adjustRightInd w:val="0"/>
              <w:rPr>
                <w:rFonts w:cs="Arial"/>
                <w:color w:val="000000"/>
                <w:lang w:val="en-GB"/>
              </w:rPr>
            </w:pPr>
            <w:r>
              <w:rPr>
                <w:rFonts w:cs="Arial"/>
                <w:color w:val="000000"/>
                <w:lang w:val="en-GB"/>
              </w:rPr>
              <w:t>19-Jan-2023</w:t>
            </w:r>
          </w:p>
        </w:tc>
      </w:tr>
      <w:tr w:rsidR="001C3005" w:rsidRPr="0046756F" w14:paraId="4CADDB6E" w14:textId="77777777" w:rsidTr="0008239A">
        <w:tc>
          <w:tcPr>
            <w:tcW w:w="909" w:type="pct"/>
            <w:tcBorders>
              <w:top w:val="single" w:sz="6" w:space="0" w:color="000000"/>
              <w:bottom w:val="single" w:sz="6" w:space="0" w:color="000000"/>
              <w:right w:val="single" w:sz="6" w:space="0" w:color="000000"/>
            </w:tcBorders>
          </w:tcPr>
          <w:p w14:paraId="431E23D9" w14:textId="28411B17" w:rsidR="001C3005" w:rsidRDefault="001C3005" w:rsidP="003F24C2">
            <w:pPr>
              <w:widowControl w:val="0"/>
              <w:autoSpaceDE w:val="0"/>
              <w:autoSpaceDN w:val="0"/>
              <w:adjustRightInd w:val="0"/>
              <w:rPr>
                <w:rFonts w:cs="Arial"/>
                <w:color w:val="000000"/>
                <w:lang w:val="en-GB"/>
              </w:rPr>
            </w:pPr>
            <w:r>
              <w:rPr>
                <w:rFonts w:cs="Arial"/>
                <w:color w:val="000000"/>
                <w:lang w:val="en-GB"/>
              </w:rPr>
              <w:t>2.0</w:t>
            </w:r>
          </w:p>
        </w:tc>
        <w:tc>
          <w:tcPr>
            <w:tcW w:w="1586" w:type="pct"/>
            <w:tcBorders>
              <w:top w:val="single" w:sz="6" w:space="0" w:color="000000"/>
              <w:left w:val="single" w:sz="6" w:space="0" w:color="000000"/>
              <w:bottom w:val="single" w:sz="6" w:space="0" w:color="000000"/>
              <w:right w:val="single" w:sz="6" w:space="0" w:color="000000"/>
            </w:tcBorders>
          </w:tcPr>
          <w:p w14:paraId="2F003ACB" w14:textId="77777777" w:rsidR="001C3005" w:rsidRDefault="001C3005" w:rsidP="003F24C2">
            <w:pPr>
              <w:widowControl w:val="0"/>
              <w:autoSpaceDE w:val="0"/>
              <w:autoSpaceDN w:val="0"/>
              <w:adjustRightInd w:val="0"/>
              <w:rPr>
                <w:rFonts w:cs="Arial"/>
                <w:color w:val="000000"/>
              </w:rPr>
            </w:pPr>
            <w:r>
              <w:rPr>
                <w:rFonts w:cs="Arial"/>
                <w:color w:val="000000"/>
              </w:rPr>
              <w:t>The below sections are updated according to the review comments:</w:t>
            </w:r>
          </w:p>
          <w:p w14:paraId="595F1816" w14:textId="77777777" w:rsidR="001C3005" w:rsidRDefault="001C3005" w:rsidP="003F24C2">
            <w:pPr>
              <w:widowControl w:val="0"/>
              <w:autoSpaceDE w:val="0"/>
              <w:autoSpaceDN w:val="0"/>
              <w:adjustRightInd w:val="0"/>
              <w:rPr>
                <w:rFonts w:cs="Arial"/>
                <w:color w:val="000000"/>
              </w:rPr>
            </w:pPr>
            <w:r>
              <w:rPr>
                <w:rFonts w:cs="Arial"/>
                <w:color w:val="000000"/>
              </w:rPr>
              <w:t>Section 2: Objective</w:t>
            </w:r>
          </w:p>
          <w:p w14:paraId="62B94DEF" w14:textId="0E4BB2E9" w:rsidR="00A12497" w:rsidRDefault="00A12497" w:rsidP="003F24C2">
            <w:pPr>
              <w:widowControl w:val="0"/>
              <w:autoSpaceDE w:val="0"/>
              <w:autoSpaceDN w:val="0"/>
              <w:adjustRightInd w:val="0"/>
              <w:rPr>
                <w:rFonts w:cs="Arial"/>
                <w:color w:val="000000"/>
              </w:rPr>
            </w:pPr>
            <w:r>
              <w:rPr>
                <w:rFonts w:cs="Arial"/>
                <w:color w:val="000000"/>
              </w:rPr>
              <w:t>Section 4:scope</w:t>
            </w:r>
          </w:p>
          <w:p w14:paraId="77C17263" w14:textId="03C6F2EF" w:rsidR="00A12497" w:rsidRDefault="00A12497" w:rsidP="003F24C2">
            <w:pPr>
              <w:widowControl w:val="0"/>
              <w:autoSpaceDE w:val="0"/>
              <w:autoSpaceDN w:val="0"/>
              <w:adjustRightInd w:val="0"/>
              <w:rPr>
                <w:rFonts w:cs="Arial"/>
                <w:color w:val="000000"/>
              </w:rPr>
            </w:pPr>
            <w:r>
              <w:rPr>
                <w:rFonts w:cs="Arial"/>
                <w:color w:val="000000"/>
              </w:rPr>
              <w:t>Section 5:References</w:t>
            </w:r>
          </w:p>
          <w:p w14:paraId="17C933A5" w14:textId="74BF3E13" w:rsidR="00A12497" w:rsidRDefault="00A12497" w:rsidP="003F24C2">
            <w:pPr>
              <w:widowControl w:val="0"/>
              <w:autoSpaceDE w:val="0"/>
              <w:autoSpaceDN w:val="0"/>
              <w:adjustRightInd w:val="0"/>
              <w:rPr>
                <w:rFonts w:cs="Arial"/>
                <w:color w:val="000000"/>
              </w:rPr>
            </w:pPr>
            <w:r>
              <w:rPr>
                <w:rFonts w:cs="Arial"/>
                <w:color w:val="000000"/>
              </w:rPr>
              <w:t>Section 8:Traceability</w:t>
            </w:r>
          </w:p>
          <w:p w14:paraId="7652172B" w14:textId="708D75DA" w:rsidR="001C3005" w:rsidRDefault="001C3005" w:rsidP="003F24C2">
            <w:pPr>
              <w:widowControl w:val="0"/>
              <w:autoSpaceDE w:val="0"/>
              <w:autoSpaceDN w:val="0"/>
              <w:adjustRightInd w:val="0"/>
              <w:rPr>
                <w:rFonts w:cs="Arial"/>
                <w:color w:val="000000"/>
              </w:rPr>
            </w:pPr>
          </w:p>
        </w:tc>
        <w:tc>
          <w:tcPr>
            <w:tcW w:w="839" w:type="pct"/>
            <w:tcBorders>
              <w:top w:val="single" w:sz="6" w:space="0" w:color="000000"/>
              <w:left w:val="single" w:sz="6" w:space="0" w:color="000000"/>
              <w:bottom w:val="single" w:sz="6" w:space="0" w:color="000000"/>
              <w:right w:val="single" w:sz="6" w:space="0" w:color="000000"/>
            </w:tcBorders>
          </w:tcPr>
          <w:p w14:paraId="464FB692" w14:textId="63FA9009" w:rsidR="001C3005" w:rsidRDefault="001C3005" w:rsidP="003F24C2">
            <w:pPr>
              <w:widowControl w:val="0"/>
              <w:autoSpaceDE w:val="0"/>
              <w:autoSpaceDN w:val="0"/>
              <w:adjustRightInd w:val="0"/>
              <w:rPr>
                <w:rFonts w:cs="Arial"/>
                <w:color w:val="000000"/>
                <w:lang w:val="en-GB"/>
              </w:rPr>
            </w:pPr>
            <w:r>
              <w:rPr>
                <w:rFonts w:cs="Arial"/>
                <w:color w:val="000000"/>
                <w:lang w:val="en-GB"/>
              </w:rPr>
              <w:t>PR100171</w:t>
            </w:r>
          </w:p>
        </w:tc>
        <w:tc>
          <w:tcPr>
            <w:tcW w:w="833" w:type="pct"/>
            <w:tcBorders>
              <w:top w:val="single" w:sz="6" w:space="0" w:color="000000"/>
              <w:left w:val="single" w:sz="6" w:space="0" w:color="000000"/>
              <w:bottom w:val="single" w:sz="6" w:space="0" w:color="000000"/>
              <w:right w:val="single" w:sz="6" w:space="0" w:color="000000"/>
            </w:tcBorders>
          </w:tcPr>
          <w:p w14:paraId="09D770E8" w14:textId="3450C4B2" w:rsidR="001C3005" w:rsidRDefault="000E56EC" w:rsidP="003F24C2">
            <w:pPr>
              <w:widowControl w:val="0"/>
              <w:autoSpaceDE w:val="0"/>
              <w:autoSpaceDN w:val="0"/>
              <w:adjustRightInd w:val="0"/>
              <w:rPr>
                <w:rFonts w:cs="Arial"/>
                <w:color w:val="000000"/>
                <w:lang w:val="en-GB"/>
              </w:rPr>
            </w:pPr>
            <w:r>
              <w:rPr>
                <w:rFonts w:cs="Arial"/>
                <w:color w:val="000000"/>
                <w:lang w:val="en-GB"/>
              </w:rPr>
              <w:t xml:space="preserve">MUPPINENI </w:t>
            </w:r>
            <w:r w:rsidR="001C3005">
              <w:rPr>
                <w:rFonts w:cs="Arial"/>
                <w:color w:val="000000"/>
                <w:lang w:val="en-GB"/>
              </w:rPr>
              <w:t>SRAVANTHI</w:t>
            </w:r>
          </w:p>
          <w:p w14:paraId="7B1BD2E1" w14:textId="2FE2C81C" w:rsidR="001C3005" w:rsidRDefault="001C3005" w:rsidP="003F24C2">
            <w:pPr>
              <w:widowControl w:val="0"/>
              <w:autoSpaceDE w:val="0"/>
              <w:autoSpaceDN w:val="0"/>
              <w:adjustRightInd w:val="0"/>
              <w:rPr>
                <w:rFonts w:cs="Arial"/>
                <w:color w:val="000000"/>
                <w:lang w:val="en-GB"/>
              </w:rPr>
            </w:pPr>
          </w:p>
        </w:tc>
        <w:tc>
          <w:tcPr>
            <w:tcW w:w="833" w:type="pct"/>
            <w:tcBorders>
              <w:top w:val="single" w:sz="6" w:space="0" w:color="000000"/>
              <w:left w:val="single" w:sz="6" w:space="0" w:color="000000"/>
              <w:bottom w:val="single" w:sz="6" w:space="0" w:color="000000"/>
            </w:tcBorders>
          </w:tcPr>
          <w:p w14:paraId="75760BC1" w14:textId="415B03EA" w:rsidR="001C3005" w:rsidRDefault="001C3005" w:rsidP="003F24C2">
            <w:pPr>
              <w:widowControl w:val="0"/>
              <w:autoSpaceDE w:val="0"/>
              <w:autoSpaceDN w:val="0"/>
              <w:adjustRightInd w:val="0"/>
              <w:rPr>
                <w:rFonts w:cs="Arial"/>
                <w:color w:val="000000"/>
                <w:lang w:val="en-GB"/>
              </w:rPr>
            </w:pPr>
            <w:r>
              <w:rPr>
                <w:rFonts w:cs="Arial"/>
                <w:color w:val="000000"/>
                <w:lang w:val="en-GB"/>
              </w:rPr>
              <w:t>12-Feb-2024</w:t>
            </w:r>
          </w:p>
        </w:tc>
      </w:tr>
      <w:tr w:rsidR="005F75C6" w:rsidRPr="0046756F" w14:paraId="50EDF263" w14:textId="77777777" w:rsidTr="0008239A">
        <w:tc>
          <w:tcPr>
            <w:tcW w:w="909" w:type="pct"/>
            <w:tcBorders>
              <w:top w:val="single" w:sz="6" w:space="0" w:color="000000"/>
              <w:bottom w:val="single" w:sz="6" w:space="0" w:color="000000"/>
              <w:right w:val="single" w:sz="6" w:space="0" w:color="000000"/>
            </w:tcBorders>
          </w:tcPr>
          <w:p w14:paraId="15142BC8" w14:textId="60E5259A" w:rsidR="005F75C6" w:rsidRDefault="005F75C6" w:rsidP="005F75C6">
            <w:pPr>
              <w:widowControl w:val="0"/>
              <w:autoSpaceDE w:val="0"/>
              <w:autoSpaceDN w:val="0"/>
              <w:adjustRightInd w:val="0"/>
              <w:rPr>
                <w:rFonts w:cs="Arial"/>
                <w:color w:val="000000"/>
                <w:lang w:val="en-GB"/>
              </w:rPr>
            </w:pPr>
            <w:r>
              <w:rPr>
                <w:rFonts w:cs="Arial"/>
                <w:color w:val="000000"/>
                <w:lang w:val="en-GB"/>
              </w:rPr>
              <w:t>2.1</w:t>
            </w:r>
          </w:p>
        </w:tc>
        <w:tc>
          <w:tcPr>
            <w:tcW w:w="1586" w:type="pct"/>
            <w:tcBorders>
              <w:top w:val="single" w:sz="6" w:space="0" w:color="000000"/>
              <w:left w:val="single" w:sz="6" w:space="0" w:color="000000"/>
              <w:bottom w:val="single" w:sz="6" w:space="0" w:color="000000"/>
              <w:right w:val="single" w:sz="6" w:space="0" w:color="000000"/>
            </w:tcBorders>
          </w:tcPr>
          <w:p w14:paraId="28FA072D" w14:textId="77777777" w:rsidR="005F75C6" w:rsidRDefault="005F75C6" w:rsidP="005F75C6">
            <w:pPr>
              <w:widowControl w:val="0"/>
              <w:autoSpaceDE w:val="0"/>
              <w:autoSpaceDN w:val="0"/>
              <w:adjustRightInd w:val="0"/>
              <w:rPr>
                <w:rFonts w:cs="Arial"/>
                <w:color w:val="000000"/>
              </w:rPr>
            </w:pPr>
            <w:r>
              <w:rPr>
                <w:rFonts w:cs="Arial"/>
                <w:color w:val="000000"/>
              </w:rPr>
              <w:t>The below sections are updated according to the review comments:</w:t>
            </w:r>
          </w:p>
          <w:p w14:paraId="553CADDC" w14:textId="77777777" w:rsidR="005F75C6" w:rsidRDefault="005F75C6" w:rsidP="005F75C6">
            <w:pPr>
              <w:widowControl w:val="0"/>
              <w:autoSpaceDE w:val="0"/>
              <w:autoSpaceDN w:val="0"/>
              <w:adjustRightInd w:val="0"/>
              <w:rPr>
                <w:rFonts w:cs="Arial"/>
                <w:color w:val="000000"/>
              </w:rPr>
            </w:pPr>
            <w:r>
              <w:rPr>
                <w:rFonts w:cs="Arial"/>
                <w:color w:val="000000"/>
              </w:rPr>
              <w:t>Section 5:References</w:t>
            </w:r>
          </w:p>
          <w:p w14:paraId="6FA98413" w14:textId="77777777" w:rsidR="005F75C6" w:rsidRDefault="005F75C6" w:rsidP="005F75C6">
            <w:pPr>
              <w:widowControl w:val="0"/>
              <w:autoSpaceDE w:val="0"/>
              <w:autoSpaceDN w:val="0"/>
              <w:adjustRightInd w:val="0"/>
              <w:rPr>
                <w:rFonts w:cs="Arial"/>
                <w:color w:val="000000"/>
              </w:rPr>
            </w:pPr>
          </w:p>
          <w:p w14:paraId="41E050FA" w14:textId="77777777" w:rsidR="005F75C6" w:rsidRDefault="005F75C6" w:rsidP="005F75C6">
            <w:pPr>
              <w:widowControl w:val="0"/>
              <w:autoSpaceDE w:val="0"/>
              <w:autoSpaceDN w:val="0"/>
              <w:adjustRightInd w:val="0"/>
              <w:rPr>
                <w:rFonts w:cs="Arial"/>
                <w:color w:val="000000"/>
              </w:rPr>
            </w:pPr>
          </w:p>
        </w:tc>
        <w:tc>
          <w:tcPr>
            <w:tcW w:w="839" w:type="pct"/>
            <w:tcBorders>
              <w:top w:val="single" w:sz="6" w:space="0" w:color="000000"/>
              <w:left w:val="single" w:sz="6" w:space="0" w:color="000000"/>
              <w:bottom w:val="single" w:sz="6" w:space="0" w:color="000000"/>
              <w:right w:val="single" w:sz="6" w:space="0" w:color="000000"/>
            </w:tcBorders>
          </w:tcPr>
          <w:p w14:paraId="558F5EEF" w14:textId="6FEEC5F6" w:rsidR="005F75C6" w:rsidRDefault="005F75C6" w:rsidP="005F75C6">
            <w:pPr>
              <w:widowControl w:val="0"/>
              <w:autoSpaceDE w:val="0"/>
              <w:autoSpaceDN w:val="0"/>
              <w:adjustRightInd w:val="0"/>
              <w:rPr>
                <w:rFonts w:cs="Arial"/>
                <w:color w:val="000000"/>
                <w:lang w:val="en-GB"/>
              </w:rPr>
            </w:pPr>
            <w:r>
              <w:rPr>
                <w:rFonts w:cs="Arial"/>
                <w:color w:val="000000"/>
                <w:lang w:val="en-GB"/>
              </w:rPr>
              <w:t>PR100171</w:t>
            </w:r>
          </w:p>
        </w:tc>
        <w:tc>
          <w:tcPr>
            <w:tcW w:w="833" w:type="pct"/>
            <w:tcBorders>
              <w:top w:val="single" w:sz="6" w:space="0" w:color="000000"/>
              <w:left w:val="single" w:sz="6" w:space="0" w:color="000000"/>
              <w:bottom w:val="single" w:sz="6" w:space="0" w:color="000000"/>
              <w:right w:val="single" w:sz="6" w:space="0" w:color="000000"/>
            </w:tcBorders>
          </w:tcPr>
          <w:p w14:paraId="362D6A26" w14:textId="77777777" w:rsidR="005F75C6" w:rsidRDefault="005F75C6" w:rsidP="005F75C6">
            <w:pPr>
              <w:widowControl w:val="0"/>
              <w:autoSpaceDE w:val="0"/>
              <w:autoSpaceDN w:val="0"/>
              <w:adjustRightInd w:val="0"/>
              <w:rPr>
                <w:rFonts w:cs="Arial"/>
                <w:color w:val="000000"/>
                <w:lang w:val="en-GB"/>
              </w:rPr>
            </w:pPr>
            <w:r>
              <w:rPr>
                <w:rFonts w:cs="Arial"/>
                <w:color w:val="000000"/>
                <w:lang w:val="en-GB"/>
              </w:rPr>
              <w:t>MUPPINENI SRAVANTHI</w:t>
            </w:r>
          </w:p>
          <w:p w14:paraId="7839E80A" w14:textId="77777777" w:rsidR="005F75C6" w:rsidRDefault="005F75C6" w:rsidP="005F75C6">
            <w:pPr>
              <w:widowControl w:val="0"/>
              <w:autoSpaceDE w:val="0"/>
              <w:autoSpaceDN w:val="0"/>
              <w:adjustRightInd w:val="0"/>
              <w:rPr>
                <w:rFonts w:cs="Arial"/>
                <w:color w:val="000000"/>
                <w:lang w:val="en-GB"/>
              </w:rPr>
            </w:pPr>
          </w:p>
        </w:tc>
        <w:tc>
          <w:tcPr>
            <w:tcW w:w="833" w:type="pct"/>
            <w:tcBorders>
              <w:top w:val="single" w:sz="6" w:space="0" w:color="000000"/>
              <w:left w:val="single" w:sz="6" w:space="0" w:color="000000"/>
              <w:bottom w:val="single" w:sz="6" w:space="0" w:color="000000"/>
            </w:tcBorders>
          </w:tcPr>
          <w:p w14:paraId="6087B314" w14:textId="4A4B169F" w:rsidR="005F75C6" w:rsidRDefault="005F75C6" w:rsidP="005F75C6">
            <w:pPr>
              <w:widowControl w:val="0"/>
              <w:autoSpaceDE w:val="0"/>
              <w:autoSpaceDN w:val="0"/>
              <w:adjustRightInd w:val="0"/>
              <w:rPr>
                <w:rFonts w:cs="Arial"/>
                <w:color w:val="000000"/>
                <w:lang w:val="en-GB"/>
              </w:rPr>
            </w:pPr>
            <w:r>
              <w:rPr>
                <w:rFonts w:cs="Arial"/>
                <w:color w:val="000000"/>
                <w:lang w:val="en-GB"/>
              </w:rPr>
              <w:t>1</w:t>
            </w:r>
            <w:r w:rsidR="00510FAA">
              <w:rPr>
                <w:rFonts w:cs="Arial"/>
                <w:color w:val="000000"/>
                <w:lang w:val="en-GB"/>
              </w:rPr>
              <w:t>4</w:t>
            </w:r>
            <w:r>
              <w:rPr>
                <w:rFonts w:cs="Arial"/>
                <w:color w:val="000000"/>
                <w:lang w:val="en-GB"/>
              </w:rPr>
              <w:t>-Feb-2024</w:t>
            </w:r>
          </w:p>
        </w:tc>
      </w:tr>
      <w:tr w:rsidR="00F0533A" w:rsidRPr="0046756F" w14:paraId="49F5F923" w14:textId="77777777" w:rsidTr="0008239A">
        <w:tc>
          <w:tcPr>
            <w:tcW w:w="909" w:type="pct"/>
            <w:tcBorders>
              <w:top w:val="single" w:sz="6" w:space="0" w:color="000000"/>
              <w:bottom w:val="single" w:sz="6" w:space="0" w:color="000000"/>
              <w:right w:val="single" w:sz="6" w:space="0" w:color="000000"/>
            </w:tcBorders>
          </w:tcPr>
          <w:p w14:paraId="21DB7A0F" w14:textId="07CA53D6" w:rsidR="00F0533A" w:rsidRDefault="00F0533A" w:rsidP="005F75C6">
            <w:pPr>
              <w:widowControl w:val="0"/>
              <w:autoSpaceDE w:val="0"/>
              <w:autoSpaceDN w:val="0"/>
              <w:adjustRightInd w:val="0"/>
              <w:rPr>
                <w:rFonts w:cs="Arial"/>
                <w:color w:val="000000"/>
                <w:lang w:val="en-GB"/>
              </w:rPr>
            </w:pPr>
            <w:r>
              <w:rPr>
                <w:rFonts w:cs="Arial"/>
                <w:color w:val="000000"/>
                <w:lang w:val="en-GB"/>
              </w:rPr>
              <w:t>2.2</w:t>
            </w:r>
          </w:p>
        </w:tc>
        <w:tc>
          <w:tcPr>
            <w:tcW w:w="1586" w:type="pct"/>
            <w:tcBorders>
              <w:top w:val="single" w:sz="6" w:space="0" w:color="000000"/>
              <w:left w:val="single" w:sz="6" w:space="0" w:color="000000"/>
              <w:bottom w:val="single" w:sz="6" w:space="0" w:color="000000"/>
              <w:right w:val="single" w:sz="6" w:space="0" w:color="000000"/>
            </w:tcBorders>
          </w:tcPr>
          <w:p w14:paraId="0B08C612" w14:textId="77777777" w:rsidR="00F0533A" w:rsidRDefault="00F0533A" w:rsidP="005F75C6">
            <w:pPr>
              <w:widowControl w:val="0"/>
              <w:autoSpaceDE w:val="0"/>
              <w:autoSpaceDN w:val="0"/>
              <w:adjustRightInd w:val="0"/>
              <w:rPr>
                <w:rFonts w:cs="Arial"/>
                <w:color w:val="000000"/>
              </w:rPr>
            </w:pPr>
            <w:r>
              <w:rPr>
                <w:rFonts w:cs="Arial"/>
                <w:color w:val="000000"/>
              </w:rPr>
              <w:t>The below sections are updated as per review comments</w:t>
            </w:r>
          </w:p>
          <w:p w14:paraId="5B1F759E" w14:textId="77777777" w:rsidR="0012009A" w:rsidRDefault="0012009A" w:rsidP="005F75C6">
            <w:pPr>
              <w:widowControl w:val="0"/>
              <w:autoSpaceDE w:val="0"/>
              <w:autoSpaceDN w:val="0"/>
              <w:adjustRightInd w:val="0"/>
              <w:rPr>
                <w:rFonts w:cs="Arial"/>
                <w:color w:val="000000"/>
              </w:rPr>
            </w:pPr>
            <w:r>
              <w:rPr>
                <w:rFonts w:cs="Arial"/>
                <w:color w:val="000000"/>
              </w:rPr>
              <w:t>Updated front page</w:t>
            </w:r>
            <w:r>
              <w:rPr>
                <w:rFonts w:cs="Arial"/>
                <w:color w:val="000000"/>
              </w:rPr>
              <w:br/>
              <w:t>section 5</w:t>
            </w:r>
            <w:r w:rsidR="0008239A">
              <w:rPr>
                <w:rFonts w:cs="Arial"/>
                <w:color w:val="000000"/>
              </w:rPr>
              <w:br/>
            </w:r>
          </w:p>
          <w:p w14:paraId="60F01307" w14:textId="77777777" w:rsidR="0008239A" w:rsidRDefault="0008239A" w:rsidP="0008239A">
            <w:pPr>
              <w:widowControl w:val="0"/>
              <w:autoSpaceDE w:val="0"/>
              <w:autoSpaceDN w:val="0"/>
              <w:adjustRightInd w:val="0"/>
              <w:rPr>
                <w:rFonts w:cs="Arial"/>
                <w:color w:val="000000"/>
              </w:rPr>
            </w:pPr>
            <w:r>
              <w:rPr>
                <w:rFonts w:cs="Arial"/>
                <w:color w:val="000000"/>
              </w:rPr>
              <w:t>The below sections are updated as per self review</w:t>
            </w:r>
          </w:p>
          <w:p w14:paraId="7BE667D7" w14:textId="7516CB35" w:rsidR="0008239A" w:rsidRDefault="0008239A" w:rsidP="0008239A">
            <w:pPr>
              <w:widowControl w:val="0"/>
              <w:autoSpaceDE w:val="0"/>
              <w:autoSpaceDN w:val="0"/>
              <w:adjustRightInd w:val="0"/>
              <w:rPr>
                <w:rFonts w:cs="Arial"/>
                <w:color w:val="000000"/>
              </w:rPr>
            </w:pPr>
            <w:r>
              <w:rPr>
                <w:rFonts w:cs="Arial"/>
                <w:color w:val="000000"/>
              </w:rPr>
              <w:t>Section 13</w:t>
            </w:r>
          </w:p>
        </w:tc>
        <w:tc>
          <w:tcPr>
            <w:tcW w:w="839" w:type="pct"/>
            <w:tcBorders>
              <w:top w:val="single" w:sz="6" w:space="0" w:color="000000"/>
              <w:left w:val="single" w:sz="6" w:space="0" w:color="000000"/>
              <w:bottom w:val="single" w:sz="6" w:space="0" w:color="000000"/>
              <w:right w:val="single" w:sz="6" w:space="0" w:color="000000"/>
            </w:tcBorders>
          </w:tcPr>
          <w:p w14:paraId="512A8D81" w14:textId="16E367FA" w:rsidR="00F0533A" w:rsidRDefault="00F0533A" w:rsidP="005F75C6">
            <w:pPr>
              <w:widowControl w:val="0"/>
              <w:autoSpaceDE w:val="0"/>
              <w:autoSpaceDN w:val="0"/>
              <w:adjustRightInd w:val="0"/>
              <w:rPr>
                <w:rFonts w:cs="Arial"/>
                <w:color w:val="000000"/>
                <w:lang w:val="en-GB"/>
              </w:rPr>
            </w:pPr>
            <w:r>
              <w:rPr>
                <w:rFonts w:cs="Arial"/>
                <w:color w:val="000000"/>
                <w:lang w:val="en-GB"/>
              </w:rPr>
              <w:t>PR100</w:t>
            </w:r>
            <w:r w:rsidR="00527FB9">
              <w:rPr>
                <w:rFonts w:cs="Arial"/>
                <w:color w:val="000000"/>
                <w:lang w:val="en-GB"/>
              </w:rPr>
              <w:t>224</w:t>
            </w:r>
          </w:p>
        </w:tc>
        <w:tc>
          <w:tcPr>
            <w:tcW w:w="833" w:type="pct"/>
            <w:tcBorders>
              <w:top w:val="single" w:sz="6" w:space="0" w:color="000000"/>
              <w:left w:val="single" w:sz="6" w:space="0" w:color="000000"/>
              <w:bottom w:val="single" w:sz="6" w:space="0" w:color="000000"/>
              <w:right w:val="single" w:sz="6" w:space="0" w:color="000000"/>
            </w:tcBorders>
          </w:tcPr>
          <w:p w14:paraId="3A4E3303" w14:textId="77777777" w:rsidR="00527FB9" w:rsidRDefault="00527FB9" w:rsidP="00527FB9">
            <w:pPr>
              <w:widowControl w:val="0"/>
              <w:autoSpaceDE w:val="0"/>
              <w:autoSpaceDN w:val="0"/>
              <w:adjustRightInd w:val="0"/>
              <w:rPr>
                <w:rFonts w:cs="Arial"/>
                <w:color w:val="000000"/>
                <w:lang w:val="en-GB"/>
              </w:rPr>
            </w:pPr>
            <w:r>
              <w:rPr>
                <w:rFonts w:cs="Arial"/>
                <w:color w:val="000000"/>
                <w:lang w:val="en-GB"/>
              </w:rPr>
              <w:t>MUPPINENI SRAVANTHI</w:t>
            </w:r>
          </w:p>
          <w:p w14:paraId="68836501" w14:textId="77777777" w:rsidR="00F0533A" w:rsidRDefault="00F0533A" w:rsidP="005F75C6">
            <w:pPr>
              <w:widowControl w:val="0"/>
              <w:autoSpaceDE w:val="0"/>
              <w:autoSpaceDN w:val="0"/>
              <w:adjustRightInd w:val="0"/>
              <w:rPr>
                <w:rFonts w:cs="Arial"/>
                <w:color w:val="000000"/>
                <w:lang w:val="en-GB"/>
              </w:rPr>
            </w:pPr>
          </w:p>
        </w:tc>
        <w:tc>
          <w:tcPr>
            <w:tcW w:w="833" w:type="pct"/>
            <w:tcBorders>
              <w:top w:val="single" w:sz="6" w:space="0" w:color="000000"/>
              <w:left w:val="single" w:sz="6" w:space="0" w:color="000000"/>
              <w:bottom w:val="single" w:sz="6" w:space="0" w:color="000000"/>
            </w:tcBorders>
          </w:tcPr>
          <w:p w14:paraId="13C6BAB9" w14:textId="0320A995" w:rsidR="00F0533A" w:rsidRDefault="0008239A" w:rsidP="005F75C6">
            <w:pPr>
              <w:widowControl w:val="0"/>
              <w:autoSpaceDE w:val="0"/>
              <w:autoSpaceDN w:val="0"/>
              <w:adjustRightInd w:val="0"/>
              <w:rPr>
                <w:rFonts w:cs="Arial"/>
                <w:color w:val="000000"/>
                <w:lang w:val="en-GB"/>
              </w:rPr>
            </w:pPr>
            <w:r>
              <w:rPr>
                <w:rFonts w:cs="Arial"/>
                <w:color w:val="000000"/>
                <w:lang w:val="en-GB"/>
              </w:rPr>
              <w:t>02</w:t>
            </w:r>
            <w:r w:rsidR="00527FB9">
              <w:rPr>
                <w:rFonts w:cs="Arial"/>
                <w:color w:val="000000"/>
                <w:lang w:val="en-GB"/>
              </w:rPr>
              <w:t>-0</w:t>
            </w:r>
            <w:r>
              <w:rPr>
                <w:rFonts w:cs="Arial"/>
                <w:color w:val="000000"/>
                <w:lang w:val="en-GB"/>
              </w:rPr>
              <w:t>8</w:t>
            </w:r>
            <w:r w:rsidR="00527FB9">
              <w:rPr>
                <w:rFonts w:cs="Arial"/>
                <w:color w:val="000000"/>
                <w:lang w:val="en-GB"/>
              </w:rPr>
              <w:t>-2024</w:t>
            </w:r>
          </w:p>
        </w:tc>
      </w:tr>
      <w:tr w:rsidR="00A94DCE" w:rsidRPr="0046756F" w14:paraId="531E565E" w14:textId="77777777" w:rsidTr="0008239A">
        <w:tc>
          <w:tcPr>
            <w:tcW w:w="909" w:type="pct"/>
            <w:tcBorders>
              <w:top w:val="single" w:sz="6" w:space="0" w:color="000000"/>
              <w:bottom w:val="single" w:sz="6" w:space="0" w:color="000000"/>
              <w:right w:val="single" w:sz="6" w:space="0" w:color="000000"/>
            </w:tcBorders>
          </w:tcPr>
          <w:p w14:paraId="363EDDE8" w14:textId="2C43C16C" w:rsidR="00A94DCE" w:rsidRDefault="00A94DCE" w:rsidP="005F75C6">
            <w:pPr>
              <w:widowControl w:val="0"/>
              <w:autoSpaceDE w:val="0"/>
              <w:autoSpaceDN w:val="0"/>
              <w:adjustRightInd w:val="0"/>
              <w:rPr>
                <w:rFonts w:cs="Arial"/>
                <w:color w:val="000000"/>
                <w:lang w:val="en-GB"/>
              </w:rPr>
            </w:pPr>
            <w:r>
              <w:rPr>
                <w:rFonts w:cs="Arial"/>
                <w:color w:val="000000"/>
                <w:lang w:val="en-GB"/>
              </w:rPr>
              <w:t>2.3</w:t>
            </w:r>
          </w:p>
        </w:tc>
        <w:tc>
          <w:tcPr>
            <w:tcW w:w="1586" w:type="pct"/>
            <w:tcBorders>
              <w:top w:val="single" w:sz="6" w:space="0" w:color="000000"/>
              <w:left w:val="single" w:sz="6" w:space="0" w:color="000000"/>
              <w:bottom w:val="single" w:sz="6" w:space="0" w:color="000000"/>
              <w:right w:val="single" w:sz="6" w:space="0" w:color="000000"/>
            </w:tcBorders>
          </w:tcPr>
          <w:p w14:paraId="2AB5F23E" w14:textId="77777777" w:rsidR="00A94DCE" w:rsidRDefault="00A94DCE" w:rsidP="005F75C6">
            <w:pPr>
              <w:widowControl w:val="0"/>
              <w:autoSpaceDE w:val="0"/>
              <w:autoSpaceDN w:val="0"/>
              <w:adjustRightInd w:val="0"/>
              <w:rPr>
                <w:rFonts w:cs="Arial"/>
                <w:color w:val="000000"/>
              </w:rPr>
            </w:pPr>
            <w:r>
              <w:rPr>
                <w:rFonts w:cs="Arial"/>
                <w:color w:val="000000"/>
              </w:rPr>
              <w:t>The below section is updated as per review comments</w:t>
            </w:r>
          </w:p>
          <w:p w14:paraId="45A69E06" w14:textId="77777777" w:rsidR="00A94DCE" w:rsidRDefault="00A94DCE" w:rsidP="00A94DCE">
            <w:pPr>
              <w:rPr>
                <w:rFonts w:cs="Arial"/>
                <w:color w:val="000000"/>
              </w:rPr>
            </w:pPr>
          </w:p>
          <w:p w14:paraId="5D92BEE7" w14:textId="1B63259C" w:rsidR="00A94DCE" w:rsidRPr="0046756F" w:rsidRDefault="00A94DCE" w:rsidP="00A94DCE">
            <w:r>
              <w:rPr>
                <w:rFonts w:cs="Arial"/>
                <w:color w:val="000000"/>
              </w:rPr>
              <w:t xml:space="preserve">Section13 : </w:t>
            </w:r>
            <w:r w:rsidRPr="0046756F">
              <w:t>Appendix B : Data Constants</w:t>
            </w:r>
          </w:p>
          <w:p w14:paraId="24D3D178" w14:textId="61B295BB" w:rsidR="00A94DCE" w:rsidRDefault="00A94DCE" w:rsidP="005F75C6">
            <w:pPr>
              <w:widowControl w:val="0"/>
              <w:autoSpaceDE w:val="0"/>
              <w:autoSpaceDN w:val="0"/>
              <w:adjustRightInd w:val="0"/>
              <w:rPr>
                <w:rFonts w:cs="Arial"/>
                <w:color w:val="000000"/>
              </w:rPr>
            </w:pPr>
          </w:p>
        </w:tc>
        <w:tc>
          <w:tcPr>
            <w:tcW w:w="839" w:type="pct"/>
            <w:tcBorders>
              <w:top w:val="single" w:sz="6" w:space="0" w:color="000000"/>
              <w:left w:val="single" w:sz="6" w:space="0" w:color="000000"/>
              <w:bottom w:val="single" w:sz="6" w:space="0" w:color="000000"/>
              <w:right w:val="single" w:sz="6" w:space="0" w:color="000000"/>
            </w:tcBorders>
          </w:tcPr>
          <w:p w14:paraId="6D17A74E" w14:textId="0E8B796A" w:rsidR="00A94DCE" w:rsidRDefault="00A94DCE" w:rsidP="005F75C6">
            <w:pPr>
              <w:widowControl w:val="0"/>
              <w:autoSpaceDE w:val="0"/>
              <w:autoSpaceDN w:val="0"/>
              <w:adjustRightInd w:val="0"/>
              <w:rPr>
                <w:rFonts w:cs="Arial"/>
                <w:color w:val="000000"/>
                <w:lang w:val="en-GB"/>
              </w:rPr>
            </w:pPr>
            <w:r>
              <w:rPr>
                <w:rFonts w:cs="Arial"/>
                <w:color w:val="000000"/>
                <w:lang w:val="en-GB"/>
              </w:rPr>
              <w:t>PR100224</w:t>
            </w:r>
          </w:p>
        </w:tc>
        <w:tc>
          <w:tcPr>
            <w:tcW w:w="833" w:type="pct"/>
            <w:tcBorders>
              <w:top w:val="single" w:sz="6" w:space="0" w:color="000000"/>
              <w:left w:val="single" w:sz="6" w:space="0" w:color="000000"/>
              <w:bottom w:val="single" w:sz="6" w:space="0" w:color="000000"/>
              <w:right w:val="single" w:sz="6" w:space="0" w:color="000000"/>
            </w:tcBorders>
          </w:tcPr>
          <w:p w14:paraId="2CBFE620" w14:textId="77777777" w:rsidR="00A94DCE" w:rsidRDefault="00A94DCE" w:rsidP="00A94DCE">
            <w:pPr>
              <w:widowControl w:val="0"/>
              <w:autoSpaceDE w:val="0"/>
              <w:autoSpaceDN w:val="0"/>
              <w:adjustRightInd w:val="0"/>
              <w:rPr>
                <w:rFonts w:cs="Arial"/>
                <w:color w:val="000000"/>
                <w:lang w:val="en-GB"/>
              </w:rPr>
            </w:pPr>
            <w:r>
              <w:rPr>
                <w:rFonts w:cs="Arial"/>
                <w:color w:val="000000"/>
                <w:lang w:val="en-GB"/>
              </w:rPr>
              <w:t>MUPPINENI SRAVANTHI</w:t>
            </w:r>
          </w:p>
          <w:p w14:paraId="3F7A5CD0" w14:textId="77777777" w:rsidR="00A94DCE" w:rsidRDefault="00A94DCE" w:rsidP="00527FB9">
            <w:pPr>
              <w:widowControl w:val="0"/>
              <w:autoSpaceDE w:val="0"/>
              <w:autoSpaceDN w:val="0"/>
              <w:adjustRightInd w:val="0"/>
              <w:rPr>
                <w:rFonts w:cs="Arial"/>
                <w:color w:val="000000"/>
                <w:lang w:val="en-GB"/>
              </w:rPr>
            </w:pPr>
          </w:p>
        </w:tc>
        <w:tc>
          <w:tcPr>
            <w:tcW w:w="833" w:type="pct"/>
            <w:tcBorders>
              <w:top w:val="single" w:sz="6" w:space="0" w:color="000000"/>
              <w:left w:val="single" w:sz="6" w:space="0" w:color="000000"/>
              <w:bottom w:val="single" w:sz="6" w:space="0" w:color="000000"/>
            </w:tcBorders>
          </w:tcPr>
          <w:p w14:paraId="54476C9B" w14:textId="354A42B6" w:rsidR="00A94DCE" w:rsidRDefault="00A94DCE" w:rsidP="005F75C6">
            <w:pPr>
              <w:widowControl w:val="0"/>
              <w:autoSpaceDE w:val="0"/>
              <w:autoSpaceDN w:val="0"/>
              <w:adjustRightInd w:val="0"/>
              <w:rPr>
                <w:rFonts w:cs="Arial"/>
                <w:color w:val="000000"/>
                <w:lang w:val="en-GB"/>
              </w:rPr>
            </w:pPr>
            <w:r>
              <w:rPr>
                <w:rFonts w:cs="Arial"/>
                <w:color w:val="000000"/>
                <w:lang w:val="en-GB"/>
              </w:rPr>
              <w:t>17-08-2024</w:t>
            </w:r>
          </w:p>
        </w:tc>
      </w:tr>
    </w:tbl>
    <w:p w14:paraId="1956C3B6" w14:textId="77777777" w:rsidR="009810C9" w:rsidRPr="0046756F" w:rsidRDefault="009810C9" w:rsidP="009810C9">
      <w:pPr>
        <w:widowControl w:val="0"/>
        <w:autoSpaceDE w:val="0"/>
        <w:autoSpaceDN w:val="0"/>
        <w:adjustRightInd w:val="0"/>
        <w:rPr>
          <w:rFonts w:cs="Arial"/>
        </w:rPr>
      </w:pPr>
    </w:p>
    <w:p w14:paraId="309EECEB" w14:textId="77777777" w:rsidR="009810C9" w:rsidRPr="0046756F" w:rsidRDefault="00000000" w:rsidP="009810C9">
      <w:pPr>
        <w:rPr>
          <w:rFonts w:cs="Arial"/>
        </w:rPr>
      </w:pPr>
      <w:r>
        <w:rPr>
          <w:rFonts w:cs="Arial"/>
        </w:rPr>
        <w:pict w14:anchorId="61FCFECC">
          <v:rect id="_x0000_i1025" style="width:0;height:1.5pt" o:hralign="center" o:hrstd="t" o:hr="t" fillcolor="#a0a0a0" stroked="f"/>
        </w:pict>
      </w:r>
    </w:p>
    <w:p w14:paraId="5BF3B801" w14:textId="77777777" w:rsidR="009810C9" w:rsidRPr="0046756F" w:rsidRDefault="009810C9" w:rsidP="009810C9">
      <w:pPr>
        <w:pStyle w:val="Heading1"/>
      </w:pPr>
      <w:bookmarkStart w:id="4" w:name="_Toc122795362"/>
      <w:bookmarkStart w:id="5" w:name="_Toc158905412"/>
      <w:r w:rsidRPr="0046756F">
        <w:t>2 Objective</w:t>
      </w:r>
      <w:bookmarkEnd w:id="4"/>
      <w:bookmarkEnd w:id="5"/>
    </w:p>
    <w:p w14:paraId="2FE6E6E4" w14:textId="77777777" w:rsidR="009810C9" w:rsidRPr="0046756F" w:rsidRDefault="009810C9" w:rsidP="009810C9">
      <w:pPr>
        <w:rPr>
          <w:rFonts w:cs="Arial"/>
        </w:rPr>
      </w:pPr>
    </w:p>
    <w:p w14:paraId="48347B37" w14:textId="3CBDEA20"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document H698-003-011-CMU defines the Software Low Level Requirements for CMU Module of the </w:t>
      </w:r>
      <w:r w:rsidR="00A12497">
        <w:rPr>
          <w:rFonts w:cs="Arial"/>
        </w:rPr>
        <w:t xml:space="preserve">Airbus </w:t>
      </w:r>
      <w:r w:rsidRPr="0046756F">
        <w:rPr>
          <w:rFonts w:cs="Arial"/>
        </w:rPr>
        <w:t>Engine Data Acquisition Unit (EDAU) and Configuration Management Unit plus NVM (CMU+).</w:t>
      </w:r>
    </w:p>
    <w:p w14:paraId="2067C446" w14:textId="77777777" w:rsidR="009810C9" w:rsidRPr="0046756F" w:rsidRDefault="00000000" w:rsidP="009810C9">
      <w:pPr>
        <w:rPr>
          <w:rFonts w:cs="Arial"/>
        </w:rPr>
      </w:pPr>
      <w:r>
        <w:rPr>
          <w:rFonts w:cs="Arial"/>
        </w:rPr>
        <w:pict w14:anchorId="41C7BB3D">
          <v:rect id="_x0000_i1026" style="width:0;height:1.5pt" o:hralign="center" o:hrstd="t" o:hr="t" fillcolor="#a0a0a0" stroked="f"/>
        </w:pict>
      </w:r>
    </w:p>
    <w:p w14:paraId="47E17C5C" w14:textId="77777777" w:rsidR="009810C9" w:rsidRPr="0046756F" w:rsidRDefault="009810C9" w:rsidP="009810C9">
      <w:pPr>
        <w:pStyle w:val="Heading1"/>
      </w:pPr>
      <w:bookmarkStart w:id="6" w:name="_Toc122795363"/>
      <w:bookmarkStart w:id="7" w:name="_Toc158905413"/>
      <w:r w:rsidRPr="0046756F">
        <w:t>3 Acronyms and Definitions</w:t>
      </w:r>
      <w:bookmarkEnd w:id="6"/>
      <w:bookmarkEnd w:id="7"/>
    </w:p>
    <w:p w14:paraId="306CA17A" w14:textId="77777777" w:rsidR="009810C9" w:rsidRPr="0046756F" w:rsidRDefault="009810C9" w:rsidP="009810C9">
      <w:pPr>
        <w:rPr>
          <w:rFonts w:cs="Arial"/>
        </w:rPr>
      </w:pPr>
    </w:p>
    <w:p w14:paraId="527B86CF" w14:textId="644B3AE9" w:rsidR="009810C9" w:rsidRPr="0046756F" w:rsidRDefault="009810C9" w:rsidP="009810C9">
      <w:pPr>
        <w:pStyle w:val="Caption"/>
        <w:keepNext/>
        <w:rPr>
          <w:rFonts w:cs="Arial"/>
        </w:rPr>
      </w:pPr>
      <w:bookmarkStart w:id="8" w:name="_Toc158905408"/>
      <w:r w:rsidRPr="0046756F">
        <w:rPr>
          <w:rFonts w:cs="Arial"/>
        </w:rPr>
        <w:t xml:space="preserve">Table </w:t>
      </w:r>
      <w:r w:rsidRPr="0046756F">
        <w:rPr>
          <w:rFonts w:cs="Arial"/>
        </w:rPr>
        <w:fldChar w:fldCharType="begin"/>
      </w:r>
      <w:r w:rsidRPr="0046756F">
        <w:rPr>
          <w:rFonts w:cs="Arial"/>
        </w:rPr>
        <w:instrText xml:space="preserve"> SEQ Table \* ARABIC </w:instrText>
      </w:r>
      <w:r w:rsidRPr="0046756F">
        <w:rPr>
          <w:rFonts w:cs="Arial"/>
        </w:rPr>
        <w:fldChar w:fldCharType="separate"/>
      </w:r>
      <w:r w:rsidR="00E007C1">
        <w:rPr>
          <w:rFonts w:cs="Arial"/>
          <w:noProof/>
        </w:rPr>
        <w:t>2</w:t>
      </w:r>
      <w:r w:rsidRPr="0046756F">
        <w:rPr>
          <w:rFonts w:cs="Arial"/>
          <w:noProof/>
        </w:rPr>
        <w:fldChar w:fldCharType="end"/>
      </w:r>
      <w:r w:rsidRPr="0046756F">
        <w:rPr>
          <w:rFonts w:cs="Arial"/>
        </w:rPr>
        <w:t xml:space="preserve">: </w:t>
      </w:r>
      <w:r w:rsidRPr="008F1138">
        <w:rPr>
          <w:rFonts w:cs="Arial"/>
          <w:sz w:val="20"/>
        </w:rPr>
        <w:t>List of Acronyms</w:t>
      </w:r>
      <w:bookmarkEnd w:id="8"/>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20"/>
        <w:gridCol w:w="7430"/>
      </w:tblGrid>
      <w:tr w:rsidR="009810C9" w:rsidRPr="0046756F" w14:paraId="71D88D80" w14:textId="77777777" w:rsidTr="00F17C18">
        <w:trPr>
          <w:trHeight w:val="300"/>
        </w:trPr>
        <w:tc>
          <w:tcPr>
            <w:tcW w:w="1027" w:type="pct"/>
            <w:tcBorders>
              <w:top w:val="single" w:sz="4" w:space="0" w:color="auto"/>
              <w:bottom w:val="single" w:sz="4" w:space="0" w:color="auto"/>
              <w:right w:val="single" w:sz="4" w:space="0" w:color="auto"/>
            </w:tcBorders>
            <w:shd w:val="clear" w:color="auto" w:fill="A6A6A6"/>
            <w:vAlign w:val="bottom"/>
          </w:tcPr>
          <w:p w14:paraId="67EF8398" w14:textId="77777777" w:rsidR="009810C9" w:rsidRPr="0046756F" w:rsidRDefault="009810C9" w:rsidP="00F17C18">
            <w:pPr>
              <w:widowControl w:val="0"/>
              <w:autoSpaceDE w:val="0"/>
              <w:autoSpaceDN w:val="0"/>
              <w:adjustRightInd w:val="0"/>
              <w:rPr>
                <w:rFonts w:cs="Arial"/>
                <w:b/>
                <w:bCs/>
                <w:color w:val="000000"/>
              </w:rPr>
            </w:pPr>
            <w:r w:rsidRPr="0046756F">
              <w:rPr>
                <w:rFonts w:cs="Arial"/>
                <w:b/>
                <w:bCs/>
                <w:color w:val="000000"/>
              </w:rPr>
              <w:t>Acronym</w:t>
            </w:r>
          </w:p>
        </w:tc>
        <w:tc>
          <w:tcPr>
            <w:tcW w:w="3973" w:type="pct"/>
            <w:tcBorders>
              <w:top w:val="single" w:sz="4" w:space="0" w:color="auto"/>
              <w:left w:val="single" w:sz="4" w:space="0" w:color="auto"/>
              <w:bottom w:val="single" w:sz="4" w:space="0" w:color="auto"/>
            </w:tcBorders>
            <w:shd w:val="clear" w:color="auto" w:fill="A6A6A6"/>
            <w:vAlign w:val="bottom"/>
          </w:tcPr>
          <w:p w14:paraId="6A985A99" w14:textId="77777777" w:rsidR="009810C9" w:rsidRPr="0046756F" w:rsidRDefault="009810C9" w:rsidP="00F17C18">
            <w:pPr>
              <w:widowControl w:val="0"/>
              <w:autoSpaceDE w:val="0"/>
              <w:autoSpaceDN w:val="0"/>
              <w:adjustRightInd w:val="0"/>
              <w:rPr>
                <w:rFonts w:cs="Arial"/>
                <w:b/>
                <w:bCs/>
                <w:color w:val="000000"/>
              </w:rPr>
            </w:pPr>
            <w:r w:rsidRPr="0046756F">
              <w:rPr>
                <w:rFonts w:cs="Arial"/>
                <w:b/>
                <w:bCs/>
                <w:color w:val="000000"/>
              </w:rPr>
              <w:t>Definition</w:t>
            </w:r>
          </w:p>
        </w:tc>
      </w:tr>
      <w:tr w:rsidR="009810C9" w:rsidRPr="0046756F" w14:paraId="4631B0CB"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1BB9534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A825</w:t>
            </w:r>
          </w:p>
        </w:tc>
        <w:tc>
          <w:tcPr>
            <w:tcW w:w="3973" w:type="pct"/>
            <w:tcBorders>
              <w:top w:val="single" w:sz="4" w:space="0" w:color="auto"/>
              <w:left w:val="single" w:sz="4" w:space="0" w:color="auto"/>
              <w:bottom w:val="single" w:sz="4" w:space="0" w:color="auto"/>
            </w:tcBorders>
            <w:vAlign w:val="bottom"/>
          </w:tcPr>
          <w:p w14:paraId="2FBB798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ARINC Specification 825</w:t>
            </w:r>
          </w:p>
        </w:tc>
      </w:tr>
      <w:tr w:rsidR="009810C9" w:rsidRPr="0046756F" w14:paraId="38B57BED" w14:textId="77777777" w:rsidTr="00F17C18">
        <w:trPr>
          <w:trHeight w:val="300"/>
        </w:trPr>
        <w:tc>
          <w:tcPr>
            <w:tcW w:w="1027" w:type="pct"/>
            <w:tcBorders>
              <w:top w:val="single" w:sz="4" w:space="0" w:color="auto"/>
              <w:bottom w:val="single" w:sz="4" w:space="0" w:color="auto"/>
              <w:right w:val="single" w:sz="4" w:space="0" w:color="auto"/>
            </w:tcBorders>
            <w:vAlign w:val="center"/>
          </w:tcPr>
          <w:p w14:paraId="7B582E8A" w14:textId="798C4A08" w:rsidR="009810C9" w:rsidRPr="0046756F" w:rsidRDefault="009810C9" w:rsidP="00F17C18">
            <w:pPr>
              <w:widowControl w:val="0"/>
              <w:autoSpaceDE w:val="0"/>
              <w:autoSpaceDN w:val="0"/>
              <w:adjustRightInd w:val="0"/>
              <w:rPr>
                <w:rFonts w:cs="Arial"/>
              </w:rPr>
            </w:pPr>
            <w:r w:rsidRPr="0046756F">
              <w:rPr>
                <w:rFonts w:cs="Arial"/>
              </w:rPr>
              <w:t>A</w:t>
            </w:r>
            <w:r w:rsidR="00A12497">
              <w:rPr>
                <w:rFonts w:cs="Arial"/>
              </w:rPr>
              <w:t>lten</w:t>
            </w:r>
          </w:p>
        </w:tc>
        <w:tc>
          <w:tcPr>
            <w:tcW w:w="3973" w:type="pct"/>
            <w:tcBorders>
              <w:top w:val="single" w:sz="4" w:space="0" w:color="auto"/>
              <w:left w:val="single" w:sz="4" w:space="0" w:color="auto"/>
              <w:bottom w:val="single" w:sz="4" w:space="0" w:color="auto"/>
            </w:tcBorders>
            <w:vAlign w:val="center"/>
          </w:tcPr>
          <w:p w14:paraId="00FE5953" w14:textId="4136900C" w:rsidR="009810C9" w:rsidRPr="0046756F" w:rsidRDefault="00A12497" w:rsidP="00F17C18">
            <w:pPr>
              <w:widowControl w:val="0"/>
              <w:autoSpaceDE w:val="0"/>
              <w:autoSpaceDN w:val="0"/>
              <w:adjustRightInd w:val="0"/>
              <w:rPr>
                <w:rFonts w:cs="Arial"/>
              </w:rPr>
            </w:pPr>
            <w:r>
              <w:rPr>
                <w:rFonts w:cs="Arial"/>
              </w:rPr>
              <w:t xml:space="preserve">Alten </w:t>
            </w:r>
            <w:r w:rsidR="009810C9" w:rsidRPr="0046756F">
              <w:rPr>
                <w:rFonts w:cs="Arial"/>
              </w:rPr>
              <w:t>Global Technology Solutions Pvt. Ltd.</w:t>
            </w:r>
          </w:p>
        </w:tc>
      </w:tr>
      <w:tr w:rsidR="009810C9" w:rsidRPr="0046756F" w14:paraId="437EF3E1"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2560047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AHB</w:t>
            </w:r>
          </w:p>
        </w:tc>
        <w:tc>
          <w:tcPr>
            <w:tcW w:w="3973" w:type="pct"/>
            <w:tcBorders>
              <w:top w:val="single" w:sz="4" w:space="0" w:color="auto"/>
              <w:left w:val="single" w:sz="4" w:space="0" w:color="auto"/>
              <w:bottom w:val="single" w:sz="4" w:space="0" w:color="auto"/>
            </w:tcBorders>
            <w:vAlign w:val="bottom"/>
          </w:tcPr>
          <w:p w14:paraId="6F985EE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Advanced High-Performance Bus</w:t>
            </w:r>
          </w:p>
        </w:tc>
      </w:tr>
      <w:tr w:rsidR="009810C9" w:rsidRPr="0046756F" w14:paraId="2B2BC81D"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785EDEB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ARINC</w:t>
            </w:r>
          </w:p>
        </w:tc>
        <w:tc>
          <w:tcPr>
            <w:tcW w:w="3973" w:type="pct"/>
            <w:tcBorders>
              <w:top w:val="single" w:sz="4" w:space="0" w:color="auto"/>
              <w:left w:val="single" w:sz="4" w:space="0" w:color="auto"/>
              <w:bottom w:val="single" w:sz="4" w:space="0" w:color="auto"/>
            </w:tcBorders>
            <w:vAlign w:val="bottom"/>
          </w:tcPr>
          <w:p w14:paraId="6A932CD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Aeronautical Radio Incorporated</w:t>
            </w:r>
          </w:p>
        </w:tc>
      </w:tr>
      <w:tr w:rsidR="009810C9" w:rsidRPr="0046756F" w14:paraId="6D909459"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49A8C71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CAN</w:t>
            </w:r>
          </w:p>
        </w:tc>
        <w:tc>
          <w:tcPr>
            <w:tcW w:w="3973" w:type="pct"/>
            <w:tcBorders>
              <w:top w:val="single" w:sz="4" w:space="0" w:color="auto"/>
              <w:left w:val="single" w:sz="4" w:space="0" w:color="auto"/>
              <w:bottom w:val="single" w:sz="4" w:space="0" w:color="auto"/>
            </w:tcBorders>
            <w:vAlign w:val="bottom"/>
          </w:tcPr>
          <w:p w14:paraId="6AEBA7C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Controller Area Network</w:t>
            </w:r>
          </w:p>
        </w:tc>
      </w:tr>
      <w:tr w:rsidR="009810C9" w:rsidRPr="0046756F" w14:paraId="2DA654CC"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5E97FB5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CM</w:t>
            </w:r>
          </w:p>
        </w:tc>
        <w:tc>
          <w:tcPr>
            <w:tcW w:w="3973" w:type="pct"/>
            <w:tcBorders>
              <w:top w:val="single" w:sz="4" w:space="0" w:color="auto"/>
              <w:left w:val="single" w:sz="4" w:space="0" w:color="auto"/>
              <w:bottom w:val="single" w:sz="4" w:space="0" w:color="auto"/>
            </w:tcBorders>
            <w:vAlign w:val="bottom"/>
          </w:tcPr>
          <w:p w14:paraId="0793015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Configuration Module</w:t>
            </w:r>
          </w:p>
        </w:tc>
      </w:tr>
      <w:tr w:rsidR="009810C9" w:rsidRPr="0046756F" w14:paraId="563B4020"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610FDDD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CMS</w:t>
            </w:r>
          </w:p>
        </w:tc>
        <w:tc>
          <w:tcPr>
            <w:tcW w:w="3973" w:type="pct"/>
            <w:tcBorders>
              <w:top w:val="single" w:sz="4" w:space="0" w:color="auto"/>
              <w:left w:val="single" w:sz="4" w:space="0" w:color="auto"/>
              <w:bottom w:val="single" w:sz="4" w:space="0" w:color="auto"/>
            </w:tcBorders>
            <w:vAlign w:val="bottom"/>
          </w:tcPr>
          <w:p w14:paraId="38BD6E3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Configuration Management System</w:t>
            </w:r>
          </w:p>
        </w:tc>
      </w:tr>
      <w:tr w:rsidR="009810C9" w:rsidRPr="0046756F" w14:paraId="46D24D9C"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3A17F24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CMSIS</w:t>
            </w:r>
          </w:p>
        </w:tc>
        <w:tc>
          <w:tcPr>
            <w:tcW w:w="3973" w:type="pct"/>
            <w:tcBorders>
              <w:top w:val="single" w:sz="4" w:space="0" w:color="auto"/>
              <w:left w:val="single" w:sz="4" w:space="0" w:color="auto"/>
              <w:bottom w:val="single" w:sz="4" w:space="0" w:color="auto"/>
            </w:tcBorders>
            <w:vAlign w:val="bottom"/>
          </w:tcPr>
          <w:p w14:paraId="43B661CA"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Cortex microcontroller software interface standard  </w:t>
            </w:r>
          </w:p>
        </w:tc>
      </w:tr>
      <w:tr w:rsidR="009810C9" w:rsidRPr="0046756F" w14:paraId="3C2F792D" w14:textId="77777777" w:rsidTr="00F17C18">
        <w:trPr>
          <w:trHeight w:val="300"/>
        </w:trPr>
        <w:tc>
          <w:tcPr>
            <w:tcW w:w="1027" w:type="pct"/>
            <w:tcBorders>
              <w:top w:val="single" w:sz="4" w:space="0" w:color="auto"/>
              <w:bottom w:val="single" w:sz="4" w:space="0" w:color="auto"/>
              <w:right w:val="single" w:sz="4" w:space="0" w:color="auto"/>
            </w:tcBorders>
            <w:vAlign w:val="center"/>
          </w:tcPr>
          <w:p w14:paraId="0CF8419A" w14:textId="77777777" w:rsidR="009810C9" w:rsidRPr="0046756F" w:rsidRDefault="009810C9" w:rsidP="00F17C18">
            <w:pPr>
              <w:widowControl w:val="0"/>
              <w:autoSpaceDE w:val="0"/>
              <w:autoSpaceDN w:val="0"/>
              <w:adjustRightInd w:val="0"/>
              <w:rPr>
                <w:rFonts w:cs="Arial"/>
              </w:rPr>
            </w:pPr>
            <w:r w:rsidRPr="0046756F">
              <w:rPr>
                <w:rFonts w:cs="Arial"/>
                <w:color w:val="000000"/>
              </w:rPr>
              <w:t>CMU+</w:t>
            </w:r>
          </w:p>
        </w:tc>
        <w:tc>
          <w:tcPr>
            <w:tcW w:w="3973" w:type="pct"/>
            <w:tcBorders>
              <w:top w:val="single" w:sz="4" w:space="0" w:color="auto"/>
              <w:left w:val="single" w:sz="4" w:space="0" w:color="auto"/>
              <w:bottom w:val="single" w:sz="4" w:space="0" w:color="auto"/>
            </w:tcBorders>
            <w:vAlign w:val="center"/>
          </w:tcPr>
          <w:p w14:paraId="2AF961F3" w14:textId="77777777" w:rsidR="009810C9" w:rsidRPr="0046756F" w:rsidRDefault="009810C9" w:rsidP="00F17C18">
            <w:pPr>
              <w:widowControl w:val="0"/>
              <w:autoSpaceDE w:val="0"/>
              <w:autoSpaceDN w:val="0"/>
              <w:adjustRightInd w:val="0"/>
              <w:rPr>
                <w:rFonts w:cs="Arial"/>
              </w:rPr>
            </w:pPr>
            <w:r w:rsidRPr="0046756F">
              <w:rPr>
                <w:rFonts w:cs="Arial"/>
              </w:rPr>
              <w:t>Configuration Management Unit plus NVM</w:t>
            </w:r>
          </w:p>
        </w:tc>
      </w:tr>
      <w:tr w:rsidR="009810C9" w:rsidRPr="0046756F" w14:paraId="161AFBB2"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04487B4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CPU </w:t>
            </w:r>
          </w:p>
        </w:tc>
        <w:tc>
          <w:tcPr>
            <w:tcW w:w="3973" w:type="pct"/>
            <w:tcBorders>
              <w:top w:val="single" w:sz="4" w:space="0" w:color="auto"/>
              <w:left w:val="single" w:sz="4" w:space="0" w:color="auto"/>
              <w:bottom w:val="single" w:sz="4" w:space="0" w:color="auto"/>
            </w:tcBorders>
            <w:vAlign w:val="bottom"/>
          </w:tcPr>
          <w:p w14:paraId="6BAE3B04"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Central Processing Unit</w:t>
            </w:r>
          </w:p>
        </w:tc>
      </w:tr>
      <w:tr w:rsidR="009810C9" w:rsidRPr="0046756F" w14:paraId="07EA4796"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24369D3A"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CRC</w:t>
            </w:r>
          </w:p>
        </w:tc>
        <w:tc>
          <w:tcPr>
            <w:tcW w:w="3973" w:type="pct"/>
            <w:tcBorders>
              <w:top w:val="single" w:sz="4" w:space="0" w:color="auto"/>
              <w:left w:val="single" w:sz="4" w:space="0" w:color="auto"/>
              <w:bottom w:val="single" w:sz="4" w:space="0" w:color="auto"/>
            </w:tcBorders>
            <w:vAlign w:val="bottom"/>
          </w:tcPr>
          <w:p w14:paraId="5E3A916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Cyclic Redundancy Check</w:t>
            </w:r>
          </w:p>
        </w:tc>
      </w:tr>
      <w:tr w:rsidR="009810C9" w:rsidRPr="0046756F" w14:paraId="0E8E0BBF"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41C90D6C"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CSC</w:t>
            </w:r>
          </w:p>
        </w:tc>
        <w:tc>
          <w:tcPr>
            <w:tcW w:w="3973" w:type="pct"/>
            <w:tcBorders>
              <w:top w:val="single" w:sz="4" w:space="0" w:color="auto"/>
              <w:left w:val="single" w:sz="4" w:space="0" w:color="auto"/>
              <w:bottom w:val="single" w:sz="4" w:space="0" w:color="auto"/>
            </w:tcBorders>
            <w:vAlign w:val="bottom"/>
          </w:tcPr>
          <w:p w14:paraId="5914D07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Computer Software Component</w:t>
            </w:r>
          </w:p>
        </w:tc>
      </w:tr>
      <w:tr w:rsidR="009810C9" w:rsidRPr="0046756F" w14:paraId="40DDEC0F"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7A655FCC"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CSU</w:t>
            </w:r>
          </w:p>
        </w:tc>
        <w:tc>
          <w:tcPr>
            <w:tcW w:w="3973" w:type="pct"/>
            <w:tcBorders>
              <w:top w:val="single" w:sz="4" w:space="0" w:color="auto"/>
              <w:left w:val="single" w:sz="4" w:space="0" w:color="auto"/>
              <w:bottom w:val="single" w:sz="4" w:space="0" w:color="auto"/>
            </w:tcBorders>
            <w:vAlign w:val="bottom"/>
          </w:tcPr>
          <w:p w14:paraId="1E1904E8" w14:textId="77777777" w:rsidR="009810C9" w:rsidRPr="0046756F" w:rsidRDefault="009810C9" w:rsidP="00F17C18">
            <w:pPr>
              <w:widowControl w:val="0"/>
              <w:autoSpaceDE w:val="0"/>
              <w:autoSpaceDN w:val="0"/>
              <w:adjustRightInd w:val="0"/>
              <w:rPr>
                <w:rFonts w:cs="Arial"/>
                <w:color w:val="000000"/>
              </w:rPr>
            </w:pPr>
            <w:r w:rsidRPr="0046756F">
              <w:rPr>
                <w:rFonts w:cs="Arial"/>
              </w:rPr>
              <w:t>Computer Software Unit</w:t>
            </w:r>
          </w:p>
        </w:tc>
      </w:tr>
      <w:tr w:rsidR="009810C9" w:rsidRPr="0046756F" w14:paraId="70C9A733"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1CB5C2A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DAU </w:t>
            </w:r>
          </w:p>
        </w:tc>
        <w:tc>
          <w:tcPr>
            <w:tcW w:w="3973" w:type="pct"/>
            <w:tcBorders>
              <w:top w:val="single" w:sz="4" w:space="0" w:color="auto"/>
              <w:left w:val="single" w:sz="4" w:space="0" w:color="auto"/>
              <w:bottom w:val="single" w:sz="4" w:space="0" w:color="auto"/>
            </w:tcBorders>
            <w:vAlign w:val="bottom"/>
          </w:tcPr>
          <w:p w14:paraId="03F889C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Data Acquisition Unit</w:t>
            </w:r>
          </w:p>
        </w:tc>
      </w:tr>
      <w:tr w:rsidR="009810C9" w:rsidRPr="0046756F" w14:paraId="512C8EAE"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0320339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DOC</w:t>
            </w:r>
          </w:p>
        </w:tc>
        <w:tc>
          <w:tcPr>
            <w:tcW w:w="3973" w:type="pct"/>
            <w:tcBorders>
              <w:top w:val="single" w:sz="4" w:space="0" w:color="auto"/>
              <w:left w:val="single" w:sz="4" w:space="0" w:color="auto"/>
              <w:bottom w:val="single" w:sz="4" w:space="0" w:color="auto"/>
            </w:tcBorders>
            <w:vAlign w:val="bottom"/>
          </w:tcPr>
          <w:p w14:paraId="0566BB5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Document Object Code</w:t>
            </w:r>
          </w:p>
        </w:tc>
      </w:tr>
      <w:tr w:rsidR="009810C9" w:rsidRPr="0046756F" w14:paraId="0A02C6EC"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356A96E6"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lang w:val="en-GB"/>
              </w:rPr>
              <w:t>FPCCR</w:t>
            </w:r>
          </w:p>
        </w:tc>
        <w:tc>
          <w:tcPr>
            <w:tcW w:w="3973" w:type="pct"/>
            <w:tcBorders>
              <w:top w:val="single" w:sz="4" w:space="0" w:color="auto"/>
              <w:left w:val="single" w:sz="4" w:space="0" w:color="auto"/>
              <w:bottom w:val="single" w:sz="4" w:space="0" w:color="auto"/>
            </w:tcBorders>
            <w:vAlign w:val="bottom"/>
          </w:tcPr>
          <w:p w14:paraId="552BBD1C"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lang w:val="en-GB"/>
              </w:rPr>
              <w:t>Floating-Point Context Control Register</w:t>
            </w:r>
          </w:p>
        </w:tc>
      </w:tr>
      <w:tr w:rsidR="009810C9" w:rsidRPr="0046756F" w14:paraId="0F5CFD20"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279606DB"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lang w:val="en-GB"/>
              </w:rPr>
              <w:t>FPSCR</w:t>
            </w:r>
          </w:p>
        </w:tc>
        <w:tc>
          <w:tcPr>
            <w:tcW w:w="3973" w:type="pct"/>
            <w:tcBorders>
              <w:top w:val="single" w:sz="4" w:space="0" w:color="auto"/>
              <w:left w:val="single" w:sz="4" w:space="0" w:color="auto"/>
              <w:bottom w:val="single" w:sz="4" w:space="0" w:color="auto"/>
            </w:tcBorders>
            <w:vAlign w:val="bottom"/>
          </w:tcPr>
          <w:p w14:paraId="4191BF1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lang w:val="en-GB"/>
              </w:rPr>
              <w:t>Floating-Point Status Control Register</w:t>
            </w:r>
          </w:p>
        </w:tc>
      </w:tr>
      <w:tr w:rsidR="009810C9" w:rsidRPr="0046756F" w14:paraId="30178A88"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7D675C5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 xml:space="preserve">FPU </w:t>
            </w:r>
          </w:p>
        </w:tc>
        <w:tc>
          <w:tcPr>
            <w:tcW w:w="3973" w:type="pct"/>
            <w:tcBorders>
              <w:top w:val="single" w:sz="4" w:space="0" w:color="auto"/>
              <w:left w:val="single" w:sz="4" w:space="0" w:color="auto"/>
              <w:bottom w:val="single" w:sz="4" w:space="0" w:color="auto"/>
            </w:tcBorders>
            <w:vAlign w:val="bottom"/>
          </w:tcPr>
          <w:p w14:paraId="014E336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Floating Point Unit</w:t>
            </w:r>
          </w:p>
        </w:tc>
      </w:tr>
      <w:tr w:rsidR="009810C9" w:rsidRPr="0046756F" w14:paraId="6084F11D"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122A4426"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HW</w:t>
            </w:r>
          </w:p>
        </w:tc>
        <w:tc>
          <w:tcPr>
            <w:tcW w:w="3973" w:type="pct"/>
            <w:tcBorders>
              <w:top w:val="single" w:sz="4" w:space="0" w:color="auto"/>
              <w:left w:val="single" w:sz="4" w:space="0" w:color="auto"/>
              <w:bottom w:val="single" w:sz="4" w:space="0" w:color="auto"/>
            </w:tcBorders>
            <w:vAlign w:val="bottom"/>
          </w:tcPr>
          <w:p w14:paraId="7A85226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Hardware</w:t>
            </w:r>
          </w:p>
        </w:tc>
      </w:tr>
      <w:tr w:rsidR="009810C9" w:rsidRPr="0046756F" w14:paraId="1DA356C3"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6722D02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ICD</w:t>
            </w:r>
          </w:p>
        </w:tc>
        <w:tc>
          <w:tcPr>
            <w:tcW w:w="3973" w:type="pct"/>
            <w:tcBorders>
              <w:top w:val="single" w:sz="4" w:space="0" w:color="auto"/>
              <w:left w:val="single" w:sz="4" w:space="0" w:color="auto"/>
              <w:bottom w:val="single" w:sz="4" w:space="0" w:color="auto"/>
            </w:tcBorders>
            <w:vAlign w:val="bottom"/>
          </w:tcPr>
          <w:p w14:paraId="3D987A94"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Interface Control Document</w:t>
            </w:r>
          </w:p>
        </w:tc>
      </w:tr>
      <w:tr w:rsidR="009810C9" w:rsidRPr="0046756F" w14:paraId="29CC2BED"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1E4425E6"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ISR</w:t>
            </w:r>
          </w:p>
        </w:tc>
        <w:tc>
          <w:tcPr>
            <w:tcW w:w="3973" w:type="pct"/>
            <w:tcBorders>
              <w:top w:val="single" w:sz="4" w:space="0" w:color="auto"/>
              <w:left w:val="single" w:sz="4" w:space="0" w:color="auto"/>
              <w:bottom w:val="single" w:sz="4" w:space="0" w:color="auto"/>
            </w:tcBorders>
            <w:vAlign w:val="bottom"/>
          </w:tcPr>
          <w:p w14:paraId="376E9EBB"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Interrupt Service Routine</w:t>
            </w:r>
          </w:p>
        </w:tc>
      </w:tr>
      <w:tr w:rsidR="009810C9" w:rsidRPr="0046756F" w14:paraId="16073284"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18BDDB39"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LED</w:t>
            </w:r>
          </w:p>
        </w:tc>
        <w:tc>
          <w:tcPr>
            <w:tcW w:w="3973" w:type="pct"/>
            <w:tcBorders>
              <w:top w:val="single" w:sz="4" w:space="0" w:color="auto"/>
              <w:left w:val="single" w:sz="4" w:space="0" w:color="auto"/>
              <w:bottom w:val="single" w:sz="4" w:space="0" w:color="auto"/>
            </w:tcBorders>
            <w:vAlign w:val="bottom"/>
          </w:tcPr>
          <w:p w14:paraId="468FCF0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Light Emitting Diode</w:t>
            </w:r>
          </w:p>
        </w:tc>
      </w:tr>
      <w:tr w:rsidR="009810C9" w:rsidRPr="0046756F" w14:paraId="625DC34B"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2D29B10B"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NA</w:t>
            </w:r>
          </w:p>
        </w:tc>
        <w:tc>
          <w:tcPr>
            <w:tcW w:w="3973" w:type="pct"/>
            <w:tcBorders>
              <w:top w:val="single" w:sz="4" w:space="0" w:color="auto"/>
              <w:left w:val="single" w:sz="4" w:space="0" w:color="auto"/>
              <w:bottom w:val="single" w:sz="4" w:space="0" w:color="auto"/>
            </w:tcBorders>
            <w:vAlign w:val="bottom"/>
          </w:tcPr>
          <w:p w14:paraId="3379CA9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Not Applicable</w:t>
            </w:r>
          </w:p>
        </w:tc>
      </w:tr>
      <w:tr w:rsidR="009810C9" w:rsidRPr="0046756F" w14:paraId="77156656"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4219F62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NOC</w:t>
            </w:r>
          </w:p>
        </w:tc>
        <w:tc>
          <w:tcPr>
            <w:tcW w:w="3973" w:type="pct"/>
            <w:tcBorders>
              <w:top w:val="single" w:sz="4" w:space="0" w:color="auto"/>
              <w:left w:val="single" w:sz="4" w:space="0" w:color="auto"/>
              <w:bottom w:val="single" w:sz="4" w:space="0" w:color="auto"/>
            </w:tcBorders>
            <w:vAlign w:val="bottom"/>
          </w:tcPr>
          <w:p w14:paraId="790605B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Normal Operating Channel</w:t>
            </w:r>
          </w:p>
        </w:tc>
      </w:tr>
      <w:tr w:rsidR="009810C9" w:rsidRPr="0046756F" w14:paraId="7C970B06"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0B03E80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NSC</w:t>
            </w:r>
          </w:p>
        </w:tc>
        <w:tc>
          <w:tcPr>
            <w:tcW w:w="3973" w:type="pct"/>
            <w:tcBorders>
              <w:top w:val="single" w:sz="4" w:space="0" w:color="auto"/>
              <w:left w:val="single" w:sz="4" w:space="0" w:color="auto"/>
              <w:bottom w:val="single" w:sz="4" w:space="0" w:color="auto"/>
            </w:tcBorders>
            <w:vAlign w:val="bottom"/>
          </w:tcPr>
          <w:p w14:paraId="2FE8447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Node Service Channel</w:t>
            </w:r>
          </w:p>
        </w:tc>
      </w:tr>
      <w:tr w:rsidR="009810C9" w:rsidRPr="0046756F" w14:paraId="671CFC92"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498EF32B"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QA</w:t>
            </w:r>
          </w:p>
        </w:tc>
        <w:tc>
          <w:tcPr>
            <w:tcW w:w="3973" w:type="pct"/>
            <w:tcBorders>
              <w:top w:val="single" w:sz="4" w:space="0" w:color="auto"/>
              <w:left w:val="single" w:sz="4" w:space="0" w:color="auto"/>
              <w:bottom w:val="single" w:sz="4" w:space="0" w:color="auto"/>
            </w:tcBorders>
            <w:vAlign w:val="bottom"/>
          </w:tcPr>
          <w:p w14:paraId="0C139A8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Quality Assurance</w:t>
            </w:r>
          </w:p>
        </w:tc>
      </w:tr>
      <w:tr w:rsidR="009810C9" w:rsidRPr="0046756F" w14:paraId="41D736E3"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5E1255B6"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RAM</w:t>
            </w:r>
          </w:p>
        </w:tc>
        <w:tc>
          <w:tcPr>
            <w:tcW w:w="3973" w:type="pct"/>
            <w:tcBorders>
              <w:top w:val="single" w:sz="4" w:space="0" w:color="auto"/>
              <w:left w:val="single" w:sz="4" w:space="0" w:color="auto"/>
              <w:bottom w:val="single" w:sz="4" w:space="0" w:color="auto"/>
            </w:tcBorders>
            <w:vAlign w:val="bottom"/>
          </w:tcPr>
          <w:p w14:paraId="006F1DCF"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Random Access Memory</w:t>
            </w:r>
          </w:p>
        </w:tc>
      </w:tr>
      <w:tr w:rsidR="009810C9" w:rsidRPr="0046756F" w14:paraId="2F125B25"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78616E24"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RCI</w:t>
            </w:r>
          </w:p>
        </w:tc>
        <w:tc>
          <w:tcPr>
            <w:tcW w:w="3973" w:type="pct"/>
            <w:tcBorders>
              <w:top w:val="single" w:sz="4" w:space="0" w:color="auto"/>
              <w:left w:val="single" w:sz="4" w:space="0" w:color="auto"/>
              <w:bottom w:val="single" w:sz="4" w:space="0" w:color="auto"/>
            </w:tcBorders>
            <w:vAlign w:val="bottom"/>
          </w:tcPr>
          <w:p w14:paraId="4CCB51EA"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Redundancy Channel Identifier</w:t>
            </w:r>
          </w:p>
        </w:tc>
      </w:tr>
      <w:tr w:rsidR="009810C9" w:rsidRPr="0046756F" w14:paraId="3B2343D6"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6E3F6BD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ROM</w:t>
            </w:r>
          </w:p>
        </w:tc>
        <w:tc>
          <w:tcPr>
            <w:tcW w:w="3973" w:type="pct"/>
            <w:tcBorders>
              <w:top w:val="single" w:sz="4" w:space="0" w:color="auto"/>
              <w:left w:val="single" w:sz="4" w:space="0" w:color="auto"/>
              <w:bottom w:val="single" w:sz="4" w:space="0" w:color="auto"/>
            </w:tcBorders>
            <w:vAlign w:val="bottom"/>
          </w:tcPr>
          <w:p w14:paraId="1217EE7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Read Only Memory</w:t>
            </w:r>
          </w:p>
        </w:tc>
      </w:tr>
      <w:tr w:rsidR="009810C9" w:rsidRPr="0046756F" w14:paraId="6698436F"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52EE39F7"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SAD</w:t>
            </w:r>
          </w:p>
        </w:tc>
        <w:tc>
          <w:tcPr>
            <w:tcW w:w="3973" w:type="pct"/>
            <w:tcBorders>
              <w:top w:val="single" w:sz="4" w:space="0" w:color="auto"/>
              <w:left w:val="single" w:sz="4" w:space="0" w:color="auto"/>
              <w:bottom w:val="single" w:sz="4" w:space="0" w:color="auto"/>
            </w:tcBorders>
            <w:vAlign w:val="bottom"/>
          </w:tcPr>
          <w:p w14:paraId="18328EAD"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Software Architectural Document</w:t>
            </w:r>
          </w:p>
        </w:tc>
      </w:tr>
      <w:tr w:rsidR="009810C9" w:rsidRPr="0046756F" w14:paraId="2D2AF6B5"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7A5FE930"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SCMP</w:t>
            </w:r>
          </w:p>
        </w:tc>
        <w:tc>
          <w:tcPr>
            <w:tcW w:w="3973" w:type="pct"/>
            <w:tcBorders>
              <w:top w:val="single" w:sz="4" w:space="0" w:color="auto"/>
              <w:left w:val="single" w:sz="4" w:space="0" w:color="auto"/>
              <w:bottom w:val="single" w:sz="4" w:space="0" w:color="auto"/>
            </w:tcBorders>
            <w:vAlign w:val="bottom"/>
          </w:tcPr>
          <w:p w14:paraId="4C81DDE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Software Configuration Management Plan</w:t>
            </w:r>
          </w:p>
        </w:tc>
      </w:tr>
      <w:tr w:rsidR="009810C9" w:rsidRPr="0046756F" w14:paraId="5D222161"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64474708"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SLL</w:t>
            </w:r>
          </w:p>
        </w:tc>
        <w:tc>
          <w:tcPr>
            <w:tcW w:w="3973" w:type="pct"/>
            <w:tcBorders>
              <w:top w:val="single" w:sz="4" w:space="0" w:color="auto"/>
              <w:left w:val="single" w:sz="4" w:space="0" w:color="auto"/>
              <w:bottom w:val="single" w:sz="4" w:space="0" w:color="auto"/>
            </w:tcBorders>
            <w:vAlign w:val="bottom"/>
          </w:tcPr>
          <w:p w14:paraId="1D7CF079" w14:textId="77777777" w:rsidR="009810C9" w:rsidRPr="0046756F" w:rsidRDefault="009810C9" w:rsidP="00F17C18">
            <w:pPr>
              <w:widowControl w:val="0"/>
              <w:autoSpaceDE w:val="0"/>
              <w:autoSpaceDN w:val="0"/>
              <w:adjustRightInd w:val="0"/>
              <w:rPr>
                <w:rFonts w:cs="Arial"/>
                <w:color w:val="000000"/>
              </w:rPr>
            </w:pPr>
            <w:r w:rsidRPr="0046756F">
              <w:rPr>
                <w:rFonts w:cs="Arial"/>
              </w:rPr>
              <w:t>Software Low Level Requirement</w:t>
            </w:r>
          </w:p>
        </w:tc>
      </w:tr>
      <w:tr w:rsidR="009810C9" w:rsidRPr="0046756F" w14:paraId="38C3EA67"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016774C3"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SRS</w:t>
            </w:r>
          </w:p>
        </w:tc>
        <w:tc>
          <w:tcPr>
            <w:tcW w:w="3973" w:type="pct"/>
            <w:tcBorders>
              <w:top w:val="single" w:sz="4" w:space="0" w:color="auto"/>
              <w:left w:val="single" w:sz="4" w:space="0" w:color="auto"/>
              <w:bottom w:val="single" w:sz="4" w:space="0" w:color="auto"/>
            </w:tcBorders>
            <w:vAlign w:val="bottom"/>
          </w:tcPr>
          <w:p w14:paraId="78F70D3E"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Software Requirement Specifications</w:t>
            </w:r>
          </w:p>
        </w:tc>
      </w:tr>
      <w:tr w:rsidR="009810C9" w:rsidRPr="0046756F" w14:paraId="4918D6C0"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4F043F91"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SVN</w:t>
            </w:r>
          </w:p>
        </w:tc>
        <w:tc>
          <w:tcPr>
            <w:tcW w:w="3973" w:type="pct"/>
            <w:tcBorders>
              <w:top w:val="single" w:sz="4" w:space="0" w:color="auto"/>
              <w:left w:val="single" w:sz="4" w:space="0" w:color="auto"/>
              <w:bottom w:val="single" w:sz="4" w:space="0" w:color="auto"/>
            </w:tcBorders>
            <w:vAlign w:val="bottom"/>
          </w:tcPr>
          <w:p w14:paraId="710788D2"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SubVersioN</w:t>
            </w:r>
          </w:p>
        </w:tc>
      </w:tr>
      <w:tr w:rsidR="009810C9" w:rsidRPr="0046756F" w14:paraId="646BBD97" w14:textId="77777777" w:rsidTr="00F17C18">
        <w:trPr>
          <w:trHeight w:val="300"/>
        </w:trPr>
        <w:tc>
          <w:tcPr>
            <w:tcW w:w="1027" w:type="pct"/>
            <w:tcBorders>
              <w:top w:val="single" w:sz="4" w:space="0" w:color="auto"/>
              <w:bottom w:val="single" w:sz="4" w:space="0" w:color="auto"/>
              <w:right w:val="single" w:sz="4" w:space="0" w:color="auto"/>
            </w:tcBorders>
            <w:vAlign w:val="bottom"/>
          </w:tcPr>
          <w:p w14:paraId="58F36455"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TCB</w:t>
            </w:r>
          </w:p>
        </w:tc>
        <w:tc>
          <w:tcPr>
            <w:tcW w:w="3973" w:type="pct"/>
            <w:tcBorders>
              <w:top w:val="single" w:sz="4" w:space="0" w:color="auto"/>
              <w:left w:val="single" w:sz="4" w:space="0" w:color="auto"/>
              <w:bottom w:val="single" w:sz="4" w:space="0" w:color="auto"/>
            </w:tcBorders>
            <w:vAlign w:val="bottom"/>
          </w:tcPr>
          <w:p w14:paraId="0C5CEFE4" w14:textId="77777777" w:rsidR="009810C9" w:rsidRPr="0046756F" w:rsidRDefault="009810C9" w:rsidP="00F17C18">
            <w:pPr>
              <w:widowControl w:val="0"/>
              <w:autoSpaceDE w:val="0"/>
              <w:autoSpaceDN w:val="0"/>
              <w:adjustRightInd w:val="0"/>
              <w:rPr>
                <w:rFonts w:cs="Arial"/>
                <w:color w:val="000000"/>
              </w:rPr>
            </w:pPr>
            <w:r w:rsidRPr="0046756F">
              <w:rPr>
                <w:rFonts w:cs="Arial"/>
                <w:color w:val="000000"/>
              </w:rPr>
              <w:t>Task Control Block</w:t>
            </w:r>
          </w:p>
        </w:tc>
      </w:tr>
    </w:tbl>
    <w:p w14:paraId="145539CD" w14:textId="77777777" w:rsidR="009810C9" w:rsidRPr="0046756F" w:rsidRDefault="009810C9" w:rsidP="009810C9">
      <w:pPr>
        <w:widowControl w:val="0"/>
        <w:autoSpaceDE w:val="0"/>
        <w:autoSpaceDN w:val="0"/>
        <w:adjustRightInd w:val="0"/>
        <w:rPr>
          <w:rFonts w:cs="Arial"/>
          <w:sz w:val="17"/>
          <w:szCs w:val="17"/>
        </w:rPr>
      </w:pPr>
    </w:p>
    <w:p w14:paraId="24972F30" w14:textId="77777777" w:rsidR="009810C9" w:rsidRPr="0046756F" w:rsidRDefault="00000000" w:rsidP="009810C9">
      <w:pPr>
        <w:rPr>
          <w:rFonts w:cs="Arial"/>
        </w:rPr>
      </w:pPr>
      <w:r>
        <w:rPr>
          <w:rFonts w:cs="Arial"/>
        </w:rPr>
        <w:pict w14:anchorId="2666F8EA">
          <v:rect id="_x0000_i1027" style="width:0;height:1.5pt" o:hralign="center" o:hrstd="t" o:hr="t" fillcolor="#a0a0a0" stroked="f"/>
        </w:pict>
      </w:r>
    </w:p>
    <w:p w14:paraId="56FA0360" w14:textId="77777777" w:rsidR="009810C9" w:rsidRPr="0046756F" w:rsidRDefault="009810C9" w:rsidP="009810C9">
      <w:pPr>
        <w:pStyle w:val="Heading1"/>
      </w:pPr>
      <w:bookmarkStart w:id="9" w:name="_Toc122795364"/>
      <w:bookmarkStart w:id="10" w:name="_Toc158905414"/>
      <w:r w:rsidRPr="0046756F">
        <w:t>4 Scope</w:t>
      </w:r>
      <w:bookmarkEnd w:id="9"/>
      <w:bookmarkEnd w:id="10"/>
    </w:p>
    <w:p w14:paraId="506069E4" w14:textId="77777777" w:rsidR="009810C9" w:rsidRPr="0046756F" w:rsidRDefault="009810C9" w:rsidP="009810C9">
      <w:pPr>
        <w:rPr>
          <w:rFonts w:cs="Arial"/>
        </w:rPr>
      </w:pPr>
    </w:p>
    <w:p w14:paraId="1DCB3EE0" w14:textId="3E264E3F" w:rsidR="009810C9" w:rsidRPr="0046756F" w:rsidRDefault="009810C9" w:rsidP="009810C9">
      <w:pPr>
        <w:autoSpaceDE w:val="0"/>
        <w:autoSpaceDN w:val="0"/>
        <w:adjustRightInd w:val="0"/>
        <w:rPr>
          <w:rFonts w:cs="Arial"/>
          <w:sz w:val="17"/>
          <w:szCs w:val="17"/>
        </w:rPr>
      </w:pPr>
      <w:r w:rsidRPr="0046756F">
        <w:rPr>
          <w:rFonts w:cs="Arial"/>
        </w:rPr>
        <w:t xml:space="preserve">The document H698-003-011-CMU specifies the Software Low Level Requirements for CMU Module of </w:t>
      </w:r>
      <w:r w:rsidR="00A12497">
        <w:rPr>
          <w:rFonts w:cs="Arial"/>
        </w:rPr>
        <w:t xml:space="preserve">Airbus </w:t>
      </w:r>
      <w:r w:rsidRPr="0046756F">
        <w:rPr>
          <w:rFonts w:cs="Arial"/>
        </w:rPr>
        <w:t>Engine Data Acquisition Unit (EDAU) and Configuration Management Unit plus NVM (CMU+). The document H698-003-011-CMU is written according to Software Design Standards (H398-001-007) and satisfies RTCA DO-178B section 11.7 for Software Design Data.</w:t>
      </w:r>
    </w:p>
    <w:p w14:paraId="1937D232" w14:textId="77777777" w:rsidR="009810C9" w:rsidRPr="0046756F" w:rsidRDefault="00000000" w:rsidP="009810C9">
      <w:pPr>
        <w:rPr>
          <w:rFonts w:cs="Arial"/>
        </w:rPr>
      </w:pPr>
      <w:r>
        <w:rPr>
          <w:rFonts w:cs="Arial"/>
        </w:rPr>
        <w:pict w14:anchorId="5767F61C">
          <v:rect id="_x0000_i1028" style="width:0;height:1.5pt" o:hralign="center" o:hrstd="t" o:hr="t" fillcolor="#a0a0a0" stroked="f"/>
        </w:pict>
      </w:r>
    </w:p>
    <w:p w14:paraId="0D879232" w14:textId="77777777" w:rsidR="009810C9" w:rsidRPr="0046756F" w:rsidRDefault="009810C9" w:rsidP="009810C9">
      <w:pPr>
        <w:pStyle w:val="Heading1"/>
      </w:pPr>
      <w:bookmarkStart w:id="11" w:name="_Toc122795365"/>
      <w:bookmarkStart w:id="12" w:name="_Toc158905415"/>
      <w:r w:rsidRPr="0046756F">
        <w:t>5 References</w:t>
      </w:r>
      <w:bookmarkEnd w:id="11"/>
      <w:bookmarkEnd w:id="12"/>
    </w:p>
    <w:p w14:paraId="25004D53" w14:textId="77777777" w:rsidR="009810C9" w:rsidRPr="0046756F" w:rsidRDefault="009810C9" w:rsidP="009810C9">
      <w:pPr>
        <w:rPr>
          <w:rFonts w:cs="Arial"/>
        </w:rPr>
      </w:pPr>
    </w:p>
    <w:p w14:paraId="17A335BB" w14:textId="1338B642" w:rsidR="009810C9" w:rsidRPr="0046756F" w:rsidRDefault="009810C9" w:rsidP="009810C9">
      <w:pPr>
        <w:pStyle w:val="Caption"/>
        <w:keepNext/>
        <w:rPr>
          <w:rFonts w:cs="Arial"/>
        </w:rPr>
      </w:pPr>
      <w:bookmarkStart w:id="13" w:name="_Toc158905409"/>
      <w:r w:rsidRPr="0046756F">
        <w:rPr>
          <w:rFonts w:cs="Arial"/>
        </w:rPr>
        <w:t xml:space="preserve">Table </w:t>
      </w:r>
      <w:r w:rsidRPr="0046756F">
        <w:rPr>
          <w:rFonts w:cs="Arial"/>
        </w:rPr>
        <w:fldChar w:fldCharType="begin"/>
      </w:r>
      <w:r w:rsidRPr="0046756F">
        <w:rPr>
          <w:rFonts w:cs="Arial"/>
        </w:rPr>
        <w:instrText xml:space="preserve"> SEQ Table \* ARABIC </w:instrText>
      </w:r>
      <w:r w:rsidRPr="0046756F">
        <w:rPr>
          <w:rFonts w:cs="Arial"/>
        </w:rPr>
        <w:fldChar w:fldCharType="separate"/>
      </w:r>
      <w:r w:rsidR="00E007C1">
        <w:rPr>
          <w:rFonts w:cs="Arial"/>
          <w:noProof/>
        </w:rPr>
        <w:t>3</w:t>
      </w:r>
      <w:r w:rsidRPr="0046756F">
        <w:rPr>
          <w:rFonts w:cs="Arial"/>
          <w:noProof/>
        </w:rPr>
        <w:fldChar w:fldCharType="end"/>
      </w:r>
      <w:r w:rsidRPr="0046756F">
        <w:rPr>
          <w:rFonts w:cs="Arial"/>
        </w:rPr>
        <w:t xml:space="preserve">: </w:t>
      </w:r>
      <w:r w:rsidRPr="00936526">
        <w:rPr>
          <w:rFonts w:cs="Arial"/>
          <w:sz w:val="20"/>
        </w:rPr>
        <w:t>Reference document</w:t>
      </w:r>
      <w:bookmarkEnd w:id="13"/>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42"/>
        <w:gridCol w:w="2227"/>
        <w:gridCol w:w="4881"/>
      </w:tblGrid>
      <w:tr w:rsidR="009810C9" w:rsidRPr="0046756F" w14:paraId="361D49C1" w14:textId="77777777" w:rsidTr="00F17C18">
        <w:tc>
          <w:tcPr>
            <w:tcW w:w="1199" w:type="pct"/>
            <w:tcBorders>
              <w:top w:val="single" w:sz="4" w:space="0" w:color="auto"/>
              <w:bottom w:val="single" w:sz="4" w:space="0" w:color="auto"/>
              <w:right w:val="single" w:sz="4" w:space="0" w:color="auto"/>
            </w:tcBorders>
            <w:shd w:val="clear" w:color="auto" w:fill="A6A6A6"/>
          </w:tcPr>
          <w:p w14:paraId="6B5112D5" w14:textId="77777777" w:rsidR="009810C9" w:rsidRPr="0046756F" w:rsidRDefault="009810C9" w:rsidP="00F17C18">
            <w:pPr>
              <w:widowControl w:val="0"/>
              <w:autoSpaceDE w:val="0"/>
              <w:autoSpaceDN w:val="0"/>
              <w:adjustRightInd w:val="0"/>
              <w:rPr>
                <w:rFonts w:cs="Arial"/>
                <w:b/>
                <w:bCs/>
                <w:lang w:val="en-GB"/>
              </w:rPr>
            </w:pPr>
            <w:r w:rsidRPr="0046756F">
              <w:rPr>
                <w:rFonts w:cs="Arial"/>
                <w:b/>
                <w:bCs/>
                <w:lang w:val="en-GB"/>
              </w:rPr>
              <w:t>Source</w:t>
            </w:r>
          </w:p>
        </w:tc>
        <w:tc>
          <w:tcPr>
            <w:tcW w:w="1191" w:type="pct"/>
            <w:tcBorders>
              <w:top w:val="single" w:sz="4" w:space="0" w:color="auto"/>
              <w:left w:val="single" w:sz="4" w:space="0" w:color="auto"/>
              <w:bottom w:val="single" w:sz="4" w:space="0" w:color="auto"/>
              <w:right w:val="single" w:sz="4" w:space="0" w:color="auto"/>
            </w:tcBorders>
            <w:shd w:val="clear" w:color="auto" w:fill="A6A6A6"/>
          </w:tcPr>
          <w:p w14:paraId="204C75A9" w14:textId="77777777" w:rsidR="009810C9" w:rsidRPr="0046756F" w:rsidRDefault="009810C9" w:rsidP="00F17C18">
            <w:pPr>
              <w:widowControl w:val="0"/>
              <w:autoSpaceDE w:val="0"/>
              <w:autoSpaceDN w:val="0"/>
              <w:adjustRightInd w:val="0"/>
              <w:rPr>
                <w:rFonts w:cs="Arial"/>
                <w:b/>
                <w:bCs/>
                <w:lang w:val="en-GB"/>
              </w:rPr>
            </w:pPr>
            <w:r w:rsidRPr="0046756F">
              <w:rPr>
                <w:rFonts w:cs="Arial"/>
                <w:b/>
                <w:bCs/>
                <w:lang w:val="en-GB"/>
              </w:rPr>
              <w:t>Document No.</w:t>
            </w:r>
          </w:p>
        </w:tc>
        <w:tc>
          <w:tcPr>
            <w:tcW w:w="2610" w:type="pct"/>
            <w:tcBorders>
              <w:top w:val="single" w:sz="4" w:space="0" w:color="auto"/>
              <w:left w:val="single" w:sz="4" w:space="0" w:color="auto"/>
              <w:bottom w:val="single" w:sz="4" w:space="0" w:color="auto"/>
            </w:tcBorders>
            <w:shd w:val="clear" w:color="auto" w:fill="A6A6A6"/>
          </w:tcPr>
          <w:p w14:paraId="304A86AC" w14:textId="77777777" w:rsidR="009810C9" w:rsidRPr="0046756F" w:rsidRDefault="009810C9" w:rsidP="00F17C18">
            <w:pPr>
              <w:widowControl w:val="0"/>
              <w:autoSpaceDE w:val="0"/>
              <w:autoSpaceDN w:val="0"/>
              <w:adjustRightInd w:val="0"/>
              <w:rPr>
                <w:rFonts w:cs="Arial"/>
                <w:b/>
                <w:bCs/>
                <w:lang w:val="en-GB"/>
              </w:rPr>
            </w:pPr>
            <w:r w:rsidRPr="0046756F">
              <w:rPr>
                <w:rFonts w:cs="Arial"/>
                <w:b/>
                <w:bCs/>
                <w:lang w:val="en-GB"/>
              </w:rPr>
              <w:t>Title</w:t>
            </w:r>
          </w:p>
        </w:tc>
      </w:tr>
      <w:tr w:rsidR="009810C9" w:rsidRPr="0046756F" w14:paraId="405153F3" w14:textId="77777777" w:rsidTr="00F17C18">
        <w:tc>
          <w:tcPr>
            <w:tcW w:w="1199" w:type="pct"/>
            <w:tcBorders>
              <w:top w:val="single" w:sz="4" w:space="0" w:color="auto"/>
              <w:bottom w:val="single" w:sz="4" w:space="0" w:color="auto"/>
              <w:right w:val="single" w:sz="4" w:space="0" w:color="auto"/>
            </w:tcBorders>
          </w:tcPr>
          <w:p w14:paraId="1CA33FB7"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lang w:val="en-GB"/>
              </w:rPr>
              <w:t>RTCA</w:t>
            </w:r>
          </w:p>
        </w:tc>
        <w:tc>
          <w:tcPr>
            <w:tcW w:w="1191" w:type="pct"/>
            <w:tcBorders>
              <w:top w:val="single" w:sz="4" w:space="0" w:color="auto"/>
              <w:left w:val="single" w:sz="4" w:space="0" w:color="auto"/>
              <w:bottom w:val="single" w:sz="4" w:space="0" w:color="auto"/>
              <w:right w:val="single" w:sz="4" w:space="0" w:color="auto"/>
            </w:tcBorders>
          </w:tcPr>
          <w:p w14:paraId="3DD017B6"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rPr>
              <w:t>DO-178B</w:t>
            </w:r>
          </w:p>
        </w:tc>
        <w:tc>
          <w:tcPr>
            <w:tcW w:w="2610" w:type="pct"/>
            <w:tcBorders>
              <w:top w:val="single" w:sz="4" w:space="0" w:color="auto"/>
              <w:left w:val="single" w:sz="4" w:space="0" w:color="auto"/>
              <w:bottom w:val="single" w:sz="4" w:space="0" w:color="auto"/>
            </w:tcBorders>
          </w:tcPr>
          <w:p w14:paraId="732A7EDA"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rPr>
              <w:t>Software Considerations in Airborne Systems and Equipment Certification</w:t>
            </w:r>
          </w:p>
        </w:tc>
      </w:tr>
      <w:tr w:rsidR="00A12497" w:rsidRPr="0046756F" w14:paraId="30DFED5D" w14:textId="77777777" w:rsidTr="00A12497">
        <w:trPr>
          <w:trHeight w:val="555"/>
        </w:trPr>
        <w:tc>
          <w:tcPr>
            <w:tcW w:w="1199" w:type="pct"/>
            <w:tcBorders>
              <w:top w:val="single" w:sz="4" w:space="0" w:color="auto"/>
              <w:bottom w:val="single" w:sz="4" w:space="0" w:color="auto"/>
              <w:right w:val="single" w:sz="4" w:space="0" w:color="auto"/>
            </w:tcBorders>
            <w:vAlign w:val="center"/>
          </w:tcPr>
          <w:p w14:paraId="0B0E7AB4" w14:textId="44021BA4" w:rsidR="00A12497" w:rsidRPr="0046756F" w:rsidRDefault="00A12497" w:rsidP="00A12497">
            <w:pPr>
              <w:widowControl w:val="0"/>
              <w:autoSpaceDE w:val="0"/>
              <w:autoSpaceDN w:val="0"/>
              <w:adjustRightInd w:val="0"/>
              <w:rPr>
                <w:rFonts w:cs="Arial"/>
                <w:lang w:val="en-GB"/>
              </w:rPr>
            </w:pPr>
            <w:r>
              <w:rPr>
                <w:rFonts w:cs="Arial"/>
              </w:rPr>
              <w:t>Howell</w:t>
            </w:r>
          </w:p>
        </w:tc>
        <w:tc>
          <w:tcPr>
            <w:tcW w:w="1191" w:type="pct"/>
            <w:tcBorders>
              <w:top w:val="single" w:sz="4" w:space="0" w:color="auto"/>
              <w:left w:val="single" w:sz="4" w:space="0" w:color="auto"/>
              <w:bottom w:val="single" w:sz="4" w:space="0" w:color="auto"/>
              <w:right w:val="single" w:sz="4" w:space="0" w:color="auto"/>
            </w:tcBorders>
            <w:vAlign w:val="center"/>
          </w:tcPr>
          <w:p w14:paraId="458614AC" w14:textId="20FAA9B5" w:rsidR="00A12497" w:rsidRPr="0046756F" w:rsidRDefault="00A12497" w:rsidP="00A12497">
            <w:pPr>
              <w:widowControl w:val="0"/>
              <w:autoSpaceDE w:val="0"/>
              <w:autoSpaceDN w:val="0"/>
              <w:adjustRightInd w:val="0"/>
              <w:spacing w:before="120"/>
              <w:rPr>
                <w:rFonts w:cs="Arial"/>
              </w:rPr>
            </w:pPr>
            <w:r>
              <w:rPr>
                <w:rFonts w:cs="Arial"/>
              </w:rPr>
              <w:t xml:space="preserve">SYS2160SRS </w:t>
            </w:r>
          </w:p>
        </w:tc>
        <w:tc>
          <w:tcPr>
            <w:tcW w:w="2610" w:type="pct"/>
            <w:tcBorders>
              <w:top w:val="single" w:sz="4" w:space="0" w:color="auto"/>
              <w:left w:val="single" w:sz="4" w:space="0" w:color="auto"/>
              <w:bottom w:val="single" w:sz="4" w:space="0" w:color="auto"/>
            </w:tcBorders>
            <w:vAlign w:val="center"/>
          </w:tcPr>
          <w:p w14:paraId="43D3D6B0" w14:textId="6CA3DEE8" w:rsidR="00A12497" w:rsidRPr="0046756F" w:rsidRDefault="00A12497" w:rsidP="00A12497">
            <w:pPr>
              <w:widowControl w:val="0"/>
              <w:autoSpaceDE w:val="0"/>
              <w:autoSpaceDN w:val="0"/>
              <w:adjustRightInd w:val="0"/>
              <w:spacing w:before="120"/>
              <w:rPr>
                <w:rFonts w:cs="Arial"/>
                <w:lang w:val="en-GB"/>
              </w:rPr>
            </w:pPr>
            <w:r>
              <w:rPr>
                <w:rFonts w:cs="Arial"/>
              </w:rPr>
              <w:t>Airbus Helicopter AS532U2</w:t>
            </w:r>
            <w:r>
              <w:t xml:space="preserve"> </w:t>
            </w:r>
            <w:r>
              <w:rPr>
                <w:rFonts w:cs="Arial"/>
              </w:rPr>
              <w:t>Engine Instrument System Requirements Specification</w:t>
            </w:r>
          </w:p>
        </w:tc>
      </w:tr>
      <w:tr w:rsidR="009810C9" w:rsidRPr="0046756F" w14:paraId="2D54920D" w14:textId="77777777" w:rsidTr="00F17C18">
        <w:tc>
          <w:tcPr>
            <w:tcW w:w="1199" w:type="pct"/>
            <w:tcBorders>
              <w:top w:val="single" w:sz="4" w:space="0" w:color="auto"/>
              <w:bottom w:val="single" w:sz="4" w:space="0" w:color="auto"/>
              <w:right w:val="single" w:sz="4" w:space="0" w:color="auto"/>
            </w:tcBorders>
          </w:tcPr>
          <w:p w14:paraId="3769081D"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lang w:val="en-GB"/>
              </w:rPr>
              <w:t>Aeronautical Radio, Inc.</w:t>
            </w:r>
          </w:p>
        </w:tc>
        <w:tc>
          <w:tcPr>
            <w:tcW w:w="1191" w:type="pct"/>
            <w:tcBorders>
              <w:top w:val="single" w:sz="4" w:space="0" w:color="auto"/>
              <w:left w:val="single" w:sz="4" w:space="0" w:color="auto"/>
              <w:bottom w:val="single" w:sz="4" w:space="0" w:color="auto"/>
              <w:right w:val="single" w:sz="4" w:space="0" w:color="auto"/>
            </w:tcBorders>
          </w:tcPr>
          <w:p w14:paraId="5368FF19"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lang w:val="en-GB"/>
              </w:rPr>
              <w:t>ARINC SPECIFICATION 825-2</w:t>
            </w:r>
          </w:p>
        </w:tc>
        <w:tc>
          <w:tcPr>
            <w:tcW w:w="2610" w:type="pct"/>
            <w:tcBorders>
              <w:top w:val="single" w:sz="4" w:space="0" w:color="auto"/>
              <w:left w:val="single" w:sz="4" w:space="0" w:color="auto"/>
              <w:bottom w:val="single" w:sz="4" w:space="0" w:color="auto"/>
            </w:tcBorders>
          </w:tcPr>
          <w:p w14:paraId="7E0F559E"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lang w:val="en-GB"/>
              </w:rPr>
              <w:t>GENERAL STANDARDIZATION OF CAN (CONTROLLER AREA NETWORK) BUS PROTOCOL FOR AIRBORNE USE</w:t>
            </w:r>
          </w:p>
        </w:tc>
      </w:tr>
      <w:tr w:rsidR="009810C9" w:rsidRPr="0046756F" w14:paraId="6C2FB399" w14:textId="77777777" w:rsidTr="00F17C18">
        <w:tc>
          <w:tcPr>
            <w:tcW w:w="1199" w:type="pct"/>
            <w:tcBorders>
              <w:top w:val="single" w:sz="4" w:space="0" w:color="auto"/>
              <w:bottom w:val="single" w:sz="4" w:space="0" w:color="auto"/>
              <w:right w:val="single" w:sz="4" w:space="0" w:color="auto"/>
            </w:tcBorders>
          </w:tcPr>
          <w:p w14:paraId="2073B5BF" w14:textId="1EB0B721" w:rsidR="009810C9" w:rsidRPr="0046756F" w:rsidRDefault="00D04C7B" w:rsidP="00F17C18">
            <w:pPr>
              <w:widowControl w:val="0"/>
              <w:autoSpaceDE w:val="0"/>
              <w:autoSpaceDN w:val="0"/>
              <w:adjustRightInd w:val="0"/>
              <w:rPr>
                <w:rFonts w:cs="Arial"/>
              </w:rPr>
            </w:pPr>
            <w:r>
              <w:t>ALTEN Global Technologies</w:t>
            </w:r>
            <w:r>
              <w:rPr>
                <w:rStyle w:val="Heading1Char"/>
              </w:rPr>
              <w:t xml:space="preserve"> </w:t>
            </w:r>
            <w:r w:rsidRPr="00F2120A">
              <w:rPr>
                <w:rStyle w:val="Strong"/>
                <w:rFonts w:cs="Arial"/>
                <w:b w:val="0"/>
                <w:bCs w:val="0"/>
              </w:rPr>
              <w:t>Private Limited</w:t>
            </w:r>
          </w:p>
        </w:tc>
        <w:tc>
          <w:tcPr>
            <w:tcW w:w="1191" w:type="pct"/>
            <w:tcBorders>
              <w:top w:val="single" w:sz="4" w:space="0" w:color="auto"/>
              <w:left w:val="single" w:sz="4" w:space="0" w:color="auto"/>
              <w:bottom w:val="single" w:sz="4" w:space="0" w:color="auto"/>
              <w:right w:val="single" w:sz="4" w:space="0" w:color="auto"/>
            </w:tcBorders>
          </w:tcPr>
          <w:p w14:paraId="12101CA2"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rPr>
              <w:t>H398-001-002</w:t>
            </w:r>
          </w:p>
        </w:tc>
        <w:tc>
          <w:tcPr>
            <w:tcW w:w="2610" w:type="pct"/>
            <w:tcBorders>
              <w:top w:val="single" w:sz="4" w:space="0" w:color="auto"/>
              <w:left w:val="single" w:sz="4" w:space="0" w:color="auto"/>
              <w:bottom w:val="single" w:sz="4" w:space="0" w:color="auto"/>
            </w:tcBorders>
          </w:tcPr>
          <w:p w14:paraId="0F2727D4"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lang w:val="en-GB"/>
              </w:rPr>
              <w:t>Software Development Plan</w:t>
            </w:r>
          </w:p>
        </w:tc>
      </w:tr>
      <w:tr w:rsidR="009810C9" w:rsidRPr="0046756F" w14:paraId="1C1EA4AA" w14:textId="77777777" w:rsidTr="00F17C18">
        <w:tc>
          <w:tcPr>
            <w:tcW w:w="1199" w:type="pct"/>
            <w:tcBorders>
              <w:top w:val="single" w:sz="4" w:space="0" w:color="auto"/>
              <w:bottom w:val="single" w:sz="4" w:space="0" w:color="auto"/>
              <w:right w:val="single" w:sz="4" w:space="0" w:color="auto"/>
            </w:tcBorders>
          </w:tcPr>
          <w:p w14:paraId="7D09EEA3" w14:textId="2CD3EDDF" w:rsidR="009810C9" w:rsidRPr="0046756F" w:rsidRDefault="00D04C7B" w:rsidP="00F17C18">
            <w:pPr>
              <w:widowControl w:val="0"/>
              <w:autoSpaceDE w:val="0"/>
              <w:autoSpaceDN w:val="0"/>
              <w:adjustRightInd w:val="0"/>
              <w:rPr>
                <w:rFonts w:cs="Arial"/>
              </w:rPr>
            </w:pPr>
            <w:r>
              <w:t>ALTEN Global Technologies</w:t>
            </w:r>
            <w:r>
              <w:rPr>
                <w:rStyle w:val="Heading1Char"/>
              </w:rPr>
              <w:t xml:space="preserve"> </w:t>
            </w:r>
            <w:r w:rsidRPr="00F2120A">
              <w:rPr>
                <w:rStyle w:val="Strong"/>
                <w:rFonts w:cs="Arial"/>
                <w:b w:val="0"/>
                <w:bCs w:val="0"/>
              </w:rPr>
              <w:t>Private Limited</w:t>
            </w:r>
          </w:p>
        </w:tc>
        <w:tc>
          <w:tcPr>
            <w:tcW w:w="1191" w:type="pct"/>
            <w:tcBorders>
              <w:top w:val="single" w:sz="4" w:space="0" w:color="auto"/>
              <w:left w:val="single" w:sz="4" w:space="0" w:color="auto"/>
              <w:bottom w:val="single" w:sz="4" w:space="0" w:color="auto"/>
              <w:right w:val="single" w:sz="4" w:space="0" w:color="auto"/>
            </w:tcBorders>
          </w:tcPr>
          <w:p w14:paraId="0114DF60"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lang w:val="en-GB"/>
              </w:rPr>
              <w:t>H398-001-007</w:t>
            </w:r>
          </w:p>
        </w:tc>
        <w:tc>
          <w:tcPr>
            <w:tcW w:w="2610" w:type="pct"/>
            <w:tcBorders>
              <w:top w:val="single" w:sz="4" w:space="0" w:color="auto"/>
              <w:left w:val="single" w:sz="4" w:space="0" w:color="auto"/>
              <w:bottom w:val="single" w:sz="4" w:space="0" w:color="auto"/>
            </w:tcBorders>
          </w:tcPr>
          <w:p w14:paraId="18CA189B"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lang w:val="en-GB"/>
              </w:rPr>
              <w:t>Software Design Standards</w:t>
            </w:r>
          </w:p>
        </w:tc>
      </w:tr>
      <w:tr w:rsidR="009810C9" w:rsidRPr="0046756F" w14:paraId="36818F73" w14:textId="77777777" w:rsidTr="00F17C18">
        <w:tc>
          <w:tcPr>
            <w:tcW w:w="1199" w:type="pct"/>
            <w:tcBorders>
              <w:top w:val="single" w:sz="4" w:space="0" w:color="auto"/>
              <w:bottom w:val="single" w:sz="4" w:space="0" w:color="auto"/>
              <w:right w:val="single" w:sz="4" w:space="0" w:color="auto"/>
            </w:tcBorders>
          </w:tcPr>
          <w:p w14:paraId="5E9FCF22" w14:textId="523EDF37" w:rsidR="009810C9" w:rsidRPr="0046756F" w:rsidRDefault="00D04C7B" w:rsidP="00F17C18">
            <w:pPr>
              <w:widowControl w:val="0"/>
              <w:autoSpaceDE w:val="0"/>
              <w:autoSpaceDN w:val="0"/>
              <w:adjustRightInd w:val="0"/>
              <w:rPr>
                <w:rFonts w:cs="Arial"/>
                <w:lang w:val="en-GB"/>
              </w:rPr>
            </w:pPr>
            <w:r>
              <w:t>ALTEN Global Technologies</w:t>
            </w:r>
            <w:r>
              <w:rPr>
                <w:rStyle w:val="Heading1Char"/>
              </w:rPr>
              <w:t xml:space="preserve"> </w:t>
            </w:r>
            <w:r w:rsidRPr="00F2120A">
              <w:rPr>
                <w:rStyle w:val="Strong"/>
                <w:rFonts w:cs="Arial"/>
                <w:b w:val="0"/>
                <w:bCs w:val="0"/>
              </w:rPr>
              <w:t>Private Limited</w:t>
            </w:r>
          </w:p>
        </w:tc>
        <w:tc>
          <w:tcPr>
            <w:tcW w:w="1191" w:type="pct"/>
            <w:tcBorders>
              <w:top w:val="single" w:sz="4" w:space="0" w:color="auto"/>
              <w:left w:val="single" w:sz="4" w:space="0" w:color="auto"/>
              <w:bottom w:val="single" w:sz="4" w:space="0" w:color="auto"/>
              <w:right w:val="single" w:sz="4" w:space="0" w:color="auto"/>
            </w:tcBorders>
          </w:tcPr>
          <w:p w14:paraId="33DA247B" w14:textId="77777777" w:rsidR="009810C9" w:rsidRPr="0046756F" w:rsidRDefault="009810C9" w:rsidP="00F17C18">
            <w:pPr>
              <w:widowControl w:val="0"/>
              <w:autoSpaceDE w:val="0"/>
              <w:autoSpaceDN w:val="0"/>
              <w:adjustRightInd w:val="0"/>
              <w:spacing w:before="120"/>
              <w:rPr>
                <w:rFonts w:cs="Arial"/>
                <w:lang w:val="en-GB"/>
              </w:rPr>
            </w:pPr>
            <w:r w:rsidRPr="0046756F">
              <w:rPr>
                <w:rFonts w:cs="Arial"/>
              </w:rPr>
              <w:t>H698-002-001-CMU</w:t>
            </w:r>
          </w:p>
        </w:tc>
        <w:tc>
          <w:tcPr>
            <w:tcW w:w="2610" w:type="pct"/>
            <w:tcBorders>
              <w:top w:val="single" w:sz="4" w:space="0" w:color="auto"/>
              <w:left w:val="single" w:sz="4" w:space="0" w:color="auto"/>
              <w:bottom w:val="single" w:sz="4" w:space="0" w:color="auto"/>
            </w:tcBorders>
          </w:tcPr>
          <w:p w14:paraId="52B64BAA" w14:textId="77777777" w:rsidR="009810C9" w:rsidRPr="0046756F" w:rsidRDefault="009810C9" w:rsidP="00F17C18">
            <w:pPr>
              <w:suppressAutoHyphens/>
              <w:autoSpaceDE w:val="0"/>
              <w:autoSpaceDN w:val="0"/>
              <w:adjustRightInd w:val="0"/>
              <w:spacing w:after="120"/>
              <w:rPr>
                <w:rFonts w:cs="Arial"/>
                <w:lang w:val="en-GB"/>
              </w:rPr>
            </w:pPr>
            <w:r w:rsidRPr="0046756F">
              <w:rPr>
                <w:rFonts w:cs="Arial"/>
                <w:lang w:val="en-GB"/>
              </w:rPr>
              <w:t>Software Requirements Specification for Configuration Module Unit of EDAU</w:t>
            </w:r>
          </w:p>
        </w:tc>
      </w:tr>
      <w:tr w:rsidR="009810C9" w:rsidRPr="0046756F" w14:paraId="17300E95" w14:textId="77777777" w:rsidTr="00F17C18">
        <w:tc>
          <w:tcPr>
            <w:tcW w:w="1199" w:type="pct"/>
            <w:tcBorders>
              <w:top w:val="single" w:sz="4" w:space="0" w:color="auto"/>
              <w:bottom w:val="single" w:sz="4" w:space="0" w:color="auto"/>
              <w:right w:val="single" w:sz="4" w:space="0" w:color="auto"/>
            </w:tcBorders>
          </w:tcPr>
          <w:p w14:paraId="23690EB0" w14:textId="727EF91D" w:rsidR="009810C9" w:rsidRPr="0046756F" w:rsidRDefault="00D04C7B" w:rsidP="00F17C18">
            <w:pPr>
              <w:widowControl w:val="0"/>
              <w:autoSpaceDE w:val="0"/>
              <w:autoSpaceDN w:val="0"/>
              <w:adjustRightInd w:val="0"/>
              <w:rPr>
                <w:rFonts w:cs="Arial"/>
                <w:lang w:val="en-GB"/>
              </w:rPr>
            </w:pPr>
            <w:r>
              <w:t>ALTEN Global Technologies</w:t>
            </w:r>
            <w:r>
              <w:rPr>
                <w:rStyle w:val="Heading1Char"/>
              </w:rPr>
              <w:t xml:space="preserve"> </w:t>
            </w:r>
            <w:r w:rsidRPr="00F2120A">
              <w:rPr>
                <w:rStyle w:val="Strong"/>
                <w:rFonts w:cs="Arial"/>
                <w:b w:val="0"/>
                <w:bCs w:val="0"/>
              </w:rPr>
              <w:t>Private Limited</w:t>
            </w:r>
          </w:p>
        </w:tc>
        <w:tc>
          <w:tcPr>
            <w:tcW w:w="1191" w:type="pct"/>
            <w:tcBorders>
              <w:top w:val="single" w:sz="4" w:space="0" w:color="auto"/>
              <w:left w:val="single" w:sz="4" w:space="0" w:color="auto"/>
              <w:bottom w:val="single" w:sz="4" w:space="0" w:color="auto"/>
              <w:right w:val="single" w:sz="4" w:space="0" w:color="auto"/>
            </w:tcBorders>
          </w:tcPr>
          <w:p w14:paraId="10653C99" w14:textId="77777777" w:rsidR="009810C9" w:rsidRPr="0046756F" w:rsidRDefault="009810C9" w:rsidP="00F17C18">
            <w:pPr>
              <w:widowControl w:val="0"/>
              <w:autoSpaceDE w:val="0"/>
              <w:autoSpaceDN w:val="0"/>
              <w:adjustRightInd w:val="0"/>
              <w:rPr>
                <w:rFonts w:cs="Arial"/>
                <w:lang w:val="en-GB"/>
              </w:rPr>
            </w:pPr>
            <w:r w:rsidRPr="0046756F">
              <w:rPr>
                <w:rFonts w:cs="Arial"/>
              </w:rPr>
              <w:t>H698-003-001-CMU</w:t>
            </w:r>
          </w:p>
        </w:tc>
        <w:tc>
          <w:tcPr>
            <w:tcW w:w="2610" w:type="pct"/>
            <w:tcBorders>
              <w:top w:val="single" w:sz="4" w:space="0" w:color="auto"/>
              <w:left w:val="single" w:sz="4" w:space="0" w:color="auto"/>
              <w:bottom w:val="single" w:sz="4" w:space="0" w:color="auto"/>
            </w:tcBorders>
          </w:tcPr>
          <w:p w14:paraId="16D27813" w14:textId="1DF7C442" w:rsidR="009810C9" w:rsidRPr="0046756F" w:rsidRDefault="009810C9" w:rsidP="00F17C18">
            <w:pPr>
              <w:widowControl w:val="0"/>
              <w:autoSpaceDE w:val="0"/>
              <w:autoSpaceDN w:val="0"/>
              <w:adjustRightInd w:val="0"/>
              <w:spacing w:before="120"/>
              <w:rPr>
                <w:rFonts w:cs="Arial"/>
                <w:lang w:val="en-GB"/>
              </w:rPr>
            </w:pPr>
            <w:r w:rsidRPr="0046756F">
              <w:rPr>
                <w:rFonts w:cs="Arial"/>
                <w:lang w:val="en-GB"/>
              </w:rPr>
              <w:t xml:space="preserve">Software Architectural Design for CMU Module of Engine Data Acquisition Unit of </w:t>
            </w:r>
            <w:r w:rsidR="00623262">
              <w:rPr>
                <w:rFonts w:cs="Arial"/>
                <w:lang w:val="en-GB"/>
              </w:rPr>
              <w:t xml:space="preserve">Airbus </w:t>
            </w:r>
            <w:r w:rsidRPr="0046756F">
              <w:rPr>
                <w:rFonts w:cs="Arial"/>
                <w:lang w:val="en-GB"/>
              </w:rPr>
              <w:t>EDAU and CMU+</w:t>
            </w:r>
          </w:p>
          <w:p w14:paraId="2355371D" w14:textId="77777777" w:rsidR="009810C9" w:rsidRPr="0046756F" w:rsidRDefault="009810C9" w:rsidP="00F17C18">
            <w:pPr>
              <w:widowControl w:val="0"/>
              <w:suppressAutoHyphens/>
              <w:autoSpaceDE w:val="0"/>
              <w:autoSpaceDN w:val="0"/>
              <w:adjustRightInd w:val="0"/>
              <w:spacing w:after="120"/>
              <w:rPr>
                <w:rFonts w:cs="Arial"/>
                <w:lang w:val="en-GB"/>
              </w:rPr>
            </w:pPr>
          </w:p>
        </w:tc>
      </w:tr>
      <w:tr w:rsidR="009810C9" w:rsidRPr="0046756F" w14:paraId="28B1356B" w14:textId="77777777" w:rsidTr="00F17C18">
        <w:tc>
          <w:tcPr>
            <w:tcW w:w="1199" w:type="pct"/>
            <w:tcBorders>
              <w:top w:val="single" w:sz="4" w:space="0" w:color="auto"/>
              <w:bottom w:val="single" w:sz="4" w:space="0" w:color="auto"/>
              <w:right w:val="single" w:sz="4" w:space="0" w:color="auto"/>
            </w:tcBorders>
          </w:tcPr>
          <w:p w14:paraId="29AC22B4" w14:textId="77777777" w:rsidR="009810C9" w:rsidRPr="0046756F" w:rsidRDefault="009810C9" w:rsidP="00F17C18">
            <w:pPr>
              <w:widowControl w:val="0"/>
              <w:autoSpaceDE w:val="0"/>
              <w:autoSpaceDN w:val="0"/>
              <w:adjustRightInd w:val="0"/>
              <w:rPr>
                <w:rFonts w:cs="Arial"/>
                <w:lang w:val="en-GB"/>
              </w:rPr>
            </w:pPr>
            <w:r w:rsidRPr="0046756F">
              <w:rPr>
                <w:rFonts w:cs="Arial"/>
                <w:color w:val="000000"/>
              </w:rPr>
              <w:t>STMicroelectronics</w:t>
            </w:r>
          </w:p>
        </w:tc>
        <w:tc>
          <w:tcPr>
            <w:tcW w:w="1191" w:type="pct"/>
            <w:tcBorders>
              <w:top w:val="single" w:sz="4" w:space="0" w:color="auto"/>
              <w:left w:val="single" w:sz="4" w:space="0" w:color="auto"/>
              <w:bottom w:val="single" w:sz="4" w:space="0" w:color="auto"/>
              <w:right w:val="single" w:sz="4" w:space="0" w:color="auto"/>
            </w:tcBorders>
          </w:tcPr>
          <w:p w14:paraId="4BBC0C30" w14:textId="77777777" w:rsidR="009810C9" w:rsidRPr="0046756F" w:rsidRDefault="009810C9" w:rsidP="00F17C18">
            <w:pPr>
              <w:widowControl w:val="0"/>
              <w:autoSpaceDE w:val="0"/>
              <w:autoSpaceDN w:val="0"/>
              <w:adjustRightInd w:val="0"/>
              <w:rPr>
                <w:rFonts w:cs="Arial"/>
                <w:lang w:val="en-GB"/>
              </w:rPr>
            </w:pPr>
            <w:r w:rsidRPr="0046756F">
              <w:rPr>
                <w:rFonts w:cs="Arial"/>
                <w:color w:val="000000"/>
              </w:rPr>
              <w:t>RM0090 Reference manual</w:t>
            </w:r>
          </w:p>
        </w:tc>
        <w:tc>
          <w:tcPr>
            <w:tcW w:w="2610" w:type="pct"/>
            <w:tcBorders>
              <w:top w:val="single" w:sz="4" w:space="0" w:color="auto"/>
              <w:left w:val="single" w:sz="4" w:space="0" w:color="auto"/>
              <w:bottom w:val="single" w:sz="4" w:space="0" w:color="auto"/>
            </w:tcBorders>
          </w:tcPr>
          <w:p w14:paraId="082C5B24" w14:textId="77777777" w:rsidR="009810C9" w:rsidRPr="0046756F" w:rsidRDefault="009810C9" w:rsidP="00F17C18">
            <w:pPr>
              <w:widowControl w:val="0"/>
              <w:autoSpaceDE w:val="0"/>
              <w:autoSpaceDN w:val="0"/>
              <w:adjustRightInd w:val="0"/>
              <w:rPr>
                <w:rFonts w:cs="Arial"/>
                <w:lang w:val="en-GB"/>
              </w:rPr>
            </w:pPr>
            <w:r w:rsidRPr="0046756F">
              <w:rPr>
                <w:rFonts w:cs="Arial"/>
                <w:color w:val="000000"/>
              </w:rPr>
              <w:t>Reference manual for STM32F405xx/07xx, STM32F415xx/17xx, STM32F42xxx and STM32F43xxx advanced ARM®-based 32-bit MCUs</w:t>
            </w:r>
          </w:p>
        </w:tc>
      </w:tr>
      <w:tr w:rsidR="009810C9" w:rsidRPr="0046756F" w14:paraId="72DB5EE4" w14:textId="77777777" w:rsidTr="00F17C18">
        <w:tc>
          <w:tcPr>
            <w:tcW w:w="1199" w:type="pct"/>
            <w:tcBorders>
              <w:top w:val="single" w:sz="4" w:space="0" w:color="auto"/>
              <w:bottom w:val="single" w:sz="4" w:space="0" w:color="auto"/>
              <w:right w:val="single" w:sz="4" w:space="0" w:color="auto"/>
            </w:tcBorders>
          </w:tcPr>
          <w:p w14:paraId="315B0C55" w14:textId="77777777" w:rsidR="009810C9" w:rsidRPr="0046756F" w:rsidRDefault="009810C9" w:rsidP="00F17C18">
            <w:pPr>
              <w:widowControl w:val="0"/>
              <w:autoSpaceDE w:val="0"/>
              <w:autoSpaceDN w:val="0"/>
              <w:adjustRightInd w:val="0"/>
              <w:rPr>
                <w:rFonts w:cs="Arial"/>
                <w:lang w:val="en-GB"/>
              </w:rPr>
            </w:pPr>
            <w:r w:rsidRPr="0046756F">
              <w:rPr>
                <w:rFonts w:cs="Arial"/>
                <w:color w:val="000000"/>
              </w:rPr>
              <w:t>STMicroelectronics</w:t>
            </w:r>
          </w:p>
        </w:tc>
        <w:tc>
          <w:tcPr>
            <w:tcW w:w="1191" w:type="pct"/>
            <w:tcBorders>
              <w:top w:val="single" w:sz="4" w:space="0" w:color="auto"/>
              <w:left w:val="single" w:sz="4" w:space="0" w:color="auto"/>
              <w:bottom w:val="single" w:sz="4" w:space="0" w:color="auto"/>
              <w:right w:val="single" w:sz="4" w:space="0" w:color="auto"/>
            </w:tcBorders>
          </w:tcPr>
          <w:p w14:paraId="0CF4F724" w14:textId="77777777" w:rsidR="009810C9" w:rsidRPr="0046756F" w:rsidRDefault="009810C9" w:rsidP="00F17C18">
            <w:pPr>
              <w:widowControl w:val="0"/>
              <w:autoSpaceDE w:val="0"/>
              <w:autoSpaceDN w:val="0"/>
              <w:adjustRightInd w:val="0"/>
              <w:rPr>
                <w:rFonts w:cs="Arial"/>
                <w:lang w:val="en-GB"/>
              </w:rPr>
            </w:pPr>
            <w:r w:rsidRPr="0046756F">
              <w:rPr>
                <w:rFonts w:cs="Arial"/>
                <w:color w:val="000000"/>
              </w:rPr>
              <w:t xml:space="preserve">PM0214 Programming manual </w:t>
            </w:r>
          </w:p>
        </w:tc>
        <w:tc>
          <w:tcPr>
            <w:tcW w:w="2610" w:type="pct"/>
            <w:tcBorders>
              <w:top w:val="single" w:sz="4" w:space="0" w:color="auto"/>
              <w:left w:val="single" w:sz="4" w:space="0" w:color="auto"/>
              <w:bottom w:val="single" w:sz="4" w:space="0" w:color="auto"/>
            </w:tcBorders>
          </w:tcPr>
          <w:p w14:paraId="2CB9E6E3" w14:textId="77777777" w:rsidR="009810C9" w:rsidRPr="0046756F" w:rsidRDefault="009810C9" w:rsidP="00F17C18">
            <w:pPr>
              <w:widowControl w:val="0"/>
              <w:autoSpaceDE w:val="0"/>
              <w:autoSpaceDN w:val="0"/>
              <w:adjustRightInd w:val="0"/>
              <w:rPr>
                <w:rFonts w:cs="Arial"/>
                <w:lang w:val="en-GB"/>
              </w:rPr>
            </w:pPr>
            <w:r w:rsidRPr="0046756F">
              <w:rPr>
                <w:rFonts w:cs="Arial"/>
                <w:color w:val="000000"/>
              </w:rPr>
              <w:t>STM32F3 and STM32F4 Series Cortex®-M4 programming manual</w:t>
            </w:r>
          </w:p>
        </w:tc>
      </w:tr>
    </w:tbl>
    <w:p w14:paraId="64D43528" w14:textId="77777777" w:rsidR="009810C9" w:rsidRPr="0046756F" w:rsidRDefault="009810C9" w:rsidP="009810C9">
      <w:pPr>
        <w:widowControl w:val="0"/>
        <w:autoSpaceDE w:val="0"/>
        <w:autoSpaceDN w:val="0"/>
        <w:adjustRightInd w:val="0"/>
        <w:rPr>
          <w:rFonts w:cs="Arial"/>
          <w:sz w:val="17"/>
          <w:szCs w:val="17"/>
        </w:rPr>
      </w:pPr>
    </w:p>
    <w:p w14:paraId="3C0821C3" w14:textId="77777777" w:rsidR="009810C9" w:rsidRPr="0046756F" w:rsidRDefault="00000000" w:rsidP="009810C9">
      <w:pPr>
        <w:rPr>
          <w:rFonts w:cs="Arial"/>
        </w:rPr>
      </w:pPr>
      <w:r>
        <w:rPr>
          <w:rFonts w:cs="Arial"/>
        </w:rPr>
        <w:pict w14:anchorId="4A59667D">
          <v:rect id="_x0000_i1029" style="width:0;height:1.5pt" o:hralign="center" o:hrstd="t" o:hr="t" fillcolor="#a0a0a0" stroked="f"/>
        </w:pict>
      </w:r>
    </w:p>
    <w:p w14:paraId="1F0414B4" w14:textId="77777777" w:rsidR="009810C9" w:rsidRPr="0046756F" w:rsidRDefault="009810C9" w:rsidP="009810C9">
      <w:pPr>
        <w:pStyle w:val="Heading1"/>
      </w:pPr>
      <w:bookmarkStart w:id="14" w:name="_Toc122795366"/>
      <w:bookmarkStart w:id="15" w:name="_Toc158905416"/>
      <w:r w:rsidRPr="0046756F">
        <w:t>6 Document Control</w:t>
      </w:r>
      <w:bookmarkEnd w:id="14"/>
      <w:bookmarkEnd w:id="15"/>
    </w:p>
    <w:p w14:paraId="7A9AEF37" w14:textId="77777777" w:rsidR="009810C9" w:rsidRPr="0046756F" w:rsidRDefault="009810C9" w:rsidP="009810C9">
      <w:pPr>
        <w:rPr>
          <w:rFonts w:cs="Arial"/>
        </w:rPr>
      </w:pPr>
    </w:p>
    <w:p w14:paraId="24D8092B" w14:textId="216D695A" w:rsidR="009810C9" w:rsidRDefault="009810C9" w:rsidP="009810C9">
      <w:pPr>
        <w:widowControl w:val="0"/>
        <w:autoSpaceDE w:val="0"/>
        <w:autoSpaceDN w:val="0"/>
        <w:adjustRightInd w:val="0"/>
        <w:rPr>
          <w:rFonts w:cs="Arial"/>
        </w:rPr>
      </w:pPr>
      <w:r w:rsidRPr="0046756F">
        <w:rPr>
          <w:rFonts w:cs="Arial"/>
        </w:rPr>
        <w:t xml:space="preserve">According to the H398-001-004 (SCMP), this document shall be maintained in </w:t>
      </w:r>
      <w:r w:rsidR="00A12497">
        <w:rPr>
          <w:rFonts w:cs="Arial"/>
        </w:rPr>
        <w:t xml:space="preserve">Alten </w:t>
      </w:r>
      <w:r w:rsidRPr="0046756F">
        <w:rPr>
          <w:rFonts w:cs="Arial"/>
        </w:rPr>
        <w:t xml:space="preserve">Software &amp; Software Configuration management System (CMS) after the QA review, under the following path </w:t>
      </w:r>
    </w:p>
    <w:p w14:paraId="6867467B" w14:textId="26B25F70" w:rsidR="00510FAA" w:rsidRPr="0046756F" w:rsidRDefault="00510FAA" w:rsidP="009810C9">
      <w:pPr>
        <w:widowControl w:val="0"/>
        <w:autoSpaceDE w:val="0"/>
        <w:autoSpaceDN w:val="0"/>
        <w:adjustRightInd w:val="0"/>
        <w:rPr>
          <w:rFonts w:cs="Arial"/>
          <w:sz w:val="17"/>
          <w:szCs w:val="17"/>
        </w:rPr>
      </w:pPr>
      <w:r w:rsidRPr="00510FAA">
        <w:rPr>
          <w:rFonts w:cs="Arial"/>
          <w:sz w:val="17"/>
          <w:szCs w:val="17"/>
        </w:rPr>
        <w:t>http://192.168.1.230/svn/A21HOWBLDAU/V2_H398/ACCORD/SW/Branches/SOI2/Documents/Design/LLD</w:t>
      </w:r>
    </w:p>
    <w:p w14:paraId="0EE47796" w14:textId="77777777" w:rsidR="009810C9" w:rsidRPr="0046756F" w:rsidRDefault="00000000" w:rsidP="009810C9">
      <w:pPr>
        <w:rPr>
          <w:rFonts w:cs="Arial"/>
        </w:rPr>
      </w:pPr>
      <w:r>
        <w:rPr>
          <w:rFonts w:cs="Arial"/>
        </w:rPr>
        <w:pict w14:anchorId="62BDACD7">
          <v:rect id="_x0000_i1030" style="width:0;height:1.5pt" o:hralign="center" o:hrstd="t" o:hr="t" fillcolor="#a0a0a0" stroked="f"/>
        </w:pict>
      </w:r>
    </w:p>
    <w:p w14:paraId="6DCC7B79" w14:textId="77777777" w:rsidR="009810C9" w:rsidRPr="0046756F" w:rsidRDefault="009810C9" w:rsidP="009810C9">
      <w:pPr>
        <w:pStyle w:val="Heading1"/>
      </w:pPr>
      <w:bookmarkStart w:id="16" w:name="_Toc122795367"/>
      <w:bookmarkStart w:id="17" w:name="_Toc158905417"/>
      <w:r w:rsidRPr="0046756F">
        <w:t>7 Distributions</w:t>
      </w:r>
      <w:bookmarkEnd w:id="16"/>
      <w:bookmarkEnd w:id="17"/>
    </w:p>
    <w:p w14:paraId="58A9C3D2" w14:textId="77777777" w:rsidR="009810C9" w:rsidRPr="0046756F" w:rsidRDefault="009810C9" w:rsidP="009810C9">
      <w:pPr>
        <w:rPr>
          <w:rFonts w:cs="Arial"/>
        </w:rPr>
      </w:pPr>
    </w:p>
    <w:p w14:paraId="03CA3AAA" w14:textId="77777777" w:rsidR="009810C9" w:rsidRPr="0046756F" w:rsidRDefault="009810C9" w:rsidP="009810C9">
      <w:pPr>
        <w:widowControl w:val="0"/>
        <w:autoSpaceDE w:val="0"/>
        <w:autoSpaceDN w:val="0"/>
        <w:adjustRightInd w:val="0"/>
        <w:spacing w:after="120"/>
        <w:rPr>
          <w:rFonts w:cs="Arial"/>
          <w:sz w:val="17"/>
          <w:szCs w:val="17"/>
        </w:rPr>
      </w:pPr>
      <w:r w:rsidRPr="0046756F">
        <w:rPr>
          <w:rFonts w:cs="Arial"/>
        </w:rPr>
        <w:t>The Software Low Level Requirements Document of CMU Module(H698-003-011-CMU)  is distributed to Howell Instruments, Inc through a secured File Transform Protocol server.</w:t>
      </w:r>
    </w:p>
    <w:p w14:paraId="00394A67" w14:textId="77777777" w:rsidR="009810C9" w:rsidRPr="0046756F" w:rsidRDefault="00000000" w:rsidP="009810C9">
      <w:pPr>
        <w:rPr>
          <w:rFonts w:cs="Arial"/>
        </w:rPr>
      </w:pPr>
      <w:r>
        <w:rPr>
          <w:rFonts w:cs="Arial"/>
        </w:rPr>
        <w:pict w14:anchorId="219C8F5F">
          <v:rect id="_x0000_i1031" style="width:0;height:1.5pt" o:hralign="center" o:hrstd="t" o:hr="t" fillcolor="#a0a0a0" stroked="f"/>
        </w:pict>
      </w:r>
    </w:p>
    <w:p w14:paraId="30E7FF33" w14:textId="77777777" w:rsidR="009810C9" w:rsidRPr="0046756F" w:rsidRDefault="009810C9" w:rsidP="009810C9">
      <w:pPr>
        <w:pStyle w:val="Heading1"/>
      </w:pPr>
      <w:bookmarkStart w:id="18" w:name="_Toc122795368"/>
      <w:bookmarkStart w:id="19" w:name="_Toc158905418"/>
      <w:r w:rsidRPr="0046756F">
        <w:t>8 Traceability</w:t>
      </w:r>
      <w:bookmarkEnd w:id="18"/>
      <w:bookmarkEnd w:id="19"/>
    </w:p>
    <w:p w14:paraId="4F3620B1" w14:textId="77777777" w:rsidR="009810C9" w:rsidRPr="0046756F" w:rsidRDefault="009810C9" w:rsidP="009810C9">
      <w:pPr>
        <w:rPr>
          <w:rFonts w:cs="Arial"/>
        </w:rPr>
      </w:pPr>
    </w:p>
    <w:p w14:paraId="6A91145E" w14:textId="0EC56C44"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Software Low Level Requirements Document </w:t>
      </w:r>
      <w:r w:rsidRPr="0046756F">
        <w:rPr>
          <w:rFonts w:cs="Arial"/>
          <w:lang w:val="en-GB"/>
        </w:rPr>
        <w:t xml:space="preserve">for </w:t>
      </w:r>
      <w:r w:rsidRPr="0046756F">
        <w:rPr>
          <w:rFonts w:cs="Arial"/>
        </w:rPr>
        <w:t xml:space="preserve">CMU Module of </w:t>
      </w:r>
      <w:r w:rsidR="00A12497">
        <w:rPr>
          <w:rFonts w:cs="Arial"/>
        </w:rPr>
        <w:t xml:space="preserve">Airbus </w:t>
      </w:r>
      <w:r w:rsidRPr="0046756F">
        <w:rPr>
          <w:rFonts w:cs="Arial"/>
        </w:rPr>
        <w:t xml:space="preserve">Engine Data Acquisition Unit (EDAU) and Configuration Management Unit plus NVM (CMU+) ( H698-003-011-CMU)  is derived from the Software High level Requirements present in the Software High Level Requirements Specification Document </w:t>
      </w:r>
      <w:r w:rsidRPr="0046756F">
        <w:rPr>
          <w:rFonts w:cs="Arial"/>
          <w:lang w:val="en-GB"/>
        </w:rPr>
        <w:t xml:space="preserve">for </w:t>
      </w:r>
      <w:r w:rsidRPr="0046756F">
        <w:rPr>
          <w:rFonts w:cs="Arial"/>
        </w:rPr>
        <w:t xml:space="preserve">CMU Module of </w:t>
      </w:r>
      <w:r w:rsidR="00A12497">
        <w:rPr>
          <w:rFonts w:cs="Arial"/>
        </w:rPr>
        <w:t xml:space="preserve">Airbus </w:t>
      </w:r>
      <w:r w:rsidRPr="0046756F">
        <w:rPr>
          <w:rFonts w:cs="Arial"/>
        </w:rPr>
        <w:t xml:space="preserve">Engine Data Acquisition Unit (EDAU) and Configuration Management Unit plus NVM (CMU+) (H698-002-001-CMU) and Software Architectural Design </w:t>
      </w:r>
      <w:r w:rsidRPr="0046756F">
        <w:rPr>
          <w:rFonts w:cs="Arial"/>
          <w:lang w:val="en-GB"/>
        </w:rPr>
        <w:t xml:space="preserve">for </w:t>
      </w:r>
      <w:r w:rsidRPr="0046756F">
        <w:rPr>
          <w:rFonts w:cs="Arial"/>
        </w:rPr>
        <w:t xml:space="preserve">CMU Module of </w:t>
      </w:r>
      <w:r w:rsidR="00A12497">
        <w:rPr>
          <w:rFonts w:cs="Arial"/>
        </w:rPr>
        <w:t xml:space="preserve">Airbus </w:t>
      </w:r>
      <w:r w:rsidRPr="0046756F">
        <w:rPr>
          <w:rFonts w:cs="Arial"/>
        </w:rPr>
        <w:t>Engine Data Acquisition Unit (EDAU) and Configuration Management Unit plus NVM (CMU+) (H698-003-001-CMU). Traceability of H698-003-011-CMU to H698-002-001-CMU and H698-003-001-CMU will be provided in Bi-Directional Traceability Matrix from SLL to SRS/SAD(H698-003-012-CMU).</w:t>
      </w:r>
    </w:p>
    <w:p w14:paraId="5AC753D5" w14:textId="77777777" w:rsidR="009810C9" w:rsidRPr="0046756F" w:rsidRDefault="00000000" w:rsidP="009810C9">
      <w:pPr>
        <w:rPr>
          <w:rFonts w:cs="Arial"/>
        </w:rPr>
      </w:pPr>
      <w:r>
        <w:rPr>
          <w:rFonts w:cs="Arial"/>
        </w:rPr>
        <w:pict w14:anchorId="0E34EC22">
          <v:rect id="_x0000_i1032" style="width:0;height:1.5pt" o:hralign="center" o:hrstd="t" o:hr="t" fillcolor="#a0a0a0" stroked="f"/>
        </w:pict>
      </w:r>
    </w:p>
    <w:p w14:paraId="2BE7EB9F" w14:textId="77777777" w:rsidR="009810C9" w:rsidRPr="0046756F" w:rsidRDefault="009810C9" w:rsidP="009810C9">
      <w:pPr>
        <w:pStyle w:val="Heading1"/>
      </w:pPr>
      <w:bookmarkStart w:id="20" w:name="_Toc122795369"/>
      <w:bookmarkStart w:id="21" w:name="_Toc158905419"/>
      <w:r w:rsidRPr="0046756F">
        <w:t>9 Responsibilities</w:t>
      </w:r>
      <w:bookmarkEnd w:id="20"/>
      <w:bookmarkEnd w:id="21"/>
    </w:p>
    <w:p w14:paraId="7B46F30C" w14:textId="77777777" w:rsidR="009810C9" w:rsidRPr="0046756F" w:rsidRDefault="009810C9" w:rsidP="009810C9">
      <w:pPr>
        <w:rPr>
          <w:rFonts w:cs="Arial"/>
        </w:rPr>
      </w:pPr>
    </w:p>
    <w:p w14:paraId="6BE70DB7" w14:textId="77777777" w:rsidR="009810C9" w:rsidRPr="0046756F" w:rsidRDefault="009810C9" w:rsidP="009810C9">
      <w:pPr>
        <w:widowControl w:val="0"/>
        <w:autoSpaceDE w:val="0"/>
        <w:autoSpaceDN w:val="0"/>
        <w:adjustRightInd w:val="0"/>
        <w:rPr>
          <w:rFonts w:cs="Arial"/>
        </w:rPr>
      </w:pPr>
      <w:r w:rsidRPr="0046756F">
        <w:rPr>
          <w:rFonts w:cs="Arial"/>
        </w:rPr>
        <w:t>1. Software Development Team members specify the Software Low Level Requirements.</w:t>
      </w:r>
    </w:p>
    <w:p w14:paraId="1A061726" w14:textId="77777777" w:rsidR="009810C9" w:rsidRPr="0046756F" w:rsidRDefault="009810C9" w:rsidP="009810C9">
      <w:pPr>
        <w:widowControl w:val="0"/>
        <w:autoSpaceDE w:val="0"/>
        <w:autoSpaceDN w:val="0"/>
        <w:adjustRightInd w:val="0"/>
        <w:rPr>
          <w:rFonts w:cs="Arial"/>
        </w:rPr>
      </w:pPr>
      <w:r w:rsidRPr="0046756F">
        <w:rPr>
          <w:rFonts w:cs="Arial"/>
        </w:rPr>
        <w:t>2. Reviewers review the Software Low Level Requirements based on the DO-178B check points provided as attributes in ReMa.</w:t>
      </w:r>
    </w:p>
    <w:p w14:paraId="76B2D568" w14:textId="77777777" w:rsidR="009810C9" w:rsidRPr="0046756F" w:rsidRDefault="009810C9" w:rsidP="009810C9">
      <w:pPr>
        <w:widowControl w:val="0"/>
        <w:autoSpaceDE w:val="0"/>
        <w:autoSpaceDN w:val="0"/>
        <w:adjustRightInd w:val="0"/>
        <w:rPr>
          <w:rFonts w:cs="Arial"/>
        </w:rPr>
      </w:pPr>
      <w:r w:rsidRPr="0046756F">
        <w:rPr>
          <w:rFonts w:cs="Arial"/>
        </w:rPr>
        <w:t>3. Once all the comments from the Reviewer are 'Looked Into' and the Software Low Level Requirements status is ‘Closed’ in ReMa, QA changes the QA Review Status Requirement to "QA Approved" and closed.</w:t>
      </w:r>
    </w:p>
    <w:p w14:paraId="45B1F75C" w14:textId="46D72BDE" w:rsidR="009810C9" w:rsidRDefault="009810C9" w:rsidP="009810C9">
      <w:pPr>
        <w:widowControl w:val="0"/>
        <w:autoSpaceDE w:val="0"/>
        <w:autoSpaceDN w:val="0"/>
        <w:adjustRightInd w:val="0"/>
        <w:rPr>
          <w:rFonts w:cs="Arial"/>
        </w:rPr>
      </w:pPr>
      <w:r w:rsidRPr="0046756F">
        <w:rPr>
          <w:rFonts w:cs="Arial"/>
        </w:rPr>
        <w:t xml:space="preserve">4. Engineering Manager is responsible for baselining the document to SVN through ReMa, as well as the Exported document, into the path </w:t>
      </w:r>
    </w:p>
    <w:p w14:paraId="19DF5400" w14:textId="1225D33C" w:rsidR="00510FAA" w:rsidRPr="0046756F" w:rsidRDefault="00510FAA" w:rsidP="009810C9">
      <w:pPr>
        <w:widowControl w:val="0"/>
        <w:autoSpaceDE w:val="0"/>
        <w:autoSpaceDN w:val="0"/>
        <w:adjustRightInd w:val="0"/>
        <w:rPr>
          <w:rFonts w:cs="Arial"/>
          <w:sz w:val="17"/>
          <w:szCs w:val="17"/>
        </w:rPr>
      </w:pPr>
      <w:r w:rsidRPr="00510FAA">
        <w:rPr>
          <w:rFonts w:cs="Arial"/>
          <w:sz w:val="17"/>
          <w:szCs w:val="17"/>
        </w:rPr>
        <w:t>http://192.168.1.230/svn/A21HOWBLDAU/V2_H398/ACCORD/SW/Branches/SOI2/Documents/Design/LLD</w:t>
      </w:r>
    </w:p>
    <w:p w14:paraId="576B5292" w14:textId="77777777" w:rsidR="009810C9" w:rsidRPr="0046756F" w:rsidRDefault="00000000" w:rsidP="009810C9">
      <w:pPr>
        <w:rPr>
          <w:rFonts w:cs="Arial"/>
        </w:rPr>
      </w:pPr>
      <w:r>
        <w:rPr>
          <w:rFonts w:cs="Arial"/>
        </w:rPr>
        <w:pict w14:anchorId="1F5385CE">
          <v:rect id="_x0000_i1033" style="width:0;height:1.5pt" o:hralign="center" o:hrstd="t" o:hr="t" fillcolor="#a0a0a0" stroked="f"/>
        </w:pict>
      </w:r>
    </w:p>
    <w:p w14:paraId="4B4B9630" w14:textId="77777777" w:rsidR="009810C9" w:rsidRPr="0046756F" w:rsidRDefault="009810C9" w:rsidP="009810C9">
      <w:pPr>
        <w:pStyle w:val="Heading1"/>
      </w:pPr>
      <w:bookmarkStart w:id="22" w:name="_Toc122795370"/>
      <w:bookmarkStart w:id="23" w:name="_Toc158905420"/>
      <w:r w:rsidRPr="0046756F">
        <w:t>10 Software Low Level Requirements - Flight Module</w:t>
      </w:r>
      <w:bookmarkEnd w:id="22"/>
      <w:bookmarkEnd w:id="23"/>
    </w:p>
    <w:p w14:paraId="2DCD7F8A" w14:textId="77777777" w:rsidR="009810C9" w:rsidRPr="0046756F" w:rsidRDefault="009810C9" w:rsidP="009810C9">
      <w:pPr>
        <w:rPr>
          <w:rFonts w:cs="Arial"/>
        </w:rPr>
      </w:pPr>
    </w:p>
    <w:p w14:paraId="3FA28B47" w14:textId="77777777" w:rsidR="009810C9" w:rsidRPr="0046756F" w:rsidRDefault="009810C9" w:rsidP="009810C9">
      <w:pPr>
        <w:widowControl w:val="0"/>
        <w:autoSpaceDE w:val="0"/>
        <w:autoSpaceDN w:val="0"/>
        <w:adjustRightInd w:val="0"/>
        <w:rPr>
          <w:rFonts w:cs="Arial"/>
        </w:rPr>
      </w:pPr>
      <w:r w:rsidRPr="0046756F">
        <w:rPr>
          <w:rFonts w:cs="Arial"/>
        </w:rPr>
        <w:t>Software Low Level Requirements-Flight Module section specifies the Software Low Level Requirements for CMU+ Flight Module.</w:t>
      </w:r>
    </w:p>
    <w:p w14:paraId="59C5FAD5" w14:textId="77777777" w:rsidR="009810C9" w:rsidRPr="0046756F" w:rsidRDefault="009810C9" w:rsidP="009810C9">
      <w:pPr>
        <w:widowControl w:val="0"/>
        <w:autoSpaceDE w:val="0"/>
        <w:autoSpaceDN w:val="0"/>
        <w:adjustRightInd w:val="0"/>
        <w:rPr>
          <w:rFonts w:cs="Arial"/>
        </w:rPr>
      </w:pPr>
    </w:p>
    <w:p w14:paraId="1B34A7A1"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Refer Appendix A: Data Structures of H698-003-001-CMU for Data Structures and Enumerations.</w:t>
      </w:r>
    </w:p>
    <w:p w14:paraId="4E0F94B1" w14:textId="77777777" w:rsidR="009810C9" w:rsidRPr="0046756F" w:rsidRDefault="00000000" w:rsidP="009810C9">
      <w:pPr>
        <w:rPr>
          <w:rFonts w:cs="Arial"/>
        </w:rPr>
      </w:pPr>
      <w:r>
        <w:rPr>
          <w:rFonts w:cs="Arial"/>
        </w:rPr>
        <w:pict w14:anchorId="6241052D">
          <v:rect id="_x0000_i1034" style="width:0;height:1.5pt" o:hralign="center" o:hrstd="t" o:hr="t" fillcolor="#a0a0a0" stroked="f"/>
        </w:pict>
      </w:r>
    </w:p>
    <w:p w14:paraId="46C835E6" w14:textId="77777777" w:rsidR="009810C9" w:rsidRPr="0046756F" w:rsidRDefault="009810C9" w:rsidP="009810C9">
      <w:pPr>
        <w:pStyle w:val="Heading2"/>
      </w:pPr>
      <w:bookmarkStart w:id="24" w:name="_Toc122795371"/>
      <w:bookmarkStart w:id="25" w:name="_Toc158905421"/>
      <w:r w:rsidRPr="0046756F">
        <w:t>10.1 daucmfa825comm</w:t>
      </w:r>
      <w:bookmarkEnd w:id="24"/>
      <w:bookmarkEnd w:id="25"/>
    </w:p>
    <w:p w14:paraId="09C88C1A" w14:textId="77777777" w:rsidR="009810C9" w:rsidRPr="0046756F" w:rsidRDefault="009810C9" w:rsidP="009810C9">
      <w:pPr>
        <w:rPr>
          <w:rFonts w:cs="Arial"/>
        </w:rPr>
      </w:pPr>
    </w:p>
    <w:p w14:paraId="6DB38939"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daucmfa825comm CSC implements the A825 communications portion.</w:t>
      </w:r>
    </w:p>
    <w:p w14:paraId="1BA4505D" w14:textId="77777777" w:rsidR="009810C9" w:rsidRPr="0046756F" w:rsidRDefault="00000000" w:rsidP="009810C9">
      <w:pPr>
        <w:rPr>
          <w:rFonts w:cs="Arial"/>
        </w:rPr>
      </w:pPr>
      <w:r>
        <w:rPr>
          <w:rFonts w:cs="Arial"/>
        </w:rPr>
        <w:pict w14:anchorId="73708B47">
          <v:rect id="_x0000_i1035" style="width:0;height:1.5pt" o:hralign="center" o:hrstd="t" o:hr="t" fillcolor="#a0a0a0" stroked="f"/>
        </w:pict>
      </w:r>
    </w:p>
    <w:p w14:paraId="09ABAE9E" w14:textId="77777777" w:rsidR="009810C9" w:rsidRPr="0046756F" w:rsidRDefault="009810C9" w:rsidP="009810C9">
      <w:pPr>
        <w:pStyle w:val="Heading3"/>
      </w:pPr>
      <w:bookmarkStart w:id="26" w:name="_Toc122795372"/>
      <w:bookmarkStart w:id="27" w:name="_Toc158905422"/>
      <w:r w:rsidRPr="0046756F">
        <w:t>10.1.1 VSendPartNumberData</w:t>
      </w:r>
      <w:bookmarkEnd w:id="26"/>
      <w:bookmarkEnd w:id="27"/>
    </w:p>
    <w:p w14:paraId="1A56AB08" w14:textId="77777777" w:rsidR="009810C9" w:rsidRPr="0046756F" w:rsidRDefault="009810C9" w:rsidP="009810C9">
      <w:pPr>
        <w:rPr>
          <w:rFonts w:cs="Arial"/>
        </w:rPr>
      </w:pPr>
    </w:p>
    <w:p w14:paraId="09EC1E43"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VSendPartNumberData will follow in the sub sections.</w:t>
      </w:r>
    </w:p>
    <w:p w14:paraId="4251A756" w14:textId="77777777" w:rsidR="009810C9" w:rsidRPr="0046756F" w:rsidRDefault="00000000" w:rsidP="009810C9">
      <w:pPr>
        <w:rPr>
          <w:rFonts w:cs="Arial"/>
        </w:rPr>
      </w:pPr>
      <w:r>
        <w:rPr>
          <w:rFonts w:cs="Arial"/>
        </w:rPr>
        <w:pict w14:anchorId="3F9C0D44">
          <v:rect id="_x0000_i1036" style="width:0;height:1.5pt" o:hralign="center" o:hrstd="t" o:hr="t" fillcolor="#a0a0a0" stroked="f"/>
        </w:pict>
      </w:r>
    </w:p>
    <w:p w14:paraId="518D7485" w14:textId="77777777" w:rsidR="009810C9" w:rsidRPr="0046756F" w:rsidRDefault="009810C9" w:rsidP="009810C9">
      <w:pPr>
        <w:pStyle w:val="Heading4"/>
        <w:rPr>
          <w:rFonts w:ascii="Arial" w:hAnsi="Arial" w:cs="Arial"/>
        </w:rPr>
      </w:pPr>
      <w:bookmarkStart w:id="28" w:name="_Toc122795373"/>
      <w:bookmarkStart w:id="29" w:name="_Toc158905423"/>
      <w:r w:rsidRPr="0046756F">
        <w:rPr>
          <w:rFonts w:ascii="Arial" w:hAnsi="Arial" w:cs="Arial"/>
        </w:rPr>
        <w:t>10.1.1.1 Brief Description</w:t>
      </w:r>
      <w:bookmarkEnd w:id="28"/>
      <w:bookmarkEnd w:id="29"/>
    </w:p>
    <w:p w14:paraId="3ABBE9D5" w14:textId="77777777" w:rsidR="009810C9" w:rsidRPr="0046756F" w:rsidRDefault="009810C9" w:rsidP="009810C9">
      <w:pPr>
        <w:rPr>
          <w:rFonts w:cs="Arial"/>
        </w:rPr>
      </w:pPr>
    </w:p>
    <w:p w14:paraId="56067036" w14:textId="77777777" w:rsidR="009810C9" w:rsidRPr="0046756F" w:rsidRDefault="009810C9" w:rsidP="009810C9">
      <w:pPr>
        <w:widowControl w:val="0"/>
        <w:autoSpaceDE w:val="0"/>
        <w:autoSpaceDN w:val="0"/>
        <w:adjustRightInd w:val="0"/>
        <w:rPr>
          <w:rFonts w:cs="Arial"/>
          <w:sz w:val="17"/>
          <w:szCs w:val="17"/>
        </w:rPr>
      </w:pPr>
      <w:r w:rsidRPr="0046756F">
        <w:rPr>
          <w:rFonts w:cs="Arial"/>
        </w:rPr>
        <w:t>VProcessNOC function transmits software part number and crc on the NOC.</w:t>
      </w:r>
    </w:p>
    <w:p w14:paraId="500BADAB" w14:textId="77777777" w:rsidR="009810C9" w:rsidRPr="0046756F" w:rsidRDefault="00000000" w:rsidP="009810C9">
      <w:pPr>
        <w:rPr>
          <w:rFonts w:cs="Arial"/>
        </w:rPr>
      </w:pPr>
      <w:r>
        <w:rPr>
          <w:rFonts w:cs="Arial"/>
        </w:rPr>
        <w:pict w14:anchorId="60B5C7E3">
          <v:rect id="_x0000_i1037" style="width:0;height:1.5pt" o:hralign="center" o:hrstd="t" o:hr="t" fillcolor="#a0a0a0" stroked="f"/>
        </w:pict>
      </w:r>
    </w:p>
    <w:p w14:paraId="6B126218" w14:textId="77777777" w:rsidR="009810C9" w:rsidRPr="0046756F" w:rsidRDefault="009810C9" w:rsidP="009810C9">
      <w:pPr>
        <w:pStyle w:val="Heading4"/>
        <w:rPr>
          <w:rFonts w:ascii="Arial" w:hAnsi="Arial" w:cs="Arial"/>
        </w:rPr>
      </w:pPr>
      <w:bookmarkStart w:id="30" w:name="_Toc122795374"/>
      <w:bookmarkStart w:id="31" w:name="_Toc158905424"/>
      <w:r w:rsidRPr="0046756F">
        <w:rPr>
          <w:rFonts w:ascii="Arial" w:hAnsi="Arial" w:cs="Arial"/>
        </w:rPr>
        <w:t>10.1.1.2 List of HLRs allocated</w:t>
      </w:r>
      <w:bookmarkEnd w:id="30"/>
      <w:bookmarkEnd w:id="31"/>
    </w:p>
    <w:p w14:paraId="3B4A1EEA" w14:textId="77777777" w:rsidR="009810C9" w:rsidRPr="0046756F" w:rsidRDefault="009810C9" w:rsidP="009810C9">
      <w:pPr>
        <w:rPr>
          <w:rFonts w:cs="Arial"/>
        </w:rPr>
      </w:pPr>
    </w:p>
    <w:p w14:paraId="2590DBF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SRS/SAD(H698-003-011-CMU).</w:t>
      </w:r>
    </w:p>
    <w:p w14:paraId="4152535D" w14:textId="77777777" w:rsidR="009810C9" w:rsidRPr="0046756F" w:rsidRDefault="00000000" w:rsidP="009810C9">
      <w:pPr>
        <w:rPr>
          <w:rFonts w:cs="Arial"/>
        </w:rPr>
      </w:pPr>
      <w:r>
        <w:rPr>
          <w:rFonts w:cs="Arial"/>
        </w:rPr>
        <w:pict w14:anchorId="38C235AB">
          <v:rect id="_x0000_i1038" style="width:0;height:1.5pt" o:hralign="center" o:hrstd="t" o:hr="t" fillcolor="#a0a0a0" stroked="f"/>
        </w:pict>
      </w:r>
    </w:p>
    <w:p w14:paraId="0E54F413" w14:textId="77777777" w:rsidR="009810C9" w:rsidRPr="0046756F" w:rsidRDefault="009810C9" w:rsidP="009810C9">
      <w:pPr>
        <w:pStyle w:val="Heading4"/>
        <w:rPr>
          <w:rFonts w:ascii="Arial" w:hAnsi="Arial" w:cs="Arial"/>
        </w:rPr>
      </w:pPr>
      <w:bookmarkStart w:id="32" w:name="_Toc122795375"/>
      <w:bookmarkStart w:id="33" w:name="_Toc158905425"/>
      <w:r w:rsidRPr="0046756F">
        <w:rPr>
          <w:rFonts w:ascii="Arial" w:hAnsi="Arial" w:cs="Arial"/>
        </w:rPr>
        <w:t>10.1.1.3 List of global variables accessed and modified</w:t>
      </w:r>
      <w:bookmarkEnd w:id="32"/>
      <w:bookmarkEnd w:id="33"/>
    </w:p>
    <w:p w14:paraId="6C2435D8" w14:textId="77777777" w:rsidR="009810C9" w:rsidRPr="0046756F" w:rsidRDefault="009810C9" w:rsidP="009810C9">
      <w:pPr>
        <w:rPr>
          <w:rFonts w:cs="Arial"/>
        </w:rPr>
      </w:pPr>
    </w:p>
    <w:p w14:paraId="4432A178"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65695820"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1566B42C" w14:textId="77777777" w:rsidR="009810C9" w:rsidRPr="0046756F" w:rsidRDefault="009810C9" w:rsidP="009810C9">
      <w:pPr>
        <w:widowControl w:val="0"/>
        <w:autoSpaceDE w:val="0"/>
        <w:autoSpaceDN w:val="0"/>
        <w:adjustRightInd w:val="0"/>
        <w:rPr>
          <w:rFonts w:cs="Arial"/>
        </w:rPr>
      </w:pPr>
    </w:p>
    <w:p w14:paraId="201AA8B8" w14:textId="77777777" w:rsidR="009810C9" w:rsidRPr="0046756F" w:rsidRDefault="00000000" w:rsidP="009810C9">
      <w:pPr>
        <w:rPr>
          <w:rFonts w:cs="Arial"/>
        </w:rPr>
      </w:pPr>
      <w:r>
        <w:rPr>
          <w:rFonts w:cs="Arial"/>
        </w:rPr>
        <w:pict w14:anchorId="0D91B1AC">
          <v:rect id="_x0000_i1039" style="width:0;height:1.5pt" o:hralign="center" o:hrstd="t" o:hr="t" fillcolor="#a0a0a0" stroked="f"/>
        </w:pict>
      </w:r>
    </w:p>
    <w:p w14:paraId="39C75F2E" w14:textId="77777777" w:rsidR="009810C9" w:rsidRPr="0046756F" w:rsidRDefault="009810C9" w:rsidP="009810C9">
      <w:pPr>
        <w:pStyle w:val="Heading4"/>
        <w:rPr>
          <w:rFonts w:ascii="Arial" w:hAnsi="Arial" w:cs="Arial"/>
        </w:rPr>
      </w:pPr>
      <w:bookmarkStart w:id="34" w:name="_Toc122795376"/>
      <w:bookmarkStart w:id="35" w:name="_Toc158905426"/>
      <w:r w:rsidRPr="0046756F">
        <w:rPr>
          <w:rFonts w:ascii="Arial" w:hAnsi="Arial" w:cs="Arial"/>
        </w:rPr>
        <w:t>10.1.1.4 Parameter list (Input/Output)</w:t>
      </w:r>
      <w:bookmarkEnd w:id="34"/>
      <w:bookmarkEnd w:id="35"/>
    </w:p>
    <w:p w14:paraId="309B345D" w14:textId="77777777" w:rsidR="009810C9" w:rsidRPr="0046756F" w:rsidRDefault="009810C9" w:rsidP="009810C9">
      <w:pPr>
        <w:rPr>
          <w:rFonts w:cs="Arial"/>
        </w:rPr>
      </w:pPr>
    </w:p>
    <w:p w14:paraId="4D34A6A8" w14:textId="77777777" w:rsidR="009810C9" w:rsidRPr="0046756F" w:rsidRDefault="009810C9" w:rsidP="009810C9">
      <w:pPr>
        <w:widowControl w:val="0"/>
        <w:autoSpaceDE w:val="0"/>
        <w:autoSpaceDN w:val="0"/>
        <w:adjustRightInd w:val="0"/>
        <w:rPr>
          <w:rFonts w:cs="Arial"/>
        </w:rPr>
      </w:pPr>
      <w:r w:rsidRPr="0046756F">
        <w:rPr>
          <w:rFonts w:cs="Arial"/>
        </w:rPr>
        <w:t>Inputs :</w:t>
      </w:r>
      <w:r w:rsidRPr="0046756F">
        <w:rPr>
          <w:rFonts w:cs="Arial"/>
        </w:rPr>
        <w:tab/>
        <w:t xml:space="preserve"> T_UINT16 u16_doc - IN DOC ID for the associated data</w:t>
      </w:r>
    </w:p>
    <w:p w14:paraId="77EA50D2"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T_UINT8 *pu8_part_number - IN Address of part number string</w:t>
      </w:r>
    </w:p>
    <w:p w14:paraId="732B87AA" w14:textId="77777777" w:rsidR="009810C9" w:rsidRPr="0046756F" w:rsidRDefault="009810C9" w:rsidP="009810C9">
      <w:pPr>
        <w:widowControl w:val="0"/>
        <w:autoSpaceDE w:val="0"/>
        <w:autoSpaceDN w:val="0"/>
        <w:adjustRightInd w:val="0"/>
        <w:ind w:firstLine="720"/>
        <w:rPr>
          <w:rFonts w:cs="Arial"/>
        </w:rPr>
      </w:pPr>
      <w:r w:rsidRPr="0046756F">
        <w:rPr>
          <w:rFonts w:cs="Arial"/>
        </w:rPr>
        <w:t xml:space="preserve"> T_UINT32 u32_crc - IN The part number CRC</w:t>
      </w:r>
    </w:p>
    <w:p w14:paraId="68007CDE"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75C33114" w14:textId="77777777" w:rsidR="009810C9" w:rsidRPr="0046756F" w:rsidRDefault="00000000" w:rsidP="009810C9">
      <w:pPr>
        <w:rPr>
          <w:rFonts w:cs="Arial"/>
        </w:rPr>
      </w:pPr>
      <w:r>
        <w:rPr>
          <w:rFonts w:cs="Arial"/>
        </w:rPr>
        <w:pict w14:anchorId="2959D114">
          <v:rect id="_x0000_i1040" style="width:0;height:1.5pt" o:hralign="center" o:hrstd="t" o:hr="t" fillcolor="#a0a0a0" stroked="f"/>
        </w:pict>
      </w:r>
    </w:p>
    <w:p w14:paraId="5C3EC3B3" w14:textId="77777777" w:rsidR="009810C9" w:rsidRPr="0046756F" w:rsidRDefault="009810C9" w:rsidP="009810C9">
      <w:pPr>
        <w:pStyle w:val="Heading4"/>
        <w:rPr>
          <w:rFonts w:ascii="Arial" w:hAnsi="Arial" w:cs="Arial"/>
        </w:rPr>
      </w:pPr>
      <w:bookmarkStart w:id="36" w:name="_Toc122795377"/>
      <w:bookmarkStart w:id="37" w:name="_Toc158905427"/>
      <w:r w:rsidRPr="0046756F">
        <w:rPr>
          <w:rFonts w:ascii="Arial" w:hAnsi="Arial" w:cs="Arial"/>
        </w:rPr>
        <w:t>10.1.1.5 Return Value</w:t>
      </w:r>
      <w:bookmarkEnd w:id="36"/>
      <w:bookmarkEnd w:id="37"/>
    </w:p>
    <w:p w14:paraId="6EE6988B" w14:textId="77777777" w:rsidR="009810C9" w:rsidRPr="0046756F" w:rsidRDefault="009810C9" w:rsidP="009810C9">
      <w:pPr>
        <w:rPr>
          <w:rFonts w:cs="Arial"/>
        </w:rPr>
      </w:pPr>
    </w:p>
    <w:p w14:paraId="1F7709A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4B92627" w14:textId="77777777" w:rsidR="009810C9" w:rsidRPr="0046756F" w:rsidRDefault="00000000" w:rsidP="009810C9">
      <w:pPr>
        <w:rPr>
          <w:rFonts w:cs="Arial"/>
        </w:rPr>
      </w:pPr>
      <w:r>
        <w:rPr>
          <w:rFonts w:cs="Arial"/>
        </w:rPr>
        <w:pict w14:anchorId="75B6AB94">
          <v:rect id="_x0000_i1041" style="width:0;height:1.5pt" o:hralign="center" o:hrstd="t" o:hr="t" fillcolor="#a0a0a0" stroked="f"/>
        </w:pict>
      </w:r>
    </w:p>
    <w:p w14:paraId="3DF976A4" w14:textId="77777777" w:rsidR="009810C9" w:rsidRPr="0046756F" w:rsidRDefault="009810C9" w:rsidP="009810C9">
      <w:pPr>
        <w:pStyle w:val="Heading4"/>
        <w:rPr>
          <w:rFonts w:ascii="Arial" w:hAnsi="Arial" w:cs="Arial"/>
        </w:rPr>
      </w:pPr>
      <w:bookmarkStart w:id="38" w:name="_Toc122795378"/>
      <w:bookmarkStart w:id="39" w:name="_Toc158905428"/>
      <w:r w:rsidRPr="0046756F">
        <w:rPr>
          <w:rFonts w:ascii="Arial" w:hAnsi="Arial" w:cs="Arial"/>
        </w:rPr>
        <w:t>10.1.1.6 Other CSUs called by this CSU</w:t>
      </w:r>
      <w:bookmarkEnd w:id="38"/>
      <w:bookmarkEnd w:id="39"/>
    </w:p>
    <w:p w14:paraId="26494E91" w14:textId="77777777" w:rsidR="009810C9" w:rsidRPr="0046756F" w:rsidRDefault="009810C9" w:rsidP="009810C9">
      <w:pPr>
        <w:rPr>
          <w:rFonts w:cs="Arial"/>
        </w:rPr>
      </w:pPr>
    </w:p>
    <w:p w14:paraId="6557D41C" w14:textId="77777777" w:rsidR="009810C9" w:rsidRPr="0046756F" w:rsidRDefault="009810C9" w:rsidP="009810C9">
      <w:pPr>
        <w:widowControl w:val="0"/>
        <w:autoSpaceDE w:val="0"/>
        <w:autoSpaceDN w:val="0"/>
        <w:adjustRightInd w:val="0"/>
        <w:rPr>
          <w:rFonts w:cs="Arial"/>
        </w:rPr>
      </w:pPr>
      <w:r w:rsidRPr="0046756F">
        <w:rPr>
          <w:rFonts w:cs="Arial"/>
        </w:rPr>
        <w:t>A825Xmit</w:t>
      </w:r>
    </w:p>
    <w:p w14:paraId="7571224A" w14:textId="77777777" w:rsidR="009810C9" w:rsidRPr="0046756F" w:rsidRDefault="009810C9" w:rsidP="009810C9">
      <w:pPr>
        <w:widowControl w:val="0"/>
        <w:autoSpaceDE w:val="0"/>
        <w:autoSpaceDN w:val="0"/>
        <w:adjustRightInd w:val="0"/>
        <w:rPr>
          <w:rFonts w:cs="Arial"/>
          <w:sz w:val="17"/>
          <w:szCs w:val="17"/>
        </w:rPr>
      </w:pPr>
      <w:r w:rsidRPr="0046756F">
        <w:rPr>
          <w:rFonts w:cs="Arial"/>
        </w:rPr>
        <w:t>HwCopy</w:t>
      </w:r>
    </w:p>
    <w:p w14:paraId="103D7536" w14:textId="77777777" w:rsidR="009810C9" w:rsidRPr="0046756F" w:rsidRDefault="00000000" w:rsidP="009810C9">
      <w:pPr>
        <w:rPr>
          <w:rFonts w:cs="Arial"/>
        </w:rPr>
      </w:pPr>
      <w:r>
        <w:rPr>
          <w:rFonts w:cs="Arial"/>
        </w:rPr>
        <w:pict w14:anchorId="7BE13942">
          <v:rect id="_x0000_i1042" style="width:0;height:1.5pt" o:hralign="center" o:hrstd="t" o:hr="t" fillcolor="#a0a0a0" stroked="f"/>
        </w:pict>
      </w:r>
    </w:p>
    <w:p w14:paraId="20C643B4" w14:textId="77777777" w:rsidR="009810C9" w:rsidRPr="0046756F" w:rsidRDefault="009810C9" w:rsidP="009810C9">
      <w:pPr>
        <w:pStyle w:val="Heading4"/>
        <w:rPr>
          <w:rFonts w:ascii="Arial" w:hAnsi="Arial" w:cs="Arial"/>
        </w:rPr>
      </w:pPr>
      <w:bookmarkStart w:id="40" w:name="_Toc122795379"/>
      <w:bookmarkStart w:id="41" w:name="_Toc158905429"/>
      <w:r w:rsidRPr="0046756F">
        <w:rPr>
          <w:rFonts w:ascii="Arial" w:hAnsi="Arial" w:cs="Arial"/>
        </w:rPr>
        <w:t>10.1.1.7 Description of list of LLRs allocated</w:t>
      </w:r>
      <w:bookmarkEnd w:id="40"/>
      <w:bookmarkEnd w:id="41"/>
    </w:p>
    <w:p w14:paraId="712014DF" w14:textId="77777777" w:rsidR="009810C9" w:rsidRPr="0046756F" w:rsidRDefault="009810C9" w:rsidP="009810C9">
      <w:pPr>
        <w:rPr>
          <w:rFonts w:cs="Arial"/>
        </w:rPr>
      </w:pPr>
    </w:p>
    <w:p w14:paraId="76CDAFF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VSendPartNumberData</w:t>
      </w:r>
    </w:p>
    <w:p w14:paraId="4BE4616F" w14:textId="77777777" w:rsidR="009810C9" w:rsidRPr="0046756F" w:rsidRDefault="00000000" w:rsidP="009810C9">
      <w:pPr>
        <w:rPr>
          <w:rFonts w:cs="Arial"/>
        </w:rPr>
      </w:pPr>
      <w:r>
        <w:rPr>
          <w:rFonts w:cs="Arial"/>
        </w:rPr>
        <w:pict w14:anchorId="0A5E99C8">
          <v:rect id="_x0000_i1043" style="width:0;height:1.5pt" o:hralign="center" o:hrstd="t" o:hr="t" fillcolor="#a0a0a0" stroked="f"/>
        </w:pict>
      </w:r>
    </w:p>
    <w:p w14:paraId="137ABCEA" w14:textId="77777777" w:rsidR="009810C9" w:rsidRPr="0046756F" w:rsidRDefault="009810C9" w:rsidP="009810C9">
      <w:pPr>
        <w:pStyle w:val="Heading5"/>
        <w:rPr>
          <w:rFonts w:ascii="Arial" w:hAnsi="Arial" w:cs="Arial"/>
        </w:rPr>
      </w:pPr>
      <w:bookmarkStart w:id="42" w:name="_Toc122795380"/>
      <w:bookmarkStart w:id="43" w:name="_Toc158905430"/>
      <w:r w:rsidRPr="0046756F">
        <w:rPr>
          <w:rFonts w:ascii="Arial" w:hAnsi="Arial" w:cs="Arial"/>
        </w:rPr>
        <w:t>10.1.1.7.1 daucmfa825comm-VSendPartNumberData-LLR-001</w:t>
      </w:r>
      <w:bookmarkEnd w:id="42"/>
      <w:bookmarkEnd w:id="43"/>
    </w:p>
    <w:p w14:paraId="66AE0B76" w14:textId="77777777" w:rsidR="009810C9" w:rsidRPr="0046756F" w:rsidRDefault="009810C9" w:rsidP="009810C9">
      <w:pPr>
        <w:rPr>
          <w:rFonts w:cs="Arial"/>
        </w:rPr>
      </w:pPr>
      <w:r w:rsidRPr="0046756F">
        <w:rPr>
          <w:rFonts w:cs="Arial"/>
        </w:rPr>
        <w:t>Requirement ID: H698-LLD-CMU-FNC-20</w:t>
      </w:r>
    </w:p>
    <w:p w14:paraId="3DFA9F62" w14:textId="77777777" w:rsidR="009810C9" w:rsidRPr="0046756F" w:rsidRDefault="009810C9" w:rsidP="009810C9">
      <w:pPr>
        <w:rPr>
          <w:rFonts w:cs="Arial"/>
        </w:rPr>
      </w:pPr>
    </w:p>
    <w:p w14:paraId="52C1538F" w14:textId="77777777" w:rsidR="009810C9" w:rsidRPr="0046756F" w:rsidRDefault="009810C9" w:rsidP="009810C9">
      <w:pPr>
        <w:autoSpaceDE w:val="0"/>
        <w:autoSpaceDN w:val="0"/>
        <w:adjustRightInd w:val="0"/>
        <w:rPr>
          <w:rFonts w:cs="Arial"/>
        </w:rPr>
      </w:pPr>
      <w:r w:rsidRPr="0046756F">
        <w:rPr>
          <w:rFonts w:cs="Arial"/>
        </w:rPr>
        <w:t>The function shall do the following when pu8_part_number is not equal to M_HW_NULL, And loop up to the range “M_ZERO” to  M_REVNO_LEN minus 1 by incrementing the sizeof u8_payload of message.</w:t>
      </w:r>
    </w:p>
    <w:p w14:paraId="5DAF706F" w14:textId="77777777" w:rsidR="009810C9" w:rsidRPr="0046756F" w:rsidRDefault="009810C9" w:rsidP="009810C9">
      <w:pPr>
        <w:widowControl w:val="0"/>
        <w:autoSpaceDE w:val="0"/>
        <w:autoSpaceDN w:val="0"/>
        <w:adjustRightInd w:val="0"/>
        <w:rPr>
          <w:rFonts w:cs="Arial"/>
        </w:rPr>
      </w:pPr>
      <w:r w:rsidRPr="0046756F">
        <w:rPr>
          <w:rFonts w:cs="Arial"/>
        </w:rPr>
        <w:t>1)Send the partnumber.</w:t>
      </w:r>
    </w:p>
    <w:p w14:paraId="2E794A36" w14:textId="77777777" w:rsidR="009810C9" w:rsidRPr="0046756F" w:rsidRDefault="009810C9" w:rsidP="009810C9">
      <w:pPr>
        <w:widowControl w:val="0"/>
        <w:autoSpaceDE w:val="0"/>
        <w:autoSpaceDN w:val="0"/>
        <w:adjustRightInd w:val="0"/>
        <w:rPr>
          <w:rFonts w:cs="Arial"/>
        </w:rPr>
      </w:pPr>
      <w:r w:rsidRPr="0046756F">
        <w:rPr>
          <w:rFonts w:cs="Arial"/>
        </w:rPr>
        <w:t xml:space="preserve">2)Copy 8 bytes of part number into message by calling HwCopy with parameters u8_payload of  message, pu8_part_number added with u32_i , sizeof u8_payload of message, </w:t>
      </w:r>
    </w:p>
    <w:p w14:paraId="7E20C511" w14:textId="77777777" w:rsidR="009810C9" w:rsidRPr="0046756F" w:rsidRDefault="009810C9" w:rsidP="009810C9">
      <w:pPr>
        <w:widowControl w:val="0"/>
        <w:autoSpaceDE w:val="0"/>
        <w:autoSpaceDN w:val="0"/>
        <w:adjustRightInd w:val="0"/>
        <w:rPr>
          <w:rFonts w:cs="Arial"/>
        </w:rPr>
      </w:pPr>
      <w:r w:rsidRPr="0046756F">
        <w:rPr>
          <w:rFonts w:cs="Arial"/>
        </w:rPr>
        <w:t>3)Transmit the data by calling A825Xmit with reference of Message.</w:t>
      </w:r>
    </w:p>
    <w:p w14:paraId="4A351A02" w14:textId="77777777" w:rsidR="009810C9" w:rsidRPr="0046756F" w:rsidRDefault="009810C9" w:rsidP="009810C9">
      <w:pPr>
        <w:widowControl w:val="0"/>
        <w:autoSpaceDE w:val="0"/>
        <w:autoSpaceDN w:val="0"/>
        <w:adjustRightInd w:val="0"/>
        <w:rPr>
          <w:rFonts w:cs="Arial"/>
          <w:sz w:val="17"/>
          <w:szCs w:val="17"/>
        </w:rPr>
      </w:pPr>
      <w:r w:rsidRPr="0046756F">
        <w:rPr>
          <w:rFonts w:cs="Arial"/>
        </w:rPr>
        <w:t>4)Increment the DOC ID by increment doc of Broadcast ID of Server Identifer ID of Message.</w:t>
      </w:r>
    </w:p>
    <w:p w14:paraId="723389E0" w14:textId="77777777" w:rsidR="009810C9" w:rsidRPr="0046756F" w:rsidRDefault="009810C9" w:rsidP="009810C9">
      <w:pPr>
        <w:widowControl w:val="0"/>
        <w:autoSpaceDE w:val="0"/>
        <w:autoSpaceDN w:val="0"/>
        <w:adjustRightInd w:val="0"/>
        <w:rPr>
          <w:rFonts w:cs="Arial"/>
        </w:rPr>
      </w:pPr>
    </w:p>
    <w:p w14:paraId="3E3D5DB2" w14:textId="77777777" w:rsidR="009810C9" w:rsidRPr="0046756F" w:rsidRDefault="00000000" w:rsidP="009810C9">
      <w:pPr>
        <w:rPr>
          <w:rFonts w:cs="Arial"/>
        </w:rPr>
      </w:pPr>
      <w:r>
        <w:rPr>
          <w:rFonts w:cs="Arial"/>
        </w:rPr>
        <w:pict w14:anchorId="6A3E4A6C">
          <v:rect id="_x0000_i1044" style="width:0;height:1.5pt" o:hralign="center" o:hrstd="t" o:hr="t" fillcolor="#a0a0a0" stroked="f"/>
        </w:pict>
      </w:r>
    </w:p>
    <w:p w14:paraId="5340514D" w14:textId="77777777" w:rsidR="009810C9" w:rsidRPr="0046756F" w:rsidRDefault="009810C9" w:rsidP="009810C9">
      <w:pPr>
        <w:pStyle w:val="Heading5"/>
        <w:rPr>
          <w:rFonts w:ascii="Arial" w:hAnsi="Arial" w:cs="Arial"/>
        </w:rPr>
      </w:pPr>
      <w:bookmarkStart w:id="44" w:name="_Toc122795381"/>
      <w:bookmarkStart w:id="45" w:name="_Toc158905431"/>
      <w:r w:rsidRPr="0046756F">
        <w:rPr>
          <w:rFonts w:ascii="Arial" w:hAnsi="Arial" w:cs="Arial"/>
        </w:rPr>
        <w:t>10.1.1.7.2 daucmfa825comm-VSendPartNumberData-LLR-002</w:t>
      </w:r>
      <w:bookmarkEnd w:id="44"/>
      <w:bookmarkEnd w:id="45"/>
    </w:p>
    <w:p w14:paraId="657BD66E" w14:textId="77777777" w:rsidR="009810C9" w:rsidRPr="0046756F" w:rsidRDefault="009810C9" w:rsidP="009810C9">
      <w:pPr>
        <w:rPr>
          <w:rFonts w:cs="Arial"/>
        </w:rPr>
      </w:pPr>
      <w:r w:rsidRPr="0046756F">
        <w:rPr>
          <w:rFonts w:cs="Arial"/>
        </w:rPr>
        <w:t>Requirement ID: H698-LLD-CMU-FNC-21</w:t>
      </w:r>
    </w:p>
    <w:p w14:paraId="5ADE2389" w14:textId="77777777" w:rsidR="009810C9" w:rsidRPr="0046756F" w:rsidRDefault="009810C9" w:rsidP="009810C9">
      <w:pPr>
        <w:rPr>
          <w:rFonts w:cs="Arial"/>
        </w:rPr>
      </w:pPr>
    </w:p>
    <w:p w14:paraId="170615FD" w14:textId="77777777" w:rsidR="009810C9" w:rsidRPr="0046756F" w:rsidRDefault="009810C9" w:rsidP="009810C9">
      <w:pPr>
        <w:autoSpaceDE w:val="0"/>
        <w:autoSpaceDN w:val="0"/>
        <w:adjustRightInd w:val="0"/>
        <w:rPr>
          <w:rFonts w:cs="Arial"/>
          <w:sz w:val="17"/>
          <w:szCs w:val="17"/>
        </w:rPr>
      </w:pPr>
      <w:r w:rsidRPr="0046756F">
        <w:rPr>
          <w:rFonts w:cs="Arial"/>
        </w:rPr>
        <w:t>The function shall send CRC by u8_paysize of message is assigned with size of T_UINT32 and u8_payload of message assigned with u32_crc.</w:t>
      </w:r>
    </w:p>
    <w:p w14:paraId="5F864EDE" w14:textId="77777777" w:rsidR="009810C9" w:rsidRPr="0046756F" w:rsidRDefault="009810C9" w:rsidP="009810C9">
      <w:pPr>
        <w:widowControl w:val="0"/>
        <w:autoSpaceDE w:val="0"/>
        <w:autoSpaceDN w:val="0"/>
        <w:adjustRightInd w:val="0"/>
        <w:rPr>
          <w:rFonts w:cs="Arial"/>
        </w:rPr>
      </w:pPr>
    </w:p>
    <w:p w14:paraId="3E8C912F" w14:textId="77777777" w:rsidR="009810C9" w:rsidRPr="0046756F" w:rsidRDefault="00000000" w:rsidP="009810C9">
      <w:pPr>
        <w:rPr>
          <w:rFonts w:cs="Arial"/>
        </w:rPr>
      </w:pPr>
      <w:r>
        <w:rPr>
          <w:rFonts w:cs="Arial"/>
        </w:rPr>
        <w:pict w14:anchorId="72B9F6FC">
          <v:rect id="_x0000_i1045" style="width:0;height:1.5pt" o:hralign="center" o:hrstd="t" o:hr="t" fillcolor="#a0a0a0" stroked="f"/>
        </w:pict>
      </w:r>
    </w:p>
    <w:p w14:paraId="31AA9F8D" w14:textId="77777777" w:rsidR="009810C9" w:rsidRPr="0046756F" w:rsidRDefault="009810C9" w:rsidP="009810C9">
      <w:pPr>
        <w:pStyle w:val="Heading5"/>
        <w:rPr>
          <w:rFonts w:ascii="Arial" w:hAnsi="Arial" w:cs="Arial"/>
        </w:rPr>
      </w:pPr>
      <w:bookmarkStart w:id="46" w:name="_Toc122795382"/>
      <w:bookmarkStart w:id="47" w:name="_Toc158905432"/>
      <w:r w:rsidRPr="0046756F">
        <w:rPr>
          <w:rFonts w:ascii="Arial" w:hAnsi="Arial" w:cs="Arial"/>
        </w:rPr>
        <w:t>10.1.1.7.3 daucmfa825comm-VSendPartNumberData-LLR-003</w:t>
      </w:r>
      <w:bookmarkEnd w:id="46"/>
      <w:bookmarkEnd w:id="47"/>
    </w:p>
    <w:p w14:paraId="79B7B824" w14:textId="77777777" w:rsidR="009810C9" w:rsidRPr="0046756F" w:rsidRDefault="009810C9" w:rsidP="009810C9">
      <w:pPr>
        <w:rPr>
          <w:rFonts w:cs="Arial"/>
        </w:rPr>
      </w:pPr>
      <w:r w:rsidRPr="0046756F">
        <w:rPr>
          <w:rFonts w:cs="Arial"/>
        </w:rPr>
        <w:t>Requirement ID: H698-LLD-CMU-FNC-22</w:t>
      </w:r>
    </w:p>
    <w:p w14:paraId="182027B4" w14:textId="77777777" w:rsidR="009810C9" w:rsidRPr="0046756F" w:rsidRDefault="009810C9" w:rsidP="009810C9">
      <w:pPr>
        <w:rPr>
          <w:rFonts w:cs="Arial"/>
        </w:rPr>
      </w:pPr>
    </w:p>
    <w:p w14:paraId="249FEA27" w14:textId="77777777" w:rsidR="009810C9" w:rsidRPr="0046756F" w:rsidRDefault="009810C9" w:rsidP="009810C9">
      <w:pPr>
        <w:autoSpaceDE w:val="0"/>
        <w:autoSpaceDN w:val="0"/>
        <w:adjustRightInd w:val="0"/>
        <w:rPr>
          <w:rFonts w:cs="Arial"/>
          <w:sz w:val="17"/>
          <w:szCs w:val="17"/>
        </w:rPr>
      </w:pPr>
      <w:r w:rsidRPr="0046756F">
        <w:rPr>
          <w:rFonts w:cs="Arial"/>
        </w:rPr>
        <w:t>The function shall Transmit the data by calling A825Xmit with reference of Message.</w:t>
      </w:r>
    </w:p>
    <w:p w14:paraId="25E691C4" w14:textId="77777777" w:rsidR="009810C9" w:rsidRPr="0046756F" w:rsidRDefault="00000000" w:rsidP="009810C9">
      <w:pPr>
        <w:rPr>
          <w:rFonts w:cs="Arial"/>
        </w:rPr>
      </w:pPr>
      <w:r>
        <w:rPr>
          <w:rFonts w:cs="Arial"/>
        </w:rPr>
        <w:pict w14:anchorId="63451502">
          <v:rect id="_x0000_i1046" style="width:0;height:1.5pt" o:hralign="center" o:hrstd="t" o:hr="t" fillcolor="#a0a0a0" stroked="f"/>
        </w:pict>
      </w:r>
    </w:p>
    <w:p w14:paraId="1972DD81" w14:textId="77777777" w:rsidR="009810C9" w:rsidRPr="0046756F" w:rsidRDefault="009810C9" w:rsidP="009810C9">
      <w:pPr>
        <w:pStyle w:val="Heading3"/>
      </w:pPr>
      <w:bookmarkStart w:id="48" w:name="_Toc122795383"/>
      <w:bookmarkStart w:id="49" w:name="_Toc158905433"/>
      <w:r w:rsidRPr="0046756F">
        <w:t>10.1.2 VSendNvmData</w:t>
      </w:r>
      <w:bookmarkEnd w:id="48"/>
      <w:bookmarkEnd w:id="49"/>
    </w:p>
    <w:p w14:paraId="66A85469" w14:textId="77777777" w:rsidR="009810C9" w:rsidRPr="0046756F" w:rsidRDefault="009810C9" w:rsidP="009810C9">
      <w:pPr>
        <w:rPr>
          <w:rFonts w:cs="Arial"/>
        </w:rPr>
      </w:pPr>
    </w:p>
    <w:p w14:paraId="62BB22F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VSendNvmData will follow in the sub sections.</w:t>
      </w:r>
    </w:p>
    <w:p w14:paraId="40399AB3" w14:textId="77777777" w:rsidR="009810C9" w:rsidRPr="0046756F" w:rsidRDefault="00000000" w:rsidP="009810C9">
      <w:pPr>
        <w:rPr>
          <w:rFonts w:cs="Arial"/>
        </w:rPr>
      </w:pPr>
      <w:r>
        <w:rPr>
          <w:rFonts w:cs="Arial"/>
        </w:rPr>
        <w:pict w14:anchorId="6C43EA7B">
          <v:rect id="_x0000_i1047" style="width:0;height:1.5pt" o:hralign="center" o:hrstd="t" o:hr="t" fillcolor="#a0a0a0" stroked="f"/>
        </w:pict>
      </w:r>
    </w:p>
    <w:p w14:paraId="7CF0A29C" w14:textId="77777777" w:rsidR="009810C9" w:rsidRPr="0046756F" w:rsidRDefault="009810C9" w:rsidP="009810C9">
      <w:pPr>
        <w:pStyle w:val="Heading4"/>
        <w:rPr>
          <w:rFonts w:ascii="Arial" w:hAnsi="Arial" w:cs="Arial"/>
        </w:rPr>
      </w:pPr>
      <w:bookmarkStart w:id="50" w:name="_Toc122795384"/>
      <w:bookmarkStart w:id="51" w:name="_Toc158905434"/>
      <w:r w:rsidRPr="0046756F">
        <w:rPr>
          <w:rFonts w:ascii="Arial" w:hAnsi="Arial" w:cs="Arial"/>
        </w:rPr>
        <w:t>10.1.2.1 Brief Description</w:t>
      </w:r>
      <w:bookmarkEnd w:id="50"/>
      <w:bookmarkEnd w:id="51"/>
    </w:p>
    <w:p w14:paraId="369B35DB" w14:textId="77777777" w:rsidR="009810C9" w:rsidRPr="0046756F" w:rsidRDefault="009810C9" w:rsidP="009810C9">
      <w:pPr>
        <w:rPr>
          <w:rFonts w:cs="Arial"/>
        </w:rPr>
      </w:pPr>
    </w:p>
    <w:p w14:paraId="7B6DDDB5" w14:textId="77777777" w:rsidR="009810C9" w:rsidRPr="0046756F" w:rsidRDefault="009810C9" w:rsidP="009810C9">
      <w:pPr>
        <w:widowControl w:val="0"/>
        <w:autoSpaceDE w:val="0"/>
        <w:autoSpaceDN w:val="0"/>
        <w:adjustRightInd w:val="0"/>
        <w:rPr>
          <w:rFonts w:cs="Arial"/>
          <w:sz w:val="17"/>
          <w:szCs w:val="17"/>
        </w:rPr>
      </w:pPr>
      <w:r w:rsidRPr="0046756F">
        <w:rPr>
          <w:rFonts w:cs="Arial"/>
        </w:rPr>
        <w:t>VSendNvmData function transmits CMU+ NVM data on the NOC.</w:t>
      </w:r>
    </w:p>
    <w:p w14:paraId="40DF7013" w14:textId="77777777" w:rsidR="009810C9" w:rsidRPr="0046756F" w:rsidRDefault="00000000" w:rsidP="009810C9">
      <w:pPr>
        <w:rPr>
          <w:rFonts w:cs="Arial"/>
        </w:rPr>
      </w:pPr>
      <w:r>
        <w:rPr>
          <w:rFonts w:cs="Arial"/>
        </w:rPr>
        <w:pict w14:anchorId="04875B16">
          <v:rect id="_x0000_i1048" style="width:0;height:1.5pt" o:hralign="center" o:hrstd="t" o:hr="t" fillcolor="#a0a0a0" stroked="f"/>
        </w:pict>
      </w:r>
    </w:p>
    <w:p w14:paraId="56DB648A" w14:textId="77777777" w:rsidR="009810C9" w:rsidRPr="0046756F" w:rsidRDefault="009810C9" w:rsidP="009810C9">
      <w:pPr>
        <w:pStyle w:val="Heading4"/>
        <w:rPr>
          <w:rFonts w:ascii="Arial" w:hAnsi="Arial" w:cs="Arial"/>
        </w:rPr>
      </w:pPr>
      <w:bookmarkStart w:id="52" w:name="_Toc122795385"/>
      <w:bookmarkStart w:id="53" w:name="_Toc158905435"/>
      <w:r w:rsidRPr="0046756F">
        <w:rPr>
          <w:rFonts w:ascii="Arial" w:hAnsi="Arial" w:cs="Arial"/>
        </w:rPr>
        <w:t>10.1.2.2 List of HLRs allocated</w:t>
      </w:r>
      <w:bookmarkEnd w:id="52"/>
      <w:bookmarkEnd w:id="53"/>
    </w:p>
    <w:p w14:paraId="39ACE198" w14:textId="77777777" w:rsidR="009810C9" w:rsidRPr="0046756F" w:rsidRDefault="009810C9" w:rsidP="009810C9">
      <w:pPr>
        <w:rPr>
          <w:rFonts w:cs="Arial"/>
        </w:rPr>
      </w:pPr>
    </w:p>
    <w:p w14:paraId="3857476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SRS/SAD(H698-003-011-CMU).</w:t>
      </w:r>
    </w:p>
    <w:p w14:paraId="075C1E2E" w14:textId="77777777" w:rsidR="009810C9" w:rsidRPr="0046756F" w:rsidRDefault="00000000" w:rsidP="009810C9">
      <w:pPr>
        <w:rPr>
          <w:rFonts w:cs="Arial"/>
        </w:rPr>
      </w:pPr>
      <w:r>
        <w:rPr>
          <w:rFonts w:cs="Arial"/>
        </w:rPr>
        <w:pict w14:anchorId="57BE0BC5">
          <v:rect id="_x0000_i1049" style="width:0;height:1.5pt" o:hralign="center" o:hrstd="t" o:hr="t" fillcolor="#a0a0a0" stroked="f"/>
        </w:pict>
      </w:r>
    </w:p>
    <w:p w14:paraId="73FE8EAB" w14:textId="77777777" w:rsidR="009810C9" w:rsidRPr="0046756F" w:rsidRDefault="009810C9" w:rsidP="009810C9">
      <w:pPr>
        <w:pStyle w:val="Heading4"/>
        <w:rPr>
          <w:rFonts w:ascii="Arial" w:hAnsi="Arial" w:cs="Arial"/>
        </w:rPr>
      </w:pPr>
      <w:bookmarkStart w:id="54" w:name="_Toc122795386"/>
      <w:bookmarkStart w:id="55" w:name="_Toc158905436"/>
      <w:r w:rsidRPr="0046756F">
        <w:rPr>
          <w:rFonts w:ascii="Arial" w:hAnsi="Arial" w:cs="Arial"/>
        </w:rPr>
        <w:t>10.1.2.3 List of global variables accessed and modified</w:t>
      </w:r>
      <w:bookmarkEnd w:id="54"/>
      <w:bookmarkEnd w:id="55"/>
    </w:p>
    <w:p w14:paraId="07B42CA9" w14:textId="77777777" w:rsidR="009810C9" w:rsidRPr="0046756F" w:rsidRDefault="009810C9" w:rsidP="009810C9">
      <w:pPr>
        <w:rPr>
          <w:rFonts w:cs="Arial"/>
        </w:rPr>
      </w:pPr>
    </w:p>
    <w:p w14:paraId="262210A9"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03E5DEE4" w14:textId="77777777" w:rsidR="009810C9" w:rsidRPr="0046756F" w:rsidRDefault="009810C9" w:rsidP="009810C9">
      <w:pPr>
        <w:widowControl w:val="0"/>
        <w:autoSpaceDE w:val="0"/>
        <w:autoSpaceDN w:val="0"/>
        <w:adjustRightInd w:val="0"/>
        <w:rPr>
          <w:rFonts w:cs="Arial"/>
        </w:rPr>
      </w:pPr>
      <w:r w:rsidRPr="0046756F">
        <w:rPr>
          <w:rFonts w:cs="Arial"/>
        </w:rPr>
        <w:tab/>
        <w:t xml:space="preserve">      </w:t>
      </w:r>
    </w:p>
    <w:p w14:paraId="24A48CD9"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Modified :  None    </w:t>
      </w:r>
    </w:p>
    <w:p w14:paraId="57BC2743" w14:textId="77777777" w:rsidR="009810C9" w:rsidRPr="0046756F" w:rsidRDefault="009810C9" w:rsidP="009810C9">
      <w:pPr>
        <w:widowControl w:val="0"/>
        <w:autoSpaceDE w:val="0"/>
        <w:autoSpaceDN w:val="0"/>
        <w:adjustRightInd w:val="0"/>
        <w:rPr>
          <w:rFonts w:cs="Arial"/>
        </w:rPr>
      </w:pPr>
    </w:p>
    <w:p w14:paraId="683B2BA6" w14:textId="77777777" w:rsidR="009810C9" w:rsidRPr="0046756F" w:rsidRDefault="00000000" w:rsidP="009810C9">
      <w:pPr>
        <w:rPr>
          <w:rFonts w:cs="Arial"/>
        </w:rPr>
      </w:pPr>
      <w:r>
        <w:rPr>
          <w:rFonts w:cs="Arial"/>
        </w:rPr>
        <w:pict w14:anchorId="30D667EC">
          <v:rect id="_x0000_i1050" style="width:0;height:1.5pt" o:hralign="center" o:hrstd="t" o:hr="t" fillcolor="#a0a0a0" stroked="f"/>
        </w:pict>
      </w:r>
    </w:p>
    <w:p w14:paraId="4106783D" w14:textId="77777777" w:rsidR="009810C9" w:rsidRPr="0046756F" w:rsidRDefault="009810C9" w:rsidP="009810C9">
      <w:pPr>
        <w:pStyle w:val="Heading4"/>
        <w:rPr>
          <w:rFonts w:ascii="Arial" w:hAnsi="Arial" w:cs="Arial"/>
        </w:rPr>
      </w:pPr>
      <w:bookmarkStart w:id="56" w:name="_Toc122795387"/>
      <w:bookmarkStart w:id="57" w:name="_Toc158905437"/>
      <w:r w:rsidRPr="0046756F">
        <w:rPr>
          <w:rFonts w:ascii="Arial" w:hAnsi="Arial" w:cs="Arial"/>
        </w:rPr>
        <w:t>10.1.2.4 Parameter list (Input/Output)</w:t>
      </w:r>
      <w:bookmarkEnd w:id="56"/>
      <w:bookmarkEnd w:id="57"/>
    </w:p>
    <w:p w14:paraId="303F9C72" w14:textId="77777777" w:rsidR="009810C9" w:rsidRPr="0046756F" w:rsidRDefault="009810C9" w:rsidP="009810C9">
      <w:pPr>
        <w:rPr>
          <w:rFonts w:cs="Arial"/>
        </w:rPr>
      </w:pPr>
    </w:p>
    <w:p w14:paraId="1361848E" w14:textId="77777777" w:rsidR="009810C9" w:rsidRPr="0046756F" w:rsidRDefault="009810C9" w:rsidP="009810C9">
      <w:pPr>
        <w:widowControl w:val="0"/>
        <w:autoSpaceDE w:val="0"/>
        <w:autoSpaceDN w:val="0"/>
        <w:adjustRightInd w:val="0"/>
        <w:rPr>
          <w:rFonts w:cs="Arial"/>
        </w:rPr>
      </w:pPr>
      <w:r w:rsidRPr="0046756F">
        <w:rPr>
          <w:rFonts w:cs="Arial"/>
        </w:rPr>
        <w:t>Inputs :</w:t>
      </w:r>
      <w:r w:rsidRPr="0046756F">
        <w:rPr>
          <w:rFonts w:cs="Arial"/>
        </w:rPr>
        <w:tab/>
        <w:t xml:space="preserve"> T_UINT16 u16_doc</w:t>
      </w:r>
    </w:p>
    <w:p w14:paraId="1F26E579"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323E1B0A" w14:textId="77777777" w:rsidR="009810C9" w:rsidRPr="0046756F" w:rsidRDefault="00000000" w:rsidP="009810C9">
      <w:pPr>
        <w:rPr>
          <w:rFonts w:cs="Arial"/>
        </w:rPr>
      </w:pPr>
      <w:r>
        <w:rPr>
          <w:rFonts w:cs="Arial"/>
        </w:rPr>
        <w:pict w14:anchorId="2C5D9D08">
          <v:rect id="_x0000_i1051" style="width:0;height:1.5pt" o:hralign="center" o:hrstd="t" o:hr="t" fillcolor="#a0a0a0" stroked="f"/>
        </w:pict>
      </w:r>
    </w:p>
    <w:p w14:paraId="13A01E6F" w14:textId="77777777" w:rsidR="009810C9" w:rsidRPr="0046756F" w:rsidRDefault="009810C9" w:rsidP="009810C9">
      <w:pPr>
        <w:pStyle w:val="Heading4"/>
        <w:rPr>
          <w:rFonts w:ascii="Arial" w:hAnsi="Arial" w:cs="Arial"/>
        </w:rPr>
      </w:pPr>
      <w:bookmarkStart w:id="58" w:name="_Toc122795388"/>
      <w:bookmarkStart w:id="59" w:name="_Toc158905438"/>
      <w:r w:rsidRPr="0046756F">
        <w:rPr>
          <w:rFonts w:ascii="Arial" w:hAnsi="Arial" w:cs="Arial"/>
        </w:rPr>
        <w:t>10.1.2.5 Return Value</w:t>
      </w:r>
      <w:bookmarkEnd w:id="58"/>
      <w:bookmarkEnd w:id="59"/>
    </w:p>
    <w:p w14:paraId="00BC4CF6" w14:textId="77777777" w:rsidR="009810C9" w:rsidRPr="0046756F" w:rsidRDefault="009810C9" w:rsidP="009810C9">
      <w:pPr>
        <w:rPr>
          <w:rFonts w:cs="Arial"/>
        </w:rPr>
      </w:pPr>
    </w:p>
    <w:p w14:paraId="52E13B8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5B592CC" w14:textId="77777777" w:rsidR="009810C9" w:rsidRPr="0046756F" w:rsidRDefault="00000000" w:rsidP="009810C9">
      <w:pPr>
        <w:rPr>
          <w:rFonts w:cs="Arial"/>
        </w:rPr>
      </w:pPr>
      <w:r>
        <w:rPr>
          <w:rFonts w:cs="Arial"/>
        </w:rPr>
        <w:pict w14:anchorId="1E5DFCA6">
          <v:rect id="_x0000_i1052" style="width:0;height:1.5pt" o:hralign="center" o:hrstd="t" o:hr="t" fillcolor="#a0a0a0" stroked="f"/>
        </w:pict>
      </w:r>
    </w:p>
    <w:p w14:paraId="41CD5880" w14:textId="77777777" w:rsidR="009810C9" w:rsidRPr="0046756F" w:rsidRDefault="009810C9" w:rsidP="009810C9">
      <w:pPr>
        <w:pStyle w:val="Heading4"/>
        <w:rPr>
          <w:rFonts w:ascii="Arial" w:hAnsi="Arial" w:cs="Arial"/>
        </w:rPr>
      </w:pPr>
      <w:bookmarkStart w:id="60" w:name="_Toc122795389"/>
      <w:bookmarkStart w:id="61" w:name="_Toc158905439"/>
      <w:r w:rsidRPr="0046756F">
        <w:rPr>
          <w:rFonts w:ascii="Arial" w:hAnsi="Arial" w:cs="Arial"/>
        </w:rPr>
        <w:t>10.1.2.6 Other CSUs called by this CSU</w:t>
      </w:r>
      <w:bookmarkEnd w:id="60"/>
      <w:bookmarkEnd w:id="61"/>
    </w:p>
    <w:p w14:paraId="7DC90FC5" w14:textId="77777777" w:rsidR="009810C9" w:rsidRPr="0046756F" w:rsidRDefault="009810C9" w:rsidP="009810C9">
      <w:pPr>
        <w:rPr>
          <w:rFonts w:cs="Arial"/>
        </w:rPr>
      </w:pPr>
    </w:p>
    <w:p w14:paraId="256F00A3" w14:textId="77777777" w:rsidR="009810C9" w:rsidRPr="0046756F" w:rsidRDefault="009810C9" w:rsidP="009810C9">
      <w:pPr>
        <w:autoSpaceDE w:val="0"/>
        <w:autoSpaceDN w:val="0"/>
        <w:adjustRightInd w:val="0"/>
        <w:rPr>
          <w:rFonts w:cs="Arial"/>
        </w:rPr>
      </w:pPr>
      <w:r w:rsidRPr="0046756F">
        <w:rPr>
          <w:rFonts w:cs="Arial"/>
        </w:rPr>
        <w:t>HwCopy</w:t>
      </w:r>
    </w:p>
    <w:p w14:paraId="2E7841A9" w14:textId="77777777" w:rsidR="009810C9" w:rsidRPr="0046756F" w:rsidRDefault="009810C9" w:rsidP="009810C9">
      <w:pPr>
        <w:autoSpaceDE w:val="0"/>
        <w:autoSpaceDN w:val="0"/>
        <w:adjustRightInd w:val="0"/>
        <w:rPr>
          <w:rFonts w:cs="Arial"/>
        </w:rPr>
      </w:pPr>
      <w:r w:rsidRPr="0046756F">
        <w:rPr>
          <w:rFonts w:cs="Arial"/>
        </w:rPr>
        <w:t>OsTimeDly</w:t>
      </w:r>
    </w:p>
    <w:p w14:paraId="567BBF11" w14:textId="77777777" w:rsidR="009810C9" w:rsidRPr="0046756F" w:rsidRDefault="009810C9" w:rsidP="009810C9">
      <w:pPr>
        <w:autoSpaceDE w:val="0"/>
        <w:autoSpaceDN w:val="0"/>
        <w:adjustRightInd w:val="0"/>
        <w:rPr>
          <w:rFonts w:cs="Arial"/>
        </w:rPr>
      </w:pPr>
      <w:r w:rsidRPr="0046756F">
        <w:rPr>
          <w:rFonts w:cs="Arial"/>
        </w:rPr>
        <w:t>StartLogger</w:t>
      </w:r>
    </w:p>
    <w:p w14:paraId="645DE4BD" w14:textId="77777777" w:rsidR="009810C9" w:rsidRPr="0046756F" w:rsidRDefault="009810C9" w:rsidP="009810C9">
      <w:pPr>
        <w:autoSpaceDE w:val="0"/>
        <w:autoSpaceDN w:val="0"/>
        <w:adjustRightInd w:val="0"/>
        <w:rPr>
          <w:rFonts w:cs="Arial"/>
          <w:sz w:val="17"/>
          <w:szCs w:val="17"/>
        </w:rPr>
      </w:pPr>
      <w:r w:rsidRPr="0046756F">
        <w:rPr>
          <w:rFonts w:cs="Arial"/>
        </w:rPr>
        <w:t>A825Xmit</w:t>
      </w:r>
    </w:p>
    <w:p w14:paraId="011D0047" w14:textId="77777777" w:rsidR="009810C9" w:rsidRPr="0046756F" w:rsidRDefault="00000000" w:rsidP="009810C9">
      <w:pPr>
        <w:rPr>
          <w:rFonts w:cs="Arial"/>
        </w:rPr>
      </w:pPr>
      <w:r>
        <w:rPr>
          <w:rFonts w:cs="Arial"/>
        </w:rPr>
        <w:pict w14:anchorId="16B21D63">
          <v:rect id="_x0000_i1053" style="width:0;height:1.5pt" o:hralign="center" o:hrstd="t" o:hr="t" fillcolor="#a0a0a0" stroked="f"/>
        </w:pict>
      </w:r>
    </w:p>
    <w:p w14:paraId="50A0608F" w14:textId="77777777" w:rsidR="009810C9" w:rsidRPr="0046756F" w:rsidRDefault="009810C9" w:rsidP="009810C9">
      <w:pPr>
        <w:pStyle w:val="Heading4"/>
        <w:rPr>
          <w:rFonts w:ascii="Arial" w:hAnsi="Arial" w:cs="Arial"/>
        </w:rPr>
      </w:pPr>
      <w:bookmarkStart w:id="62" w:name="_Toc122795390"/>
      <w:bookmarkStart w:id="63" w:name="_Toc158905440"/>
      <w:r w:rsidRPr="0046756F">
        <w:rPr>
          <w:rFonts w:ascii="Arial" w:hAnsi="Arial" w:cs="Arial"/>
        </w:rPr>
        <w:t>10.1.2.7 Description of list of LLRs allocated</w:t>
      </w:r>
      <w:bookmarkEnd w:id="62"/>
      <w:bookmarkEnd w:id="63"/>
    </w:p>
    <w:p w14:paraId="33A533B4" w14:textId="77777777" w:rsidR="009810C9" w:rsidRPr="0046756F" w:rsidRDefault="009810C9" w:rsidP="009810C9">
      <w:pPr>
        <w:rPr>
          <w:rFonts w:cs="Arial"/>
        </w:rPr>
      </w:pPr>
    </w:p>
    <w:p w14:paraId="63BD58F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VSendNvmData</w:t>
      </w:r>
    </w:p>
    <w:p w14:paraId="720A7D4D" w14:textId="77777777" w:rsidR="009810C9" w:rsidRPr="0046756F" w:rsidRDefault="00000000" w:rsidP="009810C9">
      <w:pPr>
        <w:rPr>
          <w:rFonts w:cs="Arial"/>
        </w:rPr>
      </w:pPr>
      <w:r>
        <w:rPr>
          <w:rFonts w:cs="Arial"/>
        </w:rPr>
        <w:pict w14:anchorId="4A1E1177">
          <v:rect id="_x0000_i1054" style="width:0;height:1.5pt" o:hralign="center" o:hrstd="t" o:hr="t" fillcolor="#a0a0a0" stroked="f"/>
        </w:pict>
      </w:r>
    </w:p>
    <w:p w14:paraId="1775EC0F" w14:textId="77777777" w:rsidR="009810C9" w:rsidRPr="0046756F" w:rsidRDefault="009810C9" w:rsidP="009810C9">
      <w:pPr>
        <w:pStyle w:val="Heading5"/>
        <w:rPr>
          <w:rFonts w:ascii="Arial" w:hAnsi="Arial" w:cs="Arial"/>
        </w:rPr>
      </w:pPr>
      <w:bookmarkStart w:id="64" w:name="_Toc122795391"/>
      <w:bookmarkStart w:id="65" w:name="_Toc158905441"/>
      <w:r w:rsidRPr="0046756F">
        <w:rPr>
          <w:rFonts w:ascii="Arial" w:hAnsi="Arial" w:cs="Arial"/>
        </w:rPr>
        <w:t>10.1.2.7.1 daucmfa825comm-VSendNvmData-LLR-001</w:t>
      </w:r>
      <w:bookmarkEnd w:id="64"/>
      <w:bookmarkEnd w:id="65"/>
    </w:p>
    <w:p w14:paraId="21EDC34F" w14:textId="77777777" w:rsidR="009810C9" w:rsidRPr="0046756F" w:rsidRDefault="009810C9" w:rsidP="009810C9">
      <w:pPr>
        <w:rPr>
          <w:rFonts w:cs="Arial"/>
        </w:rPr>
      </w:pPr>
      <w:r w:rsidRPr="0046756F">
        <w:rPr>
          <w:rFonts w:cs="Arial"/>
        </w:rPr>
        <w:t>Requirement ID: H698-LLD-CMU-FNC-31</w:t>
      </w:r>
    </w:p>
    <w:p w14:paraId="396A6898" w14:textId="77777777" w:rsidR="009810C9" w:rsidRPr="0046756F" w:rsidRDefault="009810C9" w:rsidP="009810C9">
      <w:pPr>
        <w:rPr>
          <w:rFonts w:cs="Arial"/>
        </w:rPr>
      </w:pPr>
    </w:p>
    <w:p w14:paraId="0AFC4F01" w14:textId="77777777" w:rsidR="00200635" w:rsidRPr="0046756F" w:rsidRDefault="00200635" w:rsidP="00200635">
      <w:pPr>
        <w:widowControl w:val="0"/>
        <w:autoSpaceDE w:val="0"/>
        <w:autoSpaceDN w:val="0"/>
        <w:adjustRightInd w:val="0"/>
        <w:rPr>
          <w:rFonts w:cs="Arial"/>
        </w:rPr>
      </w:pPr>
    </w:p>
    <w:p w14:paraId="1E230B1B" w14:textId="0F53554E" w:rsidR="00200635" w:rsidRPr="0046756F" w:rsidRDefault="00200635" w:rsidP="00200635">
      <w:pPr>
        <w:widowControl w:val="0"/>
        <w:autoSpaceDE w:val="0"/>
        <w:autoSpaceDN w:val="0"/>
        <w:adjustRightInd w:val="0"/>
        <w:rPr>
          <w:rFonts w:cs="Arial"/>
        </w:rPr>
      </w:pPr>
      <w:r w:rsidRPr="0046756F">
        <w:rPr>
          <w:rFonts w:cs="Arial"/>
        </w:rPr>
        <w:t xml:space="preserve">The function shall </w:t>
      </w:r>
    </w:p>
    <w:p w14:paraId="416DCE78" w14:textId="77777777" w:rsidR="00200635" w:rsidRPr="0046756F" w:rsidRDefault="00200635" w:rsidP="00200635">
      <w:pPr>
        <w:widowControl w:val="0"/>
        <w:autoSpaceDE w:val="0"/>
        <w:autoSpaceDN w:val="0"/>
        <w:adjustRightInd w:val="0"/>
        <w:rPr>
          <w:rFonts w:cs="Arial"/>
        </w:rPr>
      </w:pPr>
      <w:r w:rsidRPr="0046756F">
        <w:rPr>
          <w:rFonts w:cs="Arial"/>
        </w:rPr>
        <w:t xml:space="preserve">a) Set au8_nvm with index subtraction of (cu32_transfer_size and (product of  M_TWO and  size of T_UINT32)) to M_ZERO, when cu8_extra_bytes greater than ZERO. </w:t>
      </w:r>
    </w:p>
    <w:p w14:paraId="2C96AC42" w14:textId="77777777" w:rsidR="00200635" w:rsidRPr="0046756F" w:rsidRDefault="00200635" w:rsidP="00200635">
      <w:pPr>
        <w:widowControl w:val="0"/>
        <w:autoSpaceDE w:val="0"/>
        <w:autoSpaceDN w:val="0"/>
        <w:adjustRightInd w:val="0"/>
        <w:rPr>
          <w:rFonts w:cs="Arial"/>
        </w:rPr>
      </w:pPr>
      <w:r w:rsidRPr="0046756F">
        <w:rPr>
          <w:rFonts w:cs="Arial"/>
        </w:rPr>
        <w:t xml:space="preserve">b) Get Copy BIT data from RAM in case NVM is bad by calling HwCopy with parameters Nvm data, reference to Bit_status, sizeof (Bit_status).After disable interrupts. </w:t>
      </w:r>
    </w:p>
    <w:p w14:paraId="2B5B3193" w14:textId="77777777" w:rsidR="00200635" w:rsidRPr="0046756F" w:rsidRDefault="00200635" w:rsidP="00200635">
      <w:pPr>
        <w:widowControl w:val="0"/>
        <w:autoSpaceDE w:val="0"/>
        <w:autoSpaceDN w:val="0"/>
        <w:adjustRightInd w:val="0"/>
        <w:rPr>
          <w:rFonts w:cs="Arial"/>
        </w:rPr>
      </w:pPr>
      <w:r w:rsidRPr="0046756F">
        <w:rPr>
          <w:rFonts w:cs="Arial"/>
        </w:rPr>
        <w:t>c) Get a copy of the NVM data by calling HwCopy with parameters reference to Nvm data with index as sizeof(Bit_status), M_MEMMAP_NVM_DATA, subtraction of (cu32 _nvm_data_size and sizeof(Bit_status)). After that enable the interrupts.</w:t>
      </w:r>
    </w:p>
    <w:p w14:paraId="6489A6D2" w14:textId="77777777" w:rsidR="00200635" w:rsidRPr="0046756F" w:rsidRDefault="00200635" w:rsidP="00200635">
      <w:pPr>
        <w:widowControl w:val="0"/>
        <w:autoSpaceDE w:val="0"/>
        <w:autoSpaceDN w:val="0"/>
        <w:adjustRightInd w:val="0"/>
        <w:rPr>
          <w:rFonts w:cs="Arial"/>
        </w:rPr>
      </w:pPr>
      <w:r w:rsidRPr="0046756F">
        <w:rPr>
          <w:rFonts w:cs="Arial"/>
        </w:rPr>
        <w:t>d) Reset the CRC Data register (DR) before the CRC check.</w:t>
      </w:r>
    </w:p>
    <w:p w14:paraId="7A228F13" w14:textId="0FD1BF00" w:rsidR="009810C9" w:rsidRPr="0046756F" w:rsidRDefault="00200635" w:rsidP="00200635">
      <w:pPr>
        <w:widowControl w:val="0"/>
        <w:autoSpaceDE w:val="0"/>
        <w:autoSpaceDN w:val="0"/>
        <w:adjustRightInd w:val="0"/>
        <w:rPr>
          <w:rFonts w:cs="Arial"/>
        </w:rPr>
      </w:pPr>
      <w:r w:rsidRPr="0046756F">
        <w:rPr>
          <w:rFonts w:cs="Arial"/>
        </w:rPr>
        <w:t>e) Compute and store the 32-bit CRC of the NVM data to be transfered to au8_nvm with index subtraction of (cu32_transfer_size and size of T_UINT32) the return value of CrcCalcBlockCrc with parameters au8_nvm and substraction of (cu32_transfer_size divided by size of T_UINT32) and M_ONE.</w:t>
      </w:r>
    </w:p>
    <w:p w14:paraId="1AD7D5A0" w14:textId="77777777" w:rsidR="009810C9" w:rsidRPr="0046756F" w:rsidRDefault="00000000" w:rsidP="009810C9">
      <w:pPr>
        <w:rPr>
          <w:rFonts w:cs="Arial"/>
        </w:rPr>
      </w:pPr>
      <w:r>
        <w:rPr>
          <w:rFonts w:cs="Arial"/>
        </w:rPr>
        <w:pict w14:anchorId="7E90EC66">
          <v:rect id="_x0000_i1055" style="width:0;height:1.5pt" o:hralign="center" o:hrstd="t" o:hr="t" fillcolor="#a0a0a0" stroked="f"/>
        </w:pict>
      </w:r>
    </w:p>
    <w:p w14:paraId="652B0934" w14:textId="77777777" w:rsidR="009810C9" w:rsidRPr="0046756F" w:rsidRDefault="009810C9" w:rsidP="009810C9">
      <w:pPr>
        <w:pStyle w:val="Heading5"/>
        <w:rPr>
          <w:rFonts w:ascii="Arial" w:hAnsi="Arial" w:cs="Arial"/>
        </w:rPr>
      </w:pPr>
      <w:bookmarkStart w:id="66" w:name="_Toc122795392"/>
      <w:bookmarkStart w:id="67" w:name="_Toc158905442"/>
      <w:r w:rsidRPr="0046756F">
        <w:rPr>
          <w:rFonts w:ascii="Arial" w:hAnsi="Arial" w:cs="Arial"/>
        </w:rPr>
        <w:t>10.1.2.7.2 daucmfa825comm-VSendNvmData-LLR-002</w:t>
      </w:r>
      <w:bookmarkEnd w:id="66"/>
      <w:bookmarkEnd w:id="67"/>
    </w:p>
    <w:p w14:paraId="3F0D04EE" w14:textId="77777777" w:rsidR="009810C9" w:rsidRPr="0046756F" w:rsidRDefault="009810C9" w:rsidP="009810C9">
      <w:pPr>
        <w:rPr>
          <w:rFonts w:cs="Arial"/>
        </w:rPr>
      </w:pPr>
      <w:r w:rsidRPr="0046756F">
        <w:rPr>
          <w:rFonts w:cs="Arial"/>
        </w:rPr>
        <w:t>Requirement ID: H698-LLD-CMU-FNC-32</w:t>
      </w:r>
    </w:p>
    <w:p w14:paraId="7182EDA8" w14:textId="77777777" w:rsidR="009810C9" w:rsidRPr="0046756F" w:rsidRDefault="009810C9" w:rsidP="009810C9">
      <w:pPr>
        <w:rPr>
          <w:rFonts w:cs="Arial"/>
        </w:rPr>
      </w:pPr>
    </w:p>
    <w:p w14:paraId="46E44602" w14:textId="77777777" w:rsidR="009810C9" w:rsidRPr="0046756F" w:rsidRDefault="009810C9" w:rsidP="009810C9">
      <w:pPr>
        <w:autoSpaceDE w:val="0"/>
        <w:autoSpaceDN w:val="0"/>
        <w:adjustRightInd w:val="0"/>
        <w:rPr>
          <w:rFonts w:cs="Arial"/>
        </w:rPr>
      </w:pPr>
      <w:r w:rsidRPr="0046756F">
        <w:rPr>
          <w:rFonts w:cs="Arial"/>
        </w:rPr>
        <w:t>The function shall loop up to the range M_ZERO to cu32_nvm_data_size minus 1 by incrementing M_A825_PAYLOAD_SIZE.And perform the following: -</w:t>
      </w:r>
    </w:p>
    <w:p w14:paraId="3E5E9DDB" w14:textId="77777777" w:rsidR="009810C9" w:rsidRPr="0046756F" w:rsidRDefault="009810C9" w:rsidP="009810C9">
      <w:pPr>
        <w:autoSpaceDE w:val="0"/>
        <w:autoSpaceDN w:val="0"/>
        <w:adjustRightInd w:val="0"/>
        <w:rPr>
          <w:rFonts w:cs="Arial"/>
        </w:rPr>
      </w:pPr>
    </w:p>
    <w:p w14:paraId="4EDAC050" w14:textId="77777777" w:rsidR="009810C9" w:rsidRPr="0046756F" w:rsidRDefault="009810C9" w:rsidP="000A5225">
      <w:pPr>
        <w:widowControl w:val="0"/>
        <w:numPr>
          <w:ilvl w:val="0"/>
          <w:numId w:val="22"/>
        </w:numPr>
        <w:autoSpaceDE w:val="0"/>
        <w:autoSpaceDN w:val="0"/>
        <w:adjustRightInd w:val="0"/>
        <w:ind w:left="720" w:hanging="360"/>
        <w:rPr>
          <w:rFonts w:cs="Arial"/>
        </w:rPr>
      </w:pPr>
      <w:r w:rsidRPr="0046756F">
        <w:rPr>
          <w:rFonts w:cs="Arial"/>
        </w:rPr>
        <w:t>Set u32_bytes_remaining to cu32_transfer_size subtracted from u32_i.</w:t>
      </w:r>
    </w:p>
    <w:p w14:paraId="39108A2A" w14:textId="77777777" w:rsidR="009810C9" w:rsidRPr="0046756F" w:rsidRDefault="009810C9" w:rsidP="009810C9">
      <w:pPr>
        <w:widowControl w:val="0"/>
        <w:autoSpaceDE w:val="0"/>
        <w:autoSpaceDN w:val="0"/>
        <w:adjustRightInd w:val="0"/>
        <w:rPr>
          <w:rFonts w:cs="Arial"/>
        </w:rPr>
      </w:pPr>
      <w:r w:rsidRPr="0046756F">
        <w:rPr>
          <w:rFonts w:cs="Arial"/>
        </w:rPr>
        <w:t xml:space="preserve">      2.   When u32_bytes_remaining greater than equal to  M_A825_PAYLOAD_SIZE set u8_paysize of message to M_A825_PAYLOAD_SIZE otherwise the perform Modulus Operation with</w:t>
      </w:r>
    </w:p>
    <w:p w14:paraId="4A91439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u32 _bytes_remaining and M_A825_PAYLOAD_SIZE take the reminder and set to u8_paysize of message.</w:t>
      </w:r>
    </w:p>
    <w:p w14:paraId="41DA41D5" w14:textId="77777777" w:rsidR="009810C9" w:rsidRPr="0046756F" w:rsidRDefault="009810C9" w:rsidP="009810C9">
      <w:pPr>
        <w:widowControl w:val="0"/>
        <w:autoSpaceDE w:val="0"/>
        <w:autoSpaceDN w:val="0"/>
        <w:adjustRightInd w:val="0"/>
        <w:rPr>
          <w:rFonts w:cs="Arial"/>
        </w:rPr>
      </w:pPr>
    </w:p>
    <w:p w14:paraId="6D1C63A4" w14:textId="77777777" w:rsidR="009810C9" w:rsidRPr="0046756F" w:rsidRDefault="00000000" w:rsidP="009810C9">
      <w:pPr>
        <w:rPr>
          <w:rFonts w:cs="Arial"/>
        </w:rPr>
      </w:pPr>
      <w:r>
        <w:rPr>
          <w:rFonts w:cs="Arial"/>
        </w:rPr>
        <w:pict w14:anchorId="18CA1405">
          <v:rect id="_x0000_i1056" style="width:0;height:1.5pt" o:hralign="center" o:hrstd="t" o:hr="t" fillcolor="#a0a0a0" stroked="f"/>
        </w:pict>
      </w:r>
    </w:p>
    <w:p w14:paraId="75276D8E" w14:textId="77777777" w:rsidR="009810C9" w:rsidRPr="0046756F" w:rsidRDefault="009810C9" w:rsidP="009810C9">
      <w:pPr>
        <w:pStyle w:val="Heading5"/>
        <w:rPr>
          <w:rFonts w:ascii="Arial" w:hAnsi="Arial" w:cs="Arial"/>
        </w:rPr>
      </w:pPr>
      <w:bookmarkStart w:id="68" w:name="_Toc122795393"/>
      <w:bookmarkStart w:id="69" w:name="_Toc158905443"/>
      <w:r w:rsidRPr="0046756F">
        <w:rPr>
          <w:rFonts w:ascii="Arial" w:hAnsi="Arial" w:cs="Arial"/>
        </w:rPr>
        <w:t>10.1.2.7.3 daucmfa825comm-VSendNvmData-LLR-003</w:t>
      </w:r>
      <w:bookmarkEnd w:id="68"/>
      <w:bookmarkEnd w:id="69"/>
    </w:p>
    <w:p w14:paraId="04A2DED8" w14:textId="77777777" w:rsidR="009810C9" w:rsidRPr="0046756F" w:rsidRDefault="009810C9" w:rsidP="009810C9">
      <w:pPr>
        <w:rPr>
          <w:rFonts w:cs="Arial"/>
        </w:rPr>
      </w:pPr>
      <w:r w:rsidRPr="0046756F">
        <w:rPr>
          <w:rFonts w:cs="Arial"/>
        </w:rPr>
        <w:t>Requirement ID: H698-LLD-CMU-FNC-33</w:t>
      </w:r>
    </w:p>
    <w:p w14:paraId="774BBA7D" w14:textId="77777777" w:rsidR="009810C9" w:rsidRPr="0046756F" w:rsidRDefault="009810C9" w:rsidP="009810C9">
      <w:pPr>
        <w:rPr>
          <w:rFonts w:cs="Arial"/>
        </w:rPr>
      </w:pPr>
    </w:p>
    <w:p w14:paraId="2F3E4C31" w14:textId="77777777" w:rsidR="009810C9" w:rsidRPr="0046756F" w:rsidRDefault="009810C9" w:rsidP="009810C9">
      <w:pPr>
        <w:autoSpaceDE w:val="0"/>
        <w:autoSpaceDN w:val="0"/>
        <w:adjustRightInd w:val="0"/>
        <w:rPr>
          <w:rFonts w:cs="Arial"/>
        </w:rPr>
      </w:pPr>
      <w:r w:rsidRPr="0046756F">
        <w:rPr>
          <w:rFonts w:cs="Arial"/>
        </w:rPr>
        <w:t>The function shall loop up to the range M_ZERO to cu32_nvm_data_size minus 1 by incrementing M_A825_PAYLOAD_SIZE and perform the following:-</w:t>
      </w:r>
    </w:p>
    <w:p w14:paraId="03FDB42B" w14:textId="77777777" w:rsidR="009810C9" w:rsidRPr="0046756F" w:rsidRDefault="009810C9" w:rsidP="000A5225">
      <w:pPr>
        <w:widowControl w:val="0"/>
        <w:numPr>
          <w:ilvl w:val="0"/>
          <w:numId w:val="23"/>
        </w:numPr>
        <w:autoSpaceDE w:val="0"/>
        <w:autoSpaceDN w:val="0"/>
        <w:adjustRightInd w:val="0"/>
        <w:ind w:left="1800" w:hanging="360"/>
        <w:rPr>
          <w:rFonts w:cs="Arial"/>
        </w:rPr>
      </w:pPr>
      <w:r w:rsidRPr="0046756F">
        <w:rPr>
          <w:rFonts w:cs="Arial"/>
        </w:rPr>
        <w:t>Call the function HwCopy to  Copy one payload of data into message with parameters u8_payload of message, au8_nvm added to u32_i, and u8_paysize of  message.</w:t>
      </w:r>
    </w:p>
    <w:p w14:paraId="36F58A39" w14:textId="77777777" w:rsidR="009810C9" w:rsidRPr="0046756F" w:rsidRDefault="009810C9" w:rsidP="000A5225">
      <w:pPr>
        <w:widowControl w:val="0"/>
        <w:numPr>
          <w:ilvl w:val="0"/>
          <w:numId w:val="23"/>
        </w:numPr>
        <w:autoSpaceDE w:val="0"/>
        <w:autoSpaceDN w:val="0"/>
        <w:adjustRightInd w:val="0"/>
        <w:ind w:left="1800" w:hanging="360"/>
        <w:rPr>
          <w:rFonts w:cs="Arial"/>
        </w:rPr>
      </w:pPr>
      <w:r w:rsidRPr="0046756F">
        <w:rPr>
          <w:rFonts w:cs="Arial"/>
        </w:rPr>
        <w:t>Call the function A825Xmit(performing bitwise and operation of messages) function to Transmit data.</w:t>
      </w:r>
    </w:p>
    <w:p w14:paraId="04C473D1" w14:textId="77777777" w:rsidR="009810C9" w:rsidRPr="0046756F" w:rsidRDefault="009810C9" w:rsidP="000A5225">
      <w:pPr>
        <w:widowControl w:val="0"/>
        <w:numPr>
          <w:ilvl w:val="0"/>
          <w:numId w:val="23"/>
        </w:numPr>
        <w:autoSpaceDE w:val="0"/>
        <w:autoSpaceDN w:val="0"/>
        <w:adjustRightInd w:val="0"/>
        <w:ind w:left="1800" w:hanging="360"/>
        <w:rPr>
          <w:rFonts w:cs="Arial"/>
        </w:rPr>
      </w:pPr>
      <w:r w:rsidRPr="0046756F">
        <w:rPr>
          <w:rFonts w:cs="Arial"/>
        </w:rPr>
        <w:t>Call the function OsTimeDly with parameter M_OS_TIME_DELAY_ONE_MS to give the time delay for 1ms.</w:t>
      </w:r>
    </w:p>
    <w:p w14:paraId="7F9BDADC" w14:textId="77777777" w:rsidR="009810C9" w:rsidRPr="0046756F" w:rsidRDefault="009810C9" w:rsidP="000A5225">
      <w:pPr>
        <w:widowControl w:val="0"/>
        <w:numPr>
          <w:ilvl w:val="0"/>
          <w:numId w:val="23"/>
        </w:numPr>
        <w:autoSpaceDE w:val="0"/>
        <w:autoSpaceDN w:val="0"/>
        <w:adjustRightInd w:val="0"/>
        <w:ind w:left="1800" w:hanging="360"/>
        <w:rPr>
          <w:rFonts w:cs="Arial"/>
        </w:rPr>
      </w:pPr>
      <w:r w:rsidRPr="0046756F">
        <w:rPr>
          <w:rFonts w:cs="Arial"/>
        </w:rPr>
        <w:t>Increment the Doc id of Broadcast ID of Server Identifer ID of Message.</w:t>
      </w:r>
    </w:p>
    <w:p w14:paraId="19282422" w14:textId="77777777" w:rsidR="009810C9" w:rsidRPr="0046756F" w:rsidRDefault="00000000" w:rsidP="009810C9">
      <w:pPr>
        <w:rPr>
          <w:rFonts w:cs="Arial"/>
        </w:rPr>
      </w:pPr>
      <w:r>
        <w:rPr>
          <w:rFonts w:cs="Arial"/>
        </w:rPr>
        <w:pict w14:anchorId="1B6ECD2C">
          <v:rect id="_x0000_i1057" style="width:0;height:1.5pt" o:hralign="center" o:hrstd="t" o:hr="t" fillcolor="#a0a0a0" stroked="f"/>
        </w:pict>
      </w:r>
    </w:p>
    <w:p w14:paraId="33FEE9B8" w14:textId="77777777" w:rsidR="009810C9" w:rsidRPr="0046756F" w:rsidRDefault="009810C9" w:rsidP="009810C9">
      <w:pPr>
        <w:pStyle w:val="Heading5"/>
        <w:rPr>
          <w:rFonts w:ascii="Arial" w:hAnsi="Arial" w:cs="Arial"/>
        </w:rPr>
      </w:pPr>
      <w:bookmarkStart w:id="70" w:name="_Toc122795394"/>
      <w:bookmarkStart w:id="71" w:name="_Toc158905444"/>
      <w:r w:rsidRPr="0046756F">
        <w:rPr>
          <w:rFonts w:ascii="Arial" w:hAnsi="Arial" w:cs="Arial"/>
        </w:rPr>
        <w:t>10.1.2.7.4 daucmfa825comm-VSendNvmData-LLR-004</w:t>
      </w:r>
      <w:bookmarkEnd w:id="70"/>
      <w:bookmarkEnd w:id="71"/>
    </w:p>
    <w:p w14:paraId="5559089E" w14:textId="77777777" w:rsidR="009810C9" w:rsidRPr="0046756F" w:rsidRDefault="009810C9" w:rsidP="009810C9">
      <w:pPr>
        <w:rPr>
          <w:rFonts w:cs="Arial"/>
        </w:rPr>
      </w:pPr>
      <w:r w:rsidRPr="0046756F">
        <w:rPr>
          <w:rFonts w:cs="Arial"/>
        </w:rPr>
        <w:t>Requirement ID: H698-LLD-CMU-FNC-34</w:t>
      </w:r>
    </w:p>
    <w:p w14:paraId="53AC67E5" w14:textId="77777777" w:rsidR="009810C9" w:rsidRPr="0046756F" w:rsidRDefault="009810C9" w:rsidP="009810C9">
      <w:pPr>
        <w:rPr>
          <w:rFonts w:cs="Arial"/>
        </w:rPr>
      </w:pPr>
    </w:p>
    <w:p w14:paraId="181A9582" w14:textId="77777777" w:rsidR="009810C9" w:rsidRPr="0046756F" w:rsidRDefault="009810C9" w:rsidP="009810C9">
      <w:pPr>
        <w:autoSpaceDE w:val="0"/>
        <w:autoSpaceDN w:val="0"/>
        <w:adjustRightInd w:val="0"/>
        <w:rPr>
          <w:rFonts w:cs="Arial"/>
          <w:sz w:val="17"/>
          <w:szCs w:val="17"/>
        </w:rPr>
      </w:pPr>
      <w:r w:rsidRPr="0046756F">
        <w:rPr>
          <w:rFonts w:cs="Arial"/>
        </w:rPr>
        <w:t>The function shall call OsTimeDly with parameter M_OS_TIME_DELAY_TEN_MS to perform time delay for 10ms.</w:t>
      </w:r>
    </w:p>
    <w:p w14:paraId="4EE6637C" w14:textId="77777777" w:rsidR="009810C9" w:rsidRPr="0046756F" w:rsidRDefault="00000000" w:rsidP="009810C9">
      <w:pPr>
        <w:rPr>
          <w:rFonts w:cs="Arial"/>
        </w:rPr>
      </w:pPr>
      <w:r>
        <w:rPr>
          <w:rFonts w:cs="Arial"/>
        </w:rPr>
        <w:pict w14:anchorId="04C1E429">
          <v:rect id="_x0000_i1058" style="width:0;height:1.5pt" o:hralign="center" o:hrstd="t" o:hr="t" fillcolor="#a0a0a0" stroked="f"/>
        </w:pict>
      </w:r>
    </w:p>
    <w:p w14:paraId="77835BEB" w14:textId="77777777" w:rsidR="009810C9" w:rsidRPr="0046756F" w:rsidRDefault="009810C9" w:rsidP="009810C9">
      <w:pPr>
        <w:pStyle w:val="Heading5"/>
        <w:rPr>
          <w:rFonts w:ascii="Arial" w:hAnsi="Arial" w:cs="Arial"/>
        </w:rPr>
      </w:pPr>
      <w:bookmarkStart w:id="72" w:name="_Toc122795395"/>
      <w:bookmarkStart w:id="73" w:name="_Toc158905445"/>
      <w:r w:rsidRPr="0046756F">
        <w:rPr>
          <w:rFonts w:ascii="Arial" w:hAnsi="Arial" w:cs="Arial"/>
        </w:rPr>
        <w:t>10.1.2.7.5 daucmfa825comm-VSendNvmData-LLR-005</w:t>
      </w:r>
      <w:bookmarkEnd w:id="72"/>
      <w:bookmarkEnd w:id="73"/>
    </w:p>
    <w:p w14:paraId="056A3857" w14:textId="77777777" w:rsidR="009810C9" w:rsidRPr="0046756F" w:rsidRDefault="009810C9" w:rsidP="009810C9">
      <w:pPr>
        <w:rPr>
          <w:rFonts w:cs="Arial"/>
        </w:rPr>
      </w:pPr>
      <w:r w:rsidRPr="0046756F">
        <w:rPr>
          <w:rFonts w:cs="Arial"/>
        </w:rPr>
        <w:t>Requirement ID: H698-LLD-CMU-FNC-35</w:t>
      </w:r>
    </w:p>
    <w:p w14:paraId="57001FB8" w14:textId="77777777" w:rsidR="009810C9" w:rsidRPr="0046756F" w:rsidRDefault="009810C9" w:rsidP="009810C9">
      <w:pPr>
        <w:rPr>
          <w:rFonts w:cs="Arial"/>
        </w:rPr>
      </w:pPr>
    </w:p>
    <w:p w14:paraId="3ACDC5F0" w14:textId="77777777" w:rsidR="009810C9" w:rsidRPr="0046756F" w:rsidRDefault="009810C9" w:rsidP="009810C9">
      <w:pPr>
        <w:autoSpaceDE w:val="0"/>
        <w:autoSpaceDN w:val="0"/>
        <w:adjustRightInd w:val="0"/>
        <w:rPr>
          <w:rFonts w:cs="Arial"/>
          <w:sz w:val="17"/>
          <w:szCs w:val="17"/>
        </w:rPr>
      </w:pPr>
      <w:r w:rsidRPr="0046756F">
        <w:rPr>
          <w:rFonts w:cs="Arial"/>
        </w:rPr>
        <w:t>The function shall call StartLogger to shuts down the Configuration Management Application and transfers control to the Data Logger Application.</w:t>
      </w:r>
    </w:p>
    <w:p w14:paraId="032F57D7" w14:textId="77777777" w:rsidR="009810C9" w:rsidRPr="0046756F" w:rsidRDefault="00000000" w:rsidP="009810C9">
      <w:pPr>
        <w:rPr>
          <w:rFonts w:cs="Arial"/>
        </w:rPr>
      </w:pPr>
      <w:r>
        <w:rPr>
          <w:rFonts w:cs="Arial"/>
        </w:rPr>
        <w:pict w14:anchorId="1D5A9DD6">
          <v:rect id="_x0000_i1059" style="width:0;height:1.5pt" o:hralign="center" o:hrstd="t" o:hr="t" fillcolor="#a0a0a0" stroked="f"/>
        </w:pict>
      </w:r>
    </w:p>
    <w:p w14:paraId="4A4989CE" w14:textId="77777777" w:rsidR="009810C9" w:rsidRPr="0046756F" w:rsidRDefault="009810C9" w:rsidP="009810C9">
      <w:pPr>
        <w:pStyle w:val="Heading3"/>
      </w:pPr>
      <w:bookmarkStart w:id="74" w:name="_Toc122795396"/>
      <w:bookmarkStart w:id="75" w:name="_Toc158905446"/>
      <w:r w:rsidRPr="0046756F">
        <w:t>10.1.3 VProcessNOC</w:t>
      </w:r>
      <w:bookmarkEnd w:id="74"/>
      <w:bookmarkEnd w:id="75"/>
    </w:p>
    <w:p w14:paraId="02386E3F" w14:textId="77777777" w:rsidR="009810C9" w:rsidRPr="0046756F" w:rsidRDefault="009810C9" w:rsidP="009810C9">
      <w:pPr>
        <w:rPr>
          <w:rFonts w:cs="Arial"/>
        </w:rPr>
      </w:pPr>
    </w:p>
    <w:p w14:paraId="49EA192A"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VProcessNOC will follow in the sub sections.</w:t>
      </w:r>
    </w:p>
    <w:p w14:paraId="34D43588" w14:textId="77777777" w:rsidR="009810C9" w:rsidRPr="0046756F" w:rsidRDefault="00000000" w:rsidP="009810C9">
      <w:pPr>
        <w:rPr>
          <w:rFonts w:cs="Arial"/>
        </w:rPr>
      </w:pPr>
      <w:r>
        <w:rPr>
          <w:rFonts w:cs="Arial"/>
        </w:rPr>
        <w:pict w14:anchorId="3865E346">
          <v:rect id="_x0000_i1060" style="width:0;height:1.5pt" o:hralign="center" o:hrstd="t" o:hr="t" fillcolor="#a0a0a0" stroked="f"/>
        </w:pict>
      </w:r>
    </w:p>
    <w:p w14:paraId="4C1661A5" w14:textId="77777777" w:rsidR="009810C9" w:rsidRPr="0046756F" w:rsidRDefault="009810C9" w:rsidP="009810C9">
      <w:pPr>
        <w:pStyle w:val="Heading4"/>
        <w:rPr>
          <w:rFonts w:ascii="Arial" w:hAnsi="Arial" w:cs="Arial"/>
        </w:rPr>
      </w:pPr>
      <w:bookmarkStart w:id="76" w:name="_Toc122795397"/>
      <w:bookmarkStart w:id="77" w:name="_Toc158905447"/>
      <w:r w:rsidRPr="0046756F">
        <w:rPr>
          <w:rFonts w:ascii="Arial" w:hAnsi="Arial" w:cs="Arial"/>
        </w:rPr>
        <w:t>10.1.3.1 Brief Description</w:t>
      </w:r>
      <w:bookmarkEnd w:id="76"/>
      <w:bookmarkEnd w:id="77"/>
    </w:p>
    <w:p w14:paraId="11ACDC79" w14:textId="77777777" w:rsidR="009810C9" w:rsidRPr="0046756F" w:rsidRDefault="009810C9" w:rsidP="009810C9">
      <w:pPr>
        <w:rPr>
          <w:rFonts w:cs="Arial"/>
        </w:rPr>
      </w:pPr>
    </w:p>
    <w:p w14:paraId="2F92C628" w14:textId="77777777" w:rsidR="009810C9" w:rsidRPr="0046756F" w:rsidRDefault="009810C9" w:rsidP="009810C9">
      <w:pPr>
        <w:widowControl w:val="0"/>
        <w:autoSpaceDE w:val="0"/>
        <w:autoSpaceDN w:val="0"/>
        <w:adjustRightInd w:val="0"/>
        <w:rPr>
          <w:rFonts w:cs="Arial"/>
          <w:sz w:val="17"/>
          <w:szCs w:val="17"/>
        </w:rPr>
      </w:pPr>
      <w:r w:rsidRPr="0046756F">
        <w:rPr>
          <w:rFonts w:cs="Arial"/>
        </w:rPr>
        <w:t>VProcessNOC function processes NOC messages.</w:t>
      </w:r>
    </w:p>
    <w:p w14:paraId="2CC8A8DA" w14:textId="77777777" w:rsidR="009810C9" w:rsidRPr="0046756F" w:rsidRDefault="00000000" w:rsidP="009810C9">
      <w:pPr>
        <w:rPr>
          <w:rFonts w:cs="Arial"/>
        </w:rPr>
      </w:pPr>
      <w:r>
        <w:rPr>
          <w:rFonts w:cs="Arial"/>
        </w:rPr>
        <w:pict w14:anchorId="37CCC7AD">
          <v:rect id="_x0000_i1061" style="width:0;height:1.5pt" o:hralign="center" o:hrstd="t" o:hr="t" fillcolor="#a0a0a0" stroked="f"/>
        </w:pict>
      </w:r>
    </w:p>
    <w:p w14:paraId="29026F24" w14:textId="77777777" w:rsidR="009810C9" w:rsidRPr="0046756F" w:rsidRDefault="009810C9" w:rsidP="009810C9">
      <w:pPr>
        <w:pStyle w:val="Heading4"/>
        <w:rPr>
          <w:rFonts w:ascii="Arial" w:hAnsi="Arial" w:cs="Arial"/>
        </w:rPr>
      </w:pPr>
      <w:bookmarkStart w:id="78" w:name="_Toc122795398"/>
      <w:bookmarkStart w:id="79" w:name="_Toc158905448"/>
      <w:r w:rsidRPr="0046756F">
        <w:rPr>
          <w:rFonts w:ascii="Arial" w:hAnsi="Arial" w:cs="Arial"/>
        </w:rPr>
        <w:t>10.1.3.2 List of HLRs allocated</w:t>
      </w:r>
      <w:bookmarkEnd w:id="78"/>
      <w:bookmarkEnd w:id="79"/>
    </w:p>
    <w:p w14:paraId="5D6E778A" w14:textId="77777777" w:rsidR="009810C9" w:rsidRPr="0046756F" w:rsidRDefault="009810C9" w:rsidP="009810C9">
      <w:pPr>
        <w:rPr>
          <w:rFonts w:cs="Arial"/>
        </w:rPr>
      </w:pPr>
    </w:p>
    <w:p w14:paraId="71ECE39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SRS/SAD(H698-003-011-CMU).</w:t>
      </w:r>
    </w:p>
    <w:p w14:paraId="27E303E0" w14:textId="77777777" w:rsidR="009810C9" w:rsidRPr="0046756F" w:rsidRDefault="00000000" w:rsidP="009810C9">
      <w:pPr>
        <w:rPr>
          <w:rFonts w:cs="Arial"/>
        </w:rPr>
      </w:pPr>
      <w:r>
        <w:rPr>
          <w:rFonts w:cs="Arial"/>
        </w:rPr>
        <w:pict w14:anchorId="46150A1E">
          <v:rect id="_x0000_i1062" style="width:0;height:1.5pt" o:hralign="center" o:hrstd="t" o:hr="t" fillcolor="#a0a0a0" stroked="f"/>
        </w:pict>
      </w:r>
    </w:p>
    <w:p w14:paraId="4B1865E4" w14:textId="77777777" w:rsidR="009810C9" w:rsidRPr="0046756F" w:rsidRDefault="009810C9" w:rsidP="009810C9">
      <w:pPr>
        <w:pStyle w:val="Heading4"/>
        <w:rPr>
          <w:rFonts w:ascii="Arial" w:hAnsi="Arial" w:cs="Arial"/>
        </w:rPr>
      </w:pPr>
      <w:bookmarkStart w:id="80" w:name="_Toc122795399"/>
      <w:bookmarkStart w:id="81" w:name="_Toc158905449"/>
      <w:r w:rsidRPr="0046756F">
        <w:rPr>
          <w:rFonts w:ascii="Arial" w:hAnsi="Arial" w:cs="Arial"/>
        </w:rPr>
        <w:t>10.1.3.3 List of global variables accessed and modified</w:t>
      </w:r>
      <w:bookmarkEnd w:id="80"/>
      <w:bookmarkEnd w:id="81"/>
    </w:p>
    <w:p w14:paraId="0209BA8B" w14:textId="77777777" w:rsidR="009810C9" w:rsidRPr="0046756F" w:rsidRDefault="009810C9" w:rsidP="009810C9">
      <w:pPr>
        <w:rPr>
          <w:rFonts w:cs="Arial"/>
        </w:rPr>
      </w:pPr>
    </w:p>
    <w:p w14:paraId="4A460A63"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C09520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0C9CD420" w14:textId="77777777" w:rsidR="009810C9" w:rsidRPr="0046756F" w:rsidRDefault="009810C9" w:rsidP="009810C9">
      <w:pPr>
        <w:widowControl w:val="0"/>
        <w:autoSpaceDE w:val="0"/>
        <w:autoSpaceDN w:val="0"/>
        <w:adjustRightInd w:val="0"/>
        <w:rPr>
          <w:rFonts w:cs="Arial"/>
          <w:sz w:val="17"/>
          <w:szCs w:val="17"/>
        </w:rPr>
      </w:pPr>
    </w:p>
    <w:p w14:paraId="77829395" w14:textId="77777777" w:rsidR="009810C9" w:rsidRPr="0046756F" w:rsidRDefault="00000000" w:rsidP="009810C9">
      <w:pPr>
        <w:rPr>
          <w:rFonts w:cs="Arial"/>
        </w:rPr>
      </w:pPr>
      <w:r>
        <w:rPr>
          <w:rFonts w:cs="Arial"/>
        </w:rPr>
        <w:pict w14:anchorId="30320BAC">
          <v:rect id="_x0000_i1063" style="width:0;height:1.5pt" o:hralign="center" o:hrstd="t" o:hr="t" fillcolor="#a0a0a0" stroked="f"/>
        </w:pict>
      </w:r>
    </w:p>
    <w:p w14:paraId="6764B1AA" w14:textId="77777777" w:rsidR="009810C9" w:rsidRPr="0046756F" w:rsidRDefault="009810C9" w:rsidP="009810C9">
      <w:pPr>
        <w:pStyle w:val="Heading4"/>
        <w:rPr>
          <w:rFonts w:ascii="Arial" w:hAnsi="Arial" w:cs="Arial"/>
        </w:rPr>
      </w:pPr>
      <w:bookmarkStart w:id="82" w:name="_Toc122795400"/>
      <w:bookmarkStart w:id="83" w:name="_Toc158905450"/>
      <w:r w:rsidRPr="0046756F">
        <w:rPr>
          <w:rFonts w:ascii="Arial" w:hAnsi="Arial" w:cs="Arial"/>
        </w:rPr>
        <w:t>10.1.3.4 Parameter list (Input/Output)</w:t>
      </w:r>
      <w:bookmarkEnd w:id="82"/>
      <w:bookmarkEnd w:id="83"/>
    </w:p>
    <w:p w14:paraId="1D00AE63" w14:textId="77777777" w:rsidR="009810C9" w:rsidRPr="0046756F" w:rsidRDefault="009810C9" w:rsidP="009810C9">
      <w:pPr>
        <w:rPr>
          <w:rFonts w:cs="Arial"/>
        </w:rPr>
      </w:pPr>
    </w:p>
    <w:p w14:paraId="3E2EC775" w14:textId="77777777" w:rsidR="009810C9" w:rsidRPr="0046756F" w:rsidRDefault="009810C9" w:rsidP="009810C9">
      <w:pPr>
        <w:widowControl w:val="0"/>
        <w:autoSpaceDE w:val="0"/>
        <w:autoSpaceDN w:val="0"/>
        <w:adjustRightInd w:val="0"/>
        <w:rPr>
          <w:rFonts w:cs="Arial"/>
        </w:rPr>
      </w:pPr>
      <w:r w:rsidRPr="0046756F">
        <w:rPr>
          <w:rFonts w:cs="Arial"/>
        </w:rPr>
        <w:t>Inputs : T_A825_MSG smess -IN A825 Message structure.</w:t>
      </w:r>
    </w:p>
    <w:p w14:paraId="23A6B5E3"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4D9C8BE6" w14:textId="77777777" w:rsidR="009810C9" w:rsidRPr="0046756F" w:rsidRDefault="00000000" w:rsidP="009810C9">
      <w:pPr>
        <w:rPr>
          <w:rFonts w:cs="Arial"/>
        </w:rPr>
      </w:pPr>
      <w:r>
        <w:rPr>
          <w:rFonts w:cs="Arial"/>
        </w:rPr>
        <w:pict w14:anchorId="0AF6991C">
          <v:rect id="_x0000_i1064" style="width:0;height:1.5pt" o:hralign="center" o:hrstd="t" o:hr="t" fillcolor="#a0a0a0" stroked="f"/>
        </w:pict>
      </w:r>
    </w:p>
    <w:p w14:paraId="09AFC682" w14:textId="77777777" w:rsidR="009810C9" w:rsidRPr="0046756F" w:rsidRDefault="009810C9" w:rsidP="009810C9">
      <w:pPr>
        <w:pStyle w:val="Heading4"/>
        <w:rPr>
          <w:rFonts w:ascii="Arial" w:hAnsi="Arial" w:cs="Arial"/>
        </w:rPr>
      </w:pPr>
      <w:bookmarkStart w:id="84" w:name="_Toc122795401"/>
      <w:bookmarkStart w:id="85" w:name="_Toc158905451"/>
      <w:r w:rsidRPr="0046756F">
        <w:rPr>
          <w:rFonts w:ascii="Arial" w:hAnsi="Arial" w:cs="Arial"/>
        </w:rPr>
        <w:t>10.1.3.5 Return Value</w:t>
      </w:r>
      <w:bookmarkEnd w:id="84"/>
      <w:bookmarkEnd w:id="85"/>
    </w:p>
    <w:p w14:paraId="375F156F" w14:textId="77777777" w:rsidR="009810C9" w:rsidRPr="0046756F" w:rsidRDefault="009810C9" w:rsidP="009810C9">
      <w:pPr>
        <w:rPr>
          <w:rFonts w:cs="Arial"/>
        </w:rPr>
      </w:pPr>
    </w:p>
    <w:p w14:paraId="55C6239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D50DACF" w14:textId="77777777" w:rsidR="009810C9" w:rsidRPr="0046756F" w:rsidRDefault="00000000" w:rsidP="009810C9">
      <w:pPr>
        <w:rPr>
          <w:rFonts w:cs="Arial"/>
        </w:rPr>
      </w:pPr>
      <w:r>
        <w:rPr>
          <w:rFonts w:cs="Arial"/>
        </w:rPr>
        <w:pict w14:anchorId="315C6F8F">
          <v:rect id="_x0000_i1065" style="width:0;height:1.5pt" o:hralign="center" o:hrstd="t" o:hr="t" fillcolor="#a0a0a0" stroked="f"/>
        </w:pict>
      </w:r>
    </w:p>
    <w:p w14:paraId="11E70773" w14:textId="77777777" w:rsidR="009810C9" w:rsidRPr="0046756F" w:rsidRDefault="009810C9" w:rsidP="009810C9">
      <w:pPr>
        <w:pStyle w:val="Heading4"/>
        <w:rPr>
          <w:rFonts w:ascii="Arial" w:hAnsi="Arial" w:cs="Arial"/>
        </w:rPr>
      </w:pPr>
      <w:bookmarkStart w:id="86" w:name="_Toc122795402"/>
      <w:bookmarkStart w:id="87" w:name="_Toc158905452"/>
      <w:r w:rsidRPr="0046756F">
        <w:rPr>
          <w:rFonts w:ascii="Arial" w:hAnsi="Arial" w:cs="Arial"/>
        </w:rPr>
        <w:t>10.1.3.6 Other CSUs called by this CSU</w:t>
      </w:r>
      <w:bookmarkEnd w:id="86"/>
      <w:bookmarkEnd w:id="87"/>
    </w:p>
    <w:p w14:paraId="67158EDB" w14:textId="77777777" w:rsidR="009810C9" w:rsidRPr="0046756F" w:rsidRDefault="009810C9" w:rsidP="009810C9">
      <w:pPr>
        <w:rPr>
          <w:rFonts w:cs="Arial"/>
        </w:rPr>
      </w:pPr>
    </w:p>
    <w:p w14:paraId="41165DB9" w14:textId="77777777" w:rsidR="009810C9" w:rsidRPr="0046756F" w:rsidRDefault="009810C9" w:rsidP="009810C9">
      <w:pPr>
        <w:autoSpaceDE w:val="0"/>
        <w:autoSpaceDN w:val="0"/>
        <w:adjustRightInd w:val="0"/>
        <w:rPr>
          <w:rFonts w:cs="Arial"/>
          <w:sz w:val="17"/>
          <w:szCs w:val="17"/>
        </w:rPr>
      </w:pPr>
      <w:r w:rsidRPr="0046756F">
        <w:rPr>
          <w:rFonts w:cs="Arial"/>
        </w:rPr>
        <w:t>None</w:t>
      </w:r>
    </w:p>
    <w:p w14:paraId="121646D8" w14:textId="77777777" w:rsidR="009810C9" w:rsidRPr="0046756F" w:rsidRDefault="00000000" w:rsidP="009810C9">
      <w:pPr>
        <w:rPr>
          <w:rFonts w:cs="Arial"/>
        </w:rPr>
      </w:pPr>
      <w:r>
        <w:rPr>
          <w:rFonts w:cs="Arial"/>
        </w:rPr>
        <w:pict w14:anchorId="4230971E">
          <v:rect id="_x0000_i1066" style="width:0;height:1.5pt" o:hralign="center" o:hrstd="t" o:hr="t" fillcolor="#a0a0a0" stroked="f"/>
        </w:pict>
      </w:r>
    </w:p>
    <w:p w14:paraId="7BA88EA1" w14:textId="77777777" w:rsidR="009810C9" w:rsidRPr="0046756F" w:rsidRDefault="009810C9" w:rsidP="009810C9">
      <w:pPr>
        <w:pStyle w:val="Heading4"/>
        <w:rPr>
          <w:rFonts w:ascii="Arial" w:hAnsi="Arial" w:cs="Arial"/>
        </w:rPr>
      </w:pPr>
      <w:bookmarkStart w:id="88" w:name="_Toc122795403"/>
      <w:bookmarkStart w:id="89" w:name="_Toc158905453"/>
      <w:r w:rsidRPr="0046756F">
        <w:rPr>
          <w:rFonts w:ascii="Arial" w:hAnsi="Arial" w:cs="Arial"/>
        </w:rPr>
        <w:t>10.1.3.7 Description of list of LLRs allocated</w:t>
      </w:r>
      <w:bookmarkEnd w:id="88"/>
      <w:bookmarkEnd w:id="89"/>
    </w:p>
    <w:p w14:paraId="0C749F3E" w14:textId="77777777" w:rsidR="009810C9" w:rsidRPr="0046756F" w:rsidRDefault="009810C9" w:rsidP="009810C9">
      <w:pPr>
        <w:rPr>
          <w:rFonts w:cs="Arial"/>
        </w:rPr>
      </w:pPr>
    </w:p>
    <w:p w14:paraId="710DBE9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VProcessNOC</w:t>
      </w:r>
    </w:p>
    <w:p w14:paraId="3755F2D0" w14:textId="77777777" w:rsidR="009810C9" w:rsidRPr="0046756F" w:rsidRDefault="00000000" w:rsidP="009810C9">
      <w:pPr>
        <w:rPr>
          <w:rFonts w:cs="Arial"/>
        </w:rPr>
      </w:pPr>
      <w:r>
        <w:rPr>
          <w:rFonts w:cs="Arial"/>
        </w:rPr>
        <w:pict w14:anchorId="5D222F64">
          <v:rect id="_x0000_i1067" style="width:0;height:1.5pt" o:hralign="center" o:hrstd="t" o:hr="t" fillcolor="#a0a0a0" stroked="f"/>
        </w:pict>
      </w:r>
    </w:p>
    <w:p w14:paraId="7750D985" w14:textId="77777777" w:rsidR="009810C9" w:rsidRPr="0046756F" w:rsidRDefault="009810C9" w:rsidP="009810C9">
      <w:pPr>
        <w:pStyle w:val="Heading5"/>
        <w:rPr>
          <w:rFonts w:ascii="Arial" w:hAnsi="Arial" w:cs="Arial"/>
        </w:rPr>
      </w:pPr>
      <w:bookmarkStart w:id="90" w:name="_Toc122795404"/>
      <w:bookmarkStart w:id="91" w:name="_Toc158905454"/>
      <w:r w:rsidRPr="0046756F">
        <w:rPr>
          <w:rFonts w:ascii="Arial" w:hAnsi="Arial" w:cs="Arial"/>
        </w:rPr>
        <w:t>10.1.3.7.1 daucmfa825comm-VProcessNOC-LLR-001</w:t>
      </w:r>
      <w:bookmarkEnd w:id="90"/>
      <w:bookmarkEnd w:id="91"/>
    </w:p>
    <w:p w14:paraId="73B5B9DA" w14:textId="77777777" w:rsidR="009810C9" w:rsidRPr="0046756F" w:rsidRDefault="009810C9" w:rsidP="009810C9">
      <w:pPr>
        <w:rPr>
          <w:rFonts w:cs="Arial"/>
        </w:rPr>
      </w:pPr>
      <w:r w:rsidRPr="0046756F">
        <w:rPr>
          <w:rFonts w:cs="Arial"/>
        </w:rPr>
        <w:t>Requirement ID: H698-LLD-CMU-FNC-44</w:t>
      </w:r>
    </w:p>
    <w:p w14:paraId="1DA7C7D3" w14:textId="77777777" w:rsidR="009810C9" w:rsidRPr="0046756F" w:rsidRDefault="009810C9" w:rsidP="009810C9">
      <w:pPr>
        <w:rPr>
          <w:rFonts w:cs="Arial"/>
        </w:rPr>
      </w:pPr>
    </w:p>
    <w:p w14:paraId="48A9A538" w14:textId="06A51A59" w:rsidR="009810C9" w:rsidRPr="0046756F" w:rsidRDefault="009810C9" w:rsidP="009810C9">
      <w:pPr>
        <w:autoSpaceDE w:val="0"/>
        <w:autoSpaceDN w:val="0"/>
        <w:adjustRightInd w:val="0"/>
        <w:rPr>
          <w:rFonts w:cs="Arial"/>
          <w:sz w:val="17"/>
          <w:szCs w:val="17"/>
        </w:rPr>
      </w:pPr>
      <w:r w:rsidRPr="0046756F">
        <w:rPr>
          <w:rFonts w:cs="Arial"/>
        </w:rPr>
        <w:t xml:space="preserve">The function shall </w:t>
      </w:r>
      <w:r w:rsidR="00C373A8" w:rsidRPr="0046756F">
        <w:rPr>
          <w:rFonts w:cs="Arial"/>
        </w:rPr>
        <w:t>set</w:t>
      </w:r>
      <w:r w:rsidRPr="0046756F">
        <w:rPr>
          <w:rFonts w:cs="Arial"/>
        </w:rPr>
        <w:t xml:space="preserve"> L_noc_cmd to doc ID of broadcast ID of Server Identifer I</w:t>
      </w:r>
      <w:r w:rsidR="00C373A8" w:rsidRPr="0046756F">
        <w:rPr>
          <w:rFonts w:cs="Arial"/>
        </w:rPr>
        <w:t>D of  in A825 message structure and returns the function.</w:t>
      </w:r>
    </w:p>
    <w:p w14:paraId="2F343EB2" w14:textId="77777777" w:rsidR="009810C9" w:rsidRPr="0046756F" w:rsidRDefault="00000000" w:rsidP="009810C9">
      <w:pPr>
        <w:rPr>
          <w:rFonts w:cs="Arial"/>
        </w:rPr>
      </w:pPr>
      <w:r>
        <w:rPr>
          <w:rFonts w:cs="Arial"/>
        </w:rPr>
        <w:pict w14:anchorId="0380F2D6">
          <v:rect id="_x0000_i1068" style="width:0;height:1.5pt" o:hralign="center" o:hrstd="t" o:hr="t" fillcolor="#a0a0a0" stroked="f"/>
        </w:pict>
      </w:r>
    </w:p>
    <w:p w14:paraId="0255F4FB" w14:textId="77777777" w:rsidR="009810C9" w:rsidRPr="0046756F" w:rsidRDefault="009810C9" w:rsidP="009810C9">
      <w:pPr>
        <w:pStyle w:val="Heading3"/>
      </w:pPr>
      <w:bookmarkStart w:id="92" w:name="_Toc122795405"/>
      <w:bookmarkStart w:id="93" w:name="_Toc158905455"/>
      <w:r w:rsidRPr="0046756F">
        <w:t>10.1.4 VProcessNSC</w:t>
      </w:r>
      <w:bookmarkEnd w:id="92"/>
      <w:bookmarkEnd w:id="93"/>
    </w:p>
    <w:p w14:paraId="36A3EB25" w14:textId="77777777" w:rsidR="009810C9" w:rsidRPr="0046756F" w:rsidRDefault="009810C9" w:rsidP="009810C9">
      <w:pPr>
        <w:rPr>
          <w:rFonts w:cs="Arial"/>
        </w:rPr>
      </w:pPr>
    </w:p>
    <w:p w14:paraId="4980B9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VProcessNSC will follow in the sub sections.</w:t>
      </w:r>
    </w:p>
    <w:p w14:paraId="6A58F974" w14:textId="77777777" w:rsidR="009810C9" w:rsidRPr="0046756F" w:rsidRDefault="00000000" w:rsidP="009810C9">
      <w:pPr>
        <w:rPr>
          <w:rFonts w:cs="Arial"/>
        </w:rPr>
      </w:pPr>
      <w:r>
        <w:rPr>
          <w:rFonts w:cs="Arial"/>
        </w:rPr>
        <w:pict w14:anchorId="04F0B79D">
          <v:rect id="_x0000_i1069" style="width:0;height:1.5pt" o:hralign="center" o:hrstd="t" o:hr="t" fillcolor="#a0a0a0" stroked="f"/>
        </w:pict>
      </w:r>
    </w:p>
    <w:p w14:paraId="7266B972" w14:textId="77777777" w:rsidR="009810C9" w:rsidRPr="0046756F" w:rsidRDefault="009810C9" w:rsidP="009810C9">
      <w:pPr>
        <w:pStyle w:val="Heading4"/>
        <w:rPr>
          <w:rFonts w:ascii="Arial" w:hAnsi="Arial" w:cs="Arial"/>
        </w:rPr>
      </w:pPr>
      <w:bookmarkStart w:id="94" w:name="_Toc122795406"/>
      <w:bookmarkStart w:id="95" w:name="_Toc158905456"/>
      <w:r w:rsidRPr="0046756F">
        <w:rPr>
          <w:rFonts w:ascii="Arial" w:hAnsi="Arial" w:cs="Arial"/>
        </w:rPr>
        <w:t>10.1.4.1 Brief Description</w:t>
      </w:r>
      <w:bookmarkEnd w:id="94"/>
      <w:bookmarkEnd w:id="95"/>
    </w:p>
    <w:p w14:paraId="69E5303D" w14:textId="77777777" w:rsidR="009810C9" w:rsidRPr="0046756F" w:rsidRDefault="009810C9" w:rsidP="009810C9">
      <w:pPr>
        <w:rPr>
          <w:rFonts w:cs="Arial"/>
        </w:rPr>
      </w:pPr>
    </w:p>
    <w:p w14:paraId="18788EAC" w14:textId="77777777" w:rsidR="009810C9" w:rsidRPr="0046756F" w:rsidRDefault="009810C9" w:rsidP="009810C9">
      <w:pPr>
        <w:widowControl w:val="0"/>
        <w:autoSpaceDE w:val="0"/>
        <w:autoSpaceDN w:val="0"/>
        <w:adjustRightInd w:val="0"/>
        <w:rPr>
          <w:rFonts w:cs="Arial"/>
          <w:sz w:val="17"/>
          <w:szCs w:val="17"/>
        </w:rPr>
      </w:pPr>
      <w:r w:rsidRPr="0046756F">
        <w:rPr>
          <w:rFonts w:cs="Arial"/>
        </w:rPr>
        <w:t>VProcessNSC function processes NSC messages.</w:t>
      </w:r>
    </w:p>
    <w:p w14:paraId="64060F49" w14:textId="77777777" w:rsidR="009810C9" w:rsidRPr="0046756F" w:rsidRDefault="00000000" w:rsidP="009810C9">
      <w:pPr>
        <w:rPr>
          <w:rFonts w:cs="Arial"/>
        </w:rPr>
      </w:pPr>
      <w:r>
        <w:rPr>
          <w:rFonts w:cs="Arial"/>
        </w:rPr>
        <w:pict w14:anchorId="21C0BA89">
          <v:rect id="_x0000_i1070" style="width:0;height:1.5pt" o:hralign="center" o:hrstd="t" o:hr="t" fillcolor="#a0a0a0" stroked="f"/>
        </w:pict>
      </w:r>
    </w:p>
    <w:p w14:paraId="57854334" w14:textId="77777777" w:rsidR="009810C9" w:rsidRPr="0046756F" w:rsidRDefault="009810C9" w:rsidP="009810C9">
      <w:pPr>
        <w:pStyle w:val="Heading4"/>
        <w:rPr>
          <w:rFonts w:ascii="Arial" w:hAnsi="Arial" w:cs="Arial"/>
        </w:rPr>
      </w:pPr>
      <w:bookmarkStart w:id="96" w:name="_Toc122795407"/>
      <w:bookmarkStart w:id="97" w:name="_Toc158905457"/>
      <w:r w:rsidRPr="0046756F">
        <w:rPr>
          <w:rFonts w:ascii="Arial" w:hAnsi="Arial" w:cs="Arial"/>
        </w:rPr>
        <w:t>10.1.4.2 List of HLRs allocated</w:t>
      </w:r>
      <w:bookmarkEnd w:id="96"/>
      <w:bookmarkEnd w:id="97"/>
    </w:p>
    <w:p w14:paraId="2E6FFA02" w14:textId="77777777" w:rsidR="009810C9" w:rsidRPr="0046756F" w:rsidRDefault="009810C9" w:rsidP="009810C9">
      <w:pPr>
        <w:rPr>
          <w:rFonts w:cs="Arial"/>
        </w:rPr>
      </w:pPr>
    </w:p>
    <w:p w14:paraId="18D6E99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SRS/SAD(H698-003-011-CMU).</w:t>
      </w:r>
    </w:p>
    <w:p w14:paraId="07CBBE37" w14:textId="77777777" w:rsidR="009810C9" w:rsidRPr="0046756F" w:rsidRDefault="00000000" w:rsidP="009810C9">
      <w:pPr>
        <w:rPr>
          <w:rFonts w:cs="Arial"/>
        </w:rPr>
      </w:pPr>
      <w:r>
        <w:rPr>
          <w:rFonts w:cs="Arial"/>
        </w:rPr>
        <w:pict w14:anchorId="79C0CB98">
          <v:rect id="_x0000_i1071" style="width:0;height:1.5pt" o:hralign="center" o:hrstd="t" o:hr="t" fillcolor="#a0a0a0" stroked="f"/>
        </w:pict>
      </w:r>
    </w:p>
    <w:p w14:paraId="2E4D0997" w14:textId="77777777" w:rsidR="009810C9" w:rsidRPr="0046756F" w:rsidRDefault="009810C9" w:rsidP="009810C9">
      <w:pPr>
        <w:pStyle w:val="Heading4"/>
        <w:rPr>
          <w:rFonts w:ascii="Arial" w:hAnsi="Arial" w:cs="Arial"/>
        </w:rPr>
      </w:pPr>
      <w:bookmarkStart w:id="98" w:name="_Toc122795408"/>
      <w:bookmarkStart w:id="99" w:name="_Toc158905458"/>
      <w:r w:rsidRPr="0046756F">
        <w:rPr>
          <w:rFonts w:ascii="Arial" w:hAnsi="Arial" w:cs="Arial"/>
        </w:rPr>
        <w:t>10.1.4.3 List of global variables accessed and modified</w:t>
      </w:r>
      <w:bookmarkEnd w:id="98"/>
      <w:bookmarkEnd w:id="99"/>
    </w:p>
    <w:p w14:paraId="5C75B5E1" w14:textId="77777777" w:rsidR="009810C9" w:rsidRPr="0046756F" w:rsidRDefault="009810C9" w:rsidP="009810C9">
      <w:pPr>
        <w:rPr>
          <w:rFonts w:cs="Arial"/>
        </w:rPr>
      </w:pPr>
    </w:p>
    <w:p w14:paraId="2ACF5247"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6E9449F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9E5FF84" w14:textId="77777777" w:rsidR="009810C9" w:rsidRPr="0046756F" w:rsidRDefault="009810C9" w:rsidP="009810C9">
      <w:pPr>
        <w:widowControl w:val="0"/>
        <w:autoSpaceDE w:val="0"/>
        <w:autoSpaceDN w:val="0"/>
        <w:adjustRightInd w:val="0"/>
        <w:rPr>
          <w:rFonts w:cs="Arial"/>
        </w:rPr>
      </w:pPr>
    </w:p>
    <w:p w14:paraId="178837C2" w14:textId="77777777" w:rsidR="009810C9" w:rsidRPr="0046756F" w:rsidRDefault="00000000" w:rsidP="009810C9">
      <w:pPr>
        <w:rPr>
          <w:rFonts w:cs="Arial"/>
        </w:rPr>
      </w:pPr>
      <w:r>
        <w:rPr>
          <w:rFonts w:cs="Arial"/>
        </w:rPr>
        <w:pict w14:anchorId="744F7E67">
          <v:rect id="_x0000_i1072" style="width:0;height:1.5pt" o:hralign="center" o:hrstd="t" o:hr="t" fillcolor="#a0a0a0" stroked="f"/>
        </w:pict>
      </w:r>
    </w:p>
    <w:p w14:paraId="5FCFC7EB" w14:textId="77777777" w:rsidR="009810C9" w:rsidRPr="0046756F" w:rsidRDefault="009810C9" w:rsidP="009810C9">
      <w:pPr>
        <w:pStyle w:val="Heading4"/>
        <w:rPr>
          <w:rFonts w:ascii="Arial" w:hAnsi="Arial" w:cs="Arial"/>
        </w:rPr>
      </w:pPr>
      <w:bookmarkStart w:id="100" w:name="_Toc122795409"/>
      <w:bookmarkStart w:id="101" w:name="_Toc158905459"/>
      <w:r w:rsidRPr="0046756F">
        <w:rPr>
          <w:rFonts w:ascii="Arial" w:hAnsi="Arial" w:cs="Arial"/>
        </w:rPr>
        <w:t>10.1.4.4 Parameter list (Input/Output)</w:t>
      </w:r>
      <w:bookmarkEnd w:id="100"/>
      <w:bookmarkEnd w:id="101"/>
    </w:p>
    <w:p w14:paraId="41357649" w14:textId="77777777" w:rsidR="009810C9" w:rsidRPr="0046756F" w:rsidRDefault="009810C9" w:rsidP="009810C9">
      <w:pPr>
        <w:rPr>
          <w:rFonts w:cs="Arial"/>
        </w:rPr>
      </w:pPr>
    </w:p>
    <w:p w14:paraId="3B07A849" w14:textId="77777777" w:rsidR="009810C9" w:rsidRPr="0046756F" w:rsidRDefault="009810C9" w:rsidP="009810C9">
      <w:pPr>
        <w:widowControl w:val="0"/>
        <w:autoSpaceDE w:val="0"/>
        <w:autoSpaceDN w:val="0"/>
        <w:adjustRightInd w:val="0"/>
        <w:rPr>
          <w:rFonts w:cs="Arial"/>
        </w:rPr>
      </w:pPr>
      <w:r w:rsidRPr="0046756F">
        <w:rPr>
          <w:rFonts w:cs="Arial"/>
        </w:rPr>
        <w:t>Inputs : T_A825_MSG smess - IN A825 Message structure</w:t>
      </w:r>
    </w:p>
    <w:p w14:paraId="2FCFC339"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50813F38" w14:textId="77777777" w:rsidR="009810C9" w:rsidRPr="0046756F" w:rsidRDefault="00000000" w:rsidP="009810C9">
      <w:pPr>
        <w:rPr>
          <w:rFonts w:cs="Arial"/>
        </w:rPr>
      </w:pPr>
      <w:r>
        <w:rPr>
          <w:rFonts w:cs="Arial"/>
        </w:rPr>
        <w:pict w14:anchorId="28B11CBF">
          <v:rect id="_x0000_i1073" style="width:0;height:1.5pt" o:hralign="center" o:hrstd="t" o:hr="t" fillcolor="#a0a0a0" stroked="f"/>
        </w:pict>
      </w:r>
    </w:p>
    <w:p w14:paraId="09631533" w14:textId="77777777" w:rsidR="009810C9" w:rsidRPr="0046756F" w:rsidRDefault="009810C9" w:rsidP="009810C9">
      <w:pPr>
        <w:pStyle w:val="Heading4"/>
        <w:rPr>
          <w:rFonts w:ascii="Arial" w:hAnsi="Arial" w:cs="Arial"/>
        </w:rPr>
      </w:pPr>
      <w:bookmarkStart w:id="102" w:name="_Toc122795410"/>
      <w:bookmarkStart w:id="103" w:name="_Toc158905460"/>
      <w:r w:rsidRPr="0046756F">
        <w:rPr>
          <w:rFonts w:ascii="Arial" w:hAnsi="Arial" w:cs="Arial"/>
        </w:rPr>
        <w:t>10.1.4.5 Return Value</w:t>
      </w:r>
      <w:bookmarkEnd w:id="102"/>
      <w:bookmarkEnd w:id="103"/>
    </w:p>
    <w:p w14:paraId="3930EE70" w14:textId="77777777" w:rsidR="009810C9" w:rsidRPr="0046756F" w:rsidRDefault="009810C9" w:rsidP="009810C9">
      <w:pPr>
        <w:rPr>
          <w:rFonts w:cs="Arial"/>
        </w:rPr>
      </w:pPr>
    </w:p>
    <w:p w14:paraId="25381F4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5147913" w14:textId="77777777" w:rsidR="009810C9" w:rsidRPr="0046756F" w:rsidRDefault="00000000" w:rsidP="009810C9">
      <w:pPr>
        <w:rPr>
          <w:rFonts w:cs="Arial"/>
        </w:rPr>
      </w:pPr>
      <w:r>
        <w:rPr>
          <w:rFonts w:cs="Arial"/>
        </w:rPr>
        <w:pict w14:anchorId="2DA89172">
          <v:rect id="_x0000_i1074" style="width:0;height:1.5pt" o:hralign="center" o:hrstd="t" o:hr="t" fillcolor="#a0a0a0" stroked="f"/>
        </w:pict>
      </w:r>
    </w:p>
    <w:p w14:paraId="2D75B408" w14:textId="77777777" w:rsidR="009810C9" w:rsidRPr="0046756F" w:rsidRDefault="009810C9" w:rsidP="009810C9">
      <w:pPr>
        <w:pStyle w:val="Heading4"/>
        <w:rPr>
          <w:rFonts w:ascii="Arial" w:hAnsi="Arial" w:cs="Arial"/>
        </w:rPr>
      </w:pPr>
      <w:bookmarkStart w:id="104" w:name="_Toc122795411"/>
      <w:bookmarkStart w:id="105" w:name="_Toc158905461"/>
      <w:r w:rsidRPr="0046756F">
        <w:rPr>
          <w:rFonts w:ascii="Arial" w:hAnsi="Arial" w:cs="Arial"/>
        </w:rPr>
        <w:t>10.1.4.6 Other CSUs called by this CSU</w:t>
      </w:r>
      <w:bookmarkEnd w:id="104"/>
      <w:bookmarkEnd w:id="105"/>
    </w:p>
    <w:p w14:paraId="17886090" w14:textId="77777777" w:rsidR="009810C9" w:rsidRPr="0046756F" w:rsidRDefault="009810C9" w:rsidP="009810C9">
      <w:pPr>
        <w:rPr>
          <w:rFonts w:cs="Arial"/>
        </w:rPr>
      </w:pPr>
    </w:p>
    <w:p w14:paraId="65ED3CFE" w14:textId="77777777" w:rsidR="009810C9" w:rsidRPr="0046756F" w:rsidRDefault="009810C9" w:rsidP="009810C9">
      <w:pPr>
        <w:autoSpaceDE w:val="0"/>
        <w:autoSpaceDN w:val="0"/>
        <w:adjustRightInd w:val="0"/>
        <w:rPr>
          <w:rFonts w:cs="Arial"/>
        </w:rPr>
      </w:pPr>
      <w:r w:rsidRPr="0046756F">
        <w:rPr>
          <w:rFonts w:cs="Arial"/>
        </w:rPr>
        <w:t>RterrDisplayErrorId</w:t>
      </w:r>
    </w:p>
    <w:p w14:paraId="5949BD74" w14:textId="77777777" w:rsidR="009810C9" w:rsidRPr="0046756F" w:rsidRDefault="009810C9" w:rsidP="009810C9">
      <w:pPr>
        <w:autoSpaceDE w:val="0"/>
        <w:autoSpaceDN w:val="0"/>
        <w:adjustRightInd w:val="0"/>
        <w:rPr>
          <w:rFonts w:cs="Arial"/>
        </w:rPr>
      </w:pPr>
      <w:r w:rsidRPr="0046756F">
        <w:rPr>
          <w:rFonts w:cs="Arial"/>
        </w:rPr>
        <w:t>OsSemPost</w:t>
      </w:r>
      <w:r w:rsidRPr="0046756F">
        <w:rPr>
          <w:rFonts w:cs="Arial"/>
        </w:rPr>
        <w:br w:type="page"/>
        <w:t>A825Xmit</w:t>
      </w:r>
    </w:p>
    <w:p w14:paraId="7CF5FB88" w14:textId="77777777" w:rsidR="009810C9" w:rsidRPr="0046756F" w:rsidRDefault="009810C9" w:rsidP="009810C9">
      <w:pPr>
        <w:widowControl w:val="0"/>
        <w:autoSpaceDE w:val="0"/>
        <w:autoSpaceDN w:val="0"/>
        <w:adjustRightInd w:val="0"/>
        <w:rPr>
          <w:rFonts w:cs="Arial"/>
        </w:rPr>
      </w:pPr>
    </w:p>
    <w:p w14:paraId="03BF7BEF" w14:textId="77777777" w:rsidR="009810C9" w:rsidRPr="0046756F" w:rsidRDefault="00000000" w:rsidP="009810C9">
      <w:pPr>
        <w:rPr>
          <w:rFonts w:cs="Arial"/>
        </w:rPr>
      </w:pPr>
      <w:r>
        <w:rPr>
          <w:rFonts w:cs="Arial"/>
        </w:rPr>
        <w:pict w14:anchorId="36E095E3">
          <v:rect id="_x0000_i1075" style="width:0;height:1.5pt" o:hralign="center" o:hrstd="t" o:hr="t" fillcolor="#a0a0a0" stroked="f"/>
        </w:pict>
      </w:r>
    </w:p>
    <w:p w14:paraId="6402261C" w14:textId="77777777" w:rsidR="009810C9" w:rsidRPr="0046756F" w:rsidRDefault="009810C9" w:rsidP="009810C9">
      <w:pPr>
        <w:pStyle w:val="Heading4"/>
        <w:rPr>
          <w:rFonts w:ascii="Arial" w:hAnsi="Arial" w:cs="Arial"/>
        </w:rPr>
      </w:pPr>
      <w:bookmarkStart w:id="106" w:name="_Toc122795412"/>
      <w:bookmarkStart w:id="107" w:name="_Toc158905462"/>
      <w:r w:rsidRPr="0046756F">
        <w:rPr>
          <w:rFonts w:ascii="Arial" w:hAnsi="Arial" w:cs="Arial"/>
        </w:rPr>
        <w:t>10.1.4.7 Description of list of LLRs allocated</w:t>
      </w:r>
      <w:bookmarkEnd w:id="106"/>
      <w:bookmarkEnd w:id="107"/>
    </w:p>
    <w:p w14:paraId="417CF968" w14:textId="77777777" w:rsidR="009810C9" w:rsidRPr="0046756F" w:rsidRDefault="009810C9" w:rsidP="009810C9">
      <w:pPr>
        <w:rPr>
          <w:rFonts w:cs="Arial"/>
        </w:rPr>
      </w:pPr>
    </w:p>
    <w:p w14:paraId="7278E09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VProcessNSC.</w:t>
      </w:r>
    </w:p>
    <w:p w14:paraId="224C406B" w14:textId="77777777" w:rsidR="009810C9" w:rsidRPr="0046756F" w:rsidRDefault="00000000" w:rsidP="009810C9">
      <w:pPr>
        <w:rPr>
          <w:rFonts w:cs="Arial"/>
        </w:rPr>
      </w:pPr>
      <w:r>
        <w:rPr>
          <w:rFonts w:cs="Arial"/>
        </w:rPr>
        <w:pict w14:anchorId="60E2E647">
          <v:rect id="_x0000_i1076" style="width:0;height:1.5pt" o:hralign="center" o:hrstd="t" o:hr="t" fillcolor="#a0a0a0" stroked="f"/>
        </w:pict>
      </w:r>
    </w:p>
    <w:p w14:paraId="62501A9E" w14:textId="77777777" w:rsidR="009810C9" w:rsidRPr="0046756F" w:rsidRDefault="009810C9" w:rsidP="009810C9">
      <w:pPr>
        <w:pStyle w:val="Heading5"/>
        <w:rPr>
          <w:rFonts w:ascii="Arial" w:hAnsi="Arial" w:cs="Arial"/>
        </w:rPr>
      </w:pPr>
      <w:bookmarkStart w:id="108" w:name="_Toc122795413"/>
      <w:bookmarkStart w:id="109" w:name="_Toc158905463"/>
      <w:r w:rsidRPr="0046756F">
        <w:rPr>
          <w:rFonts w:ascii="Arial" w:hAnsi="Arial" w:cs="Arial"/>
        </w:rPr>
        <w:t>10.1.4.7.1 daucmfa825comm-VProcessNSC-LLR-001</w:t>
      </w:r>
      <w:bookmarkEnd w:id="108"/>
      <w:bookmarkEnd w:id="109"/>
    </w:p>
    <w:p w14:paraId="3619FFC2" w14:textId="77777777" w:rsidR="009810C9" w:rsidRPr="0046756F" w:rsidRDefault="009810C9" w:rsidP="009810C9">
      <w:pPr>
        <w:rPr>
          <w:rFonts w:cs="Arial"/>
        </w:rPr>
      </w:pPr>
      <w:r w:rsidRPr="0046756F">
        <w:rPr>
          <w:rFonts w:cs="Arial"/>
        </w:rPr>
        <w:t>Requirement ID: H698-LLD-CMU-FNC-53</w:t>
      </w:r>
    </w:p>
    <w:p w14:paraId="1E757F95" w14:textId="77777777" w:rsidR="009810C9" w:rsidRPr="0046756F" w:rsidRDefault="009810C9" w:rsidP="009810C9">
      <w:pPr>
        <w:rPr>
          <w:rFonts w:cs="Arial"/>
        </w:rPr>
      </w:pPr>
    </w:p>
    <w:p w14:paraId="1CAC4342" w14:textId="77777777" w:rsidR="009810C9" w:rsidRPr="0046756F" w:rsidRDefault="009810C9" w:rsidP="009810C9">
      <w:pPr>
        <w:autoSpaceDE w:val="0"/>
        <w:autoSpaceDN w:val="0"/>
        <w:adjustRightInd w:val="0"/>
        <w:rPr>
          <w:rFonts w:cs="Arial"/>
          <w:sz w:val="17"/>
          <w:szCs w:val="17"/>
        </w:rPr>
      </w:pPr>
      <w:r w:rsidRPr="0046756F">
        <w:rPr>
          <w:rFonts w:cs="Arial"/>
        </w:rPr>
        <w:t>The function shall return when rci of pid of sid of smess is not M_ZERO, Otherwise do nothing</w:t>
      </w:r>
    </w:p>
    <w:p w14:paraId="179D036F" w14:textId="77777777" w:rsidR="009810C9" w:rsidRPr="0046756F" w:rsidRDefault="00000000" w:rsidP="009810C9">
      <w:pPr>
        <w:rPr>
          <w:rFonts w:cs="Arial"/>
        </w:rPr>
      </w:pPr>
      <w:r>
        <w:rPr>
          <w:rFonts w:cs="Arial"/>
        </w:rPr>
        <w:pict w14:anchorId="7BA91033">
          <v:rect id="_x0000_i1077" style="width:0;height:1.5pt" o:hralign="center" o:hrstd="t" o:hr="t" fillcolor="#a0a0a0" stroked="f"/>
        </w:pict>
      </w:r>
    </w:p>
    <w:p w14:paraId="7D998599" w14:textId="77777777" w:rsidR="009810C9" w:rsidRPr="0046756F" w:rsidRDefault="009810C9" w:rsidP="009810C9">
      <w:pPr>
        <w:pStyle w:val="Heading5"/>
        <w:rPr>
          <w:rFonts w:ascii="Arial" w:hAnsi="Arial" w:cs="Arial"/>
        </w:rPr>
      </w:pPr>
      <w:bookmarkStart w:id="110" w:name="_Toc122795414"/>
      <w:bookmarkStart w:id="111" w:name="_Toc158905464"/>
      <w:r w:rsidRPr="0046756F">
        <w:rPr>
          <w:rFonts w:ascii="Arial" w:hAnsi="Arial" w:cs="Arial"/>
        </w:rPr>
        <w:t>10.1.4.7.2 daucmfa825comm-VProcessNSC-LLR-002</w:t>
      </w:r>
      <w:bookmarkEnd w:id="110"/>
      <w:bookmarkEnd w:id="111"/>
    </w:p>
    <w:p w14:paraId="05A73B57" w14:textId="77777777" w:rsidR="009810C9" w:rsidRPr="0046756F" w:rsidRDefault="009810C9" w:rsidP="009810C9">
      <w:pPr>
        <w:rPr>
          <w:rFonts w:cs="Arial"/>
        </w:rPr>
      </w:pPr>
      <w:r w:rsidRPr="0046756F">
        <w:rPr>
          <w:rFonts w:cs="Arial"/>
        </w:rPr>
        <w:t>Requirement ID: H698-LLD-CMU-FNC-54</w:t>
      </w:r>
    </w:p>
    <w:p w14:paraId="7B9C3CB6" w14:textId="77777777" w:rsidR="009810C9" w:rsidRPr="0046756F" w:rsidRDefault="009810C9" w:rsidP="009810C9">
      <w:pPr>
        <w:rPr>
          <w:rFonts w:cs="Arial"/>
        </w:rPr>
      </w:pPr>
    </w:p>
    <w:p w14:paraId="33D21697" w14:textId="77777777" w:rsidR="009810C9" w:rsidRPr="0046756F" w:rsidRDefault="009810C9" w:rsidP="009810C9">
      <w:pPr>
        <w:autoSpaceDE w:val="0"/>
        <w:autoSpaceDN w:val="0"/>
        <w:adjustRightInd w:val="0"/>
        <w:rPr>
          <w:rFonts w:cs="Arial"/>
        </w:rPr>
      </w:pPr>
      <w:r w:rsidRPr="0046756F">
        <w:rPr>
          <w:rFonts w:cs="Arial"/>
        </w:rPr>
        <w:t xml:space="preserve">The function shall do the following when when NSC mode is NSC_IDLE </w:t>
      </w:r>
    </w:p>
    <w:p w14:paraId="1DB97E17" w14:textId="77777777" w:rsidR="009810C9" w:rsidRPr="0046756F" w:rsidRDefault="009810C9" w:rsidP="009810C9">
      <w:pPr>
        <w:autoSpaceDE w:val="0"/>
        <w:autoSpaceDN w:val="0"/>
        <w:adjustRightInd w:val="0"/>
        <w:rPr>
          <w:rFonts w:cs="Arial"/>
        </w:rPr>
      </w:pPr>
      <w:r w:rsidRPr="0046756F">
        <w:rPr>
          <w:rFonts w:cs="Arial"/>
        </w:rPr>
        <w:t>- Set command1 with base address of u8_payload with index M_ZERO of reference to smess.</w:t>
      </w:r>
    </w:p>
    <w:p w14:paraId="70270D06" w14:textId="77777777" w:rsidR="009810C9" w:rsidRPr="0046756F" w:rsidRDefault="009810C9" w:rsidP="009810C9">
      <w:pPr>
        <w:autoSpaceDE w:val="0"/>
        <w:autoSpaceDN w:val="0"/>
        <w:adjustRightInd w:val="0"/>
        <w:rPr>
          <w:rFonts w:cs="Arial"/>
        </w:rPr>
      </w:pPr>
      <w:r w:rsidRPr="0046756F">
        <w:rPr>
          <w:rFonts w:cs="Arial"/>
        </w:rPr>
        <w:t xml:space="preserve"> a.  Command1 with index M_ZERO equal to SC_DDS AND command1 with index M_ONE equal to SDI_CONFIG_DATA AND sid of pid of sid of smess equal to CONFIG_SID </w:t>
      </w:r>
    </w:p>
    <w:p w14:paraId="252B82C3" w14:textId="77777777" w:rsidR="009810C9" w:rsidRPr="0046756F" w:rsidRDefault="009810C9" w:rsidP="009810C9">
      <w:pPr>
        <w:autoSpaceDE w:val="0"/>
        <w:autoSpaceDN w:val="0"/>
        <w:adjustRightInd w:val="0"/>
        <w:rPr>
          <w:rFonts w:cs="Arial"/>
        </w:rPr>
      </w:pPr>
      <w:r w:rsidRPr="0046756F">
        <w:rPr>
          <w:rFonts w:cs="Arial"/>
        </w:rPr>
        <w:t xml:space="preserve">   - Set the L not handshaking with DAU to FALSE</w:t>
      </w:r>
    </w:p>
    <w:p w14:paraId="114435C1" w14:textId="77777777" w:rsidR="009810C9" w:rsidRPr="0046756F" w:rsidRDefault="009810C9" w:rsidP="009810C9">
      <w:pPr>
        <w:autoSpaceDE w:val="0"/>
        <w:autoSpaceDN w:val="0"/>
        <w:adjustRightInd w:val="0"/>
        <w:rPr>
          <w:rFonts w:cs="Arial"/>
        </w:rPr>
      </w:pPr>
      <w:r w:rsidRPr="0046756F">
        <w:rPr>
          <w:rFonts w:cs="Arial"/>
        </w:rPr>
        <w:t xml:space="preserve">   - Set the following fields of A825 message </w:t>
      </w:r>
    </w:p>
    <w:p w14:paraId="00CEE876" w14:textId="77777777" w:rsidR="009810C9" w:rsidRPr="0046756F" w:rsidRDefault="009810C9" w:rsidP="009810C9">
      <w:pPr>
        <w:autoSpaceDE w:val="0"/>
        <w:autoSpaceDN w:val="0"/>
        <w:adjustRightInd w:val="0"/>
        <w:rPr>
          <w:rFonts w:cs="Arial"/>
        </w:rPr>
      </w:pPr>
      <w:r w:rsidRPr="0046756F">
        <w:rPr>
          <w:rFonts w:cs="Arial"/>
        </w:rPr>
        <w:t xml:space="preserve">   - lcc to NSC</w:t>
      </w:r>
    </w:p>
    <w:p w14:paraId="1CB8A4F3" w14:textId="77777777" w:rsidR="009810C9" w:rsidRPr="0046756F" w:rsidRDefault="009810C9" w:rsidP="009810C9">
      <w:pPr>
        <w:autoSpaceDE w:val="0"/>
        <w:autoSpaceDN w:val="0"/>
        <w:adjustRightInd w:val="0"/>
        <w:rPr>
          <w:rFonts w:cs="Arial"/>
        </w:rPr>
      </w:pPr>
      <w:r w:rsidRPr="0046756F">
        <w:rPr>
          <w:rFonts w:cs="Arial"/>
        </w:rPr>
        <w:t xml:space="preserve">   - cfid of pid of sid to M_HOWELL_DAU_FID</w:t>
      </w:r>
    </w:p>
    <w:p w14:paraId="729CCCF3" w14:textId="77777777" w:rsidR="009810C9" w:rsidRPr="0046756F" w:rsidRDefault="009810C9" w:rsidP="009810C9">
      <w:pPr>
        <w:autoSpaceDE w:val="0"/>
        <w:autoSpaceDN w:val="0"/>
        <w:adjustRightInd w:val="0"/>
        <w:rPr>
          <w:rFonts w:cs="Arial"/>
        </w:rPr>
      </w:pPr>
      <w:r w:rsidRPr="0046756F">
        <w:rPr>
          <w:rFonts w:cs="Arial"/>
        </w:rPr>
        <w:t xml:space="preserve">   - smt of pid of sid to A825_SMT_RESPONSE</w:t>
      </w:r>
    </w:p>
    <w:p w14:paraId="046F8758" w14:textId="77777777" w:rsidR="009810C9" w:rsidRPr="0046756F" w:rsidRDefault="009810C9" w:rsidP="009810C9">
      <w:pPr>
        <w:autoSpaceDE w:val="0"/>
        <w:autoSpaceDN w:val="0"/>
        <w:adjustRightInd w:val="0"/>
        <w:rPr>
          <w:rFonts w:cs="Arial"/>
        </w:rPr>
      </w:pPr>
      <w:r w:rsidRPr="0046756F">
        <w:rPr>
          <w:rFonts w:cs="Arial"/>
        </w:rPr>
        <w:t xml:space="preserve">   - lcl of pid of sid to A825_LCL_LOCAL</w:t>
      </w:r>
    </w:p>
    <w:p w14:paraId="45A7FCFB" w14:textId="77777777" w:rsidR="009810C9" w:rsidRPr="0046756F" w:rsidRDefault="009810C9" w:rsidP="009810C9">
      <w:pPr>
        <w:autoSpaceDE w:val="0"/>
        <w:autoSpaceDN w:val="0"/>
        <w:adjustRightInd w:val="0"/>
        <w:rPr>
          <w:rFonts w:cs="Arial"/>
        </w:rPr>
      </w:pPr>
      <w:r w:rsidRPr="0046756F">
        <w:rPr>
          <w:rFonts w:cs="Arial"/>
        </w:rPr>
        <w:t xml:space="preserve">   - pvt to A825_PVT_PUBLIC</w:t>
      </w:r>
    </w:p>
    <w:p w14:paraId="58A103FF" w14:textId="77777777" w:rsidR="009810C9" w:rsidRPr="0046756F" w:rsidRDefault="009810C9" w:rsidP="009810C9">
      <w:pPr>
        <w:autoSpaceDE w:val="0"/>
        <w:autoSpaceDN w:val="0"/>
        <w:adjustRightInd w:val="0"/>
        <w:rPr>
          <w:rFonts w:cs="Arial"/>
        </w:rPr>
      </w:pPr>
      <w:r w:rsidRPr="0046756F">
        <w:rPr>
          <w:rFonts w:cs="Arial"/>
        </w:rPr>
        <w:t xml:space="preserve">   - sfid of pid of sid to M_HOWELL_DAU_FID</w:t>
      </w:r>
    </w:p>
    <w:p w14:paraId="34232D2C" w14:textId="77777777" w:rsidR="009810C9" w:rsidRPr="0046756F" w:rsidRDefault="009810C9" w:rsidP="009810C9">
      <w:pPr>
        <w:autoSpaceDE w:val="0"/>
        <w:autoSpaceDN w:val="0"/>
        <w:adjustRightInd w:val="0"/>
        <w:rPr>
          <w:rFonts w:cs="Arial"/>
        </w:rPr>
      </w:pPr>
      <w:r w:rsidRPr="0046756F">
        <w:rPr>
          <w:rFonts w:cs="Arial"/>
        </w:rPr>
        <w:t xml:space="preserve">   - sid of pid of sid to CONFIG_SID</w:t>
      </w:r>
    </w:p>
    <w:p w14:paraId="4488BB2A" w14:textId="77777777" w:rsidR="009810C9" w:rsidRPr="0046756F" w:rsidRDefault="009810C9" w:rsidP="009810C9">
      <w:pPr>
        <w:autoSpaceDE w:val="0"/>
        <w:autoSpaceDN w:val="0"/>
        <w:adjustRightInd w:val="0"/>
        <w:rPr>
          <w:rFonts w:cs="Arial"/>
        </w:rPr>
      </w:pPr>
      <w:r w:rsidRPr="0046756F">
        <w:rPr>
          <w:rFonts w:cs="Arial"/>
        </w:rPr>
        <w:t xml:space="preserve">   - rci of pid of sid to M_ZERO</w:t>
      </w:r>
    </w:p>
    <w:p w14:paraId="4C810D5A" w14:textId="77777777" w:rsidR="009810C9" w:rsidRPr="0046756F" w:rsidRDefault="009810C9" w:rsidP="009810C9">
      <w:pPr>
        <w:autoSpaceDE w:val="0"/>
        <w:autoSpaceDN w:val="0"/>
        <w:adjustRightInd w:val="0"/>
        <w:rPr>
          <w:rFonts w:cs="Arial"/>
        </w:rPr>
      </w:pPr>
      <w:r w:rsidRPr="0046756F">
        <w:rPr>
          <w:rFonts w:cs="Arial"/>
        </w:rPr>
        <w:t xml:space="preserve">   - u8_paysize to M_EIGHT</w:t>
      </w:r>
    </w:p>
    <w:p w14:paraId="0DEA2066" w14:textId="77777777" w:rsidR="009810C9" w:rsidRPr="0046756F" w:rsidRDefault="009810C9" w:rsidP="009810C9">
      <w:pPr>
        <w:autoSpaceDE w:val="0"/>
        <w:autoSpaceDN w:val="0"/>
        <w:adjustRightInd w:val="0"/>
        <w:rPr>
          <w:rFonts w:cs="Arial"/>
        </w:rPr>
      </w:pPr>
      <w:r w:rsidRPr="0046756F">
        <w:rPr>
          <w:rFonts w:cs="Arial"/>
        </w:rPr>
        <w:t xml:space="preserve">   -u8_payload with index M_ZERO to SC_DDS</w:t>
      </w:r>
    </w:p>
    <w:p w14:paraId="69E98F57" w14:textId="77777777" w:rsidR="009810C9" w:rsidRPr="0046756F" w:rsidRDefault="009810C9" w:rsidP="009810C9">
      <w:pPr>
        <w:autoSpaceDE w:val="0"/>
        <w:autoSpaceDN w:val="0"/>
        <w:adjustRightInd w:val="0"/>
        <w:rPr>
          <w:rFonts w:cs="Arial"/>
        </w:rPr>
      </w:pPr>
      <w:r w:rsidRPr="0046756F">
        <w:rPr>
          <w:rFonts w:cs="Arial"/>
        </w:rPr>
        <w:t xml:space="preserve">   - u8_payload with index M_TWO to M_ONE</w:t>
      </w:r>
    </w:p>
    <w:p w14:paraId="402CF5D7" w14:textId="77777777" w:rsidR="009810C9" w:rsidRPr="0046756F" w:rsidRDefault="009810C9" w:rsidP="009810C9">
      <w:pPr>
        <w:autoSpaceDE w:val="0"/>
        <w:autoSpaceDN w:val="0"/>
        <w:adjustRightInd w:val="0"/>
        <w:rPr>
          <w:rFonts w:cs="Arial"/>
        </w:rPr>
      </w:pPr>
      <w:r w:rsidRPr="0046756F">
        <w:rPr>
          <w:rFonts w:cs="Arial"/>
        </w:rPr>
        <w:t xml:space="preserve">   - u8_payload with index M_THREE to M_ONE</w:t>
      </w:r>
    </w:p>
    <w:p w14:paraId="17E00EE7" w14:textId="77777777" w:rsidR="009810C9" w:rsidRPr="0046756F" w:rsidRDefault="009810C9" w:rsidP="009810C9">
      <w:pPr>
        <w:autoSpaceDE w:val="0"/>
        <w:autoSpaceDN w:val="0"/>
        <w:adjustRightInd w:val="0"/>
        <w:rPr>
          <w:rFonts w:cs="Arial"/>
        </w:rPr>
      </w:pPr>
      <w:r w:rsidRPr="0046756F">
        <w:rPr>
          <w:rFonts w:cs="Arial"/>
        </w:rPr>
        <w:t xml:space="preserve">   -u8_payload with index M_FOUR to M_MEMMAP_DATA_SIZE</w:t>
      </w:r>
    </w:p>
    <w:p w14:paraId="09A86693" w14:textId="77777777" w:rsidR="009810C9" w:rsidRPr="0046756F" w:rsidRDefault="009810C9" w:rsidP="009810C9">
      <w:pPr>
        <w:autoSpaceDE w:val="0"/>
        <w:autoSpaceDN w:val="0"/>
        <w:adjustRightInd w:val="0"/>
        <w:rPr>
          <w:rFonts w:cs="Arial"/>
        </w:rPr>
      </w:pPr>
      <w:r w:rsidRPr="0046756F">
        <w:rPr>
          <w:rFonts w:cs="Arial"/>
        </w:rPr>
        <w:t xml:space="preserve">   - Call A825Xmit with parameter as reference of A825 message structure and store the return value in </w:t>
      </w:r>
    </w:p>
    <w:p w14:paraId="1C73C0CA" w14:textId="77777777" w:rsidR="009810C9" w:rsidRPr="0046756F" w:rsidRDefault="009810C9" w:rsidP="009810C9">
      <w:pPr>
        <w:autoSpaceDE w:val="0"/>
        <w:autoSpaceDN w:val="0"/>
        <w:adjustRightInd w:val="0"/>
        <w:rPr>
          <w:rFonts w:cs="Arial"/>
        </w:rPr>
      </w:pPr>
      <w:r w:rsidRPr="0046756F">
        <w:rPr>
          <w:rFonts w:cs="Arial"/>
        </w:rPr>
        <w:t xml:space="preserve">   Result</w:t>
      </w:r>
    </w:p>
    <w:p w14:paraId="1FB7BF61" w14:textId="77777777" w:rsidR="009810C9" w:rsidRPr="0046756F" w:rsidRDefault="009810C9" w:rsidP="009810C9">
      <w:pPr>
        <w:autoSpaceDE w:val="0"/>
        <w:autoSpaceDN w:val="0"/>
        <w:adjustRightInd w:val="0"/>
        <w:rPr>
          <w:rFonts w:cs="Arial"/>
          <w:sz w:val="17"/>
          <w:szCs w:val="17"/>
        </w:rPr>
      </w:pPr>
      <w:r w:rsidRPr="0046756F">
        <w:rPr>
          <w:rFonts w:cs="Arial"/>
        </w:rPr>
        <w:t xml:space="preserve">   -otherwise do nothing.</w:t>
      </w:r>
    </w:p>
    <w:p w14:paraId="6735B657" w14:textId="77777777" w:rsidR="009810C9" w:rsidRPr="0046756F" w:rsidRDefault="00000000" w:rsidP="009810C9">
      <w:pPr>
        <w:rPr>
          <w:rFonts w:cs="Arial"/>
        </w:rPr>
      </w:pPr>
      <w:r>
        <w:rPr>
          <w:rFonts w:cs="Arial"/>
        </w:rPr>
        <w:pict w14:anchorId="1FDF6FA3">
          <v:rect id="_x0000_i1078" style="width:0;height:1.5pt" o:hralign="center" o:hrstd="t" o:hr="t" fillcolor="#a0a0a0" stroked="f"/>
        </w:pict>
      </w:r>
    </w:p>
    <w:p w14:paraId="12A11A19" w14:textId="77777777" w:rsidR="009810C9" w:rsidRPr="0046756F" w:rsidRDefault="009810C9" w:rsidP="009810C9">
      <w:pPr>
        <w:pStyle w:val="Heading5"/>
        <w:rPr>
          <w:rFonts w:ascii="Arial" w:hAnsi="Arial" w:cs="Arial"/>
        </w:rPr>
      </w:pPr>
      <w:bookmarkStart w:id="112" w:name="_Toc122795415"/>
      <w:bookmarkStart w:id="113" w:name="_Toc158905465"/>
      <w:r w:rsidRPr="0046756F">
        <w:rPr>
          <w:rFonts w:ascii="Arial" w:hAnsi="Arial" w:cs="Arial"/>
        </w:rPr>
        <w:t>10.1.4.7.3 daucmfa825comm-VProcessNSC-LLR-003</w:t>
      </w:r>
      <w:bookmarkEnd w:id="112"/>
      <w:bookmarkEnd w:id="113"/>
    </w:p>
    <w:p w14:paraId="4972F98A" w14:textId="77777777" w:rsidR="009810C9" w:rsidRPr="0046756F" w:rsidRDefault="009810C9" w:rsidP="009810C9">
      <w:pPr>
        <w:rPr>
          <w:rFonts w:cs="Arial"/>
        </w:rPr>
      </w:pPr>
      <w:r w:rsidRPr="0046756F">
        <w:rPr>
          <w:rFonts w:cs="Arial"/>
        </w:rPr>
        <w:t>Requirement ID: H698-LLD-CMU-FNC-55</w:t>
      </w:r>
    </w:p>
    <w:p w14:paraId="5ADBEF69" w14:textId="77777777" w:rsidR="009810C9" w:rsidRPr="0046756F" w:rsidRDefault="009810C9" w:rsidP="009810C9">
      <w:pPr>
        <w:rPr>
          <w:rFonts w:cs="Arial"/>
        </w:rPr>
      </w:pPr>
    </w:p>
    <w:p w14:paraId="427C6589"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and return from the function when NSC mode is NSC_IDLE</w:t>
      </w:r>
    </w:p>
    <w:p w14:paraId="3950232B" w14:textId="77777777" w:rsidR="009810C9" w:rsidRPr="0046756F" w:rsidRDefault="009810C9" w:rsidP="009810C9">
      <w:pPr>
        <w:widowControl w:val="0"/>
        <w:autoSpaceDE w:val="0"/>
        <w:autoSpaceDN w:val="0"/>
        <w:adjustRightInd w:val="0"/>
        <w:rPr>
          <w:rFonts w:cs="Arial"/>
        </w:rPr>
      </w:pPr>
      <w:r w:rsidRPr="0046756F">
        <w:rPr>
          <w:rFonts w:cs="Arial"/>
        </w:rPr>
        <w:t>a. Command1 with index M_ZERO equal to SC_DDS AND Command1 with index M_ONE equal to SDI_CONFIG_DATA  AND sid of pid of sid of smess equal to CONFIG_SID</w:t>
      </w:r>
    </w:p>
    <w:p w14:paraId="5261FFC3" w14:textId="77777777" w:rsidR="009810C9" w:rsidRPr="0046756F" w:rsidRDefault="009810C9" w:rsidP="009810C9">
      <w:pPr>
        <w:widowControl w:val="0"/>
        <w:autoSpaceDE w:val="0"/>
        <w:autoSpaceDN w:val="0"/>
        <w:adjustRightInd w:val="0"/>
        <w:rPr>
          <w:rFonts w:cs="Arial"/>
        </w:rPr>
      </w:pPr>
      <w:r w:rsidRPr="0046756F">
        <w:rPr>
          <w:rFonts w:cs="Arial"/>
        </w:rPr>
        <w:t xml:space="preserve">   - A825_TX_OK is equal to result</w:t>
      </w:r>
    </w:p>
    <w:p w14:paraId="149DBF33" w14:textId="77777777" w:rsidR="009810C9" w:rsidRPr="0046756F" w:rsidRDefault="009810C9" w:rsidP="009810C9">
      <w:pPr>
        <w:widowControl w:val="0"/>
        <w:autoSpaceDE w:val="0"/>
        <w:autoSpaceDN w:val="0"/>
        <w:adjustRightInd w:val="0"/>
        <w:rPr>
          <w:rFonts w:cs="Arial"/>
        </w:rPr>
      </w:pPr>
      <w:r w:rsidRPr="0046756F">
        <w:rPr>
          <w:rFonts w:cs="Arial"/>
        </w:rPr>
        <w:t xml:space="preserve">             - set NSC mode to NSC_SETUP_1</w:t>
      </w:r>
    </w:p>
    <w:p w14:paraId="02BCB576" w14:textId="77777777" w:rsidR="009810C9" w:rsidRPr="0046756F" w:rsidRDefault="009810C9" w:rsidP="009810C9">
      <w:pPr>
        <w:widowControl w:val="0"/>
        <w:autoSpaceDE w:val="0"/>
        <w:autoSpaceDN w:val="0"/>
        <w:adjustRightInd w:val="0"/>
        <w:rPr>
          <w:rFonts w:cs="Arial"/>
        </w:rPr>
      </w:pPr>
      <w:r w:rsidRPr="0046756F">
        <w:rPr>
          <w:rFonts w:cs="Arial"/>
        </w:rPr>
        <w:t xml:space="preserve">   - A825_TX_OK is not equal to result</w:t>
      </w:r>
    </w:p>
    <w:p w14:paraId="1C8A309C" w14:textId="77777777" w:rsidR="009810C9" w:rsidRPr="0046756F" w:rsidRDefault="009810C9" w:rsidP="009810C9">
      <w:pPr>
        <w:widowControl w:val="0"/>
        <w:autoSpaceDE w:val="0"/>
        <w:autoSpaceDN w:val="0"/>
        <w:adjustRightInd w:val="0"/>
        <w:rPr>
          <w:rFonts w:cs="Arial"/>
        </w:rPr>
      </w:pPr>
      <w:r w:rsidRPr="0046756F">
        <w:rPr>
          <w:rFonts w:cs="Arial"/>
        </w:rPr>
        <w:t xml:space="preserve">              -Set NSC mode to NSC_RESET</w:t>
      </w:r>
    </w:p>
    <w:p w14:paraId="7C7781C0" w14:textId="77777777" w:rsidR="009810C9" w:rsidRPr="0046756F" w:rsidRDefault="00000000" w:rsidP="009810C9">
      <w:pPr>
        <w:rPr>
          <w:rFonts w:cs="Arial"/>
        </w:rPr>
      </w:pPr>
      <w:r>
        <w:rPr>
          <w:rFonts w:cs="Arial"/>
        </w:rPr>
        <w:pict w14:anchorId="59CA8479">
          <v:rect id="_x0000_i1079" style="width:0;height:1.5pt" o:hralign="center" o:hrstd="t" o:hr="t" fillcolor="#a0a0a0" stroked="f"/>
        </w:pict>
      </w:r>
    </w:p>
    <w:p w14:paraId="0FB9929F" w14:textId="77777777" w:rsidR="009810C9" w:rsidRPr="0046756F" w:rsidRDefault="009810C9" w:rsidP="009810C9">
      <w:pPr>
        <w:pStyle w:val="Heading5"/>
        <w:rPr>
          <w:rFonts w:ascii="Arial" w:hAnsi="Arial" w:cs="Arial"/>
        </w:rPr>
      </w:pPr>
      <w:bookmarkStart w:id="114" w:name="_Toc122795416"/>
      <w:bookmarkStart w:id="115" w:name="_Toc158905466"/>
      <w:r w:rsidRPr="0046756F">
        <w:rPr>
          <w:rFonts w:ascii="Arial" w:hAnsi="Arial" w:cs="Arial"/>
        </w:rPr>
        <w:t>10.1.4.7.4 daucmfa825comm-VProcessNSC-LLR-004</w:t>
      </w:r>
      <w:bookmarkEnd w:id="114"/>
      <w:bookmarkEnd w:id="115"/>
    </w:p>
    <w:p w14:paraId="5D3A9894" w14:textId="77777777" w:rsidR="009810C9" w:rsidRPr="0046756F" w:rsidRDefault="009810C9" w:rsidP="009810C9">
      <w:pPr>
        <w:rPr>
          <w:rFonts w:cs="Arial"/>
        </w:rPr>
      </w:pPr>
      <w:r w:rsidRPr="0046756F">
        <w:rPr>
          <w:rFonts w:cs="Arial"/>
        </w:rPr>
        <w:t>Requirement ID: H698-LLD-CMU-FNC-56</w:t>
      </w:r>
    </w:p>
    <w:p w14:paraId="2BFC5629" w14:textId="77777777" w:rsidR="009810C9" w:rsidRPr="0046756F" w:rsidRDefault="009810C9" w:rsidP="009810C9">
      <w:pPr>
        <w:rPr>
          <w:rFonts w:cs="Arial"/>
        </w:rPr>
      </w:pPr>
    </w:p>
    <w:p w14:paraId="0A82280F" w14:textId="77777777" w:rsidR="009810C9" w:rsidRPr="0046756F" w:rsidRDefault="009810C9" w:rsidP="009810C9">
      <w:pPr>
        <w:autoSpaceDE w:val="0"/>
        <w:autoSpaceDN w:val="0"/>
        <w:adjustRightInd w:val="0"/>
        <w:rPr>
          <w:rFonts w:cs="Arial"/>
        </w:rPr>
      </w:pPr>
      <w:r w:rsidRPr="0046756F">
        <w:rPr>
          <w:rFonts w:cs="Arial"/>
        </w:rPr>
        <w:t xml:space="preserve">The function shall do the following when NSC mode is NSC_IDLE, </w:t>
      </w:r>
    </w:p>
    <w:p w14:paraId="3E476DAA" w14:textId="77777777" w:rsidR="009810C9" w:rsidRPr="0046756F" w:rsidRDefault="009810C9" w:rsidP="009810C9">
      <w:pPr>
        <w:autoSpaceDE w:val="0"/>
        <w:autoSpaceDN w:val="0"/>
        <w:adjustRightInd w:val="0"/>
        <w:rPr>
          <w:rFonts w:cs="Arial"/>
        </w:rPr>
      </w:pPr>
      <w:r w:rsidRPr="0046756F">
        <w:rPr>
          <w:rFonts w:cs="Arial"/>
        </w:rPr>
        <w:t>Command1 with index M_ZERO equal to NSC_GET_CM_RCI AND sid of pid of sid of smess equal to CONFIG_SID.</w:t>
      </w:r>
    </w:p>
    <w:p w14:paraId="5546DEA9" w14:textId="77777777" w:rsidR="009810C9" w:rsidRPr="0046756F" w:rsidRDefault="009810C9" w:rsidP="009810C9">
      <w:pPr>
        <w:autoSpaceDE w:val="0"/>
        <w:autoSpaceDN w:val="0"/>
        <w:adjustRightInd w:val="0"/>
        <w:rPr>
          <w:rFonts w:cs="Arial"/>
        </w:rPr>
      </w:pPr>
      <w:r w:rsidRPr="0046756F">
        <w:rPr>
          <w:rFonts w:cs="Arial"/>
        </w:rPr>
        <w:t xml:space="preserve">   - lcc to NSC</w:t>
      </w:r>
    </w:p>
    <w:p w14:paraId="1AD8D350" w14:textId="77777777" w:rsidR="009810C9" w:rsidRPr="0046756F" w:rsidRDefault="009810C9" w:rsidP="009810C9">
      <w:pPr>
        <w:autoSpaceDE w:val="0"/>
        <w:autoSpaceDN w:val="0"/>
        <w:adjustRightInd w:val="0"/>
        <w:rPr>
          <w:rFonts w:cs="Arial"/>
        </w:rPr>
      </w:pPr>
      <w:r w:rsidRPr="0046756F">
        <w:rPr>
          <w:rFonts w:cs="Arial"/>
        </w:rPr>
        <w:t xml:space="preserve">   - cfid of pid of sid to M_HOWELL_DAU_FID</w:t>
      </w:r>
    </w:p>
    <w:p w14:paraId="0B2F5658" w14:textId="77777777" w:rsidR="009810C9" w:rsidRPr="0046756F" w:rsidRDefault="009810C9" w:rsidP="009810C9">
      <w:pPr>
        <w:autoSpaceDE w:val="0"/>
        <w:autoSpaceDN w:val="0"/>
        <w:adjustRightInd w:val="0"/>
        <w:rPr>
          <w:rFonts w:cs="Arial"/>
        </w:rPr>
      </w:pPr>
      <w:r w:rsidRPr="0046756F">
        <w:rPr>
          <w:rFonts w:cs="Arial"/>
        </w:rPr>
        <w:t xml:space="preserve">   - smt of pid of sid to A825_SMT_RESPONSE</w:t>
      </w:r>
    </w:p>
    <w:p w14:paraId="32101CE0" w14:textId="77777777" w:rsidR="009810C9" w:rsidRPr="0046756F" w:rsidRDefault="009810C9" w:rsidP="009810C9">
      <w:pPr>
        <w:autoSpaceDE w:val="0"/>
        <w:autoSpaceDN w:val="0"/>
        <w:adjustRightInd w:val="0"/>
        <w:rPr>
          <w:rFonts w:cs="Arial"/>
        </w:rPr>
      </w:pPr>
      <w:r w:rsidRPr="0046756F">
        <w:rPr>
          <w:rFonts w:cs="Arial"/>
        </w:rPr>
        <w:t xml:space="preserve">   - lcl of pid of sid to A825_LCL_LOCAL</w:t>
      </w:r>
    </w:p>
    <w:p w14:paraId="2F308BFA" w14:textId="77777777" w:rsidR="009810C9" w:rsidRPr="0046756F" w:rsidRDefault="009810C9" w:rsidP="009810C9">
      <w:pPr>
        <w:autoSpaceDE w:val="0"/>
        <w:autoSpaceDN w:val="0"/>
        <w:adjustRightInd w:val="0"/>
        <w:rPr>
          <w:rFonts w:cs="Arial"/>
        </w:rPr>
      </w:pPr>
      <w:r w:rsidRPr="0046756F">
        <w:rPr>
          <w:rFonts w:cs="Arial"/>
        </w:rPr>
        <w:t xml:space="preserve">   - pvt of pid of sid to A825_PVT_PRIVATE</w:t>
      </w:r>
    </w:p>
    <w:p w14:paraId="7476BE0C" w14:textId="77777777" w:rsidR="009810C9" w:rsidRPr="0046756F" w:rsidRDefault="009810C9" w:rsidP="009810C9">
      <w:pPr>
        <w:autoSpaceDE w:val="0"/>
        <w:autoSpaceDN w:val="0"/>
        <w:adjustRightInd w:val="0"/>
        <w:rPr>
          <w:rFonts w:cs="Arial"/>
        </w:rPr>
      </w:pPr>
      <w:r w:rsidRPr="0046756F">
        <w:rPr>
          <w:rFonts w:cs="Arial"/>
        </w:rPr>
        <w:t xml:space="preserve">   - sfid of pid of sid to M_HOWELL_DAU_FID</w:t>
      </w:r>
    </w:p>
    <w:p w14:paraId="0A65D676" w14:textId="77777777" w:rsidR="009810C9" w:rsidRPr="0046756F" w:rsidRDefault="009810C9" w:rsidP="009810C9">
      <w:pPr>
        <w:autoSpaceDE w:val="0"/>
        <w:autoSpaceDN w:val="0"/>
        <w:adjustRightInd w:val="0"/>
        <w:rPr>
          <w:rFonts w:cs="Arial"/>
        </w:rPr>
      </w:pPr>
      <w:r w:rsidRPr="0046756F">
        <w:rPr>
          <w:rFonts w:cs="Arial"/>
        </w:rPr>
        <w:t xml:space="preserve">   - sid of pid of sid to CONFIG_SID</w:t>
      </w:r>
    </w:p>
    <w:p w14:paraId="7FE12955" w14:textId="77777777" w:rsidR="009810C9" w:rsidRPr="0046756F" w:rsidRDefault="009810C9" w:rsidP="009810C9">
      <w:pPr>
        <w:autoSpaceDE w:val="0"/>
        <w:autoSpaceDN w:val="0"/>
        <w:adjustRightInd w:val="0"/>
        <w:rPr>
          <w:rFonts w:cs="Arial"/>
        </w:rPr>
      </w:pPr>
      <w:r w:rsidRPr="0046756F">
        <w:rPr>
          <w:rFonts w:cs="Arial"/>
        </w:rPr>
        <w:t xml:space="preserve">   - rci of pid of sid to M_ZERO</w:t>
      </w:r>
    </w:p>
    <w:p w14:paraId="7BFB921E" w14:textId="77777777" w:rsidR="009810C9" w:rsidRPr="0046756F" w:rsidRDefault="009810C9" w:rsidP="009810C9">
      <w:pPr>
        <w:autoSpaceDE w:val="0"/>
        <w:autoSpaceDN w:val="0"/>
        <w:adjustRightInd w:val="0"/>
        <w:rPr>
          <w:rFonts w:cs="Arial"/>
        </w:rPr>
      </w:pPr>
      <w:r w:rsidRPr="0046756F">
        <w:rPr>
          <w:rFonts w:cs="Arial"/>
        </w:rPr>
        <w:t xml:space="preserve">   - u8_paysize to M_FIVE</w:t>
      </w:r>
    </w:p>
    <w:p w14:paraId="7D218CFE" w14:textId="77777777" w:rsidR="009810C9" w:rsidRPr="0046756F" w:rsidRDefault="009810C9" w:rsidP="009810C9">
      <w:pPr>
        <w:autoSpaceDE w:val="0"/>
        <w:autoSpaceDN w:val="0"/>
        <w:adjustRightInd w:val="0"/>
        <w:rPr>
          <w:rFonts w:cs="Arial"/>
        </w:rPr>
      </w:pPr>
      <w:r w:rsidRPr="0046756F">
        <w:rPr>
          <w:rFonts w:cs="Arial"/>
        </w:rPr>
        <w:t xml:space="preserve">- Command1 to base address of u8_payload with index M_ZERO of A825 message </w:t>
      </w:r>
    </w:p>
    <w:p w14:paraId="0B2AF578" w14:textId="77777777" w:rsidR="009810C9" w:rsidRPr="0046756F" w:rsidRDefault="009810C9" w:rsidP="009810C9">
      <w:pPr>
        <w:autoSpaceDE w:val="0"/>
        <w:autoSpaceDN w:val="0"/>
        <w:adjustRightInd w:val="0"/>
        <w:rPr>
          <w:rFonts w:cs="Arial"/>
        </w:rPr>
      </w:pPr>
      <w:r w:rsidRPr="0046756F">
        <w:rPr>
          <w:rFonts w:cs="Arial"/>
        </w:rPr>
        <w:t>- Dereferencing of Command1 to NSC_GET_CM_RCI</w:t>
      </w:r>
    </w:p>
    <w:p w14:paraId="0A17C68D" w14:textId="77777777" w:rsidR="009810C9" w:rsidRPr="0046756F" w:rsidRDefault="009810C9" w:rsidP="009810C9">
      <w:pPr>
        <w:autoSpaceDE w:val="0"/>
        <w:autoSpaceDN w:val="0"/>
        <w:adjustRightInd w:val="0"/>
        <w:rPr>
          <w:rFonts w:cs="Arial"/>
        </w:rPr>
      </w:pPr>
      <w:r w:rsidRPr="0046756F">
        <w:rPr>
          <w:rFonts w:cs="Arial"/>
        </w:rPr>
        <w:t>- Set u8_payload with index M_ZERO of A825 message with the following:</w:t>
      </w:r>
    </w:p>
    <w:p w14:paraId="4D28CD6A" w14:textId="77777777" w:rsidR="009810C9" w:rsidRPr="0046756F" w:rsidRDefault="009810C9" w:rsidP="009810C9">
      <w:pPr>
        <w:autoSpaceDE w:val="0"/>
        <w:autoSpaceDN w:val="0"/>
        <w:adjustRightInd w:val="0"/>
        <w:rPr>
          <w:rFonts w:cs="Arial"/>
        </w:rPr>
      </w:pPr>
      <w:r w:rsidRPr="0046756F">
        <w:rPr>
          <w:rFonts w:cs="Arial"/>
        </w:rPr>
        <w:t xml:space="preserve">   - u8_payload with index M_TWO to M_MY_RCI</w:t>
      </w:r>
    </w:p>
    <w:p w14:paraId="315D2C35" w14:textId="77777777" w:rsidR="009810C9" w:rsidRPr="0046756F" w:rsidRDefault="009810C9" w:rsidP="009810C9">
      <w:pPr>
        <w:autoSpaceDE w:val="0"/>
        <w:autoSpaceDN w:val="0"/>
        <w:adjustRightInd w:val="0"/>
        <w:rPr>
          <w:rFonts w:cs="Arial"/>
        </w:rPr>
      </w:pPr>
      <w:r w:rsidRPr="0046756F">
        <w:rPr>
          <w:rFonts w:cs="Arial"/>
        </w:rPr>
        <w:t xml:space="preserve">   - u8_payload with index M_THREE to M_ONE</w:t>
      </w:r>
    </w:p>
    <w:p w14:paraId="5E75B8C8" w14:textId="77777777" w:rsidR="009810C9" w:rsidRPr="0046756F" w:rsidRDefault="009810C9" w:rsidP="009810C9">
      <w:pPr>
        <w:autoSpaceDE w:val="0"/>
        <w:autoSpaceDN w:val="0"/>
        <w:adjustRightInd w:val="0"/>
        <w:rPr>
          <w:rFonts w:cs="Arial"/>
        </w:rPr>
      </w:pPr>
      <w:r w:rsidRPr="0046756F">
        <w:rPr>
          <w:rFonts w:cs="Arial"/>
        </w:rPr>
        <w:t xml:space="preserve">  - u8_payload with index M_FOUR to TRUE</w:t>
      </w:r>
    </w:p>
    <w:p w14:paraId="653EAE17" w14:textId="77777777" w:rsidR="009810C9" w:rsidRPr="0046756F" w:rsidRDefault="009810C9" w:rsidP="009810C9">
      <w:pPr>
        <w:autoSpaceDE w:val="0"/>
        <w:autoSpaceDN w:val="0"/>
        <w:adjustRightInd w:val="0"/>
        <w:rPr>
          <w:rFonts w:cs="Arial"/>
        </w:rPr>
      </w:pPr>
      <w:r w:rsidRPr="0046756F">
        <w:rPr>
          <w:rFonts w:cs="Arial"/>
        </w:rPr>
        <w:t xml:space="preserve">  - u8_payload with index M_FIVE to M_ZERO</w:t>
      </w:r>
    </w:p>
    <w:p w14:paraId="30A9959A" w14:textId="77777777" w:rsidR="009810C9" w:rsidRPr="0046756F" w:rsidRDefault="009810C9" w:rsidP="009810C9">
      <w:pPr>
        <w:autoSpaceDE w:val="0"/>
        <w:autoSpaceDN w:val="0"/>
        <w:adjustRightInd w:val="0"/>
        <w:rPr>
          <w:rFonts w:cs="Arial"/>
        </w:rPr>
      </w:pPr>
      <w:r w:rsidRPr="0046756F">
        <w:rPr>
          <w:rFonts w:cs="Arial"/>
        </w:rPr>
        <w:t xml:space="preserve">  - u8_payload with index M_SIX to M_ZERO</w:t>
      </w:r>
    </w:p>
    <w:p w14:paraId="74DD0856" w14:textId="77777777" w:rsidR="009810C9" w:rsidRPr="0046756F" w:rsidRDefault="009810C9" w:rsidP="009810C9">
      <w:pPr>
        <w:autoSpaceDE w:val="0"/>
        <w:autoSpaceDN w:val="0"/>
        <w:adjustRightInd w:val="0"/>
        <w:rPr>
          <w:rFonts w:cs="Arial"/>
        </w:rPr>
      </w:pPr>
      <w:r w:rsidRPr="0046756F">
        <w:rPr>
          <w:rFonts w:cs="Arial"/>
        </w:rPr>
        <w:t xml:space="preserve">  - u8_payload with index M_SEVEN to M_ZERO</w:t>
      </w:r>
    </w:p>
    <w:p w14:paraId="5E95D1D0" w14:textId="77777777" w:rsidR="009810C9" w:rsidRPr="0046756F" w:rsidRDefault="009810C9" w:rsidP="009810C9">
      <w:pPr>
        <w:autoSpaceDE w:val="0"/>
        <w:autoSpaceDN w:val="0"/>
        <w:adjustRightInd w:val="0"/>
        <w:rPr>
          <w:rFonts w:cs="Arial"/>
        </w:rPr>
      </w:pPr>
      <w:r w:rsidRPr="0046756F">
        <w:rPr>
          <w:rFonts w:cs="Arial"/>
        </w:rPr>
        <w:t xml:space="preserve">- Call A825Xmit with parameter as reference of A825 message structure and store the return value in </w:t>
      </w:r>
    </w:p>
    <w:p w14:paraId="349EFB18" w14:textId="77777777" w:rsidR="009810C9" w:rsidRPr="0046756F" w:rsidRDefault="009810C9" w:rsidP="009810C9">
      <w:pPr>
        <w:autoSpaceDE w:val="0"/>
        <w:autoSpaceDN w:val="0"/>
        <w:adjustRightInd w:val="0"/>
        <w:rPr>
          <w:rFonts w:cs="Arial"/>
        </w:rPr>
      </w:pPr>
      <w:r w:rsidRPr="0046756F">
        <w:rPr>
          <w:rFonts w:cs="Arial"/>
        </w:rPr>
        <w:t xml:space="preserve">   Result</w:t>
      </w:r>
    </w:p>
    <w:p w14:paraId="52139C16" w14:textId="77777777" w:rsidR="009810C9" w:rsidRPr="0046756F" w:rsidRDefault="009810C9" w:rsidP="009810C9">
      <w:pPr>
        <w:autoSpaceDE w:val="0"/>
        <w:autoSpaceDN w:val="0"/>
        <w:adjustRightInd w:val="0"/>
        <w:rPr>
          <w:rFonts w:cs="Arial"/>
        </w:rPr>
      </w:pPr>
      <w:r w:rsidRPr="0046756F">
        <w:rPr>
          <w:rFonts w:cs="Arial"/>
        </w:rPr>
        <w:t>-Otherwise do nothing</w:t>
      </w:r>
    </w:p>
    <w:p w14:paraId="5557E610" w14:textId="77777777" w:rsidR="009810C9" w:rsidRPr="0046756F" w:rsidRDefault="009810C9" w:rsidP="009810C9">
      <w:pPr>
        <w:widowControl w:val="0"/>
        <w:autoSpaceDE w:val="0"/>
        <w:autoSpaceDN w:val="0"/>
        <w:adjustRightInd w:val="0"/>
        <w:rPr>
          <w:rFonts w:cs="Arial"/>
          <w:sz w:val="17"/>
          <w:szCs w:val="17"/>
        </w:rPr>
      </w:pPr>
    </w:p>
    <w:p w14:paraId="2821C722" w14:textId="77777777" w:rsidR="009810C9" w:rsidRPr="0046756F" w:rsidRDefault="00000000" w:rsidP="009810C9">
      <w:pPr>
        <w:rPr>
          <w:rFonts w:cs="Arial"/>
        </w:rPr>
      </w:pPr>
      <w:r>
        <w:rPr>
          <w:rFonts w:cs="Arial"/>
        </w:rPr>
        <w:pict w14:anchorId="49490201">
          <v:rect id="_x0000_i1080" style="width:0;height:1.5pt" o:hralign="center" o:hrstd="t" o:hr="t" fillcolor="#a0a0a0" stroked="f"/>
        </w:pict>
      </w:r>
    </w:p>
    <w:p w14:paraId="32E13C98" w14:textId="77777777" w:rsidR="009810C9" w:rsidRPr="0046756F" w:rsidRDefault="009810C9" w:rsidP="009810C9">
      <w:pPr>
        <w:pStyle w:val="Heading5"/>
        <w:rPr>
          <w:rFonts w:ascii="Arial" w:hAnsi="Arial" w:cs="Arial"/>
        </w:rPr>
      </w:pPr>
      <w:bookmarkStart w:id="116" w:name="_Toc122795417"/>
      <w:bookmarkStart w:id="117" w:name="_Toc158905467"/>
      <w:r w:rsidRPr="0046756F">
        <w:rPr>
          <w:rFonts w:ascii="Arial" w:hAnsi="Arial" w:cs="Arial"/>
        </w:rPr>
        <w:t>10.1.4.7.5 daucmfa825comm-VProcessNSC-LLR-005</w:t>
      </w:r>
      <w:bookmarkEnd w:id="116"/>
      <w:bookmarkEnd w:id="117"/>
    </w:p>
    <w:p w14:paraId="05DE5383" w14:textId="77777777" w:rsidR="009810C9" w:rsidRPr="0046756F" w:rsidRDefault="009810C9" w:rsidP="009810C9">
      <w:pPr>
        <w:rPr>
          <w:rFonts w:cs="Arial"/>
        </w:rPr>
      </w:pPr>
      <w:r w:rsidRPr="0046756F">
        <w:rPr>
          <w:rFonts w:cs="Arial"/>
        </w:rPr>
        <w:t>Requirement ID: H698-LLD-CMU-FNC-57</w:t>
      </w:r>
    </w:p>
    <w:p w14:paraId="3D367639" w14:textId="77777777" w:rsidR="009810C9" w:rsidRPr="0046756F" w:rsidRDefault="009810C9" w:rsidP="009810C9">
      <w:pPr>
        <w:rPr>
          <w:rFonts w:cs="Arial"/>
        </w:rPr>
      </w:pPr>
    </w:p>
    <w:p w14:paraId="6D6233EF"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set the following(a to g) when the below conditions are satisfied </w:t>
      </w:r>
    </w:p>
    <w:p w14:paraId="6B6F3FBF" w14:textId="77777777" w:rsidR="009810C9" w:rsidRPr="0046756F" w:rsidRDefault="009810C9" w:rsidP="009810C9">
      <w:pPr>
        <w:widowControl w:val="0"/>
        <w:autoSpaceDE w:val="0"/>
        <w:autoSpaceDN w:val="0"/>
        <w:adjustRightInd w:val="0"/>
        <w:rPr>
          <w:rFonts w:cs="Arial"/>
        </w:rPr>
      </w:pPr>
      <w:r w:rsidRPr="0046756F">
        <w:rPr>
          <w:rFonts w:cs="Arial"/>
        </w:rPr>
        <w:t>1.</w:t>
      </w:r>
      <w:r w:rsidRPr="0046756F">
        <w:rPr>
          <w:rFonts w:cs="Arial"/>
        </w:rPr>
        <w:tab/>
        <w:t xml:space="preserve">NSC mode is NSC_SETUP_1, </w:t>
      </w:r>
    </w:p>
    <w:p w14:paraId="25ED8031" w14:textId="77777777" w:rsidR="009810C9" w:rsidRPr="0046756F" w:rsidRDefault="009810C9" w:rsidP="009810C9">
      <w:pPr>
        <w:widowControl w:val="0"/>
        <w:autoSpaceDE w:val="0"/>
        <w:autoSpaceDN w:val="0"/>
        <w:adjustRightInd w:val="0"/>
        <w:rPr>
          <w:rFonts w:cs="Arial"/>
        </w:rPr>
      </w:pPr>
      <w:r w:rsidRPr="0046756F">
        <w:rPr>
          <w:rFonts w:cs="Arial"/>
        </w:rPr>
        <w:t>2.</w:t>
      </w:r>
      <w:r w:rsidRPr="0046756F">
        <w:rPr>
          <w:rFonts w:cs="Arial"/>
        </w:rPr>
        <w:tab/>
        <w:t>command1 is set to u8_payload of index “M_ZERO ” of reference to smess.</w:t>
      </w:r>
    </w:p>
    <w:p w14:paraId="235BB0BE" w14:textId="77777777" w:rsidR="009810C9" w:rsidRPr="0046756F" w:rsidRDefault="009810C9" w:rsidP="009810C9">
      <w:pPr>
        <w:widowControl w:val="0"/>
        <w:autoSpaceDE w:val="0"/>
        <w:autoSpaceDN w:val="0"/>
        <w:adjustRightInd w:val="0"/>
        <w:rPr>
          <w:rFonts w:cs="Arial"/>
        </w:rPr>
      </w:pPr>
      <w:r w:rsidRPr="0046756F">
        <w:rPr>
          <w:rFonts w:cs="Arial"/>
        </w:rPr>
        <w:t>3.</w:t>
      </w:r>
      <w:r w:rsidRPr="0046756F">
        <w:rPr>
          <w:rFonts w:cs="Arial"/>
        </w:rPr>
        <w:tab/>
        <w:t xml:space="preserve">command2 is set to u8_payload of index “M_FOUR” of reference to smess. </w:t>
      </w:r>
    </w:p>
    <w:p w14:paraId="0F9833CE" w14:textId="77777777" w:rsidR="009810C9" w:rsidRPr="0046756F" w:rsidRDefault="009810C9" w:rsidP="009810C9">
      <w:pPr>
        <w:widowControl w:val="0"/>
        <w:autoSpaceDE w:val="0"/>
        <w:autoSpaceDN w:val="0"/>
        <w:adjustRightInd w:val="0"/>
        <w:rPr>
          <w:rFonts w:cs="Arial"/>
          <w:b/>
          <w:bCs/>
        </w:rPr>
      </w:pPr>
      <w:r w:rsidRPr="0046756F">
        <w:rPr>
          <w:rFonts w:cs="Arial"/>
        </w:rPr>
        <w:t>4.</w:t>
      </w:r>
      <w:r w:rsidRPr="0046756F">
        <w:rPr>
          <w:rFonts w:cs="Arial"/>
        </w:rPr>
        <w:tab/>
        <w:t>command 1 of index “M_ZERO” is equal to SC_DDS AND u8_payload of index “M_TWO” of smess is equal to M_ONE AND dereference of command2 is equal to M_MEMMAP_DATA_SIZE AND sid of pid of sid of smess is equal to CONFIG_SID.</w:t>
      </w:r>
    </w:p>
    <w:p w14:paraId="5D0823F3" w14:textId="77777777" w:rsidR="009810C9" w:rsidRPr="0046756F" w:rsidRDefault="009810C9" w:rsidP="009810C9">
      <w:pPr>
        <w:widowControl w:val="0"/>
        <w:autoSpaceDE w:val="0"/>
        <w:autoSpaceDN w:val="0"/>
        <w:adjustRightInd w:val="0"/>
        <w:rPr>
          <w:rFonts w:cs="Arial"/>
          <w:b/>
          <w:bCs/>
        </w:rPr>
      </w:pPr>
    </w:p>
    <w:p w14:paraId="1C58115F"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lcc to NSC</w:t>
      </w:r>
    </w:p>
    <w:p w14:paraId="799F3928"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cfid of pid of sid to M_HOWELL_DAU_FID</w:t>
      </w:r>
    </w:p>
    <w:p w14:paraId="6C60B6F4"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 xml:space="preserve">  smt of pid of sid to A825_SMT_RESPONSE</w:t>
      </w:r>
    </w:p>
    <w:p w14:paraId="55579F8E"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 xml:space="preserve">  lcl of pid of sid to A825_LCL_LOCAL</w:t>
      </w:r>
    </w:p>
    <w:p w14:paraId="1D91009A"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 xml:space="preserve">  pvt of pid of sid to A825_PVT_PUBLIC</w:t>
      </w:r>
    </w:p>
    <w:p w14:paraId="5ED0CAA4"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sfid of pid of sid to M_HOWELL_DAU_FID</w:t>
      </w:r>
    </w:p>
    <w:p w14:paraId="0AFAE659"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sid of pid of sid to CONFIG_SID</w:t>
      </w:r>
    </w:p>
    <w:p w14:paraId="5663A5F8"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rci of pid of sid to M_ZERO</w:t>
      </w:r>
    </w:p>
    <w:p w14:paraId="47E2F96E"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u8_paysize to M_EIGHT</w:t>
      </w:r>
    </w:p>
    <w:p w14:paraId="6987BEBC" w14:textId="77777777" w:rsidR="009810C9" w:rsidRPr="0046756F" w:rsidRDefault="009810C9" w:rsidP="000A5225">
      <w:pPr>
        <w:widowControl w:val="0"/>
        <w:numPr>
          <w:ilvl w:val="0"/>
          <w:numId w:val="24"/>
        </w:numPr>
        <w:autoSpaceDE w:val="0"/>
        <w:autoSpaceDN w:val="0"/>
        <w:adjustRightInd w:val="0"/>
        <w:ind w:left="720" w:hanging="360"/>
        <w:rPr>
          <w:rFonts w:cs="Arial"/>
        </w:rPr>
      </w:pPr>
      <w:r w:rsidRPr="0046756F">
        <w:rPr>
          <w:rFonts w:cs="Arial"/>
        </w:rPr>
        <w:t>Set u8_payload of A825 message with the following:</w:t>
      </w:r>
    </w:p>
    <w:p w14:paraId="17AD20F8" w14:textId="77777777" w:rsidR="009810C9" w:rsidRPr="0046756F" w:rsidRDefault="009810C9" w:rsidP="000A5225">
      <w:pPr>
        <w:widowControl w:val="0"/>
        <w:numPr>
          <w:ilvl w:val="0"/>
          <w:numId w:val="25"/>
        </w:numPr>
        <w:autoSpaceDE w:val="0"/>
        <w:autoSpaceDN w:val="0"/>
        <w:adjustRightInd w:val="0"/>
        <w:ind w:left="1080" w:hanging="360"/>
        <w:rPr>
          <w:rFonts w:cs="Arial"/>
        </w:rPr>
      </w:pPr>
      <w:r w:rsidRPr="0046756F">
        <w:rPr>
          <w:rFonts w:cs="Arial"/>
        </w:rPr>
        <w:t>u8_payload with index “M_ZERO ” to SC_DDS.</w:t>
      </w:r>
    </w:p>
    <w:p w14:paraId="67D6886F" w14:textId="77777777" w:rsidR="009810C9" w:rsidRPr="0046756F" w:rsidRDefault="009810C9" w:rsidP="000A5225">
      <w:pPr>
        <w:widowControl w:val="0"/>
        <w:numPr>
          <w:ilvl w:val="0"/>
          <w:numId w:val="25"/>
        </w:numPr>
        <w:autoSpaceDE w:val="0"/>
        <w:autoSpaceDN w:val="0"/>
        <w:adjustRightInd w:val="0"/>
        <w:ind w:left="1080" w:hanging="360"/>
        <w:rPr>
          <w:rFonts w:cs="Arial"/>
        </w:rPr>
      </w:pPr>
      <w:r w:rsidRPr="0046756F">
        <w:rPr>
          <w:rFonts w:cs="Arial"/>
        </w:rPr>
        <w:t>u8_payload with index M_TWO to M_ONE.</w:t>
      </w:r>
    </w:p>
    <w:p w14:paraId="2C3CE8F6" w14:textId="77777777" w:rsidR="009810C9" w:rsidRPr="0046756F" w:rsidRDefault="009810C9" w:rsidP="000A5225">
      <w:pPr>
        <w:widowControl w:val="0"/>
        <w:numPr>
          <w:ilvl w:val="0"/>
          <w:numId w:val="25"/>
        </w:numPr>
        <w:autoSpaceDE w:val="0"/>
        <w:autoSpaceDN w:val="0"/>
        <w:adjustRightInd w:val="0"/>
        <w:ind w:left="1080" w:hanging="360"/>
        <w:rPr>
          <w:rFonts w:cs="Arial"/>
        </w:rPr>
      </w:pPr>
      <w:r w:rsidRPr="0046756F">
        <w:rPr>
          <w:rFonts w:cs="Arial"/>
        </w:rPr>
        <w:t>u8_payload with index M_THREE to M_ZERO.</w:t>
      </w:r>
    </w:p>
    <w:p w14:paraId="37C1E8A7" w14:textId="77777777" w:rsidR="009810C9" w:rsidRPr="0046756F" w:rsidRDefault="009810C9" w:rsidP="000A5225">
      <w:pPr>
        <w:widowControl w:val="0"/>
        <w:numPr>
          <w:ilvl w:val="0"/>
          <w:numId w:val="25"/>
        </w:numPr>
        <w:autoSpaceDE w:val="0"/>
        <w:autoSpaceDN w:val="0"/>
        <w:adjustRightInd w:val="0"/>
        <w:ind w:left="1080" w:hanging="360"/>
        <w:rPr>
          <w:rFonts w:cs="Arial"/>
        </w:rPr>
      </w:pPr>
      <w:r w:rsidRPr="0046756F">
        <w:rPr>
          <w:rFonts w:cs="Arial"/>
        </w:rPr>
        <w:t>u8_payload with index M_FOUR to M_MEMMAP_DATA_SIZE.</w:t>
      </w:r>
    </w:p>
    <w:p w14:paraId="25072CDB" w14:textId="77777777" w:rsidR="009810C9" w:rsidRPr="0046756F" w:rsidRDefault="009810C9" w:rsidP="000A5225">
      <w:pPr>
        <w:widowControl w:val="0"/>
        <w:numPr>
          <w:ilvl w:val="0"/>
          <w:numId w:val="25"/>
        </w:numPr>
        <w:autoSpaceDE w:val="0"/>
        <w:autoSpaceDN w:val="0"/>
        <w:adjustRightInd w:val="0"/>
        <w:ind w:left="1080" w:hanging="360"/>
        <w:rPr>
          <w:rFonts w:cs="Arial"/>
        </w:rPr>
      </w:pPr>
      <w:r w:rsidRPr="0046756F">
        <w:rPr>
          <w:rFonts w:cs="Arial"/>
        </w:rPr>
        <w:t>u8_payload with index M_SIX to M_ZERO.</w:t>
      </w:r>
    </w:p>
    <w:p w14:paraId="1F508D66" w14:textId="77777777" w:rsidR="009810C9" w:rsidRPr="0046756F" w:rsidRDefault="009810C9" w:rsidP="009810C9">
      <w:pPr>
        <w:widowControl w:val="0"/>
        <w:autoSpaceDE w:val="0"/>
        <w:autoSpaceDN w:val="0"/>
        <w:adjustRightInd w:val="0"/>
        <w:rPr>
          <w:rFonts w:cs="Arial"/>
        </w:rPr>
      </w:pPr>
      <w:r w:rsidRPr="0046756F">
        <w:rPr>
          <w:rFonts w:cs="Arial"/>
        </w:rPr>
        <w:t>k. Call A825Xmit with parameter as reference of A825 message structure and store the return value in Result.</w:t>
      </w:r>
    </w:p>
    <w:p w14:paraId="704D529A" w14:textId="77777777" w:rsidR="009810C9" w:rsidRPr="0046756F" w:rsidRDefault="009810C9" w:rsidP="009810C9">
      <w:pPr>
        <w:widowControl w:val="0"/>
        <w:autoSpaceDE w:val="0"/>
        <w:autoSpaceDN w:val="0"/>
        <w:adjustRightInd w:val="0"/>
        <w:rPr>
          <w:rFonts w:cs="Arial"/>
        </w:rPr>
      </w:pPr>
      <w:r w:rsidRPr="0046756F">
        <w:rPr>
          <w:rFonts w:cs="Arial"/>
        </w:rPr>
        <w:t>l.  Otherwise do nothing.</w:t>
      </w:r>
    </w:p>
    <w:p w14:paraId="6166C1E6" w14:textId="77777777" w:rsidR="009810C9" w:rsidRPr="0046756F" w:rsidRDefault="00000000" w:rsidP="009810C9">
      <w:pPr>
        <w:rPr>
          <w:rFonts w:cs="Arial"/>
        </w:rPr>
      </w:pPr>
      <w:r>
        <w:rPr>
          <w:rFonts w:cs="Arial"/>
        </w:rPr>
        <w:pict w14:anchorId="10DEB75C">
          <v:rect id="_x0000_i1081" style="width:0;height:1.5pt" o:hralign="center" o:hrstd="t" o:hr="t" fillcolor="#a0a0a0" stroked="f"/>
        </w:pict>
      </w:r>
    </w:p>
    <w:p w14:paraId="3E297A62" w14:textId="77777777" w:rsidR="009810C9" w:rsidRPr="0046756F" w:rsidRDefault="009810C9" w:rsidP="009810C9">
      <w:pPr>
        <w:pStyle w:val="Heading5"/>
        <w:rPr>
          <w:rFonts w:ascii="Arial" w:hAnsi="Arial" w:cs="Arial"/>
        </w:rPr>
      </w:pPr>
      <w:bookmarkStart w:id="118" w:name="_Toc122795418"/>
      <w:bookmarkStart w:id="119" w:name="_Toc158905468"/>
      <w:r w:rsidRPr="0046756F">
        <w:rPr>
          <w:rFonts w:ascii="Arial" w:hAnsi="Arial" w:cs="Arial"/>
        </w:rPr>
        <w:t>10.1.4.7.6 daucmfa825comm-VProcessNSC-LLR-006</w:t>
      </w:r>
      <w:bookmarkEnd w:id="118"/>
      <w:bookmarkEnd w:id="119"/>
    </w:p>
    <w:p w14:paraId="5848D5AC" w14:textId="77777777" w:rsidR="009810C9" w:rsidRPr="0046756F" w:rsidRDefault="009810C9" w:rsidP="009810C9">
      <w:pPr>
        <w:rPr>
          <w:rFonts w:cs="Arial"/>
        </w:rPr>
      </w:pPr>
      <w:r w:rsidRPr="0046756F">
        <w:rPr>
          <w:rFonts w:cs="Arial"/>
        </w:rPr>
        <w:t>Requirement ID: H698-LLD-CMU-FNC-58</w:t>
      </w:r>
    </w:p>
    <w:p w14:paraId="7D39F9AD" w14:textId="77777777" w:rsidR="009810C9" w:rsidRPr="0046756F" w:rsidRDefault="009810C9" w:rsidP="009810C9">
      <w:pPr>
        <w:rPr>
          <w:rFonts w:cs="Arial"/>
        </w:rPr>
      </w:pPr>
    </w:p>
    <w:p w14:paraId="342C6C04"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following(a to c) when the below conditions are satisfied </w:t>
      </w:r>
    </w:p>
    <w:p w14:paraId="2738AD32" w14:textId="77777777" w:rsidR="009810C9" w:rsidRPr="0046756F" w:rsidRDefault="009810C9" w:rsidP="009810C9">
      <w:pPr>
        <w:widowControl w:val="0"/>
        <w:autoSpaceDE w:val="0"/>
        <w:autoSpaceDN w:val="0"/>
        <w:adjustRightInd w:val="0"/>
        <w:rPr>
          <w:rFonts w:cs="Arial"/>
        </w:rPr>
      </w:pPr>
      <w:r w:rsidRPr="0046756F">
        <w:rPr>
          <w:rFonts w:cs="Arial"/>
        </w:rPr>
        <w:t>1.</w:t>
      </w:r>
      <w:r w:rsidRPr="0046756F">
        <w:rPr>
          <w:rFonts w:cs="Arial"/>
        </w:rPr>
        <w:tab/>
        <w:t xml:space="preserve">NSC mode is NSC_SETUP_1, </w:t>
      </w:r>
    </w:p>
    <w:p w14:paraId="4459258A" w14:textId="77777777" w:rsidR="009810C9" w:rsidRPr="0046756F" w:rsidRDefault="009810C9" w:rsidP="009810C9">
      <w:pPr>
        <w:widowControl w:val="0"/>
        <w:autoSpaceDE w:val="0"/>
        <w:autoSpaceDN w:val="0"/>
        <w:adjustRightInd w:val="0"/>
        <w:rPr>
          <w:rFonts w:cs="Arial"/>
        </w:rPr>
      </w:pPr>
      <w:r w:rsidRPr="0046756F">
        <w:rPr>
          <w:rFonts w:cs="Arial"/>
        </w:rPr>
        <w:t>2.</w:t>
      </w:r>
      <w:r w:rsidRPr="0046756F">
        <w:rPr>
          <w:rFonts w:cs="Arial"/>
        </w:rPr>
        <w:tab/>
        <w:t>command1 is set to u8_payload of index “M_ZERO ” of reference to smess.</w:t>
      </w:r>
    </w:p>
    <w:p w14:paraId="2B01F8D3" w14:textId="77777777" w:rsidR="009810C9" w:rsidRPr="0046756F" w:rsidRDefault="009810C9" w:rsidP="009810C9">
      <w:pPr>
        <w:widowControl w:val="0"/>
        <w:autoSpaceDE w:val="0"/>
        <w:autoSpaceDN w:val="0"/>
        <w:adjustRightInd w:val="0"/>
        <w:rPr>
          <w:rFonts w:cs="Arial"/>
        </w:rPr>
      </w:pPr>
      <w:r w:rsidRPr="0046756F">
        <w:rPr>
          <w:rFonts w:cs="Arial"/>
        </w:rPr>
        <w:t>3.</w:t>
      </w:r>
      <w:r w:rsidRPr="0046756F">
        <w:rPr>
          <w:rFonts w:cs="Arial"/>
        </w:rPr>
        <w:tab/>
        <w:t xml:space="preserve">command2 is set to u8_payload of index “M_FOUR” of reference to smess. </w:t>
      </w:r>
    </w:p>
    <w:p w14:paraId="05B37A64" w14:textId="77777777" w:rsidR="009810C9" w:rsidRPr="0046756F" w:rsidRDefault="009810C9" w:rsidP="009810C9">
      <w:pPr>
        <w:widowControl w:val="0"/>
        <w:autoSpaceDE w:val="0"/>
        <w:autoSpaceDN w:val="0"/>
        <w:adjustRightInd w:val="0"/>
        <w:rPr>
          <w:rFonts w:cs="Arial"/>
        </w:rPr>
      </w:pPr>
      <w:r w:rsidRPr="0046756F">
        <w:rPr>
          <w:rFonts w:cs="Arial"/>
        </w:rPr>
        <w:t>4.</w:t>
      </w:r>
      <w:r w:rsidRPr="0046756F">
        <w:rPr>
          <w:rFonts w:cs="Arial"/>
        </w:rPr>
        <w:tab/>
        <w:t>command 1 of index “M_ZERO” is equal to SC_DDS AND u8_payload of index “M_TWO” of smess is equal to M_ONE AND dereference of command2 is equal to M_MEMMAP_DATA_SIZE AND sid of pid of sid of smess is equal to CONFIG_SID.</w:t>
      </w:r>
    </w:p>
    <w:p w14:paraId="516B0998" w14:textId="77777777" w:rsidR="009810C9" w:rsidRPr="0046756F" w:rsidRDefault="009810C9" w:rsidP="009810C9">
      <w:pPr>
        <w:widowControl w:val="0"/>
        <w:autoSpaceDE w:val="0"/>
        <w:autoSpaceDN w:val="0"/>
        <w:adjustRightInd w:val="0"/>
        <w:rPr>
          <w:rFonts w:cs="Arial"/>
        </w:rPr>
      </w:pPr>
      <w:r w:rsidRPr="0046756F">
        <w:rPr>
          <w:rFonts w:cs="Arial"/>
        </w:rPr>
        <w:t>5.</w:t>
      </w:r>
      <w:r w:rsidRPr="0046756F">
        <w:rPr>
          <w:rFonts w:cs="Arial"/>
        </w:rPr>
        <w:tab/>
        <w:t>A825_TX_OK is assigned to result</w:t>
      </w:r>
    </w:p>
    <w:p w14:paraId="125C0010" w14:textId="77777777" w:rsidR="009810C9" w:rsidRPr="0046756F" w:rsidRDefault="009810C9" w:rsidP="009810C9">
      <w:pPr>
        <w:widowControl w:val="0"/>
        <w:autoSpaceDE w:val="0"/>
        <w:autoSpaceDN w:val="0"/>
        <w:adjustRightInd w:val="0"/>
        <w:rPr>
          <w:rFonts w:cs="Arial"/>
        </w:rPr>
      </w:pPr>
    </w:p>
    <w:p w14:paraId="6E7B123E" w14:textId="77777777" w:rsidR="009810C9" w:rsidRPr="0046756F" w:rsidRDefault="009810C9" w:rsidP="009810C9">
      <w:pPr>
        <w:widowControl w:val="0"/>
        <w:autoSpaceDE w:val="0"/>
        <w:autoSpaceDN w:val="0"/>
        <w:adjustRightInd w:val="0"/>
        <w:rPr>
          <w:rFonts w:cs="Arial"/>
        </w:rPr>
      </w:pPr>
      <w:r w:rsidRPr="0046756F">
        <w:rPr>
          <w:rFonts w:cs="Arial"/>
        </w:rPr>
        <w:t>a.</w:t>
      </w:r>
      <w:r w:rsidRPr="0046756F">
        <w:rPr>
          <w:rFonts w:cs="Arial"/>
        </w:rPr>
        <w:tab/>
        <w:t>Set Trigger data to TRUE.</w:t>
      </w:r>
    </w:p>
    <w:p w14:paraId="0277C9B7" w14:textId="77777777" w:rsidR="009810C9" w:rsidRPr="0046756F" w:rsidRDefault="009810C9" w:rsidP="009810C9">
      <w:pPr>
        <w:widowControl w:val="0"/>
        <w:autoSpaceDE w:val="0"/>
        <w:autoSpaceDN w:val="0"/>
        <w:adjustRightInd w:val="0"/>
        <w:rPr>
          <w:rFonts w:cs="Arial"/>
        </w:rPr>
      </w:pPr>
      <w:r w:rsidRPr="0046756F">
        <w:rPr>
          <w:rFonts w:cs="Arial"/>
        </w:rPr>
        <w:t>b.</w:t>
      </w:r>
      <w:r w:rsidRPr="0046756F">
        <w:rPr>
          <w:rFonts w:cs="Arial"/>
        </w:rPr>
        <w:tab/>
        <w:t>Call function RterrDisplayErrorId with parameters M_APP_ID, RterrForever, OS_KERNEL_ERR bitwise OR with  RT_ERROR_1 when M_OS_NO_ERR is not equal to the function call OsSemPost with parameter Sem_a825_comm_task1.</w:t>
      </w:r>
    </w:p>
    <w:p w14:paraId="48822841" w14:textId="77777777" w:rsidR="009810C9" w:rsidRPr="0046756F" w:rsidRDefault="009810C9" w:rsidP="009810C9">
      <w:pPr>
        <w:widowControl w:val="0"/>
        <w:autoSpaceDE w:val="0"/>
        <w:autoSpaceDN w:val="0"/>
        <w:adjustRightInd w:val="0"/>
        <w:rPr>
          <w:rFonts w:cs="Arial"/>
        </w:rPr>
      </w:pPr>
      <w:r w:rsidRPr="0046756F">
        <w:rPr>
          <w:rFonts w:cs="Arial"/>
        </w:rPr>
        <w:t>c.</w:t>
      </w:r>
      <w:r w:rsidRPr="0046756F">
        <w:rPr>
          <w:rFonts w:cs="Arial"/>
        </w:rPr>
        <w:tab/>
        <w:t>Otherwise do nothing.</w:t>
      </w:r>
    </w:p>
    <w:p w14:paraId="444F16FD" w14:textId="77777777" w:rsidR="009810C9" w:rsidRPr="0046756F" w:rsidRDefault="00000000" w:rsidP="009810C9">
      <w:pPr>
        <w:rPr>
          <w:rFonts w:cs="Arial"/>
        </w:rPr>
      </w:pPr>
      <w:r>
        <w:rPr>
          <w:rFonts w:cs="Arial"/>
        </w:rPr>
        <w:pict w14:anchorId="4B2CF37A">
          <v:rect id="_x0000_i1082" style="width:0;height:1.5pt" o:hralign="center" o:hrstd="t" o:hr="t" fillcolor="#a0a0a0" stroked="f"/>
        </w:pict>
      </w:r>
    </w:p>
    <w:p w14:paraId="2931BC6E" w14:textId="77777777" w:rsidR="009810C9" w:rsidRPr="0046756F" w:rsidRDefault="009810C9" w:rsidP="009810C9">
      <w:pPr>
        <w:pStyle w:val="Heading5"/>
        <w:rPr>
          <w:rFonts w:ascii="Arial" w:hAnsi="Arial" w:cs="Arial"/>
        </w:rPr>
      </w:pPr>
      <w:bookmarkStart w:id="120" w:name="_Toc122795419"/>
      <w:bookmarkStart w:id="121" w:name="_Toc158905469"/>
      <w:r w:rsidRPr="0046756F">
        <w:rPr>
          <w:rFonts w:ascii="Arial" w:hAnsi="Arial" w:cs="Arial"/>
        </w:rPr>
        <w:t>10.1.4.7.7 daucmfa825comm-VProcessNSC-LLR-007</w:t>
      </w:r>
      <w:bookmarkEnd w:id="120"/>
      <w:bookmarkEnd w:id="121"/>
    </w:p>
    <w:p w14:paraId="74169D9A" w14:textId="77777777" w:rsidR="009810C9" w:rsidRPr="0046756F" w:rsidRDefault="009810C9" w:rsidP="009810C9">
      <w:pPr>
        <w:rPr>
          <w:rFonts w:cs="Arial"/>
        </w:rPr>
      </w:pPr>
      <w:r w:rsidRPr="0046756F">
        <w:rPr>
          <w:rFonts w:cs="Arial"/>
        </w:rPr>
        <w:t>Requirement ID: H698-LLD-CMU-FNC-59</w:t>
      </w:r>
    </w:p>
    <w:p w14:paraId="22A90E64" w14:textId="77777777" w:rsidR="009810C9" w:rsidRPr="0046756F" w:rsidRDefault="009810C9" w:rsidP="009810C9">
      <w:pPr>
        <w:rPr>
          <w:rFonts w:cs="Arial"/>
        </w:rPr>
      </w:pPr>
    </w:p>
    <w:p w14:paraId="4A99C61A" w14:textId="77777777" w:rsidR="009810C9" w:rsidRPr="0046756F" w:rsidRDefault="009810C9" w:rsidP="009810C9">
      <w:pPr>
        <w:autoSpaceDE w:val="0"/>
        <w:autoSpaceDN w:val="0"/>
        <w:adjustRightInd w:val="0"/>
        <w:rPr>
          <w:rFonts w:cs="Arial"/>
        </w:rPr>
      </w:pPr>
      <w:r w:rsidRPr="0046756F">
        <w:rPr>
          <w:rFonts w:cs="Arial"/>
        </w:rPr>
        <w:t>The function shall set NSC mode to NSC_IDLE when NSC mode is NSC_RESET.</w:t>
      </w:r>
    </w:p>
    <w:p w14:paraId="0851C0FF" w14:textId="77777777" w:rsidR="009810C9" w:rsidRPr="0046756F" w:rsidRDefault="009810C9" w:rsidP="009810C9">
      <w:pPr>
        <w:widowControl w:val="0"/>
        <w:autoSpaceDE w:val="0"/>
        <w:autoSpaceDN w:val="0"/>
        <w:adjustRightInd w:val="0"/>
        <w:rPr>
          <w:rFonts w:cs="Arial"/>
        </w:rPr>
      </w:pPr>
    </w:p>
    <w:p w14:paraId="4365992E" w14:textId="77777777" w:rsidR="009810C9" w:rsidRPr="0046756F" w:rsidRDefault="00000000" w:rsidP="009810C9">
      <w:pPr>
        <w:rPr>
          <w:rFonts w:cs="Arial"/>
        </w:rPr>
      </w:pPr>
      <w:r>
        <w:rPr>
          <w:rFonts w:cs="Arial"/>
        </w:rPr>
        <w:pict w14:anchorId="16856BDC">
          <v:rect id="_x0000_i1083" style="width:0;height:1.5pt" o:hralign="center" o:hrstd="t" o:hr="t" fillcolor="#a0a0a0" stroked="f"/>
        </w:pict>
      </w:r>
    </w:p>
    <w:p w14:paraId="2BB24970" w14:textId="77777777" w:rsidR="009810C9" w:rsidRPr="0046756F" w:rsidRDefault="009810C9" w:rsidP="009810C9">
      <w:pPr>
        <w:pStyle w:val="Heading5"/>
        <w:rPr>
          <w:rFonts w:ascii="Arial" w:hAnsi="Arial" w:cs="Arial"/>
        </w:rPr>
      </w:pPr>
      <w:bookmarkStart w:id="122" w:name="_Toc122795420"/>
      <w:bookmarkStart w:id="123" w:name="_Toc158905470"/>
      <w:r w:rsidRPr="0046756F">
        <w:rPr>
          <w:rFonts w:ascii="Arial" w:hAnsi="Arial" w:cs="Arial"/>
        </w:rPr>
        <w:t>10.1.4.7.8 daucmfa825comm-VProcessNSC-LLR-008</w:t>
      </w:r>
      <w:bookmarkEnd w:id="122"/>
      <w:bookmarkEnd w:id="123"/>
    </w:p>
    <w:p w14:paraId="71B80B5A" w14:textId="77777777" w:rsidR="009810C9" w:rsidRPr="0046756F" w:rsidRDefault="009810C9" w:rsidP="009810C9">
      <w:pPr>
        <w:rPr>
          <w:rFonts w:cs="Arial"/>
        </w:rPr>
      </w:pPr>
      <w:r w:rsidRPr="0046756F">
        <w:rPr>
          <w:rFonts w:cs="Arial"/>
        </w:rPr>
        <w:t>Requirement ID: H698-LLD-CMU-FNC-60</w:t>
      </w:r>
    </w:p>
    <w:p w14:paraId="3C986858" w14:textId="77777777" w:rsidR="009810C9" w:rsidRPr="0046756F" w:rsidRDefault="009810C9" w:rsidP="009810C9">
      <w:pPr>
        <w:rPr>
          <w:rFonts w:cs="Arial"/>
        </w:rPr>
      </w:pPr>
    </w:p>
    <w:p w14:paraId="3DE7BA22" w14:textId="77777777" w:rsidR="009810C9" w:rsidRPr="0046756F" w:rsidRDefault="009810C9" w:rsidP="009810C9">
      <w:pPr>
        <w:autoSpaceDE w:val="0"/>
        <w:autoSpaceDN w:val="0"/>
        <w:adjustRightInd w:val="0"/>
        <w:rPr>
          <w:rFonts w:cs="Arial"/>
          <w:sz w:val="17"/>
          <w:szCs w:val="17"/>
        </w:rPr>
      </w:pPr>
      <w:r w:rsidRPr="0046756F">
        <w:rPr>
          <w:rFonts w:cs="Arial"/>
        </w:rPr>
        <w:t>The function shall do nothing when NSC mode is not equal to NSC_IDLE, NSC_SETUP_1, and NSC_RESET.</w:t>
      </w:r>
    </w:p>
    <w:p w14:paraId="7DDC6CBC" w14:textId="77777777" w:rsidR="009810C9" w:rsidRPr="0046756F" w:rsidRDefault="00000000" w:rsidP="009810C9">
      <w:pPr>
        <w:rPr>
          <w:rFonts w:cs="Arial"/>
        </w:rPr>
      </w:pPr>
      <w:r>
        <w:rPr>
          <w:rFonts w:cs="Arial"/>
        </w:rPr>
        <w:pict w14:anchorId="178796EA">
          <v:rect id="_x0000_i1084" style="width:0;height:1.5pt" o:hralign="center" o:hrstd="t" o:hr="t" fillcolor="#a0a0a0" stroked="f"/>
        </w:pict>
      </w:r>
    </w:p>
    <w:p w14:paraId="0C4465F5" w14:textId="77777777" w:rsidR="009810C9" w:rsidRPr="0046756F" w:rsidRDefault="009810C9" w:rsidP="009810C9">
      <w:pPr>
        <w:pStyle w:val="Heading3"/>
      </w:pPr>
      <w:bookmarkStart w:id="124" w:name="_Toc122795421"/>
      <w:bookmarkStart w:id="125" w:name="_Toc158905471"/>
      <w:r w:rsidRPr="0046756F">
        <w:t>10.1.5 A825CommTask</w:t>
      </w:r>
      <w:bookmarkEnd w:id="124"/>
      <w:bookmarkEnd w:id="125"/>
    </w:p>
    <w:p w14:paraId="37080CA5" w14:textId="77777777" w:rsidR="009810C9" w:rsidRPr="0046756F" w:rsidRDefault="009810C9" w:rsidP="009810C9">
      <w:pPr>
        <w:rPr>
          <w:rFonts w:cs="Arial"/>
        </w:rPr>
      </w:pPr>
    </w:p>
    <w:p w14:paraId="4AD9E8F6"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A825CommTask will follow in the sub sections.</w:t>
      </w:r>
    </w:p>
    <w:p w14:paraId="24CB0919" w14:textId="77777777" w:rsidR="009810C9" w:rsidRPr="0046756F" w:rsidRDefault="00000000" w:rsidP="009810C9">
      <w:pPr>
        <w:rPr>
          <w:rFonts w:cs="Arial"/>
        </w:rPr>
      </w:pPr>
      <w:r>
        <w:rPr>
          <w:rFonts w:cs="Arial"/>
        </w:rPr>
        <w:pict w14:anchorId="47B54721">
          <v:rect id="_x0000_i1085" style="width:0;height:1.5pt" o:hralign="center" o:hrstd="t" o:hr="t" fillcolor="#a0a0a0" stroked="f"/>
        </w:pict>
      </w:r>
    </w:p>
    <w:p w14:paraId="1C28D4DB" w14:textId="77777777" w:rsidR="009810C9" w:rsidRPr="0046756F" w:rsidRDefault="009810C9" w:rsidP="009810C9">
      <w:pPr>
        <w:pStyle w:val="Heading4"/>
        <w:rPr>
          <w:rFonts w:ascii="Arial" w:hAnsi="Arial" w:cs="Arial"/>
        </w:rPr>
      </w:pPr>
      <w:bookmarkStart w:id="126" w:name="_Toc122795422"/>
      <w:bookmarkStart w:id="127" w:name="_Toc158905472"/>
      <w:r w:rsidRPr="0046756F">
        <w:rPr>
          <w:rFonts w:ascii="Arial" w:hAnsi="Arial" w:cs="Arial"/>
        </w:rPr>
        <w:t>10.1.5.1 Brief Description</w:t>
      </w:r>
      <w:bookmarkEnd w:id="126"/>
      <w:bookmarkEnd w:id="127"/>
    </w:p>
    <w:p w14:paraId="657AA80D" w14:textId="77777777" w:rsidR="009810C9" w:rsidRPr="0046756F" w:rsidRDefault="009810C9" w:rsidP="009810C9">
      <w:pPr>
        <w:rPr>
          <w:rFonts w:cs="Arial"/>
        </w:rPr>
      </w:pPr>
    </w:p>
    <w:p w14:paraId="2D8DFA67" w14:textId="77777777" w:rsidR="009810C9" w:rsidRPr="0046756F" w:rsidRDefault="009810C9" w:rsidP="009810C9">
      <w:pPr>
        <w:widowControl w:val="0"/>
        <w:autoSpaceDE w:val="0"/>
        <w:autoSpaceDN w:val="0"/>
        <w:adjustRightInd w:val="0"/>
        <w:rPr>
          <w:rFonts w:cs="Arial"/>
          <w:sz w:val="17"/>
          <w:szCs w:val="17"/>
        </w:rPr>
      </w:pPr>
      <w:r w:rsidRPr="0046756F">
        <w:rPr>
          <w:rFonts w:cs="Arial"/>
        </w:rPr>
        <w:t>A825CommTask function is signalled from the A825 receiver routine to process the received message.</w:t>
      </w:r>
    </w:p>
    <w:p w14:paraId="3ACC08AD" w14:textId="77777777" w:rsidR="009810C9" w:rsidRPr="0046756F" w:rsidRDefault="00000000" w:rsidP="009810C9">
      <w:pPr>
        <w:rPr>
          <w:rFonts w:cs="Arial"/>
        </w:rPr>
      </w:pPr>
      <w:r>
        <w:rPr>
          <w:rFonts w:cs="Arial"/>
        </w:rPr>
        <w:pict w14:anchorId="107698B4">
          <v:rect id="_x0000_i1086" style="width:0;height:1.5pt" o:hralign="center" o:hrstd="t" o:hr="t" fillcolor="#a0a0a0" stroked="f"/>
        </w:pict>
      </w:r>
    </w:p>
    <w:p w14:paraId="4075A4B9" w14:textId="77777777" w:rsidR="009810C9" w:rsidRPr="0046756F" w:rsidRDefault="009810C9" w:rsidP="009810C9">
      <w:pPr>
        <w:pStyle w:val="Heading4"/>
        <w:rPr>
          <w:rFonts w:ascii="Arial" w:hAnsi="Arial" w:cs="Arial"/>
        </w:rPr>
      </w:pPr>
      <w:bookmarkStart w:id="128" w:name="_Toc122795423"/>
      <w:bookmarkStart w:id="129" w:name="_Toc158905473"/>
      <w:r w:rsidRPr="0046756F">
        <w:rPr>
          <w:rFonts w:ascii="Arial" w:hAnsi="Arial" w:cs="Arial"/>
        </w:rPr>
        <w:t>10.1.5.2 List of HLRs allocated</w:t>
      </w:r>
      <w:bookmarkEnd w:id="128"/>
      <w:bookmarkEnd w:id="129"/>
    </w:p>
    <w:p w14:paraId="7C3D18CE" w14:textId="77777777" w:rsidR="009810C9" w:rsidRPr="0046756F" w:rsidRDefault="009810C9" w:rsidP="009810C9">
      <w:pPr>
        <w:rPr>
          <w:rFonts w:cs="Arial"/>
        </w:rPr>
      </w:pPr>
    </w:p>
    <w:p w14:paraId="4EEDA19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SRS/SAD(H698-003-011-CMU).</w:t>
      </w:r>
    </w:p>
    <w:p w14:paraId="0D5D7A13" w14:textId="77777777" w:rsidR="009810C9" w:rsidRPr="0046756F" w:rsidRDefault="00000000" w:rsidP="009810C9">
      <w:pPr>
        <w:rPr>
          <w:rFonts w:cs="Arial"/>
        </w:rPr>
      </w:pPr>
      <w:r>
        <w:rPr>
          <w:rFonts w:cs="Arial"/>
        </w:rPr>
        <w:pict w14:anchorId="30CCF175">
          <v:rect id="_x0000_i1087" style="width:0;height:1.5pt" o:hralign="center" o:hrstd="t" o:hr="t" fillcolor="#a0a0a0" stroked="f"/>
        </w:pict>
      </w:r>
    </w:p>
    <w:p w14:paraId="5620D84F" w14:textId="77777777" w:rsidR="009810C9" w:rsidRPr="0046756F" w:rsidRDefault="009810C9" w:rsidP="009810C9">
      <w:pPr>
        <w:pStyle w:val="Heading4"/>
        <w:rPr>
          <w:rFonts w:ascii="Arial" w:hAnsi="Arial" w:cs="Arial"/>
        </w:rPr>
      </w:pPr>
      <w:bookmarkStart w:id="130" w:name="_Toc122795424"/>
      <w:bookmarkStart w:id="131" w:name="_Toc158905474"/>
      <w:r w:rsidRPr="0046756F">
        <w:rPr>
          <w:rFonts w:ascii="Arial" w:hAnsi="Arial" w:cs="Arial"/>
        </w:rPr>
        <w:t>10.1.5.3 List of global variables accessed and modified</w:t>
      </w:r>
      <w:bookmarkEnd w:id="130"/>
      <w:bookmarkEnd w:id="131"/>
    </w:p>
    <w:p w14:paraId="45172B63" w14:textId="77777777" w:rsidR="009810C9" w:rsidRPr="0046756F" w:rsidRDefault="009810C9" w:rsidP="009810C9">
      <w:pPr>
        <w:rPr>
          <w:rFonts w:cs="Arial"/>
        </w:rPr>
      </w:pPr>
    </w:p>
    <w:p w14:paraId="24E842E4" w14:textId="77777777" w:rsidR="009810C9" w:rsidRPr="0046756F" w:rsidRDefault="009810C9" w:rsidP="009810C9">
      <w:pPr>
        <w:widowControl w:val="0"/>
        <w:autoSpaceDE w:val="0"/>
        <w:autoSpaceDN w:val="0"/>
        <w:adjustRightInd w:val="0"/>
        <w:rPr>
          <w:rFonts w:cs="Arial"/>
        </w:rPr>
      </w:pPr>
      <w:r w:rsidRPr="0046756F">
        <w:rPr>
          <w:rFonts w:cs="Arial"/>
        </w:rPr>
        <w:t>Accessed :</w:t>
      </w:r>
      <w:r w:rsidRPr="0046756F">
        <w:rPr>
          <w:rFonts w:cs="Arial"/>
          <w:color w:val="000000"/>
        </w:rPr>
        <w:t xml:space="preserve"> </w:t>
      </w:r>
      <w:r w:rsidRPr="0046756F">
        <w:rPr>
          <w:rFonts w:cs="Arial"/>
        </w:rPr>
        <w:t>Delayred</w:t>
      </w:r>
    </w:p>
    <w:p w14:paraId="7D5AFB11" w14:textId="77777777" w:rsidR="009810C9" w:rsidRPr="0046756F" w:rsidRDefault="009810C9" w:rsidP="009810C9">
      <w:pPr>
        <w:widowControl w:val="0"/>
        <w:autoSpaceDE w:val="0"/>
        <w:autoSpaceDN w:val="0"/>
        <w:adjustRightInd w:val="0"/>
        <w:rPr>
          <w:rFonts w:cs="Arial"/>
        </w:rPr>
      </w:pPr>
      <w:r w:rsidRPr="0046756F">
        <w:rPr>
          <w:rFonts w:cs="Arial"/>
        </w:rPr>
        <w:t>Modified : Delayred</w:t>
      </w:r>
    </w:p>
    <w:p w14:paraId="265EBE01" w14:textId="77777777" w:rsidR="009810C9" w:rsidRPr="0046756F" w:rsidRDefault="00000000" w:rsidP="009810C9">
      <w:pPr>
        <w:rPr>
          <w:rFonts w:cs="Arial"/>
        </w:rPr>
      </w:pPr>
      <w:r>
        <w:rPr>
          <w:rFonts w:cs="Arial"/>
        </w:rPr>
        <w:pict w14:anchorId="4157D498">
          <v:rect id="_x0000_i1088" style="width:0;height:1.5pt" o:hralign="center" o:hrstd="t" o:hr="t" fillcolor="#a0a0a0" stroked="f"/>
        </w:pict>
      </w:r>
    </w:p>
    <w:p w14:paraId="1BABE589" w14:textId="77777777" w:rsidR="009810C9" w:rsidRPr="0046756F" w:rsidRDefault="009810C9" w:rsidP="009810C9">
      <w:pPr>
        <w:pStyle w:val="Heading4"/>
        <w:rPr>
          <w:rFonts w:ascii="Arial" w:hAnsi="Arial" w:cs="Arial"/>
        </w:rPr>
      </w:pPr>
      <w:bookmarkStart w:id="132" w:name="_Toc122795425"/>
      <w:bookmarkStart w:id="133" w:name="_Toc158905475"/>
      <w:r w:rsidRPr="0046756F">
        <w:rPr>
          <w:rFonts w:ascii="Arial" w:hAnsi="Arial" w:cs="Arial"/>
        </w:rPr>
        <w:t>10.1.5.4 Parameter list (Input/Output)</w:t>
      </w:r>
      <w:bookmarkEnd w:id="132"/>
      <w:bookmarkEnd w:id="133"/>
    </w:p>
    <w:p w14:paraId="2C9182F3" w14:textId="77777777" w:rsidR="009810C9" w:rsidRPr="0046756F" w:rsidRDefault="009810C9" w:rsidP="009810C9">
      <w:pPr>
        <w:rPr>
          <w:rFonts w:cs="Arial"/>
        </w:rPr>
      </w:pPr>
    </w:p>
    <w:p w14:paraId="6559775F" w14:textId="77777777" w:rsidR="009810C9" w:rsidRPr="0046756F" w:rsidRDefault="009810C9" w:rsidP="009810C9">
      <w:pPr>
        <w:widowControl w:val="0"/>
        <w:autoSpaceDE w:val="0"/>
        <w:autoSpaceDN w:val="0"/>
        <w:adjustRightInd w:val="0"/>
        <w:rPr>
          <w:rFonts w:cs="Arial"/>
        </w:rPr>
      </w:pPr>
      <w:r w:rsidRPr="0046756F">
        <w:rPr>
          <w:rFonts w:cs="Arial"/>
        </w:rPr>
        <w:t>Inputs : void *pdata - Pointer to the data (not used)</w:t>
      </w:r>
    </w:p>
    <w:p w14:paraId="3445623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64D57E44" w14:textId="77777777" w:rsidR="009810C9" w:rsidRPr="0046756F" w:rsidRDefault="00000000" w:rsidP="009810C9">
      <w:pPr>
        <w:rPr>
          <w:rFonts w:cs="Arial"/>
        </w:rPr>
      </w:pPr>
      <w:r>
        <w:rPr>
          <w:rFonts w:cs="Arial"/>
        </w:rPr>
        <w:pict w14:anchorId="6183A2CF">
          <v:rect id="_x0000_i1089" style="width:0;height:1.5pt" o:hralign="center" o:hrstd="t" o:hr="t" fillcolor="#a0a0a0" stroked="f"/>
        </w:pict>
      </w:r>
    </w:p>
    <w:p w14:paraId="6D59EFEF" w14:textId="77777777" w:rsidR="009810C9" w:rsidRPr="0046756F" w:rsidRDefault="009810C9" w:rsidP="009810C9">
      <w:pPr>
        <w:pStyle w:val="Heading4"/>
        <w:rPr>
          <w:rFonts w:ascii="Arial" w:hAnsi="Arial" w:cs="Arial"/>
        </w:rPr>
      </w:pPr>
      <w:bookmarkStart w:id="134" w:name="_Toc122795426"/>
      <w:bookmarkStart w:id="135" w:name="_Toc158905476"/>
      <w:r w:rsidRPr="0046756F">
        <w:rPr>
          <w:rFonts w:ascii="Arial" w:hAnsi="Arial" w:cs="Arial"/>
        </w:rPr>
        <w:t>10.1.5.5 Return Value</w:t>
      </w:r>
      <w:bookmarkEnd w:id="134"/>
      <w:bookmarkEnd w:id="135"/>
    </w:p>
    <w:p w14:paraId="2E569FFB" w14:textId="77777777" w:rsidR="009810C9" w:rsidRPr="0046756F" w:rsidRDefault="009810C9" w:rsidP="009810C9">
      <w:pPr>
        <w:rPr>
          <w:rFonts w:cs="Arial"/>
        </w:rPr>
      </w:pPr>
    </w:p>
    <w:p w14:paraId="4C44394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0560B24" w14:textId="77777777" w:rsidR="009810C9" w:rsidRPr="0046756F" w:rsidRDefault="00000000" w:rsidP="009810C9">
      <w:pPr>
        <w:rPr>
          <w:rFonts w:cs="Arial"/>
        </w:rPr>
      </w:pPr>
      <w:r>
        <w:rPr>
          <w:rFonts w:cs="Arial"/>
        </w:rPr>
        <w:pict w14:anchorId="1209C601">
          <v:rect id="_x0000_i1090" style="width:0;height:1.5pt" o:hralign="center" o:hrstd="t" o:hr="t" fillcolor="#a0a0a0" stroked="f"/>
        </w:pict>
      </w:r>
    </w:p>
    <w:p w14:paraId="2FF666AE" w14:textId="77777777" w:rsidR="009810C9" w:rsidRPr="0046756F" w:rsidRDefault="009810C9" w:rsidP="009810C9">
      <w:pPr>
        <w:pStyle w:val="Heading4"/>
        <w:rPr>
          <w:rFonts w:ascii="Arial" w:hAnsi="Arial" w:cs="Arial"/>
        </w:rPr>
      </w:pPr>
      <w:bookmarkStart w:id="136" w:name="_Toc122795427"/>
      <w:bookmarkStart w:id="137" w:name="_Toc158905477"/>
      <w:r w:rsidRPr="0046756F">
        <w:rPr>
          <w:rFonts w:ascii="Arial" w:hAnsi="Arial" w:cs="Arial"/>
        </w:rPr>
        <w:t>10.1.5.6 Other CSUs called by this CSU</w:t>
      </w:r>
      <w:bookmarkEnd w:id="136"/>
      <w:bookmarkEnd w:id="137"/>
    </w:p>
    <w:p w14:paraId="1ACDEBC4" w14:textId="77777777" w:rsidR="009810C9" w:rsidRPr="0046756F" w:rsidRDefault="009810C9" w:rsidP="009810C9">
      <w:pPr>
        <w:rPr>
          <w:rFonts w:cs="Arial"/>
        </w:rPr>
      </w:pPr>
    </w:p>
    <w:p w14:paraId="68DA8DC6" w14:textId="77777777" w:rsidR="009810C9" w:rsidRPr="0046756F" w:rsidRDefault="009810C9" w:rsidP="009810C9">
      <w:pPr>
        <w:widowControl w:val="0"/>
        <w:autoSpaceDE w:val="0"/>
        <w:autoSpaceDN w:val="0"/>
        <w:adjustRightInd w:val="0"/>
        <w:rPr>
          <w:rFonts w:cs="Arial"/>
        </w:rPr>
      </w:pPr>
      <w:r w:rsidRPr="0046756F">
        <w:rPr>
          <w:rFonts w:cs="Arial"/>
        </w:rPr>
        <w:t>OsTimeDly</w:t>
      </w:r>
    </w:p>
    <w:p w14:paraId="237DE163" w14:textId="77777777" w:rsidR="009810C9" w:rsidRPr="0046756F" w:rsidRDefault="009810C9" w:rsidP="009810C9">
      <w:pPr>
        <w:widowControl w:val="0"/>
        <w:autoSpaceDE w:val="0"/>
        <w:autoSpaceDN w:val="0"/>
        <w:adjustRightInd w:val="0"/>
        <w:rPr>
          <w:rFonts w:cs="Arial"/>
        </w:rPr>
      </w:pPr>
      <w:r w:rsidRPr="0046756F">
        <w:rPr>
          <w:rFonts w:cs="Arial"/>
        </w:rPr>
        <w:t>GpioSetBits</w:t>
      </w:r>
    </w:p>
    <w:p w14:paraId="2F3C617E" w14:textId="77777777" w:rsidR="009810C9" w:rsidRPr="0046756F" w:rsidRDefault="009810C9" w:rsidP="009810C9">
      <w:pPr>
        <w:widowControl w:val="0"/>
        <w:autoSpaceDE w:val="0"/>
        <w:autoSpaceDN w:val="0"/>
        <w:adjustRightInd w:val="0"/>
        <w:rPr>
          <w:rFonts w:cs="Arial"/>
        </w:rPr>
      </w:pPr>
      <w:r w:rsidRPr="0046756F">
        <w:rPr>
          <w:rFonts w:cs="Arial"/>
        </w:rPr>
        <w:t>OsSemPend</w:t>
      </w:r>
    </w:p>
    <w:p w14:paraId="3A74E009" w14:textId="77777777" w:rsidR="009810C9" w:rsidRPr="0046756F" w:rsidRDefault="009810C9" w:rsidP="009810C9">
      <w:pPr>
        <w:widowControl w:val="0"/>
        <w:autoSpaceDE w:val="0"/>
        <w:autoSpaceDN w:val="0"/>
        <w:adjustRightInd w:val="0"/>
        <w:rPr>
          <w:rFonts w:cs="Arial"/>
        </w:rPr>
      </w:pPr>
      <w:r w:rsidRPr="0046756F">
        <w:rPr>
          <w:rFonts w:cs="Arial"/>
        </w:rPr>
        <w:t>VSendPartNumberData</w:t>
      </w:r>
    </w:p>
    <w:p w14:paraId="30C39B21" w14:textId="77777777" w:rsidR="009810C9" w:rsidRPr="0046756F" w:rsidRDefault="009810C9" w:rsidP="009810C9">
      <w:pPr>
        <w:widowControl w:val="0"/>
        <w:autoSpaceDE w:val="0"/>
        <w:autoSpaceDN w:val="0"/>
        <w:adjustRightInd w:val="0"/>
        <w:rPr>
          <w:rFonts w:cs="Arial"/>
        </w:rPr>
      </w:pPr>
      <w:r w:rsidRPr="0046756F">
        <w:rPr>
          <w:rFonts w:cs="Arial"/>
        </w:rPr>
        <w:t>VsendNvmData</w:t>
      </w:r>
    </w:p>
    <w:p w14:paraId="5B22FD01" w14:textId="77777777" w:rsidR="009810C9" w:rsidRPr="0046756F" w:rsidRDefault="009810C9" w:rsidP="009810C9">
      <w:pPr>
        <w:widowControl w:val="0"/>
        <w:autoSpaceDE w:val="0"/>
        <w:autoSpaceDN w:val="0"/>
        <w:adjustRightInd w:val="0"/>
        <w:rPr>
          <w:rFonts w:cs="Arial"/>
          <w:color w:val="000000"/>
        </w:rPr>
      </w:pPr>
      <w:r w:rsidRPr="0046756F">
        <w:rPr>
          <w:rFonts w:cs="Arial"/>
          <w:color w:val="000000"/>
        </w:rPr>
        <w:t>HwCopy</w:t>
      </w:r>
    </w:p>
    <w:p w14:paraId="6850FC28" w14:textId="77777777" w:rsidR="009810C9" w:rsidRPr="0046756F" w:rsidRDefault="009810C9" w:rsidP="009810C9">
      <w:pPr>
        <w:widowControl w:val="0"/>
        <w:autoSpaceDE w:val="0"/>
        <w:autoSpaceDN w:val="0"/>
        <w:adjustRightInd w:val="0"/>
        <w:rPr>
          <w:rFonts w:cs="Arial"/>
        </w:rPr>
      </w:pPr>
      <w:r w:rsidRPr="0046756F">
        <w:rPr>
          <w:rFonts w:cs="Arial"/>
          <w:color w:val="000000"/>
        </w:rPr>
        <w:t>A825Xmit</w:t>
      </w:r>
    </w:p>
    <w:p w14:paraId="05E680D9" w14:textId="77777777" w:rsidR="009810C9" w:rsidRPr="0046756F" w:rsidRDefault="00000000" w:rsidP="009810C9">
      <w:pPr>
        <w:rPr>
          <w:rFonts w:cs="Arial"/>
        </w:rPr>
      </w:pPr>
      <w:r>
        <w:rPr>
          <w:rFonts w:cs="Arial"/>
        </w:rPr>
        <w:pict w14:anchorId="1BFDCFEF">
          <v:rect id="_x0000_i1091" style="width:0;height:1.5pt" o:hralign="center" o:hrstd="t" o:hr="t" fillcolor="#a0a0a0" stroked="f"/>
        </w:pict>
      </w:r>
    </w:p>
    <w:p w14:paraId="76E9B109" w14:textId="77777777" w:rsidR="009810C9" w:rsidRPr="0046756F" w:rsidRDefault="009810C9" w:rsidP="009810C9">
      <w:pPr>
        <w:pStyle w:val="Heading4"/>
        <w:rPr>
          <w:rFonts w:ascii="Arial" w:hAnsi="Arial" w:cs="Arial"/>
        </w:rPr>
      </w:pPr>
      <w:bookmarkStart w:id="138" w:name="_Toc122795428"/>
      <w:bookmarkStart w:id="139" w:name="_Toc158905478"/>
      <w:r w:rsidRPr="0046756F">
        <w:rPr>
          <w:rFonts w:ascii="Arial" w:hAnsi="Arial" w:cs="Arial"/>
        </w:rPr>
        <w:t>10.1.5.7 Description of list of LLRs allocated</w:t>
      </w:r>
      <w:bookmarkEnd w:id="138"/>
      <w:bookmarkEnd w:id="139"/>
    </w:p>
    <w:p w14:paraId="7E39ACEA" w14:textId="77777777" w:rsidR="009810C9" w:rsidRPr="0046756F" w:rsidRDefault="009810C9" w:rsidP="009810C9">
      <w:pPr>
        <w:rPr>
          <w:rFonts w:cs="Arial"/>
        </w:rPr>
      </w:pPr>
    </w:p>
    <w:p w14:paraId="05AB769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A825CommTask.</w:t>
      </w:r>
    </w:p>
    <w:p w14:paraId="1DF1096C" w14:textId="77777777" w:rsidR="009810C9" w:rsidRPr="0046756F" w:rsidRDefault="00000000" w:rsidP="009810C9">
      <w:pPr>
        <w:rPr>
          <w:rFonts w:cs="Arial"/>
        </w:rPr>
      </w:pPr>
      <w:r>
        <w:rPr>
          <w:rFonts w:cs="Arial"/>
        </w:rPr>
        <w:pict w14:anchorId="731EC6CF">
          <v:rect id="_x0000_i1092" style="width:0;height:1.5pt" o:hralign="center" o:hrstd="t" o:hr="t" fillcolor="#a0a0a0" stroked="f"/>
        </w:pict>
      </w:r>
    </w:p>
    <w:p w14:paraId="43033F2A" w14:textId="77777777" w:rsidR="009810C9" w:rsidRPr="0046756F" w:rsidRDefault="009810C9" w:rsidP="009810C9">
      <w:pPr>
        <w:pStyle w:val="Heading5"/>
        <w:rPr>
          <w:rFonts w:ascii="Arial" w:hAnsi="Arial" w:cs="Arial"/>
        </w:rPr>
      </w:pPr>
      <w:bookmarkStart w:id="140" w:name="_Toc122795429"/>
      <w:bookmarkStart w:id="141" w:name="_Toc158905479"/>
      <w:r w:rsidRPr="0046756F">
        <w:rPr>
          <w:rFonts w:ascii="Arial" w:hAnsi="Arial" w:cs="Arial"/>
        </w:rPr>
        <w:t>10.1.5.7.1 daucmfa825comm-A825CommTask-LLR-001</w:t>
      </w:r>
      <w:bookmarkEnd w:id="140"/>
      <w:bookmarkEnd w:id="141"/>
    </w:p>
    <w:p w14:paraId="6E9AFA4F" w14:textId="77777777" w:rsidR="009810C9" w:rsidRPr="0046756F" w:rsidRDefault="009810C9" w:rsidP="009810C9">
      <w:pPr>
        <w:rPr>
          <w:rFonts w:cs="Arial"/>
        </w:rPr>
      </w:pPr>
      <w:r w:rsidRPr="0046756F">
        <w:rPr>
          <w:rFonts w:cs="Arial"/>
        </w:rPr>
        <w:t>Requirement ID: H698-LLD-CMU-FNC-69</w:t>
      </w:r>
    </w:p>
    <w:p w14:paraId="4A81908D" w14:textId="77777777" w:rsidR="009810C9" w:rsidRPr="0046756F" w:rsidRDefault="009810C9" w:rsidP="009810C9">
      <w:pPr>
        <w:rPr>
          <w:rFonts w:cs="Arial"/>
        </w:rPr>
      </w:pPr>
    </w:p>
    <w:p w14:paraId="679341C5" w14:textId="77777777" w:rsidR="009810C9" w:rsidRPr="0046756F" w:rsidRDefault="009810C9" w:rsidP="009810C9">
      <w:pPr>
        <w:autoSpaceDE w:val="0"/>
        <w:autoSpaceDN w:val="0"/>
        <w:adjustRightInd w:val="0"/>
        <w:rPr>
          <w:rFonts w:cs="Arial"/>
        </w:rPr>
      </w:pPr>
      <w:r w:rsidRPr="0046756F">
        <w:rPr>
          <w:rFonts w:cs="Arial"/>
        </w:rPr>
        <w:t>The function shall do the following</w:t>
      </w:r>
    </w:p>
    <w:p w14:paraId="174F0686" w14:textId="77777777" w:rsidR="009810C9" w:rsidRPr="0046756F" w:rsidRDefault="009810C9" w:rsidP="009810C9">
      <w:pPr>
        <w:widowControl w:val="0"/>
        <w:numPr>
          <w:ilvl w:val="0"/>
          <w:numId w:val="1"/>
        </w:numPr>
        <w:autoSpaceDE w:val="0"/>
        <w:autoSpaceDN w:val="0"/>
        <w:adjustRightInd w:val="0"/>
        <w:ind w:left="1440" w:hanging="360"/>
        <w:rPr>
          <w:rFonts w:cs="Arial"/>
          <w:sz w:val="17"/>
          <w:szCs w:val="17"/>
        </w:rPr>
      </w:pPr>
      <w:r w:rsidRPr="0046756F">
        <w:rPr>
          <w:rFonts w:cs="Arial"/>
        </w:rPr>
        <w:t>Call the macro M_UNUSED_PARAM with parameter pdata to document the unused parameter.</w:t>
      </w:r>
    </w:p>
    <w:p w14:paraId="4DBA01FE" w14:textId="77777777" w:rsidR="009810C9" w:rsidRPr="0046756F" w:rsidRDefault="00000000" w:rsidP="009810C9">
      <w:pPr>
        <w:rPr>
          <w:rFonts w:cs="Arial"/>
        </w:rPr>
      </w:pPr>
      <w:r>
        <w:rPr>
          <w:rFonts w:cs="Arial"/>
        </w:rPr>
        <w:pict w14:anchorId="7EBDDBDF">
          <v:rect id="_x0000_i1093" style="width:0;height:1.5pt" o:hralign="center" o:hrstd="t" o:hr="t" fillcolor="#a0a0a0" stroked="f"/>
        </w:pict>
      </w:r>
    </w:p>
    <w:p w14:paraId="73EB59C4" w14:textId="77777777" w:rsidR="009810C9" w:rsidRPr="0046756F" w:rsidRDefault="009810C9" w:rsidP="009810C9">
      <w:pPr>
        <w:pStyle w:val="Heading5"/>
        <w:rPr>
          <w:rFonts w:ascii="Arial" w:hAnsi="Arial" w:cs="Arial"/>
        </w:rPr>
      </w:pPr>
      <w:bookmarkStart w:id="142" w:name="_Toc122795430"/>
      <w:bookmarkStart w:id="143" w:name="_Toc158905480"/>
      <w:r w:rsidRPr="0046756F">
        <w:rPr>
          <w:rFonts w:ascii="Arial" w:hAnsi="Arial" w:cs="Arial"/>
        </w:rPr>
        <w:t>10.1.5.7.2 daucmfa825comm-A825CommTask-LLR-002</w:t>
      </w:r>
      <w:bookmarkEnd w:id="142"/>
      <w:bookmarkEnd w:id="143"/>
    </w:p>
    <w:p w14:paraId="26DFB502" w14:textId="77777777" w:rsidR="009810C9" w:rsidRPr="0046756F" w:rsidRDefault="009810C9" w:rsidP="009810C9">
      <w:pPr>
        <w:rPr>
          <w:rFonts w:cs="Arial"/>
        </w:rPr>
      </w:pPr>
      <w:r w:rsidRPr="0046756F">
        <w:rPr>
          <w:rFonts w:cs="Arial"/>
        </w:rPr>
        <w:t>Requirement ID: H698-LLD-CMU-FNC-70</w:t>
      </w:r>
    </w:p>
    <w:p w14:paraId="6F2FCA7E" w14:textId="77777777" w:rsidR="009810C9" w:rsidRPr="0046756F" w:rsidRDefault="009810C9" w:rsidP="009810C9">
      <w:pPr>
        <w:rPr>
          <w:rFonts w:cs="Arial"/>
        </w:rPr>
      </w:pPr>
    </w:p>
    <w:p w14:paraId="17782987" w14:textId="77777777" w:rsidR="009810C9" w:rsidRPr="0046756F" w:rsidRDefault="009810C9" w:rsidP="009810C9">
      <w:pPr>
        <w:widowControl w:val="0"/>
        <w:autoSpaceDE w:val="0"/>
        <w:autoSpaceDN w:val="0"/>
        <w:adjustRightInd w:val="0"/>
        <w:rPr>
          <w:rFonts w:cs="Arial"/>
        </w:rPr>
      </w:pPr>
      <w:r w:rsidRPr="0046756F">
        <w:rPr>
          <w:rFonts w:cs="Arial"/>
        </w:rPr>
        <w:t>The function shall Call function GpioSetBits with parameters (M_GPIOC and M_HW_LED_GREEN ) and GpioResetBits with parameters (M_GPIOC and M_HW_LED_RED) when delay red is greater than M_FIVE, otherwise do nothing.</w:t>
      </w:r>
    </w:p>
    <w:p w14:paraId="77DDED4A" w14:textId="77777777" w:rsidR="009810C9" w:rsidRPr="0046756F" w:rsidRDefault="00000000" w:rsidP="009810C9">
      <w:pPr>
        <w:rPr>
          <w:rFonts w:cs="Arial"/>
        </w:rPr>
      </w:pPr>
      <w:r>
        <w:rPr>
          <w:rFonts w:cs="Arial"/>
        </w:rPr>
        <w:pict w14:anchorId="54A8F0C6">
          <v:rect id="_x0000_i1094" style="width:0;height:1.5pt" o:hralign="center" o:hrstd="t" o:hr="t" fillcolor="#a0a0a0" stroked="f"/>
        </w:pict>
      </w:r>
    </w:p>
    <w:p w14:paraId="17E53A81" w14:textId="77777777" w:rsidR="009810C9" w:rsidRPr="0046756F" w:rsidRDefault="009810C9" w:rsidP="009810C9">
      <w:pPr>
        <w:pStyle w:val="Heading5"/>
        <w:rPr>
          <w:rFonts w:ascii="Arial" w:hAnsi="Arial" w:cs="Arial"/>
        </w:rPr>
      </w:pPr>
      <w:bookmarkStart w:id="144" w:name="_Toc122795431"/>
      <w:bookmarkStart w:id="145" w:name="_Toc158905481"/>
      <w:r w:rsidRPr="0046756F">
        <w:rPr>
          <w:rFonts w:ascii="Arial" w:hAnsi="Arial" w:cs="Arial"/>
        </w:rPr>
        <w:t>10.1.5.7.3 daucmfa825comm-A825CommTask-LLR-003</w:t>
      </w:r>
      <w:bookmarkEnd w:id="144"/>
      <w:bookmarkEnd w:id="145"/>
    </w:p>
    <w:p w14:paraId="50021BD6" w14:textId="77777777" w:rsidR="009810C9" w:rsidRPr="0046756F" w:rsidRDefault="009810C9" w:rsidP="009810C9">
      <w:pPr>
        <w:rPr>
          <w:rFonts w:cs="Arial"/>
        </w:rPr>
      </w:pPr>
      <w:r w:rsidRPr="0046756F">
        <w:rPr>
          <w:rFonts w:cs="Arial"/>
        </w:rPr>
        <w:t>Requirement ID: H698-LLD-CMU-FNC-71</w:t>
      </w:r>
    </w:p>
    <w:p w14:paraId="7BF2CAB0" w14:textId="77777777" w:rsidR="009810C9" w:rsidRPr="0046756F" w:rsidRDefault="009810C9" w:rsidP="009810C9">
      <w:pPr>
        <w:rPr>
          <w:rFonts w:cs="Arial"/>
        </w:rPr>
      </w:pPr>
    </w:p>
    <w:p w14:paraId="2C56BBFF" w14:textId="77777777" w:rsidR="009810C9" w:rsidRPr="0046756F" w:rsidRDefault="009810C9" w:rsidP="009810C9">
      <w:pPr>
        <w:widowControl w:val="0"/>
        <w:autoSpaceDE w:val="0"/>
        <w:autoSpaceDN w:val="0"/>
        <w:adjustRightInd w:val="0"/>
        <w:rPr>
          <w:rFonts w:cs="Arial"/>
        </w:rPr>
      </w:pPr>
      <w:r w:rsidRPr="0046756F">
        <w:rPr>
          <w:rFonts w:cs="Arial"/>
        </w:rPr>
        <w:t>The function shall loop infinitely to process the received message and check delay Red is less than M_DELAY_FIVE_SECONDS</w:t>
      </w:r>
    </w:p>
    <w:p w14:paraId="1676FB6F" w14:textId="77777777" w:rsidR="009810C9" w:rsidRPr="0046756F" w:rsidRDefault="00000000" w:rsidP="009810C9">
      <w:pPr>
        <w:rPr>
          <w:rFonts w:cs="Arial"/>
        </w:rPr>
      </w:pPr>
      <w:r>
        <w:rPr>
          <w:rFonts w:cs="Arial"/>
        </w:rPr>
        <w:pict w14:anchorId="7029B205">
          <v:rect id="_x0000_i1095" style="width:0;height:1.5pt" o:hralign="center" o:hrstd="t" o:hr="t" fillcolor="#a0a0a0" stroked="f"/>
        </w:pict>
      </w:r>
    </w:p>
    <w:p w14:paraId="6D9883F9" w14:textId="77777777" w:rsidR="009810C9" w:rsidRPr="0046756F" w:rsidRDefault="009810C9" w:rsidP="009810C9">
      <w:pPr>
        <w:pStyle w:val="Heading5"/>
        <w:rPr>
          <w:rFonts w:ascii="Arial" w:hAnsi="Arial" w:cs="Arial"/>
        </w:rPr>
      </w:pPr>
      <w:bookmarkStart w:id="146" w:name="_Toc122795432"/>
      <w:bookmarkStart w:id="147" w:name="_Toc158905482"/>
      <w:r w:rsidRPr="0046756F">
        <w:rPr>
          <w:rFonts w:ascii="Arial" w:hAnsi="Arial" w:cs="Arial"/>
        </w:rPr>
        <w:t>10.1.5.7.4 daucmfa825comm-A825CommTask-LLR-004</w:t>
      </w:r>
      <w:bookmarkEnd w:id="146"/>
      <w:bookmarkEnd w:id="147"/>
    </w:p>
    <w:p w14:paraId="0F0BDF92" w14:textId="77777777" w:rsidR="009810C9" w:rsidRPr="0046756F" w:rsidRDefault="009810C9" w:rsidP="009810C9">
      <w:pPr>
        <w:rPr>
          <w:rFonts w:cs="Arial"/>
        </w:rPr>
      </w:pPr>
      <w:r w:rsidRPr="0046756F">
        <w:rPr>
          <w:rFonts w:cs="Arial"/>
        </w:rPr>
        <w:t>Requirement ID: H698-LLD-CMU-FNC-72</w:t>
      </w:r>
    </w:p>
    <w:p w14:paraId="558C9E1C" w14:textId="77777777" w:rsidR="009810C9" w:rsidRPr="0046756F" w:rsidRDefault="009810C9" w:rsidP="009810C9">
      <w:pPr>
        <w:rPr>
          <w:rFonts w:cs="Arial"/>
        </w:rPr>
      </w:pPr>
    </w:p>
    <w:p w14:paraId="0E9A693F" w14:textId="77777777" w:rsidR="009810C9" w:rsidRPr="0046756F" w:rsidRDefault="009810C9" w:rsidP="009810C9">
      <w:pPr>
        <w:widowControl w:val="0"/>
        <w:autoSpaceDE w:val="0"/>
        <w:autoSpaceDN w:val="0"/>
        <w:adjustRightInd w:val="0"/>
        <w:rPr>
          <w:rFonts w:cs="Arial"/>
        </w:rPr>
      </w:pPr>
      <w:r w:rsidRPr="0046756F">
        <w:rPr>
          <w:rFonts w:cs="Arial"/>
        </w:rPr>
        <w:t>The function shall loop infinitely and do the following :</w:t>
      </w:r>
    </w:p>
    <w:p w14:paraId="54C45DE4"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-Increment the delay Red variable when the delay Red is less than M_DELAY_FIVE_SECONDS.</w:t>
      </w:r>
    </w:p>
    <w:p w14:paraId="0C52E306" w14:textId="77777777" w:rsidR="009810C9" w:rsidRPr="0046756F" w:rsidRDefault="00000000" w:rsidP="009810C9">
      <w:pPr>
        <w:rPr>
          <w:rFonts w:cs="Arial"/>
        </w:rPr>
      </w:pPr>
      <w:r>
        <w:rPr>
          <w:rFonts w:cs="Arial"/>
        </w:rPr>
        <w:pict w14:anchorId="0A9F5EB5">
          <v:rect id="_x0000_i1096" style="width:0;height:1.5pt" o:hralign="center" o:hrstd="t" o:hr="t" fillcolor="#a0a0a0" stroked="f"/>
        </w:pict>
      </w:r>
    </w:p>
    <w:p w14:paraId="62DC25EF" w14:textId="77777777" w:rsidR="009810C9" w:rsidRPr="0046756F" w:rsidRDefault="009810C9" w:rsidP="009810C9">
      <w:pPr>
        <w:pStyle w:val="Heading5"/>
        <w:rPr>
          <w:rFonts w:ascii="Arial" w:hAnsi="Arial" w:cs="Arial"/>
        </w:rPr>
      </w:pPr>
      <w:bookmarkStart w:id="148" w:name="_Toc122795433"/>
      <w:bookmarkStart w:id="149" w:name="_Toc158905483"/>
      <w:r w:rsidRPr="0046756F">
        <w:rPr>
          <w:rFonts w:ascii="Arial" w:hAnsi="Arial" w:cs="Arial"/>
        </w:rPr>
        <w:t>10.1.5.7.5 daucmfa825comm-A825CommTask-LLR-005</w:t>
      </w:r>
      <w:bookmarkEnd w:id="148"/>
      <w:bookmarkEnd w:id="149"/>
    </w:p>
    <w:p w14:paraId="32A829FA" w14:textId="77777777" w:rsidR="009810C9" w:rsidRPr="0046756F" w:rsidRDefault="009810C9" w:rsidP="009810C9">
      <w:pPr>
        <w:rPr>
          <w:rFonts w:cs="Arial"/>
        </w:rPr>
      </w:pPr>
      <w:r w:rsidRPr="0046756F">
        <w:rPr>
          <w:rFonts w:cs="Arial"/>
        </w:rPr>
        <w:t>Requirement ID: H698-LLD-CMU-FNC-73</w:t>
      </w:r>
    </w:p>
    <w:p w14:paraId="785F21BA" w14:textId="77777777" w:rsidR="009810C9" w:rsidRPr="0046756F" w:rsidRDefault="009810C9" w:rsidP="009810C9">
      <w:pPr>
        <w:rPr>
          <w:rFonts w:cs="Arial"/>
        </w:rPr>
      </w:pPr>
    </w:p>
    <w:p w14:paraId="749DC87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loop infinitely and wait for trigger to send applicatiion data by calling OsSemPend function with parameters Semaphore to signal A825 input processing, M_ZERO and reference to error code.</w:t>
      </w:r>
    </w:p>
    <w:p w14:paraId="64206CA6" w14:textId="77777777" w:rsidR="009810C9" w:rsidRPr="0046756F" w:rsidRDefault="00000000" w:rsidP="009810C9">
      <w:pPr>
        <w:rPr>
          <w:rFonts w:cs="Arial"/>
        </w:rPr>
      </w:pPr>
      <w:r>
        <w:rPr>
          <w:rFonts w:cs="Arial"/>
        </w:rPr>
        <w:pict w14:anchorId="1F010705">
          <v:rect id="_x0000_i1097" style="width:0;height:1.5pt" o:hralign="center" o:hrstd="t" o:hr="t" fillcolor="#a0a0a0" stroked="f"/>
        </w:pict>
      </w:r>
    </w:p>
    <w:p w14:paraId="4AF4FA0A" w14:textId="77777777" w:rsidR="009810C9" w:rsidRPr="0046756F" w:rsidRDefault="009810C9" w:rsidP="009810C9">
      <w:pPr>
        <w:pStyle w:val="Heading5"/>
        <w:rPr>
          <w:rFonts w:ascii="Arial" w:hAnsi="Arial" w:cs="Arial"/>
        </w:rPr>
      </w:pPr>
      <w:bookmarkStart w:id="150" w:name="_Toc122795434"/>
      <w:bookmarkStart w:id="151" w:name="_Toc158905484"/>
      <w:r w:rsidRPr="0046756F">
        <w:rPr>
          <w:rFonts w:ascii="Arial" w:hAnsi="Arial" w:cs="Arial"/>
        </w:rPr>
        <w:t>10.1.5.7.6 daucmfa825comm-A825CommTask-LLR-006</w:t>
      </w:r>
      <w:bookmarkEnd w:id="150"/>
      <w:bookmarkEnd w:id="151"/>
    </w:p>
    <w:p w14:paraId="33293464" w14:textId="77777777" w:rsidR="009810C9" w:rsidRPr="0046756F" w:rsidRDefault="009810C9" w:rsidP="009810C9">
      <w:pPr>
        <w:rPr>
          <w:rFonts w:cs="Arial"/>
        </w:rPr>
      </w:pPr>
      <w:r w:rsidRPr="0046756F">
        <w:rPr>
          <w:rFonts w:cs="Arial"/>
        </w:rPr>
        <w:t>Requirement ID: H698-LLD-CMU-FNC-74</w:t>
      </w:r>
    </w:p>
    <w:p w14:paraId="4ECBA33D" w14:textId="77777777" w:rsidR="009810C9" w:rsidRPr="0046756F" w:rsidRDefault="009810C9" w:rsidP="009810C9">
      <w:pPr>
        <w:rPr>
          <w:rFonts w:cs="Arial"/>
        </w:rPr>
      </w:pPr>
    </w:p>
    <w:p w14:paraId="75423CDD" w14:textId="77777777" w:rsidR="009810C9" w:rsidRPr="0046756F" w:rsidRDefault="009810C9" w:rsidP="009810C9">
      <w:pPr>
        <w:widowControl w:val="0"/>
        <w:autoSpaceDE w:val="0"/>
        <w:autoSpaceDN w:val="0"/>
        <w:adjustRightInd w:val="0"/>
        <w:rPr>
          <w:rFonts w:cs="Arial"/>
        </w:rPr>
      </w:pPr>
      <w:r w:rsidRPr="0046756F">
        <w:rPr>
          <w:rFonts w:cs="Arial"/>
        </w:rPr>
        <w:t>The function shall loop infinitely and do the following:</w:t>
      </w:r>
    </w:p>
    <w:p w14:paraId="0925E519"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-increment the delay when the delay is less than M_DELAY_SEVENTEEN.</w:t>
      </w:r>
    </w:p>
    <w:p w14:paraId="0DD29879" w14:textId="77777777" w:rsidR="009810C9" w:rsidRPr="0046756F" w:rsidRDefault="00000000" w:rsidP="009810C9">
      <w:pPr>
        <w:rPr>
          <w:rFonts w:cs="Arial"/>
        </w:rPr>
      </w:pPr>
      <w:r>
        <w:rPr>
          <w:rFonts w:cs="Arial"/>
        </w:rPr>
        <w:pict w14:anchorId="05770650">
          <v:rect id="_x0000_i1098" style="width:0;height:1.5pt" o:hralign="center" o:hrstd="t" o:hr="t" fillcolor="#a0a0a0" stroked="f"/>
        </w:pict>
      </w:r>
    </w:p>
    <w:p w14:paraId="633009C2" w14:textId="77777777" w:rsidR="009810C9" w:rsidRPr="0046756F" w:rsidRDefault="009810C9" w:rsidP="009810C9">
      <w:pPr>
        <w:pStyle w:val="Heading5"/>
        <w:rPr>
          <w:rFonts w:ascii="Arial" w:hAnsi="Arial" w:cs="Arial"/>
        </w:rPr>
      </w:pPr>
      <w:bookmarkStart w:id="152" w:name="_Toc122795435"/>
      <w:bookmarkStart w:id="153" w:name="_Toc158905485"/>
      <w:r w:rsidRPr="0046756F">
        <w:rPr>
          <w:rFonts w:ascii="Arial" w:hAnsi="Arial" w:cs="Arial"/>
        </w:rPr>
        <w:t>10.1.5.7.7 daucmfa825comm-A825CommTask-LLR-007</w:t>
      </w:r>
      <w:bookmarkEnd w:id="152"/>
      <w:bookmarkEnd w:id="153"/>
    </w:p>
    <w:p w14:paraId="44F35355" w14:textId="77777777" w:rsidR="009810C9" w:rsidRPr="0046756F" w:rsidRDefault="009810C9" w:rsidP="009810C9">
      <w:pPr>
        <w:rPr>
          <w:rFonts w:cs="Arial"/>
        </w:rPr>
      </w:pPr>
      <w:r w:rsidRPr="0046756F">
        <w:rPr>
          <w:rFonts w:cs="Arial"/>
        </w:rPr>
        <w:t>Requirement ID: H698-LLD-CMU-FNC-75</w:t>
      </w:r>
    </w:p>
    <w:p w14:paraId="45D0C762" w14:textId="77777777" w:rsidR="009810C9" w:rsidRPr="0046756F" w:rsidRDefault="009810C9" w:rsidP="009810C9">
      <w:pPr>
        <w:rPr>
          <w:rFonts w:cs="Arial"/>
        </w:rPr>
      </w:pPr>
    </w:p>
    <w:p w14:paraId="757DDCD4" w14:textId="77777777" w:rsidR="009810C9" w:rsidRPr="0046756F" w:rsidRDefault="009810C9" w:rsidP="009810C9">
      <w:pPr>
        <w:widowControl w:val="0"/>
        <w:autoSpaceDE w:val="0"/>
        <w:autoSpaceDN w:val="0"/>
        <w:adjustRightInd w:val="0"/>
        <w:rPr>
          <w:rFonts w:cs="Arial"/>
        </w:rPr>
      </w:pPr>
      <w:r w:rsidRPr="0046756F">
        <w:rPr>
          <w:rFonts w:cs="Arial"/>
        </w:rPr>
        <w:t>The function shall loop infinitely and do the following:</w:t>
      </w:r>
    </w:p>
    <w:p w14:paraId="788DB63C" w14:textId="77777777" w:rsidR="009810C9" w:rsidRPr="0046756F" w:rsidRDefault="009810C9" w:rsidP="009810C9">
      <w:pPr>
        <w:widowControl w:val="0"/>
        <w:autoSpaceDE w:val="0"/>
        <w:autoSpaceDN w:val="0"/>
        <w:adjustRightInd w:val="0"/>
        <w:rPr>
          <w:rFonts w:cs="Arial"/>
        </w:rPr>
      </w:pPr>
      <w:r w:rsidRPr="0046756F">
        <w:rPr>
          <w:rFonts w:cs="Arial"/>
        </w:rPr>
        <w:t>-Increment delay by one</w:t>
      </w:r>
    </w:p>
    <w:p w14:paraId="6F951A7F" w14:textId="77777777" w:rsidR="009810C9" w:rsidRPr="0046756F" w:rsidRDefault="009810C9" w:rsidP="009810C9">
      <w:pPr>
        <w:widowControl w:val="0"/>
        <w:autoSpaceDE w:val="0"/>
        <w:autoSpaceDN w:val="0"/>
        <w:adjustRightInd w:val="0"/>
        <w:rPr>
          <w:rFonts w:cs="Arial"/>
        </w:rPr>
      </w:pPr>
      <w:r w:rsidRPr="0046756F">
        <w:rPr>
          <w:rFonts w:cs="Arial"/>
        </w:rPr>
        <w:t>-set the LED green by calling function GpioSetBits with parameters M_GPIOC, M_HW_LED_RED(pin15) and GpioSetBits with parameters M_GPIOC, M_HW_LED_GREEN when</w:t>
      </w:r>
    </w:p>
    <w:p w14:paraId="46268055" w14:textId="77777777" w:rsidR="009810C9" w:rsidRPr="0046756F" w:rsidRDefault="009810C9" w:rsidP="009810C9">
      <w:pPr>
        <w:widowControl w:val="0"/>
        <w:numPr>
          <w:ilvl w:val="0"/>
          <w:numId w:val="1"/>
        </w:numPr>
        <w:autoSpaceDE w:val="0"/>
        <w:autoSpaceDN w:val="0"/>
        <w:adjustRightInd w:val="0"/>
        <w:ind w:left="1440" w:hanging="360"/>
        <w:rPr>
          <w:rFonts w:cs="Arial"/>
          <w:sz w:val="17"/>
          <w:szCs w:val="17"/>
        </w:rPr>
      </w:pPr>
      <w:r w:rsidRPr="0046756F">
        <w:rPr>
          <w:rFonts w:cs="Arial"/>
        </w:rPr>
        <w:t>delay is less than M_DELAY_THIRTY</w:t>
      </w:r>
    </w:p>
    <w:p w14:paraId="4E162301" w14:textId="77777777" w:rsidR="009810C9" w:rsidRPr="0046756F" w:rsidRDefault="009810C9" w:rsidP="009810C9">
      <w:pPr>
        <w:widowControl w:val="0"/>
        <w:numPr>
          <w:ilvl w:val="0"/>
          <w:numId w:val="1"/>
        </w:numPr>
        <w:autoSpaceDE w:val="0"/>
        <w:autoSpaceDN w:val="0"/>
        <w:adjustRightInd w:val="0"/>
        <w:ind w:left="1440" w:hanging="360"/>
        <w:rPr>
          <w:rFonts w:cs="Arial"/>
          <w:sz w:val="17"/>
          <w:szCs w:val="17"/>
        </w:rPr>
      </w:pPr>
      <w:r w:rsidRPr="0046756F">
        <w:rPr>
          <w:rFonts w:cs="Arial"/>
        </w:rPr>
        <w:t>delay is greater than M_DELAY_SEVENTEEN.</w:t>
      </w:r>
    </w:p>
    <w:p w14:paraId="4249CD4E" w14:textId="77777777" w:rsidR="009810C9" w:rsidRPr="0046756F" w:rsidRDefault="009810C9" w:rsidP="009810C9">
      <w:pPr>
        <w:widowControl w:val="0"/>
        <w:autoSpaceDE w:val="0"/>
        <w:autoSpaceDN w:val="0"/>
        <w:adjustRightInd w:val="0"/>
        <w:rPr>
          <w:rFonts w:cs="Arial"/>
        </w:rPr>
      </w:pPr>
    </w:p>
    <w:p w14:paraId="2456116A" w14:textId="77777777" w:rsidR="009810C9" w:rsidRPr="0046756F" w:rsidRDefault="00000000" w:rsidP="009810C9">
      <w:pPr>
        <w:rPr>
          <w:rFonts w:cs="Arial"/>
        </w:rPr>
      </w:pPr>
      <w:r>
        <w:rPr>
          <w:rFonts w:cs="Arial"/>
        </w:rPr>
        <w:pict w14:anchorId="4239E715">
          <v:rect id="_x0000_i1099" style="width:0;height:1.5pt" o:hralign="center" o:hrstd="t" o:hr="t" fillcolor="#a0a0a0" stroked="f"/>
        </w:pict>
      </w:r>
    </w:p>
    <w:p w14:paraId="14E6CE73" w14:textId="77777777" w:rsidR="009810C9" w:rsidRPr="0046756F" w:rsidRDefault="009810C9" w:rsidP="009810C9">
      <w:pPr>
        <w:pStyle w:val="Heading5"/>
        <w:rPr>
          <w:rFonts w:ascii="Arial" w:hAnsi="Arial" w:cs="Arial"/>
        </w:rPr>
      </w:pPr>
      <w:bookmarkStart w:id="154" w:name="_Toc122795436"/>
      <w:bookmarkStart w:id="155" w:name="_Toc158905486"/>
      <w:r w:rsidRPr="0046756F">
        <w:rPr>
          <w:rFonts w:ascii="Arial" w:hAnsi="Arial" w:cs="Arial"/>
        </w:rPr>
        <w:t>10.1.5.7.8 daucmfa825comm-A825CommTask-LLR-008</w:t>
      </w:r>
      <w:bookmarkEnd w:id="154"/>
      <w:bookmarkEnd w:id="155"/>
    </w:p>
    <w:p w14:paraId="758ADB6E" w14:textId="77777777" w:rsidR="009810C9" w:rsidRPr="0046756F" w:rsidRDefault="009810C9" w:rsidP="009810C9">
      <w:pPr>
        <w:rPr>
          <w:rFonts w:cs="Arial"/>
        </w:rPr>
      </w:pPr>
      <w:r w:rsidRPr="0046756F">
        <w:rPr>
          <w:rFonts w:cs="Arial"/>
        </w:rPr>
        <w:t>Requirement ID: H698-LLD-CMU-FNC-76</w:t>
      </w:r>
    </w:p>
    <w:p w14:paraId="6B10FA01" w14:textId="77777777" w:rsidR="009810C9" w:rsidRPr="0046756F" w:rsidRDefault="009810C9" w:rsidP="009810C9">
      <w:pPr>
        <w:rPr>
          <w:rFonts w:cs="Arial"/>
        </w:rPr>
      </w:pPr>
    </w:p>
    <w:p w14:paraId="0553D9B3" w14:textId="77777777" w:rsidR="009810C9" w:rsidRPr="0046756F" w:rsidRDefault="009810C9" w:rsidP="009810C9">
      <w:pPr>
        <w:widowControl w:val="0"/>
        <w:autoSpaceDE w:val="0"/>
        <w:autoSpaceDN w:val="0"/>
        <w:adjustRightInd w:val="0"/>
        <w:rPr>
          <w:rFonts w:cs="Arial"/>
        </w:rPr>
      </w:pPr>
      <w:r w:rsidRPr="0046756F">
        <w:rPr>
          <w:rFonts w:cs="Arial"/>
        </w:rPr>
        <w:t>The function shall loop infinitely and do the following when delay does not satisfy the below condition.</w:t>
      </w:r>
    </w:p>
    <w:p w14:paraId="7CD359B4"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Delay less than M_DELAY_FIVE_SECONDS</w:t>
      </w:r>
    </w:p>
    <w:p w14:paraId="532538A3"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Delay less than M_DELAY_SEVENTEEN</w:t>
      </w:r>
    </w:p>
    <w:p w14:paraId="55FAB4EF" w14:textId="77777777" w:rsidR="009810C9" w:rsidRPr="0046756F" w:rsidRDefault="009810C9" w:rsidP="009810C9">
      <w:pPr>
        <w:widowControl w:val="0"/>
        <w:numPr>
          <w:ilvl w:val="0"/>
          <w:numId w:val="1"/>
        </w:numPr>
        <w:autoSpaceDE w:val="0"/>
        <w:autoSpaceDN w:val="0"/>
        <w:adjustRightInd w:val="0"/>
        <w:ind w:left="1440" w:hanging="360"/>
        <w:rPr>
          <w:rFonts w:cs="Arial"/>
          <w:sz w:val="17"/>
          <w:szCs w:val="17"/>
        </w:rPr>
      </w:pPr>
      <w:r w:rsidRPr="0046756F">
        <w:rPr>
          <w:rFonts w:cs="Arial"/>
        </w:rPr>
        <w:t>Delay less than M_DELAY_THIRTY</w:t>
      </w:r>
    </w:p>
    <w:p w14:paraId="0DFC07FF" w14:textId="77777777" w:rsidR="009810C9" w:rsidRPr="0046756F" w:rsidRDefault="009810C9" w:rsidP="009810C9">
      <w:pPr>
        <w:widowControl w:val="0"/>
        <w:autoSpaceDE w:val="0"/>
        <w:autoSpaceDN w:val="0"/>
        <w:adjustRightInd w:val="0"/>
        <w:rPr>
          <w:rFonts w:cs="Arial"/>
        </w:rPr>
      </w:pPr>
    </w:p>
    <w:p w14:paraId="18CB8CF1" w14:textId="77777777" w:rsidR="009810C9" w:rsidRPr="0046756F" w:rsidRDefault="009810C9" w:rsidP="009810C9">
      <w:pPr>
        <w:widowControl w:val="0"/>
        <w:autoSpaceDE w:val="0"/>
        <w:autoSpaceDN w:val="0"/>
        <w:adjustRightInd w:val="0"/>
        <w:rPr>
          <w:rFonts w:cs="Arial"/>
          <w:sz w:val="17"/>
          <w:szCs w:val="17"/>
        </w:rPr>
      </w:pPr>
      <w:r w:rsidRPr="0046756F">
        <w:rPr>
          <w:rFonts w:cs="Arial"/>
        </w:rPr>
        <w:t>-Call function GpioSetBits with parameters (M_GPIOC and M_HW_LED_GREEN ) and GpioResetBits with parameters (M_GPIOC and M_HW_LED_RED) when delay red is greater than M_FIVE, otherwise do nothing.</w:t>
      </w:r>
    </w:p>
    <w:p w14:paraId="53EAC215" w14:textId="77777777" w:rsidR="009810C9" w:rsidRPr="0046756F" w:rsidRDefault="009810C9" w:rsidP="009810C9">
      <w:pPr>
        <w:autoSpaceDE w:val="0"/>
        <w:autoSpaceDN w:val="0"/>
        <w:adjustRightInd w:val="0"/>
        <w:rPr>
          <w:rFonts w:cs="Arial"/>
        </w:rPr>
      </w:pPr>
    </w:p>
    <w:p w14:paraId="702472DF"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set the boot flags to M_BOOT_FLAG_ADDR</w:t>
      </w:r>
    </w:p>
    <w:p w14:paraId="4157CDA6"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set the dereference of boot flags by performing Bitwise OR with BOOT_WARM_START</w:t>
      </w:r>
    </w:p>
    <w:p w14:paraId="60791DDD"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call the function StartLogger</w:t>
      </w:r>
    </w:p>
    <w:p w14:paraId="217B88D8" w14:textId="77777777" w:rsidR="009810C9" w:rsidRPr="0046756F" w:rsidRDefault="009810C9" w:rsidP="009810C9">
      <w:pPr>
        <w:autoSpaceDE w:val="0"/>
        <w:autoSpaceDN w:val="0"/>
        <w:adjustRightInd w:val="0"/>
        <w:rPr>
          <w:rFonts w:cs="Arial"/>
        </w:rPr>
      </w:pPr>
      <w:r w:rsidRPr="0046756F">
        <w:rPr>
          <w:rFonts w:cs="Arial"/>
        </w:rPr>
        <w:t>when the L not handshaking with dau AND with (pre incremented value of delay is greater than or equal to M_TIMEOUT_SEVEN_SECOND)</w:t>
      </w:r>
    </w:p>
    <w:p w14:paraId="1B3D8CFB" w14:textId="77777777" w:rsidR="009810C9" w:rsidRPr="0046756F" w:rsidRDefault="009810C9" w:rsidP="009810C9">
      <w:pPr>
        <w:widowControl w:val="0"/>
        <w:autoSpaceDE w:val="0"/>
        <w:autoSpaceDN w:val="0"/>
        <w:adjustRightInd w:val="0"/>
        <w:rPr>
          <w:rFonts w:cs="Arial"/>
        </w:rPr>
      </w:pPr>
    </w:p>
    <w:p w14:paraId="235629BD" w14:textId="77777777" w:rsidR="009810C9" w:rsidRPr="0046756F" w:rsidRDefault="00000000" w:rsidP="009810C9">
      <w:pPr>
        <w:rPr>
          <w:rFonts w:cs="Arial"/>
        </w:rPr>
      </w:pPr>
      <w:r>
        <w:rPr>
          <w:rFonts w:cs="Arial"/>
        </w:rPr>
        <w:pict w14:anchorId="4262D710">
          <v:rect id="_x0000_i1100" style="width:0;height:1.5pt" o:hralign="center" o:hrstd="t" o:hr="t" fillcolor="#a0a0a0" stroked="f"/>
        </w:pict>
      </w:r>
    </w:p>
    <w:p w14:paraId="3B8C061C" w14:textId="77777777" w:rsidR="009810C9" w:rsidRPr="0046756F" w:rsidRDefault="009810C9" w:rsidP="009810C9">
      <w:pPr>
        <w:pStyle w:val="Heading5"/>
        <w:rPr>
          <w:rFonts w:ascii="Arial" w:hAnsi="Arial" w:cs="Arial"/>
        </w:rPr>
      </w:pPr>
      <w:bookmarkStart w:id="156" w:name="_Toc122795437"/>
      <w:bookmarkStart w:id="157" w:name="_Toc158905487"/>
      <w:r w:rsidRPr="0046756F">
        <w:rPr>
          <w:rFonts w:ascii="Arial" w:hAnsi="Arial" w:cs="Arial"/>
        </w:rPr>
        <w:t>10.1.5.7.9 daucmfa825comm-A825CommTask-LLR-009</w:t>
      </w:r>
      <w:bookmarkEnd w:id="156"/>
      <w:bookmarkEnd w:id="157"/>
    </w:p>
    <w:p w14:paraId="05D340D5" w14:textId="77777777" w:rsidR="009810C9" w:rsidRPr="0046756F" w:rsidRDefault="009810C9" w:rsidP="009810C9">
      <w:pPr>
        <w:rPr>
          <w:rFonts w:cs="Arial"/>
        </w:rPr>
      </w:pPr>
      <w:r w:rsidRPr="0046756F">
        <w:rPr>
          <w:rFonts w:cs="Arial"/>
        </w:rPr>
        <w:t>Requirement ID: H698-LLD-CMU-FNC-77</w:t>
      </w:r>
    </w:p>
    <w:p w14:paraId="146AEAFF" w14:textId="77777777" w:rsidR="009810C9" w:rsidRPr="0046756F" w:rsidRDefault="009810C9" w:rsidP="009810C9">
      <w:pPr>
        <w:rPr>
          <w:rFonts w:cs="Arial"/>
        </w:rPr>
      </w:pPr>
    </w:p>
    <w:p w14:paraId="64C5F447" w14:textId="77777777" w:rsidR="009810C9" w:rsidRPr="0046756F" w:rsidRDefault="009810C9" w:rsidP="009810C9">
      <w:pPr>
        <w:widowControl w:val="0"/>
        <w:autoSpaceDE w:val="0"/>
        <w:autoSpaceDN w:val="0"/>
        <w:adjustRightInd w:val="0"/>
        <w:rPr>
          <w:rFonts w:cs="Arial"/>
        </w:rPr>
      </w:pPr>
      <w:r w:rsidRPr="0046756F">
        <w:rPr>
          <w:rFonts w:cs="Arial"/>
        </w:rPr>
        <w:t>The function shall loop infinitely and do the following when NSC_SETUP_1 assigned to NSC mode .</w:t>
      </w:r>
    </w:p>
    <w:p w14:paraId="1939381D" w14:textId="77777777" w:rsidR="009810C9" w:rsidRPr="0046756F" w:rsidRDefault="009810C9" w:rsidP="000A5225">
      <w:pPr>
        <w:widowControl w:val="0"/>
        <w:numPr>
          <w:ilvl w:val="0"/>
          <w:numId w:val="26"/>
        </w:numPr>
        <w:autoSpaceDE w:val="0"/>
        <w:autoSpaceDN w:val="0"/>
        <w:adjustRightInd w:val="0"/>
        <w:ind w:left="1800" w:hanging="360"/>
        <w:rPr>
          <w:rFonts w:cs="Arial"/>
        </w:rPr>
      </w:pPr>
      <w:r w:rsidRPr="0046756F">
        <w:rPr>
          <w:rFonts w:cs="Arial"/>
        </w:rPr>
        <w:t>Increment the time out counter till 2 seconds.</w:t>
      </w:r>
    </w:p>
    <w:p w14:paraId="432A6EBA" w14:textId="77777777" w:rsidR="009810C9" w:rsidRPr="0046756F" w:rsidRDefault="009810C9" w:rsidP="000A5225">
      <w:pPr>
        <w:widowControl w:val="0"/>
        <w:numPr>
          <w:ilvl w:val="0"/>
          <w:numId w:val="26"/>
        </w:numPr>
        <w:autoSpaceDE w:val="0"/>
        <w:autoSpaceDN w:val="0"/>
        <w:adjustRightInd w:val="0"/>
        <w:ind w:left="1800" w:hanging="360"/>
        <w:rPr>
          <w:rFonts w:cs="Arial"/>
          <w:sz w:val="17"/>
          <w:szCs w:val="17"/>
        </w:rPr>
      </w:pPr>
      <w:r w:rsidRPr="0046756F">
        <w:rPr>
          <w:rFonts w:cs="Arial"/>
        </w:rPr>
        <w:t>When time out counter is greater than M_TIMEOUT_TWO_SECOND then set NSC mode to NSC_IDLE and trigger data to FALSE. Otherwise do nothing.</w:t>
      </w:r>
    </w:p>
    <w:p w14:paraId="4DE6A644" w14:textId="77777777" w:rsidR="009810C9" w:rsidRPr="0046756F" w:rsidRDefault="00000000" w:rsidP="009810C9">
      <w:pPr>
        <w:rPr>
          <w:rFonts w:cs="Arial"/>
        </w:rPr>
      </w:pPr>
      <w:r>
        <w:rPr>
          <w:rFonts w:cs="Arial"/>
        </w:rPr>
        <w:pict w14:anchorId="64E150C2">
          <v:rect id="_x0000_i1101" style="width:0;height:1.5pt" o:hralign="center" o:hrstd="t" o:hr="t" fillcolor="#a0a0a0" stroked="f"/>
        </w:pict>
      </w:r>
    </w:p>
    <w:p w14:paraId="24857099" w14:textId="77777777" w:rsidR="009810C9" w:rsidRPr="0046756F" w:rsidRDefault="009810C9" w:rsidP="009810C9">
      <w:pPr>
        <w:pStyle w:val="Heading5"/>
        <w:rPr>
          <w:rFonts w:ascii="Arial" w:hAnsi="Arial" w:cs="Arial"/>
        </w:rPr>
      </w:pPr>
      <w:bookmarkStart w:id="158" w:name="_Toc122795438"/>
      <w:bookmarkStart w:id="159" w:name="_Toc158905488"/>
      <w:r w:rsidRPr="0046756F">
        <w:rPr>
          <w:rFonts w:ascii="Arial" w:hAnsi="Arial" w:cs="Arial"/>
        </w:rPr>
        <w:t>10.1.5.7.10 daucmfa825comm-A825CommTask-LLR-010</w:t>
      </w:r>
      <w:bookmarkEnd w:id="158"/>
      <w:bookmarkEnd w:id="159"/>
    </w:p>
    <w:p w14:paraId="2E3D54A8" w14:textId="77777777" w:rsidR="009810C9" w:rsidRPr="0046756F" w:rsidRDefault="009810C9" w:rsidP="009810C9">
      <w:pPr>
        <w:rPr>
          <w:rFonts w:cs="Arial"/>
        </w:rPr>
      </w:pPr>
      <w:r w:rsidRPr="0046756F">
        <w:rPr>
          <w:rFonts w:cs="Arial"/>
        </w:rPr>
        <w:t>Requirement ID: H698-LLD-CMU-FNC-78</w:t>
      </w:r>
    </w:p>
    <w:p w14:paraId="01E577EB" w14:textId="77777777" w:rsidR="009810C9" w:rsidRPr="0046756F" w:rsidRDefault="009810C9" w:rsidP="009810C9">
      <w:pPr>
        <w:rPr>
          <w:rFonts w:cs="Arial"/>
        </w:rPr>
      </w:pPr>
    </w:p>
    <w:p w14:paraId="5B361F67" w14:textId="77777777" w:rsidR="009810C9" w:rsidRPr="0046756F" w:rsidRDefault="009810C9" w:rsidP="009810C9">
      <w:pPr>
        <w:autoSpaceDE w:val="0"/>
        <w:autoSpaceDN w:val="0"/>
        <w:adjustRightInd w:val="0"/>
        <w:rPr>
          <w:rFonts w:cs="Arial"/>
          <w:sz w:val="17"/>
          <w:szCs w:val="17"/>
        </w:rPr>
      </w:pPr>
      <w:r w:rsidRPr="0046756F">
        <w:rPr>
          <w:rFonts w:cs="Arial"/>
        </w:rPr>
        <w:t>The function shall loop infinitely and set time out counter to M_ZERO when NSC_IDLE assigned to NSC mode otherwise do nothing .</w:t>
      </w:r>
    </w:p>
    <w:p w14:paraId="465F92A1" w14:textId="77777777" w:rsidR="009810C9" w:rsidRPr="0046756F" w:rsidRDefault="00000000" w:rsidP="009810C9">
      <w:pPr>
        <w:rPr>
          <w:rFonts w:cs="Arial"/>
        </w:rPr>
      </w:pPr>
      <w:r>
        <w:rPr>
          <w:rFonts w:cs="Arial"/>
        </w:rPr>
        <w:pict w14:anchorId="32E41B69">
          <v:rect id="_x0000_i1102" style="width:0;height:1.5pt" o:hralign="center" o:hrstd="t" o:hr="t" fillcolor="#a0a0a0" stroked="f"/>
        </w:pict>
      </w:r>
    </w:p>
    <w:p w14:paraId="5B88FDA8" w14:textId="77777777" w:rsidR="009810C9" w:rsidRPr="0046756F" w:rsidRDefault="009810C9" w:rsidP="009810C9">
      <w:pPr>
        <w:pStyle w:val="Heading5"/>
        <w:rPr>
          <w:rFonts w:ascii="Arial" w:hAnsi="Arial" w:cs="Arial"/>
        </w:rPr>
      </w:pPr>
      <w:bookmarkStart w:id="160" w:name="_Toc122795439"/>
      <w:bookmarkStart w:id="161" w:name="_Toc158905489"/>
      <w:r w:rsidRPr="0046756F">
        <w:rPr>
          <w:rFonts w:ascii="Arial" w:hAnsi="Arial" w:cs="Arial"/>
        </w:rPr>
        <w:t>10.1.5.7.11 daucmfa825comm-A825CommTask-LLR-011</w:t>
      </w:r>
      <w:bookmarkEnd w:id="160"/>
      <w:bookmarkEnd w:id="161"/>
    </w:p>
    <w:p w14:paraId="317807B3" w14:textId="77777777" w:rsidR="009810C9" w:rsidRPr="0046756F" w:rsidRDefault="009810C9" w:rsidP="009810C9">
      <w:pPr>
        <w:rPr>
          <w:rFonts w:cs="Arial"/>
        </w:rPr>
      </w:pPr>
      <w:r w:rsidRPr="0046756F">
        <w:rPr>
          <w:rFonts w:cs="Arial"/>
        </w:rPr>
        <w:t>Requirement ID: H698-LLD-CMU-FNC-79</w:t>
      </w:r>
    </w:p>
    <w:p w14:paraId="64CC268E" w14:textId="77777777" w:rsidR="009810C9" w:rsidRPr="0046756F" w:rsidRDefault="009810C9" w:rsidP="009810C9">
      <w:pPr>
        <w:rPr>
          <w:rFonts w:cs="Arial"/>
        </w:rPr>
      </w:pPr>
    </w:p>
    <w:p w14:paraId="06F00F33" w14:textId="77777777" w:rsidR="009810C9" w:rsidRPr="0046756F" w:rsidRDefault="009810C9" w:rsidP="009810C9">
      <w:pPr>
        <w:autoSpaceDE w:val="0"/>
        <w:autoSpaceDN w:val="0"/>
        <w:adjustRightInd w:val="0"/>
        <w:rPr>
          <w:rFonts w:cs="Arial"/>
        </w:rPr>
      </w:pPr>
      <w:r w:rsidRPr="0046756F">
        <w:rPr>
          <w:rFonts w:cs="Arial"/>
        </w:rPr>
        <w:t>The function shall loop infinitely and when trigger data is TRUE then set the following:-</w:t>
      </w:r>
    </w:p>
    <w:p w14:paraId="4283C36F" w14:textId="77777777" w:rsidR="009810C9" w:rsidRPr="0046756F" w:rsidRDefault="009810C9" w:rsidP="000A5225">
      <w:pPr>
        <w:widowControl w:val="0"/>
        <w:numPr>
          <w:ilvl w:val="0"/>
          <w:numId w:val="27"/>
        </w:numPr>
        <w:autoSpaceDE w:val="0"/>
        <w:autoSpaceDN w:val="0"/>
        <w:adjustRightInd w:val="0"/>
        <w:ind w:left="360" w:hanging="360"/>
        <w:rPr>
          <w:rFonts w:cs="Arial"/>
        </w:rPr>
      </w:pPr>
      <w:r w:rsidRPr="0046756F">
        <w:rPr>
          <w:rFonts w:cs="Arial"/>
        </w:rPr>
        <w:t>Trigger data to FALSE.</w:t>
      </w:r>
    </w:p>
    <w:p w14:paraId="53ED6419" w14:textId="77777777" w:rsidR="009810C9" w:rsidRPr="0046756F" w:rsidRDefault="009810C9" w:rsidP="000A5225">
      <w:pPr>
        <w:widowControl w:val="0"/>
        <w:numPr>
          <w:ilvl w:val="0"/>
          <w:numId w:val="27"/>
        </w:numPr>
        <w:autoSpaceDE w:val="0"/>
        <w:autoSpaceDN w:val="0"/>
        <w:adjustRightInd w:val="0"/>
        <w:ind w:left="360" w:hanging="360"/>
        <w:rPr>
          <w:rFonts w:cs="Arial"/>
          <w:sz w:val="17"/>
          <w:szCs w:val="17"/>
        </w:rPr>
      </w:pPr>
      <w:r w:rsidRPr="0046756F">
        <w:rPr>
          <w:rFonts w:cs="Arial"/>
        </w:rPr>
        <w:t>Calls the OsTimeDly with parameter M_OS_TIME_DELAY_TEN_MS.</w:t>
      </w:r>
    </w:p>
    <w:p w14:paraId="5525E6B3" w14:textId="77777777" w:rsidR="009810C9" w:rsidRPr="0046756F" w:rsidRDefault="00000000" w:rsidP="009810C9">
      <w:pPr>
        <w:rPr>
          <w:rFonts w:cs="Arial"/>
        </w:rPr>
      </w:pPr>
      <w:r>
        <w:rPr>
          <w:rFonts w:cs="Arial"/>
        </w:rPr>
        <w:pict w14:anchorId="73FC6B6D">
          <v:rect id="_x0000_i1103" style="width:0;height:1.5pt" o:hralign="center" o:hrstd="t" o:hr="t" fillcolor="#a0a0a0" stroked="f"/>
        </w:pict>
      </w:r>
    </w:p>
    <w:p w14:paraId="2A105624" w14:textId="77777777" w:rsidR="009810C9" w:rsidRPr="0046756F" w:rsidRDefault="009810C9" w:rsidP="009810C9">
      <w:pPr>
        <w:pStyle w:val="Heading5"/>
        <w:rPr>
          <w:rFonts w:ascii="Arial" w:hAnsi="Arial" w:cs="Arial"/>
        </w:rPr>
      </w:pPr>
      <w:bookmarkStart w:id="162" w:name="_Toc122795440"/>
      <w:bookmarkStart w:id="163" w:name="_Toc158905490"/>
      <w:r w:rsidRPr="0046756F">
        <w:rPr>
          <w:rFonts w:ascii="Arial" w:hAnsi="Arial" w:cs="Arial"/>
        </w:rPr>
        <w:t>10.1.5.7.12 daucmfa825comm-A825CommTask-LLR-012</w:t>
      </w:r>
      <w:bookmarkEnd w:id="162"/>
      <w:bookmarkEnd w:id="163"/>
    </w:p>
    <w:p w14:paraId="4FC5793F" w14:textId="77777777" w:rsidR="009810C9" w:rsidRPr="0046756F" w:rsidRDefault="009810C9" w:rsidP="009810C9">
      <w:pPr>
        <w:rPr>
          <w:rFonts w:cs="Arial"/>
        </w:rPr>
      </w:pPr>
      <w:r w:rsidRPr="0046756F">
        <w:rPr>
          <w:rFonts w:cs="Arial"/>
        </w:rPr>
        <w:t>Requirement ID: H698-LLD-CMU-FNC-80</w:t>
      </w:r>
    </w:p>
    <w:p w14:paraId="65C93B61" w14:textId="77777777" w:rsidR="009810C9" w:rsidRPr="0046756F" w:rsidRDefault="009810C9" w:rsidP="009810C9">
      <w:pPr>
        <w:rPr>
          <w:rFonts w:cs="Arial"/>
        </w:rPr>
      </w:pPr>
    </w:p>
    <w:p w14:paraId="73F7DBBD" w14:textId="77777777" w:rsidR="009810C9" w:rsidRPr="0046756F" w:rsidRDefault="009810C9" w:rsidP="009810C9">
      <w:pPr>
        <w:autoSpaceDE w:val="0"/>
        <w:autoSpaceDN w:val="0"/>
        <w:adjustRightInd w:val="0"/>
        <w:rPr>
          <w:rFonts w:cs="Arial"/>
        </w:rPr>
      </w:pPr>
      <w:r w:rsidRPr="0046756F">
        <w:rPr>
          <w:rFonts w:cs="Arial"/>
        </w:rPr>
        <w:t>The function shall loop infinitely and do the following when index ranges from M_ZERO to (M_MEMMAP_DATA_SIZE divided by M_EIGHT) minus 1 .</w:t>
      </w:r>
    </w:p>
    <w:p w14:paraId="06B5EA42" w14:textId="77777777" w:rsidR="009810C9" w:rsidRPr="0046756F" w:rsidRDefault="009810C9" w:rsidP="009810C9">
      <w:pPr>
        <w:autoSpaceDE w:val="0"/>
        <w:autoSpaceDN w:val="0"/>
        <w:adjustRightInd w:val="0"/>
        <w:rPr>
          <w:rFonts w:cs="Arial"/>
        </w:rPr>
      </w:pPr>
      <w:r w:rsidRPr="0046756F">
        <w:rPr>
          <w:rFonts w:cs="Arial"/>
        </w:rPr>
        <w:t>And when Trigger data is TRUE.</w:t>
      </w:r>
    </w:p>
    <w:p w14:paraId="0BE89E8D" w14:textId="77777777" w:rsidR="009810C9" w:rsidRPr="0046756F" w:rsidRDefault="009810C9" w:rsidP="009810C9">
      <w:pPr>
        <w:autoSpaceDE w:val="0"/>
        <w:autoSpaceDN w:val="0"/>
        <w:adjustRightInd w:val="0"/>
        <w:rPr>
          <w:rFonts w:cs="Arial"/>
        </w:rPr>
      </w:pPr>
      <w:r w:rsidRPr="0046756F">
        <w:rPr>
          <w:rFonts w:cs="Arial"/>
        </w:rPr>
        <w:t>- lcc to NSC</w:t>
      </w:r>
    </w:p>
    <w:p w14:paraId="76174004" w14:textId="77777777" w:rsidR="009810C9" w:rsidRPr="0046756F" w:rsidRDefault="009810C9" w:rsidP="009810C9">
      <w:pPr>
        <w:autoSpaceDE w:val="0"/>
        <w:autoSpaceDN w:val="0"/>
        <w:adjustRightInd w:val="0"/>
        <w:rPr>
          <w:rFonts w:cs="Arial"/>
        </w:rPr>
      </w:pPr>
      <w:r w:rsidRPr="0046756F">
        <w:rPr>
          <w:rFonts w:cs="Arial"/>
        </w:rPr>
        <w:t xml:space="preserve">   - cfid of pid of sid to M_HOWELL_DAU_FID</w:t>
      </w:r>
    </w:p>
    <w:p w14:paraId="74FFCD84" w14:textId="77777777" w:rsidR="009810C9" w:rsidRPr="0046756F" w:rsidRDefault="009810C9" w:rsidP="009810C9">
      <w:pPr>
        <w:autoSpaceDE w:val="0"/>
        <w:autoSpaceDN w:val="0"/>
        <w:adjustRightInd w:val="0"/>
        <w:rPr>
          <w:rFonts w:cs="Arial"/>
        </w:rPr>
      </w:pPr>
      <w:r w:rsidRPr="0046756F">
        <w:rPr>
          <w:rFonts w:cs="Arial"/>
        </w:rPr>
        <w:t xml:space="preserve">   - smt of pid of sid to A825_SMT_RESPONSE</w:t>
      </w:r>
    </w:p>
    <w:p w14:paraId="147C28BB" w14:textId="77777777" w:rsidR="009810C9" w:rsidRPr="0046756F" w:rsidRDefault="009810C9" w:rsidP="009810C9">
      <w:pPr>
        <w:autoSpaceDE w:val="0"/>
        <w:autoSpaceDN w:val="0"/>
        <w:adjustRightInd w:val="0"/>
        <w:rPr>
          <w:rFonts w:cs="Arial"/>
        </w:rPr>
      </w:pPr>
      <w:r w:rsidRPr="0046756F">
        <w:rPr>
          <w:rFonts w:cs="Arial"/>
        </w:rPr>
        <w:t xml:space="preserve">   - lcl of pid of sid to A825_LCL_LOCAL</w:t>
      </w:r>
    </w:p>
    <w:p w14:paraId="7A33576F" w14:textId="77777777" w:rsidR="009810C9" w:rsidRPr="0046756F" w:rsidRDefault="009810C9" w:rsidP="009810C9">
      <w:pPr>
        <w:autoSpaceDE w:val="0"/>
        <w:autoSpaceDN w:val="0"/>
        <w:adjustRightInd w:val="0"/>
        <w:rPr>
          <w:rFonts w:cs="Arial"/>
        </w:rPr>
      </w:pPr>
      <w:r w:rsidRPr="0046756F">
        <w:rPr>
          <w:rFonts w:cs="Arial"/>
        </w:rPr>
        <w:t xml:space="preserve">   - pvt of pid of sid to  A825_PVT_PRIVATE</w:t>
      </w:r>
    </w:p>
    <w:p w14:paraId="1EAE44CC" w14:textId="77777777" w:rsidR="009810C9" w:rsidRPr="0046756F" w:rsidRDefault="009810C9" w:rsidP="009810C9">
      <w:pPr>
        <w:autoSpaceDE w:val="0"/>
        <w:autoSpaceDN w:val="0"/>
        <w:adjustRightInd w:val="0"/>
        <w:rPr>
          <w:rFonts w:cs="Arial"/>
        </w:rPr>
      </w:pPr>
      <w:r w:rsidRPr="0046756F">
        <w:rPr>
          <w:rFonts w:cs="Arial"/>
        </w:rPr>
        <w:t xml:space="preserve">   - sfid of pid of sid to M_HOWELL_DAU_FID</w:t>
      </w:r>
    </w:p>
    <w:p w14:paraId="1E92092C" w14:textId="77777777" w:rsidR="009810C9" w:rsidRPr="0046756F" w:rsidRDefault="009810C9" w:rsidP="009810C9">
      <w:pPr>
        <w:autoSpaceDE w:val="0"/>
        <w:autoSpaceDN w:val="0"/>
        <w:adjustRightInd w:val="0"/>
        <w:rPr>
          <w:rFonts w:cs="Arial"/>
        </w:rPr>
      </w:pPr>
      <w:r w:rsidRPr="0046756F">
        <w:rPr>
          <w:rFonts w:cs="Arial"/>
        </w:rPr>
        <w:t xml:space="preserve">   - sid of pid of sid to CONFIG_SID</w:t>
      </w:r>
    </w:p>
    <w:p w14:paraId="6376A643" w14:textId="77777777" w:rsidR="009810C9" w:rsidRPr="0046756F" w:rsidRDefault="009810C9" w:rsidP="009810C9">
      <w:pPr>
        <w:autoSpaceDE w:val="0"/>
        <w:autoSpaceDN w:val="0"/>
        <w:adjustRightInd w:val="0"/>
        <w:rPr>
          <w:rFonts w:cs="Arial"/>
        </w:rPr>
      </w:pPr>
      <w:r w:rsidRPr="0046756F">
        <w:rPr>
          <w:rFonts w:cs="Arial"/>
        </w:rPr>
        <w:t xml:space="preserve">   - rci of pid of sid to M_ZERO</w:t>
      </w:r>
    </w:p>
    <w:p w14:paraId="59D54AE7" w14:textId="77777777" w:rsidR="009810C9" w:rsidRPr="0046756F" w:rsidRDefault="009810C9" w:rsidP="009810C9">
      <w:pPr>
        <w:autoSpaceDE w:val="0"/>
        <w:autoSpaceDN w:val="0"/>
        <w:adjustRightInd w:val="0"/>
        <w:rPr>
          <w:rFonts w:cs="Arial"/>
        </w:rPr>
      </w:pPr>
      <w:r w:rsidRPr="0046756F">
        <w:rPr>
          <w:rFonts w:cs="Arial"/>
        </w:rPr>
        <w:t xml:space="preserve">   - u8_paysize of out meesage  to M_EIGHT.</w:t>
      </w:r>
    </w:p>
    <w:p w14:paraId="66A775B4" w14:textId="77777777" w:rsidR="009810C9" w:rsidRPr="0046756F" w:rsidRDefault="009810C9" w:rsidP="009810C9">
      <w:pPr>
        <w:autoSpaceDE w:val="0"/>
        <w:autoSpaceDN w:val="0"/>
        <w:adjustRightInd w:val="0"/>
        <w:rPr>
          <w:rFonts w:cs="Arial"/>
        </w:rPr>
      </w:pPr>
      <w:r w:rsidRPr="0046756F">
        <w:rPr>
          <w:rFonts w:cs="Arial"/>
        </w:rPr>
        <w:t xml:space="preserve">-call the function HwCopy with parameters u8_payload of out message, bitwise and of appdata of index M_TWO, M_DATA_COPY_COUNT </w:t>
      </w:r>
    </w:p>
    <w:p w14:paraId="415B68E9" w14:textId="77777777" w:rsidR="009810C9" w:rsidRPr="0046756F" w:rsidRDefault="009810C9" w:rsidP="009810C9">
      <w:pPr>
        <w:autoSpaceDE w:val="0"/>
        <w:autoSpaceDN w:val="0"/>
        <w:adjustRightInd w:val="0"/>
        <w:rPr>
          <w:rFonts w:cs="Arial"/>
        </w:rPr>
      </w:pPr>
      <w:r w:rsidRPr="0046756F">
        <w:rPr>
          <w:rFonts w:cs="Arial"/>
        </w:rPr>
        <w:t>-call the function OsTimeDly with parameter M_OS_TIME_DELAY_ONE_MS.</w:t>
      </w:r>
    </w:p>
    <w:p w14:paraId="6AD48969" w14:textId="77777777" w:rsidR="009810C9" w:rsidRPr="0046756F" w:rsidRDefault="009810C9" w:rsidP="009810C9">
      <w:pPr>
        <w:autoSpaceDE w:val="0"/>
        <w:autoSpaceDN w:val="0"/>
        <w:adjustRightInd w:val="0"/>
        <w:rPr>
          <w:rFonts w:cs="Arial"/>
        </w:rPr>
      </w:pPr>
      <w:r w:rsidRPr="0046756F">
        <w:rPr>
          <w:rFonts w:cs="Arial"/>
        </w:rPr>
        <w:t xml:space="preserve">- Call A825Xmit with parameter as reference of A825 message structure and store the return value in </w:t>
      </w:r>
    </w:p>
    <w:p w14:paraId="76A86805" w14:textId="77777777" w:rsidR="009810C9" w:rsidRPr="0046756F" w:rsidRDefault="009810C9" w:rsidP="009810C9">
      <w:pPr>
        <w:autoSpaceDE w:val="0"/>
        <w:autoSpaceDN w:val="0"/>
        <w:adjustRightInd w:val="0"/>
        <w:rPr>
          <w:rFonts w:cs="Arial"/>
          <w:sz w:val="17"/>
          <w:szCs w:val="17"/>
        </w:rPr>
      </w:pPr>
      <w:r w:rsidRPr="0046756F">
        <w:rPr>
          <w:rFonts w:cs="Arial"/>
        </w:rPr>
        <w:t xml:space="preserve">   Result</w:t>
      </w:r>
    </w:p>
    <w:p w14:paraId="35AB70CB" w14:textId="77777777" w:rsidR="009810C9" w:rsidRPr="0046756F" w:rsidRDefault="009810C9" w:rsidP="009810C9">
      <w:pPr>
        <w:widowControl w:val="0"/>
        <w:autoSpaceDE w:val="0"/>
        <w:autoSpaceDN w:val="0"/>
        <w:adjustRightInd w:val="0"/>
        <w:rPr>
          <w:rFonts w:cs="Arial"/>
        </w:rPr>
      </w:pPr>
    </w:p>
    <w:p w14:paraId="0D12E1A8" w14:textId="77777777" w:rsidR="009810C9" w:rsidRPr="0046756F" w:rsidRDefault="00000000" w:rsidP="009810C9">
      <w:pPr>
        <w:rPr>
          <w:rFonts w:cs="Arial"/>
        </w:rPr>
      </w:pPr>
      <w:r>
        <w:rPr>
          <w:rFonts w:cs="Arial"/>
        </w:rPr>
        <w:pict w14:anchorId="35B21E19">
          <v:rect id="_x0000_i1104" style="width:0;height:1.5pt" o:hralign="center" o:hrstd="t" o:hr="t" fillcolor="#a0a0a0" stroked="f"/>
        </w:pict>
      </w:r>
    </w:p>
    <w:p w14:paraId="2867AF91" w14:textId="77777777" w:rsidR="009810C9" w:rsidRPr="0046756F" w:rsidRDefault="009810C9" w:rsidP="009810C9">
      <w:pPr>
        <w:pStyle w:val="Heading5"/>
        <w:rPr>
          <w:rFonts w:ascii="Arial" w:hAnsi="Arial" w:cs="Arial"/>
        </w:rPr>
      </w:pPr>
      <w:bookmarkStart w:id="164" w:name="_Toc122795441"/>
      <w:bookmarkStart w:id="165" w:name="_Toc158905491"/>
      <w:r w:rsidRPr="0046756F">
        <w:rPr>
          <w:rFonts w:ascii="Arial" w:hAnsi="Arial" w:cs="Arial"/>
        </w:rPr>
        <w:t>10.1.5.7.13 daucmfa825comm-A825CommTask-LLR-013</w:t>
      </w:r>
      <w:bookmarkEnd w:id="164"/>
      <w:bookmarkEnd w:id="165"/>
    </w:p>
    <w:p w14:paraId="2CC716BB" w14:textId="77777777" w:rsidR="009810C9" w:rsidRPr="0046756F" w:rsidRDefault="009810C9" w:rsidP="009810C9">
      <w:pPr>
        <w:rPr>
          <w:rFonts w:cs="Arial"/>
        </w:rPr>
      </w:pPr>
      <w:r w:rsidRPr="0046756F">
        <w:rPr>
          <w:rFonts w:cs="Arial"/>
        </w:rPr>
        <w:t>Requirement ID: H698-LLD-CMU-FNC-81</w:t>
      </w:r>
    </w:p>
    <w:p w14:paraId="6CBFE197" w14:textId="77777777" w:rsidR="009810C9" w:rsidRPr="0046756F" w:rsidRDefault="009810C9" w:rsidP="009810C9">
      <w:pPr>
        <w:rPr>
          <w:rFonts w:cs="Arial"/>
        </w:rPr>
      </w:pPr>
    </w:p>
    <w:p w14:paraId="183E6002" w14:textId="77777777" w:rsidR="009810C9" w:rsidRPr="0046756F" w:rsidRDefault="009810C9" w:rsidP="009810C9">
      <w:pPr>
        <w:autoSpaceDE w:val="0"/>
        <w:autoSpaceDN w:val="0"/>
        <w:adjustRightInd w:val="0"/>
        <w:rPr>
          <w:rFonts w:cs="Arial"/>
        </w:rPr>
      </w:pPr>
      <w:r w:rsidRPr="0046756F">
        <w:rPr>
          <w:rFonts w:cs="Arial"/>
        </w:rPr>
        <w:t xml:space="preserve">The function shall loop infinitely and call the function OsTimeDly with parameter M_OS_TIME_DELAY_POINT_FIVE_MS and decrement the index when the following conditions are met. </w:t>
      </w:r>
    </w:p>
    <w:p w14:paraId="2BF5F3D6" w14:textId="77777777" w:rsidR="009810C9" w:rsidRPr="0046756F" w:rsidRDefault="009810C9" w:rsidP="000A5225">
      <w:pPr>
        <w:widowControl w:val="0"/>
        <w:numPr>
          <w:ilvl w:val="0"/>
          <w:numId w:val="28"/>
        </w:numPr>
        <w:autoSpaceDE w:val="0"/>
        <w:autoSpaceDN w:val="0"/>
        <w:adjustRightInd w:val="0"/>
        <w:ind w:left="720" w:hanging="360"/>
        <w:rPr>
          <w:rFonts w:cs="Arial"/>
        </w:rPr>
      </w:pPr>
      <w:r w:rsidRPr="0046756F">
        <w:rPr>
          <w:rFonts w:cs="Arial"/>
        </w:rPr>
        <w:t>Trigger data is TRUE.</w:t>
      </w:r>
    </w:p>
    <w:p w14:paraId="15981AAF" w14:textId="77777777" w:rsidR="009810C9" w:rsidRPr="0046756F" w:rsidRDefault="009810C9" w:rsidP="000A5225">
      <w:pPr>
        <w:widowControl w:val="0"/>
        <w:numPr>
          <w:ilvl w:val="0"/>
          <w:numId w:val="28"/>
        </w:numPr>
        <w:autoSpaceDE w:val="0"/>
        <w:autoSpaceDN w:val="0"/>
        <w:adjustRightInd w:val="0"/>
        <w:ind w:left="720" w:hanging="360"/>
        <w:rPr>
          <w:rFonts w:cs="Arial"/>
        </w:rPr>
      </w:pPr>
      <w:r w:rsidRPr="0046756F">
        <w:rPr>
          <w:rFonts w:cs="Arial"/>
        </w:rPr>
        <w:t xml:space="preserve">index ranges from M_ZERO to (M_MEMMAP_DATA_SIZE divided by M_EIGHT) minus 1 . </w:t>
      </w:r>
    </w:p>
    <w:p w14:paraId="0744590F" w14:textId="77777777" w:rsidR="009810C9" w:rsidRPr="0046756F" w:rsidRDefault="009810C9" w:rsidP="000A5225">
      <w:pPr>
        <w:widowControl w:val="0"/>
        <w:numPr>
          <w:ilvl w:val="0"/>
          <w:numId w:val="28"/>
        </w:numPr>
        <w:autoSpaceDE w:val="0"/>
        <w:autoSpaceDN w:val="0"/>
        <w:adjustRightInd w:val="0"/>
        <w:ind w:left="720" w:hanging="360"/>
        <w:rPr>
          <w:rFonts w:cs="Arial"/>
          <w:sz w:val="17"/>
          <w:szCs w:val="17"/>
        </w:rPr>
      </w:pPr>
      <w:r w:rsidRPr="0046756F">
        <w:rPr>
          <w:rFonts w:cs="Arial"/>
        </w:rPr>
        <w:t xml:space="preserve"> A825 transmit OK is not equal to result.</w:t>
      </w:r>
    </w:p>
    <w:p w14:paraId="641951BD" w14:textId="77777777" w:rsidR="009810C9" w:rsidRPr="0046756F" w:rsidRDefault="00000000" w:rsidP="009810C9">
      <w:pPr>
        <w:rPr>
          <w:rFonts w:cs="Arial"/>
        </w:rPr>
      </w:pPr>
      <w:r>
        <w:rPr>
          <w:rFonts w:cs="Arial"/>
        </w:rPr>
        <w:pict w14:anchorId="0D397555">
          <v:rect id="_x0000_i1105" style="width:0;height:1.5pt" o:hralign="center" o:hrstd="t" o:hr="t" fillcolor="#a0a0a0" stroked="f"/>
        </w:pict>
      </w:r>
    </w:p>
    <w:p w14:paraId="3A61AFD4" w14:textId="77777777" w:rsidR="009810C9" w:rsidRPr="0046756F" w:rsidRDefault="009810C9" w:rsidP="009810C9">
      <w:pPr>
        <w:pStyle w:val="Heading5"/>
        <w:rPr>
          <w:rFonts w:ascii="Arial" w:hAnsi="Arial" w:cs="Arial"/>
        </w:rPr>
      </w:pPr>
      <w:bookmarkStart w:id="166" w:name="_Toc122795442"/>
      <w:bookmarkStart w:id="167" w:name="_Toc158905492"/>
      <w:r w:rsidRPr="0046756F">
        <w:rPr>
          <w:rFonts w:ascii="Arial" w:hAnsi="Arial" w:cs="Arial"/>
        </w:rPr>
        <w:t>10.1.5.7.14 daucmfa825comm-A825CommTask-LLR-014</w:t>
      </w:r>
      <w:bookmarkEnd w:id="166"/>
      <w:bookmarkEnd w:id="167"/>
    </w:p>
    <w:p w14:paraId="50A32EA2" w14:textId="77777777" w:rsidR="009810C9" w:rsidRPr="0046756F" w:rsidRDefault="009810C9" w:rsidP="009810C9">
      <w:pPr>
        <w:rPr>
          <w:rFonts w:cs="Arial"/>
        </w:rPr>
      </w:pPr>
      <w:r w:rsidRPr="0046756F">
        <w:rPr>
          <w:rFonts w:cs="Arial"/>
        </w:rPr>
        <w:t>Requirement ID: H698-LLD-CMU-FNC-82</w:t>
      </w:r>
    </w:p>
    <w:p w14:paraId="1F40D5CB" w14:textId="77777777" w:rsidR="009810C9" w:rsidRPr="0046756F" w:rsidRDefault="009810C9" w:rsidP="009810C9">
      <w:pPr>
        <w:rPr>
          <w:rFonts w:cs="Arial"/>
        </w:rPr>
      </w:pPr>
    </w:p>
    <w:p w14:paraId="15569787" w14:textId="77777777" w:rsidR="009810C9" w:rsidRPr="0046756F" w:rsidRDefault="009810C9" w:rsidP="009810C9">
      <w:pPr>
        <w:autoSpaceDE w:val="0"/>
        <w:autoSpaceDN w:val="0"/>
        <w:adjustRightInd w:val="0"/>
        <w:ind w:left="720"/>
        <w:rPr>
          <w:rFonts w:cs="Arial"/>
        </w:rPr>
      </w:pPr>
      <w:r w:rsidRPr="0046756F">
        <w:rPr>
          <w:rFonts w:cs="Arial"/>
        </w:rPr>
        <w:t>The function shall loop infinitely  and do nothing when the following conditions are met</w:t>
      </w:r>
    </w:p>
    <w:p w14:paraId="35FFD429" w14:textId="77777777" w:rsidR="009810C9" w:rsidRPr="0046756F" w:rsidRDefault="009810C9" w:rsidP="000A5225">
      <w:pPr>
        <w:widowControl w:val="0"/>
        <w:numPr>
          <w:ilvl w:val="0"/>
          <w:numId w:val="29"/>
        </w:numPr>
        <w:autoSpaceDE w:val="0"/>
        <w:autoSpaceDN w:val="0"/>
        <w:adjustRightInd w:val="0"/>
        <w:ind w:left="1080" w:hanging="360"/>
        <w:rPr>
          <w:rFonts w:cs="Arial"/>
        </w:rPr>
      </w:pPr>
      <w:r w:rsidRPr="0046756F">
        <w:rPr>
          <w:rFonts w:cs="Arial"/>
        </w:rPr>
        <w:t>Trigger data is TRUE</w:t>
      </w:r>
    </w:p>
    <w:p w14:paraId="327AF2A0" w14:textId="77777777" w:rsidR="009810C9" w:rsidRPr="0046756F" w:rsidRDefault="009810C9" w:rsidP="000A5225">
      <w:pPr>
        <w:widowControl w:val="0"/>
        <w:numPr>
          <w:ilvl w:val="0"/>
          <w:numId w:val="29"/>
        </w:numPr>
        <w:autoSpaceDE w:val="0"/>
        <w:autoSpaceDN w:val="0"/>
        <w:adjustRightInd w:val="0"/>
        <w:ind w:left="1080" w:hanging="360"/>
        <w:rPr>
          <w:rFonts w:cs="Arial"/>
        </w:rPr>
      </w:pPr>
      <w:r w:rsidRPr="0046756F">
        <w:rPr>
          <w:rFonts w:cs="Arial"/>
        </w:rPr>
        <w:t>index ranges from from M_ZERO to (M_MEMMAP_DATA_SIZE divided by M_EIGHT) minus 1 .</w:t>
      </w:r>
    </w:p>
    <w:p w14:paraId="31BAB3C6" w14:textId="77777777" w:rsidR="009810C9" w:rsidRPr="0046756F" w:rsidRDefault="009810C9" w:rsidP="000A5225">
      <w:pPr>
        <w:widowControl w:val="0"/>
        <w:numPr>
          <w:ilvl w:val="0"/>
          <w:numId w:val="29"/>
        </w:numPr>
        <w:autoSpaceDE w:val="0"/>
        <w:autoSpaceDN w:val="0"/>
        <w:adjustRightInd w:val="0"/>
        <w:ind w:left="1080" w:hanging="360"/>
        <w:rPr>
          <w:rFonts w:cs="Arial"/>
          <w:sz w:val="17"/>
          <w:szCs w:val="17"/>
        </w:rPr>
      </w:pPr>
      <w:r w:rsidRPr="0046756F">
        <w:rPr>
          <w:rFonts w:cs="Arial"/>
        </w:rPr>
        <w:t>A825 transmit OK is equal to result.</w:t>
      </w:r>
    </w:p>
    <w:p w14:paraId="628F8FFD" w14:textId="77777777" w:rsidR="009810C9" w:rsidRPr="0046756F" w:rsidRDefault="00000000" w:rsidP="009810C9">
      <w:pPr>
        <w:rPr>
          <w:rFonts w:cs="Arial"/>
        </w:rPr>
      </w:pPr>
      <w:r>
        <w:rPr>
          <w:rFonts w:cs="Arial"/>
        </w:rPr>
        <w:pict w14:anchorId="705705F5">
          <v:rect id="_x0000_i1106" style="width:0;height:1.5pt" o:hralign="center" o:hrstd="t" o:hr="t" fillcolor="#a0a0a0" stroked="f"/>
        </w:pict>
      </w:r>
    </w:p>
    <w:p w14:paraId="3893CDAE" w14:textId="77777777" w:rsidR="009810C9" w:rsidRPr="0046756F" w:rsidRDefault="009810C9" w:rsidP="009810C9">
      <w:pPr>
        <w:pStyle w:val="Heading5"/>
        <w:rPr>
          <w:rFonts w:ascii="Arial" w:hAnsi="Arial" w:cs="Arial"/>
        </w:rPr>
      </w:pPr>
      <w:bookmarkStart w:id="168" w:name="_Toc122795443"/>
      <w:bookmarkStart w:id="169" w:name="_Toc158905493"/>
      <w:r w:rsidRPr="0046756F">
        <w:rPr>
          <w:rFonts w:ascii="Arial" w:hAnsi="Arial" w:cs="Arial"/>
        </w:rPr>
        <w:t>10.1.5.7.15 daucmfa825comm-A825CommTask-LLR-015</w:t>
      </w:r>
      <w:bookmarkEnd w:id="168"/>
      <w:bookmarkEnd w:id="169"/>
    </w:p>
    <w:p w14:paraId="19464DDA" w14:textId="77777777" w:rsidR="009810C9" w:rsidRPr="0046756F" w:rsidRDefault="009810C9" w:rsidP="009810C9">
      <w:pPr>
        <w:rPr>
          <w:rFonts w:cs="Arial"/>
        </w:rPr>
      </w:pPr>
      <w:r w:rsidRPr="0046756F">
        <w:rPr>
          <w:rFonts w:cs="Arial"/>
        </w:rPr>
        <w:t>Requirement ID: H698-LLD-CMU-FNC-83</w:t>
      </w:r>
    </w:p>
    <w:p w14:paraId="39255C2B" w14:textId="77777777" w:rsidR="009810C9" w:rsidRPr="0046756F" w:rsidRDefault="009810C9" w:rsidP="009810C9">
      <w:pPr>
        <w:rPr>
          <w:rFonts w:cs="Arial"/>
        </w:rPr>
      </w:pPr>
    </w:p>
    <w:p w14:paraId="694DAB65" w14:textId="77777777" w:rsidR="009810C9" w:rsidRPr="0046756F" w:rsidRDefault="009810C9" w:rsidP="009810C9">
      <w:pPr>
        <w:autoSpaceDE w:val="0"/>
        <w:autoSpaceDN w:val="0"/>
        <w:adjustRightInd w:val="0"/>
        <w:rPr>
          <w:rFonts w:cs="Arial"/>
        </w:rPr>
      </w:pPr>
      <w:r w:rsidRPr="0046756F">
        <w:rPr>
          <w:rFonts w:cs="Arial"/>
        </w:rPr>
        <w:t>The function shall loop infinitely and set NSC mode to NSC_IDLE when the following conditions are met.</w:t>
      </w:r>
    </w:p>
    <w:p w14:paraId="63B5305C" w14:textId="77777777" w:rsidR="009810C9" w:rsidRPr="0046756F" w:rsidRDefault="009810C9" w:rsidP="000A5225">
      <w:pPr>
        <w:widowControl w:val="0"/>
        <w:numPr>
          <w:ilvl w:val="0"/>
          <w:numId w:val="30"/>
        </w:numPr>
        <w:autoSpaceDE w:val="0"/>
        <w:autoSpaceDN w:val="0"/>
        <w:adjustRightInd w:val="0"/>
        <w:ind w:left="1440" w:hanging="360"/>
        <w:rPr>
          <w:rFonts w:cs="Arial"/>
        </w:rPr>
      </w:pPr>
      <w:r w:rsidRPr="0046756F">
        <w:rPr>
          <w:rFonts w:cs="Arial"/>
        </w:rPr>
        <w:t>Trigger data is TRUE</w:t>
      </w:r>
    </w:p>
    <w:p w14:paraId="390D1E20" w14:textId="77777777" w:rsidR="009810C9" w:rsidRPr="0046756F" w:rsidRDefault="009810C9" w:rsidP="000A5225">
      <w:pPr>
        <w:widowControl w:val="0"/>
        <w:numPr>
          <w:ilvl w:val="0"/>
          <w:numId w:val="30"/>
        </w:numPr>
        <w:autoSpaceDE w:val="0"/>
        <w:autoSpaceDN w:val="0"/>
        <w:adjustRightInd w:val="0"/>
        <w:ind w:left="1440" w:hanging="360"/>
        <w:rPr>
          <w:rFonts w:cs="Arial"/>
        </w:rPr>
      </w:pPr>
      <w:r w:rsidRPr="0046756F">
        <w:rPr>
          <w:rFonts w:cs="Arial"/>
        </w:rPr>
        <w:t>index is greater than or equal to (M_MEMMAP_DATA_SIZE divided by M_EIGHT).</w:t>
      </w:r>
    </w:p>
    <w:p w14:paraId="47499042" w14:textId="77777777" w:rsidR="009810C9" w:rsidRPr="0046756F" w:rsidRDefault="00000000" w:rsidP="009810C9">
      <w:pPr>
        <w:rPr>
          <w:rFonts w:cs="Arial"/>
        </w:rPr>
      </w:pPr>
      <w:r>
        <w:rPr>
          <w:rFonts w:cs="Arial"/>
        </w:rPr>
        <w:pict w14:anchorId="558C7E2A">
          <v:rect id="_x0000_i1107" style="width:0;height:1.5pt" o:hralign="center" o:hrstd="t" o:hr="t" fillcolor="#a0a0a0" stroked="f"/>
        </w:pict>
      </w:r>
    </w:p>
    <w:p w14:paraId="6C301DA0" w14:textId="77777777" w:rsidR="009810C9" w:rsidRPr="0046756F" w:rsidRDefault="009810C9" w:rsidP="009810C9">
      <w:pPr>
        <w:pStyle w:val="Heading5"/>
        <w:rPr>
          <w:rFonts w:ascii="Arial" w:hAnsi="Arial" w:cs="Arial"/>
        </w:rPr>
      </w:pPr>
      <w:bookmarkStart w:id="170" w:name="_Toc122795444"/>
      <w:bookmarkStart w:id="171" w:name="_Toc158905494"/>
      <w:r w:rsidRPr="0046756F">
        <w:rPr>
          <w:rFonts w:ascii="Arial" w:hAnsi="Arial" w:cs="Arial"/>
        </w:rPr>
        <w:t>10.1.5.7.16 daucmfa825comm-A825CommTask-LLR-016</w:t>
      </w:r>
      <w:bookmarkEnd w:id="170"/>
      <w:bookmarkEnd w:id="171"/>
    </w:p>
    <w:p w14:paraId="0CED6150" w14:textId="77777777" w:rsidR="009810C9" w:rsidRPr="0046756F" w:rsidRDefault="009810C9" w:rsidP="009810C9">
      <w:pPr>
        <w:rPr>
          <w:rFonts w:cs="Arial"/>
        </w:rPr>
      </w:pPr>
      <w:r w:rsidRPr="0046756F">
        <w:rPr>
          <w:rFonts w:cs="Arial"/>
        </w:rPr>
        <w:t>Requirement ID: H698-LLD-CMU-FNC-84</w:t>
      </w:r>
    </w:p>
    <w:p w14:paraId="09BAF9FB" w14:textId="77777777" w:rsidR="009810C9" w:rsidRPr="0046756F" w:rsidRDefault="009810C9" w:rsidP="009810C9">
      <w:pPr>
        <w:rPr>
          <w:rFonts w:cs="Arial"/>
        </w:rPr>
      </w:pPr>
    </w:p>
    <w:p w14:paraId="6514C356" w14:textId="77777777" w:rsidR="009810C9" w:rsidRPr="0046756F" w:rsidRDefault="009810C9" w:rsidP="009810C9">
      <w:pPr>
        <w:autoSpaceDE w:val="0"/>
        <w:autoSpaceDN w:val="0"/>
        <w:adjustRightInd w:val="0"/>
        <w:rPr>
          <w:rFonts w:cs="Arial"/>
        </w:rPr>
      </w:pPr>
      <w:r w:rsidRPr="0046756F">
        <w:rPr>
          <w:rFonts w:cs="Arial"/>
        </w:rPr>
        <w:t>The function shall loop infinitely and do the following when Trigger data is FALSE and Noc command is DOC_ACQUIRE_CRC_PN .</w:t>
      </w:r>
    </w:p>
    <w:p w14:paraId="68969A13" w14:textId="77777777" w:rsidR="009810C9" w:rsidRPr="0046756F" w:rsidRDefault="009810C9" w:rsidP="009810C9">
      <w:pPr>
        <w:autoSpaceDE w:val="0"/>
        <w:autoSpaceDN w:val="0"/>
        <w:adjustRightInd w:val="0"/>
        <w:rPr>
          <w:rFonts w:cs="Arial"/>
        </w:rPr>
      </w:pPr>
      <w:r w:rsidRPr="0046756F">
        <w:rPr>
          <w:rFonts w:cs="Arial"/>
        </w:rPr>
        <w:t xml:space="preserve">      1.  Set the L not handshaking with dau to FALSE</w:t>
      </w:r>
    </w:p>
    <w:p w14:paraId="74A1B0F4" w14:textId="77777777" w:rsidR="009810C9" w:rsidRPr="0046756F" w:rsidRDefault="009810C9" w:rsidP="009810C9">
      <w:pPr>
        <w:widowControl w:val="0"/>
        <w:autoSpaceDE w:val="0"/>
        <w:autoSpaceDN w:val="0"/>
        <w:adjustRightInd w:val="0"/>
        <w:rPr>
          <w:rFonts w:cs="Arial"/>
        </w:rPr>
      </w:pPr>
      <w:r w:rsidRPr="0046756F">
        <w:rPr>
          <w:rFonts w:cs="Arial"/>
        </w:rPr>
        <w:t xml:space="preserve">      2. call VSendPartNumberData with parameter DOC_CMUP_BL_APP_PN, M_MEMMAP_BOOTLOADER_REV_ADDR, M_MEMMAP_BOOTLOADER_CRC_ADDR. For bootloader application.</w:t>
      </w:r>
    </w:p>
    <w:p w14:paraId="7A0E699D" w14:textId="77777777" w:rsidR="009810C9" w:rsidRPr="0046756F" w:rsidRDefault="009810C9" w:rsidP="009810C9">
      <w:pPr>
        <w:widowControl w:val="0"/>
        <w:autoSpaceDE w:val="0"/>
        <w:autoSpaceDN w:val="0"/>
        <w:adjustRightInd w:val="0"/>
        <w:rPr>
          <w:rFonts w:cs="Arial"/>
        </w:rPr>
      </w:pPr>
      <w:r w:rsidRPr="0046756F">
        <w:rPr>
          <w:rFonts w:cs="Arial"/>
        </w:rPr>
        <w:t xml:space="preserve">      3. Call VSendPartNumberData with parameter DOC_CMUP_BL_CONFIG_PN, M_MEMMAP_BL_CONFIG_REV_ADDR, M_MEMMAP_BL_CONFIG_CRC_ADDR for Bootloader Configuration.</w:t>
      </w:r>
    </w:p>
    <w:p w14:paraId="15F6984F" w14:textId="77777777" w:rsidR="009810C9" w:rsidRPr="0046756F" w:rsidRDefault="009810C9" w:rsidP="009810C9">
      <w:pPr>
        <w:widowControl w:val="0"/>
        <w:autoSpaceDE w:val="0"/>
        <w:autoSpaceDN w:val="0"/>
        <w:adjustRightInd w:val="0"/>
        <w:rPr>
          <w:rFonts w:cs="Arial"/>
        </w:rPr>
      </w:pPr>
      <w:r w:rsidRPr="0046756F">
        <w:rPr>
          <w:rFonts w:cs="Arial"/>
        </w:rPr>
        <w:t xml:space="preserve">      4. Call VSendPartNumberData with parameter DOC_CMUP_CONFIG_FLIGHT_PN, M_MEMMAP_CONFIG_FLIGHT_REV_ADDR, M_MEMMAP_CONFIG_FLIGHT_CRC_ADDR for Configuration Management Flight Application.</w:t>
      </w:r>
    </w:p>
    <w:p w14:paraId="303DD4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5.  Call VSendPartNumberData with parameter DOC_DAU_CONFIG_PN, M_HW_NULL, M_MEMMAP_DATA_1_CRC_ADDR for Aircraft Configuration Data for DAU.</w:t>
      </w:r>
    </w:p>
    <w:p w14:paraId="4F06AAB9" w14:textId="77777777" w:rsidR="009810C9" w:rsidRPr="0046756F" w:rsidRDefault="00000000" w:rsidP="009810C9">
      <w:pPr>
        <w:rPr>
          <w:rFonts w:cs="Arial"/>
        </w:rPr>
      </w:pPr>
      <w:r>
        <w:rPr>
          <w:rFonts w:cs="Arial"/>
        </w:rPr>
        <w:pict w14:anchorId="09D0FC55">
          <v:rect id="_x0000_i1108" style="width:0;height:1.5pt" o:hralign="center" o:hrstd="t" o:hr="t" fillcolor="#a0a0a0" stroked="f"/>
        </w:pict>
      </w:r>
    </w:p>
    <w:p w14:paraId="4DD054BF" w14:textId="77777777" w:rsidR="009810C9" w:rsidRPr="0046756F" w:rsidRDefault="009810C9" w:rsidP="009810C9">
      <w:pPr>
        <w:pStyle w:val="Heading5"/>
        <w:rPr>
          <w:rFonts w:ascii="Arial" w:hAnsi="Arial" w:cs="Arial"/>
        </w:rPr>
      </w:pPr>
      <w:bookmarkStart w:id="172" w:name="_Toc122795445"/>
      <w:bookmarkStart w:id="173" w:name="_Toc158905495"/>
      <w:r w:rsidRPr="0046756F">
        <w:rPr>
          <w:rFonts w:ascii="Arial" w:hAnsi="Arial" w:cs="Arial"/>
        </w:rPr>
        <w:t>10.1.5.7.17 daucmfa825comm-A825CommTask-LLR-017</w:t>
      </w:r>
      <w:bookmarkEnd w:id="172"/>
      <w:bookmarkEnd w:id="173"/>
    </w:p>
    <w:p w14:paraId="4C4FFF8C" w14:textId="77777777" w:rsidR="009810C9" w:rsidRPr="0046756F" w:rsidRDefault="009810C9" w:rsidP="009810C9">
      <w:pPr>
        <w:rPr>
          <w:rFonts w:cs="Arial"/>
        </w:rPr>
      </w:pPr>
      <w:r w:rsidRPr="0046756F">
        <w:rPr>
          <w:rFonts w:cs="Arial"/>
        </w:rPr>
        <w:t>Requirement ID: H698-LLD-CMU-FNC-85</w:t>
      </w:r>
    </w:p>
    <w:p w14:paraId="340B87BC" w14:textId="77777777" w:rsidR="009810C9" w:rsidRPr="0046756F" w:rsidRDefault="009810C9" w:rsidP="009810C9">
      <w:pPr>
        <w:rPr>
          <w:rFonts w:cs="Arial"/>
        </w:rPr>
      </w:pPr>
    </w:p>
    <w:p w14:paraId="39630406" w14:textId="77777777" w:rsidR="009810C9" w:rsidRPr="0046756F" w:rsidRDefault="009810C9" w:rsidP="009810C9">
      <w:pPr>
        <w:autoSpaceDE w:val="0"/>
        <w:autoSpaceDN w:val="0"/>
        <w:adjustRightInd w:val="0"/>
        <w:rPr>
          <w:rFonts w:cs="Arial"/>
        </w:rPr>
      </w:pPr>
      <w:r w:rsidRPr="0046756F">
        <w:rPr>
          <w:rFonts w:cs="Arial"/>
        </w:rPr>
        <w:t xml:space="preserve">The function shall loop infinitely </w:t>
      </w:r>
    </w:p>
    <w:p w14:paraId="269E3405" w14:textId="77777777" w:rsidR="009810C9" w:rsidRPr="0046756F" w:rsidRDefault="009810C9" w:rsidP="000A5225">
      <w:pPr>
        <w:numPr>
          <w:ilvl w:val="0"/>
          <w:numId w:val="31"/>
        </w:numPr>
        <w:autoSpaceDE w:val="0"/>
        <w:autoSpaceDN w:val="0"/>
        <w:adjustRightInd w:val="0"/>
        <w:ind w:left="1800" w:hanging="360"/>
        <w:rPr>
          <w:rFonts w:cs="Arial"/>
          <w:sz w:val="17"/>
          <w:szCs w:val="17"/>
        </w:rPr>
      </w:pPr>
      <w:r w:rsidRPr="0046756F">
        <w:rPr>
          <w:rFonts w:cs="Arial"/>
        </w:rPr>
        <w:t>Set the L not handshaking with dau to FALSE</w:t>
      </w:r>
    </w:p>
    <w:p w14:paraId="1E3E757E" w14:textId="77777777" w:rsidR="009810C9" w:rsidRPr="0046756F" w:rsidRDefault="009810C9" w:rsidP="000A5225">
      <w:pPr>
        <w:numPr>
          <w:ilvl w:val="0"/>
          <w:numId w:val="31"/>
        </w:numPr>
        <w:autoSpaceDE w:val="0"/>
        <w:autoSpaceDN w:val="0"/>
        <w:adjustRightInd w:val="0"/>
        <w:ind w:left="1800" w:hanging="360"/>
        <w:rPr>
          <w:rFonts w:cs="Arial"/>
          <w:sz w:val="17"/>
          <w:szCs w:val="17"/>
        </w:rPr>
      </w:pPr>
      <w:r w:rsidRPr="0046756F">
        <w:rPr>
          <w:rFonts w:cs="Arial"/>
        </w:rPr>
        <w:t>call VSendNvmData with parameter DOC_CMUP_NVM_STARTwhen Trigger data is FALSE and Noc command is DOC_ACQUIRE_NVM.</w:t>
      </w:r>
    </w:p>
    <w:p w14:paraId="5D2E15CC" w14:textId="77777777" w:rsidR="009810C9" w:rsidRPr="0046756F" w:rsidRDefault="00000000" w:rsidP="009810C9">
      <w:pPr>
        <w:rPr>
          <w:rFonts w:cs="Arial"/>
        </w:rPr>
      </w:pPr>
      <w:r>
        <w:rPr>
          <w:rFonts w:cs="Arial"/>
        </w:rPr>
        <w:pict w14:anchorId="316D1203">
          <v:rect id="_x0000_i1109" style="width:0;height:1.5pt" o:hralign="center" o:hrstd="t" o:hr="t" fillcolor="#a0a0a0" stroked="f"/>
        </w:pict>
      </w:r>
    </w:p>
    <w:p w14:paraId="4C0727B3" w14:textId="77777777" w:rsidR="009810C9" w:rsidRPr="0046756F" w:rsidRDefault="009810C9" w:rsidP="009810C9">
      <w:pPr>
        <w:pStyle w:val="Heading5"/>
        <w:rPr>
          <w:rFonts w:ascii="Arial" w:hAnsi="Arial" w:cs="Arial"/>
        </w:rPr>
      </w:pPr>
      <w:bookmarkStart w:id="174" w:name="_Toc122795446"/>
      <w:bookmarkStart w:id="175" w:name="_Toc158905496"/>
      <w:r w:rsidRPr="0046756F">
        <w:rPr>
          <w:rFonts w:ascii="Arial" w:hAnsi="Arial" w:cs="Arial"/>
        </w:rPr>
        <w:t>10.1.5.7.18 daucmfa825comm-A825CommTask-LLR-018</w:t>
      </w:r>
      <w:bookmarkEnd w:id="174"/>
      <w:bookmarkEnd w:id="175"/>
    </w:p>
    <w:p w14:paraId="498AC9C8" w14:textId="77777777" w:rsidR="009810C9" w:rsidRPr="0046756F" w:rsidRDefault="009810C9" w:rsidP="009810C9">
      <w:pPr>
        <w:rPr>
          <w:rFonts w:cs="Arial"/>
        </w:rPr>
      </w:pPr>
      <w:r w:rsidRPr="0046756F">
        <w:rPr>
          <w:rFonts w:cs="Arial"/>
        </w:rPr>
        <w:t>Requirement ID: H698-LLD-CMU-FNC-86</w:t>
      </w:r>
    </w:p>
    <w:p w14:paraId="6C6BC9A2" w14:textId="77777777" w:rsidR="009810C9" w:rsidRPr="0046756F" w:rsidRDefault="009810C9" w:rsidP="009810C9">
      <w:pPr>
        <w:rPr>
          <w:rFonts w:cs="Arial"/>
        </w:rPr>
      </w:pPr>
    </w:p>
    <w:p w14:paraId="7E232CBB" w14:textId="77777777" w:rsidR="009810C9" w:rsidRPr="0046756F" w:rsidRDefault="009810C9" w:rsidP="009810C9">
      <w:pPr>
        <w:autoSpaceDE w:val="0"/>
        <w:autoSpaceDN w:val="0"/>
        <w:adjustRightInd w:val="0"/>
        <w:rPr>
          <w:rFonts w:cs="Arial"/>
          <w:sz w:val="17"/>
          <w:szCs w:val="17"/>
        </w:rPr>
      </w:pPr>
      <w:r w:rsidRPr="0046756F">
        <w:rPr>
          <w:rFonts w:cs="Arial"/>
        </w:rPr>
        <w:t>The function shall loop infinitely and do nothing when trigger data is FALSE and Noc command is not equal to DOC_ACQUIRE_CRC_PN or DOC_ACQUIRE_NVM.</w:t>
      </w:r>
    </w:p>
    <w:p w14:paraId="2677FCE5" w14:textId="77777777" w:rsidR="009810C9" w:rsidRPr="0046756F" w:rsidRDefault="00000000" w:rsidP="009810C9">
      <w:pPr>
        <w:rPr>
          <w:rFonts w:cs="Arial"/>
        </w:rPr>
      </w:pPr>
      <w:r>
        <w:rPr>
          <w:rFonts w:cs="Arial"/>
        </w:rPr>
        <w:pict w14:anchorId="4058BB5B">
          <v:rect id="_x0000_i1110" style="width:0;height:1.5pt" o:hralign="center" o:hrstd="t" o:hr="t" fillcolor="#a0a0a0" stroked="f"/>
        </w:pict>
      </w:r>
    </w:p>
    <w:p w14:paraId="642D9383" w14:textId="77777777" w:rsidR="009810C9" w:rsidRPr="0046756F" w:rsidRDefault="009810C9" w:rsidP="009810C9">
      <w:pPr>
        <w:pStyle w:val="Heading5"/>
        <w:rPr>
          <w:rFonts w:ascii="Arial" w:hAnsi="Arial" w:cs="Arial"/>
        </w:rPr>
      </w:pPr>
      <w:bookmarkStart w:id="176" w:name="_Toc122795447"/>
      <w:bookmarkStart w:id="177" w:name="_Toc158905497"/>
      <w:r w:rsidRPr="0046756F">
        <w:rPr>
          <w:rFonts w:ascii="Arial" w:hAnsi="Arial" w:cs="Arial"/>
        </w:rPr>
        <w:t>10.1.5.7.19 daucmfa825comm-A825CommTask-LLR-019</w:t>
      </w:r>
      <w:bookmarkEnd w:id="176"/>
      <w:bookmarkEnd w:id="177"/>
    </w:p>
    <w:p w14:paraId="4380FCE1" w14:textId="77777777" w:rsidR="009810C9" w:rsidRPr="0046756F" w:rsidRDefault="009810C9" w:rsidP="009810C9">
      <w:pPr>
        <w:rPr>
          <w:rFonts w:cs="Arial"/>
        </w:rPr>
      </w:pPr>
      <w:r w:rsidRPr="0046756F">
        <w:rPr>
          <w:rFonts w:cs="Arial"/>
        </w:rPr>
        <w:t>Requirement ID: H698-LLD-CMU-FNC-87</w:t>
      </w:r>
    </w:p>
    <w:p w14:paraId="467219FB" w14:textId="77777777" w:rsidR="009810C9" w:rsidRPr="0046756F" w:rsidRDefault="009810C9" w:rsidP="009810C9">
      <w:pPr>
        <w:rPr>
          <w:rFonts w:cs="Arial"/>
        </w:rPr>
      </w:pPr>
    </w:p>
    <w:p w14:paraId="225B8EA6" w14:textId="77777777" w:rsidR="009810C9" w:rsidRPr="0046756F" w:rsidRDefault="009810C9" w:rsidP="009810C9">
      <w:pPr>
        <w:autoSpaceDE w:val="0"/>
        <w:autoSpaceDN w:val="0"/>
        <w:adjustRightInd w:val="0"/>
        <w:rPr>
          <w:rFonts w:cs="Arial"/>
          <w:sz w:val="17"/>
          <w:szCs w:val="17"/>
        </w:rPr>
      </w:pPr>
      <w:r w:rsidRPr="0046756F">
        <w:rPr>
          <w:rFonts w:cs="Arial"/>
        </w:rPr>
        <w:t>The function shall loop infinitely and Reset NOC command to idle.</w:t>
      </w:r>
    </w:p>
    <w:p w14:paraId="2D7C2F54" w14:textId="77777777" w:rsidR="009810C9" w:rsidRPr="0046756F" w:rsidRDefault="00000000" w:rsidP="009810C9">
      <w:pPr>
        <w:rPr>
          <w:rFonts w:cs="Arial"/>
        </w:rPr>
      </w:pPr>
      <w:r>
        <w:rPr>
          <w:rFonts w:cs="Arial"/>
        </w:rPr>
        <w:pict w14:anchorId="271869BA">
          <v:rect id="_x0000_i1111" style="width:0;height:1.5pt" o:hralign="center" o:hrstd="t" o:hr="t" fillcolor="#a0a0a0" stroked="f"/>
        </w:pict>
      </w:r>
    </w:p>
    <w:p w14:paraId="103065C3" w14:textId="77777777" w:rsidR="009810C9" w:rsidRPr="0046756F" w:rsidRDefault="009810C9" w:rsidP="009810C9">
      <w:pPr>
        <w:pStyle w:val="Heading3"/>
      </w:pPr>
      <w:bookmarkStart w:id="178" w:name="_Toc122795448"/>
      <w:bookmarkStart w:id="179" w:name="_Toc158905498"/>
      <w:r w:rsidRPr="0046756F">
        <w:t>10.1.6 A825CommInit</w:t>
      </w:r>
      <w:bookmarkEnd w:id="178"/>
      <w:bookmarkEnd w:id="179"/>
    </w:p>
    <w:p w14:paraId="2BBC9ED1" w14:textId="77777777" w:rsidR="009810C9" w:rsidRPr="0046756F" w:rsidRDefault="009810C9" w:rsidP="009810C9">
      <w:pPr>
        <w:rPr>
          <w:rFonts w:cs="Arial"/>
        </w:rPr>
      </w:pPr>
    </w:p>
    <w:p w14:paraId="7E257B82"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A825CommInit will follow in the sub sections.</w:t>
      </w:r>
    </w:p>
    <w:p w14:paraId="7F002448" w14:textId="77777777" w:rsidR="009810C9" w:rsidRPr="0046756F" w:rsidRDefault="00000000" w:rsidP="009810C9">
      <w:pPr>
        <w:rPr>
          <w:rFonts w:cs="Arial"/>
        </w:rPr>
      </w:pPr>
      <w:r>
        <w:rPr>
          <w:rFonts w:cs="Arial"/>
        </w:rPr>
        <w:pict w14:anchorId="6E9CCBF9">
          <v:rect id="_x0000_i1112" style="width:0;height:1.5pt" o:hralign="center" o:hrstd="t" o:hr="t" fillcolor="#a0a0a0" stroked="f"/>
        </w:pict>
      </w:r>
    </w:p>
    <w:p w14:paraId="437CDA50" w14:textId="77777777" w:rsidR="009810C9" w:rsidRPr="0046756F" w:rsidRDefault="009810C9" w:rsidP="009810C9">
      <w:pPr>
        <w:pStyle w:val="Heading4"/>
        <w:rPr>
          <w:rFonts w:ascii="Arial" w:hAnsi="Arial" w:cs="Arial"/>
        </w:rPr>
      </w:pPr>
      <w:bookmarkStart w:id="180" w:name="_Toc122795449"/>
      <w:bookmarkStart w:id="181" w:name="_Toc158905499"/>
      <w:r w:rsidRPr="0046756F">
        <w:rPr>
          <w:rFonts w:ascii="Arial" w:hAnsi="Arial" w:cs="Arial"/>
        </w:rPr>
        <w:t>10.1.6.1 Brief Description</w:t>
      </w:r>
      <w:bookmarkEnd w:id="180"/>
      <w:bookmarkEnd w:id="181"/>
    </w:p>
    <w:p w14:paraId="27D00827" w14:textId="77777777" w:rsidR="009810C9" w:rsidRPr="0046756F" w:rsidRDefault="009810C9" w:rsidP="009810C9">
      <w:pPr>
        <w:rPr>
          <w:rFonts w:cs="Arial"/>
        </w:rPr>
      </w:pPr>
    </w:p>
    <w:p w14:paraId="72D598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A825CommInit function initializes the task to handle commands coming across the A825 bus.</w:t>
      </w:r>
    </w:p>
    <w:p w14:paraId="0756F258" w14:textId="77777777" w:rsidR="009810C9" w:rsidRPr="0046756F" w:rsidRDefault="00000000" w:rsidP="009810C9">
      <w:pPr>
        <w:rPr>
          <w:rFonts w:cs="Arial"/>
        </w:rPr>
      </w:pPr>
      <w:r>
        <w:rPr>
          <w:rFonts w:cs="Arial"/>
        </w:rPr>
        <w:pict w14:anchorId="104A13A2">
          <v:rect id="_x0000_i1113" style="width:0;height:1.5pt" o:hralign="center" o:hrstd="t" o:hr="t" fillcolor="#a0a0a0" stroked="f"/>
        </w:pict>
      </w:r>
    </w:p>
    <w:p w14:paraId="2D9BBE29" w14:textId="77777777" w:rsidR="009810C9" w:rsidRPr="0046756F" w:rsidRDefault="009810C9" w:rsidP="009810C9">
      <w:pPr>
        <w:pStyle w:val="Heading4"/>
        <w:rPr>
          <w:rFonts w:ascii="Arial" w:hAnsi="Arial" w:cs="Arial"/>
        </w:rPr>
      </w:pPr>
      <w:bookmarkStart w:id="182" w:name="_Toc122795450"/>
      <w:bookmarkStart w:id="183" w:name="_Toc158905500"/>
      <w:r w:rsidRPr="0046756F">
        <w:rPr>
          <w:rFonts w:ascii="Arial" w:hAnsi="Arial" w:cs="Arial"/>
        </w:rPr>
        <w:t>10.1.6.2 List of HLRs allocated</w:t>
      </w:r>
      <w:bookmarkEnd w:id="182"/>
      <w:bookmarkEnd w:id="183"/>
    </w:p>
    <w:p w14:paraId="4ADAFA78" w14:textId="77777777" w:rsidR="009810C9" w:rsidRPr="0046756F" w:rsidRDefault="009810C9" w:rsidP="009810C9">
      <w:pPr>
        <w:rPr>
          <w:rFonts w:cs="Arial"/>
        </w:rPr>
      </w:pPr>
    </w:p>
    <w:p w14:paraId="4DC7A3B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SRS/SAD(H698-003-011-CMU).</w:t>
      </w:r>
    </w:p>
    <w:p w14:paraId="7EDF6575" w14:textId="77777777" w:rsidR="009810C9" w:rsidRPr="0046756F" w:rsidRDefault="00000000" w:rsidP="009810C9">
      <w:pPr>
        <w:rPr>
          <w:rFonts w:cs="Arial"/>
        </w:rPr>
      </w:pPr>
      <w:r>
        <w:rPr>
          <w:rFonts w:cs="Arial"/>
        </w:rPr>
        <w:pict w14:anchorId="04DFF137">
          <v:rect id="_x0000_i1114" style="width:0;height:1.5pt" o:hralign="center" o:hrstd="t" o:hr="t" fillcolor="#a0a0a0" stroked="f"/>
        </w:pict>
      </w:r>
    </w:p>
    <w:p w14:paraId="5B44477E" w14:textId="77777777" w:rsidR="009810C9" w:rsidRPr="0046756F" w:rsidRDefault="009810C9" w:rsidP="009810C9">
      <w:pPr>
        <w:pStyle w:val="Heading4"/>
        <w:rPr>
          <w:rFonts w:ascii="Arial" w:hAnsi="Arial" w:cs="Arial"/>
        </w:rPr>
      </w:pPr>
      <w:bookmarkStart w:id="184" w:name="_Toc122795451"/>
      <w:bookmarkStart w:id="185" w:name="_Toc158905501"/>
      <w:r w:rsidRPr="0046756F">
        <w:rPr>
          <w:rFonts w:ascii="Arial" w:hAnsi="Arial" w:cs="Arial"/>
        </w:rPr>
        <w:t>10.1.6.3 List of global variables accessed and modified</w:t>
      </w:r>
      <w:bookmarkEnd w:id="184"/>
      <w:bookmarkEnd w:id="185"/>
    </w:p>
    <w:p w14:paraId="65778EB4" w14:textId="77777777" w:rsidR="009810C9" w:rsidRPr="0046756F" w:rsidRDefault="009810C9" w:rsidP="009810C9">
      <w:pPr>
        <w:rPr>
          <w:rFonts w:cs="Arial"/>
        </w:rPr>
      </w:pPr>
    </w:p>
    <w:p w14:paraId="36AA78BE" w14:textId="77777777" w:rsidR="009810C9" w:rsidRPr="0046756F" w:rsidRDefault="009810C9" w:rsidP="009810C9">
      <w:pPr>
        <w:widowControl w:val="0"/>
        <w:autoSpaceDE w:val="0"/>
        <w:autoSpaceDN w:val="0"/>
        <w:adjustRightInd w:val="0"/>
        <w:rPr>
          <w:rFonts w:cs="Arial"/>
        </w:rPr>
      </w:pPr>
      <w:r w:rsidRPr="0046756F">
        <w:rPr>
          <w:rFonts w:cs="Arial"/>
        </w:rPr>
        <w:t>Accessed : A825_comm_task_stk</w:t>
      </w:r>
    </w:p>
    <w:p w14:paraId="44E6D35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A825_comm_task_stk</w:t>
      </w:r>
    </w:p>
    <w:p w14:paraId="66465A90" w14:textId="77777777" w:rsidR="009810C9" w:rsidRPr="0046756F" w:rsidRDefault="00000000" w:rsidP="009810C9">
      <w:pPr>
        <w:rPr>
          <w:rFonts w:cs="Arial"/>
        </w:rPr>
      </w:pPr>
      <w:r>
        <w:rPr>
          <w:rFonts w:cs="Arial"/>
        </w:rPr>
        <w:pict w14:anchorId="1E3589C6">
          <v:rect id="_x0000_i1115" style="width:0;height:1.5pt" o:hralign="center" o:hrstd="t" o:hr="t" fillcolor="#a0a0a0" stroked="f"/>
        </w:pict>
      </w:r>
    </w:p>
    <w:p w14:paraId="340D3BBA" w14:textId="77777777" w:rsidR="009810C9" w:rsidRPr="0046756F" w:rsidRDefault="009810C9" w:rsidP="009810C9">
      <w:pPr>
        <w:pStyle w:val="Heading4"/>
        <w:rPr>
          <w:rFonts w:ascii="Arial" w:hAnsi="Arial" w:cs="Arial"/>
        </w:rPr>
      </w:pPr>
      <w:bookmarkStart w:id="186" w:name="_Toc122795452"/>
      <w:bookmarkStart w:id="187" w:name="_Toc158905502"/>
      <w:r w:rsidRPr="0046756F">
        <w:rPr>
          <w:rFonts w:ascii="Arial" w:hAnsi="Arial" w:cs="Arial"/>
        </w:rPr>
        <w:t>10.1.6.4 Parameter list (Input/Output)</w:t>
      </w:r>
      <w:bookmarkEnd w:id="186"/>
      <w:bookmarkEnd w:id="187"/>
    </w:p>
    <w:p w14:paraId="7AB91A3F" w14:textId="77777777" w:rsidR="009810C9" w:rsidRPr="0046756F" w:rsidRDefault="009810C9" w:rsidP="009810C9">
      <w:pPr>
        <w:rPr>
          <w:rFonts w:cs="Arial"/>
        </w:rPr>
      </w:pPr>
    </w:p>
    <w:p w14:paraId="2A30CE43"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2D659F0E"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2E93B733" w14:textId="77777777" w:rsidR="009810C9" w:rsidRPr="0046756F" w:rsidRDefault="00000000" w:rsidP="009810C9">
      <w:pPr>
        <w:rPr>
          <w:rFonts w:cs="Arial"/>
        </w:rPr>
      </w:pPr>
      <w:r>
        <w:rPr>
          <w:rFonts w:cs="Arial"/>
        </w:rPr>
        <w:pict w14:anchorId="06F32CA7">
          <v:rect id="_x0000_i1116" style="width:0;height:1.5pt" o:hralign="center" o:hrstd="t" o:hr="t" fillcolor="#a0a0a0" stroked="f"/>
        </w:pict>
      </w:r>
    </w:p>
    <w:p w14:paraId="73E7F491" w14:textId="77777777" w:rsidR="009810C9" w:rsidRPr="0046756F" w:rsidRDefault="009810C9" w:rsidP="009810C9">
      <w:pPr>
        <w:pStyle w:val="Heading4"/>
        <w:rPr>
          <w:rFonts w:ascii="Arial" w:hAnsi="Arial" w:cs="Arial"/>
        </w:rPr>
      </w:pPr>
      <w:bookmarkStart w:id="188" w:name="_Toc122795453"/>
      <w:bookmarkStart w:id="189" w:name="_Toc158905503"/>
      <w:r w:rsidRPr="0046756F">
        <w:rPr>
          <w:rFonts w:ascii="Arial" w:hAnsi="Arial" w:cs="Arial"/>
        </w:rPr>
        <w:t>10.1.6.5 Return Value</w:t>
      </w:r>
      <w:bookmarkEnd w:id="188"/>
      <w:bookmarkEnd w:id="189"/>
    </w:p>
    <w:p w14:paraId="249E6519" w14:textId="77777777" w:rsidR="009810C9" w:rsidRPr="0046756F" w:rsidRDefault="009810C9" w:rsidP="009810C9">
      <w:pPr>
        <w:rPr>
          <w:rFonts w:cs="Arial"/>
        </w:rPr>
      </w:pPr>
    </w:p>
    <w:p w14:paraId="6B9944D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1F23D33" w14:textId="77777777" w:rsidR="009810C9" w:rsidRPr="0046756F" w:rsidRDefault="00000000" w:rsidP="009810C9">
      <w:pPr>
        <w:rPr>
          <w:rFonts w:cs="Arial"/>
        </w:rPr>
      </w:pPr>
      <w:r>
        <w:rPr>
          <w:rFonts w:cs="Arial"/>
        </w:rPr>
        <w:pict w14:anchorId="3A04AD3A">
          <v:rect id="_x0000_i1117" style="width:0;height:1.5pt" o:hralign="center" o:hrstd="t" o:hr="t" fillcolor="#a0a0a0" stroked="f"/>
        </w:pict>
      </w:r>
    </w:p>
    <w:p w14:paraId="7522B2C1" w14:textId="77777777" w:rsidR="009810C9" w:rsidRPr="0046756F" w:rsidRDefault="009810C9" w:rsidP="009810C9">
      <w:pPr>
        <w:pStyle w:val="Heading4"/>
        <w:rPr>
          <w:rFonts w:ascii="Arial" w:hAnsi="Arial" w:cs="Arial"/>
        </w:rPr>
      </w:pPr>
      <w:bookmarkStart w:id="190" w:name="_Toc122795454"/>
      <w:bookmarkStart w:id="191" w:name="_Toc158905504"/>
      <w:r w:rsidRPr="0046756F">
        <w:rPr>
          <w:rFonts w:ascii="Arial" w:hAnsi="Arial" w:cs="Arial"/>
        </w:rPr>
        <w:t>10.1.6.6 Other CSUs called by this CSU</w:t>
      </w:r>
      <w:bookmarkEnd w:id="190"/>
      <w:bookmarkEnd w:id="191"/>
    </w:p>
    <w:p w14:paraId="4F307F3D" w14:textId="77777777" w:rsidR="009810C9" w:rsidRPr="0046756F" w:rsidRDefault="009810C9" w:rsidP="009810C9">
      <w:pPr>
        <w:rPr>
          <w:rFonts w:cs="Arial"/>
        </w:rPr>
      </w:pPr>
    </w:p>
    <w:p w14:paraId="128E1B02" w14:textId="77777777" w:rsidR="009810C9" w:rsidRPr="0046756F" w:rsidRDefault="009810C9" w:rsidP="009810C9">
      <w:pPr>
        <w:widowControl w:val="0"/>
        <w:autoSpaceDE w:val="0"/>
        <w:autoSpaceDN w:val="0"/>
        <w:adjustRightInd w:val="0"/>
        <w:rPr>
          <w:rFonts w:cs="Arial"/>
        </w:rPr>
      </w:pPr>
      <w:r w:rsidRPr="0046756F">
        <w:rPr>
          <w:rFonts w:cs="Arial"/>
        </w:rPr>
        <w:t>TbaseTaskSignaling</w:t>
      </w:r>
    </w:p>
    <w:p w14:paraId="70AED904" w14:textId="77777777" w:rsidR="009810C9" w:rsidRPr="0046756F" w:rsidRDefault="009810C9" w:rsidP="009810C9">
      <w:pPr>
        <w:widowControl w:val="0"/>
        <w:autoSpaceDE w:val="0"/>
        <w:autoSpaceDN w:val="0"/>
        <w:adjustRightInd w:val="0"/>
        <w:rPr>
          <w:rFonts w:cs="Arial"/>
        </w:rPr>
      </w:pPr>
      <w:r w:rsidRPr="0046756F">
        <w:rPr>
          <w:rFonts w:cs="Arial"/>
        </w:rPr>
        <w:t>OsTaskCreate</w:t>
      </w:r>
    </w:p>
    <w:p w14:paraId="7EC85E9E" w14:textId="77777777" w:rsidR="009810C9" w:rsidRPr="0046756F" w:rsidRDefault="009810C9" w:rsidP="009810C9">
      <w:pPr>
        <w:widowControl w:val="0"/>
        <w:autoSpaceDE w:val="0"/>
        <w:autoSpaceDN w:val="0"/>
        <w:adjustRightInd w:val="0"/>
        <w:rPr>
          <w:rFonts w:cs="Arial"/>
        </w:rPr>
      </w:pPr>
      <w:r w:rsidRPr="0046756F">
        <w:rPr>
          <w:rFonts w:cs="Arial"/>
        </w:rPr>
        <w:t>OsSemCreate</w:t>
      </w:r>
    </w:p>
    <w:p w14:paraId="67E2D074"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0363D221" w14:textId="77777777" w:rsidR="009810C9" w:rsidRPr="0046756F" w:rsidRDefault="009810C9" w:rsidP="009810C9">
      <w:pPr>
        <w:widowControl w:val="0"/>
        <w:autoSpaceDE w:val="0"/>
        <w:autoSpaceDN w:val="0"/>
        <w:adjustRightInd w:val="0"/>
        <w:rPr>
          <w:rFonts w:cs="Arial"/>
        </w:rPr>
      </w:pPr>
      <w:r w:rsidRPr="0046756F">
        <w:rPr>
          <w:rFonts w:cs="Arial"/>
        </w:rPr>
        <w:t>RterrForever</w:t>
      </w:r>
    </w:p>
    <w:p w14:paraId="2780E341" w14:textId="77777777" w:rsidR="009810C9" w:rsidRPr="0046756F" w:rsidRDefault="009810C9" w:rsidP="009810C9">
      <w:pPr>
        <w:widowControl w:val="0"/>
        <w:autoSpaceDE w:val="0"/>
        <w:autoSpaceDN w:val="0"/>
        <w:adjustRightInd w:val="0"/>
        <w:rPr>
          <w:rFonts w:cs="Arial"/>
          <w:sz w:val="17"/>
          <w:szCs w:val="17"/>
        </w:rPr>
      </w:pPr>
      <w:r w:rsidRPr="0046756F">
        <w:rPr>
          <w:rFonts w:cs="Arial"/>
        </w:rPr>
        <w:t>A825CommTask</w:t>
      </w:r>
    </w:p>
    <w:p w14:paraId="169AEEFC" w14:textId="77777777" w:rsidR="009810C9" w:rsidRPr="0046756F" w:rsidRDefault="00000000" w:rsidP="009810C9">
      <w:pPr>
        <w:rPr>
          <w:rFonts w:cs="Arial"/>
        </w:rPr>
      </w:pPr>
      <w:r>
        <w:rPr>
          <w:rFonts w:cs="Arial"/>
        </w:rPr>
        <w:pict w14:anchorId="60766A80">
          <v:rect id="_x0000_i1118" style="width:0;height:1.5pt" o:hralign="center" o:hrstd="t" o:hr="t" fillcolor="#a0a0a0" stroked="f"/>
        </w:pict>
      </w:r>
    </w:p>
    <w:p w14:paraId="50CF0021" w14:textId="77777777" w:rsidR="009810C9" w:rsidRPr="0046756F" w:rsidRDefault="009810C9" w:rsidP="009810C9">
      <w:pPr>
        <w:pStyle w:val="Heading4"/>
        <w:rPr>
          <w:rFonts w:ascii="Arial" w:hAnsi="Arial" w:cs="Arial"/>
        </w:rPr>
      </w:pPr>
      <w:bookmarkStart w:id="192" w:name="_Toc122795455"/>
      <w:bookmarkStart w:id="193" w:name="_Toc158905505"/>
      <w:r w:rsidRPr="0046756F">
        <w:rPr>
          <w:rFonts w:ascii="Arial" w:hAnsi="Arial" w:cs="Arial"/>
        </w:rPr>
        <w:t>10.1.6.7 Description of list of LLRs allocated</w:t>
      </w:r>
      <w:bookmarkEnd w:id="192"/>
      <w:bookmarkEnd w:id="193"/>
    </w:p>
    <w:p w14:paraId="3044CFE0" w14:textId="77777777" w:rsidR="009810C9" w:rsidRPr="0046756F" w:rsidRDefault="009810C9" w:rsidP="009810C9">
      <w:pPr>
        <w:rPr>
          <w:rFonts w:cs="Arial"/>
        </w:rPr>
      </w:pPr>
    </w:p>
    <w:p w14:paraId="5AE78EB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A825CommInit</w:t>
      </w:r>
    </w:p>
    <w:p w14:paraId="005A706D" w14:textId="77777777" w:rsidR="009810C9" w:rsidRPr="0046756F" w:rsidRDefault="00000000" w:rsidP="009810C9">
      <w:pPr>
        <w:rPr>
          <w:rFonts w:cs="Arial"/>
        </w:rPr>
      </w:pPr>
      <w:r>
        <w:rPr>
          <w:rFonts w:cs="Arial"/>
        </w:rPr>
        <w:pict w14:anchorId="39E0A7F0">
          <v:rect id="_x0000_i1119" style="width:0;height:1.5pt" o:hralign="center" o:hrstd="t" o:hr="t" fillcolor="#a0a0a0" stroked="f"/>
        </w:pict>
      </w:r>
    </w:p>
    <w:p w14:paraId="2897C1B1" w14:textId="77777777" w:rsidR="009810C9" w:rsidRPr="0046756F" w:rsidRDefault="009810C9" w:rsidP="009810C9">
      <w:pPr>
        <w:pStyle w:val="Heading5"/>
        <w:rPr>
          <w:rFonts w:ascii="Arial" w:hAnsi="Arial" w:cs="Arial"/>
        </w:rPr>
      </w:pPr>
      <w:bookmarkStart w:id="194" w:name="_Toc122795456"/>
      <w:bookmarkStart w:id="195" w:name="_Toc158905506"/>
      <w:r w:rsidRPr="0046756F">
        <w:rPr>
          <w:rFonts w:ascii="Arial" w:hAnsi="Arial" w:cs="Arial"/>
        </w:rPr>
        <w:t>10.1.6.7.1 daucmfa825comm-A825CommInit-LLR-002</w:t>
      </w:r>
      <w:bookmarkEnd w:id="194"/>
      <w:bookmarkEnd w:id="195"/>
    </w:p>
    <w:p w14:paraId="60EE70B4" w14:textId="77777777" w:rsidR="009810C9" w:rsidRPr="0046756F" w:rsidRDefault="009810C9" w:rsidP="009810C9">
      <w:pPr>
        <w:rPr>
          <w:rFonts w:cs="Arial"/>
        </w:rPr>
      </w:pPr>
      <w:r w:rsidRPr="0046756F">
        <w:rPr>
          <w:rFonts w:cs="Arial"/>
        </w:rPr>
        <w:t>Requirement ID: H698-LLD-CMU-FNC-97</w:t>
      </w:r>
    </w:p>
    <w:p w14:paraId="3666839B" w14:textId="77777777" w:rsidR="009810C9" w:rsidRPr="0046756F" w:rsidRDefault="009810C9" w:rsidP="009810C9">
      <w:pPr>
        <w:rPr>
          <w:rFonts w:cs="Arial"/>
        </w:rPr>
      </w:pPr>
    </w:p>
    <w:p w14:paraId="15D39F76" w14:textId="77777777" w:rsidR="009810C9" w:rsidRPr="0046756F" w:rsidRDefault="009810C9" w:rsidP="009810C9">
      <w:pPr>
        <w:autoSpaceDE w:val="0"/>
        <w:autoSpaceDN w:val="0"/>
        <w:adjustRightInd w:val="0"/>
        <w:rPr>
          <w:rFonts w:cs="Arial"/>
          <w:sz w:val="17"/>
          <w:szCs w:val="17"/>
        </w:rPr>
      </w:pPr>
      <w:r w:rsidRPr="0046756F">
        <w:rPr>
          <w:rFonts w:cs="Arial"/>
        </w:rPr>
        <w:t>The function shall loop through M_ZERO to M_A825COMM_TASK_STK_SIZE minus 1, increment the loop counter and do the following:</w:t>
      </w:r>
      <w:r w:rsidRPr="0046756F">
        <w:rPr>
          <w:rFonts w:cs="Arial"/>
        </w:rPr>
        <w:br/>
        <w:t>Set A825_comm_task_stk with index as loop counter to M_CBIT_TASK_STK_VAL.</w:t>
      </w:r>
    </w:p>
    <w:p w14:paraId="729936A6" w14:textId="77777777" w:rsidR="009810C9" w:rsidRPr="0046756F" w:rsidRDefault="00000000" w:rsidP="009810C9">
      <w:pPr>
        <w:rPr>
          <w:rFonts w:cs="Arial"/>
        </w:rPr>
      </w:pPr>
      <w:r>
        <w:rPr>
          <w:rFonts w:cs="Arial"/>
        </w:rPr>
        <w:pict w14:anchorId="7A976A31">
          <v:rect id="_x0000_i1120" style="width:0;height:1.5pt" o:hralign="center" o:hrstd="t" o:hr="t" fillcolor="#a0a0a0" stroked="f"/>
        </w:pict>
      </w:r>
    </w:p>
    <w:p w14:paraId="7AD274C3" w14:textId="77777777" w:rsidR="009810C9" w:rsidRPr="0046756F" w:rsidRDefault="009810C9" w:rsidP="009810C9">
      <w:pPr>
        <w:pStyle w:val="Heading5"/>
        <w:rPr>
          <w:rFonts w:ascii="Arial" w:hAnsi="Arial" w:cs="Arial"/>
        </w:rPr>
      </w:pPr>
      <w:bookmarkStart w:id="196" w:name="_Toc122795457"/>
      <w:bookmarkStart w:id="197" w:name="_Toc158905507"/>
      <w:r w:rsidRPr="0046756F">
        <w:rPr>
          <w:rFonts w:ascii="Arial" w:hAnsi="Arial" w:cs="Arial"/>
        </w:rPr>
        <w:t>10.1.6.7.2 daucmfa825comm-A825CommInit-LLR-003</w:t>
      </w:r>
      <w:bookmarkEnd w:id="196"/>
      <w:bookmarkEnd w:id="197"/>
    </w:p>
    <w:p w14:paraId="76D663C8" w14:textId="77777777" w:rsidR="009810C9" w:rsidRPr="0046756F" w:rsidRDefault="009810C9" w:rsidP="009810C9">
      <w:pPr>
        <w:rPr>
          <w:rFonts w:cs="Arial"/>
        </w:rPr>
      </w:pPr>
      <w:r w:rsidRPr="0046756F">
        <w:rPr>
          <w:rFonts w:cs="Arial"/>
        </w:rPr>
        <w:t>Requirement ID: H698-LLD-CMU-FNC-98</w:t>
      </w:r>
    </w:p>
    <w:p w14:paraId="19BEF51B" w14:textId="77777777" w:rsidR="009810C9" w:rsidRPr="0046756F" w:rsidRDefault="009810C9" w:rsidP="009810C9">
      <w:pPr>
        <w:rPr>
          <w:rFonts w:cs="Arial"/>
        </w:rPr>
      </w:pPr>
    </w:p>
    <w:p w14:paraId="4DCDD39E"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6C3C20D3"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install task signalling parameters by calling TbaseTaskSignaling function with parameters M_A825COMM_TASK_TICKS, return value of</w:t>
      </w:r>
    </w:p>
    <w:p w14:paraId="59C422FB" w14:textId="77777777" w:rsidR="009810C9" w:rsidRPr="0046756F" w:rsidRDefault="009810C9" w:rsidP="009810C9">
      <w:pPr>
        <w:widowControl w:val="0"/>
        <w:autoSpaceDE w:val="0"/>
        <w:autoSpaceDN w:val="0"/>
        <w:adjustRightInd w:val="0"/>
        <w:rPr>
          <w:rFonts w:cs="Arial"/>
        </w:rPr>
      </w:pPr>
      <w:r w:rsidRPr="0046756F">
        <w:rPr>
          <w:rFonts w:cs="Arial"/>
        </w:rPr>
        <w:t xml:space="preserve">             function OsSemCreate with parameter M_ZERO stored in Semaphore to signal A825 input  </w:t>
      </w:r>
    </w:p>
    <w:p w14:paraId="547ED96A" w14:textId="77777777" w:rsidR="009810C9" w:rsidRPr="0046756F" w:rsidRDefault="009810C9" w:rsidP="009810C9">
      <w:pPr>
        <w:widowControl w:val="0"/>
        <w:autoSpaceDE w:val="0"/>
        <w:autoSpaceDN w:val="0"/>
        <w:adjustRightInd w:val="0"/>
        <w:rPr>
          <w:rFonts w:cs="Arial"/>
        </w:rPr>
      </w:pPr>
      <w:r w:rsidRPr="0046756F">
        <w:rPr>
          <w:rFonts w:cs="Arial"/>
        </w:rPr>
        <w:t xml:space="preserve">             processing.</w:t>
      </w:r>
    </w:p>
    <w:p w14:paraId="2167965F" w14:textId="77777777" w:rsidR="009810C9" w:rsidRPr="0046756F" w:rsidRDefault="009810C9" w:rsidP="009810C9">
      <w:pPr>
        <w:widowControl w:val="0"/>
        <w:numPr>
          <w:ilvl w:val="0"/>
          <w:numId w:val="1"/>
        </w:numPr>
        <w:autoSpaceDE w:val="0"/>
        <w:autoSpaceDN w:val="0"/>
        <w:adjustRightInd w:val="0"/>
        <w:ind w:left="1440" w:hanging="360"/>
        <w:rPr>
          <w:rFonts w:cs="Arial"/>
          <w:sz w:val="17"/>
          <w:szCs w:val="17"/>
        </w:rPr>
      </w:pPr>
      <w:r w:rsidRPr="0046756F">
        <w:rPr>
          <w:rFonts w:cs="Arial"/>
        </w:rPr>
        <w:t>calls the function RterrDisplayErrorId with parameter (M_APP_ID, RterrForever, OS_KERNEL_ERR  bitwise OR with RT_ERROR_2) when Semaphore to signal A825 input processing is M_NULL, otherwise do nothing.</w:t>
      </w:r>
    </w:p>
    <w:p w14:paraId="1E006C57" w14:textId="77777777" w:rsidR="009810C9" w:rsidRPr="0046756F" w:rsidRDefault="00000000" w:rsidP="009810C9">
      <w:pPr>
        <w:rPr>
          <w:rFonts w:cs="Arial"/>
        </w:rPr>
      </w:pPr>
      <w:r>
        <w:rPr>
          <w:rFonts w:cs="Arial"/>
        </w:rPr>
        <w:pict w14:anchorId="1DD1C8FF">
          <v:rect id="_x0000_i1121" style="width:0;height:1.5pt" o:hralign="center" o:hrstd="t" o:hr="t" fillcolor="#a0a0a0" stroked="f"/>
        </w:pict>
      </w:r>
    </w:p>
    <w:p w14:paraId="1149176E" w14:textId="77777777" w:rsidR="009810C9" w:rsidRPr="0046756F" w:rsidRDefault="009810C9" w:rsidP="009810C9">
      <w:pPr>
        <w:pStyle w:val="Heading5"/>
        <w:rPr>
          <w:rFonts w:ascii="Arial" w:hAnsi="Arial" w:cs="Arial"/>
        </w:rPr>
      </w:pPr>
      <w:bookmarkStart w:id="198" w:name="_Toc122795458"/>
      <w:bookmarkStart w:id="199" w:name="_Toc158905508"/>
      <w:r w:rsidRPr="0046756F">
        <w:rPr>
          <w:rFonts w:ascii="Arial" w:hAnsi="Arial" w:cs="Arial"/>
        </w:rPr>
        <w:t>10.1.6.7.3 daucmfa825comm-A825CommInit-LLR-004</w:t>
      </w:r>
      <w:bookmarkEnd w:id="198"/>
      <w:bookmarkEnd w:id="199"/>
    </w:p>
    <w:p w14:paraId="3C1497ED" w14:textId="77777777" w:rsidR="009810C9" w:rsidRPr="0046756F" w:rsidRDefault="009810C9" w:rsidP="009810C9">
      <w:pPr>
        <w:rPr>
          <w:rFonts w:cs="Arial"/>
        </w:rPr>
      </w:pPr>
      <w:r w:rsidRPr="0046756F">
        <w:rPr>
          <w:rFonts w:cs="Arial"/>
        </w:rPr>
        <w:t>Requirement ID: H698-LLD-CMU-FNC-99</w:t>
      </w:r>
    </w:p>
    <w:p w14:paraId="7D152514" w14:textId="77777777" w:rsidR="009810C9" w:rsidRPr="0046756F" w:rsidRDefault="009810C9" w:rsidP="009810C9">
      <w:pPr>
        <w:rPr>
          <w:rFonts w:cs="Arial"/>
        </w:rPr>
      </w:pPr>
    </w:p>
    <w:p w14:paraId="2F3C6322" w14:textId="77777777" w:rsidR="009810C9" w:rsidRPr="0046756F" w:rsidRDefault="009810C9" w:rsidP="009810C9">
      <w:pPr>
        <w:widowControl w:val="0"/>
        <w:autoSpaceDE w:val="0"/>
        <w:autoSpaceDN w:val="0"/>
        <w:adjustRightInd w:val="0"/>
        <w:rPr>
          <w:rFonts w:cs="Arial"/>
        </w:rPr>
      </w:pPr>
      <w:r w:rsidRPr="0046756F">
        <w:rPr>
          <w:rFonts w:cs="Arial"/>
        </w:rPr>
        <w:t>The function shall create the A825Comm task by performing the following when OsTaskCreate with parameters (pointer to A825CommTask function, M_HW_NULL, reference of A825_comm_task_stk with index size M_A825COMM_TASK_STK_SIZE and M_A825COMM_TASK_PRIO) returns value other than M_OS_NO_ERR, otherwise do nothing</w:t>
      </w:r>
    </w:p>
    <w:p w14:paraId="3AB3D45C" w14:textId="77777777" w:rsidR="009810C9" w:rsidRPr="0046756F" w:rsidRDefault="009810C9" w:rsidP="009810C9">
      <w:pPr>
        <w:widowControl w:val="0"/>
        <w:autoSpaceDE w:val="0"/>
        <w:autoSpaceDN w:val="0"/>
        <w:adjustRightInd w:val="0"/>
        <w:rPr>
          <w:rFonts w:cs="Arial"/>
        </w:rPr>
      </w:pPr>
      <w:r w:rsidRPr="0046756F">
        <w:rPr>
          <w:rFonts w:cs="Arial"/>
        </w:rPr>
        <w:t>-call the function RterrDisplayErrorId with parameters</w:t>
      </w:r>
    </w:p>
    <w:p w14:paraId="1FE6B26D"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(M_APP_ID, RterrForever, OS_KERNEL_ERR Bitwise OR with RT_ERROR_3).</w:t>
      </w:r>
    </w:p>
    <w:p w14:paraId="7057D3BD" w14:textId="77777777" w:rsidR="009810C9" w:rsidRPr="0046756F" w:rsidRDefault="00000000" w:rsidP="009810C9">
      <w:pPr>
        <w:rPr>
          <w:rFonts w:cs="Arial"/>
        </w:rPr>
      </w:pPr>
      <w:r>
        <w:rPr>
          <w:rFonts w:cs="Arial"/>
        </w:rPr>
        <w:pict w14:anchorId="1418A765">
          <v:rect id="_x0000_i1122" style="width:0;height:1.5pt" o:hralign="center" o:hrstd="t" o:hr="t" fillcolor="#a0a0a0" stroked="f"/>
        </w:pict>
      </w:r>
    </w:p>
    <w:p w14:paraId="7462F92F" w14:textId="77777777" w:rsidR="009810C9" w:rsidRPr="0046756F" w:rsidRDefault="009810C9" w:rsidP="009810C9">
      <w:pPr>
        <w:pStyle w:val="Heading3"/>
      </w:pPr>
      <w:bookmarkStart w:id="200" w:name="_Toc122795459"/>
      <w:bookmarkStart w:id="201" w:name="_Toc158905509"/>
      <w:r w:rsidRPr="0046756F">
        <w:t>10.1.7 ResetHardware</w:t>
      </w:r>
      <w:bookmarkEnd w:id="200"/>
      <w:bookmarkEnd w:id="201"/>
    </w:p>
    <w:p w14:paraId="13FE8646" w14:textId="77777777" w:rsidR="009810C9" w:rsidRPr="0046756F" w:rsidRDefault="009810C9" w:rsidP="009810C9">
      <w:pPr>
        <w:rPr>
          <w:rFonts w:cs="Arial"/>
        </w:rPr>
      </w:pPr>
    </w:p>
    <w:p w14:paraId="2671EB32"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ResetHardware will follow in the sub sections.</w:t>
      </w:r>
    </w:p>
    <w:p w14:paraId="7B58A6BE" w14:textId="77777777" w:rsidR="009810C9" w:rsidRPr="0046756F" w:rsidRDefault="00000000" w:rsidP="009810C9">
      <w:pPr>
        <w:rPr>
          <w:rFonts w:cs="Arial"/>
        </w:rPr>
      </w:pPr>
      <w:r>
        <w:rPr>
          <w:rFonts w:cs="Arial"/>
        </w:rPr>
        <w:pict w14:anchorId="10DA8F7B">
          <v:rect id="_x0000_i1123" style="width:0;height:1.5pt" o:hralign="center" o:hrstd="t" o:hr="t" fillcolor="#a0a0a0" stroked="f"/>
        </w:pict>
      </w:r>
    </w:p>
    <w:p w14:paraId="1301AF1A" w14:textId="77777777" w:rsidR="009810C9" w:rsidRPr="0046756F" w:rsidRDefault="009810C9" w:rsidP="009810C9">
      <w:pPr>
        <w:pStyle w:val="Heading4"/>
        <w:rPr>
          <w:rFonts w:ascii="Arial" w:hAnsi="Arial" w:cs="Arial"/>
        </w:rPr>
      </w:pPr>
      <w:bookmarkStart w:id="202" w:name="_Toc122795460"/>
      <w:bookmarkStart w:id="203" w:name="_Toc158905510"/>
      <w:r w:rsidRPr="0046756F">
        <w:rPr>
          <w:rFonts w:ascii="Arial" w:hAnsi="Arial" w:cs="Arial"/>
        </w:rPr>
        <w:t>10.1.7.1 Brief Description</w:t>
      </w:r>
      <w:bookmarkEnd w:id="202"/>
      <w:bookmarkEnd w:id="203"/>
    </w:p>
    <w:p w14:paraId="42A73776" w14:textId="77777777" w:rsidR="009810C9" w:rsidRPr="0046756F" w:rsidRDefault="009810C9" w:rsidP="009810C9">
      <w:pPr>
        <w:rPr>
          <w:rFonts w:cs="Arial"/>
        </w:rPr>
      </w:pPr>
    </w:p>
    <w:p w14:paraId="24077A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ResetHardware function disables the CAN interfaces and disable and clears pending interrupts.</w:t>
      </w:r>
    </w:p>
    <w:p w14:paraId="4DF2F855" w14:textId="77777777" w:rsidR="009810C9" w:rsidRPr="0046756F" w:rsidRDefault="00000000" w:rsidP="009810C9">
      <w:pPr>
        <w:rPr>
          <w:rFonts w:cs="Arial"/>
        </w:rPr>
      </w:pPr>
      <w:r>
        <w:rPr>
          <w:rFonts w:cs="Arial"/>
        </w:rPr>
        <w:pict w14:anchorId="2BBF2798">
          <v:rect id="_x0000_i1124" style="width:0;height:1.5pt" o:hralign="center" o:hrstd="t" o:hr="t" fillcolor="#a0a0a0" stroked="f"/>
        </w:pict>
      </w:r>
    </w:p>
    <w:p w14:paraId="7D2DB66F" w14:textId="77777777" w:rsidR="009810C9" w:rsidRPr="0046756F" w:rsidRDefault="009810C9" w:rsidP="009810C9">
      <w:pPr>
        <w:pStyle w:val="Heading4"/>
        <w:rPr>
          <w:rFonts w:ascii="Arial" w:hAnsi="Arial" w:cs="Arial"/>
        </w:rPr>
      </w:pPr>
      <w:bookmarkStart w:id="204" w:name="_Toc122795461"/>
      <w:bookmarkStart w:id="205" w:name="_Toc158905511"/>
      <w:r w:rsidRPr="0046756F">
        <w:rPr>
          <w:rFonts w:ascii="Arial" w:hAnsi="Arial" w:cs="Arial"/>
        </w:rPr>
        <w:t>10.1.7.2 List of HLRs allocated</w:t>
      </w:r>
      <w:bookmarkEnd w:id="204"/>
      <w:bookmarkEnd w:id="205"/>
    </w:p>
    <w:p w14:paraId="5DBCAD32" w14:textId="77777777" w:rsidR="009810C9" w:rsidRPr="0046756F" w:rsidRDefault="009810C9" w:rsidP="009810C9">
      <w:pPr>
        <w:rPr>
          <w:rFonts w:cs="Arial"/>
        </w:rPr>
      </w:pPr>
    </w:p>
    <w:p w14:paraId="2A4D2E2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SRS/SAD(H698-003-011-CMU).</w:t>
      </w:r>
    </w:p>
    <w:p w14:paraId="6DF089F2" w14:textId="77777777" w:rsidR="009810C9" w:rsidRPr="0046756F" w:rsidRDefault="00000000" w:rsidP="009810C9">
      <w:pPr>
        <w:rPr>
          <w:rFonts w:cs="Arial"/>
        </w:rPr>
      </w:pPr>
      <w:r>
        <w:rPr>
          <w:rFonts w:cs="Arial"/>
        </w:rPr>
        <w:pict w14:anchorId="5F5EB7C0">
          <v:rect id="_x0000_i1125" style="width:0;height:1.5pt" o:hralign="center" o:hrstd="t" o:hr="t" fillcolor="#a0a0a0" stroked="f"/>
        </w:pict>
      </w:r>
    </w:p>
    <w:p w14:paraId="3FE90BD0" w14:textId="77777777" w:rsidR="009810C9" w:rsidRPr="0046756F" w:rsidRDefault="009810C9" w:rsidP="009810C9">
      <w:pPr>
        <w:pStyle w:val="Heading4"/>
        <w:rPr>
          <w:rFonts w:ascii="Arial" w:hAnsi="Arial" w:cs="Arial"/>
        </w:rPr>
      </w:pPr>
      <w:bookmarkStart w:id="206" w:name="_Toc122795462"/>
      <w:bookmarkStart w:id="207" w:name="_Toc158905512"/>
      <w:r w:rsidRPr="0046756F">
        <w:rPr>
          <w:rFonts w:ascii="Arial" w:hAnsi="Arial" w:cs="Arial"/>
        </w:rPr>
        <w:t>10.1.7.3 List of global variables accessed and modified</w:t>
      </w:r>
      <w:bookmarkEnd w:id="206"/>
      <w:bookmarkEnd w:id="207"/>
    </w:p>
    <w:p w14:paraId="6A7710FD" w14:textId="77777777" w:rsidR="009810C9" w:rsidRPr="0046756F" w:rsidRDefault="009810C9" w:rsidP="009810C9">
      <w:pPr>
        <w:rPr>
          <w:rFonts w:cs="Arial"/>
        </w:rPr>
      </w:pPr>
    </w:p>
    <w:p w14:paraId="74D39F5C"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5958A60"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04EA6BC1" w14:textId="77777777" w:rsidR="009810C9" w:rsidRPr="0046756F" w:rsidRDefault="00000000" w:rsidP="009810C9">
      <w:pPr>
        <w:rPr>
          <w:rFonts w:cs="Arial"/>
        </w:rPr>
      </w:pPr>
      <w:r>
        <w:rPr>
          <w:rFonts w:cs="Arial"/>
        </w:rPr>
        <w:pict w14:anchorId="4FBC302B">
          <v:rect id="_x0000_i1126" style="width:0;height:1.5pt" o:hralign="center" o:hrstd="t" o:hr="t" fillcolor="#a0a0a0" stroked="f"/>
        </w:pict>
      </w:r>
    </w:p>
    <w:p w14:paraId="30348DBA" w14:textId="77777777" w:rsidR="009810C9" w:rsidRPr="0046756F" w:rsidRDefault="009810C9" w:rsidP="009810C9">
      <w:pPr>
        <w:pStyle w:val="Heading4"/>
        <w:rPr>
          <w:rFonts w:ascii="Arial" w:hAnsi="Arial" w:cs="Arial"/>
        </w:rPr>
      </w:pPr>
      <w:bookmarkStart w:id="208" w:name="_Toc122795463"/>
      <w:bookmarkStart w:id="209" w:name="_Toc158905513"/>
      <w:r w:rsidRPr="0046756F">
        <w:rPr>
          <w:rFonts w:ascii="Arial" w:hAnsi="Arial" w:cs="Arial"/>
        </w:rPr>
        <w:t>10.1.7.4 Parameter list (Input/Output)</w:t>
      </w:r>
      <w:bookmarkEnd w:id="208"/>
      <w:bookmarkEnd w:id="209"/>
    </w:p>
    <w:p w14:paraId="6B2DDE67" w14:textId="77777777" w:rsidR="009810C9" w:rsidRPr="0046756F" w:rsidRDefault="009810C9" w:rsidP="009810C9">
      <w:pPr>
        <w:rPr>
          <w:rFonts w:cs="Arial"/>
        </w:rPr>
      </w:pPr>
    </w:p>
    <w:p w14:paraId="59B9FA58"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4EC5F595"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1B6B3963" w14:textId="77777777" w:rsidR="009810C9" w:rsidRPr="0046756F" w:rsidRDefault="00000000" w:rsidP="009810C9">
      <w:pPr>
        <w:rPr>
          <w:rFonts w:cs="Arial"/>
        </w:rPr>
      </w:pPr>
      <w:r>
        <w:rPr>
          <w:rFonts w:cs="Arial"/>
        </w:rPr>
        <w:pict w14:anchorId="0190BF49">
          <v:rect id="_x0000_i1127" style="width:0;height:1.5pt" o:hralign="center" o:hrstd="t" o:hr="t" fillcolor="#a0a0a0" stroked="f"/>
        </w:pict>
      </w:r>
    </w:p>
    <w:p w14:paraId="7B853FC9" w14:textId="77777777" w:rsidR="009810C9" w:rsidRPr="0046756F" w:rsidRDefault="009810C9" w:rsidP="009810C9">
      <w:pPr>
        <w:pStyle w:val="Heading4"/>
        <w:rPr>
          <w:rFonts w:ascii="Arial" w:hAnsi="Arial" w:cs="Arial"/>
        </w:rPr>
      </w:pPr>
      <w:bookmarkStart w:id="210" w:name="_Toc122795464"/>
      <w:bookmarkStart w:id="211" w:name="_Toc158905514"/>
      <w:r w:rsidRPr="0046756F">
        <w:rPr>
          <w:rFonts w:ascii="Arial" w:hAnsi="Arial" w:cs="Arial"/>
        </w:rPr>
        <w:t>10.1.7.5 Return Value</w:t>
      </w:r>
      <w:bookmarkEnd w:id="210"/>
      <w:bookmarkEnd w:id="211"/>
    </w:p>
    <w:p w14:paraId="41ED0465" w14:textId="77777777" w:rsidR="009810C9" w:rsidRPr="0046756F" w:rsidRDefault="009810C9" w:rsidP="009810C9">
      <w:pPr>
        <w:rPr>
          <w:rFonts w:cs="Arial"/>
        </w:rPr>
      </w:pPr>
    </w:p>
    <w:p w14:paraId="3CCE72A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7105F75" w14:textId="77777777" w:rsidR="009810C9" w:rsidRPr="0046756F" w:rsidRDefault="00000000" w:rsidP="009810C9">
      <w:pPr>
        <w:rPr>
          <w:rFonts w:cs="Arial"/>
        </w:rPr>
      </w:pPr>
      <w:r>
        <w:rPr>
          <w:rFonts w:cs="Arial"/>
        </w:rPr>
        <w:pict w14:anchorId="290708F2">
          <v:rect id="_x0000_i1128" style="width:0;height:1.5pt" o:hralign="center" o:hrstd="t" o:hr="t" fillcolor="#a0a0a0" stroked="f"/>
        </w:pict>
      </w:r>
    </w:p>
    <w:p w14:paraId="2A2AE498" w14:textId="77777777" w:rsidR="009810C9" w:rsidRPr="0046756F" w:rsidRDefault="009810C9" w:rsidP="009810C9">
      <w:pPr>
        <w:pStyle w:val="Heading4"/>
        <w:rPr>
          <w:rFonts w:ascii="Arial" w:hAnsi="Arial" w:cs="Arial"/>
        </w:rPr>
      </w:pPr>
      <w:bookmarkStart w:id="212" w:name="_Toc122795465"/>
      <w:bookmarkStart w:id="213" w:name="_Toc158905515"/>
      <w:r w:rsidRPr="0046756F">
        <w:rPr>
          <w:rFonts w:ascii="Arial" w:hAnsi="Arial" w:cs="Arial"/>
        </w:rPr>
        <w:t>10.1.7.6 Other CSUs called by this CSU</w:t>
      </w:r>
      <w:bookmarkEnd w:id="212"/>
      <w:bookmarkEnd w:id="213"/>
    </w:p>
    <w:p w14:paraId="4A9073EF" w14:textId="77777777" w:rsidR="009810C9" w:rsidRPr="0046756F" w:rsidRDefault="009810C9" w:rsidP="009810C9">
      <w:pPr>
        <w:rPr>
          <w:rFonts w:cs="Arial"/>
        </w:rPr>
      </w:pPr>
    </w:p>
    <w:p w14:paraId="22BC7410" w14:textId="77777777" w:rsidR="009810C9" w:rsidRPr="0046756F" w:rsidRDefault="009810C9" w:rsidP="009810C9">
      <w:pPr>
        <w:widowControl w:val="0"/>
        <w:autoSpaceDE w:val="0"/>
        <w:autoSpaceDN w:val="0"/>
        <w:adjustRightInd w:val="0"/>
        <w:rPr>
          <w:rFonts w:cs="Arial"/>
        </w:rPr>
      </w:pPr>
      <w:r w:rsidRPr="0046756F">
        <w:rPr>
          <w:rFonts w:cs="Arial"/>
        </w:rPr>
        <w:t xml:space="preserve">CanItConfig </w:t>
      </w:r>
    </w:p>
    <w:p w14:paraId="32BD544B" w14:textId="77777777" w:rsidR="009810C9" w:rsidRPr="0046756F" w:rsidRDefault="009810C9" w:rsidP="009810C9">
      <w:pPr>
        <w:widowControl w:val="0"/>
        <w:autoSpaceDE w:val="0"/>
        <w:autoSpaceDN w:val="0"/>
        <w:adjustRightInd w:val="0"/>
        <w:rPr>
          <w:rFonts w:cs="Arial"/>
        </w:rPr>
      </w:pPr>
      <w:r w:rsidRPr="0046756F">
        <w:rPr>
          <w:rFonts w:cs="Arial"/>
        </w:rPr>
        <w:t xml:space="preserve">CanDeInit </w:t>
      </w:r>
    </w:p>
    <w:p w14:paraId="245789DB"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OsTimeDly</w:t>
      </w:r>
    </w:p>
    <w:p w14:paraId="4D504A69" w14:textId="77777777" w:rsidR="009810C9" w:rsidRPr="0046756F" w:rsidRDefault="00000000" w:rsidP="009810C9">
      <w:pPr>
        <w:rPr>
          <w:rFonts w:cs="Arial"/>
        </w:rPr>
      </w:pPr>
      <w:r>
        <w:rPr>
          <w:rFonts w:cs="Arial"/>
        </w:rPr>
        <w:pict w14:anchorId="0DEEF2F3">
          <v:rect id="_x0000_i1129" style="width:0;height:1.5pt" o:hralign="center" o:hrstd="t" o:hr="t" fillcolor="#a0a0a0" stroked="f"/>
        </w:pict>
      </w:r>
    </w:p>
    <w:p w14:paraId="1C436C4C" w14:textId="77777777" w:rsidR="009810C9" w:rsidRPr="0046756F" w:rsidRDefault="009810C9" w:rsidP="009810C9">
      <w:pPr>
        <w:pStyle w:val="Heading4"/>
        <w:rPr>
          <w:rFonts w:ascii="Arial" w:hAnsi="Arial" w:cs="Arial"/>
        </w:rPr>
      </w:pPr>
      <w:bookmarkStart w:id="214" w:name="_Toc122795466"/>
      <w:bookmarkStart w:id="215" w:name="_Toc158905516"/>
      <w:r w:rsidRPr="0046756F">
        <w:rPr>
          <w:rFonts w:ascii="Arial" w:hAnsi="Arial" w:cs="Arial"/>
        </w:rPr>
        <w:t>10.1.7.7 Description of list of LLRs allocated</w:t>
      </w:r>
      <w:bookmarkEnd w:id="214"/>
      <w:bookmarkEnd w:id="215"/>
    </w:p>
    <w:p w14:paraId="619E6464" w14:textId="77777777" w:rsidR="009810C9" w:rsidRPr="0046756F" w:rsidRDefault="009810C9" w:rsidP="009810C9">
      <w:pPr>
        <w:rPr>
          <w:rFonts w:cs="Arial"/>
        </w:rPr>
      </w:pPr>
    </w:p>
    <w:p w14:paraId="147E46C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ResetHardware</w:t>
      </w:r>
    </w:p>
    <w:p w14:paraId="4B6E93E4" w14:textId="77777777" w:rsidR="009810C9" w:rsidRPr="0046756F" w:rsidRDefault="00000000" w:rsidP="009810C9">
      <w:pPr>
        <w:rPr>
          <w:rFonts w:cs="Arial"/>
        </w:rPr>
      </w:pPr>
      <w:r>
        <w:rPr>
          <w:rFonts w:cs="Arial"/>
        </w:rPr>
        <w:pict w14:anchorId="22EB1AC0">
          <v:rect id="_x0000_i1130" style="width:0;height:1.5pt" o:hralign="center" o:hrstd="t" o:hr="t" fillcolor="#a0a0a0" stroked="f"/>
        </w:pict>
      </w:r>
    </w:p>
    <w:p w14:paraId="6C2C69DE" w14:textId="77777777" w:rsidR="009810C9" w:rsidRPr="0046756F" w:rsidRDefault="009810C9" w:rsidP="009810C9">
      <w:pPr>
        <w:pStyle w:val="Heading5"/>
        <w:rPr>
          <w:rFonts w:ascii="Arial" w:hAnsi="Arial" w:cs="Arial"/>
        </w:rPr>
      </w:pPr>
      <w:bookmarkStart w:id="216" w:name="_Toc122795467"/>
      <w:bookmarkStart w:id="217" w:name="_Toc158905517"/>
      <w:r w:rsidRPr="0046756F">
        <w:rPr>
          <w:rFonts w:ascii="Arial" w:hAnsi="Arial" w:cs="Arial"/>
        </w:rPr>
        <w:t>10.1.7.7.1 daucmfa825comm-ResetHardware-LLR-001</w:t>
      </w:r>
      <w:bookmarkEnd w:id="216"/>
      <w:bookmarkEnd w:id="217"/>
    </w:p>
    <w:p w14:paraId="7EE653E5" w14:textId="77777777" w:rsidR="009810C9" w:rsidRPr="0046756F" w:rsidRDefault="009810C9" w:rsidP="009810C9">
      <w:pPr>
        <w:rPr>
          <w:rFonts w:cs="Arial"/>
        </w:rPr>
      </w:pPr>
      <w:r w:rsidRPr="0046756F">
        <w:rPr>
          <w:rFonts w:cs="Arial"/>
        </w:rPr>
        <w:t>Requirement ID: H698-LLD-CMU-FNC-108</w:t>
      </w:r>
    </w:p>
    <w:p w14:paraId="652D67E8" w14:textId="77777777" w:rsidR="009810C9" w:rsidRPr="0046756F" w:rsidRDefault="009810C9" w:rsidP="009810C9">
      <w:pPr>
        <w:rPr>
          <w:rFonts w:cs="Arial"/>
        </w:rPr>
      </w:pPr>
    </w:p>
    <w:p w14:paraId="19F828E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wait 10ms for pending ARINC825 messages to clear by calling OsTimeDly with parameter M_OS_TIME_DELAY_TEN_MS</w:t>
      </w:r>
    </w:p>
    <w:p w14:paraId="60458519" w14:textId="77777777" w:rsidR="009810C9" w:rsidRPr="0046756F" w:rsidRDefault="00000000" w:rsidP="009810C9">
      <w:pPr>
        <w:rPr>
          <w:rFonts w:cs="Arial"/>
        </w:rPr>
      </w:pPr>
      <w:r>
        <w:rPr>
          <w:rFonts w:cs="Arial"/>
        </w:rPr>
        <w:pict w14:anchorId="306DF801">
          <v:rect id="_x0000_i1131" style="width:0;height:1.5pt" o:hralign="center" o:hrstd="t" o:hr="t" fillcolor="#a0a0a0" stroked="f"/>
        </w:pict>
      </w:r>
    </w:p>
    <w:p w14:paraId="660FFADA" w14:textId="77777777" w:rsidR="009810C9" w:rsidRPr="0046756F" w:rsidRDefault="009810C9" w:rsidP="009810C9">
      <w:pPr>
        <w:pStyle w:val="Heading5"/>
        <w:rPr>
          <w:rFonts w:ascii="Arial" w:hAnsi="Arial" w:cs="Arial"/>
        </w:rPr>
      </w:pPr>
      <w:bookmarkStart w:id="218" w:name="_Toc122795468"/>
      <w:bookmarkStart w:id="219" w:name="_Toc158905518"/>
      <w:r w:rsidRPr="0046756F">
        <w:rPr>
          <w:rFonts w:ascii="Arial" w:hAnsi="Arial" w:cs="Arial"/>
        </w:rPr>
        <w:t>10.1.7.7.2 daucmfa825comm-ResetHardware-LLR-002</w:t>
      </w:r>
      <w:bookmarkEnd w:id="218"/>
      <w:bookmarkEnd w:id="219"/>
    </w:p>
    <w:p w14:paraId="0E17772F" w14:textId="77777777" w:rsidR="009810C9" w:rsidRPr="0046756F" w:rsidRDefault="009810C9" w:rsidP="009810C9">
      <w:pPr>
        <w:rPr>
          <w:rFonts w:cs="Arial"/>
        </w:rPr>
      </w:pPr>
      <w:r w:rsidRPr="0046756F">
        <w:rPr>
          <w:rFonts w:cs="Arial"/>
        </w:rPr>
        <w:t>Requirement ID: H698-LLD-CMU-FNC-109</w:t>
      </w:r>
    </w:p>
    <w:p w14:paraId="3543EE76" w14:textId="77777777" w:rsidR="009810C9" w:rsidRPr="0046756F" w:rsidRDefault="009810C9" w:rsidP="009810C9">
      <w:pPr>
        <w:rPr>
          <w:rFonts w:cs="Arial"/>
        </w:rPr>
      </w:pPr>
    </w:p>
    <w:p w14:paraId="0A1FFB0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Interrupts</w:t>
      </w:r>
    </w:p>
    <w:p w14:paraId="07EE5DC4" w14:textId="77777777" w:rsidR="009810C9" w:rsidRPr="0046756F" w:rsidRDefault="00000000" w:rsidP="009810C9">
      <w:pPr>
        <w:rPr>
          <w:rFonts w:cs="Arial"/>
        </w:rPr>
      </w:pPr>
      <w:r>
        <w:rPr>
          <w:rFonts w:cs="Arial"/>
        </w:rPr>
        <w:pict w14:anchorId="05CFFBB2">
          <v:rect id="_x0000_i1132" style="width:0;height:1.5pt" o:hralign="center" o:hrstd="t" o:hr="t" fillcolor="#a0a0a0" stroked="f"/>
        </w:pict>
      </w:r>
    </w:p>
    <w:p w14:paraId="5E8FE558" w14:textId="77777777" w:rsidR="009810C9" w:rsidRPr="0046756F" w:rsidRDefault="009810C9" w:rsidP="009810C9">
      <w:pPr>
        <w:pStyle w:val="Heading5"/>
        <w:rPr>
          <w:rFonts w:ascii="Arial" w:hAnsi="Arial" w:cs="Arial"/>
        </w:rPr>
      </w:pPr>
      <w:bookmarkStart w:id="220" w:name="_Toc122795469"/>
      <w:bookmarkStart w:id="221" w:name="_Toc158905519"/>
      <w:r w:rsidRPr="0046756F">
        <w:rPr>
          <w:rFonts w:ascii="Arial" w:hAnsi="Arial" w:cs="Arial"/>
        </w:rPr>
        <w:t>10.1.7.7.3 daucmfa825comm-ResetHardware-LLR-003</w:t>
      </w:r>
      <w:bookmarkEnd w:id="220"/>
      <w:bookmarkEnd w:id="221"/>
    </w:p>
    <w:p w14:paraId="515E4333" w14:textId="77777777" w:rsidR="009810C9" w:rsidRPr="0046756F" w:rsidRDefault="009810C9" w:rsidP="009810C9">
      <w:pPr>
        <w:rPr>
          <w:rFonts w:cs="Arial"/>
        </w:rPr>
      </w:pPr>
      <w:r w:rsidRPr="0046756F">
        <w:rPr>
          <w:rFonts w:cs="Arial"/>
        </w:rPr>
        <w:t>Requirement ID: H698-LLD-CMU-FNC-110</w:t>
      </w:r>
    </w:p>
    <w:p w14:paraId="2844DA63" w14:textId="77777777" w:rsidR="009810C9" w:rsidRPr="0046756F" w:rsidRDefault="009810C9" w:rsidP="009810C9">
      <w:pPr>
        <w:rPr>
          <w:rFonts w:cs="Arial"/>
        </w:rPr>
      </w:pPr>
    </w:p>
    <w:p w14:paraId="747AE027"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disable CAN interrupts by calling the following functions </w:t>
      </w:r>
    </w:p>
    <w:p w14:paraId="28F6305B"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Call CanItConfig with parameters M_CANX, M_CAN_IT_FMP0, DISABLE</w:t>
      </w:r>
    </w:p>
    <w:p w14:paraId="07A9D406"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Call CanItConfig with parameters M_CANX, M_CAN_IT_TME, DISABLE</w:t>
      </w:r>
    </w:p>
    <w:p w14:paraId="1937B02A"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Call CanItConfig with parameters M_CANY, M_CAN_IT_FMP0, DISABLE</w:t>
      </w:r>
    </w:p>
    <w:p w14:paraId="086E07C3"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Call CanItConfig with parameters M_CANY, M_CAN_IT_TME, DISABLE</w:t>
      </w:r>
    </w:p>
    <w:p w14:paraId="002C88C7"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Call CanDeInit with parameter M_CANX</w:t>
      </w:r>
    </w:p>
    <w:p w14:paraId="4787F1F7" w14:textId="77777777" w:rsidR="009810C9" w:rsidRPr="0046756F" w:rsidRDefault="009810C9" w:rsidP="009810C9">
      <w:pPr>
        <w:widowControl w:val="0"/>
        <w:numPr>
          <w:ilvl w:val="0"/>
          <w:numId w:val="1"/>
        </w:numPr>
        <w:autoSpaceDE w:val="0"/>
        <w:autoSpaceDN w:val="0"/>
        <w:adjustRightInd w:val="0"/>
        <w:ind w:left="1440" w:hanging="360"/>
        <w:rPr>
          <w:rFonts w:cs="Arial"/>
          <w:sz w:val="17"/>
          <w:szCs w:val="17"/>
        </w:rPr>
      </w:pPr>
      <w:r w:rsidRPr="0046756F">
        <w:rPr>
          <w:rFonts w:cs="Arial"/>
        </w:rPr>
        <w:t>Call CanDeInit with parameters M_CANY</w:t>
      </w:r>
    </w:p>
    <w:p w14:paraId="455A68FF" w14:textId="77777777" w:rsidR="009810C9" w:rsidRPr="0046756F" w:rsidRDefault="00000000" w:rsidP="009810C9">
      <w:pPr>
        <w:rPr>
          <w:rFonts w:cs="Arial"/>
        </w:rPr>
      </w:pPr>
      <w:r>
        <w:rPr>
          <w:rFonts w:cs="Arial"/>
        </w:rPr>
        <w:pict w14:anchorId="16F795C6">
          <v:rect id="_x0000_i1133" style="width:0;height:1.5pt" o:hralign="center" o:hrstd="t" o:hr="t" fillcolor="#a0a0a0" stroked="f"/>
        </w:pict>
      </w:r>
    </w:p>
    <w:p w14:paraId="387AE5D0" w14:textId="77777777" w:rsidR="009810C9" w:rsidRPr="0046756F" w:rsidRDefault="009810C9" w:rsidP="009810C9">
      <w:pPr>
        <w:pStyle w:val="Heading5"/>
        <w:rPr>
          <w:rFonts w:ascii="Arial" w:hAnsi="Arial" w:cs="Arial"/>
        </w:rPr>
      </w:pPr>
      <w:bookmarkStart w:id="222" w:name="_Toc122795470"/>
      <w:bookmarkStart w:id="223" w:name="_Toc158905520"/>
      <w:r w:rsidRPr="0046756F">
        <w:rPr>
          <w:rFonts w:ascii="Arial" w:hAnsi="Arial" w:cs="Arial"/>
        </w:rPr>
        <w:t>10.1.7.7.4 daucmfa825comm-ResetHardware-LLR-004</w:t>
      </w:r>
      <w:bookmarkEnd w:id="222"/>
      <w:bookmarkEnd w:id="223"/>
    </w:p>
    <w:p w14:paraId="5DCF3AF8" w14:textId="77777777" w:rsidR="009810C9" w:rsidRPr="0046756F" w:rsidRDefault="009810C9" w:rsidP="009810C9">
      <w:pPr>
        <w:rPr>
          <w:rFonts w:cs="Arial"/>
        </w:rPr>
      </w:pPr>
      <w:r w:rsidRPr="0046756F">
        <w:rPr>
          <w:rFonts w:cs="Arial"/>
        </w:rPr>
        <w:t>Requirement ID: H698-LLD-CMU-FNC-111</w:t>
      </w:r>
    </w:p>
    <w:p w14:paraId="72163733" w14:textId="77777777" w:rsidR="009810C9" w:rsidRPr="0046756F" w:rsidRDefault="009810C9" w:rsidP="009810C9">
      <w:pPr>
        <w:rPr>
          <w:rFonts w:cs="Arial"/>
        </w:rPr>
      </w:pPr>
    </w:p>
    <w:p w14:paraId="59508A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ahb1rstr of M_RCC to Bitwise OR of (ahb1rstr of M_RCC, M_RCC_AHB1PERIPH_GPIOA, M_RCC_AHB1PERIPH_GPIOB, M_RCC_AHB1PERIPH_GPIOC) to enable Peripherals.</w:t>
      </w:r>
    </w:p>
    <w:p w14:paraId="01CDE022" w14:textId="77777777" w:rsidR="009810C9" w:rsidRPr="0046756F" w:rsidRDefault="00000000" w:rsidP="009810C9">
      <w:pPr>
        <w:rPr>
          <w:rFonts w:cs="Arial"/>
        </w:rPr>
      </w:pPr>
      <w:r>
        <w:rPr>
          <w:rFonts w:cs="Arial"/>
        </w:rPr>
        <w:pict w14:anchorId="33398E4E">
          <v:rect id="_x0000_i1134" style="width:0;height:1.5pt" o:hralign="center" o:hrstd="t" o:hr="t" fillcolor="#a0a0a0" stroked="f"/>
        </w:pict>
      </w:r>
    </w:p>
    <w:p w14:paraId="521C3B09" w14:textId="77777777" w:rsidR="009810C9" w:rsidRPr="0046756F" w:rsidRDefault="009810C9" w:rsidP="009810C9">
      <w:pPr>
        <w:pStyle w:val="Heading5"/>
        <w:rPr>
          <w:rFonts w:ascii="Arial" w:hAnsi="Arial" w:cs="Arial"/>
        </w:rPr>
      </w:pPr>
      <w:bookmarkStart w:id="224" w:name="_Toc122795471"/>
      <w:bookmarkStart w:id="225" w:name="_Toc158905521"/>
      <w:r w:rsidRPr="0046756F">
        <w:rPr>
          <w:rFonts w:ascii="Arial" w:hAnsi="Arial" w:cs="Arial"/>
        </w:rPr>
        <w:t>10.1.7.7.5 daucmfa825comm-ResetHardware-LLR-005</w:t>
      </w:r>
      <w:bookmarkEnd w:id="224"/>
      <w:bookmarkEnd w:id="225"/>
    </w:p>
    <w:p w14:paraId="2011BB70" w14:textId="77777777" w:rsidR="009810C9" w:rsidRPr="0046756F" w:rsidRDefault="009810C9" w:rsidP="009810C9">
      <w:pPr>
        <w:rPr>
          <w:rFonts w:cs="Arial"/>
        </w:rPr>
      </w:pPr>
      <w:r w:rsidRPr="0046756F">
        <w:rPr>
          <w:rFonts w:cs="Arial"/>
        </w:rPr>
        <w:t>Requirement ID: H698-LLD-CMU-FNC-112</w:t>
      </w:r>
    </w:p>
    <w:p w14:paraId="63508922" w14:textId="77777777" w:rsidR="009810C9" w:rsidRPr="0046756F" w:rsidRDefault="009810C9" w:rsidP="009810C9">
      <w:pPr>
        <w:rPr>
          <w:rFonts w:cs="Arial"/>
        </w:rPr>
      </w:pPr>
    </w:p>
    <w:p w14:paraId="23A9C83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ahb1rstr of M_RCC to Negation of (ahb1rstr of M_RCC Bitwise AND M_RCC_AHB1PERIPH_GPIOA Bitwise OR M_RCC_AHB1PERIPH_GPIOB Bitwise OR  M_RCC_AHB1PERIPH_GPIOC)  to disable Peripherals.</w:t>
      </w:r>
    </w:p>
    <w:p w14:paraId="4372271E" w14:textId="77777777" w:rsidR="009810C9" w:rsidRPr="0046756F" w:rsidRDefault="00000000" w:rsidP="009810C9">
      <w:pPr>
        <w:rPr>
          <w:rFonts w:cs="Arial"/>
        </w:rPr>
      </w:pPr>
      <w:r>
        <w:rPr>
          <w:rFonts w:cs="Arial"/>
        </w:rPr>
        <w:pict w14:anchorId="42151F77">
          <v:rect id="_x0000_i1135" style="width:0;height:1.5pt" o:hralign="center" o:hrstd="t" o:hr="t" fillcolor="#a0a0a0" stroked="f"/>
        </w:pict>
      </w:r>
    </w:p>
    <w:p w14:paraId="0D537488" w14:textId="77777777" w:rsidR="009810C9" w:rsidRPr="0046756F" w:rsidRDefault="009810C9" w:rsidP="009810C9">
      <w:pPr>
        <w:pStyle w:val="Heading5"/>
        <w:rPr>
          <w:rFonts w:ascii="Arial" w:hAnsi="Arial" w:cs="Arial"/>
        </w:rPr>
      </w:pPr>
      <w:bookmarkStart w:id="226" w:name="_Toc122795472"/>
      <w:bookmarkStart w:id="227" w:name="_Toc158905522"/>
      <w:r w:rsidRPr="0046756F">
        <w:rPr>
          <w:rFonts w:ascii="Arial" w:hAnsi="Arial" w:cs="Arial"/>
        </w:rPr>
        <w:t>10.1.7.7.6 daucmfa825comm-ResetHardware-LLR-006</w:t>
      </w:r>
      <w:bookmarkEnd w:id="226"/>
      <w:bookmarkEnd w:id="227"/>
    </w:p>
    <w:p w14:paraId="55AA3596" w14:textId="77777777" w:rsidR="009810C9" w:rsidRPr="0046756F" w:rsidRDefault="009810C9" w:rsidP="009810C9">
      <w:pPr>
        <w:rPr>
          <w:rFonts w:cs="Arial"/>
        </w:rPr>
      </w:pPr>
      <w:r w:rsidRPr="0046756F">
        <w:rPr>
          <w:rFonts w:cs="Arial"/>
        </w:rPr>
        <w:t>Requirement ID: H698-LLD-CMU-FNC-113</w:t>
      </w:r>
    </w:p>
    <w:p w14:paraId="7DD68D76" w14:textId="77777777" w:rsidR="009810C9" w:rsidRPr="0046756F" w:rsidRDefault="009810C9" w:rsidP="009810C9">
      <w:pPr>
        <w:rPr>
          <w:rFonts w:cs="Arial"/>
        </w:rPr>
      </w:pPr>
    </w:p>
    <w:p w14:paraId="2AFDDD2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Interrupts in NVIC by setting icer [M_ZERO to M_TWO ]of M_NVIC to 0xFFFFFFFFU</w:t>
      </w:r>
    </w:p>
    <w:p w14:paraId="68191F2A" w14:textId="77777777" w:rsidR="009810C9" w:rsidRPr="0046756F" w:rsidRDefault="00000000" w:rsidP="009810C9">
      <w:pPr>
        <w:rPr>
          <w:rFonts w:cs="Arial"/>
        </w:rPr>
      </w:pPr>
      <w:r>
        <w:rPr>
          <w:rFonts w:cs="Arial"/>
        </w:rPr>
        <w:pict w14:anchorId="3F64E140">
          <v:rect id="_x0000_i1136" style="width:0;height:1.5pt" o:hralign="center" o:hrstd="t" o:hr="t" fillcolor="#a0a0a0" stroked="f"/>
        </w:pict>
      </w:r>
    </w:p>
    <w:p w14:paraId="26CD88D8" w14:textId="77777777" w:rsidR="009810C9" w:rsidRPr="0046756F" w:rsidRDefault="009810C9" w:rsidP="009810C9">
      <w:pPr>
        <w:pStyle w:val="Heading5"/>
        <w:rPr>
          <w:rFonts w:ascii="Arial" w:hAnsi="Arial" w:cs="Arial"/>
        </w:rPr>
      </w:pPr>
      <w:bookmarkStart w:id="228" w:name="_Toc122795473"/>
      <w:bookmarkStart w:id="229" w:name="_Toc158905523"/>
      <w:r w:rsidRPr="0046756F">
        <w:rPr>
          <w:rFonts w:ascii="Arial" w:hAnsi="Arial" w:cs="Arial"/>
        </w:rPr>
        <w:t>10.1.7.7.7 daucmfa825comm-ResetHardware-LLR-007</w:t>
      </w:r>
      <w:bookmarkEnd w:id="228"/>
      <w:bookmarkEnd w:id="229"/>
    </w:p>
    <w:p w14:paraId="3607803D" w14:textId="77777777" w:rsidR="009810C9" w:rsidRPr="0046756F" w:rsidRDefault="009810C9" w:rsidP="009810C9">
      <w:pPr>
        <w:rPr>
          <w:rFonts w:cs="Arial"/>
        </w:rPr>
      </w:pPr>
      <w:r w:rsidRPr="0046756F">
        <w:rPr>
          <w:rFonts w:cs="Arial"/>
        </w:rPr>
        <w:t>Requirement ID: H698-LLD-CMU-FNC-114</w:t>
      </w:r>
    </w:p>
    <w:p w14:paraId="58CF7FB9" w14:textId="77777777" w:rsidR="009810C9" w:rsidRPr="0046756F" w:rsidRDefault="009810C9" w:rsidP="009810C9">
      <w:pPr>
        <w:rPr>
          <w:rFonts w:cs="Arial"/>
        </w:rPr>
      </w:pPr>
    </w:p>
    <w:p w14:paraId="2B63B4B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Clear Pending Interrupts in NVIC by setting icpr[M_ZERO to M_TWO] of M_NVIC to 0xFFFFFFFFU</w:t>
      </w:r>
    </w:p>
    <w:p w14:paraId="2B17FE5C" w14:textId="77777777" w:rsidR="009810C9" w:rsidRPr="0046756F" w:rsidRDefault="00000000" w:rsidP="009810C9">
      <w:pPr>
        <w:rPr>
          <w:rFonts w:cs="Arial"/>
        </w:rPr>
      </w:pPr>
      <w:r>
        <w:rPr>
          <w:rFonts w:cs="Arial"/>
        </w:rPr>
        <w:pict w14:anchorId="1C221B49">
          <v:rect id="_x0000_i1137" style="width:0;height:1.5pt" o:hralign="center" o:hrstd="t" o:hr="t" fillcolor="#a0a0a0" stroked="f"/>
        </w:pict>
      </w:r>
    </w:p>
    <w:p w14:paraId="5285E643" w14:textId="77777777" w:rsidR="009810C9" w:rsidRPr="0046756F" w:rsidRDefault="009810C9" w:rsidP="009810C9">
      <w:pPr>
        <w:pStyle w:val="Heading5"/>
        <w:rPr>
          <w:rFonts w:ascii="Arial" w:hAnsi="Arial" w:cs="Arial"/>
        </w:rPr>
      </w:pPr>
      <w:bookmarkStart w:id="230" w:name="_Toc122795474"/>
      <w:bookmarkStart w:id="231" w:name="_Toc158905524"/>
      <w:r w:rsidRPr="0046756F">
        <w:rPr>
          <w:rFonts w:ascii="Arial" w:hAnsi="Arial" w:cs="Arial"/>
        </w:rPr>
        <w:t>10.1.7.7.8 daucmfa825comm-ResetHardware-LLR-008</w:t>
      </w:r>
      <w:bookmarkEnd w:id="230"/>
      <w:bookmarkEnd w:id="231"/>
    </w:p>
    <w:p w14:paraId="75DF862F" w14:textId="77777777" w:rsidR="009810C9" w:rsidRPr="0046756F" w:rsidRDefault="009810C9" w:rsidP="009810C9">
      <w:pPr>
        <w:rPr>
          <w:rFonts w:cs="Arial"/>
        </w:rPr>
      </w:pPr>
      <w:r w:rsidRPr="0046756F">
        <w:rPr>
          <w:rFonts w:cs="Arial"/>
        </w:rPr>
        <w:t>Requirement ID: H698-LLD-CMU-FNC-115</w:t>
      </w:r>
    </w:p>
    <w:p w14:paraId="1B2B9DDB" w14:textId="77777777" w:rsidR="009810C9" w:rsidRPr="0046756F" w:rsidRDefault="009810C9" w:rsidP="009810C9">
      <w:pPr>
        <w:rPr>
          <w:rFonts w:cs="Arial"/>
        </w:rPr>
      </w:pPr>
    </w:p>
    <w:p w14:paraId="735399D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ctrl of M_SYSTICK to M_ZERO.</w:t>
      </w:r>
    </w:p>
    <w:p w14:paraId="6942EC81" w14:textId="77777777" w:rsidR="009810C9" w:rsidRPr="0046756F" w:rsidRDefault="00000000" w:rsidP="009810C9">
      <w:pPr>
        <w:rPr>
          <w:rFonts w:cs="Arial"/>
        </w:rPr>
      </w:pPr>
      <w:r>
        <w:rPr>
          <w:rFonts w:cs="Arial"/>
        </w:rPr>
        <w:pict w14:anchorId="637D7A7C">
          <v:rect id="_x0000_i1138" style="width:0;height:1.5pt" o:hralign="center" o:hrstd="t" o:hr="t" fillcolor="#a0a0a0" stroked="f"/>
        </w:pict>
      </w:r>
    </w:p>
    <w:p w14:paraId="477811AA" w14:textId="77777777" w:rsidR="009810C9" w:rsidRPr="0046756F" w:rsidRDefault="009810C9" w:rsidP="009810C9">
      <w:pPr>
        <w:pStyle w:val="Heading3"/>
      </w:pPr>
      <w:bookmarkStart w:id="232" w:name="_Toc122795475"/>
      <w:bookmarkStart w:id="233" w:name="_Toc158905525"/>
      <w:r w:rsidRPr="0046756F">
        <w:t>10.1.8 SetStack</w:t>
      </w:r>
      <w:bookmarkEnd w:id="232"/>
      <w:bookmarkEnd w:id="233"/>
    </w:p>
    <w:p w14:paraId="644A89D0" w14:textId="77777777" w:rsidR="009810C9" w:rsidRPr="0046756F" w:rsidRDefault="009810C9" w:rsidP="009810C9">
      <w:pPr>
        <w:rPr>
          <w:rFonts w:cs="Arial"/>
        </w:rPr>
      </w:pPr>
    </w:p>
    <w:p w14:paraId="1A95CF5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SetStack will follow in the sub sections.</w:t>
      </w:r>
    </w:p>
    <w:p w14:paraId="00405A8F" w14:textId="77777777" w:rsidR="009810C9" w:rsidRPr="0046756F" w:rsidRDefault="00000000" w:rsidP="009810C9">
      <w:pPr>
        <w:rPr>
          <w:rFonts w:cs="Arial"/>
        </w:rPr>
      </w:pPr>
      <w:r>
        <w:rPr>
          <w:rFonts w:cs="Arial"/>
        </w:rPr>
        <w:pict w14:anchorId="5FD0E560">
          <v:rect id="_x0000_i1139" style="width:0;height:1.5pt" o:hralign="center" o:hrstd="t" o:hr="t" fillcolor="#a0a0a0" stroked="f"/>
        </w:pict>
      </w:r>
    </w:p>
    <w:p w14:paraId="3FDECF87" w14:textId="77777777" w:rsidR="009810C9" w:rsidRPr="0046756F" w:rsidRDefault="009810C9" w:rsidP="009810C9">
      <w:pPr>
        <w:pStyle w:val="Heading4"/>
        <w:rPr>
          <w:rFonts w:ascii="Arial" w:hAnsi="Arial" w:cs="Arial"/>
        </w:rPr>
      </w:pPr>
      <w:bookmarkStart w:id="234" w:name="_Toc122795476"/>
      <w:bookmarkStart w:id="235" w:name="_Toc158905526"/>
      <w:r w:rsidRPr="0046756F">
        <w:rPr>
          <w:rFonts w:ascii="Arial" w:hAnsi="Arial" w:cs="Arial"/>
        </w:rPr>
        <w:t>10.1.8.1 Brief Description</w:t>
      </w:r>
      <w:bookmarkEnd w:id="234"/>
      <w:bookmarkEnd w:id="235"/>
    </w:p>
    <w:p w14:paraId="61CC54FF" w14:textId="77777777" w:rsidR="009810C9" w:rsidRPr="0046756F" w:rsidRDefault="009810C9" w:rsidP="009810C9">
      <w:pPr>
        <w:rPr>
          <w:rFonts w:cs="Arial"/>
        </w:rPr>
      </w:pPr>
    </w:p>
    <w:p w14:paraId="76E59286" w14:textId="77777777" w:rsidR="009810C9" w:rsidRPr="0046756F" w:rsidRDefault="009810C9" w:rsidP="009810C9">
      <w:pPr>
        <w:widowControl w:val="0"/>
        <w:autoSpaceDE w:val="0"/>
        <w:autoSpaceDN w:val="0"/>
        <w:adjustRightInd w:val="0"/>
        <w:rPr>
          <w:rFonts w:cs="Arial"/>
        </w:rPr>
      </w:pPr>
      <w:r w:rsidRPr="0046756F">
        <w:rPr>
          <w:rFonts w:cs="Arial"/>
        </w:rPr>
        <w:t>SetStack function sets the value of the Main Stack Pointer (MSP) and sets the processor to use only</w:t>
      </w:r>
    </w:p>
    <w:p w14:paraId="6033215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MSP in "priviledged" mode.</w:t>
      </w:r>
    </w:p>
    <w:p w14:paraId="24937182" w14:textId="77777777" w:rsidR="009810C9" w:rsidRPr="0046756F" w:rsidRDefault="00000000" w:rsidP="009810C9">
      <w:pPr>
        <w:rPr>
          <w:rFonts w:cs="Arial"/>
        </w:rPr>
      </w:pPr>
      <w:r>
        <w:rPr>
          <w:rFonts w:cs="Arial"/>
        </w:rPr>
        <w:pict w14:anchorId="6BFC7727">
          <v:rect id="_x0000_i1140" style="width:0;height:1.5pt" o:hralign="center" o:hrstd="t" o:hr="t" fillcolor="#a0a0a0" stroked="f"/>
        </w:pict>
      </w:r>
    </w:p>
    <w:p w14:paraId="47764CB6" w14:textId="77777777" w:rsidR="009810C9" w:rsidRPr="0046756F" w:rsidRDefault="009810C9" w:rsidP="009810C9">
      <w:pPr>
        <w:pStyle w:val="Heading4"/>
        <w:rPr>
          <w:rFonts w:ascii="Arial" w:hAnsi="Arial" w:cs="Arial"/>
        </w:rPr>
      </w:pPr>
      <w:bookmarkStart w:id="236" w:name="_Toc122795477"/>
      <w:bookmarkStart w:id="237" w:name="_Toc158905527"/>
      <w:r w:rsidRPr="0046756F">
        <w:rPr>
          <w:rFonts w:ascii="Arial" w:hAnsi="Arial" w:cs="Arial"/>
        </w:rPr>
        <w:t>10.1.8.2 List of HLRs allocated</w:t>
      </w:r>
      <w:bookmarkEnd w:id="236"/>
      <w:bookmarkEnd w:id="237"/>
    </w:p>
    <w:p w14:paraId="2069BCB5" w14:textId="77777777" w:rsidR="009810C9" w:rsidRPr="0046756F" w:rsidRDefault="009810C9" w:rsidP="009810C9">
      <w:pPr>
        <w:rPr>
          <w:rFonts w:cs="Arial"/>
        </w:rPr>
      </w:pPr>
    </w:p>
    <w:p w14:paraId="1379366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SRS/SAD(H698-003-011-CMU).</w:t>
      </w:r>
    </w:p>
    <w:p w14:paraId="2C282425" w14:textId="77777777" w:rsidR="009810C9" w:rsidRPr="0046756F" w:rsidRDefault="00000000" w:rsidP="009810C9">
      <w:pPr>
        <w:rPr>
          <w:rFonts w:cs="Arial"/>
        </w:rPr>
      </w:pPr>
      <w:r>
        <w:rPr>
          <w:rFonts w:cs="Arial"/>
        </w:rPr>
        <w:pict w14:anchorId="4F7406DB">
          <v:rect id="_x0000_i1141" style="width:0;height:1.5pt" o:hralign="center" o:hrstd="t" o:hr="t" fillcolor="#a0a0a0" stroked="f"/>
        </w:pict>
      </w:r>
    </w:p>
    <w:p w14:paraId="1AFF716A" w14:textId="77777777" w:rsidR="009810C9" w:rsidRPr="0046756F" w:rsidRDefault="009810C9" w:rsidP="009810C9">
      <w:pPr>
        <w:pStyle w:val="Heading4"/>
        <w:rPr>
          <w:rFonts w:ascii="Arial" w:hAnsi="Arial" w:cs="Arial"/>
        </w:rPr>
      </w:pPr>
      <w:bookmarkStart w:id="238" w:name="_Toc122795478"/>
      <w:bookmarkStart w:id="239" w:name="_Toc158905528"/>
      <w:r w:rsidRPr="0046756F">
        <w:rPr>
          <w:rFonts w:ascii="Arial" w:hAnsi="Arial" w:cs="Arial"/>
        </w:rPr>
        <w:t>10.1.8.3 List of global variables accessed and modified</w:t>
      </w:r>
      <w:bookmarkEnd w:id="238"/>
      <w:bookmarkEnd w:id="239"/>
    </w:p>
    <w:p w14:paraId="54AEBE68" w14:textId="77777777" w:rsidR="009810C9" w:rsidRPr="0046756F" w:rsidRDefault="009810C9" w:rsidP="009810C9">
      <w:pPr>
        <w:rPr>
          <w:rFonts w:cs="Arial"/>
        </w:rPr>
      </w:pPr>
    </w:p>
    <w:p w14:paraId="4ECB7FE3"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6FF5F4B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9B9F4BC" w14:textId="77777777" w:rsidR="009810C9" w:rsidRPr="0046756F" w:rsidRDefault="00000000" w:rsidP="009810C9">
      <w:pPr>
        <w:rPr>
          <w:rFonts w:cs="Arial"/>
        </w:rPr>
      </w:pPr>
      <w:r>
        <w:rPr>
          <w:rFonts w:cs="Arial"/>
        </w:rPr>
        <w:pict w14:anchorId="3137EAC8">
          <v:rect id="_x0000_i1142" style="width:0;height:1.5pt" o:hralign="center" o:hrstd="t" o:hr="t" fillcolor="#a0a0a0" stroked="f"/>
        </w:pict>
      </w:r>
    </w:p>
    <w:p w14:paraId="7DEEABA2" w14:textId="77777777" w:rsidR="009810C9" w:rsidRPr="0046756F" w:rsidRDefault="009810C9" w:rsidP="009810C9">
      <w:pPr>
        <w:pStyle w:val="Heading4"/>
        <w:rPr>
          <w:rFonts w:ascii="Arial" w:hAnsi="Arial" w:cs="Arial"/>
        </w:rPr>
      </w:pPr>
      <w:bookmarkStart w:id="240" w:name="_Toc122795479"/>
      <w:bookmarkStart w:id="241" w:name="_Toc158905529"/>
      <w:r w:rsidRPr="0046756F">
        <w:rPr>
          <w:rFonts w:ascii="Arial" w:hAnsi="Arial" w:cs="Arial"/>
        </w:rPr>
        <w:t>10.1.8.4 Parameter list (Input/Output)</w:t>
      </w:r>
      <w:bookmarkEnd w:id="240"/>
      <w:bookmarkEnd w:id="241"/>
    </w:p>
    <w:p w14:paraId="483B4FCD" w14:textId="77777777" w:rsidR="009810C9" w:rsidRPr="0046756F" w:rsidRDefault="009810C9" w:rsidP="009810C9">
      <w:pPr>
        <w:rPr>
          <w:rFonts w:cs="Arial"/>
        </w:rPr>
      </w:pPr>
    </w:p>
    <w:p w14:paraId="26713F52" w14:textId="77777777" w:rsidR="009810C9" w:rsidRPr="0046756F" w:rsidRDefault="009810C9" w:rsidP="009810C9">
      <w:pPr>
        <w:widowControl w:val="0"/>
        <w:autoSpaceDE w:val="0"/>
        <w:autoSpaceDN w:val="0"/>
        <w:adjustRightInd w:val="0"/>
        <w:rPr>
          <w:rFonts w:cs="Arial"/>
        </w:rPr>
      </w:pPr>
      <w:r w:rsidRPr="0046756F">
        <w:rPr>
          <w:rFonts w:cs="Arial"/>
        </w:rPr>
        <w:t>Inputs : T_UINT32 topOfMainStack - IN Address of the top the stack.</w:t>
      </w:r>
    </w:p>
    <w:p w14:paraId="6196EA1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759EF16E" w14:textId="77777777" w:rsidR="009810C9" w:rsidRPr="0046756F" w:rsidRDefault="00000000" w:rsidP="009810C9">
      <w:pPr>
        <w:rPr>
          <w:rFonts w:cs="Arial"/>
        </w:rPr>
      </w:pPr>
      <w:r>
        <w:rPr>
          <w:rFonts w:cs="Arial"/>
        </w:rPr>
        <w:pict w14:anchorId="4936D1B9">
          <v:rect id="_x0000_i1143" style="width:0;height:1.5pt" o:hralign="center" o:hrstd="t" o:hr="t" fillcolor="#a0a0a0" stroked="f"/>
        </w:pict>
      </w:r>
    </w:p>
    <w:p w14:paraId="6DA105F0" w14:textId="77777777" w:rsidR="009810C9" w:rsidRPr="0046756F" w:rsidRDefault="009810C9" w:rsidP="009810C9">
      <w:pPr>
        <w:pStyle w:val="Heading4"/>
        <w:rPr>
          <w:rFonts w:ascii="Arial" w:hAnsi="Arial" w:cs="Arial"/>
        </w:rPr>
      </w:pPr>
      <w:bookmarkStart w:id="242" w:name="_Toc122795480"/>
      <w:bookmarkStart w:id="243" w:name="_Toc158905530"/>
      <w:r w:rsidRPr="0046756F">
        <w:rPr>
          <w:rFonts w:ascii="Arial" w:hAnsi="Arial" w:cs="Arial"/>
        </w:rPr>
        <w:t>10.1.8.5 Return Value</w:t>
      </w:r>
      <w:bookmarkEnd w:id="242"/>
      <w:bookmarkEnd w:id="243"/>
    </w:p>
    <w:p w14:paraId="556DC77D" w14:textId="77777777" w:rsidR="009810C9" w:rsidRPr="0046756F" w:rsidRDefault="009810C9" w:rsidP="009810C9">
      <w:pPr>
        <w:rPr>
          <w:rFonts w:cs="Arial"/>
        </w:rPr>
      </w:pPr>
    </w:p>
    <w:p w14:paraId="6F8AF7A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14AA093" w14:textId="77777777" w:rsidR="009810C9" w:rsidRPr="0046756F" w:rsidRDefault="00000000" w:rsidP="009810C9">
      <w:pPr>
        <w:rPr>
          <w:rFonts w:cs="Arial"/>
        </w:rPr>
      </w:pPr>
      <w:r>
        <w:rPr>
          <w:rFonts w:cs="Arial"/>
        </w:rPr>
        <w:pict w14:anchorId="57188298">
          <v:rect id="_x0000_i1144" style="width:0;height:1.5pt" o:hralign="center" o:hrstd="t" o:hr="t" fillcolor="#a0a0a0" stroked="f"/>
        </w:pict>
      </w:r>
    </w:p>
    <w:p w14:paraId="66FEED29" w14:textId="77777777" w:rsidR="009810C9" w:rsidRPr="0046756F" w:rsidRDefault="009810C9" w:rsidP="009810C9">
      <w:pPr>
        <w:pStyle w:val="Heading4"/>
        <w:rPr>
          <w:rFonts w:ascii="Arial" w:hAnsi="Arial" w:cs="Arial"/>
        </w:rPr>
      </w:pPr>
      <w:bookmarkStart w:id="244" w:name="_Toc122795481"/>
      <w:bookmarkStart w:id="245" w:name="_Toc158905531"/>
      <w:r w:rsidRPr="0046756F">
        <w:rPr>
          <w:rFonts w:ascii="Arial" w:hAnsi="Arial" w:cs="Arial"/>
        </w:rPr>
        <w:t>10.1.8.6 Other CSUs called by this CSU</w:t>
      </w:r>
      <w:bookmarkEnd w:id="244"/>
      <w:bookmarkEnd w:id="245"/>
    </w:p>
    <w:p w14:paraId="5CDD1BDA" w14:textId="77777777" w:rsidR="009810C9" w:rsidRPr="0046756F" w:rsidRDefault="009810C9" w:rsidP="009810C9">
      <w:pPr>
        <w:rPr>
          <w:rFonts w:cs="Arial"/>
        </w:rPr>
      </w:pPr>
    </w:p>
    <w:p w14:paraId="298271D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C56BB79" w14:textId="77777777" w:rsidR="009810C9" w:rsidRPr="0046756F" w:rsidRDefault="00000000" w:rsidP="009810C9">
      <w:pPr>
        <w:rPr>
          <w:rFonts w:cs="Arial"/>
        </w:rPr>
      </w:pPr>
      <w:r>
        <w:rPr>
          <w:rFonts w:cs="Arial"/>
        </w:rPr>
        <w:pict w14:anchorId="6256D9A2">
          <v:rect id="_x0000_i1145" style="width:0;height:1.5pt" o:hralign="center" o:hrstd="t" o:hr="t" fillcolor="#a0a0a0" stroked="f"/>
        </w:pict>
      </w:r>
    </w:p>
    <w:p w14:paraId="7662CD6C" w14:textId="77777777" w:rsidR="009810C9" w:rsidRPr="0046756F" w:rsidRDefault="009810C9" w:rsidP="009810C9">
      <w:pPr>
        <w:pStyle w:val="Heading4"/>
        <w:rPr>
          <w:rFonts w:ascii="Arial" w:hAnsi="Arial" w:cs="Arial"/>
        </w:rPr>
      </w:pPr>
      <w:bookmarkStart w:id="246" w:name="_Toc122795482"/>
      <w:bookmarkStart w:id="247" w:name="_Toc158905532"/>
      <w:r w:rsidRPr="0046756F">
        <w:rPr>
          <w:rFonts w:ascii="Arial" w:hAnsi="Arial" w:cs="Arial"/>
        </w:rPr>
        <w:t>10.1.8.7 Description of list of LLRs allocated</w:t>
      </w:r>
      <w:bookmarkEnd w:id="246"/>
      <w:bookmarkEnd w:id="247"/>
    </w:p>
    <w:p w14:paraId="476F987A" w14:textId="77777777" w:rsidR="009810C9" w:rsidRPr="0046756F" w:rsidRDefault="009810C9" w:rsidP="009810C9">
      <w:pPr>
        <w:rPr>
          <w:rFonts w:cs="Arial"/>
        </w:rPr>
      </w:pPr>
    </w:p>
    <w:p w14:paraId="1F395E0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SetStack</w:t>
      </w:r>
    </w:p>
    <w:p w14:paraId="76DA21D7" w14:textId="77777777" w:rsidR="009810C9" w:rsidRPr="0046756F" w:rsidRDefault="00000000" w:rsidP="009810C9">
      <w:pPr>
        <w:rPr>
          <w:rFonts w:cs="Arial"/>
        </w:rPr>
      </w:pPr>
      <w:r>
        <w:rPr>
          <w:rFonts w:cs="Arial"/>
        </w:rPr>
        <w:pict w14:anchorId="38E80294">
          <v:rect id="_x0000_i1146" style="width:0;height:1.5pt" o:hralign="center" o:hrstd="t" o:hr="t" fillcolor="#a0a0a0" stroked="f"/>
        </w:pict>
      </w:r>
    </w:p>
    <w:p w14:paraId="29511E62" w14:textId="77777777" w:rsidR="009810C9" w:rsidRPr="0046756F" w:rsidRDefault="009810C9" w:rsidP="009810C9">
      <w:pPr>
        <w:pStyle w:val="Heading5"/>
        <w:rPr>
          <w:rFonts w:ascii="Arial" w:hAnsi="Arial" w:cs="Arial"/>
        </w:rPr>
      </w:pPr>
      <w:bookmarkStart w:id="248" w:name="_Toc122795483"/>
      <w:bookmarkStart w:id="249" w:name="_Toc158905533"/>
      <w:r w:rsidRPr="0046756F">
        <w:rPr>
          <w:rFonts w:ascii="Arial" w:hAnsi="Arial" w:cs="Arial"/>
        </w:rPr>
        <w:t>10.1.8.7.1 daucmfa825comm-SetStack-LLR-001</w:t>
      </w:r>
      <w:bookmarkEnd w:id="248"/>
      <w:bookmarkEnd w:id="249"/>
    </w:p>
    <w:p w14:paraId="28075106" w14:textId="77777777" w:rsidR="009810C9" w:rsidRPr="0046756F" w:rsidRDefault="009810C9" w:rsidP="009810C9">
      <w:pPr>
        <w:rPr>
          <w:rFonts w:cs="Arial"/>
        </w:rPr>
      </w:pPr>
      <w:r w:rsidRPr="0046756F">
        <w:rPr>
          <w:rFonts w:cs="Arial"/>
        </w:rPr>
        <w:t>Requirement ID: H698-LLD-CMU-DRQ-124</w:t>
      </w:r>
    </w:p>
    <w:p w14:paraId="3BBC083B" w14:textId="77777777" w:rsidR="009810C9" w:rsidRPr="0046756F" w:rsidRDefault="009810C9" w:rsidP="009810C9">
      <w:pPr>
        <w:rPr>
          <w:rFonts w:cs="Arial"/>
        </w:rPr>
      </w:pPr>
    </w:p>
    <w:p w14:paraId="379489FD"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the following</w:t>
      </w:r>
    </w:p>
    <w:p w14:paraId="587E7E7C"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Load the address of the new stack(topOfMainStack) in the MSP</w:t>
      </w:r>
    </w:p>
    <w:p w14:paraId="07C73125" w14:textId="77777777" w:rsidR="009810C9" w:rsidRPr="0046756F" w:rsidRDefault="009810C9" w:rsidP="009810C9">
      <w:pPr>
        <w:widowControl w:val="0"/>
        <w:numPr>
          <w:ilvl w:val="0"/>
          <w:numId w:val="1"/>
        </w:numPr>
        <w:autoSpaceDE w:val="0"/>
        <w:autoSpaceDN w:val="0"/>
        <w:adjustRightInd w:val="0"/>
        <w:ind w:left="1440" w:hanging="360"/>
        <w:rPr>
          <w:rFonts w:cs="Arial"/>
        </w:rPr>
      </w:pPr>
      <w:r w:rsidRPr="0046756F">
        <w:rPr>
          <w:rFonts w:cs="Arial"/>
        </w:rPr>
        <w:t>Reset the CONTROL register to 0. This sets the processor to use only</w:t>
      </w:r>
    </w:p>
    <w:p w14:paraId="7FB50099" w14:textId="77777777" w:rsidR="009810C9" w:rsidRPr="0046756F" w:rsidRDefault="009810C9" w:rsidP="009810C9">
      <w:pPr>
        <w:widowControl w:val="0"/>
        <w:autoSpaceDE w:val="0"/>
        <w:autoSpaceDN w:val="0"/>
        <w:adjustRightInd w:val="0"/>
        <w:ind w:left="720"/>
        <w:rPr>
          <w:rFonts w:cs="Arial"/>
          <w:sz w:val="17"/>
          <w:szCs w:val="17"/>
        </w:rPr>
      </w:pPr>
      <w:r w:rsidRPr="0046756F">
        <w:rPr>
          <w:rFonts w:cs="Arial"/>
        </w:rPr>
        <w:t>the MSP and sets the mode to priviledged.</w:t>
      </w:r>
    </w:p>
    <w:p w14:paraId="5DE4FB92" w14:textId="77777777" w:rsidR="009810C9" w:rsidRPr="0046756F" w:rsidRDefault="00000000" w:rsidP="009810C9">
      <w:pPr>
        <w:rPr>
          <w:rFonts w:cs="Arial"/>
        </w:rPr>
      </w:pPr>
      <w:r>
        <w:rPr>
          <w:rFonts w:cs="Arial"/>
        </w:rPr>
        <w:pict w14:anchorId="37B7C2BB">
          <v:rect id="_x0000_i1147" style="width:0;height:1.5pt" o:hralign="center" o:hrstd="t" o:hr="t" fillcolor="#a0a0a0" stroked="f"/>
        </w:pict>
      </w:r>
    </w:p>
    <w:p w14:paraId="3493F1F9" w14:textId="77777777" w:rsidR="009810C9" w:rsidRPr="0046756F" w:rsidRDefault="009810C9" w:rsidP="009810C9">
      <w:pPr>
        <w:pStyle w:val="Heading3"/>
      </w:pPr>
      <w:bookmarkStart w:id="250" w:name="_Toc122795484"/>
      <w:bookmarkStart w:id="251" w:name="_Toc158905534"/>
      <w:r w:rsidRPr="0046756F">
        <w:t>10.1.9 StartLogger</w:t>
      </w:r>
      <w:bookmarkEnd w:id="250"/>
      <w:bookmarkEnd w:id="251"/>
    </w:p>
    <w:p w14:paraId="2AB6A072" w14:textId="77777777" w:rsidR="009810C9" w:rsidRPr="0046756F" w:rsidRDefault="009810C9" w:rsidP="009810C9">
      <w:pPr>
        <w:rPr>
          <w:rFonts w:cs="Arial"/>
        </w:rPr>
      </w:pPr>
    </w:p>
    <w:p w14:paraId="3B35F7BA"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StartLogger will follow in the sub sections.</w:t>
      </w:r>
    </w:p>
    <w:p w14:paraId="206D6AE5" w14:textId="77777777" w:rsidR="009810C9" w:rsidRPr="0046756F" w:rsidRDefault="00000000" w:rsidP="009810C9">
      <w:pPr>
        <w:rPr>
          <w:rFonts w:cs="Arial"/>
        </w:rPr>
      </w:pPr>
      <w:r>
        <w:rPr>
          <w:rFonts w:cs="Arial"/>
        </w:rPr>
        <w:pict w14:anchorId="1FB6470B">
          <v:rect id="_x0000_i1148" style="width:0;height:1.5pt" o:hralign="center" o:hrstd="t" o:hr="t" fillcolor="#a0a0a0" stroked="f"/>
        </w:pict>
      </w:r>
    </w:p>
    <w:p w14:paraId="20AAA23E" w14:textId="77777777" w:rsidR="009810C9" w:rsidRPr="0046756F" w:rsidRDefault="009810C9" w:rsidP="009810C9">
      <w:pPr>
        <w:pStyle w:val="Heading4"/>
        <w:rPr>
          <w:rFonts w:ascii="Arial" w:hAnsi="Arial" w:cs="Arial"/>
        </w:rPr>
      </w:pPr>
      <w:bookmarkStart w:id="252" w:name="_Toc122795485"/>
      <w:bookmarkStart w:id="253" w:name="_Toc158905535"/>
      <w:r w:rsidRPr="0046756F">
        <w:rPr>
          <w:rFonts w:ascii="Arial" w:hAnsi="Arial" w:cs="Arial"/>
        </w:rPr>
        <w:t>10.1.9.1 Brief Description</w:t>
      </w:r>
      <w:bookmarkEnd w:id="252"/>
      <w:bookmarkEnd w:id="253"/>
    </w:p>
    <w:p w14:paraId="4D1EF033" w14:textId="77777777" w:rsidR="009810C9" w:rsidRPr="0046756F" w:rsidRDefault="009810C9" w:rsidP="009810C9">
      <w:pPr>
        <w:rPr>
          <w:rFonts w:cs="Arial"/>
        </w:rPr>
      </w:pPr>
    </w:p>
    <w:p w14:paraId="36F1BF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StartLogger function shuts down the Configuration Management Application and transfers control to the Data Logger Application.</w:t>
      </w:r>
    </w:p>
    <w:p w14:paraId="735BBF8E" w14:textId="77777777" w:rsidR="009810C9" w:rsidRPr="0046756F" w:rsidRDefault="00000000" w:rsidP="009810C9">
      <w:pPr>
        <w:rPr>
          <w:rFonts w:cs="Arial"/>
        </w:rPr>
      </w:pPr>
      <w:r>
        <w:rPr>
          <w:rFonts w:cs="Arial"/>
        </w:rPr>
        <w:pict w14:anchorId="2ED032EF">
          <v:rect id="_x0000_i1149" style="width:0;height:1.5pt" o:hralign="center" o:hrstd="t" o:hr="t" fillcolor="#a0a0a0" stroked="f"/>
        </w:pict>
      </w:r>
    </w:p>
    <w:p w14:paraId="21D0A519" w14:textId="77777777" w:rsidR="009810C9" w:rsidRPr="0046756F" w:rsidRDefault="009810C9" w:rsidP="009810C9">
      <w:pPr>
        <w:pStyle w:val="Heading4"/>
        <w:rPr>
          <w:rFonts w:ascii="Arial" w:hAnsi="Arial" w:cs="Arial"/>
        </w:rPr>
      </w:pPr>
      <w:bookmarkStart w:id="254" w:name="_Toc122795486"/>
      <w:bookmarkStart w:id="255" w:name="_Toc158905536"/>
      <w:r w:rsidRPr="0046756F">
        <w:rPr>
          <w:rFonts w:ascii="Arial" w:hAnsi="Arial" w:cs="Arial"/>
        </w:rPr>
        <w:t>10.1.9.2 List of HLRs allocated</w:t>
      </w:r>
      <w:bookmarkEnd w:id="254"/>
      <w:bookmarkEnd w:id="255"/>
    </w:p>
    <w:p w14:paraId="5C5A62F5" w14:textId="77777777" w:rsidR="009810C9" w:rsidRPr="0046756F" w:rsidRDefault="009810C9" w:rsidP="009810C9">
      <w:pPr>
        <w:rPr>
          <w:rFonts w:cs="Arial"/>
        </w:rPr>
      </w:pPr>
    </w:p>
    <w:p w14:paraId="129337A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SRS/SAD(H698-003-011-CMU).</w:t>
      </w:r>
    </w:p>
    <w:p w14:paraId="34CAFC07" w14:textId="77777777" w:rsidR="009810C9" w:rsidRPr="0046756F" w:rsidRDefault="00000000" w:rsidP="009810C9">
      <w:pPr>
        <w:rPr>
          <w:rFonts w:cs="Arial"/>
        </w:rPr>
      </w:pPr>
      <w:r>
        <w:rPr>
          <w:rFonts w:cs="Arial"/>
        </w:rPr>
        <w:pict w14:anchorId="043ECEAC">
          <v:rect id="_x0000_i1150" style="width:0;height:1.5pt" o:hralign="center" o:hrstd="t" o:hr="t" fillcolor="#a0a0a0" stroked="f"/>
        </w:pict>
      </w:r>
    </w:p>
    <w:p w14:paraId="6A3363C5" w14:textId="77777777" w:rsidR="009810C9" w:rsidRPr="0046756F" w:rsidRDefault="009810C9" w:rsidP="009810C9">
      <w:pPr>
        <w:pStyle w:val="Heading4"/>
        <w:rPr>
          <w:rFonts w:ascii="Arial" w:hAnsi="Arial" w:cs="Arial"/>
        </w:rPr>
      </w:pPr>
      <w:bookmarkStart w:id="256" w:name="_Toc122795487"/>
      <w:bookmarkStart w:id="257" w:name="_Toc158905537"/>
      <w:r w:rsidRPr="0046756F">
        <w:rPr>
          <w:rFonts w:ascii="Arial" w:hAnsi="Arial" w:cs="Arial"/>
        </w:rPr>
        <w:t>10.1.9.3 List of global variables accessed and modified</w:t>
      </w:r>
      <w:bookmarkEnd w:id="256"/>
      <w:bookmarkEnd w:id="257"/>
    </w:p>
    <w:p w14:paraId="5087647E" w14:textId="77777777" w:rsidR="009810C9" w:rsidRPr="0046756F" w:rsidRDefault="009810C9" w:rsidP="009810C9">
      <w:pPr>
        <w:rPr>
          <w:rFonts w:cs="Arial"/>
        </w:rPr>
      </w:pPr>
    </w:p>
    <w:p w14:paraId="75270D23"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62FEFF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81611D4" w14:textId="77777777" w:rsidR="009810C9" w:rsidRPr="0046756F" w:rsidRDefault="00000000" w:rsidP="009810C9">
      <w:pPr>
        <w:rPr>
          <w:rFonts w:cs="Arial"/>
        </w:rPr>
      </w:pPr>
      <w:r>
        <w:rPr>
          <w:rFonts w:cs="Arial"/>
        </w:rPr>
        <w:pict w14:anchorId="788B59C6">
          <v:rect id="_x0000_i1151" style="width:0;height:1.5pt" o:hralign="center" o:hrstd="t" o:hr="t" fillcolor="#a0a0a0" stroked="f"/>
        </w:pict>
      </w:r>
    </w:p>
    <w:p w14:paraId="71B6BAEB" w14:textId="77777777" w:rsidR="009810C9" w:rsidRPr="0046756F" w:rsidRDefault="009810C9" w:rsidP="009810C9">
      <w:pPr>
        <w:pStyle w:val="Heading4"/>
        <w:rPr>
          <w:rFonts w:ascii="Arial" w:hAnsi="Arial" w:cs="Arial"/>
        </w:rPr>
      </w:pPr>
      <w:bookmarkStart w:id="258" w:name="_Toc122795488"/>
      <w:bookmarkStart w:id="259" w:name="_Toc158905538"/>
      <w:r w:rsidRPr="0046756F">
        <w:rPr>
          <w:rFonts w:ascii="Arial" w:hAnsi="Arial" w:cs="Arial"/>
        </w:rPr>
        <w:t>10.1.9.4 Parameter list (Input/Output)</w:t>
      </w:r>
      <w:bookmarkEnd w:id="258"/>
      <w:bookmarkEnd w:id="259"/>
    </w:p>
    <w:p w14:paraId="0A2DBF76" w14:textId="77777777" w:rsidR="009810C9" w:rsidRPr="0046756F" w:rsidRDefault="009810C9" w:rsidP="009810C9">
      <w:pPr>
        <w:rPr>
          <w:rFonts w:cs="Arial"/>
        </w:rPr>
      </w:pPr>
    </w:p>
    <w:p w14:paraId="1816CF89"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3E24810D"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1977B81A" w14:textId="77777777" w:rsidR="009810C9" w:rsidRPr="0046756F" w:rsidRDefault="00000000" w:rsidP="009810C9">
      <w:pPr>
        <w:rPr>
          <w:rFonts w:cs="Arial"/>
        </w:rPr>
      </w:pPr>
      <w:r>
        <w:rPr>
          <w:rFonts w:cs="Arial"/>
        </w:rPr>
        <w:pict w14:anchorId="14FFF11A">
          <v:rect id="_x0000_i1152" style="width:0;height:1.5pt" o:hralign="center" o:hrstd="t" o:hr="t" fillcolor="#a0a0a0" stroked="f"/>
        </w:pict>
      </w:r>
    </w:p>
    <w:p w14:paraId="20DE71E6" w14:textId="77777777" w:rsidR="009810C9" w:rsidRPr="0046756F" w:rsidRDefault="009810C9" w:rsidP="009810C9">
      <w:pPr>
        <w:pStyle w:val="Heading4"/>
        <w:rPr>
          <w:rFonts w:ascii="Arial" w:hAnsi="Arial" w:cs="Arial"/>
        </w:rPr>
      </w:pPr>
      <w:bookmarkStart w:id="260" w:name="_Toc122795489"/>
      <w:bookmarkStart w:id="261" w:name="_Toc158905539"/>
      <w:r w:rsidRPr="0046756F">
        <w:rPr>
          <w:rFonts w:ascii="Arial" w:hAnsi="Arial" w:cs="Arial"/>
        </w:rPr>
        <w:t>10.1.9.5 Return Value</w:t>
      </w:r>
      <w:bookmarkEnd w:id="260"/>
      <w:bookmarkEnd w:id="261"/>
    </w:p>
    <w:p w14:paraId="10C43DBA" w14:textId="77777777" w:rsidR="009810C9" w:rsidRPr="0046756F" w:rsidRDefault="009810C9" w:rsidP="009810C9">
      <w:pPr>
        <w:rPr>
          <w:rFonts w:cs="Arial"/>
        </w:rPr>
      </w:pPr>
    </w:p>
    <w:p w14:paraId="5380D2C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021E2D9" w14:textId="77777777" w:rsidR="009810C9" w:rsidRPr="0046756F" w:rsidRDefault="00000000" w:rsidP="009810C9">
      <w:pPr>
        <w:rPr>
          <w:rFonts w:cs="Arial"/>
        </w:rPr>
      </w:pPr>
      <w:r>
        <w:rPr>
          <w:rFonts w:cs="Arial"/>
        </w:rPr>
        <w:pict w14:anchorId="39D122C6">
          <v:rect id="_x0000_i1153" style="width:0;height:1.5pt" o:hralign="center" o:hrstd="t" o:hr="t" fillcolor="#a0a0a0" stroked="f"/>
        </w:pict>
      </w:r>
    </w:p>
    <w:p w14:paraId="7F08632A" w14:textId="77777777" w:rsidR="009810C9" w:rsidRPr="0046756F" w:rsidRDefault="009810C9" w:rsidP="009810C9">
      <w:pPr>
        <w:pStyle w:val="Heading4"/>
        <w:rPr>
          <w:rFonts w:ascii="Arial" w:hAnsi="Arial" w:cs="Arial"/>
        </w:rPr>
      </w:pPr>
      <w:bookmarkStart w:id="262" w:name="_Toc122795490"/>
      <w:bookmarkStart w:id="263" w:name="_Toc158905540"/>
      <w:r w:rsidRPr="0046756F">
        <w:rPr>
          <w:rFonts w:ascii="Arial" w:hAnsi="Arial" w:cs="Arial"/>
        </w:rPr>
        <w:t>10.1.9.6 Other CSUs called by this CSU</w:t>
      </w:r>
      <w:bookmarkEnd w:id="262"/>
      <w:bookmarkEnd w:id="263"/>
    </w:p>
    <w:p w14:paraId="7FD13545" w14:textId="77777777" w:rsidR="009810C9" w:rsidRPr="0046756F" w:rsidRDefault="009810C9" w:rsidP="009810C9">
      <w:pPr>
        <w:rPr>
          <w:rFonts w:cs="Arial"/>
        </w:rPr>
      </w:pPr>
    </w:p>
    <w:p w14:paraId="17F59161" w14:textId="77777777" w:rsidR="009810C9" w:rsidRPr="0046756F" w:rsidRDefault="009810C9" w:rsidP="009810C9">
      <w:pPr>
        <w:widowControl w:val="0"/>
        <w:autoSpaceDE w:val="0"/>
        <w:autoSpaceDN w:val="0"/>
        <w:adjustRightInd w:val="0"/>
        <w:rPr>
          <w:rFonts w:cs="Arial"/>
        </w:rPr>
      </w:pPr>
      <w:r w:rsidRPr="0046756F">
        <w:rPr>
          <w:rFonts w:cs="Arial"/>
        </w:rPr>
        <w:t xml:space="preserve">ResetHardware </w:t>
      </w:r>
    </w:p>
    <w:p w14:paraId="42D6ECB6" w14:textId="77777777" w:rsidR="009810C9" w:rsidRPr="0046756F" w:rsidRDefault="009810C9" w:rsidP="009810C9">
      <w:pPr>
        <w:widowControl w:val="0"/>
        <w:autoSpaceDE w:val="0"/>
        <w:autoSpaceDN w:val="0"/>
        <w:adjustRightInd w:val="0"/>
        <w:rPr>
          <w:rFonts w:cs="Arial"/>
        </w:rPr>
      </w:pPr>
      <w:r w:rsidRPr="0046756F">
        <w:rPr>
          <w:rFonts w:cs="Arial"/>
        </w:rPr>
        <w:t>SetStack</w:t>
      </w:r>
    </w:p>
    <w:p w14:paraId="4A43DDFB" w14:textId="77777777" w:rsidR="009810C9" w:rsidRPr="0046756F" w:rsidRDefault="009810C9" w:rsidP="009810C9">
      <w:pPr>
        <w:widowControl w:val="0"/>
        <w:autoSpaceDE w:val="0"/>
        <w:autoSpaceDN w:val="0"/>
        <w:adjustRightInd w:val="0"/>
        <w:rPr>
          <w:rFonts w:cs="Arial"/>
        </w:rPr>
      </w:pPr>
      <w:r w:rsidRPr="0046756F">
        <w:rPr>
          <w:rFonts w:cs="Arial"/>
        </w:rPr>
        <w:t>jumptoapplication</w:t>
      </w:r>
    </w:p>
    <w:p w14:paraId="28A7B430" w14:textId="77777777" w:rsidR="009810C9" w:rsidRPr="0046756F" w:rsidRDefault="00000000" w:rsidP="009810C9">
      <w:pPr>
        <w:rPr>
          <w:rFonts w:cs="Arial"/>
        </w:rPr>
      </w:pPr>
      <w:r>
        <w:rPr>
          <w:rFonts w:cs="Arial"/>
        </w:rPr>
        <w:pict w14:anchorId="272FE5D7">
          <v:rect id="_x0000_i1154" style="width:0;height:1.5pt" o:hralign="center" o:hrstd="t" o:hr="t" fillcolor="#a0a0a0" stroked="f"/>
        </w:pict>
      </w:r>
    </w:p>
    <w:p w14:paraId="44B84C49" w14:textId="77777777" w:rsidR="009810C9" w:rsidRPr="0046756F" w:rsidRDefault="009810C9" w:rsidP="009810C9">
      <w:pPr>
        <w:pStyle w:val="Heading4"/>
        <w:rPr>
          <w:rFonts w:ascii="Arial" w:hAnsi="Arial" w:cs="Arial"/>
        </w:rPr>
      </w:pPr>
      <w:bookmarkStart w:id="264" w:name="_Toc122795491"/>
      <w:bookmarkStart w:id="265" w:name="_Toc158905541"/>
      <w:r w:rsidRPr="0046756F">
        <w:rPr>
          <w:rFonts w:ascii="Arial" w:hAnsi="Arial" w:cs="Arial"/>
        </w:rPr>
        <w:t>10.1.9.7 Description of list of LLRs allocated</w:t>
      </w:r>
      <w:bookmarkEnd w:id="264"/>
      <w:bookmarkEnd w:id="265"/>
    </w:p>
    <w:p w14:paraId="6D5364DC" w14:textId="77777777" w:rsidR="009810C9" w:rsidRPr="0046756F" w:rsidRDefault="009810C9" w:rsidP="009810C9">
      <w:pPr>
        <w:rPr>
          <w:rFonts w:cs="Arial"/>
        </w:rPr>
      </w:pPr>
    </w:p>
    <w:p w14:paraId="33512BA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StartLogger</w:t>
      </w:r>
    </w:p>
    <w:p w14:paraId="4C059172" w14:textId="77777777" w:rsidR="009810C9" w:rsidRPr="0046756F" w:rsidRDefault="00000000" w:rsidP="009810C9">
      <w:pPr>
        <w:rPr>
          <w:rFonts w:cs="Arial"/>
        </w:rPr>
      </w:pPr>
      <w:r>
        <w:rPr>
          <w:rFonts w:cs="Arial"/>
        </w:rPr>
        <w:pict w14:anchorId="73912FC3">
          <v:rect id="_x0000_i1155" style="width:0;height:1.5pt" o:hralign="center" o:hrstd="t" o:hr="t" fillcolor="#a0a0a0" stroked="f"/>
        </w:pict>
      </w:r>
    </w:p>
    <w:p w14:paraId="0CA99716" w14:textId="77777777" w:rsidR="009810C9" w:rsidRPr="0046756F" w:rsidRDefault="009810C9" w:rsidP="009810C9">
      <w:pPr>
        <w:pStyle w:val="Heading5"/>
        <w:rPr>
          <w:rFonts w:ascii="Arial" w:hAnsi="Arial" w:cs="Arial"/>
        </w:rPr>
      </w:pPr>
      <w:bookmarkStart w:id="266" w:name="_Toc122795492"/>
      <w:bookmarkStart w:id="267" w:name="_Toc158905542"/>
      <w:r w:rsidRPr="0046756F">
        <w:rPr>
          <w:rFonts w:ascii="Arial" w:hAnsi="Arial" w:cs="Arial"/>
        </w:rPr>
        <w:t>10.1.9.7.1 daucmfa825comm-StartLogger-LLR-001</w:t>
      </w:r>
      <w:bookmarkEnd w:id="266"/>
      <w:bookmarkEnd w:id="267"/>
    </w:p>
    <w:p w14:paraId="6115E435" w14:textId="77777777" w:rsidR="009810C9" w:rsidRPr="0046756F" w:rsidRDefault="009810C9" w:rsidP="009810C9">
      <w:pPr>
        <w:rPr>
          <w:rFonts w:cs="Arial"/>
        </w:rPr>
      </w:pPr>
      <w:r w:rsidRPr="0046756F">
        <w:rPr>
          <w:rFonts w:cs="Arial"/>
        </w:rPr>
        <w:t>Requirement ID: H698-LLD-CMU-FNC-133</w:t>
      </w:r>
    </w:p>
    <w:p w14:paraId="1FE0AE75" w14:textId="77777777" w:rsidR="009810C9" w:rsidRPr="0046756F" w:rsidRDefault="009810C9" w:rsidP="009810C9">
      <w:pPr>
        <w:rPr>
          <w:rFonts w:cs="Arial"/>
        </w:rPr>
      </w:pPr>
    </w:p>
    <w:p w14:paraId="099172E2"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2BF0FA4E" w14:textId="77777777" w:rsidR="009810C9" w:rsidRPr="0046756F" w:rsidRDefault="009810C9" w:rsidP="009810C9">
      <w:pPr>
        <w:widowControl w:val="0"/>
        <w:autoSpaceDE w:val="0"/>
        <w:autoSpaceDN w:val="0"/>
        <w:adjustRightInd w:val="0"/>
        <w:rPr>
          <w:rFonts w:cs="Arial"/>
        </w:rPr>
      </w:pPr>
      <w:r w:rsidRPr="0046756F">
        <w:rPr>
          <w:rFonts w:cs="Arial"/>
        </w:rPr>
        <w:t>- set the function pointer ‘jump to Application’ to addition of M_MEMMAP_LOGGER_FLIGHT_ADDR and size of data type (T_UINT32).</w:t>
      </w:r>
    </w:p>
    <w:p w14:paraId="56BF50A3" w14:textId="77777777" w:rsidR="009810C9" w:rsidRPr="0046756F" w:rsidRDefault="009810C9" w:rsidP="009810C9">
      <w:pPr>
        <w:widowControl w:val="0"/>
        <w:autoSpaceDE w:val="0"/>
        <w:autoSpaceDN w:val="0"/>
        <w:adjustRightInd w:val="0"/>
        <w:rPr>
          <w:rFonts w:cs="Arial"/>
        </w:rPr>
      </w:pPr>
      <w:r w:rsidRPr="0046756F">
        <w:rPr>
          <w:rFonts w:cs="Arial"/>
        </w:rPr>
        <w:t>- Call function CrcResetDr.</w:t>
      </w:r>
    </w:p>
    <w:p w14:paraId="04854FF1" w14:textId="77777777" w:rsidR="009810C9" w:rsidRPr="0046756F" w:rsidRDefault="009810C9" w:rsidP="009810C9">
      <w:pPr>
        <w:widowControl w:val="0"/>
        <w:autoSpaceDE w:val="0"/>
        <w:autoSpaceDN w:val="0"/>
        <w:adjustRightInd w:val="0"/>
        <w:rPr>
          <w:rFonts w:cs="Arial"/>
        </w:rPr>
      </w:pPr>
      <w:r w:rsidRPr="0046756F">
        <w:rPr>
          <w:rFonts w:cs="Arial"/>
        </w:rPr>
        <w:t>- copy the power_on status of Bit_status to deference of function GetPbitNvmAddress. when</w:t>
      </w:r>
    </w:p>
    <w:p w14:paraId="0958720C" w14:textId="77777777" w:rsidR="009810C9" w:rsidRPr="0046756F" w:rsidRDefault="009810C9" w:rsidP="009810C9">
      <w:pPr>
        <w:widowControl w:val="0"/>
        <w:autoSpaceDE w:val="0"/>
        <w:autoSpaceDN w:val="0"/>
        <w:adjustRightInd w:val="0"/>
        <w:rPr>
          <w:rFonts w:cs="Arial"/>
        </w:rPr>
      </w:pPr>
      <w:r w:rsidRPr="0046756F">
        <w:rPr>
          <w:rFonts w:cs="Arial"/>
        </w:rPr>
        <w:t>- The return value of CrcCalcBlockCrc function with parameters (M_MEMMAP_LOGGER_FLIGHT_ADDR, M_MEMMAP_LOGGER_FLIGHT_CRC_CNT) is equal to   M_MEMMAP_LOGGER_FLIGHT_CRC_ADDR.</w:t>
      </w:r>
    </w:p>
    <w:p w14:paraId="211BF141" w14:textId="77777777" w:rsidR="009810C9" w:rsidRPr="0046756F" w:rsidRDefault="009810C9" w:rsidP="009810C9">
      <w:pPr>
        <w:widowControl w:val="0"/>
        <w:autoSpaceDE w:val="0"/>
        <w:autoSpaceDN w:val="0"/>
        <w:adjustRightInd w:val="0"/>
        <w:rPr>
          <w:rFonts w:cs="Arial"/>
        </w:rPr>
      </w:pPr>
      <w:r w:rsidRPr="0046756F">
        <w:rPr>
          <w:rFonts w:cs="Arial"/>
        </w:rPr>
        <w:t>-Otherwise call RterrDisplayErrorId function with parameters (M_APP_ID, RterrForever, CRC_ERROR bitwise OR RT_ERROR_2)</w:t>
      </w:r>
    </w:p>
    <w:p w14:paraId="48031B9C" w14:textId="77777777" w:rsidR="009810C9" w:rsidRPr="0046756F" w:rsidRDefault="00000000" w:rsidP="009810C9">
      <w:pPr>
        <w:rPr>
          <w:rFonts w:cs="Arial"/>
        </w:rPr>
      </w:pPr>
      <w:r>
        <w:rPr>
          <w:rFonts w:cs="Arial"/>
        </w:rPr>
        <w:pict w14:anchorId="23E230B2">
          <v:rect id="_x0000_i1156" style="width:0;height:1.5pt" o:hralign="center" o:hrstd="t" o:hr="t" fillcolor="#a0a0a0" stroked="f"/>
        </w:pict>
      </w:r>
    </w:p>
    <w:p w14:paraId="3A471713" w14:textId="77777777" w:rsidR="009810C9" w:rsidRPr="0046756F" w:rsidRDefault="009810C9" w:rsidP="009810C9">
      <w:pPr>
        <w:pStyle w:val="Heading5"/>
        <w:rPr>
          <w:rFonts w:ascii="Arial" w:hAnsi="Arial" w:cs="Arial"/>
        </w:rPr>
      </w:pPr>
      <w:bookmarkStart w:id="268" w:name="_Toc122795493"/>
      <w:bookmarkStart w:id="269" w:name="_Toc158905543"/>
      <w:r w:rsidRPr="0046756F">
        <w:rPr>
          <w:rFonts w:ascii="Arial" w:hAnsi="Arial" w:cs="Arial"/>
        </w:rPr>
        <w:t>10.1.9.7.2 daucmfa825comm-StartLogger-LLR-002</w:t>
      </w:r>
      <w:bookmarkEnd w:id="268"/>
      <w:bookmarkEnd w:id="269"/>
    </w:p>
    <w:p w14:paraId="544D00DA" w14:textId="77777777" w:rsidR="009810C9" w:rsidRPr="0046756F" w:rsidRDefault="009810C9" w:rsidP="009810C9">
      <w:pPr>
        <w:rPr>
          <w:rFonts w:cs="Arial"/>
        </w:rPr>
      </w:pPr>
      <w:r w:rsidRPr="0046756F">
        <w:rPr>
          <w:rFonts w:cs="Arial"/>
        </w:rPr>
        <w:t>Requirement ID: H698-LLD-CMU-FNC-134</w:t>
      </w:r>
    </w:p>
    <w:p w14:paraId="292699F1" w14:textId="77777777" w:rsidR="009810C9" w:rsidRPr="0046756F" w:rsidRDefault="009810C9" w:rsidP="009810C9">
      <w:pPr>
        <w:rPr>
          <w:rFonts w:cs="Arial"/>
        </w:rPr>
      </w:pPr>
    </w:p>
    <w:p w14:paraId="48EC77D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peripherals and interrupts by calling ‘ResetHardware’.</w:t>
      </w:r>
    </w:p>
    <w:p w14:paraId="32BF0D70" w14:textId="77777777" w:rsidR="009810C9" w:rsidRPr="0046756F" w:rsidRDefault="00000000" w:rsidP="009810C9">
      <w:pPr>
        <w:rPr>
          <w:rFonts w:cs="Arial"/>
        </w:rPr>
      </w:pPr>
      <w:r>
        <w:rPr>
          <w:rFonts w:cs="Arial"/>
        </w:rPr>
        <w:pict w14:anchorId="3772E306">
          <v:rect id="_x0000_i1157" style="width:0;height:1.5pt" o:hralign="center" o:hrstd="t" o:hr="t" fillcolor="#a0a0a0" stroked="f"/>
        </w:pict>
      </w:r>
    </w:p>
    <w:p w14:paraId="66734559" w14:textId="77777777" w:rsidR="009810C9" w:rsidRPr="0046756F" w:rsidRDefault="009810C9" w:rsidP="009810C9">
      <w:pPr>
        <w:pStyle w:val="Heading5"/>
        <w:rPr>
          <w:rFonts w:ascii="Arial" w:hAnsi="Arial" w:cs="Arial"/>
        </w:rPr>
      </w:pPr>
      <w:bookmarkStart w:id="270" w:name="_Toc122795494"/>
      <w:bookmarkStart w:id="271" w:name="_Toc158905544"/>
      <w:r w:rsidRPr="0046756F">
        <w:rPr>
          <w:rFonts w:ascii="Arial" w:hAnsi="Arial" w:cs="Arial"/>
        </w:rPr>
        <w:t>10.1.9.7.3 daucmfa825comm-StartLogger-LLR-003</w:t>
      </w:r>
      <w:bookmarkEnd w:id="270"/>
      <w:bookmarkEnd w:id="271"/>
    </w:p>
    <w:p w14:paraId="6F3841FE" w14:textId="77777777" w:rsidR="009810C9" w:rsidRPr="0046756F" w:rsidRDefault="009810C9" w:rsidP="009810C9">
      <w:pPr>
        <w:rPr>
          <w:rFonts w:cs="Arial"/>
        </w:rPr>
      </w:pPr>
      <w:r w:rsidRPr="0046756F">
        <w:rPr>
          <w:rFonts w:cs="Arial"/>
        </w:rPr>
        <w:t>Requirement ID: H698-LLD-CMU-FNC-135</w:t>
      </w:r>
    </w:p>
    <w:p w14:paraId="5C48A53B" w14:textId="77777777" w:rsidR="009810C9" w:rsidRPr="0046756F" w:rsidRDefault="009810C9" w:rsidP="009810C9">
      <w:pPr>
        <w:rPr>
          <w:rFonts w:cs="Arial"/>
        </w:rPr>
      </w:pPr>
    </w:p>
    <w:p w14:paraId="69F7C14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initialize the Data Logger's Stack Pointer by calling ‘SetStack’ with parameter as dereferencing of M_MEMMAP_LOGGER_FLIGHT_ADDR.</w:t>
      </w:r>
    </w:p>
    <w:p w14:paraId="60BF338F" w14:textId="77777777" w:rsidR="009810C9" w:rsidRPr="0046756F" w:rsidRDefault="00000000" w:rsidP="009810C9">
      <w:pPr>
        <w:rPr>
          <w:rFonts w:cs="Arial"/>
        </w:rPr>
      </w:pPr>
      <w:r>
        <w:rPr>
          <w:rFonts w:cs="Arial"/>
        </w:rPr>
        <w:pict w14:anchorId="4D7C2629">
          <v:rect id="_x0000_i1158" style="width:0;height:1.5pt" o:hralign="center" o:hrstd="t" o:hr="t" fillcolor="#a0a0a0" stroked="f"/>
        </w:pict>
      </w:r>
    </w:p>
    <w:p w14:paraId="2229E292" w14:textId="77777777" w:rsidR="009810C9" w:rsidRPr="0046756F" w:rsidRDefault="009810C9" w:rsidP="009810C9">
      <w:pPr>
        <w:pStyle w:val="Heading5"/>
        <w:rPr>
          <w:rFonts w:ascii="Arial" w:hAnsi="Arial" w:cs="Arial"/>
        </w:rPr>
      </w:pPr>
      <w:bookmarkStart w:id="272" w:name="_Toc122795495"/>
      <w:bookmarkStart w:id="273" w:name="_Toc158905545"/>
      <w:r w:rsidRPr="0046756F">
        <w:rPr>
          <w:rFonts w:ascii="Arial" w:hAnsi="Arial" w:cs="Arial"/>
        </w:rPr>
        <w:t>10.1.9.7.4 daucmfa825comm-StartLogger-LLR-004</w:t>
      </w:r>
      <w:bookmarkEnd w:id="272"/>
      <w:bookmarkEnd w:id="273"/>
    </w:p>
    <w:p w14:paraId="3BE5CAEA" w14:textId="77777777" w:rsidR="009810C9" w:rsidRPr="0046756F" w:rsidRDefault="009810C9" w:rsidP="009810C9">
      <w:pPr>
        <w:rPr>
          <w:rFonts w:cs="Arial"/>
        </w:rPr>
      </w:pPr>
      <w:r w:rsidRPr="0046756F">
        <w:rPr>
          <w:rFonts w:cs="Arial"/>
        </w:rPr>
        <w:t>Requirement ID: H698-LLD-CMU-FNC-136</w:t>
      </w:r>
    </w:p>
    <w:p w14:paraId="79A63E9B" w14:textId="77777777" w:rsidR="009810C9" w:rsidRPr="0046756F" w:rsidRDefault="009810C9" w:rsidP="009810C9">
      <w:pPr>
        <w:rPr>
          <w:rFonts w:cs="Arial"/>
        </w:rPr>
      </w:pPr>
    </w:p>
    <w:p w14:paraId="79BCCB13" w14:textId="77777777" w:rsidR="009810C9" w:rsidRPr="0046756F" w:rsidRDefault="009810C9" w:rsidP="009810C9">
      <w:pPr>
        <w:widowControl w:val="0"/>
        <w:autoSpaceDE w:val="0"/>
        <w:autoSpaceDN w:val="0"/>
        <w:adjustRightInd w:val="0"/>
        <w:rPr>
          <w:rFonts w:cs="Arial"/>
        </w:rPr>
      </w:pPr>
      <w:r w:rsidRPr="0046756F">
        <w:rPr>
          <w:rFonts w:cs="Arial"/>
        </w:rPr>
        <w:t>The function shall Jump to the Data Logger Application by calling function pointer ‘ jump to Application’.</w:t>
      </w:r>
    </w:p>
    <w:p w14:paraId="5AC78107" w14:textId="77777777" w:rsidR="009810C9" w:rsidRPr="0046756F" w:rsidRDefault="009810C9" w:rsidP="009810C9">
      <w:pPr>
        <w:widowControl w:val="0"/>
        <w:autoSpaceDE w:val="0"/>
        <w:autoSpaceDN w:val="0"/>
        <w:adjustRightInd w:val="0"/>
        <w:rPr>
          <w:rFonts w:cs="Arial"/>
        </w:rPr>
      </w:pPr>
    </w:p>
    <w:p w14:paraId="32ADBD64" w14:textId="77777777" w:rsidR="009810C9" w:rsidRPr="0046756F" w:rsidRDefault="00000000" w:rsidP="009810C9">
      <w:pPr>
        <w:rPr>
          <w:rFonts w:cs="Arial"/>
        </w:rPr>
      </w:pPr>
      <w:r>
        <w:rPr>
          <w:rFonts w:cs="Arial"/>
        </w:rPr>
        <w:pict w14:anchorId="2ED0C997">
          <v:rect id="_x0000_i1159" style="width:0;height:1.5pt" o:hralign="center" o:hrstd="t" o:hr="t" fillcolor="#a0a0a0" stroked="f"/>
        </w:pict>
      </w:r>
    </w:p>
    <w:p w14:paraId="4E47629E" w14:textId="77777777" w:rsidR="009810C9" w:rsidRPr="0046756F" w:rsidRDefault="009810C9" w:rsidP="009810C9">
      <w:pPr>
        <w:pStyle w:val="Heading2"/>
      </w:pPr>
      <w:bookmarkStart w:id="274" w:name="_Toc122795496"/>
      <w:bookmarkStart w:id="275" w:name="_Toc158905546"/>
      <w:r w:rsidRPr="0046756F">
        <w:t>10.2 daucmfarinc825</w:t>
      </w:r>
      <w:bookmarkEnd w:id="274"/>
      <w:bookmarkEnd w:id="275"/>
    </w:p>
    <w:p w14:paraId="239F3791" w14:textId="77777777" w:rsidR="009810C9" w:rsidRPr="0046756F" w:rsidRDefault="009810C9" w:rsidP="009810C9">
      <w:pPr>
        <w:rPr>
          <w:rFonts w:cs="Arial"/>
        </w:rPr>
      </w:pPr>
    </w:p>
    <w:p w14:paraId="2E238C4B"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daucmfarinc825 module contains implementation of A825 routines.</w:t>
      </w:r>
    </w:p>
    <w:p w14:paraId="24C9F230" w14:textId="77777777" w:rsidR="009810C9" w:rsidRPr="0046756F" w:rsidRDefault="00000000" w:rsidP="009810C9">
      <w:pPr>
        <w:rPr>
          <w:rFonts w:cs="Arial"/>
        </w:rPr>
      </w:pPr>
      <w:r>
        <w:rPr>
          <w:rFonts w:cs="Arial"/>
        </w:rPr>
        <w:pict w14:anchorId="1AD25F67">
          <v:rect id="_x0000_i1160" style="width:0;height:1.5pt" o:hralign="center" o:hrstd="t" o:hr="t" fillcolor="#a0a0a0" stroked="f"/>
        </w:pict>
      </w:r>
    </w:p>
    <w:p w14:paraId="725CE637" w14:textId="77777777" w:rsidR="009810C9" w:rsidRPr="0046756F" w:rsidRDefault="009810C9" w:rsidP="009810C9">
      <w:pPr>
        <w:pStyle w:val="Heading3"/>
      </w:pPr>
      <w:bookmarkStart w:id="276" w:name="_Toc122795497"/>
      <w:bookmarkStart w:id="277" w:name="_Toc158905547"/>
      <w:r w:rsidRPr="0046756F">
        <w:t>10.2.1 RxQueueRemove</w:t>
      </w:r>
      <w:bookmarkEnd w:id="276"/>
      <w:bookmarkEnd w:id="277"/>
    </w:p>
    <w:p w14:paraId="70F8B075" w14:textId="77777777" w:rsidR="009810C9" w:rsidRPr="0046756F" w:rsidRDefault="009810C9" w:rsidP="009810C9">
      <w:pPr>
        <w:rPr>
          <w:rFonts w:cs="Arial"/>
        </w:rPr>
      </w:pPr>
    </w:p>
    <w:p w14:paraId="0F9668AD"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RxQueueRemove will follow in the sub sections.</w:t>
      </w:r>
    </w:p>
    <w:p w14:paraId="183A652E" w14:textId="77777777" w:rsidR="009810C9" w:rsidRPr="0046756F" w:rsidRDefault="00000000" w:rsidP="009810C9">
      <w:pPr>
        <w:rPr>
          <w:rFonts w:cs="Arial"/>
        </w:rPr>
      </w:pPr>
      <w:r>
        <w:rPr>
          <w:rFonts w:cs="Arial"/>
        </w:rPr>
        <w:pict w14:anchorId="13A2B914">
          <v:rect id="_x0000_i1161" style="width:0;height:1.5pt" o:hralign="center" o:hrstd="t" o:hr="t" fillcolor="#a0a0a0" stroked="f"/>
        </w:pict>
      </w:r>
    </w:p>
    <w:p w14:paraId="13484F42" w14:textId="77777777" w:rsidR="009810C9" w:rsidRPr="0046756F" w:rsidRDefault="009810C9" w:rsidP="009810C9">
      <w:pPr>
        <w:pStyle w:val="Heading4"/>
        <w:rPr>
          <w:rFonts w:ascii="Arial" w:hAnsi="Arial" w:cs="Arial"/>
        </w:rPr>
      </w:pPr>
      <w:bookmarkStart w:id="278" w:name="_Toc122795498"/>
      <w:bookmarkStart w:id="279" w:name="_Toc158905548"/>
      <w:r w:rsidRPr="0046756F">
        <w:rPr>
          <w:rFonts w:ascii="Arial" w:hAnsi="Arial" w:cs="Arial"/>
        </w:rPr>
        <w:t>10.2.1.1 Brief Description</w:t>
      </w:r>
      <w:bookmarkEnd w:id="278"/>
      <w:bookmarkEnd w:id="279"/>
    </w:p>
    <w:p w14:paraId="58155DA2" w14:textId="77777777" w:rsidR="009810C9" w:rsidRPr="0046756F" w:rsidRDefault="009810C9" w:rsidP="009810C9">
      <w:pPr>
        <w:rPr>
          <w:rFonts w:cs="Arial"/>
        </w:rPr>
      </w:pPr>
    </w:p>
    <w:p w14:paraId="46B5F4B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RxQueueRemove retrieves a message from the specified receive queue and decomposes the CAN message into an A825 message.</w:t>
      </w:r>
    </w:p>
    <w:p w14:paraId="4D7989F6" w14:textId="77777777" w:rsidR="009810C9" w:rsidRPr="0046756F" w:rsidRDefault="00000000" w:rsidP="009810C9">
      <w:pPr>
        <w:rPr>
          <w:rFonts w:cs="Arial"/>
        </w:rPr>
      </w:pPr>
      <w:r>
        <w:rPr>
          <w:rFonts w:cs="Arial"/>
        </w:rPr>
        <w:pict w14:anchorId="64A2F2C1">
          <v:rect id="_x0000_i1162" style="width:0;height:1.5pt" o:hralign="center" o:hrstd="t" o:hr="t" fillcolor="#a0a0a0" stroked="f"/>
        </w:pict>
      </w:r>
    </w:p>
    <w:p w14:paraId="4AAE83C6" w14:textId="77777777" w:rsidR="009810C9" w:rsidRPr="0046756F" w:rsidRDefault="009810C9" w:rsidP="009810C9">
      <w:pPr>
        <w:pStyle w:val="Heading4"/>
        <w:rPr>
          <w:rFonts w:ascii="Arial" w:hAnsi="Arial" w:cs="Arial"/>
        </w:rPr>
      </w:pPr>
      <w:bookmarkStart w:id="280" w:name="_Toc122795499"/>
      <w:bookmarkStart w:id="281" w:name="_Toc158905549"/>
      <w:r w:rsidRPr="0046756F">
        <w:rPr>
          <w:rFonts w:ascii="Arial" w:hAnsi="Arial" w:cs="Arial"/>
        </w:rPr>
        <w:t>10.2.1.2 List of HLRs allocated</w:t>
      </w:r>
      <w:bookmarkEnd w:id="280"/>
      <w:bookmarkEnd w:id="281"/>
    </w:p>
    <w:p w14:paraId="240221DE" w14:textId="77777777" w:rsidR="009810C9" w:rsidRPr="0046756F" w:rsidRDefault="009810C9" w:rsidP="009810C9">
      <w:pPr>
        <w:rPr>
          <w:rFonts w:cs="Arial"/>
        </w:rPr>
      </w:pPr>
    </w:p>
    <w:p w14:paraId="00D9FA7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4569B51D" w14:textId="77777777" w:rsidR="009810C9" w:rsidRPr="0046756F" w:rsidRDefault="00000000" w:rsidP="009810C9">
      <w:pPr>
        <w:rPr>
          <w:rFonts w:cs="Arial"/>
        </w:rPr>
      </w:pPr>
      <w:r>
        <w:rPr>
          <w:rFonts w:cs="Arial"/>
        </w:rPr>
        <w:pict w14:anchorId="5A47C2AF">
          <v:rect id="_x0000_i1163" style="width:0;height:1.5pt" o:hralign="center" o:hrstd="t" o:hr="t" fillcolor="#a0a0a0" stroked="f"/>
        </w:pict>
      </w:r>
    </w:p>
    <w:p w14:paraId="0356013E" w14:textId="77777777" w:rsidR="009810C9" w:rsidRPr="0046756F" w:rsidRDefault="009810C9" w:rsidP="009810C9">
      <w:pPr>
        <w:pStyle w:val="Heading4"/>
        <w:rPr>
          <w:rFonts w:ascii="Arial" w:hAnsi="Arial" w:cs="Arial"/>
        </w:rPr>
      </w:pPr>
      <w:bookmarkStart w:id="282" w:name="_Toc122795500"/>
      <w:bookmarkStart w:id="283" w:name="_Toc158905550"/>
      <w:r w:rsidRPr="0046756F">
        <w:rPr>
          <w:rFonts w:ascii="Arial" w:hAnsi="Arial" w:cs="Arial"/>
        </w:rPr>
        <w:t>10.2.1.3 List of global variables accessed and modified</w:t>
      </w:r>
      <w:bookmarkEnd w:id="282"/>
      <w:bookmarkEnd w:id="283"/>
    </w:p>
    <w:p w14:paraId="157A4F17" w14:textId="77777777" w:rsidR="009810C9" w:rsidRPr="0046756F" w:rsidRDefault="009810C9" w:rsidP="009810C9">
      <w:pPr>
        <w:rPr>
          <w:rFonts w:cs="Arial"/>
        </w:rPr>
      </w:pPr>
    </w:p>
    <w:p w14:paraId="1038D53D"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6F593B4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D43325C" w14:textId="77777777" w:rsidR="009810C9" w:rsidRPr="0046756F" w:rsidRDefault="00000000" w:rsidP="009810C9">
      <w:pPr>
        <w:rPr>
          <w:rFonts w:cs="Arial"/>
        </w:rPr>
      </w:pPr>
      <w:r>
        <w:rPr>
          <w:rFonts w:cs="Arial"/>
        </w:rPr>
        <w:pict w14:anchorId="0E0494FC">
          <v:rect id="_x0000_i1164" style="width:0;height:1.5pt" o:hralign="center" o:hrstd="t" o:hr="t" fillcolor="#a0a0a0" stroked="f"/>
        </w:pict>
      </w:r>
    </w:p>
    <w:p w14:paraId="25EFD61B" w14:textId="77777777" w:rsidR="009810C9" w:rsidRPr="0046756F" w:rsidRDefault="009810C9" w:rsidP="009810C9">
      <w:pPr>
        <w:pStyle w:val="Heading4"/>
        <w:rPr>
          <w:rFonts w:ascii="Arial" w:hAnsi="Arial" w:cs="Arial"/>
        </w:rPr>
      </w:pPr>
      <w:bookmarkStart w:id="284" w:name="_Toc122795501"/>
      <w:bookmarkStart w:id="285" w:name="_Toc158905551"/>
      <w:r w:rsidRPr="0046756F">
        <w:rPr>
          <w:rFonts w:ascii="Arial" w:hAnsi="Arial" w:cs="Arial"/>
        </w:rPr>
        <w:t>10.2.1.4 Parameter list (Input/Output)</w:t>
      </w:r>
      <w:bookmarkEnd w:id="284"/>
      <w:bookmarkEnd w:id="285"/>
    </w:p>
    <w:p w14:paraId="7CF585BF" w14:textId="77777777" w:rsidR="009810C9" w:rsidRPr="0046756F" w:rsidRDefault="009810C9" w:rsidP="009810C9">
      <w:pPr>
        <w:rPr>
          <w:rFonts w:cs="Arial"/>
        </w:rPr>
      </w:pPr>
    </w:p>
    <w:p w14:paraId="7218FC93" w14:textId="77777777" w:rsidR="009810C9" w:rsidRPr="0046756F" w:rsidRDefault="009810C9" w:rsidP="009810C9">
      <w:pPr>
        <w:widowControl w:val="0"/>
        <w:autoSpaceDE w:val="0"/>
        <w:autoSpaceDN w:val="0"/>
        <w:adjustRightInd w:val="0"/>
        <w:rPr>
          <w:rFonts w:cs="Arial"/>
        </w:rPr>
      </w:pPr>
      <w:r w:rsidRPr="0046756F">
        <w:rPr>
          <w:rFonts w:cs="Arial"/>
        </w:rPr>
        <w:t>Inputs : T_CAN_RX_QUEUE *ps_which_q - The receive queue to retrieve from</w:t>
      </w:r>
    </w:p>
    <w:p w14:paraId="439E8DE9" w14:textId="77777777" w:rsidR="009810C9" w:rsidRPr="0046756F" w:rsidRDefault="009810C9" w:rsidP="009810C9">
      <w:pPr>
        <w:widowControl w:val="0"/>
        <w:autoSpaceDE w:val="0"/>
        <w:autoSpaceDN w:val="0"/>
        <w:adjustRightInd w:val="0"/>
        <w:rPr>
          <w:rFonts w:cs="Arial"/>
        </w:rPr>
      </w:pPr>
      <w:r w:rsidRPr="0046756F">
        <w:rPr>
          <w:rFonts w:cs="Arial"/>
        </w:rPr>
        <w:t>Outputs : T_A825_MSG *ps_destination - Where to place the retrieved message</w:t>
      </w:r>
    </w:p>
    <w:p w14:paraId="34B6FCE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T_CAN_RX_QUEUE *ps_which_q - The receive queue to retrieve from buffer</w:t>
      </w:r>
    </w:p>
    <w:p w14:paraId="6B1050C0" w14:textId="77777777" w:rsidR="009810C9" w:rsidRPr="0046756F" w:rsidRDefault="00000000" w:rsidP="009810C9">
      <w:pPr>
        <w:rPr>
          <w:rFonts w:cs="Arial"/>
        </w:rPr>
      </w:pPr>
      <w:r>
        <w:rPr>
          <w:rFonts w:cs="Arial"/>
        </w:rPr>
        <w:pict w14:anchorId="60D4401E">
          <v:rect id="_x0000_i1165" style="width:0;height:1.5pt" o:hralign="center" o:hrstd="t" o:hr="t" fillcolor="#a0a0a0" stroked="f"/>
        </w:pict>
      </w:r>
    </w:p>
    <w:p w14:paraId="6BF6D01B" w14:textId="77777777" w:rsidR="009810C9" w:rsidRPr="0046756F" w:rsidRDefault="009810C9" w:rsidP="009810C9">
      <w:pPr>
        <w:pStyle w:val="Heading4"/>
        <w:rPr>
          <w:rFonts w:ascii="Arial" w:hAnsi="Arial" w:cs="Arial"/>
        </w:rPr>
      </w:pPr>
      <w:bookmarkStart w:id="286" w:name="_Toc122795502"/>
      <w:bookmarkStart w:id="287" w:name="_Toc158905552"/>
      <w:r w:rsidRPr="0046756F">
        <w:rPr>
          <w:rFonts w:ascii="Arial" w:hAnsi="Arial" w:cs="Arial"/>
        </w:rPr>
        <w:t>10.2.1.5 Return Value</w:t>
      </w:r>
      <w:bookmarkEnd w:id="286"/>
      <w:bookmarkEnd w:id="287"/>
    </w:p>
    <w:p w14:paraId="769A8D79" w14:textId="77777777" w:rsidR="009810C9" w:rsidRPr="0046756F" w:rsidRDefault="009810C9" w:rsidP="009810C9">
      <w:pPr>
        <w:rPr>
          <w:rFonts w:cs="Arial"/>
        </w:rPr>
      </w:pPr>
    </w:p>
    <w:p w14:paraId="223249EE" w14:textId="77777777" w:rsidR="009810C9" w:rsidRPr="0046756F" w:rsidRDefault="009810C9" w:rsidP="009810C9">
      <w:pPr>
        <w:widowControl w:val="0"/>
        <w:autoSpaceDE w:val="0"/>
        <w:autoSpaceDN w:val="0"/>
        <w:adjustRightInd w:val="0"/>
        <w:rPr>
          <w:rFonts w:cs="Arial"/>
        </w:rPr>
      </w:pPr>
      <w:r w:rsidRPr="0046756F">
        <w:rPr>
          <w:rFonts w:cs="Arial"/>
        </w:rPr>
        <w:t>T_A825_REC_RESULT - A825 Receiver routines result</w:t>
      </w:r>
    </w:p>
    <w:p w14:paraId="7E4AE362" w14:textId="77777777" w:rsidR="009810C9" w:rsidRPr="0046756F" w:rsidRDefault="009810C9" w:rsidP="009810C9">
      <w:pPr>
        <w:widowControl w:val="0"/>
        <w:autoSpaceDE w:val="0"/>
        <w:autoSpaceDN w:val="0"/>
        <w:adjustRightInd w:val="0"/>
        <w:rPr>
          <w:rFonts w:cs="Arial"/>
        </w:rPr>
      </w:pPr>
      <w:r w:rsidRPr="0046756F">
        <w:rPr>
          <w:rFonts w:cs="Arial"/>
        </w:rPr>
        <w:t>- returns A825_RX_QUEUE_EMPTY if the message queue is empty</w:t>
      </w:r>
    </w:p>
    <w:p w14:paraId="1A022216" w14:textId="77777777" w:rsidR="009810C9" w:rsidRPr="0046756F" w:rsidRDefault="009810C9" w:rsidP="009810C9">
      <w:pPr>
        <w:widowControl w:val="0"/>
        <w:autoSpaceDE w:val="0"/>
        <w:autoSpaceDN w:val="0"/>
        <w:adjustRightInd w:val="0"/>
        <w:rPr>
          <w:rFonts w:cs="Arial"/>
          <w:sz w:val="17"/>
          <w:szCs w:val="17"/>
        </w:rPr>
      </w:pPr>
      <w:r w:rsidRPr="0046756F">
        <w:rPr>
          <w:rFonts w:cs="Arial"/>
        </w:rPr>
        <w:t>- returns A825_RX_OK if A825 MESSAGE is successfully copied to the destination.</w:t>
      </w:r>
    </w:p>
    <w:p w14:paraId="5EE266A7" w14:textId="77777777" w:rsidR="009810C9" w:rsidRPr="0046756F" w:rsidRDefault="00000000" w:rsidP="009810C9">
      <w:pPr>
        <w:rPr>
          <w:rFonts w:cs="Arial"/>
        </w:rPr>
      </w:pPr>
      <w:r>
        <w:rPr>
          <w:rFonts w:cs="Arial"/>
        </w:rPr>
        <w:pict w14:anchorId="49AC9E0F">
          <v:rect id="_x0000_i1166" style="width:0;height:1.5pt" o:hralign="center" o:hrstd="t" o:hr="t" fillcolor="#a0a0a0" stroked="f"/>
        </w:pict>
      </w:r>
    </w:p>
    <w:p w14:paraId="2E890B81" w14:textId="77777777" w:rsidR="009810C9" w:rsidRPr="0046756F" w:rsidRDefault="009810C9" w:rsidP="009810C9">
      <w:pPr>
        <w:pStyle w:val="Heading4"/>
        <w:rPr>
          <w:rFonts w:ascii="Arial" w:hAnsi="Arial" w:cs="Arial"/>
        </w:rPr>
      </w:pPr>
      <w:bookmarkStart w:id="288" w:name="_Toc122795503"/>
      <w:bookmarkStart w:id="289" w:name="_Toc158905553"/>
      <w:r w:rsidRPr="0046756F">
        <w:rPr>
          <w:rFonts w:ascii="Arial" w:hAnsi="Arial" w:cs="Arial"/>
        </w:rPr>
        <w:t>10.2.1.6 Other CSUs called by this CSU</w:t>
      </w:r>
      <w:bookmarkEnd w:id="288"/>
      <w:bookmarkEnd w:id="289"/>
    </w:p>
    <w:p w14:paraId="5A8B30D9" w14:textId="77777777" w:rsidR="009810C9" w:rsidRPr="0046756F" w:rsidRDefault="009810C9" w:rsidP="009810C9">
      <w:pPr>
        <w:rPr>
          <w:rFonts w:cs="Arial"/>
        </w:rPr>
      </w:pPr>
    </w:p>
    <w:p w14:paraId="28DDDEA2" w14:textId="77777777" w:rsidR="009810C9" w:rsidRPr="0046756F" w:rsidRDefault="009810C9" w:rsidP="009810C9">
      <w:pPr>
        <w:widowControl w:val="0"/>
        <w:autoSpaceDE w:val="0"/>
        <w:autoSpaceDN w:val="0"/>
        <w:adjustRightInd w:val="0"/>
        <w:rPr>
          <w:rFonts w:cs="Arial"/>
          <w:sz w:val="17"/>
          <w:szCs w:val="17"/>
        </w:rPr>
      </w:pPr>
      <w:r w:rsidRPr="0046756F">
        <w:rPr>
          <w:rFonts w:cs="Arial"/>
        </w:rPr>
        <w:t>CanItConfig</w:t>
      </w:r>
    </w:p>
    <w:p w14:paraId="62B2B29C" w14:textId="77777777" w:rsidR="009810C9" w:rsidRPr="0046756F" w:rsidRDefault="00000000" w:rsidP="009810C9">
      <w:pPr>
        <w:rPr>
          <w:rFonts w:cs="Arial"/>
        </w:rPr>
      </w:pPr>
      <w:r>
        <w:rPr>
          <w:rFonts w:cs="Arial"/>
        </w:rPr>
        <w:pict w14:anchorId="7E387325">
          <v:rect id="_x0000_i1167" style="width:0;height:1.5pt" o:hralign="center" o:hrstd="t" o:hr="t" fillcolor="#a0a0a0" stroked="f"/>
        </w:pict>
      </w:r>
    </w:p>
    <w:p w14:paraId="7C7AE8A1" w14:textId="77777777" w:rsidR="009810C9" w:rsidRPr="0046756F" w:rsidRDefault="009810C9" w:rsidP="009810C9">
      <w:pPr>
        <w:pStyle w:val="Heading4"/>
        <w:rPr>
          <w:rFonts w:ascii="Arial" w:hAnsi="Arial" w:cs="Arial"/>
        </w:rPr>
      </w:pPr>
      <w:bookmarkStart w:id="290" w:name="_Toc122795504"/>
      <w:bookmarkStart w:id="291" w:name="_Toc158905554"/>
      <w:r w:rsidRPr="0046756F">
        <w:rPr>
          <w:rFonts w:ascii="Arial" w:hAnsi="Arial" w:cs="Arial"/>
        </w:rPr>
        <w:t>10.2.1.7 Description of list of LLRs allocated</w:t>
      </w:r>
      <w:bookmarkEnd w:id="290"/>
      <w:bookmarkEnd w:id="291"/>
    </w:p>
    <w:p w14:paraId="123B6027" w14:textId="77777777" w:rsidR="009810C9" w:rsidRPr="0046756F" w:rsidRDefault="009810C9" w:rsidP="009810C9">
      <w:pPr>
        <w:rPr>
          <w:rFonts w:cs="Arial"/>
        </w:rPr>
      </w:pPr>
    </w:p>
    <w:p w14:paraId="0AE46EC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RxQueueRemove</w:t>
      </w:r>
    </w:p>
    <w:p w14:paraId="787B252E" w14:textId="77777777" w:rsidR="009810C9" w:rsidRPr="0046756F" w:rsidRDefault="00000000" w:rsidP="009810C9">
      <w:pPr>
        <w:rPr>
          <w:rFonts w:cs="Arial"/>
        </w:rPr>
      </w:pPr>
      <w:r>
        <w:rPr>
          <w:rFonts w:cs="Arial"/>
        </w:rPr>
        <w:pict w14:anchorId="56A66081">
          <v:rect id="_x0000_i1168" style="width:0;height:1.5pt" o:hralign="center" o:hrstd="t" o:hr="t" fillcolor="#a0a0a0" stroked="f"/>
        </w:pict>
      </w:r>
    </w:p>
    <w:p w14:paraId="274E41D6" w14:textId="77777777" w:rsidR="009810C9" w:rsidRPr="0046756F" w:rsidRDefault="009810C9" w:rsidP="009810C9">
      <w:pPr>
        <w:pStyle w:val="Heading5"/>
        <w:rPr>
          <w:rFonts w:ascii="Arial" w:hAnsi="Arial" w:cs="Arial"/>
        </w:rPr>
      </w:pPr>
      <w:bookmarkStart w:id="292" w:name="_Toc122795505"/>
      <w:bookmarkStart w:id="293" w:name="_Toc158905555"/>
      <w:r w:rsidRPr="0046756F">
        <w:rPr>
          <w:rFonts w:ascii="Arial" w:hAnsi="Arial" w:cs="Arial"/>
        </w:rPr>
        <w:t>10.2.1.7.1 daucmfarinc825-RxQueueRemove-LLR-001</w:t>
      </w:r>
      <w:bookmarkEnd w:id="292"/>
      <w:bookmarkEnd w:id="293"/>
    </w:p>
    <w:p w14:paraId="0040666B" w14:textId="77777777" w:rsidR="009810C9" w:rsidRPr="0046756F" w:rsidRDefault="009810C9" w:rsidP="009810C9">
      <w:pPr>
        <w:rPr>
          <w:rFonts w:cs="Arial"/>
        </w:rPr>
      </w:pPr>
      <w:r w:rsidRPr="0046756F">
        <w:rPr>
          <w:rFonts w:cs="Arial"/>
        </w:rPr>
        <w:t>Requirement ID: H698-LLD-CMU-FNC-180</w:t>
      </w:r>
    </w:p>
    <w:p w14:paraId="41A5C8C6" w14:textId="77777777" w:rsidR="009810C9" w:rsidRPr="0046756F" w:rsidRDefault="009810C9" w:rsidP="009810C9">
      <w:pPr>
        <w:rPr>
          <w:rFonts w:cs="Arial"/>
        </w:rPr>
      </w:pPr>
    </w:p>
    <w:p w14:paraId="10142CB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A825_RX_QUEUE_EMPTY when the number of messages in the Rx queue is M_ZERO (rx_cntr of ps_which_q) otherwise do nothing.</w:t>
      </w:r>
    </w:p>
    <w:p w14:paraId="7104806F" w14:textId="77777777" w:rsidR="009810C9" w:rsidRPr="0046756F" w:rsidRDefault="00000000" w:rsidP="009810C9">
      <w:pPr>
        <w:rPr>
          <w:rFonts w:cs="Arial"/>
        </w:rPr>
      </w:pPr>
      <w:r>
        <w:rPr>
          <w:rFonts w:cs="Arial"/>
        </w:rPr>
        <w:pict w14:anchorId="47D11DB0">
          <v:rect id="_x0000_i1169" style="width:0;height:1.5pt" o:hralign="center" o:hrstd="t" o:hr="t" fillcolor="#a0a0a0" stroked="f"/>
        </w:pict>
      </w:r>
    </w:p>
    <w:p w14:paraId="54C00A40" w14:textId="77777777" w:rsidR="009810C9" w:rsidRPr="0046756F" w:rsidRDefault="009810C9" w:rsidP="009810C9">
      <w:pPr>
        <w:pStyle w:val="Heading5"/>
        <w:rPr>
          <w:rFonts w:ascii="Arial" w:hAnsi="Arial" w:cs="Arial"/>
        </w:rPr>
      </w:pPr>
      <w:bookmarkStart w:id="294" w:name="_Toc122795506"/>
      <w:bookmarkStart w:id="295" w:name="_Toc158905556"/>
      <w:r w:rsidRPr="0046756F">
        <w:rPr>
          <w:rFonts w:ascii="Arial" w:hAnsi="Arial" w:cs="Arial"/>
        </w:rPr>
        <w:t>10.2.1.7.2 daucmfarinc825-RxQueueRemove-LLR-002</w:t>
      </w:r>
      <w:bookmarkEnd w:id="294"/>
      <w:bookmarkEnd w:id="295"/>
    </w:p>
    <w:p w14:paraId="665610B0" w14:textId="77777777" w:rsidR="009810C9" w:rsidRPr="0046756F" w:rsidRDefault="009810C9" w:rsidP="009810C9">
      <w:pPr>
        <w:rPr>
          <w:rFonts w:cs="Arial"/>
        </w:rPr>
      </w:pPr>
      <w:r w:rsidRPr="0046756F">
        <w:rPr>
          <w:rFonts w:cs="Arial"/>
        </w:rPr>
        <w:t>Requirement ID: H698-LLD-CMU-FNC-181</w:t>
      </w:r>
    </w:p>
    <w:p w14:paraId="0ECB2F2B" w14:textId="77777777" w:rsidR="009810C9" w:rsidRPr="0046756F" w:rsidRDefault="009810C9" w:rsidP="009810C9">
      <w:pPr>
        <w:rPr>
          <w:rFonts w:cs="Arial"/>
        </w:rPr>
      </w:pPr>
    </w:p>
    <w:p w14:paraId="23DD486F" w14:textId="77777777" w:rsidR="009810C9" w:rsidRPr="0046756F" w:rsidRDefault="009810C9" w:rsidP="009810C9">
      <w:pPr>
        <w:widowControl w:val="0"/>
        <w:autoSpaceDE w:val="0"/>
        <w:autoSpaceDN w:val="0"/>
        <w:adjustRightInd w:val="0"/>
        <w:rPr>
          <w:rFonts w:cs="Arial"/>
        </w:rPr>
      </w:pPr>
      <w:r w:rsidRPr="0046756F">
        <w:rPr>
          <w:rFonts w:cs="Arial"/>
        </w:rPr>
        <w:t>The function shall disable the Can Receiver Transmit Interrupt by calling CanItConfig function with</w:t>
      </w:r>
    </w:p>
    <w:p w14:paraId="7B308C8F" w14:textId="77777777" w:rsidR="009810C9" w:rsidRPr="0046756F" w:rsidRDefault="009810C9" w:rsidP="009810C9">
      <w:pPr>
        <w:widowControl w:val="0"/>
        <w:autoSpaceDE w:val="0"/>
        <w:autoSpaceDN w:val="0"/>
        <w:adjustRightInd w:val="0"/>
        <w:rPr>
          <w:rFonts w:cs="Arial"/>
          <w:sz w:val="17"/>
          <w:szCs w:val="17"/>
        </w:rPr>
      </w:pPr>
      <w:r w:rsidRPr="0046756F">
        <w:rPr>
          <w:rFonts w:cs="Arial"/>
        </w:rPr>
        <w:t>parameters M_CANX, M_CAN_IT_FMP0 and DISABLE.</w:t>
      </w:r>
    </w:p>
    <w:p w14:paraId="108D39AC" w14:textId="77777777" w:rsidR="009810C9" w:rsidRPr="0046756F" w:rsidRDefault="00000000" w:rsidP="009810C9">
      <w:pPr>
        <w:rPr>
          <w:rFonts w:cs="Arial"/>
        </w:rPr>
      </w:pPr>
      <w:r>
        <w:rPr>
          <w:rFonts w:cs="Arial"/>
        </w:rPr>
        <w:pict w14:anchorId="3C6CC733">
          <v:rect id="_x0000_i1170" style="width:0;height:1.5pt" o:hralign="center" o:hrstd="t" o:hr="t" fillcolor="#a0a0a0" stroked="f"/>
        </w:pict>
      </w:r>
    </w:p>
    <w:p w14:paraId="14EA285F" w14:textId="77777777" w:rsidR="009810C9" w:rsidRPr="0046756F" w:rsidRDefault="009810C9" w:rsidP="009810C9">
      <w:pPr>
        <w:pStyle w:val="Heading5"/>
        <w:rPr>
          <w:rFonts w:ascii="Arial" w:hAnsi="Arial" w:cs="Arial"/>
        </w:rPr>
      </w:pPr>
      <w:bookmarkStart w:id="296" w:name="_Toc122795507"/>
      <w:bookmarkStart w:id="297" w:name="_Toc158905557"/>
      <w:r w:rsidRPr="0046756F">
        <w:rPr>
          <w:rFonts w:ascii="Arial" w:hAnsi="Arial" w:cs="Arial"/>
        </w:rPr>
        <w:t>10.2.1.7.3 daucmfarinc825-RxQueueRemove-LLR-003</w:t>
      </w:r>
      <w:bookmarkEnd w:id="296"/>
      <w:bookmarkEnd w:id="297"/>
    </w:p>
    <w:p w14:paraId="761B706B" w14:textId="77777777" w:rsidR="009810C9" w:rsidRPr="0046756F" w:rsidRDefault="009810C9" w:rsidP="009810C9">
      <w:pPr>
        <w:rPr>
          <w:rFonts w:cs="Arial"/>
        </w:rPr>
      </w:pPr>
      <w:r w:rsidRPr="0046756F">
        <w:rPr>
          <w:rFonts w:cs="Arial"/>
        </w:rPr>
        <w:t>Requirement ID: H698-LLD-CMU-FNC-182</w:t>
      </w:r>
    </w:p>
    <w:p w14:paraId="15B4A3A6" w14:textId="77777777" w:rsidR="009810C9" w:rsidRPr="0046756F" w:rsidRDefault="009810C9" w:rsidP="009810C9">
      <w:pPr>
        <w:rPr>
          <w:rFonts w:cs="Arial"/>
        </w:rPr>
      </w:pPr>
    </w:p>
    <w:p w14:paraId="4DF6C4A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retrieve the CAN message from the receive queue (rx_head of ps_which_q).</w:t>
      </w:r>
    </w:p>
    <w:p w14:paraId="0EE276F0" w14:textId="77777777" w:rsidR="009810C9" w:rsidRPr="0046756F" w:rsidRDefault="00000000" w:rsidP="009810C9">
      <w:pPr>
        <w:rPr>
          <w:rFonts w:cs="Arial"/>
        </w:rPr>
      </w:pPr>
      <w:r>
        <w:rPr>
          <w:rFonts w:cs="Arial"/>
        </w:rPr>
        <w:pict w14:anchorId="3422B656">
          <v:rect id="_x0000_i1171" style="width:0;height:1.5pt" o:hralign="center" o:hrstd="t" o:hr="t" fillcolor="#a0a0a0" stroked="f"/>
        </w:pict>
      </w:r>
    </w:p>
    <w:p w14:paraId="20F980DF" w14:textId="77777777" w:rsidR="009810C9" w:rsidRPr="0046756F" w:rsidRDefault="009810C9" w:rsidP="009810C9">
      <w:pPr>
        <w:pStyle w:val="Heading5"/>
        <w:rPr>
          <w:rFonts w:ascii="Arial" w:hAnsi="Arial" w:cs="Arial"/>
        </w:rPr>
      </w:pPr>
      <w:bookmarkStart w:id="298" w:name="_Toc122795508"/>
      <w:bookmarkStart w:id="299" w:name="_Toc158905558"/>
      <w:r w:rsidRPr="0046756F">
        <w:rPr>
          <w:rFonts w:ascii="Arial" w:hAnsi="Arial" w:cs="Arial"/>
        </w:rPr>
        <w:t>10.2.1.7.4 daucmfarinc825-RxQueueRemove-LLR-004</w:t>
      </w:r>
      <w:bookmarkEnd w:id="298"/>
      <w:bookmarkEnd w:id="299"/>
    </w:p>
    <w:p w14:paraId="1ED1C0E2" w14:textId="77777777" w:rsidR="009810C9" w:rsidRPr="0046756F" w:rsidRDefault="009810C9" w:rsidP="009810C9">
      <w:pPr>
        <w:rPr>
          <w:rFonts w:cs="Arial"/>
        </w:rPr>
      </w:pPr>
      <w:r w:rsidRPr="0046756F">
        <w:rPr>
          <w:rFonts w:cs="Arial"/>
        </w:rPr>
        <w:t>Requirement ID: H698-LLD-CMU-FNC-183</w:t>
      </w:r>
    </w:p>
    <w:p w14:paraId="6FE157B8" w14:textId="77777777" w:rsidR="009810C9" w:rsidRPr="0046756F" w:rsidRDefault="009810C9" w:rsidP="009810C9">
      <w:pPr>
        <w:rPr>
          <w:rFonts w:cs="Arial"/>
        </w:rPr>
      </w:pPr>
    </w:p>
    <w:p w14:paraId="32EF21D5" w14:textId="77777777" w:rsidR="009810C9" w:rsidRPr="0046756F" w:rsidRDefault="009810C9" w:rsidP="009810C9">
      <w:pPr>
        <w:widowControl w:val="0"/>
        <w:autoSpaceDE w:val="0"/>
        <w:autoSpaceDN w:val="0"/>
        <w:adjustRightInd w:val="0"/>
        <w:rPr>
          <w:rFonts w:cs="Arial"/>
        </w:rPr>
      </w:pPr>
      <w:r w:rsidRPr="0046756F">
        <w:rPr>
          <w:rFonts w:cs="Arial"/>
        </w:rPr>
        <w:t>The function shall adjust the head and check for a wrap by decrementing number of messages in the</w:t>
      </w:r>
    </w:p>
    <w:p w14:paraId="1AF1C91D" w14:textId="77777777" w:rsidR="009810C9" w:rsidRPr="0046756F" w:rsidRDefault="009810C9" w:rsidP="009810C9">
      <w:pPr>
        <w:widowControl w:val="0"/>
        <w:autoSpaceDE w:val="0"/>
        <w:autoSpaceDN w:val="0"/>
        <w:adjustRightInd w:val="0"/>
        <w:rPr>
          <w:rFonts w:cs="Arial"/>
          <w:sz w:val="17"/>
          <w:szCs w:val="17"/>
        </w:rPr>
      </w:pPr>
      <w:r w:rsidRPr="0046756F">
        <w:rPr>
          <w:rFonts w:cs="Arial"/>
        </w:rPr>
        <w:t>Rx queue (rx_cntr of ps_which_q) by M_ONE and incrementing the next message to receive (rx_head of ps_which_q) by M_ONE.</w:t>
      </w:r>
    </w:p>
    <w:p w14:paraId="48BD241E" w14:textId="77777777" w:rsidR="009810C9" w:rsidRPr="0046756F" w:rsidRDefault="00000000" w:rsidP="009810C9">
      <w:pPr>
        <w:rPr>
          <w:rFonts w:cs="Arial"/>
        </w:rPr>
      </w:pPr>
      <w:r>
        <w:rPr>
          <w:rFonts w:cs="Arial"/>
        </w:rPr>
        <w:pict w14:anchorId="32B9CDAC">
          <v:rect id="_x0000_i1172" style="width:0;height:1.5pt" o:hralign="center" o:hrstd="t" o:hr="t" fillcolor="#a0a0a0" stroked="f"/>
        </w:pict>
      </w:r>
    </w:p>
    <w:p w14:paraId="1B1F70C9" w14:textId="77777777" w:rsidR="009810C9" w:rsidRPr="0046756F" w:rsidRDefault="009810C9" w:rsidP="009810C9">
      <w:pPr>
        <w:pStyle w:val="Heading5"/>
        <w:rPr>
          <w:rFonts w:ascii="Arial" w:hAnsi="Arial" w:cs="Arial"/>
        </w:rPr>
      </w:pPr>
      <w:bookmarkStart w:id="300" w:name="_Toc122795509"/>
      <w:bookmarkStart w:id="301" w:name="_Toc158905559"/>
      <w:r w:rsidRPr="0046756F">
        <w:rPr>
          <w:rFonts w:ascii="Arial" w:hAnsi="Arial" w:cs="Arial"/>
        </w:rPr>
        <w:t>10.2.1.7.5 daucmfarinc825-RxQueueRemove-LLR-005</w:t>
      </w:r>
      <w:bookmarkEnd w:id="300"/>
      <w:bookmarkEnd w:id="301"/>
    </w:p>
    <w:p w14:paraId="2036995A" w14:textId="77777777" w:rsidR="009810C9" w:rsidRPr="0046756F" w:rsidRDefault="009810C9" w:rsidP="009810C9">
      <w:pPr>
        <w:rPr>
          <w:rFonts w:cs="Arial"/>
        </w:rPr>
      </w:pPr>
      <w:r w:rsidRPr="0046756F">
        <w:rPr>
          <w:rFonts w:cs="Arial"/>
        </w:rPr>
        <w:t>Requirement ID: H698-LLD-CMU-FNC-184</w:t>
      </w:r>
    </w:p>
    <w:p w14:paraId="69A5CC5D" w14:textId="77777777" w:rsidR="009810C9" w:rsidRPr="0046756F" w:rsidRDefault="009810C9" w:rsidP="009810C9">
      <w:pPr>
        <w:rPr>
          <w:rFonts w:cs="Arial"/>
        </w:rPr>
      </w:pPr>
    </w:p>
    <w:p w14:paraId="189DEE3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next message to receive (rx_head of ps_which_q) to the Rx buffer (rx_buf of ps_which_q) when the next message to receive is in the message queue (rx_head of ps_which_q) size range (rx_buf of M_CAN_R_Q_SIZE of ps_which_q) otherwise do nothing.</w:t>
      </w:r>
    </w:p>
    <w:p w14:paraId="7DC98DEC" w14:textId="77777777" w:rsidR="009810C9" w:rsidRPr="0046756F" w:rsidRDefault="00000000" w:rsidP="009810C9">
      <w:pPr>
        <w:rPr>
          <w:rFonts w:cs="Arial"/>
        </w:rPr>
      </w:pPr>
      <w:r>
        <w:rPr>
          <w:rFonts w:cs="Arial"/>
        </w:rPr>
        <w:pict w14:anchorId="1D13FD74">
          <v:rect id="_x0000_i1173" style="width:0;height:1.5pt" o:hralign="center" o:hrstd="t" o:hr="t" fillcolor="#a0a0a0" stroked="f"/>
        </w:pict>
      </w:r>
    </w:p>
    <w:p w14:paraId="385688ED" w14:textId="77777777" w:rsidR="009810C9" w:rsidRPr="0046756F" w:rsidRDefault="009810C9" w:rsidP="009810C9">
      <w:pPr>
        <w:pStyle w:val="Heading5"/>
        <w:rPr>
          <w:rFonts w:ascii="Arial" w:hAnsi="Arial" w:cs="Arial"/>
        </w:rPr>
      </w:pPr>
      <w:bookmarkStart w:id="302" w:name="_Toc122795510"/>
      <w:bookmarkStart w:id="303" w:name="_Toc158905560"/>
      <w:r w:rsidRPr="0046756F">
        <w:rPr>
          <w:rFonts w:ascii="Arial" w:hAnsi="Arial" w:cs="Arial"/>
        </w:rPr>
        <w:t>10.2.1.7.6 daucmfarinc825-RxQueueRemove-LLR-006</w:t>
      </w:r>
      <w:bookmarkEnd w:id="302"/>
      <w:bookmarkEnd w:id="303"/>
    </w:p>
    <w:p w14:paraId="6ACFBF0A" w14:textId="77777777" w:rsidR="009810C9" w:rsidRPr="0046756F" w:rsidRDefault="009810C9" w:rsidP="009810C9">
      <w:pPr>
        <w:rPr>
          <w:rFonts w:cs="Arial"/>
        </w:rPr>
      </w:pPr>
      <w:r w:rsidRPr="0046756F">
        <w:rPr>
          <w:rFonts w:cs="Arial"/>
        </w:rPr>
        <w:t>Requirement ID: H698-LLD-CMU-FNC-185</w:t>
      </w:r>
    </w:p>
    <w:p w14:paraId="3EE0E5C2" w14:textId="77777777" w:rsidR="009810C9" w:rsidRPr="0046756F" w:rsidRDefault="009810C9" w:rsidP="009810C9">
      <w:pPr>
        <w:rPr>
          <w:rFonts w:cs="Arial"/>
        </w:rPr>
      </w:pPr>
    </w:p>
    <w:p w14:paraId="54DB188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Can Receiver Interrupt by calling CanItConfig function with parameters M_CANX, M_CAN_IT_FMP0 and ENABLE.</w:t>
      </w:r>
    </w:p>
    <w:p w14:paraId="7448865F" w14:textId="77777777" w:rsidR="009810C9" w:rsidRPr="0046756F" w:rsidRDefault="00000000" w:rsidP="009810C9">
      <w:pPr>
        <w:rPr>
          <w:rFonts w:cs="Arial"/>
        </w:rPr>
      </w:pPr>
      <w:r>
        <w:rPr>
          <w:rFonts w:cs="Arial"/>
        </w:rPr>
        <w:pict w14:anchorId="22EF06EF">
          <v:rect id="_x0000_i1174" style="width:0;height:1.5pt" o:hralign="center" o:hrstd="t" o:hr="t" fillcolor="#a0a0a0" stroked="f"/>
        </w:pict>
      </w:r>
    </w:p>
    <w:p w14:paraId="1D57E579" w14:textId="77777777" w:rsidR="009810C9" w:rsidRPr="0046756F" w:rsidRDefault="009810C9" w:rsidP="009810C9">
      <w:pPr>
        <w:pStyle w:val="Heading5"/>
        <w:rPr>
          <w:rFonts w:ascii="Arial" w:hAnsi="Arial" w:cs="Arial"/>
        </w:rPr>
      </w:pPr>
      <w:bookmarkStart w:id="304" w:name="_Toc122795511"/>
      <w:bookmarkStart w:id="305" w:name="_Toc158905561"/>
      <w:r w:rsidRPr="0046756F">
        <w:rPr>
          <w:rFonts w:ascii="Arial" w:hAnsi="Arial" w:cs="Arial"/>
        </w:rPr>
        <w:t>10.2.1.7.7 daucmfarinc825-RxQueueRemove-LLR-007</w:t>
      </w:r>
      <w:bookmarkEnd w:id="304"/>
      <w:bookmarkEnd w:id="305"/>
    </w:p>
    <w:p w14:paraId="500B0948" w14:textId="77777777" w:rsidR="009810C9" w:rsidRPr="0046756F" w:rsidRDefault="009810C9" w:rsidP="009810C9">
      <w:pPr>
        <w:rPr>
          <w:rFonts w:cs="Arial"/>
        </w:rPr>
      </w:pPr>
      <w:r w:rsidRPr="0046756F">
        <w:rPr>
          <w:rFonts w:cs="Arial"/>
        </w:rPr>
        <w:t>Requirement ID: H698-LLD-CMU-FNC-186</w:t>
      </w:r>
    </w:p>
    <w:p w14:paraId="526FDD15" w14:textId="77777777" w:rsidR="009810C9" w:rsidRPr="0046756F" w:rsidRDefault="009810C9" w:rsidP="009810C9">
      <w:pPr>
        <w:rPr>
          <w:rFonts w:cs="Arial"/>
        </w:rPr>
      </w:pPr>
    </w:p>
    <w:p w14:paraId="288144E0" w14:textId="77777777" w:rsidR="009810C9" w:rsidRPr="0046756F" w:rsidRDefault="009810C9" w:rsidP="009810C9">
      <w:pPr>
        <w:widowControl w:val="0"/>
        <w:autoSpaceDE w:val="0"/>
        <w:autoSpaceDN w:val="0"/>
        <w:adjustRightInd w:val="0"/>
        <w:rPr>
          <w:rFonts w:cs="Arial"/>
        </w:rPr>
      </w:pPr>
      <w:r w:rsidRPr="0046756F">
        <w:rPr>
          <w:rFonts w:cs="Arial"/>
        </w:rPr>
        <w:t>The function shall set the Logical communication channel of A825 Broadcast MESSAGE to ((can message extended identifier bit shifted to right by M_LCC_LOC) bitwise AND with M_LCC_MSK)</w:t>
      </w:r>
    </w:p>
    <w:p w14:paraId="023BFB7A" w14:textId="77777777" w:rsidR="009810C9" w:rsidRPr="0046756F" w:rsidRDefault="009810C9" w:rsidP="009810C9">
      <w:pPr>
        <w:widowControl w:val="0"/>
        <w:autoSpaceDE w:val="0"/>
        <w:autoSpaceDN w:val="0"/>
        <w:adjustRightInd w:val="0"/>
        <w:rPr>
          <w:rFonts w:cs="Arial"/>
        </w:rPr>
      </w:pPr>
      <w:r w:rsidRPr="0046756F">
        <w:rPr>
          <w:rFonts w:cs="Arial"/>
        </w:rPr>
        <w:t>(Ref. to the design document ARINC</w:t>
      </w:r>
      <w:r w:rsidRPr="0046756F">
        <w:rPr>
          <w:rFonts w:cs="Arial"/>
          <w:lang w:val="en-GB"/>
        </w:rPr>
        <w:t xml:space="preserve"> SPECIFICATION 825-2 </w:t>
      </w:r>
      <w:r w:rsidRPr="0046756F">
        <w:rPr>
          <w:rFonts w:cs="Arial"/>
        </w:rPr>
        <w:t>for extracting the data from CAN message)</w:t>
      </w:r>
    </w:p>
    <w:p w14:paraId="522B3057" w14:textId="77777777" w:rsidR="009810C9" w:rsidRPr="0046756F" w:rsidRDefault="009810C9" w:rsidP="009810C9">
      <w:pPr>
        <w:widowControl w:val="0"/>
        <w:autoSpaceDE w:val="0"/>
        <w:autoSpaceDN w:val="0"/>
        <w:adjustRightInd w:val="0"/>
        <w:rPr>
          <w:rFonts w:cs="Arial"/>
          <w:sz w:val="17"/>
          <w:szCs w:val="17"/>
        </w:rPr>
      </w:pPr>
      <w:r w:rsidRPr="0046756F">
        <w:rPr>
          <w:rFonts w:cs="Arial"/>
        </w:rPr>
        <w:t>- LCC [bit 26...28].</w:t>
      </w:r>
    </w:p>
    <w:p w14:paraId="5DEA5C36" w14:textId="77777777" w:rsidR="009810C9" w:rsidRPr="0046756F" w:rsidRDefault="00000000" w:rsidP="009810C9">
      <w:pPr>
        <w:rPr>
          <w:rFonts w:cs="Arial"/>
        </w:rPr>
      </w:pPr>
      <w:r>
        <w:rPr>
          <w:rFonts w:cs="Arial"/>
        </w:rPr>
        <w:pict w14:anchorId="46E9D6B7">
          <v:rect id="_x0000_i1175" style="width:0;height:1.5pt" o:hralign="center" o:hrstd="t" o:hr="t" fillcolor="#a0a0a0" stroked="f"/>
        </w:pict>
      </w:r>
    </w:p>
    <w:p w14:paraId="02E075F6" w14:textId="77777777" w:rsidR="009810C9" w:rsidRPr="0046756F" w:rsidRDefault="009810C9" w:rsidP="009810C9">
      <w:pPr>
        <w:pStyle w:val="Heading5"/>
        <w:rPr>
          <w:rFonts w:ascii="Arial" w:hAnsi="Arial" w:cs="Arial"/>
        </w:rPr>
      </w:pPr>
      <w:bookmarkStart w:id="306" w:name="_Toc122795512"/>
      <w:bookmarkStart w:id="307" w:name="_Toc158905562"/>
      <w:r w:rsidRPr="0046756F">
        <w:rPr>
          <w:rFonts w:ascii="Arial" w:hAnsi="Arial" w:cs="Arial"/>
        </w:rPr>
        <w:t>10.2.1.7.8 daucmfarinc825-RxQueueRemove-LLR-008</w:t>
      </w:r>
      <w:bookmarkEnd w:id="306"/>
      <w:bookmarkEnd w:id="307"/>
    </w:p>
    <w:p w14:paraId="781A18E2" w14:textId="77777777" w:rsidR="009810C9" w:rsidRPr="0046756F" w:rsidRDefault="009810C9" w:rsidP="009810C9">
      <w:pPr>
        <w:rPr>
          <w:rFonts w:cs="Arial"/>
        </w:rPr>
      </w:pPr>
      <w:r w:rsidRPr="0046756F">
        <w:rPr>
          <w:rFonts w:cs="Arial"/>
        </w:rPr>
        <w:t>Requirement ID: H698-LLD-CMU-FNC-187</w:t>
      </w:r>
    </w:p>
    <w:p w14:paraId="1C3990FD" w14:textId="77777777" w:rsidR="009810C9" w:rsidRPr="0046756F" w:rsidRDefault="009810C9" w:rsidP="009810C9">
      <w:pPr>
        <w:rPr>
          <w:rFonts w:cs="Arial"/>
        </w:rPr>
      </w:pPr>
    </w:p>
    <w:p w14:paraId="677C0044" w14:textId="77777777" w:rsidR="009810C9" w:rsidRPr="0046756F" w:rsidRDefault="009810C9" w:rsidP="009810C9">
      <w:pPr>
        <w:widowControl w:val="0"/>
        <w:autoSpaceDE w:val="0"/>
        <w:autoSpaceDN w:val="0"/>
        <w:adjustRightInd w:val="0"/>
        <w:rPr>
          <w:rFonts w:cs="Arial"/>
        </w:rPr>
      </w:pPr>
      <w:r w:rsidRPr="0046756F">
        <w:rPr>
          <w:rFonts w:cs="Arial"/>
        </w:rPr>
        <w:t>The function shall translate CAN MESSAGE to A825 Broadcast MESSAGE</w:t>
      </w:r>
    </w:p>
    <w:p w14:paraId="1B23200D" w14:textId="77777777" w:rsidR="009810C9" w:rsidRPr="0046756F" w:rsidRDefault="009810C9" w:rsidP="009810C9">
      <w:pPr>
        <w:widowControl w:val="0"/>
        <w:autoSpaceDE w:val="0"/>
        <w:autoSpaceDN w:val="0"/>
        <w:adjustRightInd w:val="0"/>
        <w:rPr>
          <w:rFonts w:cs="Arial"/>
        </w:rPr>
      </w:pPr>
      <w:r w:rsidRPr="0046756F">
        <w:rPr>
          <w:rFonts w:cs="Arial"/>
        </w:rPr>
        <w:t>when the message is a broadcast message i.e. LCC of A825 message is NOC</w:t>
      </w:r>
    </w:p>
    <w:p w14:paraId="2D91430E" w14:textId="77777777" w:rsidR="009810C9" w:rsidRPr="0046756F" w:rsidRDefault="009810C9" w:rsidP="009810C9">
      <w:pPr>
        <w:widowControl w:val="0"/>
        <w:autoSpaceDE w:val="0"/>
        <w:autoSpaceDN w:val="0"/>
        <w:adjustRightInd w:val="0"/>
        <w:rPr>
          <w:rFonts w:cs="Arial"/>
        </w:rPr>
      </w:pPr>
      <w:r w:rsidRPr="0046756F">
        <w:rPr>
          <w:rFonts w:cs="Arial"/>
        </w:rPr>
        <w:t>(Ref. to the design document ARINC</w:t>
      </w:r>
      <w:r w:rsidRPr="0046756F">
        <w:rPr>
          <w:rFonts w:cs="Arial"/>
          <w:lang w:val="en-GB"/>
        </w:rPr>
        <w:t xml:space="preserve"> SPECIFICATION 825-2 </w:t>
      </w:r>
      <w:r w:rsidRPr="0046756F">
        <w:rPr>
          <w:rFonts w:cs="Arial"/>
        </w:rPr>
        <w:t>for extracting the data from CAN message)</w:t>
      </w:r>
    </w:p>
    <w:p w14:paraId="38C629A2" w14:textId="77777777" w:rsidR="009810C9" w:rsidRPr="0046756F" w:rsidRDefault="009810C9" w:rsidP="009810C9">
      <w:pPr>
        <w:widowControl w:val="0"/>
        <w:autoSpaceDE w:val="0"/>
        <w:autoSpaceDN w:val="0"/>
        <w:adjustRightInd w:val="0"/>
        <w:rPr>
          <w:rFonts w:cs="Arial"/>
        </w:rPr>
      </w:pPr>
    </w:p>
    <w:p w14:paraId="2537F283"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M_RCI_LOC) bitwise AND with M_RCI_MSK)</w:t>
      </w:r>
    </w:p>
    <w:p w14:paraId="6E5F4A14" w14:textId="77777777" w:rsidR="009810C9" w:rsidRPr="0046756F" w:rsidRDefault="009810C9" w:rsidP="009810C9">
      <w:pPr>
        <w:widowControl w:val="0"/>
        <w:autoSpaceDE w:val="0"/>
        <w:autoSpaceDN w:val="0"/>
        <w:adjustRightInd w:val="0"/>
        <w:rPr>
          <w:rFonts w:cs="Arial"/>
        </w:rPr>
      </w:pPr>
      <w:r w:rsidRPr="0046756F">
        <w:rPr>
          <w:rFonts w:cs="Arial"/>
        </w:rPr>
        <w:t xml:space="preserve">     - RCI [bit 0...1]</w:t>
      </w:r>
    </w:p>
    <w:p w14:paraId="58A9CDD6"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M_DOC_LOC) bitwise AND with M_DOC_MSK)</w:t>
      </w:r>
    </w:p>
    <w:p w14:paraId="054A6C3A" w14:textId="77777777" w:rsidR="009810C9" w:rsidRPr="0046756F" w:rsidRDefault="009810C9" w:rsidP="009810C9">
      <w:pPr>
        <w:widowControl w:val="0"/>
        <w:autoSpaceDE w:val="0"/>
        <w:autoSpaceDN w:val="0"/>
        <w:adjustRightInd w:val="0"/>
        <w:rPr>
          <w:rFonts w:cs="Arial"/>
        </w:rPr>
      </w:pPr>
      <w:r w:rsidRPr="0046756F">
        <w:rPr>
          <w:rFonts w:cs="Arial"/>
        </w:rPr>
        <w:t xml:space="preserve">     - DOC [bit 2 ... 15]</w:t>
      </w:r>
    </w:p>
    <w:p w14:paraId="1326AC9D"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M_PVT_LOC) bitwise AND with M_PVT_MSK)</w:t>
      </w:r>
    </w:p>
    <w:p w14:paraId="4DB8B7B6" w14:textId="77777777" w:rsidR="009810C9" w:rsidRPr="0046756F" w:rsidRDefault="009810C9" w:rsidP="009810C9">
      <w:pPr>
        <w:widowControl w:val="0"/>
        <w:autoSpaceDE w:val="0"/>
        <w:autoSpaceDN w:val="0"/>
        <w:adjustRightInd w:val="0"/>
        <w:rPr>
          <w:rFonts w:cs="Arial"/>
        </w:rPr>
      </w:pPr>
      <w:r w:rsidRPr="0046756F">
        <w:rPr>
          <w:rFonts w:cs="Arial"/>
        </w:rPr>
        <w:t xml:space="preserve">     - PVT [bit 16]</w:t>
      </w:r>
    </w:p>
    <w:p w14:paraId="426C8F31"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M_LCL_LOC) bitwise AND with M_LCL_MSK)</w:t>
      </w:r>
    </w:p>
    <w:p w14:paraId="59BE2EFB" w14:textId="77777777" w:rsidR="009810C9" w:rsidRPr="0046756F" w:rsidRDefault="009810C9" w:rsidP="009810C9">
      <w:pPr>
        <w:widowControl w:val="0"/>
        <w:autoSpaceDE w:val="0"/>
        <w:autoSpaceDN w:val="0"/>
        <w:adjustRightInd w:val="0"/>
        <w:rPr>
          <w:rFonts w:cs="Arial"/>
        </w:rPr>
      </w:pPr>
      <w:r w:rsidRPr="0046756F">
        <w:rPr>
          <w:rFonts w:cs="Arial"/>
        </w:rPr>
        <w:t xml:space="preserve">     - LCL [bit 17]</w:t>
      </w:r>
    </w:p>
    <w:p w14:paraId="701D2766"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M_RSD_LOC) bitwise AND with M_RSD_MSK)</w:t>
      </w:r>
    </w:p>
    <w:p w14:paraId="297D7A8D" w14:textId="77777777" w:rsidR="009810C9" w:rsidRPr="0046756F" w:rsidRDefault="009810C9" w:rsidP="009810C9">
      <w:pPr>
        <w:widowControl w:val="0"/>
        <w:autoSpaceDE w:val="0"/>
        <w:autoSpaceDN w:val="0"/>
        <w:adjustRightInd w:val="0"/>
        <w:rPr>
          <w:rFonts w:cs="Arial"/>
        </w:rPr>
      </w:pPr>
      <w:r w:rsidRPr="0046756F">
        <w:rPr>
          <w:rFonts w:cs="Arial"/>
        </w:rPr>
        <w:t xml:space="preserve">     - RSD [bit 18]</w:t>
      </w:r>
    </w:p>
    <w:p w14:paraId="4DD34EDC"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M_SRC_FID_LOC) bitwise AND with M_SRC_FID_MSK)</w:t>
      </w:r>
    </w:p>
    <w:p w14:paraId="3E852D62"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Source FID [bit 19 ... 25]</w:t>
      </w:r>
    </w:p>
    <w:p w14:paraId="162ACBD1" w14:textId="77777777" w:rsidR="009810C9" w:rsidRPr="0046756F" w:rsidRDefault="00000000" w:rsidP="009810C9">
      <w:pPr>
        <w:rPr>
          <w:rFonts w:cs="Arial"/>
        </w:rPr>
      </w:pPr>
      <w:r>
        <w:rPr>
          <w:rFonts w:cs="Arial"/>
        </w:rPr>
        <w:pict w14:anchorId="13DF06CC">
          <v:rect id="_x0000_i1176" style="width:0;height:1.5pt" o:hralign="center" o:hrstd="t" o:hr="t" fillcolor="#a0a0a0" stroked="f"/>
        </w:pict>
      </w:r>
    </w:p>
    <w:p w14:paraId="02D9C1C8" w14:textId="77777777" w:rsidR="009810C9" w:rsidRPr="0046756F" w:rsidRDefault="009810C9" w:rsidP="009810C9">
      <w:pPr>
        <w:pStyle w:val="Heading5"/>
        <w:rPr>
          <w:rFonts w:ascii="Arial" w:hAnsi="Arial" w:cs="Arial"/>
        </w:rPr>
      </w:pPr>
      <w:bookmarkStart w:id="308" w:name="_Toc122795513"/>
      <w:bookmarkStart w:id="309" w:name="_Toc158905563"/>
      <w:r w:rsidRPr="0046756F">
        <w:rPr>
          <w:rFonts w:ascii="Arial" w:hAnsi="Arial" w:cs="Arial"/>
        </w:rPr>
        <w:t>10.2.1.7.9 daucmfarinc825-RxQueueRemove-LLR-009</w:t>
      </w:r>
      <w:bookmarkEnd w:id="308"/>
      <w:bookmarkEnd w:id="309"/>
    </w:p>
    <w:p w14:paraId="76EBD99D" w14:textId="77777777" w:rsidR="009810C9" w:rsidRPr="0046756F" w:rsidRDefault="009810C9" w:rsidP="009810C9">
      <w:pPr>
        <w:rPr>
          <w:rFonts w:cs="Arial"/>
        </w:rPr>
      </w:pPr>
      <w:r w:rsidRPr="0046756F">
        <w:rPr>
          <w:rFonts w:cs="Arial"/>
        </w:rPr>
        <w:t>Requirement ID: H698-LLD-CMU-FNC-188</w:t>
      </w:r>
    </w:p>
    <w:p w14:paraId="51085293" w14:textId="77777777" w:rsidR="009810C9" w:rsidRPr="0046756F" w:rsidRDefault="009810C9" w:rsidP="009810C9">
      <w:pPr>
        <w:rPr>
          <w:rFonts w:cs="Arial"/>
        </w:rPr>
      </w:pPr>
    </w:p>
    <w:p w14:paraId="4754A998" w14:textId="77777777" w:rsidR="009810C9" w:rsidRPr="0046756F" w:rsidRDefault="009810C9" w:rsidP="009810C9">
      <w:pPr>
        <w:widowControl w:val="0"/>
        <w:autoSpaceDE w:val="0"/>
        <w:autoSpaceDN w:val="0"/>
        <w:adjustRightInd w:val="0"/>
        <w:rPr>
          <w:rFonts w:cs="Arial"/>
        </w:rPr>
      </w:pPr>
      <w:r w:rsidRPr="0046756F">
        <w:rPr>
          <w:rFonts w:cs="Arial"/>
        </w:rPr>
        <w:t>The function shall translate CAN MESSAGE to A825 Peer to Peer MESSAGE</w:t>
      </w:r>
    </w:p>
    <w:p w14:paraId="15FAFE0B" w14:textId="77777777" w:rsidR="009810C9" w:rsidRPr="0046756F" w:rsidRDefault="009810C9" w:rsidP="009810C9">
      <w:pPr>
        <w:widowControl w:val="0"/>
        <w:autoSpaceDE w:val="0"/>
        <w:autoSpaceDN w:val="0"/>
        <w:adjustRightInd w:val="0"/>
        <w:rPr>
          <w:rFonts w:cs="Arial"/>
        </w:rPr>
      </w:pPr>
      <w:r w:rsidRPr="0046756F">
        <w:rPr>
          <w:rFonts w:cs="Arial"/>
        </w:rPr>
        <w:t>if the message is a peer to peer message i.e. LCC of A825 message is other than NOC</w:t>
      </w:r>
    </w:p>
    <w:p w14:paraId="58F0ACF5" w14:textId="77777777" w:rsidR="009810C9" w:rsidRPr="0046756F" w:rsidRDefault="009810C9" w:rsidP="009810C9">
      <w:pPr>
        <w:widowControl w:val="0"/>
        <w:autoSpaceDE w:val="0"/>
        <w:autoSpaceDN w:val="0"/>
        <w:adjustRightInd w:val="0"/>
        <w:rPr>
          <w:rFonts w:cs="Arial"/>
        </w:rPr>
      </w:pPr>
      <w:r w:rsidRPr="0046756F">
        <w:rPr>
          <w:rFonts w:cs="Arial"/>
        </w:rPr>
        <w:t>(Ref. to the design document ARINC</w:t>
      </w:r>
      <w:r w:rsidRPr="0046756F">
        <w:rPr>
          <w:rFonts w:cs="Arial"/>
          <w:lang w:val="en-GB"/>
        </w:rPr>
        <w:t xml:space="preserve"> SPECIFICATION 825-2 </w:t>
      </w:r>
      <w:r w:rsidRPr="0046756F">
        <w:rPr>
          <w:rFonts w:cs="Arial"/>
        </w:rPr>
        <w:t>for extracting the data from CAN message)</w:t>
      </w:r>
    </w:p>
    <w:p w14:paraId="24281F5A" w14:textId="77777777" w:rsidR="009810C9" w:rsidRPr="0046756F" w:rsidRDefault="009810C9" w:rsidP="009810C9">
      <w:pPr>
        <w:widowControl w:val="0"/>
        <w:autoSpaceDE w:val="0"/>
        <w:autoSpaceDN w:val="0"/>
        <w:adjustRightInd w:val="0"/>
        <w:rPr>
          <w:rFonts w:cs="Arial"/>
        </w:rPr>
      </w:pPr>
    </w:p>
    <w:p w14:paraId="32478C33"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M_RCI_LOC) bitwise AND with M_RCI_MSK)</w:t>
      </w:r>
    </w:p>
    <w:p w14:paraId="7DDA4575" w14:textId="77777777" w:rsidR="009810C9" w:rsidRPr="0046756F" w:rsidRDefault="009810C9" w:rsidP="009810C9">
      <w:pPr>
        <w:widowControl w:val="0"/>
        <w:autoSpaceDE w:val="0"/>
        <w:autoSpaceDN w:val="0"/>
        <w:adjustRightInd w:val="0"/>
        <w:rPr>
          <w:rFonts w:cs="Arial"/>
        </w:rPr>
      </w:pPr>
      <w:r w:rsidRPr="0046756F">
        <w:rPr>
          <w:rFonts w:cs="Arial"/>
        </w:rPr>
        <w:t xml:space="preserve">     - RCI [bit 0...1]</w:t>
      </w:r>
    </w:p>
    <w:p w14:paraId="39A79DE7"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M_SID_LOC) bitwise AND with M_SID_MSK)</w:t>
      </w:r>
    </w:p>
    <w:p w14:paraId="6E617F42" w14:textId="77777777" w:rsidR="009810C9" w:rsidRPr="0046756F" w:rsidRDefault="009810C9" w:rsidP="009810C9">
      <w:pPr>
        <w:widowControl w:val="0"/>
        <w:autoSpaceDE w:val="0"/>
        <w:autoSpaceDN w:val="0"/>
        <w:adjustRightInd w:val="0"/>
        <w:rPr>
          <w:rFonts w:cs="Arial"/>
        </w:rPr>
      </w:pPr>
      <w:r w:rsidRPr="0046756F">
        <w:rPr>
          <w:rFonts w:cs="Arial"/>
        </w:rPr>
        <w:t xml:space="preserve">     - SID [bit 2 ... 8]</w:t>
      </w:r>
    </w:p>
    <w:p w14:paraId="2D5BE6BD"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M_SRC_FID_LOC) bitwise AND with M_SRC_FID_MSK)</w:t>
      </w:r>
    </w:p>
    <w:p w14:paraId="39AF9988" w14:textId="77777777" w:rsidR="009810C9" w:rsidRPr="0046756F" w:rsidRDefault="009810C9" w:rsidP="009810C9">
      <w:pPr>
        <w:widowControl w:val="0"/>
        <w:autoSpaceDE w:val="0"/>
        <w:autoSpaceDN w:val="0"/>
        <w:adjustRightInd w:val="0"/>
        <w:rPr>
          <w:rFonts w:cs="Arial"/>
        </w:rPr>
      </w:pPr>
      <w:r w:rsidRPr="0046756F">
        <w:rPr>
          <w:rFonts w:cs="Arial"/>
        </w:rPr>
        <w:t xml:space="preserve">     - Source FID [bit 9 ... 15]</w:t>
      </w:r>
    </w:p>
    <w:p w14:paraId="20A1CB14"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M_PVT_LOC) bitwise AND with M_PVT_MSK)</w:t>
      </w:r>
    </w:p>
    <w:p w14:paraId="79F87B7B" w14:textId="77777777" w:rsidR="009810C9" w:rsidRPr="0046756F" w:rsidRDefault="009810C9" w:rsidP="009810C9">
      <w:pPr>
        <w:widowControl w:val="0"/>
        <w:autoSpaceDE w:val="0"/>
        <w:autoSpaceDN w:val="0"/>
        <w:adjustRightInd w:val="0"/>
        <w:rPr>
          <w:rFonts w:cs="Arial"/>
        </w:rPr>
      </w:pPr>
      <w:r w:rsidRPr="0046756F">
        <w:rPr>
          <w:rFonts w:cs="Arial"/>
        </w:rPr>
        <w:t xml:space="preserve">     - PVT [bit 16]</w:t>
      </w:r>
    </w:p>
    <w:p w14:paraId="4CA606E2"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M_LCL_LOC) bitwise AND with M_LCL_MSK)</w:t>
      </w:r>
    </w:p>
    <w:p w14:paraId="1862E6D8" w14:textId="77777777" w:rsidR="009810C9" w:rsidRPr="0046756F" w:rsidRDefault="009810C9" w:rsidP="009810C9">
      <w:pPr>
        <w:widowControl w:val="0"/>
        <w:autoSpaceDE w:val="0"/>
        <w:autoSpaceDN w:val="0"/>
        <w:adjustRightInd w:val="0"/>
        <w:rPr>
          <w:rFonts w:cs="Arial"/>
        </w:rPr>
      </w:pPr>
      <w:r w:rsidRPr="0046756F">
        <w:rPr>
          <w:rFonts w:cs="Arial"/>
        </w:rPr>
        <w:t xml:space="preserve">     - LCL [bit 17]</w:t>
      </w:r>
    </w:p>
    <w:p w14:paraId="253E9EAC"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M_SMT_LOC) bitwise AND with M_SMT_MSK)</w:t>
      </w:r>
    </w:p>
    <w:p w14:paraId="6E59FAC8" w14:textId="77777777" w:rsidR="009810C9" w:rsidRPr="0046756F" w:rsidRDefault="009810C9" w:rsidP="009810C9">
      <w:pPr>
        <w:widowControl w:val="0"/>
        <w:autoSpaceDE w:val="0"/>
        <w:autoSpaceDN w:val="0"/>
        <w:adjustRightInd w:val="0"/>
        <w:rPr>
          <w:rFonts w:cs="Arial"/>
        </w:rPr>
      </w:pPr>
      <w:r w:rsidRPr="0046756F">
        <w:rPr>
          <w:rFonts w:cs="Arial"/>
        </w:rPr>
        <w:t xml:space="preserve">     - SMT [bit 18]</w:t>
      </w:r>
    </w:p>
    <w:p w14:paraId="0CF6C3BE" w14:textId="77777777" w:rsidR="009810C9" w:rsidRPr="0046756F" w:rsidRDefault="009810C9" w:rsidP="009810C9">
      <w:pPr>
        <w:widowControl w:val="0"/>
        <w:autoSpaceDE w:val="0"/>
        <w:autoSpaceDN w:val="0"/>
        <w:adjustRightInd w:val="0"/>
        <w:rPr>
          <w:rFonts w:cs="Arial"/>
        </w:rPr>
      </w:pPr>
      <w:r w:rsidRPr="0046756F">
        <w:rPr>
          <w:rFonts w:cs="Arial"/>
        </w:rPr>
        <w:t>- (can message extended identifier bit shifted to right by M_CFID_LOC) bitwise AND with M_CFID_MSK)</w:t>
      </w:r>
    </w:p>
    <w:p w14:paraId="71C017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Client FID [bit 19 ... 25]</w:t>
      </w:r>
    </w:p>
    <w:p w14:paraId="7160F3FE" w14:textId="77777777" w:rsidR="009810C9" w:rsidRPr="0046756F" w:rsidRDefault="00000000" w:rsidP="009810C9">
      <w:pPr>
        <w:rPr>
          <w:rFonts w:cs="Arial"/>
        </w:rPr>
      </w:pPr>
      <w:r>
        <w:rPr>
          <w:rFonts w:cs="Arial"/>
        </w:rPr>
        <w:pict w14:anchorId="6E146B31">
          <v:rect id="_x0000_i1177" style="width:0;height:1.5pt" o:hralign="center" o:hrstd="t" o:hr="t" fillcolor="#a0a0a0" stroked="f"/>
        </w:pict>
      </w:r>
    </w:p>
    <w:p w14:paraId="2F7D4EC9" w14:textId="77777777" w:rsidR="009810C9" w:rsidRPr="0046756F" w:rsidRDefault="009810C9" w:rsidP="009810C9">
      <w:pPr>
        <w:pStyle w:val="Heading5"/>
        <w:rPr>
          <w:rFonts w:ascii="Arial" w:hAnsi="Arial" w:cs="Arial"/>
        </w:rPr>
      </w:pPr>
      <w:bookmarkStart w:id="310" w:name="_Toc122795514"/>
      <w:bookmarkStart w:id="311" w:name="_Toc158905564"/>
      <w:r w:rsidRPr="0046756F">
        <w:rPr>
          <w:rFonts w:ascii="Arial" w:hAnsi="Arial" w:cs="Arial"/>
        </w:rPr>
        <w:t>10.2.1.7.10 daucmfarinc825-RxQueueRemove-LLR-010</w:t>
      </w:r>
      <w:bookmarkEnd w:id="310"/>
      <w:bookmarkEnd w:id="311"/>
    </w:p>
    <w:p w14:paraId="75444411" w14:textId="77777777" w:rsidR="009810C9" w:rsidRPr="0046756F" w:rsidRDefault="009810C9" w:rsidP="009810C9">
      <w:pPr>
        <w:rPr>
          <w:rFonts w:cs="Arial"/>
        </w:rPr>
      </w:pPr>
      <w:r w:rsidRPr="0046756F">
        <w:rPr>
          <w:rFonts w:cs="Arial"/>
        </w:rPr>
        <w:t>Requirement ID: H698-LLD-CMU-FNC-189</w:t>
      </w:r>
    </w:p>
    <w:p w14:paraId="56F43237" w14:textId="77777777" w:rsidR="009810C9" w:rsidRPr="0046756F" w:rsidRDefault="009810C9" w:rsidP="009810C9">
      <w:pPr>
        <w:rPr>
          <w:rFonts w:cs="Arial"/>
        </w:rPr>
      </w:pPr>
    </w:p>
    <w:p w14:paraId="7137538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translate CAN message DLC to A825 pay size.</w:t>
      </w:r>
    </w:p>
    <w:p w14:paraId="728B4870" w14:textId="77777777" w:rsidR="009810C9" w:rsidRPr="0046756F" w:rsidRDefault="00000000" w:rsidP="009810C9">
      <w:pPr>
        <w:rPr>
          <w:rFonts w:cs="Arial"/>
        </w:rPr>
      </w:pPr>
      <w:r>
        <w:rPr>
          <w:rFonts w:cs="Arial"/>
        </w:rPr>
        <w:pict w14:anchorId="206121A7">
          <v:rect id="_x0000_i1178" style="width:0;height:1.5pt" o:hralign="center" o:hrstd="t" o:hr="t" fillcolor="#a0a0a0" stroked="f"/>
        </w:pict>
      </w:r>
    </w:p>
    <w:p w14:paraId="6466E31A" w14:textId="77777777" w:rsidR="009810C9" w:rsidRPr="0046756F" w:rsidRDefault="009810C9" w:rsidP="009810C9">
      <w:pPr>
        <w:pStyle w:val="Heading5"/>
        <w:rPr>
          <w:rFonts w:ascii="Arial" w:hAnsi="Arial" w:cs="Arial"/>
        </w:rPr>
      </w:pPr>
      <w:bookmarkStart w:id="312" w:name="_Toc122795515"/>
      <w:bookmarkStart w:id="313" w:name="_Toc158905565"/>
      <w:r w:rsidRPr="0046756F">
        <w:rPr>
          <w:rFonts w:ascii="Arial" w:hAnsi="Arial" w:cs="Arial"/>
        </w:rPr>
        <w:t>10.2.1.7.11 daucmfarinc825-RxQueueRemove-LLR-011</w:t>
      </w:r>
      <w:bookmarkEnd w:id="312"/>
      <w:bookmarkEnd w:id="313"/>
    </w:p>
    <w:p w14:paraId="5A23445F" w14:textId="77777777" w:rsidR="009810C9" w:rsidRPr="0046756F" w:rsidRDefault="009810C9" w:rsidP="009810C9">
      <w:pPr>
        <w:rPr>
          <w:rFonts w:cs="Arial"/>
        </w:rPr>
      </w:pPr>
      <w:r w:rsidRPr="0046756F">
        <w:rPr>
          <w:rFonts w:cs="Arial"/>
        </w:rPr>
        <w:t>Requirement ID: H698-LLD-CMU-FNC-190</w:t>
      </w:r>
    </w:p>
    <w:p w14:paraId="1602C7E2" w14:textId="77777777" w:rsidR="009810C9" w:rsidRPr="0046756F" w:rsidRDefault="009810C9" w:rsidP="009810C9">
      <w:pPr>
        <w:rPr>
          <w:rFonts w:cs="Arial"/>
        </w:rPr>
      </w:pPr>
    </w:p>
    <w:p w14:paraId="03BAD4A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number of bytes of payload of A825 message to M_A825_PAYLOAD_SIZE when number of bytes of payload of A825 message is greater than M_A825_PAYLOAD_SIZE, otherwise do nothing.</w:t>
      </w:r>
    </w:p>
    <w:p w14:paraId="317C3926" w14:textId="77777777" w:rsidR="009810C9" w:rsidRPr="0046756F" w:rsidRDefault="00000000" w:rsidP="009810C9">
      <w:pPr>
        <w:rPr>
          <w:rFonts w:cs="Arial"/>
        </w:rPr>
      </w:pPr>
      <w:r>
        <w:rPr>
          <w:rFonts w:cs="Arial"/>
        </w:rPr>
        <w:pict w14:anchorId="4954B80B">
          <v:rect id="_x0000_i1179" style="width:0;height:1.5pt" o:hralign="center" o:hrstd="t" o:hr="t" fillcolor="#a0a0a0" stroked="f"/>
        </w:pict>
      </w:r>
    </w:p>
    <w:p w14:paraId="05A928AC" w14:textId="77777777" w:rsidR="009810C9" w:rsidRPr="0046756F" w:rsidRDefault="009810C9" w:rsidP="009810C9">
      <w:pPr>
        <w:pStyle w:val="Heading5"/>
        <w:rPr>
          <w:rFonts w:ascii="Arial" w:hAnsi="Arial" w:cs="Arial"/>
        </w:rPr>
      </w:pPr>
      <w:bookmarkStart w:id="314" w:name="_Toc122795516"/>
      <w:bookmarkStart w:id="315" w:name="_Toc158905566"/>
      <w:r w:rsidRPr="0046756F">
        <w:rPr>
          <w:rFonts w:ascii="Arial" w:hAnsi="Arial" w:cs="Arial"/>
        </w:rPr>
        <w:t>10.2.1.7.12 daucmfarinc825-RxQueueRemove-LLR-012</w:t>
      </w:r>
      <w:bookmarkEnd w:id="314"/>
      <w:bookmarkEnd w:id="315"/>
    </w:p>
    <w:p w14:paraId="4589F4FF" w14:textId="77777777" w:rsidR="009810C9" w:rsidRPr="0046756F" w:rsidRDefault="009810C9" w:rsidP="009810C9">
      <w:pPr>
        <w:rPr>
          <w:rFonts w:cs="Arial"/>
        </w:rPr>
      </w:pPr>
      <w:r w:rsidRPr="0046756F">
        <w:rPr>
          <w:rFonts w:cs="Arial"/>
        </w:rPr>
        <w:t>Requirement ID: H698-LLD-CMU-FNC-191</w:t>
      </w:r>
    </w:p>
    <w:p w14:paraId="5888C269" w14:textId="77777777" w:rsidR="009810C9" w:rsidRPr="0046756F" w:rsidRDefault="009810C9" w:rsidP="009810C9">
      <w:pPr>
        <w:rPr>
          <w:rFonts w:cs="Arial"/>
        </w:rPr>
      </w:pPr>
    </w:p>
    <w:p w14:paraId="119725F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loop till the loop counter is less than A825 payload size and copies the data from CAN message to the A825 payload.</w:t>
      </w:r>
    </w:p>
    <w:p w14:paraId="6E974253" w14:textId="77777777" w:rsidR="009810C9" w:rsidRPr="0046756F" w:rsidRDefault="00000000" w:rsidP="009810C9">
      <w:pPr>
        <w:rPr>
          <w:rFonts w:cs="Arial"/>
        </w:rPr>
      </w:pPr>
      <w:r>
        <w:rPr>
          <w:rFonts w:cs="Arial"/>
        </w:rPr>
        <w:pict w14:anchorId="52255690">
          <v:rect id="_x0000_i1180" style="width:0;height:1.5pt" o:hralign="center" o:hrstd="t" o:hr="t" fillcolor="#a0a0a0" stroked="f"/>
        </w:pict>
      </w:r>
    </w:p>
    <w:p w14:paraId="3BD857B3" w14:textId="77777777" w:rsidR="009810C9" w:rsidRPr="0046756F" w:rsidRDefault="009810C9" w:rsidP="009810C9">
      <w:pPr>
        <w:pStyle w:val="Heading5"/>
        <w:rPr>
          <w:rFonts w:ascii="Arial" w:hAnsi="Arial" w:cs="Arial"/>
        </w:rPr>
      </w:pPr>
      <w:bookmarkStart w:id="316" w:name="_Toc122795517"/>
      <w:bookmarkStart w:id="317" w:name="_Toc158905567"/>
      <w:r w:rsidRPr="0046756F">
        <w:rPr>
          <w:rFonts w:ascii="Arial" w:hAnsi="Arial" w:cs="Arial"/>
        </w:rPr>
        <w:t>10.2.1.7.13 daucmfarinc825-RxQueueRemove-LLR-013</w:t>
      </w:r>
      <w:bookmarkEnd w:id="316"/>
      <w:bookmarkEnd w:id="317"/>
    </w:p>
    <w:p w14:paraId="75A93714" w14:textId="77777777" w:rsidR="009810C9" w:rsidRPr="0046756F" w:rsidRDefault="009810C9" w:rsidP="009810C9">
      <w:pPr>
        <w:rPr>
          <w:rFonts w:cs="Arial"/>
        </w:rPr>
      </w:pPr>
      <w:r w:rsidRPr="0046756F">
        <w:rPr>
          <w:rFonts w:cs="Arial"/>
        </w:rPr>
        <w:t>Requirement ID: H698-LLD-CMU-FNC-192</w:t>
      </w:r>
    </w:p>
    <w:p w14:paraId="77B2FE49" w14:textId="77777777" w:rsidR="009810C9" w:rsidRPr="0046756F" w:rsidRDefault="009810C9" w:rsidP="009810C9">
      <w:pPr>
        <w:rPr>
          <w:rFonts w:cs="Arial"/>
        </w:rPr>
      </w:pPr>
    </w:p>
    <w:p w14:paraId="28D238D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copy A825 MESSAGE to the destination (ps_destination) and returns A825_RX_OK.</w:t>
      </w:r>
    </w:p>
    <w:p w14:paraId="23DAA556" w14:textId="77777777" w:rsidR="009810C9" w:rsidRPr="0046756F" w:rsidRDefault="00000000" w:rsidP="009810C9">
      <w:pPr>
        <w:rPr>
          <w:rFonts w:cs="Arial"/>
        </w:rPr>
      </w:pPr>
      <w:r>
        <w:rPr>
          <w:rFonts w:cs="Arial"/>
        </w:rPr>
        <w:pict w14:anchorId="7D76A09C">
          <v:rect id="_x0000_i1181" style="width:0;height:1.5pt" o:hralign="center" o:hrstd="t" o:hr="t" fillcolor="#a0a0a0" stroked="f"/>
        </w:pict>
      </w:r>
    </w:p>
    <w:p w14:paraId="16058DF1" w14:textId="77777777" w:rsidR="009810C9" w:rsidRPr="0046756F" w:rsidRDefault="009810C9" w:rsidP="009810C9">
      <w:pPr>
        <w:pStyle w:val="Heading3"/>
      </w:pPr>
      <w:bookmarkStart w:id="318" w:name="_Toc122795518"/>
      <w:bookmarkStart w:id="319" w:name="_Toc158905568"/>
      <w:r w:rsidRPr="0046756F">
        <w:t>10.2.2 A825GetMessage</w:t>
      </w:r>
      <w:bookmarkEnd w:id="318"/>
      <w:bookmarkEnd w:id="319"/>
    </w:p>
    <w:p w14:paraId="6E2304C7" w14:textId="77777777" w:rsidR="009810C9" w:rsidRPr="0046756F" w:rsidRDefault="009810C9" w:rsidP="009810C9">
      <w:pPr>
        <w:rPr>
          <w:rFonts w:cs="Arial"/>
        </w:rPr>
      </w:pPr>
    </w:p>
    <w:p w14:paraId="507B4944"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A825GetMessage will follow in the sub sections.</w:t>
      </w:r>
    </w:p>
    <w:p w14:paraId="24B6A307" w14:textId="77777777" w:rsidR="009810C9" w:rsidRPr="0046756F" w:rsidRDefault="00000000" w:rsidP="009810C9">
      <w:pPr>
        <w:rPr>
          <w:rFonts w:cs="Arial"/>
        </w:rPr>
      </w:pPr>
      <w:r>
        <w:rPr>
          <w:rFonts w:cs="Arial"/>
        </w:rPr>
        <w:pict w14:anchorId="4AFC79C1">
          <v:rect id="_x0000_i1182" style="width:0;height:1.5pt" o:hralign="center" o:hrstd="t" o:hr="t" fillcolor="#a0a0a0" stroked="f"/>
        </w:pict>
      </w:r>
    </w:p>
    <w:p w14:paraId="0D98F78C" w14:textId="77777777" w:rsidR="009810C9" w:rsidRPr="0046756F" w:rsidRDefault="009810C9" w:rsidP="009810C9">
      <w:pPr>
        <w:pStyle w:val="Heading4"/>
        <w:rPr>
          <w:rFonts w:ascii="Arial" w:hAnsi="Arial" w:cs="Arial"/>
        </w:rPr>
      </w:pPr>
      <w:bookmarkStart w:id="320" w:name="_Toc122795519"/>
      <w:bookmarkStart w:id="321" w:name="_Toc158905569"/>
      <w:r w:rsidRPr="0046756F">
        <w:rPr>
          <w:rFonts w:ascii="Arial" w:hAnsi="Arial" w:cs="Arial"/>
        </w:rPr>
        <w:t>10.2.2.1 Brief Description</w:t>
      </w:r>
      <w:bookmarkEnd w:id="320"/>
      <w:bookmarkEnd w:id="321"/>
    </w:p>
    <w:p w14:paraId="405D6B95" w14:textId="77777777" w:rsidR="009810C9" w:rsidRPr="0046756F" w:rsidRDefault="009810C9" w:rsidP="009810C9">
      <w:pPr>
        <w:rPr>
          <w:rFonts w:cs="Arial"/>
        </w:rPr>
      </w:pPr>
    </w:p>
    <w:p w14:paraId="5AF5160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A825GetMessage retrieves a message from the specified communication channel.</w:t>
      </w:r>
    </w:p>
    <w:p w14:paraId="075B281F" w14:textId="77777777" w:rsidR="009810C9" w:rsidRPr="0046756F" w:rsidRDefault="00000000" w:rsidP="009810C9">
      <w:pPr>
        <w:rPr>
          <w:rFonts w:cs="Arial"/>
        </w:rPr>
      </w:pPr>
      <w:r>
        <w:rPr>
          <w:rFonts w:cs="Arial"/>
        </w:rPr>
        <w:pict w14:anchorId="52D7CF55">
          <v:rect id="_x0000_i1183" style="width:0;height:1.5pt" o:hralign="center" o:hrstd="t" o:hr="t" fillcolor="#a0a0a0" stroked="f"/>
        </w:pict>
      </w:r>
    </w:p>
    <w:p w14:paraId="4F1EE05D" w14:textId="77777777" w:rsidR="009810C9" w:rsidRPr="0046756F" w:rsidRDefault="009810C9" w:rsidP="009810C9">
      <w:pPr>
        <w:pStyle w:val="Heading4"/>
        <w:rPr>
          <w:rFonts w:ascii="Arial" w:hAnsi="Arial" w:cs="Arial"/>
        </w:rPr>
      </w:pPr>
      <w:bookmarkStart w:id="322" w:name="_Toc122795520"/>
      <w:bookmarkStart w:id="323" w:name="_Toc158905570"/>
      <w:r w:rsidRPr="0046756F">
        <w:rPr>
          <w:rFonts w:ascii="Arial" w:hAnsi="Arial" w:cs="Arial"/>
        </w:rPr>
        <w:t>10.2.2.2 List of HLRs allocated</w:t>
      </w:r>
      <w:bookmarkEnd w:id="322"/>
      <w:bookmarkEnd w:id="323"/>
    </w:p>
    <w:p w14:paraId="6E9224FA" w14:textId="77777777" w:rsidR="009810C9" w:rsidRPr="0046756F" w:rsidRDefault="009810C9" w:rsidP="009810C9">
      <w:pPr>
        <w:rPr>
          <w:rFonts w:cs="Arial"/>
        </w:rPr>
      </w:pPr>
    </w:p>
    <w:p w14:paraId="77A178D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08A4B648" w14:textId="77777777" w:rsidR="009810C9" w:rsidRPr="0046756F" w:rsidRDefault="00000000" w:rsidP="009810C9">
      <w:pPr>
        <w:rPr>
          <w:rFonts w:cs="Arial"/>
        </w:rPr>
      </w:pPr>
      <w:r>
        <w:rPr>
          <w:rFonts w:cs="Arial"/>
        </w:rPr>
        <w:pict w14:anchorId="3C39D123">
          <v:rect id="_x0000_i1184" style="width:0;height:1.5pt" o:hralign="center" o:hrstd="t" o:hr="t" fillcolor="#a0a0a0" stroked="f"/>
        </w:pict>
      </w:r>
    </w:p>
    <w:p w14:paraId="31F19F3B" w14:textId="77777777" w:rsidR="009810C9" w:rsidRPr="0046756F" w:rsidRDefault="009810C9" w:rsidP="009810C9">
      <w:pPr>
        <w:pStyle w:val="Heading4"/>
        <w:rPr>
          <w:rFonts w:ascii="Arial" w:hAnsi="Arial" w:cs="Arial"/>
        </w:rPr>
      </w:pPr>
      <w:bookmarkStart w:id="324" w:name="_Toc122795521"/>
      <w:bookmarkStart w:id="325" w:name="_Toc158905571"/>
      <w:r w:rsidRPr="0046756F">
        <w:rPr>
          <w:rFonts w:ascii="Arial" w:hAnsi="Arial" w:cs="Arial"/>
        </w:rPr>
        <w:t>10.2.2.3 List of global variables accessed and modified</w:t>
      </w:r>
      <w:bookmarkEnd w:id="324"/>
      <w:bookmarkEnd w:id="325"/>
    </w:p>
    <w:p w14:paraId="1D766151" w14:textId="77777777" w:rsidR="009810C9" w:rsidRPr="0046756F" w:rsidRDefault="009810C9" w:rsidP="009810C9">
      <w:pPr>
        <w:rPr>
          <w:rFonts w:cs="Arial"/>
        </w:rPr>
      </w:pPr>
    </w:p>
    <w:p w14:paraId="618033D2"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0E50DF80"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F9AEDAB" w14:textId="77777777" w:rsidR="009810C9" w:rsidRPr="0046756F" w:rsidRDefault="00000000" w:rsidP="009810C9">
      <w:pPr>
        <w:rPr>
          <w:rFonts w:cs="Arial"/>
        </w:rPr>
      </w:pPr>
      <w:r>
        <w:rPr>
          <w:rFonts w:cs="Arial"/>
        </w:rPr>
        <w:pict w14:anchorId="1118FCB7">
          <v:rect id="_x0000_i1185" style="width:0;height:1.5pt" o:hralign="center" o:hrstd="t" o:hr="t" fillcolor="#a0a0a0" stroked="f"/>
        </w:pict>
      </w:r>
    </w:p>
    <w:p w14:paraId="059C8D7F" w14:textId="77777777" w:rsidR="009810C9" w:rsidRPr="0046756F" w:rsidRDefault="009810C9" w:rsidP="009810C9">
      <w:pPr>
        <w:pStyle w:val="Heading4"/>
        <w:rPr>
          <w:rFonts w:ascii="Arial" w:hAnsi="Arial" w:cs="Arial"/>
        </w:rPr>
      </w:pPr>
      <w:bookmarkStart w:id="326" w:name="_Toc122795522"/>
      <w:bookmarkStart w:id="327" w:name="_Toc158905572"/>
      <w:r w:rsidRPr="0046756F">
        <w:rPr>
          <w:rFonts w:ascii="Arial" w:hAnsi="Arial" w:cs="Arial"/>
        </w:rPr>
        <w:t>10.2.2.4 Parameter list (Input/Output)</w:t>
      </w:r>
      <w:bookmarkEnd w:id="326"/>
      <w:bookmarkEnd w:id="327"/>
    </w:p>
    <w:p w14:paraId="61ECE27A" w14:textId="77777777" w:rsidR="009810C9" w:rsidRPr="0046756F" w:rsidRDefault="009810C9" w:rsidP="009810C9">
      <w:pPr>
        <w:rPr>
          <w:rFonts w:cs="Arial"/>
        </w:rPr>
      </w:pPr>
    </w:p>
    <w:p w14:paraId="57B95C01" w14:textId="77777777" w:rsidR="009810C9" w:rsidRPr="0046756F" w:rsidRDefault="009810C9" w:rsidP="009810C9">
      <w:pPr>
        <w:widowControl w:val="0"/>
        <w:autoSpaceDE w:val="0"/>
        <w:autoSpaceDN w:val="0"/>
        <w:adjustRightInd w:val="0"/>
        <w:rPr>
          <w:rFonts w:cs="Arial"/>
        </w:rPr>
      </w:pPr>
      <w:r w:rsidRPr="0046756F">
        <w:rPr>
          <w:rFonts w:cs="Arial"/>
        </w:rPr>
        <w:t>Inputs : T_LCC_TYPE echannel - Select the logic communication channel</w:t>
      </w:r>
    </w:p>
    <w:p w14:paraId="7D0B6B99" w14:textId="77777777" w:rsidR="009810C9" w:rsidRPr="0046756F" w:rsidRDefault="009810C9" w:rsidP="009810C9">
      <w:pPr>
        <w:widowControl w:val="0"/>
        <w:autoSpaceDE w:val="0"/>
        <w:autoSpaceDN w:val="0"/>
        <w:adjustRightInd w:val="0"/>
        <w:rPr>
          <w:rFonts w:cs="Arial"/>
        </w:rPr>
      </w:pPr>
      <w:r w:rsidRPr="0046756F">
        <w:rPr>
          <w:rFonts w:cs="Arial"/>
        </w:rPr>
        <w:t xml:space="preserve">             T_A825_MSG *ps_destination - Destination address to copy the A825 message</w:t>
      </w:r>
    </w:p>
    <w:p w14:paraId="3A2BD999"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3F4796BA" w14:textId="77777777" w:rsidR="009810C9" w:rsidRPr="0046756F" w:rsidRDefault="00000000" w:rsidP="009810C9">
      <w:pPr>
        <w:rPr>
          <w:rFonts w:cs="Arial"/>
        </w:rPr>
      </w:pPr>
      <w:r>
        <w:rPr>
          <w:rFonts w:cs="Arial"/>
        </w:rPr>
        <w:pict w14:anchorId="06A3B986">
          <v:rect id="_x0000_i1186" style="width:0;height:1.5pt" o:hralign="center" o:hrstd="t" o:hr="t" fillcolor="#a0a0a0" stroked="f"/>
        </w:pict>
      </w:r>
    </w:p>
    <w:p w14:paraId="386E36BC" w14:textId="77777777" w:rsidR="009810C9" w:rsidRPr="0046756F" w:rsidRDefault="009810C9" w:rsidP="009810C9">
      <w:pPr>
        <w:pStyle w:val="Heading4"/>
        <w:rPr>
          <w:rFonts w:ascii="Arial" w:hAnsi="Arial" w:cs="Arial"/>
        </w:rPr>
      </w:pPr>
      <w:bookmarkStart w:id="328" w:name="_Toc122795523"/>
      <w:bookmarkStart w:id="329" w:name="_Toc158905573"/>
      <w:r w:rsidRPr="0046756F">
        <w:rPr>
          <w:rFonts w:ascii="Arial" w:hAnsi="Arial" w:cs="Arial"/>
        </w:rPr>
        <w:t>10.2.2.5 Return Value</w:t>
      </w:r>
      <w:bookmarkEnd w:id="328"/>
      <w:bookmarkEnd w:id="329"/>
    </w:p>
    <w:p w14:paraId="7736A9FA" w14:textId="77777777" w:rsidR="009810C9" w:rsidRPr="0046756F" w:rsidRDefault="009810C9" w:rsidP="009810C9">
      <w:pPr>
        <w:rPr>
          <w:rFonts w:cs="Arial"/>
        </w:rPr>
      </w:pPr>
    </w:p>
    <w:p w14:paraId="0723DA4E" w14:textId="77777777" w:rsidR="009810C9" w:rsidRPr="0046756F" w:rsidRDefault="009810C9" w:rsidP="009810C9">
      <w:pPr>
        <w:widowControl w:val="0"/>
        <w:autoSpaceDE w:val="0"/>
        <w:autoSpaceDN w:val="0"/>
        <w:adjustRightInd w:val="0"/>
        <w:rPr>
          <w:rFonts w:cs="Arial"/>
        </w:rPr>
      </w:pPr>
      <w:r w:rsidRPr="0046756F">
        <w:rPr>
          <w:rFonts w:cs="Arial"/>
        </w:rPr>
        <w:t>T_A825_REC_RESULT - A825 Receiver routines result</w:t>
      </w:r>
    </w:p>
    <w:p w14:paraId="057A86D4" w14:textId="77777777" w:rsidR="009810C9" w:rsidRPr="0046756F" w:rsidRDefault="009810C9" w:rsidP="009810C9">
      <w:pPr>
        <w:widowControl w:val="0"/>
        <w:autoSpaceDE w:val="0"/>
        <w:autoSpaceDN w:val="0"/>
        <w:adjustRightInd w:val="0"/>
        <w:rPr>
          <w:rFonts w:cs="Arial"/>
        </w:rPr>
      </w:pPr>
      <w:r w:rsidRPr="0046756F">
        <w:rPr>
          <w:rFonts w:cs="Arial"/>
        </w:rPr>
        <w:t>- return A825_RX_QUEUE_EMPTY if the message queue is empty</w:t>
      </w:r>
    </w:p>
    <w:p w14:paraId="48933819" w14:textId="77777777" w:rsidR="009810C9" w:rsidRPr="0046756F" w:rsidRDefault="009810C9" w:rsidP="009810C9">
      <w:pPr>
        <w:widowControl w:val="0"/>
        <w:autoSpaceDE w:val="0"/>
        <w:autoSpaceDN w:val="0"/>
        <w:adjustRightInd w:val="0"/>
        <w:rPr>
          <w:rFonts w:cs="Arial"/>
        </w:rPr>
      </w:pPr>
      <w:r w:rsidRPr="0046756F">
        <w:rPr>
          <w:rFonts w:cs="Arial"/>
        </w:rPr>
        <w:t>- return A825_RX_OK if A825 MESSAGE is successfully copied to the destination.</w:t>
      </w:r>
    </w:p>
    <w:p w14:paraId="52DC030E" w14:textId="77777777" w:rsidR="009810C9" w:rsidRPr="0046756F" w:rsidRDefault="009810C9" w:rsidP="009810C9">
      <w:pPr>
        <w:widowControl w:val="0"/>
        <w:autoSpaceDE w:val="0"/>
        <w:autoSpaceDN w:val="0"/>
        <w:adjustRightInd w:val="0"/>
        <w:rPr>
          <w:rFonts w:cs="Arial"/>
          <w:sz w:val="17"/>
          <w:szCs w:val="17"/>
        </w:rPr>
      </w:pPr>
      <w:r w:rsidRPr="0046756F">
        <w:rPr>
          <w:rFonts w:cs="Arial"/>
        </w:rPr>
        <w:t>- return A825_RX_BAD_CHANNEL if the LCC is other than NOC and NSC</w:t>
      </w:r>
    </w:p>
    <w:p w14:paraId="5D6E001C" w14:textId="77777777" w:rsidR="009810C9" w:rsidRPr="0046756F" w:rsidRDefault="00000000" w:rsidP="009810C9">
      <w:pPr>
        <w:rPr>
          <w:rFonts w:cs="Arial"/>
        </w:rPr>
      </w:pPr>
      <w:r>
        <w:rPr>
          <w:rFonts w:cs="Arial"/>
        </w:rPr>
        <w:pict w14:anchorId="5210F044">
          <v:rect id="_x0000_i1187" style="width:0;height:1.5pt" o:hralign="center" o:hrstd="t" o:hr="t" fillcolor="#a0a0a0" stroked="f"/>
        </w:pict>
      </w:r>
    </w:p>
    <w:p w14:paraId="60070BB6" w14:textId="77777777" w:rsidR="009810C9" w:rsidRPr="0046756F" w:rsidRDefault="009810C9" w:rsidP="009810C9">
      <w:pPr>
        <w:pStyle w:val="Heading4"/>
        <w:rPr>
          <w:rFonts w:ascii="Arial" w:hAnsi="Arial" w:cs="Arial"/>
        </w:rPr>
      </w:pPr>
      <w:bookmarkStart w:id="330" w:name="_Toc122795524"/>
      <w:bookmarkStart w:id="331" w:name="_Toc158905574"/>
      <w:r w:rsidRPr="0046756F">
        <w:rPr>
          <w:rFonts w:ascii="Arial" w:hAnsi="Arial" w:cs="Arial"/>
        </w:rPr>
        <w:t>10.2.2.6 Other CSUs called by this CSU</w:t>
      </w:r>
      <w:bookmarkEnd w:id="330"/>
      <w:bookmarkEnd w:id="331"/>
    </w:p>
    <w:p w14:paraId="09592148" w14:textId="77777777" w:rsidR="009810C9" w:rsidRPr="0046756F" w:rsidRDefault="009810C9" w:rsidP="009810C9">
      <w:pPr>
        <w:rPr>
          <w:rFonts w:cs="Arial"/>
        </w:rPr>
      </w:pPr>
    </w:p>
    <w:p w14:paraId="3B5E8AAB" w14:textId="77777777" w:rsidR="009810C9" w:rsidRPr="0046756F" w:rsidRDefault="009810C9" w:rsidP="009810C9">
      <w:pPr>
        <w:widowControl w:val="0"/>
        <w:autoSpaceDE w:val="0"/>
        <w:autoSpaceDN w:val="0"/>
        <w:adjustRightInd w:val="0"/>
        <w:rPr>
          <w:rFonts w:cs="Arial"/>
          <w:sz w:val="17"/>
          <w:szCs w:val="17"/>
        </w:rPr>
      </w:pPr>
      <w:r w:rsidRPr="0046756F">
        <w:rPr>
          <w:rFonts w:cs="Arial"/>
        </w:rPr>
        <w:t>RxQueueRemove</w:t>
      </w:r>
    </w:p>
    <w:p w14:paraId="34FA8ED9" w14:textId="77777777" w:rsidR="009810C9" w:rsidRPr="0046756F" w:rsidRDefault="00000000" w:rsidP="009810C9">
      <w:pPr>
        <w:rPr>
          <w:rFonts w:cs="Arial"/>
        </w:rPr>
      </w:pPr>
      <w:r>
        <w:rPr>
          <w:rFonts w:cs="Arial"/>
        </w:rPr>
        <w:pict w14:anchorId="6EDE4F72">
          <v:rect id="_x0000_i1188" style="width:0;height:1.5pt" o:hralign="center" o:hrstd="t" o:hr="t" fillcolor="#a0a0a0" stroked="f"/>
        </w:pict>
      </w:r>
    </w:p>
    <w:p w14:paraId="0B46F4AD" w14:textId="77777777" w:rsidR="009810C9" w:rsidRPr="0046756F" w:rsidRDefault="009810C9" w:rsidP="009810C9">
      <w:pPr>
        <w:pStyle w:val="Heading4"/>
        <w:rPr>
          <w:rFonts w:ascii="Arial" w:hAnsi="Arial" w:cs="Arial"/>
        </w:rPr>
      </w:pPr>
      <w:bookmarkStart w:id="332" w:name="_Toc122795525"/>
      <w:bookmarkStart w:id="333" w:name="_Toc158905575"/>
      <w:r w:rsidRPr="0046756F">
        <w:rPr>
          <w:rFonts w:ascii="Arial" w:hAnsi="Arial" w:cs="Arial"/>
        </w:rPr>
        <w:t>10.2.2.7 Description of list of LLRs allocated</w:t>
      </w:r>
      <w:bookmarkEnd w:id="332"/>
      <w:bookmarkEnd w:id="333"/>
    </w:p>
    <w:p w14:paraId="3C253C28" w14:textId="77777777" w:rsidR="009810C9" w:rsidRPr="0046756F" w:rsidRDefault="009810C9" w:rsidP="009810C9">
      <w:pPr>
        <w:rPr>
          <w:rFonts w:cs="Arial"/>
        </w:rPr>
      </w:pPr>
    </w:p>
    <w:p w14:paraId="7B81A3E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A825GetMessage.</w:t>
      </w:r>
    </w:p>
    <w:p w14:paraId="377A62F6" w14:textId="77777777" w:rsidR="009810C9" w:rsidRPr="0046756F" w:rsidRDefault="00000000" w:rsidP="009810C9">
      <w:pPr>
        <w:rPr>
          <w:rFonts w:cs="Arial"/>
        </w:rPr>
      </w:pPr>
      <w:r>
        <w:rPr>
          <w:rFonts w:cs="Arial"/>
        </w:rPr>
        <w:pict w14:anchorId="619AB416">
          <v:rect id="_x0000_i1189" style="width:0;height:1.5pt" o:hralign="center" o:hrstd="t" o:hr="t" fillcolor="#a0a0a0" stroked="f"/>
        </w:pict>
      </w:r>
    </w:p>
    <w:p w14:paraId="6D33431E" w14:textId="77777777" w:rsidR="009810C9" w:rsidRPr="0046756F" w:rsidRDefault="009810C9" w:rsidP="009810C9">
      <w:pPr>
        <w:pStyle w:val="Heading5"/>
        <w:rPr>
          <w:rFonts w:ascii="Arial" w:hAnsi="Arial" w:cs="Arial"/>
        </w:rPr>
      </w:pPr>
      <w:bookmarkStart w:id="334" w:name="_Toc122795526"/>
      <w:bookmarkStart w:id="335" w:name="_Toc158905576"/>
      <w:r w:rsidRPr="0046756F">
        <w:rPr>
          <w:rFonts w:ascii="Arial" w:hAnsi="Arial" w:cs="Arial"/>
        </w:rPr>
        <w:t>10.2.2.7.1 daucmfarinc825-A825GetMessage-LLR-001</w:t>
      </w:r>
      <w:bookmarkEnd w:id="334"/>
      <w:bookmarkEnd w:id="335"/>
    </w:p>
    <w:p w14:paraId="62A2C83D" w14:textId="77777777" w:rsidR="009810C9" w:rsidRPr="0046756F" w:rsidRDefault="009810C9" w:rsidP="009810C9">
      <w:pPr>
        <w:rPr>
          <w:rFonts w:cs="Arial"/>
        </w:rPr>
      </w:pPr>
      <w:r w:rsidRPr="0046756F">
        <w:rPr>
          <w:rFonts w:cs="Arial"/>
        </w:rPr>
        <w:t>Requirement ID: H698-LLD-CMU-FNC-201</w:t>
      </w:r>
    </w:p>
    <w:p w14:paraId="19E8AD32" w14:textId="77777777" w:rsidR="009810C9" w:rsidRPr="0046756F" w:rsidRDefault="009810C9" w:rsidP="009810C9">
      <w:pPr>
        <w:rPr>
          <w:rFonts w:cs="Arial"/>
        </w:rPr>
      </w:pPr>
    </w:p>
    <w:p w14:paraId="0E49134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shall retrieve a message from the specified receive queue by calling RxQueueRemove function with parameters (ps_destination and reference to NOC receive queue) and stores return value of this function in result variable, when the channel is Normal Operating Channel </w:t>
      </w:r>
    </w:p>
    <w:p w14:paraId="24749861" w14:textId="77777777" w:rsidR="009810C9" w:rsidRPr="0046756F" w:rsidRDefault="00000000" w:rsidP="009810C9">
      <w:pPr>
        <w:rPr>
          <w:rFonts w:cs="Arial"/>
        </w:rPr>
      </w:pPr>
      <w:r>
        <w:rPr>
          <w:rFonts w:cs="Arial"/>
        </w:rPr>
        <w:pict w14:anchorId="06FB8A96">
          <v:rect id="_x0000_i1190" style="width:0;height:1.5pt" o:hralign="center" o:hrstd="t" o:hr="t" fillcolor="#a0a0a0" stroked="f"/>
        </w:pict>
      </w:r>
    </w:p>
    <w:p w14:paraId="28068D11" w14:textId="77777777" w:rsidR="009810C9" w:rsidRPr="0046756F" w:rsidRDefault="009810C9" w:rsidP="009810C9">
      <w:pPr>
        <w:pStyle w:val="Heading5"/>
        <w:rPr>
          <w:rFonts w:ascii="Arial" w:hAnsi="Arial" w:cs="Arial"/>
        </w:rPr>
      </w:pPr>
      <w:bookmarkStart w:id="336" w:name="_Toc122795527"/>
      <w:bookmarkStart w:id="337" w:name="_Toc158905577"/>
      <w:r w:rsidRPr="0046756F">
        <w:rPr>
          <w:rFonts w:ascii="Arial" w:hAnsi="Arial" w:cs="Arial"/>
        </w:rPr>
        <w:t>10.2.2.7.2 daucmfarinc825-A825GetMessage-LLR-002</w:t>
      </w:r>
      <w:bookmarkEnd w:id="336"/>
      <w:bookmarkEnd w:id="337"/>
    </w:p>
    <w:p w14:paraId="1E5E9820" w14:textId="77777777" w:rsidR="009810C9" w:rsidRPr="0046756F" w:rsidRDefault="009810C9" w:rsidP="009810C9">
      <w:pPr>
        <w:rPr>
          <w:rFonts w:cs="Arial"/>
        </w:rPr>
      </w:pPr>
      <w:r w:rsidRPr="0046756F">
        <w:rPr>
          <w:rFonts w:cs="Arial"/>
        </w:rPr>
        <w:t>Requirement ID: H698-LLD-CMU-FNC-202</w:t>
      </w:r>
    </w:p>
    <w:p w14:paraId="2DFEBA06" w14:textId="77777777" w:rsidR="009810C9" w:rsidRPr="0046756F" w:rsidRDefault="009810C9" w:rsidP="009810C9">
      <w:pPr>
        <w:rPr>
          <w:rFonts w:cs="Arial"/>
        </w:rPr>
      </w:pPr>
    </w:p>
    <w:p w14:paraId="20334D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retrieve a message from the specified receive queue by calling RxQueueRemove function with parameters (ps_destination and reference to NSC receive queue) and stores return value of this function in result variable, when the channel is Node Service Channel.</w:t>
      </w:r>
    </w:p>
    <w:p w14:paraId="6B20A405" w14:textId="77777777" w:rsidR="009810C9" w:rsidRPr="0046756F" w:rsidRDefault="00000000" w:rsidP="009810C9">
      <w:pPr>
        <w:rPr>
          <w:rFonts w:cs="Arial"/>
        </w:rPr>
      </w:pPr>
      <w:r>
        <w:rPr>
          <w:rFonts w:cs="Arial"/>
        </w:rPr>
        <w:pict w14:anchorId="7B0040C1">
          <v:rect id="_x0000_i1191" style="width:0;height:1.5pt" o:hralign="center" o:hrstd="t" o:hr="t" fillcolor="#a0a0a0" stroked="f"/>
        </w:pict>
      </w:r>
    </w:p>
    <w:p w14:paraId="5E415704" w14:textId="77777777" w:rsidR="009810C9" w:rsidRPr="0046756F" w:rsidRDefault="009810C9" w:rsidP="009810C9">
      <w:pPr>
        <w:pStyle w:val="Heading5"/>
        <w:rPr>
          <w:rFonts w:ascii="Arial" w:hAnsi="Arial" w:cs="Arial"/>
        </w:rPr>
      </w:pPr>
      <w:bookmarkStart w:id="338" w:name="_Toc122795528"/>
      <w:bookmarkStart w:id="339" w:name="_Toc158905578"/>
      <w:r w:rsidRPr="0046756F">
        <w:rPr>
          <w:rFonts w:ascii="Arial" w:hAnsi="Arial" w:cs="Arial"/>
        </w:rPr>
        <w:t>10.2.2.7.3 daucmfarinc825-A825GetMessage-LLR-003</w:t>
      </w:r>
      <w:bookmarkEnd w:id="338"/>
      <w:bookmarkEnd w:id="339"/>
    </w:p>
    <w:p w14:paraId="0BB41065" w14:textId="77777777" w:rsidR="009810C9" w:rsidRPr="0046756F" w:rsidRDefault="009810C9" w:rsidP="009810C9">
      <w:pPr>
        <w:rPr>
          <w:rFonts w:cs="Arial"/>
        </w:rPr>
      </w:pPr>
      <w:r w:rsidRPr="0046756F">
        <w:rPr>
          <w:rFonts w:cs="Arial"/>
        </w:rPr>
        <w:t>Requirement ID: H698-LLD-CMU-FNC-203</w:t>
      </w:r>
    </w:p>
    <w:p w14:paraId="15E5A14D" w14:textId="77777777" w:rsidR="009810C9" w:rsidRPr="0046756F" w:rsidRDefault="009810C9" w:rsidP="009810C9">
      <w:pPr>
        <w:rPr>
          <w:rFonts w:cs="Arial"/>
        </w:rPr>
      </w:pPr>
    </w:p>
    <w:p w14:paraId="2569B9B3" w14:textId="77777777" w:rsidR="009810C9" w:rsidRPr="0046756F" w:rsidRDefault="009810C9" w:rsidP="009810C9">
      <w:pPr>
        <w:widowControl w:val="0"/>
        <w:autoSpaceDE w:val="0"/>
        <w:autoSpaceDN w:val="0"/>
        <w:adjustRightInd w:val="0"/>
        <w:rPr>
          <w:rFonts w:cs="Arial"/>
        </w:rPr>
      </w:pPr>
      <w:r w:rsidRPr="0046756F">
        <w:rPr>
          <w:rFonts w:cs="Arial"/>
        </w:rPr>
        <w:t>The function shall set the result variable to A825_RX_BAD_CHANNEL when the channel is other than</w:t>
      </w:r>
    </w:p>
    <w:p w14:paraId="6405E0B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NOC and NSC.</w:t>
      </w:r>
    </w:p>
    <w:p w14:paraId="508BB542" w14:textId="77777777" w:rsidR="009810C9" w:rsidRPr="0046756F" w:rsidRDefault="00000000" w:rsidP="009810C9">
      <w:pPr>
        <w:rPr>
          <w:rFonts w:cs="Arial"/>
        </w:rPr>
      </w:pPr>
      <w:r>
        <w:rPr>
          <w:rFonts w:cs="Arial"/>
        </w:rPr>
        <w:pict w14:anchorId="53C12905">
          <v:rect id="_x0000_i1192" style="width:0;height:1.5pt" o:hralign="center" o:hrstd="t" o:hr="t" fillcolor="#a0a0a0" stroked="f"/>
        </w:pict>
      </w:r>
    </w:p>
    <w:p w14:paraId="1AB595D2" w14:textId="77777777" w:rsidR="009810C9" w:rsidRPr="0046756F" w:rsidRDefault="009810C9" w:rsidP="009810C9">
      <w:pPr>
        <w:pStyle w:val="Heading5"/>
        <w:rPr>
          <w:rFonts w:ascii="Arial" w:hAnsi="Arial" w:cs="Arial"/>
        </w:rPr>
      </w:pPr>
      <w:bookmarkStart w:id="340" w:name="_Toc122795529"/>
      <w:bookmarkStart w:id="341" w:name="_Toc158905579"/>
      <w:r w:rsidRPr="0046756F">
        <w:rPr>
          <w:rFonts w:ascii="Arial" w:hAnsi="Arial" w:cs="Arial"/>
        </w:rPr>
        <w:t>10.2.2.7.4 daucmfarinc825-A825GetMessage-LLR-004</w:t>
      </w:r>
      <w:bookmarkEnd w:id="340"/>
      <w:bookmarkEnd w:id="341"/>
    </w:p>
    <w:p w14:paraId="434161E5" w14:textId="77777777" w:rsidR="009810C9" w:rsidRPr="0046756F" w:rsidRDefault="009810C9" w:rsidP="009810C9">
      <w:pPr>
        <w:rPr>
          <w:rFonts w:cs="Arial"/>
        </w:rPr>
      </w:pPr>
      <w:r w:rsidRPr="0046756F">
        <w:rPr>
          <w:rFonts w:cs="Arial"/>
        </w:rPr>
        <w:t>Requirement ID: H698-LLD-CMU-FNC-204</w:t>
      </w:r>
    </w:p>
    <w:p w14:paraId="3E556868" w14:textId="77777777" w:rsidR="009810C9" w:rsidRPr="0046756F" w:rsidRDefault="009810C9" w:rsidP="009810C9">
      <w:pPr>
        <w:rPr>
          <w:rFonts w:cs="Arial"/>
        </w:rPr>
      </w:pPr>
    </w:p>
    <w:p w14:paraId="6D932BE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the result variable.</w:t>
      </w:r>
    </w:p>
    <w:p w14:paraId="4209349C" w14:textId="77777777" w:rsidR="009810C9" w:rsidRPr="0046756F" w:rsidRDefault="00000000" w:rsidP="009810C9">
      <w:pPr>
        <w:rPr>
          <w:rFonts w:cs="Arial"/>
        </w:rPr>
      </w:pPr>
      <w:r>
        <w:rPr>
          <w:rFonts w:cs="Arial"/>
        </w:rPr>
        <w:pict w14:anchorId="344F76DD">
          <v:rect id="_x0000_i1193" style="width:0;height:1.5pt" o:hralign="center" o:hrstd="t" o:hr="t" fillcolor="#a0a0a0" stroked="f"/>
        </w:pict>
      </w:r>
    </w:p>
    <w:p w14:paraId="763414EB" w14:textId="77777777" w:rsidR="009810C9" w:rsidRPr="0046756F" w:rsidRDefault="009810C9" w:rsidP="009810C9">
      <w:pPr>
        <w:pStyle w:val="Heading3"/>
      </w:pPr>
      <w:bookmarkStart w:id="342" w:name="_Toc122795530"/>
      <w:bookmarkStart w:id="343" w:name="_Toc158905580"/>
      <w:r w:rsidRPr="0046756F">
        <w:t>10.2.3 RxQueueInsert</w:t>
      </w:r>
      <w:bookmarkEnd w:id="342"/>
      <w:bookmarkEnd w:id="343"/>
    </w:p>
    <w:p w14:paraId="471369D1" w14:textId="77777777" w:rsidR="009810C9" w:rsidRPr="0046756F" w:rsidRDefault="009810C9" w:rsidP="009810C9">
      <w:pPr>
        <w:rPr>
          <w:rFonts w:cs="Arial"/>
        </w:rPr>
      </w:pPr>
    </w:p>
    <w:p w14:paraId="4ECF46E0"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RxQueueInsert will follow in the sub sections.</w:t>
      </w:r>
    </w:p>
    <w:p w14:paraId="00DED1F3" w14:textId="77777777" w:rsidR="009810C9" w:rsidRPr="0046756F" w:rsidRDefault="00000000" w:rsidP="009810C9">
      <w:pPr>
        <w:rPr>
          <w:rFonts w:cs="Arial"/>
        </w:rPr>
      </w:pPr>
      <w:r>
        <w:rPr>
          <w:rFonts w:cs="Arial"/>
        </w:rPr>
        <w:pict w14:anchorId="678FD227">
          <v:rect id="_x0000_i1194" style="width:0;height:1.5pt" o:hralign="center" o:hrstd="t" o:hr="t" fillcolor="#a0a0a0" stroked="f"/>
        </w:pict>
      </w:r>
    </w:p>
    <w:p w14:paraId="7F291132" w14:textId="77777777" w:rsidR="009810C9" w:rsidRPr="0046756F" w:rsidRDefault="009810C9" w:rsidP="009810C9">
      <w:pPr>
        <w:pStyle w:val="Heading4"/>
        <w:rPr>
          <w:rFonts w:ascii="Arial" w:hAnsi="Arial" w:cs="Arial"/>
        </w:rPr>
      </w:pPr>
      <w:bookmarkStart w:id="344" w:name="_Toc122795531"/>
      <w:bookmarkStart w:id="345" w:name="_Toc158905581"/>
      <w:r w:rsidRPr="0046756F">
        <w:rPr>
          <w:rFonts w:ascii="Arial" w:hAnsi="Arial" w:cs="Arial"/>
        </w:rPr>
        <w:t>10.2.3.1 Brief Description</w:t>
      </w:r>
      <w:bookmarkEnd w:id="344"/>
      <w:bookmarkEnd w:id="345"/>
    </w:p>
    <w:p w14:paraId="658594AA" w14:textId="77777777" w:rsidR="009810C9" w:rsidRPr="0046756F" w:rsidRDefault="009810C9" w:rsidP="009810C9">
      <w:pPr>
        <w:rPr>
          <w:rFonts w:cs="Arial"/>
        </w:rPr>
      </w:pPr>
    </w:p>
    <w:p w14:paraId="50A5198B" w14:textId="77777777" w:rsidR="009810C9" w:rsidRPr="0046756F" w:rsidRDefault="009810C9" w:rsidP="009810C9">
      <w:pPr>
        <w:widowControl w:val="0"/>
        <w:autoSpaceDE w:val="0"/>
        <w:autoSpaceDN w:val="0"/>
        <w:adjustRightInd w:val="0"/>
        <w:rPr>
          <w:rFonts w:cs="Arial"/>
        </w:rPr>
      </w:pPr>
      <w:r w:rsidRPr="0046756F">
        <w:rPr>
          <w:rFonts w:cs="Arial"/>
        </w:rPr>
        <w:t>RxQueueInsert function inserts a CAN message into the selected queue.</w:t>
      </w:r>
    </w:p>
    <w:p w14:paraId="68D1D6E4" w14:textId="77777777" w:rsidR="009810C9" w:rsidRPr="0046756F" w:rsidRDefault="009810C9" w:rsidP="009810C9">
      <w:pPr>
        <w:widowControl w:val="0"/>
        <w:autoSpaceDE w:val="0"/>
        <w:autoSpaceDN w:val="0"/>
        <w:adjustRightInd w:val="0"/>
        <w:rPr>
          <w:rFonts w:cs="Arial"/>
          <w:sz w:val="17"/>
          <w:szCs w:val="17"/>
        </w:rPr>
      </w:pPr>
    </w:p>
    <w:p w14:paraId="552DCA29" w14:textId="77777777" w:rsidR="009810C9" w:rsidRPr="0046756F" w:rsidRDefault="00000000" w:rsidP="009810C9">
      <w:pPr>
        <w:rPr>
          <w:rFonts w:cs="Arial"/>
        </w:rPr>
      </w:pPr>
      <w:r>
        <w:rPr>
          <w:rFonts w:cs="Arial"/>
        </w:rPr>
        <w:pict w14:anchorId="137E0227">
          <v:rect id="_x0000_i1195" style="width:0;height:1.5pt" o:hralign="center" o:hrstd="t" o:hr="t" fillcolor="#a0a0a0" stroked="f"/>
        </w:pict>
      </w:r>
    </w:p>
    <w:p w14:paraId="58B15EDC" w14:textId="77777777" w:rsidR="009810C9" w:rsidRPr="0046756F" w:rsidRDefault="009810C9" w:rsidP="009810C9">
      <w:pPr>
        <w:pStyle w:val="Heading4"/>
        <w:rPr>
          <w:rFonts w:ascii="Arial" w:hAnsi="Arial" w:cs="Arial"/>
        </w:rPr>
      </w:pPr>
      <w:bookmarkStart w:id="346" w:name="_Toc122795532"/>
      <w:bookmarkStart w:id="347" w:name="_Toc158905582"/>
      <w:r w:rsidRPr="0046756F">
        <w:rPr>
          <w:rFonts w:ascii="Arial" w:hAnsi="Arial" w:cs="Arial"/>
        </w:rPr>
        <w:t>10.2.3.2 List of HLRs allocated</w:t>
      </w:r>
      <w:bookmarkEnd w:id="346"/>
      <w:bookmarkEnd w:id="347"/>
    </w:p>
    <w:p w14:paraId="27910134" w14:textId="77777777" w:rsidR="009810C9" w:rsidRPr="0046756F" w:rsidRDefault="009810C9" w:rsidP="009810C9">
      <w:pPr>
        <w:rPr>
          <w:rFonts w:cs="Arial"/>
        </w:rPr>
      </w:pPr>
    </w:p>
    <w:p w14:paraId="00E7F53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5DB72A34" w14:textId="77777777" w:rsidR="009810C9" w:rsidRPr="0046756F" w:rsidRDefault="00000000" w:rsidP="009810C9">
      <w:pPr>
        <w:rPr>
          <w:rFonts w:cs="Arial"/>
        </w:rPr>
      </w:pPr>
      <w:r>
        <w:rPr>
          <w:rFonts w:cs="Arial"/>
        </w:rPr>
        <w:pict w14:anchorId="64255FCB">
          <v:rect id="_x0000_i1196" style="width:0;height:1.5pt" o:hralign="center" o:hrstd="t" o:hr="t" fillcolor="#a0a0a0" stroked="f"/>
        </w:pict>
      </w:r>
    </w:p>
    <w:p w14:paraId="56DAE3F5" w14:textId="77777777" w:rsidR="009810C9" w:rsidRPr="0046756F" w:rsidRDefault="009810C9" w:rsidP="009810C9">
      <w:pPr>
        <w:pStyle w:val="Heading4"/>
        <w:rPr>
          <w:rFonts w:ascii="Arial" w:hAnsi="Arial" w:cs="Arial"/>
        </w:rPr>
      </w:pPr>
      <w:bookmarkStart w:id="348" w:name="_Toc122795533"/>
      <w:bookmarkStart w:id="349" w:name="_Toc158905583"/>
      <w:r w:rsidRPr="0046756F">
        <w:rPr>
          <w:rFonts w:ascii="Arial" w:hAnsi="Arial" w:cs="Arial"/>
        </w:rPr>
        <w:t>10.2.3.3 List of global variables accessed and modified</w:t>
      </w:r>
      <w:bookmarkEnd w:id="348"/>
      <w:bookmarkEnd w:id="349"/>
    </w:p>
    <w:p w14:paraId="266815DB" w14:textId="77777777" w:rsidR="009810C9" w:rsidRPr="0046756F" w:rsidRDefault="009810C9" w:rsidP="009810C9">
      <w:pPr>
        <w:rPr>
          <w:rFonts w:cs="Arial"/>
        </w:rPr>
      </w:pPr>
    </w:p>
    <w:p w14:paraId="021B42F6"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AE487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5C1CB8BD" w14:textId="77777777" w:rsidR="009810C9" w:rsidRPr="0046756F" w:rsidRDefault="00000000" w:rsidP="009810C9">
      <w:pPr>
        <w:rPr>
          <w:rFonts w:cs="Arial"/>
        </w:rPr>
      </w:pPr>
      <w:r>
        <w:rPr>
          <w:rFonts w:cs="Arial"/>
        </w:rPr>
        <w:pict w14:anchorId="08D8CF7B">
          <v:rect id="_x0000_i1197" style="width:0;height:1.5pt" o:hralign="center" o:hrstd="t" o:hr="t" fillcolor="#a0a0a0" stroked="f"/>
        </w:pict>
      </w:r>
    </w:p>
    <w:p w14:paraId="54E8070C" w14:textId="77777777" w:rsidR="009810C9" w:rsidRPr="0046756F" w:rsidRDefault="009810C9" w:rsidP="009810C9">
      <w:pPr>
        <w:pStyle w:val="Heading4"/>
        <w:rPr>
          <w:rFonts w:ascii="Arial" w:hAnsi="Arial" w:cs="Arial"/>
        </w:rPr>
      </w:pPr>
      <w:bookmarkStart w:id="350" w:name="_Toc122795534"/>
      <w:bookmarkStart w:id="351" w:name="_Toc158905584"/>
      <w:r w:rsidRPr="0046756F">
        <w:rPr>
          <w:rFonts w:ascii="Arial" w:hAnsi="Arial" w:cs="Arial"/>
        </w:rPr>
        <w:t>10.2.3.4 Parameter list (Input/Output)</w:t>
      </w:r>
      <w:bookmarkEnd w:id="350"/>
      <w:bookmarkEnd w:id="351"/>
    </w:p>
    <w:p w14:paraId="64632FC6" w14:textId="77777777" w:rsidR="009810C9" w:rsidRPr="0046756F" w:rsidRDefault="009810C9" w:rsidP="009810C9">
      <w:pPr>
        <w:rPr>
          <w:rFonts w:cs="Arial"/>
        </w:rPr>
      </w:pPr>
    </w:p>
    <w:p w14:paraId="4C2CA5A8" w14:textId="77777777" w:rsidR="009810C9" w:rsidRPr="0046756F" w:rsidRDefault="009810C9" w:rsidP="009810C9">
      <w:pPr>
        <w:widowControl w:val="0"/>
        <w:autoSpaceDE w:val="0"/>
        <w:autoSpaceDN w:val="0"/>
        <w:adjustRightInd w:val="0"/>
        <w:rPr>
          <w:rFonts w:cs="Arial"/>
        </w:rPr>
      </w:pPr>
      <w:r w:rsidRPr="0046756F">
        <w:rPr>
          <w:rFonts w:cs="Arial"/>
        </w:rPr>
        <w:t>Inputs: T_CAN_RX_MSG *ps_new_mess - The new message to insert</w:t>
      </w:r>
    </w:p>
    <w:p w14:paraId="67DBF8FE" w14:textId="77777777" w:rsidR="009810C9" w:rsidRPr="0046756F" w:rsidRDefault="009810C9" w:rsidP="009810C9">
      <w:pPr>
        <w:widowControl w:val="0"/>
        <w:autoSpaceDE w:val="0"/>
        <w:autoSpaceDN w:val="0"/>
        <w:adjustRightInd w:val="0"/>
        <w:rPr>
          <w:rFonts w:cs="Arial"/>
        </w:rPr>
      </w:pPr>
      <w:r w:rsidRPr="0046756F">
        <w:rPr>
          <w:rFonts w:cs="Arial"/>
        </w:rPr>
        <w:t xml:space="preserve">             T_CAN_RX_QUEUE *ps_which_q - The queue to place the message in buffer.</w:t>
      </w:r>
    </w:p>
    <w:p w14:paraId="7CEC15BE"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T_CAN_RX_QUEUE *ps_which_q - The queue to place the message in buffer.</w:t>
      </w:r>
    </w:p>
    <w:p w14:paraId="080B0254" w14:textId="77777777" w:rsidR="009810C9" w:rsidRPr="0046756F" w:rsidRDefault="00000000" w:rsidP="009810C9">
      <w:pPr>
        <w:rPr>
          <w:rFonts w:cs="Arial"/>
        </w:rPr>
      </w:pPr>
      <w:r>
        <w:rPr>
          <w:rFonts w:cs="Arial"/>
        </w:rPr>
        <w:pict w14:anchorId="009C6845">
          <v:rect id="_x0000_i1198" style="width:0;height:1.5pt" o:hralign="center" o:hrstd="t" o:hr="t" fillcolor="#a0a0a0" stroked="f"/>
        </w:pict>
      </w:r>
    </w:p>
    <w:p w14:paraId="2964FE00" w14:textId="77777777" w:rsidR="009810C9" w:rsidRPr="0046756F" w:rsidRDefault="009810C9" w:rsidP="009810C9">
      <w:pPr>
        <w:pStyle w:val="Heading4"/>
        <w:rPr>
          <w:rFonts w:ascii="Arial" w:hAnsi="Arial" w:cs="Arial"/>
        </w:rPr>
      </w:pPr>
      <w:bookmarkStart w:id="352" w:name="_Toc122795535"/>
      <w:bookmarkStart w:id="353" w:name="_Toc158905585"/>
      <w:r w:rsidRPr="0046756F">
        <w:rPr>
          <w:rFonts w:ascii="Arial" w:hAnsi="Arial" w:cs="Arial"/>
        </w:rPr>
        <w:t>10.2.3.5 Return Value</w:t>
      </w:r>
      <w:bookmarkEnd w:id="352"/>
      <w:bookmarkEnd w:id="353"/>
    </w:p>
    <w:p w14:paraId="2271034B" w14:textId="77777777" w:rsidR="009810C9" w:rsidRPr="0046756F" w:rsidRDefault="009810C9" w:rsidP="009810C9">
      <w:pPr>
        <w:rPr>
          <w:rFonts w:cs="Arial"/>
        </w:rPr>
      </w:pPr>
    </w:p>
    <w:p w14:paraId="64981E0C" w14:textId="77777777" w:rsidR="009810C9" w:rsidRPr="0046756F" w:rsidRDefault="009810C9" w:rsidP="009810C9">
      <w:pPr>
        <w:widowControl w:val="0"/>
        <w:autoSpaceDE w:val="0"/>
        <w:autoSpaceDN w:val="0"/>
        <w:adjustRightInd w:val="0"/>
        <w:rPr>
          <w:rFonts w:cs="Arial"/>
        </w:rPr>
      </w:pPr>
      <w:r w:rsidRPr="0046756F">
        <w:rPr>
          <w:rFonts w:cs="Arial"/>
        </w:rPr>
        <w:t>T_A825_REC_RESULT - A825 Receiver routines result</w:t>
      </w:r>
    </w:p>
    <w:p w14:paraId="3AC5AF57" w14:textId="77777777" w:rsidR="009810C9" w:rsidRPr="0046756F" w:rsidRDefault="009810C9" w:rsidP="009810C9">
      <w:pPr>
        <w:widowControl w:val="0"/>
        <w:autoSpaceDE w:val="0"/>
        <w:autoSpaceDN w:val="0"/>
        <w:adjustRightInd w:val="0"/>
        <w:rPr>
          <w:rFonts w:cs="Arial"/>
        </w:rPr>
      </w:pPr>
      <w:r w:rsidRPr="0046756F">
        <w:rPr>
          <w:rFonts w:cs="Arial"/>
        </w:rPr>
        <w:t>- return A825_RX_OVERFLOW if the buffer is full</w:t>
      </w:r>
    </w:p>
    <w:p w14:paraId="4CE4758B" w14:textId="77777777" w:rsidR="009810C9" w:rsidRPr="0046756F" w:rsidRDefault="009810C9" w:rsidP="009810C9">
      <w:pPr>
        <w:widowControl w:val="0"/>
        <w:autoSpaceDE w:val="0"/>
        <w:autoSpaceDN w:val="0"/>
        <w:adjustRightInd w:val="0"/>
        <w:rPr>
          <w:rFonts w:cs="Arial"/>
          <w:sz w:val="17"/>
          <w:szCs w:val="17"/>
        </w:rPr>
      </w:pPr>
      <w:r w:rsidRPr="0046756F">
        <w:rPr>
          <w:rFonts w:cs="Arial"/>
        </w:rPr>
        <w:t>- return A825_RX_OK if the received message is successfully placed in the queue</w:t>
      </w:r>
    </w:p>
    <w:p w14:paraId="737E46A3" w14:textId="77777777" w:rsidR="009810C9" w:rsidRPr="0046756F" w:rsidRDefault="00000000" w:rsidP="009810C9">
      <w:pPr>
        <w:rPr>
          <w:rFonts w:cs="Arial"/>
        </w:rPr>
      </w:pPr>
      <w:r>
        <w:rPr>
          <w:rFonts w:cs="Arial"/>
        </w:rPr>
        <w:pict w14:anchorId="0B58D698">
          <v:rect id="_x0000_i1199" style="width:0;height:1.5pt" o:hralign="center" o:hrstd="t" o:hr="t" fillcolor="#a0a0a0" stroked="f"/>
        </w:pict>
      </w:r>
    </w:p>
    <w:p w14:paraId="4E68BFB1" w14:textId="77777777" w:rsidR="009810C9" w:rsidRPr="0046756F" w:rsidRDefault="009810C9" w:rsidP="009810C9">
      <w:pPr>
        <w:pStyle w:val="Heading4"/>
        <w:rPr>
          <w:rFonts w:ascii="Arial" w:hAnsi="Arial" w:cs="Arial"/>
        </w:rPr>
      </w:pPr>
      <w:bookmarkStart w:id="354" w:name="_Toc122795536"/>
      <w:bookmarkStart w:id="355" w:name="_Toc158905586"/>
      <w:r w:rsidRPr="0046756F">
        <w:rPr>
          <w:rFonts w:ascii="Arial" w:hAnsi="Arial" w:cs="Arial"/>
        </w:rPr>
        <w:t>10.2.3.6 Other CSUs called by this CSU</w:t>
      </w:r>
      <w:bookmarkEnd w:id="354"/>
      <w:bookmarkEnd w:id="355"/>
    </w:p>
    <w:p w14:paraId="238ED978" w14:textId="77777777" w:rsidR="009810C9" w:rsidRPr="0046756F" w:rsidRDefault="009810C9" w:rsidP="009810C9">
      <w:pPr>
        <w:rPr>
          <w:rFonts w:cs="Arial"/>
        </w:rPr>
      </w:pPr>
    </w:p>
    <w:p w14:paraId="3A39A73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0D09B8E" w14:textId="77777777" w:rsidR="009810C9" w:rsidRPr="0046756F" w:rsidRDefault="00000000" w:rsidP="009810C9">
      <w:pPr>
        <w:rPr>
          <w:rFonts w:cs="Arial"/>
        </w:rPr>
      </w:pPr>
      <w:r>
        <w:rPr>
          <w:rFonts w:cs="Arial"/>
        </w:rPr>
        <w:pict w14:anchorId="6A2D292F">
          <v:rect id="_x0000_i1200" style="width:0;height:1.5pt" o:hralign="center" o:hrstd="t" o:hr="t" fillcolor="#a0a0a0" stroked="f"/>
        </w:pict>
      </w:r>
    </w:p>
    <w:p w14:paraId="6DEC87BA" w14:textId="77777777" w:rsidR="009810C9" w:rsidRPr="0046756F" w:rsidRDefault="009810C9" w:rsidP="009810C9">
      <w:pPr>
        <w:pStyle w:val="Heading4"/>
        <w:rPr>
          <w:rFonts w:ascii="Arial" w:hAnsi="Arial" w:cs="Arial"/>
        </w:rPr>
      </w:pPr>
      <w:bookmarkStart w:id="356" w:name="_Toc122795537"/>
      <w:bookmarkStart w:id="357" w:name="_Toc158905587"/>
      <w:r w:rsidRPr="0046756F">
        <w:rPr>
          <w:rFonts w:ascii="Arial" w:hAnsi="Arial" w:cs="Arial"/>
        </w:rPr>
        <w:t>10.2.3.7 Description of list of LLRs allocated</w:t>
      </w:r>
      <w:bookmarkEnd w:id="356"/>
      <w:bookmarkEnd w:id="357"/>
    </w:p>
    <w:p w14:paraId="261FCF0D" w14:textId="77777777" w:rsidR="009810C9" w:rsidRPr="0046756F" w:rsidRDefault="009810C9" w:rsidP="009810C9">
      <w:pPr>
        <w:rPr>
          <w:rFonts w:cs="Arial"/>
        </w:rPr>
      </w:pPr>
    </w:p>
    <w:p w14:paraId="2D56EF8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RxQueueInsert.</w:t>
      </w:r>
    </w:p>
    <w:p w14:paraId="7B2FE4A8" w14:textId="77777777" w:rsidR="009810C9" w:rsidRPr="0046756F" w:rsidRDefault="00000000" w:rsidP="009810C9">
      <w:pPr>
        <w:rPr>
          <w:rFonts w:cs="Arial"/>
        </w:rPr>
      </w:pPr>
      <w:r>
        <w:rPr>
          <w:rFonts w:cs="Arial"/>
        </w:rPr>
        <w:pict w14:anchorId="6191DC9B">
          <v:rect id="_x0000_i1201" style="width:0;height:1.5pt" o:hralign="center" o:hrstd="t" o:hr="t" fillcolor="#a0a0a0" stroked="f"/>
        </w:pict>
      </w:r>
    </w:p>
    <w:p w14:paraId="77640055" w14:textId="77777777" w:rsidR="009810C9" w:rsidRPr="0046756F" w:rsidRDefault="009810C9" w:rsidP="009810C9">
      <w:pPr>
        <w:pStyle w:val="Heading5"/>
        <w:rPr>
          <w:rFonts w:ascii="Arial" w:hAnsi="Arial" w:cs="Arial"/>
        </w:rPr>
      </w:pPr>
      <w:bookmarkStart w:id="358" w:name="_Toc122795538"/>
      <w:bookmarkStart w:id="359" w:name="_Toc158905588"/>
      <w:r w:rsidRPr="0046756F">
        <w:rPr>
          <w:rFonts w:ascii="Arial" w:hAnsi="Arial" w:cs="Arial"/>
        </w:rPr>
        <w:t>10.2.3.7.1 daucmfarinc825-RxQueueInsert-LLR-001</w:t>
      </w:r>
      <w:bookmarkEnd w:id="358"/>
      <w:bookmarkEnd w:id="359"/>
    </w:p>
    <w:p w14:paraId="526DAE18" w14:textId="77777777" w:rsidR="009810C9" w:rsidRPr="0046756F" w:rsidRDefault="009810C9" w:rsidP="009810C9">
      <w:pPr>
        <w:rPr>
          <w:rFonts w:cs="Arial"/>
        </w:rPr>
      </w:pPr>
      <w:r w:rsidRPr="0046756F">
        <w:rPr>
          <w:rFonts w:cs="Arial"/>
        </w:rPr>
        <w:t>Requirement ID: H698-LLD-CMU-FNC-213</w:t>
      </w:r>
    </w:p>
    <w:p w14:paraId="54BCBA3D" w14:textId="77777777" w:rsidR="009810C9" w:rsidRPr="0046756F" w:rsidRDefault="009810C9" w:rsidP="009810C9">
      <w:pPr>
        <w:rPr>
          <w:rFonts w:cs="Arial"/>
        </w:rPr>
      </w:pPr>
    </w:p>
    <w:p w14:paraId="6741A919" w14:textId="77777777" w:rsidR="009810C9" w:rsidRPr="0046756F" w:rsidRDefault="009810C9" w:rsidP="009810C9">
      <w:pPr>
        <w:widowControl w:val="0"/>
        <w:autoSpaceDE w:val="0"/>
        <w:autoSpaceDN w:val="0"/>
        <w:adjustRightInd w:val="0"/>
        <w:rPr>
          <w:rFonts w:cs="Arial"/>
        </w:rPr>
      </w:pPr>
      <w:r w:rsidRPr="0046756F">
        <w:rPr>
          <w:rFonts w:cs="Arial"/>
        </w:rPr>
        <w:t>The function shall return A825_RX_OVERFLOW when</w:t>
      </w:r>
    </w:p>
    <w:p w14:paraId="5D011659" w14:textId="77777777" w:rsidR="009810C9" w:rsidRPr="0046756F" w:rsidRDefault="009810C9" w:rsidP="009810C9">
      <w:pPr>
        <w:widowControl w:val="0"/>
        <w:autoSpaceDE w:val="0"/>
        <w:autoSpaceDN w:val="0"/>
        <w:adjustRightInd w:val="0"/>
        <w:rPr>
          <w:rFonts w:cs="Arial"/>
          <w:sz w:val="17"/>
          <w:szCs w:val="17"/>
        </w:rPr>
      </w:pPr>
      <w:r w:rsidRPr="0046756F">
        <w:rPr>
          <w:rFonts w:cs="Arial"/>
        </w:rPr>
        <w:t>number of messages in the Rx queue (rx_cntr of ps_which_q) is M_CAN_R_Q_SIZE otherwise do nothing.</w:t>
      </w:r>
    </w:p>
    <w:p w14:paraId="0DC32E40" w14:textId="77777777" w:rsidR="009810C9" w:rsidRPr="0046756F" w:rsidRDefault="00000000" w:rsidP="009810C9">
      <w:pPr>
        <w:rPr>
          <w:rFonts w:cs="Arial"/>
        </w:rPr>
      </w:pPr>
      <w:r>
        <w:rPr>
          <w:rFonts w:cs="Arial"/>
        </w:rPr>
        <w:pict w14:anchorId="33C91774">
          <v:rect id="_x0000_i1202" style="width:0;height:1.5pt" o:hralign="center" o:hrstd="t" o:hr="t" fillcolor="#a0a0a0" stroked="f"/>
        </w:pict>
      </w:r>
    </w:p>
    <w:p w14:paraId="13D1FF88" w14:textId="77777777" w:rsidR="009810C9" w:rsidRPr="0046756F" w:rsidRDefault="009810C9" w:rsidP="009810C9">
      <w:pPr>
        <w:pStyle w:val="Heading5"/>
        <w:rPr>
          <w:rFonts w:ascii="Arial" w:hAnsi="Arial" w:cs="Arial"/>
        </w:rPr>
      </w:pPr>
      <w:bookmarkStart w:id="360" w:name="_Toc122795539"/>
      <w:bookmarkStart w:id="361" w:name="_Toc158905589"/>
      <w:r w:rsidRPr="0046756F">
        <w:rPr>
          <w:rFonts w:ascii="Arial" w:hAnsi="Arial" w:cs="Arial"/>
        </w:rPr>
        <w:t>10.2.3.7.2 daucmfarinc825-RxQueueInsert-LLR-002</w:t>
      </w:r>
      <w:bookmarkEnd w:id="360"/>
      <w:bookmarkEnd w:id="361"/>
    </w:p>
    <w:p w14:paraId="7A44B34F" w14:textId="77777777" w:rsidR="009810C9" w:rsidRPr="0046756F" w:rsidRDefault="009810C9" w:rsidP="009810C9">
      <w:pPr>
        <w:rPr>
          <w:rFonts w:cs="Arial"/>
        </w:rPr>
      </w:pPr>
      <w:r w:rsidRPr="0046756F">
        <w:rPr>
          <w:rFonts w:cs="Arial"/>
        </w:rPr>
        <w:t>Requirement ID: H698-LLD-CMU-FNC-214</w:t>
      </w:r>
    </w:p>
    <w:p w14:paraId="389FD2AA" w14:textId="77777777" w:rsidR="009810C9" w:rsidRPr="0046756F" w:rsidRDefault="009810C9" w:rsidP="009810C9">
      <w:pPr>
        <w:rPr>
          <w:rFonts w:cs="Arial"/>
        </w:rPr>
      </w:pPr>
    </w:p>
    <w:p w14:paraId="66618C1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insert the new message(ps_new_mess) into the next message in the queue (rx_tail of ps_which_q).</w:t>
      </w:r>
    </w:p>
    <w:p w14:paraId="47472684" w14:textId="77777777" w:rsidR="009810C9" w:rsidRPr="0046756F" w:rsidRDefault="00000000" w:rsidP="009810C9">
      <w:pPr>
        <w:rPr>
          <w:rFonts w:cs="Arial"/>
        </w:rPr>
      </w:pPr>
      <w:r>
        <w:rPr>
          <w:rFonts w:cs="Arial"/>
        </w:rPr>
        <w:pict w14:anchorId="44957B42">
          <v:rect id="_x0000_i1203" style="width:0;height:1.5pt" o:hralign="center" o:hrstd="t" o:hr="t" fillcolor="#a0a0a0" stroked="f"/>
        </w:pict>
      </w:r>
    </w:p>
    <w:p w14:paraId="0F9D7497" w14:textId="77777777" w:rsidR="009810C9" w:rsidRPr="0046756F" w:rsidRDefault="009810C9" w:rsidP="009810C9">
      <w:pPr>
        <w:pStyle w:val="Heading5"/>
        <w:rPr>
          <w:rFonts w:ascii="Arial" w:hAnsi="Arial" w:cs="Arial"/>
        </w:rPr>
      </w:pPr>
      <w:bookmarkStart w:id="362" w:name="_Toc122795540"/>
      <w:bookmarkStart w:id="363" w:name="_Toc158905590"/>
      <w:r w:rsidRPr="0046756F">
        <w:rPr>
          <w:rFonts w:ascii="Arial" w:hAnsi="Arial" w:cs="Arial"/>
        </w:rPr>
        <w:t>10.2.3.7.3 daucmfarinc825-RxQueueInsert-LLR-003</w:t>
      </w:r>
      <w:bookmarkEnd w:id="362"/>
      <w:bookmarkEnd w:id="363"/>
    </w:p>
    <w:p w14:paraId="268E8825" w14:textId="77777777" w:rsidR="009810C9" w:rsidRPr="0046756F" w:rsidRDefault="009810C9" w:rsidP="009810C9">
      <w:pPr>
        <w:rPr>
          <w:rFonts w:cs="Arial"/>
        </w:rPr>
      </w:pPr>
      <w:r w:rsidRPr="0046756F">
        <w:rPr>
          <w:rFonts w:cs="Arial"/>
        </w:rPr>
        <w:t>Requirement ID: H698-LLD-CMU-FNC-215</w:t>
      </w:r>
    </w:p>
    <w:p w14:paraId="4509AB43" w14:textId="77777777" w:rsidR="009810C9" w:rsidRPr="0046756F" w:rsidRDefault="009810C9" w:rsidP="009810C9">
      <w:pPr>
        <w:rPr>
          <w:rFonts w:cs="Arial"/>
        </w:rPr>
      </w:pPr>
    </w:p>
    <w:p w14:paraId="1EFC0F8B" w14:textId="77777777" w:rsidR="009810C9" w:rsidRPr="0046756F" w:rsidRDefault="009810C9" w:rsidP="009810C9">
      <w:pPr>
        <w:widowControl w:val="0"/>
        <w:autoSpaceDE w:val="0"/>
        <w:autoSpaceDN w:val="0"/>
        <w:adjustRightInd w:val="0"/>
        <w:rPr>
          <w:rFonts w:cs="Arial"/>
        </w:rPr>
      </w:pPr>
      <w:r w:rsidRPr="0046756F">
        <w:rPr>
          <w:rFonts w:cs="Arial"/>
        </w:rPr>
        <w:t>The function shall adjust the tail and check for a wrap by incrementing number of messages in the Rx queue (rx_cntr of ps_which_q) by M_ONE</w:t>
      </w:r>
    </w:p>
    <w:p w14:paraId="46ED180B" w14:textId="77777777" w:rsidR="009810C9" w:rsidRPr="0046756F" w:rsidRDefault="009810C9" w:rsidP="009810C9">
      <w:pPr>
        <w:widowControl w:val="0"/>
        <w:autoSpaceDE w:val="0"/>
        <w:autoSpaceDN w:val="0"/>
        <w:adjustRightInd w:val="0"/>
        <w:rPr>
          <w:rFonts w:cs="Arial"/>
          <w:sz w:val="17"/>
          <w:szCs w:val="17"/>
        </w:rPr>
      </w:pPr>
      <w:r w:rsidRPr="0046756F">
        <w:rPr>
          <w:rFonts w:cs="Arial"/>
        </w:rPr>
        <w:t>and incrementing the next message to insert (rx_tail of ps_which_q) by M_ONE.</w:t>
      </w:r>
    </w:p>
    <w:p w14:paraId="10C041F4" w14:textId="77777777" w:rsidR="009810C9" w:rsidRPr="0046756F" w:rsidRDefault="00000000" w:rsidP="009810C9">
      <w:pPr>
        <w:rPr>
          <w:rFonts w:cs="Arial"/>
        </w:rPr>
      </w:pPr>
      <w:r>
        <w:rPr>
          <w:rFonts w:cs="Arial"/>
        </w:rPr>
        <w:pict w14:anchorId="35A65CB5">
          <v:rect id="_x0000_i1204" style="width:0;height:1.5pt" o:hralign="center" o:hrstd="t" o:hr="t" fillcolor="#a0a0a0" stroked="f"/>
        </w:pict>
      </w:r>
    </w:p>
    <w:p w14:paraId="3AAEECF5" w14:textId="77777777" w:rsidR="009810C9" w:rsidRPr="0046756F" w:rsidRDefault="009810C9" w:rsidP="009810C9">
      <w:pPr>
        <w:pStyle w:val="Heading5"/>
        <w:rPr>
          <w:rFonts w:ascii="Arial" w:hAnsi="Arial" w:cs="Arial"/>
        </w:rPr>
      </w:pPr>
      <w:bookmarkStart w:id="364" w:name="_Toc122795541"/>
      <w:bookmarkStart w:id="365" w:name="_Toc158905591"/>
      <w:r w:rsidRPr="0046756F">
        <w:rPr>
          <w:rFonts w:ascii="Arial" w:hAnsi="Arial" w:cs="Arial"/>
        </w:rPr>
        <w:t>10.2.3.7.4 daucmfarinc825-RxQueueInsert-LLR-004</w:t>
      </w:r>
      <w:bookmarkEnd w:id="364"/>
      <w:bookmarkEnd w:id="365"/>
    </w:p>
    <w:p w14:paraId="63C53923" w14:textId="77777777" w:rsidR="009810C9" w:rsidRPr="0046756F" w:rsidRDefault="009810C9" w:rsidP="009810C9">
      <w:pPr>
        <w:rPr>
          <w:rFonts w:cs="Arial"/>
        </w:rPr>
      </w:pPr>
      <w:r w:rsidRPr="0046756F">
        <w:rPr>
          <w:rFonts w:cs="Arial"/>
        </w:rPr>
        <w:t>Requirement ID: H698-LLD-CMU-FNC-216</w:t>
      </w:r>
    </w:p>
    <w:p w14:paraId="202DCE28" w14:textId="77777777" w:rsidR="009810C9" w:rsidRPr="0046756F" w:rsidRDefault="009810C9" w:rsidP="009810C9">
      <w:pPr>
        <w:rPr>
          <w:rFonts w:cs="Arial"/>
        </w:rPr>
      </w:pPr>
    </w:p>
    <w:p w14:paraId="184A913A" w14:textId="77777777" w:rsidR="009810C9" w:rsidRPr="0046756F" w:rsidRDefault="009810C9" w:rsidP="009810C9">
      <w:pPr>
        <w:widowControl w:val="0"/>
        <w:autoSpaceDE w:val="0"/>
        <w:autoSpaceDN w:val="0"/>
        <w:adjustRightInd w:val="0"/>
        <w:rPr>
          <w:rFonts w:cs="Arial"/>
        </w:rPr>
      </w:pPr>
      <w:r w:rsidRPr="0046756F">
        <w:rPr>
          <w:rFonts w:cs="Arial"/>
        </w:rPr>
        <w:t>The function shall set next message to insert (rx_tail of ps_which_q) to the Rx buffer (rx_buf of ps_which_q) when the next message to insert (rx_tail of ps_which_q) is</w:t>
      </w:r>
    </w:p>
    <w:p w14:paraId="7FB2167D"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 the message queue (rx_buf[M_CAN_R_Q_SIZE] of ps_which_q) otherwise do nothing.</w:t>
      </w:r>
    </w:p>
    <w:p w14:paraId="6E15B0FE" w14:textId="77777777" w:rsidR="009810C9" w:rsidRPr="0046756F" w:rsidRDefault="00000000" w:rsidP="009810C9">
      <w:pPr>
        <w:rPr>
          <w:rFonts w:cs="Arial"/>
        </w:rPr>
      </w:pPr>
      <w:r>
        <w:rPr>
          <w:rFonts w:cs="Arial"/>
        </w:rPr>
        <w:pict w14:anchorId="4A3F5B67">
          <v:rect id="_x0000_i1205" style="width:0;height:1.5pt" o:hralign="center" o:hrstd="t" o:hr="t" fillcolor="#a0a0a0" stroked="f"/>
        </w:pict>
      </w:r>
    </w:p>
    <w:p w14:paraId="5133FC94" w14:textId="77777777" w:rsidR="009810C9" w:rsidRPr="0046756F" w:rsidRDefault="009810C9" w:rsidP="009810C9">
      <w:pPr>
        <w:pStyle w:val="Heading5"/>
        <w:rPr>
          <w:rFonts w:ascii="Arial" w:hAnsi="Arial" w:cs="Arial"/>
        </w:rPr>
      </w:pPr>
      <w:bookmarkStart w:id="366" w:name="_Toc122795542"/>
      <w:bookmarkStart w:id="367" w:name="_Toc158905592"/>
      <w:r w:rsidRPr="0046756F">
        <w:rPr>
          <w:rFonts w:ascii="Arial" w:hAnsi="Arial" w:cs="Arial"/>
        </w:rPr>
        <w:t>10.2.3.7.5 daucmfarinc825-RxQueueInsert-LLR-005</w:t>
      </w:r>
      <w:bookmarkEnd w:id="366"/>
      <w:bookmarkEnd w:id="367"/>
    </w:p>
    <w:p w14:paraId="526DA0CB" w14:textId="77777777" w:rsidR="009810C9" w:rsidRPr="0046756F" w:rsidRDefault="009810C9" w:rsidP="009810C9">
      <w:pPr>
        <w:rPr>
          <w:rFonts w:cs="Arial"/>
        </w:rPr>
      </w:pPr>
      <w:r w:rsidRPr="0046756F">
        <w:rPr>
          <w:rFonts w:cs="Arial"/>
        </w:rPr>
        <w:t>Requirement ID: H698-LLD-CMU-FNC-217</w:t>
      </w:r>
    </w:p>
    <w:p w14:paraId="52BE5C38" w14:textId="77777777" w:rsidR="009810C9" w:rsidRPr="0046756F" w:rsidRDefault="009810C9" w:rsidP="009810C9">
      <w:pPr>
        <w:rPr>
          <w:rFonts w:cs="Arial"/>
        </w:rPr>
      </w:pPr>
    </w:p>
    <w:p w14:paraId="6BE4AD5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A825_RX_OK when the received message is successfully placed in the queue.</w:t>
      </w:r>
    </w:p>
    <w:p w14:paraId="3EDA5951" w14:textId="77777777" w:rsidR="009810C9" w:rsidRPr="0046756F" w:rsidRDefault="00000000" w:rsidP="009810C9">
      <w:pPr>
        <w:rPr>
          <w:rFonts w:cs="Arial"/>
        </w:rPr>
      </w:pPr>
      <w:r>
        <w:rPr>
          <w:rFonts w:cs="Arial"/>
        </w:rPr>
        <w:pict w14:anchorId="7BA25B7A">
          <v:rect id="_x0000_i1206" style="width:0;height:1.5pt" o:hralign="center" o:hrstd="t" o:hr="t" fillcolor="#a0a0a0" stroked="f"/>
        </w:pict>
      </w:r>
    </w:p>
    <w:p w14:paraId="59A13E2F" w14:textId="77777777" w:rsidR="009810C9" w:rsidRPr="0046756F" w:rsidRDefault="009810C9" w:rsidP="009810C9">
      <w:pPr>
        <w:pStyle w:val="Heading3"/>
      </w:pPr>
      <w:bookmarkStart w:id="368" w:name="_Toc122795543"/>
      <w:bookmarkStart w:id="369" w:name="_Toc158905593"/>
      <w:r w:rsidRPr="0046756F">
        <w:t>10.2.4 A825ReceiveMessage</w:t>
      </w:r>
      <w:bookmarkEnd w:id="368"/>
      <w:bookmarkEnd w:id="369"/>
    </w:p>
    <w:p w14:paraId="19DB6F09" w14:textId="77777777" w:rsidR="009810C9" w:rsidRPr="0046756F" w:rsidRDefault="009810C9" w:rsidP="009810C9">
      <w:pPr>
        <w:rPr>
          <w:rFonts w:cs="Arial"/>
        </w:rPr>
      </w:pPr>
    </w:p>
    <w:p w14:paraId="123F7D92"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A825ReceiveMessage will follow in the sub sections.</w:t>
      </w:r>
    </w:p>
    <w:p w14:paraId="28C10097" w14:textId="77777777" w:rsidR="009810C9" w:rsidRPr="0046756F" w:rsidRDefault="00000000" w:rsidP="009810C9">
      <w:pPr>
        <w:rPr>
          <w:rFonts w:cs="Arial"/>
        </w:rPr>
      </w:pPr>
      <w:r>
        <w:rPr>
          <w:rFonts w:cs="Arial"/>
        </w:rPr>
        <w:pict w14:anchorId="1E9C4817">
          <v:rect id="_x0000_i1207" style="width:0;height:1.5pt" o:hralign="center" o:hrstd="t" o:hr="t" fillcolor="#a0a0a0" stroked="f"/>
        </w:pict>
      </w:r>
    </w:p>
    <w:p w14:paraId="0F405D53" w14:textId="77777777" w:rsidR="009810C9" w:rsidRPr="0046756F" w:rsidRDefault="009810C9" w:rsidP="009810C9">
      <w:pPr>
        <w:pStyle w:val="Heading4"/>
        <w:rPr>
          <w:rFonts w:ascii="Arial" w:hAnsi="Arial" w:cs="Arial"/>
        </w:rPr>
      </w:pPr>
      <w:bookmarkStart w:id="370" w:name="_Toc122795544"/>
      <w:bookmarkStart w:id="371" w:name="_Toc158905594"/>
      <w:r w:rsidRPr="0046756F">
        <w:rPr>
          <w:rFonts w:ascii="Arial" w:hAnsi="Arial" w:cs="Arial"/>
        </w:rPr>
        <w:t>10.2.4.1 Brief Description</w:t>
      </w:r>
      <w:bookmarkEnd w:id="370"/>
      <w:bookmarkEnd w:id="371"/>
    </w:p>
    <w:p w14:paraId="33490308" w14:textId="77777777" w:rsidR="009810C9" w:rsidRPr="0046756F" w:rsidRDefault="009810C9" w:rsidP="009810C9">
      <w:pPr>
        <w:rPr>
          <w:rFonts w:cs="Arial"/>
        </w:rPr>
      </w:pPr>
    </w:p>
    <w:p w14:paraId="1306277F" w14:textId="77777777" w:rsidR="009810C9" w:rsidRPr="0046756F" w:rsidRDefault="009810C9" w:rsidP="009810C9">
      <w:pPr>
        <w:widowControl w:val="0"/>
        <w:autoSpaceDE w:val="0"/>
        <w:autoSpaceDN w:val="0"/>
        <w:adjustRightInd w:val="0"/>
        <w:rPr>
          <w:rFonts w:cs="Arial"/>
        </w:rPr>
      </w:pPr>
      <w:r w:rsidRPr="0046756F">
        <w:rPr>
          <w:rFonts w:cs="Arial"/>
        </w:rPr>
        <w:t>A825ReceiveMessage function is called directly from the Interrupt Service</w:t>
      </w:r>
    </w:p>
    <w:p w14:paraId="6E25E197" w14:textId="77777777" w:rsidR="009810C9" w:rsidRPr="0046756F" w:rsidRDefault="009810C9" w:rsidP="009810C9">
      <w:pPr>
        <w:widowControl w:val="0"/>
        <w:autoSpaceDE w:val="0"/>
        <w:autoSpaceDN w:val="0"/>
        <w:adjustRightInd w:val="0"/>
        <w:rPr>
          <w:rFonts w:cs="Arial"/>
        </w:rPr>
      </w:pPr>
      <w:r w:rsidRPr="0046756F">
        <w:rPr>
          <w:rFonts w:cs="Arial"/>
        </w:rPr>
        <w:t>Routine to buffer incoming messages for later processing.</w:t>
      </w:r>
    </w:p>
    <w:p w14:paraId="3E4C4F5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LCC must conform to one of the main A825 channels or the message will be discarded.</w:t>
      </w:r>
    </w:p>
    <w:p w14:paraId="108DD08C" w14:textId="77777777" w:rsidR="009810C9" w:rsidRPr="0046756F" w:rsidRDefault="00000000" w:rsidP="009810C9">
      <w:pPr>
        <w:rPr>
          <w:rFonts w:cs="Arial"/>
        </w:rPr>
      </w:pPr>
      <w:r>
        <w:rPr>
          <w:rFonts w:cs="Arial"/>
        </w:rPr>
        <w:pict w14:anchorId="6C865C11">
          <v:rect id="_x0000_i1208" style="width:0;height:1.5pt" o:hralign="center" o:hrstd="t" o:hr="t" fillcolor="#a0a0a0" stroked="f"/>
        </w:pict>
      </w:r>
    </w:p>
    <w:p w14:paraId="2B8646F4" w14:textId="77777777" w:rsidR="009810C9" w:rsidRPr="0046756F" w:rsidRDefault="009810C9" w:rsidP="009810C9">
      <w:pPr>
        <w:pStyle w:val="Heading4"/>
        <w:rPr>
          <w:rFonts w:ascii="Arial" w:hAnsi="Arial" w:cs="Arial"/>
        </w:rPr>
      </w:pPr>
      <w:bookmarkStart w:id="372" w:name="_Toc122795545"/>
      <w:bookmarkStart w:id="373" w:name="_Toc158905595"/>
      <w:r w:rsidRPr="0046756F">
        <w:rPr>
          <w:rFonts w:ascii="Arial" w:hAnsi="Arial" w:cs="Arial"/>
        </w:rPr>
        <w:t>10.2.4.2 List of HLRs allocated</w:t>
      </w:r>
      <w:bookmarkEnd w:id="372"/>
      <w:bookmarkEnd w:id="373"/>
    </w:p>
    <w:p w14:paraId="595CCC0A" w14:textId="77777777" w:rsidR="009810C9" w:rsidRPr="0046756F" w:rsidRDefault="009810C9" w:rsidP="009810C9">
      <w:pPr>
        <w:rPr>
          <w:rFonts w:cs="Arial"/>
        </w:rPr>
      </w:pPr>
    </w:p>
    <w:p w14:paraId="580C8DD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74A9AA98" w14:textId="77777777" w:rsidR="009810C9" w:rsidRPr="0046756F" w:rsidRDefault="00000000" w:rsidP="009810C9">
      <w:pPr>
        <w:rPr>
          <w:rFonts w:cs="Arial"/>
        </w:rPr>
      </w:pPr>
      <w:r>
        <w:rPr>
          <w:rFonts w:cs="Arial"/>
        </w:rPr>
        <w:pict w14:anchorId="7986DD7A">
          <v:rect id="_x0000_i1209" style="width:0;height:1.5pt" o:hralign="center" o:hrstd="t" o:hr="t" fillcolor="#a0a0a0" stroked="f"/>
        </w:pict>
      </w:r>
    </w:p>
    <w:p w14:paraId="2C028C58" w14:textId="77777777" w:rsidR="009810C9" w:rsidRPr="0046756F" w:rsidRDefault="009810C9" w:rsidP="009810C9">
      <w:pPr>
        <w:pStyle w:val="Heading4"/>
        <w:rPr>
          <w:rFonts w:ascii="Arial" w:hAnsi="Arial" w:cs="Arial"/>
        </w:rPr>
      </w:pPr>
      <w:bookmarkStart w:id="374" w:name="_Toc122795546"/>
      <w:bookmarkStart w:id="375" w:name="_Toc158905596"/>
      <w:r w:rsidRPr="0046756F">
        <w:rPr>
          <w:rFonts w:ascii="Arial" w:hAnsi="Arial" w:cs="Arial"/>
        </w:rPr>
        <w:t>10.2.4.3 List of global variables accessed and modified</w:t>
      </w:r>
      <w:bookmarkEnd w:id="374"/>
      <w:bookmarkEnd w:id="375"/>
    </w:p>
    <w:p w14:paraId="78CEE102" w14:textId="77777777" w:rsidR="009810C9" w:rsidRPr="0046756F" w:rsidRDefault="009810C9" w:rsidP="009810C9">
      <w:pPr>
        <w:rPr>
          <w:rFonts w:cs="Arial"/>
        </w:rPr>
      </w:pPr>
    </w:p>
    <w:p w14:paraId="339B1026"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5EC7568C"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0502369" w14:textId="77777777" w:rsidR="009810C9" w:rsidRPr="0046756F" w:rsidRDefault="00000000" w:rsidP="009810C9">
      <w:pPr>
        <w:rPr>
          <w:rFonts w:cs="Arial"/>
        </w:rPr>
      </w:pPr>
      <w:r>
        <w:rPr>
          <w:rFonts w:cs="Arial"/>
        </w:rPr>
        <w:pict w14:anchorId="45EB8157">
          <v:rect id="_x0000_i1210" style="width:0;height:1.5pt" o:hralign="center" o:hrstd="t" o:hr="t" fillcolor="#a0a0a0" stroked="f"/>
        </w:pict>
      </w:r>
    </w:p>
    <w:p w14:paraId="3D6B31DC" w14:textId="77777777" w:rsidR="009810C9" w:rsidRPr="0046756F" w:rsidRDefault="009810C9" w:rsidP="009810C9">
      <w:pPr>
        <w:pStyle w:val="Heading4"/>
        <w:rPr>
          <w:rFonts w:ascii="Arial" w:hAnsi="Arial" w:cs="Arial"/>
        </w:rPr>
      </w:pPr>
      <w:bookmarkStart w:id="376" w:name="_Toc122795547"/>
      <w:bookmarkStart w:id="377" w:name="_Toc158905597"/>
      <w:r w:rsidRPr="0046756F">
        <w:rPr>
          <w:rFonts w:ascii="Arial" w:hAnsi="Arial" w:cs="Arial"/>
        </w:rPr>
        <w:t>10.2.4.4 Parameter list (Input/Output)</w:t>
      </w:r>
      <w:bookmarkEnd w:id="376"/>
      <w:bookmarkEnd w:id="377"/>
    </w:p>
    <w:p w14:paraId="5464A009" w14:textId="77777777" w:rsidR="009810C9" w:rsidRPr="0046756F" w:rsidRDefault="009810C9" w:rsidP="009810C9">
      <w:pPr>
        <w:rPr>
          <w:rFonts w:cs="Arial"/>
        </w:rPr>
      </w:pPr>
    </w:p>
    <w:p w14:paraId="335C4E50"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7735331E"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EF700DB" w14:textId="77777777" w:rsidR="009810C9" w:rsidRPr="0046756F" w:rsidRDefault="00000000" w:rsidP="009810C9">
      <w:pPr>
        <w:rPr>
          <w:rFonts w:cs="Arial"/>
        </w:rPr>
      </w:pPr>
      <w:r>
        <w:rPr>
          <w:rFonts w:cs="Arial"/>
        </w:rPr>
        <w:pict w14:anchorId="76CDAF5C">
          <v:rect id="_x0000_i1211" style="width:0;height:1.5pt" o:hralign="center" o:hrstd="t" o:hr="t" fillcolor="#a0a0a0" stroked="f"/>
        </w:pict>
      </w:r>
    </w:p>
    <w:p w14:paraId="74E8AE3E" w14:textId="77777777" w:rsidR="009810C9" w:rsidRPr="0046756F" w:rsidRDefault="009810C9" w:rsidP="009810C9">
      <w:pPr>
        <w:pStyle w:val="Heading4"/>
        <w:rPr>
          <w:rFonts w:ascii="Arial" w:hAnsi="Arial" w:cs="Arial"/>
        </w:rPr>
      </w:pPr>
      <w:bookmarkStart w:id="378" w:name="_Toc122795548"/>
      <w:bookmarkStart w:id="379" w:name="_Toc158905598"/>
      <w:r w:rsidRPr="0046756F">
        <w:rPr>
          <w:rFonts w:ascii="Arial" w:hAnsi="Arial" w:cs="Arial"/>
        </w:rPr>
        <w:t>10.2.4.5 Return Value</w:t>
      </w:r>
      <w:bookmarkEnd w:id="378"/>
      <w:bookmarkEnd w:id="379"/>
    </w:p>
    <w:p w14:paraId="1D7174D1" w14:textId="77777777" w:rsidR="009810C9" w:rsidRPr="0046756F" w:rsidRDefault="009810C9" w:rsidP="009810C9">
      <w:pPr>
        <w:rPr>
          <w:rFonts w:cs="Arial"/>
        </w:rPr>
      </w:pPr>
    </w:p>
    <w:p w14:paraId="249B25C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F062C4B" w14:textId="77777777" w:rsidR="009810C9" w:rsidRPr="0046756F" w:rsidRDefault="00000000" w:rsidP="009810C9">
      <w:pPr>
        <w:rPr>
          <w:rFonts w:cs="Arial"/>
        </w:rPr>
      </w:pPr>
      <w:r>
        <w:rPr>
          <w:rFonts w:cs="Arial"/>
        </w:rPr>
        <w:pict w14:anchorId="4BCD4492">
          <v:rect id="_x0000_i1212" style="width:0;height:1.5pt" o:hralign="center" o:hrstd="t" o:hr="t" fillcolor="#a0a0a0" stroked="f"/>
        </w:pict>
      </w:r>
    </w:p>
    <w:p w14:paraId="5ADE3EFE" w14:textId="77777777" w:rsidR="009810C9" w:rsidRPr="0046756F" w:rsidRDefault="009810C9" w:rsidP="009810C9">
      <w:pPr>
        <w:pStyle w:val="Heading4"/>
        <w:rPr>
          <w:rFonts w:ascii="Arial" w:hAnsi="Arial" w:cs="Arial"/>
        </w:rPr>
      </w:pPr>
      <w:bookmarkStart w:id="380" w:name="_Toc122795549"/>
      <w:bookmarkStart w:id="381" w:name="_Toc158905599"/>
      <w:r w:rsidRPr="0046756F">
        <w:rPr>
          <w:rFonts w:ascii="Arial" w:hAnsi="Arial" w:cs="Arial"/>
        </w:rPr>
        <w:t>10.2.4.6 Other CSUs called by this CSU</w:t>
      </w:r>
      <w:bookmarkEnd w:id="380"/>
      <w:bookmarkEnd w:id="381"/>
    </w:p>
    <w:p w14:paraId="1B2378F5" w14:textId="77777777" w:rsidR="009810C9" w:rsidRPr="0046756F" w:rsidRDefault="009810C9" w:rsidP="009810C9">
      <w:pPr>
        <w:rPr>
          <w:rFonts w:cs="Arial"/>
        </w:rPr>
      </w:pPr>
    </w:p>
    <w:p w14:paraId="3AE40AF2" w14:textId="77777777" w:rsidR="009810C9" w:rsidRPr="0046756F" w:rsidRDefault="009810C9" w:rsidP="009810C9">
      <w:pPr>
        <w:widowControl w:val="0"/>
        <w:autoSpaceDE w:val="0"/>
        <w:autoSpaceDN w:val="0"/>
        <w:adjustRightInd w:val="0"/>
        <w:rPr>
          <w:rFonts w:cs="Arial"/>
        </w:rPr>
      </w:pPr>
      <w:r w:rsidRPr="0046756F">
        <w:rPr>
          <w:rFonts w:cs="Arial"/>
        </w:rPr>
        <w:t>OsIntEnter</w:t>
      </w:r>
    </w:p>
    <w:p w14:paraId="5984CBBE" w14:textId="77777777" w:rsidR="009810C9" w:rsidRPr="0046756F" w:rsidRDefault="009810C9" w:rsidP="009810C9">
      <w:pPr>
        <w:widowControl w:val="0"/>
        <w:autoSpaceDE w:val="0"/>
        <w:autoSpaceDN w:val="0"/>
        <w:adjustRightInd w:val="0"/>
        <w:rPr>
          <w:rFonts w:cs="Arial"/>
        </w:rPr>
      </w:pPr>
      <w:r w:rsidRPr="0046756F">
        <w:rPr>
          <w:rFonts w:cs="Arial"/>
        </w:rPr>
        <w:t>OsIntExit</w:t>
      </w:r>
    </w:p>
    <w:p w14:paraId="56890C18" w14:textId="77777777" w:rsidR="009810C9" w:rsidRPr="0046756F" w:rsidRDefault="009810C9" w:rsidP="009810C9">
      <w:pPr>
        <w:widowControl w:val="0"/>
        <w:autoSpaceDE w:val="0"/>
        <w:autoSpaceDN w:val="0"/>
        <w:adjustRightInd w:val="0"/>
        <w:rPr>
          <w:rFonts w:cs="Arial"/>
        </w:rPr>
      </w:pPr>
      <w:r w:rsidRPr="0046756F">
        <w:rPr>
          <w:rFonts w:cs="Arial"/>
        </w:rPr>
        <w:t>RxQueueInsert</w:t>
      </w:r>
    </w:p>
    <w:p w14:paraId="62A1C6EA" w14:textId="77777777" w:rsidR="009810C9" w:rsidRPr="0046756F" w:rsidRDefault="009810C9" w:rsidP="009810C9">
      <w:pPr>
        <w:widowControl w:val="0"/>
        <w:autoSpaceDE w:val="0"/>
        <w:autoSpaceDN w:val="0"/>
        <w:adjustRightInd w:val="0"/>
        <w:rPr>
          <w:rFonts w:cs="Arial"/>
        </w:rPr>
      </w:pPr>
      <w:r w:rsidRPr="0046756F">
        <w:rPr>
          <w:rFonts w:cs="Arial"/>
        </w:rPr>
        <w:t>A825GetMessage</w:t>
      </w:r>
    </w:p>
    <w:p w14:paraId="7358E2CF" w14:textId="77777777" w:rsidR="009810C9" w:rsidRPr="0046756F" w:rsidRDefault="009810C9" w:rsidP="009810C9">
      <w:pPr>
        <w:widowControl w:val="0"/>
        <w:autoSpaceDE w:val="0"/>
        <w:autoSpaceDN w:val="0"/>
        <w:adjustRightInd w:val="0"/>
        <w:rPr>
          <w:rFonts w:cs="Arial"/>
        </w:rPr>
      </w:pPr>
      <w:r w:rsidRPr="0046756F">
        <w:rPr>
          <w:rFonts w:cs="Arial"/>
        </w:rPr>
        <w:t>VProcessNOC</w:t>
      </w:r>
    </w:p>
    <w:p w14:paraId="34021D4E" w14:textId="77777777" w:rsidR="009810C9" w:rsidRPr="0046756F" w:rsidRDefault="009810C9" w:rsidP="009810C9">
      <w:pPr>
        <w:widowControl w:val="0"/>
        <w:autoSpaceDE w:val="0"/>
        <w:autoSpaceDN w:val="0"/>
        <w:adjustRightInd w:val="0"/>
        <w:rPr>
          <w:rFonts w:cs="Arial"/>
        </w:rPr>
      </w:pPr>
      <w:r w:rsidRPr="0046756F">
        <w:rPr>
          <w:rFonts w:cs="Arial"/>
        </w:rPr>
        <w:t>VProcessNSC</w:t>
      </w:r>
    </w:p>
    <w:p w14:paraId="502B07C9" w14:textId="77777777" w:rsidR="009810C9" w:rsidRPr="0046756F" w:rsidRDefault="009810C9" w:rsidP="009810C9">
      <w:pPr>
        <w:widowControl w:val="0"/>
        <w:autoSpaceDE w:val="0"/>
        <w:autoSpaceDN w:val="0"/>
        <w:adjustRightInd w:val="0"/>
        <w:rPr>
          <w:rFonts w:cs="Arial"/>
          <w:sz w:val="17"/>
          <w:szCs w:val="17"/>
        </w:rPr>
      </w:pPr>
      <w:r w:rsidRPr="0046756F">
        <w:rPr>
          <w:rFonts w:cs="Arial"/>
        </w:rPr>
        <w:t>CanReceive</w:t>
      </w:r>
    </w:p>
    <w:p w14:paraId="1DD68AAE" w14:textId="77777777" w:rsidR="009810C9" w:rsidRPr="0046756F" w:rsidRDefault="00000000" w:rsidP="009810C9">
      <w:pPr>
        <w:rPr>
          <w:rFonts w:cs="Arial"/>
        </w:rPr>
      </w:pPr>
      <w:r>
        <w:rPr>
          <w:rFonts w:cs="Arial"/>
        </w:rPr>
        <w:pict w14:anchorId="1CCC8176">
          <v:rect id="_x0000_i1213" style="width:0;height:1.5pt" o:hralign="center" o:hrstd="t" o:hr="t" fillcolor="#a0a0a0" stroked="f"/>
        </w:pict>
      </w:r>
    </w:p>
    <w:p w14:paraId="4A92F4D3" w14:textId="77777777" w:rsidR="009810C9" w:rsidRPr="0046756F" w:rsidRDefault="009810C9" w:rsidP="009810C9">
      <w:pPr>
        <w:pStyle w:val="Heading4"/>
        <w:rPr>
          <w:rFonts w:ascii="Arial" w:hAnsi="Arial" w:cs="Arial"/>
        </w:rPr>
      </w:pPr>
      <w:bookmarkStart w:id="382" w:name="_Toc122795550"/>
      <w:bookmarkStart w:id="383" w:name="_Toc158905600"/>
      <w:r w:rsidRPr="0046756F">
        <w:rPr>
          <w:rFonts w:ascii="Arial" w:hAnsi="Arial" w:cs="Arial"/>
        </w:rPr>
        <w:t>10.2.4.7 Description of list of LLRs allocated</w:t>
      </w:r>
      <w:bookmarkEnd w:id="382"/>
      <w:bookmarkEnd w:id="383"/>
    </w:p>
    <w:p w14:paraId="02C724AA" w14:textId="77777777" w:rsidR="009810C9" w:rsidRPr="0046756F" w:rsidRDefault="009810C9" w:rsidP="009810C9">
      <w:pPr>
        <w:rPr>
          <w:rFonts w:cs="Arial"/>
        </w:rPr>
      </w:pPr>
    </w:p>
    <w:p w14:paraId="2CD6315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A825ReceiveMessage</w:t>
      </w:r>
    </w:p>
    <w:p w14:paraId="303007E4" w14:textId="77777777" w:rsidR="009810C9" w:rsidRPr="0046756F" w:rsidRDefault="00000000" w:rsidP="009810C9">
      <w:pPr>
        <w:rPr>
          <w:rFonts w:cs="Arial"/>
        </w:rPr>
      </w:pPr>
      <w:r>
        <w:rPr>
          <w:rFonts w:cs="Arial"/>
        </w:rPr>
        <w:pict w14:anchorId="6C8F5F56">
          <v:rect id="_x0000_i1214" style="width:0;height:1.5pt" o:hralign="center" o:hrstd="t" o:hr="t" fillcolor="#a0a0a0" stroked="f"/>
        </w:pict>
      </w:r>
    </w:p>
    <w:p w14:paraId="3DAB772B" w14:textId="77777777" w:rsidR="009810C9" w:rsidRPr="0046756F" w:rsidRDefault="009810C9" w:rsidP="009810C9">
      <w:pPr>
        <w:pStyle w:val="Heading5"/>
        <w:rPr>
          <w:rFonts w:ascii="Arial" w:hAnsi="Arial" w:cs="Arial"/>
        </w:rPr>
      </w:pPr>
      <w:bookmarkStart w:id="384" w:name="_Toc122795551"/>
      <w:bookmarkStart w:id="385" w:name="_Toc158905601"/>
      <w:r w:rsidRPr="0046756F">
        <w:rPr>
          <w:rFonts w:ascii="Arial" w:hAnsi="Arial" w:cs="Arial"/>
        </w:rPr>
        <w:t>10.2.4.7.1 daucmfarinc825-A825ReceiveMessage-LLR-001</w:t>
      </w:r>
      <w:bookmarkEnd w:id="384"/>
      <w:bookmarkEnd w:id="385"/>
    </w:p>
    <w:p w14:paraId="76076F14" w14:textId="77777777" w:rsidR="009810C9" w:rsidRPr="0046756F" w:rsidRDefault="009810C9" w:rsidP="009810C9">
      <w:pPr>
        <w:rPr>
          <w:rFonts w:cs="Arial"/>
        </w:rPr>
      </w:pPr>
      <w:r w:rsidRPr="0046756F">
        <w:rPr>
          <w:rFonts w:cs="Arial"/>
        </w:rPr>
        <w:t>Requirement ID: H698-LLD-CMU-FNC-226</w:t>
      </w:r>
    </w:p>
    <w:p w14:paraId="163D56E4" w14:textId="77777777" w:rsidR="009810C9" w:rsidRPr="0046756F" w:rsidRDefault="009810C9" w:rsidP="009810C9">
      <w:pPr>
        <w:rPr>
          <w:rFonts w:cs="Arial"/>
        </w:rPr>
      </w:pPr>
    </w:p>
    <w:p w14:paraId="4A3B2FC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OsIntEnter to inform uCOS that it is entering the ISR.</w:t>
      </w:r>
    </w:p>
    <w:p w14:paraId="5BA50C62" w14:textId="77777777" w:rsidR="009810C9" w:rsidRPr="0046756F" w:rsidRDefault="00000000" w:rsidP="009810C9">
      <w:pPr>
        <w:rPr>
          <w:rFonts w:cs="Arial"/>
        </w:rPr>
      </w:pPr>
      <w:r>
        <w:rPr>
          <w:rFonts w:cs="Arial"/>
        </w:rPr>
        <w:pict w14:anchorId="53494D6B">
          <v:rect id="_x0000_i1215" style="width:0;height:1.5pt" o:hralign="center" o:hrstd="t" o:hr="t" fillcolor="#a0a0a0" stroked="f"/>
        </w:pict>
      </w:r>
    </w:p>
    <w:p w14:paraId="65D8E7B0" w14:textId="77777777" w:rsidR="009810C9" w:rsidRPr="0046756F" w:rsidRDefault="009810C9" w:rsidP="009810C9">
      <w:pPr>
        <w:pStyle w:val="Heading5"/>
        <w:rPr>
          <w:rFonts w:ascii="Arial" w:hAnsi="Arial" w:cs="Arial"/>
        </w:rPr>
      </w:pPr>
      <w:bookmarkStart w:id="386" w:name="_Toc122795552"/>
      <w:bookmarkStart w:id="387" w:name="_Toc158905602"/>
      <w:r w:rsidRPr="0046756F">
        <w:rPr>
          <w:rFonts w:ascii="Arial" w:hAnsi="Arial" w:cs="Arial"/>
        </w:rPr>
        <w:t>10.2.4.7.2 daucmfarinc825-A825ReceiveMessage-LLR-002</w:t>
      </w:r>
      <w:bookmarkEnd w:id="386"/>
      <w:bookmarkEnd w:id="387"/>
    </w:p>
    <w:p w14:paraId="4D3D2DD8" w14:textId="77777777" w:rsidR="009810C9" w:rsidRPr="0046756F" w:rsidRDefault="009810C9" w:rsidP="009810C9">
      <w:pPr>
        <w:rPr>
          <w:rFonts w:cs="Arial"/>
        </w:rPr>
      </w:pPr>
      <w:r w:rsidRPr="0046756F">
        <w:rPr>
          <w:rFonts w:cs="Arial"/>
        </w:rPr>
        <w:t>Requirement ID: H698-LLD-CMU-FNC-227</w:t>
      </w:r>
    </w:p>
    <w:p w14:paraId="3F148851" w14:textId="77777777" w:rsidR="009810C9" w:rsidRPr="0046756F" w:rsidRDefault="009810C9" w:rsidP="009810C9">
      <w:pPr>
        <w:rPr>
          <w:rFonts w:cs="Arial"/>
        </w:rPr>
      </w:pPr>
    </w:p>
    <w:p w14:paraId="11BE64E5" w14:textId="77777777" w:rsidR="009810C9" w:rsidRPr="0046756F" w:rsidRDefault="009810C9" w:rsidP="009810C9">
      <w:pPr>
        <w:widowControl w:val="0"/>
        <w:autoSpaceDE w:val="0"/>
        <w:autoSpaceDN w:val="0"/>
        <w:adjustRightInd w:val="0"/>
        <w:rPr>
          <w:rFonts w:cs="Arial"/>
        </w:rPr>
      </w:pPr>
      <w:r w:rsidRPr="0046756F">
        <w:rPr>
          <w:rFonts w:cs="Arial"/>
        </w:rPr>
        <w:t>The function shall retrieve the CAN message by calling CanReceive function with parameters M_CANX,</w:t>
      </w:r>
    </w:p>
    <w:p w14:paraId="503154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M_CAN_FIFO0 and reference to CAN Rx message.</w:t>
      </w:r>
    </w:p>
    <w:p w14:paraId="0F7131D0" w14:textId="77777777" w:rsidR="009810C9" w:rsidRPr="0046756F" w:rsidRDefault="00000000" w:rsidP="009810C9">
      <w:pPr>
        <w:rPr>
          <w:rFonts w:cs="Arial"/>
        </w:rPr>
      </w:pPr>
      <w:r>
        <w:rPr>
          <w:rFonts w:cs="Arial"/>
        </w:rPr>
        <w:pict w14:anchorId="3E2BE05B">
          <v:rect id="_x0000_i1216" style="width:0;height:1.5pt" o:hralign="center" o:hrstd="t" o:hr="t" fillcolor="#a0a0a0" stroked="f"/>
        </w:pict>
      </w:r>
    </w:p>
    <w:p w14:paraId="0490C4EB" w14:textId="77777777" w:rsidR="009810C9" w:rsidRPr="0046756F" w:rsidRDefault="009810C9" w:rsidP="009810C9">
      <w:pPr>
        <w:pStyle w:val="Heading5"/>
        <w:rPr>
          <w:rFonts w:ascii="Arial" w:hAnsi="Arial" w:cs="Arial"/>
        </w:rPr>
      </w:pPr>
      <w:bookmarkStart w:id="388" w:name="_Toc122795553"/>
      <w:bookmarkStart w:id="389" w:name="_Toc158905603"/>
      <w:r w:rsidRPr="0046756F">
        <w:rPr>
          <w:rFonts w:ascii="Arial" w:hAnsi="Arial" w:cs="Arial"/>
        </w:rPr>
        <w:t>10.2.4.7.3 daucmfarinc825-A825ReceiveMessage-LLR-003</w:t>
      </w:r>
      <w:bookmarkEnd w:id="388"/>
      <w:bookmarkEnd w:id="389"/>
    </w:p>
    <w:p w14:paraId="40DF225E" w14:textId="77777777" w:rsidR="009810C9" w:rsidRPr="0046756F" w:rsidRDefault="009810C9" w:rsidP="009810C9">
      <w:pPr>
        <w:rPr>
          <w:rFonts w:cs="Arial"/>
        </w:rPr>
      </w:pPr>
      <w:r w:rsidRPr="0046756F">
        <w:rPr>
          <w:rFonts w:cs="Arial"/>
        </w:rPr>
        <w:t>Requirement ID: H698-LLD-CMU-FNC-228</w:t>
      </w:r>
    </w:p>
    <w:p w14:paraId="4B36566D" w14:textId="77777777" w:rsidR="009810C9" w:rsidRPr="0046756F" w:rsidRDefault="009810C9" w:rsidP="009810C9">
      <w:pPr>
        <w:rPr>
          <w:rFonts w:cs="Arial"/>
        </w:rPr>
      </w:pPr>
    </w:p>
    <w:p w14:paraId="7E9E6B1C" w14:textId="77777777" w:rsidR="009810C9" w:rsidRPr="0046756F" w:rsidRDefault="009810C9" w:rsidP="009810C9">
      <w:pPr>
        <w:widowControl w:val="0"/>
        <w:autoSpaceDE w:val="0"/>
        <w:autoSpaceDN w:val="0"/>
        <w:adjustRightInd w:val="0"/>
        <w:rPr>
          <w:rFonts w:cs="Arial"/>
        </w:rPr>
      </w:pPr>
      <w:r w:rsidRPr="0046756F">
        <w:rPr>
          <w:rFonts w:cs="Arial"/>
        </w:rPr>
        <w:t>The function shall set Logical communication channel to ( (ext_id of CAN Rx message  bit shifted to right by M_LCC_LOC) bitwise AND with M_LCC_MSK)</w:t>
      </w:r>
    </w:p>
    <w:p w14:paraId="1E80175F" w14:textId="77777777" w:rsidR="009810C9" w:rsidRPr="0046756F" w:rsidRDefault="009810C9" w:rsidP="009810C9">
      <w:pPr>
        <w:widowControl w:val="0"/>
        <w:autoSpaceDE w:val="0"/>
        <w:autoSpaceDN w:val="0"/>
        <w:adjustRightInd w:val="0"/>
        <w:rPr>
          <w:rFonts w:cs="Arial"/>
        </w:rPr>
      </w:pPr>
      <w:r w:rsidRPr="0046756F">
        <w:rPr>
          <w:rFonts w:cs="Arial"/>
        </w:rPr>
        <w:t>(Ref. to the design document ARINC</w:t>
      </w:r>
      <w:r w:rsidRPr="0046756F">
        <w:rPr>
          <w:rFonts w:cs="Arial"/>
          <w:lang w:val="en-GB"/>
        </w:rPr>
        <w:t xml:space="preserve"> SPECIFICATION 825-2 </w:t>
      </w:r>
      <w:r w:rsidRPr="0046756F">
        <w:rPr>
          <w:rFonts w:cs="Arial"/>
        </w:rPr>
        <w:t>for extracting the data from CAN message)</w:t>
      </w:r>
    </w:p>
    <w:p w14:paraId="330D5747" w14:textId="77777777" w:rsidR="009810C9" w:rsidRPr="0046756F" w:rsidRDefault="009810C9" w:rsidP="009810C9">
      <w:pPr>
        <w:widowControl w:val="0"/>
        <w:autoSpaceDE w:val="0"/>
        <w:autoSpaceDN w:val="0"/>
        <w:adjustRightInd w:val="0"/>
        <w:rPr>
          <w:rFonts w:cs="Arial"/>
          <w:sz w:val="17"/>
          <w:szCs w:val="17"/>
        </w:rPr>
      </w:pPr>
      <w:r w:rsidRPr="0046756F">
        <w:rPr>
          <w:rFonts w:cs="Arial"/>
        </w:rPr>
        <w:t>- LCC [bit 26...28].</w:t>
      </w:r>
    </w:p>
    <w:p w14:paraId="21DA0860" w14:textId="77777777" w:rsidR="009810C9" w:rsidRPr="0046756F" w:rsidRDefault="00000000" w:rsidP="009810C9">
      <w:pPr>
        <w:rPr>
          <w:rFonts w:cs="Arial"/>
        </w:rPr>
      </w:pPr>
      <w:r>
        <w:rPr>
          <w:rFonts w:cs="Arial"/>
        </w:rPr>
        <w:pict w14:anchorId="344ADEC6">
          <v:rect id="_x0000_i1217" style="width:0;height:1.5pt" o:hralign="center" o:hrstd="t" o:hr="t" fillcolor="#a0a0a0" stroked="f"/>
        </w:pict>
      </w:r>
    </w:p>
    <w:p w14:paraId="44800C96" w14:textId="77777777" w:rsidR="009810C9" w:rsidRPr="0046756F" w:rsidRDefault="009810C9" w:rsidP="009810C9">
      <w:pPr>
        <w:pStyle w:val="Heading5"/>
        <w:rPr>
          <w:rFonts w:ascii="Arial" w:hAnsi="Arial" w:cs="Arial"/>
        </w:rPr>
      </w:pPr>
      <w:bookmarkStart w:id="390" w:name="_Toc122795554"/>
      <w:bookmarkStart w:id="391" w:name="_Toc158905604"/>
      <w:r w:rsidRPr="0046756F">
        <w:rPr>
          <w:rFonts w:ascii="Arial" w:hAnsi="Arial" w:cs="Arial"/>
        </w:rPr>
        <w:t>10.2.4.7.4 daucmfarinc825-A825ReceiveMessage-LLR-004</w:t>
      </w:r>
      <w:bookmarkEnd w:id="390"/>
      <w:bookmarkEnd w:id="391"/>
    </w:p>
    <w:p w14:paraId="7F6FBBCB" w14:textId="77777777" w:rsidR="009810C9" w:rsidRPr="0046756F" w:rsidRDefault="009810C9" w:rsidP="009810C9">
      <w:pPr>
        <w:rPr>
          <w:rFonts w:cs="Arial"/>
        </w:rPr>
      </w:pPr>
      <w:r w:rsidRPr="0046756F">
        <w:rPr>
          <w:rFonts w:cs="Arial"/>
        </w:rPr>
        <w:t>Requirement ID: H698-LLD-CMU-FNC-229</w:t>
      </w:r>
    </w:p>
    <w:p w14:paraId="7C844AC3" w14:textId="77777777" w:rsidR="009810C9" w:rsidRPr="0046756F" w:rsidRDefault="009810C9" w:rsidP="009810C9">
      <w:pPr>
        <w:rPr>
          <w:rFonts w:cs="Arial"/>
        </w:rPr>
      </w:pPr>
    </w:p>
    <w:p w14:paraId="7A3509F5"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5FCBE43A" w14:textId="77777777" w:rsidR="009810C9" w:rsidRPr="0046756F" w:rsidRDefault="009810C9" w:rsidP="009810C9">
      <w:pPr>
        <w:widowControl w:val="0"/>
        <w:autoSpaceDE w:val="0"/>
        <w:autoSpaceDN w:val="0"/>
        <w:adjustRightInd w:val="0"/>
        <w:rPr>
          <w:rFonts w:cs="Arial"/>
        </w:rPr>
      </w:pPr>
      <w:r w:rsidRPr="0046756F">
        <w:rPr>
          <w:rFonts w:cs="Arial"/>
        </w:rPr>
        <w:t>- Set result variable to return value of function RxQueueInsert with parameters (reference of CAN Rx message, reference of Noc rx queue)</w:t>
      </w:r>
    </w:p>
    <w:p w14:paraId="2BFF7863" w14:textId="77777777" w:rsidR="009810C9" w:rsidRPr="0046756F" w:rsidRDefault="009810C9" w:rsidP="009810C9">
      <w:pPr>
        <w:widowControl w:val="0"/>
        <w:autoSpaceDE w:val="0"/>
        <w:autoSpaceDN w:val="0"/>
        <w:adjustRightInd w:val="0"/>
        <w:rPr>
          <w:rFonts w:cs="Arial"/>
        </w:rPr>
      </w:pPr>
      <w:r w:rsidRPr="0046756F">
        <w:rPr>
          <w:rFonts w:cs="Arial"/>
        </w:rPr>
        <w:t>-process the NOC message by calling function VProcessNOC with parameter A825 message structure</w:t>
      </w:r>
    </w:p>
    <w:p w14:paraId="02BA365A" w14:textId="77777777" w:rsidR="009810C9" w:rsidRPr="0046756F" w:rsidRDefault="009810C9" w:rsidP="009810C9">
      <w:pPr>
        <w:widowControl w:val="0"/>
        <w:autoSpaceDE w:val="0"/>
        <w:autoSpaceDN w:val="0"/>
        <w:adjustRightInd w:val="0"/>
        <w:rPr>
          <w:rFonts w:cs="Arial"/>
        </w:rPr>
      </w:pPr>
      <w:r w:rsidRPr="0046756F">
        <w:rPr>
          <w:rFonts w:cs="Arial"/>
        </w:rPr>
        <w:t>when</w:t>
      </w:r>
    </w:p>
    <w:p w14:paraId="3CC3B9A4" w14:textId="77777777" w:rsidR="009810C9" w:rsidRPr="0046756F" w:rsidRDefault="009810C9" w:rsidP="009810C9">
      <w:pPr>
        <w:widowControl w:val="0"/>
        <w:autoSpaceDE w:val="0"/>
        <w:autoSpaceDN w:val="0"/>
        <w:adjustRightInd w:val="0"/>
        <w:rPr>
          <w:rFonts w:cs="Arial"/>
        </w:rPr>
      </w:pPr>
      <w:r w:rsidRPr="0046756F">
        <w:rPr>
          <w:rFonts w:cs="Arial"/>
        </w:rPr>
        <w:t xml:space="preserve">a) Logical communication channel is NOC </w:t>
      </w:r>
    </w:p>
    <w:p w14:paraId="3BB5A318" w14:textId="77777777" w:rsidR="009810C9" w:rsidRPr="0046756F" w:rsidRDefault="009810C9" w:rsidP="009810C9">
      <w:pPr>
        <w:widowControl w:val="0"/>
        <w:autoSpaceDE w:val="0"/>
        <w:autoSpaceDN w:val="0"/>
        <w:adjustRightInd w:val="0"/>
        <w:rPr>
          <w:rFonts w:cs="Arial"/>
        </w:rPr>
      </w:pPr>
      <w:r w:rsidRPr="0046756F">
        <w:rPr>
          <w:rFonts w:cs="Arial"/>
        </w:rPr>
        <w:t>b) Result variable is A825_RX_OK</w:t>
      </w:r>
    </w:p>
    <w:p w14:paraId="423EAA62" w14:textId="77777777" w:rsidR="009810C9" w:rsidRPr="0046756F" w:rsidRDefault="009810C9" w:rsidP="009810C9">
      <w:pPr>
        <w:widowControl w:val="0"/>
        <w:autoSpaceDE w:val="0"/>
        <w:autoSpaceDN w:val="0"/>
        <w:adjustRightInd w:val="0"/>
        <w:rPr>
          <w:rFonts w:cs="Arial"/>
          <w:sz w:val="17"/>
          <w:szCs w:val="17"/>
        </w:rPr>
      </w:pPr>
      <w:r w:rsidRPr="0046756F">
        <w:rPr>
          <w:rFonts w:cs="Arial"/>
        </w:rPr>
        <w:t>c) Call the function A825GetMessage with parameters (NOC and reference to A825 message structure), when it returns other than A825_RX_QUEUE_EMPTY, otherwise do nothing.</w:t>
      </w:r>
    </w:p>
    <w:p w14:paraId="791B4332" w14:textId="77777777" w:rsidR="009810C9" w:rsidRPr="0046756F" w:rsidRDefault="00000000" w:rsidP="009810C9">
      <w:pPr>
        <w:rPr>
          <w:rFonts w:cs="Arial"/>
        </w:rPr>
      </w:pPr>
      <w:r>
        <w:rPr>
          <w:rFonts w:cs="Arial"/>
        </w:rPr>
        <w:pict w14:anchorId="375111FF">
          <v:rect id="_x0000_i1218" style="width:0;height:1.5pt" o:hralign="center" o:hrstd="t" o:hr="t" fillcolor="#a0a0a0" stroked="f"/>
        </w:pict>
      </w:r>
    </w:p>
    <w:p w14:paraId="25EDCDF3" w14:textId="77777777" w:rsidR="009810C9" w:rsidRPr="0046756F" w:rsidRDefault="009810C9" w:rsidP="009810C9">
      <w:pPr>
        <w:pStyle w:val="Heading5"/>
        <w:rPr>
          <w:rFonts w:ascii="Arial" w:hAnsi="Arial" w:cs="Arial"/>
        </w:rPr>
      </w:pPr>
      <w:bookmarkStart w:id="392" w:name="_Toc122795555"/>
      <w:bookmarkStart w:id="393" w:name="_Toc158905605"/>
      <w:r w:rsidRPr="0046756F">
        <w:rPr>
          <w:rFonts w:ascii="Arial" w:hAnsi="Arial" w:cs="Arial"/>
        </w:rPr>
        <w:t>10.2.4.7.5 daucmfarinc825-A825ReceiveMessage-LLR-005</w:t>
      </w:r>
      <w:bookmarkEnd w:id="392"/>
      <w:bookmarkEnd w:id="393"/>
    </w:p>
    <w:p w14:paraId="2F02B5A0" w14:textId="77777777" w:rsidR="009810C9" w:rsidRPr="0046756F" w:rsidRDefault="009810C9" w:rsidP="009810C9">
      <w:pPr>
        <w:rPr>
          <w:rFonts w:cs="Arial"/>
        </w:rPr>
      </w:pPr>
      <w:r w:rsidRPr="0046756F">
        <w:rPr>
          <w:rFonts w:cs="Arial"/>
        </w:rPr>
        <w:t>Requirement ID: H698-LLD-CMU-FNC-230</w:t>
      </w:r>
    </w:p>
    <w:p w14:paraId="15FE8681" w14:textId="77777777" w:rsidR="009810C9" w:rsidRPr="0046756F" w:rsidRDefault="009810C9" w:rsidP="009810C9">
      <w:pPr>
        <w:rPr>
          <w:rFonts w:cs="Arial"/>
        </w:rPr>
      </w:pPr>
    </w:p>
    <w:p w14:paraId="607AD25C" w14:textId="77777777" w:rsidR="009810C9" w:rsidRPr="0046756F" w:rsidRDefault="009810C9" w:rsidP="009810C9">
      <w:pPr>
        <w:widowControl w:val="0"/>
        <w:autoSpaceDE w:val="0"/>
        <w:autoSpaceDN w:val="0"/>
        <w:adjustRightInd w:val="0"/>
        <w:rPr>
          <w:rFonts w:cs="Arial"/>
        </w:rPr>
      </w:pPr>
      <w:r w:rsidRPr="0046756F">
        <w:rPr>
          <w:rFonts w:cs="Arial"/>
        </w:rPr>
        <w:t>The function shall do nothing when result variable is not equal to A825_RX_OK and Logical communication channel is NOC</w:t>
      </w:r>
    </w:p>
    <w:p w14:paraId="62E508E8" w14:textId="77777777" w:rsidR="009810C9" w:rsidRPr="0046756F" w:rsidRDefault="00000000" w:rsidP="009810C9">
      <w:pPr>
        <w:rPr>
          <w:rFonts w:cs="Arial"/>
        </w:rPr>
      </w:pPr>
      <w:r>
        <w:rPr>
          <w:rFonts w:cs="Arial"/>
        </w:rPr>
        <w:pict w14:anchorId="3C2C22BA">
          <v:rect id="_x0000_i1219" style="width:0;height:1.5pt" o:hralign="center" o:hrstd="t" o:hr="t" fillcolor="#a0a0a0" stroked="f"/>
        </w:pict>
      </w:r>
    </w:p>
    <w:p w14:paraId="0793A54B" w14:textId="77777777" w:rsidR="009810C9" w:rsidRPr="0046756F" w:rsidRDefault="009810C9" w:rsidP="009810C9">
      <w:pPr>
        <w:pStyle w:val="Heading5"/>
        <w:rPr>
          <w:rFonts w:ascii="Arial" w:hAnsi="Arial" w:cs="Arial"/>
        </w:rPr>
      </w:pPr>
      <w:bookmarkStart w:id="394" w:name="_Toc122795556"/>
      <w:bookmarkStart w:id="395" w:name="_Toc158905606"/>
      <w:r w:rsidRPr="0046756F">
        <w:rPr>
          <w:rFonts w:ascii="Arial" w:hAnsi="Arial" w:cs="Arial"/>
        </w:rPr>
        <w:t>10.2.4.7.6 daucmfarinc825-A825ReceiveMessage-LLR-006</w:t>
      </w:r>
      <w:bookmarkEnd w:id="394"/>
      <w:bookmarkEnd w:id="395"/>
    </w:p>
    <w:p w14:paraId="4638EF22" w14:textId="77777777" w:rsidR="009810C9" w:rsidRPr="0046756F" w:rsidRDefault="009810C9" w:rsidP="009810C9">
      <w:pPr>
        <w:rPr>
          <w:rFonts w:cs="Arial"/>
        </w:rPr>
      </w:pPr>
      <w:r w:rsidRPr="0046756F">
        <w:rPr>
          <w:rFonts w:cs="Arial"/>
        </w:rPr>
        <w:t>Requirement ID: H698-LLD-CMU-FNC-231</w:t>
      </w:r>
    </w:p>
    <w:p w14:paraId="113AD0BC" w14:textId="77777777" w:rsidR="009810C9" w:rsidRPr="0046756F" w:rsidRDefault="009810C9" w:rsidP="009810C9">
      <w:pPr>
        <w:rPr>
          <w:rFonts w:cs="Arial"/>
        </w:rPr>
      </w:pPr>
    </w:p>
    <w:p w14:paraId="1866668F"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2B794083" w14:textId="77777777" w:rsidR="009810C9" w:rsidRPr="0046756F" w:rsidRDefault="009810C9" w:rsidP="009810C9">
      <w:pPr>
        <w:widowControl w:val="0"/>
        <w:autoSpaceDE w:val="0"/>
        <w:autoSpaceDN w:val="0"/>
        <w:adjustRightInd w:val="0"/>
        <w:rPr>
          <w:rFonts w:cs="Arial"/>
        </w:rPr>
      </w:pPr>
      <w:r w:rsidRPr="0046756F">
        <w:rPr>
          <w:rFonts w:cs="Arial"/>
        </w:rPr>
        <w:t>- Set result variable to return value of function RxQueueInsert with parameters (reference of CAN Rx message, reference of Nsc rx queue)</w:t>
      </w:r>
    </w:p>
    <w:p w14:paraId="65AC9CC8" w14:textId="77777777" w:rsidR="009810C9" w:rsidRPr="0046756F" w:rsidRDefault="009810C9" w:rsidP="009810C9">
      <w:pPr>
        <w:widowControl w:val="0"/>
        <w:autoSpaceDE w:val="0"/>
        <w:autoSpaceDN w:val="0"/>
        <w:adjustRightInd w:val="0"/>
        <w:rPr>
          <w:rFonts w:cs="Arial"/>
        </w:rPr>
      </w:pPr>
      <w:r w:rsidRPr="0046756F">
        <w:rPr>
          <w:rFonts w:cs="Arial"/>
        </w:rPr>
        <w:t>-process the NSC message by calling function VProcessNSC with parameter A825 message structure</w:t>
      </w:r>
    </w:p>
    <w:p w14:paraId="2A079187" w14:textId="77777777" w:rsidR="009810C9" w:rsidRPr="0046756F" w:rsidRDefault="009810C9" w:rsidP="009810C9">
      <w:pPr>
        <w:widowControl w:val="0"/>
        <w:autoSpaceDE w:val="0"/>
        <w:autoSpaceDN w:val="0"/>
        <w:adjustRightInd w:val="0"/>
        <w:rPr>
          <w:rFonts w:cs="Arial"/>
        </w:rPr>
      </w:pPr>
      <w:r w:rsidRPr="0046756F">
        <w:rPr>
          <w:rFonts w:cs="Arial"/>
        </w:rPr>
        <w:t>when</w:t>
      </w:r>
    </w:p>
    <w:p w14:paraId="7F66BEF5" w14:textId="77777777" w:rsidR="009810C9" w:rsidRPr="0046756F" w:rsidRDefault="009810C9" w:rsidP="009810C9">
      <w:pPr>
        <w:widowControl w:val="0"/>
        <w:autoSpaceDE w:val="0"/>
        <w:autoSpaceDN w:val="0"/>
        <w:adjustRightInd w:val="0"/>
        <w:rPr>
          <w:rFonts w:cs="Arial"/>
        </w:rPr>
      </w:pPr>
      <w:r w:rsidRPr="0046756F">
        <w:rPr>
          <w:rFonts w:cs="Arial"/>
        </w:rPr>
        <w:t>a) Logical communication channel is NSC</w:t>
      </w:r>
    </w:p>
    <w:p w14:paraId="23B8B1D2" w14:textId="77777777" w:rsidR="009810C9" w:rsidRPr="0046756F" w:rsidRDefault="009810C9" w:rsidP="009810C9">
      <w:pPr>
        <w:widowControl w:val="0"/>
        <w:autoSpaceDE w:val="0"/>
        <w:autoSpaceDN w:val="0"/>
        <w:adjustRightInd w:val="0"/>
        <w:rPr>
          <w:rFonts w:cs="Arial"/>
        </w:rPr>
      </w:pPr>
      <w:r w:rsidRPr="0046756F">
        <w:rPr>
          <w:rFonts w:cs="Arial"/>
        </w:rPr>
        <w:t>b) result is  A825_RX_OK</w:t>
      </w:r>
    </w:p>
    <w:p w14:paraId="7F8A7FA8" w14:textId="77777777" w:rsidR="009810C9" w:rsidRPr="0046756F" w:rsidRDefault="009810C9" w:rsidP="009810C9">
      <w:pPr>
        <w:widowControl w:val="0"/>
        <w:autoSpaceDE w:val="0"/>
        <w:autoSpaceDN w:val="0"/>
        <w:adjustRightInd w:val="0"/>
        <w:rPr>
          <w:rFonts w:cs="Arial"/>
          <w:sz w:val="17"/>
          <w:szCs w:val="17"/>
        </w:rPr>
      </w:pPr>
      <w:r w:rsidRPr="0046756F">
        <w:rPr>
          <w:rFonts w:cs="Arial"/>
        </w:rPr>
        <w:t>c) call the function A825GetMessage with parameters (NSC and reference to A825 message structure) , when it returns other than A825_RX_QUEUE_EMPTY,otherwise do nothing.</w:t>
      </w:r>
    </w:p>
    <w:p w14:paraId="7F503CF9" w14:textId="77777777" w:rsidR="009810C9" w:rsidRPr="0046756F" w:rsidRDefault="00000000" w:rsidP="009810C9">
      <w:pPr>
        <w:rPr>
          <w:rFonts w:cs="Arial"/>
        </w:rPr>
      </w:pPr>
      <w:r>
        <w:rPr>
          <w:rFonts w:cs="Arial"/>
        </w:rPr>
        <w:pict w14:anchorId="043D112A">
          <v:rect id="_x0000_i1220" style="width:0;height:1.5pt" o:hralign="center" o:hrstd="t" o:hr="t" fillcolor="#a0a0a0" stroked="f"/>
        </w:pict>
      </w:r>
    </w:p>
    <w:p w14:paraId="444020DB" w14:textId="77777777" w:rsidR="009810C9" w:rsidRPr="0046756F" w:rsidRDefault="009810C9" w:rsidP="009810C9">
      <w:pPr>
        <w:pStyle w:val="Heading5"/>
        <w:rPr>
          <w:rFonts w:ascii="Arial" w:hAnsi="Arial" w:cs="Arial"/>
        </w:rPr>
      </w:pPr>
      <w:bookmarkStart w:id="396" w:name="_Toc122795557"/>
      <w:bookmarkStart w:id="397" w:name="_Toc158905607"/>
      <w:r w:rsidRPr="0046756F">
        <w:rPr>
          <w:rFonts w:ascii="Arial" w:hAnsi="Arial" w:cs="Arial"/>
        </w:rPr>
        <w:t>10.2.4.7.7 daucmfarinc825-A825ReceiveMessage-LLR-007</w:t>
      </w:r>
      <w:bookmarkEnd w:id="396"/>
      <w:bookmarkEnd w:id="397"/>
    </w:p>
    <w:p w14:paraId="6B3949E6" w14:textId="77777777" w:rsidR="009810C9" w:rsidRPr="0046756F" w:rsidRDefault="009810C9" w:rsidP="009810C9">
      <w:pPr>
        <w:rPr>
          <w:rFonts w:cs="Arial"/>
        </w:rPr>
      </w:pPr>
      <w:r w:rsidRPr="0046756F">
        <w:rPr>
          <w:rFonts w:cs="Arial"/>
        </w:rPr>
        <w:t>Requirement ID: H698-LLD-CMU-FNC-232</w:t>
      </w:r>
    </w:p>
    <w:p w14:paraId="0FD4DC51" w14:textId="77777777" w:rsidR="009810C9" w:rsidRPr="0046756F" w:rsidRDefault="009810C9" w:rsidP="009810C9">
      <w:pPr>
        <w:rPr>
          <w:rFonts w:cs="Arial"/>
        </w:rPr>
      </w:pPr>
    </w:p>
    <w:p w14:paraId="7414C84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do nothing when result variable is other than A825_RX_OK and Logical communication channel is NSC</w:t>
      </w:r>
    </w:p>
    <w:p w14:paraId="5C54E047" w14:textId="77777777" w:rsidR="009810C9" w:rsidRPr="0046756F" w:rsidRDefault="00000000" w:rsidP="009810C9">
      <w:pPr>
        <w:rPr>
          <w:rFonts w:cs="Arial"/>
        </w:rPr>
      </w:pPr>
      <w:r>
        <w:rPr>
          <w:rFonts w:cs="Arial"/>
        </w:rPr>
        <w:pict w14:anchorId="35C838B2">
          <v:rect id="_x0000_i1221" style="width:0;height:1.5pt" o:hralign="center" o:hrstd="t" o:hr="t" fillcolor="#a0a0a0" stroked="f"/>
        </w:pict>
      </w:r>
    </w:p>
    <w:p w14:paraId="3F2CE786" w14:textId="77777777" w:rsidR="009810C9" w:rsidRPr="0046756F" w:rsidRDefault="009810C9" w:rsidP="009810C9">
      <w:pPr>
        <w:pStyle w:val="Heading5"/>
        <w:rPr>
          <w:rFonts w:ascii="Arial" w:hAnsi="Arial" w:cs="Arial"/>
        </w:rPr>
      </w:pPr>
      <w:bookmarkStart w:id="398" w:name="_Toc122795558"/>
      <w:bookmarkStart w:id="399" w:name="_Toc158905608"/>
      <w:r w:rsidRPr="0046756F">
        <w:rPr>
          <w:rFonts w:ascii="Arial" w:hAnsi="Arial" w:cs="Arial"/>
        </w:rPr>
        <w:t>10.2.4.7.8 daucmfarinc825-A825ReceiveMessage-LLR-008</w:t>
      </w:r>
      <w:bookmarkEnd w:id="398"/>
      <w:bookmarkEnd w:id="399"/>
    </w:p>
    <w:p w14:paraId="38BAD074" w14:textId="77777777" w:rsidR="009810C9" w:rsidRPr="0046756F" w:rsidRDefault="009810C9" w:rsidP="009810C9">
      <w:pPr>
        <w:rPr>
          <w:rFonts w:cs="Arial"/>
        </w:rPr>
      </w:pPr>
      <w:r w:rsidRPr="0046756F">
        <w:rPr>
          <w:rFonts w:cs="Arial"/>
        </w:rPr>
        <w:t>Requirement ID: H698-LLD-CMU-FNC-233</w:t>
      </w:r>
    </w:p>
    <w:p w14:paraId="71DBC4A2" w14:textId="77777777" w:rsidR="009810C9" w:rsidRPr="0046756F" w:rsidRDefault="009810C9" w:rsidP="009810C9">
      <w:pPr>
        <w:rPr>
          <w:rFonts w:cs="Arial"/>
        </w:rPr>
      </w:pPr>
    </w:p>
    <w:p w14:paraId="17137A8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do nothing when the Logical communication channel is other than NOC and NSC.</w:t>
      </w:r>
    </w:p>
    <w:p w14:paraId="61507AA9" w14:textId="77777777" w:rsidR="009810C9" w:rsidRPr="0046756F" w:rsidRDefault="00000000" w:rsidP="009810C9">
      <w:pPr>
        <w:rPr>
          <w:rFonts w:cs="Arial"/>
        </w:rPr>
      </w:pPr>
      <w:r>
        <w:rPr>
          <w:rFonts w:cs="Arial"/>
        </w:rPr>
        <w:pict w14:anchorId="5D33E698">
          <v:rect id="_x0000_i1222" style="width:0;height:1.5pt" o:hralign="center" o:hrstd="t" o:hr="t" fillcolor="#a0a0a0" stroked="f"/>
        </w:pict>
      </w:r>
    </w:p>
    <w:p w14:paraId="677E9BA1" w14:textId="77777777" w:rsidR="009810C9" w:rsidRPr="0046756F" w:rsidRDefault="009810C9" w:rsidP="009810C9">
      <w:pPr>
        <w:pStyle w:val="Heading5"/>
        <w:rPr>
          <w:rFonts w:ascii="Arial" w:hAnsi="Arial" w:cs="Arial"/>
        </w:rPr>
      </w:pPr>
      <w:bookmarkStart w:id="400" w:name="_Toc122795559"/>
      <w:bookmarkStart w:id="401" w:name="_Toc158905609"/>
      <w:r w:rsidRPr="0046756F">
        <w:rPr>
          <w:rFonts w:ascii="Arial" w:hAnsi="Arial" w:cs="Arial"/>
        </w:rPr>
        <w:t>10.2.4.7.9 daucmfarinc825-A825ReceiveMessage-LLR-009</w:t>
      </w:r>
      <w:bookmarkEnd w:id="400"/>
      <w:bookmarkEnd w:id="401"/>
    </w:p>
    <w:p w14:paraId="7F256173" w14:textId="77777777" w:rsidR="009810C9" w:rsidRPr="0046756F" w:rsidRDefault="009810C9" w:rsidP="009810C9">
      <w:pPr>
        <w:rPr>
          <w:rFonts w:cs="Arial"/>
        </w:rPr>
      </w:pPr>
      <w:r w:rsidRPr="0046756F">
        <w:rPr>
          <w:rFonts w:cs="Arial"/>
        </w:rPr>
        <w:t>Requirement ID: H698-LLD-CMU-FNC-234</w:t>
      </w:r>
    </w:p>
    <w:p w14:paraId="5818838B" w14:textId="77777777" w:rsidR="009810C9" w:rsidRPr="0046756F" w:rsidRDefault="009810C9" w:rsidP="009810C9">
      <w:pPr>
        <w:rPr>
          <w:rFonts w:cs="Arial"/>
        </w:rPr>
      </w:pPr>
    </w:p>
    <w:p w14:paraId="3F7B54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OsIntExit to inform uCOS that it is leaving the ISR.</w:t>
      </w:r>
    </w:p>
    <w:p w14:paraId="796A2B87" w14:textId="77777777" w:rsidR="009810C9" w:rsidRPr="0046756F" w:rsidRDefault="00000000" w:rsidP="009810C9">
      <w:pPr>
        <w:rPr>
          <w:rFonts w:cs="Arial"/>
        </w:rPr>
      </w:pPr>
      <w:r>
        <w:rPr>
          <w:rFonts w:cs="Arial"/>
        </w:rPr>
        <w:pict w14:anchorId="2B223E92">
          <v:rect id="_x0000_i1223" style="width:0;height:1.5pt" o:hralign="center" o:hrstd="t" o:hr="t" fillcolor="#a0a0a0" stroked="f"/>
        </w:pict>
      </w:r>
    </w:p>
    <w:p w14:paraId="7914DD17" w14:textId="77777777" w:rsidR="009810C9" w:rsidRPr="0046756F" w:rsidRDefault="009810C9" w:rsidP="009810C9">
      <w:pPr>
        <w:pStyle w:val="Heading3"/>
      </w:pPr>
      <w:bookmarkStart w:id="402" w:name="_Toc122795560"/>
      <w:bookmarkStart w:id="403" w:name="_Toc158905610"/>
      <w:r w:rsidRPr="0046756F">
        <w:t>10.2.5 TxQueueInsert</w:t>
      </w:r>
      <w:bookmarkEnd w:id="402"/>
      <w:bookmarkEnd w:id="403"/>
    </w:p>
    <w:p w14:paraId="3072AFB8" w14:textId="77777777" w:rsidR="009810C9" w:rsidRPr="0046756F" w:rsidRDefault="009810C9" w:rsidP="009810C9">
      <w:pPr>
        <w:rPr>
          <w:rFonts w:cs="Arial"/>
        </w:rPr>
      </w:pPr>
    </w:p>
    <w:p w14:paraId="3ACC032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TxQueueInsert will follow in the sub sections.</w:t>
      </w:r>
    </w:p>
    <w:p w14:paraId="3FA0E84C" w14:textId="77777777" w:rsidR="009810C9" w:rsidRPr="0046756F" w:rsidRDefault="00000000" w:rsidP="009810C9">
      <w:pPr>
        <w:rPr>
          <w:rFonts w:cs="Arial"/>
        </w:rPr>
      </w:pPr>
      <w:r>
        <w:rPr>
          <w:rFonts w:cs="Arial"/>
        </w:rPr>
        <w:pict w14:anchorId="5BC72959">
          <v:rect id="_x0000_i1224" style="width:0;height:1.5pt" o:hralign="center" o:hrstd="t" o:hr="t" fillcolor="#a0a0a0" stroked="f"/>
        </w:pict>
      </w:r>
    </w:p>
    <w:p w14:paraId="1AFC8740" w14:textId="77777777" w:rsidR="009810C9" w:rsidRPr="0046756F" w:rsidRDefault="009810C9" w:rsidP="009810C9">
      <w:pPr>
        <w:pStyle w:val="Heading4"/>
        <w:rPr>
          <w:rFonts w:ascii="Arial" w:hAnsi="Arial" w:cs="Arial"/>
        </w:rPr>
      </w:pPr>
      <w:bookmarkStart w:id="404" w:name="_Toc122795561"/>
      <w:bookmarkStart w:id="405" w:name="_Toc158905611"/>
      <w:r w:rsidRPr="0046756F">
        <w:rPr>
          <w:rFonts w:ascii="Arial" w:hAnsi="Arial" w:cs="Arial"/>
        </w:rPr>
        <w:t>10.2.5.1 Brief Description</w:t>
      </w:r>
      <w:bookmarkEnd w:id="404"/>
      <w:bookmarkEnd w:id="405"/>
    </w:p>
    <w:p w14:paraId="64DD5B58" w14:textId="77777777" w:rsidR="009810C9" w:rsidRPr="0046756F" w:rsidRDefault="009810C9" w:rsidP="009810C9">
      <w:pPr>
        <w:rPr>
          <w:rFonts w:cs="Arial"/>
        </w:rPr>
      </w:pPr>
    </w:p>
    <w:p w14:paraId="1B06288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TxQueueInsert function inserts a CAN message into the selected queue.</w:t>
      </w:r>
    </w:p>
    <w:p w14:paraId="564E33B6" w14:textId="77777777" w:rsidR="009810C9" w:rsidRPr="0046756F" w:rsidRDefault="00000000" w:rsidP="009810C9">
      <w:pPr>
        <w:rPr>
          <w:rFonts w:cs="Arial"/>
        </w:rPr>
      </w:pPr>
      <w:r>
        <w:rPr>
          <w:rFonts w:cs="Arial"/>
        </w:rPr>
        <w:pict w14:anchorId="028A3206">
          <v:rect id="_x0000_i1225" style="width:0;height:1.5pt" o:hralign="center" o:hrstd="t" o:hr="t" fillcolor="#a0a0a0" stroked="f"/>
        </w:pict>
      </w:r>
    </w:p>
    <w:p w14:paraId="1122B772" w14:textId="77777777" w:rsidR="009810C9" w:rsidRPr="0046756F" w:rsidRDefault="009810C9" w:rsidP="009810C9">
      <w:pPr>
        <w:pStyle w:val="Heading4"/>
        <w:rPr>
          <w:rFonts w:ascii="Arial" w:hAnsi="Arial" w:cs="Arial"/>
        </w:rPr>
      </w:pPr>
      <w:bookmarkStart w:id="406" w:name="_Toc122795562"/>
      <w:bookmarkStart w:id="407" w:name="_Toc158905612"/>
      <w:r w:rsidRPr="0046756F">
        <w:rPr>
          <w:rFonts w:ascii="Arial" w:hAnsi="Arial" w:cs="Arial"/>
        </w:rPr>
        <w:t>10.2.5.2 List of HLRs allocated</w:t>
      </w:r>
      <w:bookmarkEnd w:id="406"/>
      <w:bookmarkEnd w:id="407"/>
    </w:p>
    <w:p w14:paraId="7BE43A39" w14:textId="77777777" w:rsidR="009810C9" w:rsidRPr="0046756F" w:rsidRDefault="009810C9" w:rsidP="009810C9">
      <w:pPr>
        <w:rPr>
          <w:rFonts w:cs="Arial"/>
        </w:rPr>
      </w:pPr>
    </w:p>
    <w:p w14:paraId="7D9A842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2BCDD312" w14:textId="77777777" w:rsidR="009810C9" w:rsidRPr="0046756F" w:rsidRDefault="00000000" w:rsidP="009810C9">
      <w:pPr>
        <w:rPr>
          <w:rFonts w:cs="Arial"/>
        </w:rPr>
      </w:pPr>
      <w:r>
        <w:rPr>
          <w:rFonts w:cs="Arial"/>
        </w:rPr>
        <w:pict w14:anchorId="0AADB8DF">
          <v:rect id="_x0000_i1226" style="width:0;height:1.5pt" o:hralign="center" o:hrstd="t" o:hr="t" fillcolor="#a0a0a0" stroked="f"/>
        </w:pict>
      </w:r>
    </w:p>
    <w:p w14:paraId="122724D8" w14:textId="77777777" w:rsidR="009810C9" w:rsidRPr="0046756F" w:rsidRDefault="009810C9" w:rsidP="009810C9">
      <w:pPr>
        <w:pStyle w:val="Heading4"/>
        <w:rPr>
          <w:rFonts w:ascii="Arial" w:hAnsi="Arial" w:cs="Arial"/>
        </w:rPr>
      </w:pPr>
      <w:bookmarkStart w:id="408" w:name="_Toc122795563"/>
      <w:bookmarkStart w:id="409" w:name="_Toc158905613"/>
      <w:r w:rsidRPr="0046756F">
        <w:rPr>
          <w:rFonts w:ascii="Arial" w:hAnsi="Arial" w:cs="Arial"/>
        </w:rPr>
        <w:t>10.2.5.3 List of global variables accessed and modified</w:t>
      </w:r>
      <w:bookmarkEnd w:id="408"/>
      <w:bookmarkEnd w:id="409"/>
    </w:p>
    <w:p w14:paraId="02BD3B01" w14:textId="77777777" w:rsidR="009810C9" w:rsidRPr="0046756F" w:rsidRDefault="009810C9" w:rsidP="009810C9">
      <w:pPr>
        <w:rPr>
          <w:rFonts w:cs="Arial"/>
        </w:rPr>
      </w:pPr>
    </w:p>
    <w:p w14:paraId="308D423F"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6333D2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6BE294E" w14:textId="77777777" w:rsidR="009810C9" w:rsidRPr="0046756F" w:rsidRDefault="00000000" w:rsidP="009810C9">
      <w:pPr>
        <w:rPr>
          <w:rFonts w:cs="Arial"/>
        </w:rPr>
      </w:pPr>
      <w:r>
        <w:rPr>
          <w:rFonts w:cs="Arial"/>
        </w:rPr>
        <w:pict w14:anchorId="4599E854">
          <v:rect id="_x0000_i1227" style="width:0;height:1.5pt" o:hralign="center" o:hrstd="t" o:hr="t" fillcolor="#a0a0a0" stroked="f"/>
        </w:pict>
      </w:r>
    </w:p>
    <w:p w14:paraId="28438641" w14:textId="77777777" w:rsidR="009810C9" w:rsidRPr="0046756F" w:rsidRDefault="009810C9" w:rsidP="009810C9">
      <w:pPr>
        <w:pStyle w:val="Heading4"/>
        <w:rPr>
          <w:rFonts w:ascii="Arial" w:hAnsi="Arial" w:cs="Arial"/>
        </w:rPr>
      </w:pPr>
      <w:bookmarkStart w:id="410" w:name="_Toc122795564"/>
      <w:bookmarkStart w:id="411" w:name="_Toc158905614"/>
      <w:r w:rsidRPr="0046756F">
        <w:rPr>
          <w:rFonts w:ascii="Arial" w:hAnsi="Arial" w:cs="Arial"/>
        </w:rPr>
        <w:t>10.2.5.4 Parameter list (Input/Output)</w:t>
      </w:r>
      <w:bookmarkEnd w:id="410"/>
      <w:bookmarkEnd w:id="411"/>
    </w:p>
    <w:p w14:paraId="41823B30" w14:textId="77777777" w:rsidR="009810C9" w:rsidRPr="0046756F" w:rsidRDefault="009810C9" w:rsidP="009810C9">
      <w:pPr>
        <w:rPr>
          <w:rFonts w:cs="Arial"/>
        </w:rPr>
      </w:pPr>
    </w:p>
    <w:p w14:paraId="3C257688" w14:textId="77777777" w:rsidR="009810C9" w:rsidRPr="0046756F" w:rsidRDefault="009810C9" w:rsidP="009810C9">
      <w:pPr>
        <w:widowControl w:val="0"/>
        <w:autoSpaceDE w:val="0"/>
        <w:autoSpaceDN w:val="0"/>
        <w:adjustRightInd w:val="0"/>
        <w:rPr>
          <w:rFonts w:cs="Arial"/>
        </w:rPr>
      </w:pPr>
      <w:r w:rsidRPr="0046756F">
        <w:rPr>
          <w:rFonts w:cs="Arial"/>
        </w:rPr>
        <w:t>Inputs: T_CAN_TX_MSG *ps_new_mess - The new message to insert</w:t>
      </w:r>
    </w:p>
    <w:p w14:paraId="04410DEF" w14:textId="77777777" w:rsidR="009810C9" w:rsidRPr="0046756F" w:rsidRDefault="009810C9" w:rsidP="009810C9">
      <w:pPr>
        <w:widowControl w:val="0"/>
        <w:autoSpaceDE w:val="0"/>
        <w:autoSpaceDN w:val="0"/>
        <w:adjustRightInd w:val="0"/>
        <w:rPr>
          <w:rFonts w:cs="Arial"/>
        </w:rPr>
      </w:pPr>
      <w:r w:rsidRPr="0046756F">
        <w:rPr>
          <w:rFonts w:cs="Arial"/>
        </w:rPr>
        <w:t xml:space="preserve">              T_CAN_TX_QUEUE *ps_which_q - The queue to place the message in</w:t>
      </w:r>
    </w:p>
    <w:p w14:paraId="4EC04B1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T_CAN_TX_QUEUE *ps_which_q - The queue to place the message in</w:t>
      </w:r>
    </w:p>
    <w:p w14:paraId="420D6CD9" w14:textId="77777777" w:rsidR="009810C9" w:rsidRPr="0046756F" w:rsidRDefault="00000000" w:rsidP="009810C9">
      <w:pPr>
        <w:rPr>
          <w:rFonts w:cs="Arial"/>
        </w:rPr>
      </w:pPr>
      <w:r>
        <w:rPr>
          <w:rFonts w:cs="Arial"/>
        </w:rPr>
        <w:pict w14:anchorId="3C72BA85">
          <v:rect id="_x0000_i1228" style="width:0;height:1.5pt" o:hralign="center" o:hrstd="t" o:hr="t" fillcolor="#a0a0a0" stroked="f"/>
        </w:pict>
      </w:r>
    </w:p>
    <w:p w14:paraId="1815A337" w14:textId="77777777" w:rsidR="009810C9" w:rsidRPr="0046756F" w:rsidRDefault="009810C9" w:rsidP="009810C9">
      <w:pPr>
        <w:pStyle w:val="Heading4"/>
        <w:rPr>
          <w:rFonts w:ascii="Arial" w:hAnsi="Arial" w:cs="Arial"/>
        </w:rPr>
      </w:pPr>
      <w:bookmarkStart w:id="412" w:name="_Toc122795565"/>
      <w:bookmarkStart w:id="413" w:name="_Toc158905615"/>
      <w:r w:rsidRPr="0046756F">
        <w:rPr>
          <w:rFonts w:ascii="Arial" w:hAnsi="Arial" w:cs="Arial"/>
        </w:rPr>
        <w:t>10.2.5.5 Return Value</w:t>
      </w:r>
      <w:bookmarkEnd w:id="412"/>
      <w:bookmarkEnd w:id="413"/>
    </w:p>
    <w:p w14:paraId="11233B6B" w14:textId="77777777" w:rsidR="009810C9" w:rsidRPr="0046756F" w:rsidRDefault="009810C9" w:rsidP="009810C9">
      <w:pPr>
        <w:rPr>
          <w:rFonts w:cs="Arial"/>
        </w:rPr>
      </w:pPr>
    </w:p>
    <w:p w14:paraId="0FAB2176" w14:textId="77777777" w:rsidR="009810C9" w:rsidRPr="0046756F" w:rsidRDefault="009810C9" w:rsidP="009810C9">
      <w:pPr>
        <w:widowControl w:val="0"/>
        <w:autoSpaceDE w:val="0"/>
        <w:autoSpaceDN w:val="0"/>
        <w:adjustRightInd w:val="0"/>
        <w:rPr>
          <w:rFonts w:cs="Arial"/>
        </w:rPr>
      </w:pPr>
      <w:r w:rsidRPr="0046756F">
        <w:rPr>
          <w:rFonts w:cs="Arial"/>
        </w:rPr>
        <w:t>T_A825_XMIT_RESULT - A825 transmit routines result</w:t>
      </w:r>
    </w:p>
    <w:p w14:paraId="332F5813" w14:textId="77777777" w:rsidR="009810C9" w:rsidRPr="0046756F" w:rsidRDefault="009810C9" w:rsidP="009810C9">
      <w:pPr>
        <w:widowControl w:val="0"/>
        <w:autoSpaceDE w:val="0"/>
        <w:autoSpaceDN w:val="0"/>
        <w:adjustRightInd w:val="0"/>
        <w:rPr>
          <w:rFonts w:cs="Arial"/>
        </w:rPr>
      </w:pPr>
      <w:r w:rsidRPr="0046756F">
        <w:rPr>
          <w:rFonts w:cs="Arial"/>
        </w:rPr>
        <w:t>- return A825_TX_OVERFLOW if the buffer is full</w:t>
      </w:r>
    </w:p>
    <w:p w14:paraId="3A52B130" w14:textId="77777777" w:rsidR="009810C9" w:rsidRPr="0046756F" w:rsidRDefault="009810C9" w:rsidP="009810C9">
      <w:pPr>
        <w:widowControl w:val="0"/>
        <w:autoSpaceDE w:val="0"/>
        <w:autoSpaceDN w:val="0"/>
        <w:adjustRightInd w:val="0"/>
        <w:rPr>
          <w:rFonts w:cs="Arial"/>
          <w:sz w:val="17"/>
          <w:szCs w:val="17"/>
        </w:rPr>
      </w:pPr>
      <w:r w:rsidRPr="0046756F">
        <w:rPr>
          <w:rFonts w:cs="Arial"/>
        </w:rPr>
        <w:t>- return A825_TX_OK if the transmitted message is successfully placed in the queue</w:t>
      </w:r>
    </w:p>
    <w:p w14:paraId="11644194" w14:textId="77777777" w:rsidR="009810C9" w:rsidRPr="0046756F" w:rsidRDefault="00000000" w:rsidP="009810C9">
      <w:pPr>
        <w:rPr>
          <w:rFonts w:cs="Arial"/>
        </w:rPr>
      </w:pPr>
      <w:r>
        <w:rPr>
          <w:rFonts w:cs="Arial"/>
        </w:rPr>
        <w:pict w14:anchorId="186A4CF9">
          <v:rect id="_x0000_i1229" style="width:0;height:1.5pt" o:hralign="center" o:hrstd="t" o:hr="t" fillcolor="#a0a0a0" stroked="f"/>
        </w:pict>
      </w:r>
    </w:p>
    <w:p w14:paraId="4E3474A6" w14:textId="77777777" w:rsidR="009810C9" w:rsidRPr="0046756F" w:rsidRDefault="009810C9" w:rsidP="009810C9">
      <w:pPr>
        <w:pStyle w:val="Heading4"/>
        <w:rPr>
          <w:rFonts w:ascii="Arial" w:hAnsi="Arial" w:cs="Arial"/>
        </w:rPr>
      </w:pPr>
      <w:bookmarkStart w:id="414" w:name="_Toc122795566"/>
      <w:bookmarkStart w:id="415" w:name="_Toc158905616"/>
      <w:r w:rsidRPr="0046756F">
        <w:rPr>
          <w:rFonts w:ascii="Arial" w:hAnsi="Arial" w:cs="Arial"/>
        </w:rPr>
        <w:t>10.2.5.6 Other CSUs called by this CSU</w:t>
      </w:r>
      <w:bookmarkEnd w:id="414"/>
      <w:bookmarkEnd w:id="415"/>
    </w:p>
    <w:p w14:paraId="4D6BF2C0" w14:textId="77777777" w:rsidR="009810C9" w:rsidRPr="0046756F" w:rsidRDefault="009810C9" w:rsidP="009810C9">
      <w:pPr>
        <w:rPr>
          <w:rFonts w:cs="Arial"/>
        </w:rPr>
      </w:pPr>
    </w:p>
    <w:p w14:paraId="414C7F8D" w14:textId="77777777" w:rsidR="009810C9" w:rsidRPr="0046756F" w:rsidRDefault="009810C9" w:rsidP="009810C9">
      <w:pPr>
        <w:widowControl w:val="0"/>
        <w:autoSpaceDE w:val="0"/>
        <w:autoSpaceDN w:val="0"/>
        <w:adjustRightInd w:val="0"/>
        <w:rPr>
          <w:rFonts w:cs="Arial"/>
        </w:rPr>
      </w:pPr>
      <w:r w:rsidRPr="0046756F">
        <w:rPr>
          <w:rFonts w:cs="Arial"/>
        </w:rPr>
        <w:t>CanItConfig</w:t>
      </w:r>
    </w:p>
    <w:p w14:paraId="2EC608DC" w14:textId="77777777" w:rsidR="009810C9" w:rsidRPr="0046756F" w:rsidRDefault="009810C9" w:rsidP="009810C9">
      <w:pPr>
        <w:widowControl w:val="0"/>
        <w:autoSpaceDE w:val="0"/>
        <w:autoSpaceDN w:val="0"/>
        <w:adjustRightInd w:val="0"/>
        <w:rPr>
          <w:rFonts w:cs="Arial"/>
          <w:sz w:val="17"/>
          <w:szCs w:val="17"/>
        </w:rPr>
      </w:pPr>
      <w:r w:rsidRPr="0046756F">
        <w:rPr>
          <w:rFonts w:cs="Arial"/>
        </w:rPr>
        <w:t>A825BufferCheck</w:t>
      </w:r>
    </w:p>
    <w:p w14:paraId="7E4EA215" w14:textId="77777777" w:rsidR="009810C9" w:rsidRPr="0046756F" w:rsidRDefault="00000000" w:rsidP="009810C9">
      <w:pPr>
        <w:rPr>
          <w:rFonts w:cs="Arial"/>
        </w:rPr>
      </w:pPr>
      <w:r>
        <w:rPr>
          <w:rFonts w:cs="Arial"/>
        </w:rPr>
        <w:pict w14:anchorId="411798F7">
          <v:rect id="_x0000_i1230" style="width:0;height:1.5pt" o:hralign="center" o:hrstd="t" o:hr="t" fillcolor="#a0a0a0" stroked="f"/>
        </w:pict>
      </w:r>
    </w:p>
    <w:p w14:paraId="29ACE861" w14:textId="77777777" w:rsidR="009810C9" w:rsidRPr="0046756F" w:rsidRDefault="009810C9" w:rsidP="009810C9">
      <w:pPr>
        <w:pStyle w:val="Heading4"/>
        <w:rPr>
          <w:rFonts w:ascii="Arial" w:hAnsi="Arial" w:cs="Arial"/>
        </w:rPr>
      </w:pPr>
      <w:bookmarkStart w:id="416" w:name="_Toc122795567"/>
      <w:bookmarkStart w:id="417" w:name="_Toc158905617"/>
      <w:r w:rsidRPr="0046756F">
        <w:rPr>
          <w:rFonts w:ascii="Arial" w:hAnsi="Arial" w:cs="Arial"/>
        </w:rPr>
        <w:t>10.2.5.7 Description of list of LLRs allocated</w:t>
      </w:r>
      <w:bookmarkEnd w:id="416"/>
      <w:bookmarkEnd w:id="417"/>
    </w:p>
    <w:p w14:paraId="695BA8AD" w14:textId="77777777" w:rsidR="009810C9" w:rsidRPr="0046756F" w:rsidRDefault="009810C9" w:rsidP="009810C9">
      <w:pPr>
        <w:rPr>
          <w:rFonts w:cs="Arial"/>
        </w:rPr>
      </w:pPr>
    </w:p>
    <w:p w14:paraId="7C62F4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TxQueueInsert.</w:t>
      </w:r>
    </w:p>
    <w:p w14:paraId="7B3A6713" w14:textId="77777777" w:rsidR="009810C9" w:rsidRPr="0046756F" w:rsidRDefault="00000000" w:rsidP="009810C9">
      <w:pPr>
        <w:rPr>
          <w:rFonts w:cs="Arial"/>
        </w:rPr>
      </w:pPr>
      <w:r>
        <w:rPr>
          <w:rFonts w:cs="Arial"/>
        </w:rPr>
        <w:pict w14:anchorId="41541186">
          <v:rect id="_x0000_i1231" style="width:0;height:1.5pt" o:hralign="center" o:hrstd="t" o:hr="t" fillcolor="#a0a0a0" stroked="f"/>
        </w:pict>
      </w:r>
    </w:p>
    <w:p w14:paraId="0A912C95" w14:textId="77777777" w:rsidR="009810C9" w:rsidRPr="0046756F" w:rsidRDefault="009810C9" w:rsidP="009810C9">
      <w:pPr>
        <w:pStyle w:val="Heading5"/>
        <w:rPr>
          <w:rFonts w:ascii="Arial" w:hAnsi="Arial" w:cs="Arial"/>
        </w:rPr>
      </w:pPr>
      <w:bookmarkStart w:id="418" w:name="_Toc122795568"/>
      <w:bookmarkStart w:id="419" w:name="_Toc158905618"/>
      <w:r w:rsidRPr="0046756F">
        <w:rPr>
          <w:rFonts w:ascii="Arial" w:hAnsi="Arial" w:cs="Arial"/>
        </w:rPr>
        <w:t>10.2.5.7.1 daucmfarinc825-TxQueueInsert-LLR-001</w:t>
      </w:r>
      <w:bookmarkEnd w:id="418"/>
      <w:bookmarkEnd w:id="419"/>
    </w:p>
    <w:p w14:paraId="7E67FA29" w14:textId="77777777" w:rsidR="009810C9" w:rsidRPr="0046756F" w:rsidRDefault="009810C9" w:rsidP="009810C9">
      <w:pPr>
        <w:rPr>
          <w:rFonts w:cs="Arial"/>
        </w:rPr>
      </w:pPr>
      <w:r w:rsidRPr="0046756F">
        <w:rPr>
          <w:rFonts w:cs="Arial"/>
        </w:rPr>
        <w:t>Requirement ID: H698-LLD-CMU-FNC-243</w:t>
      </w:r>
    </w:p>
    <w:p w14:paraId="75F4F346" w14:textId="77777777" w:rsidR="009810C9" w:rsidRPr="0046756F" w:rsidRDefault="009810C9" w:rsidP="009810C9">
      <w:pPr>
        <w:rPr>
          <w:rFonts w:cs="Arial"/>
        </w:rPr>
      </w:pPr>
    </w:p>
    <w:p w14:paraId="5125B25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the Can Transmit Interrupt by calling CanItConfig function with parameters M_CANX, M_CAN_IT_TME and DISABLE</w:t>
      </w:r>
    </w:p>
    <w:p w14:paraId="2E37EC28" w14:textId="77777777" w:rsidR="009810C9" w:rsidRPr="0046756F" w:rsidRDefault="00000000" w:rsidP="009810C9">
      <w:pPr>
        <w:rPr>
          <w:rFonts w:cs="Arial"/>
        </w:rPr>
      </w:pPr>
      <w:r>
        <w:rPr>
          <w:rFonts w:cs="Arial"/>
        </w:rPr>
        <w:pict w14:anchorId="51311AB2">
          <v:rect id="_x0000_i1232" style="width:0;height:1.5pt" o:hralign="center" o:hrstd="t" o:hr="t" fillcolor="#a0a0a0" stroked="f"/>
        </w:pict>
      </w:r>
    </w:p>
    <w:p w14:paraId="326B7C9F" w14:textId="77777777" w:rsidR="009810C9" w:rsidRPr="0046756F" w:rsidRDefault="009810C9" w:rsidP="009810C9">
      <w:pPr>
        <w:pStyle w:val="Heading5"/>
        <w:rPr>
          <w:rFonts w:ascii="Arial" w:hAnsi="Arial" w:cs="Arial"/>
        </w:rPr>
      </w:pPr>
      <w:bookmarkStart w:id="420" w:name="_Toc122795569"/>
      <w:bookmarkStart w:id="421" w:name="_Toc158905619"/>
      <w:r w:rsidRPr="0046756F">
        <w:rPr>
          <w:rFonts w:ascii="Arial" w:hAnsi="Arial" w:cs="Arial"/>
        </w:rPr>
        <w:t>10.2.5.7.2 daucmfarinc825-TxQueueInsert-LLR-002</w:t>
      </w:r>
      <w:bookmarkEnd w:id="420"/>
      <w:bookmarkEnd w:id="421"/>
    </w:p>
    <w:p w14:paraId="60989B2E" w14:textId="77777777" w:rsidR="009810C9" w:rsidRPr="0046756F" w:rsidRDefault="009810C9" w:rsidP="009810C9">
      <w:pPr>
        <w:rPr>
          <w:rFonts w:cs="Arial"/>
        </w:rPr>
      </w:pPr>
      <w:r w:rsidRPr="0046756F">
        <w:rPr>
          <w:rFonts w:cs="Arial"/>
        </w:rPr>
        <w:t>Requirement ID: H698-LLD-CMU-FNC-244</w:t>
      </w:r>
    </w:p>
    <w:p w14:paraId="59860F1F" w14:textId="77777777" w:rsidR="009810C9" w:rsidRPr="0046756F" w:rsidRDefault="009810C9" w:rsidP="009810C9">
      <w:pPr>
        <w:rPr>
          <w:rFonts w:cs="Arial"/>
        </w:rPr>
      </w:pPr>
    </w:p>
    <w:p w14:paraId="06FF092F" w14:textId="77777777" w:rsidR="009810C9" w:rsidRPr="0046756F" w:rsidRDefault="009810C9" w:rsidP="009810C9">
      <w:pPr>
        <w:widowControl w:val="0"/>
        <w:autoSpaceDE w:val="0"/>
        <w:autoSpaceDN w:val="0"/>
        <w:adjustRightInd w:val="0"/>
        <w:rPr>
          <w:rFonts w:cs="Arial"/>
        </w:rPr>
      </w:pPr>
      <w:r w:rsidRPr="0046756F">
        <w:rPr>
          <w:rFonts w:cs="Arial"/>
        </w:rPr>
        <w:t>The function shall enable the Can Transmit Interrupt by calling CanItConfig function with parameters</w:t>
      </w:r>
    </w:p>
    <w:p w14:paraId="010FF94A" w14:textId="77777777" w:rsidR="009810C9" w:rsidRPr="0046756F" w:rsidRDefault="009810C9" w:rsidP="009810C9">
      <w:pPr>
        <w:widowControl w:val="0"/>
        <w:autoSpaceDE w:val="0"/>
        <w:autoSpaceDN w:val="0"/>
        <w:adjustRightInd w:val="0"/>
        <w:rPr>
          <w:rFonts w:cs="Arial"/>
        </w:rPr>
      </w:pPr>
      <w:r w:rsidRPr="0046756F">
        <w:rPr>
          <w:rFonts w:cs="Arial"/>
        </w:rPr>
        <w:t>M_CANX, M_CAN_IT_TME and ENABLE and returns A825_TX_OVERFLOW</w:t>
      </w:r>
    </w:p>
    <w:p w14:paraId="5CDB3B9C" w14:textId="77777777" w:rsidR="009810C9" w:rsidRPr="0046756F" w:rsidRDefault="009810C9" w:rsidP="009810C9">
      <w:pPr>
        <w:widowControl w:val="0"/>
        <w:autoSpaceDE w:val="0"/>
        <w:autoSpaceDN w:val="0"/>
        <w:adjustRightInd w:val="0"/>
        <w:rPr>
          <w:rFonts w:cs="Arial"/>
        </w:rPr>
      </w:pPr>
      <w:r w:rsidRPr="0046756F">
        <w:rPr>
          <w:rFonts w:cs="Arial"/>
        </w:rPr>
        <w:t>when number of messages in the Tx queue (tx_cntr of ps_which_q) is equal to M_CAN_X_Q_SIZE</w:t>
      </w:r>
    </w:p>
    <w:p w14:paraId="618AC48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otherwise do nothing.</w:t>
      </w:r>
    </w:p>
    <w:p w14:paraId="23A3950B" w14:textId="77777777" w:rsidR="009810C9" w:rsidRPr="0046756F" w:rsidRDefault="00000000" w:rsidP="009810C9">
      <w:pPr>
        <w:rPr>
          <w:rFonts w:cs="Arial"/>
        </w:rPr>
      </w:pPr>
      <w:r>
        <w:rPr>
          <w:rFonts w:cs="Arial"/>
        </w:rPr>
        <w:pict w14:anchorId="63D9F069">
          <v:rect id="_x0000_i1233" style="width:0;height:1.5pt" o:hralign="center" o:hrstd="t" o:hr="t" fillcolor="#a0a0a0" stroked="f"/>
        </w:pict>
      </w:r>
    </w:p>
    <w:p w14:paraId="55997A79" w14:textId="77777777" w:rsidR="009810C9" w:rsidRPr="0046756F" w:rsidRDefault="009810C9" w:rsidP="009810C9">
      <w:pPr>
        <w:pStyle w:val="Heading5"/>
        <w:rPr>
          <w:rFonts w:ascii="Arial" w:hAnsi="Arial" w:cs="Arial"/>
        </w:rPr>
      </w:pPr>
      <w:bookmarkStart w:id="422" w:name="_Toc122795570"/>
      <w:bookmarkStart w:id="423" w:name="_Toc158905620"/>
      <w:r w:rsidRPr="0046756F">
        <w:rPr>
          <w:rFonts w:ascii="Arial" w:hAnsi="Arial" w:cs="Arial"/>
        </w:rPr>
        <w:t>10.2.5.7.3 daucmfarinc825-TxQueueInsert-LLR-003</w:t>
      </w:r>
      <w:bookmarkEnd w:id="422"/>
      <w:bookmarkEnd w:id="423"/>
    </w:p>
    <w:p w14:paraId="7BFC45A0" w14:textId="77777777" w:rsidR="009810C9" w:rsidRPr="0046756F" w:rsidRDefault="009810C9" w:rsidP="009810C9">
      <w:pPr>
        <w:rPr>
          <w:rFonts w:cs="Arial"/>
        </w:rPr>
      </w:pPr>
      <w:r w:rsidRPr="0046756F">
        <w:rPr>
          <w:rFonts w:cs="Arial"/>
        </w:rPr>
        <w:t>Requirement ID: H698-LLD-CMU-FNC-245</w:t>
      </w:r>
    </w:p>
    <w:p w14:paraId="18080AE1" w14:textId="77777777" w:rsidR="009810C9" w:rsidRPr="0046756F" w:rsidRDefault="009810C9" w:rsidP="009810C9">
      <w:pPr>
        <w:rPr>
          <w:rFonts w:cs="Arial"/>
        </w:rPr>
      </w:pPr>
    </w:p>
    <w:p w14:paraId="0796280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insert the new message(ps_new_mess) into the next message in the queue (tx_tail of ps_which_q).</w:t>
      </w:r>
    </w:p>
    <w:p w14:paraId="268ADA5B" w14:textId="77777777" w:rsidR="009810C9" w:rsidRPr="0046756F" w:rsidRDefault="00000000" w:rsidP="009810C9">
      <w:pPr>
        <w:rPr>
          <w:rFonts w:cs="Arial"/>
        </w:rPr>
      </w:pPr>
      <w:r>
        <w:rPr>
          <w:rFonts w:cs="Arial"/>
        </w:rPr>
        <w:pict w14:anchorId="3AE8CC81">
          <v:rect id="_x0000_i1234" style="width:0;height:1.5pt" o:hralign="center" o:hrstd="t" o:hr="t" fillcolor="#a0a0a0" stroked="f"/>
        </w:pict>
      </w:r>
    </w:p>
    <w:p w14:paraId="37E79CEA" w14:textId="77777777" w:rsidR="009810C9" w:rsidRPr="0046756F" w:rsidRDefault="009810C9" w:rsidP="009810C9">
      <w:pPr>
        <w:pStyle w:val="Heading5"/>
        <w:rPr>
          <w:rFonts w:ascii="Arial" w:hAnsi="Arial" w:cs="Arial"/>
        </w:rPr>
      </w:pPr>
      <w:bookmarkStart w:id="424" w:name="_Toc122795571"/>
      <w:bookmarkStart w:id="425" w:name="_Toc158905621"/>
      <w:r w:rsidRPr="0046756F">
        <w:rPr>
          <w:rFonts w:ascii="Arial" w:hAnsi="Arial" w:cs="Arial"/>
        </w:rPr>
        <w:t>10.2.5.7.4 daucmfarinc825-TxQueueInsert-LLR-004</w:t>
      </w:r>
      <w:bookmarkEnd w:id="424"/>
      <w:bookmarkEnd w:id="425"/>
    </w:p>
    <w:p w14:paraId="4B7B9E44" w14:textId="77777777" w:rsidR="009810C9" w:rsidRPr="0046756F" w:rsidRDefault="009810C9" w:rsidP="009810C9">
      <w:pPr>
        <w:rPr>
          <w:rFonts w:cs="Arial"/>
        </w:rPr>
      </w:pPr>
      <w:r w:rsidRPr="0046756F">
        <w:rPr>
          <w:rFonts w:cs="Arial"/>
        </w:rPr>
        <w:t>Requirement ID: H698-LLD-CMU-FNC-246</w:t>
      </w:r>
    </w:p>
    <w:p w14:paraId="607367B3" w14:textId="77777777" w:rsidR="009810C9" w:rsidRPr="0046756F" w:rsidRDefault="009810C9" w:rsidP="009810C9">
      <w:pPr>
        <w:rPr>
          <w:rFonts w:cs="Arial"/>
        </w:rPr>
      </w:pPr>
    </w:p>
    <w:p w14:paraId="465E256E" w14:textId="77777777" w:rsidR="009810C9" w:rsidRPr="0046756F" w:rsidRDefault="009810C9" w:rsidP="009810C9">
      <w:pPr>
        <w:widowControl w:val="0"/>
        <w:autoSpaceDE w:val="0"/>
        <w:autoSpaceDN w:val="0"/>
        <w:adjustRightInd w:val="0"/>
        <w:rPr>
          <w:rFonts w:cs="Arial"/>
        </w:rPr>
      </w:pPr>
      <w:r w:rsidRPr="0046756F">
        <w:rPr>
          <w:rFonts w:cs="Arial"/>
        </w:rPr>
        <w:t>The function shall adjust the tail and check for a wrap by incrementing number of messages in the Tx queue (tx_cntr of ps_which_q) by M_ONE</w:t>
      </w:r>
    </w:p>
    <w:p w14:paraId="24CEB9EA" w14:textId="77777777" w:rsidR="009810C9" w:rsidRPr="0046756F" w:rsidRDefault="009810C9" w:rsidP="009810C9">
      <w:pPr>
        <w:widowControl w:val="0"/>
        <w:autoSpaceDE w:val="0"/>
        <w:autoSpaceDN w:val="0"/>
        <w:adjustRightInd w:val="0"/>
        <w:rPr>
          <w:rFonts w:cs="Arial"/>
          <w:sz w:val="17"/>
          <w:szCs w:val="17"/>
        </w:rPr>
      </w:pPr>
      <w:r w:rsidRPr="0046756F">
        <w:rPr>
          <w:rFonts w:cs="Arial"/>
        </w:rPr>
        <w:t>and next message to insert (tx_tail of ps_which_q) by M_ONE.</w:t>
      </w:r>
    </w:p>
    <w:p w14:paraId="29BF0E64" w14:textId="77777777" w:rsidR="009810C9" w:rsidRPr="0046756F" w:rsidRDefault="00000000" w:rsidP="009810C9">
      <w:pPr>
        <w:rPr>
          <w:rFonts w:cs="Arial"/>
        </w:rPr>
      </w:pPr>
      <w:r>
        <w:rPr>
          <w:rFonts w:cs="Arial"/>
        </w:rPr>
        <w:pict w14:anchorId="0FFA3AF8">
          <v:rect id="_x0000_i1235" style="width:0;height:1.5pt" o:hralign="center" o:hrstd="t" o:hr="t" fillcolor="#a0a0a0" stroked="f"/>
        </w:pict>
      </w:r>
    </w:p>
    <w:p w14:paraId="2197D7A4" w14:textId="77777777" w:rsidR="009810C9" w:rsidRPr="0046756F" w:rsidRDefault="009810C9" w:rsidP="009810C9">
      <w:pPr>
        <w:pStyle w:val="Heading5"/>
        <w:rPr>
          <w:rFonts w:ascii="Arial" w:hAnsi="Arial" w:cs="Arial"/>
        </w:rPr>
      </w:pPr>
      <w:bookmarkStart w:id="426" w:name="_Toc122795572"/>
      <w:bookmarkStart w:id="427" w:name="_Toc158905622"/>
      <w:r w:rsidRPr="0046756F">
        <w:rPr>
          <w:rFonts w:ascii="Arial" w:hAnsi="Arial" w:cs="Arial"/>
        </w:rPr>
        <w:t>10.2.5.7.5 daucmfarinc825-TxQueueInsert-LLR-005</w:t>
      </w:r>
      <w:bookmarkEnd w:id="426"/>
      <w:bookmarkEnd w:id="427"/>
    </w:p>
    <w:p w14:paraId="593862BA" w14:textId="77777777" w:rsidR="009810C9" w:rsidRPr="0046756F" w:rsidRDefault="009810C9" w:rsidP="009810C9">
      <w:pPr>
        <w:rPr>
          <w:rFonts w:cs="Arial"/>
        </w:rPr>
      </w:pPr>
      <w:r w:rsidRPr="0046756F">
        <w:rPr>
          <w:rFonts w:cs="Arial"/>
        </w:rPr>
        <w:t>Requirement ID: H698-LLD-CMU-FNC-247</w:t>
      </w:r>
    </w:p>
    <w:p w14:paraId="63306398" w14:textId="77777777" w:rsidR="009810C9" w:rsidRPr="0046756F" w:rsidRDefault="009810C9" w:rsidP="009810C9">
      <w:pPr>
        <w:rPr>
          <w:rFonts w:cs="Arial"/>
        </w:rPr>
      </w:pPr>
    </w:p>
    <w:p w14:paraId="526998E2" w14:textId="77777777" w:rsidR="009810C9" w:rsidRPr="0046756F" w:rsidRDefault="009810C9" w:rsidP="009810C9">
      <w:pPr>
        <w:widowControl w:val="0"/>
        <w:autoSpaceDE w:val="0"/>
        <w:autoSpaceDN w:val="0"/>
        <w:adjustRightInd w:val="0"/>
        <w:rPr>
          <w:rFonts w:cs="Arial"/>
        </w:rPr>
      </w:pPr>
      <w:r w:rsidRPr="0046756F">
        <w:rPr>
          <w:rFonts w:cs="Arial"/>
        </w:rPr>
        <w:t>The function shall set next message to insert (tx_tail of ps_which_q) to the Tx buffer (tx_buf of ps_which_q)</w:t>
      </w:r>
    </w:p>
    <w:p w14:paraId="381AE7B3" w14:textId="77777777" w:rsidR="009810C9" w:rsidRPr="0046756F" w:rsidRDefault="009810C9" w:rsidP="009810C9">
      <w:pPr>
        <w:widowControl w:val="0"/>
        <w:autoSpaceDE w:val="0"/>
        <w:autoSpaceDN w:val="0"/>
        <w:adjustRightInd w:val="0"/>
        <w:rPr>
          <w:rFonts w:cs="Arial"/>
          <w:sz w:val="17"/>
          <w:szCs w:val="17"/>
        </w:rPr>
      </w:pPr>
      <w:r w:rsidRPr="0046756F">
        <w:rPr>
          <w:rFonts w:cs="Arial"/>
        </w:rPr>
        <w:t>when the next message to insert (tx_tail of ps_which_q) is in the Transmit Message Queue Size range(tx_buf[M_CAN_X_Q_SIZE] of ps_which_q) otherwise do nothing.</w:t>
      </w:r>
    </w:p>
    <w:p w14:paraId="7B379072" w14:textId="77777777" w:rsidR="009810C9" w:rsidRPr="0046756F" w:rsidRDefault="00000000" w:rsidP="009810C9">
      <w:pPr>
        <w:rPr>
          <w:rFonts w:cs="Arial"/>
        </w:rPr>
      </w:pPr>
      <w:r>
        <w:rPr>
          <w:rFonts w:cs="Arial"/>
        </w:rPr>
        <w:pict w14:anchorId="0DB50839">
          <v:rect id="_x0000_i1236" style="width:0;height:1.5pt" o:hralign="center" o:hrstd="t" o:hr="t" fillcolor="#a0a0a0" stroked="f"/>
        </w:pict>
      </w:r>
    </w:p>
    <w:p w14:paraId="1DAD5E20" w14:textId="77777777" w:rsidR="009810C9" w:rsidRPr="0046756F" w:rsidRDefault="009810C9" w:rsidP="009810C9">
      <w:pPr>
        <w:pStyle w:val="Heading5"/>
        <w:rPr>
          <w:rFonts w:ascii="Arial" w:hAnsi="Arial" w:cs="Arial"/>
        </w:rPr>
      </w:pPr>
      <w:bookmarkStart w:id="428" w:name="_Toc122795573"/>
      <w:bookmarkStart w:id="429" w:name="_Toc158905623"/>
      <w:r w:rsidRPr="0046756F">
        <w:rPr>
          <w:rFonts w:ascii="Arial" w:hAnsi="Arial" w:cs="Arial"/>
        </w:rPr>
        <w:t>10.2.5.7.6 daucmfarinc825-TxQueueInsert-LLR-006</w:t>
      </w:r>
      <w:bookmarkEnd w:id="428"/>
      <w:bookmarkEnd w:id="429"/>
    </w:p>
    <w:p w14:paraId="1F00BD15" w14:textId="77777777" w:rsidR="009810C9" w:rsidRPr="0046756F" w:rsidRDefault="009810C9" w:rsidP="009810C9">
      <w:pPr>
        <w:rPr>
          <w:rFonts w:cs="Arial"/>
        </w:rPr>
      </w:pPr>
      <w:r w:rsidRPr="0046756F">
        <w:rPr>
          <w:rFonts w:cs="Arial"/>
        </w:rPr>
        <w:t>Requirement ID: H698-LLD-CMU-FNC-248</w:t>
      </w:r>
    </w:p>
    <w:p w14:paraId="7A627EBB" w14:textId="77777777" w:rsidR="009810C9" w:rsidRPr="0046756F" w:rsidRDefault="009810C9" w:rsidP="009810C9">
      <w:pPr>
        <w:rPr>
          <w:rFonts w:cs="Arial"/>
        </w:rPr>
      </w:pPr>
    </w:p>
    <w:p w14:paraId="2FA4BD4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Can Transmit Interrupt by calling CanItConfig function with parameters M_CANX, M_CAN_IT_TME and ENABLE.</w:t>
      </w:r>
    </w:p>
    <w:p w14:paraId="5DFF0611" w14:textId="77777777" w:rsidR="009810C9" w:rsidRPr="0046756F" w:rsidRDefault="00000000" w:rsidP="009810C9">
      <w:pPr>
        <w:rPr>
          <w:rFonts w:cs="Arial"/>
        </w:rPr>
      </w:pPr>
      <w:r>
        <w:rPr>
          <w:rFonts w:cs="Arial"/>
        </w:rPr>
        <w:pict w14:anchorId="75093B29">
          <v:rect id="_x0000_i1237" style="width:0;height:1.5pt" o:hralign="center" o:hrstd="t" o:hr="t" fillcolor="#a0a0a0" stroked="f"/>
        </w:pict>
      </w:r>
    </w:p>
    <w:p w14:paraId="1B98A4E0" w14:textId="77777777" w:rsidR="009810C9" w:rsidRPr="0046756F" w:rsidRDefault="009810C9" w:rsidP="009810C9">
      <w:pPr>
        <w:pStyle w:val="Heading5"/>
        <w:rPr>
          <w:rFonts w:ascii="Arial" w:hAnsi="Arial" w:cs="Arial"/>
        </w:rPr>
      </w:pPr>
      <w:bookmarkStart w:id="430" w:name="_Toc122795574"/>
      <w:bookmarkStart w:id="431" w:name="_Toc158905624"/>
      <w:r w:rsidRPr="0046756F">
        <w:rPr>
          <w:rFonts w:ascii="Arial" w:hAnsi="Arial" w:cs="Arial"/>
        </w:rPr>
        <w:t>10.2.5.7.7 daucmfarinc825-TxQueueInsert-LLR-007</w:t>
      </w:r>
      <w:bookmarkEnd w:id="430"/>
      <w:bookmarkEnd w:id="431"/>
    </w:p>
    <w:p w14:paraId="49F9F207" w14:textId="77777777" w:rsidR="009810C9" w:rsidRPr="0046756F" w:rsidRDefault="009810C9" w:rsidP="009810C9">
      <w:pPr>
        <w:rPr>
          <w:rFonts w:cs="Arial"/>
        </w:rPr>
      </w:pPr>
      <w:r w:rsidRPr="0046756F">
        <w:rPr>
          <w:rFonts w:cs="Arial"/>
        </w:rPr>
        <w:t>Requirement ID: H698-LLD-CMU-FNC-249</w:t>
      </w:r>
    </w:p>
    <w:p w14:paraId="14C6C96B" w14:textId="77777777" w:rsidR="009810C9" w:rsidRPr="0046756F" w:rsidRDefault="009810C9" w:rsidP="009810C9">
      <w:pPr>
        <w:rPr>
          <w:rFonts w:cs="Arial"/>
        </w:rPr>
      </w:pPr>
    </w:p>
    <w:p w14:paraId="2929BD4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A825BufferCheck for immediate transmit and returns A825_TX_OK when the transmitted message is successfully placed in the queue</w:t>
      </w:r>
    </w:p>
    <w:p w14:paraId="41500BFD" w14:textId="77777777" w:rsidR="009810C9" w:rsidRPr="0046756F" w:rsidRDefault="00000000" w:rsidP="009810C9">
      <w:pPr>
        <w:rPr>
          <w:rFonts w:cs="Arial"/>
        </w:rPr>
      </w:pPr>
      <w:r>
        <w:rPr>
          <w:rFonts w:cs="Arial"/>
        </w:rPr>
        <w:pict w14:anchorId="7E2F8688">
          <v:rect id="_x0000_i1238" style="width:0;height:1.5pt" o:hralign="center" o:hrstd="t" o:hr="t" fillcolor="#a0a0a0" stroked="f"/>
        </w:pict>
      </w:r>
    </w:p>
    <w:p w14:paraId="36E8BAA8" w14:textId="77777777" w:rsidR="009810C9" w:rsidRPr="0046756F" w:rsidRDefault="009810C9" w:rsidP="009810C9">
      <w:pPr>
        <w:pStyle w:val="Heading3"/>
      </w:pPr>
      <w:bookmarkStart w:id="432" w:name="_Toc122795575"/>
      <w:bookmarkStart w:id="433" w:name="_Toc158905625"/>
      <w:r w:rsidRPr="0046756F">
        <w:t>10.2.6 BuildBroadcastExtId</w:t>
      </w:r>
      <w:bookmarkEnd w:id="432"/>
      <w:bookmarkEnd w:id="433"/>
    </w:p>
    <w:p w14:paraId="194D9F64" w14:textId="77777777" w:rsidR="009810C9" w:rsidRPr="0046756F" w:rsidRDefault="009810C9" w:rsidP="009810C9">
      <w:pPr>
        <w:rPr>
          <w:rFonts w:cs="Arial"/>
        </w:rPr>
      </w:pPr>
    </w:p>
    <w:p w14:paraId="51E8896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BuildBroadcastExtId will follow in the sub sections.</w:t>
      </w:r>
    </w:p>
    <w:p w14:paraId="60ED3373" w14:textId="77777777" w:rsidR="009810C9" w:rsidRPr="0046756F" w:rsidRDefault="00000000" w:rsidP="009810C9">
      <w:pPr>
        <w:rPr>
          <w:rFonts w:cs="Arial"/>
        </w:rPr>
      </w:pPr>
      <w:r>
        <w:rPr>
          <w:rFonts w:cs="Arial"/>
        </w:rPr>
        <w:pict w14:anchorId="00490C51">
          <v:rect id="_x0000_i1239" style="width:0;height:1.5pt" o:hralign="center" o:hrstd="t" o:hr="t" fillcolor="#a0a0a0" stroked="f"/>
        </w:pict>
      </w:r>
    </w:p>
    <w:p w14:paraId="06DBB19A" w14:textId="77777777" w:rsidR="009810C9" w:rsidRPr="0046756F" w:rsidRDefault="009810C9" w:rsidP="009810C9">
      <w:pPr>
        <w:pStyle w:val="Heading4"/>
        <w:rPr>
          <w:rFonts w:ascii="Arial" w:hAnsi="Arial" w:cs="Arial"/>
        </w:rPr>
      </w:pPr>
      <w:bookmarkStart w:id="434" w:name="_Toc122795576"/>
      <w:bookmarkStart w:id="435" w:name="_Toc158905626"/>
      <w:r w:rsidRPr="0046756F">
        <w:rPr>
          <w:rFonts w:ascii="Arial" w:hAnsi="Arial" w:cs="Arial"/>
        </w:rPr>
        <w:t>10.2.6.1 Brief Description</w:t>
      </w:r>
      <w:bookmarkEnd w:id="434"/>
      <w:bookmarkEnd w:id="435"/>
    </w:p>
    <w:p w14:paraId="353906DC" w14:textId="77777777" w:rsidR="009810C9" w:rsidRPr="0046756F" w:rsidRDefault="009810C9" w:rsidP="009810C9">
      <w:pPr>
        <w:rPr>
          <w:rFonts w:cs="Arial"/>
        </w:rPr>
      </w:pPr>
    </w:p>
    <w:p w14:paraId="67C8FC50" w14:textId="77777777" w:rsidR="009810C9" w:rsidRPr="0046756F" w:rsidRDefault="009810C9" w:rsidP="009810C9">
      <w:pPr>
        <w:widowControl w:val="0"/>
        <w:autoSpaceDE w:val="0"/>
        <w:autoSpaceDN w:val="0"/>
        <w:adjustRightInd w:val="0"/>
        <w:rPr>
          <w:rFonts w:cs="Arial"/>
          <w:sz w:val="17"/>
          <w:szCs w:val="17"/>
        </w:rPr>
      </w:pPr>
      <w:r w:rsidRPr="0046756F">
        <w:rPr>
          <w:rFonts w:cs="Arial"/>
        </w:rPr>
        <w:t>BuildBroadcastExtId function builds the 29 bit CAN identifier for an A825 Broadcast type message.</w:t>
      </w:r>
    </w:p>
    <w:p w14:paraId="24847376" w14:textId="77777777" w:rsidR="009810C9" w:rsidRPr="0046756F" w:rsidRDefault="00000000" w:rsidP="009810C9">
      <w:pPr>
        <w:rPr>
          <w:rFonts w:cs="Arial"/>
        </w:rPr>
      </w:pPr>
      <w:r>
        <w:rPr>
          <w:rFonts w:cs="Arial"/>
        </w:rPr>
        <w:pict w14:anchorId="0D6A2B1D">
          <v:rect id="_x0000_i1240" style="width:0;height:1.5pt" o:hralign="center" o:hrstd="t" o:hr="t" fillcolor="#a0a0a0" stroked="f"/>
        </w:pict>
      </w:r>
    </w:p>
    <w:p w14:paraId="084E4D03" w14:textId="77777777" w:rsidR="009810C9" w:rsidRPr="0046756F" w:rsidRDefault="009810C9" w:rsidP="009810C9">
      <w:pPr>
        <w:pStyle w:val="Heading4"/>
        <w:rPr>
          <w:rFonts w:ascii="Arial" w:hAnsi="Arial" w:cs="Arial"/>
        </w:rPr>
      </w:pPr>
      <w:bookmarkStart w:id="436" w:name="_Toc122795577"/>
      <w:bookmarkStart w:id="437" w:name="_Toc158905627"/>
      <w:r w:rsidRPr="0046756F">
        <w:rPr>
          <w:rFonts w:ascii="Arial" w:hAnsi="Arial" w:cs="Arial"/>
        </w:rPr>
        <w:t>10.2.6.2 List of HLRs allocated</w:t>
      </w:r>
      <w:bookmarkEnd w:id="436"/>
      <w:bookmarkEnd w:id="437"/>
    </w:p>
    <w:p w14:paraId="3EED2915" w14:textId="77777777" w:rsidR="009810C9" w:rsidRPr="0046756F" w:rsidRDefault="009810C9" w:rsidP="009810C9">
      <w:pPr>
        <w:rPr>
          <w:rFonts w:cs="Arial"/>
        </w:rPr>
      </w:pPr>
    </w:p>
    <w:p w14:paraId="2B4DDEE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656DEAD5" w14:textId="77777777" w:rsidR="009810C9" w:rsidRPr="0046756F" w:rsidRDefault="00000000" w:rsidP="009810C9">
      <w:pPr>
        <w:rPr>
          <w:rFonts w:cs="Arial"/>
        </w:rPr>
      </w:pPr>
      <w:r>
        <w:rPr>
          <w:rFonts w:cs="Arial"/>
        </w:rPr>
        <w:pict w14:anchorId="3D04A70B">
          <v:rect id="_x0000_i1241" style="width:0;height:1.5pt" o:hralign="center" o:hrstd="t" o:hr="t" fillcolor="#a0a0a0" stroked="f"/>
        </w:pict>
      </w:r>
    </w:p>
    <w:p w14:paraId="44D6EB2F" w14:textId="77777777" w:rsidR="009810C9" w:rsidRPr="0046756F" w:rsidRDefault="009810C9" w:rsidP="009810C9">
      <w:pPr>
        <w:pStyle w:val="Heading4"/>
        <w:rPr>
          <w:rFonts w:ascii="Arial" w:hAnsi="Arial" w:cs="Arial"/>
        </w:rPr>
      </w:pPr>
      <w:bookmarkStart w:id="438" w:name="_Toc122795578"/>
      <w:bookmarkStart w:id="439" w:name="_Toc158905628"/>
      <w:r w:rsidRPr="0046756F">
        <w:rPr>
          <w:rFonts w:ascii="Arial" w:hAnsi="Arial" w:cs="Arial"/>
        </w:rPr>
        <w:t>10.2.6.3 List of global variables accessed and modified</w:t>
      </w:r>
      <w:bookmarkEnd w:id="438"/>
      <w:bookmarkEnd w:id="439"/>
    </w:p>
    <w:p w14:paraId="040942F1" w14:textId="77777777" w:rsidR="009810C9" w:rsidRPr="0046756F" w:rsidRDefault="009810C9" w:rsidP="009810C9">
      <w:pPr>
        <w:rPr>
          <w:rFonts w:cs="Arial"/>
        </w:rPr>
      </w:pPr>
    </w:p>
    <w:p w14:paraId="7259DB5C"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7C4141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E684C88" w14:textId="77777777" w:rsidR="009810C9" w:rsidRPr="0046756F" w:rsidRDefault="00000000" w:rsidP="009810C9">
      <w:pPr>
        <w:rPr>
          <w:rFonts w:cs="Arial"/>
        </w:rPr>
      </w:pPr>
      <w:r>
        <w:rPr>
          <w:rFonts w:cs="Arial"/>
        </w:rPr>
        <w:pict w14:anchorId="768918FB">
          <v:rect id="_x0000_i1242" style="width:0;height:1.5pt" o:hralign="center" o:hrstd="t" o:hr="t" fillcolor="#a0a0a0" stroked="f"/>
        </w:pict>
      </w:r>
    </w:p>
    <w:p w14:paraId="324CF704" w14:textId="77777777" w:rsidR="009810C9" w:rsidRPr="0046756F" w:rsidRDefault="009810C9" w:rsidP="009810C9">
      <w:pPr>
        <w:pStyle w:val="Heading4"/>
        <w:rPr>
          <w:rFonts w:ascii="Arial" w:hAnsi="Arial" w:cs="Arial"/>
        </w:rPr>
      </w:pPr>
      <w:bookmarkStart w:id="440" w:name="_Toc122795579"/>
      <w:bookmarkStart w:id="441" w:name="_Toc158905629"/>
      <w:r w:rsidRPr="0046756F">
        <w:rPr>
          <w:rFonts w:ascii="Arial" w:hAnsi="Arial" w:cs="Arial"/>
        </w:rPr>
        <w:t>10.2.6.4 Parameter list (Input/Output)</w:t>
      </w:r>
      <w:bookmarkEnd w:id="440"/>
      <w:bookmarkEnd w:id="441"/>
    </w:p>
    <w:p w14:paraId="4DAD26CC" w14:textId="77777777" w:rsidR="009810C9" w:rsidRPr="0046756F" w:rsidRDefault="009810C9" w:rsidP="009810C9">
      <w:pPr>
        <w:rPr>
          <w:rFonts w:cs="Arial"/>
        </w:rPr>
      </w:pPr>
    </w:p>
    <w:p w14:paraId="06B651DB" w14:textId="77777777" w:rsidR="009810C9" w:rsidRPr="0046756F" w:rsidRDefault="009810C9" w:rsidP="009810C9">
      <w:pPr>
        <w:widowControl w:val="0"/>
        <w:autoSpaceDE w:val="0"/>
        <w:autoSpaceDN w:val="0"/>
        <w:adjustRightInd w:val="0"/>
        <w:rPr>
          <w:rFonts w:cs="Arial"/>
        </w:rPr>
      </w:pPr>
      <w:r w:rsidRPr="0046756F">
        <w:rPr>
          <w:rFonts w:cs="Arial"/>
        </w:rPr>
        <w:t>Inputs: T_A825_MSG *ps_xm - Pointer to an A825 message</w:t>
      </w:r>
    </w:p>
    <w:p w14:paraId="1B6EE7B2"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08BB66CB" w14:textId="77777777" w:rsidR="009810C9" w:rsidRPr="0046756F" w:rsidRDefault="00000000" w:rsidP="009810C9">
      <w:pPr>
        <w:rPr>
          <w:rFonts w:cs="Arial"/>
        </w:rPr>
      </w:pPr>
      <w:r>
        <w:rPr>
          <w:rFonts w:cs="Arial"/>
        </w:rPr>
        <w:pict w14:anchorId="04904C40">
          <v:rect id="_x0000_i1243" style="width:0;height:1.5pt" o:hralign="center" o:hrstd="t" o:hr="t" fillcolor="#a0a0a0" stroked="f"/>
        </w:pict>
      </w:r>
    </w:p>
    <w:p w14:paraId="18632608" w14:textId="77777777" w:rsidR="009810C9" w:rsidRPr="0046756F" w:rsidRDefault="009810C9" w:rsidP="009810C9">
      <w:pPr>
        <w:pStyle w:val="Heading4"/>
        <w:rPr>
          <w:rFonts w:ascii="Arial" w:hAnsi="Arial" w:cs="Arial"/>
        </w:rPr>
      </w:pPr>
      <w:bookmarkStart w:id="442" w:name="_Toc122795580"/>
      <w:bookmarkStart w:id="443" w:name="_Toc158905630"/>
      <w:r w:rsidRPr="0046756F">
        <w:rPr>
          <w:rFonts w:ascii="Arial" w:hAnsi="Arial" w:cs="Arial"/>
        </w:rPr>
        <w:t>10.2.6.5 Return Value</w:t>
      </w:r>
      <w:bookmarkEnd w:id="442"/>
      <w:bookmarkEnd w:id="443"/>
    </w:p>
    <w:p w14:paraId="2EB6C1CC" w14:textId="77777777" w:rsidR="009810C9" w:rsidRPr="0046756F" w:rsidRDefault="009810C9" w:rsidP="009810C9">
      <w:pPr>
        <w:rPr>
          <w:rFonts w:cs="Arial"/>
        </w:rPr>
      </w:pPr>
    </w:p>
    <w:p w14:paraId="34356E2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T_UINT32 29-bit identifier</w:t>
      </w:r>
    </w:p>
    <w:p w14:paraId="00CE9241" w14:textId="77777777" w:rsidR="009810C9" w:rsidRPr="0046756F" w:rsidRDefault="00000000" w:rsidP="009810C9">
      <w:pPr>
        <w:rPr>
          <w:rFonts w:cs="Arial"/>
        </w:rPr>
      </w:pPr>
      <w:r>
        <w:rPr>
          <w:rFonts w:cs="Arial"/>
        </w:rPr>
        <w:pict w14:anchorId="2EC9D87E">
          <v:rect id="_x0000_i1244" style="width:0;height:1.5pt" o:hralign="center" o:hrstd="t" o:hr="t" fillcolor="#a0a0a0" stroked="f"/>
        </w:pict>
      </w:r>
    </w:p>
    <w:p w14:paraId="0FCD65D0" w14:textId="77777777" w:rsidR="009810C9" w:rsidRPr="0046756F" w:rsidRDefault="009810C9" w:rsidP="009810C9">
      <w:pPr>
        <w:pStyle w:val="Heading4"/>
        <w:rPr>
          <w:rFonts w:ascii="Arial" w:hAnsi="Arial" w:cs="Arial"/>
        </w:rPr>
      </w:pPr>
      <w:bookmarkStart w:id="444" w:name="_Toc122795581"/>
      <w:bookmarkStart w:id="445" w:name="_Toc158905631"/>
      <w:r w:rsidRPr="0046756F">
        <w:rPr>
          <w:rFonts w:ascii="Arial" w:hAnsi="Arial" w:cs="Arial"/>
        </w:rPr>
        <w:t>10.2.6.6 Other CSUs called by this CSU</w:t>
      </w:r>
      <w:bookmarkEnd w:id="444"/>
      <w:bookmarkEnd w:id="445"/>
    </w:p>
    <w:p w14:paraId="55C797C2" w14:textId="77777777" w:rsidR="009810C9" w:rsidRPr="0046756F" w:rsidRDefault="009810C9" w:rsidP="009810C9">
      <w:pPr>
        <w:rPr>
          <w:rFonts w:cs="Arial"/>
        </w:rPr>
      </w:pPr>
    </w:p>
    <w:p w14:paraId="6515BF7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E5FDDA7" w14:textId="77777777" w:rsidR="009810C9" w:rsidRPr="0046756F" w:rsidRDefault="00000000" w:rsidP="009810C9">
      <w:pPr>
        <w:rPr>
          <w:rFonts w:cs="Arial"/>
        </w:rPr>
      </w:pPr>
      <w:r>
        <w:rPr>
          <w:rFonts w:cs="Arial"/>
        </w:rPr>
        <w:pict w14:anchorId="108317D1">
          <v:rect id="_x0000_i1245" style="width:0;height:1.5pt" o:hralign="center" o:hrstd="t" o:hr="t" fillcolor="#a0a0a0" stroked="f"/>
        </w:pict>
      </w:r>
    </w:p>
    <w:p w14:paraId="0EC70ED6" w14:textId="77777777" w:rsidR="009810C9" w:rsidRPr="0046756F" w:rsidRDefault="009810C9" w:rsidP="009810C9">
      <w:pPr>
        <w:pStyle w:val="Heading4"/>
        <w:rPr>
          <w:rFonts w:ascii="Arial" w:hAnsi="Arial" w:cs="Arial"/>
        </w:rPr>
      </w:pPr>
      <w:bookmarkStart w:id="446" w:name="_Toc122795582"/>
      <w:bookmarkStart w:id="447" w:name="_Toc158905632"/>
      <w:r w:rsidRPr="0046756F">
        <w:rPr>
          <w:rFonts w:ascii="Arial" w:hAnsi="Arial" w:cs="Arial"/>
        </w:rPr>
        <w:t>10.2.6.7 Description of list of LLRs allocated</w:t>
      </w:r>
      <w:bookmarkEnd w:id="446"/>
      <w:bookmarkEnd w:id="447"/>
    </w:p>
    <w:p w14:paraId="0590DFF1" w14:textId="77777777" w:rsidR="009810C9" w:rsidRPr="0046756F" w:rsidRDefault="009810C9" w:rsidP="009810C9">
      <w:pPr>
        <w:rPr>
          <w:rFonts w:cs="Arial"/>
        </w:rPr>
      </w:pPr>
    </w:p>
    <w:p w14:paraId="21EBDCD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BuildBroadcastExtId</w:t>
      </w:r>
    </w:p>
    <w:p w14:paraId="708512F4" w14:textId="77777777" w:rsidR="009810C9" w:rsidRPr="0046756F" w:rsidRDefault="00000000" w:rsidP="009810C9">
      <w:pPr>
        <w:rPr>
          <w:rFonts w:cs="Arial"/>
        </w:rPr>
      </w:pPr>
      <w:r>
        <w:rPr>
          <w:rFonts w:cs="Arial"/>
        </w:rPr>
        <w:pict w14:anchorId="10356FB1">
          <v:rect id="_x0000_i1246" style="width:0;height:1.5pt" o:hralign="center" o:hrstd="t" o:hr="t" fillcolor="#a0a0a0" stroked="f"/>
        </w:pict>
      </w:r>
    </w:p>
    <w:p w14:paraId="3C350078" w14:textId="77777777" w:rsidR="009810C9" w:rsidRPr="0046756F" w:rsidRDefault="009810C9" w:rsidP="009810C9">
      <w:pPr>
        <w:pStyle w:val="Heading5"/>
        <w:rPr>
          <w:rFonts w:ascii="Arial" w:hAnsi="Arial" w:cs="Arial"/>
        </w:rPr>
      </w:pPr>
      <w:bookmarkStart w:id="448" w:name="_Toc122795583"/>
      <w:bookmarkStart w:id="449" w:name="_Toc158905633"/>
      <w:r w:rsidRPr="0046756F">
        <w:rPr>
          <w:rFonts w:ascii="Arial" w:hAnsi="Arial" w:cs="Arial"/>
        </w:rPr>
        <w:t>10.2.6.7.1 daucmfarinc825-BuildBroadcastExtId-LLR-001</w:t>
      </w:r>
      <w:bookmarkEnd w:id="448"/>
      <w:bookmarkEnd w:id="449"/>
    </w:p>
    <w:p w14:paraId="585FCFBD" w14:textId="77777777" w:rsidR="009810C9" w:rsidRPr="0046756F" w:rsidRDefault="009810C9" w:rsidP="009810C9">
      <w:pPr>
        <w:rPr>
          <w:rFonts w:cs="Arial"/>
        </w:rPr>
      </w:pPr>
      <w:r w:rsidRPr="0046756F">
        <w:rPr>
          <w:rFonts w:cs="Arial"/>
        </w:rPr>
        <w:t>Requirement ID: H698-LLD-CMU-FNC-258</w:t>
      </w:r>
    </w:p>
    <w:p w14:paraId="6EB15ED3" w14:textId="77777777" w:rsidR="009810C9" w:rsidRPr="0046756F" w:rsidRDefault="009810C9" w:rsidP="009810C9">
      <w:pPr>
        <w:rPr>
          <w:rFonts w:cs="Arial"/>
        </w:rPr>
      </w:pPr>
    </w:p>
    <w:p w14:paraId="258FA456" w14:textId="77777777" w:rsidR="009810C9" w:rsidRPr="0046756F" w:rsidRDefault="009810C9" w:rsidP="009810C9">
      <w:pPr>
        <w:widowControl w:val="0"/>
        <w:autoSpaceDE w:val="0"/>
        <w:autoSpaceDN w:val="0"/>
        <w:adjustRightInd w:val="0"/>
        <w:rPr>
          <w:rFonts w:cs="Arial"/>
        </w:rPr>
      </w:pPr>
      <w:r w:rsidRPr="0046756F">
        <w:rPr>
          <w:rFonts w:cs="Arial"/>
        </w:rPr>
        <w:t>The function shall build the 29 bit CAN identifier for an A825 broadcast type message as mentioned below:</w:t>
      </w:r>
    </w:p>
    <w:p w14:paraId="12A04F70" w14:textId="77777777" w:rsidR="009810C9" w:rsidRPr="0046756F" w:rsidRDefault="009810C9" w:rsidP="009810C9">
      <w:pPr>
        <w:widowControl w:val="0"/>
        <w:autoSpaceDE w:val="0"/>
        <w:autoSpaceDN w:val="0"/>
        <w:adjustRightInd w:val="0"/>
        <w:rPr>
          <w:rFonts w:cs="Arial"/>
        </w:rPr>
      </w:pPr>
      <w:r w:rsidRPr="0046756F">
        <w:rPr>
          <w:rFonts w:cs="Arial"/>
        </w:rPr>
        <w:t>((lcl of bid of sid of ps_xm bit shifted to left by M_LCL_LOC) bitwise OR</w:t>
      </w:r>
    </w:p>
    <w:p w14:paraId="2B142726" w14:textId="77777777" w:rsidR="009810C9" w:rsidRPr="0046756F" w:rsidRDefault="009810C9" w:rsidP="009810C9">
      <w:pPr>
        <w:widowControl w:val="0"/>
        <w:autoSpaceDE w:val="0"/>
        <w:autoSpaceDN w:val="0"/>
        <w:adjustRightInd w:val="0"/>
        <w:rPr>
          <w:rFonts w:cs="Arial"/>
        </w:rPr>
      </w:pPr>
      <w:r w:rsidRPr="0046756F">
        <w:rPr>
          <w:rFonts w:cs="Arial"/>
        </w:rPr>
        <w:t xml:space="preserve"> (pvt of bid of sid of ps_xm bit shifted to left by M_PVT_LOC) bitwise OR</w:t>
      </w:r>
    </w:p>
    <w:p w14:paraId="3F2E9DC5" w14:textId="77777777" w:rsidR="009810C9" w:rsidRPr="0046756F" w:rsidRDefault="009810C9" w:rsidP="009810C9">
      <w:pPr>
        <w:widowControl w:val="0"/>
        <w:autoSpaceDE w:val="0"/>
        <w:autoSpaceDN w:val="0"/>
        <w:adjustRightInd w:val="0"/>
        <w:rPr>
          <w:rFonts w:cs="Arial"/>
        </w:rPr>
      </w:pPr>
      <w:r w:rsidRPr="0046756F">
        <w:rPr>
          <w:rFonts w:cs="Arial"/>
        </w:rPr>
        <w:t xml:space="preserve">(doc of bid of sid of ps_xm bit shifted to left by M_DOC_LOC) bitwise OR </w:t>
      </w:r>
    </w:p>
    <w:p w14:paraId="7A67548C" w14:textId="77777777" w:rsidR="009810C9" w:rsidRPr="0046756F" w:rsidRDefault="009810C9" w:rsidP="009810C9">
      <w:pPr>
        <w:widowControl w:val="0"/>
        <w:autoSpaceDE w:val="0"/>
        <w:autoSpaceDN w:val="0"/>
        <w:adjustRightInd w:val="0"/>
        <w:rPr>
          <w:rFonts w:cs="Arial"/>
        </w:rPr>
      </w:pPr>
      <w:r w:rsidRPr="0046756F">
        <w:rPr>
          <w:rFonts w:cs="Arial"/>
        </w:rPr>
        <w:t>(rci of bid of sid of ps_xm bit shifted to left by M_RCI_LOC) bitwise OR</w:t>
      </w:r>
    </w:p>
    <w:p w14:paraId="692371B9" w14:textId="77777777" w:rsidR="009810C9" w:rsidRPr="0046756F" w:rsidRDefault="009810C9" w:rsidP="009810C9">
      <w:pPr>
        <w:widowControl w:val="0"/>
        <w:autoSpaceDE w:val="0"/>
        <w:autoSpaceDN w:val="0"/>
        <w:adjustRightInd w:val="0"/>
        <w:rPr>
          <w:rFonts w:cs="Arial"/>
        </w:rPr>
      </w:pPr>
      <w:r w:rsidRPr="0046756F">
        <w:rPr>
          <w:rFonts w:cs="Arial"/>
        </w:rPr>
        <w:t xml:space="preserve">(rsd of bid of sid of ps_xm bit shifted to left by M_RSD_LOC) bitwise OR </w:t>
      </w:r>
    </w:p>
    <w:p w14:paraId="0FCEB195" w14:textId="77777777" w:rsidR="009810C9" w:rsidRPr="0046756F" w:rsidRDefault="009810C9" w:rsidP="009810C9">
      <w:pPr>
        <w:widowControl w:val="0"/>
        <w:autoSpaceDE w:val="0"/>
        <w:autoSpaceDN w:val="0"/>
        <w:adjustRightInd w:val="0"/>
        <w:rPr>
          <w:rFonts w:cs="Arial"/>
        </w:rPr>
      </w:pPr>
      <w:r w:rsidRPr="0046756F">
        <w:rPr>
          <w:rFonts w:cs="Arial"/>
        </w:rPr>
        <w:t>(sfid of bid of sid of ps_xm bit shifted to left by M_SRC_FID_LOC) bitwise OR</w:t>
      </w:r>
    </w:p>
    <w:p w14:paraId="077F5FC6" w14:textId="77777777" w:rsidR="009810C9" w:rsidRPr="0046756F" w:rsidRDefault="009810C9" w:rsidP="009810C9">
      <w:pPr>
        <w:widowControl w:val="0"/>
        <w:autoSpaceDE w:val="0"/>
        <w:autoSpaceDN w:val="0"/>
        <w:adjustRightInd w:val="0"/>
        <w:rPr>
          <w:rFonts w:cs="Arial"/>
        </w:rPr>
      </w:pPr>
      <w:r w:rsidRPr="0046756F">
        <w:rPr>
          <w:rFonts w:cs="Arial"/>
        </w:rPr>
        <w:t>(lcc of ps_xm bit shifted to left by M_LCC_LOC))</w:t>
      </w:r>
    </w:p>
    <w:p w14:paraId="3C89DCB6" w14:textId="77777777" w:rsidR="009810C9" w:rsidRPr="0046756F" w:rsidRDefault="009810C9" w:rsidP="009810C9">
      <w:pPr>
        <w:widowControl w:val="0"/>
        <w:autoSpaceDE w:val="0"/>
        <w:autoSpaceDN w:val="0"/>
        <w:adjustRightInd w:val="0"/>
        <w:rPr>
          <w:rFonts w:cs="Arial"/>
        </w:rPr>
      </w:pPr>
    </w:p>
    <w:p w14:paraId="0FE50B49" w14:textId="77777777" w:rsidR="009810C9" w:rsidRPr="0046756F" w:rsidRDefault="009810C9" w:rsidP="009810C9">
      <w:pPr>
        <w:widowControl w:val="0"/>
        <w:autoSpaceDE w:val="0"/>
        <w:autoSpaceDN w:val="0"/>
        <w:adjustRightInd w:val="0"/>
        <w:rPr>
          <w:rFonts w:cs="Arial"/>
        </w:rPr>
      </w:pPr>
      <w:r w:rsidRPr="0046756F">
        <w:rPr>
          <w:rFonts w:cs="Arial"/>
        </w:rPr>
        <w:t>- RCI [bit 0...1],</w:t>
      </w:r>
    </w:p>
    <w:p w14:paraId="60EEA8D7" w14:textId="77777777" w:rsidR="009810C9" w:rsidRPr="0046756F" w:rsidRDefault="009810C9" w:rsidP="009810C9">
      <w:pPr>
        <w:widowControl w:val="0"/>
        <w:autoSpaceDE w:val="0"/>
        <w:autoSpaceDN w:val="0"/>
        <w:adjustRightInd w:val="0"/>
        <w:rPr>
          <w:rFonts w:cs="Arial"/>
        </w:rPr>
      </w:pPr>
      <w:r w:rsidRPr="0046756F">
        <w:rPr>
          <w:rFonts w:cs="Arial"/>
        </w:rPr>
        <w:t>- DOC [bit 2 ... 15],</w:t>
      </w:r>
    </w:p>
    <w:p w14:paraId="3ED01839" w14:textId="77777777" w:rsidR="009810C9" w:rsidRPr="0046756F" w:rsidRDefault="009810C9" w:rsidP="009810C9">
      <w:pPr>
        <w:widowControl w:val="0"/>
        <w:autoSpaceDE w:val="0"/>
        <w:autoSpaceDN w:val="0"/>
        <w:adjustRightInd w:val="0"/>
        <w:rPr>
          <w:rFonts w:cs="Arial"/>
        </w:rPr>
      </w:pPr>
      <w:r w:rsidRPr="0046756F">
        <w:rPr>
          <w:rFonts w:cs="Arial"/>
        </w:rPr>
        <w:t>- PVT [bit 16],</w:t>
      </w:r>
    </w:p>
    <w:p w14:paraId="503E0D8F" w14:textId="77777777" w:rsidR="009810C9" w:rsidRPr="0046756F" w:rsidRDefault="009810C9" w:rsidP="009810C9">
      <w:pPr>
        <w:widowControl w:val="0"/>
        <w:autoSpaceDE w:val="0"/>
        <w:autoSpaceDN w:val="0"/>
        <w:adjustRightInd w:val="0"/>
        <w:rPr>
          <w:rFonts w:cs="Arial"/>
        </w:rPr>
      </w:pPr>
      <w:r w:rsidRPr="0046756F">
        <w:rPr>
          <w:rFonts w:cs="Arial"/>
        </w:rPr>
        <w:t>- LCL [bit 17],</w:t>
      </w:r>
    </w:p>
    <w:p w14:paraId="779B1265" w14:textId="77777777" w:rsidR="009810C9" w:rsidRPr="0046756F" w:rsidRDefault="009810C9" w:rsidP="009810C9">
      <w:pPr>
        <w:widowControl w:val="0"/>
        <w:autoSpaceDE w:val="0"/>
        <w:autoSpaceDN w:val="0"/>
        <w:adjustRightInd w:val="0"/>
        <w:rPr>
          <w:rFonts w:cs="Arial"/>
        </w:rPr>
      </w:pPr>
      <w:r w:rsidRPr="0046756F">
        <w:rPr>
          <w:rFonts w:cs="Arial"/>
        </w:rPr>
        <w:t>- RSD [bit 18],</w:t>
      </w:r>
    </w:p>
    <w:p w14:paraId="131D98AB" w14:textId="77777777" w:rsidR="009810C9" w:rsidRPr="0046756F" w:rsidRDefault="009810C9" w:rsidP="009810C9">
      <w:pPr>
        <w:widowControl w:val="0"/>
        <w:autoSpaceDE w:val="0"/>
        <w:autoSpaceDN w:val="0"/>
        <w:adjustRightInd w:val="0"/>
        <w:rPr>
          <w:rFonts w:cs="Arial"/>
        </w:rPr>
      </w:pPr>
      <w:r w:rsidRPr="0046756F">
        <w:rPr>
          <w:rFonts w:cs="Arial"/>
        </w:rPr>
        <w:t>- Source FID [bit 19 ... 25]</w:t>
      </w:r>
    </w:p>
    <w:p w14:paraId="717681DA" w14:textId="77777777" w:rsidR="009810C9" w:rsidRPr="0046756F" w:rsidRDefault="009810C9" w:rsidP="009810C9">
      <w:pPr>
        <w:widowControl w:val="0"/>
        <w:autoSpaceDE w:val="0"/>
        <w:autoSpaceDN w:val="0"/>
        <w:adjustRightInd w:val="0"/>
        <w:rPr>
          <w:rFonts w:cs="Arial"/>
        </w:rPr>
      </w:pPr>
      <w:r w:rsidRPr="0046756F">
        <w:rPr>
          <w:rFonts w:cs="Arial"/>
        </w:rPr>
        <w:t>- LCC [bit 26 ... 28].</w:t>
      </w:r>
    </w:p>
    <w:p w14:paraId="6A608F10" w14:textId="77777777" w:rsidR="009810C9" w:rsidRPr="0046756F" w:rsidRDefault="009810C9" w:rsidP="009810C9">
      <w:pPr>
        <w:widowControl w:val="0"/>
        <w:autoSpaceDE w:val="0"/>
        <w:autoSpaceDN w:val="0"/>
        <w:adjustRightInd w:val="0"/>
        <w:rPr>
          <w:rFonts w:cs="Arial"/>
        </w:rPr>
      </w:pPr>
    </w:p>
    <w:p w14:paraId="155D5738"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(Ref. to the design document ARINC SPECIFICATION 825-2 for extracting the data from CAN message)</w:t>
      </w:r>
    </w:p>
    <w:p w14:paraId="38E7C33B" w14:textId="77777777" w:rsidR="009810C9" w:rsidRPr="0046756F" w:rsidRDefault="00000000" w:rsidP="009810C9">
      <w:pPr>
        <w:rPr>
          <w:rFonts w:cs="Arial"/>
        </w:rPr>
      </w:pPr>
      <w:r>
        <w:rPr>
          <w:rFonts w:cs="Arial"/>
        </w:rPr>
        <w:pict w14:anchorId="6D0A86B4">
          <v:rect id="_x0000_i1247" style="width:0;height:1.5pt" o:hralign="center" o:hrstd="t" o:hr="t" fillcolor="#a0a0a0" stroked="f"/>
        </w:pict>
      </w:r>
    </w:p>
    <w:p w14:paraId="2E3977A4" w14:textId="77777777" w:rsidR="009810C9" w:rsidRPr="0046756F" w:rsidRDefault="009810C9" w:rsidP="009810C9">
      <w:pPr>
        <w:pStyle w:val="Heading5"/>
        <w:rPr>
          <w:rFonts w:ascii="Arial" w:hAnsi="Arial" w:cs="Arial"/>
        </w:rPr>
      </w:pPr>
      <w:bookmarkStart w:id="450" w:name="_Toc122795584"/>
      <w:bookmarkStart w:id="451" w:name="_Toc158905634"/>
      <w:r w:rsidRPr="0046756F">
        <w:rPr>
          <w:rFonts w:ascii="Arial" w:hAnsi="Arial" w:cs="Arial"/>
        </w:rPr>
        <w:t>10.2.6.7.2 daucmfarinc825-BuildBroadcastExtId-LLR-002</w:t>
      </w:r>
      <w:bookmarkEnd w:id="450"/>
      <w:bookmarkEnd w:id="451"/>
    </w:p>
    <w:p w14:paraId="6DAF93CF" w14:textId="77777777" w:rsidR="009810C9" w:rsidRPr="0046756F" w:rsidRDefault="009810C9" w:rsidP="009810C9">
      <w:pPr>
        <w:rPr>
          <w:rFonts w:cs="Arial"/>
        </w:rPr>
      </w:pPr>
      <w:r w:rsidRPr="0046756F">
        <w:rPr>
          <w:rFonts w:cs="Arial"/>
        </w:rPr>
        <w:t>Requirement ID: H698-LLD-CMU-FNC-259</w:t>
      </w:r>
    </w:p>
    <w:p w14:paraId="03C6661D" w14:textId="77777777" w:rsidR="009810C9" w:rsidRPr="0046756F" w:rsidRDefault="009810C9" w:rsidP="009810C9">
      <w:pPr>
        <w:rPr>
          <w:rFonts w:cs="Arial"/>
        </w:rPr>
      </w:pPr>
    </w:p>
    <w:p w14:paraId="6D48080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the 29 bit CAN identifier.</w:t>
      </w:r>
    </w:p>
    <w:p w14:paraId="7F68D5CC" w14:textId="77777777" w:rsidR="009810C9" w:rsidRPr="0046756F" w:rsidRDefault="00000000" w:rsidP="009810C9">
      <w:pPr>
        <w:rPr>
          <w:rFonts w:cs="Arial"/>
        </w:rPr>
      </w:pPr>
      <w:r>
        <w:rPr>
          <w:rFonts w:cs="Arial"/>
        </w:rPr>
        <w:pict w14:anchorId="47DEAA71">
          <v:rect id="_x0000_i1248" style="width:0;height:1.5pt" o:hralign="center" o:hrstd="t" o:hr="t" fillcolor="#a0a0a0" stroked="f"/>
        </w:pict>
      </w:r>
    </w:p>
    <w:p w14:paraId="73DEEA9E" w14:textId="77777777" w:rsidR="009810C9" w:rsidRPr="0046756F" w:rsidRDefault="009810C9" w:rsidP="009810C9">
      <w:pPr>
        <w:pStyle w:val="Heading3"/>
      </w:pPr>
      <w:bookmarkStart w:id="452" w:name="_Toc122795585"/>
      <w:bookmarkStart w:id="453" w:name="_Toc158905635"/>
      <w:r w:rsidRPr="0046756F">
        <w:t>10.2.7 BuildPeerToPeerExtId</w:t>
      </w:r>
      <w:bookmarkEnd w:id="452"/>
      <w:bookmarkEnd w:id="453"/>
    </w:p>
    <w:p w14:paraId="49DBA4D0" w14:textId="77777777" w:rsidR="009810C9" w:rsidRPr="0046756F" w:rsidRDefault="009810C9" w:rsidP="009810C9">
      <w:pPr>
        <w:rPr>
          <w:rFonts w:cs="Arial"/>
        </w:rPr>
      </w:pPr>
    </w:p>
    <w:p w14:paraId="0A4E8B52"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BuildPeerToPeerExtId will follow in the sub sections.</w:t>
      </w:r>
    </w:p>
    <w:p w14:paraId="02436E68" w14:textId="77777777" w:rsidR="009810C9" w:rsidRPr="0046756F" w:rsidRDefault="00000000" w:rsidP="009810C9">
      <w:pPr>
        <w:rPr>
          <w:rFonts w:cs="Arial"/>
        </w:rPr>
      </w:pPr>
      <w:r>
        <w:rPr>
          <w:rFonts w:cs="Arial"/>
        </w:rPr>
        <w:pict w14:anchorId="443D7F0D">
          <v:rect id="_x0000_i1249" style="width:0;height:1.5pt" o:hralign="center" o:hrstd="t" o:hr="t" fillcolor="#a0a0a0" stroked="f"/>
        </w:pict>
      </w:r>
    </w:p>
    <w:p w14:paraId="6FEF464C" w14:textId="77777777" w:rsidR="009810C9" w:rsidRPr="0046756F" w:rsidRDefault="009810C9" w:rsidP="009810C9">
      <w:pPr>
        <w:pStyle w:val="Heading4"/>
        <w:rPr>
          <w:rFonts w:ascii="Arial" w:hAnsi="Arial" w:cs="Arial"/>
        </w:rPr>
      </w:pPr>
      <w:bookmarkStart w:id="454" w:name="_Toc122795586"/>
      <w:bookmarkStart w:id="455" w:name="_Toc158905636"/>
      <w:r w:rsidRPr="0046756F">
        <w:rPr>
          <w:rFonts w:ascii="Arial" w:hAnsi="Arial" w:cs="Arial"/>
        </w:rPr>
        <w:t>10.2.7.1 Brief Description</w:t>
      </w:r>
      <w:bookmarkEnd w:id="454"/>
      <w:bookmarkEnd w:id="455"/>
    </w:p>
    <w:p w14:paraId="4968CC7E" w14:textId="77777777" w:rsidR="009810C9" w:rsidRPr="0046756F" w:rsidRDefault="009810C9" w:rsidP="009810C9">
      <w:pPr>
        <w:rPr>
          <w:rFonts w:cs="Arial"/>
        </w:rPr>
      </w:pPr>
    </w:p>
    <w:p w14:paraId="5479EA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BuildPeerToPeerExtId function builds the 29 bit CAN identifier for an A825 Peer to Peer type message.</w:t>
      </w:r>
    </w:p>
    <w:p w14:paraId="6425D31D" w14:textId="77777777" w:rsidR="009810C9" w:rsidRPr="0046756F" w:rsidRDefault="00000000" w:rsidP="009810C9">
      <w:pPr>
        <w:rPr>
          <w:rFonts w:cs="Arial"/>
        </w:rPr>
      </w:pPr>
      <w:r>
        <w:rPr>
          <w:rFonts w:cs="Arial"/>
        </w:rPr>
        <w:pict w14:anchorId="063FF2F0">
          <v:rect id="_x0000_i1250" style="width:0;height:1.5pt" o:hralign="center" o:hrstd="t" o:hr="t" fillcolor="#a0a0a0" stroked="f"/>
        </w:pict>
      </w:r>
    </w:p>
    <w:p w14:paraId="1A20FC98" w14:textId="77777777" w:rsidR="009810C9" w:rsidRPr="0046756F" w:rsidRDefault="009810C9" w:rsidP="009810C9">
      <w:pPr>
        <w:pStyle w:val="Heading4"/>
        <w:rPr>
          <w:rFonts w:ascii="Arial" w:hAnsi="Arial" w:cs="Arial"/>
        </w:rPr>
      </w:pPr>
      <w:bookmarkStart w:id="456" w:name="_Toc122795587"/>
      <w:bookmarkStart w:id="457" w:name="_Toc158905637"/>
      <w:r w:rsidRPr="0046756F">
        <w:rPr>
          <w:rFonts w:ascii="Arial" w:hAnsi="Arial" w:cs="Arial"/>
        </w:rPr>
        <w:t>10.2.7.2 List of HLRs allocated</w:t>
      </w:r>
      <w:bookmarkEnd w:id="456"/>
      <w:bookmarkEnd w:id="457"/>
    </w:p>
    <w:p w14:paraId="7E870CC3" w14:textId="77777777" w:rsidR="009810C9" w:rsidRPr="0046756F" w:rsidRDefault="009810C9" w:rsidP="009810C9">
      <w:pPr>
        <w:rPr>
          <w:rFonts w:cs="Arial"/>
        </w:rPr>
      </w:pPr>
    </w:p>
    <w:p w14:paraId="1E0181D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3ADFB9DA" w14:textId="77777777" w:rsidR="009810C9" w:rsidRPr="0046756F" w:rsidRDefault="00000000" w:rsidP="009810C9">
      <w:pPr>
        <w:rPr>
          <w:rFonts w:cs="Arial"/>
        </w:rPr>
      </w:pPr>
      <w:r>
        <w:rPr>
          <w:rFonts w:cs="Arial"/>
        </w:rPr>
        <w:pict w14:anchorId="5E57932A">
          <v:rect id="_x0000_i1251" style="width:0;height:1.5pt" o:hralign="center" o:hrstd="t" o:hr="t" fillcolor="#a0a0a0" stroked="f"/>
        </w:pict>
      </w:r>
    </w:p>
    <w:p w14:paraId="33E9AD5F" w14:textId="77777777" w:rsidR="009810C9" w:rsidRPr="0046756F" w:rsidRDefault="009810C9" w:rsidP="009810C9">
      <w:pPr>
        <w:pStyle w:val="Heading4"/>
        <w:rPr>
          <w:rFonts w:ascii="Arial" w:hAnsi="Arial" w:cs="Arial"/>
        </w:rPr>
      </w:pPr>
      <w:bookmarkStart w:id="458" w:name="_Toc122795588"/>
      <w:bookmarkStart w:id="459" w:name="_Toc158905638"/>
      <w:r w:rsidRPr="0046756F">
        <w:rPr>
          <w:rFonts w:ascii="Arial" w:hAnsi="Arial" w:cs="Arial"/>
        </w:rPr>
        <w:t>10.2.7.3 List of global variables accessed and modified</w:t>
      </w:r>
      <w:bookmarkEnd w:id="458"/>
      <w:bookmarkEnd w:id="459"/>
    </w:p>
    <w:p w14:paraId="26ACF2CD" w14:textId="77777777" w:rsidR="009810C9" w:rsidRPr="0046756F" w:rsidRDefault="009810C9" w:rsidP="009810C9">
      <w:pPr>
        <w:rPr>
          <w:rFonts w:cs="Arial"/>
        </w:rPr>
      </w:pPr>
    </w:p>
    <w:p w14:paraId="53EB5B6B"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071EF383"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4970A1AF" w14:textId="77777777" w:rsidR="009810C9" w:rsidRPr="0046756F" w:rsidRDefault="00000000" w:rsidP="009810C9">
      <w:pPr>
        <w:rPr>
          <w:rFonts w:cs="Arial"/>
        </w:rPr>
      </w:pPr>
      <w:r>
        <w:rPr>
          <w:rFonts w:cs="Arial"/>
        </w:rPr>
        <w:pict w14:anchorId="60B59204">
          <v:rect id="_x0000_i1252" style="width:0;height:1.5pt" o:hralign="center" o:hrstd="t" o:hr="t" fillcolor="#a0a0a0" stroked="f"/>
        </w:pict>
      </w:r>
    </w:p>
    <w:p w14:paraId="00F7A027" w14:textId="77777777" w:rsidR="009810C9" w:rsidRPr="0046756F" w:rsidRDefault="009810C9" w:rsidP="009810C9">
      <w:pPr>
        <w:pStyle w:val="Heading4"/>
        <w:rPr>
          <w:rFonts w:ascii="Arial" w:hAnsi="Arial" w:cs="Arial"/>
        </w:rPr>
      </w:pPr>
      <w:bookmarkStart w:id="460" w:name="_Toc122795589"/>
      <w:bookmarkStart w:id="461" w:name="_Toc158905639"/>
      <w:r w:rsidRPr="0046756F">
        <w:rPr>
          <w:rFonts w:ascii="Arial" w:hAnsi="Arial" w:cs="Arial"/>
        </w:rPr>
        <w:t>10.2.7.4 Parameter list (Input/Output)</w:t>
      </w:r>
      <w:bookmarkEnd w:id="460"/>
      <w:bookmarkEnd w:id="461"/>
    </w:p>
    <w:p w14:paraId="36C7A906" w14:textId="77777777" w:rsidR="009810C9" w:rsidRPr="0046756F" w:rsidRDefault="009810C9" w:rsidP="009810C9">
      <w:pPr>
        <w:rPr>
          <w:rFonts w:cs="Arial"/>
        </w:rPr>
      </w:pPr>
    </w:p>
    <w:p w14:paraId="24AC0F25" w14:textId="77777777" w:rsidR="009810C9" w:rsidRPr="0046756F" w:rsidRDefault="009810C9" w:rsidP="009810C9">
      <w:pPr>
        <w:widowControl w:val="0"/>
        <w:autoSpaceDE w:val="0"/>
        <w:autoSpaceDN w:val="0"/>
        <w:adjustRightInd w:val="0"/>
        <w:rPr>
          <w:rFonts w:cs="Arial"/>
        </w:rPr>
      </w:pPr>
      <w:r w:rsidRPr="0046756F">
        <w:rPr>
          <w:rFonts w:cs="Arial"/>
        </w:rPr>
        <w:t>Inputs: T_A825_MSG *ps_xm - Pointer to an A825 message</w:t>
      </w:r>
    </w:p>
    <w:p w14:paraId="77CDB3B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97452F1" w14:textId="77777777" w:rsidR="009810C9" w:rsidRPr="0046756F" w:rsidRDefault="00000000" w:rsidP="009810C9">
      <w:pPr>
        <w:rPr>
          <w:rFonts w:cs="Arial"/>
        </w:rPr>
      </w:pPr>
      <w:r>
        <w:rPr>
          <w:rFonts w:cs="Arial"/>
        </w:rPr>
        <w:pict w14:anchorId="30AF828A">
          <v:rect id="_x0000_i1253" style="width:0;height:1.5pt" o:hralign="center" o:hrstd="t" o:hr="t" fillcolor="#a0a0a0" stroked="f"/>
        </w:pict>
      </w:r>
    </w:p>
    <w:p w14:paraId="6E9EAAE9" w14:textId="77777777" w:rsidR="009810C9" w:rsidRPr="0046756F" w:rsidRDefault="009810C9" w:rsidP="009810C9">
      <w:pPr>
        <w:pStyle w:val="Heading4"/>
        <w:rPr>
          <w:rFonts w:ascii="Arial" w:hAnsi="Arial" w:cs="Arial"/>
        </w:rPr>
      </w:pPr>
      <w:bookmarkStart w:id="462" w:name="_Toc122795590"/>
      <w:bookmarkStart w:id="463" w:name="_Toc158905640"/>
      <w:r w:rsidRPr="0046756F">
        <w:rPr>
          <w:rFonts w:ascii="Arial" w:hAnsi="Arial" w:cs="Arial"/>
        </w:rPr>
        <w:t>10.2.7.5 Return Value</w:t>
      </w:r>
      <w:bookmarkEnd w:id="462"/>
      <w:bookmarkEnd w:id="463"/>
    </w:p>
    <w:p w14:paraId="580F91CC" w14:textId="77777777" w:rsidR="009810C9" w:rsidRPr="0046756F" w:rsidRDefault="009810C9" w:rsidP="009810C9">
      <w:pPr>
        <w:rPr>
          <w:rFonts w:cs="Arial"/>
        </w:rPr>
      </w:pPr>
    </w:p>
    <w:p w14:paraId="6859215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T_UINT32 29-bit identifier</w:t>
      </w:r>
    </w:p>
    <w:p w14:paraId="3E60E577" w14:textId="77777777" w:rsidR="009810C9" w:rsidRPr="0046756F" w:rsidRDefault="00000000" w:rsidP="009810C9">
      <w:pPr>
        <w:rPr>
          <w:rFonts w:cs="Arial"/>
        </w:rPr>
      </w:pPr>
      <w:r>
        <w:rPr>
          <w:rFonts w:cs="Arial"/>
        </w:rPr>
        <w:pict w14:anchorId="582FAEDD">
          <v:rect id="_x0000_i1254" style="width:0;height:1.5pt" o:hralign="center" o:hrstd="t" o:hr="t" fillcolor="#a0a0a0" stroked="f"/>
        </w:pict>
      </w:r>
    </w:p>
    <w:p w14:paraId="264FDE6C" w14:textId="77777777" w:rsidR="009810C9" w:rsidRPr="0046756F" w:rsidRDefault="009810C9" w:rsidP="009810C9">
      <w:pPr>
        <w:pStyle w:val="Heading4"/>
        <w:rPr>
          <w:rFonts w:ascii="Arial" w:hAnsi="Arial" w:cs="Arial"/>
        </w:rPr>
      </w:pPr>
      <w:bookmarkStart w:id="464" w:name="_Toc122795591"/>
      <w:bookmarkStart w:id="465" w:name="_Toc158905641"/>
      <w:r w:rsidRPr="0046756F">
        <w:rPr>
          <w:rFonts w:ascii="Arial" w:hAnsi="Arial" w:cs="Arial"/>
        </w:rPr>
        <w:t>10.2.7.6 Other CSUs called by this CSU</w:t>
      </w:r>
      <w:bookmarkEnd w:id="464"/>
      <w:bookmarkEnd w:id="465"/>
    </w:p>
    <w:p w14:paraId="6114A70E" w14:textId="77777777" w:rsidR="009810C9" w:rsidRPr="0046756F" w:rsidRDefault="009810C9" w:rsidP="009810C9">
      <w:pPr>
        <w:rPr>
          <w:rFonts w:cs="Arial"/>
        </w:rPr>
      </w:pPr>
    </w:p>
    <w:p w14:paraId="7059AB69"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B11C77E" w14:textId="77777777" w:rsidR="009810C9" w:rsidRPr="0046756F" w:rsidRDefault="00000000" w:rsidP="009810C9">
      <w:pPr>
        <w:rPr>
          <w:rFonts w:cs="Arial"/>
        </w:rPr>
      </w:pPr>
      <w:r>
        <w:rPr>
          <w:rFonts w:cs="Arial"/>
        </w:rPr>
        <w:pict w14:anchorId="3854401C">
          <v:rect id="_x0000_i1255" style="width:0;height:1.5pt" o:hralign="center" o:hrstd="t" o:hr="t" fillcolor="#a0a0a0" stroked="f"/>
        </w:pict>
      </w:r>
    </w:p>
    <w:p w14:paraId="341EF96D" w14:textId="77777777" w:rsidR="009810C9" w:rsidRPr="0046756F" w:rsidRDefault="009810C9" w:rsidP="009810C9">
      <w:pPr>
        <w:pStyle w:val="Heading4"/>
        <w:rPr>
          <w:rFonts w:ascii="Arial" w:hAnsi="Arial" w:cs="Arial"/>
        </w:rPr>
      </w:pPr>
      <w:bookmarkStart w:id="466" w:name="_Toc122795592"/>
      <w:bookmarkStart w:id="467" w:name="_Toc158905642"/>
      <w:r w:rsidRPr="0046756F">
        <w:rPr>
          <w:rFonts w:ascii="Arial" w:hAnsi="Arial" w:cs="Arial"/>
        </w:rPr>
        <w:t>10.2.7.7 Description of list of LLRs allocated</w:t>
      </w:r>
      <w:bookmarkEnd w:id="466"/>
      <w:bookmarkEnd w:id="467"/>
    </w:p>
    <w:p w14:paraId="23539D78" w14:textId="77777777" w:rsidR="009810C9" w:rsidRPr="0046756F" w:rsidRDefault="009810C9" w:rsidP="009810C9">
      <w:pPr>
        <w:rPr>
          <w:rFonts w:cs="Arial"/>
        </w:rPr>
      </w:pPr>
    </w:p>
    <w:p w14:paraId="59CCDA6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BuildPeerToPeerExtId</w:t>
      </w:r>
    </w:p>
    <w:p w14:paraId="22E2E0FB" w14:textId="77777777" w:rsidR="009810C9" w:rsidRPr="0046756F" w:rsidRDefault="00000000" w:rsidP="009810C9">
      <w:pPr>
        <w:rPr>
          <w:rFonts w:cs="Arial"/>
        </w:rPr>
      </w:pPr>
      <w:r>
        <w:rPr>
          <w:rFonts w:cs="Arial"/>
        </w:rPr>
        <w:pict w14:anchorId="132C3443">
          <v:rect id="_x0000_i1256" style="width:0;height:1.5pt" o:hralign="center" o:hrstd="t" o:hr="t" fillcolor="#a0a0a0" stroked="f"/>
        </w:pict>
      </w:r>
    </w:p>
    <w:p w14:paraId="74DDCEED" w14:textId="77777777" w:rsidR="009810C9" w:rsidRPr="0046756F" w:rsidRDefault="009810C9" w:rsidP="009810C9">
      <w:pPr>
        <w:pStyle w:val="Heading5"/>
        <w:rPr>
          <w:rFonts w:ascii="Arial" w:hAnsi="Arial" w:cs="Arial"/>
        </w:rPr>
      </w:pPr>
      <w:bookmarkStart w:id="468" w:name="_Toc122795593"/>
      <w:bookmarkStart w:id="469" w:name="_Toc158905643"/>
      <w:r w:rsidRPr="0046756F">
        <w:rPr>
          <w:rFonts w:ascii="Arial" w:hAnsi="Arial" w:cs="Arial"/>
        </w:rPr>
        <w:t>10.2.7.7.1 daucmfarinc825-BuildPeerToPeerExtId-LLR-001</w:t>
      </w:r>
      <w:bookmarkEnd w:id="468"/>
      <w:bookmarkEnd w:id="469"/>
    </w:p>
    <w:p w14:paraId="7C5860D1" w14:textId="77777777" w:rsidR="009810C9" w:rsidRPr="0046756F" w:rsidRDefault="009810C9" w:rsidP="009810C9">
      <w:pPr>
        <w:rPr>
          <w:rFonts w:cs="Arial"/>
        </w:rPr>
      </w:pPr>
      <w:r w:rsidRPr="0046756F">
        <w:rPr>
          <w:rFonts w:cs="Arial"/>
        </w:rPr>
        <w:t>Requirement ID: H698-LLD-CMU-FNC-268</w:t>
      </w:r>
    </w:p>
    <w:p w14:paraId="6587228B" w14:textId="77777777" w:rsidR="009810C9" w:rsidRPr="0046756F" w:rsidRDefault="009810C9" w:rsidP="009810C9">
      <w:pPr>
        <w:rPr>
          <w:rFonts w:cs="Arial"/>
        </w:rPr>
      </w:pPr>
    </w:p>
    <w:p w14:paraId="0C4508A3" w14:textId="77777777" w:rsidR="009810C9" w:rsidRPr="0046756F" w:rsidRDefault="009810C9" w:rsidP="009810C9">
      <w:pPr>
        <w:widowControl w:val="0"/>
        <w:autoSpaceDE w:val="0"/>
        <w:autoSpaceDN w:val="0"/>
        <w:adjustRightInd w:val="0"/>
        <w:rPr>
          <w:rFonts w:cs="Arial"/>
        </w:rPr>
      </w:pPr>
      <w:r w:rsidRPr="0046756F">
        <w:rPr>
          <w:rFonts w:cs="Arial"/>
        </w:rPr>
        <w:t>The function shall build the 29 bit CAN identifier for an A825 peer to peer type message as mentioned below:</w:t>
      </w:r>
    </w:p>
    <w:p w14:paraId="4F691C65" w14:textId="77777777" w:rsidR="009810C9" w:rsidRPr="0046756F" w:rsidRDefault="009810C9" w:rsidP="009810C9">
      <w:pPr>
        <w:widowControl w:val="0"/>
        <w:autoSpaceDE w:val="0"/>
        <w:autoSpaceDN w:val="0"/>
        <w:adjustRightInd w:val="0"/>
        <w:rPr>
          <w:rFonts w:cs="Arial"/>
        </w:rPr>
      </w:pPr>
      <w:r w:rsidRPr="0046756F">
        <w:rPr>
          <w:rFonts w:cs="Arial"/>
        </w:rPr>
        <w:t>((cfid of pid of sid of ps_xm bit shifted to left by M_CFID_LOC) bitwise OR</w:t>
      </w:r>
    </w:p>
    <w:p w14:paraId="0E733DF7" w14:textId="77777777" w:rsidR="009810C9" w:rsidRPr="0046756F" w:rsidRDefault="009810C9" w:rsidP="009810C9">
      <w:pPr>
        <w:widowControl w:val="0"/>
        <w:autoSpaceDE w:val="0"/>
        <w:autoSpaceDN w:val="0"/>
        <w:adjustRightInd w:val="0"/>
        <w:rPr>
          <w:rFonts w:cs="Arial"/>
        </w:rPr>
      </w:pPr>
      <w:r w:rsidRPr="0046756F">
        <w:rPr>
          <w:rFonts w:cs="Arial"/>
        </w:rPr>
        <w:t>(smt of pid of sid of ps_xm bit shifted to left by M_SMT_LOC) bitwise OR</w:t>
      </w:r>
    </w:p>
    <w:p w14:paraId="761CD617" w14:textId="77777777" w:rsidR="009810C9" w:rsidRPr="0046756F" w:rsidRDefault="009810C9" w:rsidP="009810C9">
      <w:pPr>
        <w:widowControl w:val="0"/>
        <w:autoSpaceDE w:val="0"/>
        <w:autoSpaceDN w:val="0"/>
        <w:adjustRightInd w:val="0"/>
        <w:rPr>
          <w:rFonts w:cs="Arial"/>
        </w:rPr>
      </w:pPr>
      <w:r w:rsidRPr="0046756F">
        <w:rPr>
          <w:rFonts w:cs="Arial"/>
        </w:rPr>
        <w:t>(lcl of pid of sid of ps_xm bit shifted to left by M_LCL_LOC) bitwise OR</w:t>
      </w:r>
    </w:p>
    <w:p w14:paraId="4B4E1462" w14:textId="77777777" w:rsidR="009810C9" w:rsidRPr="0046756F" w:rsidRDefault="009810C9" w:rsidP="009810C9">
      <w:pPr>
        <w:widowControl w:val="0"/>
        <w:autoSpaceDE w:val="0"/>
        <w:autoSpaceDN w:val="0"/>
        <w:adjustRightInd w:val="0"/>
        <w:rPr>
          <w:rFonts w:cs="Arial"/>
        </w:rPr>
      </w:pPr>
      <w:r w:rsidRPr="0046756F">
        <w:rPr>
          <w:rFonts w:cs="Arial"/>
        </w:rPr>
        <w:t xml:space="preserve"> (pvt of pid of sid of ps_xm bit shifted to left by M_PVT_LOC) bitwise OR</w:t>
      </w:r>
    </w:p>
    <w:p w14:paraId="0D70E053" w14:textId="77777777" w:rsidR="009810C9" w:rsidRPr="0046756F" w:rsidRDefault="009810C9" w:rsidP="009810C9">
      <w:pPr>
        <w:widowControl w:val="0"/>
        <w:autoSpaceDE w:val="0"/>
        <w:autoSpaceDN w:val="0"/>
        <w:adjustRightInd w:val="0"/>
        <w:rPr>
          <w:rFonts w:cs="Arial"/>
        </w:rPr>
      </w:pPr>
      <w:r w:rsidRPr="0046756F">
        <w:rPr>
          <w:rFonts w:cs="Arial"/>
        </w:rPr>
        <w:t>(sfid of pid of sid of ps_xm bit shifted to left by M_SER_FID_LOC) bitwise OR</w:t>
      </w:r>
    </w:p>
    <w:p w14:paraId="3E5A9922" w14:textId="77777777" w:rsidR="009810C9" w:rsidRPr="0046756F" w:rsidRDefault="009810C9" w:rsidP="009810C9">
      <w:pPr>
        <w:widowControl w:val="0"/>
        <w:autoSpaceDE w:val="0"/>
        <w:autoSpaceDN w:val="0"/>
        <w:adjustRightInd w:val="0"/>
        <w:rPr>
          <w:rFonts w:cs="Arial"/>
        </w:rPr>
      </w:pPr>
      <w:r w:rsidRPr="0046756F">
        <w:rPr>
          <w:rFonts w:cs="Arial"/>
        </w:rPr>
        <w:t xml:space="preserve"> (sid of pid of sid of ps_xm bit shifted to left by M_SID_LOC) bitwise OR</w:t>
      </w:r>
    </w:p>
    <w:p w14:paraId="34B1840B" w14:textId="77777777" w:rsidR="009810C9" w:rsidRPr="0046756F" w:rsidRDefault="009810C9" w:rsidP="009810C9">
      <w:pPr>
        <w:widowControl w:val="0"/>
        <w:autoSpaceDE w:val="0"/>
        <w:autoSpaceDN w:val="0"/>
        <w:adjustRightInd w:val="0"/>
        <w:rPr>
          <w:rFonts w:cs="Arial"/>
        </w:rPr>
      </w:pPr>
      <w:r w:rsidRPr="0046756F">
        <w:rPr>
          <w:rFonts w:cs="Arial"/>
        </w:rPr>
        <w:t xml:space="preserve">(rci of pid of sid of ps_xm bit shifted to left by M_RCI_LOC) bitwise OR </w:t>
      </w:r>
    </w:p>
    <w:p w14:paraId="192379E8" w14:textId="77777777" w:rsidR="009810C9" w:rsidRPr="0046756F" w:rsidRDefault="009810C9" w:rsidP="009810C9">
      <w:pPr>
        <w:widowControl w:val="0"/>
        <w:autoSpaceDE w:val="0"/>
        <w:autoSpaceDN w:val="0"/>
        <w:adjustRightInd w:val="0"/>
        <w:rPr>
          <w:rFonts w:cs="Arial"/>
        </w:rPr>
      </w:pPr>
      <w:r w:rsidRPr="0046756F">
        <w:rPr>
          <w:rFonts w:cs="Arial"/>
        </w:rPr>
        <w:t xml:space="preserve"> (lcc of ps_xm bit shifted to left by M_LCC_LOC))</w:t>
      </w:r>
    </w:p>
    <w:p w14:paraId="01087FF1" w14:textId="77777777" w:rsidR="009810C9" w:rsidRPr="0046756F" w:rsidRDefault="009810C9" w:rsidP="009810C9">
      <w:pPr>
        <w:widowControl w:val="0"/>
        <w:autoSpaceDE w:val="0"/>
        <w:autoSpaceDN w:val="0"/>
        <w:adjustRightInd w:val="0"/>
        <w:rPr>
          <w:rFonts w:cs="Arial"/>
        </w:rPr>
      </w:pPr>
    </w:p>
    <w:p w14:paraId="3E20FF0B" w14:textId="77777777" w:rsidR="009810C9" w:rsidRPr="0046756F" w:rsidRDefault="009810C9" w:rsidP="009810C9">
      <w:pPr>
        <w:widowControl w:val="0"/>
        <w:autoSpaceDE w:val="0"/>
        <w:autoSpaceDN w:val="0"/>
        <w:adjustRightInd w:val="0"/>
        <w:rPr>
          <w:rFonts w:cs="Arial"/>
        </w:rPr>
      </w:pPr>
      <w:r w:rsidRPr="0046756F">
        <w:rPr>
          <w:rFonts w:cs="Arial"/>
        </w:rPr>
        <w:t>- RCI [bit 0...1],</w:t>
      </w:r>
    </w:p>
    <w:p w14:paraId="12E50F35" w14:textId="77777777" w:rsidR="009810C9" w:rsidRPr="0046756F" w:rsidRDefault="009810C9" w:rsidP="009810C9">
      <w:pPr>
        <w:widowControl w:val="0"/>
        <w:autoSpaceDE w:val="0"/>
        <w:autoSpaceDN w:val="0"/>
        <w:adjustRightInd w:val="0"/>
        <w:rPr>
          <w:rFonts w:cs="Arial"/>
        </w:rPr>
      </w:pPr>
      <w:r w:rsidRPr="0046756F">
        <w:rPr>
          <w:rFonts w:cs="Arial"/>
        </w:rPr>
        <w:t>- SID [bit 2 ... 8],</w:t>
      </w:r>
    </w:p>
    <w:p w14:paraId="78852AC2" w14:textId="77777777" w:rsidR="009810C9" w:rsidRPr="0046756F" w:rsidRDefault="009810C9" w:rsidP="009810C9">
      <w:pPr>
        <w:widowControl w:val="0"/>
        <w:autoSpaceDE w:val="0"/>
        <w:autoSpaceDN w:val="0"/>
        <w:adjustRightInd w:val="0"/>
        <w:rPr>
          <w:rFonts w:cs="Arial"/>
        </w:rPr>
      </w:pPr>
      <w:r w:rsidRPr="0046756F">
        <w:rPr>
          <w:rFonts w:cs="Arial"/>
        </w:rPr>
        <w:t>- Server FID [bit 9 ... 15]</w:t>
      </w:r>
    </w:p>
    <w:p w14:paraId="27C651C2" w14:textId="77777777" w:rsidR="009810C9" w:rsidRPr="0046756F" w:rsidRDefault="009810C9" w:rsidP="009810C9">
      <w:pPr>
        <w:widowControl w:val="0"/>
        <w:autoSpaceDE w:val="0"/>
        <w:autoSpaceDN w:val="0"/>
        <w:adjustRightInd w:val="0"/>
        <w:rPr>
          <w:rFonts w:cs="Arial"/>
        </w:rPr>
      </w:pPr>
      <w:r w:rsidRPr="0046756F">
        <w:rPr>
          <w:rFonts w:cs="Arial"/>
        </w:rPr>
        <w:t>- PVT [bit 16],</w:t>
      </w:r>
    </w:p>
    <w:p w14:paraId="7E3B4DEC" w14:textId="77777777" w:rsidR="009810C9" w:rsidRPr="0046756F" w:rsidRDefault="009810C9" w:rsidP="009810C9">
      <w:pPr>
        <w:widowControl w:val="0"/>
        <w:autoSpaceDE w:val="0"/>
        <w:autoSpaceDN w:val="0"/>
        <w:adjustRightInd w:val="0"/>
        <w:rPr>
          <w:rFonts w:cs="Arial"/>
        </w:rPr>
      </w:pPr>
      <w:r w:rsidRPr="0046756F">
        <w:rPr>
          <w:rFonts w:cs="Arial"/>
        </w:rPr>
        <w:t>- LCL [bit 17],</w:t>
      </w:r>
    </w:p>
    <w:p w14:paraId="44295DC1" w14:textId="77777777" w:rsidR="009810C9" w:rsidRPr="0046756F" w:rsidRDefault="009810C9" w:rsidP="009810C9">
      <w:pPr>
        <w:widowControl w:val="0"/>
        <w:autoSpaceDE w:val="0"/>
        <w:autoSpaceDN w:val="0"/>
        <w:adjustRightInd w:val="0"/>
        <w:rPr>
          <w:rFonts w:cs="Arial"/>
        </w:rPr>
      </w:pPr>
      <w:r w:rsidRPr="0046756F">
        <w:rPr>
          <w:rFonts w:cs="Arial"/>
        </w:rPr>
        <w:t>- SMT [bit 18],</w:t>
      </w:r>
    </w:p>
    <w:p w14:paraId="01FE9B3F" w14:textId="77777777" w:rsidR="009810C9" w:rsidRPr="0046756F" w:rsidRDefault="009810C9" w:rsidP="009810C9">
      <w:pPr>
        <w:widowControl w:val="0"/>
        <w:autoSpaceDE w:val="0"/>
        <w:autoSpaceDN w:val="0"/>
        <w:adjustRightInd w:val="0"/>
        <w:rPr>
          <w:rFonts w:cs="Arial"/>
        </w:rPr>
      </w:pPr>
      <w:r w:rsidRPr="0046756F">
        <w:rPr>
          <w:rFonts w:cs="Arial"/>
        </w:rPr>
        <w:t>- Client FID [bit 19 ... 25]</w:t>
      </w:r>
    </w:p>
    <w:p w14:paraId="1F96631B" w14:textId="77777777" w:rsidR="009810C9" w:rsidRPr="0046756F" w:rsidRDefault="009810C9" w:rsidP="009810C9">
      <w:pPr>
        <w:widowControl w:val="0"/>
        <w:autoSpaceDE w:val="0"/>
        <w:autoSpaceDN w:val="0"/>
        <w:adjustRightInd w:val="0"/>
        <w:rPr>
          <w:rFonts w:cs="Arial"/>
        </w:rPr>
      </w:pPr>
      <w:r w:rsidRPr="0046756F">
        <w:rPr>
          <w:rFonts w:cs="Arial"/>
        </w:rPr>
        <w:t>- LCC [bit 26 ... 28].</w:t>
      </w:r>
    </w:p>
    <w:p w14:paraId="6764C485" w14:textId="77777777" w:rsidR="009810C9" w:rsidRPr="0046756F" w:rsidRDefault="009810C9" w:rsidP="009810C9">
      <w:pPr>
        <w:widowControl w:val="0"/>
        <w:autoSpaceDE w:val="0"/>
        <w:autoSpaceDN w:val="0"/>
        <w:adjustRightInd w:val="0"/>
        <w:rPr>
          <w:rFonts w:cs="Arial"/>
        </w:rPr>
      </w:pPr>
    </w:p>
    <w:p w14:paraId="1FD41EA0"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(Ref. to the design document ARINC SPECIFICATION 825-2 for extracting the data from CAN message)</w:t>
      </w:r>
    </w:p>
    <w:p w14:paraId="27A7A0B7" w14:textId="77777777" w:rsidR="009810C9" w:rsidRPr="0046756F" w:rsidRDefault="00000000" w:rsidP="009810C9">
      <w:pPr>
        <w:rPr>
          <w:rFonts w:cs="Arial"/>
        </w:rPr>
      </w:pPr>
      <w:r>
        <w:rPr>
          <w:rFonts w:cs="Arial"/>
        </w:rPr>
        <w:pict w14:anchorId="21DDA9C3">
          <v:rect id="_x0000_i1257" style="width:0;height:1.5pt" o:hralign="center" o:hrstd="t" o:hr="t" fillcolor="#a0a0a0" stroked="f"/>
        </w:pict>
      </w:r>
    </w:p>
    <w:p w14:paraId="64CD55FC" w14:textId="77777777" w:rsidR="009810C9" w:rsidRPr="0046756F" w:rsidRDefault="009810C9" w:rsidP="009810C9">
      <w:pPr>
        <w:pStyle w:val="Heading5"/>
        <w:rPr>
          <w:rFonts w:ascii="Arial" w:hAnsi="Arial" w:cs="Arial"/>
        </w:rPr>
      </w:pPr>
      <w:bookmarkStart w:id="470" w:name="_Toc122795594"/>
      <w:bookmarkStart w:id="471" w:name="_Toc158905644"/>
      <w:r w:rsidRPr="0046756F">
        <w:rPr>
          <w:rFonts w:ascii="Arial" w:hAnsi="Arial" w:cs="Arial"/>
        </w:rPr>
        <w:t>10.2.7.7.2 daucmfarinc825-BuildPeerToPeerExtId-LLR-002</w:t>
      </w:r>
      <w:bookmarkEnd w:id="470"/>
      <w:bookmarkEnd w:id="471"/>
    </w:p>
    <w:p w14:paraId="346885A8" w14:textId="77777777" w:rsidR="009810C9" w:rsidRPr="0046756F" w:rsidRDefault="009810C9" w:rsidP="009810C9">
      <w:pPr>
        <w:rPr>
          <w:rFonts w:cs="Arial"/>
        </w:rPr>
      </w:pPr>
      <w:r w:rsidRPr="0046756F">
        <w:rPr>
          <w:rFonts w:cs="Arial"/>
        </w:rPr>
        <w:t>Requirement ID: H698-LLD-CMU-FNC-269</w:t>
      </w:r>
    </w:p>
    <w:p w14:paraId="28DC4118" w14:textId="77777777" w:rsidR="009810C9" w:rsidRPr="0046756F" w:rsidRDefault="009810C9" w:rsidP="009810C9">
      <w:pPr>
        <w:rPr>
          <w:rFonts w:cs="Arial"/>
        </w:rPr>
      </w:pPr>
    </w:p>
    <w:p w14:paraId="24B9FF0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the 29 bit CAN identifier.</w:t>
      </w:r>
    </w:p>
    <w:p w14:paraId="0E786F35" w14:textId="77777777" w:rsidR="009810C9" w:rsidRPr="0046756F" w:rsidRDefault="00000000" w:rsidP="009810C9">
      <w:pPr>
        <w:rPr>
          <w:rFonts w:cs="Arial"/>
        </w:rPr>
      </w:pPr>
      <w:r>
        <w:rPr>
          <w:rFonts w:cs="Arial"/>
        </w:rPr>
        <w:pict w14:anchorId="4FC652E3">
          <v:rect id="_x0000_i1258" style="width:0;height:1.5pt" o:hralign="center" o:hrstd="t" o:hr="t" fillcolor="#a0a0a0" stroked="f"/>
        </w:pict>
      </w:r>
    </w:p>
    <w:p w14:paraId="3D4EED51" w14:textId="77777777" w:rsidR="009810C9" w:rsidRPr="0046756F" w:rsidRDefault="009810C9" w:rsidP="009810C9">
      <w:pPr>
        <w:pStyle w:val="Heading3"/>
      </w:pPr>
      <w:bookmarkStart w:id="472" w:name="_Toc122795595"/>
      <w:bookmarkStart w:id="473" w:name="_Toc158905645"/>
      <w:r w:rsidRPr="0046756F">
        <w:t>10.2.8 A825Xmit</w:t>
      </w:r>
      <w:bookmarkEnd w:id="472"/>
      <w:bookmarkEnd w:id="473"/>
    </w:p>
    <w:p w14:paraId="17F30496" w14:textId="77777777" w:rsidR="009810C9" w:rsidRPr="0046756F" w:rsidRDefault="009810C9" w:rsidP="009810C9">
      <w:pPr>
        <w:rPr>
          <w:rFonts w:cs="Arial"/>
        </w:rPr>
      </w:pPr>
    </w:p>
    <w:p w14:paraId="61039EE5"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A825Xmit will follow in the sub sections.</w:t>
      </w:r>
    </w:p>
    <w:p w14:paraId="62F39E11" w14:textId="77777777" w:rsidR="009810C9" w:rsidRPr="0046756F" w:rsidRDefault="00000000" w:rsidP="009810C9">
      <w:pPr>
        <w:rPr>
          <w:rFonts w:cs="Arial"/>
        </w:rPr>
      </w:pPr>
      <w:r>
        <w:rPr>
          <w:rFonts w:cs="Arial"/>
        </w:rPr>
        <w:pict w14:anchorId="0666BF63">
          <v:rect id="_x0000_i1259" style="width:0;height:1.5pt" o:hralign="center" o:hrstd="t" o:hr="t" fillcolor="#a0a0a0" stroked="f"/>
        </w:pict>
      </w:r>
    </w:p>
    <w:p w14:paraId="3703DB14" w14:textId="77777777" w:rsidR="009810C9" w:rsidRPr="0046756F" w:rsidRDefault="009810C9" w:rsidP="009810C9">
      <w:pPr>
        <w:pStyle w:val="Heading4"/>
        <w:rPr>
          <w:rFonts w:ascii="Arial" w:hAnsi="Arial" w:cs="Arial"/>
        </w:rPr>
      </w:pPr>
      <w:bookmarkStart w:id="474" w:name="_Toc122795596"/>
      <w:bookmarkStart w:id="475" w:name="_Toc158905646"/>
      <w:r w:rsidRPr="0046756F">
        <w:rPr>
          <w:rFonts w:ascii="Arial" w:hAnsi="Arial" w:cs="Arial"/>
        </w:rPr>
        <w:t>10.2.8.1 Brief Description</w:t>
      </w:r>
      <w:bookmarkEnd w:id="474"/>
      <w:bookmarkEnd w:id="475"/>
    </w:p>
    <w:p w14:paraId="29F84D22" w14:textId="77777777" w:rsidR="009810C9" w:rsidRPr="0046756F" w:rsidRDefault="009810C9" w:rsidP="009810C9">
      <w:pPr>
        <w:rPr>
          <w:rFonts w:cs="Arial"/>
        </w:rPr>
      </w:pPr>
    </w:p>
    <w:p w14:paraId="35B3D40A" w14:textId="77777777" w:rsidR="009810C9" w:rsidRPr="0046756F" w:rsidRDefault="009810C9" w:rsidP="009810C9">
      <w:pPr>
        <w:widowControl w:val="0"/>
        <w:autoSpaceDE w:val="0"/>
        <w:autoSpaceDN w:val="0"/>
        <w:adjustRightInd w:val="0"/>
        <w:rPr>
          <w:rFonts w:cs="Arial"/>
        </w:rPr>
      </w:pPr>
      <w:r w:rsidRPr="0046756F">
        <w:rPr>
          <w:rFonts w:cs="Arial"/>
        </w:rPr>
        <w:t>A825Xmit function builds a CAN message from the user supplied A825 message.</w:t>
      </w:r>
    </w:p>
    <w:p w14:paraId="4EDA50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Place the newly built CAN message in the queue for that message type.</w:t>
      </w:r>
    </w:p>
    <w:p w14:paraId="284C9322" w14:textId="77777777" w:rsidR="009810C9" w:rsidRPr="0046756F" w:rsidRDefault="00000000" w:rsidP="009810C9">
      <w:pPr>
        <w:rPr>
          <w:rFonts w:cs="Arial"/>
        </w:rPr>
      </w:pPr>
      <w:r>
        <w:rPr>
          <w:rFonts w:cs="Arial"/>
        </w:rPr>
        <w:pict w14:anchorId="2EC8E22D">
          <v:rect id="_x0000_i1260" style="width:0;height:1.5pt" o:hralign="center" o:hrstd="t" o:hr="t" fillcolor="#a0a0a0" stroked="f"/>
        </w:pict>
      </w:r>
    </w:p>
    <w:p w14:paraId="1CB54CE8" w14:textId="77777777" w:rsidR="009810C9" w:rsidRPr="0046756F" w:rsidRDefault="009810C9" w:rsidP="009810C9">
      <w:pPr>
        <w:pStyle w:val="Heading4"/>
        <w:rPr>
          <w:rFonts w:ascii="Arial" w:hAnsi="Arial" w:cs="Arial"/>
        </w:rPr>
      </w:pPr>
      <w:bookmarkStart w:id="476" w:name="_Toc122795597"/>
      <w:bookmarkStart w:id="477" w:name="_Toc158905647"/>
      <w:r w:rsidRPr="0046756F">
        <w:rPr>
          <w:rFonts w:ascii="Arial" w:hAnsi="Arial" w:cs="Arial"/>
        </w:rPr>
        <w:t>10.2.8.2 List of HLRs allocated</w:t>
      </w:r>
      <w:bookmarkEnd w:id="476"/>
      <w:bookmarkEnd w:id="477"/>
    </w:p>
    <w:p w14:paraId="725413AE" w14:textId="77777777" w:rsidR="009810C9" w:rsidRPr="0046756F" w:rsidRDefault="009810C9" w:rsidP="009810C9">
      <w:pPr>
        <w:rPr>
          <w:rFonts w:cs="Arial"/>
        </w:rPr>
      </w:pPr>
    </w:p>
    <w:p w14:paraId="1E83EB4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45E5E061" w14:textId="77777777" w:rsidR="009810C9" w:rsidRPr="0046756F" w:rsidRDefault="00000000" w:rsidP="009810C9">
      <w:pPr>
        <w:rPr>
          <w:rFonts w:cs="Arial"/>
        </w:rPr>
      </w:pPr>
      <w:r>
        <w:rPr>
          <w:rFonts w:cs="Arial"/>
        </w:rPr>
        <w:pict w14:anchorId="6B99AE70">
          <v:rect id="_x0000_i1261" style="width:0;height:1.5pt" o:hralign="center" o:hrstd="t" o:hr="t" fillcolor="#a0a0a0" stroked="f"/>
        </w:pict>
      </w:r>
    </w:p>
    <w:p w14:paraId="1EDDBE0F" w14:textId="77777777" w:rsidR="009810C9" w:rsidRPr="0046756F" w:rsidRDefault="009810C9" w:rsidP="009810C9">
      <w:pPr>
        <w:pStyle w:val="Heading4"/>
        <w:rPr>
          <w:rFonts w:ascii="Arial" w:hAnsi="Arial" w:cs="Arial"/>
        </w:rPr>
      </w:pPr>
      <w:bookmarkStart w:id="478" w:name="_Toc122795598"/>
      <w:bookmarkStart w:id="479" w:name="_Toc158905648"/>
      <w:r w:rsidRPr="0046756F">
        <w:rPr>
          <w:rFonts w:ascii="Arial" w:hAnsi="Arial" w:cs="Arial"/>
        </w:rPr>
        <w:t>10.2.8.3 List of global variables accessed and modified</w:t>
      </w:r>
      <w:bookmarkEnd w:id="478"/>
      <w:bookmarkEnd w:id="479"/>
    </w:p>
    <w:p w14:paraId="3BD1109A" w14:textId="77777777" w:rsidR="009810C9" w:rsidRPr="0046756F" w:rsidRDefault="009810C9" w:rsidP="009810C9">
      <w:pPr>
        <w:rPr>
          <w:rFonts w:cs="Arial"/>
        </w:rPr>
      </w:pPr>
    </w:p>
    <w:p w14:paraId="5E76C4E7"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0D6CAD6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1D45404E" w14:textId="77777777" w:rsidR="009810C9" w:rsidRPr="0046756F" w:rsidRDefault="00000000" w:rsidP="009810C9">
      <w:pPr>
        <w:rPr>
          <w:rFonts w:cs="Arial"/>
        </w:rPr>
      </w:pPr>
      <w:r>
        <w:rPr>
          <w:rFonts w:cs="Arial"/>
        </w:rPr>
        <w:pict w14:anchorId="01C5F394">
          <v:rect id="_x0000_i1262" style="width:0;height:1.5pt" o:hralign="center" o:hrstd="t" o:hr="t" fillcolor="#a0a0a0" stroked="f"/>
        </w:pict>
      </w:r>
    </w:p>
    <w:p w14:paraId="04C0BBCB" w14:textId="77777777" w:rsidR="009810C9" w:rsidRPr="0046756F" w:rsidRDefault="009810C9" w:rsidP="009810C9">
      <w:pPr>
        <w:pStyle w:val="Heading4"/>
        <w:rPr>
          <w:rFonts w:ascii="Arial" w:hAnsi="Arial" w:cs="Arial"/>
        </w:rPr>
      </w:pPr>
      <w:bookmarkStart w:id="480" w:name="_Toc122795599"/>
      <w:bookmarkStart w:id="481" w:name="_Toc158905649"/>
      <w:r w:rsidRPr="0046756F">
        <w:rPr>
          <w:rFonts w:ascii="Arial" w:hAnsi="Arial" w:cs="Arial"/>
        </w:rPr>
        <w:t>10.2.8.4 Parameter list (Input/Output)</w:t>
      </w:r>
      <w:bookmarkEnd w:id="480"/>
      <w:bookmarkEnd w:id="481"/>
    </w:p>
    <w:p w14:paraId="70F10AD9" w14:textId="77777777" w:rsidR="009810C9" w:rsidRPr="0046756F" w:rsidRDefault="009810C9" w:rsidP="009810C9">
      <w:pPr>
        <w:rPr>
          <w:rFonts w:cs="Arial"/>
        </w:rPr>
      </w:pPr>
    </w:p>
    <w:p w14:paraId="6A3A1832" w14:textId="77777777" w:rsidR="009810C9" w:rsidRPr="0046756F" w:rsidRDefault="009810C9" w:rsidP="009810C9">
      <w:pPr>
        <w:widowControl w:val="0"/>
        <w:autoSpaceDE w:val="0"/>
        <w:autoSpaceDN w:val="0"/>
        <w:adjustRightInd w:val="0"/>
        <w:rPr>
          <w:rFonts w:cs="Arial"/>
        </w:rPr>
      </w:pPr>
      <w:r w:rsidRPr="0046756F">
        <w:rPr>
          <w:rFonts w:cs="Arial"/>
        </w:rPr>
        <w:t>Inputs: T_A825_MSG *ps_xm - Pointer to the A825 message to transmit</w:t>
      </w:r>
    </w:p>
    <w:p w14:paraId="51BF2F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E92D176" w14:textId="77777777" w:rsidR="009810C9" w:rsidRPr="0046756F" w:rsidRDefault="00000000" w:rsidP="009810C9">
      <w:pPr>
        <w:rPr>
          <w:rFonts w:cs="Arial"/>
        </w:rPr>
      </w:pPr>
      <w:r>
        <w:rPr>
          <w:rFonts w:cs="Arial"/>
        </w:rPr>
        <w:pict w14:anchorId="221E3608">
          <v:rect id="_x0000_i1263" style="width:0;height:1.5pt" o:hralign="center" o:hrstd="t" o:hr="t" fillcolor="#a0a0a0" stroked="f"/>
        </w:pict>
      </w:r>
    </w:p>
    <w:p w14:paraId="517A6885" w14:textId="77777777" w:rsidR="009810C9" w:rsidRPr="0046756F" w:rsidRDefault="009810C9" w:rsidP="009810C9">
      <w:pPr>
        <w:pStyle w:val="Heading4"/>
        <w:rPr>
          <w:rFonts w:ascii="Arial" w:hAnsi="Arial" w:cs="Arial"/>
        </w:rPr>
      </w:pPr>
      <w:bookmarkStart w:id="482" w:name="_Toc122795600"/>
      <w:bookmarkStart w:id="483" w:name="_Toc158905650"/>
      <w:r w:rsidRPr="0046756F">
        <w:rPr>
          <w:rFonts w:ascii="Arial" w:hAnsi="Arial" w:cs="Arial"/>
        </w:rPr>
        <w:t>10.2.8.5 Return Value</w:t>
      </w:r>
      <w:bookmarkEnd w:id="482"/>
      <w:bookmarkEnd w:id="483"/>
    </w:p>
    <w:p w14:paraId="6008892F" w14:textId="77777777" w:rsidR="009810C9" w:rsidRPr="0046756F" w:rsidRDefault="009810C9" w:rsidP="009810C9">
      <w:pPr>
        <w:rPr>
          <w:rFonts w:cs="Arial"/>
        </w:rPr>
      </w:pPr>
    </w:p>
    <w:p w14:paraId="4283CC3B" w14:textId="77777777" w:rsidR="009810C9" w:rsidRPr="0046756F" w:rsidRDefault="009810C9" w:rsidP="009810C9">
      <w:pPr>
        <w:widowControl w:val="0"/>
        <w:autoSpaceDE w:val="0"/>
        <w:autoSpaceDN w:val="0"/>
        <w:adjustRightInd w:val="0"/>
        <w:rPr>
          <w:rFonts w:cs="Arial"/>
        </w:rPr>
      </w:pPr>
      <w:r w:rsidRPr="0046756F">
        <w:rPr>
          <w:rFonts w:cs="Arial"/>
        </w:rPr>
        <w:t>T_A825_XMIT_RESULT - A825 transmit routines result</w:t>
      </w:r>
    </w:p>
    <w:p w14:paraId="553ECC73" w14:textId="77777777" w:rsidR="009810C9" w:rsidRPr="0046756F" w:rsidRDefault="009810C9" w:rsidP="009810C9">
      <w:pPr>
        <w:widowControl w:val="0"/>
        <w:autoSpaceDE w:val="0"/>
        <w:autoSpaceDN w:val="0"/>
        <w:adjustRightInd w:val="0"/>
        <w:rPr>
          <w:rFonts w:cs="Arial"/>
        </w:rPr>
      </w:pPr>
      <w:r w:rsidRPr="0046756F">
        <w:rPr>
          <w:rFonts w:cs="Arial"/>
        </w:rPr>
        <w:t>- return A825_TX_OVERFLOW if the buffer is full</w:t>
      </w:r>
    </w:p>
    <w:p w14:paraId="65362986" w14:textId="77777777" w:rsidR="009810C9" w:rsidRPr="0046756F" w:rsidRDefault="009810C9" w:rsidP="009810C9">
      <w:pPr>
        <w:widowControl w:val="0"/>
        <w:autoSpaceDE w:val="0"/>
        <w:autoSpaceDN w:val="0"/>
        <w:adjustRightInd w:val="0"/>
        <w:rPr>
          <w:rFonts w:cs="Arial"/>
        </w:rPr>
      </w:pPr>
      <w:r w:rsidRPr="0046756F">
        <w:rPr>
          <w:rFonts w:cs="Arial"/>
        </w:rPr>
        <w:t>- return A825_ TX _OK if the transmitted message is successfully placed in the queue</w:t>
      </w:r>
    </w:p>
    <w:p w14:paraId="69E3DA09" w14:textId="77777777" w:rsidR="009810C9" w:rsidRPr="0046756F" w:rsidRDefault="009810C9" w:rsidP="009810C9">
      <w:pPr>
        <w:widowControl w:val="0"/>
        <w:autoSpaceDE w:val="0"/>
        <w:autoSpaceDN w:val="0"/>
        <w:adjustRightInd w:val="0"/>
        <w:rPr>
          <w:rFonts w:cs="Arial"/>
        </w:rPr>
      </w:pPr>
      <w:r w:rsidRPr="0046756F">
        <w:rPr>
          <w:rFonts w:cs="Arial"/>
        </w:rPr>
        <w:t>- return A825_BAD_CHANNEL if the selected lcc is of UNKNOWN Channel Type</w:t>
      </w:r>
    </w:p>
    <w:p w14:paraId="65307BBC" w14:textId="77777777" w:rsidR="009810C9" w:rsidRPr="0046756F" w:rsidRDefault="009810C9" w:rsidP="009810C9">
      <w:pPr>
        <w:widowControl w:val="0"/>
        <w:autoSpaceDE w:val="0"/>
        <w:autoSpaceDN w:val="0"/>
        <w:adjustRightInd w:val="0"/>
        <w:rPr>
          <w:rFonts w:cs="Arial"/>
          <w:sz w:val="17"/>
          <w:szCs w:val="17"/>
        </w:rPr>
      </w:pPr>
      <w:r w:rsidRPr="0046756F">
        <w:rPr>
          <w:rFonts w:cs="Arial"/>
        </w:rPr>
        <w:t>- return A825_BAD_PAYLOAD_SIZE if the payload size is out of range.</w:t>
      </w:r>
    </w:p>
    <w:p w14:paraId="1007CDCA" w14:textId="77777777" w:rsidR="009810C9" w:rsidRPr="0046756F" w:rsidRDefault="00000000" w:rsidP="009810C9">
      <w:pPr>
        <w:rPr>
          <w:rFonts w:cs="Arial"/>
        </w:rPr>
      </w:pPr>
      <w:r>
        <w:rPr>
          <w:rFonts w:cs="Arial"/>
        </w:rPr>
        <w:pict w14:anchorId="7C0B8C66">
          <v:rect id="_x0000_i1264" style="width:0;height:1.5pt" o:hralign="center" o:hrstd="t" o:hr="t" fillcolor="#a0a0a0" stroked="f"/>
        </w:pict>
      </w:r>
    </w:p>
    <w:p w14:paraId="166E86D7" w14:textId="77777777" w:rsidR="009810C9" w:rsidRPr="0046756F" w:rsidRDefault="009810C9" w:rsidP="009810C9">
      <w:pPr>
        <w:pStyle w:val="Heading4"/>
        <w:rPr>
          <w:rFonts w:ascii="Arial" w:hAnsi="Arial" w:cs="Arial"/>
        </w:rPr>
      </w:pPr>
      <w:bookmarkStart w:id="484" w:name="_Toc122795601"/>
      <w:bookmarkStart w:id="485" w:name="_Toc158905651"/>
      <w:r w:rsidRPr="0046756F">
        <w:rPr>
          <w:rFonts w:ascii="Arial" w:hAnsi="Arial" w:cs="Arial"/>
        </w:rPr>
        <w:t>10.2.8.6 Other CSUs called by this CSU</w:t>
      </w:r>
      <w:bookmarkEnd w:id="484"/>
      <w:bookmarkEnd w:id="485"/>
    </w:p>
    <w:p w14:paraId="2937B262" w14:textId="77777777" w:rsidR="009810C9" w:rsidRPr="0046756F" w:rsidRDefault="009810C9" w:rsidP="009810C9">
      <w:pPr>
        <w:rPr>
          <w:rFonts w:cs="Arial"/>
        </w:rPr>
      </w:pPr>
    </w:p>
    <w:p w14:paraId="58C32FFE" w14:textId="77777777" w:rsidR="009810C9" w:rsidRPr="0046756F" w:rsidRDefault="009810C9" w:rsidP="009810C9">
      <w:pPr>
        <w:widowControl w:val="0"/>
        <w:autoSpaceDE w:val="0"/>
        <w:autoSpaceDN w:val="0"/>
        <w:adjustRightInd w:val="0"/>
        <w:rPr>
          <w:rFonts w:cs="Arial"/>
        </w:rPr>
      </w:pPr>
      <w:r w:rsidRPr="0046756F">
        <w:rPr>
          <w:rFonts w:cs="Arial"/>
        </w:rPr>
        <w:t>BuildBroadcastExtId</w:t>
      </w:r>
    </w:p>
    <w:p w14:paraId="53150DAC" w14:textId="77777777" w:rsidR="009810C9" w:rsidRPr="0046756F" w:rsidRDefault="009810C9" w:rsidP="009810C9">
      <w:pPr>
        <w:widowControl w:val="0"/>
        <w:autoSpaceDE w:val="0"/>
        <w:autoSpaceDN w:val="0"/>
        <w:adjustRightInd w:val="0"/>
        <w:rPr>
          <w:rFonts w:cs="Arial"/>
        </w:rPr>
      </w:pPr>
      <w:r w:rsidRPr="0046756F">
        <w:rPr>
          <w:rFonts w:cs="Arial"/>
        </w:rPr>
        <w:t>BuildPeerToPeerExtId</w:t>
      </w:r>
    </w:p>
    <w:p w14:paraId="69BA56A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TxQueueInsert</w:t>
      </w:r>
    </w:p>
    <w:p w14:paraId="2C9A1B7B" w14:textId="77777777" w:rsidR="009810C9" w:rsidRPr="0046756F" w:rsidRDefault="00000000" w:rsidP="009810C9">
      <w:pPr>
        <w:rPr>
          <w:rFonts w:cs="Arial"/>
        </w:rPr>
      </w:pPr>
      <w:r>
        <w:rPr>
          <w:rFonts w:cs="Arial"/>
        </w:rPr>
        <w:pict w14:anchorId="62161E70">
          <v:rect id="_x0000_i1265" style="width:0;height:1.5pt" o:hralign="center" o:hrstd="t" o:hr="t" fillcolor="#a0a0a0" stroked="f"/>
        </w:pict>
      </w:r>
    </w:p>
    <w:p w14:paraId="2F1D11FB" w14:textId="77777777" w:rsidR="009810C9" w:rsidRPr="0046756F" w:rsidRDefault="009810C9" w:rsidP="009810C9">
      <w:pPr>
        <w:pStyle w:val="Heading4"/>
        <w:rPr>
          <w:rFonts w:ascii="Arial" w:hAnsi="Arial" w:cs="Arial"/>
        </w:rPr>
      </w:pPr>
      <w:bookmarkStart w:id="486" w:name="_Toc122795602"/>
      <w:bookmarkStart w:id="487" w:name="_Toc158905652"/>
      <w:r w:rsidRPr="0046756F">
        <w:rPr>
          <w:rFonts w:ascii="Arial" w:hAnsi="Arial" w:cs="Arial"/>
        </w:rPr>
        <w:t>10.2.8.7 Description of list of LLRs allocated</w:t>
      </w:r>
      <w:bookmarkEnd w:id="486"/>
      <w:bookmarkEnd w:id="487"/>
    </w:p>
    <w:p w14:paraId="09478AED" w14:textId="77777777" w:rsidR="009810C9" w:rsidRPr="0046756F" w:rsidRDefault="009810C9" w:rsidP="009810C9">
      <w:pPr>
        <w:rPr>
          <w:rFonts w:cs="Arial"/>
        </w:rPr>
      </w:pPr>
    </w:p>
    <w:p w14:paraId="18A9572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A825Xmit</w:t>
      </w:r>
    </w:p>
    <w:p w14:paraId="33823237" w14:textId="77777777" w:rsidR="009810C9" w:rsidRPr="0046756F" w:rsidRDefault="00000000" w:rsidP="009810C9">
      <w:pPr>
        <w:rPr>
          <w:rFonts w:cs="Arial"/>
        </w:rPr>
      </w:pPr>
      <w:r>
        <w:rPr>
          <w:rFonts w:cs="Arial"/>
        </w:rPr>
        <w:pict w14:anchorId="059A926C">
          <v:rect id="_x0000_i1266" style="width:0;height:1.5pt" o:hralign="center" o:hrstd="t" o:hr="t" fillcolor="#a0a0a0" stroked="f"/>
        </w:pict>
      </w:r>
    </w:p>
    <w:p w14:paraId="24CD2BCB" w14:textId="77777777" w:rsidR="009810C9" w:rsidRPr="0046756F" w:rsidRDefault="009810C9" w:rsidP="009810C9">
      <w:pPr>
        <w:pStyle w:val="Heading5"/>
        <w:rPr>
          <w:rFonts w:ascii="Arial" w:hAnsi="Arial" w:cs="Arial"/>
        </w:rPr>
      </w:pPr>
      <w:bookmarkStart w:id="488" w:name="_Toc122795603"/>
      <w:bookmarkStart w:id="489" w:name="_Toc158905653"/>
      <w:r w:rsidRPr="0046756F">
        <w:rPr>
          <w:rFonts w:ascii="Arial" w:hAnsi="Arial" w:cs="Arial"/>
        </w:rPr>
        <w:t>10.2.8.7.1 daucmfarinc825-A825Xmit-LLR-001</w:t>
      </w:r>
      <w:bookmarkEnd w:id="488"/>
      <w:bookmarkEnd w:id="489"/>
    </w:p>
    <w:p w14:paraId="6E15CCFB" w14:textId="77777777" w:rsidR="009810C9" w:rsidRPr="0046756F" w:rsidRDefault="009810C9" w:rsidP="009810C9">
      <w:pPr>
        <w:rPr>
          <w:rFonts w:cs="Arial"/>
        </w:rPr>
      </w:pPr>
      <w:r w:rsidRPr="0046756F">
        <w:rPr>
          <w:rFonts w:cs="Arial"/>
        </w:rPr>
        <w:t>Requirement ID: H698-LLD-CMU-FNC-278</w:t>
      </w:r>
    </w:p>
    <w:p w14:paraId="5565A8E7" w14:textId="77777777" w:rsidR="009810C9" w:rsidRPr="0046756F" w:rsidRDefault="009810C9" w:rsidP="009810C9">
      <w:pPr>
        <w:rPr>
          <w:rFonts w:cs="Arial"/>
        </w:rPr>
      </w:pPr>
    </w:p>
    <w:p w14:paraId="380D792A" w14:textId="77777777" w:rsidR="009810C9" w:rsidRPr="0046756F" w:rsidRDefault="009810C9" w:rsidP="009810C9">
      <w:pPr>
        <w:widowControl w:val="0"/>
        <w:autoSpaceDE w:val="0"/>
        <w:autoSpaceDN w:val="0"/>
        <w:adjustRightInd w:val="0"/>
        <w:rPr>
          <w:rFonts w:cs="Arial"/>
        </w:rPr>
      </w:pPr>
      <w:r w:rsidRPr="0046756F">
        <w:rPr>
          <w:rFonts w:cs="Arial"/>
        </w:rPr>
        <w:t>The function shall set NOC transmit queue to local message queue and builds the 29-bit ID by calling BuildBroadcastExtId</w:t>
      </w:r>
    </w:p>
    <w:p w14:paraId="77EE1287" w14:textId="77777777" w:rsidR="009810C9" w:rsidRPr="0046756F" w:rsidRDefault="009810C9" w:rsidP="009810C9">
      <w:pPr>
        <w:widowControl w:val="0"/>
        <w:autoSpaceDE w:val="0"/>
        <w:autoSpaceDN w:val="0"/>
        <w:adjustRightInd w:val="0"/>
        <w:rPr>
          <w:rFonts w:cs="Arial"/>
        </w:rPr>
      </w:pPr>
      <w:r w:rsidRPr="0046756F">
        <w:rPr>
          <w:rFonts w:cs="Arial"/>
        </w:rPr>
        <w:t>with parameter pointer to the A825 message(ps_xm)</w:t>
      </w:r>
    </w:p>
    <w:p w14:paraId="0349AFD2" w14:textId="77777777" w:rsidR="009810C9" w:rsidRPr="0046756F" w:rsidRDefault="009810C9" w:rsidP="009810C9">
      <w:pPr>
        <w:widowControl w:val="0"/>
        <w:autoSpaceDE w:val="0"/>
        <w:autoSpaceDN w:val="0"/>
        <w:adjustRightInd w:val="0"/>
        <w:rPr>
          <w:rFonts w:cs="Arial"/>
          <w:sz w:val="17"/>
          <w:szCs w:val="17"/>
        </w:rPr>
      </w:pPr>
      <w:r w:rsidRPr="0046756F">
        <w:rPr>
          <w:rFonts w:cs="Arial"/>
        </w:rPr>
        <w:t>when the selected channel is NOC (lcc of ps_xm).</w:t>
      </w:r>
    </w:p>
    <w:p w14:paraId="3CEAB89F" w14:textId="77777777" w:rsidR="009810C9" w:rsidRPr="0046756F" w:rsidRDefault="00000000" w:rsidP="009810C9">
      <w:pPr>
        <w:rPr>
          <w:rFonts w:cs="Arial"/>
        </w:rPr>
      </w:pPr>
      <w:r>
        <w:rPr>
          <w:rFonts w:cs="Arial"/>
        </w:rPr>
        <w:pict w14:anchorId="15EFE3A6">
          <v:rect id="_x0000_i1267" style="width:0;height:1.5pt" o:hralign="center" o:hrstd="t" o:hr="t" fillcolor="#a0a0a0" stroked="f"/>
        </w:pict>
      </w:r>
    </w:p>
    <w:p w14:paraId="13B9817C" w14:textId="77777777" w:rsidR="009810C9" w:rsidRPr="0046756F" w:rsidRDefault="009810C9" w:rsidP="009810C9">
      <w:pPr>
        <w:pStyle w:val="Heading5"/>
        <w:rPr>
          <w:rFonts w:ascii="Arial" w:hAnsi="Arial" w:cs="Arial"/>
        </w:rPr>
      </w:pPr>
      <w:bookmarkStart w:id="490" w:name="_Toc122795604"/>
      <w:bookmarkStart w:id="491" w:name="_Toc158905654"/>
      <w:r w:rsidRPr="0046756F">
        <w:rPr>
          <w:rFonts w:ascii="Arial" w:hAnsi="Arial" w:cs="Arial"/>
        </w:rPr>
        <w:t>10.2.8.7.2 daucmfarinc825-A825Xmit-LLR-002</w:t>
      </w:r>
      <w:bookmarkEnd w:id="490"/>
      <w:bookmarkEnd w:id="491"/>
    </w:p>
    <w:p w14:paraId="4EA934BC" w14:textId="77777777" w:rsidR="009810C9" w:rsidRPr="0046756F" w:rsidRDefault="009810C9" w:rsidP="009810C9">
      <w:pPr>
        <w:rPr>
          <w:rFonts w:cs="Arial"/>
        </w:rPr>
      </w:pPr>
      <w:r w:rsidRPr="0046756F">
        <w:rPr>
          <w:rFonts w:cs="Arial"/>
        </w:rPr>
        <w:t>Requirement ID: H698-LLD-CMU-FNC-279</w:t>
      </w:r>
    </w:p>
    <w:p w14:paraId="4C58DD19" w14:textId="77777777" w:rsidR="009810C9" w:rsidRPr="0046756F" w:rsidRDefault="009810C9" w:rsidP="009810C9">
      <w:pPr>
        <w:rPr>
          <w:rFonts w:cs="Arial"/>
        </w:rPr>
      </w:pPr>
    </w:p>
    <w:p w14:paraId="0826E8E5" w14:textId="77777777" w:rsidR="009810C9" w:rsidRPr="0046756F" w:rsidRDefault="009810C9" w:rsidP="009810C9">
      <w:pPr>
        <w:widowControl w:val="0"/>
        <w:autoSpaceDE w:val="0"/>
        <w:autoSpaceDN w:val="0"/>
        <w:adjustRightInd w:val="0"/>
        <w:rPr>
          <w:rFonts w:cs="Arial"/>
        </w:rPr>
      </w:pPr>
      <w:r w:rsidRPr="0046756F">
        <w:rPr>
          <w:rFonts w:cs="Arial"/>
        </w:rPr>
        <w:t>The function shall set NSC transmit queue to local message queue and builds the 29-bit ID by calling BuildPeerToPeerExtId</w:t>
      </w:r>
    </w:p>
    <w:p w14:paraId="57C14061" w14:textId="77777777" w:rsidR="009810C9" w:rsidRPr="0046756F" w:rsidRDefault="009810C9" w:rsidP="009810C9">
      <w:pPr>
        <w:widowControl w:val="0"/>
        <w:autoSpaceDE w:val="0"/>
        <w:autoSpaceDN w:val="0"/>
        <w:adjustRightInd w:val="0"/>
        <w:rPr>
          <w:rFonts w:cs="Arial"/>
        </w:rPr>
      </w:pPr>
      <w:r w:rsidRPr="0046756F">
        <w:rPr>
          <w:rFonts w:cs="Arial"/>
        </w:rPr>
        <w:t>with parameter pointer to the A825 message(ps_xm)</w:t>
      </w:r>
    </w:p>
    <w:p w14:paraId="2BCFA301" w14:textId="77777777" w:rsidR="009810C9" w:rsidRPr="0046756F" w:rsidRDefault="009810C9" w:rsidP="009810C9">
      <w:pPr>
        <w:widowControl w:val="0"/>
        <w:autoSpaceDE w:val="0"/>
        <w:autoSpaceDN w:val="0"/>
        <w:adjustRightInd w:val="0"/>
        <w:rPr>
          <w:rFonts w:cs="Arial"/>
        </w:rPr>
      </w:pPr>
      <w:r w:rsidRPr="0046756F">
        <w:rPr>
          <w:rFonts w:cs="Arial"/>
        </w:rPr>
        <w:t>when</w:t>
      </w:r>
    </w:p>
    <w:p w14:paraId="57AD2811" w14:textId="77777777" w:rsidR="009810C9" w:rsidRPr="0046756F" w:rsidRDefault="009810C9" w:rsidP="009810C9">
      <w:pPr>
        <w:widowControl w:val="0"/>
        <w:autoSpaceDE w:val="0"/>
        <w:autoSpaceDN w:val="0"/>
        <w:adjustRightInd w:val="0"/>
        <w:rPr>
          <w:rFonts w:cs="Arial"/>
        </w:rPr>
      </w:pPr>
      <w:r w:rsidRPr="0046756F">
        <w:rPr>
          <w:rFonts w:cs="Arial"/>
        </w:rPr>
        <w:t>a) selected channel is not NOC (lcc of ps_xm).</w:t>
      </w:r>
    </w:p>
    <w:p w14:paraId="28E6F1B0" w14:textId="77777777" w:rsidR="009810C9" w:rsidRPr="0046756F" w:rsidRDefault="009810C9" w:rsidP="009810C9">
      <w:pPr>
        <w:widowControl w:val="0"/>
        <w:autoSpaceDE w:val="0"/>
        <w:autoSpaceDN w:val="0"/>
        <w:adjustRightInd w:val="0"/>
        <w:rPr>
          <w:rFonts w:cs="Arial"/>
          <w:sz w:val="17"/>
          <w:szCs w:val="17"/>
        </w:rPr>
      </w:pPr>
      <w:r w:rsidRPr="0046756F">
        <w:rPr>
          <w:rFonts w:cs="Arial"/>
        </w:rPr>
        <w:t>b) selected channel is NSC (lcc of ps_xm).</w:t>
      </w:r>
    </w:p>
    <w:p w14:paraId="3ED2BACA" w14:textId="77777777" w:rsidR="009810C9" w:rsidRPr="0046756F" w:rsidRDefault="00000000" w:rsidP="009810C9">
      <w:pPr>
        <w:rPr>
          <w:rFonts w:cs="Arial"/>
        </w:rPr>
      </w:pPr>
      <w:r>
        <w:rPr>
          <w:rFonts w:cs="Arial"/>
        </w:rPr>
        <w:pict w14:anchorId="2EFD0370">
          <v:rect id="_x0000_i1268" style="width:0;height:1.5pt" o:hralign="center" o:hrstd="t" o:hr="t" fillcolor="#a0a0a0" stroked="f"/>
        </w:pict>
      </w:r>
    </w:p>
    <w:p w14:paraId="3554A6A8" w14:textId="77777777" w:rsidR="009810C9" w:rsidRPr="0046756F" w:rsidRDefault="009810C9" w:rsidP="009810C9">
      <w:pPr>
        <w:pStyle w:val="Heading5"/>
        <w:rPr>
          <w:rFonts w:ascii="Arial" w:hAnsi="Arial" w:cs="Arial"/>
        </w:rPr>
      </w:pPr>
      <w:bookmarkStart w:id="492" w:name="_Toc122795605"/>
      <w:bookmarkStart w:id="493" w:name="_Toc158905655"/>
      <w:r w:rsidRPr="0046756F">
        <w:rPr>
          <w:rFonts w:ascii="Arial" w:hAnsi="Arial" w:cs="Arial"/>
        </w:rPr>
        <w:t>10.2.8.7.3 daucmfarinc825-A825Xmit-LLR-003</w:t>
      </w:r>
      <w:bookmarkEnd w:id="492"/>
      <w:bookmarkEnd w:id="493"/>
    </w:p>
    <w:p w14:paraId="0B8A5B9E" w14:textId="77777777" w:rsidR="009810C9" w:rsidRPr="0046756F" w:rsidRDefault="009810C9" w:rsidP="009810C9">
      <w:pPr>
        <w:rPr>
          <w:rFonts w:cs="Arial"/>
        </w:rPr>
      </w:pPr>
      <w:r w:rsidRPr="0046756F">
        <w:rPr>
          <w:rFonts w:cs="Arial"/>
        </w:rPr>
        <w:t>Requirement ID: H698-LLD-CMU-FNC-280</w:t>
      </w:r>
    </w:p>
    <w:p w14:paraId="55E9750B" w14:textId="77777777" w:rsidR="009810C9" w:rsidRPr="0046756F" w:rsidRDefault="009810C9" w:rsidP="009810C9">
      <w:pPr>
        <w:rPr>
          <w:rFonts w:cs="Arial"/>
        </w:rPr>
      </w:pPr>
    </w:p>
    <w:p w14:paraId="783C0D1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A825_BAD_CHANNEL when selected channel (lcc of ps_xm) is other than NOC and NSC.</w:t>
      </w:r>
    </w:p>
    <w:p w14:paraId="32D04E35" w14:textId="77777777" w:rsidR="009810C9" w:rsidRPr="0046756F" w:rsidRDefault="00000000" w:rsidP="009810C9">
      <w:pPr>
        <w:rPr>
          <w:rFonts w:cs="Arial"/>
        </w:rPr>
      </w:pPr>
      <w:r>
        <w:rPr>
          <w:rFonts w:cs="Arial"/>
        </w:rPr>
        <w:pict w14:anchorId="3B79B901">
          <v:rect id="_x0000_i1269" style="width:0;height:1.5pt" o:hralign="center" o:hrstd="t" o:hr="t" fillcolor="#a0a0a0" stroked="f"/>
        </w:pict>
      </w:r>
    </w:p>
    <w:p w14:paraId="7C55091D" w14:textId="77777777" w:rsidR="009810C9" w:rsidRPr="0046756F" w:rsidRDefault="009810C9" w:rsidP="009810C9">
      <w:pPr>
        <w:pStyle w:val="Heading5"/>
        <w:rPr>
          <w:rFonts w:ascii="Arial" w:hAnsi="Arial" w:cs="Arial"/>
        </w:rPr>
      </w:pPr>
      <w:bookmarkStart w:id="494" w:name="_Toc122795606"/>
      <w:bookmarkStart w:id="495" w:name="_Toc158905656"/>
      <w:r w:rsidRPr="0046756F">
        <w:rPr>
          <w:rFonts w:ascii="Arial" w:hAnsi="Arial" w:cs="Arial"/>
        </w:rPr>
        <w:t>10.2.8.7.4 daucmfarinc825-A825Xmit-LLR-004</w:t>
      </w:r>
      <w:bookmarkEnd w:id="494"/>
      <w:bookmarkEnd w:id="495"/>
    </w:p>
    <w:p w14:paraId="654B90C6" w14:textId="77777777" w:rsidR="009810C9" w:rsidRPr="0046756F" w:rsidRDefault="009810C9" w:rsidP="009810C9">
      <w:pPr>
        <w:rPr>
          <w:rFonts w:cs="Arial"/>
        </w:rPr>
      </w:pPr>
      <w:r w:rsidRPr="0046756F">
        <w:rPr>
          <w:rFonts w:cs="Arial"/>
        </w:rPr>
        <w:t>Requirement ID: H698-LLD-CMU-FNC-281</w:t>
      </w:r>
    </w:p>
    <w:p w14:paraId="1EFDE3DC" w14:textId="77777777" w:rsidR="009810C9" w:rsidRPr="0046756F" w:rsidRDefault="009810C9" w:rsidP="009810C9">
      <w:pPr>
        <w:rPr>
          <w:rFonts w:cs="Arial"/>
        </w:rPr>
      </w:pPr>
    </w:p>
    <w:p w14:paraId="0D1B1FE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A825_BAD_PAYLOAD_SIZE when number of bytes of payload (u8_paysize of ps_xm) is greater than M_A825_PAYLOAD_SIZE otherwise do nothing.</w:t>
      </w:r>
    </w:p>
    <w:p w14:paraId="64A498FE" w14:textId="77777777" w:rsidR="009810C9" w:rsidRPr="0046756F" w:rsidRDefault="00000000" w:rsidP="009810C9">
      <w:pPr>
        <w:rPr>
          <w:rFonts w:cs="Arial"/>
        </w:rPr>
      </w:pPr>
      <w:r>
        <w:rPr>
          <w:rFonts w:cs="Arial"/>
        </w:rPr>
        <w:pict w14:anchorId="47BB229F">
          <v:rect id="_x0000_i1270" style="width:0;height:1.5pt" o:hralign="center" o:hrstd="t" o:hr="t" fillcolor="#a0a0a0" stroked="f"/>
        </w:pict>
      </w:r>
    </w:p>
    <w:p w14:paraId="198E3692" w14:textId="77777777" w:rsidR="009810C9" w:rsidRPr="0046756F" w:rsidRDefault="009810C9" w:rsidP="009810C9">
      <w:pPr>
        <w:pStyle w:val="Heading5"/>
        <w:rPr>
          <w:rFonts w:ascii="Arial" w:hAnsi="Arial" w:cs="Arial"/>
        </w:rPr>
      </w:pPr>
      <w:bookmarkStart w:id="496" w:name="_Toc122795607"/>
      <w:bookmarkStart w:id="497" w:name="_Toc158905657"/>
      <w:r w:rsidRPr="0046756F">
        <w:rPr>
          <w:rFonts w:ascii="Arial" w:hAnsi="Arial" w:cs="Arial"/>
        </w:rPr>
        <w:t>10.2.8.7.5 daucmfarinc825-A825Xmit-LLR-005</w:t>
      </w:r>
      <w:bookmarkEnd w:id="496"/>
      <w:bookmarkEnd w:id="497"/>
    </w:p>
    <w:p w14:paraId="7FD040E6" w14:textId="77777777" w:rsidR="009810C9" w:rsidRPr="0046756F" w:rsidRDefault="009810C9" w:rsidP="009810C9">
      <w:pPr>
        <w:rPr>
          <w:rFonts w:cs="Arial"/>
        </w:rPr>
      </w:pPr>
      <w:r w:rsidRPr="0046756F">
        <w:rPr>
          <w:rFonts w:cs="Arial"/>
        </w:rPr>
        <w:t>Requirement ID: H698-LLD-CMU-FNC-282</w:t>
      </w:r>
    </w:p>
    <w:p w14:paraId="7356AACB" w14:textId="77777777" w:rsidR="009810C9" w:rsidRPr="0046756F" w:rsidRDefault="009810C9" w:rsidP="009810C9">
      <w:pPr>
        <w:rPr>
          <w:rFonts w:cs="Arial"/>
        </w:rPr>
      </w:pPr>
    </w:p>
    <w:p w14:paraId="5EE315AC"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fill in the CAN TX message Data as: </w:t>
      </w:r>
    </w:p>
    <w:p w14:paraId="48C33EED" w14:textId="77777777" w:rsidR="009810C9" w:rsidRPr="0046756F" w:rsidRDefault="009810C9" w:rsidP="009810C9">
      <w:pPr>
        <w:widowControl w:val="0"/>
        <w:autoSpaceDE w:val="0"/>
        <w:autoSpaceDN w:val="0"/>
        <w:adjustRightInd w:val="0"/>
        <w:rPr>
          <w:rFonts w:cs="Arial"/>
        </w:rPr>
      </w:pPr>
      <w:r w:rsidRPr="0046756F">
        <w:rPr>
          <w:rFonts w:cs="Arial"/>
        </w:rPr>
        <w:t xml:space="preserve">i.e. extended identifier is set to the built 29-bit ID, type of identifier to M_CAN_ID_EXT, </w:t>
      </w:r>
    </w:p>
    <w:p w14:paraId="0551E2F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type of frame for the message to M_CAN_RTR_DATA and length of the frame to the payload size (u8_paysize of ps_xm).</w:t>
      </w:r>
    </w:p>
    <w:p w14:paraId="317CE18B" w14:textId="77777777" w:rsidR="009810C9" w:rsidRPr="0046756F" w:rsidRDefault="00000000" w:rsidP="009810C9">
      <w:pPr>
        <w:rPr>
          <w:rFonts w:cs="Arial"/>
        </w:rPr>
      </w:pPr>
      <w:r>
        <w:rPr>
          <w:rFonts w:cs="Arial"/>
        </w:rPr>
        <w:pict w14:anchorId="712BFDA2">
          <v:rect id="_x0000_i1271" style="width:0;height:1.5pt" o:hralign="center" o:hrstd="t" o:hr="t" fillcolor="#a0a0a0" stroked="f"/>
        </w:pict>
      </w:r>
    </w:p>
    <w:p w14:paraId="1EE553BC" w14:textId="77777777" w:rsidR="009810C9" w:rsidRPr="0046756F" w:rsidRDefault="009810C9" w:rsidP="009810C9">
      <w:pPr>
        <w:pStyle w:val="Heading5"/>
        <w:rPr>
          <w:rFonts w:ascii="Arial" w:hAnsi="Arial" w:cs="Arial"/>
        </w:rPr>
      </w:pPr>
      <w:bookmarkStart w:id="498" w:name="_Toc122795608"/>
      <w:bookmarkStart w:id="499" w:name="_Toc158905658"/>
      <w:r w:rsidRPr="0046756F">
        <w:rPr>
          <w:rFonts w:ascii="Arial" w:hAnsi="Arial" w:cs="Arial"/>
        </w:rPr>
        <w:t>10.2.8.7.6 daucmfarinc825-A825Xmit-LLR-006</w:t>
      </w:r>
      <w:bookmarkEnd w:id="498"/>
      <w:bookmarkEnd w:id="499"/>
    </w:p>
    <w:p w14:paraId="5ECA1CA6" w14:textId="77777777" w:rsidR="009810C9" w:rsidRPr="0046756F" w:rsidRDefault="009810C9" w:rsidP="009810C9">
      <w:pPr>
        <w:rPr>
          <w:rFonts w:cs="Arial"/>
        </w:rPr>
      </w:pPr>
      <w:r w:rsidRPr="0046756F">
        <w:rPr>
          <w:rFonts w:cs="Arial"/>
        </w:rPr>
        <w:t>Requirement ID: H698-LLD-CMU-FNC-283</w:t>
      </w:r>
    </w:p>
    <w:p w14:paraId="0ABA05D8" w14:textId="77777777" w:rsidR="009810C9" w:rsidRPr="0046756F" w:rsidRDefault="009810C9" w:rsidP="009810C9">
      <w:pPr>
        <w:rPr>
          <w:rFonts w:cs="Arial"/>
        </w:rPr>
      </w:pPr>
    </w:p>
    <w:p w14:paraId="1D7ED46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loop till the loop counter is less than A825 paysize (u8_paysize of ps_xm) and copies the payload (u8_payload of ps_xm) to CAN data (data of CAN TX message).</w:t>
      </w:r>
    </w:p>
    <w:p w14:paraId="25A788AD" w14:textId="77777777" w:rsidR="009810C9" w:rsidRPr="0046756F" w:rsidRDefault="00000000" w:rsidP="009810C9">
      <w:pPr>
        <w:rPr>
          <w:rFonts w:cs="Arial"/>
        </w:rPr>
      </w:pPr>
      <w:r>
        <w:rPr>
          <w:rFonts w:cs="Arial"/>
        </w:rPr>
        <w:pict w14:anchorId="3FAE21D1">
          <v:rect id="_x0000_i1272" style="width:0;height:1.5pt" o:hralign="center" o:hrstd="t" o:hr="t" fillcolor="#a0a0a0" stroked="f"/>
        </w:pict>
      </w:r>
    </w:p>
    <w:p w14:paraId="27332818" w14:textId="77777777" w:rsidR="009810C9" w:rsidRPr="0046756F" w:rsidRDefault="009810C9" w:rsidP="009810C9">
      <w:pPr>
        <w:pStyle w:val="Heading5"/>
        <w:rPr>
          <w:rFonts w:ascii="Arial" w:hAnsi="Arial" w:cs="Arial"/>
        </w:rPr>
      </w:pPr>
      <w:bookmarkStart w:id="500" w:name="_Toc122795609"/>
      <w:bookmarkStart w:id="501" w:name="_Toc158905659"/>
      <w:r w:rsidRPr="0046756F">
        <w:rPr>
          <w:rFonts w:ascii="Arial" w:hAnsi="Arial" w:cs="Arial"/>
        </w:rPr>
        <w:t>10.2.8.7.7 daucmfarinc825-A825Xmit-LLR-007</w:t>
      </w:r>
      <w:bookmarkEnd w:id="500"/>
      <w:bookmarkEnd w:id="501"/>
    </w:p>
    <w:p w14:paraId="7095F2FD" w14:textId="77777777" w:rsidR="009810C9" w:rsidRPr="0046756F" w:rsidRDefault="009810C9" w:rsidP="009810C9">
      <w:pPr>
        <w:rPr>
          <w:rFonts w:cs="Arial"/>
        </w:rPr>
      </w:pPr>
      <w:r w:rsidRPr="0046756F">
        <w:rPr>
          <w:rFonts w:cs="Arial"/>
        </w:rPr>
        <w:t>Requirement ID: H698-LLD-CMU-FNC-284</w:t>
      </w:r>
    </w:p>
    <w:p w14:paraId="4397BEAF" w14:textId="77777777" w:rsidR="009810C9" w:rsidRPr="0046756F" w:rsidRDefault="009810C9" w:rsidP="009810C9">
      <w:pPr>
        <w:rPr>
          <w:rFonts w:cs="Arial"/>
        </w:rPr>
      </w:pPr>
    </w:p>
    <w:p w14:paraId="2F7B1345"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1F9F13C9" w14:textId="77777777" w:rsidR="009810C9" w:rsidRPr="0046756F" w:rsidRDefault="009810C9" w:rsidP="000A5225">
      <w:pPr>
        <w:widowControl w:val="0"/>
        <w:numPr>
          <w:ilvl w:val="0"/>
          <w:numId w:val="32"/>
        </w:numPr>
        <w:autoSpaceDE w:val="0"/>
        <w:autoSpaceDN w:val="0"/>
        <w:adjustRightInd w:val="0"/>
        <w:spacing w:line="240" w:lineRule="auto"/>
        <w:ind w:left="2413" w:hanging="360"/>
        <w:rPr>
          <w:rFonts w:cs="Arial"/>
        </w:rPr>
      </w:pPr>
      <w:r w:rsidRPr="0046756F">
        <w:rPr>
          <w:rFonts w:cs="Arial"/>
        </w:rPr>
        <w:t>Insert a CAN message into the selected queue by calling TxQueueInsert function with parameters</w:t>
      </w:r>
    </w:p>
    <w:p w14:paraId="34C6D811" w14:textId="77777777" w:rsidR="009810C9" w:rsidRPr="0046756F" w:rsidRDefault="009810C9" w:rsidP="009810C9">
      <w:pPr>
        <w:widowControl w:val="0"/>
        <w:autoSpaceDE w:val="0"/>
        <w:autoSpaceDN w:val="0"/>
        <w:adjustRightInd w:val="0"/>
        <w:rPr>
          <w:rFonts w:cs="Arial"/>
        </w:rPr>
      </w:pPr>
      <w:r w:rsidRPr="0046756F">
        <w:rPr>
          <w:rFonts w:cs="Arial"/>
        </w:rPr>
        <w:t>reference to Message to be transmitted and pointer to message queue and return value gets stored in result variable.</w:t>
      </w:r>
    </w:p>
    <w:p w14:paraId="4B5BDA0B" w14:textId="77777777" w:rsidR="009810C9" w:rsidRPr="0046756F" w:rsidRDefault="009810C9" w:rsidP="009810C9">
      <w:pPr>
        <w:widowControl w:val="0"/>
        <w:autoSpaceDE w:val="0"/>
        <w:autoSpaceDN w:val="0"/>
        <w:adjustRightInd w:val="0"/>
        <w:ind w:left="720" w:hanging="360"/>
        <w:rPr>
          <w:rFonts w:cs="Arial"/>
          <w:sz w:val="17"/>
          <w:szCs w:val="17"/>
        </w:rPr>
      </w:pPr>
      <w:r w:rsidRPr="0046756F">
        <w:rPr>
          <w:rFonts w:cs="Arial"/>
        </w:rPr>
        <w:t>b)</w:t>
      </w:r>
      <w:r w:rsidRPr="0046756F">
        <w:rPr>
          <w:rFonts w:cs="Arial"/>
        </w:rPr>
        <w:tab/>
        <w:t>Return result variable.</w:t>
      </w:r>
    </w:p>
    <w:p w14:paraId="1DC8B7FB" w14:textId="77777777" w:rsidR="009810C9" w:rsidRPr="0046756F" w:rsidRDefault="00000000" w:rsidP="009810C9">
      <w:pPr>
        <w:rPr>
          <w:rFonts w:cs="Arial"/>
        </w:rPr>
      </w:pPr>
      <w:r>
        <w:rPr>
          <w:rFonts w:cs="Arial"/>
        </w:rPr>
        <w:pict w14:anchorId="16543368">
          <v:rect id="_x0000_i1273" style="width:0;height:1.5pt" o:hralign="center" o:hrstd="t" o:hr="t" fillcolor="#a0a0a0" stroked="f"/>
        </w:pict>
      </w:r>
    </w:p>
    <w:p w14:paraId="3846E5CF" w14:textId="77777777" w:rsidR="009810C9" w:rsidRPr="0046756F" w:rsidRDefault="009810C9" w:rsidP="009810C9">
      <w:pPr>
        <w:pStyle w:val="Heading3"/>
      </w:pPr>
      <w:bookmarkStart w:id="502" w:name="_Toc122795610"/>
      <w:bookmarkStart w:id="503" w:name="_Toc158905660"/>
      <w:r w:rsidRPr="0046756F">
        <w:t>10.2.9 XmitFromBuff</w:t>
      </w:r>
      <w:bookmarkEnd w:id="502"/>
      <w:bookmarkEnd w:id="503"/>
    </w:p>
    <w:p w14:paraId="12EB16EF" w14:textId="77777777" w:rsidR="009810C9" w:rsidRPr="0046756F" w:rsidRDefault="009810C9" w:rsidP="009810C9">
      <w:pPr>
        <w:rPr>
          <w:rFonts w:cs="Arial"/>
        </w:rPr>
      </w:pPr>
    </w:p>
    <w:p w14:paraId="5FDB956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XmitFromBuff will follow in the sub sections.</w:t>
      </w:r>
    </w:p>
    <w:p w14:paraId="05FF94AC" w14:textId="77777777" w:rsidR="009810C9" w:rsidRPr="0046756F" w:rsidRDefault="00000000" w:rsidP="009810C9">
      <w:pPr>
        <w:rPr>
          <w:rFonts w:cs="Arial"/>
        </w:rPr>
      </w:pPr>
      <w:r>
        <w:rPr>
          <w:rFonts w:cs="Arial"/>
        </w:rPr>
        <w:pict w14:anchorId="3744E683">
          <v:rect id="_x0000_i1274" style="width:0;height:1.5pt" o:hralign="center" o:hrstd="t" o:hr="t" fillcolor="#a0a0a0" stroked="f"/>
        </w:pict>
      </w:r>
    </w:p>
    <w:p w14:paraId="38F72E73" w14:textId="77777777" w:rsidR="009810C9" w:rsidRPr="0046756F" w:rsidRDefault="009810C9" w:rsidP="009810C9">
      <w:pPr>
        <w:pStyle w:val="Heading4"/>
        <w:rPr>
          <w:rFonts w:ascii="Arial" w:hAnsi="Arial" w:cs="Arial"/>
        </w:rPr>
      </w:pPr>
      <w:bookmarkStart w:id="504" w:name="_Toc122795611"/>
      <w:bookmarkStart w:id="505" w:name="_Toc158905661"/>
      <w:r w:rsidRPr="0046756F">
        <w:rPr>
          <w:rFonts w:ascii="Arial" w:hAnsi="Arial" w:cs="Arial"/>
        </w:rPr>
        <w:t>10.2.9.1 Brief Description</w:t>
      </w:r>
      <w:bookmarkEnd w:id="504"/>
      <w:bookmarkEnd w:id="505"/>
    </w:p>
    <w:p w14:paraId="7DBDD2CE" w14:textId="77777777" w:rsidR="009810C9" w:rsidRPr="0046756F" w:rsidRDefault="009810C9" w:rsidP="009810C9">
      <w:pPr>
        <w:rPr>
          <w:rFonts w:cs="Arial"/>
        </w:rPr>
      </w:pPr>
    </w:p>
    <w:p w14:paraId="764D31A7" w14:textId="77777777" w:rsidR="009810C9" w:rsidRPr="0046756F" w:rsidRDefault="009810C9" w:rsidP="009810C9">
      <w:pPr>
        <w:widowControl w:val="0"/>
        <w:autoSpaceDE w:val="0"/>
        <w:autoSpaceDN w:val="0"/>
        <w:adjustRightInd w:val="0"/>
        <w:rPr>
          <w:rFonts w:cs="Arial"/>
          <w:sz w:val="17"/>
          <w:szCs w:val="17"/>
        </w:rPr>
      </w:pPr>
      <w:r w:rsidRPr="0046756F">
        <w:rPr>
          <w:rFonts w:cs="Arial"/>
        </w:rPr>
        <w:t>XmitFromBuff function checks if a CAN mailbox is ready, transmit a message from the supplied queue.</w:t>
      </w:r>
    </w:p>
    <w:p w14:paraId="0A76C796" w14:textId="77777777" w:rsidR="009810C9" w:rsidRPr="0046756F" w:rsidRDefault="00000000" w:rsidP="009810C9">
      <w:pPr>
        <w:rPr>
          <w:rFonts w:cs="Arial"/>
        </w:rPr>
      </w:pPr>
      <w:r>
        <w:rPr>
          <w:rFonts w:cs="Arial"/>
        </w:rPr>
        <w:pict w14:anchorId="694BFF3D">
          <v:rect id="_x0000_i1275" style="width:0;height:1.5pt" o:hralign="center" o:hrstd="t" o:hr="t" fillcolor="#a0a0a0" stroked="f"/>
        </w:pict>
      </w:r>
    </w:p>
    <w:p w14:paraId="09D378F9" w14:textId="77777777" w:rsidR="009810C9" w:rsidRPr="0046756F" w:rsidRDefault="009810C9" w:rsidP="009810C9">
      <w:pPr>
        <w:pStyle w:val="Heading4"/>
        <w:rPr>
          <w:rFonts w:ascii="Arial" w:hAnsi="Arial" w:cs="Arial"/>
        </w:rPr>
      </w:pPr>
      <w:bookmarkStart w:id="506" w:name="_Toc122795612"/>
      <w:bookmarkStart w:id="507" w:name="_Toc158905662"/>
      <w:r w:rsidRPr="0046756F">
        <w:rPr>
          <w:rFonts w:ascii="Arial" w:hAnsi="Arial" w:cs="Arial"/>
        </w:rPr>
        <w:t>10.2.9.2 List of HLRs allocated</w:t>
      </w:r>
      <w:bookmarkEnd w:id="506"/>
      <w:bookmarkEnd w:id="507"/>
    </w:p>
    <w:p w14:paraId="10D493C5" w14:textId="77777777" w:rsidR="009810C9" w:rsidRPr="0046756F" w:rsidRDefault="009810C9" w:rsidP="009810C9">
      <w:pPr>
        <w:rPr>
          <w:rFonts w:cs="Arial"/>
        </w:rPr>
      </w:pPr>
    </w:p>
    <w:p w14:paraId="46359F9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12385872" w14:textId="77777777" w:rsidR="009810C9" w:rsidRPr="0046756F" w:rsidRDefault="00000000" w:rsidP="009810C9">
      <w:pPr>
        <w:rPr>
          <w:rFonts w:cs="Arial"/>
        </w:rPr>
      </w:pPr>
      <w:r>
        <w:rPr>
          <w:rFonts w:cs="Arial"/>
        </w:rPr>
        <w:pict w14:anchorId="238BA439">
          <v:rect id="_x0000_i1276" style="width:0;height:1.5pt" o:hralign="center" o:hrstd="t" o:hr="t" fillcolor="#a0a0a0" stroked="f"/>
        </w:pict>
      </w:r>
    </w:p>
    <w:p w14:paraId="16A5D92B" w14:textId="77777777" w:rsidR="009810C9" w:rsidRPr="0046756F" w:rsidRDefault="009810C9" w:rsidP="009810C9">
      <w:pPr>
        <w:pStyle w:val="Heading4"/>
        <w:rPr>
          <w:rFonts w:ascii="Arial" w:hAnsi="Arial" w:cs="Arial"/>
        </w:rPr>
      </w:pPr>
      <w:bookmarkStart w:id="508" w:name="_Toc122795613"/>
      <w:bookmarkStart w:id="509" w:name="_Toc158905663"/>
      <w:r w:rsidRPr="0046756F">
        <w:rPr>
          <w:rFonts w:ascii="Arial" w:hAnsi="Arial" w:cs="Arial"/>
        </w:rPr>
        <w:t>10.2.9.3 List of global variables accessed and modified</w:t>
      </w:r>
      <w:bookmarkEnd w:id="508"/>
      <w:bookmarkEnd w:id="509"/>
    </w:p>
    <w:p w14:paraId="73891298" w14:textId="77777777" w:rsidR="009810C9" w:rsidRPr="0046756F" w:rsidRDefault="009810C9" w:rsidP="009810C9">
      <w:pPr>
        <w:rPr>
          <w:rFonts w:cs="Arial"/>
        </w:rPr>
      </w:pPr>
    </w:p>
    <w:p w14:paraId="6C9B5876"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1E9DA1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055F857" w14:textId="77777777" w:rsidR="009810C9" w:rsidRPr="0046756F" w:rsidRDefault="00000000" w:rsidP="009810C9">
      <w:pPr>
        <w:rPr>
          <w:rFonts w:cs="Arial"/>
        </w:rPr>
      </w:pPr>
      <w:r>
        <w:rPr>
          <w:rFonts w:cs="Arial"/>
        </w:rPr>
        <w:pict w14:anchorId="3F27E91C">
          <v:rect id="_x0000_i1277" style="width:0;height:1.5pt" o:hralign="center" o:hrstd="t" o:hr="t" fillcolor="#a0a0a0" stroked="f"/>
        </w:pict>
      </w:r>
    </w:p>
    <w:p w14:paraId="1D24EF89" w14:textId="77777777" w:rsidR="009810C9" w:rsidRPr="0046756F" w:rsidRDefault="009810C9" w:rsidP="009810C9">
      <w:pPr>
        <w:pStyle w:val="Heading4"/>
        <w:rPr>
          <w:rFonts w:ascii="Arial" w:hAnsi="Arial" w:cs="Arial"/>
        </w:rPr>
      </w:pPr>
      <w:bookmarkStart w:id="510" w:name="_Toc122795614"/>
      <w:bookmarkStart w:id="511" w:name="_Toc158905664"/>
      <w:r w:rsidRPr="0046756F">
        <w:rPr>
          <w:rFonts w:ascii="Arial" w:hAnsi="Arial" w:cs="Arial"/>
        </w:rPr>
        <w:t>10.2.9.4 Parameter list (Input/Output)</w:t>
      </w:r>
      <w:bookmarkEnd w:id="510"/>
      <w:bookmarkEnd w:id="511"/>
    </w:p>
    <w:p w14:paraId="2D060AA6" w14:textId="77777777" w:rsidR="009810C9" w:rsidRPr="0046756F" w:rsidRDefault="009810C9" w:rsidP="009810C9">
      <w:pPr>
        <w:rPr>
          <w:rFonts w:cs="Arial"/>
        </w:rPr>
      </w:pPr>
    </w:p>
    <w:p w14:paraId="5BD35EC4" w14:textId="77777777" w:rsidR="009810C9" w:rsidRPr="0046756F" w:rsidRDefault="009810C9" w:rsidP="009810C9">
      <w:pPr>
        <w:widowControl w:val="0"/>
        <w:autoSpaceDE w:val="0"/>
        <w:autoSpaceDN w:val="0"/>
        <w:adjustRightInd w:val="0"/>
        <w:rPr>
          <w:rFonts w:cs="Arial"/>
        </w:rPr>
      </w:pPr>
      <w:r w:rsidRPr="0046756F">
        <w:rPr>
          <w:rFonts w:cs="Arial"/>
        </w:rPr>
        <w:t>Inputs: T_CAN_TX_QUEUE *ps_which_q - CAN Tx queue to transmit message</w:t>
      </w:r>
    </w:p>
    <w:p w14:paraId="56E7649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T_CAN_TX_QUEUE *ps_which_q - CAN Tx queue to transmit message</w:t>
      </w:r>
    </w:p>
    <w:p w14:paraId="060AB11A" w14:textId="77777777" w:rsidR="009810C9" w:rsidRPr="0046756F" w:rsidRDefault="00000000" w:rsidP="009810C9">
      <w:pPr>
        <w:rPr>
          <w:rFonts w:cs="Arial"/>
        </w:rPr>
      </w:pPr>
      <w:r>
        <w:rPr>
          <w:rFonts w:cs="Arial"/>
        </w:rPr>
        <w:pict w14:anchorId="7926BF2B">
          <v:rect id="_x0000_i1278" style="width:0;height:1.5pt" o:hralign="center" o:hrstd="t" o:hr="t" fillcolor="#a0a0a0" stroked="f"/>
        </w:pict>
      </w:r>
    </w:p>
    <w:p w14:paraId="6338E76B" w14:textId="77777777" w:rsidR="009810C9" w:rsidRPr="0046756F" w:rsidRDefault="009810C9" w:rsidP="009810C9">
      <w:pPr>
        <w:pStyle w:val="Heading4"/>
        <w:rPr>
          <w:rFonts w:ascii="Arial" w:hAnsi="Arial" w:cs="Arial"/>
        </w:rPr>
      </w:pPr>
      <w:bookmarkStart w:id="512" w:name="_Toc122795615"/>
      <w:bookmarkStart w:id="513" w:name="_Toc158905665"/>
      <w:r w:rsidRPr="0046756F">
        <w:rPr>
          <w:rFonts w:ascii="Arial" w:hAnsi="Arial" w:cs="Arial"/>
        </w:rPr>
        <w:t>10.2.9.5 Return Value</w:t>
      </w:r>
      <w:bookmarkEnd w:id="512"/>
      <w:bookmarkEnd w:id="513"/>
    </w:p>
    <w:p w14:paraId="1912DDD3" w14:textId="77777777" w:rsidR="009810C9" w:rsidRPr="0046756F" w:rsidRDefault="009810C9" w:rsidP="009810C9">
      <w:pPr>
        <w:rPr>
          <w:rFonts w:cs="Arial"/>
        </w:rPr>
      </w:pPr>
    </w:p>
    <w:p w14:paraId="03D494F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T_UINT8 - The number of the mailbox that is used for transmission</w:t>
      </w:r>
    </w:p>
    <w:p w14:paraId="0D645D45" w14:textId="77777777" w:rsidR="009810C9" w:rsidRPr="0046756F" w:rsidRDefault="00000000" w:rsidP="009810C9">
      <w:pPr>
        <w:rPr>
          <w:rFonts w:cs="Arial"/>
        </w:rPr>
      </w:pPr>
      <w:r>
        <w:rPr>
          <w:rFonts w:cs="Arial"/>
        </w:rPr>
        <w:pict w14:anchorId="5E80D951">
          <v:rect id="_x0000_i1279" style="width:0;height:1.5pt" o:hralign="center" o:hrstd="t" o:hr="t" fillcolor="#a0a0a0" stroked="f"/>
        </w:pict>
      </w:r>
    </w:p>
    <w:p w14:paraId="5E5ACBC0" w14:textId="77777777" w:rsidR="009810C9" w:rsidRPr="0046756F" w:rsidRDefault="009810C9" w:rsidP="009810C9">
      <w:pPr>
        <w:pStyle w:val="Heading4"/>
        <w:rPr>
          <w:rFonts w:ascii="Arial" w:hAnsi="Arial" w:cs="Arial"/>
        </w:rPr>
      </w:pPr>
      <w:bookmarkStart w:id="514" w:name="_Toc122795616"/>
      <w:bookmarkStart w:id="515" w:name="_Toc158905666"/>
      <w:r w:rsidRPr="0046756F">
        <w:rPr>
          <w:rFonts w:ascii="Arial" w:hAnsi="Arial" w:cs="Arial"/>
        </w:rPr>
        <w:t>10.2.9.6 Other CSUs called by this CSU</w:t>
      </w:r>
      <w:bookmarkEnd w:id="514"/>
      <w:bookmarkEnd w:id="515"/>
    </w:p>
    <w:p w14:paraId="5C475A9E" w14:textId="77777777" w:rsidR="009810C9" w:rsidRPr="0046756F" w:rsidRDefault="009810C9" w:rsidP="009810C9">
      <w:pPr>
        <w:rPr>
          <w:rFonts w:cs="Arial"/>
        </w:rPr>
      </w:pPr>
    </w:p>
    <w:p w14:paraId="386C3F62" w14:textId="77777777" w:rsidR="009810C9" w:rsidRPr="0046756F" w:rsidRDefault="009810C9" w:rsidP="009810C9">
      <w:pPr>
        <w:widowControl w:val="0"/>
        <w:autoSpaceDE w:val="0"/>
        <w:autoSpaceDN w:val="0"/>
        <w:adjustRightInd w:val="0"/>
        <w:rPr>
          <w:rFonts w:cs="Arial"/>
          <w:sz w:val="17"/>
          <w:szCs w:val="17"/>
        </w:rPr>
      </w:pPr>
      <w:r w:rsidRPr="0046756F">
        <w:rPr>
          <w:rFonts w:cs="Arial"/>
        </w:rPr>
        <w:t>CanTransmit</w:t>
      </w:r>
    </w:p>
    <w:p w14:paraId="2BC8603B" w14:textId="77777777" w:rsidR="009810C9" w:rsidRPr="0046756F" w:rsidRDefault="00000000" w:rsidP="009810C9">
      <w:pPr>
        <w:rPr>
          <w:rFonts w:cs="Arial"/>
        </w:rPr>
      </w:pPr>
      <w:r>
        <w:rPr>
          <w:rFonts w:cs="Arial"/>
        </w:rPr>
        <w:pict w14:anchorId="101DECA5">
          <v:rect id="_x0000_i1280" style="width:0;height:1.5pt" o:hralign="center" o:hrstd="t" o:hr="t" fillcolor="#a0a0a0" stroked="f"/>
        </w:pict>
      </w:r>
    </w:p>
    <w:p w14:paraId="412071CE" w14:textId="77777777" w:rsidR="009810C9" w:rsidRPr="0046756F" w:rsidRDefault="009810C9" w:rsidP="009810C9">
      <w:pPr>
        <w:pStyle w:val="Heading4"/>
        <w:rPr>
          <w:rFonts w:ascii="Arial" w:hAnsi="Arial" w:cs="Arial"/>
        </w:rPr>
      </w:pPr>
      <w:bookmarkStart w:id="516" w:name="_Toc122795617"/>
      <w:bookmarkStart w:id="517" w:name="_Toc158905667"/>
      <w:r w:rsidRPr="0046756F">
        <w:rPr>
          <w:rFonts w:ascii="Arial" w:hAnsi="Arial" w:cs="Arial"/>
        </w:rPr>
        <w:t>10.2.9.7 Description of list of LLRs allocated</w:t>
      </w:r>
      <w:bookmarkEnd w:id="516"/>
      <w:bookmarkEnd w:id="517"/>
    </w:p>
    <w:p w14:paraId="14BAB26C" w14:textId="77777777" w:rsidR="009810C9" w:rsidRPr="0046756F" w:rsidRDefault="009810C9" w:rsidP="009810C9">
      <w:pPr>
        <w:rPr>
          <w:rFonts w:cs="Arial"/>
        </w:rPr>
      </w:pPr>
    </w:p>
    <w:p w14:paraId="595B90C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XmitFromBuff.</w:t>
      </w:r>
    </w:p>
    <w:p w14:paraId="28CD2CCF" w14:textId="77777777" w:rsidR="009810C9" w:rsidRPr="0046756F" w:rsidRDefault="00000000" w:rsidP="009810C9">
      <w:pPr>
        <w:rPr>
          <w:rFonts w:cs="Arial"/>
        </w:rPr>
      </w:pPr>
      <w:r>
        <w:rPr>
          <w:rFonts w:cs="Arial"/>
        </w:rPr>
        <w:pict w14:anchorId="670C1EDA">
          <v:rect id="_x0000_i1281" style="width:0;height:1.5pt" o:hralign="center" o:hrstd="t" o:hr="t" fillcolor="#a0a0a0" stroked="f"/>
        </w:pict>
      </w:r>
    </w:p>
    <w:p w14:paraId="623CBBDE" w14:textId="77777777" w:rsidR="009810C9" w:rsidRPr="0046756F" w:rsidRDefault="009810C9" w:rsidP="009810C9">
      <w:pPr>
        <w:pStyle w:val="Heading5"/>
        <w:rPr>
          <w:rFonts w:ascii="Arial" w:hAnsi="Arial" w:cs="Arial"/>
        </w:rPr>
      </w:pPr>
      <w:bookmarkStart w:id="518" w:name="_Toc122795618"/>
      <w:bookmarkStart w:id="519" w:name="_Toc158905668"/>
      <w:r w:rsidRPr="0046756F">
        <w:rPr>
          <w:rFonts w:ascii="Arial" w:hAnsi="Arial" w:cs="Arial"/>
        </w:rPr>
        <w:t>10.2.9.7.1 daucmfarinc825-XmitFromBuff-LLR-001</w:t>
      </w:r>
      <w:bookmarkEnd w:id="518"/>
      <w:bookmarkEnd w:id="519"/>
    </w:p>
    <w:p w14:paraId="4F00161B" w14:textId="77777777" w:rsidR="009810C9" w:rsidRPr="0046756F" w:rsidRDefault="009810C9" w:rsidP="009810C9">
      <w:pPr>
        <w:rPr>
          <w:rFonts w:cs="Arial"/>
        </w:rPr>
      </w:pPr>
      <w:r w:rsidRPr="0046756F">
        <w:rPr>
          <w:rFonts w:cs="Arial"/>
        </w:rPr>
        <w:t>Requirement ID: H698-LLD-CMU-FNC-293</w:t>
      </w:r>
    </w:p>
    <w:p w14:paraId="515CD735" w14:textId="77777777" w:rsidR="009810C9" w:rsidRPr="0046756F" w:rsidRDefault="009810C9" w:rsidP="009810C9">
      <w:pPr>
        <w:rPr>
          <w:rFonts w:cs="Arial"/>
        </w:rPr>
      </w:pPr>
    </w:p>
    <w:p w14:paraId="71B8FE71" w14:textId="77777777" w:rsidR="009810C9" w:rsidRPr="0046756F" w:rsidRDefault="009810C9" w:rsidP="009810C9">
      <w:pPr>
        <w:widowControl w:val="0"/>
        <w:autoSpaceDE w:val="0"/>
        <w:autoSpaceDN w:val="0"/>
        <w:adjustRightInd w:val="0"/>
        <w:rPr>
          <w:rFonts w:cs="Arial"/>
        </w:rPr>
      </w:pPr>
      <w:r w:rsidRPr="0046756F">
        <w:rPr>
          <w:rFonts w:cs="Arial"/>
        </w:rPr>
        <w:t>The function shall transmit a CAN frame message by calling CanTransmit with parameters</w:t>
      </w:r>
    </w:p>
    <w:p w14:paraId="61062E5C"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M_CANX, next message to transmit (tx_head of ps_which_q).</w:t>
      </w:r>
    </w:p>
    <w:p w14:paraId="452D5C42" w14:textId="77777777" w:rsidR="009810C9" w:rsidRPr="0046756F" w:rsidRDefault="00000000" w:rsidP="009810C9">
      <w:pPr>
        <w:rPr>
          <w:rFonts w:cs="Arial"/>
        </w:rPr>
      </w:pPr>
      <w:r>
        <w:rPr>
          <w:rFonts w:cs="Arial"/>
        </w:rPr>
        <w:pict w14:anchorId="570871C7">
          <v:rect id="_x0000_i1282" style="width:0;height:1.5pt" o:hralign="center" o:hrstd="t" o:hr="t" fillcolor="#a0a0a0" stroked="f"/>
        </w:pict>
      </w:r>
    </w:p>
    <w:p w14:paraId="78392BD6" w14:textId="77777777" w:rsidR="009810C9" w:rsidRPr="0046756F" w:rsidRDefault="009810C9" w:rsidP="009810C9">
      <w:pPr>
        <w:pStyle w:val="Heading5"/>
        <w:rPr>
          <w:rFonts w:ascii="Arial" w:hAnsi="Arial" w:cs="Arial"/>
        </w:rPr>
      </w:pPr>
      <w:bookmarkStart w:id="520" w:name="_Toc122795619"/>
      <w:bookmarkStart w:id="521" w:name="_Toc158905669"/>
      <w:r w:rsidRPr="0046756F">
        <w:rPr>
          <w:rFonts w:ascii="Arial" w:hAnsi="Arial" w:cs="Arial"/>
        </w:rPr>
        <w:t>10.2.9.7.2 daucmfarinc825-XmitFromBuff-LLR-002</w:t>
      </w:r>
      <w:bookmarkEnd w:id="520"/>
      <w:bookmarkEnd w:id="521"/>
    </w:p>
    <w:p w14:paraId="4453A51B" w14:textId="77777777" w:rsidR="009810C9" w:rsidRPr="0046756F" w:rsidRDefault="009810C9" w:rsidP="009810C9">
      <w:pPr>
        <w:rPr>
          <w:rFonts w:cs="Arial"/>
        </w:rPr>
      </w:pPr>
      <w:r w:rsidRPr="0046756F">
        <w:rPr>
          <w:rFonts w:cs="Arial"/>
        </w:rPr>
        <w:t>Requirement ID: H698-LLD-CMU-FNC-294</w:t>
      </w:r>
    </w:p>
    <w:p w14:paraId="57F1DA18" w14:textId="77777777" w:rsidR="009810C9" w:rsidRPr="0046756F" w:rsidRDefault="009810C9" w:rsidP="009810C9">
      <w:pPr>
        <w:rPr>
          <w:rFonts w:cs="Arial"/>
        </w:rPr>
      </w:pPr>
    </w:p>
    <w:p w14:paraId="7448AA06" w14:textId="77777777" w:rsidR="009810C9" w:rsidRPr="0046756F" w:rsidRDefault="009810C9" w:rsidP="009810C9">
      <w:pPr>
        <w:widowControl w:val="0"/>
        <w:autoSpaceDE w:val="0"/>
        <w:autoSpaceDN w:val="0"/>
        <w:adjustRightInd w:val="0"/>
        <w:rPr>
          <w:rFonts w:cs="Arial"/>
        </w:rPr>
      </w:pPr>
      <w:r w:rsidRPr="0046756F">
        <w:rPr>
          <w:rFonts w:cs="Arial"/>
        </w:rPr>
        <w:t>The function shall adjust the head and check for a wrap by decrementing number of messages in the Tx queue (tx_cntr of ps_which_q) by M_ONE</w:t>
      </w:r>
    </w:p>
    <w:p w14:paraId="22AFAA2F" w14:textId="77777777" w:rsidR="009810C9" w:rsidRPr="0046756F" w:rsidRDefault="009810C9" w:rsidP="009810C9">
      <w:pPr>
        <w:widowControl w:val="0"/>
        <w:autoSpaceDE w:val="0"/>
        <w:autoSpaceDN w:val="0"/>
        <w:adjustRightInd w:val="0"/>
        <w:rPr>
          <w:rFonts w:cs="Arial"/>
        </w:rPr>
      </w:pPr>
      <w:r w:rsidRPr="0046756F">
        <w:rPr>
          <w:rFonts w:cs="Arial"/>
        </w:rPr>
        <w:t>and incrementing next message to transmit (tx_head of ps_which_q) by M_ONE</w:t>
      </w:r>
    </w:p>
    <w:p w14:paraId="4820863F" w14:textId="77777777" w:rsidR="009810C9" w:rsidRPr="0046756F" w:rsidRDefault="009810C9" w:rsidP="009810C9">
      <w:pPr>
        <w:widowControl w:val="0"/>
        <w:autoSpaceDE w:val="0"/>
        <w:autoSpaceDN w:val="0"/>
        <w:adjustRightInd w:val="0"/>
        <w:rPr>
          <w:rFonts w:cs="Arial"/>
          <w:sz w:val="17"/>
          <w:szCs w:val="17"/>
        </w:rPr>
      </w:pPr>
      <w:r w:rsidRPr="0046756F">
        <w:rPr>
          <w:rFonts w:cs="Arial"/>
        </w:rPr>
        <w:t>when the result of the function CanTransmit is other than M_CAN_TXSTATUS_NOMAILBOX.</w:t>
      </w:r>
    </w:p>
    <w:p w14:paraId="22CAE911" w14:textId="77777777" w:rsidR="009810C9" w:rsidRPr="0046756F" w:rsidRDefault="00000000" w:rsidP="009810C9">
      <w:pPr>
        <w:rPr>
          <w:rFonts w:cs="Arial"/>
        </w:rPr>
      </w:pPr>
      <w:r>
        <w:rPr>
          <w:rFonts w:cs="Arial"/>
        </w:rPr>
        <w:pict w14:anchorId="7A01BE4C">
          <v:rect id="_x0000_i1283" style="width:0;height:1.5pt" o:hralign="center" o:hrstd="t" o:hr="t" fillcolor="#a0a0a0" stroked="f"/>
        </w:pict>
      </w:r>
    </w:p>
    <w:p w14:paraId="5D5C0445" w14:textId="77777777" w:rsidR="009810C9" w:rsidRPr="0046756F" w:rsidRDefault="009810C9" w:rsidP="009810C9">
      <w:pPr>
        <w:pStyle w:val="Heading5"/>
        <w:rPr>
          <w:rFonts w:ascii="Arial" w:hAnsi="Arial" w:cs="Arial"/>
        </w:rPr>
      </w:pPr>
      <w:bookmarkStart w:id="522" w:name="_Toc122795620"/>
      <w:bookmarkStart w:id="523" w:name="_Toc158905670"/>
      <w:r w:rsidRPr="0046756F">
        <w:rPr>
          <w:rFonts w:ascii="Arial" w:hAnsi="Arial" w:cs="Arial"/>
        </w:rPr>
        <w:t>10.2.9.7.3 daucmfarinc825-XmitFromBuff-LLR-003</w:t>
      </w:r>
      <w:bookmarkEnd w:id="522"/>
      <w:bookmarkEnd w:id="523"/>
    </w:p>
    <w:p w14:paraId="2E1CB5C4" w14:textId="77777777" w:rsidR="009810C9" w:rsidRPr="0046756F" w:rsidRDefault="009810C9" w:rsidP="009810C9">
      <w:pPr>
        <w:rPr>
          <w:rFonts w:cs="Arial"/>
        </w:rPr>
      </w:pPr>
      <w:r w:rsidRPr="0046756F">
        <w:rPr>
          <w:rFonts w:cs="Arial"/>
        </w:rPr>
        <w:t>Requirement ID: H698-LLD-CMU-FNC-295</w:t>
      </w:r>
    </w:p>
    <w:p w14:paraId="1E75ECDB" w14:textId="77777777" w:rsidR="009810C9" w:rsidRPr="0046756F" w:rsidRDefault="009810C9" w:rsidP="009810C9">
      <w:pPr>
        <w:rPr>
          <w:rFonts w:cs="Arial"/>
        </w:rPr>
      </w:pPr>
    </w:p>
    <w:p w14:paraId="2D0C606E" w14:textId="77777777" w:rsidR="009810C9" w:rsidRPr="0046756F" w:rsidRDefault="009810C9" w:rsidP="009810C9">
      <w:pPr>
        <w:widowControl w:val="0"/>
        <w:autoSpaceDE w:val="0"/>
        <w:autoSpaceDN w:val="0"/>
        <w:adjustRightInd w:val="0"/>
        <w:rPr>
          <w:rFonts w:cs="Arial"/>
        </w:rPr>
      </w:pPr>
      <w:r w:rsidRPr="0046756F">
        <w:rPr>
          <w:rFonts w:cs="Arial"/>
        </w:rPr>
        <w:t>The function shall set next message to transmit (tx_head of ps_which_q) to the Tx buffer (tx_buf of ps_which_q)</w:t>
      </w:r>
    </w:p>
    <w:p w14:paraId="4EDC31C1" w14:textId="77777777" w:rsidR="009810C9" w:rsidRPr="0046756F" w:rsidRDefault="009810C9" w:rsidP="009810C9">
      <w:pPr>
        <w:widowControl w:val="0"/>
        <w:autoSpaceDE w:val="0"/>
        <w:autoSpaceDN w:val="0"/>
        <w:adjustRightInd w:val="0"/>
        <w:rPr>
          <w:rFonts w:cs="Arial"/>
        </w:rPr>
      </w:pPr>
      <w:r w:rsidRPr="0046756F">
        <w:rPr>
          <w:rFonts w:cs="Arial"/>
        </w:rPr>
        <w:t>when</w:t>
      </w:r>
    </w:p>
    <w:p w14:paraId="706D9220" w14:textId="77777777" w:rsidR="009810C9" w:rsidRPr="0046756F" w:rsidRDefault="009810C9" w:rsidP="000A5225">
      <w:pPr>
        <w:widowControl w:val="0"/>
        <w:numPr>
          <w:ilvl w:val="0"/>
          <w:numId w:val="33"/>
        </w:numPr>
        <w:autoSpaceDE w:val="0"/>
        <w:autoSpaceDN w:val="0"/>
        <w:adjustRightInd w:val="0"/>
        <w:spacing w:line="240" w:lineRule="auto"/>
        <w:ind w:left="720" w:hanging="360"/>
        <w:rPr>
          <w:rFonts w:cs="Arial"/>
        </w:rPr>
      </w:pPr>
      <w:r w:rsidRPr="0046756F">
        <w:rPr>
          <w:rFonts w:cs="Arial"/>
        </w:rPr>
        <w:t>Result of the function CanTransmit is other than M_CAN_TXSTATUS_NOMAILBOX</w:t>
      </w:r>
    </w:p>
    <w:p w14:paraId="368BCDBC" w14:textId="77777777" w:rsidR="009810C9" w:rsidRPr="0046756F" w:rsidRDefault="009810C9" w:rsidP="000A5225">
      <w:pPr>
        <w:widowControl w:val="0"/>
        <w:numPr>
          <w:ilvl w:val="0"/>
          <w:numId w:val="33"/>
        </w:numPr>
        <w:autoSpaceDE w:val="0"/>
        <w:autoSpaceDN w:val="0"/>
        <w:adjustRightInd w:val="0"/>
        <w:spacing w:line="240" w:lineRule="auto"/>
        <w:ind w:left="720" w:hanging="360"/>
        <w:rPr>
          <w:rFonts w:cs="Arial"/>
          <w:sz w:val="17"/>
          <w:szCs w:val="17"/>
        </w:rPr>
      </w:pPr>
      <w:r w:rsidRPr="0046756F">
        <w:rPr>
          <w:rFonts w:cs="Arial"/>
        </w:rPr>
        <w:t>Next message to transmit (tx_head of ps_which_q) is in the Transmit Message Queue Size   range(tx_buf[M_CAN_X_Q_SIZE] of ps_which_q), otherwise do nothing.</w:t>
      </w:r>
    </w:p>
    <w:p w14:paraId="2C6085BB" w14:textId="77777777" w:rsidR="009810C9" w:rsidRPr="0046756F" w:rsidRDefault="00000000" w:rsidP="009810C9">
      <w:pPr>
        <w:rPr>
          <w:rFonts w:cs="Arial"/>
        </w:rPr>
      </w:pPr>
      <w:r>
        <w:rPr>
          <w:rFonts w:cs="Arial"/>
        </w:rPr>
        <w:pict w14:anchorId="2FEE761A">
          <v:rect id="_x0000_i1284" style="width:0;height:1.5pt" o:hralign="center" o:hrstd="t" o:hr="t" fillcolor="#a0a0a0" stroked="f"/>
        </w:pict>
      </w:r>
    </w:p>
    <w:p w14:paraId="0DF72802" w14:textId="77777777" w:rsidR="009810C9" w:rsidRPr="0046756F" w:rsidRDefault="009810C9" w:rsidP="009810C9">
      <w:pPr>
        <w:pStyle w:val="Heading5"/>
        <w:rPr>
          <w:rFonts w:ascii="Arial" w:hAnsi="Arial" w:cs="Arial"/>
        </w:rPr>
      </w:pPr>
      <w:bookmarkStart w:id="524" w:name="_Toc122795621"/>
      <w:bookmarkStart w:id="525" w:name="_Toc158905671"/>
      <w:r w:rsidRPr="0046756F">
        <w:rPr>
          <w:rFonts w:ascii="Arial" w:hAnsi="Arial" w:cs="Arial"/>
        </w:rPr>
        <w:t>10.2.9.7.4 daucmfarinc825-XmitFromBuff-LLR-004</w:t>
      </w:r>
      <w:bookmarkEnd w:id="524"/>
      <w:bookmarkEnd w:id="525"/>
    </w:p>
    <w:p w14:paraId="5DC69CBB" w14:textId="77777777" w:rsidR="009810C9" w:rsidRPr="0046756F" w:rsidRDefault="009810C9" w:rsidP="009810C9">
      <w:pPr>
        <w:rPr>
          <w:rFonts w:cs="Arial"/>
        </w:rPr>
      </w:pPr>
      <w:r w:rsidRPr="0046756F">
        <w:rPr>
          <w:rFonts w:cs="Arial"/>
        </w:rPr>
        <w:t>Requirement ID: H698-LLD-CMU-FNC-296</w:t>
      </w:r>
    </w:p>
    <w:p w14:paraId="2777A121" w14:textId="77777777" w:rsidR="009810C9" w:rsidRPr="0046756F" w:rsidRDefault="009810C9" w:rsidP="009810C9">
      <w:pPr>
        <w:rPr>
          <w:rFonts w:cs="Arial"/>
        </w:rPr>
      </w:pPr>
    </w:p>
    <w:p w14:paraId="336D37B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do nothing when result of the function CanTransmit is  M_CAN_TXSTATUS_NOMAILBOX.</w:t>
      </w:r>
    </w:p>
    <w:p w14:paraId="00005C2E" w14:textId="77777777" w:rsidR="009810C9" w:rsidRPr="0046756F" w:rsidRDefault="00000000" w:rsidP="009810C9">
      <w:pPr>
        <w:rPr>
          <w:rFonts w:cs="Arial"/>
        </w:rPr>
      </w:pPr>
      <w:r>
        <w:rPr>
          <w:rFonts w:cs="Arial"/>
        </w:rPr>
        <w:pict w14:anchorId="6A358D19">
          <v:rect id="_x0000_i1285" style="width:0;height:1.5pt" o:hralign="center" o:hrstd="t" o:hr="t" fillcolor="#a0a0a0" stroked="f"/>
        </w:pict>
      </w:r>
    </w:p>
    <w:p w14:paraId="28DCF042" w14:textId="77777777" w:rsidR="009810C9" w:rsidRPr="0046756F" w:rsidRDefault="009810C9" w:rsidP="009810C9">
      <w:pPr>
        <w:pStyle w:val="Heading5"/>
        <w:rPr>
          <w:rFonts w:ascii="Arial" w:hAnsi="Arial" w:cs="Arial"/>
        </w:rPr>
      </w:pPr>
      <w:bookmarkStart w:id="526" w:name="_Toc122795622"/>
      <w:bookmarkStart w:id="527" w:name="_Toc158905672"/>
      <w:r w:rsidRPr="0046756F">
        <w:rPr>
          <w:rFonts w:ascii="Arial" w:hAnsi="Arial" w:cs="Arial"/>
        </w:rPr>
        <w:t>10.2.9.7.5 daucmfarinc825-XmitFromBuff-LLR-005</w:t>
      </w:r>
      <w:bookmarkEnd w:id="526"/>
      <w:bookmarkEnd w:id="527"/>
    </w:p>
    <w:p w14:paraId="3EF9D983" w14:textId="77777777" w:rsidR="009810C9" w:rsidRPr="0046756F" w:rsidRDefault="009810C9" w:rsidP="009810C9">
      <w:pPr>
        <w:rPr>
          <w:rFonts w:cs="Arial"/>
        </w:rPr>
      </w:pPr>
      <w:r w:rsidRPr="0046756F">
        <w:rPr>
          <w:rFonts w:cs="Arial"/>
        </w:rPr>
        <w:t>Requirement ID: H698-LLD-CMU-FNC-297</w:t>
      </w:r>
    </w:p>
    <w:p w14:paraId="121A4D6F" w14:textId="77777777" w:rsidR="009810C9" w:rsidRPr="0046756F" w:rsidRDefault="009810C9" w:rsidP="009810C9">
      <w:pPr>
        <w:rPr>
          <w:rFonts w:cs="Arial"/>
        </w:rPr>
      </w:pPr>
    </w:p>
    <w:p w14:paraId="161962C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the number of the mailbox that is used for transmission.</w:t>
      </w:r>
    </w:p>
    <w:p w14:paraId="66F05D9D" w14:textId="77777777" w:rsidR="009810C9" w:rsidRPr="0046756F" w:rsidRDefault="00000000" w:rsidP="009810C9">
      <w:pPr>
        <w:rPr>
          <w:rFonts w:cs="Arial"/>
        </w:rPr>
      </w:pPr>
      <w:r>
        <w:rPr>
          <w:rFonts w:cs="Arial"/>
        </w:rPr>
        <w:pict w14:anchorId="2372E721">
          <v:rect id="_x0000_i1286" style="width:0;height:1.5pt" o:hralign="center" o:hrstd="t" o:hr="t" fillcolor="#a0a0a0" stroked="f"/>
        </w:pict>
      </w:r>
    </w:p>
    <w:p w14:paraId="2E4435A4" w14:textId="77777777" w:rsidR="009810C9" w:rsidRPr="0046756F" w:rsidRDefault="009810C9" w:rsidP="009810C9">
      <w:pPr>
        <w:pStyle w:val="Heading3"/>
      </w:pPr>
      <w:bookmarkStart w:id="528" w:name="_Toc122795623"/>
      <w:bookmarkStart w:id="529" w:name="_Toc158905673"/>
      <w:r w:rsidRPr="0046756F">
        <w:t>10.2.10 A825BufferCheck</w:t>
      </w:r>
      <w:bookmarkEnd w:id="528"/>
      <w:bookmarkEnd w:id="529"/>
    </w:p>
    <w:p w14:paraId="09CA93BF" w14:textId="77777777" w:rsidR="009810C9" w:rsidRPr="0046756F" w:rsidRDefault="009810C9" w:rsidP="009810C9">
      <w:pPr>
        <w:rPr>
          <w:rFonts w:cs="Arial"/>
        </w:rPr>
      </w:pPr>
    </w:p>
    <w:p w14:paraId="3B92BE95"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A825BufferCheck will follow in the sub sections.</w:t>
      </w:r>
    </w:p>
    <w:p w14:paraId="07A63CD0" w14:textId="77777777" w:rsidR="009810C9" w:rsidRPr="0046756F" w:rsidRDefault="00000000" w:rsidP="009810C9">
      <w:pPr>
        <w:rPr>
          <w:rFonts w:cs="Arial"/>
        </w:rPr>
      </w:pPr>
      <w:r>
        <w:rPr>
          <w:rFonts w:cs="Arial"/>
        </w:rPr>
        <w:pict w14:anchorId="0A1997D0">
          <v:rect id="_x0000_i1287" style="width:0;height:1.5pt" o:hralign="center" o:hrstd="t" o:hr="t" fillcolor="#a0a0a0" stroked="f"/>
        </w:pict>
      </w:r>
    </w:p>
    <w:p w14:paraId="0F77B382" w14:textId="77777777" w:rsidR="009810C9" w:rsidRPr="0046756F" w:rsidRDefault="009810C9" w:rsidP="009810C9">
      <w:pPr>
        <w:pStyle w:val="Heading4"/>
        <w:rPr>
          <w:rFonts w:ascii="Arial" w:hAnsi="Arial" w:cs="Arial"/>
        </w:rPr>
      </w:pPr>
      <w:bookmarkStart w:id="530" w:name="_Toc122795624"/>
      <w:bookmarkStart w:id="531" w:name="_Toc158905674"/>
      <w:r w:rsidRPr="0046756F">
        <w:rPr>
          <w:rFonts w:ascii="Arial" w:hAnsi="Arial" w:cs="Arial"/>
        </w:rPr>
        <w:t>10.2.10.1 Brief Description</w:t>
      </w:r>
      <w:bookmarkEnd w:id="530"/>
      <w:bookmarkEnd w:id="531"/>
    </w:p>
    <w:p w14:paraId="7E2E41B0" w14:textId="77777777" w:rsidR="009810C9" w:rsidRPr="0046756F" w:rsidRDefault="009810C9" w:rsidP="009810C9">
      <w:pPr>
        <w:rPr>
          <w:rFonts w:cs="Arial"/>
        </w:rPr>
      </w:pPr>
    </w:p>
    <w:p w14:paraId="4F9AF75F" w14:textId="77777777" w:rsidR="009810C9" w:rsidRPr="0046756F" w:rsidRDefault="009810C9" w:rsidP="009810C9">
      <w:pPr>
        <w:widowControl w:val="0"/>
        <w:autoSpaceDE w:val="0"/>
        <w:autoSpaceDN w:val="0"/>
        <w:adjustRightInd w:val="0"/>
        <w:rPr>
          <w:rFonts w:cs="Arial"/>
          <w:sz w:val="17"/>
          <w:szCs w:val="17"/>
        </w:rPr>
      </w:pPr>
      <w:r w:rsidRPr="0046756F">
        <w:rPr>
          <w:rFonts w:cs="Arial"/>
        </w:rPr>
        <w:t>A825BufferCheck function checks the various transmit buffers (in priority order) and fills the transmit buffers.</w:t>
      </w:r>
    </w:p>
    <w:p w14:paraId="0710C9DD" w14:textId="77777777" w:rsidR="009810C9" w:rsidRPr="0046756F" w:rsidRDefault="00000000" w:rsidP="009810C9">
      <w:pPr>
        <w:rPr>
          <w:rFonts w:cs="Arial"/>
        </w:rPr>
      </w:pPr>
      <w:r>
        <w:rPr>
          <w:rFonts w:cs="Arial"/>
        </w:rPr>
        <w:pict w14:anchorId="12E1AA3B">
          <v:rect id="_x0000_i1288" style="width:0;height:1.5pt" o:hralign="center" o:hrstd="t" o:hr="t" fillcolor="#a0a0a0" stroked="f"/>
        </w:pict>
      </w:r>
    </w:p>
    <w:p w14:paraId="2A1CC84D" w14:textId="77777777" w:rsidR="009810C9" w:rsidRPr="0046756F" w:rsidRDefault="009810C9" w:rsidP="009810C9">
      <w:pPr>
        <w:pStyle w:val="Heading4"/>
        <w:rPr>
          <w:rFonts w:ascii="Arial" w:hAnsi="Arial" w:cs="Arial"/>
        </w:rPr>
      </w:pPr>
      <w:bookmarkStart w:id="532" w:name="_Toc122795625"/>
      <w:bookmarkStart w:id="533" w:name="_Toc158905675"/>
      <w:r w:rsidRPr="0046756F">
        <w:rPr>
          <w:rFonts w:ascii="Arial" w:hAnsi="Arial" w:cs="Arial"/>
        </w:rPr>
        <w:t>10.2.10.2 List of HLRs allocated</w:t>
      </w:r>
      <w:bookmarkEnd w:id="532"/>
      <w:bookmarkEnd w:id="533"/>
    </w:p>
    <w:p w14:paraId="2D3D0179" w14:textId="77777777" w:rsidR="009810C9" w:rsidRPr="0046756F" w:rsidRDefault="009810C9" w:rsidP="009810C9">
      <w:pPr>
        <w:rPr>
          <w:rFonts w:cs="Arial"/>
        </w:rPr>
      </w:pPr>
    </w:p>
    <w:p w14:paraId="186E4E1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5AB64E46" w14:textId="77777777" w:rsidR="009810C9" w:rsidRPr="0046756F" w:rsidRDefault="00000000" w:rsidP="009810C9">
      <w:pPr>
        <w:rPr>
          <w:rFonts w:cs="Arial"/>
        </w:rPr>
      </w:pPr>
      <w:r>
        <w:rPr>
          <w:rFonts w:cs="Arial"/>
        </w:rPr>
        <w:pict w14:anchorId="764C5E97">
          <v:rect id="_x0000_i1289" style="width:0;height:1.5pt" o:hralign="center" o:hrstd="t" o:hr="t" fillcolor="#a0a0a0" stroked="f"/>
        </w:pict>
      </w:r>
    </w:p>
    <w:p w14:paraId="1EE5BAAF" w14:textId="77777777" w:rsidR="009810C9" w:rsidRPr="0046756F" w:rsidRDefault="009810C9" w:rsidP="009810C9">
      <w:pPr>
        <w:pStyle w:val="Heading4"/>
        <w:rPr>
          <w:rFonts w:ascii="Arial" w:hAnsi="Arial" w:cs="Arial"/>
        </w:rPr>
      </w:pPr>
      <w:bookmarkStart w:id="534" w:name="_Toc122795626"/>
      <w:bookmarkStart w:id="535" w:name="_Toc158905676"/>
      <w:r w:rsidRPr="0046756F">
        <w:rPr>
          <w:rFonts w:ascii="Arial" w:hAnsi="Arial" w:cs="Arial"/>
        </w:rPr>
        <w:t>10.2.10.3 List of global variables accessed and modified</w:t>
      </w:r>
      <w:bookmarkEnd w:id="534"/>
      <w:bookmarkEnd w:id="535"/>
    </w:p>
    <w:p w14:paraId="6E378A96" w14:textId="77777777" w:rsidR="009810C9" w:rsidRPr="0046756F" w:rsidRDefault="009810C9" w:rsidP="009810C9">
      <w:pPr>
        <w:rPr>
          <w:rFonts w:cs="Arial"/>
        </w:rPr>
      </w:pPr>
    </w:p>
    <w:p w14:paraId="63CC937A"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A429A3E"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8241E15" w14:textId="77777777" w:rsidR="009810C9" w:rsidRPr="0046756F" w:rsidRDefault="00000000" w:rsidP="009810C9">
      <w:pPr>
        <w:rPr>
          <w:rFonts w:cs="Arial"/>
        </w:rPr>
      </w:pPr>
      <w:r>
        <w:rPr>
          <w:rFonts w:cs="Arial"/>
        </w:rPr>
        <w:pict w14:anchorId="6AD5B9CB">
          <v:rect id="_x0000_i1290" style="width:0;height:1.5pt" o:hralign="center" o:hrstd="t" o:hr="t" fillcolor="#a0a0a0" stroked="f"/>
        </w:pict>
      </w:r>
    </w:p>
    <w:p w14:paraId="0CA2D224" w14:textId="77777777" w:rsidR="009810C9" w:rsidRPr="0046756F" w:rsidRDefault="009810C9" w:rsidP="009810C9">
      <w:pPr>
        <w:pStyle w:val="Heading4"/>
        <w:rPr>
          <w:rFonts w:ascii="Arial" w:hAnsi="Arial" w:cs="Arial"/>
        </w:rPr>
      </w:pPr>
      <w:bookmarkStart w:id="536" w:name="_Toc122795627"/>
      <w:bookmarkStart w:id="537" w:name="_Toc158905677"/>
      <w:r w:rsidRPr="0046756F">
        <w:rPr>
          <w:rFonts w:ascii="Arial" w:hAnsi="Arial" w:cs="Arial"/>
        </w:rPr>
        <w:t>10.2.10.4 Parameter list (Input/Output)</w:t>
      </w:r>
      <w:bookmarkEnd w:id="536"/>
      <w:bookmarkEnd w:id="537"/>
    </w:p>
    <w:p w14:paraId="5D645FA1" w14:textId="77777777" w:rsidR="009810C9" w:rsidRPr="0046756F" w:rsidRDefault="009810C9" w:rsidP="009810C9">
      <w:pPr>
        <w:rPr>
          <w:rFonts w:cs="Arial"/>
        </w:rPr>
      </w:pPr>
    </w:p>
    <w:p w14:paraId="6EB5984D"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47A0A2A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788BE09D" w14:textId="77777777" w:rsidR="009810C9" w:rsidRPr="0046756F" w:rsidRDefault="00000000" w:rsidP="009810C9">
      <w:pPr>
        <w:rPr>
          <w:rFonts w:cs="Arial"/>
        </w:rPr>
      </w:pPr>
      <w:r>
        <w:rPr>
          <w:rFonts w:cs="Arial"/>
        </w:rPr>
        <w:pict w14:anchorId="2445932A">
          <v:rect id="_x0000_i1291" style="width:0;height:1.5pt" o:hralign="center" o:hrstd="t" o:hr="t" fillcolor="#a0a0a0" stroked="f"/>
        </w:pict>
      </w:r>
    </w:p>
    <w:p w14:paraId="2934D6FB" w14:textId="77777777" w:rsidR="009810C9" w:rsidRPr="0046756F" w:rsidRDefault="009810C9" w:rsidP="009810C9">
      <w:pPr>
        <w:pStyle w:val="Heading4"/>
        <w:rPr>
          <w:rFonts w:ascii="Arial" w:hAnsi="Arial" w:cs="Arial"/>
        </w:rPr>
      </w:pPr>
      <w:bookmarkStart w:id="538" w:name="_Toc122795628"/>
      <w:bookmarkStart w:id="539" w:name="_Toc158905678"/>
      <w:r w:rsidRPr="0046756F">
        <w:rPr>
          <w:rFonts w:ascii="Arial" w:hAnsi="Arial" w:cs="Arial"/>
        </w:rPr>
        <w:t>10.2.10.5 Return Value</w:t>
      </w:r>
      <w:bookmarkEnd w:id="538"/>
      <w:bookmarkEnd w:id="539"/>
    </w:p>
    <w:p w14:paraId="6B281D0B" w14:textId="77777777" w:rsidR="009810C9" w:rsidRPr="0046756F" w:rsidRDefault="009810C9" w:rsidP="009810C9">
      <w:pPr>
        <w:rPr>
          <w:rFonts w:cs="Arial"/>
        </w:rPr>
      </w:pPr>
    </w:p>
    <w:p w14:paraId="7CEF223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D013FB8" w14:textId="77777777" w:rsidR="009810C9" w:rsidRPr="0046756F" w:rsidRDefault="00000000" w:rsidP="009810C9">
      <w:pPr>
        <w:rPr>
          <w:rFonts w:cs="Arial"/>
        </w:rPr>
      </w:pPr>
      <w:r>
        <w:rPr>
          <w:rFonts w:cs="Arial"/>
        </w:rPr>
        <w:pict w14:anchorId="1C2B73D3">
          <v:rect id="_x0000_i1292" style="width:0;height:1.5pt" o:hralign="center" o:hrstd="t" o:hr="t" fillcolor="#a0a0a0" stroked="f"/>
        </w:pict>
      </w:r>
    </w:p>
    <w:p w14:paraId="33F673A6" w14:textId="77777777" w:rsidR="009810C9" w:rsidRPr="0046756F" w:rsidRDefault="009810C9" w:rsidP="009810C9">
      <w:pPr>
        <w:pStyle w:val="Heading4"/>
        <w:rPr>
          <w:rFonts w:ascii="Arial" w:hAnsi="Arial" w:cs="Arial"/>
        </w:rPr>
      </w:pPr>
      <w:bookmarkStart w:id="540" w:name="_Toc122795629"/>
      <w:bookmarkStart w:id="541" w:name="_Toc158905679"/>
      <w:r w:rsidRPr="0046756F">
        <w:rPr>
          <w:rFonts w:ascii="Arial" w:hAnsi="Arial" w:cs="Arial"/>
        </w:rPr>
        <w:t>10.2.10.6 Other CSUs called by this CSU</w:t>
      </w:r>
      <w:bookmarkEnd w:id="540"/>
      <w:bookmarkEnd w:id="541"/>
    </w:p>
    <w:p w14:paraId="10BF803F" w14:textId="77777777" w:rsidR="009810C9" w:rsidRPr="0046756F" w:rsidRDefault="009810C9" w:rsidP="009810C9">
      <w:pPr>
        <w:rPr>
          <w:rFonts w:cs="Arial"/>
        </w:rPr>
      </w:pPr>
    </w:p>
    <w:p w14:paraId="1DA7BBAB" w14:textId="77777777" w:rsidR="009810C9" w:rsidRPr="0046756F" w:rsidRDefault="009810C9" w:rsidP="009810C9">
      <w:pPr>
        <w:widowControl w:val="0"/>
        <w:autoSpaceDE w:val="0"/>
        <w:autoSpaceDN w:val="0"/>
        <w:adjustRightInd w:val="0"/>
        <w:rPr>
          <w:rFonts w:cs="Arial"/>
        </w:rPr>
      </w:pPr>
      <w:r w:rsidRPr="0046756F">
        <w:rPr>
          <w:rFonts w:cs="Arial"/>
        </w:rPr>
        <w:t>CanItConfig</w:t>
      </w:r>
    </w:p>
    <w:p w14:paraId="46D74D3D" w14:textId="77777777" w:rsidR="009810C9" w:rsidRPr="0046756F" w:rsidRDefault="009810C9" w:rsidP="009810C9">
      <w:pPr>
        <w:widowControl w:val="0"/>
        <w:autoSpaceDE w:val="0"/>
        <w:autoSpaceDN w:val="0"/>
        <w:adjustRightInd w:val="0"/>
        <w:rPr>
          <w:rFonts w:cs="Arial"/>
          <w:sz w:val="17"/>
          <w:szCs w:val="17"/>
        </w:rPr>
      </w:pPr>
      <w:r w:rsidRPr="0046756F">
        <w:rPr>
          <w:rFonts w:cs="Arial"/>
        </w:rPr>
        <w:t>XmitFromBuff</w:t>
      </w:r>
    </w:p>
    <w:p w14:paraId="4CBAE6E4" w14:textId="77777777" w:rsidR="009810C9" w:rsidRPr="0046756F" w:rsidRDefault="00000000" w:rsidP="009810C9">
      <w:pPr>
        <w:rPr>
          <w:rFonts w:cs="Arial"/>
        </w:rPr>
      </w:pPr>
      <w:r>
        <w:rPr>
          <w:rFonts w:cs="Arial"/>
        </w:rPr>
        <w:pict w14:anchorId="4A0716A8">
          <v:rect id="_x0000_i1293" style="width:0;height:1.5pt" o:hralign="center" o:hrstd="t" o:hr="t" fillcolor="#a0a0a0" stroked="f"/>
        </w:pict>
      </w:r>
    </w:p>
    <w:p w14:paraId="3938887A" w14:textId="77777777" w:rsidR="009810C9" w:rsidRPr="0046756F" w:rsidRDefault="009810C9" w:rsidP="009810C9">
      <w:pPr>
        <w:pStyle w:val="Heading4"/>
        <w:rPr>
          <w:rFonts w:ascii="Arial" w:hAnsi="Arial" w:cs="Arial"/>
        </w:rPr>
      </w:pPr>
      <w:bookmarkStart w:id="542" w:name="_Toc122795630"/>
      <w:bookmarkStart w:id="543" w:name="_Toc158905680"/>
      <w:r w:rsidRPr="0046756F">
        <w:rPr>
          <w:rFonts w:ascii="Arial" w:hAnsi="Arial" w:cs="Arial"/>
        </w:rPr>
        <w:t>10.2.10.7 Description of list of LLRs allocated</w:t>
      </w:r>
      <w:bookmarkEnd w:id="542"/>
      <w:bookmarkEnd w:id="543"/>
    </w:p>
    <w:p w14:paraId="48D88D62" w14:textId="77777777" w:rsidR="009810C9" w:rsidRPr="0046756F" w:rsidRDefault="009810C9" w:rsidP="009810C9">
      <w:pPr>
        <w:rPr>
          <w:rFonts w:cs="Arial"/>
        </w:rPr>
      </w:pPr>
    </w:p>
    <w:p w14:paraId="36B4B30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A825BufferCheck</w:t>
      </w:r>
    </w:p>
    <w:p w14:paraId="4D44155D" w14:textId="77777777" w:rsidR="009810C9" w:rsidRPr="0046756F" w:rsidRDefault="00000000" w:rsidP="009810C9">
      <w:pPr>
        <w:rPr>
          <w:rFonts w:cs="Arial"/>
        </w:rPr>
      </w:pPr>
      <w:r>
        <w:rPr>
          <w:rFonts w:cs="Arial"/>
        </w:rPr>
        <w:pict w14:anchorId="0CFCFCEE">
          <v:rect id="_x0000_i1294" style="width:0;height:1.5pt" o:hralign="center" o:hrstd="t" o:hr="t" fillcolor="#a0a0a0" stroked="f"/>
        </w:pict>
      </w:r>
    </w:p>
    <w:p w14:paraId="47F46F1F" w14:textId="77777777" w:rsidR="009810C9" w:rsidRPr="0046756F" w:rsidRDefault="009810C9" w:rsidP="009810C9">
      <w:pPr>
        <w:pStyle w:val="Heading5"/>
        <w:rPr>
          <w:rFonts w:ascii="Arial" w:hAnsi="Arial" w:cs="Arial"/>
        </w:rPr>
      </w:pPr>
      <w:bookmarkStart w:id="544" w:name="_Toc122795631"/>
      <w:bookmarkStart w:id="545" w:name="_Toc158905681"/>
      <w:r w:rsidRPr="0046756F">
        <w:rPr>
          <w:rFonts w:ascii="Arial" w:hAnsi="Arial" w:cs="Arial"/>
        </w:rPr>
        <w:t>10.2.10.7.1 daucmfarinc825-A825BufferCheck-LLR-001</w:t>
      </w:r>
      <w:bookmarkEnd w:id="544"/>
      <w:bookmarkEnd w:id="545"/>
    </w:p>
    <w:p w14:paraId="0757C60B" w14:textId="77777777" w:rsidR="009810C9" w:rsidRPr="0046756F" w:rsidRDefault="009810C9" w:rsidP="009810C9">
      <w:pPr>
        <w:rPr>
          <w:rFonts w:cs="Arial"/>
        </w:rPr>
      </w:pPr>
      <w:r w:rsidRPr="0046756F">
        <w:rPr>
          <w:rFonts w:cs="Arial"/>
        </w:rPr>
        <w:t>Requirement ID: H698-LLD-CMU-FNC-306</w:t>
      </w:r>
    </w:p>
    <w:p w14:paraId="4D5535F0" w14:textId="77777777" w:rsidR="009810C9" w:rsidRPr="0046756F" w:rsidRDefault="009810C9" w:rsidP="009810C9">
      <w:pPr>
        <w:rPr>
          <w:rFonts w:cs="Arial"/>
        </w:rPr>
      </w:pPr>
    </w:p>
    <w:p w14:paraId="59031CE4" w14:textId="77777777" w:rsidR="009810C9" w:rsidRPr="0046756F" w:rsidRDefault="009810C9" w:rsidP="009810C9">
      <w:pPr>
        <w:widowControl w:val="0"/>
        <w:autoSpaceDE w:val="0"/>
        <w:autoSpaceDN w:val="0"/>
        <w:adjustRightInd w:val="0"/>
        <w:rPr>
          <w:rFonts w:cs="Arial"/>
        </w:rPr>
      </w:pPr>
      <w:r w:rsidRPr="0046756F">
        <w:rPr>
          <w:rFonts w:cs="Arial"/>
        </w:rPr>
        <w:t>The function shall loop till number of messages in the NOC transmit queue is not equal to M_ZERO and perform the following:</w:t>
      </w:r>
    </w:p>
    <w:p w14:paraId="67783576" w14:textId="77777777" w:rsidR="009810C9" w:rsidRPr="0046756F" w:rsidRDefault="009810C9" w:rsidP="009810C9">
      <w:pPr>
        <w:widowControl w:val="0"/>
        <w:autoSpaceDE w:val="0"/>
        <w:autoSpaceDN w:val="0"/>
        <w:adjustRightInd w:val="0"/>
        <w:rPr>
          <w:rFonts w:cs="Arial"/>
        </w:rPr>
      </w:pPr>
      <w:r w:rsidRPr="0046756F">
        <w:rPr>
          <w:rFonts w:cs="Arial"/>
        </w:rPr>
        <w:t>Returns from the function when there is no mailbox free for transmission i.e. the return value of the function XmitFromBuff with parameter reference to NOC transmit queue is M_CAN_TXSTATUS_NOMAILBOX</w:t>
      </w:r>
    </w:p>
    <w:p w14:paraId="09A7D985" w14:textId="77777777" w:rsidR="009810C9" w:rsidRPr="0046756F" w:rsidRDefault="009810C9" w:rsidP="009810C9">
      <w:pPr>
        <w:widowControl w:val="0"/>
        <w:autoSpaceDE w:val="0"/>
        <w:autoSpaceDN w:val="0"/>
        <w:adjustRightInd w:val="0"/>
        <w:rPr>
          <w:rFonts w:cs="Arial"/>
          <w:sz w:val="17"/>
          <w:szCs w:val="17"/>
        </w:rPr>
      </w:pPr>
      <w:r w:rsidRPr="0046756F">
        <w:rPr>
          <w:rFonts w:cs="Arial"/>
        </w:rPr>
        <w:t>otherwise do nothing.</w:t>
      </w:r>
    </w:p>
    <w:p w14:paraId="07507B24" w14:textId="77777777" w:rsidR="009810C9" w:rsidRPr="0046756F" w:rsidRDefault="00000000" w:rsidP="009810C9">
      <w:pPr>
        <w:rPr>
          <w:rFonts w:cs="Arial"/>
        </w:rPr>
      </w:pPr>
      <w:r>
        <w:rPr>
          <w:rFonts w:cs="Arial"/>
        </w:rPr>
        <w:pict w14:anchorId="607FFE64">
          <v:rect id="_x0000_i1295" style="width:0;height:1.5pt" o:hralign="center" o:hrstd="t" o:hr="t" fillcolor="#a0a0a0" stroked="f"/>
        </w:pict>
      </w:r>
    </w:p>
    <w:p w14:paraId="3590D3EB" w14:textId="77777777" w:rsidR="009810C9" w:rsidRPr="0046756F" w:rsidRDefault="009810C9" w:rsidP="009810C9">
      <w:pPr>
        <w:pStyle w:val="Heading5"/>
        <w:rPr>
          <w:rFonts w:ascii="Arial" w:hAnsi="Arial" w:cs="Arial"/>
        </w:rPr>
      </w:pPr>
      <w:bookmarkStart w:id="546" w:name="_Toc122795632"/>
      <w:bookmarkStart w:id="547" w:name="_Toc158905682"/>
      <w:r w:rsidRPr="0046756F">
        <w:rPr>
          <w:rFonts w:ascii="Arial" w:hAnsi="Arial" w:cs="Arial"/>
        </w:rPr>
        <w:t>10.2.10.7.2 daucmfarinc825-A825BufferCheck-LLR-002</w:t>
      </w:r>
      <w:bookmarkEnd w:id="546"/>
      <w:bookmarkEnd w:id="547"/>
    </w:p>
    <w:p w14:paraId="101EAEEC" w14:textId="77777777" w:rsidR="009810C9" w:rsidRPr="0046756F" w:rsidRDefault="009810C9" w:rsidP="009810C9">
      <w:pPr>
        <w:rPr>
          <w:rFonts w:cs="Arial"/>
        </w:rPr>
      </w:pPr>
      <w:r w:rsidRPr="0046756F">
        <w:rPr>
          <w:rFonts w:cs="Arial"/>
        </w:rPr>
        <w:t>Requirement ID: H698-LLD-CMU-FNC-307</w:t>
      </w:r>
    </w:p>
    <w:p w14:paraId="04295154" w14:textId="77777777" w:rsidR="009810C9" w:rsidRPr="0046756F" w:rsidRDefault="009810C9" w:rsidP="009810C9">
      <w:pPr>
        <w:rPr>
          <w:rFonts w:cs="Arial"/>
        </w:rPr>
      </w:pPr>
    </w:p>
    <w:p w14:paraId="4021C2D5" w14:textId="77777777" w:rsidR="009810C9" w:rsidRPr="0046756F" w:rsidRDefault="009810C9" w:rsidP="009810C9">
      <w:pPr>
        <w:widowControl w:val="0"/>
        <w:autoSpaceDE w:val="0"/>
        <w:autoSpaceDN w:val="0"/>
        <w:adjustRightInd w:val="0"/>
        <w:rPr>
          <w:rFonts w:cs="Arial"/>
        </w:rPr>
      </w:pPr>
      <w:r w:rsidRPr="0046756F">
        <w:rPr>
          <w:rFonts w:cs="Arial"/>
        </w:rPr>
        <w:t>The function shall loop till number of messages in the Tx queue (tx_cntr of NSC transmit queue) is not equal to M_ZERO and perform the following:</w:t>
      </w:r>
    </w:p>
    <w:p w14:paraId="6A3C2B82" w14:textId="77777777" w:rsidR="009810C9" w:rsidRPr="0046756F" w:rsidRDefault="009810C9" w:rsidP="009810C9">
      <w:pPr>
        <w:widowControl w:val="0"/>
        <w:autoSpaceDE w:val="0"/>
        <w:autoSpaceDN w:val="0"/>
        <w:adjustRightInd w:val="0"/>
        <w:rPr>
          <w:rFonts w:cs="Arial"/>
        </w:rPr>
      </w:pPr>
      <w:r w:rsidRPr="0046756F">
        <w:rPr>
          <w:rFonts w:cs="Arial"/>
        </w:rPr>
        <w:t xml:space="preserve">Returns when there is no mailbox free for transmission i.e. the return value of the function XmitFromBuff </w:t>
      </w:r>
    </w:p>
    <w:p w14:paraId="215E1B08" w14:textId="77777777" w:rsidR="009810C9" w:rsidRPr="0046756F" w:rsidRDefault="009810C9" w:rsidP="009810C9">
      <w:pPr>
        <w:widowControl w:val="0"/>
        <w:autoSpaceDE w:val="0"/>
        <w:autoSpaceDN w:val="0"/>
        <w:adjustRightInd w:val="0"/>
        <w:rPr>
          <w:rFonts w:cs="Arial"/>
        </w:rPr>
      </w:pPr>
      <w:r w:rsidRPr="0046756F">
        <w:rPr>
          <w:rFonts w:cs="Arial"/>
        </w:rPr>
        <w:t>with parameter reference to NSC transmit queue is M_CAN_TXSTATUS_NOMAILBOX</w:t>
      </w:r>
    </w:p>
    <w:p w14:paraId="323FBE99" w14:textId="77777777" w:rsidR="009810C9" w:rsidRPr="0046756F" w:rsidRDefault="009810C9" w:rsidP="009810C9">
      <w:pPr>
        <w:widowControl w:val="0"/>
        <w:autoSpaceDE w:val="0"/>
        <w:autoSpaceDN w:val="0"/>
        <w:adjustRightInd w:val="0"/>
        <w:rPr>
          <w:rFonts w:cs="Arial"/>
          <w:sz w:val="17"/>
          <w:szCs w:val="17"/>
        </w:rPr>
      </w:pPr>
      <w:r w:rsidRPr="0046756F">
        <w:rPr>
          <w:rFonts w:cs="Arial"/>
        </w:rPr>
        <w:t>otherwise do nothing.</w:t>
      </w:r>
    </w:p>
    <w:p w14:paraId="527FD25E" w14:textId="77777777" w:rsidR="009810C9" w:rsidRPr="0046756F" w:rsidRDefault="00000000" w:rsidP="009810C9">
      <w:pPr>
        <w:rPr>
          <w:rFonts w:cs="Arial"/>
        </w:rPr>
      </w:pPr>
      <w:r>
        <w:rPr>
          <w:rFonts w:cs="Arial"/>
        </w:rPr>
        <w:pict w14:anchorId="294F2A8E">
          <v:rect id="_x0000_i1296" style="width:0;height:1.5pt" o:hralign="center" o:hrstd="t" o:hr="t" fillcolor="#a0a0a0" stroked="f"/>
        </w:pict>
      </w:r>
    </w:p>
    <w:p w14:paraId="0CB63160" w14:textId="77777777" w:rsidR="009810C9" w:rsidRPr="0046756F" w:rsidRDefault="009810C9" w:rsidP="009810C9">
      <w:pPr>
        <w:pStyle w:val="Heading5"/>
        <w:rPr>
          <w:rFonts w:ascii="Arial" w:hAnsi="Arial" w:cs="Arial"/>
        </w:rPr>
      </w:pPr>
      <w:bookmarkStart w:id="548" w:name="_Toc122795633"/>
      <w:bookmarkStart w:id="549" w:name="_Toc158905683"/>
      <w:r w:rsidRPr="0046756F">
        <w:rPr>
          <w:rFonts w:ascii="Arial" w:hAnsi="Arial" w:cs="Arial"/>
        </w:rPr>
        <w:t>10.2.10.7.3 daucmfarinc825-A825BufferCheck-LLR-003</w:t>
      </w:r>
      <w:bookmarkEnd w:id="548"/>
      <w:bookmarkEnd w:id="549"/>
    </w:p>
    <w:p w14:paraId="4490DF74" w14:textId="77777777" w:rsidR="009810C9" w:rsidRPr="0046756F" w:rsidRDefault="009810C9" w:rsidP="009810C9">
      <w:pPr>
        <w:rPr>
          <w:rFonts w:cs="Arial"/>
        </w:rPr>
      </w:pPr>
      <w:r w:rsidRPr="0046756F">
        <w:rPr>
          <w:rFonts w:cs="Arial"/>
        </w:rPr>
        <w:t>Requirement ID: H698-LLD-CMU-FNC-308</w:t>
      </w:r>
    </w:p>
    <w:p w14:paraId="04D94C19" w14:textId="77777777" w:rsidR="009810C9" w:rsidRPr="0046756F" w:rsidRDefault="009810C9" w:rsidP="009810C9">
      <w:pPr>
        <w:rPr>
          <w:rFonts w:cs="Arial"/>
        </w:rPr>
      </w:pPr>
    </w:p>
    <w:p w14:paraId="1F48FE3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the Can Transmit Interrupt by calling CanItConfig function with parameters M_CANX, M_CAN_IT_TME and DISABLE.</w:t>
      </w:r>
    </w:p>
    <w:p w14:paraId="4E4DB1D0" w14:textId="77777777" w:rsidR="009810C9" w:rsidRPr="0046756F" w:rsidRDefault="00000000" w:rsidP="009810C9">
      <w:pPr>
        <w:rPr>
          <w:rFonts w:cs="Arial"/>
        </w:rPr>
      </w:pPr>
      <w:r>
        <w:rPr>
          <w:rFonts w:cs="Arial"/>
        </w:rPr>
        <w:pict w14:anchorId="5D205676">
          <v:rect id="_x0000_i1297" style="width:0;height:1.5pt" o:hralign="center" o:hrstd="t" o:hr="t" fillcolor="#a0a0a0" stroked="f"/>
        </w:pict>
      </w:r>
    </w:p>
    <w:p w14:paraId="15AB61FD" w14:textId="77777777" w:rsidR="009810C9" w:rsidRPr="0046756F" w:rsidRDefault="009810C9" w:rsidP="009810C9">
      <w:pPr>
        <w:pStyle w:val="Heading3"/>
      </w:pPr>
      <w:bookmarkStart w:id="550" w:name="_Toc122795634"/>
      <w:bookmarkStart w:id="551" w:name="_Toc158905684"/>
      <w:r w:rsidRPr="0046756F">
        <w:t>10.2.11 CanConfig</w:t>
      </w:r>
      <w:bookmarkEnd w:id="550"/>
      <w:bookmarkEnd w:id="551"/>
    </w:p>
    <w:p w14:paraId="6ADAF030" w14:textId="77777777" w:rsidR="009810C9" w:rsidRPr="0046756F" w:rsidRDefault="009810C9" w:rsidP="009810C9">
      <w:pPr>
        <w:rPr>
          <w:rFonts w:cs="Arial"/>
        </w:rPr>
      </w:pPr>
    </w:p>
    <w:p w14:paraId="6C3D5400"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CanConfig will follow in the sub sections.</w:t>
      </w:r>
    </w:p>
    <w:p w14:paraId="07CC79DE" w14:textId="77777777" w:rsidR="009810C9" w:rsidRPr="0046756F" w:rsidRDefault="00000000" w:rsidP="009810C9">
      <w:pPr>
        <w:rPr>
          <w:rFonts w:cs="Arial"/>
        </w:rPr>
      </w:pPr>
      <w:r>
        <w:rPr>
          <w:rFonts w:cs="Arial"/>
        </w:rPr>
        <w:pict w14:anchorId="3CA1D4A5">
          <v:rect id="_x0000_i1298" style="width:0;height:1.5pt" o:hralign="center" o:hrstd="t" o:hr="t" fillcolor="#a0a0a0" stroked="f"/>
        </w:pict>
      </w:r>
    </w:p>
    <w:p w14:paraId="4A6BE27C" w14:textId="77777777" w:rsidR="009810C9" w:rsidRPr="0046756F" w:rsidRDefault="009810C9" w:rsidP="009810C9">
      <w:pPr>
        <w:pStyle w:val="Heading4"/>
        <w:rPr>
          <w:rFonts w:ascii="Arial" w:hAnsi="Arial" w:cs="Arial"/>
        </w:rPr>
      </w:pPr>
      <w:bookmarkStart w:id="552" w:name="_Toc122795635"/>
      <w:bookmarkStart w:id="553" w:name="_Toc158905685"/>
      <w:r w:rsidRPr="0046756F">
        <w:rPr>
          <w:rFonts w:ascii="Arial" w:hAnsi="Arial" w:cs="Arial"/>
        </w:rPr>
        <w:t>10.2.11.1 Brief Description</w:t>
      </w:r>
      <w:bookmarkEnd w:id="552"/>
      <w:bookmarkEnd w:id="553"/>
    </w:p>
    <w:p w14:paraId="27DC88AA" w14:textId="77777777" w:rsidR="009810C9" w:rsidRPr="0046756F" w:rsidRDefault="009810C9" w:rsidP="009810C9">
      <w:pPr>
        <w:rPr>
          <w:rFonts w:cs="Arial"/>
        </w:rPr>
      </w:pPr>
    </w:p>
    <w:p w14:paraId="52739E86" w14:textId="77777777" w:rsidR="009810C9" w:rsidRPr="0046756F" w:rsidRDefault="009810C9" w:rsidP="009810C9">
      <w:pPr>
        <w:widowControl w:val="0"/>
        <w:autoSpaceDE w:val="0"/>
        <w:autoSpaceDN w:val="0"/>
        <w:adjustRightInd w:val="0"/>
        <w:rPr>
          <w:rFonts w:cs="Arial"/>
          <w:sz w:val="17"/>
          <w:szCs w:val="17"/>
        </w:rPr>
      </w:pPr>
      <w:r w:rsidRPr="0046756F">
        <w:rPr>
          <w:rFonts w:cs="Arial"/>
        </w:rPr>
        <w:t>CanConfig function performs low level initialization of the CAN Peripheral.</w:t>
      </w:r>
    </w:p>
    <w:p w14:paraId="3895606F" w14:textId="77777777" w:rsidR="009810C9" w:rsidRPr="0046756F" w:rsidRDefault="00000000" w:rsidP="009810C9">
      <w:pPr>
        <w:rPr>
          <w:rFonts w:cs="Arial"/>
        </w:rPr>
      </w:pPr>
      <w:r>
        <w:rPr>
          <w:rFonts w:cs="Arial"/>
        </w:rPr>
        <w:pict w14:anchorId="2767875F">
          <v:rect id="_x0000_i1299" style="width:0;height:1.5pt" o:hralign="center" o:hrstd="t" o:hr="t" fillcolor="#a0a0a0" stroked="f"/>
        </w:pict>
      </w:r>
    </w:p>
    <w:p w14:paraId="55A14F6D" w14:textId="77777777" w:rsidR="009810C9" w:rsidRPr="0046756F" w:rsidRDefault="009810C9" w:rsidP="009810C9">
      <w:pPr>
        <w:pStyle w:val="Heading4"/>
        <w:rPr>
          <w:rFonts w:ascii="Arial" w:hAnsi="Arial" w:cs="Arial"/>
        </w:rPr>
      </w:pPr>
      <w:bookmarkStart w:id="554" w:name="_Toc122795636"/>
      <w:bookmarkStart w:id="555" w:name="_Toc158905686"/>
      <w:r w:rsidRPr="0046756F">
        <w:rPr>
          <w:rFonts w:ascii="Arial" w:hAnsi="Arial" w:cs="Arial"/>
        </w:rPr>
        <w:t>10.2.11.2 List of HLRs allocated</w:t>
      </w:r>
      <w:bookmarkEnd w:id="554"/>
      <w:bookmarkEnd w:id="555"/>
    </w:p>
    <w:p w14:paraId="2870DEEB" w14:textId="77777777" w:rsidR="009810C9" w:rsidRPr="0046756F" w:rsidRDefault="009810C9" w:rsidP="009810C9">
      <w:pPr>
        <w:rPr>
          <w:rFonts w:cs="Arial"/>
        </w:rPr>
      </w:pPr>
    </w:p>
    <w:p w14:paraId="0D249A7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504595F3" w14:textId="77777777" w:rsidR="009810C9" w:rsidRPr="0046756F" w:rsidRDefault="00000000" w:rsidP="009810C9">
      <w:pPr>
        <w:rPr>
          <w:rFonts w:cs="Arial"/>
        </w:rPr>
      </w:pPr>
      <w:r>
        <w:rPr>
          <w:rFonts w:cs="Arial"/>
        </w:rPr>
        <w:pict w14:anchorId="49C121A6">
          <v:rect id="_x0000_i1300" style="width:0;height:1.5pt" o:hralign="center" o:hrstd="t" o:hr="t" fillcolor="#a0a0a0" stroked="f"/>
        </w:pict>
      </w:r>
    </w:p>
    <w:p w14:paraId="18966E43" w14:textId="77777777" w:rsidR="009810C9" w:rsidRPr="0046756F" w:rsidRDefault="009810C9" w:rsidP="009810C9">
      <w:pPr>
        <w:pStyle w:val="Heading4"/>
        <w:rPr>
          <w:rFonts w:ascii="Arial" w:hAnsi="Arial" w:cs="Arial"/>
        </w:rPr>
      </w:pPr>
      <w:bookmarkStart w:id="556" w:name="_Toc122795637"/>
      <w:bookmarkStart w:id="557" w:name="_Toc158905687"/>
      <w:r w:rsidRPr="0046756F">
        <w:rPr>
          <w:rFonts w:ascii="Arial" w:hAnsi="Arial" w:cs="Arial"/>
        </w:rPr>
        <w:t>10.2.11.3 List of global variables accessed and modified</w:t>
      </w:r>
      <w:bookmarkEnd w:id="556"/>
      <w:bookmarkEnd w:id="557"/>
    </w:p>
    <w:p w14:paraId="5E10B1CA" w14:textId="77777777" w:rsidR="009810C9" w:rsidRPr="0046756F" w:rsidRDefault="009810C9" w:rsidP="009810C9">
      <w:pPr>
        <w:rPr>
          <w:rFonts w:cs="Arial"/>
        </w:rPr>
      </w:pPr>
    </w:p>
    <w:p w14:paraId="41818E17"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2234DDED"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1329135" w14:textId="77777777" w:rsidR="009810C9" w:rsidRPr="0046756F" w:rsidRDefault="00000000" w:rsidP="009810C9">
      <w:pPr>
        <w:rPr>
          <w:rFonts w:cs="Arial"/>
        </w:rPr>
      </w:pPr>
      <w:r>
        <w:rPr>
          <w:rFonts w:cs="Arial"/>
        </w:rPr>
        <w:pict w14:anchorId="1134CADA">
          <v:rect id="_x0000_i1301" style="width:0;height:1.5pt" o:hralign="center" o:hrstd="t" o:hr="t" fillcolor="#a0a0a0" stroked="f"/>
        </w:pict>
      </w:r>
    </w:p>
    <w:p w14:paraId="6BF97C5D" w14:textId="77777777" w:rsidR="009810C9" w:rsidRPr="0046756F" w:rsidRDefault="009810C9" w:rsidP="009810C9">
      <w:pPr>
        <w:pStyle w:val="Heading4"/>
        <w:rPr>
          <w:rFonts w:ascii="Arial" w:hAnsi="Arial" w:cs="Arial"/>
        </w:rPr>
      </w:pPr>
      <w:bookmarkStart w:id="558" w:name="_Toc122795638"/>
      <w:bookmarkStart w:id="559" w:name="_Toc158905688"/>
      <w:r w:rsidRPr="0046756F">
        <w:rPr>
          <w:rFonts w:ascii="Arial" w:hAnsi="Arial" w:cs="Arial"/>
        </w:rPr>
        <w:t>10.2.11.4 Parameter list (Input/Output)</w:t>
      </w:r>
      <w:bookmarkEnd w:id="558"/>
      <w:bookmarkEnd w:id="559"/>
    </w:p>
    <w:p w14:paraId="5D24DB04" w14:textId="77777777" w:rsidR="009810C9" w:rsidRPr="0046756F" w:rsidRDefault="009810C9" w:rsidP="009810C9">
      <w:pPr>
        <w:rPr>
          <w:rFonts w:cs="Arial"/>
        </w:rPr>
      </w:pPr>
    </w:p>
    <w:p w14:paraId="69F3238F"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2FA80F80"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D676037" w14:textId="77777777" w:rsidR="009810C9" w:rsidRPr="0046756F" w:rsidRDefault="00000000" w:rsidP="009810C9">
      <w:pPr>
        <w:rPr>
          <w:rFonts w:cs="Arial"/>
        </w:rPr>
      </w:pPr>
      <w:r>
        <w:rPr>
          <w:rFonts w:cs="Arial"/>
        </w:rPr>
        <w:pict w14:anchorId="3156D61A">
          <v:rect id="_x0000_i1302" style="width:0;height:1.5pt" o:hralign="center" o:hrstd="t" o:hr="t" fillcolor="#a0a0a0" stroked="f"/>
        </w:pict>
      </w:r>
    </w:p>
    <w:p w14:paraId="61E2F917" w14:textId="77777777" w:rsidR="009810C9" w:rsidRPr="0046756F" w:rsidRDefault="009810C9" w:rsidP="009810C9">
      <w:pPr>
        <w:pStyle w:val="Heading4"/>
        <w:rPr>
          <w:rFonts w:ascii="Arial" w:hAnsi="Arial" w:cs="Arial"/>
        </w:rPr>
      </w:pPr>
      <w:bookmarkStart w:id="560" w:name="_Toc122795639"/>
      <w:bookmarkStart w:id="561" w:name="_Toc158905689"/>
      <w:r w:rsidRPr="0046756F">
        <w:rPr>
          <w:rFonts w:ascii="Arial" w:hAnsi="Arial" w:cs="Arial"/>
        </w:rPr>
        <w:t>10.2.11.5 Return Value</w:t>
      </w:r>
      <w:bookmarkEnd w:id="560"/>
      <w:bookmarkEnd w:id="561"/>
    </w:p>
    <w:p w14:paraId="5B7AE2C3" w14:textId="77777777" w:rsidR="009810C9" w:rsidRPr="0046756F" w:rsidRDefault="009810C9" w:rsidP="009810C9">
      <w:pPr>
        <w:rPr>
          <w:rFonts w:cs="Arial"/>
        </w:rPr>
      </w:pPr>
    </w:p>
    <w:p w14:paraId="145A32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35F7626" w14:textId="77777777" w:rsidR="009810C9" w:rsidRPr="0046756F" w:rsidRDefault="00000000" w:rsidP="009810C9">
      <w:pPr>
        <w:rPr>
          <w:rFonts w:cs="Arial"/>
        </w:rPr>
      </w:pPr>
      <w:r>
        <w:rPr>
          <w:rFonts w:cs="Arial"/>
        </w:rPr>
        <w:pict w14:anchorId="6B60732B">
          <v:rect id="_x0000_i1303" style="width:0;height:1.5pt" o:hralign="center" o:hrstd="t" o:hr="t" fillcolor="#a0a0a0" stroked="f"/>
        </w:pict>
      </w:r>
    </w:p>
    <w:p w14:paraId="60446C6A" w14:textId="77777777" w:rsidR="009810C9" w:rsidRPr="0046756F" w:rsidRDefault="009810C9" w:rsidP="009810C9">
      <w:pPr>
        <w:pStyle w:val="Heading4"/>
        <w:rPr>
          <w:rFonts w:ascii="Arial" w:hAnsi="Arial" w:cs="Arial"/>
        </w:rPr>
      </w:pPr>
      <w:bookmarkStart w:id="562" w:name="_Toc122795640"/>
      <w:bookmarkStart w:id="563" w:name="_Toc158905690"/>
      <w:r w:rsidRPr="0046756F">
        <w:rPr>
          <w:rFonts w:ascii="Arial" w:hAnsi="Arial" w:cs="Arial"/>
        </w:rPr>
        <w:t>10.2.11.6 Other CSUs called by this CSU</w:t>
      </w:r>
      <w:bookmarkEnd w:id="562"/>
      <w:bookmarkEnd w:id="563"/>
    </w:p>
    <w:p w14:paraId="3C000BD4" w14:textId="77777777" w:rsidR="009810C9" w:rsidRPr="0046756F" w:rsidRDefault="009810C9" w:rsidP="009810C9">
      <w:pPr>
        <w:rPr>
          <w:rFonts w:cs="Arial"/>
        </w:rPr>
      </w:pPr>
    </w:p>
    <w:p w14:paraId="68D29E61" w14:textId="77777777" w:rsidR="009810C9" w:rsidRPr="0046756F" w:rsidRDefault="009810C9" w:rsidP="009810C9">
      <w:pPr>
        <w:widowControl w:val="0"/>
        <w:autoSpaceDE w:val="0"/>
        <w:autoSpaceDN w:val="0"/>
        <w:adjustRightInd w:val="0"/>
        <w:rPr>
          <w:rFonts w:cs="Arial"/>
        </w:rPr>
      </w:pPr>
      <w:r w:rsidRPr="0046756F">
        <w:rPr>
          <w:rFonts w:cs="Arial"/>
        </w:rPr>
        <w:t>RccAhb1PeriphClockCmd</w:t>
      </w:r>
    </w:p>
    <w:p w14:paraId="7312CB53" w14:textId="77777777" w:rsidR="009810C9" w:rsidRPr="0046756F" w:rsidRDefault="009810C9" w:rsidP="009810C9">
      <w:pPr>
        <w:widowControl w:val="0"/>
        <w:autoSpaceDE w:val="0"/>
        <w:autoSpaceDN w:val="0"/>
        <w:adjustRightInd w:val="0"/>
        <w:rPr>
          <w:rFonts w:cs="Arial"/>
        </w:rPr>
      </w:pPr>
      <w:r w:rsidRPr="0046756F">
        <w:rPr>
          <w:rFonts w:cs="Arial"/>
        </w:rPr>
        <w:t>GpioPinAFConfig</w:t>
      </w:r>
    </w:p>
    <w:p w14:paraId="330F120F" w14:textId="77777777" w:rsidR="009810C9" w:rsidRPr="0046756F" w:rsidRDefault="009810C9" w:rsidP="009810C9">
      <w:pPr>
        <w:widowControl w:val="0"/>
        <w:autoSpaceDE w:val="0"/>
        <w:autoSpaceDN w:val="0"/>
        <w:adjustRightInd w:val="0"/>
        <w:rPr>
          <w:rFonts w:cs="Arial"/>
        </w:rPr>
      </w:pPr>
      <w:r w:rsidRPr="0046756F">
        <w:rPr>
          <w:rFonts w:cs="Arial"/>
        </w:rPr>
        <w:t>RccApb1PeriphClockCmd</w:t>
      </w:r>
    </w:p>
    <w:p w14:paraId="64349A4C" w14:textId="77777777" w:rsidR="009810C9" w:rsidRPr="0046756F" w:rsidRDefault="009810C9" w:rsidP="009810C9">
      <w:pPr>
        <w:widowControl w:val="0"/>
        <w:autoSpaceDE w:val="0"/>
        <w:autoSpaceDN w:val="0"/>
        <w:adjustRightInd w:val="0"/>
        <w:rPr>
          <w:rFonts w:cs="Arial"/>
        </w:rPr>
      </w:pPr>
      <w:r w:rsidRPr="0046756F">
        <w:rPr>
          <w:rFonts w:cs="Arial"/>
        </w:rPr>
        <w:t>GpioInit</w:t>
      </w:r>
    </w:p>
    <w:p w14:paraId="51102F13" w14:textId="77777777" w:rsidR="009810C9" w:rsidRPr="0046756F" w:rsidRDefault="009810C9" w:rsidP="009810C9">
      <w:pPr>
        <w:widowControl w:val="0"/>
        <w:autoSpaceDE w:val="0"/>
        <w:autoSpaceDN w:val="0"/>
        <w:adjustRightInd w:val="0"/>
        <w:rPr>
          <w:rFonts w:cs="Arial"/>
        </w:rPr>
      </w:pPr>
      <w:r w:rsidRPr="0046756F">
        <w:rPr>
          <w:rFonts w:cs="Arial"/>
        </w:rPr>
        <w:t>CanDeInit</w:t>
      </w:r>
    </w:p>
    <w:p w14:paraId="74EAC118" w14:textId="77777777" w:rsidR="009810C9" w:rsidRPr="0046756F" w:rsidRDefault="009810C9" w:rsidP="009810C9">
      <w:pPr>
        <w:widowControl w:val="0"/>
        <w:autoSpaceDE w:val="0"/>
        <w:autoSpaceDN w:val="0"/>
        <w:adjustRightInd w:val="0"/>
        <w:rPr>
          <w:rFonts w:cs="Arial"/>
        </w:rPr>
      </w:pPr>
      <w:r w:rsidRPr="0046756F">
        <w:rPr>
          <w:rFonts w:cs="Arial"/>
        </w:rPr>
        <w:t>CanFilterInit</w:t>
      </w:r>
    </w:p>
    <w:p w14:paraId="6CFEA3B6" w14:textId="77777777" w:rsidR="009810C9" w:rsidRPr="0046756F" w:rsidRDefault="009810C9" w:rsidP="009810C9">
      <w:pPr>
        <w:widowControl w:val="0"/>
        <w:autoSpaceDE w:val="0"/>
        <w:autoSpaceDN w:val="0"/>
        <w:adjustRightInd w:val="0"/>
        <w:rPr>
          <w:rFonts w:cs="Arial"/>
        </w:rPr>
      </w:pPr>
      <w:r w:rsidRPr="0046756F">
        <w:rPr>
          <w:rFonts w:cs="Arial"/>
        </w:rPr>
        <w:t>CanItConfig</w:t>
      </w:r>
    </w:p>
    <w:p w14:paraId="7FDB6F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CanInit</w:t>
      </w:r>
    </w:p>
    <w:p w14:paraId="205E1BD1" w14:textId="77777777" w:rsidR="009810C9" w:rsidRPr="0046756F" w:rsidRDefault="00000000" w:rsidP="009810C9">
      <w:pPr>
        <w:rPr>
          <w:rFonts w:cs="Arial"/>
        </w:rPr>
      </w:pPr>
      <w:r>
        <w:rPr>
          <w:rFonts w:cs="Arial"/>
        </w:rPr>
        <w:pict w14:anchorId="6E2F1CA6">
          <v:rect id="_x0000_i1304" style="width:0;height:1.5pt" o:hralign="center" o:hrstd="t" o:hr="t" fillcolor="#a0a0a0" stroked="f"/>
        </w:pict>
      </w:r>
    </w:p>
    <w:p w14:paraId="555DE7E2" w14:textId="77777777" w:rsidR="009810C9" w:rsidRPr="0046756F" w:rsidRDefault="009810C9" w:rsidP="009810C9">
      <w:pPr>
        <w:pStyle w:val="Heading4"/>
        <w:rPr>
          <w:rFonts w:ascii="Arial" w:hAnsi="Arial" w:cs="Arial"/>
        </w:rPr>
      </w:pPr>
      <w:bookmarkStart w:id="564" w:name="_Toc122795641"/>
      <w:bookmarkStart w:id="565" w:name="_Toc158905691"/>
      <w:r w:rsidRPr="0046756F">
        <w:rPr>
          <w:rFonts w:ascii="Arial" w:hAnsi="Arial" w:cs="Arial"/>
        </w:rPr>
        <w:t>10.2.11.7 Description of list of LLRs allocated</w:t>
      </w:r>
      <w:bookmarkEnd w:id="564"/>
      <w:bookmarkEnd w:id="565"/>
    </w:p>
    <w:p w14:paraId="0E95A378" w14:textId="77777777" w:rsidR="009810C9" w:rsidRPr="0046756F" w:rsidRDefault="009810C9" w:rsidP="009810C9">
      <w:pPr>
        <w:rPr>
          <w:rFonts w:cs="Arial"/>
        </w:rPr>
      </w:pPr>
    </w:p>
    <w:p w14:paraId="1DACE85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CanConfig</w:t>
      </w:r>
    </w:p>
    <w:p w14:paraId="0D594E56" w14:textId="77777777" w:rsidR="009810C9" w:rsidRPr="0046756F" w:rsidRDefault="00000000" w:rsidP="009810C9">
      <w:pPr>
        <w:rPr>
          <w:rFonts w:cs="Arial"/>
        </w:rPr>
      </w:pPr>
      <w:r>
        <w:rPr>
          <w:rFonts w:cs="Arial"/>
        </w:rPr>
        <w:pict w14:anchorId="206AF907">
          <v:rect id="_x0000_i1305" style="width:0;height:1.5pt" o:hralign="center" o:hrstd="t" o:hr="t" fillcolor="#a0a0a0" stroked="f"/>
        </w:pict>
      </w:r>
    </w:p>
    <w:p w14:paraId="361EE3BA" w14:textId="77777777" w:rsidR="009810C9" w:rsidRPr="0046756F" w:rsidRDefault="009810C9" w:rsidP="009810C9">
      <w:pPr>
        <w:pStyle w:val="Heading5"/>
        <w:rPr>
          <w:rFonts w:ascii="Arial" w:hAnsi="Arial" w:cs="Arial"/>
        </w:rPr>
      </w:pPr>
      <w:bookmarkStart w:id="566" w:name="_Toc122795642"/>
      <w:bookmarkStart w:id="567" w:name="_Toc158905692"/>
      <w:r w:rsidRPr="0046756F">
        <w:rPr>
          <w:rFonts w:ascii="Arial" w:hAnsi="Arial" w:cs="Arial"/>
        </w:rPr>
        <w:t>10.2.11.7.1 daucmfarinc825-CanConfig-LLR-001</w:t>
      </w:r>
      <w:bookmarkEnd w:id="566"/>
      <w:bookmarkEnd w:id="567"/>
    </w:p>
    <w:p w14:paraId="5A133009" w14:textId="77777777" w:rsidR="009810C9" w:rsidRPr="0046756F" w:rsidRDefault="009810C9" w:rsidP="009810C9">
      <w:pPr>
        <w:rPr>
          <w:rFonts w:cs="Arial"/>
        </w:rPr>
      </w:pPr>
      <w:r w:rsidRPr="0046756F">
        <w:rPr>
          <w:rFonts w:cs="Arial"/>
        </w:rPr>
        <w:t>Requirement ID: H698-LLD-CMU-FNC-317</w:t>
      </w:r>
    </w:p>
    <w:p w14:paraId="2D269E77" w14:textId="77777777" w:rsidR="009810C9" w:rsidRPr="0046756F" w:rsidRDefault="009810C9" w:rsidP="009810C9">
      <w:pPr>
        <w:rPr>
          <w:rFonts w:cs="Arial"/>
        </w:rPr>
      </w:pPr>
    </w:p>
    <w:p w14:paraId="3D9A02DD" w14:textId="77777777" w:rsidR="009810C9" w:rsidRPr="0046756F" w:rsidRDefault="009810C9" w:rsidP="009810C9">
      <w:pPr>
        <w:widowControl w:val="0"/>
        <w:autoSpaceDE w:val="0"/>
        <w:autoSpaceDN w:val="0"/>
        <w:adjustRightInd w:val="0"/>
        <w:rPr>
          <w:rFonts w:cs="Arial"/>
        </w:rPr>
      </w:pPr>
      <w:r w:rsidRPr="0046756F">
        <w:rPr>
          <w:rFonts w:cs="Arial"/>
        </w:rPr>
        <w:t>The function shall enable GPIO Clock by calling the function RccAhb1PeriphClockCmd with parameters</w:t>
      </w:r>
    </w:p>
    <w:p w14:paraId="586CA4A3"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M_HW_CAN1_GPIO_CLK and ENABLE.</w:t>
      </w:r>
    </w:p>
    <w:p w14:paraId="5AF4DE93" w14:textId="77777777" w:rsidR="009810C9" w:rsidRPr="0046756F" w:rsidRDefault="00000000" w:rsidP="009810C9">
      <w:pPr>
        <w:rPr>
          <w:rFonts w:cs="Arial"/>
        </w:rPr>
      </w:pPr>
      <w:r>
        <w:rPr>
          <w:rFonts w:cs="Arial"/>
        </w:rPr>
        <w:pict w14:anchorId="42E04A99">
          <v:rect id="_x0000_i1306" style="width:0;height:1.5pt" o:hralign="center" o:hrstd="t" o:hr="t" fillcolor="#a0a0a0" stroked="f"/>
        </w:pict>
      </w:r>
    </w:p>
    <w:p w14:paraId="7F0B93AD" w14:textId="77777777" w:rsidR="009810C9" w:rsidRPr="0046756F" w:rsidRDefault="009810C9" w:rsidP="009810C9">
      <w:pPr>
        <w:pStyle w:val="Heading5"/>
        <w:rPr>
          <w:rFonts w:ascii="Arial" w:hAnsi="Arial" w:cs="Arial"/>
        </w:rPr>
      </w:pPr>
      <w:bookmarkStart w:id="568" w:name="_Toc122795643"/>
      <w:bookmarkStart w:id="569" w:name="_Toc158905693"/>
      <w:r w:rsidRPr="0046756F">
        <w:rPr>
          <w:rFonts w:ascii="Arial" w:hAnsi="Arial" w:cs="Arial"/>
        </w:rPr>
        <w:t>10.2.11.7.2 daucmfarinc825-CanConfig-LLR-002</w:t>
      </w:r>
      <w:bookmarkEnd w:id="568"/>
      <w:bookmarkEnd w:id="569"/>
    </w:p>
    <w:p w14:paraId="7A2D51B9" w14:textId="77777777" w:rsidR="009810C9" w:rsidRPr="0046756F" w:rsidRDefault="009810C9" w:rsidP="009810C9">
      <w:pPr>
        <w:rPr>
          <w:rFonts w:cs="Arial"/>
        </w:rPr>
      </w:pPr>
      <w:r w:rsidRPr="0046756F">
        <w:rPr>
          <w:rFonts w:cs="Arial"/>
        </w:rPr>
        <w:t>Requirement ID: H698-LLD-CMU-FNC-318</w:t>
      </w:r>
    </w:p>
    <w:p w14:paraId="37A52C68" w14:textId="77777777" w:rsidR="009810C9" w:rsidRPr="0046756F" w:rsidRDefault="009810C9" w:rsidP="009810C9">
      <w:pPr>
        <w:rPr>
          <w:rFonts w:cs="Arial"/>
        </w:rPr>
      </w:pPr>
    </w:p>
    <w:p w14:paraId="56A5518B" w14:textId="77777777" w:rsidR="009810C9" w:rsidRPr="0046756F" w:rsidRDefault="009810C9" w:rsidP="009810C9">
      <w:pPr>
        <w:widowControl w:val="0"/>
        <w:autoSpaceDE w:val="0"/>
        <w:autoSpaceDN w:val="0"/>
        <w:adjustRightInd w:val="0"/>
        <w:rPr>
          <w:rFonts w:cs="Arial"/>
        </w:rPr>
      </w:pPr>
      <w:r w:rsidRPr="0046756F">
        <w:rPr>
          <w:rFonts w:cs="Arial"/>
        </w:rPr>
        <w:t>The function shall connect CAN pins to AF9(PB8) by calling the function GpioPinAFConfig</w:t>
      </w:r>
    </w:p>
    <w:p w14:paraId="1F363171" w14:textId="77777777" w:rsidR="009810C9" w:rsidRPr="0046756F" w:rsidRDefault="009810C9" w:rsidP="009810C9">
      <w:pPr>
        <w:widowControl w:val="0"/>
        <w:autoSpaceDE w:val="0"/>
        <w:autoSpaceDN w:val="0"/>
        <w:adjustRightInd w:val="0"/>
        <w:rPr>
          <w:rFonts w:cs="Arial"/>
          <w:sz w:val="17"/>
          <w:szCs w:val="17"/>
        </w:rPr>
      </w:pPr>
      <w:r w:rsidRPr="0046756F">
        <w:rPr>
          <w:rFonts w:cs="Arial"/>
        </w:rPr>
        <w:t>with parameters M_HW_CAN1_GPIO_PORT, M_HW_CAN1_RX_SOURCE and M_HW_CAN1_AF_PORT.</w:t>
      </w:r>
    </w:p>
    <w:p w14:paraId="7D137DC2" w14:textId="77777777" w:rsidR="009810C9" w:rsidRPr="0046756F" w:rsidRDefault="00000000" w:rsidP="009810C9">
      <w:pPr>
        <w:rPr>
          <w:rFonts w:cs="Arial"/>
        </w:rPr>
      </w:pPr>
      <w:r>
        <w:rPr>
          <w:rFonts w:cs="Arial"/>
        </w:rPr>
        <w:pict w14:anchorId="319AAD3E">
          <v:rect id="_x0000_i1307" style="width:0;height:1.5pt" o:hralign="center" o:hrstd="t" o:hr="t" fillcolor="#a0a0a0" stroked="f"/>
        </w:pict>
      </w:r>
    </w:p>
    <w:p w14:paraId="6FCC8724" w14:textId="77777777" w:rsidR="009810C9" w:rsidRPr="0046756F" w:rsidRDefault="009810C9" w:rsidP="009810C9">
      <w:pPr>
        <w:pStyle w:val="Heading5"/>
        <w:rPr>
          <w:rFonts w:ascii="Arial" w:hAnsi="Arial" w:cs="Arial"/>
        </w:rPr>
      </w:pPr>
      <w:bookmarkStart w:id="570" w:name="_Toc122795644"/>
      <w:bookmarkStart w:id="571" w:name="_Toc158905694"/>
      <w:r w:rsidRPr="0046756F">
        <w:rPr>
          <w:rFonts w:ascii="Arial" w:hAnsi="Arial" w:cs="Arial"/>
        </w:rPr>
        <w:t>10.2.11.7.3 daucmfarinc825-CanConfig-LLR-003</w:t>
      </w:r>
      <w:bookmarkEnd w:id="570"/>
      <w:bookmarkEnd w:id="571"/>
    </w:p>
    <w:p w14:paraId="14696019" w14:textId="77777777" w:rsidR="009810C9" w:rsidRPr="0046756F" w:rsidRDefault="009810C9" w:rsidP="009810C9">
      <w:pPr>
        <w:rPr>
          <w:rFonts w:cs="Arial"/>
        </w:rPr>
      </w:pPr>
      <w:r w:rsidRPr="0046756F">
        <w:rPr>
          <w:rFonts w:cs="Arial"/>
        </w:rPr>
        <w:t>Requirement ID: H698-LLD-CMU-FNC-319</w:t>
      </w:r>
    </w:p>
    <w:p w14:paraId="299867D7" w14:textId="77777777" w:rsidR="009810C9" w:rsidRPr="0046756F" w:rsidRDefault="009810C9" w:rsidP="009810C9">
      <w:pPr>
        <w:rPr>
          <w:rFonts w:cs="Arial"/>
        </w:rPr>
      </w:pPr>
    </w:p>
    <w:p w14:paraId="56D464E4"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connect CAN pins to AF9 (PB9) by calling the function GpioPinAFConfig with </w:t>
      </w:r>
    </w:p>
    <w:p w14:paraId="2D2F6B1A" w14:textId="77777777" w:rsidR="009810C9" w:rsidRPr="0046756F" w:rsidRDefault="009810C9" w:rsidP="009810C9">
      <w:pPr>
        <w:widowControl w:val="0"/>
        <w:autoSpaceDE w:val="0"/>
        <w:autoSpaceDN w:val="0"/>
        <w:adjustRightInd w:val="0"/>
        <w:rPr>
          <w:rFonts w:cs="Arial"/>
          <w:sz w:val="17"/>
          <w:szCs w:val="17"/>
        </w:rPr>
      </w:pPr>
      <w:r w:rsidRPr="0046756F">
        <w:rPr>
          <w:rFonts w:cs="Arial"/>
        </w:rPr>
        <w:t>parameters M_HW_CAN1_GPIO_PORT, M_HW_CAN1_TX_SOURCE and M_HW_CAN1_AF_PORT.</w:t>
      </w:r>
    </w:p>
    <w:p w14:paraId="0F2C89FB" w14:textId="77777777" w:rsidR="009810C9" w:rsidRPr="0046756F" w:rsidRDefault="00000000" w:rsidP="009810C9">
      <w:pPr>
        <w:rPr>
          <w:rFonts w:cs="Arial"/>
        </w:rPr>
      </w:pPr>
      <w:r>
        <w:rPr>
          <w:rFonts w:cs="Arial"/>
        </w:rPr>
        <w:pict w14:anchorId="15F4FF50">
          <v:rect id="_x0000_i1308" style="width:0;height:1.5pt" o:hralign="center" o:hrstd="t" o:hr="t" fillcolor="#a0a0a0" stroked="f"/>
        </w:pict>
      </w:r>
    </w:p>
    <w:p w14:paraId="3AB62B3D" w14:textId="77777777" w:rsidR="009810C9" w:rsidRPr="0046756F" w:rsidRDefault="009810C9" w:rsidP="009810C9">
      <w:pPr>
        <w:pStyle w:val="Heading5"/>
        <w:rPr>
          <w:rFonts w:ascii="Arial" w:hAnsi="Arial" w:cs="Arial"/>
        </w:rPr>
      </w:pPr>
      <w:bookmarkStart w:id="572" w:name="_Toc122795645"/>
      <w:bookmarkStart w:id="573" w:name="_Toc158905695"/>
      <w:r w:rsidRPr="0046756F">
        <w:rPr>
          <w:rFonts w:ascii="Arial" w:hAnsi="Arial" w:cs="Arial"/>
        </w:rPr>
        <w:t>10.2.11.7.4 daucmfarinc825-CanConfig-LLR-004</w:t>
      </w:r>
      <w:bookmarkEnd w:id="572"/>
      <w:bookmarkEnd w:id="573"/>
    </w:p>
    <w:p w14:paraId="79A5A0D1" w14:textId="77777777" w:rsidR="009810C9" w:rsidRPr="0046756F" w:rsidRDefault="009810C9" w:rsidP="009810C9">
      <w:pPr>
        <w:rPr>
          <w:rFonts w:cs="Arial"/>
        </w:rPr>
      </w:pPr>
      <w:r w:rsidRPr="0046756F">
        <w:rPr>
          <w:rFonts w:cs="Arial"/>
        </w:rPr>
        <w:t>Requirement ID: H698-LLD-CMU-FNC-320</w:t>
      </w:r>
    </w:p>
    <w:p w14:paraId="62177413" w14:textId="77777777" w:rsidR="009810C9" w:rsidRPr="0046756F" w:rsidRDefault="009810C9" w:rsidP="009810C9">
      <w:pPr>
        <w:rPr>
          <w:rFonts w:cs="Arial"/>
        </w:rPr>
      </w:pPr>
    </w:p>
    <w:p w14:paraId="38CCEA60"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284826D0" w14:textId="77777777" w:rsidR="009810C9" w:rsidRPr="0046756F" w:rsidRDefault="009810C9" w:rsidP="009810C9">
      <w:pPr>
        <w:widowControl w:val="0"/>
        <w:autoSpaceDE w:val="0"/>
        <w:autoSpaceDN w:val="0"/>
        <w:adjustRightInd w:val="0"/>
        <w:rPr>
          <w:rFonts w:cs="Arial"/>
        </w:rPr>
      </w:pPr>
      <w:r w:rsidRPr="0046756F">
        <w:rPr>
          <w:rFonts w:cs="Arial"/>
        </w:rPr>
        <w:t>- set GPIO pins to (M_HW_CAN1_RX_PIN bitwise OR M_HW_CAN1_TX_PIN)</w:t>
      </w:r>
    </w:p>
    <w:p w14:paraId="7305CD68" w14:textId="77777777" w:rsidR="009810C9" w:rsidRPr="0046756F" w:rsidRDefault="009810C9" w:rsidP="009810C9">
      <w:pPr>
        <w:widowControl w:val="0"/>
        <w:autoSpaceDE w:val="0"/>
        <w:autoSpaceDN w:val="0"/>
        <w:adjustRightInd w:val="0"/>
        <w:rPr>
          <w:rFonts w:cs="Arial"/>
        </w:rPr>
      </w:pPr>
      <w:r w:rsidRPr="0046756F">
        <w:rPr>
          <w:rFonts w:cs="Arial"/>
        </w:rPr>
        <w:t>- set operating mode for the selected pin to GPIO_MODE_AF</w:t>
      </w:r>
    </w:p>
    <w:p w14:paraId="40A5F270" w14:textId="77777777" w:rsidR="009810C9" w:rsidRPr="0046756F" w:rsidRDefault="009810C9" w:rsidP="009810C9">
      <w:pPr>
        <w:widowControl w:val="0"/>
        <w:autoSpaceDE w:val="0"/>
        <w:autoSpaceDN w:val="0"/>
        <w:adjustRightInd w:val="0"/>
        <w:rPr>
          <w:rFonts w:cs="Arial"/>
        </w:rPr>
      </w:pPr>
      <w:r w:rsidRPr="0046756F">
        <w:rPr>
          <w:rFonts w:cs="Arial"/>
        </w:rPr>
        <w:t>- set speed for the selected pin to GPIO_SPEED_50MHZ</w:t>
      </w:r>
    </w:p>
    <w:p w14:paraId="39527CA4" w14:textId="77777777" w:rsidR="009810C9" w:rsidRPr="0046756F" w:rsidRDefault="009810C9" w:rsidP="009810C9">
      <w:pPr>
        <w:widowControl w:val="0"/>
        <w:autoSpaceDE w:val="0"/>
        <w:autoSpaceDN w:val="0"/>
        <w:adjustRightInd w:val="0"/>
        <w:rPr>
          <w:rFonts w:cs="Arial"/>
        </w:rPr>
      </w:pPr>
      <w:r w:rsidRPr="0046756F">
        <w:rPr>
          <w:rFonts w:cs="Arial"/>
        </w:rPr>
        <w:t>- set operating output type for the selected pin to GPIO_OTYPE_PP</w:t>
      </w:r>
    </w:p>
    <w:p w14:paraId="2C848422" w14:textId="77777777" w:rsidR="009810C9" w:rsidRPr="0046756F" w:rsidRDefault="009810C9" w:rsidP="009810C9">
      <w:pPr>
        <w:widowControl w:val="0"/>
        <w:autoSpaceDE w:val="0"/>
        <w:autoSpaceDN w:val="0"/>
        <w:adjustRightInd w:val="0"/>
        <w:rPr>
          <w:rFonts w:cs="Arial"/>
        </w:rPr>
      </w:pPr>
      <w:r w:rsidRPr="0046756F">
        <w:rPr>
          <w:rFonts w:cs="Arial"/>
        </w:rPr>
        <w:t>- set operating Pull-up/Pull down for the selected pin to GPIO_PUPD_UP</w:t>
      </w:r>
    </w:p>
    <w:p w14:paraId="72CDDD0C" w14:textId="77777777" w:rsidR="009810C9" w:rsidRPr="0046756F" w:rsidRDefault="009810C9" w:rsidP="009810C9">
      <w:pPr>
        <w:widowControl w:val="0"/>
        <w:autoSpaceDE w:val="0"/>
        <w:autoSpaceDN w:val="0"/>
        <w:adjustRightInd w:val="0"/>
        <w:rPr>
          <w:rFonts w:cs="Arial"/>
        </w:rPr>
      </w:pPr>
      <w:r w:rsidRPr="0046756F">
        <w:rPr>
          <w:rFonts w:cs="Arial"/>
        </w:rPr>
        <w:t>-initializes the GPIOB Peripheral by calling GpioInit function with parameters M_HW_CAN1_GPIO_PORT</w:t>
      </w:r>
    </w:p>
    <w:p w14:paraId="5EA60740" w14:textId="77777777" w:rsidR="009810C9" w:rsidRPr="0046756F" w:rsidRDefault="009810C9" w:rsidP="009810C9">
      <w:pPr>
        <w:widowControl w:val="0"/>
        <w:autoSpaceDE w:val="0"/>
        <w:autoSpaceDN w:val="0"/>
        <w:adjustRightInd w:val="0"/>
        <w:rPr>
          <w:rFonts w:cs="Arial"/>
          <w:sz w:val="17"/>
          <w:szCs w:val="17"/>
        </w:rPr>
      </w:pPr>
      <w:r w:rsidRPr="0046756F">
        <w:rPr>
          <w:rFonts w:cs="Arial"/>
        </w:rPr>
        <w:t>and reference to GPIO Init structure.</w:t>
      </w:r>
    </w:p>
    <w:p w14:paraId="2270FFB0" w14:textId="77777777" w:rsidR="009810C9" w:rsidRPr="0046756F" w:rsidRDefault="00000000" w:rsidP="009810C9">
      <w:pPr>
        <w:rPr>
          <w:rFonts w:cs="Arial"/>
        </w:rPr>
      </w:pPr>
      <w:r>
        <w:rPr>
          <w:rFonts w:cs="Arial"/>
        </w:rPr>
        <w:pict w14:anchorId="72F36717">
          <v:rect id="_x0000_i1309" style="width:0;height:1.5pt" o:hralign="center" o:hrstd="t" o:hr="t" fillcolor="#a0a0a0" stroked="f"/>
        </w:pict>
      </w:r>
    </w:p>
    <w:p w14:paraId="640DC9D1" w14:textId="77777777" w:rsidR="009810C9" w:rsidRPr="0046756F" w:rsidRDefault="009810C9" w:rsidP="009810C9">
      <w:pPr>
        <w:pStyle w:val="Heading5"/>
        <w:rPr>
          <w:rFonts w:ascii="Arial" w:hAnsi="Arial" w:cs="Arial"/>
        </w:rPr>
      </w:pPr>
      <w:bookmarkStart w:id="574" w:name="_Toc122795646"/>
      <w:bookmarkStart w:id="575" w:name="_Toc158905696"/>
      <w:r w:rsidRPr="0046756F">
        <w:rPr>
          <w:rFonts w:ascii="Arial" w:hAnsi="Arial" w:cs="Arial"/>
        </w:rPr>
        <w:t>10.2.11.7.5 daucmfarinc825-CanConfig-LLR-005</w:t>
      </w:r>
      <w:bookmarkEnd w:id="574"/>
      <w:bookmarkEnd w:id="575"/>
    </w:p>
    <w:p w14:paraId="000450B0" w14:textId="77777777" w:rsidR="009810C9" w:rsidRPr="0046756F" w:rsidRDefault="009810C9" w:rsidP="009810C9">
      <w:pPr>
        <w:rPr>
          <w:rFonts w:cs="Arial"/>
        </w:rPr>
      </w:pPr>
      <w:r w:rsidRPr="0046756F">
        <w:rPr>
          <w:rFonts w:cs="Arial"/>
        </w:rPr>
        <w:t>Requirement ID: H698-LLD-CMU-FNC-321</w:t>
      </w:r>
    </w:p>
    <w:p w14:paraId="409829C8" w14:textId="77777777" w:rsidR="009810C9" w:rsidRPr="0046756F" w:rsidRDefault="009810C9" w:rsidP="009810C9">
      <w:pPr>
        <w:rPr>
          <w:rFonts w:cs="Arial"/>
        </w:rPr>
      </w:pPr>
    </w:p>
    <w:p w14:paraId="2887C031" w14:textId="77777777" w:rsidR="009810C9" w:rsidRPr="0046756F" w:rsidRDefault="009810C9" w:rsidP="009810C9">
      <w:pPr>
        <w:widowControl w:val="0"/>
        <w:autoSpaceDE w:val="0"/>
        <w:autoSpaceDN w:val="0"/>
        <w:adjustRightInd w:val="0"/>
        <w:rPr>
          <w:rFonts w:cs="Arial"/>
        </w:rPr>
      </w:pPr>
      <w:r w:rsidRPr="0046756F">
        <w:rPr>
          <w:rFonts w:cs="Arial"/>
        </w:rPr>
        <w:t>The function shall enable CAN Clock by calling the function RccApb1PeriphClockCmd with parameters</w:t>
      </w:r>
    </w:p>
    <w:p w14:paraId="7AE4D3AA"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M_HW_CAN1_CLK and ENABLE.</w:t>
      </w:r>
    </w:p>
    <w:p w14:paraId="379925FB" w14:textId="77777777" w:rsidR="009810C9" w:rsidRPr="0046756F" w:rsidRDefault="00000000" w:rsidP="009810C9">
      <w:pPr>
        <w:rPr>
          <w:rFonts w:cs="Arial"/>
        </w:rPr>
      </w:pPr>
      <w:r>
        <w:rPr>
          <w:rFonts w:cs="Arial"/>
        </w:rPr>
        <w:pict w14:anchorId="7EC6E50C">
          <v:rect id="_x0000_i1310" style="width:0;height:1.5pt" o:hralign="center" o:hrstd="t" o:hr="t" fillcolor="#a0a0a0" stroked="f"/>
        </w:pict>
      </w:r>
    </w:p>
    <w:p w14:paraId="0952E687" w14:textId="77777777" w:rsidR="009810C9" w:rsidRPr="0046756F" w:rsidRDefault="009810C9" w:rsidP="009810C9">
      <w:pPr>
        <w:pStyle w:val="Heading5"/>
        <w:rPr>
          <w:rFonts w:ascii="Arial" w:hAnsi="Arial" w:cs="Arial"/>
        </w:rPr>
      </w:pPr>
      <w:bookmarkStart w:id="576" w:name="_Toc122795647"/>
      <w:bookmarkStart w:id="577" w:name="_Toc158905697"/>
      <w:r w:rsidRPr="0046756F">
        <w:rPr>
          <w:rFonts w:ascii="Arial" w:hAnsi="Arial" w:cs="Arial"/>
        </w:rPr>
        <w:t>10.2.11.7.6 daucmfarinc825-CanConfig-LLR-006</w:t>
      </w:r>
      <w:bookmarkEnd w:id="576"/>
      <w:bookmarkEnd w:id="577"/>
    </w:p>
    <w:p w14:paraId="4C628270" w14:textId="77777777" w:rsidR="009810C9" w:rsidRPr="0046756F" w:rsidRDefault="009810C9" w:rsidP="009810C9">
      <w:pPr>
        <w:rPr>
          <w:rFonts w:cs="Arial"/>
        </w:rPr>
      </w:pPr>
      <w:r w:rsidRPr="0046756F">
        <w:rPr>
          <w:rFonts w:cs="Arial"/>
        </w:rPr>
        <w:t>Requirement ID: H698-LLD-CMU-FNC-322</w:t>
      </w:r>
    </w:p>
    <w:p w14:paraId="7A32E1C5" w14:textId="77777777" w:rsidR="009810C9" w:rsidRPr="0046756F" w:rsidRDefault="009810C9" w:rsidP="009810C9">
      <w:pPr>
        <w:rPr>
          <w:rFonts w:cs="Arial"/>
        </w:rPr>
      </w:pPr>
    </w:p>
    <w:p w14:paraId="0D0C2FA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de-initialize the CAN Peripheral registers by calling the function CanDeInit with parameter M_CANX.</w:t>
      </w:r>
    </w:p>
    <w:p w14:paraId="278D5238" w14:textId="77777777" w:rsidR="009810C9" w:rsidRPr="0046756F" w:rsidRDefault="00000000" w:rsidP="009810C9">
      <w:pPr>
        <w:rPr>
          <w:rFonts w:cs="Arial"/>
        </w:rPr>
      </w:pPr>
      <w:r>
        <w:rPr>
          <w:rFonts w:cs="Arial"/>
        </w:rPr>
        <w:pict w14:anchorId="2F4DFBC4">
          <v:rect id="_x0000_i1311" style="width:0;height:1.5pt" o:hralign="center" o:hrstd="t" o:hr="t" fillcolor="#a0a0a0" stroked="f"/>
        </w:pict>
      </w:r>
    </w:p>
    <w:p w14:paraId="7397F06D" w14:textId="77777777" w:rsidR="009810C9" w:rsidRPr="0046756F" w:rsidRDefault="009810C9" w:rsidP="009810C9">
      <w:pPr>
        <w:pStyle w:val="Heading5"/>
        <w:rPr>
          <w:rFonts w:ascii="Arial" w:hAnsi="Arial" w:cs="Arial"/>
        </w:rPr>
      </w:pPr>
      <w:bookmarkStart w:id="578" w:name="_Toc122795648"/>
      <w:bookmarkStart w:id="579" w:name="_Toc158905698"/>
      <w:r w:rsidRPr="0046756F">
        <w:rPr>
          <w:rFonts w:ascii="Arial" w:hAnsi="Arial" w:cs="Arial"/>
        </w:rPr>
        <w:t>10.2.11.7.7 daucmfarinc825-CanConfig-LLR-007</w:t>
      </w:r>
      <w:bookmarkEnd w:id="578"/>
      <w:bookmarkEnd w:id="579"/>
    </w:p>
    <w:p w14:paraId="26EF8DBF" w14:textId="77777777" w:rsidR="009810C9" w:rsidRPr="0046756F" w:rsidRDefault="009810C9" w:rsidP="009810C9">
      <w:pPr>
        <w:rPr>
          <w:rFonts w:cs="Arial"/>
        </w:rPr>
      </w:pPr>
      <w:r w:rsidRPr="0046756F">
        <w:rPr>
          <w:rFonts w:cs="Arial"/>
        </w:rPr>
        <w:t>Requirement ID: H698-LLD-CMU-FNC-323</w:t>
      </w:r>
    </w:p>
    <w:p w14:paraId="4F1D8D83" w14:textId="77777777" w:rsidR="009810C9" w:rsidRPr="0046756F" w:rsidRDefault="009810C9" w:rsidP="009810C9">
      <w:pPr>
        <w:rPr>
          <w:rFonts w:cs="Arial"/>
        </w:rPr>
      </w:pPr>
    </w:p>
    <w:p w14:paraId="3BCAAC1D"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69399FFC" w14:textId="77777777" w:rsidR="009810C9" w:rsidRPr="0046756F" w:rsidRDefault="009810C9" w:rsidP="009810C9">
      <w:pPr>
        <w:widowControl w:val="0"/>
        <w:autoSpaceDE w:val="0"/>
        <w:autoSpaceDN w:val="0"/>
        <w:adjustRightInd w:val="0"/>
        <w:rPr>
          <w:rFonts w:cs="Arial"/>
        </w:rPr>
      </w:pPr>
      <w:r w:rsidRPr="0046756F">
        <w:rPr>
          <w:rFonts w:cs="Arial"/>
        </w:rPr>
        <w:t>- disable time triggered comm mode of CAN Init structure</w:t>
      </w:r>
    </w:p>
    <w:p w14:paraId="62BB8360" w14:textId="77777777" w:rsidR="009810C9" w:rsidRPr="0046756F" w:rsidRDefault="009810C9" w:rsidP="009810C9">
      <w:pPr>
        <w:widowControl w:val="0"/>
        <w:autoSpaceDE w:val="0"/>
        <w:autoSpaceDN w:val="0"/>
        <w:adjustRightInd w:val="0"/>
        <w:rPr>
          <w:rFonts w:cs="Arial"/>
        </w:rPr>
      </w:pPr>
      <w:r w:rsidRPr="0046756F">
        <w:rPr>
          <w:rFonts w:cs="Arial"/>
        </w:rPr>
        <w:t>- enable automatic bus-off management of CAN Init structure</w:t>
      </w:r>
    </w:p>
    <w:p w14:paraId="4EABEB3E" w14:textId="77777777" w:rsidR="009810C9" w:rsidRPr="0046756F" w:rsidRDefault="009810C9" w:rsidP="009810C9">
      <w:pPr>
        <w:widowControl w:val="0"/>
        <w:autoSpaceDE w:val="0"/>
        <w:autoSpaceDN w:val="0"/>
        <w:adjustRightInd w:val="0"/>
        <w:rPr>
          <w:rFonts w:cs="Arial"/>
        </w:rPr>
      </w:pPr>
      <w:r w:rsidRPr="0046756F">
        <w:rPr>
          <w:rFonts w:cs="Arial"/>
        </w:rPr>
        <w:t>- disable the automatic wake-up mode of CAN Init structure</w:t>
      </w:r>
    </w:p>
    <w:p w14:paraId="346C7C8C" w14:textId="77777777" w:rsidR="009810C9" w:rsidRPr="0046756F" w:rsidRDefault="009810C9" w:rsidP="009810C9">
      <w:pPr>
        <w:widowControl w:val="0"/>
        <w:autoSpaceDE w:val="0"/>
        <w:autoSpaceDN w:val="0"/>
        <w:adjustRightInd w:val="0"/>
        <w:rPr>
          <w:rFonts w:cs="Arial"/>
        </w:rPr>
      </w:pPr>
      <w:r w:rsidRPr="0046756F">
        <w:rPr>
          <w:rFonts w:cs="Arial"/>
        </w:rPr>
        <w:t>- disable the non-automatic retransmission mode of CAN Init structure</w:t>
      </w:r>
    </w:p>
    <w:p w14:paraId="40F2C43A" w14:textId="77777777" w:rsidR="009810C9" w:rsidRPr="0046756F" w:rsidRDefault="009810C9" w:rsidP="009810C9">
      <w:pPr>
        <w:widowControl w:val="0"/>
        <w:autoSpaceDE w:val="0"/>
        <w:autoSpaceDN w:val="0"/>
        <w:adjustRightInd w:val="0"/>
        <w:rPr>
          <w:rFonts w:cs="Arial"/>
        </w:rPr>
      </w:pPr>
      <w:r w:rsidRPr="0046756F">
        <w:rPr>
          <w:rFonts w:cs="Arial"/>
        </w:rPr>
        <w:t>- disable the Receive FIFO Locked mode of CAN Init structure</w:t>
      </w:r>
    </w:p>
    <w:p w14:paraId="3C5EB5D8" w14:textId="77777777" w:rsidR="009810C9" w:rsidRPr="0046756F" w:rsidRDefault="009810C9" w:rsidP="009810C9">
      <w:pPr>
        <w:widowControl w:val="0"/>
        <w:autoSpaceDE w:val="0"/>
        <w:autoSpaceDN w:val="0"/>
        <w:adjustRightInd w:val="0"/>
        <w:rPr>
          <w:rFonts w:cs="Arial"/>
        </w:rPr>
      </w:pPr>
      <w:r w:rsidRPr="0046756F">
        <w:rPr>
          <w:rFonts w:cs="Arial"/>
        </w:rPr>
        <w:t>- disable the Transmit FIFO priority of CAN Init structure</w:t>
      </w:r>
    </w:p>
    <w:p w14:paraId="1872F1F8" w14:textId="77777777" w:rsidR="009810C9" w:rsidRPr="0046756F" w:rsidRDefault="009810C9" w:rsidP="009810C9">
      <w:pPr>
        <w:widowControl w:val="0"/>
        <w:autoSpaceDE w:val="0"/>
        <w:autoSpaceDN w:val="0"/>
        <w:adjustRightInd w:val="0"/>
        <w:rPr>
          <w:rFonts w:cs="Arial"/>
        </w:rPr>
      </w:pPr>
      <w:r w:rsidRPr="0046756F">
        <w:rPr>
          <w:rFonts w:cs="Arial"/>
        </w:rPr>
        <w:t>- set CAN operating mode of CAN Init structure to M_CAN_MODE_NORMAL</w:t>
      </w:r>
    </w:p>
    <w:p w14:paraId="0CB96A0C" w14:textId="77777777" w:rsidR="009810C9" w:rsidRPr="0046756F" w:rsidRDefault="009810C9" w:rsidP="009810C9">
      <w:pPr>
        <w:widowControl w:val="0"/>
        <w:autoSpaceDE w:val="0"/>
        <w:autoSpaceDN w:val="0"/>
        <w:adjustRightInd w:val="0"/>
        <w:rPr>
          <w:rFonts w:cs="Arial"/>
        </w:rPr>
      </w:pPr>
      <w:r w:rsidRPr="0046756F">
        <w:rPr>
          <w:rFonts w:cs="Arial"/>
        </w:rPr>
        <w:t>- set CAN synchronization jump width of CAN Init structure to M_CAN_SJW_1TQ</w:t>
      </w:r>
    </w:p>
    <w:p w14:paraId="4026159E" w14:textId="77777777" w:rsidR="009810C9" w:rsidRPr="0046756F" w:rsidRDefault="009810C9" w:rsidP="009810C9">
      <w:pPr>
        <w:widowControl w:val="0"/>
        <w:autoSpaceDE w:val="0"/>
        <w:autoSpaceDN w:val="0"/>
        <w:adjustRightInd w:val="0"/>
        <w:rPr>
          <w:rFonts w:cs="Arial"/>
        </w:rPr>
      </w:pPr>
      <w:r w:rsidRPr="0046756F">
        <w:rPr>
          <w:rFonts w:cs="Arial"/>
        </w:rPr>
        <w:t>- set time quanta in Bit Segment 1 of CAN Init structure to M_CAN_BS1_15TQ</w:t>
      </w:r>
    </w:p>
    <w:p w14:paraId="10181E46" w14:textId="77777777" w:rsidR="009810C9" w:rsidRPr="0046756F" w:rsidRDefault="009810C9" w:rsidP="009810C9">
      <w:pPr>
        <w:widowControl w:val="0"/>
        <w:autoSpaceDE w:val="0"/>
        <w:autoSpaceDN w:val="0"/>
        <w:adjustRightInd w:val="0"/>
        <w:rPr>
          <w:rFonts w:cs="Arial"/>
        </w:rPr>
      </w:pPr>
      <w:r w:rsidRPr="0046756F">
        <w:rPr>
          <w:rFonts w:cs="Arial"/>
        </w:rPr>
        <w:t>- set time quanta in Bit Segment 2 of CAN Init structure to M_CAN_BS2_5TQ</w:t>
      </w:r>
    </w:p>
    <w:p w14:paraId="084E2F09" w14:textId="77777777" w:rsidR="009810C9" w:rsidRPr="0046756F" w:rsidRDefault="009810C9" w:rsidP="009810C9">
      <w:pPr>
        <w:widowControl w:val="0"/>
        <w:autoSpaceDE w:val="0"/>
        <w:autoSpaceDN w:val="0"/>
        <w:adjustRightInd w:val="0"/>
        <w:rPr>
          <w:rFonts w:cs="Arial"/>
        </w:rPr>
      </w:pPr>
      <w:r w:rsidRPr="0046756F">
        <w:rPr>
          <w:rFonts w:cs="Arial"/>
        </w:rPr>
        <w:t>- set length of a time quantum of CAN Init structure to M_TWO</w:t>
      </w:r>
    </w:p>
    <w:p w14:paraId="3A6F2A50" w14:textId="77777777" w:rsidR="009810C9" w:rsidRPr="0046756F" w:rsidRDefault="009810C9" w:rsidP="009810C9">
      <w:pPr>
        <w:widowControl w:val="0"/>
        <w:autoSpaceDE w:val="0"/>
        <w:autoSpaceDN w:val="0"/>
        <w:adjustRightInd w:val="0"/>
        <w:rPr>
          <w:rFonts w:cs="Arial"/>
          <w:sz w:val="17"/>
          <w:szCs w:val="17"/>
        </w:rPr>
      </w:pPr>
      <w:r w:rsidRPr="0046756F">
        <w:rPr>
          <w:rFonts w:cs="Arial"/>
        </w:rPr>
        <w:t>- initialize the CAN Peripheral registers by calling the function CanInit with parameters M_CANX and reference to CAN init structure.</w:t>
      </w:r>
    </w:p>
    <w:p w14:paraId="55B701D3" w14:textId="77777777" w:rsidR="009810C9" w:rsidRPr="0046756F" w:rsidRDefault="00000000" w:rsidP="009810C9">
      <w:pPr>
        <w:rPr>
          <w:rFonts w:cs="Arial"/>
        </w:rPr>
      </w:pPr>
      <w:r>
        <w:rPr>
          <w:rFonts w:cs="Arial"/>
        </w:rPr>
        <w:pict w14:anchorId="5DC05229">
          <v:rect id="_x0000_i1312" style="width:0;height:1.5pt" o:hralign="center" o:hrstd="t" o:hr="t" fillcolor="#a0a0a0" stroked="f"/>
        </w:pict>
      </w:r>
    </w:p>
    <w:p w14:paraId="68CDCF6C" w14:textId="77777777" w:rsidR="009810C9" w:rsidRPr="0046756F" w:rsidRDefault="009810C9" w:rsidP="009810C9">
      <w:pPr>
        <w:pStyle w:val="Heading5"/>
        <w:rPr>
          <w:rFonts w:ascii="Arial" w:hAnsi="Arial" w:cs="Arial"/>
        </w:rPr>
      </w:pPr>
      <w:bookmarkStart w:id="580" w:name="_Toc122795649"/>
      <w:bookmarkStart w:id="581" w:name="_Toc158905699"/>
      <w:r w:rsidRPr="0046756F">
        <w:rPr>
          <w:rFonts w:ascii="Arial" w:hAnsi="Arial" w:cs="Arial"/>
        </w:rPr>
        <w:t>10.2.11.7.8 daucmfarinc825-CanConfig-LLR-008</w:t>
      </w:r>
      <w:bookmarkEnd w:id="580"/>
      <w:bookmarkEnd w:id="581"/>
    </w:p>
    <w:p w14:paraId="3A9B3EEC" w14:textId="77777777" w:rsidR="009810C9" w:rsidRPr="0046756F" w:rsidRDefault="009810C9" w:rsidP="009810C9">
      <w:pPr>
        <w:rPr>
          <w:rFonts w:cs="Arial"/>
        </w:rPr>
      </w:pPr>
      <w:r w:rsidRPr="0046756F">
        <w:rPr>
          <w:rFonts w:cs="Arial"/>
        </w:rPr>
        <w:t>Requirement ID: H698-LLD-CMU-FNC-324</w:t>
      </w:r>
    </w:p>
    <w:p w14:paraId="70C9B1A8" w14:textId="77777777" w:rsidR="009810C9" w:rsidRPr="0046756F" w:rsidRDefault="009810C9" w:rsidP="009810C9">
      <w:pPr>
        <w:rPr>
          <w:rFonts w:cs="Arial"/>
        </w:rPr>
      </w:pPr>
    </w:p>
    <w:p w14:paraId="04B176A4"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272127C1" w14:textId="77777777" w:rsidR="009810C9" w:rsidRPr="0046756F" w:rsidRDefault="009810C9" w:rsidP="009810C9">
      <w:pPr>
        <w:widowControl w:val="0"/>
        <w:autoSpaceDE w:val="0"/>
        <w:autoSpaceDN w:val="0"/>
        <w:adjustRightInd w:val="0"/>
        <w:rPr>
          <w:rFonts w:cs="Arial"/>
        </w:rPr>
      </w:pPr>
      <w:r w:rsidRPr="0046756F">
        <w:rPr>
          <w:rFonts w:cs="Arial"/>
        </w:rPr>
        <w:t>- set filter number of CAN Filter Init structure to M_ZERO</w:t>
      </w:r>
    </w:p>
    <w:p w14:paraId="3DFED71A" w14:textId="77777777" w:rsidR="009810C9" w:rsidRPr="0046756F" w:rsidRDefault="009810C9" w:rsidP="009810C9">
      <w:pPr>
        <w:widowControl w:val="0"/>
        <w:autoSpaceDE w:val="0"/>
        <w:autoSpaceDN w:val="0"/>
        <w:adjustRightInd w:val="0"/>
        <w:rPr>
          <w:rFonts w:cs="Arial"/>
        </w:rPr>
      </w:pPr>
      <w:r w:rsidRPr="0046756F">
        <w:rPr>
          <w:rFonts w:cs="Arial"/>
        </w:rPr>
        <w:t>- set filter mode to be initialized of CAN Filter Init structure to M_CAN_FILTERMODE_IDMASK</w:t>
      </w:r>
    </w:p>
    <w:p w14:paraId="748EDEED" w14:textId="77777777" w:rsidR="009810C9" w:rsidRPr="0046756F" w:rsidRDefault="009810C9" w:rsidP="009810C9">
      <w:pPr>
        <w:widowControl w:val="0"/>
        <w:autoSpaceDE w:val="0"/>
        <w:autoSpaceDN w:val="0"/>
        <w:adjustRightInd w:val="0"/>
        <w:rPr>
          <w:rFonts w:cs="Arial"/>
        </w:rPr>
      </w:pPr>
      <w:r w:rsidRPr="0046756F">
        <w:rPr>
          <w:rFonts w:cs="Arial"/>
        </w:rPr>
        <w:t>- set filter scale of CAN Filter Init structure to M_CAN_FILTERSCALE_32BIT</w:t>
      </w:r>
    </w:p>
    <w:p w14:paraId="280B2C2D" w14:textId="77777777" w:rsidR="009810C9" w:rsidRPr="0046756F" w:rsidRDefault="009810C9" w:rsidP="009810C9">
      <w:pPr>
        <w:widowControl w:val="0"/>
        <w:autoSpaceDE w:val="0"/>
        <w:autoSpaceDN w:val="0"/>
        <w:adjustRightInd w:val="0"/>
        <w:rPr>
          <w:rFonts w:cs="Arial"/>
        </w:rPr>
      </w:pPr>
      <w:r w:rsidRPr="0046756F">
        <w:rPr>
          <w:rFonts w:cs="Arial"/>
        </w:rPr>
        <w:t xml:space="preserve">- set filter identification number high, filter identification number low, filter mask number high, filter mask number low of CAN Filter Init structure </w:t>
      </w:r>
    </w:p>
    <w:p w14:paraId="4FAA7A69" w14:textId="77777777" w:rsidR="009810C9" w:rsidRPr="0046756F" w:rsidRDefault="009810C9" w:rsidP="009810C9">
      <w:pPr>
        <w:widowControl w:val="0"/>
        <w:autoSpaceDE w:val="0"/>
        <w:autoSpaceDN w:val="0"/>
        <w:adjustRightInd w:val="0"/>
        <w:rPr>
          <w:rFonts w:cs="Arial"/>
        </w:rPr>
      </w:pPr>
      <w:r w:rsidRPr="0046756F">
        <w:rPr>
          <w:rFonts w:cs="Arial"/>
        </w:rPr>
        <w:t xml:space="preserve">   to M_HEXA_ZERO</w:t>
      </w:r>
    </w:p>
    <w:p w14:paraId="5A26F399" w14:textId="77777777" w:rsidR="009810C9" w:rsidRPr="0046756F" w:rsidRDefault="009810C9" w:rsidP="009810C9">
      <w:pPr>
        <w:widowControl w:val="0"/>
        <w:autoSpaceDE w:val="0"/>
        <w:autoSpaceDN w:val="0"/>
        <w:adjustRightInd w:val="0"/>
        <w:rPr>
          <w:rFonts w:cs="Arial"/>
        </w:rPr>
      </w:pPr>
      <w:r w:rsidRPr="0046756F">
        <w:rPr>
          <w:rFonts w:cs="Arial"/>
        </w:rPr>
        <w:t>- set FIFO assigned to the filter of CAN Filter Init structure to M_ZERO</w:t>
      </w:r>
    </w:p>
    <w:p w14:paraId="235C0C2D" w14:textId="77777777" w:rsidR="009810C9" w:rsidRPr="0046756F" w:rsidRDefault="009810C9" w:rsidP="009810C9">
      <w:pPr>
        <w:widowControl w:val="0"/>
        <w:autoSpaceDE w:val="0"/>
        <w:autoSpaceDN w:val="0"/>
        <w:adjustRightInd w:val="0"/>
        <w:rPr>
          <w:rFonts w:cs="Arial"/>
        </w:rPr>
      </w:pPr>
      <w:r w:rsidRPr="0046756F">
        <w:rPr>
          <w:rFonts w:cs="Arial"/>
        </w:rPr>
        <w:t>- set can filter activation of CAN Filter Init structure to ENABLE</w:t>
      </w:r>
    </w:p>
    <w:p w14:paraId="1D4BDACA" w14:textId="77777777" w:rsidR="009810C9" w:rsidRPr="0046756F" w:rsidRDefault="009810C9" w:rsidP="009810C9">
      <w:pPr>
        <w:widowControl w:val="0"/>
        <w:autoSpaceDE w:val="0"/>
        <w:autoSpaceDN w:val="0"/>
        <w:adjustRightInd w:val="0"/>
        <w:rPr>
          <w:rFonts w:cs="Arial"/>
          <w:sz w:val="17"/>
          <w:szCs w:val="17"/>
        </w:rPr>
      </w:pPr>
      <w:r w:rsidRPr="0046756F">
        <w:rPr>
          <w:rFonts w:cs="Arial"/>
        </w:rPr>
        <w:t>- configures the CAN reception filter by calling the function CanFilterInit with parameter reference to CAN Filter init structure.</w:t>
      </w:r>
    </w:p>
    <w:p w14:paraId="021532F4" w14:textId="77777777" w:rsidR="009810C9" w:rsidRPr="0046756F" w:rsidRDefault="00000000" w:rsidP="009810C9">
      <w:pPr>
        <w:rPr>
          <w:rFonts w:cs="Arial"/>
        </w:rPr>
      </w:pPr>
      <w:r>
        <w:rPr>
          <w:rFonts w:cs="Arial"/>
        </w:rPr>
        <w:pict w14:anchorId="361CE56F">
          <v:rect id="_x0000_i1313" style="width:0;height:1.5pt" o:hralign="center" o:hrstd="t" o:hr="t" fillcolor="#a0a0a0" stroked="f"/>
        </w:pict>
      </w:r>
    </w:p>
    <w:p w14:paraId="02507DA1" w14:textId="77777777" w:rsidR="009810C9" w:rsidRPr="0046756F" w:rsidRDefault="009810C9" w:rsidP="009810C9">
      <w:pPr>
        <w:pStyle w:val="Heading5"/>
        <w:rPr>
          <w:rFonts w:ascii="Arial" w:hAnsi="Arial" w:cs="Arial"/>
        </w:rPr>
      </w:pPr>
      <w:bookmarkStart w:id="582" w:name="_Toc122795650"/>
      <w:bookmarkStart w:id="583" w:name="_Toc158905700"/>
      <w:r w:rsidRPr="0046756F">
        <w:rPr>
          <w:rFonts w:ascii="Arial" w:hAnsi="Arial" w:cs="Arial"/>
        </w:rPr>
        <w:t>10.2.11.7.9 daucmfarinc825-CanConfig-LLR-009</w:t>
      </w:r>
      <w:bookmarkEnd w:id="582"/>
      <w:bookmarkEnd w:id="583"/>
    </w:p>
    <w:p w14:paraId="64F04BCD" w14:textId="77777777" w:rsidR="009810C9" w:rsidRPr="0046756F" w:rsidRDefault="009810C9" w:rsidP="009810C9">
      <w:pPr>
        <w:rPr>
          <w:rFonts w:cs="Arial"/>
        </w:rPr>
      </w:pPr>
      <w:r w:rsidRPr="0046756F">
        <w:rPr>
          <w:rFonts w:cs="Arial"/>
        </w:rPr>
        <w:t>Requirement ID: H698-LLD-CMU-FNC-325</w:t>
      </w:r>
    </w:p>
    <w:p w14:paraId="7198DECB" w14:textId="77777777" w:rsidR="009810C9" w:rsidRPr="0046756F" w:rsidRDefault="009810C9" w:rsidP="009810C9">
      <w:pPr>
        <w:rPr>
          <w:rFonts w:cs="Arial"/>
        </w:rPr>
      </w:pPr>
    </w:p>
    <w:p w14:paraId="10A7F674" w14:textId="77777777" w:rsidR="009810C9" w:rsidRPr="0046756F" w:rsidRDefault="009810C9" w:rsidP="009810C9">
      <w:pPr>
        <w:widowControl w:val="0"/>
        <w:autoSpaceDE w:val="0"/>
        <w:autoSpaceDN w:val="0"/>
        <w:adjustRightInd w:val="0"/>
        <w:rPr>
          <w:rFonts w:cs="Arial"/>
        </w:rPr>
      </w:pPr>
      <w:r w:rsidRPr="0046756F">
        <w:rPr>
          <w:rFonts w:cs="Arial"/>
        </w:rPr>
        <w:t>The function shall enable FIFO 0 message pending Interrupt by calling CanItConfig function with parameters</w:t>
      </w:r>
    </w:p>
    <w:p w14:paraId="16A6786A"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M_CANX, M_CAN_IT_FMP0 and ENABLE.</w:t>
      </w:r>
    </w:p>
    <w:p w14:paraId="0B663DCC" w14:textId="77777777" w:rsidR="009810C9" w:rsidRPr="0046756F" w:rsidRDefault="00000000" w:rsidP="009810C9">
      <w:pPr>
        <w:rPr>
          <w:rFonts w:cs="Arial"/>
        </w:rPr>
      </w:pPr>
      <w:r>
        <w:rPr>
          <w:rFonts w:cs="Arial"/>
        </w:rPr>
        <w:pict w14:anchorId="0D9A9471">
          <v:rect id="_x0000_i1314" style="width:0;height:1.5pt" o:hralign="center" o:hrstd="t" o:hr="t" fillcolor="#a0a0a0" stroked="f"/>
        </w:pict>
      </w:r>
    </w:p>
    <w:p w14:paraId="6C5D72EE" w14:textId="77777777" w:rsidR="009810C9" w:rsidRPr="0046756F" w:rsidRDefault="009810C9" w:rsidP="009810C9">
      <w:pPr>
        <w:pStyle w:val="Heading3"/>
      </w:pPr>
      <w:bookmarkStart w:id="584" w:name="_Toc122795651"/>
      <w:bookmarkStart w:id="585" w:name="_Toc158905701"/>
      <w:r w:rsidRPr="0046756F">
        <w:t>10.2.12 NvicConfig</w:t>
      </w:r>
      <w:bookmarkEnd w:id="584"/>
      <w:bookmarkEnd w:id="585"/>
    </w:p>
    <w:p w14:paraId="580EFAA9" w14:textId="77777777" w:rsidR="009810C9" w:rsidRPr="0046756F" w:rsidRDefault="009810C9" w:rsidP="009810C9">
      <w:pPr>
        <w:rPr>
          <w:rFonts w:cs="Arial"/>
        </w:rPr>
      </w:pPr>
    </w:p>
    <w:p w14:paraId="51B31C4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NvicConfig will follow in the sub sections.</w:t>
      </w:r>
    </w:p>
    <w:p w14:paraId="5F51C04A" w14:textId="77777777" w:rsidR="009810C9" w:rsidRPr="0046756F" w:rsidRDefault="00000000" w:rsidP="009810C9">
      <w:pPr>
        <w:rPr>
          <w:rFonts w:cs="Arial"/>
        </w:rPr>
      </w:pPr>
      <w:r>
        <w:rPr>
          <w:rFonts w:cs="Arial"/>
        </w:rPr>
        <w:pict w14:anchorId="7E3D609B">
          <v:rect id="_x0000_i1315" style="width:0;height:1.5pt" o:hralign="center" o:hrstd="t" o:hr="t" fillcolor="#a0a0a0" stroked="f"/>
        </w:pict>
      </w:r>
    </w:p>
    <w:p w14:paraId="5E4ABC8F" w14:textId="77777777" w:rsidR="009810C9" w:rsidRPr="0046756F" w:rsidRDefault="009810C9" w:rsidP="009810C9">
      <w:pPr>
        <w:pStyle w:val="Heading4"/>
        <w:rPr>
          <w:rFonts w:ascii="Arial" w:hAnsi="Arial" w:cs="Arial"/>
        </w:rPr>
      </w:pPr>
      <w:bookmarkStart w:id="586" w:name="_Toc122795652"/>
      <w:bookmarkStart w:id="587" w:name="_Toc158905702"/>
      <w:r w:rsidRPr="0046756F">
        <w:rPr>
          <w:rFonts w:ascii="Arial" w:hAnsi="Arial" w:cs="Arial"/>
        </w:rPr>
        <w:t>10.2.12.1 Brief Description</w:t>
      </w:r>
      <w:bookmarkEnd w:id="586"/>
      <w:bookmarkEnd w:id="587"/>
    </w:p>
    <w:p w14:paraId="7430A671" w14:textId="77777777" w:rsidR="009810C9" w:rsidRPr="0046756F" w:rsidRDefault="009810C9" w:rsidP="009810C9">
      <w:pPr>
        <w:rPr>
          <w:rFonts w:cs="Arial"/>
        </w:rPr>
      </w:pPr>
    </w:p>
    <w:p w14:paraId="096E3DD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NvicConfig function sets up the Nested Vectored Interrupt Controller to respond to CAN receive and transmit interrupts.</w:t>
      </w:r>
    </w:p>
    <w:p w14:paraId="6547B753" w14:textId="77777777" w:rsidR="009810C9" w:rsidRPr="0046756F" w:rsidRDefault="00000000" w:rsidP="009810C9">
      <w:pPr>
        <w:rPr>
          <w:rFonts w:cs="Arial"/>
        </w:rPr>
      </w:pPr>
      <w:r>
        <w:rPr>
          <w:rFonts w:cs="Arial"/>
        </w:rPr>
        <w:pict w14:anchorId="13B004EF">
          <v:rect id="_x0000_i1316" style="width:0;height:1.5pt" o:hralign="center" o:hrstd="t" o:hr="t" fillcolor="#a0a0a0" stroked="f"/>
        </w:pict>
      </w:r>
    </w:p>
    <w:p w14:paraId="0B50D0E9" w14:textId="77777777" w:rsidR="009810C9" w:rsidRPr="0046756F" w:rsidRDefault="009810C9" w:rsidP="009810C9">
      <w:pPr>
        <w:pStyle w:val="Heading4"/>
        <w:rPr>
          <w:rFonts w:ascii="Arial" w:hAnsi="Arial" w:cs="Arial"/>
        </w:rPr>
      </w:pPr>
      <w:bookmarkStart w:id="588" w:name="_Toc122795653"/>
      <w:bookmarkStart w:id="589" w:name="_Toc158905703"/>
      <w:r w:rsidRPr="0046756F">
        <w:rPr>
          <w:rFonts w:ascii="Arial" w:hAnsi="Arial" w:cs="Arial"/>
        </w:rPr>
        <w:t>10.2.12.2 List of HLRs allocated</w:t>
      </w:r>
      <w:bookmarkEnd w:id="588"/>
      <w:bookmarkEnd w:id="589"/>
    </w:p>
    <w:p w14:paraId="366B2162" w14:textId="77777777" w:rsidR="009810C9" w:rsidRPr="0046756F" w:rsidRDefault="009810C9" w:rsidP="009810C9">
      <w:pPr>
        <w:rPr>
          <w:rFonts w:cs="Arial"/>
        </w:rPr>
      </w:pPr>
    </w:p>
    <w:p w14:paraId="46EC82E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7A6754CC" w14:textId="77777777" w:rsidR="009810C9" w:rsidRPr="0046756F" w:rsidRDefault="00000000" w:rsidP="009810C9">
      <w:pPr>
        <w:rPr>
          <w:rFonts w:cs="Arial"/>
        </w:rPr>
      </w:pPr>
      <w:r>
        <w:rPr>
          <w:rFonts w:cs="Arial"/>
        </w:rPr>
        <w:pict w14:anchorId="62BA0A95">
          <v:rect id="_x0000_i1317" style="width:0;height:1.5pt" o:hralign="center" o:hrstd="t" o:hr="t" fillcolor="#a0a0a0" stroked="f"/>
        </w:pict>
      </w:r>
    </w:p>
    <w:p w14:paraId="692D17BC" w14:textId="77777777" w:rsidR="009810C9" w:rsidRPr="0046756F" w:rsidRDefault="009810C9" w:rsidP="009810C9">
      <w:pPr>
        <w:pStyle w:val="Heading4"/>
        <w:rPr>
          <w:rFonts w:ascii="Arial" w:hAnsi="Arial" w:cs="Arial"/>
        </w:rPr>
      </w:pPr>
      <w:bookmarkStart w:id="590" w:name="_Toc122795654"/>
      <w:bookmarkStart w:id="591" w:name="_Toc158905704"/>
      <w:r w:rsidRPr="0046756F">
        <w:rPr>
          <w:rFonts w:ascii="Arial" w:hAnsi="Arial" w:cs="Arial"/>
        </w:rPr>
        <w:t>10.2.12.3 List of global variables accessed and modified</w:t>
      </w:r>
      <w:bookmarkEnd w:id="590"/>
      <w:bookmarkEnd w:id="591"/>
    </w:p>
    <w:p w14:paraId="01F46A6E" w14:textId="77777777" w:rsidR="009810C9" w:rsidRPr="0046756F" w:rsidRDefault="009810C9" w:rsidP="009810C9">
      <w:pPr>
        <w:rPr>
          <w:rFonts w:cs="Arial"/>
        </w:rPr>
      </w:pPr>
    </w:p>
    <w:p w14:paraId="18A3BD5A"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5CA3F2CC"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18A6696F" w14:textId="77777777" w:rsidR="009810C9" w:rsidRPr="0046756F" w:rsidRDefault="00000000" w:rsidP="009810C9">
      <w:pPr>
        <w:rPr>
          <w:rFonts w:cs="Arial"/>
        </w:rPr>
      </w:pPr>
      <w:r>
        <w:rPr>
          <w:rFonts w:cs="Arial"/>
        </w:rPr>
        <w:pict w14:anchorId="1634D418">
          <v:rect id="_x0000_i1318" style="width:0;height:1.5pt" o:hralign="center" o:hrstd="t" o:hr="t" fillcolor="#a0a0a0" stroked="f"/>
        </w:pict>
      </w:r>
    </w:p>
    <w:p w14:paraId="43277B53" w14:textId="77777777" w:rsidR="009810C9" w:rsidRPr="0046756F" w:rsidRDefault="009810C9" w:rsidP="009810C9">
      <w:pPr>
        <w:pStyle w:val="Heading4"/>
        <w:rPr>
          <w:rFonts w:ascii="Arial" w:hAnsi="Arial" w:cs="Arial"/>
        </w:rPr>
      </w:pPr>
      <w:bookmarkStart w:id="592" w:name="_Toc122795655"/>
      <w:bookmarkStart w:id="593" w:name="_Toc158905705"/>
      <w:r w:rsidRPr="0046756F">
        <w:rPr>
          <w:rFonts w:ascii="Arial" w:hAnsi="Arial" w:cs="Arial"/>
        </w:rPr>
        <w:t>10.2.12.4 Parameter list (Input/Output)</w:t>
      </w:r>
      <w:bookmarkEnd w:id="592"/>
      <w:bookmarkEnd w:id="593"/>
    </w:p>
    <w:p w14:paraId="5CB2FB3D" w14:textId="77777777" w:rsidR="009810C9" w:rsidRPr="0046756F" w:rsidRDefault="009810C9" w:rsidP="009810C9">
      <w:pPr>
        <w:rPr>
          <w:rFonts w:cs="Arial"/>
        </w:rPr>
      </w:pPr>
    </w:p>
    <w:p w14:paraId="595D3610"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67EFFB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7C7DEEA4" w14:textId="77777777" w:rsidR="009810C9" w:rsidRPr="0046756F" w:rsidRDefault="00000000" w:rsidP="009810C9">
      <w:pPr>
        <w:rPr>
          <w:rFonts w:cs="Arial"/>
        </w:rPr>
      </w:pPr>
      <w:r>
        <w:rPr>
          <w:rFonts w:cs="Arial"/>
        </w:rPr>
        <w:pict w14:anchorId="03B947A8">
          <v:rect id="_x0000_i1319" style="width:0;height:1.5pt" o:hralign="center" o:hrstd="t" o:hr="t" fillcolor="#a0a0a0" stroked="f"/>
        </w:pict>
      </w:r>
    </w:p>
    <w:p w14:paraId="06390524" w14:textId="77777777" w:rsidR="009810C9" w:rsidRPr="0046756F" w:rsidRDefault="009810C9" w:rsidP="009810C9">
      <w:pPr>
        <w:pStyle w:val="Heading4"/>
        <w:rPr>
          <w:rFonts w:ascii="Arial" w:hAnsi="Arial" w:cs="Arial"/>
        </w:rPr>
      </w:pPr>
      <w:bookmarkStart w:id="594" w:name="_Toc122795656"/>
      <w:bookmarkStart w:id="595" w:name="_Toc158905706"/>
      <w:r w:rsidRPr="0046756F">
        <w:rPr>
          <w:rFonts w:ascii="Arial" w:hAnsi="Arial" w:cs="Arial"/>
        </w:rPr>
        <w:t>10.2.12.5 Return Value</w:t>
      </w:r>
      <w:bookmarkEnd w:id="594"/>
      <w:bookmarkEnd w:id="595"/>
    </w:p>
    <w:p w14:paraId="5486D76C" w14:textId="77777777" w:rsidR="009810C9" w:rsidRPr="0046756F" w:rsidRDefault="009810C9" w:rsidP="009810C9">
      <w:pPr>
        <w:rPr>
          <w:rFonts w:cs="Arial"/>
        </w:rPr>
      </w:pPr>
    </w:p>
    <w:p w14:paraId="54031D8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691A9D4" w14:textId="77777777" w:rsidR="009810C9" w:rsidRPr="0046756F" w:rsidRDefault="00000000" w:rsidP="009810C9">
      <w:pPr>
        <w:rPr>
          <w:rFonts w:cs="Arial"/>
        </w:rPr>
      </w:pPr>
      <w:r>
        <w:rPr>
          <w:rFonts w:cs="Arial"/>
        </w:rPr>
        <w:pict w14:anchorId="75FEAE93">
          <v:rect id="_x0000_i1320" style="width:0;height:1.5pt" o:hralign="center" o:hrstd="t" o:hr="t" fillcolor="#a0a0a0" stroked="f"/>
        </w:pict>
      </w:r>
    </w:p>
    <w:p w14:paraId="6D2CEA4D" w14:textId="77777777" w:rsidR="009810C9" w:rsidRPr="0046756F" w:rsidRDefault="009810C9" w:rsidP="009810C9">
      <w:pPr>
        <w:pStyle w:val="Heading4"/>
        <w:rPr>
          <w:rFonts w:ascii="Arial" w:hAnsi="Arial" w:cs="Arial"/>
        </w:rPr>
      </w:pPr>
      <w:bookmarkStart w:id="596" w:name="_Toc122795657"/>
      <w:bookmarkStart w:id="597" w:name="_Toc158905707"/>
      <w:r w:rsidRPr="0046756F">
        <w:rPr>
          <w:rFonts w:ascii="Arial" w:hAnsi="Arial" w:cs="Arial"/>
        </w:rPr>
        <w:t>10.2.12.6 Other CSUs called by this CSU</w:t>
      </w:r>
      <w:bookmarkEnd w:id="596"/>
      <w:bookmarkEnd w:id="597"/>
    </w:p>
    <w:p w14:paraId="6F258654" w14:textId="77777777" w:rsidR="009810C9" w:rsidRPr="0046756F" w:rsidRDefault="009810C9" w:rsidP="009810C9">
      <w:pPr>
        <w:rPr>
          <w:rFonts w:cs="Arial"/>
        </w:rPr>
      </w:pPr>
    </w:p>
    <w:p w14:paraId="0D9F362F" w14:textId="77777777" w:rsidR="009810C9" w:rsidRPr="0046756F" w:rsidRDefault="009810C9" w:rsidP="009810C9">
      <w:pPr>
        <w:widowControl w:val="0"/>
        <w:autoSpaceDE w:val="0"/>
        <w:autoSpaceDN w:val="0"/>
        <w:adjustRightInd w:val="0"/>
        <w:rPr>
          <w:rFonts w:cs="Arial"/>
        </w:rPr>
      </w:pPr>
      <w:r w:rsidRPr="0046756F">
        <w:rPr>
          <w:rFonts w:cs="Arial"/>
        </w:rPr>
        <w:t>NvicInit</w:t>
      </w:r>
    </w:p>
    <w:p w14:paraId="2FEE71AE" w14:textId="77777777" w:rsidR="009810C9" w:rsidRPr="0046756F" w:rsidRDefault="009810C9" w:rsidP="009810C9">
      <w:pPr>
        <w:widowControl w:val="0"/>
        <w:autoSpaceDE w:val="0"/>
        <w:autoSpaceDN w:val="0"/>
        <w:adjustRightInd w:val="0"/>
        <w:rPr>
          <w:rFonts w:cs="Arial"/>
        </w:rPr>
      </w:pPr>
      <w:r w:rsidRPr="0046756F">
        <w:rPr>
          <w:rFonts w:cs="Arial"/>
        </w:rPr>
        <w:t>IntrInstall</w:t>
      </w:r>
    </w:p>
    <w:p w14:paraId="698BFA6C" w14:textId="77777777" w:rsidR="009810C9" w:rsidRPr="0046756F" w:rsidRDefault="009810C9" w:rsidP="009810C9">
      <w:pPr>
        <w:widowControl w:val="0"/>
        <w:autoSpaceDE w:val="0"/>
        <w:autoSpaceDN w:val="0"/>
        <w:adjustRightInd w:val="0"/>
        <w:rPr>
          <w:rFonts w:cs="Arial"/>
        </w:rPr>
      </w:pPr>
      <w:r w:rsidRPr="0046756F">
        <w:rPr>
          <w:rFonts w:cs="Arial"/>
        </w:rPr>
        <w:t>A825ReceiveMessage</w:t>
      </w:r>
    </w:p>
    <w:p w14:paraId="3A12F5C0" w14:textId="77777777" w:rsidR="009810C9" w:rsidRPr="0046756F" w:rsidRDefault="009810C9" w:rsidP="009810C9">
      <w:pPr>
        <w:widowControl w:val="0"/>
        <w:autoSpaceDE w:val="0"/>
        <w:autoSpaceDN w:val="0"/>
        <w:adjustRightInd w:val="0"/>
        <w:rPr>
          <w:rFonts w:cs="Arial"/>
          <w:sz w:val="17"/>
          <w:szCs w:val="17"/>
        </w:rPr>
      </w:pPr>
      <w:r w:rsidRPr="0046756F">
        <w:rPr>
          <w:rFonts w:cs="Arial"/>
        </w:rPr>
        <w:t>A825BufferCheck</w:t>
      </w:r>
    </w:p>
    <w:p w14:paraId="046A8B8A" w14:textId="77777777" w:rsidR="009810C9" w:rsidRPr="0046756F" w:rsidRDefault="00000000" w:rsidP="009810C9">
      <w:pPr>
        <w:rPr>
          <w:rFonts w:cs="Arial"/>
        </w:rPr>
      </w:pPr>
      <w:r>
        <w:rPr>
          <w:rFonts w:cs="Arial"/>
        </w:rPr>
        <w:pict w14:anchorId="467C4699">
          <v:rect id="_x0000_i1321" style="width:0;height:1.5pt" o:hralign="center" o:hrstd="t" o:hr="t" fillcolor="#a0a0a0" stroked="f"/>
        </w:pict>
      </w:r>
    </w:p>
    <w:p w14:paraId="0677D6DF" w14:textId="77777777" w:rsidR="009810C9" w:rsidRPr="0046756F" w:rsidRDefault="009810C9" w:rsidP="009810C9">
      <w:pPr>
        <w:pStyle w:val="Heading4"/>
        <w:rPr>
          <w:rFonts w:ascii="Arial" w:hAnsi="Arial" w:cs="Arial"/>
        </w:rPr>
      </w:pPr>
      <w:bookmarkStart w:id="598" w:name="_Toc122795658"/>
      <w:bookmarkStart w:id="599" w:name="_Toc158905708"/>
      <w:r w:rsidRPr="0046756F">
        <w:rPr>
          <w:rFonts w:ascii="Arial" w:hAnsi="Arial" w:cs="Arial"/>
        </w:rPr>
        <w:t>10.2.12.7 Description of list of LLRs allocated</w:t>
      </w:r>
      <w:bookmarkEnd w:id="598"/>
      <w:bookmarkEnd w:id="599"/>
    </w:p>
    <w:p w14:paraId="3E7AE328" w14:textId="77777777" w:rsidR="009810C9" w:rsidRPr="0046756F" w:rsidRDefault="009810C9" w:rsidP="009810C9">
      <w:pPr>
        <w:rPr>
          <w:rFonts w:cs="Arial"/>
        </w:rPr>
      </w:pPr>
    </w:p>
    <w:p w14:paraId="0B694D9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NvicConfig.</w:t>
      </w:r>
    </w:p>
    <w:p w14:paraId="61D1C449" w14:textId="77777777" w:rsidR="009810C9" w:rsidRPr="0046756F" w:rsidRDefault="00000000" w:rsidP="009810C9">
      <w:pPr>
        <w:rPr>
          <w:rFonts w:cs="Arial"/>
        </w:rPr>
      </w:pPr>
      <w:r>
        <w:rPr>
          <w:rFonts w:cs="Arial"/>
        </w:rPr>
        <w:pict w14:anchorId="28AD258A">
          <v:rect id="_x0000_i1322" style="width:0;height:1.5pt" o:hralign="center" o:hrstd="t" o:hr="t" fillcolor="#a0a0a0" stroked="f"/>
        </w:pict>
      </w:r>
    </w:p>
    <w:p w14:paraId="47641416" w14:textId="77777777" w:rsidR="009810C9" w:rsidRPr="0046756F" w:rsidRDefault="009810C9" w:rsidP="009810C9">
      <w:pPr>
        <w:pStyle w:val="Heading5"/>
        <w:rPr>
          <w:rFonts w:ascii="Arial" w:hAnsi="Arial" w:cs="Arial"/>
        </w:rPr>
      </w:pPr>
      <w:bookmarkStart w:id="600" w:name="_Toc122795659"/>
      <w:bookmarkStart w:id="601" w:name="_Toc158905709"/>
      <w:r w:rsidRPr="0046756F">
        <w:rPr>
          <w:rFonts w:ascii="Arial" w:hAnsi="Arial" w:cs="Arial"/>
        </w:rPr>
        <w:t>10.2.12.7.1 daucmfarinc825-NvicConfig-LLR-001</w:t>
      </w:r>
      <w:bookmarkEnd w:id="600"/>
      <w:bookmarkEnd w:id="601"/>
    </w:p>
    <w:p w14:paraId="65637B96" w14:textId="77777777" w:rsidR="009810C9" w:rsidRPr="0046756F" w:rsidRDefault="009810C9" w:rsidP="009810C9">
      <w:pPr>
        <w:rPr>
          <w:rFonts w:cs="Arial"/>
        </w:rPr>
      </w:pPr>
      <w:r w:rsidRPr="0046756F">
        <w:rPr>
          <w:rFonts w:cs="Arial"/>
        </w:rPr>
        <w:t>Requirement ID: H698-LLD-CMU-FNC-334</w:t>
      </w:r>
    </w:p>
    <w:p w14:paraId="34892367" w14:textId="77777777" w:rsidR="009810C9" w:rsidRPr="0046756F" w:rsidRDefault="009810C9" w:rsidP="009810C9">
      <w:pPr>
        <w:rPr>
          <w:rFonts w:cs="Arial"/>
        </w:rPr>
      </w:pPr>
    </w:p>
    <w:p w14:paraId="0C1FEE34" w14:textId="77777777" w:rsidR="009810C9" w:rsidRPr="0046756F" w:rsidRDefault="009810C9" w:rsidP="009810C9">
      <w:pPr>
        <w:widowControl w:val="0"/>
        <w:autoSpaceDE w:val="0"/>
        <w:autoSpaceDN w:val="0"/>
        <w:adjustRightInd w:val="0"/>
        <w:rPr>
          <w:rFonts w:cs="Arial"/>
        </w:rPr>
      </w:pPr>
      <w:r w:rsidRPr="0046756F">
        <w:rPr>
          <w:rFonts w:cs="Arial"/>
        </w:rPr>
        <w:t>The function shall set up the CAN receive interrupt vector by calling the function IntrInstall with parameters</w:t>
      </w:r>
    </w:p>
    <w:p w14:paraId="4001F4D1"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INTR_CAN_1_RX_0 and A825ReceiveMessage function.</w:t>
      </w:r>
    </w:p>
    <w:p w14:paraId="2619CB0C" w14:textId="77777777" w:rsidR="009810C9" w:rsidRPr="0046756F" w:rsidRDefault="00000000" w:rsidP="009810C9">
      <w:pPr>
        <w:rPr>
          <w:rFonts w:cs="Arial"/>
        </w:rPr>
      </w:pPr>
      <w:r>
        <w:rPr>
          <w:rFonts w:cs="Arial"/>
        </w:rPr>
        <w:pict w14:anchorId="1585DD54">
          <v:rect id="_x0000_i1323" style="width:0;height:1.5pt" o:hralign="center" o:hrstd="t" o:hr="t" fillcolor="#a0a0a0" stroked="f"/>
        </w:pict>
      </w:r>
    </w:p>
    <w:p w14:paraId="468F4C06" w14:textId="77777777" w:rsidR="009810C9" w:rsidRPr="0046756F" w:rsidRDefault="009810C9" w:rsidP="009810C9">
      <w:pPr>
        <w:pStyle w:val="Heading5"/>
        <w:rPr>
          <w:rFonts w:ascii="Arial" w:hAnsi="Arial" w:cs="Arial"/>
        </w:rPr>
      </w:pPr>
      <w:bookmarkStart w:id="602" w:name="_Toc122795660"/>
      <w:bookmarkStart w:id="603" w:name="_Toc158905710"/>
      <w:r w:rsidRPr="0046756F">
        <w:rPr>
          <w:rFonts w:ascii="Arial" w:hAnsi="Arial" w:cs="Arial"/>
        </w:rPr>
        <w:t>10.2.12.7.2 daucmfarinc825-NvicConfig-LLR-002</w:t>
      </w:r>
      <w:bookmarkEnd w:id="602"/>
      <w:bookmarkEnd w:id="603"/>
    </w:p>
    <w:p w14:paraId="026452A8" w14:textId="77777777" w:rsidR="009810C9" w:rsidRPr="0046756F" w:rsidRDefault="009810C9" w:rsidP="009810C9">
      <w:pPr>
        <w:rPr>
          <w:rFonts w:cs="Arial"/>
        </w:rPr>
      </w:pPr>
      <w:r w:rsidRPr="0046756F">
        <w:rPr>
          <w:rFonts w:cs="Arial"/>
        </w:rPr>
        <w:t>Requirement ID: H698-LLD-CMU-FNC-335</w:t>
      </w:r>
    </w:p>
    <w:p w14:paraId="5DC3ADA7" w14:textId="77777777" w:rsidR="009810C9" w:rsidRPr="0046756F" w:rsidRDefault="009810C9" w:rsidP="009810C9">
      <w:pPr>
        <w:rPr>
          <w:rFonts w:cs="Arial"/>
        </w:rPr>
      </w:pPr>
    </w:p>
    <w:p w14:paraId="36E9C978" w14:textId="77777777" w:rsidR="009810C9" w:rsidRPr="0046756F" w:rsidRDefault="009810C9" w:rsidP="009810C9">
      <w:pPr>
        <w:widowControl w:val="0"/>
        <w:autoSpaceDE w:val="0"/>
        <w:autoSpaceDN w:val="0"/>
        <w:adjustRightInd w:val="0"/>
        <w:rPr>
          <w:rFonts w:cs="Arial"/>
        </w:rPr>
      </w:pPr>
      <w:r w:rsidRPr="0046756F">
        <w:rPr>
          <w:rFonts w:cs="Arial"/>
        </w:rPr>
        <w:t>The function shall set up the CAN transmit interrupt vector by calling the function IntrInstall with parameters</w:t>
      </w:r>
    </w:p>
    <w:p w14:paraId="41E2DD5B"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INTR_CAN_1_TX and A825BufferCheck function.</w:t>
      </w:r>
    </w:p>
    <w:p w14:paraId="3752C0F4" w14:textId="77777777" w:rsidR="009810C9" w:rsidRPr="0046756F" w:rsidRDefault="00000000" w:rsidP="009810C9">
      <w:pPr>
        <w:rPr>
          <w:rFonts w:cs="Arial"/>
        </w:rPr>
      </w:pPr>
      <w:r>
        <w:rPr>
          <w:rFonts w:cs="Arial"/>
        </w:rPr>
        <w:pict w14:anchorId="4B8889DA">
          <v:rect id="_x0000_i1324" style="width:0;height:1.5pt" o:hralign="center" o:hrstd="t" o:hr="t" fillcolor="#a0a0a0" stroked="f"/>
        </w:pict>
      </w:r>
    </w:p>
    <w:p w14:paraId="7CC122C2" w14:textId="77777777" w:rsidR="009810C9" w:rsidRPr="0046756F" w:rsidRDefault="009810C9" w:rsidP="009810C9">
      <w:pPr>
        <w:pStyle w:val="Heading5"/>
        <w:rPr>
          <w:rFonts w:ascii="Arial" w:hAnsi="Arial" w:cs="Arial"/>
        </w:rPr>
      </w:pPr>
      <w:bookmarkStart w:id="604" w:name="_Toc122795661"/>
      <w:bookmarkStart w:id="605" w:name="_Toc158905711"/>
      <w:r w:rsidRPr="0046756F">
        <w:rPr>
          <w:rFonts w:ascii="Arial" w:hAnsi="Arial" w:cs="Arial"/>
        </w:rPr>
        <w:t>10.2.12.7.3 daucmfarinc825-NvicConfig-LLR-003</w:t>
      </w:r>
      <w:bookmarkEnd w:id="604"/>
      <w:bookmarkEnd w:id="605"/>
    </w:p>
    <w:p w14:paraId="185F6FAE" w14:textId="77777777" w:rsidR="009810C9" w:rsidRPr="0046756F" w:rsidRDefault="009810C9" w:rsidP="009810C9">
      <w:pPr>
        <w:rPr>
          <w:rFonts w:cs="Arial"/>
        </w:rPr>
      </w:pPr>
      <w:r w:rsidRPr="0046756F">
        <w:rPr>
          <w:rFonts w:cs="Arial"/>
        </w:rPr>
        <w:t>Requirement ID: H698-LLD-CMU-FNC-336</w:t>
      </w:r>
    </w:p>
    <w:p w14:paraId="204C1BC9" w14:textId="77777777" w:rsidR="009810C9" w:rsidRPr="0046756F" w:rsidRDefault="009810C9" w:rsidP="009810C9">
      <w:pPr>
        <w:rPr>
          <w:rFonts w:cs="Arial"/>
        </w:rPr>
      </w:pPr>
    </w:p>
    <w:p w14:paraId="22D2C2FE"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0A8F3D01" w14:textId="77777777" w:rsidR="009810C9" w:rsidRPr="0046756F" w:rsidRDefault="009810C9" w:rsidP="009810C9">
      <w:pPr>
        <w:widowControl w:val="0"/>
        <w:autoSpaceDE w:val="0"/>
        <w:autoSpaceDN w:val="0"/>
        <w:adjustRightInd w:val="0"/>
        <w:rPr>
          <w:rFonts w:cs="Arial"/>
        </w:rPr>
      </w:pPr>
      <w:r w:rsidRPr="0046756F">
        <w:rPr>
          <w:rFonts w:cs="Arial"/>
        </w:rPr>
        <w:t>- set IRQ channel of NVIC init structure to CAN1_RX0_IRQN</w:t>
      </w:r>
    </w:p>
    <w:p w14:paraId="342401B7" w14:textId="77777777" w:rsidR="009810C9" w:rsidRPr="0046756F" w:rsidRDefault="009810C9" w:rsidP="009810C9">
      <w:pPr>
        <w:widowControl w:val="0"/>
        <w:autoSpaceDE w:val="0"/>
        <w:autoSpaceDN w:val="0"/>
        <w:adjustRightInd w:val="0"/>
        <w:rPr>
          <w:rFonts w:cs="Arial"/>
        </w:rPr>
      </w:pPr>
      <w:r w:rsidRPr="0046756F">
        <w:rPr>
          <w:rFonts w:cs="Arial"/>
        </w:rPr>
        <w:t>- set pre-emption priority, sub priority level for the IRQ channel CAN1_RX0_IRQN of NVIC init structure to M_HEX_ZERO</w:t>
      </w:r>
    </w:p>
    <w:p w14:paraId="6462A5B7" w14:textId="77777777" w:rsidR="009810C9" w:rsidRPr="0046756F" w:rsidRDefault="009810C9" w:rsidP="009810C9">
      <w:pPr>
        <w:widowControl w:val="0"/>
        <w:autoSpaceDE w:val="0"/>
        <w:autoSpaceDN w:val="0"/>
        <w:adjustRightInd w:val="0"/>
        <w:rPr>
          <w:rFonts w:cs="Arial"/>
        </w:rPr>
      </w:pPr>
      <w:r w:rsidRPr="0046756F">
        <w:rPr>
          <w:rFonts w:cs="Arial"/>
        </w:rPr>
        <w:t>- set IRQ channel defined in CAN1_RX0_IRQN of NVIC init structure to ENABLE</w:t>
      </w:r>
    </w:p>
    <w:p w14:paraId="377C4E5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initialize the NVIC Peripheral for the IRQ channel CAN1_RX0_IRQN by calling the function NvicInit with parameter reference to NVIC init structure.</w:t>
      </w:r>
    </w:p>
    <w:p w14:paraId="36D58EC2" w14:textId="77777777" w:rsidR="009810C9" w:rsidRPr="0046756F" w:rsidRDefault="00000000" w:rsidP="009810C9">
      <w:pPr>
        <w:rPr>
          <w:rFonts w:cs="Arial"/>
        </w:rPr>
      </w:pPr>
      <w:r>
        <w:rPr>
          <w:rFonts w:cs="Arial"/>
        </w:rPr>
        <w:pict w14:anchorId="501D3BB9">
          <v:rect id="_x0000_i1325" style="width:0;height:1.5pt" o:hralign="center" o:hrstd="t" o:hr="t" fillcolor="#a0a0a0" stroked="f"/>
        </w:pict>
      </w:r>
    </w:p>
    <w:p w14:paraId="39D282B1" w14:textId="77777777" w:rsidR="009810C9" w:rsidRPr="0046756F" w:rsidRDefault="009810C9" w:rsidP="009810C9">
      <w:pPr>
        <w:pStyle w:val="Heading5"/>
        <w:rPr>
          <w:rFonts w:ascii="Arial" w:hAnsi="Arial" w:cs="Arial"/>
        </w:rPr>
      </w:pPr>
      <w:bookmarkStart w:id="606" w:name="_Toc122795662"/>
      <w:bookmarkStart w:id="607" w:name="_Toc158905712"/>
      <w:r w:rsidRPr="0046756F">
        <w:rPr>
          <w:rFonts w:ascii="Arial" w:hAnsi="Arial" w:cs="Arial"/>
        </w:rPr>
        <w:t>10.2.12.7.4 daucmfarinc825-NvicConfig-LLR-004</w:t>
      </w:r>
      <w:bookmarkEnd w:id="606"/>
      <w:bookmarkEnd w:id="607"/>
    </w:p>
    <w:p w14:paraId="5BEC8E73" w14:textId="77777777" w:rsidR="009810C9" w:rsidRPr="0046756F" w:rsidRDefault="009810C9" w:rsidP="009810C9">
      <w:pPr>
        <w:rPr>
          <w:rFonts w:cs="Arial"/>
        </w:rPr>
      </w:pPr>
      <w:r w:rsidRPr="0046756F">
        <w:rPr>
          <w:rFonts w:cs="Arial"/>
        </w:rPr>
        <w:t>Requirement ID: H698-LLD-CMU-FNC-337</w:t>
      </w:r>
    </w:p>
    <w:p w14:paraId="1D21BCED" w14:textId="77777777" w:rsidR="009810C9" w:rsidRPr="0046756F" w:rsidRDefault="009810C9" w:rsidP="009810C9">
      <w:pPr>
        <w:rPr>
          <w:rFonts w:cs="Arial"/>
        </w:rPr>
      </w:pPr>
    </w:p>
    <w:p w14:paraId="3259A032"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33637EAC" w14:textId="77777777" w:rsidR="009810C9" w:rsidRPr="0046756F" w:rsidRDefault="009810C9" w:rsidP="009810C9">
      <w:pPr>
        <w:widowControl w:val="0"/>
        <w:autoSpaceDE w:val="0"/>
        <w:autoSpaceDN w:val="0"/>
        <w:adjustRightInd w:val="0"/>
        <w:rPr>
          <w:rFonts w:cs="Arial"/>
        </w:rPr>
      </w:pPr>
      <w:r w:rsidRPr="0046756F">
        <w:rPr>
          <w:rFonts w:cs="Arial"/>
        </w:rPr>
        <w:t>- set IRQ channel of NVIC init structure to CAN1_TX_IRQN</w:t>
      </w:r>
    </w:p>
    <w:p w14:paraId="0AFF6487" w14:textId="77777777" w:rsidR="009810C9" w:rsidRPr="0046756F" w:rsidRDefault="009810C9" w:rsidP="009810C9">
      <w:pPr>
        <w:widowControl w:val="0"/>
        <w:autoSpaceDE w:val="0"/>
        <w:autoSpaceDN w:val="0"/>
        <w:adjustRightInd w:val="0"/>
        <w:rPr>
          <w:rFonts w:cs="Arial"/>
        </w:rPr>
      </w:pPr>
      <w:r w:rsidRPr="0046756F">
        <w:rPr>
          <w:rFonts w:cs="Arial"/>
        </w:rPr>
        <w:t>- set pre-emption priority, sub priority level for the IRQ channel CAN1_TX_IRQN of NVIC init structure to M_HEX_ZERO</w:t>
      </w:r>
    </w:p>
    <w:p w14:paraId="02C052EF" w14:textId="77777777" w:rsidR="009810C9" w:rsidRPr="0046756F" w:rsidRDefault="009810C9" w:rsidP="009810C9">
      <w:pPr>
        <w:widowControl w:val="0"/>
        <w:autoSpaceDE w:val="0"/>
        <w:autoSpaceDN w:val="0"/>
        <w:adjustRightInd w:val="0"/>
        <w:rPr>
          <w:rFonts w:cs="Arial"/>
        </w:rPr>
      </w:pPr>
      <w:r w:rsidRPr="0046756F">
        <w:rPr>
          <w:rFonts w:cs="Arial"/>
        </w:rPr>
        <w:t>- set IRQ channel defined in CAN1_TX_IRQN of NVIC init structure to ENABLE</w:t>
      </w:r>
    </w:p>
    <w:p w14:paraId="273A3DAB" w14:textId="77777777" w:rsidR="009810C9" w:rsidRPr="0046756F" w:rsidRDefault="009810C9" w:rsidP="009810C9">
      <w:pPr>
        <w:widowControl w:val="0"/>
        <w:autoSpaceDE w:val="0"/>
        <w:autoSpaceDN w:val="0"/>
        <w:adjustRightInd w:val="0"/>
        <w:rPr>
          <w:rFonts w:cs="Arial"/>
          <w:sz w:val="17"/>
          <w:szCs w:val="17"/>
        </w:rPr>
      </w:pPr>
      <w:r w:rsidRPr="0046756F">
        <w:rPr>
          <w:rFonts w:cs="Arial"/>
        </w:rPr>
        <w:t>- initialize the NVIC Peripheral for the IRQ channel CAN1_TX_IRQN by calling the function NvicInit with parameter reference to NVIC init structure.</w:t>
      </w:r>
    </w:p>
    <w:p w14:paraId="005C8E5D" w14:textId="77777777" w:rsidR="009810C9" w:rsidRPr="0046756F" w:rsidRDefault="00000000" w:rsidP="009810C9">
      <w:pPr>
        <w:rPr>
          <w:rFonts w:cs="Arial"/>
        </w:rPr>
      </w:pPr>
      <w:r>
        <w:rPr>
          <w:rFonts w:cs="Arial"/>
        </w:rPr>
        <w:pict w14:anchorId="0C8905A5">
          <v:rect id="_x0000_i1326" style="width:0;height:1.5pt" o:hralign="center" o:hrstd="t" o:hr="t" fillcolor="#a0a0a0" stroked="f"/>
        </w:pict>
      </w:r>
    </w:p>
    <w:p w14:paraId="79CE239A" w14:textId="77777777" w:rsidR="009810C9" w:rsidRPr="0046756F" w:rsidRDefault="009810C9" w:rsidP="009810C9">
      <w:pPr>
        <w:pStyle w:val="Heading3"/>
      </w:pPr>
      <w:bookmarkStart w:id="608" w:name="_Toc122795663"/>
      <w:bookmarkStart w:id="609" w:name="_Toc158905713"/>
      <w:r w:rsidRPr="0046756F">
        <w:t>10.2.13 A825Init</w:t>
      </w:r>
      <w:bookmarkEnd w:id="608"/>
      <w:bookmarkEnd w:id="609"/>
    </w:p>
    <w:p w14:paraId="7438D663" w14:textId="77777777" w:rsidR="009810C9" w:rsidRPr="0046756F" w:rsidRDefault="009810C9" w:rsidP="009810C9">
      <w:pPr>
        <w:rPr>
          <w:rFonts w:cs="Arial"/>
        </w:rPr>
      </w:pPr>
    </w:p>
    <w:p w14:paraId="43857D8A"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A825Init will follow in the sub sections.</w:t>
      </w:r>
    </w:p>
    <w:p w14:paraId="732DEE6C" w14:textId="77777777" w:rsidR="009810C9" w:rsidRPr="0046756F" w:rsidRDefault="00000000" w:rsidP="009810C9">
      <w:pPr>
        <w:rPr>
          <w:rFonts w:cs="Arial"/>
        </w:rPr>
      </w:pPr>
      <w:r>
        <w:rPr>
          <w:rFonts w:cs="Arial"/>
        </w:rPr>
        <w:pict w14:anchorId="7FAA51D2">
          <v:rect id="_x0000_i1327" style="width:0;height:1.5pt" o:hralign="center" o:hrstd="t" o:hr="t" fillcolor="#a0a0a0" stroked="f"/>
        </w:pict>
      </w:r>
    </w:p>
    <w:p w14:paraId="44209687" w14:textId="77777777" w:rsidR="009810C9" w:rsidRPr="0046756F" w:rsidRDefault="009810C9" w:rsidP="009810C9">
      <w:pPr>
        <w:pStyle w:val="Heading4"/>
        <w:rPr>
          <w:rFonts w:ascii="Arial" w:hAnsi="Arial" w:cs="Arial"/>
        </w:rPr>
      </w:pPr>
      <w:bookmarkStart w:id="610" w:name="_Toc122795664"/>
      <w:bookmarkStart w:id="611" w:name="_Toc158905714"/>
      <w:r w:rsidRPr="0046756F">
        <w:rPr>
          <w:rFonts w:ascii="Arial" w:hAnsi="Arial" w:cs="Arial"/>
        </w:rPr>
        <w:t>10.2.13.1 Brief Description</w:t>
      </w:r>
      <w:bookmarkEnd w:id="610"/>
      <w:bookmarkEnd w:id="611"/>
    </w:p>
    <w:p w14:paraId="313B8519" w14:textId="77777777" w:rsidR="009810C9" w:rsidRPr="0046756F" w:rsidRDefault="009810C9" w:rsidP="009810C9">
      <w:pPr>
        <w:rPr>
          <w:rFonts w:cs="Arial"/>
        </w:rPr>
      </w:pPr>
    </w:p>
    <w:p w14:paraId="536DD192" w14:textId="77777777" w:rsidR="009810C9" w:rsidRPr="0046756F" w:rsidRDefault="009810C9" w:rsidP="009810C9">
      <w:pPr>
        <w:widowControl w:val="0"/>
        <w:autoSpaceDE w:val="0"/>
        <w:autoSpaceDN w:val="0"/>
        <w:adjustRightInd w:val="0"/>
        <w:rPr>
          <w:rFonts w:cs="Arial"/>
          <w:sz w:val="17"/>
          <w:szCs w:val="17"/>
        </w:rPr>
      </w:pPr>
      <w:r w:rsidRPr="0046756F">
        <w:rPr>
          <w:rFonts w:cs="Arial"/>
        </w:rPr>
        <w:t>A825Init function performs initialization necessary for A825 communication.</w:t>
      </w:r>
    </w:p>
    <w:p w14:paraId="370D9E70" w14:textId="77777777" w:rsidR="009810C9" w:rsidRPr="0046756F" w:rsidRDefault="00000000" w:rsidP="009810C9">
      <w:pPr>
        <w:rPr>
          <w:rFonts w:cs="Arial"/>
        </w:rPr>
      </w:pPr>
      <w:r>
        <w:rPr>
          <w:rFonts w:cs="Arial"/>
        </w:rPr>
        <w:pict w14:anchorId="4411DF0C">
          <v:rect id="_x0000_i1328" style="width:0;height:1.5pt" o:hralign="center" o:hrstd="t" o:hr="t" fillcolor="#a0a0a0" stroked="f"/>
        </w:pict>
      </w:r>
    </w:p>
    <w:p w14:paraId="208404B5" w14:textId="77777777" w:rsidR="009810C9" w:rsidRPr="0046756F" w:rsidRDefault="009810C9" w:rsidP="009810C9">
      <w:pPr>
        <w:pStyle w:val="Heading4"/>
        <w:rPr>
          <w:rFonts w:ascii="Arial" w:hAnsi="Arial" w:cs="Arial"/>
        </w:rPr>
      </w:pPr>
      <w:bookmarkStart w:id="612" w:name="_Toc122795665"/>
      <w:bookmarkStart w:id="613" w:name="_Toc158905715"/>
      <w:r w:rsidRPr="0046756F">
        <w:rPr>
          <w:rFonts w:ascii="Arial" w:hAnsi="Arial" w:cs="Arial"/>
        </w:rPr>
        <w:t>10.2.13.2 List of HLRs allocated</w:t>
      </w:r>
      <w:bookmarkEnd w:id="612"/>
      <w:bookmarkEnd w:id="613"/>
    </w:p>
    <w:p w14:paraId="03B55B50" w14:textId="77777777" w:rsidR="009810C9" w:rsidRPr="0046756F" w:rsidRDefault="009810C9" w:rsidP="009810C9">
      <w:pPr>
        <w:rPr>
          <w:rFonts w:cs="Arial"/>
        </w:rPr>
      </w:pPr>
    </w:p>
    <w:p w14:paraId="5F7CD17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527BE3E5" w14:textId="77777777" w:rsidR="009810C9" w:rsidRPr="0046756F" w:rsidRDefault="00000000" w:rsidP="009810C9">
      <w:pPr>
        <w:rPr>
          <w:rFonts w:cs="Arial"/>
        </w:rPr>
      </w:pPr>
      <w:r>
        <w:rPr>
          <w:rFonts w:cs="Arial"/>
        </w:rPr>
        <w:pict w14:anchorId="7CA6AFA4">
          <v:rect id="_x0000_i1329" style="width:0;height:1.5pt" o:hralign="center" o:hrstd="t" o:hr="t" fillcolor="#a0a0a0" stroked="f"/>
        </w:pict>
      </w:r>
    </w:p>
    <w:p w14:paraId="75E2AE17" w14:textId="77777777" w:rsidR="009810C9" w:rsidRPr="0046756F" w:rsidRDefault="009810C9" w:rsidP="009810C9">
      <w:pPr>
        <w:pStyle w:val="Heading4"/>
        <w:rPr>
          <w:rFonts w:ascii="Arial" w:hAnsi="Arial" w:cs="Arial"/>
        </w:rPr>
      </w:pPr>
      <w:bookmarkStart w:id="614" w:name="_Toc122795666"/>
      <w:bookmarkStart w:id="615" w:name="_Toc158905716"/>
      <w:r w:rsidRPr="0046756F">
        <w:rPr>
          <w:rFonts w:ascii="Arial" w:hAnsi="Arial" w:cs="Arial"/>
        </w:rPr>
        <w:t>10.2.13.3 List of global variables accessed and modified</w:t>
      </w:r>
      <w:bookmarkEnd w:id="614"/>
      <w:bookmarkEnd w:id="615"/>
    </w:p>
    <w:p w14:paraId="143DA9C2" w14:textId="77777777" w:rsidR="009810C9" w:rsidRPr="0046756F" w:rsidRDefault="009810C9" w:rsidP="009810C9">
      <w:pPr>
        <w:rPr>
          <w:rFonts w:cs="Arial"/>
        </w:rPr>
      </w:pPr>
    </w:p>
    <w:p w14:paraId="1CA645A1"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1C9F64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BF9AB88" w14:textId="77777777" w:rsidR="009810C9" w:rsidRPr="0046756F" w:rsidRDefault="00000000" w:rsidP="009810C9">
      <w:pPr>
        <w:rPr>
          <w:rFonts w:cs="Arial"/>
        </w:rPr>
      </w:pPr>
      <w:r>
        <w:rPr>
          <w:rFonts w:cs="Arial"/>
        </w:rPr>
        <w:pict w14:anchorId="21AD1014">
          <v:rect id="_x0000_i1330" style="width:0;height:1.5pt" o:hralign="center" o:hrstd="t" o:hr="t" fillcolor="#a0a0a0" stroked="f"/>
        </w:pict>
      </w:r>
    </w:p>
    <w:p w14:paraId="24363A8D" w14:textId="77777777" w:rsidR="009810C9" w:rsidRPr="0046756F" w:rsidRDefault="009810C9" w:rsidP="009810C9">
      <w:pPr>
        <w:pStyle w:val="Heading4"/>
        <w:rPr>
          <w:rFonts w:ascii="Arial" w:hAnsi="Arial" w:cs="Arial"/>
        </w:rPr>
      </w:pPr>
      <w:bookmarkStart w:id="616" w:name="_Toc122795667"/>
      <w:bookmarkStart w:id="617" w:name="_Toc158905717"/>
      <w:r w:rsidRPr="0046756F">
        <w:rPr>
          <w:rFonts w:ascii="Arial" w:hAnsi="Arial" w:cs="Arial"/>
        </w:rPr>
        <w:t>10.2.13.4 Parameter list (Input/Output)</w:t>
      </w:r>
      <w:bookmarkEnd w:id="616"/>
      <w:bookmarkEnd w:id="617"/>
    </w:p>
    <w:p w14:paraId="4F710B43" w14:textId="77777777" w:rsidR="009810C9" w:rsidRPr="0046756F" w:rsidRDefault="009810C9" w:rsidP="009810C9">
      <w:pPr>
        <w:rPr>
          <w:rFonts w:cs="Arial"/>
        </w:rPr>
      </w:pPr>
    </w:p>
    <w:p w14:paraId="3EC9F397"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6492B10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A9F780B" w14:textId="77777777" w:rsidR="009810C9" w:rsidRPr="0046756F" w:rsidRDefault="00000000" w:rsidP="009810C9">
      <w:pPr>
        <w:rPr>
          <w:rFonts w:cs="Arial"/>
        </w:rPr>
      </w:pPr>
      <w:r>
        <w:rPr>
          <w:rFonts w:cs="Arial"/>
        </w:rPr>
        <w:pict w14:anchorId="074E9F85">
          <v:rect id="_x0000_i1331" style="width:0;height:1.5pt" o:hralign="center" o:hrstd="t" o:hr="t" fillcolor="#a0a0a0" stroked="f"/>
        </w:pict>
      </w:r>
    </w:p>
    <w:p w14:paraId="02CD37E9" w14:textId="77777777" w:rsidR="009810C9" w:rsidRPr="0046756F" w:rsidRDefault="009810C9" w:rsidP="009810C9">
      <w:pPr>
        <w:pStyle w:val="Heading4"/>
        <w:rPr>
          <w:rFonts w:ascii="Arial" w:hAnsi="Arial" w:cs="Arial"/>
        </w:rPr>
      </w:pPr>
      <w:bookmarkStart w:id="618" w:name="_Toc122795668"/>
      <w:bookmarkStart w:id="619" w:name="_Toc158905718"/>
      <w:r w:rsidRPr="0046756F">
        <w:rPr>
          <w:rFonts w:ascii="Arial" w:hAnsi="Arial" w:cs="Arial"/>
        </w:rPr>
        <w:t>10.2.13.5 Return Value</w:t>
      </w:r>
      <w:bookmarkEnd w:id="618"/>
      <w:bookmarkEnd w:id="619"/>
    </w:p>
    <w:p w14:paraId="15E68711" w14:textId="77777777" w:rsidR="009810C9" w:rsidRPr="0046756F" w:rsidRDefault="009810C9" w:rsidP="009810C9">
      <w:pPr>
        <w:rPr>
          <w:rFonts w:cs="Arial"/>
        </w:rPr>
      </w:pPr>
    </w:p>
    <w:p w14:paraId="47D84B1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FC61091" w14:textId="77777777" w:rsidR="009810C9" w:rsidRPr="0046756F" w:rsidRDefault="00000000" w:rsidP="009810C9">
      <w:pPr>
        <w:rPr>
          <w:rFonts w:cs="Arial"/>
        </w:rPr>
      </w:pPr>
      <w:r>
        <w:rPr>
          <w:rFonts w:cs="Arial"/>
        </w:rPr>
        <w:pict w14:anchorId="6E4A5308">
          <v:rect id="_x0000_i1332" style="width:0;height:1.5pt" o:hralign="center" o:hrstd="t" o:hr="t" fillcolor="#a0a0a0" stroked="f"/>
        </w:pict>
      </w:r>
    </w:p>
    <w:p w14:paraId="7C7668A2" w14:textId="77777777" w:rsidR="009810C9" w:rsidRPr="0046756F" w:rsidRDefault="009810C9" w:rsidP="009810C9">
      <w:pPr>
        <w:pStyle w:val="Heading4"/>
        <w:rPr>
          <w:rFonts w:ascii="Arial" w:hAnsi="Arial" w:cs="Arial"/>
        </w:rPr>
      </w:pPr>
      <w:bookmarkStart w:id="620" w:name="_Toc122795669"/>
      <w:bookmarkStart w:id="621" w:name="_Toc158905719"/>
      <w:r w:rsidRPr="0046756F">
        <w:rPr>
          <w:rFonts w:ascii="Arial" w:hAnsi="Arial" w:cs="Arial"/>
        </w:rPr>
        <w:t>10.2.13.6 Other CSUs called by this CSU</w:t>
      </w:r>
      <w:bookmarkEnd w:id="620"/>
      <w:bookmarkEnd w:id="621"/>
    </w:p>
    <w:p w14:paraId="65990683" w14:textId="77777777" w:rsidR="009810C9" w:rsidRPr="0046756F" w:rsidRDefault="009810C9" w:rsidP="009810C9">
      <w:pPr>
        <w:rPr>
          <w:rFonts w:cs="Arial"/>
        </w:rPr>
      </w:pPr>
    </w:p>
    <w:p w14:paraId="3A9BAC94" w14:textId="77777777" w:rsidR="009810C9" w:rsidRPr="0046756F" w:rsidRDefault="009810C9" w:rsidP="009810C9">
      <w:pPr>
        <w:widowControl w:val="0"/>
        <w:autoSpaceDE w:val="0"/>
        <w:autoSpaceDN w:val="0"/>
        <w:adjustRightInd w:val="0"/>
        <w:rPr>
          <w:rFonts w:cs="Arial"/>
        </w:rPr>
      </w:pPr>
      <w:r w:rsidRPr="0046756F">
        <w:rPr>
          <w:rFonts w:cs="Arial"/>
        </w:rPr>
        <w:t>NvicConfig</w:t>
      </w:r>
    </w:p>
    <w:p w14:paraId="01386D35" w14:textId="77777777" w:rsidR="009810C9" w:rsidRPr="0046756F" w:rsidRDefault="009810C9" w:rsidP="009810C9">
      <w:pPr>
        <w:widowControl w:val="0"/>
        <w:autoSpaceDE w:val="0"/>
        <w:autoSpaceDN w:val="0"/>
        <w:adjustRightInd w:val="0"/>
        <w:rPr>
          <w:rFonts w:cs="Arial"/>
          <w:sz w:val="17"/>
          <w:szCs w:val="17"/>
        </w:rPr>
      </w:pPr>
      <w:r w:rsidRPr="0046756F">
        <w:rPr>
          <w:rFonts w:cs="Arial"/>
        </w:rPr>
        <w:t>CanConfig</w:t>
      </w:r>
    </w:p>
    <w:p w14:paraId="6CC229A5" w14:textId="77777777" w:rsidR="009810C9" w:rsidRPr="0046756F" w:rsidRDefault="00000000" w:rsidP="009810C9">
      <w:pPr>
        <w:rPr>
          <w:rFonts w:cs="Arial"/>
        </w:rPr>
      </w:pPr>
      <w:r>
        <w:rPr>
          <w:rFonts w:cs="Arial"/>
        </w:rPr>
        <w:pict w14:anchorId="34605012">
          <v:rect id="_x0000_i1333" style="width:0;height:1.5pt" o:hralign="center" o:hrstd="t" o:hr="t" fillcolor="#a0a0a0" stroked="f"/>
        </w:pict>
      </w:r>
    </w:p>
    <w:p w14:paraId="6FC4A343" w14:textId="77777777" w:rsidR="009810C9" w:rsidRPr="0046756F" w:rsidRDefault="009810C9" w:rsidP="009810C9">
      <w:pPr>
        <w:pStyle w:val="Heading4"/>
        <w:rPr>
          <w:rFonts w:ascii="Arial" w:hAnsi="Arial" w:cs="Arial"/>
        </w:rPr>
      </w:pPr>
      <w:bookmarkStart w:id="622" w:name="_Toc122795670"/>
      <w:bookmarkStart w:id="623" w:name="_Toc158905720"/>
      <w:r w:rsidRPr="0046756F">
        <w:rPr>
          <w:rFonts w:ascii="Arial" w:hAnsi="Arial" w:cs="Arial"/>
        </w:rPr>
        <w:t>10.2.13.7 Description of list of LLRs allocated</w:t>
      </w:r>
      <w:bookmarkEnd w:id="622"/>
      <w:bookmarkEnd w:id="623"/>
    </w:p>
    <w:p w14:paraId="65B8448A" w14:textId="77777777" w:rsidR="009810C9" w:rsidRPr="0046756F" w:rsidRDefault="009810C9" w:rsidP="009810C9">
      <w:pPr>
        <w:rPr>
          <w:rFonts w:cs="Arial"/>
        </w:rPr>
      </w:pPr>
    </w:p>
    <w:p w14:paraId="692A3E1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A825Init.</w:t>
      </w:r>
    </w:p>
    <w:p w14:paraId="149C0D83" w14:textId="77777777" w:rsidR="009810C9" w:rsidRPr="0046756F" w:rsidRDefault="00000000" w:rsidP="009810C9">
      <w:pPr>
        <w:rPr>
          <w:rFonts w:cs="Arial"/>
        </w:rPr>
      </w:pPr>
      <w:r>
        <w:rPr>
          <w:rFonts w:cs="Arial"/>
        </w:rPr>
        <w:pict w14:anchorId="6DEC873F">
          <v:rect id="_x0000_i1334" style="width:0;height:1.5pt" o:hralign="center" o:hrstd="t" o:hr="t" fillcolor="#a0a0a0" stroked="f"/>
        </w:pict>
      </w:r>
    </w:p>
    <w:p w14:paraId="41BF0D51" w14:textId="77777777" w:rsidR="009810C9" w:rsidRPr="0046756F" w:rsidRDefault="009810C9" w:rsidP="009810C9">
      <w:pPr>
        <w:pStyle w:val="Heading5"/>
        <w:rPr>
          <w:rFonts w:ascii="Arial" w:hAnsi="Arial" w:cs="Arial"/>
        </w:rPr>
      </w:pPr>
      <w:bookmarkStart w:id="624" w:name="_Toc122795671"/>
      <w:bookmarkStart w:id="625" w:name="_Toc158905721"/>
      <w:r w:rsidRPr="0046756F">
        <w:rPr>
          <w:rFonts w:ascii="Arial" w:hAnsi="Arial" w:cs="Arial"/>
        </w:rPr>
        <w:t>10.2.13.7.1 daucmfarinc825-A825Init-LLR-001</w:t>
      </w:r>
      <w:bookmarkEnd w:id="624"/>
      <w:bookmarkEnd w:id="625"/>
    </w:p>
    <w:p w14:paraId="596EB524" w14:textId="77777777" w:rsidR="009810C9" w:rsidRPr="0046756F" w:rsidRDefault="009810C9" w:rsidP="009810C9">
      <w:pPr>
        <w:rPr>
          <w:rFonts w:cs="Arial"/>
        </w:rPr>
      </w:pPr>
      <w:r w:rsidRPr="0046756F">
        <w:rPr>
          <w:rFonts w:cs="Arial"/>
        </w:rPr>
        <w:t>Requirement ID: H698-LLD-CMU-FNC-346</w:t>
      </w:r>
    </w:p>
    <w:p w14:paraId="07280252" w14:textId="77777777" w:rsidR="009810C9" w:rsidRPr="0046756F" w:rsidRDefault="009810C9" w:rsidP="009810C9">
      <w:pPr>
        <w:rPr>
          <w:rFonts w:cs="Arial"/>
        </w:rPr>
      </w:pPr>
    </w:p>
    <w:p w14:paraId="24EDA7E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NVIC configuration by calling NvicConfig function.</w:t>
      </w:r>
    </w:p>
    <w:p w14:paraId="4C4F37E3" w14:textId="77777777" w:rsidR="009810C9" w:rsidRPr="0046756F" w:rsidRDefault="00000000" w:rsidP="009810C9">
      <w:pPr>
        <w:rPr>
          <w:rFonts w:cs="Arial"/>
        </w:rPr>
      </w:pPr>
      <w:r>
        <w:rPr>
          <w:rFonts w:cs="Arial"/>
        </w:rPr>
        <w:pict w14:anchorId="260D6B62">
          <v:rect id="_x0000_i1335" style="width:0;height:1.5pt" o:hralign="center" o:hrstd="t" o:hr="t" fillcolor="#a0a0a0" stroked="f"/>
        </w:pict>
      </w:r>
    </w:p>
    <w:p w14:paraId="161FD9AE" w14:textId="77777777" w:rsidR="009810C9" w:rsidRPr="0046756F" w:rsidRDefault="009810C9" w:rsidP="009810C9">
      <w:pPr>
        <w:pStyle w:val="Heading5"/>
        <w:rPr>
          <w:rFonts w:ascii="Arial" w:hAnsi="Arial" w:cs="Arial"/>
        </w:rPr>
      </w:pPr>
      <w:bookmarkStart w:id="626" w:name="_Toc122795672"/>
      <w:bookmarkStart w:id="627" w:name="_Toc158905722"/>
      <w:r w:rsidRPr="0046756F">
        <w:rPr>
          <w:rFonts w:ascii="Arial" w:hAnsi="Arial" w:cs="Arial"/>
        </w:rPr>
        <w:t>10.2.13.7.2 daucmfarinc825-A825Init-LLR-002</w:t>
      </w:r>
      <w:bookmarkEnd w:id="626"/>
      <w:bookmarkEnd w:id="627"/>
    </w:p>
    <w:p w14:paraId="5EEEB65C" w14:textId="77777777" w:rsidR="009810C9" w:rsidRPr="0046756F" w:rsidRDefault="009810C9" w:rsidP="009810C9">
      <w:pPr>
        <w:rPr>
          <w:rFonts w:cs="Arial"/>
        </w:rPr>
      </w:pPr>
      <w:r w:rsidRPr="0046756F">
        <w:rPr>
          <w:rFonts w:cs="Arial"/>
        </w:rPr>
        <w:t>Requirement ID: H698-LLD-CMU-FNC-347</w:t>
      </w:r>
    </w:p>
    <w:p w14:paraId="06D6D293" w14:textId="77777777" w:rsidR="009810C9" w:rsidRPr="0046756F" w:rsidRDefault="009810C9" w:rsidP="009810C9">
      <w:pPr>
        <w:rPr>
          <w:rFonts w:cs="Arial"/>
        </w:rPr>
      </w:pPr>
    </w:p>
    <w:p w14:paraId="7A58FB2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CAN configuration by calling CanConfig function.</w:t>
      </w:r>
    </w:p>
    <w:p w14:paraId="42A74E39" w14:textId="77777777" w:rsidR="009810C9" w:rsidRPr="0046756F" w:rsidRDefault="00000000" w:rsidP="009810C9">
      <w:pPr>
        <w:rPr>
          <w:rFonts w:cs="Arial"/>
        </w:rPr>
      </w:pPr>
      <w:r>
        <w:rPr>
          <w:rFonts w:cs="Arial"/>
        </w:rPr>
        <w:pict w14:anchorId="6BDD4CDD">
          <v:rect id="_x0000_i1336" style="width:0;height:1.5pt" o:hralign="center" o:hrstd="t" o:hr="t" fillcolor="#a0a0a0" stroked="f"/>
        </w:pict>
      </w:r>
    </w:p>
    <w:p w14:paraId="2770B8C0" w14:textId="77777777" w:rsidR="009810C9" w:rsidRPr="0046756F" w:rsidRDefault="009810C9" w:rsidP="009810C9">
      <w:pPr>
        <w:pStyle w:val="Heading2"/>
      </w:pPr>
      <w:bookmarkStart w:id="628" w:name="_Toc122795673"/>
      <w:bookmarkStart w:id="629" w:name="_Toc158905723"/>
      <w:r w:rsidRPr="0046756F">
        <w:t>10.3 daucmfcbit</w:t>
      </w:r>
      <w:bookmarkEnd w:id="628"/>
      <w:bookmarkEnd w:id="629"/>
    </w:p>
    <w:p w14:paraId="2A6C61A3" w14:textId="77777777" w:rsidR="009810C9" w:rsidRPr="0046756F" w:rsidRDefault="009810C9" w:rsidP="009810C9">
      <w:pPr>
        <w:rPr>
          <w:rFonts w:cs="Arial"/>
        </w:rPr>
      </w:pPr>
    </w:p>
    <w:p w14:paraId="1AEA736C"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daucmfcbit module implements Continuous Built-In-Test functionality.</w:t>
      </w:r>
    </w:p>
    <w:p w14:paraId="2F5ABB78" w14:textId="77777777" w:rsidR="009810C9" w:rsidRPr="0046756F" w:rsidRDefault="00000000" w:rsidP="009810C9">
      <w:pPr>
        <w:rPr>
          <w:rFonts w:cs="Arial"/>
        </w:rPr>
      </w:pPr>
      <w:r>
        <w:rPr>
          <w:rFonts w:cs="Arial"/>
        </w:rPr>
        <w:pict w14:anchorId="23DAB851">
          <v:rect id="_x0000_i1337" style="width:0;height:1.5pt" o:hralign="center" o:hrstd="t" o:hr="t" fillcolor="#a0a0a0" stroked="f"/>
        </w:pict>
      </w:r>
    </w:p>
    <w:p w14:paraId="46D6BE24" w14:textId="77777777" w:rsidR="009810C9" w:rsidRPr="0046756F" w:rsidRDefault="009810C9" w:rsidP="009810C9">
      <w:pPr>
        <w:pStyle w:val="Heading3"/>
      </w:pPr>
      <w:bookmarkStart w:id="630" w:name="_Toc122795674"/>
      <w:bookmarkStart w:id="631" w:name="_Toc158905724"/>
      <w:r w:rsidRPr="0046756F">
        <w:t>10.3.1 StackTest</w:t>
      </w:r>
      <w:bookmarkEnd w:id="630"/>
      <w:bookmarkEnd w:id="631"/>
    </w:p>
    <w:p w14:paraId="374932DC" w14:textId="77777777" w:rsidR="009810C9" w:rsidRPr="0046756F" w:rsidRDefault="009810C9" w:rsidP="009810C9">
      <w:pPr>
        <w:rPr>
          <w:rFonts w:cs="Arial"/>
        </w:rPr>
      </w:pPr>
    </w:p>
    <w:p w14:paraId="0E30FC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StackTest will follow in the sub sections.</w:t>
      </w:r>
    </w:p>
    <w:p w14:paraId="084878BD" w14:textId="77777777" w:rsidR="009810C9" w:rsidRPr="0046756F" w:rsidRDefault="00000000" w:rsidP="009810C9">
      <w:pPr>
        <w:rPr>
          <w:rFonts w:cs="Arial"/>
        </w:rPr>
      </w:pPr>
      <w:r>
        <w:rPr>
          <w:rFonts w:cs="Arial"/>
        </w:rPr>
        <w:pict w14:anchorId="18DDC2FC">
          <v:rect id="_x0000_i1338" style="width:0;height:1.5pt" o:hralign="center" o:hrstd="t" o:hr="t" fillcolor="#a0a0a0" stroked="f"/>
        </w:pict>
      </w:r>
    </w:p>
    <w:p w14:paraId="5F4CAB52" w14:textId="77777777" w:rsidR="009810C9" w:rsidRPr="0046756F" w:rsidRDefault="009810C9" w:rsidP="009810C9">
      <w:pPr>
        <w:pStyle w:val="Heading4"/>
        <w:rPr>
          <w:rFonts w:ascii="Arial" w:hAnsi="Arial" w:cs="Arial"/>
        </w:rPr>
      </w:pPr>
      <w:bookmarkStart w:id="632" w:name="_Toc122795675"/>
      <w:bookmarkStart w:id="633" w:name="_Toc158905725"/>
      <w:r w:rsidRPr="0046756F">
        <w:rPr>
          <w:rFonts w:ascii="Arial" w:hAnsi="Arial" w:cs="Arial"/>
        </w:rPr>
        <w:t>10.3.1.1 Brief Description</w:t>
      </w:r>
      <w:bookmarkEnd w:id="632"/>
      <w:bookmarkEnd w:id="633"/>
    </w:p>
    <w:p w14:paraId="1B555FA1" w14:textId="77777777" w:rsidR="009810C9" w:rsidRPr="0046756F" w:rsidRDefault="009810C9" w:rsidP="009810C9">
      <w:pPr>
        <w:rPr>
          <w:rFonts w:cs="Arial"/>
        </w:rPr>
      </w:pPr>
    </w:p>
    <w:p w14:paraId="35425A1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performs Stack Test.</w:t>
      </w:r>
    </w:p>
    <w:p w14:paraId="4D87CDF8" w14:textId="77777777" w:rsidR="009810C9" w:rsidRPr="0046756F" w:rsidRDefault="00000000" w:rsidP="009810C9">
      <w:pPr>
        <w:rPr>
          <w:rFonts w:cs="Arial"/>
        </w:rPr>
      </w:pPr>
      <w:r>
        <w:rPr>
          <w:rFonts w:cs="Arial"/>
        </w:rPr>
        <w:pict w14:anchorId="0E8E02EF">
          <v:rect id="_x0000_i1339" style="width:0;height:1.5pt" o:hralign="center" o:hrstd="t" o:hr="t" fillcolor="#a0a0a0" stroked="f"/>
        </w:pict>
      </w:r>
    </w:p>
    <w:p w14:paraId="6DF58F36" w14:textId="77777777" w:rsidR="009810C9" w:rsidRPr="0046756F" w:rsidRDefault="009810C9" w:rsidP="009810C9">
      <w:pPr>
        <w:pStyle w:val="Heading4"/>
        <w:rPr>
          <w:rFonts w:ascii="Arial" w:hAnsi="Arial" w:cs="Arial"/>
        </w:rPr>
      </w:pPr>
      <w:bookmarkStart w:id="634" w:name="_Toc122795676"/>
      <w:bookmarkStart w:id="635" w:name="_Toc158905726"/>
      <w:r w:rsidRPr="0046756F">
        <w:rPr>
          <w:rFonts w:ascii="Arial" w:hAnsi="Arial" w:cs="Arial"/>
        </w:rPr>
        <w:t>10.3.1.2 List of HLRs allocated</w:t>
      </w:r>
      <w:bookmarkEnd w:id="634"/>
      <w:bookmarkEnd w:id="635"/>
    </w:p>
    <w:p w14:paraId="00840EF2" w14:textId="77777777" w:rsidR="009810C9" w:rsidRPr="0046756F" w:rsidRDefault="009810C9" w:rsidP="009810C9">
      <w:pPr>
        <w:rPr>
          <w:rFonts w:cs="Arial"/>
        </w:rPr>
      </w:pPr>
    </w:p>
    <w:p w14:paraId="653E04F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1752957D" w14:textId="77777777" w:rsidR="009810C9" w:rsidRPr="0046756F" w:rsidRDefault="00000000" w:rsidP="009810C9">
      <w:pPr>
        <w:rPr>
          <w:rFonts w:cs="Arial"/>
        </w:rPr>
      </w:pPr>
      <w:r>
        <w:rPr>
          <w:rFonts w:cs="Arial"/>
        </w:rPr>
        <w:pict w14:anchorId="791345F1">
          <v:rect id="_x0000_i1340" style="width:0;height:1.5pt" o:hralign="center" o:hrstd="t" o:hr="t" fillcolor="#a0a0a0" stroked="f"/>
        </w:pict>
      </w:r>
    </w:p>
    <w:p w14:paraId="563D9C19" w14:textId="77777777" w:rsidR="009810C9" w:rsidRPr="0046756F" w:rsidRDefault="009810C9" w:rsidP="009810C9">
      <w:pPr>
        <w:pStyle w:val="Heading4"/>
        <w:rPr>
          <w:rFonts w:ascii="Arial" w:hAnsi="Arial" w:cs="Arial"/>
        </w:rPr>
      </w:pPr>
      <w:bookmarkStart w:id="636" w:name="_Toc122795677"/>
      <w:bookmarkStart w:id="637" w:name="_Toc158905727"/>
      <w:r w:rsidRPr="0046756F">
        <w:rPr>
          <w:rFonts w:ascii="Arial" w:hAnsi="Arial" w:cs="Arial"/>
        </w:rPr>
        <w:t>10.3.1.3 List of global variables accessed and modified</w:t>
      </w:r>
      <w:bookmarkEnd w:id="636"/>
      <w:bookmarkEnd w:id="637"/>
    </w:p>
    <w:p w14:paraId="149A540F" w14:textId="77777777" w:rsidR="009810C9" w:rsidRPr="0046756F" w:rsidRDefault="009810C9" w:rsidP="009810C9">
      <w:pPr>
        <w:rPr>
          <w:rFonts w:cs="Arial"/>
        </w:rPr>
      </w:pPr>
    </w:p>
    <w:p w14:paraId="7F978947"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37A7415"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BC43D3E" w14:textId="77777777" w:rsidR="009810C9" w:rsidRPr="0046756F" w:rsidRDefault="00000000" w:rsidP="009810C9">
      <w:pPr>
        <w:rPr>
          <w:rFonts w:cs="Arial"/>
        </w:rPr>
      </w:pPr>
      <w:r>
        <w:rPr>
          <w:rFonts w:cs="Arial"/>
        </w:rPr>
        <w:pict w14:anchorId="736F1473">
          <v:rect id="_x0000_i1341" style="width:0;height:1.5pt" o:hralign="center" o:hrstd="t" o:hr="t" fillcolor="#a0a0a0" stroked="f"/>
        </w:pict>
      </w:r>
    </w:p>
    <w:p w14:paraId="726E57DA" w14:textId="77777777" w:rsidR="009810C9" w:rsidRPr="0046756F" w:rsidRDefault="009810C9" w:rsidP="009810C9">
      <w:pPr>
        <w:pStyle w:val="Heading4"/>
        <w:rPr>
          <w:rFonts w:ascii="Arial" w:hAnsi="Arial" w:cs="Arial"/>
        </w:rPr>
      </w:pPr>
      <w:bookmarkStart w:id="638" w:name="_Toc122795678"/>
      <w:bookmarkStart w:id="639" w:name="_Toc158905728"/>
      <w:r w:rsidRPr="0046756F">
        <w:rPr>
          <w:rFonts w:ascii="Arial" w:hAnsi="Arial" w:cs="Arial"/>
        </w:rPr>
        <w:t>10.3.1.4 Parameter list (Input/Output)</w:t>
      </w:r>
      <w:bookmarkEnd w:id="638"/>
      <w:bookmarkEnd w:id="639"/>
    </w:p>
    <w:p w14:paraId="0E2D285B" w14:textId="77777777" w:rsidR="009810C9" w:rsidRPr="0046756F" w:rsidRDefault="009810C9" w:rsidP="009810C9">
      <w:pPr>
        <w:rPr>
          <w:rFonts w:cs="Arial"/>
        </w:rPr>
      </w:pPr>
    </w:p>
    <w:p w14:paraId="7571DCBC" w14:textId="77777777" w:rsidR="009810C9" w:rsidRPr="0046756F" w:rsidRDefault="009810C9" w:rsidP="009810C9">
      <w:pPr>
        <w:widowControl w:val="0"/>
        <w:autoSpaceDE w:val="0"/>
        <w:autoSpaceDN w:val="0"/>
        <w:adjustRightInd w:val="0"/>
        <w:rPr>
          <w:rFonts w:cs="Arial"/>
        </w:rPr>
      </w:pPr>
      <w:r w:rsidRPr="0046756F">
        <w:rPr>
          <w:rFonts w:cs="Arial"/>
        </w:rPr>
        <w:t>Inputs : T_OS_STK *p_bottom_of_stack - Pointer to the bottom-of-stack address</w:t>
      </w:r>
    </w:p>
    <w:p w14:paraId="2C2E028C" w14:textId="77777777" w:rsidR="009810C9" w:rsidRPr="0046756F" w:rsidRDefault="009810C9" w:rsidP="009810C9">
      <w:pPr>
        <w:widowControl w:val="0"/>
        <w:autoSpaceDE w:val="0"/>
        <w:autoSpaceDN w:val="0"/>
        <w:adjustRightInd w:val="0"/>
        <w:rPr>
          <w:rFonts w:cs="Arial"/>
        </w:rPr>
      </w:pPr>
      <w:r w:rsidRPr="0046756F">
        <w:rPr>
          <w:rFonts w:cs="Arial"/>
        </w:rPr>
        <w:tab/>
        <w:t>T_UINT32 u32_stack_size - size of stack.</w:t>
      </w:r>
    </w:p>
    <w:p w14:paraId="7C247E3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1F0AD727" w14:textId="77777777" w:rsidR="009810C9" w:rsidRPr="0046756F" w:rsidRDefault="00000000" w:rsidP="009810C9">
      <w:pPr>
        <w:rPr>
          <w:rFonts w:cs="Arial"/>
        </w:rPr>
      </w:pPr>
      <w:r>
        <w:rPr>
          <w:rFonts w:cs="Arial"/>
        </w:rPr>
        <w:pict w14:anchorId="0770812F">
          <v:rect id="_x0000_i1342" style="width:0;height:1.5pt" o:hralign="center" o:hrstd="t" o:hr="t" fillcolor="#a0a0a0" stroked="f"/>
        </w:pict>
      </w:r>
    </w:p>
    <w:p w14:paraId="7DECBE9E" w14:textId="77777777" w:rsidR="009810C9" w:rsidRPr="0046756F" w:rsidRDefault="009810C9" w:rsidP="009810C9">
      <w:pPr>
        <w:pStyle w:val="Heading4"/>
        <w:rPr>
          <w:rFonts w:ascii="Arial" w:hAnsi="Arial" w:cs="Arial"/>
        </w:rPr>
      </w:pPr>
      <w:bookmarkStart w:id="640" w:name="_Toc122795679"/>
      <w:bookmarkStart w:id="641" w:name="_Toc158905729"/>
      <w:r w:rsidRPr="0046756F">
        <w:rPr>
          <w:rFonts w:ascii="Arial" w:hAnsi="Arial" w:cs="Arial"/>
        </w:rPr>
        <w:t>10.3.1.5 Return Value</w:t>
      </w:r>
      <w:bookmarkEnd w:id="640"/>
      <w:bookmarkEnd w:id="641"/>
    </w:p>
    <w:p w14:paraId="7E59B03A" w14:textId="77777777" w:rsidR="009810C9" w:rsidRPr="0046756F" w:rsidRDefault="009810C9" w:rsidP="009810C9">
      <w:pPr>
        <w:rPr>
          <w:rFonts w:cs="Arial"/>
        </w:rPr>
      </w:pPr>
    </w:p>
    <w:p w14:paraId="51CA929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3666586" w14:textId="77777777" w:rsidR="009810C9" w:rsidRPr="0046756F" w:rsidRDefault="00000000" w:rsidP="009810C9">
      <w:pPr>
        <w:rPr>
          <w:rFonts w:cs="Arial"/>
        </w:rPr>
      </w:pPr>
      <w:r>
        <w:rPr>
          <w:rFonts w:cs="Arial"/>
        </w:rPr>
        <w:pict w14:anchorId="02188FDE">
          <v:rect id="_x0000_i1343" style="width:0;height:1.5pt" o:hralign="center" o:hrstd="t" o:hr="t" fillcolor="#a0a0a0" stroked="f"/>
        </w:pict>
      </w:r>
    </w:p>
    <w:p w14:paraId="6A51A822" w14:textId="77777777" w:rsidR="009810C9" w:rsidRPr="0046756F" w:rsidRDefault="009810C9" w:rsidP="009810C9">
      <w:pPr>
        <w:pStyle w:val="Heading4"/>
        <w:rPr>
          <w:rFonts w:ascii="Arial" w:hAnsi="Arial" w:cs="Arial"/>
        </w:rPr>
      </w:pPr>
      <w:bookmarkStart w:id="642" w:name="_Toc122795680"/>
      <w:bookmarkStart w:id="643" w:name="_Toc158905730"/>
      <w:r w:rsidRPr="0046756F">
        <w:rPr>
          <w:rFonts w:ascii="Arial" w:hAnsi="Arial" w:cs="Arial"/>
        </w:rPr>
        <w:t>10.3.1.6 Other CSUs called by this CSU</w:t>
      </w:r>
      <w:bookmarkEnd w:id="642"/>
      <w:bookmarkEnd w:id="643"/>
    </w:p>
    <w:p w14:paraId="59AC141D" w14:textId="77777777" w:rsidR="009810C9" w:rsidRPr="0046756F" w:rsidRDefault="009810C9" w:rsidP="009810C9">
      <w:pPr>
        <w:rPr>
          <w:rFonts w:cs="Arial"/>
        </w:rPr>
      </w:pPr>
    </w:p>
    <w:p w14:paraId="398C8EBA"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604C4884"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6986CCB6" w14:textId="77777777" w:rsidR="009810C9" w:rsidRPr="0046756F" w:rsidRDefault="00000000" w:rsidP="009810C9">
      <w:pPr>
        <w:rPr>
          <w:rFonts w:cs="Arial"/>
        </w:rPr>
      </w:pPr>
      <w:r>
        <w:rPr>
          <w:rFonts w:cs="Arial"/>
        </w:rPr>
        <w:pict w14:anchorId="0353D613">
          <v:rect id="_x0000_i1344" style="width:0;height:1.5pt" o:hralign="center" o:hrstd="t" o:hr="t" fillcolor="#a0a0a0" stroked="f"/>
        </w:pict>
      </w:r>
    </w:p>
    <w:p w14:paraId="73685D5F" w14:textId="77777777" w:rsidR="009810C9" w:rsidRPr="0046756F" w:rsidRDefault="009810C9" w:rsidP="009810C9">
      <w:pPr>
        <w:pStyle w:val="Heading4"/>
        <w:rPr>
          <w:rFonts w:ascii="Arial" w:hAnsi="Arial" w:cs="Arial"/>
        </w:rPr>
      </w:pPr>
      <w:bookmarkStart w:id="644" w:name="_Toc122795681"/>
      <w:bookmarkStart w:id="645" w:name="_Toc158905731"/>
      <w:r w:rsidRPr="0046756F">
        <w:rPr>
          <w:rFonts w:ascii="Arial" w:hAnsi="Arial" w:cs="Arial"/>
        </w:rPr>
        <w:t>10.3.1.7 Description of list of LLRs allocated</w:t>
      </w:r>
      <w:bookmarkEnd w:id="644"/>
      <w:bookmarkEnd w:id="645"/>
    </w:p>
    <w:p w14:paraId="05D2FE00" w14:textId="77777777" w:rsidR="009810C9" w:rsidRPr="0046756F" w:rsidRDefault="009810C9" w:rsidP="009810C9">
      <w:pPr>
        <w:rPr>
          <w:rFonts w:cs="Arial"/>
        </w:rPr>
      </w:pPr>
    </w:p>
    <w:p w14:paraId="0A66FC7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StackTest.</w:t>
      </w:r>
    </w:p>
    <w:p w14:paraId="2BF089D2" w14:textId="77777777" w:rsidR="009810C9" w:rsidRPr="0046756F" w:rsidRDefault="00000000" w:rsidP="009810C9">
      <w:pPr>
        <w:rPr>
          <w:rFonts w:cs="Arial"/>
        </w:rPr>
      </w:pPr>
      <w:r>
        <w:rPr>
          <w:rFonts w:cs="Arial"/>
        </w:rPr>
        <w:pict w14:anchorId="424840A4">
          <v:rect id="_x0000_i1345" style="width:0;height:1.5pt" o:hralign="center" o:hrstd="t" o:hr="t" fillcolor="#a0a0a0" stroked="f"/>
        </w:pict>
      </w:r>
    </w:p>
    <w:p w14:paraId="45E40B4A" w14:textId="77777777" w:rsidR="009810C9" w:rsidRPr="0046756F" w:rsidRDefault="009810C9" w:rsidP="009810C9">
      <w:pPr>
        <w:pStyle w:val="Heading5"/>
        <w:rPr>
          <w:rFonts w:ascii="Arial" w:hAnsi="Arial" w:cs="Arial"/>
        </w:rPr>
      </w:pPr>
      <w:bookmarkStart w:id="646" w:name="_Toc122795682"/>
      <w:bookmarkStart w:id="647" w:name="_Toc158905732"/>
      <w:r w:rsidRPr="0046756F">
        <w:rPr>
          <w:rFonts w:ascii="Arial" w:hAnsi="Arial" w:cs="Arial"/>
        </w:rPr>
        <w:t>10.3.1.7.1 daucmfcbit-StackTest-LLR-001</w:t>
      </w:r>
      <w:bookmarkEnd w:id="646"/>
      <w:bookmarkEnd w:id="647"/>
    </w:p>
    <w:p w14:paraId="5891F318" w14:textId="77777777" w:rsidR="009810C9" w:rsidRPr="0046756F" w:rsidRDefault="009810C9" w:rsidP="009810C9">
      <w:pPr>
        <w:rPr>
          <w:rFonts w:cs="Arial"/>
        </w:rPr>
      </w:pPr>
      <w:r w:rsidRPr="0046756F">
        <w:rPr>
          <w:rFonts w:cs="Arial"/>
        </w:rPr>
        <w:t>Requirement ID: H698-LLD-CMU-FNC-531</w:t>
      </w:r>
    </w:p>
    <w:p w14:paraId="7227B80E" w14:textId="77777777" w:rsidR="009810C9" w:rsidRPr="0046756F" w:rsidRDefault="009810C9" w:rsidP="009810C9">
      <w:pPr>
        <w:rPr>
          <w:rFonts w:cs="Arial"/>
        </w:rPr>
      </w:pPr>
    </w:p>
    <w:p w14:paraId="78CCF734"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6A348B7C" w14:textId="77777777" w:rsidR="009810C9" w:rsidRPr="0046756F" w:rsidRDefault="009810C9" w:rsidP="009810C9">
      <w:pPr>
        <w:widowControl w:val="0"/>
        <w:autoSpaceDE w:val="0"/>
        <w:autoSpaceDN w:val="0"/>
        <w:adjustRightInd w:val="0"/>
        <w:rPr>
          <w:rFonts w:cs="Arial"/>
        </w:rPr>
      </w:pPr>
      <w:r w:rsidRPr="0046756F">
        <w:rPr>
          <w:rFonts w:cs="Arial"/>
        </w:rPr>
        <w:t>a. Set the dereference of pbuffer to addition of (p_bottom_of_stack and M_CALC_30_PERCENT_STACKSIZE(u32_stack_size))</w:t>
      </w:r>
    </w:p>
    <w:p w14:paraId="7CD80F27" w14:textId="77777777" w:rsidR="009810C9" w:rsidRPr="0046756F" w:rsidRDefault="009810C9" w:rsidP="009810C9">
      <w:pPr>
        <w:widowControl w:val="0"/>
        <w:autoSpaceDE w:val="0"/>
        <w:autoSpaceDN w:val="0"/>
        <w:adjustRightInd w:val="0"/>
        <w:rPr>
          <w:rFonts w:cs="Arial"/>
        </w:rPr>
      </w:pPr>
      <w:r w:rsidRPr="0046756F">
        <w:rPr>
          <w:rFonts w:cs="Arial"/>
        </w:rPr>
        <w:t>b. Stack overflow condition check for the last 30 percent of the stack by looping the index till M_TEN minus 1:</w:t>
      </w:r>
    </w:p>
    <w:p w14:paraId="07CA35B8" w14:textId="77777777" w:rsidR="009810C9" w:rsidRPr="0046756F" w:rsidRDefault="009810C9" w:rsidP="009810C9">
      <w:pPr>
        <w:widowControl w:val="0"/>
        <w:autoSpaceDE w:val="0"/>
        <w:autoSpaceDN w:val="0"/>
        <w:adjustRightInd w:val="0"/>
        <w:rPr>
          <w:rFonts w:cs="Arial"/>
        </w:rPr>
      </w:pPr>
      <w:r w:rsidRPr="0046756F">
        <w:rPr>
          <w:rFonts w:cs="Arial"/>
        </w:rPr>
        <w:tab/>
        <w:t>call the RterrDisplayErrorId function with parameters (M_APP_ID, RterrForever, (STACK_OVERFLOW bitwise OR with RT_ERROR_1)) when M_CBIT_TASK_STK_VAL is not equal to dereference of pbuffer decrement by one otherwise do nothing.</w:t>
      </w:r>
    </w:p>
    <w:p w14:paraId="737B92B5" w14:textId="77777777" w:rsidR="009810C9" w:rsidRPr="0046756F" w:rsidRDefault="009810C9" w:rsidP="009810C9">
      <w:pPr>
        <w:widowControl w:val="0"/>
        <w:autoSpaceDE w:val="0"/>
        <w:autoSpaceDN w:val="0"/>
        <w:adjustRightInd w:val="0"/>
        <w:rPr>
          <w:rFonts w:cs="Arial"/>
        </w:rPr>
      </w:pPr>
      <w:r w:rsidRPr="0046756F">
        <w:rPr>
          <w:rFonts w:cs="Arial"/>
        </w:rPr>
        <w:tab/>
      </w:r>
    </w:p>
    <w:p w14:paraId="66B812CD" w14:textId="77777777" w:rsidR="009810C9" w:rsidRPr="0046756F" w:rsidRDefault="009810C9" w:rsidP="009810C9">
      <w:pPr>
        <w:widowControl w:val="0"/>
        <w:autoSpaceDE w:val="0"/>
        <w:autoSpaceDN w:val="0"/>
        <w:adjustRightInd w:val="0"/>
        <w:rPr>
          <w:rFonts w:cs="Arial"/>
        </w:rPr>
      </w:pPr>
    </w:p>
    <w:p w14:paraId="3EB635CA" w14:textId="77777777" w:rsidR="009810C9" w:rsidRPr="0046756F" w:rsidRDefault="00000000" w:rsidP="009810C9">
      <w:pPr>
        <w:rPr>
          <w:rFonts w:cs="Arial"/>
        </w:rPr>
      </w:pPr>
      <w:r>
        <w:rPr>
          <w:rFonts w:cs="Arial"/>
        </w:rPr>
        <w:pict w14:anchorId="68E4A4B8">
          <v:rect id="_x0000_i1346" style="width:0;height:1.5pt" o:hralign="center" o:hrstd="t" o:hr="t" fillcolor="#a0a0a0" stroked="f"/>
        </w:pict>
      </w:r>
    </w:p>
    <w:p w14:paraId="6F3A4EC3" w14:textId="77777777" w:rsidR="009810C9" w:rsidRPr="0046756F" w:rsidRDefault="009810C9" w:rsidP="009810C9">
      <w:pPr>
        <w:pStyle w:val="Heading3"/>
      </w:pPr>
      <w:bookmarkStart w:id="648" w:name="_Toc122795683"/>
      <w:bookmarkStart w:id="649" w:name="_Toc158905733"/>
      <w:r w:rsidRPr="0046756F">
        <w:t>10.3.2 ContinuousBitTask</w:t>
      </w:r>
      <w:bookmarkEnd w:id="648"/>
      <w:bookmarkEnd w:id="649"/>
    </w:p>
    <w:p w14:paraId="2AEC7A83" w14:textId="77777777" w:rsidR="009810C9" w:rsidRPr="0046756F" w:rsidRDefault="009810C9" w:rsidP="009810C9">
      <w:pPr>
        <w:rPr>
          <w:rFonts w:cs="Arial"/>
        </w:rPr>
      </w:pPr>
    </w:p>
    <w:p w14:paraId="4D24CE2D"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ContinuousBitTask will follow in the sub sections.</w:t>
      </w:r>
    </w:p>
    <w:p w14:paraId="18068558" w14:textId="77777777" w:rsidR="009810C9" w:rsidRPr="0046756F" w:rsidRDefault="00000000" w:rsidP="009810C9">
      <w:pPr>
        <w:rPr>
          <w:rFonts w:cs="Arial"/>
        </w:rPr>
      </w:pPr>
      <w:r>
        <w:rPr>
          <w:rFonts w:cs="Arial"/>
        </w:rPr>
        <w:pict w14:anchorId="2690148A">
          <v:rect id="_x0000_i1347" style="width:0;height:1.5pt" o:hralign="center" o:hrstd="t" o:hr="t" fillcolor="#a0a0a0" stroked="f"/>
        </w:pict>
      </w:r>
    </w:p>
    <w:p w14:paraId="4D363126" w14:textId="77777777" w:rsidR="009810C9" w:rsidRPr="0046756F" w:rsidRDefault="009810C9" w:rsidP="009810C9">
      <w:pPr>
        <w:pStyle w:val="Heading4"/>
        <w:rPr>
          <w:rFonts w:ascii="Arial" w:hAnsi="Arial" w:cs="Arial"/>
        </w:rPr>
      </w:pPr>
      <w:bookmarkStart w:id="650" w:name="_Toc122795684"/>
      <w:bookmarkStart w:id="651" w:name="_Toc158905734"/>
      <w:r w:rsidRPr="0046756F">
        <w:rPr>
          <w:rFonts w:ascii="Arial" w:hAnsi="Arial" w:cs="Arial"/>
        </w:rPr>
        <w:t>10.3.2.1 Brief Description</w:t>
      </w:r>
      <w:bookmarkEnd w:id="650"/>
      <w:bookmarkEnd w:id="651"/>
    </w:p>
    <w:p w14:paraId="330850C7" w14:textId="77777777" w:rsidR="009810C9" w:rsidRPr="0046756F" w:rsidRDefault="009810C9" w:rsidP="009810C9">
      <w:pPr>
        <w:rPr>
          <w:rFonts w:cs="Arial"/>
        </w:rPr>
      </w:pPr>
    </w:p>
    <w:p w14:paraId="610FB13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ContinuousBitTask increments system tick for signalling semaphore for Continuous Built-In-Test.</w:t>
      </w:r>
    </w:p>
    <w:p w14:paraId="320D88E8" w14:textId="77777777" w:rsidR="009810C9" w:rsidRPr="0046756F" w:rsidRDefault="00000000" w:rsidP="009810C9">
      <w:pPr>
        <w:rPr>
          <w:rFonts w:cs="Arial"/>
        </w:rPr>
      </w:pPr>
      <w:r>
        <w:rPr>
          <w:rFonts w:cs="Arial"/>
        </w:rPr>
        <w:pict w14:anchorId="0070C8FB">
          <v:rect id="_x0000_i1348" style="width:0;height:1.5pt" o:hralign="center" o:hrstd="t" o:hr="t" fillcolor="#a0a0a0" stroked="f"/>
        </w:pict>
      </w:r>
    </w:p>
    <w:p w14:paraId="4C49F988" w14:textId="77777777" w:rsidR="009810C9" w:rsidRPr="0046756F" w:rsidRDefault="009810C9" w:rsidP="009810C9">
      <w:pPr>
        <w:pStyle w:val="Heading4"/>
        <w:rPr>
          <w:rFonts w:ascii="Arial" w:hAnsi="Arial" w:cs="Arial"/>
        </w:rPr>
      </w:pPr>
      <w:bookmarkStart w:id="652" w:name="_Toc122795685"/>
      <w:bookmarkStart w:id="653" w:name="_Toc158905735"/>
      <w:r w:rsidRPr="0046756F">
        <w:rPr>
          <w:rFonts w:ascii="Arial" w:hAnsi="Arial" w:cs="Arial"/>
        </w:rPr>
        <w:t>10.3.2.2 List of HLRs allocated</w:t>
      </w:r>
      <w:bookmarkEnd w:id="652"/>
      <w:bookmarkEnd w:id="653"/>
    </w:p>
    <w:p w14:paraId="4CF6BAA9" w14:textId="77777777" w:rsidR="009810C9" w:rsidRPr="0046756F" w:rsidRDefault="009810C9" w:rsidP="009810C9">
      <w:pPr>
        <w:rPr>
          <w:rFonts w:cs="Arial"/>
        </w:rPr>
      </w:pPr>
    </w:p>
    <w:p w14:paraId="3063C09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7DDFF023" w14:textId="77777777" w:rsidR="009810C9" w:rsidRPr="0046756F" w:rsidRDefault="00000000" w:rsidP="009810C9">
      <w:pPr>
        <w:rPr>
          <w:rFonts w:cs="Arial"/>
        </w:rPr>
      </w:pPr>
      <w:r>
        <w:rPr>
          <w:rFonts w:cs="Arial"/>
        </w:rPr>
        <w:pict w14:anchorId="01DAE64E">
          <v:rect id="_x0000_i1349" style="width:0;height:1.5pt" o:hralign="center" o:hrstd="t" o:hr="t" fillcolor="#a0a0a0" stroked="f"/>
        </w:pict>
      </w:r>
    </w:p>
    <w:p w14:paraId="130C7105" w14:textId="77777777" w:rsidR="009810C9" w:rsidRPr="0046756F" w:rsidRDefault="009810C9" w:rsidP="009810C9">
      <w:pPr>
        <w:pStyle w:val="Heading4"/>
        <w:rPr>
          <w:rFonts w:ascii="Arial" w:hAnsi="Arial" w:cs="Arial"/>
        </w:rPr>
      </w:pPr>
      <w:bookmarkStart w:id="654" w:name="_Toc122795686"/>
      <w:bookmarkStart w:id="655" w:name="_Toc158905736"/>
      <w:r w:rsidRPr="0046756F">
        <w:rPr>
          <w:rFonts w:ascii="Arial" w:hAnsi="Arial" w:cs="Arial"/>
        </w:rPr>
        <w:t>10.3.2.3 List of global variables accessed and modified</w:t>
      </w:r>
      <w:bookmarkEnd w:id="654"/>
      <w:bookmarkEnd w:id="655"/>
    </w:p>
    <w:p w14:paraId="5F587B7F" w14:textId="77777777" w:rsidR="009810C9" w:rsidRPr="0046756F" w:rsidRDefault="009810C9" w:rsidP="009810C9">
      <w:pPr>
        <w:rPr>
          <w:rFonts w:cs="Arial"/>
        </w:rPr>
      </w:pPr>
    </w:p>
    <w:p w14:paraId="60869731" w14:textId="77777777" w:rsidR="009810C9" w:rsidRPr="0046756F" w:rsidRDefault="009810C9" w:rsidP="009810C9">
      <w:pPr>
        <w:widowControl w:val="0"/>
        <w:autoSpaceDE w:val="0"/>
        <w:autoSpaceDN w:val="0"/>
        <w:adjustRightInd w:val="0"/>
        <w:rPr>
          <w:rFonts w:cs="Arial"/>
        </w:rPr>
      </w:pPr>
      <w:r w:rsidRPr="0046756F">
        <w:rPr>
          <w:rFonts w:cs="Arial"/>
        </w:rPr>
        <w:t>Accessed : A825_comm_task_stk</w:t>
      </w:r>
    </w:p>
    <w:p w14:paraId="26632DC3" w14:textId="77777777" w:rsidR="009810C9" w:rsidRPr="0046756F" w:rsidRDefault="009810C9" w:rsidP="009810C9">
      <w:pPr>
        <w:widowControl w:val="0"/>
        <w:autoSpaceDE w:val="0"/>
        <w:autoSpaceDN w:val="0"/>
        <w:adjustRightInd w:val="0"/>
        <w:rPr>
          <w:rFonts w:cs="Arial"/>
        </w:rPr>
      </w:pPr>
      <w:r w:rsidRPr="0046756F">
        <w:rPr>
          <w:rFonts w:cs="Arial"/>
        </w:rPr>
        <w:t xml:space="preserve">                  Init_task_stk</w:t>
      </w:r>
    </w:p>
    <w:p w14:paraId="45DF4817" w14:textId="77777777" w:rsidR="009810C9" w:rsidRPr="0046756F" w:rsidRDefault="009810C9" w:rsidP="009810C9">
      <w:pPr>
        <w:widowControl w:val="0"/>
        <w:autoSpaceDE w:val="0"/>
        <w:autoSpaceDN w:val="0"/>
        <w:adjustRightInd w:val="0"/>
        <w:rPr>
          <w:rFonts w:cs="Arial"/>
        </w:rPr>
      </w:pPr>
      <w:r w:rsidRPr="0046756F">
        <w:rPr>
          <w:rFonts w:cs="Arial"/>
        </w:rPr>
        <w:t xml:space="preserve">                  Os_task_idle_stk</w:t>
      </w:r>
    </w:p>
    <w:p w14:paraId="21DD615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4EB146D" w14:textId="77777777" w:rsidR="009810C9" w:rsidRPr="0046756F" w:rsidRDefault="00000000" w:rsidP="009810C9">
      <w:pPr>
        <w:rPr>
          <w:rFonts w:cs="Arial"/>
        </w:rPr>
      </w:pPr>
      <w:r>
        <w:rPr>
          <w:rFonts w:cs="Arial"/>
        </w:rPr>
        <w:pict w14:anchorId="45C1FCC1">
          <v:rect id="_x0000_i1350" style="width:0;height:1.5pt" o:hralign="center" o:hrstd="t" o:hr="t" fillcolor="#a0a0a0" stroked="f"/>
        </w:pict>
      </w:r>
    </w:p>
    <w:p w14:paraId="097B75B0" w14:textId="77777777" w:rsidR="009810C9" w:rsidRPr="0046756F" w:rsidRDefault="009810C9" w:rsidP="009810C9">
      <w:pPr>
        <w:pStyle w:val="Heading4"/>
        <w:rPr>
          <w:rFonts w:ascii="Arial" w:hAnsi="Arial" w:cs="Arial"/>
        </w:rPr>
      </w:pPr>
      <w:bookmarkStart w:id="656" w:name="_Toc122795687"/>
      <w:bookmarkStart w:id="657" w:name="_Toc158905737"/>
      <w:r w:rsidRPr="0046756F">
        <w:rPr>
          <w:rFonts w:ascii="Arial" w:hAnsi="Arial" w:cs="Arial"/>
        </w:rPr>
        <w:t>10.3.2.4 Parameter list (Input/Output)</w:t>
      </w:r>
      <w:bookmarkEnd w:id="656"/>
      <w:bookmarkEnd w:id="657"/>
    </w:p>
    <w:p w14:paraId="605E9D7A" w14:textId="77777777" w:rsidR="009810C9" w:rsidRPr="0046756F" w:rsidRDefault="009810C9" w:rsidP="009810C9">
      <w:pPr>
        <w:rPr>
          <w:rFonts w:cs="Arial"/>
        </w:rPr>
      </w:pPr>
    </w:p>
    <w:p w14:paraId="28CC4888" w14:textId="77777777" w:rsidR="009810C9" w:rsidRPr="0046756F" w:rsidRDefault="009810C9" w:rsidP="009810C9">
      <w:pPr>
        <w:widowControl w:val="0"/>
        <w:autoSpaceDE w:val="0"/>
        <w:autoSpaceDN w:val="0"/>
        <w:adjustRightInd w:val="0"/>
        <w:rPr>
          <w:rFonts w:cs="Arial"/>
        </w:rPr>
      </w:pPr>
      <w:r w:rsidRPr="0046756F">
        <w:rPr>
          <w:rFonts w:cs="Arial"/>
        </w:rPr>
        <w:t>Inputs:    void * p_data - Unused pointer to M_HW_NULL data</w:t>
      </w:r>
    </w:p>
    <w:p w14:paraId="400762D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7668DA34" w14:textId="77777777" w:rsidR="009810C9" w:rsidRPr="0046756F" w:rsidRDefault="00000000" w:rsidP="009810C9">
      <w:pPr>
        <w:rPr>
          <w:rFonts w:cs="Arial"/>
        </w:rPr>
      </w:pPr>
      <w:r>
        <w:rPr>
          <w:rFonts w:cs="Arial"/>
        </w:rPr>
        <w:pict w14:anchorId="3E0A42DA">
          <v:rect id="_x0000_i1351" style="width:0;height:1.5pt" o:hralign="center" o:hrstd="t" o:hr="t" fillcolor="#a0a0a0" stroked="f"/>
        </w:pict>
      </w:r>
    </w:p>
    <w:p w14:paraId="2F87EAE3" w14:textId="77777777" w:rsidR="009810C9" w:rsidRPr="0046756F" w:rsidRDefault="009810C9" w:rsidP="009810C9">
      <w:pPr>
        <w:pStyle w:val="Heading4"/>
        <w:rPr>
          <w:rFonts w:ascii="Arial" w:hAnsi="Arial" w:cs="Arial"/>
        </w:rPr>
      </w:pPr>
      <w:bookmarkStart w:id="658" w:name="_Toc122795688"/>
      <w:bookmarkStart w:id="659" w:name="_Toc158905738"/>
      <w:r w:rsidRPr="0046756F">
        <w:rPr>
          <w:rFonts w:ascii="Arial" w:hAnsi="Arial" w:cs="Arial"/>
        </w:rPr>
        <w:t>10.3.2.5 Return Value</w:t>
      </w:r>
      <w:bookmarkEnd w:id="658"/>
      <w:bookmarkEnd w:id="659"/>
    </w:p>
    <w:p w14:paraId="0C4AD2D2" w14:textId="77777777" w:rsidR="009810C9" w:rsidRPr="0046756F" w:rsidRDefault="009810C9" w:rsidP="009810C9">
      <w:pPr>
        <w:rPr>
          <w:rFonts w:cs="Arial"/>
        </w:rPr>
      </w:pPr>
    </w:p>
    <w:p w14:paraId="2D86794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AE7CBCD" w14:textId="77777777" w:rsidR="009810C9" w:rsidRPr="0046756F" w:rsidRDefault="00000000" w:rsidP="009810C9">
      <w:pPr>
        <w:rPr>
          <w:rFonts w:cs="Arial"/>
        </w:rPr>
      </w:pPr>
      <w:r>
        <w:rPr>
          <w:rFonts w:cs="Arial"/>
        </w:rPr>
        <w:pict w14:anchorId="2AB38268">
          <v:rect id="_x0000_i1352" style="width:0;height:1.5pt" o:hralign="center" o:hrstd="t" o:hr="t" fillcolor="#a0a0a0" stroked="f"/>
        </w:pict>
      </w:r>
    </w:p>
    <w:p w14:paraId="498228A0" w14:textId="77777777" w:rsidR="009810C9" w:rsidRPr="0046756F" w:rsidRDefault="009810C9" w:rsidP="009810C9">
      <w:pPr>
        <w:pStyle w:val="Heading4"/>
        <w:rPr>
          <w:rFonts w:ascii="Arial" w:hAnsi="Arial" w:cs="Arial"/>
        </w:rPr>
      </w:pPr>
      <w:bookmarkStart w:id="660" w:name="_Toc122795689"/>
      <w:bookmarkStart w:id="661" w:name="_Toc158905739"/>
      <w:r w:rsidRPr="0046756F">
        <w:rPr>
          <w:rFonts w:ascii="Arial" w:hAnsi="Arial" w:cs="Arial"/>
        </w:rPr>
        <w:t>10.3.2.6 Other CSUs called by this CSU</w:t>
      </w:r>
      <w:bookmarkEnd w:id="660"/>
      <w:bookmarkEnd w:id="661"/>
    </w:p>
    <w:p w14:paraId="215D61F6" w14:textId="77777777" w:rsidR="009810C9" w:rsidRPr="0046756F" w:rsidRDefault="009810C9" w:rsidP="009810C9">
      <w:pPr>
        <w:rPr>
          <w:rFonts w:cs="Arial"/>
        </w:rPr>
      </w:pPr>
    </w:p>
    <w:p w14:paraId="1683DA0F" w14:textId="77777777" w:rsidR="009810C9" w:rsidRPr="0046756F" w:rsidRDefault="009810C9" w:rsidP="009810C9">
      <w:pPr>
        <w:widowControl w:val="0"/>
        <w:autoSpaceDE w:val="0"/>
        <w:autoSpaceDN w:val="0"/>
        <w:adjustRightInd w:val="0"/>
        <w:rPr>
          <w:rFonts w:cs="Arial"/>
        </w:rPr>
      </w:pPr>
      <w:r w:rsidRPr="0046756F">
        <w:rPr>
          <w:rFonts w:cs="Arial"/>
        </w:rPr>
        <w:t>StackTest</w:t>
      </w:r>
    </w:p>
    <w:p w14:paraId="5B51340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OsSemPend</w:t>
      </w:r>
    </w:p>
    <w:p w14:paraId="55470FA5" w14:textId="77777777" w:rsidR="009810C9" w:rsidRPr="0046756F" w:rsidRDefault="00000000" w:rsidP="009810C9">
      <w:pPr>
        <w:rPr>
          <w:rFonts w:cs="Arial"/>
        </w:rPr>
      </w:pPr>
      <w:r>
        <w:rPr>
          <w:rFonts w:cs="Arial"/>
        </w:rPr>
        <w:pict w14:anchorId="439EA81F">
          <v:rect id="_x0000_i1353" style="width:0;height:1.5pt" o:hralign="center" o:hrstd="t" o:hr="t" fillcolor="#a0a0a0" stroked="f"/>
        </w:pict>
      </w:r>
    </w:p>
    <w:p w14:paraId="223011DF" w14:textId="77777777" w:rsidR="009810C9" w:rsidRPr="0046756F" w:rsidRDefault="009810C9" w:rsidP="009810C9">
      <w:pPr>
        <w:pStyle w:val="Heading4"/>
        <w:rPr>
          <w:rFonts w:ascii="Arial" w:hAnsi="Arial" w:cs="Arial"/>
        </w:rPr>
      </w:pPr>
      <w:bookmarkStart w:id="662" w:name="_Toc122795690"/>
      <w:bookmarkStart w:id="663" w:name="_Toc158905740"/>
      <w:r w:rsidRPr="0046756F">
        <w:rPr>
          <w:rFonts w:ascii="Arial" w:hAnsi="Arial" w:cs="Arial"/>
        </w:rPr>
        <w:t>10.3.2.7 Description of list of LLRs allocated</w:t>
      </w:r>
      <w:bookmarkEnd w:id="662"/>
      <w:bookmarkEnd w:id="663"/>
    </w:p>
    <w:p w14:paraId="292A6531" w14:textId="77777777" w:rsidR="009810C9" w:rsidRPr="0046756F" w:rsidRDefault="009810C9" w:rsidP="009810C9">
      <w:pPr>
        <w:rPr>
          <w:rFonts w:cs="Arial"/>
        </w:rPr>
      </w:pPr>
    </w:p>
    <w:p w14:paraId="5A78BFB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ContinuousBitTask.</w:t>
      </w:r>
    </w:p>
    <w:p w14:paraId="655FFB84" w14:textId="77777777" w:rsidR="009810C9" w:rsidRPr="0046756F" w:rsidRDefault="00000000" w:rsidP="009810C9">
      <w:pPr>
        <w:rPr>
          <w:rFonts w:cs="Arial"/>
        </w:rPr>
      </w:pPr>
      <w:r>
        <w:rPr>
          <w:rFonts w:cs="Arial"/>
        </w:rPr>
        <w:pict w14:anchorId="38A48D05">
          <v:rect id="_x0000_i1354" style="width:0;height:1.5pt" o:hralign="center" o:hrstd="t" o:hr="t" fillcolor="#a0a0a0" stroked="f"/>
        </w:pict>
      </w:r>
    </w:p>
    <w:p w14:paraId="2E40D298" w14:textId="77777777" w:rsidR="009810C9" w:rsidRPr="0046756F" w:rsidRDefault="009810C9" w:rsidP="009810C9">
      <w:pPr>
        <w:pStyle w:val="Heading5"/>
        <w:rPr>
          <w:rFonts w:ascii="Arial" w:hAnsi="Arial" w:cs="Arial"/>
        </w:rPr>
      </w:pPr>
      <w:bookmarkStart w:id="664" w:name="_Toc122795691"/>
      <w:bookmarkStart w:id="665" w:name="_Toc158905741"/>
      <w:r w:rsidRPr="0046756F">
        <w:rPr>
          <w:rFonts w:ascii="Arial" w:hAnsi="Arial" w:cs="Arial"/>
        </w:rPr>
        <w:t>10.3.2.7.1 daucmfcbit-ContinuousBitTask-LLR-001</w:t>
      </w:r>
      <w:bookmarkEnd w:id="664"/>
      <w:bookmarkEnd w:id="665"/>
    </w:p>
    <w:p w14:paraId="07DBCA51" w14:textId="77777777" w:rsidR="009810C9" w:rsidRPr="0046756F" w:rsidRDefault="009810C9" w:rsidP="009810C9">
      <w:pPr>
        <w:rPr>
          <w:rFonts w:cs="Arial"/>
        </w:rPr>
      </w:pPr>
      <w:r w:rsidRPr="0046756F">
        <w:rPr>
          <w:rFonts w:cs="Arial"/>
        </w:rPr>
        <w:t>Requirement ID: H698-LLD-CMU-FNC-540</w:t>
      </w:r>
    </w:p>
    <w:p w14:paraId="15ED48A4" w14:textId="77777777" w:rsidR="009810C9" w:rsidRPr="0046756F" w:rsidRDefault="009810C9" w:rsidP="009810C9">
      <w:pPr>
        <w:rPr>
          <w:rFonts w:cs="Arial"/>
        </w:rPr>
      </w:pPr>
    </w:p>
    <w:p w14:paraId="4B086C6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document an unused parameter and eliminates the related compiler error using M_UNUSED_PARAM with parameter p_data.</w:t>
      </w:r>
    </w:p>
    <w:p w14:paraId="1D34A249" w14:textId="77777777" w:rsidR="009810C9" w:rsidRPr="0046756F" w:rsidRDefault="00000000" w:rsidP="009810C9">
      <w:pPr>
        <w:rPr>
          <w:rFonts w:cs="Arial"/>
        </w:rPr>
      </w:pPr>
      <w:r>
        <w:rPr>
          <w:rFonts w:cs="Arial"/>
        </w:rPr>
        <w:pict w14:anchorId="1BC2D7E7">
          <v:rect id="_x0000_i1355" style="width:0;height:1.5pt" o:hralign="center" o:hrstd="t" o:hr="t" fillcolor="#a0a0a0" stroked="f"/>
        </w:pict>
      </w:r>
    </w:p>
    <w:p w14:paraId="07429AB2" w14:textId="77777777" w:rsidR="009810C9" w:rsidRPr="0046756F" w:rsidRDefault="009810C9" w:rsidP="009810C9">
      <w:pPr>
        <w:pStyle w:val="Heading5"/>
        <w:rPr>
          <w:rFonts w:ascii="Arial" w:hAnsi="Arial" w:cs="Arial"/>
        </w:rPr>
      </w:pPr>
      <w:bookmarkStart w:id="666" w:name="_Toc122795692"/>
      <w:bookmarkStart w:id="667" w:name="_Toc158905742"/>
      <w:r w:rsidRPr="0046756F">
        <w:rPr>
          <w:rFonts w:ascii="Arial" w:hAnsi="Arial" w:cs="Arial"/>
        </w:rPr>
        <w:t>10.3.2.7.2 daucmfcbit-ContinuousBitTask-LLR-002</w:t>
      </w:r>
      <w:bookmarkEnd w:id="666"/>
      <w:bookmarkEnd w:id="667"/>
    </w:p>
    <w:p w14:paraId="21355FC7" w14:textId="77777777" w:rsidR="009810C9" w:rsidRPr="0046756F" w:rsidRDefault="009810C9" w:rsidP="009810C9">
      <w:pPr>
        <w:rPr>
          <w:rFonts w:cs="Arial"/>
        </w:rPr>
      </w:pPr>
      <w:r w:rsidRPr="0046756F">
        <w:rPr>
          <w:rFonts w:cs="Arial"/>
        </w:rPr>
        <w:t>Requirement ID: H698-LLD-CMU-FNC-541</w:t>
      </w:r>
    </w:p>
    <w:p w14:paraId="17A82937" w14:textId="77777777" w:rsidR="009810C9" w:rsidRPr="0046756F" w:rsidRDefault="009810C9" w:rsidP="009810C9">
      <w:pPr>
        <w:rPr>
          <w:rFonts w:cs="Arial"/>
        </w:rPr>
      </w:pPr>
    </w:p>
    <w:p w14:paraId="2941E73E" w14:textId="77777777" w:rsidR="009810C9" w:rsidRPr="0046756F" w:rsidRDefault="009810C9" w:rsidP="009810C9">
      <w:pPr>
        <w:widowControl w:val="0"/>
        <w:autoSpaceDE w:val="0"/>
        <w:autoSpaceDN w:val="0"/>
        <w:adjustRightInd w:val="0"/>
        <w:rPr>
          <w:rFonts w:cs="Arial"/>
        </w:rPr>
      </w:pPr>
      <w:r w:rsidRPr="0046756F">
        <w:rPr>
          <w:rFonts w:cs="Arial"/>
        </w:rPr>
        <w:t>The function shall loop continuously to perform the following</w:t>
      </w:r>
    </w:p>
    <w:p w14:paraId="6050FB35" w14:textId="77777777" w:rsidR="009810C9" w:rsidRPr="0046756F" w:rsidRDefault="009810C9" w:rsidP="009810C9">
      <w:pPr>
        <w:widowControl w:val="0"/>
        <w:autoSpaceDE w:val="0"/>
        <w:autoSpaceDN w:val="0"/>
        <w:adjustRightInd w:val="0"/>
        <w:rPr>
          <w:rFonts w:cs="Arial"/>
        </w:rPr>
      </w:pPr>
      <w:r w:rsidRPr="0046756F">
        <w:rPr>
          <w:rFonts w:cs="Arial"/>
        </w:rPr>
        <w:t>- call 'OsSemPend' for waiting on a semaphore with the following parameters</w:t>
      </w:r>
    </w:p>
    <w:p w14:paraId="1DC1F740" w14:textId="77777777" w:rsidR="009810C9" w:rsidRPr="0046756F" w:rsidRDefault="009810C9" w:rsidP="009810C9">
      <w:pPr>
        <w:widowControl w:val="0"/>
        <w:autoSpaceDE w:val="0"/>
        <w:autoSpaceDN w:val="0"/>
        <w:adjustRightInd w:val="0"/>
        <w:rPr>
          <w:rFonts w:cs="Arial"/>
        </w:rPr>
      </w:pPr>
      <w:r w:rsidRPr="0046756F">
        <w:rPr>
          <w:rFonts w:cs="Arial"/>
        </w:rPr>
        <w:t xml:space="preserve">   </w:t>
      </w:r>
      <w:r w:rsidRPr="0046756F">
        <w:rPr>
          <w:rFonts w:cs="Arial"/>
        </w:rPr>
        <w:tab/>
        <w:t>- Allocated Semaphore for the task Continuous Built-In-Test</w:t>
      </w:r>
    </w:p>
    <w:p w14:paraId="3537014E" w14:textId="77777777" w:rsidR="009810C9" w:rsidRPr="0046756F" w:rsidRDefault="009810C9" w:rsidP="009810C9">
      <w:pPr>
        <w:widowControl w:val="0"/>
        <w:autoSpaceDE w:val="0"/>
        <w:autoSpaceDN w:val="0"/>
        <w:adjustRightInd w:val="0"/>
        <w:rPr>
          <w:rFonts w:cs="Arial"/>
        </w:rPr>
      </w:pPr>
      <w:r w:rsidRPr="0046756F">
        <w:rPr>
          <w:rFonts w:cs="Arial"/>
        </w:rPr>
        <w:t xml:space="preserve">   </w:t>
      </w:r>
      <w:r w:rsidRPr="0046756F">
        <w:rPr>
          <w:rFonts w:cs="Arial"/>
        </w:rPr>
        <w:tab/>
        <w:t>- pend timeout value as M_ZERO</w:t>
      </w:r>
    </w:p>
    <w:p w14:paraId="1A39E9E0" w14:textId="77777777" w:rsidR="009810C9" w:rsidRPr="0046756F" w:rsidRDefault="009810C9" w:rsidP="009810C9">
      <w:pPr>
        <w:widowControl w:val="0"/>
        <w:autoSpaceDE w:val="0"/>
        <w:autoSpaceDN w:val="0"/>
        <w:adjustRightInd w:val="0"/>
        <w:rPr>
          <w:rFonts w:cs="Arial"/>
        </w:rPr>
      </w:pPr>
      <w:r w:rsidRPr="0046756F">
        <w:rPr>
          <w:rFonts w:cs="Arial"/>
        </w:rPr>
        <w:t xml:space="preserve">   </w:t>
      </w:r>
      <w:r w:rsidRPr="0046756F">
        <w:rPr>
          <w:rFonts w:cs="Arial"/>
        </w:rPr>
        <w:tab/>
        <w:t>- Address of error code.</w:t>
      </w:r>
    </w:p>
    <w:p w14:paraId="3ACDF65D" w14:textId="77777777" w:rsidR="009810C9" w:rsidRPr="0046756F" w:rsidRDefault="009810C9" w:rsidP="009810C9">
      <w:pPr>
        <w:widowControl w:val="0"/>
        <w:autoSpaceDE w:val="0"/>
        <w:autoSpaceDN w:val="0"/>
        <w:adjustRightInd w:val="0"/>
        <w:rPr>
          <w:rFonts w:cs="Arial"/>
        </w:rPr>
      </w:pPr>
      <w:r w:rsidRPr="0046756F">
        <w:rPr>
          <w:rFonts w:cs="Arial"/>
        </w:rPr>
        <w:t>- call 'StackTest' with parameters A825_comm_task_stk, M_A825COMM_TASK_STK_SIZE.</w:t>
      </w:r>
    </w:p>
    <w:p w14:paraId="0A712C46" w14:textId="77777777" w:rsidR="009810C9" w:rsidRPr="0046756F" w:rsidRDefault="009810C9" w:rsidP="009810C9">
      <w:pPr>
        <w:widowControl w:val="0"/>
        <w:autoSpaceDE w:val="0"/>
        <w:autoSpaceDN w:val="0"/>
        <w:adjustRightInd w:val="0"/>
        <w:rPr>
          <w:rFonts w:cs="Arial"/>
        </w:rPr>
      </w:pPr>
      <w:r w:rsidRPr="0046756F">
        <w:rPr>
          <w:rFonts w:cs="Arial"/>
        </w:rPr>
        <w:t>-call 'StackTest' with parameters Init_task_stk, M_INIT_TASK_STK_SIZE.</w:t>
      </w:r>
    </w:p>
    <w:p w14:paraId="32BC2EC8" w14:textId="77777777" w:rsidR="009810C9" w:rsidRPr="0046756F" w:rsidRDefault="009810C9" w:rsidP="009810C9">
      <w:pPr>
        <w:widowControl w:val="0"/>
        <w:autoSpaceDE w:val="0"/>
        <w:autoSpaceDN w:val="0"/>
        <w:adjustRightInd w:val="0"/>
        <w:rPr>
          <w:rFonts w:cs="Arial"/>
        </w:rPr>
      </w:pPr>
      <w:r w:rsidRPr="0046756F">
        <w:rPr>
          <w:rFonts w:cs="Arial"/>
        </w:rPr>
        <w:t>- call 'StackTest' with parameters Cbit_task_stack, M_CBIT_TASK_STK_SIZE.</w:t>
      </w:r>
    </w:p>
    <w:p w14:paraId="785B6EB8" w14:textId="77777777" w:rsidR="009810C9" w:rsidRPr="0046756F" w:rsidRDefault="009810C9" w:rsidP="009810C9">
      <w:pPr>
        <w:widowControl w:val="0"/>
        <w:autoSpaceDE w:val="0"/>
        <w:autoSpaceDN w:val="0"/>
        <w:adjustRightInd w:val="0"/>
        <w:rPr>
          <w:rFonts w:cs="Arial"/>
        </w:rPr>
      </w:pPr>
      <w:r w:rsidRPr="0046756F">
        <w:rPr>
          <w:rFonts w:cs="Arial"/>
        </w:rPr>
        <w:t>-call 'StackTest' with parameters Os_task_idle_stk, M_OS_IDLE_TASK_STK_SIZE.</w:t>
      </w:r>
    </w:p>
    <w:p w14:paraId="66B36E4B" w14:textId="77777777" w:rsidR="009810C9" w:rsidRPr="0046756F" w:rsidRDefault="009810C9" w:rsidP="009810C9">
      <w:pPr>
        <w:widowControl w:val="0"/>
        <w:autoSpaceDE w:val="0"/>
        <w:autoSpaceDN w:val="0"/>
        <w:adjustRightInd w:val="0"/>
        <w:rPr>
          <w:rFonts w:cs="Arial"/>
        </w:rPr>
      </w:pPr>
    </w:p>
    <w:p w14:paraId="0C9B315B" w14:textId="77777777" w:rsidR="009810C9" w:rsidRPr="0046756F" w:rsidRDefault="00000000" w:rsidP="009810C9">
      <w:pPr>
        <w:rPr>
          <w:rFonts w:cs="Arial"/>
        </w:rPr>
      </w:pPr>
      <w:r>
        <w:rPr>
          <w:rFonts w:cs="Arial"/>
        </w:rPr>
        <w:pict w14:anchorId="1CE17FA7">
          <v:rect id="_x0000_i1356" style="width:0;height:1.5pt" o:hralign="center" o:hrstd="t" o:hr="t" fillcolor="#a0a0a0" stroked="f"/>
        </w:pict>
      </w:r>
    </w:p>
    <w:p w14:paraId="38C11812" w14:textId="77777777" w:rsidR="009810C9" w:rsidRPr="0046756F" w:rsidRDefault="009810C9" w:rsidP="009810C9">
      <w:pPr>
        <w:pStyle w:val="Heading3"/>
      </w:pPr>
      <w:bookmarkStart w:id="668" w:name="_Toc122795693"/>
      <w:bookmarkStart w:id="669" w:name="_Toc158905743"/>
      <w:r w:rsidRPr="0046756F">
        <w:t>10.3.3 ContinuousBitTaskInit</w:t>
      </w:r>
      <w:bookmarkEnd w:id="668"/>
      <w:bookmarkEnd w:id="669"/>
    </w:p>
    <w:p w14:paraId="62C5443A" w14:textId="77777777" w:rsidR="009810C9" w:rsidRPr="0046756F" w:rsidRDefault="009810C9" w:rsidP="009810C9">
      <w:pPr>
        <w:rPr>
          <w:rFonts w:cs="Arial"/>
        </w:rPr>
      </w:pPr>
    </w:p>
    <w:p w14:paraId="44D74F2B"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ContinuousBitTaskInit will follow in the sub sections.</w:t>
      </w:r>
    </w:p>
    <w:p w14:paraId="13050641" w14:textId="77777777" w:rsidR="009810C9" w:rsidRPr="0046756F" w:rsidRDefault="00000000" w:rsidP="009810C9">
      <w:pPr>
        <w:rPr>
          <w:rFonts w:cs="Arial"/>
        </w:rPr>
      </w:pPr>
      <w:r>
        <w:rPr>
          <w:rFonts w:cs="Arial"/>
        </w:rPr>
        <w:pict w14:anchorId="11EAEF21">
          <v:rect id="_x0000_i1357" style="width:0;height:1.5pt" o:hralign="center" o:hrstd="t" o:hr="t" fillcolor="#a0a0a0" stroked="f"/>
        </w:pict>
      </w:r>
    </w:p>
    <w:p w14:paraId="42CDB917" w14:textId="77777777" w:rsidR="009810C9" w:rsidRPr="0046756F" w:rsidRDefault="009810C9" w:rsidP="009810C9">
      <w:pPr>
        <w:pStyle w:val="Heading4"/>
        <w:rPr>
          <w:rFonts w:ascii="Arial" w:hAnsi="Arial" w:cs="Arial"/>
        </w:rPr>
      </w:pPr>
      <w:bookmarkStart w:id="670" w:name="_Toc122795694"/>
      <w:bookmarkStart w:id="671" w:name="_Toc158905744"/>
      <w:r w:rsidRPr="0046756F">
        <w:rPr>
          <w:rFonts w:ascii="Arial" w:hAnsi="Arial" w:cs="Arial"/>
        </w:rPr>
        <w:t>10.3.3.1 Brief Description</w:t>
      </w:r>
      <w:bookmarkEnd w:id="670"/>
      <w:bookmarkEnd w:id="671"/>
    </w:p>
    <w:p w14:paraId="69427A26" w14:textId="77777777" w:rsidR="009810C9" w:rsidRPr="0046756F" w:rsidRDefault="009810C9" w:rsidP="009810C9">
      <w:pPr>
        <w:rPr>
          <w:rFonts w:cs="Arial"/>
        </w:rPr>
      </w:pPr>
    </w:p>
    <w:p w14:paraId="3654F8F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ContinuousBitTaskInit initializes stack and creates task to implement Continuous Built-In-Test.</w:t>
      </w:r>
    </w:p>
    <w:p w14:paraId="74E10568" w14:textId="77777777" w:rsidR="009810C9" w:rsidRPr="0046756F" w:rsidRDefault="00000000" w:rsidP="009810C9">
      <w:pPr>
        <w:rPr>
          <w:rFonts w:cs="Arial"/>
        </w:rPr>
      </w:pPr>
      <w:r>
        <w:rPr>
          <w:rFonts w:cs="Arial"/>
        </w:rPr>
        <w:pict w14:anchorId="7CE48712">
          <v:rect id="_x0000_i1358" style="width:0;height:1.5pt" o:hralign="center" o:hrstd="t" o:hr="t" fillcolor="#a0a0a0" stroked="f"/>
        </w:pict>
      </w:r>
    </w:p>
    <w:p w14:paraId="77995E83" w14:textId="77777777" w:rsidR="009810C9" w:rsidRPr="0046756F" w:rsidRDefault="009810C9" w:rsidP="009810C9">
      <w:pPr>
        <w:pStyle w:val="Heading4"/>
        <w:rPr>
          <w:rFonts w:ascii="Arial" w:hAnsi="Arial" w:cs="Arial"/>
        </w:rPr>
      </w:pPr>
      <w:bookmarkStart w:id="672" w:name="_Toc122795695"/>
      <w:bookmarkStart w:id="673" w:name="_Toc158905745"/>
      <w:r w:rsidRPr="0046756F">
        <w:rPr>
          <w:rFonts w:ascii="Arial" w:hAnsi="Arial" w:cs="Arial"/>
        </w:rPr>
        <w:t>10.3.3.2 List of HLRs allocated</w:t>
      </w:r>
      <w:bookmarkEnd w:id="672"/>
      <w:bookmarkEnd w:id="673"/>
    </w:p>
    <w:p w14:paraId="51CBD1FB" w14:textId="77777777" w:rsidR="009810C9" w:rsidRPr="0046756F" w:rsidRDefault="009810C9" w:rsidP="009810C9">
      <w:pPr>
        <w:rPr>
          <w:rFonts w:cs="Arial"/>
        </w:rPr>
      </w:pPr>
    </w:p>
    <w:p w14:paraId="134376E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1E356B44" w14:textId="77777777" w:rsidR="009810C9" w:rsidRPr="0046756F" w:rsidRDefault="00000000" w:rsidP="009810C9">
      <w:pPr>
        <w:rPr>
          <w:rFonts w:cs="Arial"/>
        </w:rPr>
      </w:pPr>
      <w:r>
        <w:rPr>
          <w:rFonts w:cs="Arial"/>
        </w:rPr>
        <w:pict w14:anchorId="661EC5AF">
          <v:rect id="_x0000_i1359" style="width:0;height:1.5pt" o:hralign="center" o:hrstd="t" o:hr="t" fillcolor="#a0a0a0" stroked="f"/>
        </w:pict>
      </w:r>
    </w:p>
    <w:p w14:paraId="0260C009" w14:textId="77777777" w:rsidR="009810C9" w:rsidRPr="0046756F" w:rsidRDefault="009810C9" w:rsidP="009810C9">
      <w:pPr>
        <w:pStyle w:val="Heading4"/>
        <w:rPr>
          <w:rFonts w:ascii="Arial" w:hAnsi="Arial" w:cs="Arial"/>
        </w:rPr>
      </w:pPr>
      <w:bookmarkStart w:id="674" w:name="_Toc122795696"/>
      <w:bookmarkStart w:id="675" w:name="_Toc158905746"/>
      <w:r w:rsidRPr="0046756F">
        <w:rPr>
          <w:rFonts w:ascii="Arial" w:hAnsi="Arial" w:cs="Arial"/>
        </w:rPr>
        <w:t>10.3.3.3 List of global variables accessed and modified</w:t>
      </w:r>
      <w:bookmarkEnd w:id="674"/>
      <w:bookmarkEnd w:id="675"/>
    </w:p>
    <w:p w14:paraId="54B3D2D0" w14:textId="77777777" w:rsidR="009810C9" w:rsidRPr="0046756F" w:rsidRDefault="009810C9" w:rsidP="009810C9">
      <w:pPr>
        <w:rPr>
          <w:rFonts w:cs="Arial"/>
        </w:rPr>
      </w:pPr>
    </w:p>
    <w:p w14:paraId="11AB6297"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6F1E9FB"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9AA4C0D" w14:textId="77777777" w:rsidR="009810C9" w:rsidRPr="0046756F" w:rsidRDefault="00000000" w:rsidP="009810C9">
      <w:pPr>
        <w:rPr>
          <w:rFonts w:cs="Arial"/>
        </w:rPr>
      </w:pPr>
      <w:r>
        <w:rPr>
          <w:rFonts w:cs="Arial"/>
        </w:rPr>
        <w:pict w14:anchorId="4592A610">
          <v:rect id="_x0000_i1360" style="width:0;height:1.5pt" o:hralign="center" o:hrstd="t" o:hr="t" fillcolor="#a0a0a0" stroked="f"/>
        </w:pict>
      </w:r>
    </w:p>
    <w:p w14:paraId="553470F4" w14:textId="77777777" w:rsidR="009810C9" w:rsidRPr="0046756F" w:rsidRDefault="009810C9" w:rsidP="009810C9">
      <w:pPr>
        <w:pStyle w:val="Heading4"/>
        <w:rPr>
          <w:rFonts w:ascii="Arial" w:hAnsi="Arial" w:cs="Arial"/>
        </w:rPr>
      </w:pPr>
      <w:bookmarkStart w:id="676" w:name="_Toc122795697"/>
      <w:bookmarkStart w:id="677" w:name="_Toc158905747"/>
      <w:r w:rsidRPr="0046756F">
        <w:rPr>
          <w:rFonts w:ascii="Arial" w:hAnsi="Arial" w:cs="Arial"/>
        </w:rPr>
        <w:t>10.3.3.4 Parameter list (Input/Output)</w:t>
      </w:r>
      <w:bookmarkEnd w:id="676"/>
      <w:bookmarkEnd w:id="677"/>
    </w:p>
    <w:p w14:paraId="57DE1F80" w14:textId="77777777" w:rsidR="009810C9" w:rsidRPr="0046756F" w:rsidRDefault="009810C9" w:rsidP="009810C9">
      <w:pPr>
        <w:rPr>
          <w:rFonts w:cs="Arial"/>
        </w:rPr>
      </w:pPr>
    </w:p>
    <w:p w14:paraId="7F6B49B0"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51F6DD1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068DD597" w14:textId="77777777" w:rsidR="009810C9" w:rsidRPr="0046756F" w:rsidRDefault="00000000" w:rsidP="009810C9">
      <w:pPr>
        <w:rPr>
          <w:rFonts w:cs="Arial"/>
        </w:rPr>
      </w:pPr>
      <w:r>
        <w:rPr>
          <w:rFonts w:cs="Arial"/>
        </w:rPr>
        <w:pict w14:anchorId="25F98556">
          <v:rect id="_x0000_i1361" style="width:0;height:1.5pt" o:hralign="center" o:hrstd="t" o:hr="t" fillcolor="#a0a0a0" stroked="f"/>
        </w:pict>
      </w:r>
    </w:p>
    <w:p w14:paraId="0A47C7D8" w14:textId="77777777" w:rsidR="009810C9" w:rsidRPr="0046756F" w:rsidRDefault="009810C9" w:rsidP="009810C9">
      <w:pPr>
        <w:pStyle w:val="Heading4"/>
        <w:rPr>
          <w:rFonts w:ascii="Arial" w:hAnsi="Arial" w:cs="Arial"/>
        </w:rPr>
      </w:pPr>
      <w:bookmarkStart w:id="678" w:name="_Toc122795698"/>
      <w:bookmarkStart w:id="679" w:name="_Toc158905748"/>
      <w:r w:rsidRPr="0046756F">
        <w:rPr>
          <w:rFonts w:ascii="Arial" w:hAnsi="Arial" w:cs="Arial"/>
        </w:rPr>
        <w:t>10.3.3.5 Return Value</w:t>
      </w:r>
      <w:bookmarkEnd w:id="678"/>
      <w:bookmarkEnd w:id="679"/>
    </w:p>
    <w:p w14:paraId="7ECA4F9B" w14:textId="77777777" w:rsidR="009810C9" w:rsidRPr="0046756F" w:rsidRDefault="009810C9" w:rsidP="009810C9">
      <w:pPr>
        <w:rPr>
          <w:rFonts w:cs="Arial"/>
        </w:rPr>
      </w:pPr>
    </w:p>
    <w:p w14:paraId="325CD89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EEE9058" w14:textId="77777777" w:rsidR="009810C9" w:rsidRPr="0046756F" w:rsidRDefault="00000000" w:rsidP="009810C9">
      <w:pPr>
        <w:rPr>
          <w:rFonts w:cs="Arial"/>
        </w:rPr>
      </w:pPr>
      <w:r>
        <w:rPr>
          <w:rFonts w:cs="Arial"/>
        </w:rPr>
        <w:pict w14:anchorId="707CFFB1">
          <v:rect id="_x0000_i1362" style="width:0;height:1.5pt" o:hralign="center" o:hrstd="t" o:hr="t" fillcolor="#a0a0a0" stroked="f"/>
        </w:pict>
      </w:r>
    </w:p>
    <w:p w14:paraId="1124583D" w14:textId="77777777" w:rsidR="009810C9" w:rsidRPr="0046756F" w:rsidRDefault="009810C9" w:rsidP="009810C9">
      <w:pPr>
        <w:pStyle w:val="Heading4"/>
        <w:rPr>
          <w:rFonts w:ascii="Arial" w:hAnsi="Arial" w:cs="Arial"/>
        </w:rPr>
      </w:pPr>
      <w:bookmarkStart w:id="680" w:name="_Toc122795699"/>
      <w:bookmarkStart w:id="681" w:name="_Toc158905749"/>
      <w:r w:rsidRPr="0046756F">
        <w:rPr>
          <w:rFonts w:ascii="Arial" w:hAnsi="Arial" w:cs="Arial"/>
        </w:rPr>
        <w:t>10.3.3.6 Other CSUs called by this CSU</w:t>
      </w:r>
      <w:bookmarkEnd w:id="680"/>
      <w:bookmarkEnd w:id="681"/>
    </w:p>
    <w:p w14:paraId="3A59CE96" w14:textId="77777777" w:rsidR="009810C9" w:rsidRPr="0046756F" w:rsidRDefault="009810C9" w:rsidP="009810C9">
      <w:pPr>
        <w:rPr>
          <w:rFonts w:cs="Arial"/>
        </w:rPr>
      </w:pPr>
    </w:p>
    <w:p w14:paraId="225733B3" w14:textId="77777777" w:rsidR="009810C9" w:rsidRPr="0046756F" w:rsidRDefault="009810C9" w:rsidP="009810C9">
      <w:pPr>
        <w:widowControl w:val="0"/>
        <w:autoSpaceDE w:val="0"/>
        <w:autoSpaceDN w:val="0"/>
        <w:adjustRightInd w:val="0"/>
        <w:rPr>
          <w:rFonts w:cs="Arial"/>
        </w:rPr>
      </w:pPr>
      <w:r w:rsidRPr="0046756F">
        <w:rPr>
          <w:rFonts w:cs="Arial"/>
        </w:rPr>
        <w:t>TbaseTaskSignaling</w:t>
      </w:r>
    </w:p>
    <w:p w14:paraId="06672064" w14:textId="77777777" w:rsidR="009810C9" w:rsidRPr="0046756F" w:rsidRDefault="009810C9" w:rsidP="009810C9">
      <w:pPr>
        <w:widowControl w:val="0"/>
        <w:autoSpaceDE w:val="0"/>
        <w:autoSpaceDN w:val="0"/>
        <w:adjustRightInd w:val="0"/>
        <w:rPr>
          <w:rFonts w:cs="Arial"/>
        </w:rPr>
      </w:pPr>
      <w:r w:rsidRPr="0046756F">
        <w:rPr>
          <w:rFonts w:cs="Arial"/>
        </w:rPr>
        <w:t>OsSemCreate</w:t>
      </w:r>
    </w:p>
    <w:p w14:paraId="3D523EF2" w14:textId="77777777" w:rsidR="009810C9" w:rsidRPr="0046756F" w:rsidRDefault="009810C9" w:rsidP="009810C9">
      <w:pPr>
        <w:widowControl w:val="0"/>
        <w:autoSpaceDE w:val="0"/>
        <w:autoSpaceDN w:val="0"/>
        <w:adjustRightInd w:val="0"/>
        <w:rPr>
          <w:rFonts w:cs="Arial"/>
        </w:rPr>
      </w:pPr>
      <w:r w:rsidRPr="0046756F">
        <w:rPr>
          <w:rFonts w:cs="Arial"/>
        </w:rPr>
        <w:t>OsTaskCreate</w:t>
      </w:r>
    </w:p>
    <w:p w14:paraId="1745A09C"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652F3A37" w14:textId="77777777" w:rsidR="009810C9" w:rsidRPr="0046756F" w:rsidRDefault="009810C9" w:rsidP="009810C9">
      <w:pPr>
        <w:widowControl w:val="0"/>
        <w:autoSpaceDE w:val="0"/>
        <w:autoSpaceDN w:val="0"/>
        <w:adjustRightInd w:val="0"/>
        <w:rPr>
          <w:rFonts w:cs="Arial"/>
        </w:rPr>
      </w:pPr>
      <w:r w:rsidRPr="0046756F">
        <w:rPr>
          <w:rFonts w:cs="Arial"/>
        </w:rPr>
        <w:t>RterrForever</w:t>
      </w:r>
    </w:p>
    <w:p w14:paraId="5FD93D00" w14:textId="77777777" w:rsidR="009810C9" w:rsidRPr="0046756F" w:rsidRDefault="009810C9" w:rsidP="009810C9">
      <w:pPr>
        <w:widowControl w:val="0"/>
        <w:autoSpaceDE w:val="0"/>
        <w:autoSpaceDN w:val="0"/>
        <w:adjustRightInd w:val="0"/>
        <w:rPr>
          <w:rFonts w:cs="Arial"/>
          <w:sz w:val="17"/>
          <w:szCs w:val="17"/>
        </w:rPr>
      </w:pPr>
      <w:r w:rsidRPr="0046756F">
        <w:rPr>
          <w:rFonts w:cs="Arial"/>
        </w:rPr>
        <w:t>ContinuousBitTask</w:t>
      </w:r>
    </w:p>
    <w:p w14:paraId="2C060DDB" w14:textId="77777777" w:rsidR="009810C9" w:rsidRPr="0046756F" w:rsidRDefault="00000000" w:rsidP="009810C9">
      <w:pPr>
        <w:rPr>
          <w:rFonts w:cs="Arial"/>
        </w:rPr>
      </w:pPr>
      <w:r>
        <w:rPr>
          <w:rFonts w:cs="Arial"/>
        </w:rPr>
        <w:pict w14:anchorId="066A2623">
          <v:rect id="_x0000_i1363" style="width:0;height:1.5pt" o:hralign="center" o:hrstd="t" o:hr="t" fillcolor="#a0a0a0" stroked="f"/>
        </w:pict>
      </w:r>
    </w:p>
    <w:p w14:paraId="7F4E50C3" w14:textId="77777777" w:rsidR="009810C9" w:rsidRPr="0046756F" w:rsidRDefault="009810C9" w:rsidP="009810C9">
      <w:pPr>
        <w:pStyle w:val="Heading4"/>
        <w:rPr>
          <w:rFonts w:ascii="Arial" w:hAnsi="Arial" w:cs="Arial"/>
        </w:rPr>
      </w:pPr>
      <w:bookmarkStart w:id="682" w:name="_Toc122795700"/>
      <w:bookmarkStart w:id="683" w:name="_Toc158905750"/>
      <w:r w:rsidRPr="0046756F">
        <w:rPr>
          <w:rFonts w:ascii="Arial" w:hAnsi="Arial" w:cs="Arial"/>
        </w:rPr>
        <w:t>10.3.3.7 Description of list of LLRs allocated</w:t>
      </w:r>
      <w:bookmarkEnd w:id="682"/>
      <w:bookmarkEnd w:id="683"/>
    </w:p>
    <w:p w14:paraId="7A7D509B" w14:textId="77777777" w:rsidR="009810C9" w:rsidRPr="0046756F" w:rsidRDefault="009810C9" w:rsidP="009810C9">
      <w:pPr>
        <w:rPr>
          <w:rFonts w:cs="Arial"/>
        </w:rPr>
      </w:pPr>
    </w:p>
    <w:p w14:paraId="348A4F9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ContinuousBitTaskInit.</w:t>
      </w:r>
    </w:p>
    <w:p w14:paraId="391CCC8B" w14:textId="77777777" w:rsidR="009810C9" w:rsidRPr="0046756F" w:rsidRDefault="00000000" w:rsidP="009810C9">
      <w:pPr>
        <w:rPr>
          <w:rFonts w:cs="Arial"/>
        </w:rPr>
      </w:pPr>
      <w:r>
        <w:rPr>
          <w:rFonts w:cs="Arial"/>
        </w:rPr>
        <w:pict w14:anchorId="3145B182">
          <v:rect id="_x0000_i1364" style="width:0;height:1.5pt" o:hralign="center" o:hrstd="t" o:hr="t" fillcolor="#a0a0a0" stroked="f"/>
        </w:pict>
      </w:r>
    </w:p>
    <w:p w14:paraId="20DFC52B" w14:textId="77777777" w:rsidR="009810C9" w:rsidRPr="0046756F" w:rsidRDefault="009810C9" w:rsidP="009810C9">
      <w:pPr>
        <w:pStyle w:val="Heading5"/>
        <w:rPr>
          <w:rFonts w:ascii="Arial" w:hAnsi="Arial" w:cs="Arial"/>
        </w:rPr>
      </w:pPr>
      <w:bookmarkStart w:id="684" w:name="_Toc122795701"/>
      <w:bookmarkStart w:id="685" w:name="_Toc158905751"/>
      <w:r w:rsidRPr="0046756F">
        <w:rPr>
          <w:rFonts w:ascii="Arial" w:hAnsi="Arial" w:cs="Arial"/>
        </w:rPr>
        <w:t>10.3.3.7.1 daucmfcbit-ContinuousBitTaskInit-LLR-001</w:t>
      </w:r>
      <w:bookmarkEnd w:id="684"/>
      <w:bookmarkEnd w:id="685"/>
    </w:p>
    <w:p w14:paraId="439BBFD6" w14:textId="77777777" w:rsidR="009810C9" w:rsidRPr="0046756F" w:rsidRDefault="009810C9" w:rsidP="009810C9">
      <w:pPr>
        <w:rPr>
          <w:rFonts w:cs="Arial"/>
        </w:rPr>
      </w:pPr>
      <w:r w:rsidRPr="0046756F">
        <w:rPr>
          <w:rFonts w:cs="Arial"/>
        </w:rPr>
        <w:t>Requirement ID: H698-LLD-CMU-FNC-550</w:t>
      </w:r>
    </w:p>
    <w:p w14:paraId="491B5DF1" w14:textId="77777777" w:rsidR="009810C9" w:rsidRPr="0046756F" w:rsidRDefault="009810C9" w:rsidP="009810C9">
      <w:pPr>
        <w:rPr>
          <w:rFonts w:cs="Arial"/>
        </w:rPr>
      </w:pPr>
    </w:p>
    <w:p w14:paraId="39EFC14A"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3DD70C73" w14:textId="77777777" w:rsidR="009810C9" w:rsidRPr="0046756F" w:rsidRDefault="009810C9" w:rsidP="009810C9">
      <w:pPr>
        <w:widowControl w:val="0"/>
        <w:autoSpaceDE w:val="0"/>
        <w:autoSpaceDN w:val="0"/>
        <w:adjustRightInd w:val="0"/>
        <w:rPr>
          <w:rFonts w:cs="Arial"/>
        </w:rPr>
      </w:pPr>
      <w:r w:rsidRPr="0046756F">
        <w:rPr>
          <w:rFonts w:cs="Arial"/>
        </w:rPr>
        <w:t>a) install task signalling parameters by calling TbaseTaskSignaling function with parameters M_CBIT_TASK_TICKS, return value of</w:t>
      </w:r>
    </w:p>
    <w:p w14:paraId="7E056613" w14:textId="77777777" w:rsidR="009810C9" w:rsidRPr="0046756F" w:rsidRDefault="009810C9" w:rsidP="009810C9">
      <w:pPr>
        <w:widowControl w:val="0"/>
        <w:autoSpaceDE w:val="0"/>
        <w:autoSpaceDN w:val="0"/>
        <w:adjustRightInd w:val="0"/>
        <w:rPr>
          <w:rFonts w:cs="Arial"/>
        </w:rPr>
      </w:pPr>
      <w:r w:rsidRPr="0046756F">
        <w:rPr>
          <w:rFonts w:cs="Arial"/>
        </w:rPr>
        <w:t>function OsSemCreate with parameter M_ZERO stored in Semaphore to signal Continuous Built-In-Test.</w:t>
      </w:r>
    </w:p>
    <w:p w14:paraId="3029DFFD" w14:textId="77777777" w:rsidR="009810C9" w:rsidRPr="0046756F" w:rsidRDefault="009810C9" w:rsidP="009810C9">
      <w:pPr>
        <w:widowControl w:val="0"/>
        <w:autoSpaceDE w:val="0"/>
        <w:autoSpaceDN w:val="0"/>
        <w:adjustRightInd w:val="0"/>
        <w:rPr>
          <w:rFonts w:cs="Arial"/>
        </w:rPr>
      </w:pPr>
      <w:r w:rsidRPr="0046756F">
        <w:rPr>
          <w:rFonts w:cs="Arial"/>
        </w:rPr>
        <w:t>b) calls the function RterrDisplayErrorId with parameter (M_APP_ID, RterrForever function, OS_KERNEL_ERR bitwise OR with RT_ERROR_4)</w:t>
      </w:r>
    </w:p>
    <w:p w14:paraId="5182B4C4" w14:textId="77777777" w:rsidR="009810C9" w:rsidRPr="0046756F" w:rsidRDefault="009810C9" w:rsidP="009810C9">
      <w:pPr>
        <w:widowControl w:val="0"/>
        <w:autoSpaceDE w:val="0"/>
        <w:autoSpaceDN w:val="0"/>
        <w:adjustRightInd w:val="0"/>
        <w:rPr>
          <w:rFonts w:cs="Arial"/>
          <w:sz w:val="17"/>
          <w:szCs w:val="17"/>
        </w:rPr>
      </w:pPr>
      <w:r w:rsidRPr="0046756F">
        <w:rPr>
          <w:rFonts w:cs="Arial"/>
        </w:rPr>
        <w:t>when Semaphore to signal Continuous Built-In-Test is M_NULL, otherwise do nothing.</w:t>
      </w:r>
    </w:p>
    <w:p w14:paraId="1E5DA476" w14:textId="77777777" w:rsidR="009810C9" w:rsidRPr="0046756F" w:rsidRDefault="00000000" w:rsidP="009810C9">
      <w:pPr>
        <w:rPr>
          <w:rFonts w:cs="Arial"/>
        </w:rPr>
      </w:pPr>
      <w:r>
        <w:rPr>
          <w:rFonts w:cs="Arial"/>
        </w:rPr>
        <w:pict w14:anchorId="59B782D2">
          <v:rect id="_x0000_i1365" style="width:0;height:1.5pt" o:hralign="center" o:hrstd="t" o:hr="t" fillcolor="#a0a0a0" stroked="f"/>
        </w:pict>
      </w:r>
    </w:p>
    <w:p w14:paraId="097B13DE" w14:textId="77777777" w:rsidR="009810C9" w:rsidRPr="0046756F" w:rsidRDefault="009810C9" w:rsidP="009810C9">
      <w:pPr>
        <w:pStyle w:val="Heading5"/>
        <w:rPr>
          <w:rFonts w:ascii="Arial" w:hAnsi="Arial" w:cs="Arial"/>
        </w:rPr>
      </w:pPr>
      <w:bookmarkStart w:id="686" w:name="_Toc122795702"/>
      <w:bookmarkStart w:id="687" w:name="_Toc158905752"/>
      <w:r w:rsidRPr="0046756F">
        <w:rPr>
          <w:rFonts w:ascii="Arial" w:hAnsi="Arial" w:cs="Arial"/>
        </w:rPr>
        <w:t>10.3.3.7.2 daucmfcbit-ContinuousBitTaskInit-LLR-002</w:t>
      </w:r>
      <w:bookmarkEnd w:id="686"/>
      <w:bookmarkEnd w:id="687"/>
    </w:p>
    <w:p w14:paraId="51B5ECAF" w14:textId="77777777" w:rsidR="009810C9" w:rsidRPr="0046756F" w:rsidRDefault="009810C9" w:rsidP="009810C9">
      <w:pPr>
        <w:rPr>
          <w:rFonts w:cs="Arial"/>
        </w:rPr>
      </w:pPr>
      <w:r w:rsidRPr="0046756F">
        <w:rPr>
          <w:rFonts w:cs="Arial"/>
        </w:rPr>
        <w:t>Requirement ID: H698-LLD-CMU-FNC-551</w:t>
      </w:r>
    </w:p>
    <w:p w14:paraId="4B45E8E3" w14:textId="77777777" w:rsidR="009810C9" w:rsidRPr="0046756F" w:rsidRDefault="009810C9" w:rsidP="009810C9">
      <w:pPr>
        <w:rPr>
          <w:rFonts w:cs="Arial"/>
        </w:rPr>
      </w:pPr>
    </w:p>
    <w:p w14:paraId="54043B35"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shall initialize all the stack array indices used for run time checks with M_CBIT_TASK_STK_VAL by looping through </w:t>
      </w:r>
      <w:r w:rsidRPr="0046756F">
        <w:rPr>
          <w:rFonts w:cs="Arial"/>
          <w:color w:val="000000"/>
        </w:rPr>
        <w:t>M_ZERO to M_CBIT_TASK_STK_SIZE.</w:t>
      </w:r>
    </w:p>
    <w:p w14:paraId="41604BED" w14:textId="77777777" w:rsidR="009810C9" w:rsidRPr="0046756F" w:rsidRDefault="009810C9" w:rsidP="009810C9">
      <w:pPr>
        <w:widowControl w:val="0"/>
        <w:autoSpaceDE w:val="0"/>
        <w:autoSpaceDN w:val="0"/>
        <w:adjustRightInd w:val="0"/>
        <w:rPr>
          <w:rFonts w:cs="Arial"/>
        </w:rPr>
      </w:pPr>
    </w:p>
    <w:p w14:paraId="264D9D9D" w14:textId="77777777" w:rsidR="009810C9" w:rsidRPr="0046756F" w:rsidRDefault="00000000" w:rsidP="009810C9">
      <w:pPr>
        <w:rPr>
          <w:rFonts w:cs="Arial"/>
        </w:rPr>
      </w:pPr>
      <w:r>
        <w:rPr>
          <w:rFonts w:cs="Arial"/>
        </w:rPr>
        <w:pict w14:anchorId="70228DC6">
          <v:rect id="_x0000_i1366" style="width:0;height:1.5pt" o:hralign="center" o:hrstd="t" o:hr="t" fillcolor="#a0a0a0" stroked="f"/>
        </w:pict>
      </w:r>
    </w:p>
    <w:p w14:paraId="0AA453B3" w14:textId="77777777" w:rsidR="009810C9" w:rsidRPr="0046756F" w:rsidRDefault="009810C9" w:rsidP="009810C9">
      <w:pPr>
        <w:pStyle w:val="Heading5"/>
        <w:rPr>
          <w:rFonts w:ascii="Arial" w:hAnsi="Arial" w:cs="Arial"/>
        </w:rPr>
      </w:pPr>
      <w:bookmarkStart w:id="688" w:name="_Toc122795703"/>
      <w:bookmarkStart w:id="689" w:name="_Toc158905753"/>
      <w:r w:rsidRPr="0046756F">
        <w:rPr>
          <w:rFonts w:ascii="Arial" w:hAnsi="Arial" w:cs="Arial"/>
        </w:rPr>
        <w:t>10.3.3.7.3 daucmfcbit-ContinuousBitTaskInit-LLR-003</w:t>
      </w:r>
      <w:bookmarkEnd w:id="688"/>
      <w:bookmarkEnd w:id="689"/>
    </w:p>
    <w:p w14:paraId="5D2BAE53" w14:textId="77777777" w:rsidR="009810C9" w:rsidRPr="0046756F" w:rsidRDefault="009810C9" w:rsidP="009810C9">
      <w:pPr>
        <w:rPr>
          <w:rFonts w:cs="Arial"/>
        </w:rPr>
      </w:pPr>
      <w:r w:rsidRPr="0046756F">
        <w:rPr>
          <w:rFonts w:cs="Arial"/>
        </w:rPr>
        <w:t>Requirement ID: H698-LLD-CMU-FNC-552</w:t>
      </w:r>
    </w:p>
    <w:p w14:paraId="6FCB9E1C" w14:textId="77777777" w:rsidR="009810C9" w:rsidRPr="0046756F" w:rsidRDefault="009810C9" w:rsidP="009810C9">
      <w:pPr>
        <w:rPr>
          <w:rFonts w:cs="Arial"/>
        </w:rPr>
      </w:pPr>
    </w:p>
    <w:p w14:paraId="717D90F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'OsTaskCreate' shall be called to create ContinuousBitTask with arguments Pointer to the ContinuousBitTask function, M_NULL, reference of Continuous Bit Task stack of index M_CBIT_TASK_STK_SIZE, Task priority as M_CBIT_TASK_PRIO and calls the function RterrDisplayErrorId with parameter (M_APP_ID, RterrForever, OS_KERNEL_ERR bitwise OR with RT_ERROR_5) when the function OsTaskCreate returns other than M_OS_NO_ERR, otherwise do nothing.</w:t>
      </w:r>
    </w:p>
    <w:p w14:paraId="792ED959" w14:textId="77777777" w:rsidR="009810C9" w:rsidRPr="0046756F" w:rsidRDefault="009810C9" w:rsidP="009810C9">
      <w:pPr>
        <w:widowControl w:val="0"/>
        <w:autoSpaceDE w:val="0"/>
        <w:autoSpaceDN w:val="0"/>
        <w:adjustRightInd w:val="0"/>
        <w:rPr>
          <w:rFonts w:cs="Arial"/>
        </w:rPr>
      </w:pPr>
    </w:p>
    <w:p w14:paraId="15551D27" w14:textId="77777777" w:rsidR="009810C9" w:rsidRPr="0046756F" w:rsidRDefault="00000000" w:rsidP="009810C9">
      <w:pPr>
        <w:rPr>
          <w:rFonts w:cs="Arial"/>
        </w:rPr>
      </w:pPr>
      <w:r>
        <w:rPr>
          <w:rFonts w:cs="Arial"/>
        </w:rPr>
        <w:pict w14:anchorId="78A5DCD0">
          <v:rect id="_x0000_i1367" style="width:0;height:1.5pt" o:hralign="center" o:hrstd="t" o:hr="t" fillcolor="#a0a0a0" stroked="f"/>
        </w:pict>
      </w:r>
    </w:p>
    <w:p w14:paraId="7D4C1158" w14:textId="77777777" w:rsidR="009810C9" w:rsidRPr="0046756F" w:rsidRDefault="009810C9" w:rsidP="009810C9">
      <w:pPr>
        <w:pStyle w:val="Heading2"/>
      </w:pPr>
      <w:bookmarkStart w:id="690" w:name="_Toc122795704"/>
      <w:bookmarkStart w:id="691" w:name="_Toc158905754"/>
      <w:r w:rsidRPr="0046756F">
        <w:t>10.4 daucmfcputest</w:t>
      </w:r>
      <w:bookmarkEnd w:id="690"/>
      <w:bookmarkEnd w:id="691"/>
    </w:p>
    <w:p w14:paraId="6A42554D" w14:textId="77777777" w:rsidR="009810C9" w:rsidRPr="0046756F" w:rsidRDefault="009810C9" w:rsidP="009810C9">
      <w:pPr>
        <w:rPr>
          <w:rFonts w:cs="Arial"/>
        </w:rPr>
      </w:pPr>
    </w:p>
    <w:p w14:paraId="0DCF6064"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daucmfcputest module contains the routine to implement the CPU test.</w:t>
      </w:r>
    </w:p>
    <w:p w14:paraId="67B181A4" w14:textId="77777777" w:rsidR="009810C9" w:rsidRPr="0046756F" w:rsidRDefault="00000000" w:rsidP="009810C9">
      <w:pPr>
        <w:rPr>
          <w:rFonts w:cs="Arial"/>
        </w:rPr>
      </w:pPr>
      <w:r>
        <w:rPr>
          <w:rFonts w:cs="Arial"/>
        </w:rPr>
        <w:pict w14:anchorId="0E150962">
          <v:rect id="_x0000_i1368" style="width:0;height:1.5pt" o:hralign="center" o:hrstd="t" o:hr="t" fillcolor="#a0a0a0" stroked="f"/>
        </w:pict>
      </w:r>
    </w:p>
    <w:p w14:paraId="1FC75BF4" w14:textId="77777777" w:rsidR="009810C9" w:rsidRPr="0046756F" w:rsidRDefault="009810C9" w:rsidP="009810C9">
      <w:pPr>
        <w:pStyle w:val="Heading3"/>
      </w:pPr>
      <w:bookmarkStart w:id="692" w:name="_Toc122795705"/>
      <w:bookmarkStart w:id="693" w:name="_Toc158905755"/>
      <w:r w:rsidRPr="0046756F">
        <w:t>10.4.1 AluTest</w:t>
      </w:r>
      <w:bookmarkEnd w:id="692"/>
      <w:bookmarkEnd w:id="693"/>
    </w:p>
    <w:p w14:paraId="3E1F5E48" w14:textId="77777777" w:rsidR="009810C9" w:rsidRPr="0046756F" w:rsidRDefault="009810C9" w:rsidP="009810C9">
      <w:pPr>
        <w:rPr>
          <w:rFonts w:cs="Arial"/>
        </w:rPr>
      </w:pPr>
    </w:p>
    <w:p w14:paraId="5470C44D"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AluTest will follow in the sub sections.</w:t>
      </w:r>
    </w:p>
    <w:p w14:paraId="05279724" w14:textId="77777777" w:rsidR="009810C9" w:rsidRPr="0046756F" w:rsidRDefault="00000000" w:rsidP="009810C9">
      <w:pPr>
        <w:rPr>
          <w:rFonts w:cs="Arial"/>
        </w:rPr>
      </w:pPr>
      <w:r>
        <w:rPr>
          <w:rFonts w:cs="Arial"/>
        </w:rPr>
        <w:pict w14:anchorId="5815A4C8">
          <v:rect id="_x0000_i1369" style="width:0;height:1.5pt" o:hralign="center" o:hrstd="t" o:hr="t" fillcolor="#a0a0a0" stroked="f"/>
        </w:pict>
      </w:r>
    </w:p>
    <w:p w14:paraId="5ADDF966" w14:textId="77777777" w:rsidR="009810C9" w:rsidRPr="0046756F" w:rsidRDefault="009810C9" w:rsidP="009810C9">
      <w:pPr>
        <w:pStyle w:val="Heading4"/>
        <w:rPr>
          <w:rFonts w:ascii="Arial" w:hAnsi="Arial" w:cs="Arial"/>
        </w:rPr>
      </w:pPr>
      <w:bookmarkStart w:id="694" w:name="_Toc122795706"/>
      <w:bookmarkStart w:id="695" w:name="_Toc158905756"/>
      <w:r w:rsidRPr="0046756F">
        <w:rPr>
          <w:rFonts w:ascii="Arial" w:hAnsi="Arial" w:cs="Arial"/>
        </w:rPr>
        <w:t>10.4.1.1 Brief Description</w:t>
      </w:r>
      <w:bookmarkEnd w:id="694"/>
      <w:bookmarkEnd w:id="695"/>
    </w:p>
    <w:p w14:paraId="10B5962C" w14:textId="77777777" w:rsidR="009810C9" w:rsidRPr="0046756F" w:rsidRDefault="009810C9" w:rsidP="009810C9">
      <w:pPr>
        <w:rPr>
          <w:rFonts w:cs="Arial"/>
        </w:rPr>
      </w:pPr>
    </w:p>
    <w:p w14:paraId="214EE0D7" w14:textId="77777777" w:rsidR="009810C9" w:rsidRPr="0046756F" w:rsidRDefault="009810C9" w:rsidP="009810C9">
      <w:pPr>
        <w:widowControl w:val="0"/>
        <w:autoSpaceDE w:val="0"/>
        <w:autoSpaceDN w:val="0"/>
        <w:adjustRightInd w:val="0"/>
        <w:rPr>
          <w:rFonts w:cs="Arial"/>
          <w:sz w:val="17"/>
          <w:szCs w:val="17"/>
        </w:rPr>
      </w:pPr>
      <w:r w:rsidRPr="0046756F">
        <w:rPr>
          <w:rFonts w:cs="Arial"/>
        </w:rPr>
        <w:t>AluTest function checks all the Arithmetic and Logic operations.</w:t>
      </w:r>
    </w:p>
    <w:p w14:paraId="6A145D30" w14:textId="77777777" w:rsidR="009810C9" w:rsidRPr="0046756F" w:rsidRDefault="00000000" w:rsidP="009810C9">
      <w:pPr>
        <w:rPr>
          <w:rFonts w:cs="Arial"/>
        </w:rPr>
      </w:pPr>
      <w:r>
        <w:rPr>
          <w:rFonts w:cs="Arial"/>
        </w:rPr>
        <w:pict w14:anchorId="515F5EA1">
          <v:rect id="_x0000_i1370" style="width:0;height:1.5pt" o:hralign="center" o:hrstd="t" o:hr="t" fillcolor="#a0a0a0" stroked="f"/>
        </w:pict>
      </w:r>
    </w:p>
    <w:p w14:paraId="2A47E669" w14:textId="77777777" w:rsidR="009810C9" w:rsidRPr="0046756F" w:rsidRDefault="009810C9" w:rsidP="009810C9">
      <w:pPr>
        <w:pStyle w:val="Heading4"/>
        <w:rPr>
          <w:rFonts w:ascii="Arial" w:hAnsi="Arial" w:cs="Arial"/>
        </w:rPr>
      </w:pPr>
      <w:bookmarkStart w:id="696" w:name="_Toc122795707"/>
      <w:bookmarkStart w:id="697" w:name="_Toc158905757"/>
      <w:r w:rsidRPr="0046756F">
        <w:rPr>
          <w:rFonts w:ascii="Arial" w:hAnsi="Arial" w:cs="Arial"/>
        </w:rPr>
        <w:t>10.4.1.2 List of HLRs allocated</w:t>
      </w:r>
      <w:bookmarkEnd w:id="696"/>
      <w:bookmarkEnd w:id="697"/>
    </w:p>
    <w:p w14:paraId="235F1A2C" w14:textId="77777777" w:rsidR="009810C9" w:rsidRPr="0046756F" w:rsidRDefault="009810C9" w:rsidP="009810C9">
      <w:pPr>
        <w:rPr>
          <w:rFonts w:cs="Arial"/>
        </w:rPr>
      </w:pPr>
    </w:p>
    <w:p w14:paraId="127BBD2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3014AA0F" w14:textId="77777777" w:rsidR="009810C9" w:rsidRPr="0046756F" w:rsidRDefault="00000000" w:rsidP="009810C9">
      <w:pPr>
        <w:rPr>
          <w:rFonts w:cs="Arial"/>
        </w:rPr>
      </w:pPr>
      <w:r>
        <w:rPr>
          <w:rFonts w:cs="Arial"/>
        </w:rPr>
        <w:pict w14:anchorId="52BE1563">
          <v:rect id="_x0000_i1371" style="width:0;height:1.5pt" o:hralign="center" o:hrstd="t" o:hr="t" fillcolor="#a0a0a0" stroked="f"/>
        </w:pict>
      </w:r>
    </w:p>
    <w:p w14:paraId="23CCC4F6" w14:textId="77777777" w:rsidR="009810C9" w:rsidRPr="0046756F" w:rsidRDefault="009810C9" w:rsidP="009810C9">
      <w:pPr>
        <w:pStyle w:val="Heading4"/>
        <w:rPr>
          <w:rFonts w:ascii="Arial" w:hAnsi="Arial" w:cs="Arial"/>
        </w:rPr>
      </w:pPr>
      <w:bookmarkStart w:id="698" w:name="_Toc122795708"/>
      <w:bookmarkStart w:id="699" w:name="_Toc158905758"/>
      <w:r w:rsidRPr="0046756F">
        <w:rPr>
          <w:rFonts w:ascii="Arial" w:hAnsi="Arial" w:cs="Arial"/>
        </w:rPr>
        <w:t>10.4.1.3 List of global variables accessed and modified</w:t>
      </w:r>
      <w:bookmarkEnd w:id="698"/>
      <w:bookmarkEnd w:id="699"/>
    </w:p>
    <w:p w14:paraId="01ACDE19" w14:textId="77777777" w:rsidR="009810C9" w:rsidRPr="0046756F" w:rsidRDefault="009810C9" w:rsidP="009810C9">
      <w:pPr>
        <w:rPr>
          <w:rFonts w:cs="Arial"/>
        </w:rPr>
      </w:pPr>
    </w:p>
    <w:p w14:paraId="5FD1188E" w14:textId="77777777" w:rsidR="009810C9" w:rsidRPr="0046756F" w:rsidRDefault="009810C9" w:rsidP="009810C9">
      <w:pPr>
        <w:widowControl w:val="0"/>
        <w:autoSpaceDE w:val="0"/>
        <w:autoSpaceDN w:val="0"/>
        <w:adjustRightInd w:val="0"/>
        <w:rPr>
          <w:rFonts w:cs="Arial"/>
        </w:rPr>
      </w:pPr>
      <w:r w:rsidRPr="0046756F">
        <w:rPr>
          <w:rFonts w:cs="Arial"/>
        </w:rPr>
        <w:t>Accessed : Cpu_test_res</w:t>
      </w:r>
    </w:p>
    <w:p w14:paraId="73A7F7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Cpu_test_res</w:t>
      </w:r>
    </w:p>
    <w:p w14:paraId="0DD37F28" w14:textId="77777777" w:rsidR="009810C9" w:rsidRPr="0046756F" w:rsidRDefault="00000000" w:rsidP="009810C9">
      <w:pPr>
        <w:rPr>
          <w:rFonts w:cs="Arial"/>
        </w:rPr>
      </w:pPr>
      <w:r>
        <w:rPr>
          <w:rFonts w:cs="Arial"/>
        </w:rPr>
        <w:pict w14:anchorId="61475B11">
          <v:rect id="_x0000_i1372" style="width:0;height:1.5pt" o:hralign="center" o:hrstd="t" o:hr="t" fillcolor="#a0a0a0" stroked="f"/>
        </w:pict>
      </w:r>
    </w:p>
    <w:p w14:paraId="05C1E6B2" w14:textId="77777777" w:rsidR="009810C9" w:rsidRPr="0046756F" w:rsidRDefault="009810C9" w:rsidP="009810C9">
      <w:pPr>
        <w:pStyle w:val="Heading4"/>
        <w:rPr>
          <w:rFonts w:ascii="Arial" w:hAnsi="Arial" w:cs="Arial"/>
        </w:rPr>
      </w:pPr>
      <w:bookmarkStart w:id="700" w:name="_Toc122795709"/>
      <w:bookmarkStart w:id="701" w:name="_Toc158905759"/>
      <w:r w:rsidRPr="0046756F">
        <w:rPr>
          <w:rFonts w:ascii="Arial" w:hAnsi="Arial" w:cs="Arial"/>
        </w:rPr>
        <w:t>10.4.1.4 Parameter list (Input/Output)</w:t>
      </w:r>
      <w:bookmarkEnd w:id="700"/>
      <w:bookmarkEnd w:id="701"/>
    </w:p>
    <w:p w14:paraId="7ABBE0E0" w14:textId="77777777" w:rsidR="009810C9" w:rsidRPr="0046756F" w:rsidRDefault="009810C9" w:rsidP="009810C9">
      <w:pPr>
        <w:rPr>
          <w:rFonts w:cs="Arial"/>
        </w:rPr>
      </w:pPr>
    </w:p>
    <w:p w14:paraId="14AEE3A5"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145FE492"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3DD06E49" w14:textId="77777777" w:rsidR="009810C9" w:rsidRPr="0046756F" w:rsidRDefault="00000000" w:rsidP="009810C9">
      <w:pPr>
        <w:rPr>
          <w:rFonts w:cs="Arial"/>
        </w:rPr>
      </w:pPr>
      <w:r>
        <w:rPr>
          <w:rFonts w:cs="Arial"/>
        </w:rPr>
        <w:pict w14:anchorId="097D8ECB">
          <v:rect id="_x0000_i1373" style="width:0;height:1.5pt" o:hralign="center" o:hrstd="t" o:hr="t" fillcolor="#a0a0a0" stroked="f"/>
        </w:pict>
      </w:r>
    </w:p>
    <w:p w14:paraId="0023B7AC" w14:textId="77777777" w:rsidR="009810C9" w:rsidRPr="0046756F" w:rsidRDefault="009810C9" w:rsidP="009810C9">
      <w:pPr>
        <w:pStyle w:val="Heading4"/>
        <w:rPr>
          <w:rFonts w:ascii="Arial" w:hAnsi="Arial" w:cs="Arial"/>
        </w:rPr>
      </w:pPr>
      <w:bookmarkStart w:id="702" w:name="_Toc122795710"/>
      <w:bookmarkStart w:id="703" w:name="_Toc158905760"/>
      <w:r w:rsidRPr="0046756F">
        <w:rPr>
          <w:rFonts w:ascii="Arial" w:hAnsi="Arial" w:cs="Arial"/>
        </w:rPr>
        <w:t>10.4.1.5 Return Value</w:t>
      </w:r>
      <w:bookmarkEnd w:id="702"/>
      <w:bookmarkEnd w:id="703"/>
    </w:p>
    <w:p w14:paraId="7549EA18" w14:textId="77777777" w:rsidR="009810C9" w:rsidRPr="0046756F" w:rsidRDefault="009810C9" w:rsidP="009810C9">
      <w:pPr>
        <w:rPr>
          <w:rFonts w:cs="Arial"/>
        </w:rPr>
      </w:pPr>
    </w:p>
    <w:p w14:paraId="2FA685C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2679457" w14:textId="77777777" w:rsidR="009810C9" w:rsidRPr="0046756F" w:rsidRDefault="00000000" w:rsidP="009810C9">
      <w:pPr>
        <w:rPr>
          <w:rFonts w:cs="Arial"/>
        </w:rPr>
      </w:pPr>
      <w:r>
        <w:rPr>
          <w:rFonts w:cs="Arial"/>
        </w:rPr>
        <w:pict w14:anchorId="30DBBFA3">
          <v:rect id="_x0000_i1374" style="width:0;height:1.5pt" o:hralign="center" o:hrstd="t" o:hr="t" fillcolor="#a0a0a0" stroked="f"/>
        </w:pict>
      </w:r>
    </w:p>
    <w:p w14:paraId="7AB28E0A" w14:textId="77777777" w:rsidR="009810C9" w:rsidRPr="0046756F" w:rsidRDefault="009810C9" w:rsidP="009810C9">
      <w:pPr>
        <w:pStyle w:val="Heading4"/>
        <w:rPr>
          <w:rFonts w:ascii="Arial" w:hAnsi="Arial" w:cs="Arial"/>
        </w:rPr>
      </w:pPr>
      <w:bookmarkStart w:id="704" w:name="_Toc122795711"/>
      <w:bookmarkStart w:id="705" w:name="_Toc158905761"/>
      <w:r w:rsidRPr="0046756F">
        <w:rPr>
          <w:rFonts w:ascii="Arial" w:hAnsi="Arial" w:cs="Arial"/>
        </w:rPr>
        <w:t>10.4.1.6 Other CSUs called by this CSU</w:t>
      </w:r>
      <w:bookmarkEnd w:id="704"/>
      <w:bookmarkEnd w:id="705"/>
    </w:p>
    <w:p w14:paraId="2F001DEE" w14:textId="77777777" w:rsidR="009810C9" w:rsidRPr="0046756F" w:rsidRDefault="009810C9" w:rsidP="009810C9">
      <w:pPr>
        <w:rPr>
          <w:rFonts w:cs="Arial"/>
        </w:rPr>
      </w:pPr>
    </w:p>
    <w:p w14:paraId="3288F68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B663BF6" w14:textId="77777777" w:rsidR="009810C9" w:rsidRPr="0046756F" w:rsidRDefault="00000000" w:rsidP="009810C9">
      <w:pPr>
        <w:rPr>
          <w:rFonts w:cs="Arial"/>
        </w:rPr>
      </w:pPr>
      <w:r>
        <w:rPr>
          <w:rFonts w:cs="Arial"/>
        </w:rPr>
        <w:pict w14:anchorId="7953AB66">
          <v:rect id="_x0000_i1375" style="width:0;height:1.5pt" o:hralign="center" o:hrstd="t" o:hr="t" fillcolor="#a0a0a0" stroked="f"/>
        </w:pict>
      </w:r>
    </w:p>
    <w:p w14:paraId="2C171892" w14:textId="77777777" w:rsidR="009810C9" w:rsidRPr="0046756F" w:rsidRDefault="009810C9" w:rsidP="009810C9">
      <w:pPr>
        <w:pStyle w:val="Heading4"/>
        <w:rPr>
          <w:rFonts w:ascii="Arial" w:hAnsi="Arial" w:cs="Arial"/>
        </w:rPr>
      </w:pPr>
      <w:bookmarkStart w:id="706" w:name="_Toc122795712"/>
      <w:bookmarkStart w:id="707" w:name="_Toc158905762"/>
      <w:r w:rsidRPr="0046756F">
        <w:rPr>
          <w:rFonts w:ascii="Arial" w:hAnsi="Arial" w:cs="Arial"/>
        </w:rPr>
        <w:t>10.4.1.7 Description of list of LLRs allocated</w:t>
      </w:r>
      <w:bookmarkEnd w:id="706"/>
      <w:bookmarkEnd w:id="707"/>
    </w:p>
    <w:p w14:paraId="0D166877" w14:textId="77777777" w:rsidR="009810C9" w:rsidRPr="0046756F" w:rsidRDefault="009810C9" w:rsidP="009810C9">
      <w:pPr>
        <w:rPr>
          <w:rFonts w:cs="Arial"/>
        </w:rPr>
      </w:pPr>
    </w:p>
    <w:p w14:paraId="2FB2656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AluTest.</w:t>
      </w:r>
    </w:p>
    <w:p w14:paraId="69E85DBB" w14:textId="77777777" w:rsidR="009810C9" w:rsidRPr="0046756F" w:rsidRDefault="00000000" w:rsidP="009810C9">
      <w:pPr>
        <w:rPr>
          <w:rFonts w:cs="Arial"/>
        </w:rPr>
      </w:pPr>
      <w:r>
        <w:rPr>
          <w:rFonts w:cs="Arial"/>
        </w:rPr>
        <w:pict w14:anchorId="19E36A6F">
          <v:rect id="_x0000_i1376" style="width:0;height:1.5pt" o:hralign="center" o:hrstd="t" o:hr="t" fillcolor="#a0a0a0" stroked="f"/>
        </w:pict>
      </w:r>
    </w:p>
    <w:p w14:paraId="1260B5D0" w14:textId="77777777" w:rsidR="009810C9" w:rsidRPr="0046756F" w:rsidRDefault="009810C9" w:rsidP="009810C9">
      <w:pPr>
        <w:pStyle w:val="Heading5"/>
        <w:rPr>
          <w:rFonts w:ascii="Arial" w:hAnsi="Arial" w:cs="Arial"/>
        </w:rPr>
      </w:pPr>
      <w:bookmarkStart w:id="708" w:name="_Toc122795713"/>
      <w:bookmarkStart w:id="709" w:name="_Toc158905763"/>
      <w:r w:rsidRPr="0046756F">
        <w:rPr>
          <w:rFonts w:ascii="Arial" w:hAnsi="Arial" w:cs="Arial"/>
        </w:rPr>
        <w:t>10.4.1.7.1 daucmfcputest-AluTest-LLR-001</w:t>
      </w:r>
      <w:bookmarkEnd w:id="708"/>
      <w:bookmarkEnd w:id="709"/>
    </w:p>
    <w:p w14:paraId="232BAF1A" w14:textId="77777777" w:rsidR="009810C9" w:rsidRPr="0046756F" w:rsidRDefault="009810C9" w:rsidP="009810C9">
      <w:pPr>
        <w:rPr>
          <w:rFonts w:cs="Arial"/>
        </w:rPr>
      </w:pPr>
      <w:r w:rsidRPr="0046756F">
        <w:rPr>
          <w:rFonts w:cs="Arial"/>
        </w:rPr>
        <w:t>Requirement ID: H698-LLD-CMU-FNC-598</w:t>
      </w:r>
    </w:p>
    <w:p w14:paraId="5DE9374F" w14:textId="77777777" w:rsidR="009810C9" w:rsidRPr="0046756F" w:rsidRDefault="009810C9" w:rsidP="009810C9">
      <w:pPr>
        <w:rPr>
          <w:rFonts w:cs="Arial"/>
        </w:rPr>
      </w:pPr>
    </w:p>
    <w:p w14:paraId="56FBBAB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the addition operation on registers (R1, R2) with operands M_CONST_SIX and M_CONST_FIVE and if the obtained result (R2) matches with the value M_CONST_ELEVEN then perform carry flag test otherwise exit from the subroutine.</w:t>
      </w:r>
    </w:p>
    <w:p w14:paraId="1238248E" w14:textId="77777777" w:rsidR="009810C9" w:rsidRPr="0046756F" w:rsidRDefault="00000000" w:rsidP="009810C9">
      <w:pPr>
        <w:rPr>
          <w:rFonts w:cs="Arial"/>
        </w:rPr>
      </w:pPr>
      <w:r>
        <w:rPr>
          <w:rFonts w:cs="Arial"/>
        </w:rPr>
        <w:pict w14:anchorId="4476D9E6">
          <v:rect id="_x0000_i1377" style="width:0;height:1.5pt" o:hralign="center" o:hrstd="t" o:hr="t" fillcolor="#a0a0a0" stroked="f"/>
        </w:pict>
      </w:r>
    </w:p>
    <w:p w14:paraId="0EDF1609" w14:textId="77777777" w:rsidR="009810C9" w:rsidRPr="0046756F" w:rsidRDefault="009810C9" w:rsidP="009810C9">
      <w:pPr>
        <w:pStyle w:val="Heading5"/>
        <w:rPr>
          <w:rFonts w:ascii="Arial" w:hAnsi="Arial" w:cs="Arial"/>
        </w:rPr>
      </w:pPr>
      <w:bookmarkStart w:id="710" w:name="_Toc122795714"/>
      <w:bookmarkStart w:id="711" w:name="_Toc158905764"/>
      <w:r w:rsidRPr="0046756F">
        <w:rPr>
          <w:rFonts w:ascii="Arial" w:hAnsi="Arial" w:cs="Arial"/>
        </w:rPr>
        <w:t>10.4.1.7.2 daucmfcputest-AluTest-LLR-002</w:t>
      </w:r>
      <w:bookmarkEnd w:id="710"/>
      <w:bookmarkEnd w:id="711"/>
    </w:p>
    <w:p w14:paraId="1F5CFE76" w14:textId="77777777" w:rsidR="009810C9" w:rsidRPr="0046756F" w:rsidRDefault="009810C9" w:rsidP="009810C9">
      <w:pPr>
        <w:rPr>
          <w:rFonts w:cs="Arial"/>
        </w:rPr>
      </w:pPr>
      <w:r w:rsidRPr="0046756F">
        <w:rPr>
          <w:rFonts w:cs="Arial"/>
        </w:rPr>
        <w:t>Requirement ID: H698-LLD-CMU-FNC-599</w:t>
      </w:r>
    </w:p>
    <w:p w14:paraId="4D9AA844" w14:textId="77777777" w:rsidR="009810C9" w:rsidRPr="0046756F" w:rsidRDefault="009810C9" w:rsidP="009810C9">
      <w:pPr>
        <w:rPr>
          <w:rFonts w:cs="Arial"/>
        </w:rPr>
      </w:pPr>
    </w:p>
    <w:p w14:paraId="413629C5"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the addition operation on registers (R1, R2) with operands M_CONST_SIX and M_CONST_FIVE and store the status of the carry flag from APSR into the register (R4).</w:t>
      </w:r>
    </w:p>
    <w:p w14:paraId="55ED48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If the obtained result (R4) matches with the value M_CONST_CARRY_FLAG then perform zero flag test otherwise exit from the subroutine.</w:t>
      </w:r>
    </w:p>
    <w:p w14:paraId="0AF2F51F" w14:textId="77777777" w:rsidR="009810C9" w:rsidRPr="0046756F" w:rsidRDefault="00000000" w:rsidP="009810C9">
      <w:pPr>
        <w:rPr>
          <w:rFonts w:cs="Arial"/>
        </w:rPr>
      </w:pPr>
      <w:r>
        <w:rPr>
          <w:rFonts w:cs="Arial"/>
        </w:rPr>
        <w:pict w14:anchorId="1E922187">
          <v:rect id="_x0000_i1378" style="width:0;height:1.5pt" o:hralign="center" o:hrstd="t" o:hr="t" fillcolor="#a0a0a0" stroked="f"/>
        </w:pict>
      </w:r>
    </w:p>
    <w:p w14:paraId="25B24F2D" w14:textId="77777777" w:rsidR="009810C9" w:rsidRPr="0046756F" w:rsidRDefault="009810C9" w:rsidP="009810C9">
      <w:pPr>
        <w:pStyle w:val="Heading5"/>
        <w:rPr>
          <w:rFonts w:ascii="Arial" w:hAnsi="Arial" w:cs="Arial"/>
        </w:rPr>
      </w:pPr>
      <w:bookmarkStart w:id="712" w:name="_Toc122795715"/>
      <w:bookmarkStart w:id="713" w:name="_Toc158905765"/>
      <w:r w:rsidRPr="0046756F">
        <w:rPr>
          <w:rFonts w:ascii="Arial" w:hAnsi="Arial" w:cs="Arial"/>
        </w:rPr>
        <w:t>10.4.1.7.3 daucmfcputest-AluTest-LLR-003</w:t>
      </w:r>
      <w:bookmarkEnd w:id="712"/>
      <w:bookmarkEnd w:id="713"/>
    </w:p>
    <w:p w14:paraId="44942B91" w14:textId="77777777" w:rsidR="009810C9" w:rsidRPr="0046756F" w:rsidRDefault="009810C9" w:rsidP="009810C9">
      <w:pPr>
        <w:rPr>
          <w:rFonts w:cs="Arial"/>
        </w:rPr>
      </w:pPr>
      <w:r w:rsidRPr="0046756F">
        <w:rPr>
          <w:rFonts w:cs="Arial"/>
        </w:rPr>
        <w:t>Requirement ID: H698-LLD-CMU-FNC-600</w:t>
      </w:r>
    </w:p>
    <w:p w14:paraId="035838B0" w14:textId="77777777" w:rsidR="009810C9" w:rsidRPr="0046756F" w:rsidRDefault="009810C9" w:rsidP="009810C9">
      <w:pPr>
        <w:rPr>
          <w:rFonts w:cs="Arial"/>
        </w:rPr>
      </w:pPr>
    </w:p>
    <w:p w14:paraId="6A8377B3"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the addition operation on registers (R1, R2) with operands M_CONST_SIX and M_CONST_FIVE and if the obtained result (R2) matches with M_CONST_ELEVEN then store the status of the overflow flag from APSR into the register (R4).</w:t>
      </w:r>
    </w:p>
    <w:p w14:paraId="5093FD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If the obtained result (R4) matches with the value M_CONST_ZERO_FLAG then perform overflow flag test otherwise exit from the subroutine.</w:t>
      </w:r>
    </w:p>
    <w:p w14:paraId="5882FB2B" w14:textId="77777777" w:rsidR="009810C9" w:rsidRPr="0046756F" w:rsidRDefault="00000000" w:rsidP="009810C9">
      <w:pPr>
        <w:rPr>
          <w:rFonts w:cs="Arial"/>
        </w:rPr>
      </w:pPr>
      <w:r>
        <w:rPr>
          <w:rFonts w:cs="Arial"/>
        </w:rPr>
        <w:pict w14:anchorId="671CEAC4">
          <v:rect id="_x0000_i1379" style="width:0;height:1.5pt" o:hralign="center" o:hrstd="t" o:hr="t" fillcolor="#a0a0a0" stroked="f"/>
        </w:pict>
      </w:r>
    </w:p>
    <w:p w14:paraId="33EA85ED" w14:textId="77777777" w:rsidR="009810C9" w:rsidRPr="0046756F" w:rsidRDefault="009810C9" w:rsidP="009810C9">
      <w:pPr>
        <w:pStyle w:val="Heading5"/>
        <w:rPr>
          <w:rFonts w:ascii="Arial" w:hAnsi="Arial" w:cs="Arial"/>
        </w:rPr>
      </w:pPr>
      <w:bookmarkStart w:id="714" w:name="_Toc122795716"/>
      <w:bookmarkStart w:id="715" w:name="_Toc158905766"/>
      <w:r w:rsidRPr="0046756F">
        <w:rPr>
          <w:rFonts w:ascii="Arial" w:hAnsi="Arial" w:cs="Arial"/>
        </w:rPr>
        <w:t>10.4.1.7.4 daucmfcputest-AluTest-LLR-004</w:t>
      </w:r>
      <w:bookmarkEnd w:id="714"/>
      <w:bookmarkEnd w:id="715"/>
    </w:p>
    <w:p w14:paraId="47209EC1" w14:textId="77777777" w:rsidR="009810C9" w:rsidRPr="0046756F" w:rsidRDefault="009810C9" w:rsidP="009810C9">
      <w:pPr>
        <w:rPr>
          <w:rFonts w:cs="Arial"/>
        </w:rPr>
      </w:pPr>
      <w:r w:rsidRPr="0046756F">
        <w:rPr>
          <w:rFonts w:cs="Arial"/>
        </w:rPr>
        <w:t>Requirement ID: H698-LLD-CMU-FNC-601</w:t>
      </w:r>
    </w:p>
    <w:p w14:paraId="49771ACB" w14:textId="77777777" w:rsidR="009810C9" w:rsidRPr="0046756F" w:rsidRDefault="009810C9" w:rsidP="009810C9">
      <w:pPr>
        <w:rPr>
          <w:rFonts w:cs="Arial"/>
        </w:rPr>
      </w:pPr>
    </w:p>
    <w:p w14:paraId="794BBEED"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the addition operation on registers (R1, R2) with operands M_CONST_PATTERN and M_CONST_PATTERN and store the status of the zero flag from APSR into the register (R4).</w:t>
      </w:r>
    </w:p>
    <w:p w14:paraId="69E87A7D" w14:textId="77777777" w:rsidR="009810C9" w:rsidRPr="0046756F" w:rsidRDefault="009810C9" w:rsidP="009810C9">
      <w:pPr>
        <w:widowControl w:val="0"/>
        <w:autoSpaceDE w:val="0"/>
        <w:autoSpaceDN w:val="0"/>
        <w:adjustRightInd w:val="0"/>
        <w:rPr>
          <w:rFonts w:cs="Arial"/>
          <w:sz w:val="17"/>
          <w:szCs w:val="17"/>
        </w:rPr>
      </w:pPr>
      <w:r w:rsidRPr="0046756F">
        <w:rPr>
          <w:rFonts w:cs="Arial"/>
        </w:rPr>
        <w:t>If the obtained result (R4) matches with the value M_CONST_OVERFLOW_FLAG then perform subtract test otherwise exit from the subroutine.</w:t>
      </w:r>
    </w:p>
    <w:p w14:paraId="16AFF8EF" w14:textId="77777777" w:rsidR="009810C9" w:rsidRPr="0046756F" w:rsidRDefault="00000000" w:rsidP="009810C9">
      <w:pPr>
        <w:rPr>
          <w:rFonts w:cs="Arial"/>
        </w:rPr>
      </w:pPr>
      <w:r>
        <w:rPr>
          <w:rFonts w:cs="Arial"/>
        </w:rPr>
        <w:pict w14:anchorId="5B676048">
          <v:rect id="_x0000_i1380" style="width:0;height:1.5pt" o:hralign="center" o:hrstd="t" o:hr="t" fillcolor="#a0a0a0" stroked="f"/>
        </w:pict>
      </w:r>
    </w:p>
    <w:p w14:paraId="77EDB566" w14:textId="77777777" w:rsidR="009810C9" w:rsidRPr="0046756F" w:rsidRDefault="009810C9" w:rsidP="009810C9">
      <w:pPr>
        <w:pStyle w:val="Heading5"/>
        <w:rPr>
          <w:rFonts w:ascii="Arial" w:hAnsi="Arial" w:cs="Arial"/>
        </w:rPr>
      </w:pPr>
      <w:bookmarkStart w:id="716" w:name="_Toc122795717"/>
      <w:bookmarkStart w:id="717" w:name="_Toc158905767"/>
      <w:r w:rsidRPr="0046756F">
        <w:rPr>
          <w:rFonts w:ascii="Arial" w:hAnsi="Arial" w:cs="Arial"/>
        </w:rPr>
        <w:t>10.4.1.7.5 daucmfcputest-AluTest-LLR-005</w:t>
      </w:r>
      <w:bookmarkEnd w:id="716"/>
      <w:bookmarkEnd w:id="717"/>
    </w:p>
    <w:p w14:paraId="7554FC51" w14:textId="77777777" w:rsidR="009810C9" w:rsidRPr="0046756F" w:rsidRDefault="009810C9" w:rsidP="009810C9">
      <w:pPr>
        <w:rPr>
          <w:rFonts w:cs="Arial"/>
        </w:rPr>
      </w:pPr>
      <w:r w:rsidRPr="0046756F">
        <w:rPr>
          <w:rFonts w:cs="Arial"/>
        </w:rPr>
        <w:t>Requirement ID: H698-LLD-CMU-FNC-602</w:t>
      </w:r>
    </w:p>
    <w:p w14:paraId="5860AFC7" w14:textId="77777777" w:rsidR="009810C9" w:rsidRPr="0046756F" w:rsidRDefault="009810C9" w:rsidP="009810C9">
      <w:pPr>
        <w:rPr>
          <w:rFonts w:cs="Arial"/>
        </w:rPr>
      </w:pPr>
    </w:p>
    <w:p w14:paraId="104444F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the subtract operation on registers (R1, R2) with operands M_CONST_SIX and M_CONST_FIVE and if the obtained result (R1) matches with the value M_CONST_ONE then perform multiply test otherwise exit from the subroutine.</w:t>
      </w:r>
    </w:p>
    <w:p w14:paraId="261702F0" w14:textId="77777777" w:rsidR="009810C9" w:rsidRPr="0046756F" w:rsidRDefault="00000000" w:rsidP="009810C9">
      <w:pPr>
        <w:rPr>
          <w:rFonts w:cs="Arial"/>
        </w:rPr>
      </w:pPr>
      <w:r>
        <w:rPr>
          <w:rFonts w:cs="Arial"/>
        </w:rPr>
        <w:pict w14:anchorId="27E58665">
          <v:rect id="_x0000_i1381" style="width:0;height:1.5pt" o:hralign="center" o:hrstd="t" o:hr="t" fillcolor="#a0a0a0" stroked="f"/>
        </w:pict>
      </w:r>
    </w:p>
    <w:p w14:paraId="5BD87C0A" w14:textId="77777777" w:rsidR="009810C9" w:rsidRPr="0046756F" w:rsidRDefault="009810C9" w:rsidP="009810C9">
      <w:pPr>
        <w:pStyle w:val="Heading5"/>
        <w:rPr>
          <w:rFonts w:ascii="Arial" w:hAnsi="Arial" w:cs="Arial"/>
        </w:rPr>
      </w:pPr>
      <w:bookmarkStart w:id="718" w:name="_Toc122795718"/>
      <w:bookmarkStart w:id="719" w:name="_Toc158905768"/>
      <w:r w:rsidRPr="0046756F">
        <w:rPr>
          <w:rFonts w:ascii="Arial" w:hAnsi="Arial" w:cs="Arial"/>
        </w:rPr>
        <w:t>10.4.1.7.6 daucmfcputest-AluTest-LLR-006</w:t>
      </w:r>
      <w:bookmarkEnd w:id="718"/>
      <w:bookmarkEnd w:id="719"/>
    </w:p>
    <w:p w14:paraId="1B1B7715" w14:textId="77777777" w:rsidR="009810C9" w:rsidRPr="0046756F" w:rsidRDefault="009810C9" w:rsidP="009810C9">
      <w:pPr>
        <w:rPr>
          <w:rFonts w:cs="Arial"/>
        </w:rPr>
      </w:pPr>
      <w:r w:rsidRPr="0046756F">
        <w:rPr>
          <w:rFonts w:cs="Arial"/>
        </w:rPr>
        <w:t>Requirement ID: H698-LLD-CMU-FNC-603</w:t>
      </w:r>
    </w:p>
    <w:p w14:paraId="07B4263E" w14:textId="77777777" w:rsidR="009810C9" w:rsidRPr="0046756F" w:rsidRDefault="009810C9" w:rsidP="009810C9">
      <w:pPr>
        <w:rPr>
          <w:rFonts w:cs="Arial"/>
        </w:rPr>
      </w:pPr>
    </w:p>
    <w:p w14:paraId="252BC22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the multiply operation on registers (R1, R2) with operands M_CONST_THREE and M_CONST_TWO and if the obtained result (R1) matches with the value M_CONST_SIX then perform division test otherwise exit from the subroutine.</w:t>
      </w:r>
    </w:p>
    <w:p w14:paraId="1AC55E9E" w14:textId="77777777" w:rsidR="009810C9" w:rsidRPr="0046756F" w:rsidRDefault="00000000" w:rsidP="009810C9">
      <w:pPr>
        <w:rPr>
          <w:rFonts w:cs="Arial"/>
        </w:rPr>
      </w:pPr>
      <w:r>
        <w:rPr>
          <w:rFonts w:cs="Arial"/>
        </w:rPr>
        <w:pict w14:anchorId="2B619B2C">
          <v:rect id="_x0000_i1382" style="width:0;height:1.5pt" o:hralign="center" o:hrstd="t" o:hr="t" fillcolor="#a0a0a0" stroked="f"/>
        </w:pict>
      </w:r>
    </w:p>
    <w:p w14:paraId="20CB8933" w14:textId="77777777" w:rsidR="009810C9" w:rsidRPr="0046756F" w:rsidRDefault="009810C9" w:rsidP="009810C9">
      <w:pPr>
        <w:pStyle w:val="Heading5"/>
        <w:rPr>
          <w:rFonts w:ascii="Arial" w:hAnsi="Arial" w:cs="Arial"/>
        </w:rPr>
      </w:pPr>
      <w:bookmarkStart w:id="720" w:name="_Toc122795719"/>
      <w:bookmarkStart w:id="721" w:name="_Toc158905769"/>
      <w:r w:rsidRPr="0046756F">
        <w:rPr>
          <w:rFonts w:ascii="Arial" w:hAnsi="Arial" w:cs="Arial"/>
        </w:rPr>
        <w:t>10.4.1.7.7 daucmfcputest-AluTest-LLR-007</w:t>
      </w:r>
      <w:bookmarkEnd w:id="720"/>
      <w:bookmarkEnd w:id="721"/>
    </w:p>
    <w:p w14:paraId="3B5B2D0A" w14:textId="77777777" w:rsidR="009810C9" w:rsidRPr="0046756F" w:rsidRDefault="009810C9" w:rsidP="009810C9">
      <w:pPr>
        <w:rPr>
          <w:rFonts w:cs="Arial"/>
        </w:rPr>
      </w:pPr>
      <w:r w:rsidRPr="0046756F">
        <w:rPr>
          <w:rFonts w:cs="Arial"/>
        </w:rPr>
        <w:t>Requirement ID: H698-LLD-CMU-FNC-604</w:t>
      </w:r>
    </w:p>
    <w:p w14:paraId="33DBA55C" w14:textId="77777777" w:rsidR="009810C9" w:rsidRPr="0046756F" w:rsidRDefault="009810C9" w:rsidP="009810C9">
      <w:pPr>
        <w:rPr>
          <w:rFonts w:cs="Arial"/>
        </w:rPr>
      </w:pPr>
    </w:p>
    <w:p w14:paraId="0C63944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the unsigned integer</w:t>
      </w:r>
      <w:r w:rsidRPr="0046756F">
        <w:rPr>
          <w:rFonts w:cs="Arial"/>
          <w:b/>
          <w:bCs/>
        </w:rPr>
        <w:t xml:space="preserve"> </w:t>
      </w:r>
      <w:r w:rsidRPr="0046756F">
        <w:rPr>
          <w:rFonts w:cs="Arial"/>
        </w:rPr>
        <w:t>division operation on registers (R1, R2) with operands M_CONST_FOUR and M_CONST_TWO and if the obtained result (R1) matches with the value M_CONST_TWO then perform logical and test otherwise exit from the subroutine.</w:t>
      </w:r>
    </w:p>
    <w:p w14:paraId="633BA003" w14:textId="77777777" w:rsidR="009810C9" w:rsidRPr="0046756F" w:rsidRDefault="00000000" w:rsidP="009810C9">
      <w:pPr>
        <w:rPr>
          <w:rFonts w:cs="Arial"/>
        </w:rPr>
      </w:pPr>
      <w:r>
        <w:rPr>
          <w:rFonts w:cs="Arial"/>
        </w:rPr>
        <w:pict w14:anchorId="5A8AAF97">
          <v:rect id="_x0000_i1383" style="width:0;height:1.5pt" o:hralign="center" o:hrstd="t" o:hr="t" fillcolor="#a0a0a0" stroked="f"/>
        </w:pict>
      </w:r>
    </w:p>
    <w:p w14:paraId="01766C7C" w14:textId="77777777" w:rsidR="009810C9" w:rsidRPr="0046756F" w:rsidRDefault="009810C9" w:rsidP="009810C9">
      <w:pPr>
        <w:pStyle w:val="Heading5"/>
        <w:rPr>
          <w:rFonts w:ascii="Arial" w:hAnsi="Arial" w:cs="Arial"/>
        </w:rPr>
      </w:pPr>
      <w:bookmarkStart w:id="722" w:name="_Toc122795720"/>
      <w:bookmarkStart w:id="723" w:name="_Toc158905770"/>
      <w:r w:rsidRPr="0046756F">
        <w:rPr>
          <w:rFonts w:ascii="Arial" w:hAnsi="Arial" w:cs="Arial"/>
        </w:rPr>
        <w:t>10.4.1.7.8 daucmfcputest-AluTest-LLR-008</w:t>
      </w:r>
      <w:bookmarkEnd w:id="722"/>
      <w:bookmarkEnd w:id="723"/>
    </w:p>
    <w:p w14:paraId="372C78E9" w14:textId="77777777" w:rsidR="009810C9" w:rsidRPr="0046756F" w:rsidRDefault="009810C9" w:rsidP="009810C9">
      <w:pPr>
        <w:rPr>
          <w:rFonts w:cs="Arial"/>
        </w:rPr>
      </w:pPr>
      <w:r w:rsidRPr="0046756F">
        <w:rPr>
          <w:rFonts w:cs="Arial"/>
        </w:rPr>
        <w:t>Requirement ID: H698-LLD-CMU-FNC-605</w:t>
      </w:r>
    </w:p>
    <w:p w14:paraId="40274E66" w14:textId="77777777" w:rsidR="009810C9" w:rsidRPr="0046756F" w:rsidRDefault="009810C9" w:rsidP="009810C9">
      <w:pPr>
        <w:rPr>
          <w:rFonts w:cs="Arial"/>
        </w:rPr>
      </w:pPr>
    </w:p>
    <w:p w14:paraId="3EF7767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the logical AND operation on registers (R1,R2) with operands M_CONST_HEX_ONE and M_CONST_SEVENTEEN and if the obtained result (R3) matches with the value M_CONST_ONE then perform logical or test otherwise exit from the subroutine.</w:t>
      </w:r>
    </w:p>
    <w:p w14:paraId="3689BF01" w14:textId="77777777" w:rsidR="009810C9" w:rsidRPr="0046756F" w:rsidRDefault="00000000" w:rsidP="009810C9">
      <w:pPr>
        <w:rPr>
          <w:rFonts w:cs="Arial"/>
        </w:rPr>
      </w:pPr>
      <w:r>
        <w:rPr>
          <w:rFonts w:cs="Arial"/>
        </w:rPr>
        <w:pict w14:anchorId="157F0E12">
          <v:rect id="_x0000_i1384" style="width:0;height:1.5pt" o:hralign="center" o:hrstd="t" o:hr="t" fillcolor="#a0a0a0" stroked="f"/>
        </w:pict>
      </w:r>
    </w:p>
    <w:p w14:paraId="5D714D2C" w14:textId="77777777" w:rsidR="009810C9" w:rsidRPr="0046756F" w:rsidRDefault="009810C9" w:rsidP="009810C9">
      <w:pPr>
        <w:pStyle w:val="Heading5"/>
        <w:rPr>
          <w:rFonts w:ascii="Arial" w:hAnsi="Arial" w:cs="Arial"/>
        </w:rPr>
      </w:pPr>
      <w:bookmarkStart w:id="724" w:name="_Toc122795721"/>
      <w:bookmarkStart w:id="725" w:name="_Toc158905771"/>
      <w:r w:rsidRPr="0046756F">
        <w:rPr>
          <w:rFonts w:ascii="Arial" w:hAnsi="Arial" w:cs="Arial"/>
        </w:rPr>
        <w:t>10.4.1.7.9 daucmfcputest-AluTest-LLR-009</w:t>
      </w:r>
      <w:bookmarkEnd w:id="724"/>
      <w:bookmarkEnd w:id="725"/>
    </w:p>
    <w:p w14:paraId="5EAA7995" w14:textId="77777777" w:rsidR="009810C9" w:rsidRPr="0046756F" w:rsidRDefault="009810C9" w:rsidP="009810C9">
      <w:pPr>
        <w:rPr>
          <w:rFonts w:cs="Arial"/>
        </w:rPr>
      </w:pPr>
      <w:r w:rsidRPr="0046756F">
        <w:rPr>
          <w:rFonts w:cs="Arial"/>
        </w:rPr>
        <w:t>Requirement ID: H698-LLD-CMU-FNC-606</w:t>
      </w:r>
    </w:p>
    <w:p w14:paraId="4D0738D9" w14:textId="77777777" w:rsidR="009810C9" w:rsidRPr="0046756F" w:rsidRDefault="009810C9" w:rsidP="009810C9">
      <w:pPr>
        <w:rPr>
          <w:rFonts w:cs="Arial"/>
        </w:rPr>
      </w:pPr>
    </w:p>
    <w:p w14:paraId="291CB00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the logical OR operation on registers (R1, R2) with operands M_CONST_SIXTEEN and M_CONST_HEX_ONE and if the obtained result (R3) matches with the value M_CONST_SEVENTEEN then perform exclusive or test otherwise exit from the subroutine.</w:t>
      </w:r>
    </w:p>
    <w:p w14:paraId="4C98E1AA" w14:textId="77777777" w:rsidR="009810C9" w:rsidRPr="0046756F" w:rsidRDefault="00000000" w:rsidP="009810C9">
      <w:pPr>
        <w:rPr>
          <w:rFonts w:cs="Arial"/>
        </w:rPr>
      </w:pPr>
      <w:r>
        <w:rPr>
          <w:rFonts w:cs="Arial"/>
        </w:rPr>
        <w:pict w14:anchorId="464B96B0">
          <v:rect id="_x0000_i1385" style="width:0;height:1.5pt" o:hralign="center" o:hrstd="t" o:hr="t" fillcolor="#a0a0a0" stroked="f"/>
        </w:pict>
      </w:r>
    </w:p>
    <w:p w14:paraId="201625A7" w14:textId="77777777" w:rsidR="009810C9" w:rsidRPr="0046756F" w:rsidRDefault="009810C9" w:rsidP="009810C9">
      <w:pPr>
        <w:pStyle w:val="Heading5"/>
        <w:rPr>
          <w:rFonts w:ascii="Arial" w:hAnsi="Arial" w:cs="Arial"/>
        </w:rPr>
      </w:pPr>
      <w:bookmarkStart w:id="726" w:name="_Toc122795722"/>
      <w:bookmarkStart w:id="727" w:name="_Toc158905772"/>
      <w:r w:rsidRPr="0046756F">
        <w:rPr>
          <w:rFonts w:ascii="Arial" w:hAnsi="Arial" w:cs="Arial"/>
        </w:rPr>
        <w:t>10.4.1.7.10 daucmfcputest-AluTest-LLR-010</w:t>
      </w:r>
      <w:bookmarkEnd w:id="726"/>
      <w:bookmarkEnd w:id="727"/>
    </w:p>
    <w:p w14:paraId="0CAF4AEB" w14:textId="77777777" w:rsidR="009810C9" w:rsidRPr="0046756F" w:rsidRDefault="009810C9" w:rsidP="009810C9">
      <w:pPr>
        <w:rPr>
          <w:rFonts w:cs="Arial"/>
        </w:rPr>
      </w:pPr>
      <w:r w:rsidRPr="0046756F">
        <w:rPr>
          <w:rFonts w:cs="Arial"/>
        </w:rPr>
        <w:t>Requirement ID: H698-LLD-CMU-FNC-607</w:t>
      </w:r>
    </w:p>
    <w:p w14:paraId="3BD9C548" w14:textId="77777777" w:rsidR="009810C9" w:rsidRPr="0046756F" w:rsidRDefault="009810C9" w:rsidP="009810C9">
      <w:pPr>
        <w:rPr>
          <w:rFonts w:cs="Arial"/>
        </w:rPr>
      </w:pPr>
    </w:p>
    <w:p w14:paraId="2C721F9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the logical XOR operation on registers (R1, R2) with operands M_CONST_SEVENTEEN and M_CONST_HEX_ONE and if the obtained result (R3) matches with the value M_CONST_SIXTEEN then branch to Test result otherwise exit from the subroutine.</w:t>
      </w:r>
    </w:p>
    <w:p w14:paraId="3131D14C" w14:textId="77777777" w:rsidR="009810C9" w:rsidRPr="0046756F" w:rsidRDefault="00000000" w:rsidP="009810C9">
      <w:pPr>
        <w:rPr>
          <w:rFonts w:cs="Arial"/>
        </w:rPr>
      </w:pPr>
      <w:r>
        <w:rPr>
          <w:rFonts w:cs="Arial"/>
        </w:rPr>
        <w:pict w14:anchorId="5CE0C915">
          <v:rect id="_x0000_i1386" style="width:0;height:1.5pt" o:hralign="center" o:hrstd="t" o:hr="t" fillcolor="#a0a0a0" stroked="f"/>
        </w:pict>
      </w:r>
    </w:p>
    <w:p w14:paraId="5F371F5C" w14:textId="77777777" w:rsidR="009810C9" w:rsidRPr="0046756F" w:rsidRDefault="009810C9" w:rsidP="009810C9">
      <w:pPr>
        <w:pStyle w:val="Heading5"/>
        <w:rPr>
          <w:rFonts w:ascii="Arial" w:hAnsi="Arial" w:cs="Arial"/>
        </w:rPr>
      </w:pPr>
      <w:bookmarkStart w:id="728" w:name="_Toc122795723"/>
      <w:bookmarkStart w:id="729" w:name="_Toc158905773"/>
      <w:r w:rsidRPr="0046756F">
        <w:rPr>
          <w:rFonts w:ascii="Arial" w:hAnsi="Arial" w:cs="Arial"/>
        </w:rPr>
        <w:t>10.4.1.7.11 daucmfcputest-AluTest-LLR-011</w:t>
      </w:r>
      <w:bookmarkEnd w:id="728"/>
      <w:bookmarkEnd w:id="729"/>
    </w:p>
    <w:p w14:paraId="60BAE296" w14:textId="77777777" w:rsidR="009810C9" w:rsidRPr="0046756F" w:rsidRDefault="009810C9" w:rsidP="009810C9">
      <w:pPr>
        <w:rPr>
          <w:rFonts w:cs="Arial"/>
        </w:rPr>
      </w:pPr>
      <w:r w:rsidRPr="0046756F">
        <w:rPr>
          <w:rFonts w:cs="Arial"/>
        </w:rPr>
        <w:t>Requirement ID: H698-LLD-CMU-FNC-608</w:t>
      </w:r>
    </w:p>
    <w:p w14:paraId="7C939058" w14:textId="77777777" w:rsidR="009810C9" w:rsidRPr="0046756F" w:rsidRDefault="009810C9" w:rsidP="009810C9">
      <w:pPr>
        <w:rPr>
          <w:rFonts w:cs="Arial"/>
        </w:rPr>
      </w:pPr>
    </w:p>
    <w:p w14:paraId="441589D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initialize R4 with M_CONST_ZERO and load the address of Cpu_test_res to the R2 register to set the global variable Cpu_test_res to 0.</w:t>
      </w:r>
    </w:p>
    <w:p w14:paraId="0955B8FA" w14:textId="77777777" w:rsidR="009810C9" w:rsidRPr="0046756F" w:rsidRDefault="00000000" w:rsidP="009810C9">
      <w:pPr>
        <w:rPr>
          <w:rFonts w:cs="Arial"/>
        </w:rPr>
      </w:pPr>
      <w:r>
        <w:rPr>
          <w:rFonts w:cs="Arial"/>
        </w:rPr>
        <w:pict w14:anchorId="368F2117">
          <v:rect id="_x0000_i1387" style="width:0;height:1.5pt" o:hralign="center" o:hrstd="t" o:hr="t" fillcolor="#a0a0a0" stroked="f"/>
        </w:pict>
      </w:r>
    </w:p>
    <w:p w14:paraId="38A60751" w14:textId="77777777" w:rsidR="009810C9" w:rsidRPr="0046756F" w:rsidRDefault="009810C9" w:rsidP="009810C9">
      <w:pPr>
        <w:pStyle w:val="Heading2"/>
      </w:pPr>
      <w:bookmarkStart w:id="730" w:name="_Toc122795724"/>
      <w:bookmarkStart w:id="731" w:name="_Toc158905774"/>
      <w:r w:rsidRPr="0046756F">
        <w:t>10.5 daucmfcrt0</w:t>
      </w:r>
      <w:bookmarkEnd w:id="730"/>
      <w:bookmarkEnd w:id="731"/>
    </w:p>
    <w:p w14:paraId="5473869E" w14:textId="77777777" w:rsidR="009810C9" w:rsidRPr="0046756F" w:rsidRDefault="009810C9" w:rsidP="009810C9">
      <w:pPr>
        <w:rPr>
          <w:rFonts w:cs="Arial"/>
        </w:rPr>
      </w:pPr>
    </w:p>
    <w:p w14:paraId="6F002D38" w14:textId="77777777" w:rsidR="009810C9" w:rsidRPr="0046756F" w:rsidRDefault="009810C9" w:rsidP="009810C9">
      <w:pPr>
        <w:widowControl w:val="0"/>
        <w:autoSpaceDE w:val="0"/>
        <w:autoSpaceDN w:val="0"/>
        <w:adjustRightInd w:val="0"/>
        <w:rPr>
          <w:rFonts w:cs="Arial"/>
        </w:rPr>
      </w:pPr>
      <w:r w:rsidRPr="0046756F">
        <w:rPr>
          <w:rFonts w:cs="Arial"/>
        </w:rPr>
        <w:t>daucmfcrt0 module copies and resets the Vector Table for STM32F40x.</w:t>
      </w:r>
    </w:p>
    <w:p w14:paraId="74D3A4AB" w14:textId="77777777" w:rsidR="009810C9" w:rsidRPr="0046756F" w:rsidRDefault="009810C9" w:rsidP="009810C9">
      <w:pPr>
        <w:widowControl w:val="0"/>
        <w:autoSpaceDE w:val="0"/>
        <w:autoSpaceDN w:val="0"/>
        <w:adjustRightInd w:val="0"/>
        <w:rPr>
          <w:rFonts w:cs="Arial"/>
          <w:sz w:val="17"/>
          <w:szCs w:val="17"/>
        </w:rPr>
      </w:pPr>
      <w:r w:rsidRPr="0046756F">
        <w:rPr>
          <w:rFonts w:cs="Arial"/>
        </w:rPr>
        <w:t>After Reset the Cortex-M4 processor is in Thread mode, priority is Privileged and the Stack is set to Main.</w:t>
      </w:r>
    </w:p>
    <w:p w14:paraId="7661208A" w14:textId="77777777" w:rsidR="009810C9" w:rsidRPr="0046756F" w:rsidRDefault="00000000" w:rsidP="009810C9">
      <w:pPr>
        <w:rPr>
          <w:rFonts w:cs="Arial"/>
        </w:rPr>
      </w:pPr>
      <w:r>
        <w:rPr>
          <w:rFonts w:cs="Arial"/>
        </w:rPr>
        <w:pict w14:anchorId="2BF54FDD">
          <v:rect id="_x0000_i1388" style="width:0;height:1.5pt" o:hralign="center" o:hrstd="t" o:hr="t" fillcolor="#a0a0a0" stroked="f"/>
        </w:pict>
      </w:r>
    </w:p>
    <w:p w14:paraId="072A480C" w14:textId="77777777" w:rsidR="009810C9" w:rsidRPr="0046756F" w:rsidRDefault="009810C9" w:rsidP="009810C9">
      <w:pPr>
        <w:pStyle w:val="Heading3"/>
      </w:pPr>
      <w:bookmarkStart w:id="732" w:name="_Toc122795725"/>
      <w:bookmarkStart w:id="733" w:name="_Toc158905775"/>
      <w:r w:rsidRPr="0046756F">
        <w:t>10.5.1 Crt0TransferData</w:t>
      </w:r>
      <w:bookmarkEnd w:id="732"/>
      <w:bookmarkEnd w:id="733"/>
    </w:p>
    <w:p w14:paraId="7C1A95D9" w14:textId="77777777" w:rsidR="009810C9" w:rsidRPr="0046756F" w:rsidRDefault="009810C9" w:rsidP="009810C9">
      <w:pPr>
        <w:rPr>
          <w:rFonts w:cs="Arial"/>
        </w:rPr>
      </w:pPr>
    </w:p>
    <w:p w14:paraId="22F3AD74"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Crt0TransferData will follow in the sub sections.</w:t>
      </w:r>
    </w:p>
    <w:p w14:paraId="79520C49" w14:textId="77777777" w:rsidR="009810C9" w:rsidRPr="0046756F" w:rsidRDefault="00000000" w:rsidP="009810C9">
      <w:pPr>
        <w:rPr>
          <w:rFonts w:cs="Arial"/>
        </w:rPr>
      </w:pPr>
      <w:r>
        <w:rPr>
          <w:rFonts w:cs="Arial"/>
        </w:rPr>
        <w:pict w14:anchorId="7D05A953">
          <v:rect id="_x0000_i1389" style="width:0;height:1.5pt" o:hralign="center" o:hrstd="t" o:hr="t" fillcolor="#a0a0a0" stroked="f"/>
        </w:pict>
      </w:r>
    </w:p>
    <w:p w14:paraId="5BAE41DB" w14:textId="77777777" w:rsidR="009810C9" w:rsidRPr="0046756F" w:rsidRDefault="009810C9" w:rsidP="009810C9">
      <w:pPr>
        <w:pStyle w:val="Heading4"/>
        <w:rPr>
          <w:rFonts w:ascii="Arial" w:hAnsi="Arial" w:cs="Arial"/>
        </w:rPr>
      </w:pPr>
      <w:bookmarkStart w:id="734" w:name="_Toc122795726"/>
      <w:bookmarkStart w:id="735" w:name="_Toc158905776"/>
      <w:r w:rsidRPr="0046756F">
        <w:rPr>
          <w:rFonts w:ascii="Arial" w:hAnsi="Arial" w:cs="Arial"/>
        </w:rPr>
        <w:t>10.5.1.1 Brief Description</w:t>
      </w:r>
      <w:bookmarkEnd w:id="734"/>
      <w:bookmarkEnd w:id="735"/>
    </w:p>
    <w:p w14:paraId="472159C8" w14:textId="77777777" w:rsidR="009810C9" w:rsidRPr="0046756F" w:rsidRDefault="009810C9" w:rsidP="009810C9">
      <w:pPr>
        <w:rPr>
          <w:rFonts w:cs="Arial"/>
        </w:rPr>
      </w:pPr>
    </w:p>
    <w:p w14:paraId="657E24B9" w14:textId="77777777" w:rsidR="009810C9" w:rsidRPr="0046756F" w:rsidRDefault="009810C9" w:rsidP="009810C9">
      <w:pPr>
        <w:widowControl w:val="0"/>
        <w:autoSpaceDE w:val="0"/>
        <w:autoSpaceDN w:val="0"/>
        <w:adjustRightInd w:val="0"/>
        <w:rPr>
          <w:rFonts w:cs="Arial"/>
          <w:sz w:val="17"/>
          <w:szCs w:val="17"/>
        </w:rPr>
      </w:pPr>
      <w:r w:rsidRPr="0046756F">
        <w:rPr>
          <w:rFonts w:cs="Arial"/>
        </w:rPr>
        <w:t>Crt0TransferData function is reset handler for reset condition assigned to the interrupt section.</w:t>
      </w:r>
    </w:p>
    <w:p w14:paraId="3353A998" w14:textId="77777777" w:rsidR="009810C9" w:rsidRPr="0046756F" w:rsidRDefault="00000000" w:rsidP="009810C9">
      <w:pPr>
        <w:rPr>
          <w:rFonts w:cs="Arial"/>
        </w:rPr>
      </w:pPr>
      <w:r>
        <w:rPr>
          <w:rFonts w:cs="Arial"/>
        </w:rPr>
        <w:pict w14:anchorId="5D3DBF66">
          <v:rect id="_x0000_i1390" style="width:0;height:1.5pt" o:hralign="center" o:hrstd="t" o:hr="t" fillcolor="#a0a0a0" stroked="f"/>
        </w:pict>
      </w:r>
    </w:p>
    <w:p w14:paraId="2B9E04A3" w14:textId="77777777" w:rsidR="009810C9" w:rsidRPr="0046756F" w:rsidRDefault="009810C9" w:rsidP="009810C9">
      <w:pPr>
        <w:pStyle w:val="Heading4"/>
        <w:rPr>
          <w:rFonts w:ascii="Arial" w:hAnsi="Arial" w:cs="Arial"/>
        </w:rPr>
      </w:pPr>
      <w:bookmarkStart w:id="736" w:name="_Toc122795727"/>
      <w:bookmarkStart w:id="737" w:name="_Toc158905777"/>
      <w:r w:rsidRPr="0046756F">
        <w:rPr>
          <w:rFonts w:ascii="Arial" w:hAnsi="Arial" w:cs="Arial"/>
        </w:rPr>
        <w:t>10.5.1.2 List of HLRs allocated</w:t>
      </w:r>
      <w:bookmarkEnd w:id="736"/>
      <w:bookmarkEnd w:id="737"/>
    </w:p>
    <w:p w14:paraId="6824A193" w14:textId="77777777" w:rsidR="009810C9" w:rsidRPr="0046756F" w:rsidRDefault="009810C9" w:rsidP="009810C9">
      <w:pPr>
        <w:rPr>
          <w:rFonts w:cs="Arial"/>
        </w:rPr>
      </w:pPr>
    </w:p>
    <w:p w14:paraId="605785B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18B21E0B" w14:textId="77777777" w:rsidR="009810C9" w:rsidRPr="0046756F" w:rsidRDefault="00000000" w:rsidP="009810C9">
      <w:pPr>
        <w:rPr>
          <w:rFonts w:cs="Arial"/>
        </w:rPr>
      </w:pPr>
      <w:r>
        <w:rPr>
          <w:rFonts w:cs="Arial"/>
        </w:rPr>
        <w:pict w14:anchorId="24E49BC6">
          <v:rect id="_x0000_i1391" style="width:0;height:1.5pt" o:hralign="center" o:hrstd="t" o:hr="t" fillcolor="#a0a0a0" stroked="f"/>
        </w:pict>
      </w:r>
    </w:p>
    <w:p w14:paraId="04374DF0" w14:textId="77777777" w:rsidR="009810C9" w:rsidRPr="0046756F" w:rsidRDefault="009810C9" w:rsidP="009810C9">
      <w:pPr>
        <w:pStyle w:val="Heading4"/>
        <w:rPr>
          <w:rFonts w:ascii="Arial" w:hAnsi="Arial" w:cs="Arial"/>
        </w:rPr>
      </w:pPr>
      <w:bookmarkStart w:id="738" w:name="_Toc122795728"/>
      <w:bookmarkStart w:id="739" w:name="_Toc158905778"/>
      <w:r w:rsidRPr="0046756F">
        <w:rPr>
          <w:rFonts w:ascii="Arial" w:hAnsi="Arial" w:cs="Arial"/>
        </w:rPr>
        <w:t>10.5.1.3 List of global variables accessed and modified</w:t>
      </w:r>
      <w:bookmarkEnd w:id="738"/>
      <w:bookmarkEnd w:id="739"/>
    </w:p>
    <w:p w14:paraId="58B59DAB" w14:textId="77777777" w:rsidR="009810C9" w:rsidRPr="0046756F" w:rsidRDefault="009810C9" w:rsidP="009810C9">
      <w:pPr>
        <w:rPr>
          <w:rFonts w:cs="Arial"/>
        </w:rPr>
      </w:pPr>
    </w:p>
    <w:p w14:paraId="4A6E8CC7" w14:textId="77777777" w:rsidR="009810C9" w:rsidRPr="0046756F" w:rsidRDefault="009810C9" w:rsidP="009810C9">
      <w:pPr>
        <w:widowControl w:val="0"/>
        <w:autoSpaceDE w:val="0"/>
        <w:autoSpaceDN w:val="0"/>
        <w:adjustRightInd w:val="0"/>
        <w:rPr>
          <w:rFonts w:cs="Arial"/>
        </w:rPr>
      </w:pPr>
      <w:r w:rsidRPr="0046756F">
        <w:rPr>
          <w:rFonts w:cs="Arial"/>
        </w:rPr>
        <w:t>Accessed : _data_rom</w:t>
      </w:r>
    </w:p>
    <w:p w14:paraId="0E1B781A"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_data_start</w:t>
      </w:r>
    </w:p>
    <w:p w14:paraId="4EDB2DB3" w14:textId="77777777" w:rsidR="009810C9" w:rsidRPr="0046756F" w:rsidRDefault="009810C9" w:rsidP="009810C9">
      <w:pPr>
        <w:widowControl w:val="0"/>
        <w:autoSpaceDE w:val="0"/>
        <w:autoSpaceDN w:val="0"/>
        <w:adjustRightInd w:val="0"/>
        <w:ind w:firstLine="720"/>
        <w:rPr>
          <w:rFonts w:cs="Arial"/>
        </w:rPr>
      </w:pPr>
      <w:r w:rsidRPr="0046756F">
        <w:rPr>
          <w:rFonts w:cs="Arial"/>
        </w:rPr>
        <w:t xml:space="preserve">     _data_end</w:t>
      </w:r>
    </w:p>
    <w:p w14:paraId="497504F8" w14:textId="77777777" w:rsidR="009810C9" w:rsidRPr="0046756F" w:rsidRDefault="009810C9" w:rsidP="009810C9">
      <w:pPr>
        <w:widowControl w:val="0"/>
        <w:autoSpaceDE w:val="0"/>
        <w:autoSpaceDN w:val="0"/>
        <w:adjustRightInd w:val="0"/>
        <w:rPr>
          <w:rFonts w:cs="Arial"/>
        </w:rPr>
      </w:pPr>
      <w:r w:rsidRPr="0046756F">
        <w:rPr>
          <w:rFonts w:cs="Arial"/>
        </w:rPr>
        <w:t xml:space="preserve">                _bss_start</w:t>
      </w:r>
    </w:p>
    <w:p w14:paraId="294C68E0" w14:textId="77777777" w:rsidR="009810C9" w:rsidRPr="0046756F" w:rsidRDefault="009810C9" w:rsidP="009810C9">
      <w:pPr>
        <w:widowControl w:val="0"/>
        <w:autoSpaceDE w:val="0"/>
        <w:autoSpaceDN w:val="0"/>
        <w:adjustRightInd w:val="0"/>
        <w:rPr>
          <w:rFonts w:cs="Arial"/>
        </w:rPr>
      </w:pPr>
      <w:r w:rsidRPr="0046756F">
        <w:rPr>
          <w:rFonts w:cs="Arial"/>
        </w:rPr>
        <w:t xml:space="preserve">                _bss_end</w:t>
      </w:r>
    </w:p>
    <w:p w14:paraId="7360177D" w14:textId="77777777" w:rsidR="009810C9" w:rsidRPr="0046756F" w:rsidRDefault="009810C9" w:rsidP="009810C9">
      <w:pPr>
        <w:widowControl w:val="0"/>
        <w:autoSpaceDE w:val="0"/>
        <w:autoSpaceDN w:val="0"/>
        <w:adjustRightInd w:val="0"/>
        <w:rPr>
          <w:rFonts w:cs="Arial"/>
        </w:rPr>
      </w:pPr>
      <w:r w:rsidRPr="0046756F">
        <w:rPr>
          <w:rFonts w:cs="Arial"/>
        </w:rPr>
        <w:t>Modified : _bss_start</w:t>
      </w:r>
    </w:p>
    <w:p w14:paraId="48720681"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_data_start</w:t>
      </w:r>
    </w:p>
    <w:p w14:paraId="59705283" w14:textId="77777777" w:rsidR="009810C9" w:rsidRPr="0046756F" w:rsidRDefault="00000000" w:rsidP="009810C9">
      <w:pPr>
        <w:rPr>
          <w:rFonts w:cs="Arial"/>
        </w:rPr>
      </w:pPr>
      <w:r>
        <w:rPr>
          <w:rFonts w:cs="Arial"/>
        </w:rPr>
        <w:pict w14:anchorId="7138CE19">
          <v:rect id="_x0000_i1392" style="width:0;height:1.5pt" o:hralign="center" o:hrstd="t" o:hr="t" fillcolor="#a0a0a0" stroked="f"/>
        </w:pict>
      </w:r>
    </w:p>
    <w:p w14:paraId="451A48A7" w14:textId="77777777" w:rsidR="009810C9" w:rsidRPr="0046756F" w:rsidRDefault="009810C9" w:rsidP="009810C9">
      <w:pPr>
        <w:pStyle w:val="Heading4"/>
        <w:rPr>
          <w:rFonts w:ascii="Arial" w:hAnsi="Arial" w:cs="Arial"/>
        </w:rPr>
      </w:pPr>
      <w:bookmarkStart w:id="740" w:name="_Toc122795729"/>
      <w:bookmarkStart w:id="741" w:name="_Toc158905779"/>
      <w:r w:rsidRPr="0046756F">
        <w:rPr>
          <w:rFonts w:ascii="Arial" w:hAnsi="Arial" w:cs="Arial"/>
        </w:rPr>
        <w:t>10.5.1.4 Parameter list (Input/Output)</w:t>
      </w:r>
      <w:bookmarkEnd w:id="740"/>
      <w:bookmarkEnd w:id="741"/>
    </w:p>
    <w:p w14:paraId="1C61F913" w14:textId="77777777" w:rsidR="009810C9" w:rsidRPr="0046756F" w:rsidRDefault="009810C9" w:rsidP="009810C9">
      <w:pPr>
        <w:rPr>
          <w:rFonts w:cs="Arial"/>
        </w:rPr>
      </w:pPr>
    </w:p>
    <w:p w14:paraId="759D0F89"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2569FF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E7A6C71" w14:textId="77777777" w:rsidR="009810C9" w:rsidRPr="0046756F" w:rsidRDefault="00000000" w:rsidP="009810C9">
      <w:pPr>
        <w:rPr>
          <w:rFonts w:cs="Arial"/>
        </w:rPr>
      </w:pPr>
      <w:r>
        <w:rPr>
          <w:rFonts w:cs="Arial"/>
        </w:rPr>
        <w:pict w14:anchorId="2B4786C0">
          <v:rect id="_x0000_i1393" style="width:0;height:1.5pt" o:hralign="center" o:hrstd="t" o:hr="t" fillcolor="#a0a0a0" stroked="f"/>
        </w:pict>
      </w:r>
    </w:p>
    <w:p w14:paraId="699F20B0" w14:textId="77777777" w:rsidR="009810C9" w:rsidRPr="0046756F" w:rsidRDefault="009810C9" w:rsidP="009810C9">
      <w:pPr>
        <w:pStyle w:val="Heading4"/>
        <w:rPr>
          <w:rFonts w:ascii="Arial" w:hAnsi="Arial" w:cs="Arial"/>
        </w:rPr>
      </w:pPr>
      <w:bookmarkStart w:id="742" w:name="_Toc122795730"/>
      <w:bookmarkStart w:id="743" w:name="_Toc158905780"/>
      <w:r w:rsidRPr="0046756F">
        <w:rPr>
          <w:rFonts w:ascii="Arial" w:hAnsi="Arial" w:cs="Arial"/>
        </w:rPr>
        <w:t>10.5.1.5 Return Value</w:t>
      </w:r>
      <w:bookmarkEnd w:id="742"/>
      <w:bookmarkEnd w:id="743"/>
    </w:p>
    <w:p w14:paraId="18B5E0AC" w14:textId="77777777" w:rsidR="009810C9" w:rsidRPr="0046756F" w:rsidRDefault="009810C9" w:rsidP="009810C9">
      <w:pPr>
        <w:rPr>
          <w:rFonts w:cs="Arial"/>
        </w:rPr>
      </w:pPr>
    </w:p>
    <w:p w14:paraId="1478ED12"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E2B830F" w14:textId="77777777" w:rsidR="009810C9" w:rsidRPr="0046756F" w:rsidRDefault="00000000" w:rsidP="009810C9">
      <w:pPr>
        <w:rPr>
          <w:rFonts w:cs="Arial"/>
        </w:rPr>
      </w:pPr>
      <w:r>
        <w:rPr>
          <w:rFonts w:cs="Arial"/>
        </w:rPr>
        <w:pict w14:anchorId="72093C5A">
          <v:rect id="_x0000_i1394" style="width:0;height:1.5pt" o:hralign="center" o:hrstd="t" o:hr="t" fillcolor="#a0a0a0" stroked="f"/>
        </w:pict>
      </w:r>
    </w:p>
    <w:p w14:paraId="664FC724" w14:textId="77777777" w:rsidR="009810C9" w:rsidRPr="0046756F" w:rsidRDefault="009810C9" w:rsidP="009810C9">
      <w:pPr>
        <w:pStyle w:val="Heading4"/>
        <w:rPr>
          <w:rFonts w:ascii="Arial" w:hAnsi="Arial" w:cs="Arial"/>
        </w:rPr>
      </w:pPr>
      <w:bookmarkStart w:id="744" w:name="_Toc122795731"/>
      <w:bookmarkStart w:id="745" w:name="_Toc158905781"/>
      <w:r w:rsidRPr="0046756F">
        <w:rPr>
          <w:rFonts w:ascii="Arial" w:hAnsi="Arial" w:cs="Arial"/>
        </w:rPr>
        <w:t>10.5.1.6 Other CSUs called by this CSU</w:t>
      </w:r>
      <w:bookmarkEnd w:id="744"/>
      <w:bookmarkEnd w:id="745"/>
    </w:p>
    <w:p w14:paraId="1D97911D" w14:textId="77777777" w:rsidR="009810C9" w:rsidRPr="0046756F" w:rsidRDefault="009810C9" w:rsidP="009810C9">
      <w:pPr>
        <w:rPr>
          <w:rFonts w:cs="Arial"/>
        </w:rPr>
      </w:pPr>
    </w:p>
    <w:p w14:paraId="5AA6C1A0" w14:textId="77777777" w:rsidR="009810C9" w:rsidRPr="0046756F" w:rsidRDefault="009810C9" w:rsidP="009810C9">
      <w:pPr>
        <w:widowControl w:val="0"/>
        <w:autoSpaceDE w:val="0"/>
        <w:autoSpaceDN w:val="0"/>
        <w:adjustRightInd w:val="0"/>
        <w:rPr>
          <w:rFonts w:cs="Arial"/>
        </w:rPr>
      </w:pPr>
      <w:r w:rsidRPr="0046756F">
        <w:rPr>
          <w:rFonts w:cs="Arial"/>
        </w:rPr>
        <w:t>MainFunc</w:t>
      </w:r>
    </w:p>
    <w:p w14:paraId="4A5F0AE4" w14:textId="77777777" w:rsidR="009810C9" w:rsidRPr="0046756F" w:rsidRDefault="009810C9" w:rsidP="009810C9">
      <w:pPr>
        <w:widowControl w:val="0"/>
        <w:autoSpaceDE w:val="0"/>
        <w:autoSpaceDN w:val="0"/>
        <w:adjustRightInd w:val="0"/>
        <w:rPr>
          <w:rFonts w:cs="Arial"/>
          <w:sz w:val="17"/>
          <w:szCs w:val="17"/>
        </w:rPr>
      </w:pPr>
      <w:r w:rsidRPr="0046756F">
        <w:rPr>
          <w:rFonts w:cs="Arial"/>
        </w:rPr>
        <w:t>PowerOnRamTest</w:t>
      </w:r>
    </w:p>
    <w:p w14:paraId="3B3198A8" w14:textId="77777777" w:rsidR="009810C9" w:rsidRPr="0046756F" w:rsidRDefault="00000000" w:rsidP="009810C9">
      <w:pPr>
        <w:rPr>
          <w:rFonts w:cs="Arial"/>
        </w:rPr>
      </w:pPr>
      <w:r>
        <w:rPr>
          <w:rFonts w:cs="Arial"/>
        </w:rPr>
        <w:pict w14:anchorId="675D4945">
          <v:rect id="_x0000_i1395" style="width:0;height:1.5pt" o:hralign="center" o:hrstd="t" o:hr="t" fillcolor="#a0a0a0" stroked="f"/>
        </w:pict>
      </w:r>
    </w:p>
    <w:p w14:paraId="78BA37F9" w14:textId="77777777" w:rsidR="009810C9" w:rsidRPr="0046756F" w:rsidRDefault="009810C9" w:rsidP="009810C9">
      <w:pPr>
        <w:pStyle w:val="Heading4"/>
        <w:rPr>
          <w:rFonts w:ascii="Arial" w:hAnsi="Arial" w:cs="Arial"/>
        </w:rPr>
      </w:pPr>
      <w:bookmarkStart w:id="746" w:name="_Toc122795732"/>
      <w:bookmarkStart w:id="747" w:name="_Toc158905782"/>
      <w:r w:rsidRPr="0046756F">
        <w:rPr>
          <w:rFonts w:ascii="Arial" w:hAnsi="Arial" w:cs="Arial"/>
        </w:rPr>
        <w:t>10.5.1.7 Description of list of LLRs allocated</w:t>
      </w:r>
      <w:bookmarkEnd w:id="746"/>
      <w:bookmarkEnd w:id="747"/>
    </w:p>
    <w:p w14:paraId="1B024E96" w14:textId="77777777" w:rsidR="009810C9" w:rsidRPr="0046756F" w:rsidRDefault="009810C9" w:rsidP="009810C9">
      <w:pPr>
        <w:rPr>
          <w:rFonts w:cs="Arial"/>
        </w:rPr>
      </w:pPr>
    </w:p>
    <w:p w14:paraId="428D7F2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Crt0TransferData.</w:t>
      </w:r>
    </w:p>
    <w:p w14:paraId="49549B0B" w14:textId="77777777" w:rsidR="009810C9" w:rsidRPr="0046756F" w:rsidRDefault="00000000" w:rsidP="009810C9">
      <w:pPr>
        <w:rPr>
          <w:rFonts w:cs="Arial"/>
        </w:rPr>
      </w:pPr>
      <w:r>
        <w:rPr>
          <w:rFonts w:cs="Arial"/>
        </w:rPr>
        <w:pict w14:anchorId="00D0D096">
          <v:rect id="_x0000_i1396" style="width:0;height:1.5pt" o:hralign="center" o:hrstd="t" o:hr="t" fillcolor="#a0a0a0" stroked="f"/>
        </w:pict>
      </w:r>
    </w:p>
    <w:p w14:paraId="4DCCC997" w14:textId="77777777" w:rsidR="009810C9" w:rsidRPr="0046756F" w:rsidRDefault="009810C9" w:rsidP="009810C9">
      <w:pPr>
        <w:pStyle w:val="Heading5"/>
        <w:rPr>
          <w:rFonts w:ascii="Arial" w:hAnsi="Arial" w:cs="Arial"/>
        </w:rPr>
      </w:pPr>
      <w:bookmarkStart w:id="748" w:name="_Toc122795733"/>
      <w:bookmarkStart w:id="749" w:name="_Toc158905783"/>
      <w:r w:rsidRPr="0046756F">
        <w:rPr>
          <w:rFonts w:ascii="Arial" w:hAnsi="Arial" w:cs="Arial"/>
        </w:rPr>
        <w:t>10.5.1.7.1 daucmfcrt0-Crt0TransferData-LLR-001</w:t>
      </w:r>
      <w:bookmarkEnd w:id="748"/>
      <w:bookmarkEnd w:id="749"/>
    </w:p>
    <w:p w14:paraId="445E8278" w14:textId="77777777" w:rsidR="009810C9" w:rsidRPr="0046756F" w:rsidRDefault="009810C9" w:rsidP="009810C9">
      <w:pPr>
        <w:rPr>
          <w:rFonts w:cs="Arial"/>
        </w:rPr>
      </w:pPr>
      <w:r w:rsidRPr="0046756F">
        <w:rPr>
          <w:rFonts w:cs="Arial"/>
        </w:rPr>
        <w:t>Requirement ID: H698-LLD-CMU-FNC-618</w:t>
      </w:r>
    </w:p>
    <w:p w14:paraId="78BFFC8C" w14:textId="77777777" w:rsidR="009810C9" w:rsidRPr="0046756F" w:rsidRDefault="009810C9" w:rsidP="009810C9">
      <w:pPr>
        <w:rPr>
          <w:rFonts w:cs="Arial"/>
        </w:rPr>
      </w:pPr>
    </w:p>
    <w:p w14:paraId="7848879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the function PowerOnRamTest with paramters CCM_RAM_START, CCM_RAM_SIZE and call the function PowerOnRamTest with paramters RAM_START, RAM_SIZE</w:t>
      </w:r>
    </w:p>
    <w:p w14:paraId="118661BB" w14:textId="77777777" w:rsidR="009810C9" w:rsidRPr="0046756F" w:rsidRDefault="00000000" w:rsidP="009810C9">
      <w:pPr>
        <w:rPr>
          <w:rFonts w:cs="Arial"/>
        </w:rPr>
      </w:pPr>
      <w:r>
        <w:rPr>
          <w:rFonts w:cs="Arial"/>
        </w:rPr>
        <w:pict w14:anchorId="65DEA8E9">
          <v:rect id="_x0000_i1397" style="width:0;height:1.5pt" o:hralign="center" o:hrstd="t" o:hr="t" fillcolor="#a0a0a0" stroked="f"/>
        </w:pict>
      </w:r>
    </w:p>
    <w:p w14:paraId="6B600D7C" w14:textId="77777777" w:rsidR="009810C9" w:rsidRPr="0046756F" w:rsidRDefault="009810C9" w:rsidP="009810C9">
      <w:pPr>
        <w:pStyle w:val="Heading5"/>
        <w:rPr>
          <w:rFonts w:ascii="Arial" w:hAnsi="Arial" w:cs="Arial"/>
        </w:rPr>
      </w:pPr>
      <w:bookmarkStart w:id="750" w:name="_Toc122795734"/>
      <w:bookmarkStart w:id="751" w:name="_Toc158905784"/>
      <w:r w:rsidRPr="0046756F">
        <w:rPr>
          <w:rFonts w:ascii="Arial" w:hAnsi="Arial" w:cs="Arial"/>
        </w:rPr>
        <w:t>10.5.1.7.2 daucmfcrt0-Crt0TransferData-LLR-002</w:t>
      </w:r>
      <w:bookmarkEnd w:id="750"/>
      <w:bookmarkEnd w:id="751"/>
    </w:p>
    <w:p w14:paraId="5EF243FC" w14:textId="77777777" w:rsidR="009810C9" w:rsidRPr="0046756F" w:rsidRDefault="009810C9" w:rsidP="009810C9">
      <w:pPr>
        <w:rPr>
          <w:rFonts w:cs="Arial"/>
        </w:rPr>
      </w:pPr>
      <w:r w:rsidRPr="0046756F">
        <w:rPr>
          <w:rFonts w:cs="Arial"/>
        </w:rPr>
        <w:t>Requirement ID: H698-LLD-CMU-FNC-619</w:t>
      </w:r>
    </w:p>
    <w:p w14:paraId="0F26F0CB" w14:textId="77777777" w:rsidR="009810C9" w:rsidRPr="0046756F" w:rsidRDefault="009810C9" w:rsidP="009810C9">
      <w:pPr>
        <w:rPr>
          <w:rFonts w:cs="Arial"/>
        </w:rPr>
      </w:pPr>
    </w:p>
    <w:p w14:paraId="63F051D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move from dereference of source to dereference of destination by looping till reference of _data_end and increment the source and destination by one for each iteration.</w:t>
      </w:r>
    </w:p>
    <w:p w14:paraId="1580AADB" w14:textId="77777777" w:rsidR="009810C9" w:rsidRPr="0046756F" w:rsidRDefault="00000000" w:rsidP="009810C9">
      <w:pPr>
        <w:rPr>
          <w:rFonts w:cs="Arial"/>
        </w:rPr>
      </w:pPr>
      <w:r>
        <w:rPr>
          <w:rFonts w:cs="Arial"/>
        </w:rPr>
        <w:pict w14:anchorId="2A02E91C">
          <v:rect id="_x0000_i1398" style="width:0;height:1.5pt" o:hralign="center" o:hrstd="t" o:hr="t" fillcolor="#a0a0a0" stroked="f"/>
        </w:pict>
      </w:r>
    </w:p>
    <w:p w14:paraId="04274FCE" w14:textId="77777777" w:rsidR="009810C9" w:rsidRPr="0046756F" w:rsidRDefault="009810C9" w:rsidP="009810C9">
      <w:pPr>
        <w:pStyle w:val="Heading5"/>
        <w:rPr>
          <w:rFonts w:ascii="Arial" w:hAnsi="Arial" w:cs="Arial"/>
        </w:rPr>
      </w:pPr>
      <w:bookmarkStart w:id="752" w:name="_Toc122795735"/>
      <w:bookmarkStart w:id="753" w:name="_Toc158905785"/>
      <w:r w:rsidRPr="0046756F">
        <w:rPr>
          <w:rFonts w:ascii="Arial" w:hAnsi="Arial" w:cs="Arial"/>
        </w:rPr>
        <w:t>10.5.1.7.3 daucmfcrt0-Crt0TransferData-LLR-004</w:t>
      </w:r>
      <w:bookmarkEnd w:id="752"/>
      <w:bookmarkEnd w:id="753"/>
    </w:p>
    <w:p w14:paraId="732D46CF" w14:textId="77777777" w:rsidR="009810C9" w:rsidRPr="0046756F" w:rsidRDefault="009810C9" w:rsidP="009810C9">
      <w:pPr>
        <w:rPr>
          <w:rFonts w:cs="Arial"/>
        </w:rPr>
      </w:pPr>
      <w:r w:rsidRPr="0046756F">
        <w:rPr>
          <w:rFonts w:cs="Arial"/>
        </w:rPr>
        <w:t>Requirement ID: H698-LLD-CMU-FNC-621</w:t>
      </w:r>
    </w:p>
    <w:p w14:paraId="2B025D26" w14:textId="77777777" w:rsidR="009810C9" w:rsidRPr="0046756F" w:rsidRDefault="009810C9" w:rsidP="009810C9">
      <w:pPr>
        <w:rPr>
          <w:rFonts w:cs="Arial"/>
        </w:rPr>
      </w:pPr>
    </w:p>
    <w:p w14:paraId="14BC4EA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MainFunc to branch to main function.</w:t>
      </w:r>
    </w:p>
    <w:p w14:paraId="172219F6" w14:textId="77777777" w:rsidR="009810C9" w:rsidRPr="0046756F" w:rsidRDefault="00000000" w:rsidP="009810C9">
      <w:pPr>
        <w:rPr>
          <w:rFonts w:cs="Arial"/>
        </w:rPr>
      </w:pPr>
      <w:r>
        <w:rPr>
          <w:rFonts w:cs="Arial"/>
        </w:rPr>
        <w:pict w14:anchorId="4CB59CC8">
          <v:rect id="_x0000_i1399" style="width:0;height:1.5pt" o:hralign="center" o:hrstd="t" o:hr="t" fillcolor="#a0a0a0" stroked="f"/>
        </w:pict>
      </w:r>
    </w:p>
    <w:p w14:paraId="124ABC2D" w14:textId="77777777" w:rsidR="009810C9" w:rsidRPr="0046756F" w:rsidRDefault="009810C9" w:rsidP="009810C9">
      <w:pPr>
        <w:pStyle w:val="Heading3"/>
      </w:pPr>
      <w:bookmarkStart w:id="754" w:name="_Toc122795736"/>
      <w:bookmarkStart w:id="755" w:name="_Toc158905786"/>
      <w:r w:rsidRPr="0046756F">
        <w:t>10.5.2 PowerOnRamTest</w:t>
      </w:r>
      <w:bookmarkEnd w:id="754"/>
      <w:bookmarkEnd w:id="755"/>
    </w:p>
    <w:p w14:paraId="5821BA9A" w14:textId="77777777" w:rsidR="009810C9" w:rsidRPr="0046756F" w:rsidRDefault="009810C9" w:rsidP="009810C9">
      <w:pPr>
        <w:rPr>
          <w:rFonts w:cs="Arial"/>
        </w:rPr>
      </w:pPr>
    </w:p>
    <w:p w14:paraId="21007EE3" w14:textId="77777777" w:rsidR="009810C9" w:rsidRPr="0046756F" w:rsidRDefault="009810C9" w:rsidP="009810C9">
      <w:pPr>
        <w:widowControl w:val="0"/>
        <w:autoSpaceDE w:val="0"/>
        <w:autoSpaceDN w:val="0"/>
        <w:adjustRightInd w:val="0"/>
        <w:spacing w:line="252" w:lineRule="auto"/>
        <w:rPr>
          <w:rFonts w:cs="Arial"/>
        </w:rPr>
      </w:pPr>
      <w:r w:rsidRPr="0046756F">
        <w:rPr>
          <w:rFonts w:cs="Arial"/>
        </w:rPr>
        <w:t>Low Level Design Details about PowerOnRamTest will follow in the sub sections.</w:t>
      </w:r>
    </w:p>
    <w:p w14:paraId="2B10953F" w14:textId="77777777" w:rsidR="009810C9" w:rsidRPr="0046756F" w:rsidRDefault="009810C9" w:rsidP="009810C9">
      <w:pPr>
        <w:widowControl w:val="0"/>
        <w:autoSpaceDE w:val="0"/>
        <w:autoSpaceDN w:val="0"/>
        <w:adjustRightInd w:val="0"/>
        <w:spacing w:line="252" w:lineRule="auto"/>
        <w:rPr>
          <w:rFonts w:cs="Arial"/>
        </w:rPr>
      </w:pPr>
    </w:p>
    <w:p w14:paraId="363A5001" w14:textId="77777777" w:rsidR="009810C9" w:rsidRPr="0046756F" w:rsidRDefault="009810C9" w:rsidP="009810C9">
      <w:pPr>
        <w:widowControl w:val="0"/>
        <w:autoSpaceDE w:val="0"/>
        <w:autoSpaceDN w:val="0"/>
        <w:adjustRightInd w:val="0"/>
        <w:rPr>
          <w:rFonts w:cs="Arial"/>
        </w:rPr>
      </w:pPr>
    </w:p>
    <w:p w14:paraId="761C0017" w14:textId="77777777" w:rsidR="009810C9" w:rsidRPr="0046756F" w:rsidRDefault="00000000" w:rsidP="009810C9">
      <w:pPr>
        <w:rPr>
          <w:rFonts w:cs="Arial"/>
        </w:rPr>
      </w:pPr>
      <w:r>
        <w:rPr>
          <w:rFonts w:cs="Arial"/>
        </w:rPr>
        <w:pict w14:anchorId="6E4C74AD">
          <v:rect id="_x0000_i1400" style="width:0;height:1.5pt" o:hralign="center" o:hrstd="t" o:hr="t" fillcolor="#a0a0a0" stroked="f"/>
        </w:pict>
      </w:r>
    </w:p>
    <w:p w14:paraId="2B3C685E" w14:textId="77777777" w:rsidR="009810C9" w:rsidRPr="0046756F" w:rsidRDefault="009810C9" w:rsidP="009810C9">
      <w:pPr>
        <w:pStyle w:val="Heading4"/>
        <w:rPr>
          <w:rFonts w:ascii="Arial" w:hAnsi="Arial" w:cs="Arial"/>
        </w:rPr>
      </w:pPr>
      <w:bookmarkStart w:id="756" w:name="_Toc122795737"/>
      <w:bookmarkStart w:id="757" w:name="_Toc158905787"/>
      <w:r w:rsidRPr="0046756F">
        <w:rPr>
          <w:rFonts w:ascii="Arial" w:hAnsi="Arial" w:cs="Arial"/>
        </w:rPr>
        <w:t>10.5.2.1 Brief Description</w:t>
      </w:r>
      <w:bookmarkEnd w:id="756"/>
      <w:bookmarkEnd w:id="757"/>
    </w:p>
    <w:p w14:paraId="477CBB49" w14:textId="77777777" w:rsidR="009810C9" w:rsidRPr="0046756F" w:rsidRDefault="009810C9" w:rsidP="009810C9">
      <w:pPr>
        <w:rPr>
          <w:rFonts w:cs="Arial"/>
        </w:rPr>
      </w:pPr>
    </w:p>
    <w:p w14:paraId="1729B0E5" w14:textId="77777777" w:rsidR="009810C9" w:rsidRPr="0046756F" w:rsidRDefault="009810C9" w:rsidP="009810C9">
      <w:pPr>
        <w:autoSpaceDE w:val="0"/>
        <w:autoSpaceDN w:val="0"/>
        <w:adjustRightInd w:val="0"/>
        <w:spacing w:line="252" w:lineRule="auto"/>
        <w:rPr>
          <w:rFonts w:cs="Arial"/>
        </w:rPr>
      </w:pPr>
      <w:r w:rsidRPr="0046756F">
        <w:rPr>
          <w:rFonts w:cs="Arial"/>
        </w:rPr>
        <w:t>This function does the Internal RAM test for all RAM by writing a set of data to each address in the memory device and verifies the data by reading it back. If all the values read back are the same as those that were written, then the memory device is said to pass the test.</w:t>
      </w:r>
    </w:p>
    <w:p w14:paraId="3573FEB5" w14:textId="77777777" w:rsidR="009810C9" w:rsidRPr="0046756F" w:rsidRDefault="009810C9" w:rsidP="009810C9">
      <w:pPr>
        <w:widowControl w:val="0"/>
        <w:autoSpaceDE w:val="0"/>
        <w:autoSpaceDN w:val="0"/>
        <w:adjustRightInd w:val="0"/>
        <w:rPr>
          <w:rFonts w:cs="Arial"/>
          <w:sz w:val="17"/>
          <w:szCs w:val="17"/>
        </w:rPr>
      </w:pPr>
    </w:p>
    <w:p w14:paraId="3DFF4477" w14:textId="77777777" w:rsidR="009810C9" w:rsidRPr="0046756F" w:rsidRDefault="00000000" w:rsidP="009810C9">
      <w:pPr>
        <w:rPr>
          <w:rFonts w:cs="Arial"/>
        </w:rPr>
      </w:pPr>
      <w:r>
        <w:rPr>
          <w:rFonts w:cs="Arial"/>
        </w:rPr>
        <w:pict w14:anchorId="062510C1">
          <v:rect id="_x0000_i1401" style="width:0;height:1.5pt" o:hralign="center" o:hrstd="t" o:hr="t" fillcolor="#a0a0a0" stroked="f"/>
        </w:pict>
      </w:r>
    </w:p>
    <w:p w14:paraId="04F2537D" w14:textId="77777777" w:rsidR="009810C9" w:rsidRPr="0046756F" w:rsidRDefault="009810C9" w:rsidP="009810C9">
      <w:pPr>
        <w:pStyle w:val="Heading4"/>
        <w:rPr>
          <w:rFonts w:ascii="Arial" w:hAnsi="Arial" w:cs="Arial"/>
        </w:rPr>
      </w:pPr>
      <w:bookmarkStart w:id="758" w:name="_Toc122795738"/>
      <w:bookmarkStart w:id="759" w:name="_Toc158905788"/>
      <w:r w:rsidRPr="0046756F">
        <w:rPr>
          <w:rFonts w:ascii="Arial" w:hAnsi="Arial" w:cs="Arial"/>
        </w:rPr>
        <w:t>10.5.2.2 List of HLRs allocated</w:t>
      </w:r>
      <w:bookmarkEnd w:id="758"/>
      <w:bookmarkEnd w:id="759"/>
    </w:p>
    <w:p w14:paraId="5F79961C" w14:textId="77777777" w:rsidR="009810C9" w:rsidRPr="0046756F" w:rsidRDefault="009810C9" w:rsidP="009810C9">
      <w:pPr>
        <w:rPr>
          <w:rFonts w:cs="Arial"/>
        </w:rPr>
      </w:pPr>
    </w:p>
    <w:p w14:paraId="568096BF"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SRS/SAD(H698-003-012-CMU).</w:t>
      </w:r>
    </w:p>
    <w:p w14:paraId="1E2410C7" w14:textId="77777777" w:rsidR="009810C9" w:rsidRPr="0046756F" w:rsidRDefault="009810C9" w:rsidP="009810C9">
      <w:pPr>
        <w:widowControl w:val="0"/>
        <w:autoSpaceDE w:val="0"/>
        <w:autoSpaceDN w:val="0"/>
        <w:adjustRightInd w:val="0"/>
        <w:rPr>
          <w:rFonts w:cs="Arial"/>
        </w:rPr>
      </w:pPr>
    </w:p>
    <w:p w14:paraId="68A471A4" w14:textId="77777777" w:rsidR="009810C9" w:rsidRPr="0046756F" w:rsidRDefault="00000000" w:rsidP="009810C9">
      <w:pPr>
        <w:rPr>
          <w:rFonts w:cs="Arial"/>
        </w:rPr>
      </w:pPr>
      <w:r>
        <w:rPr>
          <w:rFonts w:cs="Arial"/>
        </w:rPr>
        <w:pict w14:anchorId="570071FC">
          <v:rect id="_x0000_i1402" style="width:0;height:1.5pt" o:hralign="center" o:hrstd="t" o:hr="t" fillcolor="#a0a0a0" stroked="f"/>
        </w:pict>
      </w:r>
    </w:p>
    <w:p w14:paraId="07A88822" w14:textId="77777777" w:rsidR="009810C9" w:rsidRPr="0046756F" w:rsidRDefault="009810C9" w:rsidP="009810C9">
      <w:pPr>
        <w:pStyle w:val="Heading4"/>
        <w:rPr>
          <w:rFonts w:ascii="Arial" w:hAnsi="Arial" w:cs="Arial"/>
        </w:rPr>
      </w:pPr>
      <w:bookmarkStart w:id="760" w:name="_Toc122795739"/>
      <w:bookmarkStart w:id="761" w:name="_Toc158905789"/>
      <w:r w:rsidRPr="0046756F">
        <w:rPr>
          <w:rFonts w:ascii="Arial" w:hAnsi="Arial" w:cs="Arial"/>
        </w:rPr>
        <w:t>10.5.2.3 List of global variables accessed and modified</w:t>
      </w:r>
      <w:bookmarkEnd w:id="760"/>
      <w:bookmarkEnd w:id="761"/>
    </w:p>
    <w:p w14:paraId="677B34E0" w14:textId="77777777" w:rsidR="009810C9" w:rsidRPr="0046756F" w:rsidRDefault="009810C9" w:rsidP="009810C9">
      <w:pPr>
        <w:rPr>
          <w:rFonts w:cs="Arial"/>
        </w:rPr>
      </w:pPr>
    </w:p>
    <w:p w14:paraId="7CA85BE0"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1D98CCB" w14:textId="77777777" w:rsidR="009810C9" w:rsidRPr="0046756F" w:rsidRDefault="009810C9" w:rsidP="009810C9">
      <w:pPr>
        <w:widowControl w:val="0"/>
        <w:autoSpaceDE w:val="0"/>
        <w:autoSpaceDN w:val="0"/>
        <w:adjustRightInd w:val="0"/>
        <w:rPr>
          <w:rFonts w:cs="Arial"/>
        </w:rPr>
      </w:pPr>
      <w:r w:rsidRPr="0046756F">
        <w:rPr>
          <w:rFonts w:cs="Arial"/>
        </w:rPr>
        <w:t>Modified: None</w:t>
      </w:r>
    </w:p>
    <w:p w14:paraId="71FB41A7" w14:textId="77777777" w:rsidR="009810C9" w:rsidRPr="0046756F" w:rsidRDefault="009810C9" w:rsidP="009810C9">
      <w:pPr>
        <w:widowControl w:val="0"/>
        <w:autoSpaceDE w:val="0"/>
        <w:autoSpaceDN w:val="0"/>
        <w:adjustRightInd w:val="0"/>
        <w:rPr>
          <w:rFonts w:cs="Arial"/>
        </w:rPr>
      </w:pPr>
    </w:p>
    <w:p w14:paraId="4F1291D0" w14:textId="77777777" w:rsidR="009810C9" w:rsidRPr="0046756F" w:rsidRDefault="00000000" w:rsidP="009810C9">
      <w:pPr>
        <w:rPr>
          <w:rFonts w:cs="Arial"/>
        </w:rPr>
      </w:pPr>
      <w:r>
        <w:rPr>
          <w:rFonts w:cs="Arial"/>
        </w:rPr>
        <w:pict w14:anchorId="4721C164">
          <v:rect id="_x0000_i1403" style="width:0;height:1.5pt" o:hralign="center" o:hrstd="t" o:hr="t" fillcolor="#a0a0a0" stroked="f"/>
        </w:pict>
      </w:r>
    </w:p>
    <w:p w14:paraId="1670B301" w14:textId="77777777" w:rsidR="009810C9" w:rsidRPr="0046756F" w:rsidRDefault="009810C9" w:rsidP="009810C9">
      <w:pPr>
        <w:pStyle w:val="Heading4"/>
        <w:rPr>
          <w:rFonts w:ascii="Arial" w:hAnsi="Arial" w:cs="Arial"/>
        </w:rPr>
      </w:pPr>
      <w:bookmarkStart w:id="762" w:name="_Toc122795740"/>
      <w:bookmarkStart w:id="763" w:name="_Toc158905790"/>
      <w:r w:rsidRPr="0046756F">
        <w:rPr>
          <w:rFonts w:ascii="Arial" w:hAnsi="Arial" w:cs="Arial"/>
        </w:rPr>
        <w:t>10.5.2.4 Parameter list (Input/Output)</w:t>
      </w:r>
      <w:bookmarkEnd w:id="762"/>
      <w:bookmarkEnd w:id="763"/>
    </w:p>
    <w:p w14:paraId="7C8FEA0D" w14:textId="77777777" w:rsidR="009810C9" w:rsidRPr="0046756F" w:rsidRDefault="009810C9" w:rsidP="009810C9">
      <w:pPr>
        <w:rPr>
          <w:rFonts w:cs="Arial"/>
        </w:rPr>
      </w:pPr>
    </w:p>
    <w:p w14:paraId="3812F9DF" w14:textId="77777777" w:rsidR="009810C9" w:rsidRPr="0046756F" w:rsidRDefault="009810C9" w:rsidP="009810C9">
      <w:pPr>
        <w:widowControl w:val="0"/>
        <w:autoSpaceDE w:val="0"/>
        <w:autoSpaceDN w:val="0"/>
        <w:adjustRightInd w:val="0"/>
        <w:rPr>
          <w:rFonts w:cs="Arial"/>
        </w:rPr>
      </w:pPr>
      <w:r w:rsidRPr="0046756F">
        <w:rPr>
          <w:rFonts w:cs="Arial"/>
        </w:rPr>
        <w:t xml:space="preserve">Input: T_UINT32 *pu32_start – In start value </w:t>
      </w:r>
    </w:p>
    <w:p w14:paraId="4B08B14F" w14:textId="77777777" w:rsidR="009810C9" w:rsidRPr="0046756F" w:rsidRDefault="009810C9" w:rsidP="009810C9">
      <w:pPr>
        <w:widowControl w:val="0"/>
        <w:autoSpaceDE w:val="0"/>
        <w:autoSpaceDN w:val="0"/>
        <w:adjustRightInd w:val="0"/>
        <w:rPr>
          <w:rFonts w:cs="Arial"/>
        </w:rPr>
      </w:pPr>
      <w:r w:rsidRPr="0046756F">
        <w:rPr>
          <w:rFonts w:cs="Arial"/>
        </w:rPr>
        <w:t xml:space="preserve">            T_UINT32  u32_size – In size</w:t>
      </w:r>
    </w:p>
    <w:p w14:paraId="2787009D" w14:textId="77777777" w:rsidR="009810C9" w:rsidRPr="0046756F" w:rsidRDefault="009810C9" w:rsidP="009810C9">
      <w:pPr>
        <w:widowControl w:val="0"/>
        <w:autoSpaceDE w:val="0"/>
        <w:autoSpaceDN w:val="0"/>
        <w:adjustRightInd w:val="0"/>
        <w:rPr>
          <w:rFonts w:cs="Arial"/>
        </w:rPr>
      </w:pPr>
      <w:r w:rsidRPr="0046756F">
        <w:rPr>
          <w:rFonts w:cs="Arial"/>
        </w:rPr>
        <w:t>Output: None</w:t>
      </w:r>
    </w:p>
    <w:p w14:paraId="012F4382" w14:textId="77777777" w:rsidR="009810C9" w:rsidRPr="0046756F" w:rsidRDefault="009810C9" w:rsidP="009810C9">
      <w:pPr>
        <w:widowControl w:val="0"/>
        <w:autoSpaceDE w:val="0"/>
        <w:autoSpaceDN w:val="0"/>
        <w:adjustRightInd w:val="0"/>
        <w:rPr>
          <w:rFonts w:cs="Arial"/>
        </w:rPr>
      </w:pPr>
    </w:p>
    <w:p w14:paraId="0D3D75BF" w14:textId="77777777" w:rsidR="009810C9" w:rsidRPr="0046756F" w:rsidRDefault="00000000" w:rsidP="009810C9">
      <w:pPr>
        <w:rPr>
          <w:rFonts w:cs="Arial"/>
        </w:rPr>
      </w:pPr>
      <w:r>
        <w:rPr>
          <w:rFonts w:cs="Arial"/>
        </w:rPr>
        <w:pict w14:anchorId="7504E1EE">
          <v:rect id="_x0000_i1404" style="width:0;height:1.5pt" o:hralign="center" o:hrstd="t" o:hr="t" fillcolor="#a0a0a0" stroked="f"/>
        </w:pict>
      </w:r>
    </w:p>
    <w:p w14:paraId="09DAD79D" w14:textId="77777777" w:rsidR="009810C9" w:rsidRPr="0046756F" w:rsidRDefault="009810C9" w:rsidP="009810C9">
      <w:pPr>
        <w:pStyle w:val="Heading4"/>
        <w:rPr>
          <w:rFonts w:ascii="Arial" w:hAnsi="Arial" w:cs="Arial"/>
        </w:rPr>
      </w:pPr>
      <w:bookmarkStart w:id="764" w:name="_Toc122795741"/>
      <w:bookmarkStart w:id="765" w:name="_Toc158905791"/>
      <w:r w:rsidRPr="0046756F">
        <w:rPr>
          <w:rFonts w:ascii="Arial" w:hAnsi="Arial" w:cs="Arial"/>
        </w:rPr>
        <w:t>10.5.2.5 Return Value</w:t>
      </w:r>
      <w:bookmarkEnd w:id="764"/>
      <w:bookmarkEnd w:id="765"/>
    </w:p>
    <w:p w14:paraId="2B8E5BFE" w14:textId="77777777" w:rsidR="009810C9" w:rsidRPr="0046756F" w:rsidRDefault="009810C9" w:rsidP="009810C9">
      <w:pPr>
        <w:rPr>
          <w:rFonts w:cs="Arial"/>
        </w:rPr>
      </w:pPr>
    </w:p>
    <w:p w14:paraId="0F6BF914" w14:textId="77777777" w:rsidR="009810C9" w:rsidRPr="0046756F" w:rsidRDefault="009810C9" w:rsidP="009810C9">
      <w:pPr>
        <w:widowControl w:val="0"/>
        <w:autoSpaceDE w:val="0"/>
        <w:autoSpaceDN w:val="0"/>
        <w:adjustRightInd w:val="0"/>
        <w:rPr>
          <w:rFonts w:cs="Arial"/>
        </w:rPr>
      </w:pPr>
      <w:r w:rsidRPr="0046756F">
        <w:rPr>
          <w:rFonts w:cs="Arial"/>
        </w:rPr>
        <w:t>None</w:t>
      </w:r>
    </w:p>
    <w:p w14:paraId="3C3F2F46" w14:textId="77777777" w:rsidR="009810C9" w:rsidRPr="0046756F" w:rsidRDefault="00000000" w:rsidP="009810C9">
      <w:pPr>
        <w:rPr>
          <w:rFonts w:cs="Arial"/>
        </w:rPr>
      </w:pPr>
      <w:r>
        <w:rPr>
          <w:rFonts w:cs="Arial"/>
        </w:rPr>
        <w:pict w14:anchorId="575C6809">
          <v:rect id="_x0000_i1405" style="width:0;height:1.5pt" o:hralign="center" o:hrstd="t" o:hr="t" fillcolor="#a0a0a0" stroked="f"/>
        </w:pict>
      </w:r>
    </w:p>
    <w:p w14:paraId="5F0558B2" w14:textId="77777777" w:rsidR="009810C9" w:rsidRPr="0046756F" w:rsidRDefault="009810C9" w:rsidP="009810C9">
      <w:pPr>
        <w:pStyle w:val="Heading4"/>
        <w:rPr>
          <w:rFonts w:ascii="Arial" w:hAnsi="Arial" w:cs="Arial"/>
        </w:rPr>
      </w:pPr>
      <w:bookmarkStart w:id="766" w:name="_Toc122795742"/>
      <w:bookmarkStart w:id="767" w:name="_Toc158905792"/>
      <w:r w:rsidRPr="0046756F">
        <w:rPr>
          <w:rFonts w:ascii="Arial" w:hAnsi="Arial" w:cs="Arial"/>
        </w:rPr>
        <w:t>10.5.2.6 Other CSUs called by this CSU</w:t>
      </w:r>
      <w:bookmarkEnd w:id="766"/>
      <w:bookmarkEnd w:id="767"/>
    </w:p>
    <w:p w14:paraId="6B28991A" w14:textId="77777777" w:rsidR="009810C9" w:rsidRPr="0046756F" w:rsidRDefault="009810C9" w:rsidP="009810C9">
      <w:pPr>
        <w:rPr>
          <w:rFonts w:cs="Arial"/>
        </w:rPr>
      </w:pPr>
    </w:p>
    <w:p w14:paraId="0F865EA1"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30E8F46C" w14:textId="77777777" w:rsidR="009810C9" w:rsidRPr="0046756F" w:rsidRDefault="009810C9" w:rsidP="009810C9">
      <w:pPr>
        <w:widowControl w:val="0"/>
        <w:autoSpaceDE w:val="0"/>
        <w:autoSpaceDN w:val="0"/>
        <w:adjustRightInd w:val="0"/>
        <w:rPr>
          <w:rFonts w:cs="Arial"/>
        </w:rPr>
      </w:pPr>
      <w:r w:rsidRPr="0046756F">
        <w:rPr>
          <w:rFonts w:cs="Arial"/>
        </w:rPr>
        <w:t>RterrForever</w:t>
      </w:r>
    </w:p>
    <w:p w14:paraId="73F593F8" w14:textId="77777777" w:rsidR="009810C9" w:rsidRPr="0046756F" w:rsidRDefault="009810C9" w:rsidP="009810C9">
      <w:pPr>
        <w:widowControl w:val="0"/>
        <w:autoSpaceDE w:val="0"/>
        <w:autoSpaceDN w:val="0"/>
        <w:adjustRightInd w:val="0"/>
        <w:rPr>
          <w:rFonts w:cs="Arial"/>
        </w:rPr>
      </w:pPr>
    </w:p>
    <w:p w14:paraId="2F3A8EE6" w14:textId="77777777" w:rsidR="009810C9" w:rsidRPr="0046756F" w:rsidRDefault="00000000" w:rsidP="009810C9">
      <w:pPr>
        <w:rPr>
          <w:rFonts w:cs="Arial"/>
        </w:rPr>
      </w:pPr>
      <w:r>
        <w:rPr>
          <w:rFonts w:cs="Arial"/>
        </w:rPr>
        <w:pict w14:anchorId="0F1015C9">
          <v:rect id="_x0000_i1406" style="width:0;height:1.5pt" o:hralign="center" o:hrstd="t" o:hr="t" fillcolor="#a0a0a0" stroked="f"/>
        </w:pict>
      </w:r>
    </w:p>
    <w:p w14:paraId="7488E67E" w14:textId="77777777" w:rsidR="009810C9" w:rsidRPr="0046756F" w:rsidRDefault="009810C9" w:rsidP="009810C9">
      <w:pPr>
        <w:pStyle w:val="Heading4"/>
        <w:rPr>
          <w:rFonts w:ascii="Arial" w:hAnsi="Arial" w:cs="Arial"/>
        </w:rPr>
      </w:pPr>
      <w:bookmarkStart w:id="768" w:name="_Toc122795743"/>
      <w:bookmarkStart w:id="769" w:name="_Toc158905793"/>
      <w:r w:rsidRPr="0046756F">
        <w:rPr>
          <w:rFonts w:ascii="Arial" w:hAnsi="Arial" w:cs="Arial"/>
        </w:rPr>
        <w:t>10.5.2.7 Description of list of LLRs allocated</w:t>
      </w:r>
      <w:bookmarkEnd w:id="768"/>
      <w:bookmarkEnd w:id="769"/>
    </w:p>
    <w:p w14:paraId="42FF60EA" w14:textId="77777777" w:rsidR="009810C9" w:rsidRPr="0046756F" w:rsidRDefault="009810C9" w:rsidP="009810C9">
      <w:pPr>
        <w:rPr>
          <w:rFonts w:cs="Arial"/>
        </w:rPr>
      </w:pPr>
    </w:p>
    <w:p w14:paraId="5A35D5A3"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PowerOnRamTest</w:t>
      </w:r>
    </w:p>
    <w:p w14:paraId="5E51A5E1" w14:textId="77777777" w:rsidR="009810C9" w:rsidRPr="0046756F" w:rsidRDefault="009810C9" w:rsidP="009810C9">
      <w:pPr>
        <w:widowControl w:val="0"/>
        <w:autoSpaceDE w:val="0"/>
        <w:autoSpaceDN w:val="0"/>
        <w:adjustRightInd w:val="0"/>
        <w:rPr>
          <w:rFonts w:cs="Arial"/>
        </w:rPr>
      </w:pPr>
    </w:p>
    <w:p w14:paraId="7D559681" w14:textId="77777777" w:rsidR="009810C9" w:rsidRPr="0046756F" w:rsidRDefault="00000000" w:rsidP="009810C9">
      <w:pPr>
        <w:rPr>
          <w:rFonts w:cs="Arial"/>
        </w:rPr>
      </w:pPr>
      <w:r>
        <w:rPr>
          <w:rFonts w:cs="Arial"/>
        </w:rPr>
        <w:pict w14:anchorId="772084CD">
          <v:rect id="_x0000_i1407" style="width:0;height:1.5pt" o:hralign="center" o:hrstd="t" o:hr="t" fillcolor="#a0a0a0" stroked="f"/>
        </w:pict>
      </w:r>
    </w:p>
    <w:p w14:paraId="577BD709" w14:textId="77777777" w:rsidR="009810C9" w:rsidRPr="0046756F" w:rsidRDefault="009810C9" w:rsidP="009810C9">
      <w:pPr>
        <w:pStyle w:val="Heading5"/>
        <w:rPr>
          <w:rFonts w:ascii="Arial" w:hAnsi="Arial" w:cs="Arial"/>
        </w:rPr>
      </w:pPr>
      <w:bookmarkStart w:id="770" w:name="_Toc122795744"/>
      <w:bookmarkStart w:id="771" w:name="_Toc158905794"/>
      <w:r w:rsidRPr="0046756F">
        <w:rPr>
          <w:rFonts w:ascii="Arial" w:hAnsi="Arial" w:cs="Arial"/>
        </w:rPr>
        <w:t>10.5.2.7.1 daucmfcrt0-PowerOnRamTest-LLR-001</w:t>
      </w:r>
      <w:bookmarkEnd w:id="770"/>
      <w:bookmarkEnd w:id="771"/>
    </w:p>
    <w:p w14:paraId="44F55DFE" w14:textId="77777777" w:rsidR="009810C9" w:rsidRPr="0046756F" w:rsidRDefault="009810C9" w:rsidP="009810C9">
      <w:pPr>
        <w:rPr>
          <w:rFonts w:cs="Arial"/>
        </w:rPr>
      </w:pPr>
      <w:r w:rsidRPr="0046756F">
        <w:rPr>
          <w:rFonts w:cs="Arial"/>
        </w:rPr>
        <w:t>Requirement ID: H698-LLD-CMU-FNC-2078</w:t>
      </w:r>
    </w:p>
    <w:p w14:paraId="1423BE6E" w14:textId="77777777" w:rsidR="009810C9" w:rsidRPr="0046756F" w:rsidRDefault="009810C9" w:rsidP="009810C9">
      <w:pPr>
        <w:rPr>
          <w:rFonts w:cs="Arial"/>
        </w:rPr>
      </w:pPr>
    </w:p>
    <w:p w14:paraId="3A4D3DAE" w14:textId="77777777" w:rsidR="009810C9" w:rsidRPr="0046756F" w:rsidRDefault="009810C9" w:rsidP="009810C9">
      <w:pPr>
        <w:autoSpaceDE w:val="0"/>
        <w:autoSpaceDN w:val="0"/>
        <w:adjustRightInd w:val="0"/>
        <w:spacing w:line="252" w:lineRule="auto"/>
        <w:rPr>
          <w:rFonts w:cs="Arial"/>
        </w:rPr>
      </w:pPr>
      <w:r w:rsidRPr="0046756F">
        <w:rPr>
          <w:rFonts w:cs="Arial"/>
        </w:rPr>
        <w:t>The function shall do the following when it's b status good AND memory is greater than start.</w:t>
      </w:r>
    </w:p>
    <w:p w14:paraId="40440D22"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TEST_AA data to pre decrement of particular address in the memory device, status remains good only if read back value is same as written value. (b status good AND (TEST_AA is equal to reference of pu32 memory)).</w:t>
      </w:r>
    </w:p>
    <w:p w14:paraId="0DB8B1CA"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TEST_55 data to particular address in the memory device, status remains good only if read back value is same as written value (b status good AND (TEST_55 is equal to reference of pu32 memory)).</w:t>
      </w:r>
    </w:p>
    <w:p w14:paraId="01893D19"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TEST_FF data to particular address in the memory device, status remains good only if read back value is same as written value (b status good AND (TEST_FF is equal to reference of pu32 memory)).</w:t>
      </w:r>
    </w:p>
    <w:p w14:paraId="08F989BB"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TEST_00 data to particular address in the memory device, status remains good only if read back value is same as written value (b status good AND (TEST_00 is equal to reference of pu32 memory)).</w:t>
      </w:r>
    </w:p>
    <w:p w14:paraId="68256D66" w14:textId="77777777" w:rsidR="009810C9" w:rsidRPr="0046756F" w:rsidRDefault="009810C9" w:rsidP="009810C9">
      <w:pPr>
        <w:widowControl w:val="0"/>
        <w:autoSpaceDE w:val="0"/>
        <w:autoSpaceDN w:val="0"/>
        <w:adjustRightInd w:val="0"/>
        <w:rPr>
          <w:rFonts w:cs="Arial"/>
        </w:rPr>
      </w:pPr>
    </w:p>
    <w:p w14:paraId="7EE2DCAC" w14:textId="77777777" w:rsidR="009810C9" w:rsidRPr="0046756F" w:rsidRDefault="00000000" w:rsidP="009810C9">
      <w:pPr>
        <w:rPr>
          <w:rFonts w:cs="Arial"/>
        </w:rPr>
      </w:pPr>
      <w:r>
        <w:rPr>
          <w:rFonts w:cs="Arial"/>
        </w:rPr>
        <w:pict w14:anchorId="3593A2EF">
          <v:rect id="_x0000_i1408" style="width:0;height:1.5pt" o:hralign="center" o:hrstd="t" o:hr="t" fillcolor="#a0a0a0" stroked="f"/>
        </w:pict>
      </w:r>
    </w:p>
    <w:p w14:paraId="6038A952" w14:textId="77777777" w:rsidR="009810C9" w:rsidRPr="0046756F" w:rsidRDefault="009810C9" w:rsidP="009810C9">
      <w:pPr>
        <w:pStyle w:val="Heading5"/>
        <w:rPr>
          <w:rFonts w:ascii="Arial" w:hAnsi="Arial" w:cs="Arial"/>
        </w:rPr>
      </w:pPr>
      <w:bookmarkStart w:id="772" w:name="_Toc122795745"/>
      <w:bookmarkStart w:id="773" w:name="_Toc158905795"/>
      <w:r w:rsidRPr="0046756F">
        <w:rPr>
          <w:rFonts w:ascii="Arial" w:hAnsi="Arial" w:cs="Arial"/>
        </w:rPr>
        <w:t>10.5.2.7.2 daucmfcrt0-PowerOnRamTest-LLR-002</w:t>
      </w:r>
      <w:bookmarkEnd w:id="772"/>
      <w:bookmarkEnd w:id="773"/>
    </w:p>
    <w:p w14:paraId="78C48BEC" w14:textId="77777777" w:rsidR="009810C9" w:rsidRPr="0046756F" w:rsidRDefault="009810C9" w:rsidP="009810C9">
      <w:pPr>
        <w:rPr>
          <w:rFonts w:cs="Arial"/>
        </w:rPr>
      </w:pPr>
      <w:r w:rsidRPr="0046756F">
        <w:rPr>
          <w:rFonts w:cs="Arial"/>
        </w:rPr>
        <w:t>Requirement ID: H698-LLD-CMU-FNC-2079</w:t>
      </w:r>
    </w:p>
    <w:p w14:paraId="2738D479" w14:textId="77777777" w:rsidR="009810C9" w:rsidRPr="0046756F" w:rsidRDefault="009810C9" w:rsidP="009810C9">
      <w:pPr>
        <w:rPr>
          <w:rFonts w:cs="Arial"/>
        </w:rPr>
      </w:pPr>
    </w:p>
    <w:p w14:paraId="4A3BE39F" w14:textId="77777777" w:rsidR="009810C9" w:rsidRPr="0046756F" w:rsidRDefault="009810C9" w:rsidP="009810C9">
      <w:pPr>
        <w:autoSpaceDE w:val="0"/>
        <w:autoSpaceDN w:val="0"/>
        <w:adjustRightInd w:val="0"/>
        <w:spacing w:line="252" w:lineRule="auto"/>
        <w:rPr>
          <w:rFonts w:cs="Arial"/>
        </w:rPr>
      </w:pPr>
      <w:r w:rsidRPr="0046756F">
        <w:rPr>
          <w:rFonts w:cs="Arial"/>
        </w:rPr>
        <w:t>The PowerOnRamTest shall calls the RterrDisplayErrorId function with parameters M_APP_ID, RterrForever, MEMORY_ERROR bitwise OR with RT_ERROR_1 to display the input error on the Digital Display and then locks up the indicator when any pattern fails (b status good is equals to FALSE).</w:t>
      </w:r>
    </w:p>
    <w:p w14:paraId="76983768" w14:textId="77777777" w:rsidR="009810C9" w:rsidRPr="0046756F" w:rsidRDefault="009810C9" w:rsidP="009810C9">
      <w:pPr>
        <w:widowControl w:val="0"/>
        <w:autoSpaceDE w:val="0"/>
        <w:autoSpaceDN w:val="0"/>
        <w:adjustRightInd w:val="0"/>
        <w:rPr>
          <w:rFonts w:cs="Arial"/>
        </w:rPr>
      </w:pPr>
    </w:p>
    <w:p w14:paraId="48927928" w14:textId="77777777" w:rsidR="009810C9" w:rsidRPr="0046756F" w:rsidRDefault="00000000" w:rsidP="009810C9">
      <w:pPr>
        <w:rPr>
          <w:rFonts w:cs="Arial"/>
        </w:rPr>
      </w:pPr>
      <w:r>
        <w:rPr>
          <w:rFonts w:cs="Arial"/>
        </w:rPr>
        <w:pict w14:anchorId="7BDE8B67">
          <v:rect id="_x0000_i1409" style="width:0;height:1.5pt" o:hralign="center" o:hrstd="t" o:hr="t" fillcolor="#a0a0a0" stroked="f"/>
        </w:pict>
      </w:r>
    </w:p>
    <w:p w14:paraId="18DC5095" w14:textId="570C1C53" w:rsidR="00391256" w:rsidRPr="0046756F" w:rsidRDefault="009810C9" w:rsidP="00391256">
      <w:pPr>
        <w:pStyle w:val="Heading2"/>
      </w:pPr>
      <w:bookmarkStart w:id="774" w:name="_Toc122795746"/>
      <w:bookmarkStart w:id="775" w:name="_Toc158905796"/>
      <w:r w:rsidRPr="0046756F">
        <w:t>10.6 daucmfhw</w:t>
      </w:r>
      <w:bookmarkEnd w:id="774"/>
      <w:bookmarkEnd w:id="775"/>
    </w:p>
    <w:p w14:paraId="2281C560" w14:textId="77777777" w:rsidR="009810C9" w:rsidRPr="0046756F" w:rsidRDefault="009810C9" w:rsidP="009810C9">
      <w:pPr>
        <w:rPr>
          <w:rFonts w:cs="Arial"/>
        </w:rPr>
      </w:pPr>
    </w:p>
    <w:p w14:paraId="677DB9EE"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daucmfhw CSC provides definition of some common routines and Processor start-up routine.</w:t>
      </w:r>
    </w:p>
    <w:p w14:paraId="5D52D94B" w14:textId="77777777" w:rsidR="009810C9" w:rsidRPr="0046756F" w:rsidRDefault="00000000" w:rsidP="009810C9">
      <w:pPr>
        <w:rPr>
          <w:rFonts w:cs="Arial"/>
        </w:rPr>
      </w:pPr>
      <w:r>
        <w:rPr>
          <w:rFonts w:cs="Arial"/>
        </w:rPr>
        <w:pict w14:anchorId="2396F3CB">
          <v:rect id="_x0000_i1410" style="width:0;height:1.5pt" o:hralign="center" o:hrstd="t" o:hr="t" fillcolor="#a0a0a0" stroked="f"/>
        </w:pict>
      </w:r>
    </w:p>
    <w:p w14:paraId="4E66F96C" w14:textId="77777777" w:rsidR="009810C9" w:rsidRPr="0046756F" w:rsidRDefault="009810C9" w:rsidP="009810C9">
      <w:pPr>
        <w:pStyle w:val="Heading3"/>
      </w:pPr>
      <w:bookmarkStart w:id="776" w:name="_Toc122795747"/>
      <w:bookmarkStart w:id="777" w:name="_Toc158905797"/>
      <w:r w:rsidRPr="0046756F">
        <w:t>10.6.1 HwInit</w:t>
      </w:r>
      <w:bookmarkEnd w:id="776"/>
      <w:bookmarkEnd w:id="777"/>
    </w:p>
    <w:p w14:paraId="5F7B82A4" w14:textId="77777777" w:rsidR="009810C9" w:rsidRPr="0046756F" w:rsidRDefault="009810C9" w:rsidP="009810C9">
      <w:pPr>
        <w:rPr>
          <w:rFonts w:cs="Arial"/>
        </w:rPr>
      </w:pPr>
    </w:p>
    <w:p w14:paraId="204FC8B0"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HwInit will follow in the sub sections.</w:t>
      </w:r>
    </w:p>
    <w:p w14:paraId="2FD2CC20" w14:textId="77777777" w:rsidR="009810C9" w:rsidRPr="0046756F" w:rsidRDefault="00000000" w:rsidP="009810C9">
      <w:pPr>
        <w:rPr>
          <w:rFonts w:cs="Arial"/>
        </w:rPr>
      </w:pPr>
      <w:r>
        <w:rPr>
          <w:rFonts w:cs="Arial"/>
        </w:rPr>
        <w:pict w14:anchorId="71137282">
          <v:rect id="_x0000_i1411" style="width:0;height:1.5pt" o:hralign="center" o:hrstd="t" o:hr="t" fillcolor="#a0a0a0" stroked="f"/>
        </w:pict>
      </w:r>
    </w:p>
    <w:p w14:paraId="44EDA657" w14:textId="77777777" w:rsidR="009810C9" w:rsidRPr="0046756F" w:rsidRDefault="009810C9" w:rsidP="009810C9">
      <w:pPr>
        <w:pStyle w:val="Heading4"/>
        <w:rPr>
          <w:rFonts w:ascii="Arial" w:hAnsi="Arial" w:cs="Arial"/>
        </w:rPr>
      </w:pPr>
      <w:bookmarkStart w:id="778" w:name="_Toc122795748"/>
      <w:bookmarkStart w:id="779" w:name="_Toc158905798"/>
      <w:r w:rsidRPr="0046756F">
        <w:rPr>
          <w:rFonts w:ascii="Arial" w:hAnsi="Arial" w:cs="Arial"/>
        </w:rPr>
        <w:t>10.6.1.1 Brief Description</w:t>
      </w:r>
      <w:bookmarkEnd w:id="778"/>
      <w:bookmarkEnd w:id="779"/>
    </w:p>
    <w:p w14:paraId="6C1332B7" w14:textId="77777777" w:rsidR="009810C9" w:rsidRPr="0046756F" w:rsidRDefault="009810C9" w:rsidP="009810C9">
      <w:pPr>
        <w:rPr>
          <w:rFonts w:cs="Arial"/>
        </w:rPr>
      </w:pPr>
    </w:p>
    <w:p w14:paraId="378D91E3" w14:textId="77777777" w:rsidR="009810C9" w:rsidRPr="0046756F" w:rsidRDefault="009810C9" w:rsidP="009810C9">
      <w:pPr>
        <w:widowControl w:val="0"/>
        <w:autoSpaceDE w:val="0"/>
        <w:autoSpaceDN w:val="0"/>
        <w:adjustRightInd w:val="0"/>
        <w:rPr>
          <w:rFonts w:cs="Arial"/>
          <w:sz w:val="17"/>
          <w:szCs w:val="17"/>
        </w:rPr>
      </w:pPr>
      <w:r w:rsidRPr="0046756F">
        <w:rPr>
          <w:rFonts w:cs="Arial"/>
        </w:rPr>
        <w:t>HwInit function initialize Hardware related components.</w:t>
      </w:r>
    </w:p>
    <w:p w14:paraId="4D229199" w14:textId="77777777" w:rsidR="009810C9" w:rsidRPr="0046756F" w:rsidRDefault="00000000" w:rsidP="009810C9">
      <w:pPr>
        <w:rPr>
          <w:rFonts w:cs="Arial"/>
        </w:rPr>
      </w:pPr>
      <w:r>
        <w:rPr>
          <w:rFonts w:cs="Arial"/>
        </w:rPr>
        <w:pict w14:anchorId="121CD52C">
          <v:rect id="_x0000_i1412" style="width:0;height:1.5pt" o:hralign="center" o:hrstd="t" o:hr="t" fillcolor="#a0a0a0" stroked="f"/>
        </w:pict>
      </w:r>
    </w:p>
    <w:p w14:paraId="42387625" w14:textId="77777777" w:rsidR="009810C9" w:rsidRPr="0046756F" w:rsidRDefault="009810C9" w:rsidP="009810C9">
      <w:pPr>
        <w:pStyle w:val="Heading4"/>
        <w:rPr>
          <w:rFonts w:ascii="Arial" w:hAnsi="Arial" w:cs="Arial"/>
        </w:rPr>
      </w:pPr>
      <w:bookmarkStart w:id="780" w:name="_Toc122795749"/>
      <w:bookmarkStart w:id="781" w:name="_Toc158905799"/>
      <w:r w:rsidRPr="0046756F">
        <w:rPr>
          <w:rFonts w:ascii="Arial" w:hAnsi="Arial" w:cs="Arial"/>
        </w:rPr>
        <w:t>10.6.1.2 List of HLRs allocated</w:t>
      </w:r>
      <w:bookmarkEnd w:id="780"/>
      <w:bookmarkEnd w:id="781"/>
    </w:p>
    <w:p w14:paraId="0B1941EF" w14:textId="77777777" w:rsidR="009810C9" w:rsidRPr="0046756F" w:rsidRDefault="009810C9" w:rsidP="009810C9">
      <w:pPr>
        <w:rPr>
          <w:rFonts w:cs="Arial"/>
        </w:rPr>
      </w:pPr>
    </w:p>
    <w:p w14:paraId="6303352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D1B1660" w14:textId="77777777" w:rsidR="009810C9" w:rsidRPr="0046756F" w:rsidRDefault="00000000" w:rsidP="009810C9">
      <w:pPr>
        <w:rPr>
          <w:rFonts w:cs="Arial"/>
        </w:rPr>
      </w:pPr>
      <w:r>
        <w:rPr>
          <w:rFonts w:cs="Arial"/>
        </w:rPr>
        <w:pict w14:anchorId="772ABAD8">
          <v:rect id="_x0000_i1413" style="width:0;height:1.5pt" o:hralign="center" o:hrstd="t" o:hr="t" fillcolor="#a0a0a0" stroked="f"/>
        </w:pict>
      </w:r>
    </w:p>
    <w:p w14:paraId="6336285B" w14:textId="77777777" w:rsidR="009810C9" w:rsidRPr="0046756F" w:rsidRDefault="009810C9" w:rsidP="009810C9">
      <w:pPr>
        <w:pStyle w:val="Heading4"/>
        <w:rPr>
          <w:rFonts w:ascii="Arial" w:hAnsi="Arial" w:cs="Arial"/>
        </w:rPr>
      </w:pPr>
      <w:bookmarkStart w:id="782" w:name="_Toc122795750"/>
      <w:bookmarkStart w:id="783" w:name="_Toc158905800"/>
      <w:r w:rsidRPr="0046756F">
        <w:rPr>
          <w:rFonts w:ascii="Arial" w:hAnsi="Arial" w:cs="Arial"/>
        </w:rPr>
        <w:t>10.6.1.3 List of global variables accessed and modified</w:t>
      </w:r>
      <w:bookmarkEnd w:id="782"/>
      <w:bookmarkEnd w:id="783"/>
    </w:p>
    <w:p w14:paraId="2FB70FD7" w14:textId="77777777" w:rsidR="009810C9" w:rsidRPr="0046756F" w:rsidRDefault="009810C9" w:rsidP="009810C9">
      <w:pPr>
        <w:rPr>
          <w:rFonts w:cs="Arial"/>
        </w:rPr>
      </w:pPr>
    </w:p>
    <w:p w14:paraId="1CE76A59"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74E797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73ABC1B2" w14:textId="77777777" w:rsidR="009810C9" w:rsidRPr="0046756F" w:rsidRDefault="00000000" w:rsidP="009810C9">
      <w:pPr>
        <w:rPr>
          <w:rFonts w:cs="Arial"/>
        </w:rPr>
      </w:pPr>
      <w:r>
        <w:rPr>
          <w:rFonts w:cs="Arial"/>
        </w:rPr>
        <w:pict w14:anchorId="3D4EE3B5">
          <v:rect id="_x0000_i1414" style="width:0;height:1.5pt" o:hralign="center" o:hrstd="t" o:hr="t" fillcolor="#a0a0a0" stroked="f"/>
        </w:pict>
      </w:r>
    </w:p>
    <w:p w14:paraId="1F32AC7F" w14:textId="77777777" w:rsidR="009810C9" w:rsidRPr="0046756F" w:rsidRDefault="009810C9" w:rsidP="009810C9">
      <w:pPr>
        <w:pStyle w:val="Heading4"/>
        <w:rPr>
          <w:rFonts w:ascii="Arial" w:hAnsi="Arial" w:cs="Arial"/>
        </w:rPr>
      </w:pPr>
      <w:bookmarkStart w:id="784" w:name="_Toc122795751"/>
      <w:bookmarkStart w:id="785" w:name="_Toc158905801"/>
      <w:r w:rsidRPr="0046756F">
        <w:rPr>
          <w:rFonts w:ascii="Arial" w:hAnsi="Arial" w:cs="Arial"/>
        </w:rPr>
        <w:t>10.6.1.4 Parameter list (Input/Output)</w:t>
      </w:r>
      <w:bookmarkEnd w:id="784"/>
      <w:bookmarkEnd w:id="785"/>
    </w:p>
    <w:p w14:paraId="76104E17" w14:textId="77777777" w:rsidR="009810C9" w:rsidRPr="0046756F" w:rsidRDefault="009810C9" w:rsidP="009810C9">
      <w:pPr>
        <w:rPr>
          <w:rFonts w:cs="Arial"/>
        </w:rPr>
      </w:pPr>
    </w:p>
    <w:p w14:paraId="6A90ACE8"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4B4637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FCBB63C" w14:textId="77777777" w:rsidR="009810C9" w:rsidRPr="0046756F" w:rsidRDefault="00000000" w:rsidP="009810C9">
      <w:pPr>
        <w:rPr>
          <w:rFonts w:cs="Arial"/>
        </w:rPr>
      </w:pPr>
      <w:r>
        <w:rPr>
          <w:rFonts w:cs="Arial"/>
        </w:rPr>
        <w:pict w14:anchorId="16827EAF">
          <v:rect id="_x0000_i1415" style="width:0;height:1.5pt" o:hralign="center" o:hrstd="t" o:hr="t" fillcolor="#a0a0a0" stroked="f"/>
        </w:pict>
      </w:r>
    </w:p>
    <w:p w14:paraId="251B175B" w14:textId="77777777" w:rsidR="009810C9" w:rsidRPr="0046756F" w:rsidRDefault="009810C9" w:rsidP="009810C9">
      <w:pPr>
        <w:pStyle w:val="Heading4"/>
        <w:rPr>
          <w:rFonts w:ascii="Arial" w:hAnsi="Arial" w:cs="Arial"/>
        </w:rPr>
      </w:pPr>
      <w:bookmarkStart w:id="786" w:name="_Toc122795752"/>
      <w:bookmarkStart w:id="787" w:name="_Toc158905802"/>
      <w:r w:rsidRPr="0046756F">
        <w:rPr>
          <w:rFonts w:ascii="Arial" w:hAnsi="Arial" w:cs="Arial"/>
        </w:rPr>
        <w:t>10.6.1.5 Return Value</w:t>
      </w:r>
      <w:bookmarkEnd w:id="786"/>
      <w:bookmarkEnd w:id="787"/>
    </w:p>
    <w:p w14:paraId="1B5BC5B1" w14:textId="77777777" w:rsidR="009810C9" w:rsidRPr="0046756F" w:rsidRDefault="009810C9" w:rsidP="009810C9">
      <w:pPr>
        <w:rPr>
          <w:rFonts w:cs="Arial"/>
        </w:rPr>
      </w:pPr>
    </w:p>
    <w:p w14:paraId="2ABBE3A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5195B08" w14:textId="77777777" w:rsidR="009810C9" w:rsidRPr="0046756F" w:rsidRDefault="00000000" w:rsidP="009810C9">
      <w:pPr>
        <w:rPr>
          <w:rFonts w:cs="Arial"/>
        </w:rPr>
      </w:pPr>
      <w:r>
        <w:rPr>
          <w:rFonts w:cs="Arial"/>
        </w:rPr>
        <w:pict w14:anchorId="2742B094">
          <v:rect id="_x0000_i1416" style="width:0;height:1.5pt" o:hralign="center" o:hrstd="t" o:hr="t" fillcolor="#a0a0a0" stroked="f"/>
        </w:pict>
      </w:r>
    </w:p>
    <w:p w14:paraId="38C601D2" w14:textId="77777777" w:rsidR="009810C9" w:rsidRPr="0046756F" w:rsidRDefault="009810C9" w:rsidP="009810C9">
      <w:pPr>
        <w:pStyle w:val="Heading4"/>
        <w:rPr>
          <w:rFonts w:ascii="Arial" w:hAnsi="Arial" w:cs="Arial"/>
        </w:rPr>
      </w:pPr>
      <w:bookmarkStart w:id="788" w:name="_Toc122795753"/>
      <w:bookmarkStart w:id="789" w:name="_Toc158905803"/>
      <w:r w:rsidRPr="0046756F">
        <w:rPr>
          <w:rFonts w:ascii="Arial" w:hAnsi="Arial" w:cs="Arial"/>
        </w:rPr>
        <w:t>10.6.1.6 Other CSUs called by this CSU</w:t>
      </w:r>
      <w:bookmarkEnd w:id="788"/>
      <w:bookmarkEnd w:id="789"/>
    </w:p>
    <w:p w14:paraId="1F40ACCF" w14:textId="77777777" w:rsidR="009810C9" w:rsidRPr="0046756F" w:rsidRDefault="009810C9" w:rsidP="009810C9">
      <w:pPr>
        <w:rPr>
          <w:rFonts w:cs="Arial"/>
        </w:rPr>
      </w:pPr>
    </w:p>
    <w:p w14:paraId="0F323AAC"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1501982D" w14:textId="77777777" w:rsidR="009810C9" w:rsidRPr="0046756F" w:rsidRDefault="009810C9" w:rsidP="009810C9">
      <w:pPr>
        <w:widowControl w:val="0"/>
        <w:autoSpaceDE w:val="0"/>
        <w:autoSpaceDN w:val="0"/>
        <w:adjustRightInd w:val="0"/>
        <w:rPr>
          <w:rFonts w:cs="Arial"/>
        </w:rPr>
      </w:pPr>
      <w:r w:rsidRPr="0046756F">
        <w:rPr>
          <w:rFonts w:cs="Arial"/>
        </w:rPr>
        <w:t>IntrInit</w:t>
      </w:r>
    </w:p>
    <w:p w14:paraId="7937B8F5" w14:textId="77777777" w:rsidR="009810C9" w:rsidRPr="0046756F" w:rsidRDefault="009810C9" w:rsidP="009810C9">
      <w:pPr>
        <w:widowControl w:val="0"/>
        <w:autoSpaceDE w:val="0"/>
        <w:autoSpaceDN w:val="0"/>
        <w:adjustRightInd w:val="0"/>
        <w:rPr>
          <w:rFonts w:cs="Arial"/>
        </w:rPr>
      </w:pPr>
      <w:r w:rsidRPr="0046756F">
        <w:rPr>
          <w:rFonts w:cs="Arial"/>
        </w:rPr>
        <w:t>IntrInstall</w:t>
      </w:r>
    </w:p>
    <w:p w14:paraId="69BF7B33" w14:textId="77777777" w:rsidR="009810C9" w:rsidRPr="0046756F" w:rsidRDefault="009810C9" w:rsidP="009810C9">
      <w:pPr>
        <w:widowControl w:val="0"/>
        <w:autoSpaceDE w:val="0"/>
        <w:autoSpaceDN w:val="0"/>
        <w:adjustRightInd w:val="0"/>
        <w:rPr>
          <w:rFonts w:cs="Arial"/>
        </w:rPr>
      </w:pPr>
      <w:r w:rsidRPr="0046756F">
        <w:rPr>
          <w:rFonts w:cs="Arial"/>
        </w:rPr>
        <w:t>TbaseIntrHandler</w:t>
      </w:r>
    </w:p>
    <w:p w14:paraId="71E63874" w14:textId="77777777" w:rsidR="009810C9" w:rsidRPr="0046756F" w:rsidRDefault="009810C9" w:rsidP="009810C9">
      <w:pPr>
        <w:widowControl w:val="0"/>
        <w:autoSpaceDE w:val="0"/>
        <w:autoSpaceDN w:val="0"/>
        <w:adjustRightInd w:val="0"/>
        <w:rPr>
          <w:rFonts w:cs="Arial"/>
        </w:rPr>
      </w:pPr>
      <w:r w:rsidRPr="0046756F">
        <w:rPr>
          <w:rFonts w:cs="Arial"/>
        </w:rPr>
        <w:t>PendSvHandler</w:t>
      </w:r>
    </w:p>
    <w:p w14:paraId="2810ADAF" w14:textId="77777777" w:rsidR="009810C9" w:rsidRPr="0046756F" w:rsidRDefault="009810C9" w:rsidP="009810C9">
      <w:pPr>
        <w:widowControl w:val="0"/>
        <w:autoSpaceDE w:val="0"/>
        <w:autoSpaceDN w:val="0"/>
        <w:adjustRightInd w:val="0"/>
        <w:rPr>
          <w:rFonts w:cs="Arial"/>
        </w:rPr>
      </w:pPr>
      <w:r w:rsidRPr="0046756F">
        <w:rPr>
          <w:rFonts w:cs="Arial"/>
        </w:rPr>
        <w:t>RccDeInit</w:t>
      </w:r>
    </w:p>
    <w:p w14:paraId="22E3C9A6" w14:textId="77777777" w:rsidR="009810C9" w:rsidRPr="0046756F" w:rsidRDefault="009810C9" w:rsidP="009810C9">
      <w:pPr>
        <w:widowControl w:val="0"/>
        <w:autoSpaceDE w:val="0"/>
        <w:autoSpaceDN w:val="0"/>
        <w:adjustRightInd w:val="0"/>
        <w:rPr>
          <w:rFonts w:cs="Arial"/>
        </w:rPr>
      </w:pPr>
      <w:r w:rsidRPr="0046756F">
        <w:rPr>
          <w:rFonts w:cs="Arial"/>
        </w:rPr>
        <w:t>RccHseConfig</w:t>
      </w:r>
    </w:p>
    <w:p w14:paraId="17BBAC31" w14:textId="77777777" w:rsidR="009810C9" w:rsidRPr="0046756F" w:rsidRDefault="009810C9" w:rsidP="009810C9">
      <w:pPr>
        <w:widowControl w:val="0"/>
        <w:autoSpaceDE w:val="0"/>
        <w:autoSpaceDN w:val="0"/>
        <w:adjustRightInd w:val="0"/>
        <w:rPr>
          <w:rFonts w:cs="Arial"/>
        </w:rPr>
      </w:pPr>
      <w:r w:rsidRPr="0046756F">
        <w:rPr>
          <w:rFonts w:cs="Arial"/>
        </w:rPr>
        <w:t>RccWaitForHseStartUp</w:t>
      </w:r>
    </w:p>
    <w:p w14:paraId="15C980D6" w14:textId="77777777" w:rsidR="009810C9" w:rsidRPr="0046756F" w:rsidRDefault="009810C9" w:rsidP="009810C9">
      <w:pPr>
        <w:widowControl w:val="0"/>
        <w:autoSpaceDE w:val="0"/>
        <w:autoSpaceDN w:val="0"/>
        <w:adjustRightInd w:val="0"/>
        <w:rPr>
          <w:rFonts w:cs="Arial"/>
        </w:rPr>
      </w:pPr>
      <w:r w:rsidRPr="0046756F">
        <w:rPr>
          <w:rFonts w:cs="Arial"/>
        </w:rPr>
        <w:t>RccApb1PeriphClockCmd</w:t>
      </w:r>
    </w:p>
    <w:p w14:paraId="6E604B96" w14:textId="77777777" w:rsidR="009810C9" w:rsidRPr="0046756F" w:rsidRDefault="009810C9" w:rsidP="009810C9">
      <w:pPr>
        <w:widowControl w:val="0"/>
        <w:autoSpaceDE w:val="0"/>
        <w:autoSpaceDN w:val="0"/>
        <w:adjustRightInd w:val="0"/>
        <w:rPr>
          <w:rFonts w:cs="Arial"/>
        </w:rPr>
      </w:pPr>
      <w:r w:rsidRPr="0046756F">
        <w:rPr>
          <w:rFonts w:cs="Arial"/>
        </w:rPr>
        <w:t>PwrMainRegulatorModeConfig</w:t>
      </w:r>
    </w:p>
    <w:p w14:paraId="7F409C05" w14:textId="77777777" w:rsidR="009810C9" w:rsidRPr="0046756F" w:rsidRDefault="009810C9" w:rsidP="009810C9">
      <w:pPr>
        <w:widowControl w:val="0"/>
        <w:autoSpaceDE w:val="0"/>
        <w:autoSpaceDN w:val="0"/>
        <w:adjustRightInd w:val="0"/>
        <w:rPr>
          <w:rFonts w:cs="Arial"/>
        </w:rPr>
      </w:pPr>
      <w:r w:rsidRPr="0046756F">
        <w:rPr>
          <w:rFonts w:cs="Arial"/>
        </w:rPr>
        <w:t>RccHclkConfig</w:t>
      </w:r>
    </w:p>
    <w:p w14:paraId="6CAE669F" w14:textId="77777777" w:rsidR="009810C9" w:rsidRPr="0046756F" w:rsidRDefault="009810C9" w:rsidP="009810C9">
      <w:pPr>
        <w:widowControl w:val="0"/>
        <w:autoSpaceDE w:val="0"/>
        <w:autoSpaceDN w:val="0"/>
        <w:adjustRightInd w:val="0"/>
        <w:rPr>
          <w:rFonts w:cs="Arial"/>
        </w:rPr>
      </w:pPr>
      <w:r w:rsidRPr="0046756F">
        <w:rPr>
          <w:rFonts w:cs="Arial"/>
        </w:rPr>
        <w:t>RccPclk1Config</w:t>
      </w:r>
    </w:p>
    <w:p w14:paraId="79A3D6DF" w14:textId="77777777" w:rsidR="009810C9" w:rsidRPr="0046756F" w:rsidRDefault="009810C9" w:rsidP="009810C9">
      <w:pPr>
        <w:widowControl w:val="0"/>
        <w:autoSpaceDE w:val="0"/>
        <w:autoSpaceDN w:val="0"/>
        <w:adjustRightInd w:val="0"/>
        <w:rPr>
          <w:rFonts w:cs="Arial"/>
        </w:rPr>
      </w:pPr>
      <w:r w:rsidRPr="0046756F">
        <w:rPr>
          <w:rFonts w:cs="Arial"/>
        </w:rPr>
        <w:t>RccPclk2Config</w:t>
      </w:r>
    </w:p>
    <w:p w14:paraId="1D77259F" w14:textId="77777777" w:rsidR="009810C9" w:rsidRPr="0046756F" w:rsidRDefault="009810C9" w:rsidP="009810C9">
      <w:pPr>
        <w:widowControl w:val="0"/>
        <w:autoSpaceDE w:val="0"/>
        <w:autoSpaceDN w:val="0"/>
        <w:adjustRightInd w:val="0"/>
        <w:rPr>
          <w:rFonts w:cs="Arial"/>
        </w:rPr>
      </w:pPr>
      <w:r w:rsidRPr="0046756F">
        <w:rPr>
          <w:rFonts w:cs="Arial"/>
        </w:rPr>
        <w:t>FlashSetLatency</w:t>
      </w:r>
    </w:p>
    <w:p w14:paraId="7EEAFAEE" w14:textId="77777777" w:rsidR="009810C9" w:rsidRPr="0046756F" w:rsidRDefault="009810C9" w:rsidP="009810C9">
      <w:pPr>
        <w:widowControl w:val="0"/>
        <w:autoSpaceDE w:val="0"/>
        <w:autoSpaceDN w:val="0"/>
        <w:adjustRightInd w:val="0"/>
        <w:rPr>
          <w:rFonts w:cs="Arial"/>
        </w:rPr>
      </w:pPr>
      <w:r w:rsidRPr="0046756F">
        <w:rPr>
          <w:rFonts w:cs="Arial"/>
        </w:rPr>
        <w:t>FlashInstructionCacheCmd</w:t>
      </w:r>
    </w:p>
    <w:p w14:paraId="17A9892E" w14:textId="77777777" w:rsidR="009810C9" w:rsidRPr="0046756F" w:rsidRDefault="009810C9" w:rsidP="009810C9">
      <w:pPr>
        <w:widowControl w:val="0"/>
        <w:autoSpaceDE w:val="0"/>
        <w:autoSpaceDN w:val="0"/>
        <w:adjustRightInd w:val="0"/>
        <w:rPr>
          <w:rFonts w:cs="Arial"/>
        </w:rPr>
      </w:pPr>
      <w:r w:rsidRPr="0046756F">
        <w:rPr>
          <w:rFonts w:cs="Arial"/>
        </w:rPr>
        <w:t>FlashDataCacheCmd</w:t>
      </w:r>
    </w:p>
    <w:p w14:paraId="5E0061FB" w14:textId="77777777" w:rsidR="009810C9" w:rsidRPr="0046756F" w:rsidRDefault="009810C9" w:rsidP="009810C9">
      <w:pPr>
        <w:widowControl w:val="0"/>
        <w:autoSpaceDE w:val="0"/>
        <w:autoSpaceDN w:val="0"/>
        <w:adjustRightInd w:val="0"/>
        <w:rPr>
          <w:rFonts w:cs="Arial"/>
        </w:rPr>
      </w:pPr>
      <w:r w:rsidRPr="0046756F">
        <w:rPr>
          <w:rFonts w:cs="Arial"/>
        </w:rPr>
        <w:t>FlashPrefetchBufferCmd</w:t>
      </w:r>
    </w:p>
    <w:p w14:paraId="4FBBC3D5" w14:textId="77777777" w:rsidR="009810C9" w:rsidRPr="0046756F" w:rsidRDefault="009810C9" w:rsidP="009810C9">
      <w:pPr>
        <w:widowControl w:val="0"/>
        <w:autoSpaceDE w:val="0"/>
        <w:autoSpaceDN w:val="0"/>
        <w:adjustRightInd w:val="0"/>
        <w:rPr>
          <w:rFonts w:cs="Arial"/>
        </w:rPr>
      </w:pPr>
      <w:r w:rsidRPr="0046756F">
        <w:rPr>
          <w:rFonts w:cs="Arial"/>
        </w:rPr>
        <w:t>RccPllConfig</w:t>
      </w:r>
    </w:p>
    <w:p w14:paraId="7154A090" w14:textId="77777777" w:rsidR="009810C9" w:rsidRPr="0046756F" w:rsidRDefault="009810C9" w:rsidP="009810C9">
      <w:pPr>
        <w:widowControl w:val="0"/>
        <w:autoSpaceDE w:val="0"/>
        <w:autoSpaceDN w:val="0"/>
        <w:adjustRightInd w:val="0"/>
        <w:rPr>
          <w:rFonts w:cs="Arial"/>
        </w:rPr>
      </w:pPr>
      <w:r w:rsidRPr="0046756F">
        <w:rPr>
          <w:rFonts w:cs="Arial"/>
        </w:rPr>
        <w:t>RccPllCmd</w:t>
      </w:r>
    </w:p>
    <w:p w14:paraId="56A09A83" w14:textId="77777777" w:rsidR="009810C9" w:rsidRPr="0046756F" w:rsidRDefault="009810C9" w:rsidP="009810C9">
      <w:pPr>
        <w:widowControl w:val="0"/>
        <w:autoSpaceDE w:val="0"/>
        <w:autoSpaceDN w:val="0"/>
        <w:adjustRightInd w:val="0"/>
        <w:rPr>
          <w:rFonts w:cs="Arial"/>
        </w:rPr>
      </w:pPr>
      <w:r w:rsidRPr="0046756F">
        <w:rPr>
          <w:rFonts w:cs="Arial"/>
        </w:rPr>
        <w:t>RccGetFlagStatus</w:t>
      </w:r>
    </w:p>
    <w:p w14:paraId="6A548A80" w14:textId="77777777" w:rsidR="009810C9" w:rsidRPr="0046756F" w:rsidRDefault="009810C9" w:rsidP="009810C9">
      <w:pPr>
        <w:widowControl w:val="0"/>
        <w:autoSpaceDE w:val="0"/>
        <w:autoSpaceDN w:val="0"/>
        <w:adjustRightInd w:val="0"/>
        <w:rPr>
          <w:rFonts w:cs="Arial"/>
        </w:rPr>
      </w:pPr>
      <w:r w:rsidRPr="0046756F">
        <w:rPr>
          <w:rFonts w:cs="Arial"/>
        </w:rPr>
        <w:t>RccSysClkConfig</w:t>
      </w:r>
    </w:p>
    <w:p w14:paraId="48523474" w14:textId="77777777" w:rsidR="009810C9" w:rsidRPr="0046756F" w:rsidRDefault="009810C9" w:rsidP="009810C9">
      <w:pPr>
        <w:widowControl w:val="0"/>
        <w:autoSpaceDE w:val="0"/>
        <w:autoSpaceDN w:val="0"/>
        <w:adjustRightInd w:val="0"/>
        <w:rPr>
          <w:rFonts w:cs="Arial"/>
        </w:rPr>
      </w:pPr>
      <w:r w:rsidRPr="0046756F">
        <w:rPr>
          <w:rFonts w:cs="Arial"/>
        </w:rPr>
        <w:t>RccGetSysClkSource</w:t>
      </w:r>
    </w:p>
    <w:p w14:paraId="14B32BD2" w14:textId="77777777" w:rsidR="009810C9" w:rsidRPr="0046756F" w:rsidRDefault="009810C9" w:rsidP="009810C9">
      <w:pPr>
        <w:widowControl w:val="0"/>
        <w:autoSpaceDE w:val="0"/>
        <w:autoSpaceDN w:val="0"/>
        <w:adjustRightInd w:val="0"/>
        <w:rPr>
          <w:rFonts w:cs="Arial"/>
        </w:rPr>
      </w:pPr>
      <w:r w:rsidRPr="0046756F">
        <w:rPr>
          <w:rFonts w:cs="Arial"/>
        </w:rPr>
        <w:t>NvicSetVectorTable</w:t>
      </w:r>
    </w:p>
    <w:p w14:paraId="38A4DD6C" w14:textId="77777777" w:rsidR="009810C9" w:rsidRPr="0046756F" w:rsidRDefault="009810C9" w:rsidP="009810C9">
      <w:pPr>
        <w:widowControl w:val="0"/>
        <w:autoSpaceDE w:val="0"/>
        <w:autoSpaceDN w:val="0"/>
        <w:adjustRightInd w:val="0"/>
        <w:rPr>
          <w:rFonts w:cs="Arial"/>
        </w:rPr>
      </w:pPr>
      <w:r w:rsidRPr="0046756F">
        <w:rPr>
          <w:rFonts w:cs="Arial"/>
        </w:rPr>
        <w:t>NvicPriorityGroupConfig</w:t>
      </w:r>
    </w:p>
    <w:p w14:paraId="27CF52AD" w14:textId="77777777" w:rsidR="009810C9" w:rsidRPr="0046756F" w:rsidRDefault="009810C9" w:rsidP="009810C9">
      <w:pPr>
        <w:widowControl w:val="0"/>
        <w:autoSpaceDE w:val="0"/>
        <w:autoSpaceDN w:val="0"/>
        <w:adjustRightInd w:val="0"/>
        <w:rPr>
          <w:rFonts w:cs="Arial"/>
        </w:rPr>
      </w:pPr>
      <w:r w:rsidRPr="0046756F">
        <w:rPr>
          <w:rFonts w:cs="Arial"/>
        </w:rPr>
        <w:t>NvicSetPriority</w:t>
      </w:r>
    </w:p>
    <w:p w14:paraId="57A3738A" w14:textId="77777777" w:rsidR="009810C9" w:rsidRPr="0046756F" w:rsidRDefault="009810C9" w:rsidP="009810C9">
      <w:pPr>
        <w:widowControl w:val="0"/>
        <w:autoSpaceDE w:val="0"/>
        <w:autoSpaceDN w:val="0"/>
        <w:adjustRightInd w:val="0"/>
        <w:rPr>
          <w:rFonts w:cs="Arial"/>
        </w:rPr>
      </w:pPr>
      <w:r w:rsidRPr="0046756F">
        <w:rPr>
          <w:rFonts w:cs="Arial"/>
        </w:rPr>
        <w:t>RccAhb1PeriphClockCmd</w:t>
      </w:r>
    </w:p>
    <w:p w14:paraId="349453EB" w14:textId="77777777" w:rsidR="009810C9" w:rsidRPr="0046756F" w:rsidRDefault="009810C9" w:rsidP="009810C9">
      <w:pPr>
        <w:widowControl w:val="0"/>
        <w:autoSpaceDE w:val="0"/>
        <w:autoSpaceDN w:val="0"/>
        <w:adjustRightInd w:val="0"/>
        <w:rPr>
          <w:rFonts w:cs="Arial"/>
        </w:rPr>
      </w:pPr>
      <w:r w:rsidRPr="0046756F">
        <w:rPr>
          <w:rFonts w:cs="Arial"/>
        </w:rPr>
        <w:t>GpioInit</w:t>
      </w:r>
    </w:p>
    <w:p w14:paraId="39642F98" w14:textId="77777777" w:rsidR="009810C9" w:rsidRPr="0046756F" w:rsidRDefault="009810C9" w:rsidP="009810C9">
      <w:pPr>
        <w:widowControl w:val="0"/>
        <w:autoSpaceDE w:val="0"/>
        <w:autoSpaceDN w:val="0"/>
        <w:adjustRightInd w:val="0"/>
        <w:rPr>
          <w:rFonts w:cs="Arial"/>
        </w:rPr>
      </w:pPr>
      <w:r w:rsidRPr="0046756F">
        <w:rPr>
          <w:rFonts w:cs="Arial"/>
        </w:rPr>
        <w:t>GpioReadInputDataBit</w:t>
      </w:r>
    </w:p>
    <w:p w14:paraId="5382B029" w14:textId="77777777" w:rsidR="009810C9" w:rsidRPr="0046756F" w:rsidRDefault="009810C9" w:rsidP="009810C9">
      <w:pPr>
        <w:widowControl w:val="0"/>
        <w:autoSpaceDE w:val="0"/>
        <w:autoSpaceDN w:val="0"/>
        <w:adjustRightInd w:val="0"/>
        <w:rPr>
          <w:rFonts w:cs="Arial"/>
        </w:rPr>
      </w:pPr>
      <w:r w:rsidRPr="0046756F">
        <w:rPr>
          <w:rFonts w:cs="Arial"/>
        </w:rPr>
        <w:t>GpioSetBits</w:t>
      </w:r>
    </w:p>
    <w:p w14:paraId="57ACFBD8"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22467D57" w14:textId="77777777" w:rsidR="009810C9" w:rsidRPr="0046756F" w:rsidRDefault="00000000" w:rsidP="009810C9">
      <w:pPr>
        <w:rPr>
          <w:rFonts w:cs="Arial"/>
        </w:rPr>
      </w:pPr>
      <w:r>
        <w:rPr>
          <w:rFonts w:cs="Arial"/>
        </w:rPr>
        <w:pict w14:anchorId="447CEFAA">
          <v:rect id="_x0000_i1417" style="width:0;height:1.5pt" o:hralign="center" o:hrstd="t" o:hr="t" fillcolor="#a0a0a0" stroked="f"/>
        </w:pict>
      </w:r>
    </w:p>
    <w:p w14:paraId="05432D5A" w14:textId="77777777" w:rsidR="009810C9" w:rsidRPr="0046756F" w:rsidRDefault="009810C9" w:rsidP="009810C9">
      <w:pPr>
        <w:pStyle w:val="Heading4"/>
        <w:rPr>
          <w:rFonts w:ascii="Arial" w:hAnsi="Arial" w:cs="Arial"/>
        </w:rPr>
      </w:pPr>
      <w:bookmarkStart w:id="790" w:name="_Toc122795754"/>
      <w:bookmarkStart w:id="791" w:name="_Toc158905804"/>
      <w:r w:rsidRPr="0046756F">
        <w:rPr>
          <w:rFonts w:ascii="Arial" w:hAnsi="Arial" w:cs="Arial"/>
        </w:rPr>
        <w:t>10.6.1.7 Description of list of LLRs allocated</w:t>
      </w:r>
      <w:bookmarkEnd w:id="790"/>
      <w:bookmarkEnd w:id="791"/>
    </w:p>
    <w:p w14:paraId="7D2F98C1" w14:textId="77777777" w:rsidR="009810C9" w:rsidRPr="0046756F" w:rsidRDefault="009810C9" w:rsidP="009810C9">
      <w:pPr>
        <w:rPr>
          <w:rFonts w:cs="Arial"/>
        </w:rPr>
      </w:pPr>
    </w:p>
    <w:p w14:paraId="260413C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HwInit.</w:t>
      </w:r>
    </w:p>
    <w:p w14:paraId="0576C5D5" w14:textId="77777777" w:rsidR="009810C9" w:rsidRPr="0046756F" w:rsidRDefault="00000000" w:rsidP="009810C9">
      <w:pPr>
        <w:rPr>
          <w:rFonts w:cs="Arial"/>
        </w:rPr>
      </w:pPr>
      <w:r>
        <w:rPr>
          <w:rFonts w:cs="Arial"/>
        </w:rPr>
        <w:pict w14:anchorId="080314B1">
          <v:rect id="_x0000_i1418" style="width:0;height:1.5pt" o:hralign="center" o:hrstd="t" o:hr="t" fillcolor="#a0a0a0" stroked="f"/>
        </w:pict>
      </w:r>
    </w:p>
    <w:p w14:paraId="38903361" w14:textId="77777777" w:rsidR="009810C9" w:rsidRPr="0046756F" w:rsidRDefault="009810C9" w:rsidP="009810C9">
      <w:pPr>
        <w:pStyle w:val="Heading5"/>
        <w:rPr>
          <w:rFonts w:ascii="Arial" w:hAnsi="Arial" w:cs="Arial"/>
        </w:rPr>
      </w:pPr>
      <w:bookmarkStart w:id="792" w:name="_Toc122795755"/>
      <w:bookmarkStart w:id="793" w:name="_Toc158905805"/>
      <w:r w:rsidRPr="0046756F">
        <w:rPr>
          <w:rFonts w:ascii="Arial" w:hAnsi="Arial" w:cs="Arial"/>
        </w:rPr>
        <w:t>10.6.1.7.1 daucmfhw-HwInit-LLR-001</w:t>
      </w:r>
      <w:bookmarkEnd w:id="792"/>
      <w:bookmarkEnd w:id="793"/>
    </w:p>
    <w:p w14:paraId="0F0FD028" w14:textId="77777777" w:rsidR="009810C9" w:rsidRPr="0046756F" w:rsidRDefault="009810C9" w:rsidP="009810C9">
      <w:pPr>
        <w:rPr>
          <w:rFonts w:cs="Arial"/>
        </w:rPr>
      </w:pPr>
      <w:r w:rsidRPr="0046756F">
        <w:rPr>
          <w:rFonts w:cs="Arial"/>
        </w:rPr>
        <w:t>Requirement ID: H698-LLD-CMU-FNC-631</w:t>
      </w:r>
    </w:p>
    <w:p w14:paraId="6CB13FAF" w14:textId="77777777" w:rsidR="009810C9" w:rsidRPr="0046756F" w:rsidRDefault="009810C9" w:rsidP="009810C9">
      <w:pPr>
        <w:rPr>
          <w:rFonts w:cs="Arial"/>
        </w:rPr>
      </w:pPr>
    </w:p>
    <w:p w14:paraId="66E4FC6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the RCC Clock configuration to the default reset state by calling 'RccDeInit'.</w:t>
      </w:r>
    </w:p>
    <w:p w14:paraId="79B407E8" w14:textId="77777777" w:rsidR="009810C9" w:rsidRPr="0046756F" w:rsidRDefault="00000000" w:rsidP="009810C9">
      <w:pPr>
        <w:rPr>
          <w:rFonts w:cs="Arial"/>
        </w:rPr>
      </w:pPr>
      <w:r>
        <w:rPr>
          <w:rFonts w:cs="Arial"/>
        </w:rPr>
        <w:pict w14:anchorId="793D8C29">
          <v:rect id="_x0000_i1419" style="width:0;height:1.5pt" o:hralign="center" o:hrstd="t" o:hr="t" fillcolor="#a0a0a0" stroked="f"/>
        </w:pict>
      </w:r>
    </w:p>
    <w:p w14:paraId="0AA03F3A" w14:textId="77777777" w:rsidR="009810C9" w:rsidRPr="0046756F" w:rsidRDefault="009810C9" w:rsidP="009810C9">
      <w:pPr>
        <w:pStyle w:val="Heading5"/>
        <w:rPr>
          <w:rFonts w:ascii="Arial" w:hAnsi="Arial" w:cs="Arial"/>
        </w:rPr>
      </w:pPr>
      <w:bookmarkStart w:id="794" w:name="_Toc122795756"/>
      <w:bookmarkStart w:id="795" w:name="_Toc158905806"/>
      <w:r w:rsidRPr="0046756F">
        <w:rPr>
          <w:rFonts w:ascii="Arial" w:hAnsi="Arial" w:cs="Arial"/>
        </w:rPr>
        <w:t>10.6.1.7.2 daucmfhw-HwInit-LLR-002</w:t>
      </w:r>
      <w:bookmarkEnd w:id="794"/>
      <w:bookmarkEnd w:id="795"/>
    </w:p>
    <w:p w14:paraId="40A655EF" w14:textId="77777777" w:rsidR="009810C9" w:rsidRPr="0046756F" w:rsidRDefault="009810C9" w:rsidP="009810C9">
      <w:pPr>
        <w:rPr>
          <w:rFonts w:cs="Arial"/>
        </w:rPr>
      </w:pPr>
      <w:r w:rsidRPr="0046756F">
        <w:rPr>
          <w:rFonts w:cs="Arial"/>
        </w:rPr>
        <w:t>Requirement ID: H698-LLD-CMU-FNC-632</w:t>
      </w:r>
    </w:p>
    <w:p w14:paraId="483B7EB3" w14:textId="77777777" w:rsidR="009810C9" w:rsidRPr="0046756F" w:rsidRDefault="009810C9" w:rsidP="009810C9">
      <w:pPr>
        <w:rPr>
          <w:rFonts w:cs="Arial"/>
        </w:rPr>
      </w:pPr>
    </w:p>
    <w:p w14:paraId="2D7880C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External High Speed oscillator (HSE) by calling 'RccHseConfig' with parameter M_RCC_HSE_ON.</w:t>
      </w:r>
    </w:p>
    <w:p w14:paraId="02F22845" w14:textId="77777777" w:rsidR="009810C9" w:rsidRPr="0046756F" w:rsidRDefault="00000000" w:rsidP="009810C9">
      <w:pPr>
        <w:rPr>
          <w:rFonts w:cs="Arial"/>
        </w:rPr>
      </w:pPr>
      <w:r>
        <w:rPr>
          <w:rFonts w:cs="Arial"/>
        </w:rPr>
        <w:pict w14:anchorId="4936F422">
          <v:rect id="_x0000_i1420" style="width:0;height:1.5pt" o:hralign="center" o:hrstd="t" o:hr="t" fillcolor="#a0a0a0" stroked="f"/>
        </w:pict>
      </w:r>
    </w:p>
    <w:p w14:paraId="1EFF92D8" w14:textId="77777777" w:rsidR="009810C9" w:rsidRPr="0046756F" w:rsidRDefault="009810C9" w:rsidP="009810C9">
      <w:pPr>
        <w:pStyle w:val="Heading5"/>
        <w:rPr>
          <w:rFonts w:ascii="Arial" w:hAnsi="Arial" w:cs="Arial"/>
        </w:rPr>
      </w:pPr>
      <w:bookmarkStart w:id="796" w:name="_Toc122795757"/>
      <w:bookmarkStart w:id="797" w:name="_Toc158905807"/>
      <w:r w:rsidRPr="0046756F">
        <w:rPr>
          <w:rFonts w:ascii="Arial" w:hAnsi="Arial" w:cs="Arial"/>
        </w:rPr>
        <w:t>10.6.1.7.3 daucmfhw-HwInit-LLR-003</w:t>
      </w:r>
      <w:bookmarkEnd w:id="796"/>
      <w:bookmarkEnd w:id="797"/>
    </w:p>
    <w:p w14:paraId="4DB12FA7" w14:textId="77777777" w:rsidR="009810C9" w:rsidRPr="0046756F" w:rsidRDefault="009810C9" w:rsidP="009810C9">
      <w:pPr>
        <w:rPr>
          <w:rFonts w:cs="Arial"/>
        </w:rPr>
      </w:pPr>
      <w:r w:rsidRPr="0046756F">
        <w:rPr>
          <w:rFonts w:cs="Arial"/>
        </w:rPr>
        <w:t>Requirement ID: H698-LLD-CMU-FNC-633</w:t>
      </w:r>
    </w:p>
    <w:p w14:paraId="217DF994" w14:textId="77777777" w:rsidR="009810C9" w:rsidRPr="0046756F" w:rsidRDefault="009810C9" w:rsidP="009810C9">
      <w:pPr>
        <w:rPr>
          <w:rFonts w:cs="Arial"/>
        </w:rPr>
      </w:pPr>
    </w:p>
    <w:p w14:paraId="78DC696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display the input error by calling function ‘RterrDisplayErrorId’ with parameters M_APP_ID, RterrForever function and CPU_ERROR bitwise OR with RT_ERROR_1 when ‘RccWaitForHseStartUp’ function returns ERROR, otherwise do nothing.</w:t>
      </w:r>
    </w:p>
    <w:p w14:paraId="3AC53917" w14:textId="77777777" w:rsidR="009810C9" w:rsidRPr="0046756F" w:rsidRDefault="00000000" w:rsidP="009810C9">
      <w:pPr>
        <w:rPr>
          <w:rFonts w:cs="Arial"/>
        </w:rPr>
      </w:pPr>
      <w:r>
        <w:rPr>
          <w:rFonts w:cs="Arial"/>
        </w:rPr>
        <w:pict w14:anchorId="5C40A447">
          <v:rect id="_x0000_i1421" style="width:0;height:1.5pt" o:hralign="center" o:hrstd="t" o:hr="t" fillcolor="#a0a0a0" stroked="f"/>
        </w:pict>
      </w:r>
    </w:p>
    <w:p w14:paraId="3B2BEDB7" w14:textId="77777777" w:rsidR="009810C9" w:rsidRPr="0046756F" w:rsidRDefault="009810C9" w:rsidP="009810C9">
      <w:pPr>
        <w:pStyle w:val="Heading5"/>
        <w:rPr>
          <w:rFonts w:ascii="Arial" w:hAnsi="Arial" w:cs="Arial"/>
        </w:rPr>
      </w:pPr>
      <w:bookmarkStart w:id="798" w:name="_Toc122795758"/>
      <w:bookmarkStart w:id="799" w:name="_Toc158905808"/>
      <w:r w:rsidRPr="0046756F">
        <w:rPr>
          <w:rFonts w:ascii="Arial" w:hAnsi="Arial" w:cs="Arial"/>
        </w:rPr>
        <w:t>10.6.1.7.4 daucmfhw-HwInit-LLR-004</w:t>
      </w:r>
      <w:bookmarkEnd w:id="798"/>
      <w:bookmarkEnd w:id="799"/>
    </w:p>
    <w:p w14:paraId="1F4B4E77" w14:textId="77777777" w:rsidR="009810C9" w:rsidRPr="0046756F" w:rsidRDefault="009810C9" w:rsidP="009810C9">
      <w:pPr>
        <w:rPr>
          <w:rFonts w:cs="Arial"/>
        </w:rPr>
      </w:pPr>
      <w:r w:rsidRPr="0046756F">
        <w:rPr>
          <w:rFonts w:cs="Arial"/>
        </w:rPr>
        <w:t>Requirement ID: H698-LLD-CMU-FNC-634</w:t>
      </w:r>
    </w:p>
    <w:p w14:paraId="270DDB90" w14:textId="77777777" w:rsidR="009810C9" w:rsidRPr="0046756F" w:rsidRDefault="009810C9" w:rsidP="009810C9">
      <w:pPr>
        <w:rPr>
          <w:rFonts w:cs="Arial"/>
        </w:rPr>
      </w:pPr>
    </w:p>
    <w:p w14:paraId="59ACDCDB" w14:textId="77777777" w:rsidR="009810C9" w:rsidRPr="0046756F" w:rsidRDefault="009810C9" w:rsidP="009810C9">
      <w:pPr>
        <w:widowControl w:val="0"/>
        <w:autoSpaceDE w:val="0"/>
        <w:autoSpaceDN w:val="0"/>
        <w:adjustRightInd w:val="0"/>
        <w:rPr>
          <w:rFonts w:cs="Arial"/>
        </w:rPr>
      </w:pPr>
      <w:r w:rsidRPr="0046756F">
        <w:rPr>
          <w:rFonts w:cs="Arial"/>
        </w:rPr>
        <w:t>The function shall enable the Low Speed APB(APB1) Peripheral Power Interface Clock by calling 'RccApb1PeriphClockCmd' with parameters</w:t>
      </w:r>
    </w:p>
    <w:p w14:paraId="57A1AA9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M_RCC_APB1PERIPH_PWR, ENABLE.</w:t>
      </w:r>
    </w:p>
    <w:p w14:paraId="7019D49E" w14:textId="77777777" w:rsidR="009810C9" w:rsidRPr="0046756F" w:rsidRDefault="00000000" w:rsidP="009810C9">
      <w:pPr>
        <w:rPr>
          <w:rFonts w:cs="Arial"/>
        </w:rPr>
      </w:pPr>
      <w:r>
        <w:rPr>
          <w:rFonts w:cs="Arial"/>
        </w:rPr>
        <w:pict w14:anchorId="36EB0F29">
          <v:rect id="_x0000_i1422" style="width:0;height:1.5pt" o:hralign="center" o:hrstd="t" o:hr="t" fillcolor="#a0a0a0" stroked="f"/>
        </w:pict>
      </w:r>
    </w:p>
    <w:p w14:paraId="29FE9DF9" w14:textId="77777777" w:rsidR="009810C9" w:rsidRPr="0046756F" w:rsidRDefault="009810C9" w:rsidP="009810C9">
      <w:pPr>
        <w:pStyle w:val="Heading5"/>
        <w:rPr>
          <w:rFonts w:ascii="Arial" w:hAnsi="Arial" w:cs="Arial"/>
        </w:rPr>
      </w:pPr>
      <w:bookmarkStart w:id="800" w:name="_Toc122795759"/>
      <w:bookmarkStart w:id="801" w:name="_Toc158905809"/>
      <w:r w:rsidRPr="0046756F">
        <w:rPr>
          <w:rFonts w:ascii="Arial" w:hAnsi="Arial" w:cs="Arial"/>
        </w:rPr>
        <w:t>10.6.1.7.5 daucmfhw-HwInit-LLR-005</w:t>
      </w:r>
      <w:bookmarkEnd w:id="800"/>
      <w:bookmarkEnd w:id="801"/>
    </w:p>
    <w:p w14:paraId="27FF1494" w14:textId="77777777" w:rsidR="009810C9" w:rsidRPr="0046756F" w:rsidRDefault="009810C9" w:rsidP="009810C9">
      <w:pPr>
        <w:rPr>
          <w:rFonts w:cs="Arial"/>
        </w:rPr>
      </w:pPr>
      <w:r w:rsidRPr="0046756F">
        <w:rPr>
          <w:rFonts w:cs="Arial"/>
        </w:rPr>
        <w:t>Requirement ID: H698-LLD-CMU-FNC-635</w:t>
      </w:r>
    </w:p>
    <w:p w14:paraId="7FC5314D" w14:textId="77777777" w:rsidR="009810C9" w:rsidRPr="0046756F" w:rsidRDefault="009810C9" w:rsidP="009810C9">
      <w:pPr>
        <w:rPr>
          <w:rFonts w:cs="Arial"/>
        </w:rPr>
      </w:pPr>
    </w:p>
    <w:p w14:paraId="4B015860" w14:textId="77777777" w:rsidR="009810C9" w:rsidRPr="0046756F" w:rsidRDefault="009810C9" w:rsidP="009810C9">
      <w:pPr>
        <w:widowControl w:val="0"/>
        <w:autoSpaceDE w:val="0"/>
        <w:autoSpaceDN w:val="0"/>
        <w:adjustRightInd w:val="0"/>
        <w:rPr>
          <w:rFonts w:cs="Arial"/>
        </w:rPr>
      </w:pPr>
      <w:r w:rsidRPr="0046756F">
        <w:rPr>
          <w:rFonts w:cs="Arial"/>
        </w:rPr>
        <w:t>The function shall set Regulator voltage scaling output selection bit to scale 1 mode</w:t>
      </w:r>
    </w:p>
    <w:p w14:paraId="0DA82907" w14:textId="77777777" w:rsidR="009810C9" w:rsidRPr="0046756F" w:rsidRDefault="009810C9" w:rsidP="009810C9">
      <w:pPr>
        <w:widowControl w:val="0"/>
        <w:autoSpaceDE w:val="0"/>
        <w:autoSpaceDN w:val="0"/>
        <w:adjustRightInd w:val="0"/>
        <w:rPr>
          <w:rFonts w:cs="Arial"/>
        </w:rPr>
      </w:pPr>
      <w:r w:rsidRPr="0046756F">
        <w:rPr>
          <w:rFonts w:cs="Arial"/>
        </w:rPr>
        <w:t>in the Power Control Register by calling 'PwrMainRegulatorModeConfig'</w:t>
      </w:r>
    </w:p>
    <w:p w14:paraId="073AB655" w14:textId="77777777" w:rsidR="009810C9" w:rsidRPr="0046756F" w:rsidRDefault="009810C9" w:rsidP="009810C9">
      <w:pPr>
        <w:widowControl w:val="0"/>
        <w:autoSpaceDE w:val="0"/>
        <w:autoSpaceDN w:val="0"/>
        <w:adjustRightInd w:val="0"/>
        <w:rPr>
          <w:rFonts w:cs="Arial"/>
          <w:sz w:val="17"/>
          <w:szCs w:val="17"/>
        </w:rPr>
      </w:pPr>
      <w:r w:rsidRPr="0046756F">
        <w:rPr>
          <w:rFonts w:cs="Arial"/>
        </w:rPr>
        <w:t>with parameter M_PWR_REGULATOR_VOLTAGE_SCALE1.</w:t>
      </w:r>
    </w:p>
    <w:p w14:paraId="7271849C" w14:textId="77777777" w:rsidR="009810C9" w:rsidRPr="0046756F" w:rsidRDefault="00000000" w:rsidP="009810C9">
      <w:pPr>
        <w:rPr>
          <w:rFonts w:cs="Arial"/>
        </w:rPr>
      </w:pPr>
      <w:r>
        <w:rPr>
          <w:rFonts w:cs="Arial"/>
        </w:rPr>
        <w:pict w14:anchorId="72B169CA">
          <v:rect id="_x0000_i1423" style="width:0;height:1.5pt" o:hralign="center" o:hrstd="t" o:hr="t" fillcolor="#a0a0a0" stroked="f"/>
        </w:pict>
      </w:r>
    </w:p>
    <w:p w14:paraId="07F95B8C" w14:textId="77777777" w:rsidR="009810C9" w:rsidRPr="0046756F" w:rsidRDefault="009810C9" w:rsidP="009810C9">
      <w:pPr>
        <w:pStyle w:val="Heading5"/>
        <w:rPr>
          <w:rFonts w:ascii="Arial" w:hAnsi="Arial" w:cs="Arial"/>
        </w:rPr>
      </w:pPr>
      <w:bookmarkStart w:id="802" w:name="_Toc122795760"/>
      <w:bookmarkStart w:id="803" w:name="_Toc158905810"/>
      <w:r w:rsidRPr="0046756F">
        <w:rPr>
          <w:rFonts w:ascii="Arial" w:hAnsi="Arial" w:cs="Arial"/>
        </w:rPr>
        <w:t>10.6.1.7.6 daucmfhw-HwInit-LLR-006</w:t>
      </w:r>
      <w:bookmarkEnd w:id="802"/>
      <w:bookmarkEnd w:id="803"/>
    </w:p>
    <w:p w14:paraId="0439BB8A" w14:textId="77777777" w:rsidR="009810C9" w:rsidRPr="0046756F" w:rsidRDefault="009810C9" w:rsidP="009810C9">
      <w:pPr>
        <w:rPr>
          <w:rFonts w:cs="Arial"/>
        </w:rPr>
      </w:pPr>
      <w:r w:rsidRPr="0046756F">
        <w:rPr>
          <w:rFonts w:cs="Arial"/>
        </w:rPr>
        <w:t>Requirement ID: H698-LLD-CMU-FNC-636</w:t>
      </w:r>
    </w:p>
    <w:p w14:paraId="35DC6105" w14:textId="77777777" w:rsidR="009810C9" w:rsidRPr="0046756F" w:rsidRDefault="009810C9" w:rsidP="009810C9">
      <w:pPr>
        <w:rPr>
          <w:rFonts w:cs="Arial"/>
        </w:rPr>
      </w:pPr>
    </w:p>
    <w:p w14:paraId="6282C6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the AHB Clock (HCLK) to System Clock(SYSCLK) by calling 'RccHclkConfig' with parameter M_RCC_SYSCLK_DIV1.</w:t>
      </w:r>
    </w:p>
    <w:p w14:paraId="4DF3996A" w14:textId="77777777" w:rsidR="009810C9" w:rsidRPr="0046756F" w:rsidRDefault="00000000" w:rsidP="009810C9">
      <w:pPr>
        <w:rPr>
          <w:rFonts w:cs="Arial"/>
        </w:rPr>
      </w:pPr>
      <w:r>
        <w:rPr>
          <w:rFonts w:cs="Arial"/>
        </w:rPr>
        <w:pict w14:anchorId="1B3458AE">
          <v:rect id="_x0000_i1424" style="width:0;height:1.5pt" o:hralign="center" o:hrstd="t" o:hr="t" fillcolor="#a0a0a0" stroked="f"/>
        </w:pict>
      </w:r>
    </w:p>
    <w:p w14:paraId="15514B0E" w14:textId="77777777" w:rsidR="009810C9" w:rsidRPr="0046756F" w:rsidRDefault="009810C9" w:rsidP="009810C9">
      <w:pPr>
        <w:pStyle w:val="Heading5"/>
        <w:rPr>
          <w:rFonts w:ascii="Arial" w:hAnsi="Arial" w:cs="Arial"/>
        </w:rPr>
      </w:pPr>
      <w:bookmarkStart w:id="804" w:name="_Toc122795761"/>
      <w:bookmarkStart w:id="805" w:name="_Toc158905811"/>
      <w:r w:rsidRPr="0046756F">
        <w:rPr>
          <w:rFonts w:ascii="Arial" w:hAnsi="Arial" w:cs="Arial"/>
        </w:rPr>
        <w:t>10.6.1.7.7 daucmfhw-HwInit-LLR-007</w:t>
      </w:r>
      <w:bookmarkEnd w:id="804"/>
      <w:bookmarkEnd w:id="805"/>
    </w:p>
    <w:p w14:paraId="6AB91FDD" w14:textId="77777777" w:rsidR="009810C9" w:rsidRPr="0046756F" w:rsidRDefault="009810C9" w:rsidP="009810C9">
      <w:pPr>
        <w:rPr>
          <w:rFonts w:cs="Arial"/>
        </w:rPr>
      </w:pPr>
      <w:r w:rsidRPr="0046756F">
        <w:rPr>
          <w:rFonts w:cs="Arial"/>
        </w:rPr>
        <w:t>Requirement ID: H698-LLD-CMU-FNC-637</w:t>
      </w:r>
    </w:p>
    <w:p w14:paraId="5B0861F0" w14:textId="77777777" w:rsidR="009810C9" w:rsidRPr="0046756F" w:rsidRDefault="009810C9" w:rsidP="009810C9">
      <w:pPr>
        <w:rPr>
          <w:rFonts w:cs="Arial"/>
        </w:rPr>
      </w:pPr>
    </w:p>
    <w:p w14:paraId="6BA2094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the Low Speed APB Clock (PCLK1) by calling 'RccPclk1Config' with parameter M_RCC_HCLK_DIV4.</w:t>
      </w:r>
    </w:p>
    <w:p w14:paraId="424BDC5D" w14:textId="77777777" w:rsidR="009810C9" w:rsidRPr="0046756F" w:rsidRDefault="00000000" w:rsidP="009810C9">
      <w:pPr>
        <w:rPr>
          <w:rFonts w:cs="Arial"/>
        </w:rPr>
      </w:pPr>
      <w:r>
        <w:rPr>
          <w:rFonts w:cs="Arial"/>
        </w:rPr>
        <w:pict w14:anchorId="423ACD13">
          <v:rect id="_x0000_i1425" style="width:0;height:1.5pt" o:hralign="center" o:hrstd="t" o:hr="t" fillcolor="#a0a0a0" stroked="f"/>
        </w:pict>
      </w:r>
    </w:p>
    <w:p w14:paraId="7351AC55" w14:textId="77777777" w:rsidR="009810C9" w:rsidRPr="0046756F" w:rsidRDefault="009810C9" w:rsidP="009810C9">
      <w:pPr>
        <w:pStyle w:val="Heading5"/>
        <w:rPr>
          <w:rFonts w:ascii="Arial" w:hAnsi="Arial" w:cs="Arial"/>
        </w:rPr>
      </w:pPr>
      <w:bookmarkStart w:id="806" w:name="_Toc122795762"/>
      <w:bookmarkStart w:id="807" w:name="_Toc158905812"/>
      <w:r w:rsidRPr="0046756F">
        <w:rPr>
          <w:rFonts w:ascii="Arial" w:hAnsi="Arial" w:cs="Arial"/>
        </w:rPr>
        <w:t>10.6.1.7.8 daucmfhw-HwInit-LLR-008</w:t>
      </w:r>
      <w:bookmarkEnd w:id="806"/>
      <w:bookmarkEnd w:id="807"/>
    </w:p>
    <w:p w14:paraId="1F4D1CD6" w14:textId="77777777" w:rsidR="009810C9" w:rsidRPr="0046756F" w:rsidRDefault="009810C9" w:rsidP="009810C9">
      <w:pPr>
        <w:rPr>
          <w:rFonts w:cs="Arial"/>
        </w:rPr>
      </w:pPr>
      <w:r w:rsidRPr="0046756F">
        <w:rPr>
          <w:rFonts w:cs="Arial"/>
        </w:rPr>
        <w:t>Requirement ID: H698-LLD-CMU-FNC-638</w:t>
      </w:r>
    </w:p>
    <w:p w14:paraId="6C57FD34" w14:textId="77777777" w:rsidR="009810C9" w:rsidRPr="0046756F" w:rsidRDefault="009810C9" w:rsidP="009810C9">
      <w:pPr>
        <w:rPr>
          <w:rFonts w:cs="Arial"/>
        </w:rPr>
      </w:pPr>
    </w:p>
    <w:p w14:paraId="0699AE5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the High Speed APB Clock (PCLK2) by calling 'RccPclk2Config' with parameter M_RCC_HCLK_DIV2.</w:t>
      </w:r>
    </w:p>
    <w:p w14:paraId="50C1787F" w14:textId="77777777" w:rsidR="009810C9" w:rsidRPr="0046756F" w:rsidRDefault="00000000" w:rsidP="009810C9">
      <w:pPr>
        <w:rPr>
          <w:rFonts w:cs="Arial"/>
        </w:rPr>
      </w:pPr>
      <w:r>
        <w:rPr>
          <w:rFonts w:cs="Arial"/>
        </w:rPr>
        <w:pict w14:anchorId="64DA1EC7">
          <v:rect id="_x0000_i1426" style="width:0;height:1.5pt" o:hralign="center" o:hrstd="t" o:hr="t" fillcolor="#a0a0a0" stroked="f"/>
        </w:pict>
      </w:r>
    </w:p>
    <w:p w14:paraId="293891E1" w14:textId="77777777" w:rsidR="009810C9" w:rsidRPr="0046756F" w:rsidRDefault="009810C9" w:rsidP="009810C9">
      <w:pPr>
        <w:pStyle w:val="Heading5"/>
        <w:rPr>
          <w:rFonts w:ascii="Arial" w:hAnsi="Arial" w:cs="Arial"/>
        </w:rPr>
      </w:pPr>
      <w:bookmarkStart w:id="808" w:name="_Toc122795763"/>
      <w:bookmarkStart w:id="809" w:name="_Toc158905813"/>
      <w:r w:rsidRPr="0046756F">
        <w:rPr>
          <w:rFonts w:ascii="Arial" w:hAnsi="Arial" w:cs="Arial"/>
        </w:rPr>
        <w:t>10.6.1.7.9 daucmfhw-HwInit-LLR-009</w:t>
      </w:r>
      <w:bookmarkEnd w:id="808"/>
      <w:bookmarkEnd w:id="809"/>
    </w:p>
    <w:p w14:paraId="7A41343C" w14:textId="77777777" w:rsidR="009810C9" w:rsidRPr="0046756F" w:rsidRDefault="009810C9" w:rsidP="009810C9">
      <w:pPr>
        <w:rPr>
          <w:rFonts w:cs="Arial"/>
        </w:rPr>
      </w:pPr>
      <w:r w:rsidRPr="0046756F">
        <w:rPr>
          <w:rFonts w:cs="Arial"/>
        </w:rPr>
        <w:t>Requirement ID: H698-LLD-CMU-FNC-639</w:t>
      </w:r>
    </w:p>
    <w:p w14:paraId="327DD749" w14:textId="77777777" w:rsidR="009810C9" w:rsidRPr="0046756F" w:rsidRDefault="009810C9" w:rsidP="009810C9">
      <w:pPr>
        <w:rPr>
          <w:rFonts w:cs="Arial"/>
        </w:rPr>
      </w:pPr>
    </w:p>
    <w:p w14:paraId="20B8DE2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code latency value by calling 'FlashSetLatency' with parameter M_FLASH_LATENCY_5.</w:t>
      </w:r>
    </w:p>
    <w:p w14:paraId="6F2FD882" w14:textId="77777777" w:rsidR="009810C9" w:rsidRPr="0046756F" w:rsidRDefault="00000000" w:rsidP="009810C9">
      <w:pPr>
        <w:rPr>
          <w:rFonts w:cs="Arial"/>
        </w:rPr>
      </w:pPr>
      <w:r>
        <w:rPr>
          <w:rFonts w:cs="Arial"/>
        </w:rPr>
        <w:pict w14:anchorId="1EDBA012">
          <v:rect id="_x0000_i1427" style="width:0;height:1.5pt" o:hralign="center" o:hrstd="t" o:hr="t" fillcolor="#a0a0a0" stroked="f"/>
        </w:pict>
      </w:r>
    </w:p>
    <w:p w14:paraId="1991D89B" w14:textId="77777777" w:rsidR="009810C9" w:rsidRPr="0046756F" w:rsidRDefault="009810C9" w:rsidP="009810C9">
      <w:pPr>
        <w:pStyle w:val="Heading5"/>
        <w:rPr>
          <w:rFonts w:ascii="Arial" w:hAnsi="Arial" w:cs="Arial"/>
        </w:rPr>
      </w:pPr>
      <w:bookmarkStart w:id="810" w:name="_Toc122795764"/>
      <w:bookmarkStart w:id="811" w:name="_Toc158905814"/>
      <w:r w:rsidRPr="0046756F">
        <w:rPr>
          <w:rFonts w:ascii="Arial" w:hAnsi="Arial" w:cs="Arial"/>
        </w:rPr>
        <w:t>10.6.1.7.10 daucmfhw-HwInit-LLR-010</w:t>
      </w:r>
      <w:bookmarkEnd w:id="810"/>
      <w:bookmarkEnd w:id="811"/>
    </w:p>
    <w:p w14:paraId="0B2F8303" w14:textId="77777777" w:rsidR="009810C9" w:rsidRPr="0046756F" w:rsidRDefault="009810C9" w:rsidP="009810C9">
      <w:pPr>
        <w:rPr>
          <w:rFonts w:cs="Arial"/>
        </w:rPr>
      </w:pPr>
      <w:r w:rsidRPr="0046756F">
        <w:rPr>
          <w:rFonts w:cs="Arial"/>
        </w:rPr>
        <w:t>Requirement ID: H698-LLD-CMU-FNC-640</w:t>
      </w:r>
    </w:p>
    <w:p w14:paraId="38C1AF41" w14:textId="77777777" w:rsidR="009810C9" w:rsidRPr="0046756F" w:rsidRDefault="009810C9" w:rsidP="009810C9">
      <w:pPr>
        <w:rPr>
          <w:rFonts w:cs="Arial"/>
        </w:rPr>
      </w:pPr>
    </w:p>
    <w:p w14:paraId="796D2E0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Instruction Cache feature by calling 'FlashInstructionCacheCmd' with parameter ENABLE.</w:t>
      </w:r>
    </w:p>
    <w:p w14:paraId="6C8C6F9A" w14:textId="77777777" w:rsidR="009810C9" w:rsidRPr="0046756F" w:rsidRDefault="00000000" w:rsidP="009810C9">
      <w:pPr>
        <w:rPr>
          <w:rFonts w:cs="Arial"/>
        </w:rPr>
      </w:pPr>
      <w:r>
        <w:rPr>
          <w:rFonts w:cs="Arial"/>
        </w:rPr>
        <w:pict w14:anchorId="6A989BF7">
          <v:rect id="_x0000_i1428" style="width:0;height:1.5pt" o:hralign="center" o:hrstd="t" o:hr="t" fillcolor="#a0a0a0" stroked="f"/>
        </w:pict>
      </w:r>
    </w:p>
    <w:p w14:paraId="62A260DA" w14:textId="77777777" w:rsidR="009810C9" w:rsidRPr="0046756F" w:rsidRDefault="009810C9" w:rsidP="009810C9">
      <w:pPr>
        <w:pStyle w:val="Heading5"/>
        <w:rPr>
          <w:rFonts w:ascii="Arial" w:hAnsi="Arial" w:cs="Arial"/>
        </w:rPr>
      </w:pPr>
      <w:bookmarkStart w:id="812" w:name="_Toc122795765"/>
      <w:bookmarkStart w:id="813" w:name="_Toc158905815"/>
      <w:r w:rsidRPr="0046756F">
        <w:rPr>
          <w:rFonts w:ascii="Arial" w:hAnsi="Arial" w:cs="Arial"/>
        </w:rPr>
        <w:t>10.6.1.7.11 daucmfhw-HwInit-LLR-011</w:t>
      </w:r>
      <w:bookmarkEnd w:id="812"/>
      <w:bookmarkEnd w:id="813"/>
    </w:p>
    <w:p w14:paraId="0A6A796B" w14:textId="77777777" w:rsidR="009810C9" w:rsidRPr="0046756F" w:rsidRDefault="009810C9" w:rsidP="009810C9">
      <w:pPr>
        <w:rPr>
          <w:rFonts w:cs="Arial"/>
        </w:rPr>
      </w:pPr>
      <w:r w:rsidRPr="0046756F">
        <w:rPr>
          <w:rFonts w:cs="Arial"/>
        </w:rPr>
        <w:t>Requirement ID: H698-LLD-CMU-FNC-641</w:t>
      </w:r>
    </w:p>
    <w:p w14:paraId="31C0B8C4" w14:textId="77777777" w:rsidR="009810C9" w:rsidRPr="0046756F" w:rsidRDefault="009810C9" w:rsidP="009810C9">
      <w:pPr>
        <w:rPr>
          <w:rFonts w:cs="Arial"/>
        </w:rPr>
      </w:pPr>
    </w:p>
    <w:p w14:paraId="497D083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Data Cache feature by calling 'FlashDataCacheCmd' with parameter ENABLE.</w:t>
      </w:r>
    </w:p>
    <w:p w14:paraId="5CB073ED" w14:textId="77777777" w:rsidR="009810C9" w:rsidRPr="0046756F" w:rsidRDefault="00000000" w:rsidP="009810C9">
      <w:pPr>
        <w:rPr>
          <w:rFonts w:cs="Arial"/>
        </w:rPr>
      </w:pPr>
      <w:r>
        <w:rPr>
          <w:rFonts w:cs="Arial"/>
        </w:rPr>
        <w:pict w14:anchorId="7BA4533B">
          <v:rect id="_x0000_i1429" style="width:0;height:1.5pt" o:hralign="center" o:hrstd="t" o:hr="t" fillcolor="#a0a0a0" stroked="f"/>
        </w:pict>
      </w:r>
    </w:p>
    <w:p w14:paraId="785C3E69" w14:textId="77777777" w:rsidR="009810C9" w:rsidRPr="0046756F" w:rsidRDefault="009810C9" w:rsidP="009810C9">
      <w:pPr>
        <w:pStyle w:val="Heading5"/>
        <w:rPr>
          <w:rFonts w:ascii="Arial" w:hAnsi="Arial" w:cs="Arial"/>
        </w:rPr>
      </w:pPr>
      <w:bookmarkStart w:id="814" w:name="_Toc122795766"/>
      <w:bookmarkStart w:id="815" w:name="_Toc158905816"/>
      <w:r w:rsidRPr="0046756F">
        <w:rPr>
          <w:rFonts w:ascii="Arial" w:hAnsi="Arial" w:cs="Arial"/>
        </w:rPr>
        <w:t>10.6.1.7.12 daucmfhw-HwInit-LLR-012</w:t>
      </w:r>
      <w:bookmarkEnd w:id="814"/>
      <w:bookmarkEnd w:id="815"/>
    </w:p>
    <w:p w14:paraId="05D330E4" w14:textId="77777777" w:rsidR="009810C9" w:rsidRPr="0046756F" w:rsidRDefault="009810C9" w:rsidP="009810C9">
      <w:pPr>
        <w:rPr>
          <w:rFonts w:cs="Arial"/>
        </w:rPr>
      </w:pPr>
      <w:r w:rsidRPr="0046756F">
        <w:rPr>
          <w:rFonts w:cs="Arial"/>
        </w:rPr>
        <w:t>Requirement ID: H698-LLD-CMU-FNC-642</w:t>
      </w:r>
    </w:p>
    <w:p w14:paraId="1207604A" w14:textId="77777777" w:rsidR="009810C9" w:rsidRPr="0046756F" w:rsidRDefault="009810C9" w:rsidP="009810C9">
      <w:pPr>
        <w:rPr>
          <w:rFonts w:cs="Arial"/>
        </w:rPr>
      </w:pPr>
    </w:p>
    <w:p w14:paraId="4005B8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Pre-fetch buffer by calling 'FlashPrefetchBufferCmd' with parameter ENABLE.</w:t>
      </w:r>
    </w:p>
    <w:p w14:paraId="3695E3E0" w14:textId="77777777" w:rsidR="009810C9" w:rsidRPr="0046756F" w:rsidRDefault="00000000" w:rsidP="009810C9">
      <w:pPr>
        <w:rPr>
          <w:rFonts w:cs="Arial"/>
        </w:rPr>
      </w:pPr>
      <w:r>
        <w:rPr>
          <w:rFonts w:cs="Arial"/>
        </w:rPr>
        <w:pict w14:anchorId="6A19EBFA">
          <v:rect id="_x0000_i1430" style="width:0;height:1.5pt" o:hralign="center" o:hrstd="t" o:hr="t" fillcolor="#a0a0a0" stroked="f"/>
        </w:pict>
      </w:r>
    </w:p>
    <w:p w14:paraId="2F53E3CA" w14:textId="77777777" w:rsidR="009810C9" w:rsidRPr="0046756F" w:rsidRDefault="009810C9" w:rsidP="009810C9">
      <w:pPr>
        <w:pStyle w:val="Heading5"/>
        <w:rPr>
          <w:rFonts w:ascii="Arial" w:hAnsi="Arial" w:cs="Arial"/>
        </w:rPr>
      </w:pPr>
      <w:bookmarkStart w:id="816" w:name="_Toc122795767"/>
      <w:bookmarkStart w:id="817" w:name="_Toc158905817"/>
      <w:r w:rsidRPr="0046756F">
        <w:rPr>
          <w:rFonts w:ascii="Arial" w:hAnsi="Arial" w:cs="Arial"/>
        </w:rPr>
        <w:t>10.6.1.7.13 daucmfhw-HwInit-LLR-013</w:t>
      </w:r>
      <w:bookmarkEnd w:id="816"/>
      <w:bookmarkEnd w:id="817"/>
    </w:p>
    <w:p w14:paraId="405686F0" w14:textId="77777777" w:rsidR="009810C9" w:rsidRPr="0046756F" w:rsidRDefault="009810C9" w:rsidP="009810C9">
      <w:pPr>
        <w:rPr>
          <w:rFonts w:cs="Arial"/>
        </w:rPr>
      </w:pPr>
      <w:r w:rsidRPr="0046756F">
        <w:rPr>
          <w:rFonts w:cs="Arial"/>
        </w:rPr>
        <w:t>Requirement ID: H698-LLD-CMU-FNC-643</w:t>
      </w:r>
    </w:p>
    <w:p w14:paraId="528374C3" w14:textId="77777777" w:rsidR="009810C9" w:rsidRPr="0046756F" w:rsidRDefault="009810C9" w:rsidP="009810C9">
      <w:pPr>
        <w:rPr>
          <w:rFonts w:cs="Arial"/>
        </w:rPr>
      </w:pPr>
    </w:p>
    <w:p w14:paraId="182332EF"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configure the main PLL Clock source, multiplication and division factors by calling 'RccPllConfig' with </w:t>
      </w:r>
    </w:p>
    <w:p w14:paraId="1965C95A" w14:textId="77777777" w:rsidR="009810C9" w:rsidRPr="0046756F" w:rsidRDefault="009810C9" w:rsidP="009810C9">
      <w:pPr>
        <w:widowControl w:val="0"/>
        <w:autoSpaceDE w:val="0"/>
        <w:autoSpaceDN w:val="0"/>
        <w:adjustRightInd w:val="0"/>
        <w:rPr>
          <w:rFonts w:cs="Arial"/>
          <w:sz w:val="17"/>
          <w:szCs w:val="17"/>
        </w:rPr>
      </w:pPr>
      <w:r w:rsidRPr="0046756F">
        <w:rPr>
          <w:rFonts w:cs="Arial"/>
        </w:rPr>
        <w:t>parameters M_RCC_PLLSOURCE_HSE, M_HW_PLL_M, M_HW_PLL_N, M_HW_PLL_P and M_HW_PLL_Q.</w:t>
      </w:r>
    </w:p>
    <w:p w14:paraId="70EA42F5" w14:textId="77777777" w:rsidR="009810C9" w:rsidRPr="0046756F" w:rsidRDefault="00000000" w:rsidP="009810C9">
      <w:pPr>
        <w:rPr>
          <w:rFonts w:cs="Arial"/>
        </w:rPr>
      </w:pPr>
      <w:r>
        <w:rPr>
          <w:rFonts w:cs="Arial"/>
        </w:rPr>
        <w:pict w14:anchorId="7F7EC53C">
          <v:rect id="_x0000_i1431" style="width:0;height:1.5pt" o:hralign="center" o:hrstd="t" o:hr="t" fillcolor="#a0a0a0" stroked="f"/>
        </w:pict>
      </w:r>
    </w:p>
    <w:p w14:paraId="661792DC" w14:textId="77777777" w:rsidR="009810C9" w:rsidRPr="0046756F" w:rsidRDefault="009810C9" w:rsidP="009810C9">
      <w:pPr>
        <w:pStyle w:val="Heading5"/>
        <w:rPr>
          <w:rFonts w:ascii="Arial" w:hAnsi="Arial" w:cs="Arial"/>
        </w:rPr>
      </w:pPr>
      <w:bookmarkStart w:id="818" w:name="_Toc122795768"/>
      <w:bookmarkStart w:id="819" w:name="_Toc158905818"/>
      <w:r w:rsidRPr="0046756F">
        <w:rPr>
          <w:rFonts w:ascii="Arial" w:hAnsi="Arial" w:cs="Arial"/>
        </w:rPr>
        <w:t>10.6.1.7.14 daucmfhw-HwInit-LLR-014</w:t>
      </w:r>
      <w:bookmarkEnd w:id="818"/>
      <w:bookmarkEnd w:id="819"/>
    </w:p>
    <w:p w14:paraId="3169E474" w14:textId="77777777" w:rsidR="009810C9" w:rsidRPr="0046756F" w:rsidRDefault="009810C9" w:rsidP="009810C9">
      <w:pPr>
        <w:rPr>
          <w:rFonts w:cs="Arial"/>
        </w:rPr>
      </w:pPr>
      <w:r w:rsidRPr="0046756F">
        <w:rPr>
          <w:rFonts w:cs="Arial"/>
        </w:rPr>
        <w:t>Requirement ID: H698-LLD-CMU-FNC-644</w:t>
      </w:r>
    </w:p>
    <w:p w14:paraId="466E0A83" w14:textId="77777777" w:rsidR="009810C9" w:rsidRPr="0046756F" w:rsidRDefault="009810C9" w:rsidP="009810C9">
      <w:pPr>
        <w:rPr>
          <w:rFonts w:cs="Arial"/>
        </w:rPr>
      </w:pPr>
    </w:p>
    <w:p w14:paraId="06960B4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main PLL by calling 'RccPllCmd' with parameter ENABLE.</w:t>
      </w:r>
    </w:p>
    <w:p w14:paraId="453C35EE" w14:textId="77777777" w:rsidR="009810C9" w:rsidRPr="0046756F" w:rsidRDefault="00000000" w:rsidP="009810C9">
      <w:pPr>
        <w:rPr>
          <w:rFonts w:cs="Arial"/>
        </w:rPr>
      </w:pPr>
      <w:r>
        <w:rPr>
          <w:rFonts w:cs="Arial"/>
        </w:rPr>
        <w:pict w14:anchorId="3D6192D2">
          <v:rect id="_x0000_i1432" style="width:0;height:1.5pt" o:hralign="center" o:hrstd="t" o:hr="t" fillcolor="#a0a0a0" stroked="f"/>
        </w:pict>
      </w:r>
    </w:p>
    <w:p w14:paraId="31EDC4B4" w14:textId="77777777" w:rsidR="009810C9" w:rsidRPr="0046756F" w:rsidRDefault="009810C9" w:rsidP="009810C9">
      <w:pPr>
        <w:pStyle w:val="Heading5"/>
        <w:rPr>
          <w:rFonts w:ascii="Arial" w:hAnsi="Arial" w:cs="Arial"/>
        </w:rPr>
      </w:pPr>
      <w:bookmarkStart w:id="820" w:name="_Toc122795769"/>
      <w:bookmarkStart w:id="821" w:name="_Toc158905819"/>
      <w:r w:rsidRPr="0046756F">
        <w:rPr>
          <w:rFonts w:ascii="Arial" w:hAnsi="Arial" w:cs="Arial"/>
        </w:rPr>
        <w:t>10.6.1.7.15 daucmfhw-HwInit-LLR-015</w:t>
      </w:r>
      <w:bookmarkEnd w:id="820"/>
      <w:bookmarkEnd w:id="821"/>
    </w:p>
    <w:p w14:paraId="099FEDAF" w14:textId="77777777" w:rsidR="009810C9" w:rsidRPr="0046756F" w:rsidRDefault="009810C9" w:rsidP="009810C9">
      <w:pPr>
        <w:rPr>
          <w:rFonts w:cs="Arial"/>
        </w:rPr>
      </w:pPr>
      <w:r w:rsidRPr="0046756F">
        <w:rPr>
          <w:rFonts w:cs="Arial"/>
        </w:rPr>
        <w:t>Requirement ID: H698-LLD-CMU-FNC-645</w:t>
      </w:r>
    </w:p>
    <w:p w14:paraId="576E0034" w14:textId="77777777" w:rsidR="009810C9" w:rsidRPr="0046756F" w:rsidRDefault="009810C9" w:rsidP="009810C9">
      <w:pPr>
        <w:rPr>
          <w:rFonts w:cs="Arial"/>
        </w:rPr>
      </w:pPr>
    </w:p>
    <w:p w14:paraId="320ABC7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enter into wait state until PLL is ready i.e. function RccGetFlagStatus with parameter M_RCC_FLAG_PLLRDY returns SET.</w:t>
      </w:r>
    </w:p>
    <w:p w14:paraId="60EDA29C" w14:textId="77777777" w:rsidR="009810C9" w:rsidRPr="0046756F" w:rsidRDefault="00000000" w:rsidP="009810C9">
      <w:pPr>
        <w:rPr>
          <w:rFonts w:cs="Arial"/>
        </w:rPr>
      </w:pPr>
      <w:r>
        <w:rPr>
          <w:rFonts w:cs="Arial"/>
        </w:rPr>
        <w:pict w14:anchorId="634A5E39">
          <v:rect id="_x0000_i1433" style="width:0;height:1.5pt" o:hralign="center" o:hrstd="t" o:hr="t" fillcolor="#a0a0a0" stroked="f"/>
        </w:pict>
      </w:r>
    </w:p>
    <w:p w14:paraId="1784120B" w14:textId="77777777" w:rsidR="009810C9" w:rsidRPr="0046756F" w:rsidRDefault="009810C9" w:rsidP="009810C9">
      <w:pPr>
        <w:pStyle w:val="Heading5"/>
        <w:rPr>
          <w:rFonts w:ascii="Arial" w:hAnsi="Arial" w:cs="Arial"/>
        </w:rPr>
      </w:pPr>
      <w:bookmarkStart w:id="822" w:name="_Toc122795770"/>
      <w:bookmarkStart w:id="823" w:name="_Toc158905820"/>
      <w:r w:rsidRPr="0046756F">
        <w:rPr>
          <w:rFonts w:ascii="Arial" w:hAnsi="Arial" w:cs="Arial"/>
        </w:rPr>
        <w:t>10.6.1.7.16 daucmfhw-HwInit-LLR-016</w:t>
      </w:r>
      <w:bookmarkEnd w:id="822"/>
      <w:bookmarkEnd w:id="823"/>
    </w:p>
    <w:p w14:paraId="40B4DB88" w14:textId="77777777" w:rsidR="009810C9" w:rsidRPr="0046756F" w:rsidRDefault="009810C9" w:rsidP="009810C9">
      <w:pPr>
        <w:rPr>
          <w:rFonts w:cs="Arial"/>
        </w:rPr>
      </w:pPr>
      <w:r w:rsidRPr="0046756F">
        <w:rPr>
          <w:rFonts w:cs="Arial"/>
        </w:rPr>
        <w:t>Requirement ID: H698-LLD-CMU-FNC-646</w:t>
      </w:r>
    </w:p>
    <w:p w14:paraId="7556B856" w14:textId="77777777" w:rsidR="009810C9" w:rsidRPr="0046756F" w:rsidRDefault="009810C9" w:rsidP="009810C9">
      <w:pPr>
        <w:rPr>
          <w:rFonts w:cs="Arial"/>
        </w:rPr>
      </w:pPr>
    </w:p>
    <w:p w14:paraId="1AEAA3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PLL as System Clock by calling 'RccSysClkConfig' with parameter M_RCC_SYSCLKSOURCE_PLLCLK.</w:t>
      </w:r>
    </w:p>
    <w:p w14:paraId="368DFF8C" w14:textId="77777777" w:rsidR="009810C9" w:rsidRPr="0046756F" w:rsidRDefault="00000000" w:rsidP="009810C9">
      <w:pPr>
        <w:rPr>
          <w:rFonts w:cs="Arial"/>
        </w:rPr>
      </w:pPr>
      <w:r>
        <w:rPr>
          <w:rFonts w:cs="Arial"/>
        </w:rPr>
        <w:pict w14:anchorId="370DAC0A">
          <v:rect id="_x0000_i1434" style="width:0;height:1.5pt" o:hralign="center" o:hrstd="t" o:hr="t" fillcolor="#a0a0a0" stroked="f"/>
        </w:pict>
      </w:r>
    </w:p>
    <w:p w14:paraId="0091663F" w14:textId="77777777" w:rsidR="009810C9" w:rsidRPr="0046756F" w:rsidRDefault="009810C9" w:rsidP="009810C9">
      <w:pPr>
        <w:pStyle w:val="Heading5"/>
        <w:rPr>
          <w:rFonts w:ascii="Arial" w:hAnsi="Arial" w:cs="Arial"/>
        </w:rPr>
      </w:pPr>
      <w:bookmarkStart w:id="824" w:name="_Toc122795771"/>
      <w:bookmarkStart w:id="825" w:name="_Toc158905821"/>
      <w:r w:rsidRPr="0046756F">
        <w:rPr>
          <w:rFonts w:ascii="Arial" w:hAnsi="Arial" w:cs="Arial"/>
        </w:rPr>
        <w:t>10.6.1.7.17 daucmfhw-HwInit-LLR-017</w:t>
      </w:r>
      <w:bookmarkEnd w:id="824"/>
      <w:bookmarkEnd w:id="825"/>
    </w:p>
    <w:p w14:paraId="650C1DD5" w14:textId="77777777" w:rsidR="009810C9" w:rsidRPr="0046756F" w:rsidRDefault="009810C9" w:rsidP="009810C9">
      <w:pPr>
        <w:rPr>
          <w:rFonts w:cs="Arial"/>
        </w:rPr>
      </w:pPr>
      <w:r w:rsidRPr="0046756F">
        <w:rPr>
          <w:rFonts w:cs="Arial"/>
        </w:rPr>
        <w:t>Requirement ID: H698-LLD-CMU-FNC-647</w:t>
      </w:r>
    </w:p>
    <w:p w14:paraId="1CE14EE5" w14:textId="77777777" w:rsidR="009810C9" w:rsidRPr="0046756F" w:rsidRDefault="009810C9" w:rsidP="009810C9">
      <w:pPr>
        <w:rPr>
          <w:rFonts w:cs="Arial"/>
        </w:rPr>
      </w:pPr>
    </w:p>
    <w:p w14:paraId="0A9C765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enter into wait state until PLL is used as System Clock source i.e. function RccGetSysClkSource returns value M_PLL_SYS_CLK.</w:t>
      </w:r>
    </w:p>
    <w:p w14:paraId="2F73D413" w14:textId="77777777" w:rsidR="009810C9" w:rsidRPr="0046756F" w:rsidRDefault="00000000" w:rsidP="009810C9">
      <w:pPr>
        <w:rPr>
          <w:rFonts w:cs="Arial"/>
        </w:rPr>
      </w:pPr>
      <w:r>
        <w:rPr>
          <w:rFonts w:cs="Arial"/>
        </w:rPr>
        <w:pict w14:anchorId="228DD4BA">
          <v:rect id="_x0000_i1435" style="width:0;height:1.5pt" o:hralign="center" o:hrstd="t" o:hr="t" fillcolor="#a0a0a0" stroked="f"/>
        </w:pict>
      </w:r>
    </w:p>
    <w:p w14:paraId="099B9DCB" w14:textId="77777777" w:rsidR="009810C9" w:rsidRPr="0046756F" w:rsidRDefault="009810C9" w:rsidP="009810C9">
      <w:pPr>
        <w:pStyle w:val="Heading5"/>
        <w:rPr>
          <w:rFonts w:ascii="Arial" w:hAnsi="Arial" w:cs="Arial"/>
        </w:rPr>
      </w:pPr>
      <w:bookmarkStart w:id="826" w:name="_Toc122795772"/>
      <w:bookmarkStart w:id="827" w:name="_Toc158905822"/>
      <w:r w:rsidRPr="0046756F">
        <w:rPr>
          <w:rFonts w:ascii="Arial" w:hAnsi="Arial" w:cs="Arial"/>
        </w:rPr>
        <w:t>10.6.1.7.18 daucmfhw-HwInit-LLR-018</w:t>
      </w:r>
      <w:bookmarkEnd w:id="826"/>
      <w:bookmarkEnd w:id="827"/>
    </w:p>
    <w:p w14:paraId="320133C3" w14:textId="77777777" w:rsidR="009810C9" w:rsidRPr="0046756F" w:rsidRDefault="009810C9" w:rsidP="009810C9">
      <w:pPr>
        <w:rPr>
          <w:rFonts w:cs="Arial"/>
        </w:rPr>
      </w:pPr>
      <w:r w:rsidRPr="0046756F">
        <w:rPr>
          <w:rFonts w:cs="Arial"/>
        </w:rPr>
        <w:t>Requirement ID: H698-LLD-CMU-FNC-648</w:t>
      </w:r>
    </w:p>
    <w:p w14:paraId="732B9076" w14:textId="77777777" w:rsidR="009810C9" w:rsidRPr="0046756F" w:rsidRDefault="009810C9" w:rsidP="009810C9">
      <w:pPr>
        <w:rPr>
          <w:rFonts w:cs="Arial"/>
        </w:rPr>
      </w:pPr>
    </w:p>
    <w:p w14:paraId="6951E9C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initialize the interrupt Vector Table in RAM by calling 'IntrInit'.</w:t>
      </w:r>
    </w:p>
    <w:p w14:paraId="0682CC05" w14:textId="77777777" w:rsidR="009810C9" w:rsidRPr="0046756F" w:rsidRDefault="00000000" w:rsidP="009810C9">
      <w:pPr>
        <w:rPr>
          <w:rFonts w:cs="Arial"/>
        </w:rPr>
      </w:pPr>
      <w:r>
        <w:rPr>
          <w:rFonts w:cs="Arial"/>
        </w:rPr>
        <w:pict w14:anchorId="362695EC">
          <v:rect id="_x0000_i1436" style="width:0;height:1.5pt" o:hralign="center" o:hrstd="t" o:hr="t" fillcolor="#a0a0a0" stroked="f"/>
        </w:pict>
      </w:r>
    </w:p>
    <w:p w14:paraId="62D982ED" w14:textId="77777777" w:rsidR="009810C9" w:rsidRPr="0046756F" w:rsidRDefault="009810C9" w:rsidP="009810C9">
      <w:pPr>
        <w:pStyle w:val="Heading5"/>
        <w:rPr>
          <w:rFonts w:ascii="Arial" w:hAnsi="Arial" w:cs="Arial"/>
        </w:rPr>
      </w:pPr>
      <w:bookmarkStart w:id="828" w:name="_Toc122795773"/>
      <w:bookmarkStart w:id="829" w:name="_Toc158905823"/>
      <w:r w:rsidRPr="0046756F">
        <w:rPr>
          <w:rFonts w:ascii="Arial" w:hAnsi="Arial" w:cs="Arial"/>
        </w:rPr>
        <w:t>10.6.1.7.19 daucmfhw-HwInit-LLR-019</w:t>
      </w:r>
      <w:bookmarkEnd w:id="828"/>
      <w:bookmarkEnd w:id="829"/>
    </w:p>
    <w:p w14:paraId="4D80B742" w14:textId="77777777" w:rsidR="009810C9" w:rsidRPr="0046756F" w:rsidRDefault="009810C9" w:rsidP="009810C9">
      <w:pPr>
        <w:rPr>
          <w:rFonts w:cs="Arial"/>
        </w:rPr>
      </w:pPr>
      <w:r w:rsidRPr="0046756F">
        <w:rPr>
          <w:rFonts w:cs="Arial"/>
        </w:rPr>
        <w:t>Requirement ID: H698-LLD-CMU-FNC-649</w:t>
      </w:r>
    </w:p>
    <w:p w14:paraId="5E032DCD" w14:textId="77777777" w:rsidR="009810C9" w:rsidRPr="0046756F" w:rsidRDefault="009810C9" w:rsidP="009810C9">
      <w:pPr>
        <w:rPr>
          <w:rFonts w:cs="Arial"/>
        </w:rPr>
      </w:pPr>
    </w:p>
    <w:p w14:paraId="3B00EE9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Vector Table base address at RAM by calling 'NvicSetVectorTable' with parameters M_NVIC_VECTTAB_RAM and M_VT_BSE_ADDR_OFFSET.</w:t>
      </w:r>
    </w:p>
    <w:p w14:paraId="2DCEA80C" w14:textId="77777777" w:rsidR="009810C9" w:rsidRPr="0046756F" w:rsidRDefault="00000000" w:rsidP="009810C9">
      <w:pPr>
        <w:rPr>
          <w:rFonts w:cs="Arial"/>
        </w:rPr>
      </w:pPr>
      <w:r>
        <w:rPr>
          <w:rFonts w:cs="Arial"/>
        </w:rPr>
        <w:pict w14:anchorId="01525AFA">
          <v:rect id="_x0000_i1437" style="width:0;height:1.5pt" o:hralign="center" o:hrstd="t" o:hr="t" fillcolor="#a0a0a0" stroked="f"/>
        </w:pict>
      </w:r>
    </w:p>
    <w:p w14:paraId="6C1191E0" w14:textId="77777777" w:rsidR="009810C9" w:rsidRPr="0046756F" w:rsidRDefault="009810C9" w:rsidP="009810C9">
      <w:pPr>
        <w:pStyle w:val="Heading5"/>
        <w:rPr>
          <w:rFonts w:ascii="Arial" w:hAnsi="Arial" w:cs="Arial"/>
        </w:rPr>
      </w:pPr>
      <w:bookmarkStart w:id="830" w:name="_Toc122795774"/>
      <w:bookmarkStart w:id="831" w:name="_Toc158905824"/>
      <w:r w:rsidRPr="0046756F">
        <w:rPr>
          <w:rFonts w:ascii="Arial" w:hAnsi="Arial" w:cs="Arial"/>
        </w:rPr>
        <w:t>10.6.1.7.20 daucmfhw-HwInit-LLR-020</w:t>
      </w:r>
      <w:bookmarkEnd w:id="830"/>
      <w:bookmarkEnd w:id="831"/>
    </w:p>
    <w:p w14:paraId="79161D15" w14:textId="77777777" w:rsidR="009810C9" w:rsidRPr="0046756F" w:rsidRDefault="009810C9" w:rsidP="009810C9">
      <w:pPr>
        <w:rPr>
          <w:rFonts w:cs="Arial"/>
        </w:rPr>
      </w:pPr>
      <w:r w:rsidRPr="0046756F">
        <w:rPr>
          <w:rFonts w:cs="Arial"/>
        </w:rPr>
        <w:t>Requirement ID: H698-LLD-CMU-FNC-650</w:t>
      </w:r>
    </w:p>
    <w:p w14:paraId="60669F3F" w14:textId="77777777" w:rsidR="009810C9" w:rsidRPr="0046756F" w:rsidRDefault="009810C9" w:rsidP="009810C9">
      <w:pPr>
        <w:rPr>
          <w:rFonts w:cs="Arial"/>
        </w:rPr>
      </w:pPr>
    </w:p>
    <w:p w14:paraId="5BF80E0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the group priority and sub-priority by calling 'NvicPriorityGroupConfig' with parameter M_NVIC_PRIORITYGROUP_4.</w:t>
      </w:r>
    </w:p>
    <w:p w14:paraId="563EE9B9" w14:textId="77777777" w:rsidR="009810C9" w:rsidRPr="0046756F" w:rsidRDefault="00000000" w:rsidP="009810C9">
      <w:pPr>
        <w:rPr>
          <w:rFonts w:cs="Arial"/>
        </w:rPr>
      </w:pPr>
      <w:r>
        <w:rPr>
          <w:rFonts w:cs="Arial"/>
        </w:rPr>
        <w:pict w14:anchorId="4F78CCEF">
          <v:rect id="_x0000_i1438" style="width:0;height:1.5pt" o:hralign="center" o:hrstd="t" o:hr="t" fillcolor="#a0a0a0" stroked="f"/>
        </w:pict>
      </w:r>
    </w:p>
    <w:p w14:paraId="46994D7A" w14:textId="77777777" w:rsidR="009810C9" w:rsidRPr="0046756F" w:rsidRDefault="009810C9" w:rsidP="009810C9">
      <w:pPr>
        <w:pStyle w:val="Heading5"/>
        <w:rPr>
          <w:rFonts w:ascii="Arial" w:hAnsi="Arial" w:cs="Arial"/>
        </w:rPr>
      </w:pPr>
      <w:bookmarkStart w:id="832" w:name="_Toc122795775"/>
      <w:bookmarkStart w:id="833" w:name="_Toc158905825"/>
      <w:r w:rsidRPr="0046756F">
        <w:rPr>
          <w:rFonts w:ascii="Arial" w:hAnsi="Arial" w:cs="Arial"/>
        </w:rPr>
        <w:t>10.6.1.7.21 daucmfhw-HwInit-LLR-021</w:t>
      </w:r>
      <w:bookmarkEnd w:id="832"/>
      <w:bookmarkEnd w:id="833"/>
    </w:p>
    <w:p w14:paraId="023E110C" w14:textId="77777777" w:rsidR="009810C9" w:rsidRPr="0046756F" w:rsidRDefault="009810C9" w:rsidP="009810C9">
      <w:pPr>
        <w:rPr>
          <w:rFonts w:cs="Arial"/>
        </w:rPr>
      </w:pPr>
      <w:r w:rsidRPr="0046756F">
        <w:rPr>
          <w:rFonts w:cs="Arial"/>
        </w:rPr>
        <w:t>Requirement ID: H698-LLD-CMU-FNC-651</w:t>
      </w:r>
    </w:p>
    <w:p w14:paraId="2220B707" w14:textId="77777777" w:rsidR="009810C9" w:rsidRPr="0046756F" w:rsidRDefault="009810C9" w:rsidP="009810C9">
      <w:pPr>
        <w:rPr>
          <w:rFonts w:cs="Arial"/>
        </w:rPr>
      </w:pPr>
    </w:p>
    <w:p w14:paraId="5C1A4D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up the System tick interrupt into vector table in RAM by calling IntrInstall function with parameters INTR_SYS_TICK and TbaseIntrHandler function.</w:t>
      </w:r>
    </w:p>
    <w:p w14:paraId="78289707" w14:textId="77777777" w:rsidR="009810C9" w:rsidRPr="0046756F" w:rsidRDefault="00000000" w:rsidP="009810C9">
      <w:pPr>
        <w:rPr>
          <w:rFonts w:cs="Arial"/>
        </w:rPr>
      </w:pPr>
      <w:r>
        <w:rPr>
          <w:rFonts w:cs="Arial"/>
        </w:rPr>
        <w:pict w14:anchorId="685ADBCB">
          <v:rect id="_x0000_i1439" style="width:0;height:1.5pt" o:hralign="center" o:hrstd="t" o:hr="t" fillcolor="#a0a0a0" stroked="f"/>
        </w:pict>
      </w:r>
    </w:p>
    <w:p w14:paraId="4836DFA7" w14:textId="77777777" w:rsidR="009810C9" w:rsidRPr="0046756F" w:rsidRDefault="009810C9" w:rsidP="009810C9">
      <w:pPr>
        <w:pStyle w:val="Heading5"/>
        <w:rPr>
          <w:rFonts w:ascii="Arial" w:hAnsi="Arial" w:cs="Arial"/>
        </w:rPr>
      </w:pPr>
      <w:bookmarkStart w:id="834" w:name="_Toc122795776"/>
      <w:bookmarkStart w:id="835" w:name="_Toc158905826"/>
      <w:r w:rsidRPr="0046756F">
        <w:rPr>
          <w:rFonts w:ascii="Arial" w:hAnsi="Arial" w:cs="Arial"/>
        </w:rPr>
        <w:t>10.6.1.7.22 daucmfhw-HwInit-LLR-022</w:t>
      </w:r>
      <w:bookmarkEnd w:id="834"/>
      <w:bookmarkEnd w:id="835"/>
    </w:p>
    <w:p w14:paraId="7C2EEA19" w14:textId="77777777" w:rsidR="009810C9" w:rsidRPr="0046756F" w:rsidRDefault="009810C9" w:rsidP="009810C9">
      <w:pPr>
        <w:rPr>
          <w:rFonts w:cs="Arial"/>
        </w:rPr>
      </w:pPr>
      <w:r w:rsidRPr="0046756F">
        <w:rPr>
          <w:rFonts w:cs="Arial"/>
        </w:rPr>
        <w:t>Requirement ID: H698-LLD-CMU-FNC-652</w:t>
      </w:r>
    </w:p>
    <w:p w14:paraId="2ED7B885" w14:textId="77777777" w:rsidR="009810C9" w:rsidRPr="0046756F" w:rsidRDefault="009810C9" w:rsidP="009810C9">
      <w:pPr>
        <w:rPr>
          <w:rFonts w:cs="Arial"/>
        </w:rPr>
      </w:pPr>
    </w:p>
    <w:p w14:paraId="24CE8E7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up the priority of the System tick interrupt by calling NvicSetPriority function with parameters SYSTICK_IRQN and M_SET_PRIORITY_15.</w:t>
      </w:r>
    </w:p>
    <w:p w14:paraId="233C8EBA" w14:textId="77777777" w:rsidR="009810C9" w:rsidRPr="0046756F" w:rsidRDefault="00000000" w:rsidP="009810C9">
      <w:pPr>
        <w:rPr>
          <w:rFonts w:cs="Arial"/>
        </w:rPr>
      </w:pPr>
      <w:r>
        <w:rPr>
          <w:rFonts w:cs="Arial"/>
        </w:rPr>
        <w:pict w14:anchorId="00AEE06E">
          <v:rect id="_x0000_i1440" style="width:0;height:1.5pt" o:hralign="center" o:hrstd="t" o:hr="t" fillcolor="#a0a0a0" stroked="f"/>
        </w:pict>
      </w:r>
    </w:p>
    <w:p w14:paraId="653C3615" w14:textId="77777777" w:rsidR="009810C9" w:rsidRPr="0046756F" w:rsidRDefault="009810C9" w:rsidP="009810C9">
      <w:pPr>
        <w:pStyle w:val="Heading5"/>
        <w:rPr>
          <w:rFonts w:ascii="Arial" w:hAnsi="Arial" w:cs="Arial"/>
        </w:rPr>
      </w:pPr>
      <w:bookmarkStart w:id="836" w:name="_Toc122795777"/>
      <w:bookmarkStart w:id="837" w:name="_Toc158905827"/>
      <w:r w:rsidRPr="0046756F">
        <w:rPr>
          <w:rFonts w:ascii="Arial" w:hAnsi="Arial" w:cs="Arial"/>
        </w:rPr>
        <w:t>10.6.1.7.23 daucmfhw-HwInit-LLR-023</w:t>
      </w:r>
      <w:bookmarkEnd w:id="836"/>
      <w:bookmarkEnd w:id="837"/>
    </w:p>
    <w:p w14:paraId="51F3AC87" w14:textId="77777777" w:rsidR="009810C9" w:rsidRPr="0046756F" w:rsidRDefault="009810C9" w:rsidP="009810C9">
      <w:pPr>
        <w:rPr>
          <w:rFonts w:cs="Arial"/>
        </w:rPr>
      </w:pPr>
      <w:r w:rsidRPr="0046756F">
        <w:rPr>
          <w:rFonts w:cs="Arial"/>
        </w:rPr>
        <w:t>Requirement ID: H698-LLD-CMU-FNC-653</w:t>
      </w:r>
    </w:p>
    <w:p w14:paraId="0C2E9C46" w14:textId="77777777" w:rsidR="009810C9" w:rsidRPr="0046756F" w:rsidRDefault="009810C9" w:rsidP="009810C9">
      <w:pPr>
        <w:rPr>
          <w:rFonts w:cs="Arial"/>
        </w:rPr>
      </w:pPr>
    </w:p>
    <w:p w14:paraId="732DEC1D" w14:textId="77777777" w:rsidR="009810C9" w:rsidRPr="0046756F" w:rsidRDefault="009810C9" w:rsidP="009810C9">
      <w:pPr>
        <w:widowControl w:val="0"/>
        <w:autoSpaceDE w:val="0"/>
        <w:autoSpaceDN w:val="0"/>
        <w:adjustRightInd w:val="0"/>
        <w:rPr>
          <w:rFonts w:cs="Arial"/>
        </w:rPr>
      </w:pPr>
      <w:r w:rsidRPr="0046756F">
        <w:rPr>
          <w:rFonts w:cs="Arial"/>
        </w:rPr>
        <w:t>The function shall set up the PendSV interrupt into Vector Table in RAM by calling IntrInstall function with parameters</w:t>
      </w:r>
    </w:p>
    <w:p w14:paraId="43C807B3"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INTR_PEND_SV and PendSvHandler function.</w:t>
      </w:r>
    </w:p>
    <w:p w14:paraId="6BDC3EE8" w14:textId="77777777" w:rsidR="009810C9" w:rsidRPr="0046756F" w:rsidRDefault="00000000" w:rsidP="009810C9">
      <w:pPr>
        <w:rPr>
          <w:rFonts w:cs="Arial"/>
        </w:rPr>
      </w:pPr>
      <w:r>
        <w:rPr>
          <w:rFonts w:cs="Arial"/>
        </w:rPr>
        <w:pict w14:anchorId="4FE47BBB">
          <v:rect id="_x0000_i1441" style="width:0;height:1.5pt" o:hralign="center" o:hrstd="t" o:hr="t" fillcolor="#a0a0a0" stroked="f"/>
        </w:pict>
      </w:r>
    </w:p>
    <w:p w14:paraId="7B664529" w14:textId="77777777" w:rsidR="009810C9" w:rsidRPr="0046756F" w:rsidRDefault="009810C9" w:rsidP="009810C9">
      <w:pPr>
        <w:pStyle w:val="Heading5"/>
        <w:rPr>
          <w:rFonts w:ascii="Arial" w:hAnsi="Arial" w:cs="Arial"/>
        </w:rPr>
      </w:pPr>
      <w:bookmarkStart w:id="838" w:name="_Toc122795778"/>
      <w:bookmarkStart w:id="839" w:name="_Toc158905828"/>
      <w:r w:rsidRPr="0046756F">
        <w:rPr>
          <w:rFonts w:ascii="Arial" w:hAnsi="Arial" w:cs="Arial"/>
        </w:rPr>
        <w:t>10.6.1.7.24 daucmfhw-HwInit-LLR-024</w:t>
      </w:r>
      <w:bookmarkEnd w:id="838"/>
      <w:bookmarkEnd w:id="839"/>
    </w:p>
    <w:p w14:paraId="1D7831E7" w14:textId="77777777" w:rsidR="009810C9" w:rsidRPr="0046756F" w:rsidRDefault="009810C9" w:rsidP="009810C9">
      <w:pPr>
        <w:rPr>
          <w:rFonts w:cs="Arial"/>
        </w:rPr>
      </w:pPr>
      <w:r w:rsidRPr="0046756F">
        <w:rPr>
          <w:rFonts w:cs="Arial"/>
        </w:rPr>
        <w:t>Requirement ID: H698-LLD-CMU-FNC-654</w:t>
      </w:r>
    </w:p>
    <w:p w14:paraId="271F3613" w14:textId="77777777" w:rsidR="009810C9" w:rsidRPr="0046756F" w:rsidRDefault="009810C9" w:rsidP="009810C9">
      <w:pPr>
        <w:rPr>
          <w:rFonts w:cs="Arial"/>
        </w:rPr>
      </w:pPr>
    </w:p>
    <w:p w14:paraId="736A31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up the priority of the PendSV interrupt by calling NvicSetPriority function with parameters PENDSV_IRQN and M_SET_PRIORITY_14.</w:t>
      </w:r>
    </w:p>
    <w:p w14:paraId="4BF9B0A0" w14:textId="77777777" w:rsidR="009810C9" w:rsidRPr="0046756F" w:rsidRDefault="00000000" w:rsidP="009810C9">
      <w:pPr>
        <w:rPr>
          <w:rFonts w:cs="Arial"/>
        </w:rPr>
      </w:pPr>
      <w:r>
        <w:rPr>
          <w:rFonts w:cs="Arial"/>
        </w:rPr>
        <w:pict w14:anchorId="0B6B8F60">
          <v:rect id="_x0000_i1442" style="width:0;height:1.5pt" o:hralign="center" o:hrstd="t" o:hr="t" fillcolor="#a0a0a0" stroked="f"/>
        </w:pict>
      </w:r>
    </w:p>
    <w:p w14:paraId="44F9BBB9" w14:textId="77777777" w:rsidR="009810C9" w:rsidRPr="0046756F" w:rsidRDefault="009810C9" w:rsidP="009810C9">
      <w:pPr>
        <w:pStyle w:val="Heading5"/>
        <w:rPr>
          <w:rFonts w:ascii="Arial" w:hAnsi="Arial" w:cs="Arial"/>
        </w:rPr>
      </w:pPr>
      <w:bookmarkStart w:id="840" w:name="_Toc122795779"/>
      <w:bookmarkStart w:id="841" w:name="_Toc158905829"/>
      <w:r w:rsidRPr="0046756F">
        <w:rPr>
          <w:rFonts w:ascii="Arial" w:hAnsi="Arial" w:cs="Arial"/>
        </w:rPr>
        <w:t>10.6.1.7.25 daucmfhw-HwInit-LLR-025</w:t>
      </w:r>
      <w:bookmarkEnd w:id="840"/>
      <w:bookmarkEnd w:id="841"/>
    </w:p>
    <w:p w14:paraId="3BA37AA1" w14:textId="77777777" w:rsidR="009810C9" w:rsidRPr="0046756F" w:rsidRDefault="009810C9" w:rsidP="009810C9">
      <w:pPr>
        <w:rPr>
          <w:rFonts w:cs="Arial"/>
        </w:rPr>
      </w:pPr>
      <w:r w:rsidRPr="0046756F">
        <w:rPr>
          <w:rFonts w:cs="Arial"/>
        </w:rPr>
        <w:t>Requirement ID: H698-LLD-CMU-FNC-655</w:t>
      </w:r>
    </w:p>
    <w:p w14:paraId="09A444D7" w14:textId="77777777" w:rsidR="009810C9" w:rsidRPr="0046756F" w:rsidRDefault="009810C9" w:rsidP="009810C9">
      <w:pPr>
        <w:rPr>
          <w:rFonts w:cs="Arial"/>
        </w:rPr>
      </w:pPr>
    </w:p>
    <w:p w14:paraId="7DF1911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CRC Peripheral Clock by calling 'RccAhb1PeriphClockCmd' with parameters M_RCC_AHB1PERIPH_CRC and ENABLE.</w:t>
      </w:r>
    </w:p>
    <w:p w14:paraId="375921C3" w14:textId="77777777" w:rsidR="009810C9" w:rsidRPr="0046756F" w:rsidRDefault="00000000" w:rsidP="009810C9">
      <w:pPr>
        <w:rPr>
          <w:rFonts w:cs="Arial"/>
        </w:rPr>
      </w:pPr>
      <w:r>
        <w:rPr>
          <w:rFonts w:cs="Arial"/>
        </w:rPr>
        <w:pict w14:anchorId="38681E08">
          <v:rect id="_x0000_i1443" style="width:0;height:1.5pt" o:hralign="center" o:hrstd="t" o:hr="t" fillcolor="#a0a0a0" stroked="f"/>
        </w:pict>
      </w:r>
    </w:p>
    <w:p w14:paraId="71710509" w14:textId="77777777" w:rsidR="009810C9" w:rsidRPr="0046756F" w:rsidRDefault="009810C9" w:rsidP="009810C9">
      <w:pPr>
        <w:pStyle w:val="Heading5"/>
        <w:rPr>
          <w:rFonts w:ascii="Arial" w:hAnsi="Arial" w:cs="Arial"/>
        </w:rPr>
      </w:pPr>
      <w:bookmarkStart w:id="842" w:name="_Toc122795780"/>
      <w:bookmarkStart w:id="843" w:name="_Toc158905830"/>
      <w:r w:rsidRPr="0046756F">
        <w:rPr>
          <w:rFonts w:ascii="Arial" w:hAnsi="Arial" w:cs="Arial"/>
        </w:rPr>
        <w:t>10.6.1.7.26 daucmfhw-HwInit-LLR-026</w:t>
      </w:r>
      <w:bookmarkEnd w:id="842"/>
      <w:bookmarkEnd w:id="843"/>
    </w:p>
    <w:p w14:paraId="17DB2A40" w14:textId="77777777" w:rsidR="009810C9" w:rsidRPr="0046756F" w:rsidRDefault="009810C9" w:rsidP="009810C9">
      <w:pPr>
        <w:rPr>
          <w:rFonts w:cs="Arial"/>
        </w:rPr>
      </w:pPr>
      <w:r w:rsidRPr="0046756F">
        <w:rPr>
          <w:rFonts w:cs="Arial"/>
        </w:rPr>
        <w:t>Requirement ID: H698-LLD-CMU-FNC-656</w:t>
      </w:r>
    </w:p>
    <w:p w14:paraId="4DF09604" w14:textId="77777777" w:rsidR="009810C9" w:rsidRPr="0046756F" w:rsidRDefault="009810C9" w:rsidP="009810C9">
      <w:pPr>
        <w:rPr>
          <w:rFonts w:cs="Arial"/>
        </w:rPr>
      </w:pPr>
    </w:p>
    <w:p w14:paraId="21B7FD3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initialize the FPU context save not in lazy mode (i.e M_FPU_CONTEXT_NOT_IN_LAZYMODE) in fpccr (Floating-point context control register) of M_FPU.</w:t>
      </w:r>
    </w:p>
    <w:p w14:paraId="2A79A75B" w14:textId="77777777" w:rsidR="009810C9" w:rsidRPr="0046756F" w:rsidRDefault="00000000" w:rsidP="009810C9">
      <w:pPr>
        <w:rPr>
          <w:rFonts w:cs="Arial"/>
        </w:rPr>
      </w:pPr>
      <w:r>
        <w:rPr>
          <w:rFonts w:cs="Arial"/>
        </w:rPr>
        <w:pict w14:anchorId="0D54EFAD">
          <v:rect id="_x0000_i1444" style="width:0;height:1.5pt" o:hralign="center" o:hrstd="t" o:hr="t" fillcolor="#a0a0a0" stroked="f"/>
        </w:pict>
      </w:r>
    </w:p>
    <w:p w14:paraId="18162461" w14:textId="77777777" w:rsidR="009810C9" w:rsidRPr="0046756F" w:rsidRDefault="009810C9" w:rsidP="009810C9">
      <w:pPr>
        <w:pStyle w:val="Heading5"/>
        <w:rPr>
          <w:rFonts w:ascii="Arial" w:hAnsi="Arial" w:cs="Arial"/>
        </w:rPr>
      </w:pPr>
      <w:bookmarkStart w:id="844" w:name="_Toc122795781"/>
      <w:bookmarkStart w:id="845" w:name="_Toc158905831"/>
      <w:r w:rsidRPr="0046756F">
        <w:rPr>
          <w:rFonts w:ascii="Arial" w:hAnsi="Arial" w:cs="Arial"/>
        </w:rPr>
        <w:t>10.6.1.7.27 daucmfhw-HwInit-LLR-027</w:t>
      </w:r>
      <w:bookmarkEnd w:id="844"/>
      <w:bookmarkEnd w:id="845"/>
    </w:p>
    <w:p w14:paraId="247E5A4F" w14:textId="77777777" w:rsidR="009810C9" w:rsidRPr="0046756F" w:rsidRDefault="009810C9" w:rsidP="009810C9">
      <w:pPr>
        <w:rPr>
          <w:rFonts w:cs="Arial"/>
        </w:rPr>
      </w:pPr>
      <w:r w:rsidRPr="0046756F">
        <w:rPr>
          <w:rFonts w:cs="Arial"/>
        </w:rPr>
        <w:t>Requirement ID: H698-LLD-CMU-FNC-657</w:t>
      </w:r>
    </w:p>
    <w:p w14:paraId="1E5B3D9A" w14:textId="77777777" w:rsidR="009810C9" w:rsidRPr="0046756F" w:rsidRDefault="009810C9" w:rsidP="009810C9">
      <w:pPr>
        <w:rPr>
          <w:rFonts w:cs="Arial"/>
        </w:rPr>
      </w:pPr>
    </w:p>
    <w:p w14:paraId="2D56F99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full access privileges for coprocessors (i.e M_ENABLE_FP_CPACR) in cpacr (Coprocessor access control register) of M_SCB.</w:t>
      </w:r>
    </w:p>
    <w:p w14:paraId="7CB0E120" w14:textId="77777777" w:rsidR="009810C9" w:rsidRPr="0046756F" w:rsidRDefault="00000000" w:rsidP="009810C9">
      <w:pPr>
        <w:rPr>
          <w:rFonts w:cs="Arial"/>
        </w:rPr>
      </w:pPr>
      <w:r>
        <w:rPr>
          <w:rFonts w:cs="Arial"/>
        </w:rPr>
        <w:pict w14:anchorId="0E7B805D">
          <v:rect id="_x0000_i1445" style="width:0;height:1.5pt" o:hralign="center" o:hrstd="t" o:hr="t" fillcolor="#a0a0a0" stroked="f"/>
        </w:pict>
      </w:r>
    </w:p>
    <w:p w14:paraId="28B98455" w14:textId="77777777" w:rsidR="009810C9" w:rsidRPr="0046756F" w:rsidRDefault="009810C9" w:rsidP="009810C9">
      <w:pPr>
        <w:pStyle w:val="Heading5"/>
        <w:rPr>
          <w:rFonts w:ascii="Arial" w:hAnsi="Arial" w:cs="Arial"/>
        </w:rPr>
      </w:pPr>
      <w:bookmarkStart w:id="846" w:name="_Toc122795782"/>
      <w:bookmarkStart w:id="847" w:name="_Toc158905832"/>
      <w:r w:rsidRPr="0046756F">
        <w:rPr>
          <w:rFonts w:ascii="Arial" w:hAnsi="Arial" w:cs="Arial"/>
        </w:rPr>
        <w:t>10.6.1.7.28 daucmfhw-HwInit-LLR-028</w:t>
      </w:r>
      <w:bookmarkEnd w:id="846"/>
      <w:bookmarkEnd w:id="847"/>
    </w:p>
    <w:p w14:paraId="70168685" w14:textId="77777777" w:rsidR="009810C9" w:rsidRPr="0046756F" w:rsidRDefault="009810C9" w:rsidP="009810C9">
      <w:pPr>
        <w:rPr>
          <w:rFonts w:cs="Arial"/>
        </w:rPr>
      </w:pPr>
      <w:r w:rsidRPr="0046756F">
        <w:rPr>
          <w:rFonts w:cs="Arial"/>
        </w:rPr>
        <w:t>Requirement ID: H698-LLD-CMU-FNC-658</w:t>
      </w:r>
    </w:p>
    <w:p w14:paraId="2B338DC2" w14:textId="77777777" w:rsidR="009810C9" w:rsidRPr="0046756F" w:rsidRDefault="009810C9" w:rsidP="009810C9">
      <w:pPr>
        <w:rPr>
          <w:rFonts w:cs="Arial"/>
        </w:rPr>
      </w:pPr>
    </w:p>
    <w:p w14:paraId="73D2259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Memory management Fault,Bus Fault,and Usage Fault exceptions  by setting the bits 16,17 and 18 to one of  System Handler Control and State Register(shcsr) of System Control Block(SCB) (i.e M_SCB_SHCSR_USGFAULTENA_MSK bitwise OR M_SCB_SHCSR_BUSFAULTENA_MSK bitwise OR M_SCB_SHCSR_MEMFAULTENA_MSK)</w:t>
      </w:r>
    </w:p>
    <w:p w14:paraId="5FF9E594" w14:textId="77777777" w:rsidR="009810C9" w:rsidRPr="0046756F" w:rsidRDefault="00000000" w:rsidP="009810C9">
      <w:pPr>
        <w:rPr>
          <w:rFonts w:cs="Arial"/>
        </w:rPr>
      </w:pPr>
      <w:r>
        <w:rPr>
          <w:rFonts w:cs="Arial"/>
        </w:rPr>
        <w:pict w14:anchorId="32F83253">
          <v:rect id="_x0000_i1446" style="width:0;height:1.5pt" o:hralign="center" o:hrstd="t" o:hr="t" fillcolor="#a0a0a0" stroked="f"/>
        </w:pict>
      </w:r>
    </w:p>
    <w:p w14:paraId="10E94E30" w14:textId="77777777" w:rsidR="009810C9" w:rsidRPr="0046756F" w:rsidRDefault="009810C9" w:rsidP="009810C9">
      <w:pPr>
        <w:pStyle w:val="Heading5"/>
        <w:rPr>
          <w:rFonts w:ascii="Arial" w:hAnsi="Arial" w:cs="Arial"/>
        </w:rPr>
      </w:pPr>
      <w:bookmarkStart w:id="848" w:name="_Toc122795783"/>
      <w:bookmarkStart w:id="849" w:name="_Toc158905833"/>
      <w:r w:rsidRPr="0046756F">
        <w:rPr>
          <w:rFonts w:ascii="Arial" w:hAnsi="Arial" w:cs="Arial"/>
        </w:rPr>
        <w:t>10.6.1.7.29 daucmfhw-HwInit-LLR-029</w:t>
      </w:r>
      <w:bookmarkEnd w:id="848"/>
      <w:bookmarkEnd w:id="849"/>
    </w:p>
    <w:p w14:paraId="61693EBC" w14:textId="77777777" w:rsidR="009810C9" w:rsidRPr="0046756F" w:rsidRDefault="009810C9" w:rsidP="009810C9">
      <w:pPr>
        <w:rPr>
          <w:rFonts w:cs="Arial"/>
        </w:rPr>
      </w:pPr>
      <w:r w:rsidRPr="0046756F">
        <w:rPr>
          <w:rFonts w:cs="Arial"/>
        </w:rPr>
        <w:t>Requirement ID: H698-LLD-CMU-FNC-659</w:t>
      </w:r>
    </w:p>
    <w:p w14:paraId="1D988E16" w14:textId="77777777" w:rsidR="009810C9" w:rsidRPr="0046756F" w:rsidRDefault="009810C9" w:rsidP="009810C9">
      <w:pPr>
        <w:rPr>
          <w:rFonts w:cs="Arial"/>
        </w:rPr>
      </w:pPr>
    </w:p>
    <w:p w14:paraId="008FA90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Usage Fault when the processor executes DIV(division) instruction with a divisor of 0 (M_DIVIDE_ZERO) by setting bit 4 of Configuration Control Register (ccr) of System Control Block(SCB).</w:t>
      </w:r>
    </w:p>
    <w:p w14:paraId="22542C84" w14:textId="77777777" w:rsidR="009810C9" w:rsidRPr="0046756F" w:rsidRDefault="00000000" w:rsidP="009810C9">
      <w:pPr>
        <w:rPr>
          <w:rFonts w:cs="Arial"/>
        </w:rPr>
      </w:pPr>
      <w:r>
        <w:rPr>
          <w:rFonts w:cs="Arial"/>
        </w:rPr>
        <w:pict w14:anchorId="76AF5904">
          <v:rect id="_x0000_i1447" style="width:0;height:1.5pt" o:hralign="center" o:hrstd="t" o:hr="t" fillcolor="#a0a0a0" stroked="f"/>
        </w:pict>
      </w:r>
    </w:p>
    <w:p w14:paraId="123C758F" w14:textId="77777777" w:rsidR="009810C9" w:rsidRPr="0046756F" w:rsidRDefault="009810C9" w:rsidP="009810C9">
      <w:pPr>
        <w:pStyle w:val="Heading5"/>
        <w:rPr>
          <w:rFonts w:ascii="Arial" w:hAnsi="Arial" w:cs="Arial"/>
        </w:rPr>
      </w:pPr>
      <w:bookmarkStart w:id="850" w:name="_Toc122795784"/>
      <w:bookmarkStart w:id="851" w:name="_Toc158905834"/>
      <w:r w:rsidRPr="0046756F">
        <w:rPr>
          <w:rFonts w:ascii="Arial" w:hAnsi="Arial" w:cs="Arial"/>
        </w:rPr>
        <w:t>10.6.1.7.30 daucmfhw-HwInit-LLR-030</w:t>
      </w:r>
      <w:bookmarkEnd w:id="850"/>
      <w:bookmarkEnd w:id="851"/>
    </w:p>
    <w:p w14:paraId="3476B75E" w14:textId="77777777" w:rsidR="009810C9" w:rsidRPr="0046756F" w:rsidRDefault="009810C9" w:rsidP="009810C9">
      <w:pPr>
        <w:rPr>
          <w:rFonts w:cs="Arial"/>
        </w:rPr>
      </w:pPr>
      <w:r w:rsidRPr="0046756F">
        <w:rPr>
          <w:rFonts w:cs="Arial"/>
        </w:rPr>
        <w:t>Requirement ID: H698-LLD-CMU-FNC-660</w:t>
      </w:r>
    </w:p>
    <w:p w14:paraId="49656D1F" w14:textId="77777777" w:rsidR="009810C9" w:rsidRPr="0046756F" w:rsidRDefault="009810C9" w:rsidP="009810C9">
      <w:pPr>
        <w:rPr>
          <w:rFonts w:cs="Arial"/>
        </w:rPr>
      </w:pPr>
    </w:p>
    <w:p w14:paraId="531829E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GPIOC Peripheral Clock by calling ‘RccAhb1PeriphClockCmd’ function with parameters M_RCC_AHB1PERIPH_GPIOC and ENABLE.</w:t>
      </w:r>
    </w:p>
    <w:p w14:paraId="610C2070" w14:textId="77777777" w:rsidR="009810C9" w:rsidRPr="0046756F" w:rsidRDefault="00000000" w:rsidP="009810C9">
      <w:pPr>
        <w:rPr>
          <w:rFonts w:cs="Arial"/>
        </w:rPr>
      </w:pPr>
      <w:r>
        <w:rPr>
          <w:rFonts w:cs="Arial"/>
        </w:rPr>
        <w:pict w14:anchorId="3FF6D781">
          <v:rect id="_x0000_i1448" style="width:0;height:1.5pt" o:hralign="center" o:hrstd="t" o:hr="t" fillcolor="#a0a0a0" stroked="f"/>
        </w:pict>
      </w:r>
    </w:p>
    <w:p w14:paraId="29455842" w14:textId="77777777" w:rsidR="009810C9" w:rsidRPr="0046756F" w:rsidRDefault="009810C9" w:rsidP="009810C9">
      <w:pPr>
        <w:pStyle w:val="Heading5"/>
        <w:rPr>
          <w:rFonts w:ascii="Arial" w:hAnsi="Arial" w:cs="Arial"/>
        </w:rPr>
      </w:pPr>
      <w:bookmarkStart w:id="852" w:name="_Toc122795785"/>
      <w:bookmarkStart w:id="853" w:name="_Toc158905835"/>
      <w:r w:rsidRPr="0046756F">
        <w:rPr>
          <w:rFonts w:ascii="Arial" w:hAnsi="Arial" w:cs="Arial"/>
        </w:rPr>
        <w:t>10.6.1.7.31 daucmfhw-HwInit-LLR-034</w:t>
      </w:r>
      <w:bookmarkEnd w:id="852"/>
      <w:bookmarkEnd w:id="853"/>
    </w:p>
    <w:p w14:paraId="6457A135" w14:textId="77777777" w:rsidR="009810C9" w:rsidRPr="0046756F" w:rsidRDefault="009810C9" w:rsidP="009810C9">
      <w:pPr>
        <w:rPr>
          <w:rFonts w:cs="Arial"/>
        </w:rPr>
      </w:pPr>
      <w:r w:rsidRPr="0046756F">
        <w:rPr>
          <w:rFonts w:cs="Arial"/>
        </w:rPr>
        <w:t>Requirement ID: H698-LLD-CMU-FNC-664</w:t>
      </w:r>
    </w:p>
    <w:p w14:paraId="10D0682A" w14:textId="77777777" w:rsidR="009810C9" w:rsidRPr="0046756F" w:rsidRDefault="009810C9" w:rsidP="009810C9">
      <w:pPr>
        <w:rPr>
          <w:rFonts w:cs="Arial"/>
        </w:rPr>
      </w:pPr>
    </w:p>
    <w:p w14:paraId="2638DB0B"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6E37E8EB" w14:textId="77777777" w:rsidR="009810C9" w:rsidRPr="0046756F" w:rsidRDefault="009810C9" w:rsidP="009810C9">
      <w:pPr>
        <w:widowControl w:val="0"/>
        <w:autoSpaceDE w:val="0"/>
        <w:autoSpaceDN w:val="0"/>
        <w:adjustRightInd w:val="0"/>
        <w:rPr>
          <w:rFonts w:cs="Arial"/>
        </w:rPr>
      </w:pPr>
      <w:r w:rsidRPr="0046756F">
        <w:rPr>
          <w:rFonts w:cs="Arial"/>
        </w:rPr>
        <w:t>- set GPIO pins of GPIO Init structure to be configured to (M_HW_LED_GREEN bitwise OR M_HW_LED_RED)</w:t>
      </w:r>
    </w:p>
    <w:p w14:paraId="71EF7ADA" w14:textId="77777777" w:rsidR="009810C9" w:rsidRPr="0046756F" w:rsidRDefault="009810C9" w:rsidP="009810C9">
      <w:pPr>
        <w:widowControl w:val="0"/>
        <w:autoSpaceDE w:val="0"/>
        <w:autoSpaceDN w:val="0"/>
        <w:adjustRightInd w:val="0"/>
        <w:rPr>
          <w:rFonts w:cs="Arial"/>
        </w:rPr>
      </w:pPr>
      <w:r w:rsidRPr="0046756F">
        <w:rPr>
          <w:rFonts w:cs="Arial"/>
        </w:rPr>
        <w:t>- set speed for the selected pins of GPIO Init structure to GPIO_SPEED_50MHZ</w:t>
      </w:r>
    </w:p>
    <w:p w14:paraId="0B48E43A" w14:textId="77777777" w:rsidR="009810C9" w:rsidRPr="0046756F" w:rsidRDefault="009810C9" w:rsidP="009810C9">
      <w:pPr>
        <w:widowControl w:val="0"/>
        <w:autoSpaceDE w:val="0"/>
        <w:autoSpaceDN w:val="0"/>
        <w:adjustRightInd w:val="0"/>
        <w:rPr>
          <w:rFonts w:cs="Arial"/>
        </w:rPr>
      </w:pPr>
      <w:r w:rsidRPr="0046756F">
        <w:rPr>
          <w:rFonts w:cs="Arial"/>
        </w:rPr>
        <w:t>- set operating mode for the selected pins of GPIO Init structure to GPIO_MODE_OUT</w:t>
      </w:r>
    </w:p>
    <w:p w14:paraId="06682F42" w14:textId="77777777" w:rsidR="009810C9" w:rsidRPr="0046756F" w:rsidRDefault="009810C9" w:rsidP="009810C9">
      <w:pPr>
        <w:widowControl w:val="0"/>
        <w:autoSpaceDE w:val="0"/>
        <w:autoSpaceDN w:val="0"/>
        <w:adjustRightInd w:val="0"/>
        <w:rPr>
          <w:rFonts w:cs="Arial"/>
        </w:rPr>
      </w:pPr>
      <w:r w:rsidRPr="0046756F">
        <w:rPr>
          <w:rFonts w:cs="Arial"/>
        </w:rPr>
        <w:t>- set operating output type for the selected pins of GPIO Init structure to GPIO_OTYPE_PP</w:t>
      </w:r>
    </w:p>
    <w:p w14:paraId="65E9B491" w14:textId="77777777" w:rsidR="009810C9" w:rsidRPr="0046756F" w:rsidRDefault="009810C9" w:rsidP="009810C9">
      <w:pPr>
        <w:widowControl w:val="0"/>
        <w:autoSpaceDE w:val="0"/>
        <w:autoSpaceDN w:val="0"/>
        <w:adjustRightInd w:val="0"/>
        <w:rPr>
          <w:rFonts w:cs="Arial"/>
        </w:rPr>
      </w:pPr>
      <w:r w:rsidRPr="0046756F">
        <w:rPr>
          <w:rFonts w:cs="Arial"/>
        </w:rPr>
        <w:t>- set operating Pull-up/Pull down for the selected pins of GPIO Init structure to GPIO_PUPD_DOWN</w:t>
      </w:r>
    </w:p>
    <w:p w14:paraId="51C1045A" w14:textId="77777777" w:rsidR="009810C9" w:rsidRPr="0046756F" w:rsidRDefault="009810C9" w:rsidP="009810C9">
      <w:pPr>
        <w:widowControl w:val="0"/>
        <w:autoSpaceDE w:val="0"/>
        <w:autoSpaceDN w:val="0"/>
        <w:adjustRightInd w:val="0"/>
        <w:rPr>
          <w:rFonts w:cs="Arial"/>
        </w:rPr>
      </w:pPr>
      <w:r w:rsidRPr="0046756F">
        <w:rPr>
          <w:rFonts w:cs="Arial"/>
        </w:rPr>
        <w:t xml:space="preserve">- initializes the GPIOC Peripheral by calling function GpioInit with parameters M_GPIOC and reference to </w:t>
      </w:r>
    </w:p>
    <w:p w14:paraId="74D0DD30" w14:textId="77777777" w:rsidR="009810C9" w:rsidRPr="0046756F" w:rsidRDefault="009810C9" w:rsidP="009810C9">
      <w:pPr>
        <w:widowControl w:val="0"/>
        <w:autoSpaceDE w:val="0"/>
        <w:autoSpaceDN w:val="0"/>
        <w:adjustRightInd w:val="0"/>
        <w:rPr>
          <w:rFonts w:cs="Arial"/>
        </w:rPr>
      </w:pPr>
      <w:r w:rsidRPr="0046756F">
        <w:rPr>
          <w:rFonts w:cs="Arial"/>
        </w:rPr>
        <w:t xml:space="preserve">  GPIO Init structure</w:t>
      </w:r>
    </w:p>
    <w:p w14:paraId="0BC27B3E" w14:textId="77777777" w:rsidR="009810C9" w:rsidRPr="0046756F" w:rsidRDefault="009810C9" w:rsidP="009810C9">
      <w:pPr>
        <w:widowControl w:val="0"/>
        <w:autoSpaceDE w:val="0"/>
        <w:autoSpaceDN w:val="0"/>
        <w:adjustRightInd w:val="0"/>
        <w:rPr>
          <w:rFonts w:cs="Arial"/>
        </w:rPr>
      </w:pPr>
      <w:r w:rsidRPr="0046756F">
        <w:rPr>
          <w:rFonts w:cs="Arial"/>
        </w:rPr>
        <w:t xml:space="preserve">- Turn on the green LED by calling GpioSetBits function with parameters M_GPIOC and </w:t>
      </w:r>
    </w:p>
    <w:p w14:paraId="3EFEB64A"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M_HW_LED_GREEN.</w:t>
      </w:r>
    </w:p>
    <w:p w14:paraId="4CA41AA3" w14:textId="77777777" w:rsidR="009810C9" w:rsidRPr="0046756F" w:rsidRDefault="00000000" w:rsidP="009810C9">
      <w:pPr>
        <w:rPr>
          <w:rFonts w:cs="Arial"/>
        </w:rPr>
      </w:pPr>
      <w:r>
        <w:rPr>
          <w:rFonts w:cs="Arial"/>
        </w:rPr>
        <w:pict w14:anchorId="7BB63CD0">
          <v:rect id="_x0000_i1449" style="width:0;height:1.5pt" o:hralign="center" o:hrstd="t" o:hr="t" fillcolor="#a0a0a0" stroked="f"/>
        </w:pict>
      </w:r>
    </w:p>
    <w:p w14:paraId="4E9EAC51" w14:textId="77777777" w:rsidR="009810C9" w:rsidRPr="0046756F" w:rsidRDefault="009810C9" w:rsidP="009810C9">
      <w:pPr>
        <w:pStyle w:val="Heading3"/>
      </w:pPr>
      <w:bookmarkStart w:id="854" w:name="_Toc122795786"/>
      <w:bookmarkStart w:id="855" w:name="_Toc158905836"/>
      <w:r w:rsidRPr="0046756F">
        <w:t>10.6.2 HwCopy</w:t>
      </w:r>
      <w:bookmarkEnd w:id="854"/>
      <w:bookmarkEnd w:id="855"/>
    </w:p>
    <w:p w14:paraId="384575BE" w14:textId="77777777" w:rsidR="009810C9" w:rsidRPr="0046756F" w:rsidRDefault="009810C9" w:rsidP="009810C9">
      <w:pPr>
        <w:rPr>
          <w:rFonts w:cs="Arial"/>
        </w:rPr>
      </w:pPr>
    </w:p>
    <w:p w14:paraId="5BC2DD74"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HwCopy will follow in the sub sections.</w:t>
      </w:r>
    </w:p>
    <w:p w14:paraId="5DB68667" w14:textId="77777777" w:rsidR="009810C9" w:rsidRPr="0046756F" w:rsidRDefault="00000000" w:rsidP="009810C9">
      <w:pPr>
        <w:rPr>
          <w:rFonts w:cs="Arial"/>
        </w:rPr>
      </w:pPr>
      <w:r>
        <w:rPr>
          <w:rFonts w:cs="Arial"/>
        </w:rPr>
        <w:pict w14:anchorId="1947E64F">
          <v:rect id="_x0000_i1450" style="width:0;height:1.5pt" o:hralign="center" o:hrstd="t" o:hr="t" fillcolor="#a0a0a0" stroked="f"/>
        </w:pict>
      </w:r>
    </w:p>
    <w:p w14:paraId="3E4F0066" w14:textId="77777777" w:rsidR="009810C9" w:rsidRPr="0046756F" w:rsidRDefault="009810C9" w:rsidP="009810C9">
      <w:pPr>
        <w:pStyle w:val="Heading4"/>
        <w:rPr>
          <w:rFonts w:ascii="Arial" w:hAnsi="Arial" w:cs="Arial"/>
        </w:rPr>
      </w:pPr>
      <w:bookmarkStart w:id="856" w:name="_Toc122795787"/>
      <w:bookmarkStart w:id="857" w:name="_Toc158905837"/>
      <w:r w:rsidRPr="0046756F">
        <w:rPr>
          <w:rFonts w:ascii="Arial" w:hAnsi="Arial" w:cs="Arial"/>
        </w:rPr>
        <w:t>10.6.2.1 Brief Description</w:t>
      </w:r>
      <w:bookmarkEnd w:id="856"/>
      <w:bookmarkEnd w:id="857"/>
    </w:p>
    <w:p w14:paraId="77CF20DE" w14:textId="77777777" w:rsidR="009810C9" w:rsidRPr="0046756F" w:rsidRDefault="009810C9" w:rsidP="009810C9">
      <w:pPr>
        <w:rPr>
          <w:rFonts w:cs="Arial"/>
        </w:rPr>
      </w:pPr>
    </w:p>
    <w:p w14:paraId="602CE05A" w14:textId="77777777" w:rsidR="009810C9" w:rsidRPr="0046756F" w:rsidRDefault="009810C9" w:rsidP="009810C9">
      <w:pPr>
        <w:widowControl w:val="0"/>
        <w:autoSpaceDE w:val="0"/>
        <w:autoSpaceDN w:val="0"/>
        <w:adjustRightInd w:val="0"/>
        <w:rPr>
          <w:rFonts w:cs="Arial"/>
          <w:sz w:val="17"/>
          <w:szCs w:val="17"/>
        </w:rPr>
      </w:pPr>
      <w:r w:rsidRPr="0046756F">
        <w:rPr>
          <w:rFonts w:cs="Arial"/>
        </w:rPr>
        <w:t>HwCopy function copies data from source buffer to destination buffer.</w:t>
      </w:r>
    </w:p>
    <w:p w14:paraId="34A7D8B4" w14:textId="77777777" w:rsidR="009810C9" w:rsidRPr="0046756F" w:rsidRDefault="00000000" w:rsidP="009810C9">
      <w:pPr>
        <w:rPr>
          <w:rFonts w:cs="Arial"/>
        </w:rPr>
      </w:pPr>
      <w:r>
        <w:rPr>
          <w:rFonts w:cs="Arial"/>
        </w:rPr>
        <w:pict w14:anchorId="765B2A28">
          <v:rect id="_x0000_i1451" style="width:0;height:1.5pt" o:hralign="center" o:hrstd="t" o:hr="t" fillcolor="#a0a0a0" stroked="f"/>
        </w:pict>
      </w:r>
    </w:p>
    <w:p w14:paraId="26313C78" w14:textId="77777777" w:rsidR="009810C9" w:rsidRPr="0046756F" w:rsidRDefault="009810C9" w:rsidP="009810C9">
      <w:pPr>
        <w:pStyle w:val="Heading4"/>
        <w:rPr>
          <w:rFonts w:ascii="Arial" w:hAnsi="Arial" w:cs="Arial"/>
        </w:rPr>
      </w:pPr>
      <w:bookmarkStart w:id="858" w:name="_Toc122795788"/>
      <w:bookmarkStart w:id="859" w:name="_Toc158905838"/>
      <w:r w:rsidRPr="0046756F">
        <w:rPr>
          <w:rFonts w:ascii="Arial" w:hAnsi="Arial" w:cs="Arial"/>
        </w:rPr>
        <w:t>10.6.2.2 List of HLRs allocated</w:t>
      </w:r>
      <w:bookmarkEnd w:id="858"/>
      <w:bookmarkEnd w:id="859"/>
    </w:p>
    <w:p w14:paraId="49E9A195" w14:textId="77777777" w:rsidR="009810C9" w:rsidRPr="0046756F" w:rsidRDefault="009810C9" w:rsidP="009810C9">
      <w:pPr>
        <w:rPr>
          <w:rFonts w:cs="Arial"/>
        </w:rPr>
      </w:pPr>
    </w:p>
    <w:p w14:paraId="22E8B0B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3D113CE" w14:textId="77777777" w:rsidR="009810C9" w:rsidRPr="0046756F" w:rsidRDefault="00000000" w:rsidP="009810C9">
      <w:pPr>
        <w:rPr>
          <w:rFonts w:cs="Arial"/>
        </w:rPr>
      </w:pPr>
      <w:r>
        <w:rPr>
          <w:rFonts w:cs="Arial"/>
        </w:rPr>
        <w:pict w14:anchorId="226D28FC">
          <v:rect id="_x0000_i1452" style="width:0;height:1.5pt" o:hralign="center" o:hrstd="t" o:hr="t" fillcolor="#a0a0a0" stroked="f"/>
        </w:pict>
      </w:r>
    </w:p>
    <w:p w14:paraId="16F1BB2D" w14:textId="77777777" w:rsidR="009810C9" w:rsidRPr="0046756F" w:rsidRDefault="009810C9" w:rsidP="009810C9">
      <w:pPr>
        <w:pStyle w:val="Heading4"/>
        <w:rPr>
          <w:rFonts w:ascii="Arial" w:hAnsi="Arial" w:cs="Arial"/>
        </w:rPr>
      </w:pPr>
      <w:bookmarkStart w:id="860" w:name="_Toc122795789"/>
      <w:bookmarkStart w:id="861" w:name="_Toc158905839"/>
      <w:r w:rsidRPr="0046756F">
        <w:rPr>
          <w:rFonts w:ascii="Arial" w:hAnsi="Arial" w:cs="Arial"/>
        </w:rPr>
        <w:t>10.6.2.3 List of global variables accessed and modified</w:t>
      </w:r>
      <w:bookmarkEnd w:id="860"/>
      <w:bookmarkEnd w:id="861"/>
    </w:p>
    <w:p w14:paraId="52A6720E" w14:textId="77777777" w:rsidR="009810C9" w:rsidRPr="0046756F" w:rsidRDefault="009810C9" w:rsidP="009810C9">
      <w:pPr>
        <w:rPr>
          <w:rFonts w:cs="Arial"/>
        </w:rPr>
      </w:pPr>
    </w:p>
    <w:p w14:paraId="56727294"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FA27C6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178B065C" w14:textId="77777777" w:rsidR="009810C9" w:rsidRPr="0046756F" w:rsidRDefault="00000000" w:rsidP="009810C9">
      <w:pPr>
        <w:rPr>
          <w:rFonts w:cs="Arial"/>
        </w:rPr>
      </w:pPr>
      <w:r>
        <w:rPr>
          <w:rFonts w:cs="Arial"/>
        </w:rPr>
        <w:pict w14:anchorId="50CA071D">
          <v:rect id="_x0000_i1453" style="width:0;height:1.5pt" o:hralign="center" o:hrstd="t" o:hr="t" fillcolor="#a0a0a0" stroked="f"/>
        </w:pict>
      </w:r>
    </w:p>
    <w:p w14:paraId="4B7FBEFA" w14:textId="77777777" w:rsidR="009810C9" w:rsidRPr="0046756F" w:rsidRDefault="009810C9" w:rsidP="009810C9">
      <w:pPr>
        <w:pStyle w:val="Heading4"/>
        <w:rPr>
          <w:rFonts w:ascii="Arial" w:hAnsi="Arial" w:cs="Arial"/>
        </w:rPr>
      </w:pPr>
      <w:bookmarkStart w:id="862" w:name="_Toc122795790"/>
      <w:bookmarkStart w:id="863" w:name="_Toc158905840"/>
      <w:r w:rsidRPr="0046756F">
        <w:rPr>
          <w:rFonts w:ascii="Arial" w:hAnsi="Arial" w:cs="Arial"/>
        </w:rPr>
        <w:t>10.6.2.4 Parameter list (Input/Output)</w:t>
      </w:r>
      <w:bookmarkEnd w:id="862"/>
      <w:bookmarkEnd w:id="863"/>
    </w:p>
    <w:p w14:paraId="7ECE6890" w14:textId="77777777" w:rsidR="009810C9" w:rsidRPr="0046756F" w:rsidRDefault="009810C9" w:rsidP="009810C9">
      <w:pPr>
        <w:rPr>
          <w:rFonts w:cs="Arial"/>
        </w:rPr>
      </w:pPr>
    </w:p>
    <w:p w14:paraId="4F8E6428" w14:textId="77777777" w:rsidR="009810C9" w:rsidRPr="0046756F" w:rsidRDefault="009810C9" w:rsidP="009810C9">
      <w:pPr>
        <w:widowControl w:val="0"/>
        <w:autoSpaceDE w:val="0"/>
        <w:autoSpaceDN w:val="0"/>
        <w:adjustRightInd w:val="0"/>
        <w:rPr>
          <w:rFonts w:cs="Arial"/>
        </w:rPr>
      </w:pPr>
      <w:r w:rsidRPr="0046756F">
        <w:rPr>
          <w:rFonts w:cs="Arial"/>
        </w:rPr>
        <w:t>Inputs:    const T_UINT8 * p_src - pointer to source buffer</w:t>
      </w:r>
    </w:p>
    <w:p w14:paraId="24A53883" w14:textId="77777777" w:rsidR="009810C9" w:rsidRPr="0046756F" w:rsidRDefault="009810C9" w:rsidP="009810C9">
      <w:pPr>
        <w:widowControl w:val="0"/>
        <w:autoSpaceDE w:val="0"/>
        <w:autoSpaceDN w:val="0"/>
        <w:adjustRightInd w:val="0"/>
        <w:rPr>
          <w:rFonts w:cs="Arial"/>
        </w:rPr>
      </w:pPr>
      <w:r w:rsidRPr="0046756F">
        <w:rPr>
          <w:rFonts w:cs="Arial"/>
        </w:rPr>
        <w:t xml:space="preserve">               T_UINT16 count - number of bytes to be copied</w:t>
      </w:r>
    </w:p>
    <w:p w14:paraId="7175B53B"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T_UINT8 * p_dest - pointer to destination buffer</w:t>
      </w:r>
    </w:p>
    <w:p w14:paraId="4BB688C0" w14:textId="77777777" w:rsidR="009810C9" w:rsidRPr="0046756F" w:rsidRDefault="00000000" w:rsidP="009810C9">
      <w:pPr>
        <w:rPr>
          <w:rFonts w:cs="Arial"/>
        </w:rPr>
      </w:pPr>
      <w:r>
        <w:rPr>
          <w:rFonts w:cs="Arial"/>
        </w:rPr>
        <w:pict w14:anchorId="717FCCE2">
          <v:rect id="_x0000_i1454" style="width:0;height:1.5pt" o:hralign="center" o:hrstd="t" o:hr="t" fillcolor="#a0a0a0" stroked="f"/>
        </w:pict>
      </w:r>
    </w:p>
    <w:p w14:paraId="34A91261" w14:textId="77777777" w:rsidR="009810C9" w:rsidRPr="0046756F" w:rsidRDefault="009810C9" w:rsidP="009810C9">
      <w:pPr>
        <w:pStyle w:val="Heading4"/>
        <w:rPr>
          <w:rFonts w:ascii="Arial" w:hAnsi="Arial" w:cs="Arial"/>
        </w:rPr>
      </w:pPr>
      <w:bookmarkStart w:id="864" w:name="_Toc122795791"/>
      <w:bookmarkStart w:id="865" w:name="_Toc158905841"/>
      <w:r w:rsidRPr="0046756F">
        <w:rPr>
          <w:rFonts w:ascii="Arial" w:hAnsi="Arial" w:cs="Arial"/>
        </w:rPr>
        <w:t>10.6.2.5 Return Value</w:t>
      </w:r>
      <w:bookmarkEnd w:id="864"/>
      <w:bookmarkEnd w:id="865"/>
    </w:p>
    <w:p w14:paraId="5532EAE7" w14:textId="77777777" w:rsidR="009810C9" w:rsidRPr="0046756F" w:rsidRDefault="009810C9" w:rsidP="009810C9">
      <w:pPr>
        <w:rPr>
          <w:rFonts w:cs="Arial"/>
        </w:rPr>
      </w:pPr>
    </w:p>
    <w:p w14:paraId="1D6A8DB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BCA76C0" w14:textId="77777777" w:rsidR="009810C9" w:rsidRPr="0046756F" w:rsidRDefault="00000000" w:rsidP="009810C9">
      <w:pPr>
        <w:rPr>
          <w:rFonts w:cs="Arial"/>
        </w:rPr>
      </w:pPr>
      <w:r>
        <w:rPr>
          <w:rFonts w:cs="Arial"/>
        </w:rPr>
        <w:pict w14:anchorId="4EE3E2C7">
          <v:rect id="_x0000_i1455" style="width:0;height:1.5pt" o:hralign="center" o:hrstd="t" o:hr="t" fillcolor="#a0a0a0" stroked="f"/>
        </w:pict>
      </w:r>
    </w:p>
    <w:p w14:paraId="413A671C" w14:textId="77777777" w:rsidR="009810C9" w:rsidRPr="0046756F" w:rsidRDefault="009810C9" w:rsidP="009810C9">
      <w:pPr>
        <w:pStyle w:val="Heading4"/>
        <w:rPr>
          <w:rFonts w:ascii="Arial" w:hAnsi="Arial" w:cs="Arial"/>
        </w:rPr>
      </w:pPr>
      <w:bookmarkStart w:id="866" w:name="_Toc122795792"/>
      <w:bookmarkStart w:id="867" w:name="_Toc158905842"/>
      <w:r w:rsidRPr="0046756F">
        <w:rPr>
          <w:rFonts w:ascii="Arial" w:hAnsi="Arial" w:cs="Arial"/>
        </w:rPr>
        <w:t>10.6.2.6 Other CSUs called by this CSU</w:t>
      </w:r>
      <w:bookmarkEnd w:id="866"/>
      <w:bookmarkEnd w:id="867"/>
    </w:p>
    <w:p w14:paraId="78928252" w14:textId="77777777" w:rsidR="009810C9" w:rsidRPr="0046756F" w:rsidRDefault="009810C9" w:rsidP="009810C9">
      <w:pPr>
        <w:rPr>
          <w:rFonts w:cs="Arial"/>
        </w:rPr>
      </w:pPr>
    </w:p>
    <w:p w14:paraId="279E8C3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876AACC" w14:textId="77777777" w:rsidR="009810C9" w:rsidRPr="0046756F" w:rsidRDefault="00000000" w:rsidP="009810C9">
      <w:pPr>
        <w:rPr>
          <w:rFonts w:cs="Arial"/>
        </w:rPr>
      </w:pPr>
      <w:r>
        <w:rPr>
          <w:rFonts w:cs="Arial"/>
        </w:rPr>
        <w:pict w14:anchorId="177FBCB2">
          <v:rect id="_x0000_i1456" style="width:0;height:1.5pt" o:hralign="center" o:hrstd="t" o:hr="t" fillcolor="#a0a0a0" stroked="f"/>
        </w:pict>
      </w:r>
    </w:p>
    <w:p w14:paraId="4B831526" w14:textId="77777777" w:rsidR="009810C9" w:rsidRPr="0046756F" w:rsidRDefault="009810C9" w:rsidP="009810C9">
      <w:pPr>
        <w:pStyle w:val="Heading4"/>
        <w:rPr>
          <w:rFonts w:ascii="Arial" w:hAnsi="Arial" w:cs="Arial"/>
        </w:rPr>
      </w:pPr>
      <w:bookmarkStart w:id="868" w:name="_Toc122795793"/>
      <w:bookmarkStart w:id="869" w:name="_Toc158905843"/>
      <w:r w:rsidRPr="0046756F">
        <w:rPr>
          <w:rFonts w:ascii="Arial" w:hAnsi="Arial" w:cs="Arial"/>
        </w:rPr>
        <w:t>10.6.2.7 Description of list of LLRs allocated</w:t>
      </w:r>
      <w:bookmarkEnd w:id="868"/>
      <w:bookmarkEnd w:id="869"/>
    </w:p>
    <w:p w14:paraId="7ECF1FC1" w14:textId="77777777" w:rsidR="009810C9" w:rsidRPr="0046756F" w:rsidRDefault="009810C9" w:rsidP="009810C9">
      <w:pPr>
        <w:rPr>
          <w:rFonts w:cs="Arial"/>
        </w:rPr>
      </w:pPr>
    </w:p>
    <w:p w14:paraId="6B021DD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HwCopy.</w:t>
      </w:r>
    </w:p>
    <w:p w14:paraId="4B404661" w14:textId="77777777" w:rsidR="009810C9" w:rsidRPr="0046756F" w:rsidRDefault="00000000" w:rsidP="009810C9">
      <w:pPr>
        <w:rPr>
          <w:rFonts w:cs="Arial"/>
        </w:rPr>
      </w:pPr>
      <w:r>
        <w:rPr>
          <w:rFonts w:cs="Arial"/>
        </w:rPr>
        <w:pict w14:anchorId="1A76A852">
          <v:rect id="_x0000_i1457" style="width:0;height:1.5pt" o:hralign="center" o:hrstd="t" o:hr="t" fillcolor="#a0a0a0" stroked="f"/>
        </w:pict>
      </w:r>
    </w:p>
    <w:p w14:paraId="7BD8DFC3" w14:textId="77777777" w:rsidR="009810C9" w:rsidRPr="0046756F" w:rsidRDefault="009810C9" w:rsidP="009810C9">
      <w:pPr>
        <w:pStyle w:val="Heading5"/>
        <w:rPr>
          <w:rFonts w:ascii="Arial" w:hAnsi="Arial" w:cs="Arial"/>
        </w:rPr>
      </w:pPr>
      <w:bookmarkStart w:id="870" w:name="_Toc122795794"/>
      <w:bookmarkStart w:id="871" w:name="_Toc158905844"/>
      <w:r w:rsidRPr="0046756F">
        <w:rPr>
          <w:rFonts w:ascii="Arial" w:hAnsi="Arial" w:cs="Arial"/>
        </w:rPr>
        <w:t>10.6.2.7.1 daucmfhw-HwCopy-LLR-001</w:t>
      </w:r>
      <w:bookmarkEnd w:id="870"/>
      <w:bookmarkEnd w:id="871"/>
    </w:p>
    <w:p w14:paraId="4A0D2497" w14:textId="77777777" w:rsidR="009810C9" w:rsidRPr="0046756F" w:rsidRDefault="009810C9" w:rsidP="009810C9">
      <w:pPr>
        <w:rPr>
          <w:rFonts w:cs="Arial"/>
        </w:rPr>
      </w:pPr>
      <w:r w:rsidRPr="0046756F">
        <w:rPr>
          <w:rFonts w:cs="Arial"/>
        </w:rPr>
        <w:t>Requirement ID: H698-LLD-CMU-DRQ-673</w:t>
      </w:r>
    </w:p>
    <w:p w14:paraId="75418C4B" w14:textId="77777777" w:rsidR="009810C9" w:rsidRPr="0046756F" w:rsidRDefault="009810C9" w:rsidP="009810C9">
      <w:pPr>
        <w:rPr>
          <w:rFonts w:cs="Arial"/>
        </w:rPr>
      </w:pPr>
    </w:p>
    <w:p w14:paraId="6EB0187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loop through M_ZERO to count minus 1 to copy the data from p_src buffer into p_dest buffer.</w:t>
      </w:r>
    </w:p>
    <w:p w14:paraId="74A7C447" w14:textId="77777777" w:rsidR="009810C9" w:rsidRPr="0046756F" w:rsidRDefault="00000000" w:rsidP="009810C9">
      <w:pPr>
        <w:rPr>
          <w:rFonts w:cs="Arial"/>
        </w:rPr>
      </w:pPr>
      <w:r>
        <w:rPr>
          <w:rFonts w:cs="Arial"/>
        </w:rPr>
        <w:pict w14:anchorId="55241958">
          <v:rect id="_x0000_i1458" style="width:0;height:1.5pt" o:hralign="center" o:hrstd="t" o:hr="t" fillcolor="#a0a0a0" stroked="f"/>
        </w:pict>
      </w:r>
    </w:p>
    <w:p w14:paraId="6321CE67" w14:textId="77777777" w:rsidR="009810C9" w:rsidRPr="0046756F" w:rsidRDefault="009810C9" w:rsidP="009810C9">
      <w:pPr>
        <w:pStyle w:val="Heading2"/>
      </w:pPr>
      <w:bookmarkStart w:id="872" w:name="_Toc122795795"/>
      <w:bookmarkStart w:id="873" w:name="_Toc158905845"/>
      <w:r w:rsidRPr="0046756F">
        <w:t>10.7 daucmfinit</w:t>
      </w:r>
      <w:bookmarkEnd w:id="872"/>
      <w:bookmarkEnd w:id="873"/>
    </w:p>
    <w:p w14:paraId="22F833F0" w14:textId="77777777" w:rsidR="009810C9" w:rsidRPr="0046756F" w:rsidRDefault="009810C9" w:rsidP="009810C9">
      <w:pPr>
        <w:rPr>
          <w:rFonts w:cs="Arial"/>
        </w:rPr>
      </w:pPr>
    </w:p>
    <w:p w14:paraId="26ED54F5"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daucmfinit CSC initializes all the tasks for the OS to handle.</w:t>
      </w:r>
    </w:p>
    <w:p w14:paraId="79E0FB84" w14:textId="77777777" w:rsidR="009810C9" w:rsidRPr="0046756F" w:rsidRDefault="00000000" w:rsidP="009810C9">
      <w:pPr>
        <w:rPr>
          <w:rFonts w:cs="Arial"/>
        </w:rPr>
      </w:pPr>
      <w:r>
        <w:rPr>
          <w:rFonts w:cs="Arial"/>
        </w:rPr>
        <w:pict w14:anchorId="64ED30B7">
          <v:rect id="_x0000_i1459" style="width:0;height:1.5pt" o:hralign="center" o:hrstd="t" o:hr="t" fillcolor="#a0a0a0" stroked="f"/>
        </w:pict>
      </w:r>
    </w:p>
    <w:p w14:paraId="471DDFDA" w14:textId="77777777" w:rsidR="009810C9" w:rsidRPr="0046756F" w:rsidRDefault="009810C9" w:rsidP="009810C9">
      <w:pPr>
        <w:pStyle w:val="Heading3"/>
      </w:pPr>
      <w:bookmarkStart w:id="874" w:name="_Toc122795796"/>
      <w:bookmarkStart w:id="875" w:name="_Toc158905846"/>
      <w:r w:rsidRPr="0046756F">
        <w:t>10.7.1 InitTask</w:t>
      </w:r>
      <w:bookmarkEnd w:id="874"/>
      <w:bookmarkEnd w:id="875"/>
    </w:p>
    <w:p w14:paraId="6021936C" w14:textId="77777777" w:rsidR="009810C9" w:rsidRPr="0046756F" w:rsidRDefault="009810C9" w:rsidP="009810C9">
      <w:pPr>
        <w:rPr>
          <w:rFonts w:cs="Arial"/>
        </w:rPr>
      </w:pPr>
    </w:p>
    <w:p w14:paraId="03217F4A"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InitTask will follow in the sub sections.</w:t>
      </w:r>
    </w:p>
    <w:p w14:paraId="371CE052" w14:textId="77777777" w:rsidR="009810C9" w:rsidRPr="0046756F" w:rsidRDefault="00000000" w:rsidP="009810C9">
      <w:pPr>
        <w:rPr>
          <w:rFonts w:cs="Arial"/>
        </w:rPr>
      </w:pPr>
      <w:r>
        <w:rPr>
          <w:rFonts w:cs="Arial"/>
        </w:rPr>
        <w:pict w14:anchorId="7A72BDF5">
          <v:rect id="_x0000_i1460" style="width:0;height:1.5pt" o:hralign="center" o:hrstd="t" o:hr="t" fillcolor="#a0a0a0" stroked="f"/>
        </w:pict>
      </w:r>
    </w:p>
    <w:p w14:paraId="69D68A99" w14:textId="77777777" w:rsidR="009810C9" w:rsidRPr="0046756F" w:rsidRDefault="009810C9" w:rsidP="009810C9">
      <w:pPr>
        <w:pStyle w:val="Heading4"/>
        <w:rPr>
          <w:rFonts w:ascii="Arial" w:hAnsi="Arial" w:cs="Arial"/>
        </w:rPr>
      </w:pPr>
      <w:bookmarkStart w:id="876" w:name="_Toc122795797"/>
      <w:bookmarkStart w:id="877" w:name="_Toc158905847"/>
      <w:r w:rsidRPr="0046756F">
        <w:rPr>
          <w:rFonts w:ascii="Arial" w:hAnsi="Arial" w:cs="Arial"/>
        </w:rPr>
        <w:t>10.7.1.1 Brief Description</w:t>
      </w:r>
      <w:bookmarkEnd w:id="876"/>
      <w:bookmarkEnd w:id="877"/>
    </w:p>
    <w:p w14:paraId="668FF422" w14:textId="77777777" w:rsidR="009810C9" w:rsidRPr="0046756F" w:rsidRDefault="009810C9" w:rsidP="009810C9">
      <w:pPr>
        <w:rPr>
          <w:rFonts w:cs="Arial"/>
        </w:rPr>
      </w:pPr>
    </w:p>
    <w:p w14:paraId="3B95B36A"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InitTask function is the task that will never exit, used by the OS to create the thread/task for this module.</w:t>
      </w:r>
    </w:p>
    <w:p w14:paraId="7910B508" w14:textId="77777777" w:rsidR="009810C9" w:rsidRPr="0046756F" w:rsidRDefault="00000000" w:rsidP="009810C9">
      <w:pPr>
        <w:rPr>
          <w:rFonts w:cs="Arial"/>
        </w:rPr>
      </w:pPr>
      <w:r>
        <w:rPr>
          <w:rFonts w:cs="Arial"/>
        </w:rPr>
        <w:pict w14:anchorId="1EEE6C46">
          <v:rect id="_x0000_i1461" style="width:0;height:1.5pt" o:hralign="center" o:hrstd="t" o:hr="t" fillcolor="#a0a0a0" stroked="f"/>
        </w:pict>
      </w:r>
    </w:p>
    <w:p w14:paraId="10FDF7B5" w14:textId="77777777" w:rsidR="009810C9" w:rsidRPr="0046756F" w:rsidRDefault="009810C9" w:rsidP="009810C9">
      <w:pPr>
        <w:pStyle w:val="Heading4"/>
        <w:rPr>
          <w:rFonts w:ascii="Arial" w:hAnsi="Arial" w:cs="Arial"/>
        </w:rPr>
      </w:pPr>
      <w:bookmarkStart w:id="878" w:name="_Toc122795798"/>
      <w:bookmarkStart w:id="879" w:name="_Toc158905848"/>
      <w:r w:rsidRPr="0046756F">
        <w:rPr>
          <w:rFonts w:ascii="Arial" w:hAnsi="Arial" w:cs="Arial"/>
        </w:rPr>
        <w:t>10.7.1.2 List of HLRs allocated</w:t>
      </w:r>
      <w:bookmarkEnd w:id="878"/>
      <w:bookmarkEnd w:id="879"/>
    </w:p>
    <w:p w14:paraId="7A14A1B5" w14:textId="77777777" w:rsidR="009810C9" w:rsidRPr="0046756F" w:rsidRDefault="009810C9" w:rsidP="009810C9">
      <w:pPr>
        <w:rPr>
          <w:rFonts w:cs="Arial"/>
        </w:rPr>
      </w:pPr>
    </w:p>
    <w:p w14:paraId="048C9D7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18253EC" w14:textId="77777777" w:rsidR="009810C9" w:rsidRPr="0046756F" w:rsidRDefault="00000000" w:rsidP="009810C9">
      <w:pPr>
        <w:rPr>
          <w:rFonts w:cs="Arial"/>
        </w:rPr>
      </w:pPr>
      <w:r>
        <w:rPr>
          <w:rFonts w:cs="Arial"/>
        </w:rPr>
        <w:pict w14:anchorId="3BBC6E1B">
          <v:rect id="_x0000_i1462" style="width:0;height:1.5pt" o:hralign="center" o:hrstd="t" o:hr="t" fillcolor="#a0a0a0" stroked="f"/>
        </w:pict>
      </w:r>
    </w:p>
    <w:p w14:paraId="1FDA4F37" w14:textId="77777777" w:rsidR="009810C9" w:rsidRPr="0046756F" w:rsidRDefault="009810C9" w:rsidP="009810C9">
      <w:pPr>
        <w:pStyle w:val="Heading4"/>
        <w:rPr>
          <w:rFonts w:ascii="Arial" w:hAnsi="Arial" w:cs="Arial"/>
        </w:rPr>
      </w:pPr>
      <w:bookmarkStart w:id="880" w:name="_Toc122795799"/>
      <w:bookmarkStart w:id="881" w:name="_Toc158905849"/>
      <w:r w:rsidRPr="0046756F">
        <w:rPr>
          <w:rFonts w:ascii="Arial" w:hAnsi="Arial" w:cs="Arial"/>
        </w:rPr>
        <w:t>10.7.1.3 List of global variables accessed and modified</w:t>
      </w:r>
      <w:bookmarkEnd w:id="880"/>
      <w:bookmarkEnd w:id="881"/>
    </w:p>
    <w:p w14:paraId="151DB997" w14:textId="77777777" w:rsidR="009810C9" w:rsidRPr="0046756F" w:rsidRDefault="009810C9" w:rsidP="009810C9">
      <w:pPr>
        <w:rPr>
          <w:rFonts w:cs="Arial"/>
        </w:rPr>
      </w:pPr>
    </w:p>
    <w:p w14:paraId="306589B5"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4260B2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12BC3312" w14:textId="77777777" w:rsidR="009810C9" w:rsidRPr="0046756F" w:rsidRDefault="00000000" w:rsidP="009810C9">
      <w:pPr>
        <w:rPr>
          <w:rFonts w:cs="Arial"/>
        </w:rPr>
      </w:pPr>
      <w:r>
        <w:rPr>
          <w:rFonts w:cs="Arial"/>
        </w:rPr>
        <w:pict w14:anchorId="46D8CFE2">
          <v:rect id="_x0000_i1463" style="width:0;height:1.5pt" o:hralign="center" o:hrstd="t" o:hr="t" fillcolor="#a0a0a0" stroked="f"/>
        </w:pict>
      </w:r>
    </w:p>
    <w:p w14:paraId="58FFE346" w14:textId="77777777" w:rsidR="009810C9" w:rsidRPr="0046756F" w:rsidRDefault="009810C9" w:rsidP="009810C9">
      <w:pPr>
        <w:pStyle w:val="Heading4"/>
        <w:rPr>
          <w:rFonts w:ascii="Arial" w:hAnsi="Arial" w:cs="Arial"/>
        </w:rPr>
      </w:pPr>
      <w:bookmarkStart w:id="882" w:name="_Toc122795800"/>
      <w:bookmarkStart w:id="883" w:name="_Toc158905850"/>
      <w:r w:rsidRPr="0046756F">
        <w:rPr>
          <w:rFonts w:ascii="Arial" w:hAnsi="Arial" w:cs="Arial"/>
        </w:rPr>
        <w:t>10.7.1.4 Parameter list (Input/Output)</w:t>
      </w:r>
      <w:bookmarkEnd w:id="882"/>
      <w:bookmarkEnd w:id="883"/>
    </w:p>
    <w:p w14:paraId="6BBED4EF" w14:textId="77777777" w:rsidR="009810C9" w:rsidRPr="0046756F" w:rsidRDefault="009810C9" w:rsidP="009810C9">
      <w:pPr>
        <w:rPr>
          <w:rFonts w:cs="Arial"/>
        </w:rPr>
      </w:pPr>
    </w:p>
    <w:p w14:paraId="12FBD33B" w14:textId="77777777" w:rsidR="009810C9" w:rsidRPr="0046756F" w:rsidRDefault="009810C9" w:rsidP="009810C9">
      <w:pPr>
        <w:widowControl w:val="0"/>
        <w:autoSpaceDE w:val="0"/>
        <w:autoSpaceDN w:val="0"/>
        <w:adjustRightInd w:val="0"/>
        <w:rPr>
          <w:rFonts w:cs="Arial"/>
        </w:rPr>
      </w:pPr>
      <w:r w:rsidRPr="0046756F">
        <w:rPr>
          <w:rFonts w:cs="Arial"/>
        </w:rPr>
        <w:t>Inputs:    void * p_data - Kill compiler warning</w:t>
      </w:r>
    </w:p>
    <w:p w14:paraId="61E3426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void * p_data - Kill compiler warning</w:t>
      </w:r>
    </w:p>
    <w:p w14:paraId="6676ECDD" w14:textId="77777777" w:rsidR="009810C9" w:rsidRPr="0046756F" w:rsidRDefault="00000000" w:rsidP="009810C9">
      <w:pPr>
        <w:rPr>
          <w:rFonts w:cs="Arial"/>
        </w:rPr>
      </w:pPr>
      <w:r>
        <w:rPr>
          <w:rFonts w:cs="Arial"/>
        </w:rPr>
        <w:pict w14:anchorId="06ABF549">
          <v:rect id="_x0000_i1464" style="width:0;height:1.5pt" o:hralign="center" o:hrstd="t" o:hr="t" fillcolor="#a0a0a0" stroked="f"/>
        </w:pict>
      </w:r>
    </w:p>
    <w:p w14:paraId="7B69C1C2" w14:textId="77777777" w:rsidR="009810C9" w:rsidRPr="0046756F" w:rsidRDefault="009810C9" w:rsidP="009810C9">
      <w:pPr>
        <w:pStyle w:val="Heading4"/>
        <w:rPr>
          <w:rFonts w:ascii="Arial" w:hAnsi="Arial" w:cs="Arial"/>
        </w:rPr>
      </w:pPr>
      <w:bookmarkStart w:id="884" w:name="_Toc122795801"/>
      <w:bookmarkStart w:id="885" w:name="_Toc158905851"/>
      <w:r w:rsidRPr="0046756F">
        <w:rPr>
          <w:rFonts w:ascii="Arial" w:hAnsi="Arial" w:cs="Arial"/>
        </w:rPr>
        <w:t>10.7.1.5 Return Value</w:t>
      </w:r>
      <w:bookmarkEnd w:id="884"/>
      <w:bookmarkEnd w:id="885"/>
    </w:p>
    <w:p w14:paraId="233B29C3" w14:textId="77777777" w:rsidR="009810C9" w:rsidRPr="0046756F" w:rsidRDefault="009810C9" w:rsidP="009810C9">
      <w:pPr>
        <w:rPr>
          <w:rFonts w:cs="Arial"/>
        </w:rPr>
      </w:pPr>
    </w:p>
    <w:p w14:paraId="2FBDE21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297C521" w14:textId="77777777" w:rsidR="009810C9" w:rsidRPr="0046756F" w:rsidRDefault="00000000" w:rsidP="009810C9">
      <w:pPr>
        <w:rPr>
          <w:rFonts w:cs="Arial"/>
        </w:rPr>
      </w:pPr>
      <w:r>
        <w:rPr>
          <w:rFonts w:cs="Arial"/>
        </w:rPr>
        <w:pict w14:anchorId="0DED9F61">
          <v:rect id="_x0000_i1465" style="width:0;height:1.5pt" o:hralign="center" o:hrstd="t" o:hr="t" fillcolor="#a0a0a0" stroked="f"/>
        </w:pict>
      </w:r>
    </w:p>
    <w:p w14:paraId="337259FB" w14:textId="77777777" w:rsidR="009810C9" w:rsidRPr="0046756F" w:rsidRDefault="009810C9" w:rsidP="009810C9">
      <w:pPr>
        <w:pStyle w:val="Heading4"/>
        <w:rPr>
          <w:rFonts w:ascii="Arial" w:hAnsi="Arial" w:cs="Arial"/>
        </w:rPr>
      </w:pPr>
      <w:bookmarkStart w:id="886" w:name="_Toc122795802"/>
      <w:bookmarkStart w:id="887" w:name="_Toc158905852"/>
      <w:r w:rsidRPr="0046756F">
        <w:rPr>
          <w:rFonts w:ascii="Arial" w:hAnsi="Arial" w:cs="Arial"/>
        </w:rPr>
        <w:t>10.7.1.6 Other CSUs called by this CSU</w:t>
      </w:r>
      <w:bookmarkEnd w:id="886"/>
      <w:bookmarkEnd w:id="887"/>
    </w:p>
    <w:p w14:paraId="44F2C79A" w14:textId="77777777" w:rsidR="009810C9" w:rsidRPr="0046756F" w:rsidRDefault="009810C9" w:rsidP="009810C9">
      <w:pPr>
        <w:rPr>
          <w:rFonts w:cs="Arial"/>
        </w:rPr>
      </w:pPr>
    </w:p>
    <w:p w14:paraId="30E03B7C" w14:textId="77777777" w:rsidR="009810C9" w:rsidRPr="0046756F" w:rsidRDefault="009810C9" w:rsidP="009810C9">
      <w:pPr>
        <w:widowControl w:val="0"/>
        <w:autoSpaceDE w:val="0"/>
        <w:autoSpaceDN w:val="0"/>
        <w:adjustRightInd w:val="0"/>
        <w:rPr>
          <w:rFonts w:cs="Arial"/>
        </w:rPr>
      </w:pPr>
      <w:r w:rsidRPr="0046756F">
        <w:rPr>
          <w:rFonts w:cs="Arial"/>
        </w:rPr>
        <w:t>WdogInit</w:t>
      </w:r>
    </w:p>
    <w:p w14:paraId="2556C40A" w14:textId="77777777" w:rsidR="009810C9" w:rsidRPr="0046756F" w:rsidRDefault="009810C9" w:rsidP="009810C9">
      <w:pPr>
        <w:widowControl w:val="0"/>
        <w:autoSpaceDE w:val="0"/>
        <w:autoSpaceDN w:val="0"/>
        <w:adjustRightInd w:val="0"/>
        <w:rPr>
          <w:rFonts w:cs="Arial"/>
        </w:rPr>
      </w:pPr>
      <w:r w:rsidRPr="0046756F">
        <w:rPr>
          <w:rFonts w:cs="Arial"/>
        </w:rPr>
        <w:t>TbaseInit</w:t>
      </w:r>
    </w:p>
    <w:p w14:paraId="0CAB6BC2" w14:textId="77777777" w:rsidR="009810C9" w:rsidRPr="0046756F" w:rsidRDefault="009810C9" w:rsidP="009810C9">
      <w:pPr>
        <w:widowControl w:val="0"/>
        <w:autoSpaceDE w:val="0"/>
        <w:autoSpaceDN w:val="0"/>
        <w:adjustRightInd w:val="0"/>
        <w:rPr>
          <w:rFonts w:cs="Arial"/>
        </w:rPr>
      </w:pPr>
      <w:r w:rsidRPr="0046756F">
        <w:rPr>
          <w:rFonts w:cs="Arial"/>
        </w:rPr>
        <w:t>WdogKickWatchDog</w:t>
      </w:r>
    </w:p>
    <w:p w14:paraId="2751A6D4" w14:textId="77777777" w:rsidR="009810C9" w:rsidRPr="0046756F" w:rsidRDefault="009810C9" w:rsidP="009810C9">
      <w:pPr>
        <w:widowControl w:val="0"/>
        <w:autoSpaceDE w:val="0"/>
        <w:autoSpaceDN w:val="0"/>
        <w:adjustRightInd w:val="0"/>
        <w:rPr>
          <w:rFonts w:cs="Arial"/>
        </w:rPr>
      </w:pPr>
      <w:r w:rsidRPr="0046756F">
        <w:rPr>
          <w:rFonts w:cs="Arial"/>
        </w:rPr>
        <w:t>XramInit</w:t>
      </w:r>
    </w:p>
    <w:p w14:paraId="0279D315" w14:textId="77777777" w:rsidR="009810C9" w:rsidRPr="0046756F" w:rsidRDefault="009810C9" w:rsidP="009810C9">
      <w:pPr>
        <w:widowControl w:val="0"/>
        <w:autoSpaceDE w:val="0"/>
        <w:autoSpaceDN w:val="0"/>
        <w:adjustRightInd w:val="0"/>
        <w:rPr>
          <w:rFonts w:cs="Arial"/>
        </w:rPr>
      </w:pPr>
      <w:r w:rsidRPr="0046756F">
        <w:rPr>
          <w:rFonts w:cs="Arial"/>
        </w:rPr>
        <w:t>A825CommInit</w:t>
      </w:r>
    </w:p>
    <w:p w14:paraId="16A38BB9" w14:textId="77777777" w:rsidR="009810C9" w:rsidRPr="0046756F" w:rsidRDefault="009810C9" w:rsidP="009810C9">
      <w:pPr>
        <w:widowControl w:val="0"/>
        <w:autoSpaceDE w:val="0"/>
        <w:autoSpaceDN w:val="0"/>
        <w:adjustRightInd w:val="0"/>
        <w:rPr>
          <w:rFonts w:cs="Arial"/>
        </w:rPr>
      </w:pPr>
      <w:r w:rsidRPr="0046756F">
        <w:rPr>
          <w:rFonts w:cs="Arial"/>
        </w:rPr>
        <w:t>A825Init</w:t>
      </w:r>
    </w:p>
    <w:p w14:paraId="1B33E971" w14:textId="77777777" w:rsidR="009810C9" w:rsidRPr="0046756F" w:rsidRDefault="009810C9" w:rsidP="009810C9">
      <w:pPr>
        <w:widowControl w:val="0"/>
        <w:autoSpaceDE w:val="0"/>
        <w:autoSpaceDN w:val="0"/>
        <w:adjustRightInd w:val="0"/>
        <w:rPr>
          <w:rFonts w:cs="Arial"/>
        </w:rPr>
      </w:pPr>
      <w:r w:rsidRPr="0046756F">
        <w:rPr>
          <w:rFonts w:cs="Arial"/>
        </w:rPr>
        <w:t>RTCHWInit</w:t>
      </w:r>
    </w:p>
    <w:p w14:paraId="318F4521" w14:textId="77777777" w:rsidR="009810C9" w:rsidRPr="0046756F" w:rsidRDefault="009810C9" w:rsidP="009810C9">
      <w:pPr>
        <w:widowControl w:val="0"/>
        <w:autoSpaceDE w:val="0"/>
        <w:autoSpaceDN w:val="0"/>
        <w:adjustRightInd w:val="0"/>
        <w:rPr>
          <w:rFonts w:cs="Arial"/>
        </w:rPr>
      </w:pPr>
      <w:r w:rsidRPr="0046756F">
        <w:rPr>
          <w:rFonts w:cs="Arial"/>
        </w:rPr>
        <w:t>ContinuousBitTaskInit</w:t>
      </w:r>
    </w:p>
    <w:p w14:paraId="605BDBDA" w14:textId="77777777" w:rsidR="009810C9" w:rsidRPr="0046756F" w:rsidRDefault="009810C9" w:rsidP="009810C9">
      <w:pPr>
        <w:widowControl w:val="0"/>
        <w:autoSpaceDE w:val="0"/>
        <w:autoSpaceDN w:val="0"/>
        <w:adjustRightInd w:val="0"/>
        <w:rPr>
          <w:rFonts w:cs="Arial"/>
        </w:rPr>
      </w:pPr>
      <w:r w:rsidRPr="0046756F">
        <w:rPr>
          <w:rFonts w:cs="Arial"/>
        </w:rPr>
        <w:t>HeartBeatInit</w:t>
      </w:r>
    </w:p>
    <w:p w14:paraId="3F0E245E" w14:textId="77777777" w:rsidR="009810C9" w:rsidRPr="0046756F" w:rsidRDefault="009810C9" w:rsidP="009810C9">
      <w:pPr>
        <w:widowControl w:val="0"/>
        <w:autoSpaceDE w:val="0"/>
        <w:autoSpaceDN w:val="0"/>
        <w:adjustRightInd w:val="0"/>
        <w:rPr>
          <w:rFonts w:cs="Arial"/>
        </w:rPr>
      </w:pPr>
      <w:r w:rsidRPr="0046756F">
        <w:rPr>
          <w:rFonts w:cs="Arial"/>
        </w:rPr>
        <w:t>OsSemPend</w:t>
      </w:r>
    </w:p>
    <w:p w14:paraId="1C9612C0" w14:textId="77777777" w:rsidR="009810C9" w:rsidRPr="0046756F" w:rsidRDefault="009810C9" w:rsidP="009810C9">
      <w:pPr>
        <w:widowControl w:val="0"/>
        <w:autoSpaceDE w:val="0"/>
        <w:autoSpaceDN w:val="0"/>
        <w:adjustRightInd w:val="0"/>
        <w:rPr>
          <w:rFonts w:cs="Arial"/>
        </w:rPr>
      </w:pPr>
      <w:r w:rsidRPr="0046756F">
        <w:rPr>
          <w:rFonts w:cs="Arial"/>
        </w:rPr>
        <w:t>GpioToggleBits</w:t>
      </w:r>
    </w:p>
    <w:p w14:paraId="445A19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Si2cInit</w:t>
      </w:r>
    </w:p>
    <w:p w14:paraId="4F81F3FA" w14:textId="77777777" w:rsidR="009810C9" w:rsidRPr="0046756F" w:rsidRDefault="00000000" w:rsidP="009810C9">
      <w:pPr>
        <w:rPr>
          <w:rFonts w:cs="Arial"/>
        </w:rPr>
      </w:pPr>
      <w:r>
        <w:rPr>
          <w:rFonts w:cs="Arial"/>
        </w:rPr>
        <w:pict w14:anchorId="70080601">
          <v:rect id="_x0000_i1466" style="width:0;height:1.5pt" o:hralign="center" o:hrstd="t" o:hr="t" fillcolor="#a0a0a0" stroked="f"/>
        </w:pict>
      </w:r>
    </w:p>
    <w:p w14:paraId="4779AF7D" w14:textId="77777777" w:rsidR="009810C9" w:rsidRPr="0046756F" w:rsidRDefault="009810C9" w:rsidP="009810C9">
      <w:pPr>
        <w:pStyle w:val="Heading4"/>
        <w:rPr>
          <w:rFonts w:ascii="Arial" w:hAnsi="Arial" w:cs="Arial"/>
        </w:rPr>
      </w:pPr>
      <w:bookmarkStart w:id="888" w:name="_Toc122795803"/>
      <w:bookmarkStart w:id="889" w:name="_Toc158905853"/>
      <w:r w:rsidRPr="0046756F">
        <w:rPr>
          <w:rFonts w:ascii="Arial" w:hAnsi="Arial" w:cs="Arial"/>
        </w:rPr>
        <w:t>10.7.1.7 Description of list of LLRs allocated</w:t>
      </w:r>
      <w:bookmarkEnd w:id="888"/>
      <w:bookmarkEnd w:id="889"/>
    </w:p>
    <w:p w14:paraId="224E16F1" w14:textId="77777777" w:rsidR="009810C9" w:rsidRPr="0046756F" w:rsidRDefault="009810C9" w:rsidP="009810C9">
      <w:pPr>
        <w:rPr>
          <w:rFonts w:cs="Arial"/>
        </w:rPr>
      </w:pPr>
    </w:p>
    <w:p w14:paraId="28D2EEC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InitTask.</w:t>
      </w:r>
    </w:p>
    <w:p w14:paraId="3F1FDA62" w14:textId="77777777" w:rsidR="009810C9" w:rsidRPr="0046756F" w:rsidRDefault="00000000" w:rsidP="009810C9">
      <w:pPr>
        <w:rPr>
          <w:rFonts w:cs="Arial"/>
        </w:rPr>
      </w:pPr>
      <w:r>
        <w:rPr>
          <w:rFonts w:cs="Arial"/>
        </w:rPr>
        <w:pict w14:anchorId="7EDB5649">
          <v:rect id="_x0000_i1467" style="width:0;height:1.5pt" o:hralign="center" o:hrstd="t" o:hr="t" fillcolor="#a0a0a0" stroked="f"/>
        </w:pict>
      </w:r>
    </w:p>
    <w:p w14:paraId="4409A603" w14:textId="77777777" w:rsidR="009810C9" w:rsidRPr="0046756F" w:rsidRDefault="009810C9" w:rsidP="009810C9">
      <w:pPr>
        <w:pStyle w:val="Heading5"/>
        <w:rPr>
          <w:rFonts w:ascii="Arial" w:hAnsi="Arial" w:cs="Arial"/>
        </w:rPr>
      </w:pPr>
      <w:bookmarkStart w:id="890" w:name="_Toc122795804"/>
      <w:bookmarkStart w:id="891" w:name="_Toc158905854"/>
      <w:r w:rsidRPr="0046756F">
        <w:rPr>
          <w:rFonts w:ascii="Arial" w:hAnsi="Arial" w:cs="Arial"/>
        </w:rPr>
        <w:t>10.7.1.7.1 daucmfinit-InitTask-LLR-001</w:t>
      </w:r>
      <w:bookmarkEnd w:id="890"/>
      <w:bookmarkEnd w:id="891"/>
    </w:p>
    <w:p w14:paraId="413294B6" w14:textId="77777777" w:rsidR="009810C9" w:rsidRPr="0046756F" w:rsidRDefault="009810C9" w:rsidP="009810C9">
      <w:pPr>
        <w:rPr>
          <w:rFonts w:cs="Arial"/>
        </w:rPr>
      </w:pPr>
      <w:r w:rsidRPr="0046756F">
        <w:rPr>
          <w:rFonts w:cs="Arial"/>
        </w:rPr>
        <w:t>Requirement ID: H698-LLD-CMU-FNC-683</w:t>
      </w:r>
    </w:p>
    <w:p w14:paraId="4C7FD8DE" w14:textId="77777777" w:rsidR="009810C9" w:rsidRPr="0046756F" w:rsidRDefault="009810C9" w:rsidP="009810C9">
      <w:pPr>
        <w:rPr>
          <w:rFonts w:cs="Arial"/>
        </w:rPr>
      </w:pPr>
    </w:p>
    <w:p w14:paraId="5FAF92D0"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6DA0316B" w14:textId="77777777" w:rsidR="009810C9" w:rsidRPr="0046756F" w:rsidRDefault="009810C9" w:rsidP="000A5225">
      <w:pPr>
        <w:widowControl w:val="0"/>
        <w:numPr>
          <w:ilvl w:val="0"/>
          <w:numId w:val="34"/>
        </w:numPr>
        <w:autoSpaceDE w:val="0"/>
        <w:autoSpaceDN w:val="0"/>
        <w:adjustRightInd w:val="0"/>
        <w:ind w:left="2376" w:hanging="360"/>
        <w:rPr>
          <w:rFonts w:cs="Arial"/>
        </w:rPr>
      </w:pPr>
      <w:r w:rsidRPr="0046756F">
        <w:rPr>
          <w:rFonts w:cs="Arial"/>
        </w:rPr>
        <w:t xml:space="preserve">Documents an unused parameter and eliminates the related compiler error using macro M_UNUSED_PARAM with parameter p_data. </w:t>
      </w:r>
    </w:p>
    <w:p w14:paraId="3594B960" w14:textId="77777777" w:rsidR="009810C9" w:rsidRPr="0046756F" w:rsidRDefault="009810C9" w:rsidP="000A5225">
      <w:pPr>
        <w:widowControl w:val="0"/>
        <w:numPr>
          <w:ilvl w:val="0"/>
          <w:numId w:val="34"/>
        </w:numPr>
        <w:autoSpaceDE w:val="0"/>
        <w:autoSpaceDN w:val="0"/>
        <w:adjustRightInd w:val="0"/>
        <w:ind w:left="2376" w:hanging="360"/>
        <w:rPr>
          <w:rFonts w:cs="Arial"/>
          <w:sz w:val="17"/>
          <w:szCs w:val="17"/>
        </w:rPr>
      </w:pPr>
      <w:r w:rsidRPr="0046756F">
        <w:rPr>
          <w:rFonts w:cs="Arial"/>
        </w:rPr>
        <w:t>Initializes the independent watchdog by calling ‘WdogInit’.</w:t>
      </w:r>
    </w:p>
    <w:p w14:paraId="25987A1C" w14:textId="77777777" w:rsidR="009810C9" w:rsidRPr="0046756F" w:rsidRDefault="00000000" w:rsidP="009810C9">
      <w:pPr>
        <w:rPr>
          <w:rFonts w:cs="Arial"/>
        </w:rPr>
      </w:pPr>
      <w:r>
        <w:rPr>
          <w:rFonts w:cs="Arial"/>
        </w:rPr>
        <w:pict w14:anchorId="3F8A2D86">
          <v:rect id="_x0000_i1468" style="width:0;height:1.5pt" o:hralign="center" o:hrstd="t" o:hr="t" fillcolor="#a0a0a0" stroked="f"/>
        </w:pict>
      </w:r>
    </w:p>
    <w:p w14:paraId="65913CAA" w14:textId="77777777" w:rsidR="009810C9" w:rsidRPr="0046756F" w:rsidRDefault="009810C9" w:rsidP="009810C9">
      <w:pPr>
        <w:pStyle w:val="Heading5"/>
        <w:rPr>
          <w:rFonts w:ascii="Arial" w:hAnsi="Arial" w:cs="Arial"/>
        </w:rPr>
      </w:pPr>
      <w:bookmarkStart w:id="892" w:name="_Toc122795805"/>
      <w:bookmarkStart w:id="893" w:name="_Toc158905855"/>
      <w:r w:rsidRPr="0046756F">
        <w:rPr>
          <w:rFonts w:ascii="Arial" w:hAnsi="Arial" w:cs="Arial"/>
        </w:rPr>
        <w:t>10.7.1.7.2 daucmfinit-InitTask-LLR-002</w:t>
      </w:r>
      <w:bookmarkEnd w:id="892"/>
      <w:bookmarkEnd w:id="893"/>
    </w:p>
    <w:p w14:paraId="0FD14451" w14:textId="77777777" w:rsidR="009810C9" w:rsidRPr="0046756F" w:rsidRDefault="009810C9" w:rsidP="009810C9">
      <w:pPr>
        <w:rPr>
          <w:rFonts w:cs="Arial"/>
        </w:rPr>
      </w:pPr>
      <w:r w:rsidRPr="0046756F">
        <w:rPr>
          <w:rFonts w:cs="Arial"/>
        </w:rPr>
        <w:t>Requirement ID: H698-LLD-CMU-FNC-684</w:t>
      </w:r>
    </w:p>
    <w:p w14:paraId="6A3682E2" w14:textId="77777777" w:rsidR="009810C9" w:rsidRPr="0046756F" w:rsidRDefault="009810C9" w:rsidP="009810C9">
      <w:pPr>
        <w:rPr>
          <w:rFonts w:cs="Arial"/>
        </w:rPr>
      </w:pPr>
    </w:p>
    <w:p w14:paraId="4847FF6D"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0D1EE4F3" w14:textId="77777777" w:rsidR="009810C9" w:rsidRPr="0046756F" w:rsidRDefault="009810C9" w:rsidP="000A5225">
      <w:pPr>
        <w:widowControl w:val="0"/>
        <w:numPr>
          <w:ilvl w:val="0"/>
          <w:numId w:val="35"/>
        </w:numPr>
        <w:autoSpaceDE w:val="0"/>
        <w:autoSpaceDN w:val="0"/>
        <w:adjustRightInd w:val="0"/>
        <w:ind w:left="1440" w:hanging="360"/>
        <w:rPr>
          <w:rFonts w:cs="Arial"/>
        </w:rPr>
      </w:pPr>
      <w:r w:rsidRPr="0046756F">
        <w:rPr>
          <w:rFonts w:cs="Arial"/>
        </w:rPr>
        <w:t>Initialize the time base of the system by calling ‘TbaseInit’.</w:t>
      </w:r>
    </w:p>
    <w:p w14:paraId="7541E46A" w14:textId="77777777" w:rsidR="009810C9" w:rsidRPr="0046756F" w:rsidRDefault="009810C9" w:rsidP="000A5225">
      <w:pPr>
        <w:widowControl w:val="0"/>
        <w:numPr>
          <w:ilvl w:val="0"/>
          <w:numId w:val="36"/>
        </w:numPr>
        <w:autoSpaceDE w:val="0"/>
        <w:autoSpaceDN w:val="0"/>
        <w:adjustRightInd w:val="0"/>
        <w:spacing w:line="240" w:lineRule="auto"/>
        <w:ind w:left="720" w:hanging="360"/>
        <w:rPr>
          <w:rFonts w:cs="Arial"/>
          <w:sz w:val="17"/>
          <w:szCs w:val="17"/>
        </w:rPr>
      </w:pPr>
      <w:r w:rsidRPr="0046756F">
        <w:rPr>
          <w:rFonts w:cs="Arial"/>
        </w:rPr>
        <w:t>Call 'WdogKickWatchDog' to reload watchdog.</w:t>
      </w:r>
    </w:p>
    <w:p w14:paraId="7BE4A1CD" w14:textId="77777777" w:rsidR="009810C9" w:rsidRPr="0046756F" w:rsidRDefault="00000000" w:rsidP="009810C9">
      <w:pPr>
        <w:rPr>
          <w:rFonts w:cs="Arial"/>
        </w:rPr>
      </w:pPr>
      <w:r>
        <w:rPr>
          <w:rFonts w:cs="Arial"/>
        </w:rPr>
        <w:pict w14:anchorId="33014306">
          <v:rect id="_x0000_i1469" style="width:0;height:1.5pt" o:hralign="center" o:hrstd="t" o:hr="t" fillcolor="#a0a0a0" stroked="f"/>
        </w:pict>
      </w:r>
    </w:p>
    <w:p w14:paraId="0D2039E0" w14:textId="77777777" w:rsidR="009810C9" w:rsidRPr="0046756F" w:rsidRDefault="009810C9" w:rsidP="009810C9">
      <w:pPr>
        <w:pStyle w:val="Heading5"/>
        <w:rPr>
          <w:rFonts w:ascii="Arial" w:hAnsi="Arial" w:cs="Arial"/>
        </w:rPr>
      </w:pPr>
      <w:bookmarkStart w:id="894" w:name="_Toc122795806"/>
      <w:bookmarkStart w:id="895" w:name="_Toc158905856"/>
      <w:r w:rsidRPr="0046756F">
        <w:rPr>
          <w:rFonts w:ascii="Arial" w:hAnsi="Arial" w:cs="Arial"/>
        </w:rPr>
        <w:t>10.7.1.7.3 daucmfinit-InitTask-LLR-003</w:t>
      </w:r>
      <w:bookmarkEnd w:id="894"/>
      <w:bookmarkEnd w:id="895"/>
    </w:p>
    <w:p w14:paraId="2858F85B" w14:textId="77777777" w:rsidR="009810C9" w:rsidRPr="0046756F" w:rsidRDefault="009810C9" w:rsidP="009810C9">
      <w:pPr>
        <w:rPr>
          <w:rFonts w:cs="Arial"/>
        </w:rPr>
      </w:pPr>
      <w:r w:rsidRPr="0046756F">
        <w:rPr>
          <w:rFonts w:cs="Arial"/>
        </w:rPr>
        <w:t>Requirement ID: H698-LLD-CMU-FNC-685</w:t>
      </w:r>
    </w:p>
    <w:p w14:paraId="783C7473" w14:textId="77777777" w:rsidR="009810C9" w:rsidRPr="0046756F" w:rsidRDefault="009810C9" w:rsidP="009810C9">
      <w:pPr>
        <w:rPr>
          <w:rFonts w:cs="Arial"/>
        </w:rPr>
      </w:pPr>
    </w:p>
    <w:p w14:paraId="424C653A"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07D428E2" w14:textId="77777777" w:rsidR="009810C9" w:rsidRPr="0046756F" w:rsidRDefault="009810C9" w:rsidP="000A5225">
      <w:pPr>
        <w:widowControl w:val="0"/>
        <w:numPr>
          <w:ilvl w:val="0"/>
          <w:numId w:val="37"/>
        </w:numPr>
        <w:autoSpaceDE w:val="0"/>
        <w:autoSpaceDN w:val="0"/>
        <w:adjustRightInd w:val="0"/>
        <w:ind w:left="504" w:hanging="360"/>
        <w:rPr>
          <w:rFonts w:cs="Arial"/>
        </w:rPr>
      </w:pPr>
      <w:r w:rsidRPr="0046756F">
        <w:rPr>
          <w:rFonts w:cs="Arial"/>
        </w:rPr>
        <w:t>Initialize the external NVRAM and NOR Flash by calling ‘XramInit’.</w:t>
      </w:r>
    </w:p>
    <w:p w14:paraId="71310C2A" w14:textId="77777777" w:rsidR="009810C9" w:rsidRPr="0046756F" w:rsidRDefault="009810C9" w:rsidP="000A5225">
      <w:pPr>
        <w:widowControl w:val="0"/>
        <w:numPr>
          <w:ilvl w:val="0"/>
          <w:numId w:val="38"/>
        </w:numPr>
        <w:autoSpaceDE w:val="0"/>
        <w:autoSpaceDN w:val="0"/>
        <w:adjustRightInd w:val="0"/>
        <w:spacing w:line="240" w:lineRule="auto"/>
        <w:ind w:left="720" w:hanging="360"/>
        <w:rPr>
          <w:rFonts w:cs="Arial"/>
          <w:sz w:val="17"/>
          <w:szCs w:val="17"/>
        </w:rPr>
      </w:pPr>
      <w:r w:rsidRPr="0046756F">
        <w:rPr>
          <w:rFonts w:cs="Arial"/>
        </w:rPr>
        <w:t>Call 'WdogKickWatchDog' to reload watchdog.</w:t>
      </w:r>
    </w:p>
    <w:p w14:paraId="01AC8B97" w14:textId="77777777" w:rsidR="009810C9" w:rsidRPr="0046756F" w:rsidRDefault="00000000" w:rsidP="009810C9">
      <w:pPr>
        <w:rPr>
          <w:rFonts w:cs="Arial"/>
        </w:rPr>
      </w:pPr>
      <w:r>
        <w:rPr>
          <w:rFonts w:cs="Arial"/>
        </w:rPr>
        <w:pict w14:anchorId="527512BF">
          <v:rect id="_x0000_i1470" style="width:0;height:1.5pt" o:hralign="center" o:hrstd="t" o:hr="t" fillcolor="#a0a0a0" stroked="f"/>
        </w:pict>
      </w:r>
    </w:p>
    <w:p w14:paraId="5373DBB9" w14:textId="77777777" w:rsidR="009810C9" w:rsidRPr="0046756F" w:rsidRDefault="009810C9" w:rsidP="009810C9">
      <w:pPr>
        <w:pStyle w:val="Heading5"/>
        <w:rPr>
          <w:rFonts w:ascii="Arial" w:hAnsi="Arial" w:cs="Arial"/>
        </w:rPr>
      </w:pPr>
      <w:bookmarkStart w:id="896" w:name="_Toc122795807"/>
      <w:bookmarkStart w:id="897" w:name="_Toc158905857"/>
      <w:r w:rsidRPr="0046756F">
        <w:rPr>
          <w:rFonts w:ascii="Arial" w:hAnsi="Arial" w:cs="Arial"/>
        </w:rPr>
        <w:t>10.7.1.7.4 daucmfinit-InitTask-LLR-004</w:t>
      </w:r>
      <w:bookmarkEnd w:id="896"/>
      <w:bookmarkEnd w:id="897"/>
    </w:p>
    <w:p w14:paraId="1EC12712" w14:textId="77777777" w:rsidR="009810C9" w:rsidRPr="0046756F" w:rsidRDefault="009810C9" w:rsidP="009810C9">
      <w:pPr>
        <w:rPr>
          <w:rFonts w:cs="Arial"/>
        </w:rPr>
      </w:pPr>
      <w:r w:rsidRPr="0046756F">
        <w:rPr>
          <w:rFonts w:cs="Arial"/>
        </w:rPr>
        <w:t>Requirement ID: H698-LLD-CMU-FNC-686</w:t>
      </w:r>
    </w:p>
    <w:p w14:paraId="7304A65E" w14:textId="77777777" w:rsidR="009810C9" w:rsidRPr="0046756F" w:rsidRDefault="009810C9" w:rsidP="009810C9">
      <w:pPr>
        <w:rPr>
          <w:rFonts w:cs="Arial"/>
        </w:rPr>
      </w:pPr>
    </w:p>
    <w:p w14:paraId="146F5345"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0DDA3FEF" w14:textId="77777777" w:rsidR="009810C9" w:rsidRPr="0046756F" w:rsidRDefault="009810C9" w:rsidP="000A5225">
      <w:pPr>
        <w:widowControl w:val="0"/>
        <w:numPr>
          <w:ilvl w:val="0"/>
          <w:numId w:val="39"/>
        </w:numPr>
        <w:autoSpaceDE w:val="0"/>
        <w:autoSpaceDN w:val="0"/>
        <w:adjustRightInd w:val="0"/>
        <w:ind w:left="720" w:hanging="360"/>
        <w:rPr>
          <w:rFonts w:cs="Arial"/>
        </w:rPr>
      </w:pPr>
      <w:r w:rsidRPr="0046756F">
        <w:rPr>
          <w:rFonts w:cs="Arial"/>
        </w:rPr>
        <w:t>Initialize the task to handle commands coming across the A825 bus (CAN bus #1) by calling ‘A825CommInit’.</w:t>
      </w:r>
    </w:p>
    <w:p w14:paraId="08D35A57" w14:textId="77777777" w:rsidR="009810C9" w:rsidRPr="0046756F" w:rsidRDefault="009810C9" w:rsidP="000A5225">
      <w:pPr>
        <w:widowControl w:val="0"/>
        <w:numPr>
          <w:ilvl w:val="0"/>
          <w:numId w:val="40"/>
        </w:numPr>
        <w:autoSpaceDE w:val="0"/>
        <w:autoSpaceDN w:val="0"/>
        <w:adjustRightInd w:val="0"/>
        <w:spacing w:line="240" w:lineRule="auto"/>
        <w:ind w:left="720" w:hanging="360"/>
        <w:rPr>
          <w:rFonts w:cs="Arial"/>
          <w:sz w:val="17"/>
          <w:szCs w:val="17"/>
        </w:rPr>
      </w:pPr>
      <w:r w:rsidRPr="0046756F">
        <w:rPr>
          <w:rFonts w:cs="Arial"/>
        </w:rPr>
        <w:t>Call 'WdogKickWatchDog' to reload watchdog.</w:t>
      </w:r>
    </w:p>
    <w:p w14:paraId="2F3D7D05" w14:textId="77777777" w:rsidR="009810C9" w:rsidRPr="0046756F" w:rsidRDefault="00000000" w:rsidP="009810C9">
      <w:pPr>
        <w:rPr>
          <w:rFonts w:cs="Arial"/>
        </w:rPr>
      </w:pPr>
      <w:r>
        <w:rPr>
          <w:rFonts w:cs="Arial"/>
        </w:rPr>
        <w:pict w14:anchorId="705D13DB">
          <v:rect id="_x0000_i1471" style="width:0;height:1.5pt" o:hralign="center" o:hrstd="t" o:hr="t" fillcolor="#a0a0a0" stroked="f"/>
        </w:pict>
      </w:r>
    </w:p>
    <w:p w14:paraId="64F1F23F" w14:textId="77777777" w:rsidR="009810C9" w:rsidRPr="0046756F" w:rsidRDefault="009810C9" w:rsidP="009810C9">
      <w:pPr>
        <w:pStyle w:val="Heading5"/>
        <w:rPr>
          <w:rFonts w:ascii="Arial" w:hAnsi="Arial" w:cs="Arial"/>
        </w:rPr>
      </w:pPr>
      <w:bookmarkStart w:id="898" w:name="_Toc122795808"/>
      <w:bookmarkStart w:id="899" w:name="_Toc158905858"/>
      <w:r w:rsidRPr="0046756F">
        <w:rPr>
          <w:rFonts w:ascii="Arial" w:hAnsi="Arial" w:cs="Arial"/>
        </w:rPr>
        <w:t>10.7.1.7.5 daucmfinit-InitTask-LLR-005</w:t>
      </w:r>
      <w:bookmarkEnd w:id="898"/>
      <w:bookmarkEnd w:id="899"/>
    </w:p>
    <w:p w14:paraId="30E73507" w14:textId="77777777" w:rsidR="009810C9" w:rsidRPr="0046756F" w:rsidRDefault="009810C9" w:rsidP="009810C9">
      <w:pPr>
        <w:rPr>
          <w:rFonts w:cs="Arial"/>
        </w:rPr>
      </w:pPr>
      <w:r w:rsidRPr="0046756F">
        <w:rPr>
          <w:rFonts w:cs="Arial"/>
        </w:rPr>
        <w:t>Requirement ID: H698-LLD-CMU-FNC-687</w:t>
      </w:r>
    </w:p>
    <w:p w14:paraId="30EA14BA" w14:textId="77777777" w:rsidR="009810C9" w:rsidRPr="0046756F" w:rsidRDefault="009810C9" w:rsidP="009810C9">
      <w:pPr>
        <w:rPr>
          <w:rFonts w:cs="Arial"/>
        </w:rPr>
      </w:pPr>
    </w:p>
    <w:p w14:paraId="1F29EC7A"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2661D40C" w14:textId="77777777" w:rsidR="009810C9" w:rsidRPr="0046756F" w:rsidRDefault="009810C9" w:rsidP="000A5225">
      <w:pPr>
        <w:widowControl w:val="0"/>
        <w:numPr>
          <w:ilvl w:val="0"/>
          <w:numId w:val="41"/>
        </w:numPr>
        <w:autoSpaceDE w:val="0"/>
        <w:autoSpaceDN w:val="0"/>
        <w:adjustRightInd w:val="0"/>
        <w:ind w:left="504" w:hanging="360"/>
        <w:rPr>
          <w:rFonts w:cs="Arial"/>
        </w:rPr>
      </w:pPr>
      <w:r w:rsidRPr="0046756F">
        <w:rPr>
          <w:rFonts w:cs="Arial"/>
        </w:rPr>
        <w:t>Initialize the A825 Bus (CAN bus #1) by calling ‘A825Init’.</w:t>
      </w:r>
    </w:p>
    <w:p w14:paraId="12108E07" w14:textId="77777777" w:rsidR="009810C9" w:rsidRPr="0046756F" w:rsidRDefault="009810C9" w:rsidP="000A5225">
      <w:pPr>
        <w:widowControl w:val="0"/>
        <w:numPr>
          <w:ilvl w:val="0"/>
          <w:numId w:val="42"/>
        </w:numPr>
        <w:autoSpaceDE w:val="0"/>
        <w:autoSpaceDN w:val="0"/>
        <w:adjustRightInd w:val="0"/>
        <w:spacing w:line="240" w:lineRule="auto"/>
        <w:ind w:left="720" w:hanging="360"/>
        <w:rPr>
          <w:rFonts w:cs="Arial"/>
          <w:sz w:val="17"/>
          <w:szCs w:val="17"/>
        </w:rPr>
      </w:pPr>
      <w:r w:rsidRPr="0046756F">
        <w:rPr>
          <w:rFonts w:cs="Arial"/>
        </w:rPr>
        <w:t>Call 'WdogKickWatchDog' to reload watchdog.</w:t>
      </w:r>
    </w:p>
    <w:p w14:paraId="202568D4" w14:textId="77777777" w:rsidR="009810C9" w:rsidRPr="0046756F" w:rsidRDefault="009810C9" w:rsidP="000A5225">
      <w:pPr>
        <w:widowControl w:val="0"/>
        <w:numPr>
          <w:ilvl w:val="0"/>
          <w:numId w:val="42"/>
        </w:numPr>
        <w:autoSpaceDE w:val="0"/>
        <w:autoSpaceDN w:val="0"/>
        <w:adjustRightInd w:val="0"/>
        <w:spacing w:line="240" w:lineRule="auto"/>
        <w:ind w:left="720" w:hanging="360"/>
        <w:rPr>
          <w:rFonts w:cs="Arial"/>
          <w:sz w:val="17"/>
          <w:szCs w:val="17"/>
        </w:rPr>
      </w:pPr>
      <w:r w:rsidRPr="0046756F">
        <w:rPr>
          <w:rFonts w:cs="Arial"/>
        </w:rPr>
        <w:t>Call the function 'Si2cInit' to initialize SI2C hardware and interrupts</w:t>
      </w:r>
    </w:p>
    <w:p w14:paraId="56334F07" w14:textId="77777777" w:rsidR="009810C9" w:rsidRPr="0046756F" w:rsidRDefault="009810C9" w:rsidP="000A5225">
      <w:pPr>
        <w:widowControl w:val="0"/>
        <w:numPr>
          <w:ilvl w:val="0"/>
          <w:numId w:val="42"/>
        </w:numPr>
        <w:autoSpaceDE w:val="0"/>
        <w:autoSpaceDN w:val="0"/>
        <w:adjustRightInd w:val="0"/>
        <w:spacing w:line="240" w:lineRule="auto"/>
        <w:ind w:left="720" w:hanging="360"/>
        <w:rPr>
          <w:rFonts w:cs="Arial"/>
          <w:sz w:val="17"/>
          <w:szCs w:val="17"/>
        </w:rPr>
      </w:pPr>
      <w:r w:rsidRPr="0046756F">
        <w:rPr>
          <w:rFonts w:cs="Arial"/>
        </w:rPr>
        <w:t>Call 'WdogKickWatchDog' to reload watchdog.</w:t>
      </w:r>
    </w:p>
    <w:p w14:paraId="096B9A5C" w14:textId="77777777" w:rsidR="009810C9" w:rsidRPr="0046756F" w:rsidRDefault="009810C9" w:rsidP="000A5225">
      <w:pPr>
        <w:widowControl w:val="0"/>
        <w:numPr>
          <w:ilvl w:val="0"/>
          <w:numId w:val="42"/>
        </w:numPr>
        <w:autoSpaceDE w:val="0"/>
        <w:autoSpaceDN w:val="0"/>
        <w:adjustRightInd w:val="0"/>
        <w:spacing w:line="240" w:lineRule="auto"/>
        <w:ind w:left="720" w:hanging="360"/>
        <w:rPr>
          <w:rFonts w:cs="Arial"/>
          <w:sz w:val="17"/>
          <w:szCs w:val="17"/>
        </w:rPr>
      </w:pPr>
      <w:r w:rsidRPr="0046756F">
        <w:rPr>
          <w:rFonts w:cs="Arial"/>
        </w:rPr>
        <w:t>Call 'RTCHWInit' with parameter Sem_init_task to check pbit battery low status and oscillator interrupted status.</w:t>
      </w:r>
    </w:p>
    <w:p w14:paraId="000D7499" w14:textId="77777777" w:rsidR="009810C9" w:rsidRPr="0046756F" w:rsidRDefault="009810C9" w:rsidP="000A5225">
      <w:pPr>
        <w:widowControl w:val="0"/>
        <w:numPr>
          <w:ilvl w:val="0"/>
          <w:numId w:val="42"/>
        </w:numPr>
        <w:autoSpaceDE w:val="0"/>
        <w:autoSpaceDN w:val="0"/>
        <w:adjustRightInd w:val="0"/>
        <w:spacing w:line="240" w:lineRule="auto"/>
        <w:ind w:left="720" w:hanging="360"/>
        <w:rPr>
          <w:rFonts w:cs="Arial"/>
          <w:sz w:val="17"/>
          <w:szCs w:val="17"/>
        </w:rPr>
      </w:pPr>
      <w:r w:rsidRPr="0046756F">
        <w:rPr>
          <w:rFonts w:cs="Arial"/>
        </w:rPr>
        <w:t>Call 'WdogKickWatchDog' to reload watchdog.</w:t>
      </w:r>
    </w:p>
    <w:p w14:paraId="1F3EB566" w14:textId="77777777" w:rsidR="009810C9" w:rsidRPr="0046756F" w:rsidRDefault="00000000" w:rsidP="009810C9">
      <w:pPr>
        <w:rPr>
          <w:rFonts w:cs="Arial"/>
        </w:rPr>
      </w:pPr>
      <w:r>
        <w:rPr>
          <w:rFonts w:cs="Arial"/>
        </w:rPr>
        <w:pict w14:anchorId="3DCFBD08">
          <v:rect id="_x0000_i1472" style="width:0;height:1.5pt" o:hralign="center" o:hrstd="t" o:hr="t" fillcolor="#a0a0a0" stroked="f"/>
        </w:pict>
      </w:r>
    </w:p>
    <w:p w14:paraId="43C1DD27" w14:textId="77777777" w:rsidR="009810C9" w:rsidRPr="0046756F" w:rsidRDefault="009810C9" w:rsidP="009810C9">
      <w:pPr>
        <w:pStyle w:val="Heading5"/>
        <w:rPr>
          <w:rFonts w:ascii="Arial" w:hAnsi="Arial" w:cs="Arial"/>
        </w:rPr>
      </w:pPr>
      <w:bookmarkStart w:id="900" w:name="_Toc122795809"/>
      <w:bookmarkStart w:id="901" w:name="_Toc158905859"/>
      <w:r w:rsidRPr="0046756F">
        <w:rPr>
          <w:rFonts w:ascii="Arial" w:hAnsi="Arial" w:cs="Arial"/>
        </w:rPr>
        <w:t>10.7.1.7.6 daucmfinit-InitTask-LLR-011</w:t>
      </w:r>
      <w:bookmarkEnd w:id="900"/>
      <w:bookmarkEnd w:id="901"/>
    </w:p>
    <w:p w14:paraId="7F4DF323" w14:textId="77777777" w:rsidR="009810C9" w:rsidRPr="0046756F" w:rsidRDefault="009810C9" w:rsidP="009810C9">
      <w:pPr>
        <w:rPr>
          <w:rFonts w:cs="Arial"/>
        </w:rPr>
      </w:pPr>
      <w:r w:rsidRPr="0046756F">
        <w:rPr>
          <w:rFonts w:cs="Arial"/>
        </w:rPr>
        <w:t>Requirement ID: H698-LLD-CMU-FNC-693</w:t>
      </w:r>
    </w:p>
    <w:p w14:paraId="6C757AFA" w14:textId="77777777" w:rsidR="009810C9" w:rsidRPr="0046756F" w:rsidRDefault="009810C9" w:rsidP="009810C9">
      <w:pPr>
        <w:rPr>
          <w:rFonts w:cs="Arial"/>
        </w:rPr>
      </w:pPr>
    </w:p>
    <w:p w14:paraId="71FBACFF"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5F28AD4B" w14:textId="77777777" w:rsidR="009810C9" w:rsidRPr="0046756F" w:rsidRDefault="009810C9" w:rsidP="000A5225">
      <w:pPr>
        <w:widowControl w:val="0"/>
        <w:numPr>
          <w:ilvl w:val="0"/>
          <w:numId w:val="43"/>
        </w:numPr>
        <w:autoSpaceDE w:val="0"/>
        <w:autoSpaceDN w:val="0"/>
        <w:adjustRightInd w:val="0"/>
        <w:ind w:left="720" w:hanging="360"/>
        <w:rPr>
          <w:rFonts w:cs="Arial"/>
        </w:rPr>
      </w:pPr>
      <w:r w:rsidRPr="0046756F">
        <w:rPr>
          <w:rFonts w:cs="Arial"/>
        </w:rPr>
        <w:t>Call 'ContinuousBitTaskInit' to initialize Continuous Built-In-Test Task.</w:t>
      </w:r>
    </w:p>
    <w:p w14:paraId="368CFD6C" w14:textId="77777777" w:rsidR="009810C9" w:rsidRPr="0046756F" w:rsidRDefault="009810C9" w:rsidP="000A5225">
      <w:pPr>
        <w:widowControl w:val="0"/>
        <w:numPr>
          <w:ilvl w:val="0"/>
          <w:numId w:val="44"/>
        </w:numPr>
        <w:autoSpaceDE w:val="0"/>
        <w:autoSpaceDN w:val="0"/>
        <w:adjustRightInd w:val="0"/>
        <w:spacing w:line="240" w:lineRule="auto"/>
        <w:ind w:left="720" w:hanging="360"/>
        <w:rPr>
          <w:rFonts w:cs="Arial"/>
          <w:sz w:val="17"/>
          <w:szCs w:val="17"/>
        </w:rPr>
      </w:pPr>
      <w:r w:rsidRPr="0046756F">
        <w:rPr>
          <w:rFonts w:cs="Arial"/>
        </w:rPr>
        <w:t>Call 'WdogKickWatchDog' to reload watchdog.</w:t>
      </w:r>
    </w:p>
    <w:p w14:paraId="59E2F6A5" w14:textId="77777777" w:rsidR="009810C9" w:rsidRPr="0046756F" w:rsidRDefault="00000000" w:rsidP="009810C9">
      <w:pPr>
        <w:rPr>
          <w:rFonts w:cs="Arial"/>
        </w:rPr>
      </w:pPr>
      <w:r>
        <w:rPr>
          <w:rFonts w:cs="Arial"/>
        </w:rPr>
        <w:pict w14:anchorId="6593BB23">
          <v:rect id="_x0000_i1473" style="width:0;height:1.5pt" o:hralign="center" o:hrstd="t" o:hr="t" fillcolor="#a0a0a0" stroked="f"/>
        </w:pict>
      </w:r>
    </w:p>
    <w:p w14:paraId="731CECAF" w14:textId="77777777" w:rsidR="009810C9" w:rsidRPr="0046756F" w:rsidRDefault="009810C9" w:rsidP="009810C9">
      <w:pPr>
        <w:pStyle w:val="Heading5"/>
        <w:rPr>
          <w:rFonts w:ascii="Arial" w:hAnsi="Arial" w:cs="Arial"/>
        </w:rPr>
      </w:pPr>
      <w:bookmarkStart w:id="902" w:name="_Toc122795810"/>
      <w:bookmarkStart w:id="903" w:name="_Toc158905860"/>
      <w:r w:rsidRPr="0046756F">
        <w:rPr>
          <w:rFonts w:ascii="Arial" w:hAnsi="Arial" w:cs="Arial"/>
        </w:rPr>
        <w:t>10.7.1.7.7 daucmfinit-InitTask-LLR-012</w:t>
      </w:r>
      <w:bookmarkEnd w:id="902"/>
      <w:bookmarkEnd w:id="903"/>
    </w:p>
    <w:p w14:paraId="37B0E020" w14:textId="77777777" w:rsidR="009810C9" w:rsidRPr="0046756F" w:rsidRDefault="009810C9" w:rsidP="009810C9">
      <w:pPr>
        <w:rPr>
          <w:rFonts w:cs="Arial"/>
        </w:rPr>
      </w:pPr>
      <w:r w:rsidRPr="0046756F">
        <w:rPr>
          <w:rFonts w:cs="Arial"/>
        </w:rPr>
        <w:t>Requirement ID: H698-LLD-CMU-FNC-694</w:t>
      </w:r>
    </w:p>
    <w:p w14:paraId="1792EA7E" w14:textId="77777777" w:rsidR="009810C9" w:rsidRPr="0046756F" w:rsidRDefault="009810C9" w:rsidP="009810C9">
      <w:pPr>
        <w:rPr>
          <w:rFonts w:cs="Arial"/>
        </w:rPr>
      </w:pPr>
    </w:p>
    <w:p w14:paraId="7A3AA675"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3710C9AB" w14:textId="77777777" w:rsidR="009810C9" w:rsidRPr="0046756F" w:rsidRDefault="009810C9" w:rsidP="000A5225">
      <w:pPr>
        <w:widowControl w:val="0"/>
        <w:numPr>
          <w:ilvl w:val="0"/>
          <w:numId w:val="45"/>
        </w:numPr>
        <w:autoSpaceDE w:val="0"/>
        <w:autoSpaceDN w:val="0"/>
        <w:adjustRightInd w:val="0"/>
        <w:ind w:left="720" w:hanging="360"/>
        <w:rPr>
          <w:rFonts w:cs="Arial"/>
        </w:rPr>
      </w:pPr>
      <w:r w:rsidRPr="0046756F">
        <w:rPr>
          <w:rFonts w:cs="Arial"/>
        </w:rPr>
        <w:t>Enable GPIOB Clock and configures LED and chip select by calling ‘HeartBeatInit’.</w:t>
      </w:r>
    </w:p>
    <w:p w14:paraId="1A158602" w14:textId="77777777" w:rsidR="009810C9" w:rsidRPr="0046756F" w:rsidRDefault="009810C9" w:rsidP="000A5225">
      <w:pPr>
        <w:widowControl w:val="0"/>
        <w:numPr>
          <w:ilvl w:val="0"/>
          <w:numId w:val="46"/>
        </w:numPr>
        <w:autoSpaceDE w:val="0"/>
        <w:autoSpaceDN w:val="0"/>
        <w:adjustRightInd w:val="0"/>
        <w:spacing w:line="240" w:lineRule="auto"/>
        <w:ind w:left="720" w:hanging="360"/>
        <w:rPr>
          <w:rFonts w:cs="Arial"/>
          <w:sz w:val="17"/>
          <w:szCs w:val="17"/>
        </w:rPr>
      </w:pPr>
      <w:r w:rsidRPr="0046756F">
        <w:rPr>
          <w:rFonts w:cs="Arial"/>
        </w:rPr>
        <w:t>Call 'WdogKickWatchDog' to reload watchdog.</w:t>
      </w:r>
    </w:p>
    <w:p w14:paraId="46C2A8E2" w14:textId="77777777" w:rsidR="009810C9" w:rsidRPr="0046756F" w:rsidRDefault="00000000" w:rsidP="009810C9">
      <w:pPr>
        <w:rPr>
          <w:rFonts w:cs="Arial"/>
        </w:rPr>
      </w:pPr>
      <w:r>
        <w:rPr>
          <w:rFonts w:cs="Arial"/>
        </w:rPr>
        <w:pict w14:anchorId="6F7F28BF">
          <v:rect id="_x0000_i1474" style="width:0;height:1.5pt" o:hralign="center" o:hrstd="t" o:hr="t" fillcolor="#a0a0a0" stroked="f"/>
        </w:pict>
      </w:r>
    </w:p>
    <w:p w14:paraId="34D5BBBF" w14:textId="77777777" w:rsidR="009810C9" w:rsidRPr="0046756F" w:rsidRDefault="009810C9" w:rsidP="009810C9">
      <w:pPr>
        <w:pStyle w:val="Heading5"/>
        <w:rPr>
          <w:rFonts w:ascii="Arial" w:hAnsi="Arial" w:cs="Arial"/>
        </w:rPr>
      </w:pPr>
      <w:bookmarkStart w:id="904" w:name="_Toc122795811"/>
      <w:bookmarkStart w:id="905" w:name="_Toc158905861"/>
      <w:r w:rsidRPr="0046756F">
        <w:rPr>
          <w:rFonts w:ascii="Arial" w:hAnsi="Arial" w:cs="Arial"/>
        </w:rPr>
        <w:t>10.7.1.7.8 daucmfinit-InitTask-LLR-013</w:t>
      </w:r>
      <w:bookmarkEnd w:id="904"/>
      <w:bookmarkEnd w:id="905"/>
    </w:p>
    <w:p w14:paraId="06905978" w14:textId="77777777" w:rsidR="009810C9" w:rsidRPr="0046756F" w:rsidRDefault="009810C9" w:rsidP="009810C9">
      <w:pPr>
        <w:rPr>
          <w:rFonts w:cs="Arial"/>
        </w:rPr>
      </w:pPr>
      <w:r w:rsidRPr="0046756F">
        <w:rPr>
          <w:rFonts w:cs="Arial"/>
        </w:rPr>
        <w:t>Requirement ID: H698-LLD-CMU-FNC-695</w:t>
      </w:r>
    </w:p>
    <w:p w14:paraId="6AC50438" w14:textId="77777777" w:rsidR="009810C9" w:rsidRPr="0046756F" w:rsidRDefault="009810C9" w:rsidP="009810C9">
      <w:pPr>
        <w:rPr>
          <w:rFonts w:cs="Arial"/>
        </w:rPr>
      </w:pPr>
    </w:p>
    <w:p w14:paraId="233FB7F4" w14:textId="77777777" w:rsidR="009810C9" w:rsidRPr="0046756F" w:rsidRDefault="009810C9" w:rsidP="009810C9">
      <w:pPr>
        <w:widowControl w:val="0"/>
        <w:autoSpaceDE w:val="0"/>
        <w:autoSpaceDN w:val="0"/>
        <w:adjustRightInd w:val="0"/>
        <w:rPr>
          <w:rFonts w:cs="Arial"/>
        </w:rPr>
      </w:pPr>
      <w:r w:rsidRPr="0046756F">
        <w:rPr>
          <w:rFonts w:cs="Arial"/>
        </w:rPr>
        <w:t>The function shall loop infinitely and perform the following operations within loop</w:t>
      </w:r>
    </w:p>
    <w:p w14:paraId="5E80DCC9" w14:textId="77777777" w:rsidR="009810C9" w:rsidRPr="0046756F" w:rsidRDefault="009810C9" w:rsidP="009810C9">
      <w:pPr>
        <w:widowControl w:val="0"/>
        <w:autoSpaceDE w:val="0"/>
        <w:autoSpaceDN w:val="0"/>
        <w:adjustRightInd w:val="0"/>
        <w:rPr>
          <w:rFonts w:cs="Arial"/>
        </w:rPr>
      </w:pPr>
      <w:r w:rsidRPr="0046756F">
        <w:rPr>
          <w:rFonts w:cs="Arial"/>
        </w:rPr>
        <w:t>a) Pend on Semaphore by calling OsSemPend with the following parameters</w:t>
      </w:r>
    </w:p>
    <w:p w14:paraId="10A3005C" w14:textId="77777777" w:rsidR="009810C9" w:rsidRPr="0046756F" w:rsidRDefault="009810C9" w:rsidP="009810C9">
      <w:pPr>
        <w:widowControl w:val="0"/>
        <w:autoSpaceDE w:val="0"/>
        <w:autoSpaceDN w:val="0"/>
        <w:adjustRightInd w:val="0"/>
        <w:rPr>
          <w:rFonts w:cs="Arial"/>
        </w:rPr>
      </w:pPr>
      <w:r w:rsidRPr="0046756F">
        <w:rPr>
          <w:rFonts w:cs="Arial"/>
        </w:rPr>
        <w:t xml:space="preserve">   </w:t>
      </w:r>
      <w:r w:rsidRPr="0046756F">
        <w:rPr>
          <w:rFonts w:cs="Arial"/>
        </w:rPr>
        <w:tab/>
        <w:t>- Allocated Semaphore for the task sem init task</w:t>
      </w:r>
    </w:p>
    <w:p w14:paraId="58518E21" w14:textId="77777777" w:rsidR="009810C9" w:rsidRPr="0046756F" w:rsidRDefault="009810C9" w:rsidP="009810C9">
      <w:pPr>
        <w:widowControl w:val="0"/>
        <w:autoSpaceDE w:val="0"/>
        <w:autoSpaceDN w:val="0"/>
        <w:adjustRightInd w:val="0"/>
        <w:rPr>
          <w:rFonts w:cs="Arial"/>
        </w:rPr>
      </w:pPr>
      <w:r w:rsidRPr="0046756F">
        <w:rPr>
          <w:rFonts w:cs="Arial"/>
        </w:rPr>
        <w:t xml:space="preserve">   </w:t>
      </w:r>
      <w:r w:rsidRPr="0046756F">
        <w:rPr>
          <w:rFonts w:cs="Arial"/>
        </w:rPr>
        <w:tab/>
        <w:t>- pend timeout value as M_ZERO</w:t>
      </w:r>
    </w:p>
    <w:p w14:paraId="4BC6777B" w14:textId="77777777" w:rsidR="009810C9" w:rsidRPr="0046756F" w:rsidRDefault="009810C9" w:rsidP="009810C9">
      <w:pPr>
        <w:widowControl w:val="0"/>
        <w:autoSpaceDE w:val="0"/>
        <w:autoSpaceDN w:val="0"/>
        <w:adjustRightInd w:val="0"/>
        <w:rPr>
          <w:rFonts w:cs="Arial"/>
        </w:rPr>
      </w:pPr>
      <w:r w:rsidRPr="0046756F">
        <w:rPr>
          <w:rFonts w:cs="Arial"/>
        </w:rPr>
        <w:t xml:space="preserve">   </w:t>
      </w:r>
      <w:r w:rsidRPr="0046756F">
        <w:rPr>
          <w:rFonts w:cs="Arial"/>
        </w:rPr>
        <w:tab/>
        <w:t>- Address of local error code.</w:t>
      </w:r>
    </w:p>
    <w:p w14:paraId="17E28E51" w14:textId="77777777" w:rsidR="009810C9" w:rsidRPr="0046756F" w:rsidRDefault="009810C9" w:rsidP="009810C9">
      <w:pPr>
        <w:widowControl w:val="0"/>
        <w:autoSpaceDE w:val="0"/>
        <w:autoSpaceDN w:val="0"/>
        <w:adjustRightInd w:val="0"/>
        <w:rPr>
          <w:rFonts w:cs="Arial"/>
        </w:rPr>
      </w:pPr>
      <w:r w:rsidRPr="0046756F">
        <w:rPr>
          <w:rFonts w:cs="Arial"/>
        </w:rPr>
        <w:t xml:space="preserve"> b) Call WdogKickWatchDog to reload watchdog counter.</w:t>
      </w:r>
    </w:p>
    <w:p w14:paraId="697A6ABA"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c) Call GpioToggleBits(M_HW_LED_HB_TOGGLE) with reference to GPIO port B (M_GPIOB) and M_HW_LED_HB (GPIO pin 2 (M_GPIO_PIN_2)) as parameters to toggle the heartbeat LED.</w:t>
      </w:r>
    </w:p>
    <w:p w14:paraId="185D4F58" w14:textId="77777777" w:rsidR="009810C9" w:rsidRPr="0046756F" w:rsidRDefault="00000000" w:rsidP="009810C9">
      <w:pPr>
        <w:rPr>
          <w:rFonts w:cs="Arial"/>
        </w:rPr>
      </w:pPr>
      <w:r>
        <w:rPr>
          <w:rFonts w:cs="Arial"/>
        </w:rPr>
        <w:pict w14:anchorId="7C4B0AF7">
          <v:rect id="_x0000_i1475" style="width:0;height:1.5pt" o:hralign="center" o:hrstd="t" o:hr="t" fillcolor="#a0a0a0" stroked="f"/>
        </w:pict>
      </w:r>
    </w:p>
    <w:p w14:paraId="4EB99A6A" w14:textId="77777777" w:rsidR="009810C9" w:rsidRPr="0046756F" w:rsidRDefault="009810C9" w:rsidP="009810C9">
      <w:pPr>
        <w:pStyle w:val="Heading3"/>
      </w:pPr>
      <w:bookmarkStart w:id="906" w:name="_Toc122795812"/>
      <w:bookmarkStart w:id="907" w:name="_Toc158905862"/>
      <w:r w:rsidRPr="0046756F">
        <w:t>10.7.2 HeartBeatInit</w:t>
      </w:r>
      <w:bookmarkEnd w:id="906"/>
      <w:bookmarkEnd w:id="907"/>
    </w:p>
    <w:p w14:paraId="4165BE3B" w14:textId="77777777" w:rsidR="009810C9" w:rsidRPr="0046756F" w:rsidRDefault="009810C9" w:rsidP="009810C9">
      <w:pPr>
        <w:rPr>
          <w:rFonts w:cs="Arial"/>
        </w:rPr>
      </w:pPr>
    </w:p>
    <w:p w14:paraId="773FC295"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HeartBeatInit will follow in the sub sections.</w:t>
      </w:r>
    </w:p>
    <w:p w14:paraId="6418D692" w14:textId="77777777" w:rsidR="009810C9" w:rsidRPr="0046756F" w:rsidRDefault="00000000" w:rsidP="009810C9">
      <w:pPr>
        <w:rPr>
          <w:rFonts w:cs="Arial"/>
        </w:rPr>
      </w:pPr>
      <w:r>
        <w:rPr>
          <w:rFonts w:cs="Arial"/>
        </w:rPr>
        <w:pict w14:anchorId="65F08F01">
          <v:rect id="_x0000_i1476" style="width:0;height:1.5pt" o:hralign="center" o:hrstd="t" o:hr="t" fillcolor="#a0a0a0" stroked="f"/>
        </w:pict>
      </w:r>
    </w:p>
    <w:p w14:paraId="27EC9667" w14:textId="77777777" w:rsidR="009810C9" w:rsidRPr="0046756F" w:rsidRDefault="009810C9" w:rsidP="009810C9">
      <w:pPr>
        <w:pStyle w:val="Heading4"/>
        <w:rPr>
          <w:rFonts w:ascii="Arial" w:hAnsi="Arial" w:cs="Arial"/>
        </w:rPr>
      </w:pPr>
      <w:bookmarkStart w:id="908" w:name="_Toc122795813"/>
      <w:bookmarkStart w:id="909" w:name="_Toc158905863"/>
      <w:r w:rsidRPr="0046756F">
        <w:rPr>
          <w:rFonts w:ascii="Arial" w:hAnsi="Arial" w:cs="Arial"/>
        </w:rPr>
        <w:t>10.7.2.1 Brief Description</w:t>
      </w:r>
      <w:bookmarkEnd w:id="908"/>
      <w:bookmarkEnd w:id="909"/>
    </w:p>
    <w:p w14:paraId="3A52AE75" w14:textId="77777777" w:rsidR="009810C9" w:rsidRPr="0046756F" w:rsidRDefault="009810C9" w:rsidP="009810C9">
      <w:pPr>
        <w:rPr>
          <w:rFonts w:cs="Arial"/>
        </w:rPr>
      </w:pPr>
    </w:p>
    <w:p w14:paraId="10FB8B7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HeartBeatInit enablee GPIOB Clock and configures LED and chip select.</w:t>
      </w:r>
    </w:p>
    <w:p w14:paraId="1D21CFE3" w14:textId="77777777" w:rsidR="009810C9" w:rsidRPr="0046756F" w:rsidRDefault="00000000" w:rsidP="009810C9">
      <w:pPr>
        <w:rPr>
          <w:rFonts w:cs="Arial"/>
        </w:rPr>
      </w:pPr>
      <w:r>
        <w:rPr>
          <w:rFonts w:cs="Arial"/>
        </w:rPr>
        <w:pict w14:anchorId="58AAFB25">
          <v:rect id="_x0000_i1477" style="width:0;height:1.5pt" o:hralign="center" o:hrstd="t" o:hr="t" fillcolor="#a0a0a0" stroked="f"/>
        </w:pict>
      </w:r>
    </w:p>
    <w:p w14:paraId="3530FCC6" w14:textId="77777777" w:rsidR="009810C9" w:rsidRPr="0046756F" w:rsidRDefault="009810C9" w:rsidP="009810C9">
      <w:pPr>
        <w:pStyle w:val="Heading4"/>
        <w:rPr>
          <w:rFonts w:ascii="Arial" w:hAnsi="Arial" w:cs="Arial"/>
        </w:rPr>
      </w:pPr>
      <w:bookmarkStart w:id="910" w:name="_Toc122795814"/>
      <w:bookmarkStart w:id="911" w:name="_Toc158905864"/>
      <w:r w:rsidRPr="0046756F">
        <w:rPr>
          <w:rFonts w:ascii="Arial" w:hAnsi="Arial" w:cs="Arial"/>
        </w:rPr>
        <w:t>10.7.2.2 List of HLRs allocated</w:t>
      </w:r>
      <w:bookmarkEnd w:id="910"/>
      <w:bookmarkEnd w:id="911"/>
    </w:p>
    <w:p w14:paraId="335E1272" w14:textId="77777777" w:rsidR="009810C9" w:rsidRPr="0046756F" w:rsidRDefault="009810C9" w:rsidP="009810C9">
      <w:pPr>
        <w:rPr>
          <w:rFonts w:cs="Arial"/>
        </w:rPr>
      </w:pPr>
    </w:p>
    <w:p w14:paraId="3AF663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1943AA91" w14:textId="77777777" w:rsidR="009810C9" w:rsidRPr="0046756F" w:rsidRDefault="00000000" w:rsidP="009810C9">
      <w:pPr>
        <w:rPr>
          <w:rFonts w:cs="Arial"/>
        </w:rPr>
      </w:pPr>
      <w:r>
        <w:rPr>
          <w:rFonts w:cs="Arial"/>
        </w:rPr>
        <w:pict w14:anchorId="327195DB">
          <v:rect id="_x0000_i1478" style="width:0;height:1.5pt" o:hralign="center" o:hrstd="t" o:hr="t" fillcolor="#a0a0a0" stroked="f"/>
        </w:pict>
      </w:r>
    </w:p>
    <w:p w14:paraId="53F34E46" w14:textId="77777777" w:rsidR="009810C9" w:rsidRPr="0046756F" w:rsidRDefault="009810C9" w:rsidP="009810C9">
      <w:pPr>
        <w:pStyle w:val="Heading4"/>
        <w:rPr>
          <w:rFonts w:ascii="Arial" w:hAnsi="Arial" w:cs="Arial"/>
        </w:rPr>
      </w:pPr>
      <w:bookmarkStart w:id="912" w:name="_Toc122795815"/>
      <w:bookmarkStart w:id="913" w:name="_Toc158905865"/>
      <w:r w:rsidRPr="0046756F">
        <w:rPr>
          <w:rFonts w:ascii="Arial" w:hAnsi="Arial" w:cs="Arial"/>
        </w:rPr>
        <w:t>10.7.2.3 List of global variables accessed and modified</w:t>
      </w:r>
      <w:bookmarkEnd w:id="912"/>
      <w:bookmarkEnd w:id="913"/>
    </w:p>
    <w:p w14:paraId="380EA5DA" w14:textId="77777777" w:rsidR="009810C9" w:rsidRPr="0046756F" w:rsidRDefault="009810C9" w:rsidP="009810C9">
      <w:pPr>
        <w:rPr>
          <w:rFonts w:cs="Arial"/>
        </w:rPr>
      </w:pPr>
    </w:p>
    <w:p w14:paraId="24FD6E8B"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298695E0"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B3081E0" w14:textId="77777777" w:rsidR="009810C9" w:rsidRPr="0046756F" w:rsidRDefault="00000000" w:rsidP="009810C9">
      <w:pPr>
        <w:rPr>
          <w:rFonts w:cs="Arial"/>
        </w:rPr>
      </w:pPr>
      <w:r>
        <w:rPr>
          <w:rFonts w:cs="Arial"/>
        </w:rPr>
        <w:pict w14:anchorId="4A8EBD1D">
          <v:rect id="_x0000_i1479" style="width:0;height:1.5pt" o:hralign="center" o:hrstd="t" o:hr="t" fillcolor="#a0a0a0" stroked="f"/>
        </w:pict>
      </w:r>
    </w:p>
    <w:p w14:paraId="7EF33D7F" w14:textId="77777777" w:rsidR="009810C9" w:rsidRPr="0046756F" w:rsidRDefault="009810C9" w:rsidP="009810C9">
      <w:pPr>
        <w:pStyle w:val="Heading4"/>
        <w:rPr>
          <w:rFonts w:ascii="Arial" w:hAnsi="Arial" w:cs="Arial"/>
        </w:rPr>
      </w:pPr>
      <w:bookmarkStart w:id="914" w:name="_Toc122795816"/>
      <w:bookmarkStart w:id="915" w:name="_Toc158905866"/>
      <w:r w:rsidRPr="0046756F">
        <w:rPr>
          <w:rFonts w:ascii="Arial" w:hAnsi="Arial" w:cs="Arial"/>
        </w:rPr>
        <w:t>10.7.2.4 Parameter list (Input/Output)</w:t>
      </w:r>
      <w:bookmarkEnd w:id="914"/>
      <w:bookmarkEnd w:id="915"/>
    </w:p>
    <w:p w14:paraId="548B2A25" w14:textId="77777777" w:rsidR="009810C9" w:rsidRPr="0046756F" w:rsidRDefault="009810C9" w:rsidP="009810C9">
      <w:pPr>
        <w:rPr>
          <w:rFonts w:cs="Arial"/>
        </w:rPr>
      </w:pPr>
    </w:p>
    <w:p w14:paraId="79DCB4C4"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230FAF8D"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BCE80E0" w14:textId="77777777" w:rsidR="009810C9" w:rsidRPr="0046756F" w:rsidRDefault="00000000" w:rsidP="009810C9">
      <w:pPr>
        <w:rPr>
          <w:rFonts w:cs="Arial"/>
        </w:rPr>
      </w:pPr>
      <w:r>
        <w:rPr>
          <w:rFonts w:cs="Arial"/>
        </w:rPr>
        <w:pict w14:anchorId="60F9D11B">
          <v:rect id="_x0000_i1480" style="width:0;height:1.5pt" o:hralign="center" o:hrstd="t" o:hr="t" fillcolor="#a0a0a0" stroked="f"/>
        </w:pict>
      </w:r>
    </w:p>
    <w:p w14:paraId="2C32E43F" w14:textId="77777777" w:rsidR="009810C9" w:rsidRPr="0046756F" w:rsidRDefault="009810C9" w:rsidP="009810C9">
      <w:pPr>
        <w:pStyle w:val="Heading4"/>
        <w:rPr>
          <w:rFonts w:ascii="Arial" w:hAnsi="Arial" w:cs="Arial"/>
        </w:rPr>
      </w:pPr>
      <w:bookmarkStart w:id="916" w:name="_Toc122795817"/>
      <w:bookmarkStart w:id="917" w:name="_Toc158905867"/>
      <w:r w:rsidRPr="0046756F">
        <w:rPr>
          <w:rFonts w:ascii="Arial" w:hAnsi="Arial" w:cs="Arial"/>
        </w:rPr>
        <w:t>10.7.2.5 Return Value</w:t>
      </w:r>
      <w:bookmarkEnd w:id="916"/>
      <w:bookmarkEnd w:id="917"/>
    </w:p>
    <w:p w14:paraId="376B1AAE" w14:textId="77777777" w:rsidR="009810C9" w:rsidRPr="0046756F" w:rsidRDefault="009810C9" w:rsidP="009810C9">
      <w:pPr>
        <w:rPr>
          <w:rFonts w:cs="Arial"/>
        </w:rPr>
      </w:pPr>
    </w:p>
    <w:p w14:paraId="22EB5E3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A8AA8D1" w14:textId="77777777" w:rsidR="009810C9" w:rsidRPr="0046756F" w:rsidRDefault="00000000" w:rsidP="009810C9">
      <w:pPr>
        <w:rPr>
          <w:rFonts w:cs="Arial"/>
        </w:rPr>
      </w:pPr>
      <w:r>
        <w:rPr>
          <w:rFonts w:cs="Arial"/>
        </w:rPr>
        <w:pict w14:anchorId="6AD7F543">
          <v:rect id="_x0000_i1481" style="width:0;height:1.5pt" o:hralign="center" o:hrstd="t" o:hr="t" fillcolor="#a0a0a0" stroked="f"/>
        </w:pict>
      </w:r>
    </w:p>
    <w:p w14:paraId="747B3A48" w14:textId="77777777" w:rsidR="009810C9" w:rsidRPr="0046756F" w:rsidRDefault="009810C9" w:rsidP="009810C9">
      <w:pPr>
        <w:pStyle w:val="Heading4"/>
        <w:rPr>
          <w:rFonts w:ascii="Arial" w:hAnsi="Arial" w:cs="Arial"/>
        </w:rPr>
      </w:pPr>
      <w:bookmarkStart w:id="918" w:name="_Toc122795818"/>
      <w:bookmarkStart w:id="919" w:name="_Toc158905868"/>
      <w:r w:rsidRPr="0046756F">
        <w:rPr>
          <w:rFonts w:ascii="Arial" w:hAnsi="Arial" w:cs="Arial"/>
        </w:rPr>
        <w:t>10.7.2.6 Other CSUs called by this CSU</w:t>
      </w:r>
      <w:bookmarkEnd w:id="918"/>
      <w:bookmarkEnd w:id="919"/>
    </w:p>
    <w:p w14:paraId="3677CCA0" w14:textId="77777777" w:rsidR="009810C9" w:rsidRPr="0046756F" w:rsidRDefault="009810C9" w:rsidP="009810C9">
      <w:pPr>
        <w:rPr>
          <w:rFonts w:cs="Arial"/>
        </w:rPr>
      </w:pPr>
    </w:p>
    <w:p w14:paraId="2CF1E254" w14:textId="77777777" w:rsidR="009810C9" w:rsidRPr="0046756F" w:rsidRDefault="009810C9" w:rsidP="009810C9">
      <w:pPr>
        <w:widowControl w:val="0"/>
        <w:autoSpaceDE w:val="0"/>
        <w:autoSpaceDN w:val="0"/>
        <w:adjustRightInd w:val="0"/>
        <w:rPr>
          <w:rFonts w:cs="Arial"/>
        </w:rPr>
      </w:pPr>
      <w:r w:rsidRPr="0046756F">
        <w:rPr>
          <w:rFonts w:cs="Arial"/>
        </w:rPr>
        <w:t>RccAhb1PeriphClockCmd</w:t>
      </w:r>
    </w:p>
    <w:p w14:paraId="56847FF0" w14:textId="77777777" w:rsidR="009810C9" w:rsidRPr="0046756F" w:rsidRDefault="009810C9" w:rsidP="009810C9">
      <w:pPr>
        <w:widowControl w:val="0"/>
        <w:autoSpaceDE w:val="0"/>
        <w:autoSpaceDN w:val="0"/>
        <w:adjustRightInd w:val="0"/>
        <w:rPr>
          <w:rFonts w:cs="Arial"/>
          <w:sz w:val="17"/>
          <w:szCs w:val="17"/>
        </w:rPr>
      </w:pPr>
      <w:r w:rsidRPr="0046756F">
        <w:rPr>
          <w:rFonts w:cs="Arial"/>
        </w:rPr>
        <w:t>GpioInit</w:t>
      </w:r>
    </w:p>
    <w:p w14:paraId="342D08B5" w14:textId="77777777" w:rsidR="009810C9" w:rsidRPr="0046756F" w:rsidRDefault="00000000" w:rsidP="009810C9">
      <w:pPr>
        <w:rPr>
          <w:rFonts w:cs="Arial"/>
        </w:rPr>
      </w:pPr>
      <w:r>
        <w:rPr>
          <w:rFonts w:cs="Arial"/>
        </w:rPr>
        <w:pict w14:anchorId="79E9003A">
          <v:rect id="_x0000_i1482" style="width:0;height:1.5pt" o:hralign="center" o:hrstd="t" o:hr="t" fillcolor="#a0a0a0" stroked="f"/>
        </w:pict>
      </w:r>
    </w:p>
    <w:p w14:paraId="3EB3DE85" w14:textId="77777777" w:rsidR="009810C9" w:rsidRPr="0046756F" w:rsidRDefault="009810C9" w:rsidP="009810C9">
      <w:pPr>
        <w:pStyle w:val="Heading4"/>
        <w:rPr>
          <w:rFonts w:ascii="Arial" w:hAnsi="Arial" w:cs="Arial"/>
        </w:rPr>
      </w:pPr>
      <w:bookmarkStart w:id="920" w:name="_Toc122795819"/>
      <w:bookmarkStart w:id="921" w:name="_Toc158905869"/>
      <w:r w:rsidRPr="0046756F">
        <w:rPr>
          <w:rFonts w:ascii="Arial" w:hAnsi="Arial" w:cs="Arial"/>
        </w:rPr>
        <w:t>10.7.2.7 Description of list of LLRs allocated</w:t>
      </w:r>
      <w:bookmarkEnd w:id="920"/>
      <w:bookmarkEnd w:id="921"/>
    </w:p>
    <w:p w14:paraId="156C7B32" w14:textId="77777777" w:rsidR="009810C9" w:rsidRPr="0046756F" w:rsidRDefault="009810C9" w:rsidP="009810C9">
      <w:pPr>
        <w:rPr>
          <w:rFonts w:cs="Arial"/>
        </w:rPr>
      </w:pPr>
    </w:p>
    <w:p w14:paraId="7DBEEFB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HeartBeatInit.</w:t>
      </w:r>
    </w:p>
    <w:p w14:paraId="20FE8B42" w14:textId="77777777" w:rsidR="009810C9" w:rsidRPr="0046756F" w:rsidRDefault="00000000" w:rsidP="009810C9">
      <w:pPr>
        <w:rPr>
          <w:rFonts w:cs="Arial"/>
        </w:rPr>
      </w:pPr>
      <w:r>
        <w:rPr>
          <w:rFonts w:cs="Arial"/>
        </w:rPr>
        <w:pict w14:anchorId="7ABA98B1">
          <v:rect id="_x0000_i1483" style="width:0;height:1.5pt" o:hralign="center" o:hrstd="t" o:hr="t" fillcolor="#a0a0a0" stroked="f"/>
        </w:pict>
      </w:r>
    </w:p>
    <w:p w14:paraId="603125BC" w14:textId="77777777" w:rsidR="009810C9" w:rsidRPr="0046756F" w:rsidRDefault="009810C9" w:rsidP="009810C9">
      <w:pPr>
        <w:pStyle w:val="Heading5"/>
        <w:rPr>
          <w:rFonts w:ascii="Arial" w:hAnsi="Arial" w:cs="Arial"/>
        </w:rPr>
      </w:pPr>
      <w:bookmarkStart w:id="922" w:name="_Toc122795820"/>
      <w:bookmarkStart w:id="923" w:name="_Toc158905870"/>
      <w:r w:rsidRPr="0046756F">
        <w:rPr>
          <w:rFonts w:ascii="Arial" w:hAnsi="Arial" w:cs="Arial"/>
        </w:rPr>
        <w:t>10.7.2.7.1 daucmfinit-HeartBeatInit-LLR-001</w:t>
      </w:r>
      <w:bookmarkEnd w:id="922"/>
      <w:bookmarkEnd w:id="923"/>
    </w:p>
    <w:p w14:paraId="5881976E" w14:textId="77777777" w:rsidR="009810C9" w:rsidRPr="0046756F" w:rsidRDefault="009810C9" w:rsidP="009810C9">
      <w:pPr>
        <w:rPr>
          <w:rFonts w:cs="Arial"/>
        </w:rPr>
      </w:pPr>
      <w:r w:rsidRPr="0046756F">
        <w:rPr>
          <w:rFonts w:cs="Arial"/>
        </w:rPr>
        <w:t>Requirement ID: H698-LLD-CMU-FNC-704</w:t>
      </w:r>
    </w:p>
    <w:p w14:paraId="7E9B33A5" w14:textId="77777777" w:rsidR="009810C9" w:rsidRPr="0046756F" w:rsidRDefault="009810C9" w:rsidP="009810C9">
      <w:pPr>
        <w:rPr>
          <w:rFonts w:cs="Arial"/>
        </w:rPr>
      </w:pPr>
    </w:p>
    <w:p w14:paraId="2319353B"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191BEEAE"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enable GPIOB Clock by calling ‘RccAhb1PeriphClockCmd’ function with parameters </w:t>
      </w:r>
    </w:p>
    <w:p w14:paraId="5FA03F4F"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M_RCC_AHB1PERIPH_GPIOB and ENABLE.</w:t>
      </w:r>
    </w:p>
    <w:p w14:paraId="21A99916" w14:textId="77777777" w:rsidR="009810C9" w:rsidRPr="0046756F" w:rsidRDefault="009810C9" w:rsidP="009810C9">
      <w:pPr>
        <w:widowControl w:val="0"/>
        <w:autoSpaceDE w:val="0"/>
        <w:autoSpaceDN w:val="0"/>
        <w:adjustRightInd w:val="0"/>
        <w:ind w:left="720"/>
        <w:rPr>
          <w:rFonts w:cs="Arial"/>
        </w:rPr>
      </w:pPr>
      <w:r w:rsidRPr="0046756F">
        <w:rPr>
          <w:rFonts w:cs="Arial"/>
        </w:rPr>
        <w:t>- set GPIO pins to be configured of the GPIO Init structure to M_HW_LED_HB.</w:t>
      </w:r>
    </w:p>
    <w:p w14:paraId="02629D3D" w14:textId="77777777" w:rsidR="009810C9" w:rsidRPr="0046756F" w:rsidRDefault="009810C9" w:rsidP="009810C9">
      <w:pPr>
        <w:widowControl w:val="0"/>
        <w:autoSpaceDE w:val="0"/>
        <w:autoSpaceDN w:val="0"/>
        <w:adjustRightInd w:val="0"/>
        <w:ind w:left="720"/>
        <w:rPr>
          <w:rFonts w:cs="Arial"/>
        </w:rPr>
      </w:pPr>
      <w:r w:rsidRPr="0046756F">
        <w:rPr>
          <w:rFonts w:cs="Arial"/>
        </w:rPr>
        <w:t>- set speed for the selected pins of the GPIO Init structure to GPIO_SPEED_50MHZ.</w:t>
      </w:r>
    </w:p>
    <w:p w14:paraId="1C36E223" w14:textId="77777777" w:rsidR="009810C9" w:rsidRPr="0046756F" w:rsidRDefault="009810C9" w:rsidP="009810C9">
      <w:pPr>
        <w:widowControl w:val="0"/>
        <w:autoSpaceDE w:val="0"/>
        <w:autoSpaceDN w:val="0"/>
        <w:adjustRightInd w:val="0"/>
        <w:ind w:left="720"/>
        <w:rPr>
          <w:rFonts w:cs="Arial"/>
        </w:rPr>
      </w:pPr>
      <w:r w:rsidRPr="0046756F">
        <w:rPr>
          <w:rFonts w:cs="Arial"/>
        </w:rPr>
        <w:t>- set operating mode for the selected pins of the GPIO Init structure to GPIO_MODE_OUT.</w:t>
      </w:r>
    </w:p>
    <w:p w14:paraId="008E1C4F" w14:textId="77777777" w:rsidR="009810C9" w:rsidRPr="0046756F" w:rsidRDefault="009810C9" w:rsidP="009810C9">
      <w:pPr>
        <w:widowControl w:val="0"/>
        <w:autoSpaceDE w:val="0"/>
        <w:autoSpaceDN w:val="0"/>
        <w:adjustRightInd w:val="0"/>
        <w:ind w:left="720"/>
        <w:rPr>
          <w:rFonts w:cs="Arial"/>
        </w:rPr>
      </w:pPr>
      <w:r w:rsidRPr="0046756F">
        <w:rPr>
          <w:rFonts w:cs="Arial"/>
        </w:rPr>
        <w:t>- set operating output type for the selected pins of the GPIO Init structure to GPIO_OTYPE_PP.</w:t>
      </w:r>
    </w:p>
    <w:p w14:paraId="66E0A0AB"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set operating Pull-up/Pull down for the selected pins of the GPIO Init structure to </w:t>
      </w:r>
    </w:p>
    <w:p w14:paraId="5280B323"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GPIO_PUPD_NOPULL.</w:t>
      </w:r>
    </w:p>
    <w:p w14:paraId="2E65240D" w14:textId="77777777" w:rsidR="009810C9" w:rsidRPr="0046756F" w:rsidRDefault="009810C9" w:rsidP="009810C9">
      <w:pPr>
        <w:widowControl w:val="0"/>
        <w:autoSpaceDE w:val="0"/>
        <w:autoSpaceDN w:val="0"/>
        <w:adjustRightInd w:val="0"/>
        <w:ind w:left="720"/>
        <w:rPr>
          <w:rFonts w:cs="Arial"/>
          <w:sz w:val="17"/>
          <w:szCs w:val="17"/>
        </w:rPr>
      </w:pPr>
      <w:r w:rsidRPr="0046756F">
        <w:rPr>
          <w:rFonts w:cs="Arial"/>
        </w:rPr>
        <w:t>- initialize GPIOB Peripheral by calling function ‘GpioInit’ with parameters M_GPIOB and reference to GPIO Init structure.</w:t>
      </w:r>
    </w:p>
    <w:p w14:paraId="7924D47F" w14:textId="77777777" w:rsidR="009810C9" w:rsidRPr="0046756F" w:rsidRDefault="00000000" w:rsidP="009810C9">
      <w:pPr>
        <w:rPr>
          <w:rFonts w:cs="Arial"/>
        </w:rPr>
      </w:pPr>
      <w:r>
        <w:rPr>
          <w:rFonts w:cs="Arial"/>
        </w:rPr>
        <w:pict w14:anchorId="6380C698">
          <v:rect id="_x0000_i1484" style="width:0;height:1.5pt" o:hralign="center" o:hrstd="t" o:hr="t" fillcolor="#a0a0a0" stroked="f"/>
        </w:pict>
      </w:r>
    </w:p>
    <w:p w14:paraId="14F8FACF" w14:textId="77777777" w:rsidR="009810C9" w:rsidRPr="0046756F" w:rsidRDefault="009810C9" w:rsidP="009810C9">
      <w:pPr>
        <w:pStyle w:val="Heading3"/>
      </w:pPr>
      <w:bookmarkStart w:id="924" w:name="_Toc122795821"/>
      <w:bookmarkStart w:id="925" w:name="_Toc158905871"/>
      <w:r w:rsidRPr="0046756F">
        <w:t>10.7.3 InitInit</w:t>
      </w:r>
      <w:bookmarkEnd w:id="924"/>
      <w:bookmarkEnd w:id="925"/>
    </w:p>
    <w:p w14:paraId="2EBA959E" w14:textId="77777777" w:rsidR="009810C9" w:rsidRPr="0046756F" w:rsidRDefault="009810C9" w:rsidP="009810C9">
      <w:pPr>
        <w:rPr>
          <w:rFonts w:cs="Arial"/>
        </w:rPr>
      </w:pPr>
    </w:p>
    <w:p w14:paraId="470A8DA3"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InitInit will follow in the sub sections.</w:t>
      </w:r>
    </w:p>
    <w:p w14:paraId="7AE88BBD" w14:textId="77777777" w:rsidR="009810C9" w:rsidRPr="0046756F" w:rsidRDefault="00000000" w:rsidP="009810C9">
      <w:pPr>
        <w:rPr>
          <w:rFonts w:cs="Arial"/>
        </w:rPr>
      </w:pPr>
      <w:r>
        <w:rPr>
          <w:rFonts w:cs="Arial"/>
        </w:rPr>
        <w:pict w14:anchorId="5E4F9EA4">
          <v:rect id="_x0000_i1485" style="width:0;height:1.5pt" o:hralign="center" o:hrstd="t" o:hr="t" fillcolor="#a0a0a0" stroked="f"/>
        </w:pict>
      </w:r>
    </w:p>
    <w:p w14:paraId="4645D695" w14:textId="77777777" w:rsidR="009810C9" w:rsidRPr="0046756F" w:rsidRDefault="009810C9" w:rsidP="009810C9">
      <w:pPr>
        <w:pStyle w:val="Heading4"/>
        <w:rPr>
          <w:rFonts w:ascii="Arial" w:hAnsi="Arial" w:cs="Arial"/>
        </w:rPr>
      </w:pPr>
      <w:bookmarkStart w:id="926" w:name="_Toc122795822"/>
      <w:bookmarkStart w:id="927" w:name="_Toc158905872"/>
      <w:r w:rsidRPr="0046756F">
        <w:rPr>
          <w:rFonts w:ascii="Arial" w:hAnsi="Arial" w:cs="Arial"/>
        </w:rPr>
        <w:t>10.7.3.1 Brief Description</w:t>
      </w:r>
      <w:bookmarkEnd w:id="926"/>
      <w:bookmarkEnd w:id="927"/>
    </w:p>
    <w:p w14:paraId="0045F4F7" w14:textId="77777777" w:rsidR="009810C9" w:rsidRPr="0046756F" w:rsidRDefault="009810C9" w:rsidP="009810C9">
      <w:pPr>
        <w:rPr>
          <w:rFonts w:cs="Arial"/>
        </w:rPr>
      </w:pPr>
    </w:p>
    <w:p w14:paraId="16D34B40"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InitInit function installs Semaphore into timebase and creates init OS task.</w:t>
      </w:r>
    </w:p>
    <w:p w14:paraId="42FA8D79" w14:textId="77777777" w:rsidR="009810C9" w:rsidRPr="0046756F" w:rsidRDefault="00000000" w:rsidP="009810C9">
      <w:pPr>
        <w:rPr>
          <w:rFonts w:cs="Arial"/>
        </w:rPr>
      </w:pPr>
      <w:r>
        <w:rPr>
          <w:rFonts w:cs="Arial"/>
        </w:rPr>
        <w:pict w14:anchorId="2F85E939">
          <v:rect id="_x0000_i1486" style="width:0;height:1.5pt" o:hralign="center" o:hrstd="t" o:hr="t" fillcolor="#a0a0a0" stroked="f"/>
        </w:pict>
      </w:r>
    </w:p>
    <w:p w14:paraId="21123E25" w14:textId="77777777" w:rsidR="009810C9" w:rsidRPr="0046756F" w:rsidRDefault="009810C9" w:rsidP="009810C9">
      <w:pPr>
        <w:pStyle w:val="Heading4"/>
        <w:rPr>
          <w:rFonts w:ascii="Arial" w:hAnsi="Arial" w:cs="Arial"/>
        </w:rPr>
      </w:pPr>
      <w:bookmarkStart w:id="928" w:name="_Toc122795823"/>
      <w:bookmarkStart w:id="929" w:name="_Toc158905873"/>
      <w:r w:rsidRPr="0046756F">
        <w:rPr>
          <w:rFonts w:ascii="Arial" w:hAnsi="Arial" w:cs="Arial"/>
        </w:rPr>
        <w:t>10.7.3.2 List of HLRs allocated</w:t>
      </w:r>
      <w:bookmarkEnd w:id="928"/>
      <w:bookmarkEnd w:id="929"/>
    </w:p>
    <w:p w14:paraId="53E6DFAA" w14:textId="77777777" w:rsidR="009810C9" w:rsidRPr="0046756F" w:rsidRDefault="009810C9" w:rsidP="009810C9">
      <w:pPr>
        <w:rPr>
          <w:rFonts w:cs="Arial"/>
        </w:rPr>
      </w:pPr>
    </w:p>
    <w:p w14:paraId="5B1F6ED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FED535A" w14:textId="77777777" w:rsidR="009810C9" w:rsidRPr="0046756F" w:rsidRDefault="00000000" w:rsidP="009810C9">
      <w:pPr>
        <w:rPr>
          <w:rFonts w:cs="Arial"/>
        </w:rPr>
      </w:pPr>
      <w:r>
        <w:rPr>
          <w:rFonts w:cs="Arial"/>
        </w:rPr>
        <w:pict w14:anchorId="3F50FBE9">
          <v:rect id="_x0000_i1487" style="width:0;height:1.5pt" o:hralign="center" o:hrstd="t" o:hr="t" fillcolor="#a0a0a0" stroked="f"/>
        </w:pict>
      </w:r>
    </w:p>
    <w:p w14:paraId="2EA38494" w14:textId="77777777" w:rsidR="009810C9" w:rsidRPr="0046756F" w:rsidRDefault="009810C9" w:rsidP="009810C9">
      <w:pPr>
        <w:pStyle w:val="Heading4"/>
        <w:rPr>
          <w:rFonts w:ascii="Arial" w:hAnsi="Arial" w:cs="Arial"/>
        </w:rPr>
      </w:pPr>
      <w:bookmarkStart w:id="930" w:name="_Toc122795824"/>
      <w:bookmarkStart w:id="931" w:name="_Toc158905874"/>
      <w:r w:rsidRPr="0046756F">
        <w:rPr>
          <w:rFonts w:ascii="Arial" w:hAnsi="Arial" w:cs="Arial"/>
        </w:rPr>
        <w:t>10.7.3.3 List of global variables accessed and modified</w:t>
      </w:r>
      <w:bookmarkEnd w:id="930"/>
      <w:bookmarkEnd w:id="931"/>
    </w:p>
    <w:p w14:paraId="5221F649" w14:textId="77777777" w:rsidR="009810C9" w:rsidRPr="0046756F" w:rsidRDefault="009810C9" w:rsidP="009810C9">
      <w:pPr>
        <w:rPr>
          <w:rFonts w:cs="Arial"/>
        </w:rPr>
      </w:pPr>
    </w:p>
    <w:p w14:paraId="7BF22429" w14:textId="77777777" w:rsidR="009810C9" w:rsidRPr="0046756F" w:rsidRDefault="009810C9" w:rsidP="009810C9">
      <w:pPr>
        <w:widowControl w:val="0"/>
        <w:autoSpaceDE w:val="0"/>
        <w:autoSpaceDN w:val="0"/>
        <w:adjustRightInd w:val="0"/>
        <w:rPr>
          <w:rFonts w:cs="Arial"/>
        </w:rPr>
      </w:pPr>
      <w:r w:rsidRPr="0046756F">
        <w:rPr>
          <w:rFonts w:cs="Arial"/>
        </w:rPr>
        <w:t>Accessed : Init_task_stk</w:t>
      </w:r>
    </w:p>
    <w:p w14:paraId="13622A5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7FEFF62" w14:textId="77777777" w:rsidR="009810C9" w:rsidRPr="0046756F" w:rsidRDefault="00000000" w:rsidP="009810C9">
      <w:pPr>
        <w:rPr>
          <w:rFonts w:cs="Arial"/>
        </w:rPr>
      </w:pPr>
      <w:r>
        <w:rPr>
          <w:rFonts w:cs="Arial"/>
        </w:rPr>
        <w:pict w14:anchorId="20DCE912">
          <v:rect id="_x0000_i1488" style="width:0;height:1.5pt" o:hralign="center" o:hrstd="t" o:hr="t" fillcolor="#a0a0a0" stroked="f"/>
        </w:pict>
      </w:r>
    </w:p>
    <w:p w14:paraId="4C9819C8" w14:textId="77777777" w:rsidR="009810C9" w:rsidRPr="0046756F" w:rsidRDefault="009810C9" w:rsidP="009810C9">
      <w:pPr>
        <w:pStyle w:val="Heading4"/>
        <w:rPr>
          <w:rFonts w:ascii="Arial" w:hAnsi="Arial" w:cs="Arial"/>
        </w:rPr>
      </w:pPr>
      <w:bookmarkStart w:id="932" w:name="_Toc122795825"/>
      <w:bookmarkStart w:id="933" w:name="_Toc158905875"/>
      <w:r w:rsidRPr="0046756F">
        <w:rPr>
          <w:rFonts w:ascii="Arial" w:hAnsi="Arial" w:cs="Arial"/>
        </w:rPr>
        <w:t>10.7.3.4 Parameter list (Input/Output)</w:t>
      </w:r>
      <w:bookmarkEnd w:id="932"/>
      <w:bookmarkEnd w:id="933"/>
    </w:p>
    <w:p w14:paraId="0221FCEE" w14:textId="77777777" w:rsidR="009810C9" w:rsidRPr="0046756F" w:rsidRDefault="009810C9" w:rsidP="009810C9">
      <w:pPr>
        <w:rPr>
          <w:rFonts w:cs="Arial"/>
        </w:rPr>
      </w:pPr>
    </w:p>
    <w:p w14:paraId="6CF0DFD2"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6FC75F5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EA0AA13" w14:textId="77777777" w:rsidR="009810C9" w:rsidRPr="0046756F" w:rsidRDefault="00000000" w:rsidP="009810C9">
      <w:pPr>
        <w:rPr>
          <w:rFonts w:cs="Arial"/>
        </w:rPr>
      </w:pPr>
      <w:r>
        <w:rPr>
          <w:rFonts w:cs="Arial"/>
        </w:rPr>
        <w:pict w14:anchorId="55E61FB2">
          <v:rect id="_x0000_i1489" style="width:0;height:1.5pt" o:hralign="center" o:hrstd="t" o:hr="t" fillcolor="#a0a0a0" stroked="f"/>
        </w:pict>
      </w:r>
    </w:p>
    <w:p w14:paraId="04A97A4A" w14:textId="77777777" w:rsidR="009810C9" w:rsidRPr="0046756F" w:rsidRDefault="009810C9" w:rsidP="009810C9">
      <w:pPr>
        <w:pStyle w:val="Heading4"/>
        <w:rPr>
          <w:rFonts w:ascii="Arial" w:hAnsi="Arial" w:cs="Arial"/>
        </w:rPr>
      </w:pPr>
      <w:bookmarkStart w:id="934" w:name="_Toc122795826"/>
      <w:bookmarkStart w:id="935" w:name="_Toc158905876"/>
      <w:r w:rsidRPr="0046756F">
        <w:rPr>
          <w:rFonts w:ascii="Arial" w:hAnsi="Arial" w:cs="Arial"/>
        </w:rPr>
        <w:t>10.7.3.5 Return Value</w:t>
      </w:r>
      <w:bookmarkEnd w:id="934"/>
      <w:bookmarkEnd w:id="935"/>
    </w:p>
    <w:p w14:paraId="74C5251F" w14:textId="77777777" w:rsidR="009810C9" w:rsidRPr="0046756F" w:rsidRDefault="009810C9" w:rsidP="009810C9">
      <w:pPr>
        <w:rPr>
          <w:rFonts w:cs="Arial"/>
        </w:rPr>
      </w:pPr>
    </w:p>
    <w:p w14:paraId="4A2E17F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55A2264" w14:textId="77777777" w:rsidR="009810C9" w:rsidRPr="0046756F" w:rsidRDefault="00000000" w:rsidP="009810C9">
      <w:pPr>
        <w:rPr>
          <w:rFonts w:cs="Arial"/>
        </w:rPr>
      </w:pPr>
      <w:r>
        <w:rPr>
          <w:rFonts w:cs="Arial"/>
        </w:rPr>
        <w:pict w14:anchorId="785AC66E">
          <v:rect id="_x0000_i1490" style="width:0;height:1.5pt" o:hralign="center" o:hrstd="t" o:hr="t" fillcolor="#a0a0a0" stroked="f"/>
        </w:pict>
      </w:r>
    </w:p>
    <w:p w14:paraId="4DE630FE" w14:textId="77777777" w:rsidR="009810C9" w:rsidRPr="0046756F" w:rsidRDefault="009810C9" w:rsidP="009810C9">
      <w:pPr>
        <w:pStyle w:val="Heading4"/>
        <w:rPr>
          <w:rFonts w:ascii="Arial" w:hAnsi="Arial" w:cs="Arial"/>
        </w:rPr>
      </w:pPr>
      <w:bookmarkStart w:id="936" w:name="_Toc122795827"/>
      <w:bookmarkStart w:id="937" w:name="_Toc158905877"/>
      <w:r w:rsidRPr="0046756F">
        <w:rPr>
          <w:rFonts w:ascii="Arial" w:hAnsi="Arial" w:cs="Arial"/>
        </w:rPr>
        <w:t>10.7.3.6 Other CSUs called by this CSU</w:t>
      </w:r>
      <w:bookmarkEnd w:id="936"/>
      <w:bookmarkEnd w:id="937"/>
    </w:p>
    <w:p w14:paraId="12F251E0" w14:textId="77777777" w:rsidR="009810C9" w:rsidRPr="0046756F" w:rsidRDefault="009810C9" w:rsidP="009810C9">
      <w:pPr>
        <w:rPr>
          <w:rFonts w:cs="Arial"/>
        </w:rPr>
      </w:pPr>
    </w:p>
    <w:p w14:paraId="753BAA6E" w14:textId="77777777" w:rsidR="009810C9" w:rsidRPr="0046756F" w:rsidRDefault="009810C9" w:rsidP="009810C9">
      <w:pPr>
        <w:widowControl w:val="0"/>
        <w:autoSpaceDE w:val="0"/>
        <w:autoSpaceDN w:val="0"/>
        <w:adjustRightInd w:val="0"/>
        <w:rPr>
          <w:rFonts w:cs="Arial"/>
        </w:rPr>
      </w:pPr>
      <w:r w:rsidRPr="0046756F">
        <w:rPr>
          <w:rFonts w:cs="Arial"/>
        </w:rPr>
        <w:t>TbaseTaskSignaling</w:t>
      </w:r>
    </w:p>
    <w:p w14:paraId="0D0636AD" w14:textId="77777777" w:rsidR="009810C9" w:rsidRPr="0046756F" w:rsidRDefault="009810C9" w:rsidP="009810C9">
      <w:pPr>
        <w:widowControl w:val="0"/>
        <w:autoSpaceDE w:val="0"/>
        <w:autoSpaceDN w:val="0"/>
        <w:adjustRightInd w:val="0"/>
        <w:rPr>
          <w:rFonts w:cs="Arial"/>
        </w:rPr>
      </w:pPr>
      <w:r w:rsidRPr="0046756F">
        <w:rPr>
          <w:rFonts w:cs="Arial"/>
        </w:rPr>
        <w:t>OsTaskCreate</w:t>
      </w:r>
    </w:p>
    <w:p w14:paraId="426C2FF0" w14:textId="77777777" w:rsidR="009810C9" w:rsidRPr="0046756F" w:rsidRDefault="009810C9" w:rsidP="009810C9">
      <w:pPr>
        <w:widowControl w:val="0"/>
        <w:autoSpaceDE w:val="0"/>
        <w:autoSpaceDN w:val="0"/>
        <w:adjustRightInd w:val="0"/>
        <w:rPr>
          <w:rFonts w:cs="Arial"/>
        </w:rPr>
      </w:pPr>
      <w:r w:rsidRPr="0046756F">
        <w:rPr>
          <w:rFonts w:cs="Arial"/>
        </w:rPr>
        <w:t>OsSemCreate</w:t>
      </w:r>
    </w:p>
    <w:p w14:paraId="4B77E0A8"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50F25809" w14:textId="77777777" w:rsidR="009810C9" w:rsidRPr="0046756F" w:rsidRDefault="009810C9" w:rsidP="009810C9">
      <w:pPr>
        <w:widowControl w:val="0"/>
        <w:autoSpaceDE w:val="0"/>
        <w:autoSpaceDN w:val="0"/>
        <w:adjustRightInd w:val="0"/>
        <w:rPr>
          <w:rFonts w:cs="Arial"/>
        </w:rPr>
      </w:pPr>
      <w:r w:rsidRPr="0046756F">
        <w:rPr>
          <w:rFonts w:cs="Arial"/>
        </w:rPr>
        <w:t>RterrForever</w:t>
      </w:r>
    </w:p>
    <w:p w14:paraId="7C282449"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InitTask</w:t>
      </w:r>
    </w:p>
    <w:p w14:paraId="2B050E9D" w14:textId="77777777" w:rsidR="009810C9" w:rsidRPr="0046756F" w:rsidRDefault="00000000" w:rsidP="009810C9">
      <w:pPr>
        <w:rPr>
          <w:rFonts w:cs="Arial"/>
        </w:rPr>
      </w:pPr>
      <w:r>
        <w:rPr>
          <w:rFonts w:cs="Arial"/>
        </w:rPr>
        <w:pict w14:anchorId="4D7B50D6">
          <v:rect id="_x0000_i1491" style="width:0;height:1.5pt" o:hralign="center" o:hrstd="t" o:hr="t" fillcolor="#a0a0a0" stroked="f"/>
        </w:pict>
      </w:r>
    </w:p>
    <w:p w14:paraId="7C0E6DE1" w14:textId="77777777" w:rsidR="009810C9" w:rsidRPr="0046756F" w:rsidRDefault="009810C9" w:rsidP="009810C9">
      <w:pPr>
        <w:pStyle w:val="Heading4"/>
        <w:rPr>
          <w:rFonts w:ascii="Arial" w:hAnsi="Arial" w:cs="Arial"/>
        </w:rPr>
      </w:pPr>
      <w:bookmarkStart w:id="938" w:name="_Toc122795828"/>
      <w:bookmarkStart w:id="939" w:name="_Toc158905878"/>
      <w:r w:rsidRPr="0046756F">
        <w:rPr>
          <w:rFonts w:ascii="Arial" w:hAnsi="Arial" w:cs="Arial"/>
        </w:rPr>
        <w:t>10.7.3.7 Description of list of LLRs allocated</w:t>
      </w:r>
      <w:bookmarkEnd w:id="938"/>
      <w:bookmarkEnd w:id="939"/>
    </w:p>
    <w:p w14:paraId="509A5091" w14:textId="77777777" w:rsidR="009810C9" w:rsidRPr="0046756F" w:rsidRDefault="009810C9" w:rsidP="009810C9">
      <w:pPr>
        <w:rPr>
          <w:rFonts w:cs="Arial"/>
        </w:rPr>
      </w:pPr>
    </w:p>
    <w:p w14:paraId="4B11A0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InitInit.</w:t>
      </w:r>
    </w:p>
    <w:p w14:paraId="7E34B562" w14:textId="77777777" w:rsidR="009810C9" w:rsidRPr="0046756F" w:rsidRDefault="00000000" w:rsidP="009810C9">
      <w:pPr>
        <w:rPr>
          <w:rFonts w:cs="Arial"/>
        </w:rPr>
      </w:pPr>
      <w:r>
        <w:rPr>
          <w:rFonts w:cs="Arial"/>
        </w:rPr>
        <w:pict w14:anchorId="0ED90AB8">
          <v:rect id="_x0000_i1492" style="width:0;height:1.5pt" o:hralign="center" o:hrstd="t" o:hr="t" fillcolor="#a0a0a0" stroked="f"/>
        </w:pict>
      </w:r>
    </w:p>
    <w:p w14:paraId="471F5B13" w14:textId="77777777" w:rsidR="009810C9" w:rsidRPr="0046756F" w:rsidRDefault="009810C9" w:rsidP="009810C9">
      <w:pPr>
        <w:pStyle w:val="Heading5"/>
        <w:rPr>
          <w:rFonts w:ascii="Arial" w:hAnsi="Arial" w:cs="Arial"/>
        </w:rPr>
      </w:pPr>
      <w:bookmarkStart w:id="940" w:name="_Toc122795829"/>
      <w:bookmarkStart w:id="941" w:name="_Toc158905879"/>
      <w:r w:rsidRPr="0046756F">
        <w:rPr>
          <w:rFonts w:ascii="Arial" w:hAnsi="Arial" w:cs="Arial"/>
        </w:rPr>
        <w:t>10.7.3.7.1 daucmfinit-InitInit-LLR-001</w:t>
      </w:r>
      <w:bookmarkEnd w:id="940"/>
      <w:bookmarkEnd w:id="941"/>
    </w:p>
    <w:p w14:paraId="18F5C617" w14:textId="77777777" w:rsidR="009810C9" w:rsidRPr="0046756F" w:rsidRDefault="009810C9" w:rsidP="009810C9">
      <w:pPr>
        <w:rPr>
          <w:rFonts w:cs="Arial"/>
        </w:rPr>
      </w:pPr>
      <w:r w:rsidRPr="0046756F">
        <w:rPr>
          <w:rFonts w:cs="Arial"/>
        </w:rPr>
        <w:t>Requirement ID: H698-LLD-CMU-FNC-713</w:t>
      </w:r>
    </w:p>
    <w:p w14:paraId="27BD2032" w14:textId="77777777" w:rsidR="009810C9" w:rsidRPr="0046756F" w:rsidRDefault="009810C9" w:rsidP="009810C9">
      <w:pPr>
        <w:rPr>
          <w:rFonts w:cs="Arial"/>
        </w:rPr>
      </w:pPr>
    </w:p>
    <w:p w14:paraId="1D88EEB7"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293AA013" w14:textId="77777777" w:rsidR="009810C9" w:rsidRPr="0046756F" w:rsidRDefault="009810C9" w:rsidP="009810C9">
      <w:pPr>
        <w:widowControl w:val="0"/>
        <w:autoSpaceDE w:val="0"/>
        <w:autoSpaceDN w:val="0"/>
        <w:adjustRightInd w:val="0"/>
        <w:rPr>
          <w:rFonts w:cs="Arial"/>
        </w:rPr>
      </w:pPr>
      <w:r w:rsidRPr="0046756F">
        <w:rPr>
          <w:rFonts w:cs="Arial"/>
        </w:rPr>
        <w:t>a) Install task signalling parameters for the init task by calling 'TbaseTaskSignaling' with parameters</w:t>
      </w:r>
    </w:p>
    <w:p w14:paraId="491BB837" w14:textId="77777777" w:rsidR="009810C9" w:rsidRPr="0046756F" w:rsidRDefault="009810C9" w:rsidP="009810C9">
      <w:pPr>
        <w:widowControl w:val="0"/>
        <w:autoSpaceDE w:val="0"/>
        <w:autoSpaceDN w:val="0"/>
        <w:adjustRightInd w:val="0"/>
        <w:rPr>
          <w:rFonts w:cs="Arial"/>
        </w:rPr>
      </w:pPr>
      <w:r w:rsidRPr="0046756F">
        <w:rPr>
          <w:rFonts w:cs="Arial"/>
        </w:rPr>
        <w:tab/>
        <w:t>i) M_INIT_TASK_TICKS as task ticks and</w:t>
      </w:r>
    </w:p>
    <w:p w14:paraId="4777027A" w14:textId="77777777" w:rsidR="009810C9" w:rsidRPr="0046756F" w:rsidRDefault="009810C9" w:rsidP="009810C9">
      <w:pPr>
        <w:widowControl w:val="0"/>
        <w:autoSpaceDE w:val="0"/>
        <w:autoSpaceDN w:val="0"/>
        <w:adjustRightInd w:val="0"/>
        <w:rPr>
          <w:rFonts w:cs="Arial"/>
        </w:rPr>
      </w:pPr>
      <w:r w:rsidRPr="0046756F">
        <w:rPr>
          <w:rFonts w:cs="Arial"/>
        </w:rPr>
        <w:tab/>
        <w:t xml:space="preserve">ii) Return value of function OsSemCreate with parameter M_ZERO stored in Semaphore to signal </w:t>
      </w:r>
    </w:p>
    <w:p w14:paraId="3BA6DCC2" w14:textId="77777777" w:rsidR="009810C9" w:rsidRPr="0046756F" w:rsidRDefault="009810C9" w:rsidP="009810C9">
      <w:pPr>
        <w:widowControl w:val="0"/>
        <w:autoSpaceDE w:val="0"/>
        <w:autoSpaceDN w:val="0"/>
        <w:adjustRightInd w:val="0"/>
        <w:rPr>
          <w:rFonts w:cs="Arial"/>
        </w:rPr>
      </w:pPr>
      <w:r w:rsidRPr="0046756F">
        <w:rPr>
          <w:rFonts w:cs="Arial"/>
        </w:rPr>
        <w:t xml:space="preserve">                 Init task.</w:t>
      </w:r>
    </w:p>
    <w:p w14:paraId="0B6FE189" w14:textId="77777777" w:rsidR="009810C9" w:rsidRPr="0046756F" w:rsidRDefault="009810C9" w:rsidP="009810C9">
      <w:pPr>
        <w:widowControl w:val="0"/>
        <w:autoSpaceDE w:val="0"/>
        <w:autoSpaceDN w:val="0"/>
        <w:adjustRightInd w:val="0"/>
        <w:rPr>
          <w:rFonts w:cs="Arial"/>
        </w:rPr>
      </w:pPr>
      <w:r w:rsidRPr="0046756F">
        <w:rPr>
          <w:rFonts w:cs="Arial"/>
        </w:rPr>
        <w:t xml:space="preserve">b) call the function RterrDisplayErrorId with parameter (M_APP_ID, RterrForever function, </w:t>
      </w:r>
    </w:p>
    <w:p w14:paraId="5E2BFD30" w14:textId="77777777" w:rsidR="009810C9" w:rsidRPr="0046756F" w:rsidRDefault="009810C9" w:rsidP="009810C9">
      <w:pPr>
        <w:widowControl w:val="0"/>
        <w:autoSpaceDE w:val="0"/>
        <w:autoSpaceDN w:val="0"/>
        <w:adjustRightInd w:val="0"/>
        <w:rPr>
          <w:rFonts w:cs="Arial"/>
        </w:rPr>
      </w:pPr>
      <w:r w:rsidRPr="0046756F">
        <w:rPr>
          <w:rFonts w:cs="Arial"/>
        </w:rPr>
        <w:t xml:space="preserve">    OS_KERNEL_ERR bitwise OR with RT_ERROR_6)</w:t>
      </w:r>
    </w:p>
    <w:p w14:paraId="589D1206"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When Semaphore to signal Init task is M_NULL, otherwise do nothing.</w:t>
      </w:r>
    </w:p>
    <w:p w14:paraId="1CC94620" w14:textId="77777777" w:rsidR="009810C9" w:rsidRPr="0046756F" w:rsidRDefault="00000000" w:rsidP="009810C9">
      <w:pPr>
        <w:rPr>
          <w:rFonts w:cs="Arial"/>
        </w:rPr>
      </w:pPr>
      <w:r>
        <w:rPr>
          <w:rFonts w:cs="Arial"/>
        </w:rPr>
        <w:pict w14:anchorId="377CFAAE">
          <v:rect id="_x0000_i1493" style="width:0;height:1.5pt" o:hralign="center" o:hrstd="t" o:hr="t" fillcolor="#a0a0a0" stroked="f"/>
        </w:pict>
      </w:r>
    </w:p>
    <w:p w14:paraId="7093FA36" w14:textId="77777777" w:rsidR="009810C9" w:rsidRPr="0046756F" w:rsidRDefault="009810C9" w:rsidP="009810C9">
      <w:pPr>
        <w:pStyle w:val="Heading5"/>
        <w:rPr>
          <w:rFonts w:ascii="Arial" w:hAnsi="Arial" w:cs="Arial"/>
        </w:rPr>
      </w:pPr>
      <w:bookmarkStart w:id="942" w:name="_Toc122795830"/>
      <w:bookmarkStart w:id="943" w:name="_Toc158905880"/>
      <w:r w:rsidRPr="0046756F">
        <w:rPr>
          <w:rFonts w:ascii="Arial" w:hAnsi="Arial" w:cs="Arial"/>
        </w:rPr>
        <w:t>10.7.3.7.2 daucmfinit-InitInit-LLR-002</w:t>
      </w:r>
      <w:bookmarkEnd w:id="942"/>
      <w:bookmarkEnd w:id="943"/>
    </w:p>
    <w:p w14:paraId="77F2D97B" w14:textId="77777777" w:rsidR="009810C9" w:rsidRPr="0046756F" w:rsidRDefault="009810C9" w:rsidP="009810C9">
      <w:pPr>
        <w:rPr>
          <w:rFonts w:cs="Arial"/>
        </w:rPr>
      </w:pPr>
      <w:r w:rsidRPr="0046756F">
        <w:rPr>
          <w:rFonts w:cs="Arial"/>
        </w:rPr>
        <w:t>Requirement ID: H698-LLD-CMU-FNC-714</w:t>
      </w:r>
    </w:p>
    <w:p w14:paraId="3A8E4B3B" w14:textId="77777777" w:rsidR="009810C9" w:rsidRPr="0046756F" w:rsidRDefault="009810C9" w:rsidP="009810C9">
      <w:pPr>
        <w:rPr>
          <w:rFonts w:cs="Arial"/>
        </w:rPr>
      </w:pPr>
    </w:p>
    <w:p w14:paraId="7FE8E089" w14:textId="1E791213"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create the Init Task as the first task to run of RTOS by calling 'OsTaskCreate' with parameters pointer to function InitTask, M_HW_NULL as task entry point, Reference to top of stack of Init task stack(Init_task_stk)</w:t>
      </w:r>
      <w:r w:rsidR="00F84FE0">
        <w:rPr>
          <w:rFonts w:cs="Arial"/>
        </w:rPr>
        <w:t xml:space="preserve"> with index [</w:t>
      </w:r>
      <w:r w:rsidR="00F84FE0" w:rsidRPr="00F84FE0">
        <w:rPr>
          <w:rFonts w:cs="Arial"/>
        </w:rPr>
        <w:t>M_INIT_TASK_STK_SIZE</w:t>
      </w:r>
      <w:r w:rsidR="00F84FE0">
        <w:rPr>
          <w:rFonts w:cs="Arial"/>
        </w:rPr>
        <w:t>]</w:t>
      </w:r>
      <w:r w:rsidRPr="0046756F">
        <w:rPr>
          <w:rFonts w:cs="Arial"/>
        </w:rPr>
        <w:t>, M_INIT_TASK_PRIO as task priority and calls the function RterrDisplayErrorId with parameter (M_APP_ID, RterrForever, OS_KERNEL_ERR bitwise OR with RT_ERROR_7) when the function OsTaskCreate returns other than M_OS_NO_ERR, otherwise do nothing.</w:t>
      </w:r>
    </w:p>
    <w:p w14:paraId="23FADA43" w14:textId="77777777" w:rsidR="009810C9" w:rsidRPr="0046756F" w:rsidRDefault="00000000" w:rsidP="009810C9">
      <w:pPr>
        <w:rPr>
          <w:rFonts w:cs="Arial"/>
        </w:rPr>
      </w:pPr>
      <w:r>
        <w:rPr>
          <w:rFonts w:cs="Arial"/>
        </w:rPr>
        <w:pict w14:anchorId="50A9A3C6">
          <v:rect id="_x0000_i1494" style="width:0;height:1.5pt" o:hralign="center" o:hrstd="t" o:hr="t" fillcolor="#a0a0a0" stroked="f"/>
        </w:pict>
      </w:r>
    </w:p>
    <w:p w14:paraId="699404CB" w14:textId="77777777" w:rsidR="009810C9" w:rsidRPr="0046756F" w:rsidRDefault="009810C9" w:rsidP="009810C9">
      <w:pPr>
        <w:pStyle w:val="Heading2"/>
      </w:pPr>
      <w:bookmarkStart w:id="944" w:name="_Toc122795831"/>
      <w:bookmarkStart w:id="945" w:name="_Toc158905881"/>
      <w:r w:rsidRPr="0046756F">
        <w:t>10.8 daucmfintr</w:t>
      </w:r>
      <w:bookmarkEnd w:id="944"/>
      <w:bookmarkEnd w:id="945"/>
    </w:p>
    <w:p w14:paraId="6E88D262" w14:textId="77777777" w:rsidR="009810C9" w:rsidRPr="0046756F" w:rsidRDefault="009810C9" w:rsidP="009810C9">
      <w:pPr>
        <w:rPr>
          <w:rFonts w:cs="Arial"/>
        </w:rPr>
      </w:pPr>
    </w:p>
    <w:p w14:paraId="11FBF65C"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daucmfintr CSC initializes the Vector Table and allows installing and uninstalling interrupts into the table.</w:t>
      </w:r>
    </w:p>
    <w:p w14:paraId="0A26EB89" w14:textId="77777777" w:rsidR="009810C9" w:rsidRPr="0046756F" w:rsidRDefault="00000000" w:rsidP="009810C9">
      <w:pPr>
        <w:rPr>
          <w:rFonts w:cs="Arial"/>
        </w:rPr>
      </w:pPr>
      <w:r>
        <w:rPr>
          <w:rFonts w:cs="Arial"/>
        </w:rPr>
        <w:pict w14:anchorId="16FCD679">
          <v:rect id="_x0000_i1495" style="width:0;height:1.5pt" o:hralign="center" o:hrstd="t" o:hr="t" fillcolor="#a0a0a0" stroked="f"/>
        </w:pict>
      </w:r>
    </w:p>
    <w:p w14:paraId="12269E85" w14:textId="77777777" w:rsidR="009810C9" w:rsidRPr="0046756F" w:rsidRDefault="009810C9" w:rsidP="009810C9">
      <w:pPr>
        <w:pStyle w:val="Heading3"/>
      </w:pPr>
      <w:bookmarkStart w:id="946" w:name="_Toc122795832"/>
      <w:bookmarkStart w:id="947" w:name="_Toc158905882"/>
      <w:r w:rsidRPr="0046756F">
        <w:t>10.8.1 IntrInit</w:t>
      </w:r>
      <w:bookmarkEnd w:id="946"/>
      <w:bookmarkEnd w:id="947"/>
    </w:p>
    <w:p w14:paraId="6E9C0D2F" w14:textId="77777777" w:rsidR="009810C9" w:rsidRPr="0046756F" w:rsidRDefault="009810C9" w:rsidP="009810C9">
      <w:pPr>
        <w:rPr>
          <w:rFonts w:cs="Arial"/>
        </w:rPr>
      </w:pPr>
    </w:p>
    <w:p w14:paraId="73B2BF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IntrInit will follow in the sub sections.</w:t>
      </w:r>
    </w:p>
    <w:p w14:paraId="2B5A528A" w14:textId="77777777" w:rsidR="009810C9" w:rsidRPr="0046756F" w:rsidRDefault="00000000" w:rsidP="009810C9">
      <w:pPr>
        <w:rPr>
          <w:rFonts w:cs="Arial"/>
        </w:rPr>
      </w:pPr>
      <w:r>
        <w:rPr>
          <w:rFonts w:cs="Arial"/>
        </w:rPr>
        <w:pict w14:anchorId="7CBC96E0">
          <v:rect id="_x0000_i1496" style="width:0;height:1.5pt" o:hralign="center" o:hrstd="t" o:hr="t" fillcolor="#a0a0a0" stroked="f"/>
        </w:pict>
      </w:r>
    </w:p>
    <w:p w14:paraId="431D48FB" w14:textId="77777777" w:rsidR="009810C9" w:rsidRPr="0046756F" w:rsidRDefault="009810C9" w:rsidP="009810C9">
      <w:pPr>
        <w:pStyle w:val="Heading4"/>
        <w:rPr>
          <w:rFonts w:ascii="Arial" w:hAnsi="Arial" w:cs="Arial"/>
        </w:rPr>
      </w:pPr>
      <w:bookmarkStart w:id="948" w:name="_Toc122795833"/>
      <w:bookmarkStart w:id="949" w:name="_Toc158905883"/>
      <w:r w:rsidRPr="0046756F">
        <w:rPr>
          <w:rFonts w:ascii="Arial" w:hAnsi="Arial" w:cs="Arial"/>
        </w:rPr>
        <w:t>10.8.1.1 Brief Description</w:t>
      </w:r>
      <w:bookmarkEnd w:id="948"/>
      <w:bookmarkEnd w:id="949"/>
    </w:p>
    <w:p w14:paraId="55859EA6" w14:textId="77777777" w:rsidR="009810C9" w:rsidRPr="0046756F" w:rsidRDefault="009810C9" w:rsidP="009810C9">
      <w:pPr>
        <w:rPr>
          <w:rFonts w:cs="Arial"/>
        </w:rPr>
      </w:pPr>
    </w:p>
    <w:p w14:paraId="02241B81"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IntrInit function copies the ISR functions from ROM to RAM.</w:t>
      </w:r>
    </w:p>
    <w:p w14:paraId="3E3FC522" w14:textId="77777777" w:rsidR="009810C9" w:rsidRPr="0046756F" w:rsidRDefault="00000000" w:rsidP="009810C9">
      <w:pPr>
        <w:rPr>
          <w:rFonts w:cs="Arial"/>
        </w:rPr>
      </w:pPr>
      <w:r>
        <w:rPr>
          <w:rFonts w:cs="Arial"/>
        </w:rPr>
        <w:pict w14:anchorId="69F5150B">
          <v:rect id="_x0000_i1497" style="width:0;height:1.5pt" o:hralign="center" o:hrstd="t" o:hr="t" fillcolor="#a0a0a0" stroked="f"/>
        </w:pict>
      </w:r>
    </w:p>
    <w:p w14:paraId="2F7A75B5" w14:textId="77777777" w:rsidR="009810C9" w:rsidRPr="0046756F" w:rsidRDefault="009810C9" w:rsidP="009810C9">
      <w:pPr>
        <w:pStyle w:val="Heading4"/>
        <w:rPr>
          <w:rFonts w:ascii="Arial" w:hAnsi="Arial" w:cs="Arial"/>
        </w:rPr>
      </w:pPr>
      <w:bookmarkStart w:id="950" w:name="_Toc122795834"/>
      <w:bookmarkStart w:id="951" w:name="_Toc158905884"/>
      <w:r w:rsidRPr="0046756F">
        <w:rPr>
          <w:rFonts w:ascii="Arial" w:hAnsi="Arial" w:cs="Arial"/>
        </w:rPr>
        <w:t>10.8.1.2 List of HLRs allocated</w:t>
      </w:r>
      <w:bookmarkEnd w:id="950"/>
      <w:bookmarkEnd w:id="951"/>
    </w:p>
    <w:p w14:paraId="08026EC2" w14:textId="77777777" w:rsidR="009810C9" w:rsidRPr="0046756F" w:rsidRDefault="009810C9" w:rsidP="009810C9">
      <w:pPr>
        <w:rPr>
          <w:rFonts w:cs="Arial"/>
        </w:rPr>
      </w:pPr>
    </w:p>
    <w:p w14:paraId="605FBF5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43BAB7E" w14:textId="77777777" w:rsidR="009810C9" w:rsidRPr="0046756F" w:rsidRDefault="00000000" w:rsidP="009810C9">
      <w:pPr>
        <w:rPr>
          <w:rFonts w:cs="Arial"/>
        </w:rPr>
      </w:pPr>
      <w:r>
        <w:rPr>
          <w:rFonts w:cs="Arial"/>
        </w:rPr>
        <w:pict w14:anchorId="7A3548FE">
          <v:rect id="_x0000_i1498" style="width:0;height:1.5pt" o:hralign="center" o:hrstd="t" o:hr="t" fillcolor="#a0a0a0" stroked="f"/>
        </w:pict>
      </w:r>
    </w:p>
    <w:p w14:paraId="102EE089" w14:textId="77777777" w:rsidR="009810C9" w:rsidRPr="0046756F" w:rsidRDefault="009810C9" w:rsidP="009810C9">
      <w:pPr>
        <w:pStyle w:val="Heading4"/>
        <w:rPr>
          <w:rFonts w:ascii="Arial" w:hAnsi="Arial" w:cs="Arial"/>
        </w:rPr>
      </w:pPr>
      <w:bookmarkStart w:id="952" w:name="_Toc122795835"/>
      <w:bookmarkStart w:id="953" w:name="_Toc158905885"/>
      <w:r w:rsidRPr="0046756F">
        <w:rPr>
          <w:rFonts w:ascii="Arial" w:hAnsi="Arial" w:cs="Arial"/>
        </w:rPr>
        <w:t>10.8.1.3 List of global variables accessed and modified</w:t>
      </w:r>
      <w:bookmarkEnd w:id="952"/>
      <w:bookmarkEnd w:id="953"/>
    </w:p>
    <w:p w14:paraId="7168A07D" w14:textId="77777777" w:rsidR="009810C9" w:rsidRPr="0046756F" w:rsidRDefault="009810C9" w:rsidP="009810C9">
      <w:pPr>
        <w:rPr>
          <w:rFonts w:cs="Arial"/>
        </w:rPr>
      </w:pPr>
    </w:p>
    <w:p w14:paraId="55E1C881"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51D5E8A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164C6A07" w14:textId="77777777" w:rsidR="009810C9" w:rsidRPr="0046756F" w:rsidRDefault="00000000" w:rsidP="009810C9">
      <w:pPr>
        <w:rPr>
          <w:rFonts w:cs="Arial"/>
        </w:rPr>
      </w:pPr>
      <w:r>
        <w:rPr>
          <w:rFonts w:cs="Arial"/>
        </w:rPr>
        <w:pict w14:anchorId="693E3E18">
          <v:rect id="_x0000_i1499" style="width:0;height:1.5pt" o:hralign="center" o:hrstd="t" o:hr="t" fillcolor="#a0a0a0" stroked="f"/>
        </w:pict>
      </w:r>
    </w:p>
    <w:p w14:paraId="0C8C49F7" w14:textId="77777777" w:rsidR="009810C9" w:rsidRPr="0046756F" w:rsidRDefault="009810C9" w:rsidP="009810C9">
      <w:pPr>
        <w:pStyle w:val="Heading4"/>
        <w:rPr>
          <w:rFonts w:ascii="Arial" w:hAnsi="Arial" w:cs="Arial"/>
        </w:rPr>
      </w:pPr>
      <w:bookmarkStart w:id="954" w:name="_Toc122795836"/>
      <w:bookmarkStart w:id="955" w:name="_Toc158905886"/>
      <w:r w:rsidRPr="0046756F">
        <w:rPr>
          <w:rFonts w:ascii="Arial" w:hAnsi="Arial" w:cs="Arial"/>
        </w:rPr>
        <w:t>10.8.1.4 Parameter list (Input/Output)</w:t>
      </w:r>
      <w:bookmarkEnd w:id="954"/>
      <w:bookmarkEnd w:id="955"/>
    </w:p>
    <w:p w14:paraId="7CFE3DC7" w14:textId="77777777" w:rsidR="009810C9" w:rsidRPr="0046756F" w:rsidRDefault="009810C9" w:rsidP="009810C9">
      <w:pPr>
        <w:rPr>
          <w:rFonts w:cs="Arial"/>
        </w:rPr>
      </w:pPr>
    </w:p>
    <w:p w14:paraId="4094EC36"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2C36A34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72244C4" w14:textId="77777777" w:rsidR="009810C9" w:rsidRPr="0046756F" w:rsidRDefault="00000000" w:rsidP="009810C9">
      <w:pPr>
        <w:rPr>
          <w:rFonts w:cs="Arial"/>
        </w:rPr>
      </w:pPr>
      <w:r>
        <w:rPr>
          <w:rFonts w:cs="Arial"/>
        </w:rPr>
        <w:pict w14:anchorId="13E10872">
          <v:rect id="_x0000_i1500" style="width:0;height:1.5pt" o:hralign="center" o:hrstd="t" o:hr="t" fillcolor="#a0a0a0" stroked="f"/>
        </w:pict>
      </w:r>
    </w:p>
    <w:p w14:paraId="08B4DD9C" w14:textId="77777777" w:rsidR="009810C9" w:rsidRPr="0046756F" w:rsidRDefault="009810C9" w:rsidP="009810C9">
      <w:pPr>
        <w:pStyle w:val="Heading4"/>
        <w:rPr>
          <w:rFonts w:ascii="Arial" w:hAnsi="Arial" w:cs="Arial"/>
        </w:rPr>
      </w:pPr>
      <w:bookmarkStart w:id="956" w:name="_Toc122795837"/>
      <w:bookmarkStart w:id="957" w:name="_Toc158905887"/>
      <w:r w:rsidRPr="0046756F">
        <w:rPr>
          <w:rFonts w:ascii="Arial" w:hAnsi="Arial" w:cs="Arial"/>
        </w:rPr>
        <w:t>10.8.1.5 Return Value</w:t>
      </w:r>
      <w:bookmarkEnd w:id="956"/>
      <w:bookmarkEnd w:id="957"/>
    </w:p>
    <w:p w14:paraId="1DA66B50" w14:textId="77777777" w:rsidR="009810C9" w:rsidRPr="0046756F" w:rsidRDefault="009810C9" w:rsidP="009810C9">
      <w:pPr>
        <w:rPr>
          <w:rFonts w:cs="Arial"/>
        </w:rPr>
      </w:pPr>
    </w:p>
    <w:p w14:paraId="146F9409"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78EEB0C" w14:textId="77777777" w:rsidR="009810C9" w:rsidRPr="0046756F" w:rsidRDefault="00000000" w:rsidP="009810C9">
      <w:pPr>
        <w:rPr>
          <w:rFonts w:cs="Arial"/>
        </w:rPr>
      </w:pPr>
      <w:r>
        <w:rPr>
          <w:rFonts w:cs="Arial"/>
        </w:rPr>
        <w:pict w14:anchorId="3B0DBC34">
          <v:rect id="_x0000_i1501" style="width:0;height:1.5pt" o:hralign="center" o:hrstd="t" o:hr="t" fillcolor="#a0a0a0" stroked="f"/>
        </w:pict>
      </w:r>
    </w:p>
    <w:p w14:paraId="60DBF3AA" w14:textId="77777777" w:rsidR="009810C9" w:rsidRPr="0046756F" w:rsidRDefault="009810C9" w:rsidP="009810C9">
      <w:pPr>
        <w:pStyle w:val="Heading4"/>
        <w:rPr>
          <w:rFonts w:ascii="Arial" w:hAnsi="Arial" w:cs="Arial"/>
        </w:rPr>
      </w:pPr>
      <w:bookmarkStart w:id="958" w:name="_Toc122795838"/>
      <w:bookmarkStart w:id="959" w:name="_Toc158905888"/>
      <w:r w:rsidRPr="0046756F">
        <w:rPr>
          <w:rFonts w:ascii="Arial" w:hAnsi="Arial" w:cs="Arial"/>
        </w:rPr>
        <w:t>10.8.1.6 Other CSUs called by this CSU</w:t>
      </w:r>
      <w:bookmarkEnd w:id="958"/>
      <w:bookmarkEnd w:id="959"/>
    </w:p>
    <w:p w14:paraId="711FA575" w14:textId="77777777" w:rsidR="009810C9" w:rsidRPr="0046756F" w:rsidRDefault="009810C9" w:rsidP="009810C9">
      <w:pPr>
        <w:rPr>
          <w:rFonts w:cs="Arial"/>
        </w:rPr>
      </w:pPr>
    </w:p>
    <w:p w14:paraId="661B7E80" w14:textId="77777777" w:rsidR="009810C9" w:rsidRPr="0046756F" w:rsidRDefault="009810C9" w:rsidP="009810C9">
      <w:pPr>
        <w:autoSpaceDE w:val="0"/>
        <w:autoSpaceDN w:val="0"/>
        <w:adjustRightInd w:val="0"/>
        <w:rPr>
          <w:rFonts w:cs="Arial"/>
          <w:sz w:val="17"/>
          <w:szCs w:val="17"/>
        </w:rPr>
      </w:pPr>
      <w:r w:rsidRPr="0046756F">
        <w:rPr>
          <w:rFonts w:cs="Arial"/>
        </w:rPr>
        <w:t>SpuriousInterrupt</w:t>
      </w:r>
    </w:p>
    <w:p w14:paraId="47D0DE39" w14:textId="77777777" w:rsidR="009810C9" w:rsidRPr="0046756F" w:rsidRDefault="00000000" w:rsidP="009810C9">
      <w:pPr>
        <w:rPr>
          <w:rFonts w:cs="Arial"/>
        </w:rPr>
      </w:pPr>
      <w:r>
        <w:rPr>
          <w:rFonts w:cs="Arial"/>
        </w:rPr>
        <w:pict w14:anchorId="18F9F8F9">
          <v:rect id="_x0000_i1502" style="width:0;height:1.5pt" o:hralign="center" o:hrstd="t" o:hr="t" fillcolor="#a0a0a0" stroked="f"/>
        </w:pict>
      </w:r>
    </w:p>
    <w:p w14:paraId="32EA15DD" w14:textId="77777777" w:rsidR="009810C9" w:rsidRPr="0046756F" w:rsidRDefault="009810C9" w:rsidP="009810C9">
      <w:pPr>
        <w:pStyle w:val="Heading4"/>
        <w:rPr>
          <w:rFonts w:ascii="Arial" w:hAnsi="Arial" w:cs="Arial"/>
        </w:rPr>
      </w:pPr>
      <w:bookmarkStart w:id="960" w:name="_Toc122795839"/>
      <w:bookmarkStart w:id="961" w:name="_Toc158905889"/>
      <w:r w:rsidRPr="0046756F">
        <w:rPr>
          <w:rFonts w:ascii="Arial" w:hAnsi="Arial" w:cs="Arial"/>
        </w:rPr>
        <w:t>10.8.1.7 Description of list of LLRs allocated</w:t>
      </w:r>
      <w:bookmarkEnd w:id="960"/>
      <w:bookmarkEnd w:id="961"/>
    </w:p>
    <w:p w14:paraId="59557B00" w14:textId="77777777" w:rsidR="009810C9" w:rsidRPr="0046756F" w:rsidRDefault="009810C9" w:rsidP="009810C9">
      <w:pPr>
        <w:rPr>
          <w:rFonts w:cs="Arial"/>
        </w:rPr>
      </w:pPr>
    </w:p>
    <w:p w14:paraId="3F5CA64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IntrInit.</w:t>
      </w:r>
    </w:p>
    <w:p w14:paraId="60641EF3" w14:textId="77777777" w:rsidR="009810C9" w:rsidRPr="0046756F" w:rsidRDefault="00000000" w:rsidP="009810C9">
      <w:pPr>
        <w:rPr>
          <w:rFonts w:cs="Arial"/>
        </w:rPr>
      </w:pPr>
      <w:r>
        <w:rPr>
          <w:rFonts w:cs="Arial"/>
        </w:rPr>
        <w:pict w14:anchorId="48D13961">
          <v:rect id="_x0000_i1503" style="width:0;height:1.5pt" o:hralign="center" o:hrstd="t" o:hr="t" fillcolor="#a0a0a0" stroked="f"/>
        </w:pict>
      </w:r>
    </w:p>
    <w:p w14:paraId="7C0447B6" w14:textId="77777777" w:rsidR="009810C9" w:rsidRPr="0046756F" w:rsidRDefault="009810C9" w:rsidP="009810C9">
      <w:pPr>
        <w:pStyle w:val="Heading5"/>
        <w:rPr>
          <w:rFonts w:ascii="Arial" w:hAnsi="Arial" w:cs="Arial"/>
        </w:rPr>
      </w:pPr>
      <w:bookmarkStart w:id="962" w:name="_Toc122795840"/>
      <w:bookmarkStart w:id="963" w:name="_Toc158905890"/>
      <w:r w:rsidRPr="0046756F">
        <w:rPr>
          <w:rFonts w:ascii="Arial" w:hAnsi="Arial" w:cs="Arial"/>
        </w:rPr>
        <w:t>10.8.1.7.1 daucmfintr-IntrInit-LLR-001</w:t>
      </w:r>
      <w:bookmarkEnd w:id="962"/>
      <w:bookmarkEnd w:id="963"/>
    </w:p>
    <w:p w14:paraId="4B3FFF7C" w14:textId="77777777" w:rsidR="009810C9" w:rsidRPr="0046756F" w:rsidRDefault="009810C9" w:rsidP="009810C9">
      <w:pPr>
        <w:rPr>
          <w:rFonts w:cs="Arial"/>
        </w:rPr>
      </w:pPr>
      <w:r w:rsidRPr="0046756F">
        <w:rPr>
          <w:rFonts w:cs="Arial"/>
        </w:rPr>
        <w:t>Requirement ID: H698-LLD-CMU-FNC-724</w:t>
      </w:r>
    </w:p>
    <w:p w14:paraId="71392750" w14:textId="77777777" w:rsidR="009810C9" w:rsidRPr="0046756F" w:rsidRDefault="009810C9" w:rsidP="009810C9">
      <w:pPr>
        <w:rPr>
          <w:rFonts w:cs="Arial"/>
        </w:rPr>
      </w:pPr>
    </w:p>
    <w:p w14:paraId="38A61E2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store the interrupt functions of particular index from the interrupt Vector Table in ROM into the corresponding index of the interrupt Vector Table in RAM, by looping through INTR_RESET to INTR_MAX and the interrupt vector table in ROM for corresponding index is not empty (i.e. not equal to M_ZERO).</w:t>
      </w:r>
    </w:p>
    <w:p w14:paraId="57DF7BD5" w14:textId="77777777" w:rsidR="009810C9" w:rsidRPr="0046756F" w:rsidRDefault="00000000" w:rsidP="009810C9">
      <w:pPr>
        <w:rPr>
          <w:rFonts w:cs="Arial"/>
        </w:rPr>
      </w:pPr>
      <w:r>
        <w:rPr>
          <w:rFonts w:cs="Arial"/>
        </w:rPr>
        <w:pict w14:anchorId="1D931EAC">
          <v:rect id="_x0000_i1504" style="width:0;height:1.5pt" o:hralign="center" o:hrstd="t" o:hr="t" fillcolor="#a0a0a0" stroked="f"/>
        </w:pict>
      </w:r>
    </w:p>
    <w:p w14:paraId="339E8707" w14:textId="77777777" w:rsidR="009810C9" w:rsidRPr="0046756F" w:rsidRDefault="009810C9" w:rsidP="009810C9">
      <w:pPr>
        <w:pStyle w:val="Heading5"/>
        <w:rPr>
          <w:rFonts w:ascii="Arial" w:hAnsi="Arial" w:cs="Arial"/>
        </w:rPr>
      </w:pPr>
      <w:bookmarkStart w:id="964" w:name="_Toc122795841"/>
      <w:bookmarkStart w:id="965" w:name="_Toc158905891"/>
      <w:r w:rsidRPr="0046756F">
        <w:rPr>
          <w:rFonts w:ascii="Arial" w:hAnsi="Arial" w:cs="Arial"/>
        </w:rPr>
        <w:t>10.8.1.7.2 daucmfintr-IntrInit-LLR-002</w:t>
      </w:r>
      <w:bookmarkEnd w:id="964"/>
      <w:bookmarkEnd w:id="965"/>
    </w:p>
    <w:p w14:paraId="63AED98E" w14:textId="77777777" w:rsidR="009810C9" w:rsidRPr="0046756F" w:rsidRDefault="009810C9" w:rsidP="009810C9">
      <w:pPr>
        <w:rPr>
          <w:rFonts w:cs="Arial"/>
        </w:rPr>
      </w:pPr>
      <w:r w:rsidRPr="0046756F">
        <w:rPr>
          <w:rFonts w:cs="Arial"/>
        </w:rPr>
        <w:t>Requirement ID: H698-LLD-CMU-FNC-725</w:t>
      </w:r>
    </w:p>
    <w:p w14:paraId="45DCF766" w14:textId="77777777" w:rsidR="009810C9" w:rsidRPr="0046756F" w:rsidRDefault="009810C9" w:rsidP="009810C9">
      <w:pPr>
        <w:rPr>
          <w:rFonts w:cs="Arial"/>
        </w:rPr>
      </w:pPr>
    </w:p>
    <w:p w14:paraId="490BE39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store the reference of the function ‘SpuriousInterrupt’ into the corresponding index of the interrupt Vector Table in RAM, by looping through INTR_RESET to INTR_MAX and the interrupt Vector Table in ROM for corresponding index is empty (i.e. equal to M_ZERO).</w:t>
      </w:r>
    </w:p>
    <w:p w14:paraId="6826E208" w14:textId="77777777" w:rsidR="009810C9" w:rsidRPr="0046756F" w:rsidRDefault="00000000" w:rsidP="009810C9">
      <w:pPr>
        <w:rPr>
          <w:rFonts w:cs="Arial"/>
        </w:rPr>
      </w:pPr>
      <w:r>
        <w:rPr>
          <w:rFonts w:cs="Arial"/>
        </w:rPr>
        <w:pict w14:anchorId="300C7D8F">
          <v:rect id="_x0000_i1505" style="width:0;height:1.5pt" o:hralign="center" o:hrstd="t" o:hr="t" fillcolor="#a0a0a0" stroked="f"/>
        </w:pict>
      </w:r>
    </w:p>
    <w:p w14:paraId="36BA465E" w14:textId="77777777" w:rsidR="009810C9" w:rsidRPr="0046756F" w:rsidRDefault="009810C9" w:rsidP="009810C9">
      <w:pPr>
        <w:pStyle w:val="Heading3"/>
      </w:pPr>
      <w:bookmarkStart w:id="966" w:name="_Toc122795842"/>
      <w:bookmarkStart w:id="967" w:name="_Toc158905892"/>
      <w:r w:rsidRPr="0046756F">
        <w:t>10.8.2 IntrInstall</w:t>
      </w:r>
      <w:bookmarkEnd w:id="966"/>
      <w:bookmarkEnd w:id="967"/>
    </w:p>
    <w:p w14:paraId="232A487C" w14:textId="77777777" w:rsidR="009810C9" w:rsidRPr="0046756F" w:rsidRDefault="009810C9" w:rsidP="009810C9">
      <w:pPr>
        <w:rPr>
          <w:rFonts w:cs="Arial"/>
        </w:rPr>
      </w:pPr>
    </w:p>
    <w:p w14:paraId="282B89B3"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IntrInstall will follow in the sub sections.</w:t>
      </w:r>
    </w:p>
    <w:p w14:paraId="294E6AE6" w14:textId="77777777" w:rsidR="009810C9" w:rsidRPr="0046756F" w:rsidRDefault="00000000" w:rsidP="009810C9">
      <w:pPr>
        <w:rPr>
          <w:rFonts w:cs="Arial"/>
        </w:rPr>
      </w:pPr>
      <w:r>
        <w:rPr>
          <w:rFonts w:cs="Arial"/>
        </w:rPr>
        <w:pict w14:anchorId="6A399EF4">
          <v:rect id="_x0000_i1506" style="width:0;height:1.5pt" o:hralign="center" o:hrstd="t" o:hr="t" fillcolor="#a0a0a0" stroked="f"/>
        </w:pict>
      </w:r>
    </w:p>
    <w:p w14:paraId="4067CF59" w14:textId="77777777" w:rsidR="009810C9" w:rsidRPr="0046756F" w:rsidRDefault="009810C9" w:rsidP="009810C9">
      <w:pPr>
        <w:pStyle w:val="Heading4"/>
        <w:rPr>
          <w:rFonts w:ascii="Arial" w:hAnsi="Arial" w:cs="Arial"/>
        </w:rPr>
      </w:pPr>
      <w:bookmarkStart w:id="968" w:name="_Toc122795843"/>
      <w:bookmarkStart w:id="969" w:name="_Toc158905893"/>
      <w:r w:rsidRPr="0046756F">
        <w:rPr>
          <w:rFonts w:ascii="Arial" w:hAnsi="Arial" w:cs="Arial"/>
        </w:rPr>
        <w:t>10.8.2.1 Brief Description</w:t>
      </w:r>
      <w:bookmarkEnd w:id="968"/>
      <w:bookmarkEnd w:id="969"/>
    </w:p>
    <w:p w14:paraId="698A6258" w14:textId="77777777" w:rsidR="009810C9" w:rsidRPr="0046756F" w:rsidRDefault="009810C9" w:rsidP="009810C9">
      <w:pPr>
        <w:rPr>
          <w:rFonts w:cs="Arial"/>
        </w:rPr>
      </w:pPr>
    </w:p>
    <w:p w14:paraId="7CEBC2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IntrInstall loads the ISR into the Vector Table for the received interrupt index.</w:t>
      </w:r>
    </w:p>
    <w:p w14:paraId="7B81599F" w14:textId="77777777" w:rsidR="009810C9" w:rsidRPr="0046756F" w:rsidRDefault="00000000" w:rsidP="009810C9">
      <w:pPr>
        <w:rPr>
          <w:rFonts w:cs="Arial"/>
        </w:rPr>
      </w:pPr>
      <w:r>
        <w:rPr>
          <w:rFonts w:cs="Arial"/>
        </w:rPr>
        <w:pict w14:anchorId="3F93E5D6">
          <v:rect id="_x0000_i1507" style="width:0;height:1.5pt" o:hralign="center" o:hrstd="t" o:hr="t" fillcolor="#a0a0a0" stroked="f"/>
        </w:pict>
      </w:r>
    </w:p>
    <w:p w14:paraId="2C581961" w14:textId="77777777" w:rsidR="009810C9" w:rsidRPr="0046756F" w:rsidRDefault="009810C9" w:rsidP="009810C9">
      <w:pPr>
        <w:pStyle w:val="Heading4"/>
        <w:rPr>
          <w:rFonts w:ascii="Arial" w:hAnsi="Arial" w:cs="Arial"/>
        </w:rPr>
      </w:pPr>
      <w:bookmarkStart w:id="970" w:name="_Toc122795844"/>
      <w:bookmarkStart w:id="971" w:name="_Toc158905894"/>
      <w:r w:rsidRPr="0046756F">
        <w:rPr>
          <w:rFonts w:ascii="Arial" w:hAnsi="Arial" w:cs="Arial"/>
        </w:rPr>
        <w:t>10.8.2.2 List of HLRs allocated</w:t>
      </w:r>
      <w:bookmarkEnd w:id="970"/>
      <w:bookmarkEnd w:id="971"/>
    </w:p>
    <w:p w14:paraId="4AD27860" w14:textId="77777777" w:rsidR="009810C9" w:rsidRPr="0046756F" w:rsidRDefault="009810C9" w:rsidP="009810C9">
      <w:pPr>
        <w:rPr>
          <w:rFonts w:cs="Arial"/>
        </w:rPr>
      </w:pPr>
    </w:p>
    <w:p w14:paraId="0760E86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BC14024" w14:textId="77777777" w:rsidR="009810C9" w:rsidRPr="0046756F" w:rsidRDefault="00000000" w:rsidP="009810C9">
      <w:pPr>
        <w:rPr>
          <w:rFonts w:cs="Arial"/>
        </w:rPr>
      </w:pPr>
      <w:r>
        <w:rPr>
          <w:rFonts w:cs="Arial"/>
        </w:rPr>
        <w:pict w14:anchorId="27E50B80">
          <v:rect id="_x0000_i1508" style="width:0;height:1.5pt" o:hralign="center" o:hrstd="t" o:hr="t" fillcolor="#a0a0a0" stroked="f"/>
        </w:pict>
      </w:r>
    </w:p>
    <w:p w14:paraId="2FC674CE" w14:textId="77777777" w:rsidR="009810C9" w:rsidRPr="0046756F" w:rsidRDefault="009810C9" w:rsidP="009810C9">
      <w:pPr>
        <w:pStyle w:val="Heading4"/>
        <w:rPr>
          <w:rFonts w:ascii="Arial" w:hAnsi="Arial" w:cs="Arial"/>
        </w:rPr>
      </w:pPr>
      <w:bookmarkStart w:id="972" w:name="_Toc122795845"/>
      <w:bookmarkStart w:id="973" w:name="_Toc158905895"/>
      <w:r w:rsidRPr="0046756F">
        <w:rPr>
          <w:rFonts w:ascii="Arial" w:hAnsi="Arial" w:cs="Arial"/>
        </w:rPr>
        <w:t>10.8.2.3 List of global variables accessed and modified</w:t>
      </w:r>
      <w:bookmarkEnd w:id="972"/>
      <w:bookmarkEnd w:id="973"/>
    </w:p>
    <w:p w14:paraId="6B7BC080" w14:textId="77777777" w:rsidR="009810C9" w:rsidRPr="0046756F" w:rsidRDefault="009810C9" w:rsidP="009810C9">
      <w:pPr>
        <w:rPr>
          <w:rFonts w:cs="Arial"/>
        </w:rPr>
      </w:pPr>
    </w:p>
    <w:p w14:paraId="0594DB26" w14:textId="77777777" w:rsidR="009810C9" w:rsidRPr="0046756F" w:rsidRDefault="009810C9" w:rsidP="009810C9">
      <w:pPr>
        <w:widowControl w:val="0"/>
        <w:autoSpaceDE w:val="0"/>
        <w:autoSpaceDN w:val="0"/>
        <w:adjustRightInd w:val="0"/>
        <w:rPr>
          <w:rFonts w:cs="Arial"/>
        </w:rPr>
      </w:pPr>
      <w:r w:rsidRPr="0046756F">
        <w:rPr>
          <w:rFonts w:cs="Arial"/>
        </w:rPr>
        <w:t>Accessed : U32_critical_sr</w:t>
      </w:r>
    </w:p>
    <w:p w14:paraId="3AA802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U32_critical_sr</w:t>
      </w:r>
    </w:p>
    <w:p w14:paraId="5A86A67B" w14:textId="77777777" w:rsidR="009810C9" w:rsidRPr="0046756F" w:rsidRDefault="00000000" w:rsidP="009810C9">
      <w:pPr>
        <w:rPr>
          <w:rFonts w:cs="Arial"/>
        </w:rPr>
      </w:pPr>
      <w:r>
        <w:rPr>
          <w:rFonts w:cs="Arial"/>
        </w:rPr>
        <w:pict w14:anchorId="18F6EF4A">
          <v:rect id="_x0000_i1509" style="width:0;height:1.5pt" o:hralign="center" o:hrstd="t" o:hr="t" fillcolor="#a0a0a0" stroked="f"/>
        </w:pict>
      </w:r>
    </w:p>
    <w:p w14:paraId="7AAD93F9" w14:textId="77777777" w:rsidR="009810C9" w:rsidRPr="0046756F" w:rsidRDefault="009810C9" w:rsidP="009810C9">
      <w:pPr>
        <w:pStyle w:val="Heading4"/>
        <w:rPr>
          <w:rFonts w:ascii="Arial" w:hAnsi="Arial" w:cs="Arial"/>
        </w:rPr>
      </w:pPr>
      <w:bookmarkStart w:id="974" w:name="_Toc122795846"/>
      <w:bookmarkStart w:id="975" w:name="_Toc158905896"/>
      <w:r w:rsidRPr="0046756F">
        <w:rPr>
          <w:rFonts w:ascii="Arial" w:hAnsi="Arial" w:cs="Arial"/>
        </w:rPr>
        <w:t>10.8.2.4 Parameter list (Input/Output)</w:t>
      </w:r>
      <w:bookmarkEnd w:id="974"/>
      <w:bookmarkEnd w:id="975"/>
    </w:p>
    <w:p w14:paraId="7012A8BF" w14:textId="77777777" w:rsidR="009810C9" w:rsidRPr="0046756F" w:rsidRDefault="009810C9" w:rsidP="009810C9">
      <w:pPr>
        <w:rPr>
          <w:rFonts w:cs="Arial"/>
        </w:rPr>
      </w:pPr>
    </w:p>
    <w:p w14:paraId="16E099CE" w14:textId="77777777" w:rsidR="009810C9" w:rsidRPr="0046756F" w:rsidRDefault="009810C9" w:rsidP="009810C9">
      <w:pPr>
        <w:widowControl w:val="0"/>
        <w:autoSpaceDE w:val="0"/>
        <w:autoSpaceDN w:val="0"/>
        <w:adjustRightInd w:val="0"/>
        <w:rPr>
          <w:rFonts w:cs="Arial"/>
        </w:rPr>
      </w:pPr>
      <w:r w:rsidRPr="0046756F">
        <w:rPr>
          <w:rFonts w:cs="Arial"/>
        </w:rPr>
        <w:t>Inputs:   T_UINT8 u8_index           - interrupt number index in the Vector Table</w:t>
      </w:r>
    </w:p>
    <w:p w14:paraId="41793566" w14:textId="77777777" w:rsidR="009810C9" w:rsidRPr="0046756F" w:rsidRDefault="009810C9" w:rsidP="009810C9">
      <w:pPr>
        <w:widowControl w:val="0"/>
        <w:autoSpaceDE w:val="0"/>
        <w:autoSpaceDN w:val="0"/>
        <w:adjustRightInd w:val="0"/>
        <w:rPr>
          <w:rFonts w:cs="Arial"/>
        </w:rPr>
      </w:pPr>
      <w:r w:rsidRPr="0046756F">
        <w:rPr>
          <w:rFonts w:cs="Arial"/>
        </w:rPr>
        <w:t xml:space="preserve">              T_INTR_FN intr_function - ISR function</w:t>
      </w:r>
    </w:p>
    <w:p w14:paraId="6202616B"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10603E22" w14:textId="77777777" w:rsidR="009810C9" w:rsidRPr="0046756F" w:rsidRDefault="00000000" w:rsidP="009810C9">
      <w:pPr>
        <w:rPr>
          <w:rFonts w:cs="Arial"/>
        </w:rPr>
      </w:pPr>
      <w:r>
        <w:rPr>
          <w:rFonts w:cs="Arial"/>
        </w:rPr>
        <w:pict w14:anchorId="5446AFCA">
          <v:rect id="_x0000_i1510" style="width:0;height:1.5pt" o:hralign="center" o:hrstd="t" o:hr="t" fillcolor="#a0a0a0" stroked="f"/>
        </w:pict>
      </w:r>
    </w:p>
    <w:p w14:paraId="573C6648" w14:textId="77777777" w:rsidR="009810C9" w:rsidRPr="0046756F" w:rsidRDefault="009810C9" w:rsidP="009810C9">
      <w:pPr>
        <w:pStyle w:val="Heading4"/>
        <w:rPr>
          <w:rFonts w:ascii="Arial" w:hAnsi="Arial" w:cs="Arial"/>
        </w:rPr>
      </w:pPr>
      <w:bookmarkStart w:id="976" w:name="_Toc122795847"/>
      <w:bookmarkStart w:id="977" w:name="_Toc158905897"/>
      <w:r w:rsidRPr="0046756F">
        <w:rPr>
          <w:rFonts w:ascii="Arial" w:hAnsi="Arial" w:cs="Arial"/>
        </w:rPr>
        <w:t>10.8.2.5 Return Value</w:t>
      </w:r>
      <w:bookmarkEnd w:id="976"/>
      <w:bookmarkEnd w:id="977"/>
    </w:p>
    <w:p w14:paraId="432CC062" w14:textId="77777777" w:rsidR="009810C9" w:rsidRPr="0046756F" w:rsidRDefault="009810C9" w:rsidP="009810C9">
      <w:pPr>
        <w:rPr>
          <w:rFonts w:cs="Arial"/>
        </w:rPr>
      </w:pPr>
    </w:p>
    <w:p w14:paraId="26DD3C7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065FC19" w14:textId="77777777" w:rsidR="009810C9" w:rsidRPr="0046756F" w:rsidRDefault="00000000" w:rsidP="009810C9">
      <w:pPr>
        <w:rPr>
          <w:rFonts w:cs="Arial"/>
        </w:rPr>
      </w:pPr>
      <w:r>
        <w:rPr>
          <w:rFonts w:cs="Arial"/>
        </w:rPr>
        <w:pict w14:anchorId="36D2C448">
          <v:rect id="_x0000_i1511" style="width:0;height:1.5pt" o:hralign="center" o:hrstd="t" o:hr="t" fillcolor="#a0a0a0" stroked="f"/>
        </w:pict>
      </w:r>
    </w:p>
    <w:p w14:paraId="33851483" w14:textId="77777777" w:rsidR="009810C9" w:rsidRPr="0046756F" w:rsidRDefault="009810C9" w:rsidP="009810C9">
      <w:pPr>
        <w:pStyle w:val="Heading4"/>
        <w:rPr>
          <w:rFonts w:ascii="Arial" w:hAnsi="Arial" w:cs="Arial"/>
        </w:rPr>
      </w:pPr>
      <w:bookmarkStart w:id="978" w:name="_Toc122795848"/>
      <w:bookmarkStart w:id="979" w:name="_Toc158905898"/>
      <w:r w:rsidRPr="0046756F">
        <w:rPr>
          <w:rFonts w:ascii="Arial" w:hAnsi="Arial" w:cs="Arial"/>
        </w:rPr>
        <w:t>10.8.2.6 Other CSUs called by this CSU</w:t>
      </w:r>
      <w:bookmarkEnd w:id="978"/>
      <w:bookmarkEnd w:id="979"/>
    </w:p>
    <w:p w14:paraId="1370BFBB" w14:textId="77777777" w:rsidR="009810C9" w:rsidRPr="0046756F" w:rsidRDefault="009810C9" w:rsidP="009810C9">
      <w:pPr>
        <w:rPr>
          <w:rFonts w:cs="Arial"/>
        </w:rPr>
      </w:pPr>
    </w:p>
    <w:p w14:paraId="6778301D"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08DAB7CF"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RestoreStatusReg</w:t>
      </w:r>
    </w:p>
    <w:p w14:paraId="49CA298F" w14:textId="77777777" w:rsidR="009810C9" w:rsidRPr="0046756F" w:rsidRDefault="00000000" w:rsidP="009810C9">
      <w:pPr>
        <w:rPr>
          <w:rFonts w:cs="Arial"/>
        </w:rPr>
      </w:pPr>
      <w:r>
        <w:rPr>
          <w:rFonts w:cs="Arial"/>
        </w:rPr>
        <w:pict w14:anchorId="4EC0C736">
          <v:rect id="_x0000_i1512" style="width:0;height:1.5pt" o:hralign="center" o:hrstd="t" o:hr="t" fillcolor="#a0a0a0" stroked="f"/>
        </w:pict>
      </w:r>
    </w:p>
    <w:p w14:paraId="6BA936FA" w14:textId="77777777" w:rsidR="009810C9" w:rsidRPr="0046756F" w:rsidRDefault="009810C9" w:rsidP="009810C9">
      <w:pPr>
        <w:pStyle w:val="Heading4"/>
        <w:rPr>
          <w:rFonts w:ascii="Arial" w:hAnsi="Arial" w:cs="Arial"/>
        </w:rPr>
      </w:pPr>
      <w:bookmarkStart w:id="980" w:name="_Toc122795849"/>
      <w:bookmarkStart w:id="981" w:name="_Toc158905899"/>
      <w:r w:rsidRPr="0046756F">
        <w:rPr>
          <w:rFonts w:ascii="Arial" w:hAnsi="Arial" w:cs="Arial"/>
        </w:rPr>
        <w:t>10.8.2.7 Description of list of LLRs allocated</w:t>
      </w:r>
      <w:bookmarkEnd w:id="980"/>
      <w:bookmarkEnd w:id="981"/>
    </w:p>
    <w:p w14:paraId="55AF0177" w14:textId="77777777" w:rsidR="009810C9" w:rsidRPr="0046756F" w:rsidRDefault="009810C9" w:rsidP="009810C9">
      <w:pPr>
        <w:rPr>
          <w:rFonts w:cs="Arial"/>
        </w:rPr>
      </w:pPr>
    </w:p>
    <w:p w14:paraId="35D81AC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IntrInstall.</w:t>
      </w:r>
    </w:p>
    <w:p w14:paraId="3E8746DD" w14:textId="77777777" w:rsidR="009810C9" w:rsidRPr="0046756F" w:rsidRDefault="00000000" w:rsidP="009810C9">
      <w:pPr>
        <w:rPr>
          <w:rFonts w:cs="Arial"/>
        </w:rPr>
      </w:pPr>
      <w:r>
        <w:rPr>
          <w:rFonts w:cs="Arial"/>
        </w:rPr>
        <w:pict w14:anchorId="54A74047">
          <v:rect id="_x0000_i1513" style="width:0;height:1.5pt" o:hralign="center" o:hrstd="t" o:hr="t" fillcolor="#a0a0a0" stroked="f"/>
        </w:pict>
      </w:r>
    </w:p>
    <w:p w14:paraId="66B66393" w14:textId="77777777" w:rsidR="009810C9" w:rsidRPr="0046756F" w:rsidRDefault="009810C9" w:rsidP="009810C9">
      <w:pPr>
        <w:pStyle w:val="Heading5"/>
        <w:rPr>
          <w:rFonts w:ascii="Arial" w:hAnsi="Arial" w:cs="Arial"/>
        </w:rPr>
      </w:pPr>
      <w:bookmarkStart w:id="982" w:name="_Toc122795850"/>
      <w:bookmarkStart w:id="983" w:name="_Toc158905900"/>
      <w:r w:rsidRPr="0046756F">
        <w:rPr>
          <w:rFonts w:ascii="Arial" w:hAnsi="Arial" w:cs="Arial"/>
        </w:rPr>
        <w:t>10.8.2.7.1 daucmfintr-IntrInstall-LLR-001</w:t>
      </w:r>
      <w:bookmarkEnd w:id="982"/>
      <w:bookmarkEnd w:id="983"/>
    </w:p>
    <w:p w14:paraId="7E16EFB1" w14:textId="77777777" w:rsidR="009810C9" w:rsidRPr="0046756F" w:rsidRDefault="009810C9" w:rsidP="009810C9">
      <w:pPr>
        <w:rPr>
          <w:rFonts w:cs="Arial"/>
        </w:rPr>
      </w:pPr>
      <w:r w:rsidRPr="0046756F">
        <w:rPr>
          <w:rFonts w:cs="Arial"/>
        </w:rPr>
        <w:t>Requirement ID: H698-LLD-CMU-FNC-734</w:t>
      </w:r>
    </w:p>
    <w:p w14:paraId="50F64BB7" w14:textId="77777777" w:rsidR="009810C9" w:rsidRPr="0046756F" w:rsidRDefault="009810C9" w:rsidP="009810C9">
      <w:pPr>
        <w:rPr>
          <w:rFonts w:cs="Arial"/>
        </w:rPr>
      </w:pPr>
    </w:p>
    <w:p w14:paraId="13C3936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U32_critical_sr to return value of ‘SaveStatusReg’ (M_OS_ENTER_CRITICAL) to disable interrupts before loading the ISR into the interrupt Vector Table.</w:t>
      </w:r>
    </w:p>
    <w:p w14:paraId="50FAD426" w14:textId="77777777" w:rsidR="009810C9" w:rsidRPr="0046756F" w:rsidRDefault="00000000" w:rsidP="009810C9">
      <w:pPr>
        <w:rPr>
          <w:rFonts w:cs="Arial"/>
        </w:rPr>
      </w:pPr>
      <w:r>
        <w:rPr>
          <w:rFonts w:cs="Arial"/>
        </w:rPr>
        <w:pict w14:anchorId="2F59BF95">
          <v:rect id="_x0000_i1514" style="width:0;height:1.5pt" o:hralign="center" o:hrstd="t" o:hr="t" fillcolor="#a0a0a0" stroked="f"/>
        </w:pict>
      </w:r>
    </w:p>
    <w:p w14:paraId="41A987B4" w14:textId="77777777" w:rsidR="009810C9" w:rsidRPr="0046756F" w:rsidRDefault="009810C9" w:rsidP="009810C9">
      <w:pPr>
        <w:pStyle w:val="Heading5"/>
        <w:rPr>
          <w:rFonts w:ascii="Arial" w:hAnsi="Arial" w:cs="Arial"/>
        </w:rPr>
      </w:pPr>
      <w:bookmarkStart w:id="984" w:name="_Toc122795851"/>
      <w:bookmarkStart w:id="985" w:name="_Toc158905901"/>
      <w:r w:rsidRPr="0046756F">
        <w:rPr>
          <w:rFonts w:ascii="Arial" w:hAnsi="Arial" w:cs="Arial"/>
        </w:rPr>
        <w:t>10.8.2.7.2 daucmfintr-IntrInstall-LLR-002</w:t>
      </w:r>
      <w:bookmarkEnd w:id="984"/>
      <w:bookmarkEnd w:id="985"/>
    </w:p>
    <w:p w14:paraId="1FC7CC53" w14:textId="77777777" w:rsidR="009810C9" w:rsidRPr="0046756F" w:rsidRDefault="009810C9" w:rsidP="009810C9">
      <w:pPr>
        <w:rPr>
          <w:rFonts w:cs="Arial"/>
        </w:rPr>
      </w:pPr>
      <w:r w:rsidRPr="0046756F">
        <w:rPr>
          <w:rFonts w:cs="Arial"/>
        </w:rPr>
        <w:t>Requirement ID: H698-LLD-CMU-FNC-735</w:t>
      </w:r>
    </w:p>
    <w:p w14:paraId="4EF64E04" w14:textId="77777777" w:rsidR="009810C9" w:rsidRPr="0046756F" w:rsidRDefault="009810C9" w:rsidP="009810C9">
      <w:pPr>
        <w:rPr>
          <w:rFonts w:cs="Arial"/>
        </w:rPr>
      </w:pPr>
    </w:p>
    <w:p w14:paraId="5A1BBC5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store the intr_function into index u8_index of the interrupt Vector Table in RAM when u8_index is less than INTR_MAX, otherwise do nothing.</w:t>
      </w:r>
    </w:p>
    <w:p w14:paraId="7514CA4A" w14:textId="77777777" w:rsidR="009810C9" w:rsidRPr="0046756F" w:rsidRDefault="00000000" w:rsidP="009810C9">
      <w:pPr>
        <w:rPr>
          <w:rFonts w:cs="Arial"/>
        </w:rPr>
      </w:pPr>
      <w:r>
        <w:rPr>
          <w:rFonts w:cs="Arial"/>
        </w:rPr>
        <w:pict w14:anchorId="21177E2A">
          <v:rect id="_x0000_i1515" style="width:0;height:1.5pt" o:hralign="center" o:hrstd="t" o:hr="t" fillcolor="#a0a0a0" stroked="f"/>
        </w:pict>
      </w:r>
    </w:p>
    <w:p w14:paraId="39A168AD" w14:textId="77777777" w:rsidR="009810C9" w:rsidRPr="0046756F" w:rsidRDefault="009810C9" w:rsidP="009810C9">
      <w:pPr>
        <w:pStyle w:val="Heading5"/>
        <w:rPr>
          <w:rFonts w:ascii="Arial" w:hAnsi="Arial" w:cs="Arial"/>
        </w:rPr>
      </w:pPr>
      <w:bookmarkStart w:id="986" w:name="_Toc122795852"/>
      <w:bookmarkStart w:id="987" w:name="_Toc158905902"/>
      <w:r w:rsidRPr="0046756F">
        <w:rPr>
          <w:rFonts w:ascii="Arial" w:hAnsi="Arial" w:cs="Arial"/>
        </w:rPr>
        <w:t>10.8.2.7.3 daucmfintr-IntrInstall-LLR-003</w:t>
      </w:r>
      <w:bookmarkEnd w:id="986"/>
      <w:bookmarkEnd w:id="987"/>
    </w:p>
    <w:p w14:paraId="00398EFE" w14:textId="77777777" w:rsidR="009810C9" w:rsidRPr="0046756F" w:rsidRDefault="009810C9" w:rsidP="009810C9">
      <w:pPr>
        <w:rPr>
          <w:rFonts w:cs="Arial"/>
        </w:rPr>
      </w:pPr>
      <w:r w:rsidRPr="0046756F">
        <w:rPr>
          <w:rFonts w:cs="Arial"/>
        </w:rPr>
        <w:t>Requirement ID: H698-LLD-CMU-FNC-736</w:t>
      </w:r>
    </w:p>
    <w:p w14:paraId="3B2F4718" w14:textId="77777777" w:rsidR="009810C9" w:rsidRPr="0046756F" w:rsidRDefault="009810C9" w:rsidP="009810C9">
      <w:pPr>
        <w:rPr>
          <w:rFonts w:cs="Arial"/>
        </w:rPr>
      </w:pPr>
    </w:p>
    <w:p w14:paraId="1FC72CA1" w14:textId="77777777" w:rsidR="009810C9" w:rsidRPr="0046756F" w:rsidRDefault="009810C9" w:rsidP="009810C9">
      <w:pPr>
        <w:widowControl w:val="0"/>
        <w:autoSpaceDE w:val="0"/>
        <w:autoSpaceDN w:val="0"/>
        <w:adjustRightInd w:val="0"/>
        <w:rPr>
          <w:rFonts w:cs="Arial"/>
        </w:rPr>
      </w:pPr>
      <w:r w:rsidRPr="0046756F">
        <w:rPr>
          <w:rFonts w:cs="Arial"/>
        </w:rPr>
        <w:t>The function shall Call RestoreStatusReg (M_OS_EXIT_CRITICAL) with parameter U32_critical_sr</w:t>
      </w:r>
    </w:p>
    <w:p w14:paraId="3707D43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to restore the priority mask register after the loading is complete.</w:t>
      </w:r>
    </w:p>
    <w:p w14:paraId="4265E108" w14:textId="77777777" w:rsidR="009810C9" w:rsidRPr="0046756F" w:rsidRDefault="00000000" w:rsidP="009810C9">
      <w:pPr>
        <w:rPr>
          <w:rFonts w:cs="Arial"/>
        </w:rPr>
      </w:pPr>
      <w:r>
        <w:rPr>
          <w:rFonts w:cs="Arial"/>
        </w:rPr>
        <w:pict w14:anchorId="1D4FCC3B">
          <v:rect id="_x0000_i1516" style="width:0;height:1.5pt" o:hralign="center" o:hrstd="t" o:hr="t" fillcolor="#a0a0a0" stroked="f"/>
        </w:pict>
      </w:r>
    </w:p>
    <w:p w14:paraId="5976C493" w14:textId="77777777" w:rsidR="009810C9" w:rsidRPr="0046756F" w:rsidRDefault="009810C9" w:rsidP="009810C9">
      <w:pPr>
        <w:pStyle w:val="Heading3"/>
      </w:pPr>
      <w:bookmarkStart w:id="988" w:name="_Toc122795853"/>
      <w:bookmarkStart w:id="989" w:name="_Toc158905903"/>
      <w:r w:rsidRPr="0046756F">
        <w:t>10.8.3 ResetIsr</w:t>
      </w:r>
      <w:bookmarkEnd w:id="988"/>
      <w:bookmarkEnd w:id="989"/>
    </w:p>
    <w:p w14:paraId="3C601EFC" w14:textId="77777777" w:rsidR="009810C9" w:rsidRPr="0046756F" w:rsidRDefault="009810C9" w:rsidP="009810C9">
      <w:pPr>
        <w:rPr>
          <w:rFonts w:cs="Arial"/>
        </w:rPr>
      </w:pPr>
    </w:p>
    <w:p w14:paraId="4E916C62"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ResetIsr will follow in the sub sections.</w:t>
      </w:r>
    </w:p>
    <w:p w14:paraId="3BF7C657" w14:textId="77777777" w:rsidR="009810C9" w:rsidRPr="0046756F" w:rsidRDefault="00000000" w:rsidP="009810C9">
      <w:pPr>
        <w:rPr>
          <w:rFonts w:cs="Arial"/>
        </w:rPr>
      </w:pPr>
      <w:r>
        <w:rPr>
          <w:rFonts w:cs="Arial"/>
        </w:rPr>
        <w:pict w14:anchorId="195AA50A">
          <v:rect id="_x0000_i1517" style="width:0;height:1.5pt" o:hralign="center" o:hrstd="t" o:hr="t" fillcolor="#a0a0a0" stroked="f"/>
        </w:pict>
      </w:r>
    </w:p>
    <w:p w14:paraId="2B80D02C" w14:textId="77777777" w:rsidR="009810C9" w:rsidRPr="0046756F" w:rsidRDefault="009810C9" w:rsidP="009810C9">
      <w:pPr>
        <w:pStyle w:val="Heading4"/>
        <w:rPr>
          <w:rFonts w:ascii="Arial" w:hAnsi="Arial" w:cs="Arial"/>
        </w:rPr>
      </w:pPr>
      <w:bookmarkStart w:id="990" w:name="_Toc122795854"/>
      <w:bookmarkStart w:id="991" w:name="_Toc158905904"/>
      <w:r w:rsidRPr="0046756F">
        <w:rPr>
          <w:rFonts w:ascii="Arial" w:hAnsi="Arial" w:cs="Arial"/>
        </w:rPr>
        <w:t>10.8.3.1 Brief Description</w:t>
      </w:r>
      <w:bookmarkEnd w:id="990"/>
      <w:bookmarkEnd w:id="991"/>
    </w:p>
    <w:p w14:paraId="07BEF64A" w14:textId="77777777" w:rsidR="009810C9" w:rsidRPr="0046756F" w:rsidRDefault="009810C9" w:rsidP="009810C9">
      <w:pPr>
        <w:rPr>
          <w:rFonts w:cs="Arial"/>
        </w:rPr>
      </w:pPr>
    </w:p>
    <w:p w14:paraId="43FB213E"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ResetIsr function is the reset routine on Power On.</w:t>
      </w:r>
    </w:p>
    <w:p w14:paraId="14370F62" w14:textId="77777777" w:rsidR="009810C9" w:rsidRPr="0046756F" w:rsidRDefault="00000000" w:rsidP="009810C9">
      <w:pPr>
        <w:rPr>
          <w:rFonts w:cs="Arial"/>
        </w:rPr>
      </w:pPr>
      <w:r>
        <w:rPr>
          <w:rFonts w:cs="Arial"/>
        </w:rPr>
        <w:pict w14:anchorId="457A2D8D">
          <v:rect id="_x0000_i1518" style="width:0;height:1.5pt" o:hralign="center" o:hrstd="t" o:hr="t" fillcolor="#a0a0a0" stroked="f"/>
        </w:pict>
      </w:r>
    </w:p>
    <w:p w14:paraId="1F55DD7F" w14:textId="77777777" w:rsidR="009810C9" w:rsidRPr="0046756F" w:rsidRDefault="009810C9" w:rsidP="009810C9">
      <w:pPr>
        <w:pStyle w:val="Heading4"/>
        <w:rPr>
          <w:rFonts w:ascii="Arial" w:hAnsi="Arial" w:cs="Arial"/>
        </w:rPr>
      </w:pPr>
      <w:bookmarkStart w:id="992" w:name="_Toc122795855"/>
      <w:bookmarkStart w:id="993" w:name="_Toc158905905"/>
      <w:r w:rsidRPr="0046756F">
        <w:rPr>
          <w:rFonts w:ascii="Arial" w:hAnsi="Arial" w:cs="Arial"/>
        </w:rPr>
        <w:t>10.8.3.2 List of HLRs allocated</w:t>
      </w:r>
      <w:bookmarkEnd w:id="992"/>
      <w:bookmarkEnd w:id="993"/>
    </w:p>
    <w:p w14:paraId="3C1F2223" w14:textId="77777777" w:rsidR="009810C9" w:rsidRPr="0046756F" w:rsidRDefault="009810C9" w:rsidP="009810C9">
      <w:pPr>
        <w:rPr>
          <w:rFonts w:cs="Arial"/>
        </w:rPr>
      </w:pPr>
    </w:p>
    <w:p w14:paraId="116D59C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B190E11" w14:textId="77777777" w:rsidR="009810C9" w:rsidRPr="0046756F" w:rsidRDefault="00000000" w:rsidP="009810C9">
      <w:pPr>
        <w:rPr>
          <w:rFonts w:cs="Arial"/>
        </w:rPr>
      </w:pPr>
      <w:r>
        <w:rPr>
          <w:rFonts w:cs="Arial"/>
        </w:rPr>
        <w:pict w14:anchorId="7B32478C">
          <v:rect id="_x0000_i1519" style="width:0;height:1.5pt" o:hralign="center" o:hrstd="t" o:hr="t" fillcolor="#a0a0a0" stroked="f"/>
        </w:pict>
      </w:r>
    </w:p>
    <w:p w14:paraId="7B3D6A8E" w14:textId="77777777" w:rsidR="009810C9" w:rsidRPr="0046756F" w:rsidRDefault="009810C9" w:rsidP="009810C9">
      <w:pPr>
        <w:pStyle w:val="Heading4"/>
        <w:rPr>
          <w:rFonts w:ascii="Arial" w:hAnsi="Arial" w:cs="Arial"/>
        </w:rPr>
      </w:pPr>
      <w:bookmarkStart w:id="994" w:name="_Toc122795856"/>
      <w:bookmarkStart w:id="995" w:name="_Toc158905906"/>
      <w:r w:rsidRPr="0046756F">
        <w:rPr>
          <w:rFonts w:ascii="Arial" w:hAnsi="Arial" w:cs="Arial"/>
        </w:rPr>
        <w:t>10.8.3.3 List of global variables accessed and modified</w:t>
      </w:r>
      <w:bookmarkEnd w:id="994"/>
      <w:bookmarkEnd w:id="995"/>
    </w:p>
    <w:p w14:paraId="7E2DB541" w14:textId="77777777" w:rsidR="009810C9" w:rsidRPr="0046756F" w:rsidRDefault="009810C9" w:rsidP="009810C9">
      <w:pPr>
        <w:rPr>
          <w:rFonts w:cs="Arial"/>
        </w:rPr>
      </w:pPr>
    </w:p>
    <w:p w14:paraId="3A8F7F91"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2E1DA86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2D16EC0" w14:textId="77777777" w:rsidR="009810C9" w:rsidRPr="0046756F" w:rsidRDefault="00000000" w:rsidP="009810C9">
      <w:pPr>
        <w:rPr>
          <w:rFonts w:cs="Arial"/>
        </w:rPr>
      </w:pPr>
      <w:r>
        <w:rPr>
          <w:rFonts w:cs="Arial"/>
        </w:rPr>
        <w:pict w14:anchorId="52EFB115">
          <v:rect id="_x0000_i1520" style="width:0;height:1.5pt" o:hralign="center" o:hrstd="t" o:hr="t" fillcolor="#a0a0a0" stroked="f"/>
        </w:pict>
      </w:r>
    </w:p>
    <w:p w14:paraId="77928999" w14:textId="77777777" w:rsidR="009810C9" w:rsidRPr="0046756F" w:rsidRDefault="009810C9" w:rsidP="009810C9">
      <w:pPr>
        <w:pStyle w:val="Heading4"/>
        <w:rPr>
          <w:rFonts w:ascii="Arial" w:hAnsi="Arial" w:cs="Arial"/>
        </w:rPr>
      </w:pPr>
      <w:bookmarkStart w:id="996" w:name="_Toc122795857"/>
      <w:bookmarkStart w:id="997" w:name="_Toc158905907"/>
      <w:r w:rsidRPr="0046756F">
        <w:rPr>
          <w:rFonts w:ascii="Arial" w:hAnsi="Arial" w:cs="Arial"/>
        </w:rPr>
        <w:t>10.8.3.4 Parameter list (Input/Output)</w:t>
      </w:r>
      <w:bookmarkEnd w:id="996"/>
      <w:bookmarkEnd w:id="997"/>
    </w:p>
    <w:p w14:paraId="4BB5A838" w14:textId="77777777" w:rsidR="009810C9" w:rsidRPr="0046756F" w:rsidRDefault="009810C9" w:rsidP="009810C9">
      <w:pPr>
        <w:rPr>
          <w:rFonts w:cs="Arial"/>
        </w:rPr>
      </w:pPr>
    </w:p>
    <w:p w14:paraId="13034D14"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00B0BEDA"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179668B8" w14:textId="77777777" w:rsidR="009810C9" w:rsidRPr="0046756F" w:rsidRDefault="00000000" w:rsidP="009810C9">
      <w:pPr>
        <w:rPr>
          <w:rFonts w:cs="Arial"/>
        </w:rPr>
      </w:pPr>
      <w:r>
        <w:rPr>
          <w:rFonts w:cs="Arial"/>
        </w:rPr>
        <w:pict w14:anchorId="506949C5">
          <v:rect id="_x0000_i1521" style="width:0;height:1.5pt" o:hralign="center" o:hrstd="t" o:hr="t" fillcolor="#a0a0a0" stroked="f"/>
        </w:pict>
      </w:r>
    </w:p>
    <w:p w14:paraId="003C252E" w14:textId="77777777" w:rsidR="009810C9" w:rsidRPr="0046756F" w:rsidRDefault="009810C9" w:rsidP="009810C9">
      <w:pPr>
        <w:pStyle w:val="Heading4"/>
        <w:rPr>
          <w:rFonts w:ascii="Arial" w:hAnsi="Arial" w:cs="Arial"/>
        </w:rPr>
      </w:pPr>
      <w:bookmarkStart w:id="998" w:name="_Toc122795858"/>
      <w:bookmarkStart w:id="999" w:name="_Toc158905908"/>
      <w:r w:rsidRPr="0046756F">
        <w:rPr>
          <w:rFonts w:ascii="Arial" w:hAnsi="Arial" w:cs="Arial"/>
        </w:rPr>
        <w:t>10.8.3.5 Return Value</w:t>
      </w:r>
      <w:bookmarkEnd w:id="998"/>
      <w:bookmarkEnd w:id="999"/>
    </w:p>
    <w:p w14:paraId="1E6AF585" w14:textId="77777777" w:rsidR="009810C9" w:rsidRPr="0046756F" w:rsidRDefault="009810C9" w:rsidP="009810C9">
      <w:pPr>
        <w:rPr>
          <w:rFonts w:cs="Arial"/>
        </w:rPr>
      </w:pPr>
    </w:p>
    <w:p w14:paraId="0859BA1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543ADA5" w14:textId="77777777" w:rsidR="009810C9" w:rsidRPr="0046756F" w:rsidRDefault="00000000" w:rsidP="009810C9">
      <w:pPr>
        <w:rPr>
          <w:rFonts w:cs="Arial"/>
        </w:rPr>
      </w:pPr>
      <w:r>
        <w:rPr>
          <w:rFonts w:cs="Arial"/>
        </w:rPr>
        <w:pict w14:anchorId="723FEDEB">
          <v:rect id="_x0000_i1522" style="width:0;height:1.5pt" o:hralign="center" o:hrstd="t" o:hr="t" fillcolor="#a0a0a0" stroked="f"/>
        </w:pict>
      </w:r>
    </w:p>
    <w:p w14:paraId="4069937B" w14:textId="77777777" w:rsidR="009810C9" w:rsidRPr="0046756F" w:rsidRDefault="009810C9" w:rsidP="009810C9">
      <w:pPr>
        <w:pStyle w:val="Heading4"/>
        <w:rPr>
          <w:rFonts w:ascii="Arial" w:hAnsi="Arial" w:cs="Arial"/>
        </w:rPr>
      </w:pPr>
      <w:bookmarkStart w:id="1000" w:name="_Toc122795859"/>
      <w:bookmarkStart w:id="1001" w:name="_Toc158905909"/>
      <w:r w:rsidRPr="0046756F">
        <w:rPr>
          <w:rFonts w:ascii="Arial" w:hAnsi="Arial" w:cs="Arial"/>
        </w:rPr>
        <w:t>10.8.3.6 Other CSUs called by this CSU</w:t>
      </w:r>
      <w:bookmarkEnd w:id="1000"/>
      <w:bookmarkEnd w:id="1001"/>
    </w:p>
    <w:p w14:paraId="2D4BB392" w14:textId="77777777" w:rsidR="009810C9" w:rsidRPr="0046756F" w:rsidRDefault="009810C9" w:rsidP="009810C9">
      <w:pPr>
        <w:rPr>
          <w:rFonts w:cs="Arial"/>
        </w:rPr>
      </w:pPr>
    </w:p>
    <w:p w14:paraId="4C34B25E" w14:textId="77777777" w:rsidR="009810C9" w:rsidRPr="0046756F" w:rsidRDefault="009810C9" w:rsidP="009810C9">
      <w:pPr>
        <w:widowControl w:val="0"/>
        <w:autoSpaceDE w:val="0"/>
        <w:autoSpaceDN w:val="0"/>
        <w:adjustRightInd w:val="0"/>
        <w:rPr>
          <w:rFonts w:cs="Arial"/>
          <w:sz w:val="17"/>
          <w:szCs w:val="17"/>
        </w:rPr>
      </w:pPr>
      <w:r w:rsidRPr="0046756F">
        <w:rPr>
          <w:rFonts w:cs="Arial"/>
        </w:rPr>
        <w:t>Crt0TransferData</w:t>
      </w:r>
    </w:p>
    <w:p w14:paraId="1CABA12F" w14:textId="77777777" w:rsidR="009810C9" w:rsidRPr="0046756F" w:rsidRDefault="00000000" w:rsidP="009810C9">
      <w:pPr>
        <w:rPr>
          <w:rFonts w:cs="Arial"/>
        </w:rPr>
      </w:pPr>
      <w:r>
        <w:rPr>
          <w:rFonts w:cs="Arial"/>
        </w:rPr>
        <w:pict w14:anchorId="19974B08">
          <v:rect id="_x0000_i1523" style="width:0;height:1.5pt" o:hralign="center" o:hrstd="t" o:hr="t" fillcolor="#a0a0a0" stroked="f"/>
        </w:pict>
      </w:r>
    </w:p>
    <w:p w14:paraId="7F53442A" w14:textId="77777777" w:rsidR="009810C9" w:rsidRPr="0046756F" w:rsidRDefault="009810C9" w:rsidP="009810C9">
      <w:pPr>
        <w:pStyle w:val="Heading4"/>
        <w:rPr>
          <w:rFonts w:ascii="Arial" w:hAnsi="Arial" w:cs="Arial"/>
        </w:rPr>
      </w:pPr>
      <w:bookmarkStart w:id="1002" w:name="_Toc122795860"/>
      <w:bookmarkStart w:id="1003" w:name="_Toc158905910"/>
      <w:r w:rsidRPr="0046756F">
        <w:rPr>
          <w:rFonts w:ascii="Arial" w:hAnsi="Arial" w:cs="Arial"/>
        </w:rPr>
        <w:t>10.8.3.7 Description of list of LLRs allocated</w:t>
      </w:r>
      <w:bookmarkEnd w:id="1002"/>
      <w:bookmarkEnd w:id="1003"/>
    </w:p>
    <w:p w14:paraId="386AF306" w14:textId="77777777" w:rsidR="009810C9" w:rsidRPr="0046756F" w:rsidRDefault="009810C9" w:rsidP="009810C9">
      <w:pPr>
        <w:rPr>
          <w:rFonts w:cs="Arial"/>
        </w:rPr>
      </w:pPr>
    </w:p>
    <w:p w14:paraId="79F9F91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ResetIsr.</w:t>
      </w:r>
    </w:p>
    <w:p w14:paraId="05D5748C" w14:textId="77777777" w:rsidR="009810C9" w:rsidRPr="0046756F" w:rsidRDefault="00000000" w:rsidP="009810C9">
      <w:pPr>
        <w:rPr>
          <w:rFonts w:cs="Arial"/>
        </w:rPr>
      </w:pPr>
      <w:r>
        <w:rPr>
          <w:rFonts w:cs="Arial"/>
        </w:rPr>
        <w:pict w14:anchorId="5C2632B8">
          <v:rect id="_x0000_i1524" style="width:0;height:1.5pt" o:hralign="center" o:hrstd="t" o:hr="t" fillcolor="#a0a0a0" stroked="f"/>
        </w:pict>
      </w:r>
    </w:p>
    <w:p w14:paraId="68E4D122" w14:textId="77777777" w:rsidR="009810C9" w:rsidRPr="0046756F" w:rsidRDefault="009810C9" w:rsidP="009810C9">
      <w:pPr>
        <w:pStyle w:val="Heading5"/>
        <w:rPr>
          <w:rFonts w:ascii="Arial" w:hAnsi="Arial" w:cs="Arial"/>
        </w:rPr>
      </w:pPr>
      <w:bookmarkStart w:id="1004" w:name="_Toc122795861"/>
      <w:bookmarkStart w:id="1005" w:name="_Toc158905911"/>
      <w:r w:rsidRPr="0046756F">
        <w:rPr>
          <w:rFonts w:ascii="Arial" w:hAnsi="Arial" w:cs="Arial"/>
        </w:rPr>
        <w:t>10.8.3.7.1 daucmfintr-ResetIsr-LLR-001</w:t>
      </w:r>
      <w:bookmarkEnd w:id="1004"/>
      <w:bookmarkEnd w:id="1005"/>
    </w:p>
    <w:p w14:paraId="2D3800FC" w14:textId="77777777" w:rsidR="009810C9" w:rsidRPr="0046756F" w:rsidRDefault="009810C9" w:rsidP="009810C9">
      <w:pPr>
        <w:rPr>
          <w:rFonts w:cs="Arial"/>
        </w:rPr>
      </w:pPr>
      <w:r w:rsidRPr="0046756F">
        <w:rPr>
          <w:rFonts w:cs="Arial"/>
        </w:rPr>
        <w:t>Requirement ID: H698-LLD-CMU-FNC-745</w:t>
      </w:r>
    </w:p>
    <w:p w14:paraId="588A9225" w14:textId="77777777" w:rsidR="009810C9" w:rsidRPr="0046756F" w:rsidRDefault="009810C9" w:rsidP="009810C9">
      <w:pPr>
        <w:rPr>
          <w:rFonts w:cs="Arial"/>
        </w:rPr>
      </w:pPr>
    </w:p>
    <w:p w14:paraId="5715840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Crt0TransferData to run the reset routine.</w:t>
      </w:r>
    </w:p>
    <w:p w14:paraId="6F772B01" w14:textId="77777777" w:rsidR="009810C9" w:rsidRPr="0046756F" w:rsidRDefault="00000000" w:rsidP="009810C9">
      <w:pPr>
        <w:rPr>
          <w:rFonts w:cs="Arial"/>
        </w:rPr>
      </w:pPr>
      <w:r>
        <w:rPr>
          <w:rFonts w:cs="Arial"/>
        </w:rPr>
        <w:pict w14:anchorId="40749B41">
          <v:rect id="_x0000_i1525" style="width:0;height:1.5pt" o:hralign="center" o:hrstd="t" o:hr="t" fillcolor="#a0a0a0" stroked="f"/>
        </w:pict>
      </w:r>
    </w:p>
    <w:p w14:paraId="49B9A81E" w14:textId="77777777" w:rsidR="009810C9" w:rsidRPr="0046756F" w:rsidRDefault="009810C9" w:rsidP="009810C9">
      <w:pPr>
        <w:pStyle w:val="Heading3"/>
      </w:pPr>
      <w:bookmarkStart w:id="1006" w:name="_Toc122795862"/>
      <w:bookmarkStart w:id="1007" w:name="_Toc158905912"/>
      <w:r w:rsidRPr="0046756F">
        <w:t>10.8.4 NonMaskable</w:t>
      </w:r>
      <w:bookmarkEnd w:id="1006"/>
      <w:bookmarkEnd w:id="1007"/>
    </w:p>
    <w:p w14:paraId="72737052" w14:textId="77777777" w:rsidR="009810C9" w:rsidRPr="0046756F" w:rsidRDefault="009810C9" w:rsidP="009810C9">
      <w:pPr>
        <w:rPr>
          <w:rFonts w:cs="Arial"/>
        </w:rPr>
      </w:pPr>
    </w:p>
    <w:p w14:paraId="51A8E96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NonMaskable will follow in the sub sections.</w:t>
      </w:r>
    </w:p>
    <w:p w14:paraId="581013AD" w14:textId="77777777" w:rsidR="009810C9" w:rsidRPr="0046756F" w:rsidRDefault="00000000" w:rsidP="009810C9">
      <w:pPr>
        <w:rPr>
          <w:rFonts w:cs="Arial"/>
        </w:rPr>
      </w:pPr>
      <w:r>
        <w:rPr>
          <w:rFonts w:cs="Arial"/>
        </w:rPr>
        <w:pict w14:anchorId="5474E15B">
          <v:rect id="_x0000_i1526" style="width:0;height:1.5pt" o:hralign="center" o:hrstd="t" o:hr="t" fillcolor="#a0a0a0" stroked="f"/>
        </w:pict>
      </w:r>
    </w:p>
    <w:p w14:paraId="7BCFB134" w14:textId="77777777" w:rsidR="009810C9" w:rsidRPr="0046756F" w:rsidRDefault="009810C9" w:rsidP="009810C9">
      <w:pPr>
        <w:pStyle w:val="Heading4"/>
        <w:rPr>
          <w:rFonts w:ascii="Arial" w:hAnsi="Arial" w:cs="Arial"/>
        </w:rPr>
      </w:pPr>
      <w:bookmarkStart w:id="1008" w:name="_Toc122795863"/>
      <w:bookmarkStart w:id="1009" w:name="_Toc158905913"/>
      <w:r w:rsidRPr="0046756F">
        <w:rPr>
          <w:rFonts w:ascii="Arial" w:hAnsi="Arial" w:cs="Arial"/>
        </w:rPr>
        <w:t>10.8.4.1 Brief Description</w:t>
      </w:r>
      <w:bookmarkEnd w:id="1008"/>
      <w:bookmarkEnd w:id="1009"/>
    </w:p>
    <w:p w14:paraId="69CE2487" w14:textId="77777777" w:rsidR="009810C9" w:rsidRPr="0046756F" w:rsidRDefault="009810C9" w:rsidP="009810C9">
      <w:pPr>
        <w:rPr>
          <w:rFonts w:cs="Arial"/>
        </w:rPr>
      </w:pPr>
    </w:p>
    <w:p w14:paraId="245C4D0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NonMaskable function is an interrupt error handler for nonMaskable errors.</w:t>
      </w:r>
    </w:p>
    <w:p w14:paraId="0402B971" w14:textId="77777777" w:rsidR="009810C9" w:rsidRPr="0046756F" w:rsidRDefault="00000000" w:rsidP="009810C9">
      <w:pPr>
        <w:rPr>
          <w:rFonts w:cs="Arial"/>
        </w:rPr>
      </w:pPr>
      <w:r>
        <w:rPr>
          <w:rFonts w:cs="Arial"/>
        </w:rPr>
        <w:pict w14:anchorId="22F64A9C">
          <v:rect id="_x0000_i1527" style="width:0;height:1.5pt" o:hralign="center" o:hrstd="t" o:hr="t" fillcolor="#a0a0a0" stroked="f"/>
        </w:pict>
      </w:r>
    </w:p>
    <w:p w14:paraId="7790DF9E" w14:textId="77777777" w:rsidR="009810C9" w:rsidRPr="0046756F" w:rsidRDefault="009810C9" w:rsidP="009810C9">
      <w:pPr>
        <w:pStyle w:val="Heading4"/>
        <w:rPr>
          <w:rFonts w:ascii="Arial" w:hAnsi="Arial" w:cs="Arial"/>
        </w:rPr>
      </w:pPr>
      <w:bookmarkStart w:id="1010" w:name="_Toc122795864"/>
      <w:bookmarkStart w:id="1011" w:name="_Toc158905914"/>
      <w:r w:rsidRPr="0046756F">
        <w:rPr>
          <w:rFonts w:ascii="Arial" w:hAnsi="Arial" w:cs="Arial"/>
        </w:rPr>
        <w:t>10.8.4.2 List of HLRs allocated</w:t>
      </w:r>
      <w:bookmarkEnd w:id="1010"/>
      <w:bookmarkEnd w:id="1011"/>
    </w:p>
    <w:p w14:paraId="0BDF99C0" w14:textId="77777777" w:rsidR="009810C9" w:rsidRPr="0046756F" w:rsidRDefault="009810C9" w:rsidP="009810C9">
      <w:pPr>
        <w:rPr>
          <w:rFonts w:cs="Arial"/>
        </w:rPr>
      </w:pPr>
    </w:p>
    <w:p w14:paraId="1C1A1D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0DF7EE1" w14:textId="77777777" w:rsidR="009810C9" w:rsidRPr="0046756F" w:rsidRDefault="00000000" w:rsidP="009810C9">
      <w:pPr>
        <w:rPr>
          <w:rFonts w:cs="Arial"/>
        </w:rPr>
      </w:pPr>
      <w:r>
        <w:rPr>
          <w:rFonts w:cs="Arial"/>
        </w:rPr>
        <w:pict w14:anchorId="5D990163">
          <v:rect id="_x0000_i1528" style="width:0;height:1.5pt" o:hralign="center" o:hrstd="t" o:hr="t" fillcolor="#a0a0a0" stroked="f"/>
        </w:pict>
      </w:r>
    </w:p>
    <w:p w14:paraId="0913448D" w14:textId="77777777" w:rsidR="009810C9" w:rsidRPr="0046756F" w:rsidRDefault="009810C9" w:rsidP="009810C9">
      <w:pPr>
        <w:pStyle w:val="Heading4"/>
        <w:rPr>
          <w:rFonts w:ascii="Arial" w:hAnsi="Arial" w:cs="Arial"/>
        </w:rPr>
      </w:pPr>
      <w:bookmarkStart w:id="1012" w:name="_Toc122795865"/>
      <w:bookmarkStart w:id="1013" w:name="_Toc158905915"/>
      <w:r w:rsidRPr="0046756F">
        <w:rPr>
          <w:rFonts w:ascii="Arial" w:hAnsi="Arial" w:cs="Arial"/>
        </w:rPr>
        <w:t>10.8.4.3 List of global variables accessed and modified</w:t>
      </w:r>
      <w:bookmarkEnd w:id="1012"/>
      <w:bookmarkEnd w:id="1013"/>
    </w:p>
    <w:p w14:paraId="43397B49" w14:textId="77777777" w:rsidR="009810C9" w:rsidRPr="0046756F" w:rsidRDefault="009810C9" w:rsidP="009810C9">
      <w:pPr>
        <w:rPr>
          <w:rFonts w:cs="Arial"/>
        </w:rPr>
      </w:pPr>
    </w:p>
    <w:p w14:paraId="0F3B83DA"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93DFDFC"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5A45AACD" w14:textId="77777777" w:rsidR="009810C9" w:rsidRPr="0046756F" w:rsidRDefault="00000000" w:rsidP="009810C9">
      <w:pPr>
        <w:rPr>
          <w:rFonts w:cs="Arial"/>
        </w:rPr>
      </w:pPr>
      <w:r>
        <w:rPr>
          <w:rFonts w:cs="Arial"/>
        </w:rPr>
        <w:pict w14:anchorId="51D70E14">
          <v:rect id="_x0000_i1529" style="width:0;height:1.5pt" o:hralign="center" o:hrstd="t" o:hr="t" fillcolor="#a0a0a0" stroked="f"/>
        </w:pict>
      </w:r>
    </w:p>
    <w:p w14:paraId="3DB656DC" w14:textId="77777777" w:rsidR="009810C9" w:rsidRPr="0046756F" w:rsidRDefault="009810C9" w:rsidP="009810C9">
      <w:pPr>
        <w:pStyle w:val="Heading4"/>
        <w:rPr>
          <w:rFonts w:ascii="Arial" w:hAnsi="Arial" w:cs="Arial"/>
        </w:rPr>
      </w:pPr>
      <w:bookmarkStart w:id="1014" w:name="_Toc122795866"/>
      <w:bookmarkStart w:id="1015" w:name="_Toc158905916"/>
      <w:r w:rsidRPr="0046756F">
        <w:rPr>
          <w:rFonts w:ascii="Arial" w:hAnsi="Arial" w:cs="Arial"/>
        </w:rPr>
        <w:t>10.8.4.4 Parameter list (Input/Output)</w:t>
      </w:r>
      <w:bookmarkEnd w:id="1014"/>
      <w:bookmarkEnd w:id="1015"/>
    </w:p>
    <w:p w14:paraId="172F0E57" w14:textId="77777777" w:rsidR="009810C9" w:rsidRPr="0046756F" w:rsidRDefault="009810C9" w:rsidP="009810C9">
      <w:pPr>
        <w:rPr>
          <w:rFonts w:cs="Arial"/>
        </w:rPr>
      </w:pPr>
    </w:p>
    <w:p w14:paraId="0345DFF9"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2AAE080F" w14:textId="77777777" w:rsidR="009810C9" w:rsidRPr="0046756F" w:rsidRDefault="009810C9" w:rsidP="009810C9">
      <w:pPr>
        <w:widowControl w:val="0"/>
        <w:autoSpaceDE w:val="0"/>
        <w:autoSpaceDN w:val="0"/>
        <w:adjustRightInd w:val="0"/>
        <w:rPr>
          <w:rFonts w:cs="Arial"/>
        </w:rPr>
      </w:pPr>
      <w:r w:rsidRPr="0046756F">
        <w:rPr>
          <w:rFonts w:cs="Arial"/>
        </w:rPr>
        <w:t>Outputs: None</w:t>
      </w:r>
    </w:p>
    <w:p w14:paraId="7177EE8E" w14:textId="77777777" w:rsidR="009810C9" w:rsidRPr="0046756F" w:rsidRDefault="00000000" w:rsidP="009810C9">
      <w:pPr>
        <w:rPr>
          <w:rFonts w:cs="Arial"/>
        </w:rPr>
      </w:pPr>
      <w:r>
        <w:rPr>
          <w:rFonts w:cs="Arial"/>
        </w:rPr>
        <w:pict w14:anchorId="4243EA4F">
          <v:rect id="_x0000_i1530" style="width:0;height:1.5pt" o:hralign="center" o:hrstd="t" o:hr="t" fillcolor="#a0a0a0" stroked="f"/>
        </w:pict>
      </w:r>
    </w:p>
    <w:p w14:paraId="2107BCE4" w14:textId="77777777" w:rsidR="009810C9" w:rsidRPr="0046756F" w:rsidRDefault="009810C9" w:rsidP="009810C9">
      <w:pPr>
        <w:pStyle w:val="Heading4"/>
        <w:rPr>
          <w:rFonts w:ascii="Arial" w:hAnsi="Arial" w:cs="Arial"/>
        </w:rPr>
      </w:pPr>
      <w:bookmarkStart w:id="1016" w:name="_Toc122795867"/>
      <w:bookmarkStart w:id="1017" w:name="_Toc158905917"/>
      <w:r w:rsidRPr="0046756F">
        <w:rPr>
          <w:rFonts w:ascii="Arial" w:hAnsi="Arial" w:cs="Arial"/>
        </w:rPr>
        <w:t>10.8.4.5 Return Value</w:t>
      </w:r>
      <w:bookmarkEnd w:id="1016"/>
      <w:bookmarkEnd w:id="1017"/>
    </w:p>
    <w:p w14:paraId="40E641AF" w14:textId="77777777" w:rsidR="009810C9" w:rsidRPr="0046756F" w:rsidRDefault="009810C9" w:rsidP="009810C9">
      <w:pPr>
        <w:rPr>
          <w:rFonts w:cs="Arial"/>
        </w:rPr>
      </w:pPr>
    </w:p>
    <w:p w14:paraId="5C729BA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3CA6801" w14:textId="77777777" w:rsidR="009810C9" w:rsidRPr="0046756F" w:rsidRDefault="00000000" w:rsidP="009810C9">
      <w:pPr>
        <w:rPr>
          <w:rFonts w:cs="Arial"/>
        </w:rPr>
      </w:pPr>
      <w:r>
        <w:rPr>
          <w:rFonts w:cs="Arial"/>
        </w:rPr>
        <w:pict w14:anchorId="4280B8C2">
          <v:rect id="_x0000_i1531" style="width:0;height:1.5pt" o:hralign="center" o:hrstd="t" o:hr="t" fillcolor="#a0a0a0" stroked="f"/>
        </w:pict>
      </w:r>
    </w:p>
    <w:p w14:paraId="7704BE62" w14:textId="77777777" w:rsidR="009810C9" w:rsidRPr="0046756F" w:rsidRDefault="009810C9" w:rsidP="009810C9">
      <w:pPr>
        <w:pStyle w:val="Heading4"/>
        <w:rPr>
          <w:rFonts w:ascii="Arial" w:hAnsi="Arial" w:cs="Arial"/>
        </w:rPr>
      </w:pPr>
      <w:bookmarkStart w:id="1018" w:name="_Toc122795868"/>
      <w:bookmarkStart w:id="1019" w:name="_Toc158905918"/>
      <w:r w:rsidRPr="0046756F">
        <w:rPr>
          <w:rFonts w:ascii="Arial" w:hAnsi="Arial" w:cs="Arial"/>
        </w:rPr>
        <w:t>10.8.4.6 Other CSUs called by this CSU</w:t>
      </w:r>
      <w:bookmarkEnd w:id="1018"/>
      <w:bookmarkEnd w:id="1019"/>
    </w:p>
    <w:p w14:paraId="0C08B582" w14:textId="77777777" w:rsidR="009810C9" w:rsidRPr="0046756F" w:rsidRDefault="009810C9" w:rsidP="009810C9">
      <w:pPr>
        <w:rPr>
          <w:rFonts w:cs="Arial"/>
        </w:rPr>
      </w:pPr>
    </w:p>
    <w:p w14:paraId="4527F21A"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287F99ED"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4240E1B4" w14:textId="77777777" w:rsidR="009810C9" w:rsidRPr="0046756F" w:rsidRDefault="00000000" w:rsidP="009810C9">
      <w:pPr>
        <w:rPr>
          <w:rFonts w:cs="Arial"/>
        </w:rPr>
      </w:pPr>
      <w:r>
        <w:rPr>
          <w:rFonts w:cs="Arial"/>
        </w:rPr>
        <w:pict w14:anchorId="5F3CBF12">
          <v:rect id="_x0000_i1532" style="width:0;height:1.5pt" o:hralign="center" o:hrstd="t" o:hr="t" fillcolor="#a0a0a0" stroked="f"/>
        </w:pict>
      </w:r>
    </w:p>
    <w:p w14:paraId="4E1F909B" w14:textId="77777777" w:rsidR="009810C9" w:rsidRPr="0046756F" w:rsidRDefault="009810C9" w:rsidP="009810C9">
      <w:pPr>
        <w:pStyle w:val="Heading4"/>
        <w:rPr>
          <w:rFonts w:ascii="Arial" w:hAnsi="Arial" w:cs="Arial"/>
        </w:rPr>
      </w:pPr>
      <w:bookmarkStart w:id="1020" w:name="_Toc122795869"/>
      <w:bookmarkStart w:id="1021" w:name="_Toc158905919"/>
      <w:r w:rsidRPr="0046756F">
        <w:rPr>
          <w:rFonts w:ascii="Arial" w:hAnsi="Arial" w:cs="Arial"/>
        </w:rPr>
        <w:t>10.8.4.7 Description of list of LLRs allocated</w:t>
      </w:r>
      <w:bookmarkEnd w:id="1020"/>
      <w:bookmarkEnd w:id="1021"/>
    </w:p>
    <w:p w14:paraId="2BFB5876" w14:textId="77777777" w:rsidR="009810C9" w:rsidRPr="0046756F" w:rsidRDefault="009810C9" w:rsidP="009810C9">
      <w:pPr>
        <w:rPr>
          <w:rFonts w:cs="Arial"/>
        </w:rPr>
      </w:pPr>
    </w:p>
    <w:p w14:paraId="647D6BA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NonMaskable.</w:t>
      </w:r>
    </w:p>
    <w:p w14:paraId="3A97B5C4" w14:textId="77777777" w:rsidR="009810C9" w:rsidRPr="0046756F" w:rsidRDefault="00000000" w:rsidP="009810C9">
      <w:pPr>
        <w:rPr>
          <w:rFonts w:cs="Arial"/>
        </w:rPr>
      </w:pPr>
      <w:r>
        <w:rPr>
          <w:rFonts w:cs="Arial"/>
        </w:rPr>
        <w:pict w14:anchorId="387AF227">
          <v:rect id="_x0000_i1533" style="width:0;height:1.5pt" o:hralign="center" o:hrstd="t" o:hr="t" fillcolor="#a0a0a0" stroked="f"/>
        </w:pict>
      </w:r>
    </w:p>
    <w:p w14:paraId="692500B5" w14:textId="77777777" w:rsidR="009810C9" w:rsidRPr="0046756F" w:rsidRDefault="009810C9" w:rsidP="009810C9">
      <w:pPr>
        <w:pStyle w:val="Heading5"/>
        <w:rPr>
          <w:rFonts w:ascii="Arial" w:hAnsi="Arial" w:cs="Arial"/>
        </w:rPr>
      </w:pPr>
      <w:bookmarkStart w:id="1022" w:name="_Toc122795870"/>
      <w:bookmarkStart w:id="1023" w:name="_Toc158905920"/>
      <w:r w:rsidRPr="0046756F">
        <w:rPr>
          <w:rFonts w:ascii="Arial" w:hAnsi="Arial" w:cs="Arial"/>
        </w:rPr>
        <w:t>10.8.4.7.1 daucmfintr-NonMaskable-LLR-001</w:t>
      </w:r>
      <w:bookmarkEnd w:id="1022"/>
      <w:bookmarkEnd w:id="1023"/>
    </w:p>
    <w:p w14:paraId="4B991E28" w14:textId="77777777" w:rsidR="009810C9" w:rsidRPr="0046756F" w:rsidRDefault="009810C9" w:rsidP="009810C9">
      <w:pPr>
        <w:rPr>
          <w:rFonts w:cs="Arial"/>
        </w:rPr>
      </w:pPr>
      <w:r w:rsidRPr="0046756F">
        <w:rPr>
          <w:rFonts w:cs="Arial"/>
        </w:rPr>
        <w:t>Requirement ID: H698-LLD-CMU-FNC-754</w:t>
      </w:r>
    </w:p>
    <w:p w14:paraId="4C26CEC7" w14:textId="77777777" w:rsidR="009810C9" w:rsidRPr="0046756F" w:rsidRDefault="009810C9" w:rsidP="009810C9">
      <w:pPr>
        <w:rPr>
          <w:rFonts w:cs="Arial"/>
        </w:rPr>
      </w:pPr>
    </w:p>
    <w:p w14:paraId="07D797DD"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shall display the interrupt error handler for NonMaskable errors by calling function RterrDisplayErrorId with parameters M_APP_ID, RterrForever function and INTR_ERR bitwise OR with RT_ERROR_1. </w:t>
      </w:r>
    </w:p>
    <w:p w14:paraId="74E9BE84" w14:textId="77777777" w:rsidR="009810C9" w:rsidRPr="0046756F" w:rsidRDefault="00000000" w:rsidP="009810C9">
      <w:pPr>
        <w:rPr>
          <w:rFonts w:cs="Arial"/>
        </w:rPr>
      </w:pPr>
      <w:r>
        <w:rPr>
          <w:rFonts w:cs="Arial"/>
        </w:rPr>
        <w:pict w14:anchorId="5FA88920">
          <v:rect id="_x0000_i1534" style="width:0;height:1.5pt" o:hralign="center" o:hrstd="t" o:hr="t" fillcolor="#a0a0a0" stroked="f"/>
        </w:pict>
      </w:r>
    </w:p>
    <w:p w14:paraId="463EC7DD" w14:textId="77777777" w:rsidR="009810C9" w:rsidRPr="0046756F" w:rsidRDefault="009810C9" w:rsidP="009810C9">
      <w:pPr>
        <w:pStyle w:val="Heading3"/>
      </w:pPr>
      <w:bookmarkStart w:id="1024" w:name="_Toc122795871"/>
      <w:bookmarkStart w:id="1025" w:name="_Toc158905921"/>
      <w:r w:rsidRPr="0046756F">
        <w:t>10.8.5 HardFault</w:t>
      </w:r>
      <w:bookmarkEnd w:id="1024"/>
      <w:bookmarkEnd w:id="1025"/>
    </w:p>
    <w:p w14:paraId="71863124" w14:textId="77777777" w:rsidR="009810C9" w:rsidRPr="0046756F" w:rsidRDefault="009810C9" w:rsidP="009810C9">
      <w:pPr>
        <w:rPr>
          <w:rFonts w:cs="Arial"/>
        </w:rPr>
      </w:pPr>
    </w:p>
    <w:p w14:paraId="44181356"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HardFault will follow in the sub sections.</w:t>
      </w:r>
    </w:p>
    <w:p w14:paraId="6AAA9B63" w14:textId="77777777" w:rsidR="009810C9" w:rsidRPr="0046756F" w:rsidRDefault="00000000" w:rsidP="009810C9">
      <w:pPr>
        <w:rPr>
          <w:rFonts w:cs="Arial"/>
        </w:rPr>
      </w:pPr>
      <w:r>
        <w:rPr>
          <w:rFonts w:cs="Arial"/>
        </w:rPr>
        <w:pict w14:anchorId="5FA16AFD">
          <v:rect id="_x0000_i1535" style="width:0;height:1.5pt" o:hralign="center" o:hrstd="t" o:hr="t" fillcolor="#a0a0a0" stroked="f"/>
        </w:pict>
      </w:r>
    </w:p>
    <w:p w14:paraId="2E181A4E" w14:textId="77777777" w:rsidR="009810C9" w:rsidRPr="0046756F" w:rsidRDefault="009810C9" w:rsidP="009810C9">
      <w:pPr>
        <w:pStyle w:val="Heading4"/>
        <w:rPr>
          <w:rFonts w:ascii="Arial" w:hAnsi="Arial" w:cs="Arial"/>
        </w:rPr>
      </w:pPr>
      <w:bookmarkStart w:id="1026" w:name="_Toc122795872"/>
      <w:bookmarkStart w:id="1027" w:name="_Toc158905922"/>
      <w:r w:rsidRPr="0046756F">
        <w:rPr>
          <w:rFonts w:ascii="Arial" w:hAnsi="Arial" w:cs="Arial"/>
        </w:rPr>
        <w:t>10.8.5.1 Brief Description</w:t>
      </w:r>
      <w:bookmarkEnd w:id="1026"/>
      <w:bookmarkEnd w:id="1027"/>
    </w:p>
    <w:p w14:paraId="6DB5E70B" w14:textId="77777777" w:rsidR="009810C9" w:rsidRPr="0046756F" w:rsidRDefault="009810C9" w:rsidP="009810C9">
      <w:pPr>
        <w:rPr>
          <w:rFonts w:cs="Arial"/>
        </w:rPr>
      </w:pPr>
    </w:p>
    <w:p w14:paraId="766D807D" w14:textId="77777777" w:rsidR="009810C9" w:rsidRPr="0046756F" w:rsidRDefault="009810C9" w:rsidP="009810C9">
      <w:pPr>
        <w:widowControl w:val="0"/>
        <w:autoSpaceDE w:val="0"/>
        <w:autoSpaceDN w:val="0"/>
        <w:adjustRightInd w:val="0"/>
        <w:rPr>
          <w:rFonts w:cs="Arial"/>
          <w:sz w:val="17"/>
          <w:szCs w:val="17"/>
        </w:rPr>
      </w:pPr>
      <w:r w:rsidRPr="0046756F">
        <w:rPr>
          <w:rFonts w:cs="Arial"/>
        </w:rPr>
        <w:t>HardFault is an interrupt error handler for HardFault errors.</w:t>
      </w:r>
    </w:p>
    <w:p w14:paraId="61E7200A" w14:textId="77777777" w:rsidR="009810C9" w:rsidRPr="0046756F" w:rsidRDefault="00000000" w:rsidP="009810C9">
      <w:pPr>
        <w:rPr>
          <w:rFonts w:cs="Arial"/>
        </w:rPr>
      </w:pPr>
      <w:r>
        <w:rPr>
          <w:rFonts w:cs="Arial"/>
        </w:rPr>
        <w:pict w14:anchorId="4E9247FF">
          <v:rect id="_x0000_i1536" style="width:0;height:1.5pt" o:hralign="center" o:hrstd="t" o:hr="t" fillcolor="#a0a0a0" stroked="f"/>
        </w:pict>
      </w:r>
    </w:p>
    <w:p w14:paraId="7AC4F75F" w14:textId="77777777" w:rsidR="009810C9" w:rsidRPr="0046756F" w:rsidRDefault="009810C9" w:rsidP="009810C9">
      <w:pPr>
        <w:pStyle w:val="Heading4"/>
        <w:rPr>
          <w:rFonts w:ascii="Arial" w:hAnsi="Arial" w:cs="Arial"/>
        </w:rPr>
      </w:pPr>
      <w:bookmarkStart w:id="1028" w:name="_Toc122795873"/>
      <w:bookmarkStart w:id="1029" w:name="_Toc158905923"/>
      <w:r w:rsidRPr="0046756F">
        <w:rPr>
          <w:rFonts w:ascii="Arial" w:hAnsi="Arial" w:cs="Arial"/>
        </w:rPr>
        <w:t>10.8.5.2 List of HLRs allocated</w:t>
      </w:r>
      <w:bookmarkEnd w:id="1028"/>
      <w:bookmarkEnd w:id="1029"/>
    </w:p>
    <w:p w14:paraId="7152EC3F" w14:textId="77777777" w:rsidR="009810C9" w:rsidRPr="0046756F" w:rsidRDefault="009810C9" w:rsidP="009810C9">
      <w:pPr>
        <w:rPr>
          <w:rFonts w:cs="Arial"/>
        </w:rPr>
      </w:pPr>
    </w:p>
    <w:p w14:paraId="153E2D1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D549D1B" w14:textId="77777777" w:rsidR="009810C9" w:rsidRPr="0046756F" w:rsidRDefault="00000000" w:rsidP="009810C9">
      <w:pPr>
        <w:rPr>
          <w:rFonts w:cs="Arial"/>
        </w:rPr>
      </w:pPr>
      <w:r>
        <w:rPr>
          <w:rFonts w:cs="Arial"/>
        </w:rPr>
        <w:pict w14:anchorId="5CE0E48A">
          <v:rect id="_x0000_i1537" style="width:0;height:1.5pt" o:hralign="center" o:hrstd="t" o:hr="t" fillcolor="#a0a0a0" stroked="f"/>
        </w:pict>
      </w:r>
    </w:p>
    <w:p w14:paraId="021BCECF" w14:textId="77777777" w:rsidR="009810C9" w:rsidRPr="0046756F" w:rsidRDefault="009810C9" w:rsidP="009810C9">
      <w:pPr>
        <w:pStyle w:val="Heading4"/>
        <w:rPr>
          <w:rFonts w:ascii="Arial" w:hAnsi="Arial" w:cs="Arial"/>
        </w:rPr>
      </w:pPr>
      <w:bookmarkStart w:id="1030" w:name="_Toc122795874"/>
      <w:bookmarkStart w:id="1031" w:name="_Toc158905924"/>
      <w:r w:rsidRPr="0046756F">
        <w:rPr>
          <w:rFonts w:ascii="Arial" w:hAnsi="Arial" w:cs="Arial"/>
        </w:rPr>
        <w:t>10.8.5.3 List of global variables accessed and modified</w:t>
      </w:r>
      <w:bookmarkEnd w:id="1030"/>
      <w:bookmarkEnd w:id="1031"/>
    </w:p>
    <w:p w14:paraId="7FD97EF0" w14:textId="77777777" w:rsidR="009810C9" w:rsidRPr="0046756F" w:rsidRDefault="009810C9" w:rsidP="009810C9">
      <w:pPr>
        <w:rPr>
          <w:rFonts w:cs="Arial"/>
        </w:rPr>
      </w:pPr>
    </w:p>
    <w:p w14:paraId="55E7AFAE"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344B85B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5056BA91" w14:textId="77777777" w:rsidR="009810C9" w:rsidRPr="0046756F" w:rsidRDefault="00000000" w:rsidP="009810C9">
      <w:pPr>
        <w:rPr>
          <w:rFonts w:cs="Arial"/>
        </w:rPr>
      </w:pPr>
      <w:r>
        <w:rPr>
          <w:rFonts w:cs="Arial"/>
        </w:rPr>
        <w:pict w14:anchorId="3AAC7958">
          <v:rect id="_x0000_i1538" style="width:0;height:1.5pt" o:hralign="center" o:hrstd="t" o:hr="t" fillcolor="#a0a0a0" stroked="f"/>
        </w:pict>
      </w:r>
    </w:p>
    <w:p w14:paraId="2A401FC6" w14:textId="77777777" w:rsidR="009810C9" w:rsidRPr="0046756F" w:rsidRDefault="009810C9" w:rsidP="009810C9">
      <w:pPr>
        <w:pStyle w:val="Heading4"/>
        <w:rPr>
          <w:rFonts w:ascii="Arial" w:hAnsi="Arial" w:cs="Arial"/>
        </w:rPr>
      </w:pPr>
      <w:bookmarkStart w:id="1032" w:name="_Toc122795875"/>
      <w:bookmarkStart w:id="1033" w:name="_Toc158905925"/>
      <w:r w:rsidRPr="0046756F">
        <w:rPr>
          <w:rFonts w:ascii="Arial" w:hAnsi="Arial" w:cs="Arial"/>
        </w:rPr>
        <w:t>10.8.5.4 Parameter list (Input/Output)</w:t>
      </w:r>
      <w:bookmarkEnd w:id="1032"/>
      <w:bookmarkEnd w:id="1033"/>
    </w:p>
    <w:p w14:paraId="790FB343" w14:textId="77777777" w:rsidR="009810C9" w:rsidRPr="0046756F" w:rsidRDefault="009810C9" w:rsidP="009810C9">
      <w:pPr>
        <w:rPr>
          <w:rFonts w:cs="Arial"/>
        </w:rPr>
      </w:pPr>
    </w:p>
    <w:p w14:paraId="6A5D045A"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0D7CEA02"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0C2A0521" w14:textId="77777777" w:rsidR="009810C9" w:rsidRPr="0046756F" w:rsidRDefault="00000000" w:rsidP="009810C9">
      <w:pPr>
        <w:rPr>
          <w:rFonts w:cs="Arial"/>
        </w:rPr>
      </w:pPr>
      <w:r>
        <w:rPr>
          <w:rFonts w:cs="Arial"/>
        </w:rPr>
        <w:pict w14:anchorId="05B7FE70">
          <v:rect id="_x0000_i1539" style="width:0;height:1.5pt" o:hralign="center" o:hrstd="t" o:hr="t" fillcolor="#a0a0a0" stroked="f"/>
        </w:pict>
      </w:r>
    </w:p>
    <w:p w14:paraId="43137185" w14:textId="77777777" w:rsidR="009810C9" w:rsidRPr="0046756F" w:rsidRDefault="009810C9" w:rsidP="009810C9">
      <w:pPr>
        <w:pStyle w:val="Heading4"/>
        <w:rPr>
          <w:rFonts w:ascii="Arial" w:hAnsi="Arial" w:cs="Arial"/>
        </w:rPr>
      </w:pPr>
      <w:bookmarkStart w:id="1034" w:name="_Toc122795876"/>
      <w:bookmarkStart w:id="1035" w:name="_Toc158905926"/>
      <w:r w:rsidRPr="0046756F">
        <w:rPr>
          <w:rFonts w:ascii="Arial" w:hAnsi="Arial" w:cs="Arial"/>
        </w:rPr>
        <w:t>10.8.5.5 Return Value</w:t>
      </w:r>
      <w:bookmarkEnd w:id="1034"/>
      <w:bookmarkEnd w:id="1035"/>
    </w:p>
    <w:p w14:paraId="5BF6CD70" w14:textId="77777777" w:rsidR="009810C9" w:rsidRPr="0046756F" w:rsidRDefault="009810C9" w:rsidP="009810C9">
      <w:pPr>
        <w:rPr>
          <w:rFonts w:cs="Arial"/>
        </w:rPr>
      </w:pPr>
    </w:p>
    <w:p w14:paraId="26341E8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883D68B" w14:textId="77777777" w:rsidR="009810C9" w:rsidRPr="0046756F" w:rsidRDefault="00000000" w:rsidP="009810C9">
      <w:pPr>
        <w:rPr>
          <w:rFonts w:cs="Arial"/>
        </w:rPr>
      </w:pPr>
      <w:r>
        <w:rPr>
          <w:rFonts w:cs="Arial"/>
        </w:rPr>
        <w:pict w14:anchorId="7EA8BD84">
          <v:rect id="_x0000_i1540" style="width:0;height:1.5pt" o:hralign="center" o:hrstd="t" o:hr="t" fillcolor="#a0a0a0" stroked="f"/>
        </w:pict>
      </w:r>
    </w:p>
    <w:p w14:paraId="34CA607F" w14:textId="77777777" w:rsidR="009810C9" w:rsidRPr="0046756F" w:rsidRDefault="009810C9" w:rsidP="009810C9">
      <w:pPr>
        <w:pStyle w:val="Heading4"/>
        <w:rPr>
          <w:rFonts w:ascii="Arial" w:hAnsi="Arial" w:cs="Arial"/>
        </w:rPr>
      </w:pPr>
      <w:bookmarkStart w:id="1036" w:name="_Toc122795877"/>
      <w:bookmarkStart w:id="1037" w:name="_Toc158905927"/>
      <w:r w:rsidRPr="0046756F">
        <w:rPr>
          <w:rFonts w:ascii="Arial" w:hAnsi="Arial" w:cs="Arial"/>
        </w:rPr>
        <w:t>10.8.5.6 Other CSUs called by this CSU</w:t>
      </w:r>
      <w:bookmarkEnd w:id="1036"/>
      <w:bookmarkEnd w:id="1037"/>
    </w:p>
    <w:p w14:paraId="52E4C559" w14:textId="77777777" w:rsidR="009810C9" w:rsidRPr="0046756F" w:rsidRDefault="009810C9" w:rsidP="009810C9">
      <w:pPr>
        <w:rPr>
          <w:rFonts w:cs="Arial"/>
        </w:rPr>
      </w:pPr>
    </w:p>
    <w:p w14:paraId="2D73BFAD"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4C8D093E"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59A86E9B" w14:textId="77777777" w:rsidR="009810C9" w:rsidRPr="0046756F" w:rsidRDefault="00000000" w:rsidP="009810C9">
      <w:pPr>
        <w:rPr>
          <w:rFonts w:cs="Arial"/>
        </w:rPr>
      </w:pPr>
      <w:r>
        <w:rPr>
          <w:rFonts w:cs="Arial"/>
        </w:rPr>
        <w:pict w14:anchorId="2A7B5EF3">
          <v:rect id="_x0000_i1541" style="width:0;height:1.5pt" o:hralign="center" o:hrstd="t" o:hr="t" fillcolor="#a0a0a0" stroked="f"/>
        </w:pict>
      </w:r>
    </w:p>
    <w:p w14:paraId="2DA81D68" w14:textId="77777777" w:rsidR="009810C9" w:rsidRPr="0046756F" w:rsidRDefault="009810C9" w:rsidP="009810C9">
      <w:pPr>
        <w:pStyle w:val="Heading4"/>
        <w:rPr>
          <w:rFonts w:ascii="Arial" w:hAnsi="Arial" w:cs="Arial"/>
        </w:rPr>
      </w:pPr>
      <w:bookmarkStart w:id="1038" w:name="_Toc122795878"/>
      <w:bookmarkStart w:id="1039" w:name="_Toc158905928"/>
      <w:r w:rsidRPr="0046756F">
        <w:rPr>
          <w:rFonts w:ascii="Arial" w:hAnsi="Arial" w:cs="Arial"/>
        </w:rPr>
        <w:t>10.8.5.7 Description of list of LLRs allocated</w:t>
      </w:r>
      <w:bookmarkEnd w:id="1038"/>
      <w:bookmarkEnd w:id="1039"/>
    </w:p>
    <w:p w14:paraId="257CE43E" w14:textId="77777777" w:rsidR="009810C9" w:rsidRPr="0046756F" w:rsidRDefault="009810C9" w:rsidP="009810C9">
      <w:pPr>
        <w:rPr>
          <w:rFonts w:cs="Arial"/>
        </w:rPr>
      </w:pPr>
    </w:p>
    <w:p w14:paraId="434CE09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HardFault.</w:t>
      </w:r>
    </w:p>
    <w:p w14:paraId="7751A273" w14:textId="77777777" w:rsidR="009810C9" w:rsidRPr="0046756F" w:rsidRDefault="00000000" w:rsidP="009810C9">
      <w:pPr>
        <w:rPr>
          <w:rFonts w:cs="Arial"/>
        </w:rPr>
      </w:pPr>
      <w:r>
        <w:rPr>
          <w:rFonts w:cs="Arial"/>
        </w:rPr>
        <w:pict w14:anchorId="59F65CA1">
          <v:rect id="_x0000_i1542" style="width:0;height:1.5pt" o:hralign="center" o:hrstd="t" o:hr="t" fillcolor="#a0a0a0" stroked="f"/>
        </w:pict>
      </w:r>
    </w:p>
    <w:p w14:paraId="11D2178E" w14:textId="77777777" w:rsidR="009810C9" w:rsidRPr="0046756F" w:rsidRDefault="009810C9" w:rsidP="009810C9">
      <w:pPr>
        <w:pStyle w:val="Heading5"/>
        <w:rPr>
          <w:rFonts w:ascii="Arial" w:hAnsi="Arial" w:cs="Arial"/>
        </w:rPr>
      </w:pPr>
      <w:bookmarkStart w:id="1040" w:name="_Toc122795879"/>
      <w:bookmarkStart w:id="1041" w:name="_Toc158905929"/>
      <w:r w:rsidRPr="0046756F">
        <w:rPr>
          <w:rFonts w:ascii="Arial" w:hAnsi="Arial" w:cs="Arial"/>
        </w:rPr>
        <w:t>10.8.5.7.1 daucmfintr-HardFault-LLR-001</w:t>
      </w:r>
      <w:bookmarkEnd w:id="1040"/>
      <w:bookmarkEnd w:id="1041"/>
    </w:p>
    <w:p w14:paraId="43DE6D24" w14:textId="77777777" w:rsidR="009810C9" w:rsidRPr="0046756F" w:rsidRDefault="009810C9" w:rsidP="009810C9">
      <w:pPr>
        <w:rPr>
          <w:rFonts w:cs="Arial"/>
        </w:rPr>
      </w:pPr>
      <w:r w:rsidRPr="0046756F">
        <w:rPr>
          <w:rFonts w:cs="Arial"/>
        </w:rPr>
        <w:t>Requirement ID: H698-LLD-CMU-FNC-763</w:t>
      </w:r>
    </w:p>
    <w:p w14:paraId="470DCDA7" w14:textId="77777777" w:rsidR="009810C9" w:rsidRPr="0046756F" w:rsidRDefault="009810C9" w:rsidP="009810C9">
      <w:pPr>
        <w:rPr>
          <w:rFonts w:cs="Arial"/>
        </w:rPr>
      </w:pPr>
    </w:p>
    <w:p w14:paraId="779755C2" w14:textId="77777777" w:rsidR="009810C9" w:rsidRPr="0046756F" w:rsidRDefault="009810C9" w:rsidP="009810C9">
      <w:pPr>
        <w:widowControl w:val="0"/>
        <w:autoSpaceDE w:val="0"/>
        <w:autoSpaceDN w:val="0"/>
        <w:adjustRightInd w:val="0"/>
        <w:rPr>
          <w:rFonts w:cs="Arial"/>
        </w:rPr>
      </w:pPr>
      <w:r w:rsidRPr="0046756F">
        <w:rPr>
          <w:rFonts w:cs="Arial"/>
        </w:rPr>
        <w:t>The function shall display the interrupt error handler for HardFault errors by calling function RterrDisplayErrorId with parameters M_APP_ID,</w:t>
      </w:r>
    </w:p>
    <w:p w14:paraId="03C1E85E"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 function and INTR_ERR bitwise OR with RT_ERROR_2.</w:t>
      </w:r>
    </w:p>
    <w:p w14:paraId="40FC1F69" w14:textId="77777777" w:rsidR="009810C9" w:rsidRPr="0046756F" w:rsidRDefault="00000000" w:rsidP="009810C9">
      <w:pPr>
        <w:rPr>
          <w:rFonts w:cs="Arial"/>
        </w:rPr>
      </w:pPr>
      <w:r>
        <w:rPr>
          <w:rFonts w:cs="Arial"/>
        </w:rPr>
        <w:pict w14:anchorId="5B4C69D9">
          <v:rect id="_x0000_i1543" style="width:0;height:1.5pt" o:hralign="center" o:hrstd="t" o:hr="t" fillcolor="#a0a0a0" stroked="f"/>
        </w:pict>
      </w:r>
    </w:p>
    <w:p w14:paraId="234DE101" w14:textId="77777777" w:rsidR="009810C9" w:rsidRPr="0046756F" w:rsidRDefault="009810C9" w:rsidP="009810C9">
      <w:pPr>
        <w:pStyle w:val="Heading3"/>
      </w:pPr>
      <w:bookmarkStart w:id="1042" w:name="_Toc122795880"/>
      <w:bookmarkStart w:id="1043" w:name="_Toc158905930"/>
      <w:r w:rsidRPr="0046756F">
        <w:t>10.8.6 MemManage</w:t>
      </w:r>
      <w:bookmarkEnd w:id="1042"/>
      <w:bookmarkEnd w:id="1043"/>
    </w:p>
    <w:p w14:paraId="7DBD9F61" w14:textId="77777777" w:rsidR="009810C9" w:rsidRPr="0046756F" w:rsidRDefault="009810C9" w:rsidP="009810C9">
      <w:pPr>
        <w:rPr>
          <w:rFonts w:cs="Arial"/>
        </w:rPr>
      </w:pPr>
    </w:p>
    <w:p w14:paraId="6E98390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MemManage will follow in the sub sections.</w:t>
      </w:r>
    </w:p>
    <w:p w14:paraId="60D0DE37" w14:textId="77777777" w:rsidR="009810C9" w:rsidRPr="0046756F" w:rsidRDefault="00000000" w:rsidP="009810C9">
      <w:pPr>
        <w:rPr>
          <w:rFonts w:cs="Arial"/>
        </w:rPr>
      </w:pPr>
      <w:r>
        <w:rPr>
          <w:rFonts w:cs="Arial"/>
        </w:rPr>
        <w:pict w14:anchorId="1D85901D">
          <v:rect id="_x0000_i1544" style="width:0;height:1.5pt" o:hralign="center" o:hrstd="t" o:hr="t" fillcolor="#a0a0a0" stroked="f"/>
        </w:pict>
      </w:r>
    </w:p>
    <w:p w14:paraId="47E9DCFD" w14:textId="77777777" w:rsidR="009810C9" w:rsidRPr="0046756F" w:rsidRDefault="009810C9" w:rsidP="009810C9">
      <w:pPr>
        <w:pStyle w:val="Heading4"/>
        <w:rPr>
          <w:rFonts w:ascii="Arial" w:hAnsi="Arial" w:cs="Arial"/>
        </w:rPr>
      </w:pPr>
      <w:bookmarkStart w:id="1044" w:name="_Toc122795881"/>
      <w:bookmarkStart w:id="1045" w:name="_Toc158905931"/>
      <w:r w:rsidRPr="0046756F">
        <w:rPr>
          <w:rFonts w:ascii="Arial" w:hAnsi="Arial" w:cs="Arial"/>
        </w:rPr>
        <w:t>10.8.6.1 Brief Description</w:t>
      </w:r>
      <w:bookmarkEnd w:id="1044"/>
      <w:bookmarkEnd w:id="1045"/>
    </w:p>
    <w:p w14:paraId="71CFBD29" w14:textId="77777777" w:rsidR="009810C9" w:rsidRPr="0046756F" w:rsidRDefault="009810C9" w:rsidP="009810C9">
      <w:pPr>
        <w:rPr>
          <w:rFonts w:cs="Arial"/>
        </w:rPr>
      </w:pPr>
    </w:p>
    <w:p w14:paraId="4998B34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MemManage function is an interrupt error handler for Memory Management errors.</w:t>
      </w:r>
    </w:p>
    <w:p w14:paraId="02225522" w14:textId="77777777" w:rsidR="009810C9" w:rsidRPr="0046756F" w:rsidRDefault="00000000" w:rsidP="009810C9">
      <w:pPr>
        <w:rPr>
          <w:rFonts w:cs="Arial"/>
        </w:rPr>
      </w:pPr>
      <w:r>
        <w:rPr>
          <w:rFonts w:cs="Arial"/>
        </w:rPr>
        <w:pict w14:anchorId="27F659B1">
          <v:rect id="_x0000_i1545" style="width:0;height:1.5pt" o:hralign="center" o:hrstd="t" o:hr="t" fillcolor="#a0a0a0" stroked="f"/>
        </w:pict>
      </w:r>
    </w:p>
    <w:p w14:paraId="7A289E83" w14:textId="77777777" w:rsidR="009810C9" w:rsidRPr="0046756F" w:rsidRDefault="009810C9" w:rsidP="009810C9">
      <w:pPr>
        <w:pStyle w:val="Heading4"/>
        <w:rPr>
          <w:rFonts w:ascii="Arial" w:hAnsi="Arial" w:cs="Arial"/>
        </w:rPr>
      </w:pPr>
      <w:bookmarkStart w:id="1046" w:name="_Toc122795882"/>
      <w:bookmarkStart w:id="1047" w:name="_Toc158905932"/>
      <w:r w:rsidRPr="0046756F">
        <w:rPr>
          <w:rFonts w:ascii="Arial" w:hAnsi="Arial" w:cs="Arial"/>
        </w:rPr>
        <w:t>10.8.6.2 List of HLRs allocated</w:t>
      </w:r>
      <w:bookmarkEnd w:id="1046"/>
      <w:bookmarkEnd w:id="1047"/>
    </w:p>
    <w:p w14:paraId="03560B65" w14:textId="77777777" w:rsidR="009810C9" w:rsidRPr="0046756F" w:rsidRDefault="009810C9" w:rsidP="009810C9">
      <w:pPr>
        <w:rPr>
          <w:rFonts w:cs="Arial"/>
        </w:rPr>
      </w:pPr>
    </w:p>
    <w:p w14:paraId="16FFD9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03CDD4F" w14:textId="77777777" w:rsidR="009810C9" w:rsidRPr="0046756F" w:rsidRDefault="00000000" w:rsidP="009810C9">
      <w:pPr>
        <w:rPr>
          <w:rFonts w:cs="Arial"/>
        </w:rPr>
      </w:pPr>
      <w:r>
        <w:rPr>
          <w:rFonts w:cs="Arial"/>
        </w:rPr>
        <w:pict w14:anchorId="30DB94C6">
          <v:rect id="_x0000_i1546" style="width:0;height:1.5pt" o:hralign="center" o:hrstd="t" o:hr="t" fillcolor="#a0a0a0" stroked="f"/>
        </w:pict>
      </w:r>
    </w:p>
    <w:p w14:paraId="6A0300BB" w14:textId="77777777" w:rsidR="009810C9" w:rsidRPr="0046756F" w:rsidRDefault="009810C9" w:rsidP="009810C9">
      <w:pPr>
        <w:pStyle w:val="Heading4"/>
        <w:rPr>
          <w:rFonts w:ascii="Arial" w:hAnsi="Arial" w:cs="Arial"/>
        </w:rPr>
      </w:pPr>
      <w:bookmarkStart w:id="1048" w:name="_Toc122795883"/>
      <w:bookmarkStart w:id="1049" w:name="_Toc158905933"/>
      <w:r w:rsidRPr="0046756F">
        <w:rPr>
          <w:rFonts w:ascii="Arial" w:hAnsi="Arial" w:cs="Arial"/>
        </w:rPr>
        <w:t>10.8.6.3 List of global variables accessed and modified</w:t>
      </w:r>
      <w:bookmarkEnd w:id="1048"/>
      <w:bookmarkEnd w:id="1049"/>
    </w:p>
    <w:p w14:paraId="103FE878" w14:textId="77777777" w:rsidR="009810C9" w:rsidRPr="0046756F" w:rsidRDefault="009810C9" w:rsidP="009810C9">
      <w:pPr>
        <w:rPr>
          <w:rFonts w:cs="Arial"/>
        </w:rPr>
      </w:pPr>
    </w:p>
    <w:p w14:paraId="7EC5F199"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0AD268A8"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505A210" w14:textId="77777777" w:rsidR="009810C9" w:rsidRPr="0046756F" w:rsidRDefault="00000000" w:rsidP="009810C9">
      <w:pPr>
        <w:rPr>
          <w:rFonts w:cs="Arial"/>
        </w:rPr>
      </w:pPr>
      <w:r>
        <w:rPr>
          <w:rFonts w:cs="Arial"/>
        </w:rPr>
        <w:pict w14:anchorId="72E72F9E">
          <v:rect id="_x0000_i1547" style="width:0;height:1.5pt" o:hralign="center" o:hrstd="t" o:hr="t" fillcolor="#a0a0a0" stroked="f"/>
        </w:pict>
      </w:r>
    </w:p>
    <w:p w14:paraId="04272006" w14:textId="77777777" w:rsidR="009810C9" w:rsidRPr="0046756F" w:rsidRDefault="009810C9" w:rsidP="009810C9">
      <w:pPr>
        <w:pStyle w:val="Heading4"/>
        <w:rPr>
          <w:rFonts w:ascii="Arial" w:hAnsi="Arial" w:cs="Arial"/>
        </w:rPr>
      </w:pPr>
      <w:bookmarkStart w:id="1050" w:name="_Toc122795884"/>
      <w:bookmarkStart w:id="1051" w:name="_Toc158905934"/>
      <w:r w:rsidRPr="0046756F">
        <w:rPr>
          <w:rFonts w:ascii="Arial" w:hAnsi="Arial" w:cs="Arial"/>
        </w:rPr>
        <w:t>10.8.6.4 Parameter list (Input/Output)</w:t>
      </w:r>
      <w:bookmarkEnd w:id="1050"/>
      <w:bookmarkEnd w:id="1051"/>
    </w:p>
    <w:p w14:paraId="6C044258" w14:textId="77777777" w:rsidR="009810C9" w:rsidRPr="0046756F" w:rsidRDefault="009810C9" w:rsidP="009810C9">
      <w:pPr>
        <w:rPr>
          <w:rFonts w:cs="Arial"/>
        </w:rPr>
      </w:pPr>
    </w:p>
    <w:p w14:paraId="7A7224B3"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07F6D540"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35FB338" w14:textId="77777777" w:rsidR="009810C9" w:rsidRPr="0046756F" w:rsidRDefault="00000000" w:rsidP="009810C9">
      <w:pPr>
        <w:rPr>
          <w:rFonts w:cs="Arial"/>
        </w:rPr>
      </w:pPr>
      <w:r>
        <w:rPr>
          <w:rFonts w:cs="Arial"/>
        </w:rPr>
        <w:pict w14:anchorId="2A1AA960">
          <v:rect id="_x0000_i1548" style="width:0;height:1.5pt" o:hralign="center" o:hrstd="t" o:hr="t" fillcolor="#a0a0a0" stroked="f"/>
        </w:pict>
      </w:r>
    </w:p>
    <w:p w14:paraId="296B4350" w14:textId="77777777" w:rsidR="009810C9" w:rsidRPr="0046756F" w:rsidRDefault="009810C9" w:rsidP="009810C9">
      <w:pPr>
        <w:pStyle w:val="Heading4"/>
        <w:rPr>
          <w:rFonts w:ascii="Arial" w:hAnsi="Arial" w:cs="Arial"/>
        </w:rPr>
      </w:pPr>
      <w:bookmarkStart w:id="1052" w:name="_Toc122795885"/>
      <w:bookmarkStart w:id="1053" w:name="_Toc158905935"/>
      <w:r w:rsidRPr="0046756F">
        <w:rPr>
          <w:rFonts w:ascii="Arial" w:hAnsi="Arial" w:cs="Arial"/>
        </w:rPr>
        <w:t>10.8.6.5 Return Value</w:t>
      </w:r>
      <w:bookmarkEnd w:id="1052"/>
      <w:bookmarkEnd w:id="1053"/>
    </w:p>
    <w:p w14:paraId="130210FB" w14:textId="77777777" w:rsidR="009810C9" w:rsidRPr="0046756F" w:rsidRDefault="009810C9" w:rsidP="009810C9">
      <w:pPr>
        <w:rPr>
          <w:rFonts w:cs="Arial"/>
        </w:rPr>
      </w:pPr>
    </w:p>
    <w:p w14:paraId="51523A82"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A9B7873" w14:textId="77777777" w:rsidR="009810C9" w:rsidRPr="0046756F" w:rsidRDefault="00000000" w:rsidP="009810C9">
      <w:pPr>
        <w:rPr>
          <w:rFonts w:cs="Arial"/>
        </w:rPr>
      </w:pPr>
      <w:r>
        <w:rPr>
          <w:rFonts w:cs="Arial"/>
        </w:rPr>
        <w:pict w14:anchorId="5BE08DC8">
          <v:rect id="_x0000_i1549" style="width:0;height:1.5pt" o:hralign="center" o:hrstd="t" o:hr="t" fillcolor="#a0a0a0" stroked="f"/>
        </w:pict>
      </w:r>
    </w:p>
    <w:p w14:paraId="1968AAD9" w14:textId="77777777" w:rsidR="009810C9" w:rsidRPr="0046756F" w:rsidRDefault="009810C9" w:rsidP="009810C9">
      <w:pPr>
        <w:pStyle w:val="Heading4"/>
        <w:rPr>
          <w:rFonts w:ascii="Arial" w:hAnsi="Arial" w:cs="Arial"/>
        </w:rPr>
      </w:pPr>
      <w:bookmarkStart w:id="1054" w:name="_Toc122795886"/>
      <w:bookmarkStart w:id="1055" w:name="_Toc158905936"/>
      <w:r w:rsidRPr="0046756F">
        <w:rPr>
          <w:rFonts w:ascii="Arial" w:hAnsi="Arial" w:cs="Arial"/>
        </w:rPr>
        <w:t>10.8.6.6 Other CSUs called by this CSU</w:t>
      </w:r>
      <w:bookmarkEnd w:id="1054"/>
      <w:bookmarkEnd w:id="1055"/>
    </w:p>
    <w:p w14:paraId="5F6EFCDB" w14:textId="77777777" w:rsidR="009810C9" w:rsidRPr="0046756F" w:rsidRDefault="009810C9" w:rsidP="009810C9">
      <w:pPr>
        <w:rPr>
          <w:rFonts w:cs="Arial"/>
        </w:rPr>
      </w:pPr>
    </w:p>
    <w:p w14:paraId="3FE735F9"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240E7830"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5A257E09" w14:textId="77777777" w:rsidR="009810C9" w:rsidRPr="0046756F" w:rsidRDefault="00000000" w:rsidP="009810C9">
      <w:pPr>
        <w:rPr>
          <w:rFonts w:cs="Arial"/>
        </w:rPr>
      </w:pPr>
      <w:r>
        <w:rPr>
          <w:rFonts w:cs="Arial"/>
        </w:rPr>
        <w:pict w14:anchorId="50AC1D8D">
          <v:rect id="_x0000_i1550" style="width:0;height:1.5pt" o:hralign="center" o:hrstd="t" o:hr="t" fillcolor="#a0a0a0" stroked="f"/>
        </w:pict>
      </w:r>
    </w:p>
    <w:p w14:paraId="6B610CBD" w14:textId="77777777" w:rsidR="009810C9" w:rsidRPr="0046756F" w:rsidRDefault="009810C9" w:rsidP="009810C9">
      <w:pPr>
        <w:pStyle w:val="Heading4"/>
        <w:rPr>
          <w:rFonts w:ascii="Arial" w:hAnsi="Arial" w:cs="Arial"/>
        </w:rPr>
      </w:pPr>
      <w:bookmarkStart w:id="1056" w:name="_Toc122795887"/>
      <w:bookmarkStart w:id="1057" w:name="_Toc158905937"/>
      <w:r w:rsidRPr="0046756F">
        <w:rPr>
          <w:rFonts w:ascii="Arial" w:hAnsi="Arial" w:cs="Arial"/>
        </w:rPr>
        <w:t>10.8.6.7 Description of list of LLRs allocated</w:t>
      </w:r>
      <w:bookmarkEnd w:id="1056"/>
      <w:bookmarkEnd w:id="1057"/>
    </w:p>
    <w:p w14:paraId="053296F7" w14:textId="77777777" w:rsidR="009810C9" w:rsidRPr="0046756F" w:rsidRDefault="009810C9" w:rsidP="009810C9">
      <w:pPr>
        <w:rPr>
          <w:rFonts w:cs="Arial"/>
        </w:rPr>
      </w:pPr>
    </w:p>
    <w:p w14:paraId="00D62F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MemManage.</w:t>
      </w:r>
    </w:p>
    <w:p w14:paraId="33DE0E46" w14:textId="77777777" w:rsidR="009810C9" w:rsidRPr="0046756F" w:rsidRDefault="00000000" w:rsidP="009810C9">
      <w:pPr>
        <w:rPr>
          <w:rFonts w:cs="Arial"/>
        </w:rPr>
      </w:pPr>
      <w:r>
        <w:rPr>
          <w:rFonts w:cs="Arial"/>
        </w:rPr>
        <w:pict w14:anchorId="75F699A3">
          <v:rect id="_x0000_i1551" style="width:0;height:1.5pt" o:hralign="center" o:hrstd="t" o:hr="t" fillcolor="#a0a0a0" stroked="f"/>
        </w:pict>
      </w:r>
    </w:p>
    <w:p w14:paraId="68D65D3C" w14:textId="77777777" w:rsidR="009810C9" w:rsidRPr="0046756F" w:rsidRDefault="009810C9" w:rsidP="009810C9">
      <w:pPr>
        <w:pStyle w:val="Heading5"/>
        <w:rPr>
          <w:rFonts w:ascii="Arial" w:hAnsi="Arial" w:cs="Arial"/>
        </w:rPr>
      </w:pPr>
      <w:bookmarkStart w:id="1058" w:name="_Toc122795888"/>
      <w:bookmarkStart w:id="1059" w:name="_Toc158905938"/>
      <w:r w:rsidRPr="0046756F">
        <w:rPr>
          <w:rFonts w:ascii="Arial" w:hAnsi="Arial" w:cs="Arial"/>
        </w:rPr>
        <w:t>10.8.6.7.1 daucmfintr-MemManage-LLR-001</w:t>
      </w:r>
      <w:bookmarkEnd w:id="1058"/>
      <w:bookmarkEnd w:id="1059"/>
    </w:p>
    <w:p w14:paraId="02C3A8EB" w14:textId="77777777" w:rsidR="009810C9" w:rsidRPr="0046756F" w:rsidRDefault="009810C9" w:rsidP="009810C9">
      <w:pPr>
        <w:rPr>
          <w:rFonts w:cs="Arial"/>
        </w:rPr>
      </w:pPr>
      <w:r w:rsidRPr="0046756F">
        <w:rPr>
          <w:rFonts w:cs="Arial"/>
        </w:rPr>
        <w:t>Requirement ID: H698-LLD-CMU-FNC-772</w:t>
      </w:r>
    </w:p>
    <w:p w14:paraId="27340090" w14:textId="77777777" w:rsidR="009810C9" w:rsidRPr="0046756F" w:rsidRDefault="009810C9" w:rsidP="009810C9">
      <w:pPr>
        <w:rPr>
          <w:rFonts w:cs="Arial"/>
        </w:rPr>
      </w:pPr>
    </w:p>
    <w:p w14:paraId="110648D8" w14:textId="77777777" w:rsidR="009810C9" w:rsidRPr="0046756F" w:rsidRDefault="009810C9" w:rsidP="009810C9">
      <w:pPr>
        <w:widowControl w:val="0"/>
        <w:autoSpaceDE w:val="0"/>
        <w:autoSpaceDN w:val="0"/>
        <w:adjustRightInd w:val="0"/>
        <w:rPr>
          <w:rFonts w:cs="Arial"/>
        </w:rPr>
      </w:pPr>
      <w:r w:rsidRPr="0046756F">
        <w:rPr>
          <w:rFonts w:cs="Arial"/>
        </w:rPr>
        <w:t>The function shall display the interrupt error handler for memory management errors</w:t>
      </w:r>
    </w:p>
    <w:p w14:paraId="3925373F" w14:textId="77777777" w:rsidR="009810C9" w:rsidRPr="0046756F" w:rsidRDefault="009810C9" w:rsidP="009810C9">
      <w:pPr>
        <w:widowControl w:val="0"/>
        <w:autoSpaceDE w:val="0"/>
        <w:autoSpaceDN w:val="0"/>
        <w:adjustRightInd w:val="0"/>
        <w:rPr>
          <w:rFonts w:cs="Arial"/>
          <w:sz w:val="17"/>
          <w:szCs w:val="17"/>
        </w:rPr>
      </w:pPr>
      <w:r w:rsidRPr="0046756F">
        <w:rPr>
          <w:rFonts w:cs="Arial"/>
        </w:rPr>
        <w:t>by calling function RterrDisplayErrorId with parameters M_APP_ID, RterrForever function and INTR_ERR bitwise OR with RT_ERROR_3.</w:t>
      </w:r>
    </w:p>
    <w:p w14:paraId="63C54F3D" w14:textId="77777777" w:rsidR="009810C9" w:rsidRPr="0046756F" w:rsidRDefault="00000000" w:rsidP="009810C9">
      <w:pPr>
        <w:rPr>
          <w:rFonts w:cs="Arial"/>
        </w:rPr>
      </w:pPr>
      <w:r>
        <w:rPr>
          <w:rFonts w:cs="Arial"/>
        </w:rPr>
        <w:pict w14:anchorId="1071063E">
          <v:rect id="_x0000_i1552" style="width:0;height:1.5pt" o:hralign="center" o:hrstd="t" o:hr="t" fillcolor="#a0a0a0" stroked="f"/>
        </w:pict>
      </w:r>
    </w:p>
    <w:p w14:paraId="237DD1D2" w14:textId="77777777" w:rsidR="009810C9" w:rsidRPr="0046756F" w:rsidRDefault="009810C9" w:rsidP="009810C9">
      <w:pPr>
        <w:pStyle w:val="Heading3"/>
      </w:pPr>
      <w:bookmarkStart w:id="1060" w:name="_Toc122795889"/>
      <w:bookmarkStart w:id="1061" w:name="_Toc158905939"/>
      <w:r w:rsidRPr="0046756F">
        <w:t>10.8.7 BusFault</w:t>
      </w:r>
      <w:bookmarkEnd w:id="1060"/>
      <w:bookmarkEnd w:id="1061"/>
    </w:p>
    <w:p w14:paraId="2CE72607" w14:textId="77777777" w:rsidR="009810C9" w:rsidRPr="0046756F" w:rsidRDefault="009810C9" w:rsidP="009810C9">
      <w:pPr>
        <w:rPr>
          <w:rFonts w:cs="Arial"/>
        </w:rPr>
      </w:pPr>
    </w:p>
    <w:p w14:paraId="3AAAB1FC"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BusFault will follow in the sub sections.</w:t>
      </w:r>
    </w:p>
    <w:p w14:paraId="417AE969" w14:textId="77777777" w:rsidR="009810C9" w:rsidRPr="0046756F" w:rsidRDefault="00000000" w:rsidP="009810C9">
      <w:pPr>
        <w:rPr>
          <w:rFonts w:cs="Arial"/>
        </w:rPr>
      </w:pPr>
      <w:r>
        <w:rPr>
          <w:rFonts w:cs="Arial"/>
        </w:rPr>
        <w:pict w14:anchorId="5B092E19">
          <v:rect id="_x0000_i1553" style="width:0;height:1.5pt" o:hralign="center" o:hrstd="t" o:hr="t" fillcolor="#a0a0a0" stroked="f"/>
        </w:pict>
      </w:r>
    </w:p>
    <w:p w14:paraId="23594B52" w14:textId="77777777" w:rsidR="009810C9" w:rsidRPr="0046756F" w:rsidRDefault="009810C9" w:rsidP="009810C9">
      <w:pPr>
        <w:pStyle w:val="Heading4"/>
        <w:rPr>
          <w:rFonts w:ascii="Arial" w:hAnsi="Arial" w:cs="Arial"/>
        </w:rPr>
      </w:pPr>
      <w:bookmarkStart w:id="1062" w:name="_Toc122795890"/>
      <w:bookmarkStart w:id="1063" w:name="_Toc158905940"/>
      <w:r w:rsidRPr="0046756F">
        <w:rPr>
          <w:rFonts w:ascii="Arial" w:hAnsi="Arial" w:cs="Arial"/>
        </w:rPr>
        <w:t>10.8.7.1 Brief Description</w:t>
      </w:r>
      <w:bookmarkEnd w:id="1062"/>
      <w:bookmarkEnd w:id="1063"/>
    </w:p>
    <w:p w14:paraId="33AB4B07" w14:textId="77777777" w:rsidR="009810C9" w:rsidRPr="0046756F" w:rsidRDefault="009810C9" w:rsidP="009810C9">
      <w:pPr>
        <w:rPr>
          <w:rFonts w:cs="Arial"/>
        </w:rPr>
      </w:pPr>
    </w:p>
    <w:p w14:paraId="4D6A14E6" w14:textId="77777777" w:rsidR="009810C9" w:rsidRPr="0046756F" w:rsidRDefault="009810C9" w:rsidP="009810C9">
      <w:pPr>
        <w:widowControl w:val="0"/>
        <w:autoSpaceDE w:val="0"/>
        <w:autoSpaceDN w:val="0"/>
        <w:adjustRightInd w:val="0"/>
        <w:rPr>
          <w:rFonts w:cs="Arial"/>
          <w:sz w:val="17"/>
          <w:szCs w:val="17"/>
        </w:rPr>
      </w:pPr>
      <w:r w:rsidRPr="0046756F">
        <w:rPr>
          <w:rFonts w:cs="Arial"/>
        </w:rPr>
        <w:t>BusFault function is an interrupt error handler for bus fault errors.</w:t>
      </w:r>
    </w:p>
    <w:p w14:paraId="79B08EB9" w14:textId="77777777" w:rsidR="009810C9" w:rsidRPr="0046756F" w:rsidRDefault="00000000" w:rsidP="009810C9">
      <w:pPr>
        <w:rPr>
          <w:rFonts w:cs="Arial"/>
        </w:rPr>
      </w:pPr>
      <w:r>
        <w:rPr>
          <w:rFonts w:cs="Arial"/>
        </w:rPr>
        <w:pict w14:anchorId="0A3A4A0E">
          <v:rect id="_x0000_i1554" style="width:0;height:1.5pt" o:hralign="center" o:hrstd="t" o:hr="t" fillcolor="#a0a0a0" stroked="f"/>
        </w:pict>
      </w:r>
    </w:p>
    <w:p w14:paraId="056040E1" w14:textId="77777777" w:rsidR="009810C9" w:rsidRPr="0046756F" w:rsidRDefault="009810C9" w:rsidP="009810C9">
      <w:pPr>
        <w:pStyle w:val="Heading4"/>
        <w:rPr>
          <w:rFonts w:ascii="Arial" w:hAnsi="Arial" w:cs="Arial"/>
        </w:rPr>
      </w:pPr>
      <w:bookmarkStart w:id="1064" w:name="_Toc122795891"/>
      <w:bookmarkStart w:id="1065" w:name="_Toc158905941"/>
      <w:r w:rsidRPr="0046756F">
        <w:rPr>
          <w:rFonts w:ascii="Arial" w:hAnsi="Arial" w:cs="Arial"/>
        </w:rPr>
        <w:t>10.8.7.2 List of HLRs allocated</w:t>
      </w:r>
      <w:bookmarkEnd w:id="1064"/>
      <w:bookmarkEnd w:id="1065"/>
    </w:p>
    <w:p w14:paraId="58A599FB" w14:textId="77777777" w:rsidR="009810C9" w:rsidRPr="0046756F" w:rsidRDefault="009810C9" w:rsidP="009810C9">
      <w:pPr>
        <w:rPr>
          <w:rFonts w:cs="Arial"/>
        </w:rPr>
      </w:pPr>
    </w:p>
    <w:p w14:paraId="64110C6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D157334" w14:textId="77777777" w:rsidR="009810C9" w:rsidRPr="0046756F" w:rsidRDefault="00000000" w:rsidP="009810C9">
      <w:pPr>
        <w:rPr>
          <w:rFonts w:cs="Arial"/>
        </w:rPr>
      </w:pPr>
      <w:r>
        <w:rPr>
          <w:rFonts w:cs="Arial"/>
        </w:rPr>
        <w:pict w14:anchorId="7937ADCF">
          <v:rect id="_x0000_i1555" style="width:0;height:1.5pt" o:hralign="center" o:hrstd="t" o:hr="t" fillcolor="#a0a0a0" stroked="f"/>
        </w:pict>
      </w:r>
    </w:p>
    <w:p w14:paraId="3AF17D0A" w14:textId="77777777" w:rsidR="009810C9" w:rsidRPr="0046756F" w:rsidRDefault="009810C9" w:rsidP="009810C9">
      <w:pPr>
        <w:pStyle w:val="Heading4"/>
        <w:rPr>
          <w:rFonts w:ascii="Arial" w:hAnsi="Arial" w:cs="Arial"/>
        </w:rPr>
      </w:pPr>
      <w:bookmarkStart w:id="1066" w:name="_Toc122795892"/>
      <w:bookmarkStart w:id="1067" w:name="_Toc158905942"/>
      <w:r w:rsidRPr="0046756F">
        <w:rPr>
          <w:rFonts w:ascii="Arial" w:hAnsi="Arial" w:cs="Arial"/>
        </w:rPr>
        <w:t>10.8.7.3 List of global variables accessed and modified</w:t>
      </w:r>
      <w:bookmarkEnd w:id="1066"/>
      <w:bookmarkEnd w:id="1067"/>
    </w:p>
    <w:p w14:paraId="5D56B8E1" w14:textId="77777777" w:rsidR="009810C9" w:rsidRPr="0046756F" w:rsidRDefault="009810C9" w:rsidP="009810C9">
      <w:pPr>
        <w:rPr>
          <w:rFonts w:cs="Arial"/>
        </w:rPr>
      </w:pPr>
    </w:p>
    <w:p w14:paraId="62FF7E2E"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E98A0D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0607602" w14:textId="77777777" w:rsidR="009810C9" w:rsidRPr="0046756F" w:rsidRDefault="00000000" w:rsidP="009810C9">
      <w:pPr>
        <w:rPr>
          <w:rFonts w:cs="Arial"/>
        </w:rPr>
      </w:pPr>
      <w:r>
        <w:rPr>
          <w:rFonts w:cs="Arial"/>
        </w:rPr>
        <w:pict w14:anchorId="6813DD47">
          <v:rect id="_x0000_i1556" style="width:0;height:1.5pt" o:hralign="center" o:hrstd="t" o:hr="t" fillcolor="#a0a0a0" stroked="f"/>
        </w:pict>
      </w:r>
    </w:p>
    <w:p w14:paraId="4F9C1340" w14:textId="77777777" w:rsidR="009810C9" w:rsidRPr="0046756F" w:rsidRDefault="009810C9" w:rsidP="009810C9">
      <w:pPr>
        <w:pStyle w:val="Heading4"/>
        <w:rPr>
          <w:rFonts w:ascii="Arial" w:hAnsi="Arial" w:cs="Arial"/>
        </w:rPr>
      </w:pPr>
      <w:bookmarkStart w:id="1068" w:name="_Toc122795893"/>
      <w:bookmarkStart w:id="1069" w:name="_Toc158905943"/>
      <w:r w:rsidRPr="0046756F">
        <w:rPr>
          <w:rFonts w:ascii="Arial" w:hAnsi="Arial" w:cs="Arial"/>
        </w:rPr>
        <w:t>10.8.7.4 Parameter list (Input/Output)</w:t>
      </w:r>
      <w:bookmarkEnd w:id="1068"/>
      <w:bookmarkEnd w:id="1069"/>
    </w:p>
    <w:p w14:paraId="319B6700" w14:textId="77777777" w:rsidR="009810C9" w:rsidRPr="0046756F" w:rsidRDefault="009810C9" w:rsidP="009810C9">
      <w:pPr>
        <w:rPr>
          <w:rFonts w:cs="Arial"/>
        </w:rPr>
      </w:pPr>
    </w:p>
    <w:p w14:paraId="31CB424B"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5DBB022C"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A4F4466" w14:textId="77777777" w:rsidR="009810C9" w:rsidRPr="0046756F" w:rsidRDefault="00000000" w:rsidP="009810C9">
      <w:pPr>
        <w:rPr>
          <w:rFonts w:cs="Arial"/>
        </w:rPr>
      </w:pPr>
      <w:r>
        <w:rPr>
          <w:rFonts w:cs="Arial"/>
        </w:rPr>
        <w:pict w14:anchorId="5D1CC907">
          <v:rect id="_x0000_i1557" style="width:0;height:1.5pt" o:hralign="center" o:hrstd="t" o:hr="t" fillcolor="#a0a0a0" stroked="f"/>
        </w:pict>
      </w:r>
    </w:p>
    <w:p w14:paraId="7DFFE4E7" w14:textId="77777777" w:rsidR="009810C9" w:rsidRPr="0046756F" w:rsidRDefault="009810C9" w:rsidP="009810C9">
      <w:pPr>
        <w:pStyle w:val="Heading4"/>
        <w:rPr>
          <w:rFonts w:ascii="Arial" w:hAnsi="Arial" w:cs="Arial"/>
        </w:rPr>
      </w:pPr>
      <w:bookmarkStart w:id="1070" w:name="_Toc122795894"/>
      <w:bookmarkStart w:id="1071" w:name="_Toc158905944"/>
      <w:r w:rsidRPr="0046756F">
        <w:rPr>
          <w:rFonts w:ascii="Arial" w:hAnsi="Arial" w:cs="Arial"/>
        </w:rPr>
        <w:t>10.8.7.5 Return Value</w:t>
      </w:r>
      <w:bookmarkEnd w:id="1070"/>
      <w:bookmarkEnd w:id="1071"/>
    </w:p>
    <w:p w14:paraId="5CFD68AE" w14:textId="77777777" w:rsidR="009810C9" w:rsidRPr="0046756F" w:rsidRDefault="009810C9" w:rsidP="009810C9">
      <w:pPr>
        <w:rPr>
          <w:rFonts w:cs="Arial"/>
        </w:rPr>
      </w:pPr>
    </w:p>
    <w:p w14:paraId="00A5B1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F8FCBDC" w14:textId="77777777" w:rsidR="009810C9" w:rsidRPr="0046756F" w:rsidRDefault="00000000" w:rsidP="009810C9">
      <w:pPr>
        <w:rPr>
          <w:rFonts w:cs="Arial"/>
        </w:rPr>
      </w:pPr>
      <w:r>
        <w:rPr>
          <w:rFonts w:cs="Arial"/>
        </w:rPr>
        <w:pict w14:anchorId="34590263">
          <v:rect id="_x0000_i1558" style="width:0;height:1.5pt" o:hralign="center" o:hrstd="t" o:hr="t" fillcolor="#a0a0a0" stroked="f"/>
        </w:pict>
      </w:r>
    </w:p>
    <w:p w14:paraId="7A8C9E8C" w14:textId="77777777" w:rsidR="009810C9" w:rsidRPr="0046756F" w:rsidRDefault="009810C9" w:rsidP="009810C9">
      <w:pPr>
        <w:pStyle w:val="Heading4"/>
        <w:rPr>
          <w:rFonts w:ascii="Arial" w:hAnsi="Arial" w:cs="Arial"/>
        </w:rPr>
      </w:pPr>
      <w:bookmarkStart w:id="1072" w:name="_Toc122795895"/>
      <w:bookmarkStart w:id="1073" w:name="_Toc158905945"/>
      <w:r w:rsidRPr="0046756F">
        <w:rPr>
          <w:rFonts w:ascii="Arial" w:hAnsi="Arial" w:cs="Arial"/>
        </w:rPr>
        <w:t>10.8.7.6 12.14.7.6 Other CSUs called by this CSU</w:t>
      </w:r>
      <w:bookmarkEnd w:id="1072"/>
      <w:bookmarkEnd w:id="1073"/>
    </w:p>
    <w:p w14:paraId="7FAB4E53" w14:textId="77777777" w:rsidR="009810C9" w:rsidRPr="0046756F" w:rsidRDefault="009810C9" w:rsidP="009810C9">
      <w:pPr>
        <w:rPr>
          <w:rFonts w:cs="Arial"/>
        </w:rPr>
      </w:pPr>
    </w:p>
    <w:p w14:paraId="69E8D4E3"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243C09B8"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2E4D97FC" w14:textId="77777777" w:rsidR="009810C9" w:rsidRPr="0046756F" w:rsidRDefault="00000000" w:rsidP="009810C9">
      <w:pPr>
        <w:rPr>
          <w:rFonts w:cs="Arial"/>
        </w:rPr>
      </w:pPr>
      <w:r>
        <w:rPr>
          <w:rFonts w:cs="Arial"/>
        </w:rPr>
        <w:pict w14:anchorId="55BD5892">
          <v:rect id="_x0000_i1559" style="width:0;height:1.5pt" o:hralign="center" o:hrstd="t" o:hr="t" fillcolor="#a0a0a0" stroked="f"/>
        </w:pict>
      </w:r>
    </w:p>
    <w:p w14:paraId="71CC649A" w14:textId="77777777" w:rsidR="009810C9" w:rsidRPr="0046756F" w:rsidRDefault="009810C9" w:rsidP="009810C9">
      <w:pPr>
        <w:pStyle w:val="Heading4"/>
        <w:rPr>
          <w:rFonts w:ascii="Arial" w:hAnsi="Arial" w:cs="Arial"/>
        </w:rPr>
      </w:pPr>
      <w:bookmarkStart w:id="1074" w:name="_Toc122795896"/>
      <w:bookmarkStart w:id="1075" w:name="_Toc158905946"/>
      <w:r w:rsidRPr="0046756F">
        <w:rPr>
          <w:rFonts w:ascii="Arial" w:hAnsi="Arial" w:cs="Arial"/>
        </w:rPr>
        <w:t>10.8.7.7 Description of list of LLRs allocated</w:t>
      </w:r>
      <w:bookmarkEnd w:id="1074"/>
      <w:bookmarkEnd w:id="1075"/>
    </w:p>
    <w:p w14:paraId="493C61C7" w14:textId="77777777" w:rsidR="009810C9" w:rsidRPr="0046756F" w:rsidRDefault="009810C9" w:rsidP="009810C9">
      <w:pPr>
        <w:rPr>
          <w:rFonts w:cs="Arial"/>
        </w:rPr>
      </w:pPr>
    </w:p>
    <w:p w14:paraId="2C7FF6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BusFault.</w:t>
      </w:r>
    </w:p>
    <w:p w14:paraId="4424F7BF" w14:textId="77777777" w:rsidR="009810C9" w:rsidRPr="0046756F" w:rsidRDefault="00000000" w:rsidP="009810C9">
      <w:pPr>
        <w:rPr>
          <w:rFonts w:cs="Arial"/>
        </w:rPr>
      </w:pPr>
      <w:r>
        <w:rPr>
          <w:rFonts w:cs="Arial"/>
        </w:rPr>
        <w:pict w14:anchorId="5BFBB340">
          <v:rect id="_x0000_i1560" style="width:0;height:1.5pt" o:hralign="center" o:hrstd="t" o:hr="t" fillcolor="#a0a0a0" stroked="f"/>
        </w:pict>
      </w:r>
    </w:p>
    <w:p w14:paraId="594126E3" w14:textId="77777777" w:rsidR="009810C9" w:rsidRPr="0046756F" w:rsidRDefault="009810C9" w:rsidP="009810C9">
      <w:pPr>
        <w:pStyle w:val="Heading5"/>
        <w:rPr>
          <w:rFonts w:ascii="Arial" w:hAnsi="Arial" w:cs="Arial"/>
        </w:rPr>
      </w:pPr>
      <w:bookmarkStart w:id="1076" w:name="_Toc122795897"/>
      <w:bookmarkStart w:id="1077" w:name="_Toc158905947"/>
      <w:r w:rsidRPr="0046756F">
        <w:rPr>
          <w:rFonts w:ascii="Arial" w:hAnsi="Arial" w:cs="Arial"/>
        </w:rPr>
        <w:t>10.8.7.7.1 daucmfintr-BusFault-LLR-001</w:t>
      </w:r>
      <w:bookmarkEnd w:id="1076"/>
      <w:bookmarkEnd w:id="1077"/>
    </w:p>
    <w:p w14:paraId="337DBDC3" w14:textId="77777777" w:rsidR="009810C9" w:rsidRPr="0046756F" w:rsidRDefault="009810C9" w:rsidP="009810C9">
      <w:pPr>
        <w:rPr>
          <w:rFonts w:cs="Arial"/>
        </w:rPr>
      </w:pPr>
      <w:r w:rsidRPr="0046756F">
        <w:rPr>
          <w:rFonts w:cs="Arial"/>
        </w:rPr>
        <w:t>Requirement ID: H698-LLD-CMU-FNC-781</w:t>
      </w:r>
    </w:p>
    <w:p w14:paraId="79E5BFDF" w14:textId="77777777" w:rsidR="009810C9" w:rsidRPr="0046756F" w:rsidRDefault="009810C9" w:rsidP="009810C9">
      <w:pPr>
        <w:rPr>
          <w:rFonts w:cs="Arial"/>
        </w:rPr>
      </w:pPr>
    </w:p>
    <w:p w14:paraId="7DFECCA3" w14:textId="77777777" w:rsidR="009810C9" w:rsidRPr="0046756F" w:rsidRDefault="009810C9" w:rsidP="009810C9">
      <w:pPr>
        <w:widowControl w:val="0"/>
        <w:autoSpaceDE w:val="0"/>
        <w:autoSpaceDN w:val="0"/>
        <w:adjustRightInd w:val="0"/>
        <w:rPr>
          <w:rFonts w:cs="Arial"/>
        </w:rPr>
      </w:pPr>
      <w:r w:rsidRPr="0046756F">
        <w:rPr>
          <w:rFonts w:cs="Arial"/>
        </w:rPr>
        <w:t>The function shall display the interrupt error handler for bus fault errors by calling function RterrDisplayErrorId with parameters M_APP_ID,</w:t>
      </w:r>
    </w:p>
    <w:p w14:paraId="32FD8885"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 function and INTR_ERR bitwise OR with RT_ERROR_4.</w:t>
      </w:r>
    </w:p>
    <w:p w14:paraId="436B212B" w14:textId="77777777" w:rsidR="009810C9" w:rsidRPr="0046756F" w:rsidRDefault="00000000" w:rsidP="009810C9">
      <w:pPr>
        <w:rPr>
          <w:rFonts w:cs="Arial"/>
        </w:rPr>
      </w:pPr>
      <w:r>
        <w:rPr>
          <w:rFonts w:cs="Arial"/>
        </w:rPr>
        <w:pict w14:anchorId="621892C3">
          <v:rect id="_x0000_i1561" style="width:0;height:1.5pt" o:hralign="center" o:hrstd="t" o:hr="t" fillcolor="#a0a0a0" stroked="f"/>
        </w:pict>
      </w:r>
    </w:p>
    <w:p w14:paraId="7FE45A11" w14:textId="77777777" w:rsidR="009810C9" w:rsidRPr="0046756F" w:rsidRDefault="009810C9" w:rsidP="009810C9">
      <w:pPr>
        <w:pStyle w:val="Heading3"/>
      </w:pPr>
      <w:bookmarkStart w:id="1078" w:name="_Toc122795898"/>
      <w:bookmarkStart w:id="1079" w:name="_Toc158905948"/>
      <w:r w:rsidRPr="0046756F">
        <w:t>10.8.8 UsageFault</w:t>
      </w:r>
      <w:bookmarkEnd w:id="1078"/>
      <w:bookmarkEnd w:id="1079"/>
    </w:p>
    <w:p w14:paraId="76602A25" w14:textId="77777777" w:rsidR="009810C9" w:rsidRPr="0046756F" w:rsidRDefault="009810C9" w:rsidP="009810C9">
      <w:pPr>
        <w:rPr>
          <w:rFonts w:cs="Arial"/>
        </w:rPr>
      </w:pPr>
    </w:p>
    <w:p w14:paraId="623DC3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UsageFault will follow in the sub sections.</w:t>
      </w:r>
    </w:p>
    <w:p w14:paraId="7691557F" w14:textId="77777777" w:rsidR="009810C9" w:rsidRPr="0046756F" w:rsidRDefault="00000000" w:rsidP="009810C9">
      <w:pPr>
        <w:rPr>
          <w:rFonts w:cs="Arial"/>
        </w:rPr>
      </w:pPr>
      <w:r>
        <w:rPr>
          <w:rFonts w:cs="Arial"/>
        </w:rPr>
        <w:pict w14:anchorId="63C32DFC">
          <v:rect id="_x0000_i1562" style="width:0;height:1.5pt" o:hralign="center" o:hrstd="t" o:hr="t" fillcolor="#a0a0a0" stroked="f"/>
        </w:pict>
      </w:r>
    </w:p>
    <w:p w14:paraId="4089EE82" w14:textId="77777777" w:rsidR="009810C9" w:rsidRPr="0046756F" w:rsidRDefault="009810C9" w:rsidP="009810C9">
      <w:pPr>
        <w:pStyle w:val="Heading4"/>
        <w:rPr>
          <w:rFonts w:ascii="Arial" w:hAnsi="Arial" w:cs="Arial"/>
        </w:rPr>
      </w:pPr>
      <w:bookmarkStart w:id="1080" w:name="_Toc122795899"/>
      <w:bookmarkStart w:id="1081" w:name="_Toc158905949"/>
      <w:r w:rsidRPr="0046756F">
        <w:rPr>
          <w:rFonts w:ascii="Arial" w:hAnsi="Arial" w:cs="Arial"/>
        </w:rPr>
        <w:t>10.8.8.1 Brief Description</w:t>
      </w:r>
      <w:bookmarkEnd w:id="1080"/>
      <w:bookmarkEnd w:id="1081"/>
    </w:p>
    <w:p w14:paraId="068FD75C" w14:textId="77777777" w:rsidR="009810C9" w:rsidRPr="0046756F" w:rsidRDefault="009810C9" w:rsidP="009810C9">
      <w:pPr>
        <w:rPr>
          <w:rFonts w:cs="Arial"/>
        </w:rPr>
      </w:pPr>
    </w:p>
    <w:p w14:paraId="574587A3" w14:textId="77777777" w:rsidR="009810C9" w:rsidRPr="0046756F" w:rsidRDefault="009810C9" w:rsidP="009810C9">
      <w:pPr>
        <w:widowControl w:val="0"/>
        <w:autoSpaceDE w:val="0"/>
        <w:autoSpaceDN w:val="0"/>
        <w:adjustRightInd w:val="0"/>
        <w:rPr>
          <w:rFonts w:cs="Arial"/>
          <w:sz w:val="17"/>
          <w:szCs w:val="17"/>
        </w:rPr>
      </w:pPr>
      <w:r w:rsidRPr="0046756F">
        <w:rPr>
          <w:rFonts w:cs="Arial"/>
        </w:rPr>
        <w:t>UsageFault function is an interrupt error handler for usage fault errors.</w:t>
      </w:r>
    </w:p>
    <w:p w14:paraId="2171604B" w14:textId="77777777" w:rsidR="009810C9" w:rsidRPr="0046756F" w:rsidRDefault="00000000" w:rsidP="009810C9">
      <w:pPr>
        <w:rPr>
          <w:rFonts w:cs="Arial"/>
        </w:rPr>
      </w:pPr>
      <w:r>
        <w:rPr>
          <w:rFonts w:cs="Arial"/>
        </w:rPr>
        <w:pict w14:anchorId="51C81302">
          <v:rect id="_x0000_i1563" style="width:0;height:1.5pt" o:hralign="center" o:hrstd="t" o:hr="t" fillcolor="#a0a0a0" stroked="f"/>
        </w:pict>
      </w:r>
    </w:p>
    <w:p w14:paraId="1587DC30" w14:textId="77777777" w:rsidR="009810C9" w:rsidRPr="0046756F" w:rsidRDefault="009810C9" w:rsidP="009810C9">
      <w:pPr>
        <w:pStyle w:val="Heading4"/>
        <w:rPr>
          <w:rFonts w:ascii="Arial" w:hAnsi="Arial" w:cs="Arial"/>
        </w:rPr>
      </w:pPr>
      <w:bookmarkStart w:id="1082" w:name="_Toc122795900"/>
      <w:bookmarkStart w:id="1083" w:name="_Toc158905950"/>
      <w:r w:rsidRPr="0046756F">
        <w:rPr>
          <w:rFonts w:ascii="Arial" w:hAnsi="Arial" w:cs="Arial"/>
        </w:rPr>
        <w:t>10.8.8.2 List of HLRs allocated</w:t>
      </w:r>
      <w:bookmarkEnd w:id="1082"/>
      <w:bookmarkEnd w:id="1083"/>
    </w:p>
    <w:p w14:paraId="1816E718" w14:textId="77777777" w:rsidR="009810C9" w:rsidRPr="0046756F" w:rsidRDefault="009810C9" w:rsidP="009810C9">
      <w:pPr>
        <w:rPr>
          <w:rFonts w:cs="Arial"/>
        </w:rPr>
      </w:pPr>
    </w:p>
    <w:p w14:paraId="41AC4C6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9FBC63E" w14:textId="77777777" w:rsidR="009810C9" w:rsidRPr="0046756F" w:rsidRDefault="00000000" w:rsidP="009810C9">
      <w:pPr>
        <w:rPr>
          <w:rFonts w:cs="Arial"/>
        </w:rPr>
      </w:pPr>
      <w:r>
        <w:rPr>
          <w:rFonts w:cs="Arial"/>
        </w:rPr>
        <w:pict w14:anchorId="038E143D">
          <v:rect id="_x0000_i1564" style="width:0;height:1.5pt" o:hralign="center" o:hrstd="t" o:hr="t" fillcolor="#a0a0a0" stroked="f"/>
        </w:pict>
      </w:r>
    </w:p>
    <w:p w14:paraId="1AF0DC31" w14:textId="77777777" w:rsidR="009810C9" w:rsidRPr="0046756F" w:rsidRDefault="009810C9" w:rsidP="009810C9">
      <w:pPr>
        <w:pStyle w:val="Heading4"/>
        <w:rPr>
          <w:rFonts w:ascii="Arial" w:hAnsi="Arial" w:cs="Arial"/>
        </w:rPr>
      </w:pPr>
      <w:bookmarkStart w:id="1084" w:name="_Toc122795901"/>
      <w:bookmarkStart w:id="1085" w:name="_Toc158905951"/>
      <w:r w:rsidRPr="0046756F">
        <w:rPr>
          <w:rFonts w:ascii="Arial" w:hAnsi="Arial" w:cs="Arial"/>
        </w:rPr>
        <w:t>10.8.8.3 List of global variables accessed and modified</w:t>
      </w:r>
      <w:bookmarkEnd w:id="1084"/>
      <w:bookmarkEnd w:id="1085"/>
    </w:p>
    <w:p w14:paraId="253C08F6" w14:textId="77777777" w:rsidR="009810C9" w:rsidRPr="0046756F" w:rsidRDefault="009810C9" w:rsidP="009810C9">
      <w:pPr>
        <w:rPr>
          <w:rFonts w:cs="Arial"/>
        </w:rPr>
      </w:pPr>
    </w:p>
    <w:p w14:paraId="0B3091F3"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615BBCD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176777D8" w14:textId="77777777" w:rsidR="009810C9" w:rsidRPr="0046756F" w:rsidRDefault="00000000" w:rsidP="009810C9">
      <w:pPr>
        <w:rPr>
          <w:rFonts w:cs="Arial"/>
        </w:rPr>
      </w:pPr>
      <w:r>
        <w:rPr>
          <w:rFonts w:cs="Arial"/>
        </w:rPr>
        <w:pict w14:anchorId="7CAB19D6">
          <v:rect id="_x0000_i1565" style="width:0;height:1.5pt" o:hralign="center" o:hrstd="t" o:hr="t" fillcolor="#a0a0a0" stroked="f"/>
        </w:pict>
      </w:r>
    </w:p>
    <w:p w14:paraId="776D4BBE" w14:textId="77777777" w:rsidR="009810C9" w:rsidRPr="0046756F" w:rsidRDefault="009810C9" w:rsidP="009810C9">
      <w:pPr>
        <w:pStyle w:val="Heading4"/>
        <w:rPr>
          <w:rFonts w:ascii="Arial" w:hAnsi="Arial" w:cs="Arial"/>
        </w:rPr>
      </w:pPr>
      <w:bookmarkStart w:id="1086" w:name="_Toc122795902"/>
      <w:bookmarkStart w:id="1087" w:name="_Toc158905952"/>
      <w:r w:rsidRPr="0046756F">
        <w:rPr>
          <w:rFonts w:ascii="Arial" w:hAnsi="Arial" w:cs="Arial"/>
        </w:rPr>
        <w:t>10.8.8.4 Parameter list (Input/Output)</w:t>
      </w:r>
      <w:bookmarkEnd w:id="1086"/>
      <w:bookmarkEnd w:id="1087"/>
    </w:p>
    <w:p w14:paraId="36FFB3A8" w14:textId="77777777" w:rsidR="009810C9" w:rsidRPr="0046756F" w:rsidRDefault="009810C9" w:rsidP="009810C9">
      <w:pPr>
        <w:rPr>
          <w:rFonts w:cs="Arial"/>
        </w:rPr>
      </w:pPr>
    </w:p>
    <w:p w14:paraId="0A9C02C9"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1E2388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444DC25" w14:textId="77777777" w:rsidR="009810C9" w:rsidRPr="0046756F" w:rsidRDefault="00000000" w:rsidP="009810C9">
      <w:pPr>
        <w:rPr>
          <w:rFonts w:cs="Arial"/>
        </w:rPr>
      </w:pPr>
      <w:r>
        <w:rPr>
          <w:rFonts w:cs="Arial"/>
        </w:rPr>
        <w:pict w14:anchorId="4B0B10FD">
          <v:rect id="_x0000_i1566" style="width:0;height:1.5pt" o:hralign="center" o:hrstd="t" o:hr="t" fillcolor="#a0a0a0" stroked="f"/>
        </w:pict>
      </w:r>
    </w:p>
    <w:p w14:paraId="70BE5AF2" w14:textId="77777777" w:rsidR="009810C9" w:rsidRPr="0046756F" w:rsidRDefault="009810C9" w:rsidP="009810C9">
      <w:pPr>
        <w:pStyle w:val="Heading4"/>
        <w:rPr>
          <w:rFonts w:ascii="Arial" w:hAnsi="Arial" w:cs="Arial"/>
        </w:rPr>
      </w:pPr>
      <w:bookmarkStart w:id="1088" w:name="_Toc122795903"/>
      <w:bookmarkStart w:id="1089" w:name="_Toc158905953"/>
      <w:r w:rsidRPr="0046756F">
        <w:rPr>
          <w:rFonts w:ascii="Arial" w:hAnsi="Arial" w:cs="Arial"/>
        </w:rPr>
        <w:t>10.8.8.5 Return Value</w:t>
      </w:r>
      <w:bookmarkEnd w:id="1088"/>
      <w:bookmarkEnd w:id="1089"/>
    </w:p>
    <w:p w14:paraId="51B3D825" w14:textId="77777777" w:rsidR="009810C9" w:rsidRPr="0046756F" w:rsidRDefault="009810C9" w:rsidP="009810C9">
      <w:pPr>
        <w:rPr>
          <w:rFonts w:cs="Arial"/>
        </w:rPr>
      </w:pPr>
    </w:p>
    <w:p w14:paraId="7B77E25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1345C09" w14:textId="77777777" w:rsidR="009810C9" w:rsidRPr="0046756F" w:rsidRDefault="00000000" w:rsidP="009810C9">
      <w:pPr>
        <w:rPr>
          <w:rFonts w:cs="Arial"/>
        </w:rPr>
      </w:pPr>
      <w:r>
        <w:rPr>
          <w:rFonts w:cs="Arial"/>
        </w:rPr>
        <w:pict w14:anchorId="0297A9A2">
          <v:rect id="_x0000_i1567" style="width:0;height:1.5pt" o:hralign="center" o:hrstd="t" o:hr="t" fillcolor="#a0a0a0" stroked="f"/>
        </w:pict>
      </w:r>
    </w:p>
    <w:p w14:paraId="10BB9320" w14:textId="77777777" w:rsidR="009810C9" w:rsidRPr="0046756F" w:rsidRDefault="009810C9" w:rsidP="009810C9">
      <w:pPr>
        <w:pStyle w:val="Heading4"/>
        <w:rPr>
          <w:rFonts w:ascii="Arial" w:hAnsi="Arial" w:cs="Arial"/>
        </w:rPr>
      </w:pPr>
      <w:bookmarkStart w:id="1090" w:name="_Toc122795904"/>
      <w:bookmarkStart w:id="1091" w:name="_Toc158905954"/>
      <w:r w:rsidRPr="0046756F">
        <w:rPr>
          <w:rFonts w:ascii="Arial" w:hAnsi="Arial" w:cs="Arial"/>
        </w:rPr>
        <w:t>10.8.8.6 Other CSUs called by this CSU</w:t>
      </w:r>
      <w:bookmarkEnd w:id="1090"/>
      <w:bookmarkEnd w:id="1091"/>
    </w:p>
    <w:p w14:paraId="0707DB8A" w14:textId="77777777" w:rsidR="009810C9" w:rsidRPr="0046756F" w:rsidRDefault="009810C9" w:rsidP="009810C9">
      <w:pPr>
        <w:rPr>
          <w:rFonts w:cs="Arial"/>
        </w:rPr>
      </w:pPr>
    </w:p>
    <w:p w14:paraId="537DF75A"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228716B5"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337EDD85" w14:textId="77777777" w:rsidR="009810C9" w:rsidRPr="0046756F" w:rsidRDefault="00000000" w:rsidP="009810C9">
      <w:pPr>
        <w:rPr>
          <w:rFonts w:cs="Arial"/>
        </w:rPr>
      </w:pPr>
      <w:r>
        <w:rPr>
          <w:rFonts w:cs="Arial"/>
        </w:rPr>
        <w:pict w14:anchorId="0F5358A9">
          <v:rect id="_x0000_i1568" style="width:0;height:1.5pt" o:hralign="center" o:hrstd="t" o:hr="t" fillcolor="#a0a0a0" stroked="f"/>
        </w:pict>
      </w:r>
    </w:p>
    <w:p w14:paraId="250500E6" w14:textId="77777777" w:rsidR="009810C9" w:rsidRPr="0046756F" w:rsidRDefault="009810C9" w:rsidP="009810C9">
      <w:pPr>
        <w:pStyle w:val="Heading4"/>
        <w:rPr>
          <w:rFonts w:ascii="Arial" w:hAnsi="Arial" w:cs="Arial"/>
        </w:rPr>
      </w:pPr>
      <w:bookmarkStart w:id="1092" w:name="_Toc122795905"/>
      <w:bookmarkStart w:id="1093" w:name="_Toc158905955"/>
      <w:r w:rsidRPr="0046756F">
        <w:rPr>
          <w:rFonts w:ascii="Arial" w:hAnsi="Arial" w:cs="Arial"/>
        </w:rPr>
        <w:t>10.8.8.7 Description of list of LLRs allocated</w:t>
      </w:r>
      <w:bookmarkEnd w:id="1092"/>
      <w:bookmarkEnd w:id="1093"/>
    </w:p>
    <w:p w14:paraId="4C003944" w14:textId="77777777" w:rsidR="009810C9" w:rsidRPr="0046756F" w:rsidRDefault="009810C9" w:rsidP="009810C9">
      <w:pPr>
        <w:rPr>
          <w:rFonts w:cs="Arial"/>
        </w:rPr>
      </w:pPr>
    </w:p>
    <w:p w14:paraId="3FA1CB0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UsageFault.</w:t>
      </w:r>
    </w:p>
    <w:p w14:paraId="3CF5D562" w14:textId="77777777" w:rsidR="009810C9" w:rsidRPr="0046756F" w:rsidRDefault="00000000" w:rsidP="009810C9">
      <w:pPr>
        <w:rPr>
          <w:rFonts w:cs="Arial"/>
        </w:rPr>
      </w:pPr>
      <w:r>
        <w:rPr>
          <w:rFonts w:cs="Arial"/>
        </w:rPr>
        <w:pict w14:anchorId="0B7D16B4">
          <v:rect id="_x0000_i1569" style="width:0;height:1.5pt" o:hralign="center" o:hrstd="t" o:hr="t" fillcolor="#a0a0a0" stroked="f"/>
        </w:pict>
      </w:r>
    </w:p>
    <w:p w14:paraId="3E07D948" w14:textId="77777777" w:rsidR="009810C9" w:rsidRPr="0046756F" w:rsidRDefault="009810C9" w:rsidP="009810C9">
      <w:pPr>
        <w:pStyle w:val="Heading5"/>
        <w:rPr>
          <w:rFonts w:ascii="Arial" w:hAnsi="Arial" w:cs="Arial"/>
        </w:rPr>
      </w:pPr>
      <w:bookmarkStart w:id="1094" w:name="_Toc122795906"/>
      <w:bookmarkStart w:id="1095" w:name="_Toc158905956"/>
      <w:r w:rsidRPr="0046756F">
        <w:rPr>
          <w:rFonts w:ascii="Arial" w:hAnsi="Arial" w:cs="Arial"/>
        </w:rPr>
        <w:t>10.8.8.7.1 daucmfintr-UsageFault-LLR-001</w:t>
      </w:r>
      <w:bookmarkEnd w:id="1094"/>
      <w:bookmarkEnd w:id="1095"/>
    </w:p>
    <w:p w14:paraId="4E278056" w14:textId="77777777" w:rsidR="009810C9" w:rsidRPr="0046756F" w:rsidRDefault="009810C9" w:rsidP="009810C9">
      <w:pPr>
        <w:rPr>
          <w:rFonts w:cs="Arial"/>
        </w:rPr>
      </w:pPr>
      <w:r w:rsidRPr="0046756F">
        <w:rPr>
          <w:rFonts w:cs="Arial"/>
        </w:rPr>
        <w:t>Requirement ID: H698-LLD-CMU-FNC-790</w:t>
      </w:r>
    </w:p>
    <w:p w14:paraId="5C7353A2" w14:textId="77777777" w:rsidR="009810C9" w:rsidRPr="0046756F" w:rsidRDefault="009810C9" w:rsidP="009810C9">
      <w:pPr>
        <w:rPr>
          <w:rFonts w:cs="Arial"/>
        </w:rPr>
      </w:pPr>
    </w:p>
    <w:p w14:paraId="4F5C596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display the interrupt error handler for usage fault errors by calling function RterrDisplayErrorId with parameters M_APP_ID, RterrForever function and INTR_ERR bitwise OR with RT_ERROR_5.</w:t>
      </w:r>
    </w:p>
    <w:p w14:paraId="24DD8474" w14:textId="77777777" w:rsidR="009810C9" w:rsidRPr="0046756F" w:rsidRDefault="00000000" w:rsidP="009810C9">
      <w:pPr>
        <w:rPr>
          <w:rFonts w:cs="Arial"/>
        </w:rPr>
      </w:pPr>
      <w:r>
        <w:rPr>
          <w:rFonts w:cs="Arial"/>
        </w:rPr>
        <w:pict w14:anchorId="58DCB08F">
          <v:rect id="_x0000_i1570" style="width:0;height:1.5pt" o:hralign="center" o:hrstd="t" o:hr="t" fillcolor="#a0a0a0" stroked="f"/>
        </w:pict>
      </w:r>
    </w:p>
    <w:p w14:paraId="612F220B" w14:textId="77777777" w:rsidR="009810C9" w:rsidRPr="0046756F" w:rsidRDefault="009810C9" w:rsidP="009810C9">
      <w:pPr>
        <w:pStyle w:val="Heading3"/>
      </w:pPr>
      <w:bookmarkStart w:id="1096" w:name="_Toc122795907"/>
      <w:bookmarkStart w:id="1097" w:name="_Toc158905957"/>
      <w:r w:rsidRPr="0046756F">
        <w:t>10.8.9 SpuriousInterrupt</w:t>
      </w:r>
      <w:bookmarkEnd w:id="1096"/>
      <w:bookmarkEnd w:id="1097"/>
    </w:p>
    <w:p w14:paraId="6839D9E8" w14:textId="77777777" w:rsidR="009810C9" w:rsidRPr="0046756F" w:rsidRDefault="009810C9" w:rsidP="009810C9">
      <w:pPr>
        <w:rPr>
          <w:rFonts w:cs="Arial"/>
        </w:rPr>
      </w:pPr>
    </w:p>
    <w:p w14:paraId="0E69984A"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SpuriousInterrupt will follow in the sub sections.</w:t>
      </w:r>
    </w:p>
    <w:p w14:paraId="0403FDCB" w14:textId="77777777" w:rsidR="009810C9" w:rsidRPr="0046756F" w:rsidRDefault="00000000" w:rsidP="009810C9">
      <w:pPr>
        <w:rPr>
          <w:rFonts w:cs="Arial"/>
        </w:rPr>
      </w:pPr>
      <w:r>
        <w:rPr>
          <w:rFonts w:cs="Arial"/>
        </w:rPr>
        <w:pict w14:anchorId="256E4E7E">
          <v:rect id="_x0000_i1571" style="width:0;height:1.5pt" o:hralign="center" o:hrstd="t" o:hr="t" fillcolor="#a0a0a0" stroked="f"/>
        </w:pict>
      </w:r>
    </w:p>
    <w:p w14:paraId="282BFCFC" w14:textId="77777777" w:rsidR="009810C9" w:rsidRPr="0046756F" w:rsidRDefault="009810C9" w:rsidP="009810C9">
      <w:pPr>
        <w:pStyle w:val="Heading4"/>
        <w:rPr>
          <w:rFonts w:ascii="Arial" w:hAnsi="Arial" w:cs="Arial"/>
        </w:rPr>
      </w:pPr>
      <w:bookmarkStart w:id="1098" w:name="_Toc122795908"/>
      <w:bookmarkStart w:id="1099" w:name="_Toc158905958"/>
      <w:r w:rsidRPr="0046756F">
        <w:rPr>
          <w:rFonts w:ascii="Arial" w:hAnsi="Arial" w:cs="Arial"/>
        </w:rPr>
        <w:t>10.8.9.1 Brief Description</w:t>
      </w:r>
      <w:bookmarkEnd w:id="1098"/>
      <w:bookmarkEnd w:id="1099"/>
    </w:p>
    <w:p w14:paraId="3A9517C7" w14:textId="77777777" w:rsidR="009810C9" w:rsidRPr="0046756F" w:rsidRDefault="009810C9" w:rsidP="009810C9">
      <w:pPr>
        <w:rPr>
          <w:rFonts w:cs="Arial"/>
        </w:rPr>
      </w:pPr>
    </w:p>
    <w:p w14:paraId="04BE0B08" w14:textId="77777777" w:rsidR="009810C9" w:rsidRPr="0046756F" w:rsidRDefault="009810C9" w:rsidP="009810C9">
      <w:pPr>
        <w:widowControl w:val="0"/>
        <w:autoSpaceDE w:val="0"/>
        <w:autoSpaceDN w:val="0"/>
        <w:adjustRightInd w:val="0"/>
        <w:rPr>
          <w:rFonts w:cs="Arial"/>
          <w:sz w:val="17"/>
          <w:szCs w:val="17"/>
        </w:rPr>
      </w:pPr>
      <w:r w:rsidRPr="0046756F">
        <w:rPr>
          <w:rFonts w:cs="Arial"/>
        </w:rPr>
        <w:t>SpuriousInterrupt function is an interrupt error handler for spurious interrupts.</w:t>
      </w:r>
    </w:p>
    <w:p w14:paraId="09B9EE4D" w14:textId="77777777" w:rsidR="009810C9" w:rsidRPr="0046756F" w:rsidRDefault="00000000" w:rsidP="009810C9">
      <w:pPr>
        <w:rPr>
          <w:rFonts w:cs="Arial"/>
        </w:rPr>
      </w:pPr>
      <w:r>
        <w:rPr>
          <w:rFonts w:cs="Arial"/>
        </w:rPr>
        <w:pict w14:anchorId="13C60ADF">
          <v:rect id="_x0000_i1572" style="width:0;height:1.5pt" o:hralign="center" o:hrstd="t" o:hr="t" fillcolor="#a0a0a0" stroked="f"/>
        </w:pict>
      </w:r>
    </w:p>
    <w:p w14:paraId="3CF7C2E2" w14:textId="77777777" w:rsidR="009810C9" w:rsidRPr="0046756F" w:rsidRDefault="009810C9" w:rsidP="009810C9">
      <w:pPr>
        <w:pStyle w:val="Heading4"/>
        <w:rPr>
          <w:rFonts w:ascii="Arial" w:hAnsi="Arial" w:cs="Arial"/>
        </w:rPr>
      </w:pPr>
      <w:bookmarkStart w:id="1100" w:name="_Toc122795909"/>
      <w:bookmarkStart w:id="1101" w:name="_Toc158905959"/>
      <w:r w:rsidRPr="0046756F">
        <w:rPr>
          <w:rFonts w:ascii="Arial" w:hAnsi="Arial" w:cs="Arial"/>
        </w:rPr>
        <w:t>10.8.9.2 List of HLRs allocated</w:t>
      </w:r>
      <w:bookmarkEnd w:id="1100"/>
      <w:bookmarkEnd w:id="1101"/>
    </w:p>
    <w:p w14:paraId="07FC39D0" w14:textId="77777777" w:rsidR="009810C9" w:rsidRPr="0046756F" w:rsidRDefault="009810C9" w:rsidP="009810C9">
      <w:pPr>
        <w:rPr>
          <w:rFonts w:cs="Arial"/>
        </w:rPr>
      </w:pPr>
    </w:p>
    <w:p w14:paraId="72428EA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E671E9D" w14:textId="77777777" w:rsidR="009810C9" w:rsidRPr="0046756F" w:rsidRDefault="00000000" w:rsidP="009810C9">
      <w:pPr>
        <w:rPr>
          <w:rFonts w:cs="Arial"/>
        </w:rPr>
      </w:pPr>
      <w:r>
        <w:rPr>
          <w:rFonts w:cs="Arial"/>
        </w:rPr>
        <w:pict w14:anchorId="2F9BD159">
          <v:rect id="_x0000_i1573" style="width:0;height:1.5pt" o:hralign="center" o:hrstd="t" o:hr="t" fillcolor="#a0a0a0" stroked="f"/>
        </w:pict>
      </w:r>
    </w:p>
    <w:p w14:paraId="550E62BF" w14:textId="77777777" w:rsidR="009810C9" w:rsidRPr="0046756F" w:rsidRDefault="009810C9" w:rsidP="009810C9">
      <w:pPr>
        <w:pStyle w:val="Heading4"/>
        <w:rPr>
          <w:rFonts w:ascii="Arial" w:hAnsi="Arial" w:cs="Arial"/>
        </w:rPr>
      </w:pPr>
      <w:bookmarkStart w:id="1102" w:name="_Toc122795910"/>
      <w:bookmarkStart w:id="1103" w:name="_Toc158905960"/>
      <w:r w:rsidRPr="0046756F">
        <w:rPr>
          <w:rFonts w:ascii="Arial" w:hAnsi="Arial" w:cs="Arial"/>
        </w:rPr>
        <w:t>10.8.9.3 List of global variables accessed and modified</w:t>
      </w:r>
      <w:bookmarkEnd w:id="1102"/>
      <w:bookmarkEnd w:id="1103"/>
    </w:p>
    <w:p w14:paraId="23EF2104" w14:textId="77777777" w:rsidR="009810C9" w:rsidRPr="0046756F" w:rsidRDefault="009810C9" w:rsidP="009810C9">
      <w:pPr>
        <w:rPr>
          <w:rFonts w:cs="Arial"/>
        </w:rPr>
      </w:pPr>
    </w:p>
    <w:p w14:paraId="27D251F3"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4A9E934B"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085910B" w14:textId="77777777" w:rsidR="009810C9" w:rsidRPr="0046756F" w:rsidRDefault="00000000" w:rsidP="009810C9">
      <w:pPr>
        <w:rPr>
          <w:rFonts w:cs="Arial"/>
        </w:rPr>
      </w:pPr>
      <w:r>
        <w:rPr>
          <w:rFonts w:cs="Arial"/>
        </w:rPr>
        <w:pict w14:anchorId="07BB0FFD">
          <v:rect id="_x0000_i1574" style="width:0;height:1.5pt" o:hralign="center" o:hrstd="t" o:hr="t" fillcolor="#a0a0a0" stroked="f"/>
        </w:pict>
      </w:r>
    </w:p>
    <w:p w14:paraId="5F1A22F1" w14:textId="77777777" w:rsidR="009810C9" w:rsidRPr="0046756F" w:rsidRDefault="009810C9" w:rsidP="009810C9">
      <w:pPr>
        <w:pStyle w:val="Heading4"/>
        <w:rPr>
          <w:rFonts w:ascii="Arial" w:hAnsi="Arial" w:cs="Arial"/>
        </w:rPr>
      </w:pPr>
      <w:bookmarkStart w:id="1104" w:name="_Toc122795911"/>
      <w:bookmarkStart w:id="1105" w:name="_Toc158905961"/>
      <w:r w:rsidRPr="0046756F">
        <w:rPr>
          <w:rFonts w:ascii="Arial" w:hAnsi="Arial" w:cs="Arial"/>
        </w:rPr>
        <w:t>10.8.9.4 Parameter list (Input/Output)</w:t>
      </w:r>
      <w:bookmarkEnd w:id="1104"/>
      <w:bookmarkEnd w:id="1105"/>
    </w:p>
    <w:p w14:paraId="08BB707D" w14:textId="77777777" w:rsidR="009810C9" w:rsidRPr="0046756F" w:rsidRDefault="009810C9" w:rsidP="009810C9">
      <w:pPr>
        <w:rPr>
          <w:rFonts w:cs="Arial"/>
        </w:rPr>
      </w:pPr>
    </w:p>
    <w:p w14:paraId="19D72555"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6DBFF103"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778DF6B3" w14:textId="77777777" w:rsidR="009810C9" w:rsidRPr="0046756F" w:rsidRDefault="00000000" w:rsidP="009810C9">
      <w:pPr>
        <w:rPr>
          <w:rFonts w:cs="Arial"/>
        </w:rPr>
      </w:pPr>
      <w:r>
        <w:rPr>
          <w:rFonts w:cs="Arial"/>
        </w:rPr>
        <w:pict w14:anchorId="2E61096B">
          <v:rect id="_x0000_i1575" style="width:0;height:1.5pt" o:hralign="center" o:hrstd="t" o:hr="t" fillcolor="#a0a0a0" stroked="f"/>
        </w:pict>
      </w:r>
    </w:p>
    <w:p w14:paraId="1C3E1F8D" w14:textId="77777777" w:rsidR="009810C9" w:rsidRPr="0046756F" w:rsidRDefault="009810C9" w:rsidP="009810C9">
      <w:pPr>
        <w:pStyle w:val="Heading4"/>
        <w:rPr>
          <w:rFonts w:ascii="Arial" w:hAnsi="Arial" w:cs="Arial"/>
        </w:rPr>
      </w:pPr>
      <w:bookmarkStart w:id="1106" w:name="_Toc122795912"/>
      <w:bookmarkStart w:id="1107" w:name="_Toc158905962"/>
      <w:r w:rsidRPr="0046756F">
        <w:rPr>
          <w:rFonts w:ascii="Arial" w:hAnsi="Arial" w:cs="Arial"/>
        </w:rPr>
        <w:t>10.8.9.5 Return Value</w:t>
      </w:r>
      <w:bookmarkEnd w:id="1106"/>
      <w:bookmarkEnd w:id="1107"/>
    </w:p>
    <w:p w14:paraId="164D14B4" w14:textId="77777777" w:rsidR="009810C9" w:rsidRPr="0046756F" w:rsidRDefault="009810C9" w:rsidP="009810C9">
      <w:pPr>
        <w:rPr>
          <w:rFonts w:cs="Arial"/>
        </w:rPr>
      </w:pPr>
    </w:p>
    <w:p w14:paraId="262004E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567C3CB" w14:textId="77777777" w:rsidR="009810C9" w:rsidRPr="0046756F" w:rsidRDefault="00000000" w:rsidP="009810C9">
      <w:pPr>
        <w:rPr>
          <w:rFonts w:cs="Arial"/>
        </w:rPr>
      </w:pPr>
      <w:r>
        <w:rPr>
          <w:rFonts w:cs="Arial"/>
        </w:rPr>
        <w:pict w14:anchorId="5BB323AA">
          <v:rect id="_x0000_i1576" style="width:0;height:1.5pt" o:hralign="center" o:hrstd="t" o:hr="t" fillcolor="#a0a0a0" stroked="f"/>
        </w:pict>
      </w:r>
    </w:p>
    <w:p w14:paraId="68CF01FC" w14:textId="77777777" w:rsidR="009810C9" w:rsidRPr="0046756F" w:rsidRDefault="009810C9" w:rsidP="009810C9">
      <w:pPr>
        <w:pStyle w:val="Heading4"/>
        <w:rPr>
          <w:rFonts w:ascii="Arial" w:hAnsi="Arial" w:cs="Arial"/>
        </w:rPr>
      </w:pPr>
      <w:bookmarkStart w:id="1108" w:name="_Toc122795913"/>
      <w:bookmarkStart w:id="1109" w:name="_Toc158905963"/>
      <w:r w:rsidRPr="0046756F">
        <w:rPr>
          <w:rFonts w:ascii="Arial" w:hAnsi="Arial" w:cs="Arial"/>
        </w:rPr>
        <w:t>10.8.9.6 Other CSUs called by this CSU</w:t>
      </w:r>
      <w:bookmarkEnd w:id="1108"/>
      <w:bookmarkEnd w:id="1109"/>
    </w:p>
    <w:p w14:paraId="688C0613" w14:textId="77777777" w:rsidR="009810C9" w:rsidRPr="0046756F" w:rsidRDefault="009810C9" w:rsidP="009810C9">
      <w:pPr>
        <w:rPr>
          <w:rFonts w:cs="Arial"/>
        </w:rPr>
      </w:pPr>
    </w:p>
    <w:p w14:paraId="5ED1E576"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355CC28C"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42A0572A" w14:textId="77777777" w:rsidR="009810C9" w:rsidRPr="0046756F" w:rsidRDefault="00000000" w:rsidP="009810C9">
      <w:pPr>
        <w:rPr>
          <w:rFonts w:cs="Arial"/>
        </w:rPr>
      </w:pPr>
      <w:r>
        <w:rPr>
          <w:rFonts w:cs="Arial"/>
        </w:rPr>
        <w:pict w14:anchorId="026C09C7">
          <v:rect id="_x0000_i1577" style="width:0;height:1.5pt" o:hralign="center" o:hrstd="t" o:hr="t" fillcolor="#a0a0a0" stroked="f"/>
        </w:pict>
      </w:r>
    </w:p>
    <w:p w14:paraId="1C3CCC16" w14:textId="77777777" w:rsidR="009810C9" w:rsidRPr="0046756F" w:rsidRDefault="009810C9" w:rsidP="009810C9">
      <w:pPr>
        <w:pStyle w:val="Heading4"/>
        <w:rPr>
          <w:rFonts w:ascii="Arial" w:hAnsi="Arial" w:cs="Arial"/>
        </w:rPr>
      </w:pPr>
      <w:bookmarkStart w:id="1110" w:name="_Toc122795914"/>
      <w:bookmarkStart w:id="1111" w:name="_Toc158905964"/>
      <w:r w:rsidRPr="0046756F">
        <w:rPr>
          <w:rFonts w:ascii="Arial" w:hAnsi="Arial" w:cs="Arial"/>
        </w:rPr>
        <w:t>10.8.9.7 Description of list of LLRs allocated</w:t>
      </w:r>
      <w:bookmarkEnd w:id="1110"/>
      <w:bookmarkEnd w:id="1111"/>
    </w:p>
    <w:p w14:paraId="636E3C0F" w14:textId="77777777" w:rsidR="009810C9" w:rsidRPr="0046756F" w:rsidRDefault="009810C9" w:rsidP="009810C9">
      <w:pPr>
        <w:rPr>
          <w:rFonts w:cs="Arial"/>
        </w:rPr>
      </w:pPr>
    </w:p>
    <w:p w14:paraId="1703040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SpuriousInterrupt.</w:t>
      </w:r>
    </w:p>
    <w:p w14:paraId="69BDA487" w14:textId="77777777" w:rsidR="009810C9" w:rsidRPr="0046756F" w:rsidRDefault="00000000" w:rsidP="009810C9">
      <w:pPr>
        <w:rPr>
          <w:rFonts w:cs="Arial"/>
        </w:rPr>
      </w:pPr>
      <w:r>
        <w:rPr>
          <w:rFonts w:cs="Arial"/>
        </w:rPr>
        <w:pict w14:anchorId="05BFC2AE">
          <v:rect id="_x0000_i1578" style="width:0;height:1.5pt" o:hralign="center" o:hrstd="t" o:hr="t" fillcolor="#a0a0a0" stroked="f"/>
        </w:pict>
      </w:r>
    </w:p>
    <w:p w14:paraId="2B5DCD26" w14:textId="77777777" w:rsidR="009810C9" w:rsidRPr="0046756F" w:rsidRDefault="009810C9" w:rsidP="009810C9">
      <w:pPr>
        <w:pStyle w:val="Heading5"/>
        <w:rPr>
          <w:rFonts w:ascii="Arial" w:hAnsi="Arial" w:cs="Arial"/>
        </w:rPr>
      </w:pPr>
      <w:bookmarkStart w:id="1112" w:name="_Toc122795915"/>
      <w:bookmarkStart w:id="1113" w:name="_Toc158905965"/>
      <w:r w:rsidRPr="0046756F">
        <w:rPr>
          <w:rFonts w:ascii="Arial" w:hAnsi="Arial" w:cs="Arial"/>
        </w:rPr>
        <w:t>10.8.9.7.1 daucmfintr-SpuriousInterrupt-LLR-001</w:t>
      </w:r>
      <w:bookmarkEnd w:id="1112"/>
      <w:bookmarkEnd w:id="1113"/>
    </w:p>
    <w:p w14:paraId="4893F92E" w14:textId="77777777" w:rsidR="009810C9" w:rsidRPr="0046756F" w:rsidRDefault="009810C9" w:rsidP="009810C9">
      <w:pPr>
        <w:rPr>
          <w:rFonts w:cs="Arial"/>
        </w:rPr>
      </w:pPr>
      <w:r w:rsidRPr="0046756F">
        <w:rPr>
          <w:rFonts w:cs="Arial"/>
        </w:rPr>
        <w:t>Requirement ID: H698-LLD-CMU-FNC-799</w:t>
      </w:r>
    </w:p>
    <w:p w14:paraId="6FCB3366" w14:textId="77777777" w:rsidR="009810C9" w:rsidRPr="0046756F" w:rsidRDefault="009810C9" w:rsidP="009810C9">
      <w:pPr>
        <w:rPr>
          <w:rFonts w:cs="Arial"/>
        </w:rPr>
      </w:pPr>
    </w:p>
    <w:p w14:paraId="617FBA27" w14:textId="77777777" w:rsidR="009810C9" w:rsidRPr="0046756F" w:rsidRDefault="009810C9" w:rsidP="009810C9">
      <w:pPr>
        <w:widowControl w:val="0"/>
        <w:autoSpaceDE w:val="0"/>
        <w:autoSpaceDN w:val="0"/>
        <w:adjustRightInd w:val="0"/>
        <w:rPr>
          <w:rFonts w:cs="Arial"/>
        </w:rPr>
      </w:pPr>
      <w:r w:rsidRPr="0046756F">
        <w:rPr>
          <w:rFonts w:cs="Arial"/>
        </w:rPr>
        <w:t>The function shall display the interrupt error handler for spurious interrupts by calling function RterrDisplayErrorId with parameters M_APP_ID,</w:t>
      </w:r>
    </w:p>
    <w:p w14:paraId="7C154BCC"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 function and INTR_ERR bitwise OR with RT_ERROR_6.</w:t>
      </w:r>
    </w:p>
    <w:p w14:paraId="5809C4F3" w14:textId="77777777" w:rsidR="009810C9" w:rsidRPr="0046756F" w:rsidRDefault="00000000" w:rsidP="009810C9">
      <w:pPr>
        <w:rPr>
          <w:rFonts w:cs="Arial"/>
        </w:rPr>
      </w:pPr>
      <w:r>
        <w:rPr>
          <w:rFonts w:cs="Arial"/>
        </w:rPr>
        <w:pict w14:anchorId="289C4736">
          <v:rect id="_x0000_i1579" style="width:0;height:1.5pt" o:hralign="center" o:hrstd="t" o:hr="t" fillcolor="#a0a0a0" stroked="f"/>
        </w:pict>
      </w:r>
    </w:p>
    <w:p w14:paraId="09D5713A" w14:textId="77777777" w:rsidR="009810C9" w:rsidRPr="0046756F" w:rsidRDefault="009810C9" w:rsidP="009810C9">
      <w:pPr>
        <w:pStyle w:val="Heading2"/>
      </w:pPr>
      <w:bookmarkStart w:id="1114" w:name="_Toc122795916"/>
      <w:bookmarkStart w:id="1115" w:name="_Toc158905966"/>
      <w:r w:rsidRPr="0046756F">
        <w:t>10.9 daucmfmain</w:t>
      </w:r>
      <w:bookmarkEnd w:id="1114"/>
      <w:bookmarkEnd w:id="1115"/>
    </w:p>
    <w:p w14:paraId="5C657478" w14:textId="77777777" w:rsidR="009810C9" w:rsidRPr="0046756F" w:rsidRDefault="009810C9" w:rsidP="009810C9">
      <w:pPr>
        <w:rPr>
          <w:rFonts w:cs="Arial"/>
        </w:rPr>
      </w:pPr>
    </w:p>
    <w:p w14:paraId="3B31F47D"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daucmfmain CSC initializes the HW, CRC sections, Kernel, the tasks and performs Power Up Built-In-Test check.</w:t>
      </w:r>
    </w:p>
    <w:p w14:paraId="067D3189" w14:textId="77777777" w:rsidR="009810C9" w:rsidRPr="0046756F" w:rsidRDefault="00000000" w:rsidP="009810C9">
      <w:pPr>
        <w:rPr>
          <w:rFonts w:cs="Arial"/>
        </w:rPr>
      </w:pPr>
      <w:r>
        <w:rPr>
          <w:rFonts w:cs="Arial"/>
        </w:rPr>
        <w:pict w14:anchorId="0E649D5B">
          <v:rect id="_x0000_i1580" style="width:0;height:1.5pt" o:hralign="center" o:hrstd="t" o:hr="t" fillcolor="#a0a0a0" stroked="f"/>
        </w:pict>
      </w:r>
    </w:p>
    <w:p w14:paraId="0BE20B3F" w14:textId="77777777" w:rsidR="009810C9" w:rsidRPr="0046756F" w:rsidRDefault="009810C9" w:rsidP="009810C9">
      <w:pPr>
        <w:pStyle w:val="Heading3"/>
      </w:pPr>
      <w:bookmarkStart w:id="1116" w:name="_Toc122795917"/>
      <w:bookmarkStart w:id="1117" w:name="_Toc158905967"/>
      <w:r w:rsidRPr="0046756F">
        <w:t>10.9.1 MainFunc</w:t>
      </w:r>
      <w:bookmarkEnd w:id="1116"/>
      <w:bookmarkEnd w:id="1117"/>
    </w:p>
    <w:p w14:paraId="79D62562" w14:textId="77777777" w:rsidR="009810C9" w:rsidRPr="0046756F" w:rsidRDefault="009810C9" w:rsidP="009810C9">
      <w:pPr>
        <w:rPr>
          <w:rFonts w:cs="Arial"/>
        </w:rPr>
      </w:pPr>
    </w:p>
    <w:p w14:paraId="276514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MainFunc will follow in the sub sections.</w:t>
      </w:r>
    </w:p>
    <w:p w14:paraId="6BE22504" w14:textId="77777777" w:rsidR="009810C9" w:rsidRPr="0046756F" w:rsidRDefault="00000000" w:rsidP="009810C9">
      <w:pPr>
        <w:rPr>
          <w:rFonts w:cs="Arial"/>
        </w:rPr>
      </w:pPr>
      <w:r>
        <w:rPr>
          <w:rFonts w:cs="Arial"/>
        </w:rPr>
        <w:pict w14:anchorId="44F55FDF">
          <v:rect id="_x0000_i1581" style="width:0;height:1.5pt" o:hralign="center" o:hrstd="t" o:hr="t" fillcolor="#a0a0a0" stroked="f"/>
        </w:pict>
      </w:r>
    </w:p>
    <w:p w14:paraId="5DB2E9C3" w14:textId="77777777" w:rsidR="009810C9" w:rsidRPr="0046756F" w:rsidRDefault="009810C9" w:rsidP="009810C9">
      <w:pPr>
        <w:pStyle w:val="Heading4"/>
        <w:rPr>
          <w:rFonts w:ascii="Arial" w:hAnsi="Arial" w:cs="Arial"/>
        </w:rPr>
      </w:pPr>
      <w:bookmarkStart w:id="1118" w:name="_Toc122795918"/>
      <w:bookmarkStart w:id="1119" w:name="_Toc158905968"/>
      <w:r w:rsidRPr="0046756F">
        <w:rPr>
          <w:rFonts w:ascii="Arial" w:hAnsi="Arial" w:cs="Arial"/>
        </w:rPr>
        <w:t>10.9.1.1 Brief Description</w:t>
      </w:r>
      <w:bookmarkEnd w:id="1118"/>
      <w:bookmarkEnd w:id="1119"/>
    </w:p>
    <w:p w14:paraId="33BEB97A" w14:textId="77777777" w:rsidR="009810C9" w:rsidRPr="0046756F" w:rsidRDefault="009810C9" w:rsidP="009810C9">
      <w:pPr>
        <w:rPr>
          <w:rFonts w:cs="Arial"/>
        </w:rPr>
      </w:pPr>
    </w:p>
    <w:p w14:paraId="36DE5CC8" w14:textId="77777777" w:rsidR="009810C9" w:rsidRPr="0046756F" w:rsidRDefault="009810C9" w:rsidP="009810C9">
      <w:pPr>
        <w:widowControl w:val="0"/>
        <w:autoSpaceDE w:val="0"/>
        <w:autoSpaceDN w:val="0"/>
        <w:adjustRightInd w:val="0"/>
        <w:rPr>
          <w:rFonts w:cs="Arial"/>
          <w:sz w:val="17"/>
          <w:szCs w:val="17"/>
        </w:rPr>
      </w:pPr>
      <w:r w:rsidRPr="0046756F">
        <w:rPr>
          <w:rFonts w:cs="Arial"/>
        </w:rPr>
        <w:t>MainFunc function initializes the HW, CRC sections, Kernel, the tasks and performs Power Up Built-In-Test check.</w:t>
      </w:r>
    </w:p>
    <w:p w14:paraId="0B9A27DF" w14:textId="77777777" w:rsidR="009810C9" w:rsidRPr="0046756F" w:rsidRDefault="00000000" w:rsidP="009810C9">
      <w:pPr>
        <w:rPr>
          <w:rFonts w:cs="Arial"/>
        </w:rPr>
      </w:pPr>
      <w:r>
        <w:rPr>
          <w:rFonts w:cs="Arial"/>
        </w:rPr>
        <w:pict w14:anchorId="146BCBDD">
          <v:rect id="_x0000_i1582" style="width:0;height:1.5pt" o:hralign="center" o:hrstd="t" o:hr="t" fillcolor="#a0a0a0" stroked="f"/>
        </w:pict>
      </w:r>
    </w:p>
    <w:p w14:paraId="33F846DE" w14:textId="77777777" w:rsidR="009810C9" w:rsidRPr="0046756F" w:rsidRDefault="009810C9" w:rsidP="009810C9">
      <w:pPr>
        <w:pStyle w:val="Heading4"/>
        <w:rPr>
          <w:rFonts w:ascii="Arial" w:hAnsi="Arial" w:cs="Arial"/>
        </w:rPr>
      </w:pPr>
      <w:bookmarkStart w:id="1120" w:name="_Toc122795919"/>
      <w:bookmarkStart w:id="1121" w:name="_Toc158905969"/>
      <w:r w:rsidRPr="0046756F">
        <w:rPr>
          <w:rFonts w:ascii="Arial" w:hAnsi="Arial" w:cs="Arial"/>
        </w:rPr>
        <w:t>10.9.1.2 List of HLRs allocated</w:t>
      </w:r>
      <w:bookmarkEnd w:id="1120"/>
      <w:bookmarkEnd w:id="1121"/>
    </w:p>
    <w:p w14:paraId="56C3769B" w14:textId="77777777" w:rsidR="009810C9" w:rsidRPr="0046756F" w:rsidRDefault="009810C9" w:rsidP="009810C9">
      <w:pPr>
        <w:rPr>
          <w:rFonts w:cs="Arial"/>
        </w:rPr>
      </w:pPr>
    </w:p>
    <w:p w14:paraId="23AA0ED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4E085BF2" w14:textId="77777777" w:rsidR="009810C9" w:rsidRPr="0046756F" w:rsidRDefault="00000000" w:rsidP="009810C9">
      <w:pPr>
        <w:rPr>
          <w:rFonts w:cs="Arial"/>
        </w:rPr>
      </w:pPr>
      <w:r>
        <w:rPr>
          <w:rFonts w:cs="Arial"/>
        </w:rPr>
        <w:pict w14:anchorId="067890FD">
          <v:rect id="_x0000_i1583" style="width:0;height:1.5pt" o:hralign="center" o:hrstd="t" o:hr="t" fillcolor="#a0a0a0" stroked="f"/>
        </w:pict>
      </w:r>
    </w:p>
    <w:p w14:paraId="31BC26D6" w14:textId="77777777" w:rsidR="009810C9" w:rsidRPr="0046756F" w:rsidRDefault="009810C9" w:rsidP="009810C9">
      <w:pPr>
        <w:pStyle w:val="Heading4"/>
        <w:rPr>
          <w:rFonts w:ascii="Arial" w:hAnsi="Arial" w:cs="Arial"/>
        </w:rPr>
      </w:pPr>
      <w:bookmarkStart w:id="1122" w:name="_Toc122795920"/>
      <w:bookmarkStart w:id="1123" w:name="_Toc158905970"/>
      <w:r w:rsidRPr="0046756F">
        <w:rPr>
          <w:rFonts w:ascii="Arial" w:hAnsi="Arial" w:cs="Arial"/>
        </w:rPr>
        <w:t>10.9.1.3 List of global variables accessed and modified</w:t>
      </w:r>
      <w:bookmarkEnd w:id="1122"/>
      <w:bookmarkEnd w:id="1123"/>
    </w:p>
    <w:p w14:paraId="1A2AA401" w14:textId="77777777" w:rsidR="009810C9" w:rsidRPr="0046756F" w:rsidRDefault="009810C9" w:rsidP="009810C9">
      <w:pPr>
        <w:rPr>
          <w:rFonts w:cs="Arial"/>
        </w:rPr>
      </w:pPr>
    </w:p>
    <w:p w14:paraId="70E2800B"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3C57235A"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75F4092F" w14:textId="77777777" w:rsidR="009810C9" w:rsidRPr="0046756F" w:rsidRDefault="00000000" w:rsidP="009810C9">
      <w:pPr>
        <w:rPr>
          <w:rFonts w:cs="Arial"/>
        </w:rPr>
      </w:pPr>
      <w:r>
        <w:rPr>
          <w:rFonts w:cs="Arial"/>
        </w:rPr>
        <w:pict w14:anchorId="5A5EFA1F">
          <v:rect id="_x0000_i1584" style="width:0;height:1.5pt" o:hralign="center" o:hrstd="t" o:hr="t" fillcolor="#a0a0a0" stroked="f"/>
        </w:pict>
      </w:r>
    </w:p>
    <w:p w14:paraId="2E1159F2" w14:textId="77777777" w:rsidR="009810C9" w:rsidRPr="0046756F" w:rsidRDefault="009810C9" w:rsidP="009810C9">
      <w:pPr>
        <w:pStyle w:val="Heading4"/>
        <w:rPr>
          <w:rFonts w:ascii="Arial" w:hAnsi="Arial" w:cs="Arial"/>
        </w:rPr>
      </w:pPr>
      <w:bookmarkStart w:id="1124" w:name="_Toc122795921"/>
      <w:bookmarkStart w:id="1125" w:name="_Toc158905971"/>
      <w:r w:rsidRPr="0046756F">
        <w:rPr>
          <w:rFonts w:ascii="Arial" w:hAnsi="Arial" w:cs="Arial"/>
        </w:rPr>
        <w:t>10.9.1.4 Parameter list (Input/Output)</w:t>
      </w:r>
      <w:bookmarkEnd w:id="1124"/>
      <w:bookmarkEnd w:id="1125"/>
    </w:p>
    <w:p w14:paraId="6AB454C8" w14:textId="77777777" w:rsidR="009810C9" w:rsidRPr="0046756F" w:rsidRDefault="009810C9" w:rsidP="009810C9">
      <w:pPr>
        <w:rPr>
          <w:rFonts w:cs="Arial"/>
        </w:rPr>
      </w:pPr>
    </w:p>
    <w:p w14:paraId="23255B84"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6B34AF2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F2FF043" w14:textId="77777777" w:rsidR="009810C9" w:rsidRPr="0046756F" w:rsidRDefault="00000000" w:rsidP="009810C9">
      <w:pPr>
        <w:rPr>
          <w:rFonts w:cs="Arial"/>
        </w:rPr>
      </w:pPr>
      <w:r>
        <w:rPr>
          <w:rFonts w:cs="Arial"/>
        </w:rPr>
        <w:pict w14:anchorId="08AE6AA8">
          <v:rect id="_x0000_i1585" style="width:0;height:1.5pt" o:hralign="center" o:hrstd="t" o:hr="t" fillcolor="#a0a0a0" stroked="f"/>
        </w:pict>
      </w:r>
    </w:p>
    <w:p w14:paraId="4D2121AA" w14:textId="77777777" w:rsidR="009810C9" w:rsidRPr="0046756F" w:rsidRDefault="009810C9" w:rsidP="009810C9">
      <w:pPr>
        <w:pStyle w:val="Heading4"/>
        <w:rPr>
          <w:rFonts w:ascii="Arial" w:hAnsi="Arial" w:cs="Arial"/>
        </w:rPr>
      </w:pPr>
      <w:bookmarkStart w:id="1126" w:name="_Toc122795922"/>
      <w:bookmarkStart w:id="1127" w:name="_Toc158905972"/>
      <w:r w:rsidRPr="0046756F">
        <w:rPr>
          <w:rFonts w:ascii="Arial" w:hAnsi="Arial" w:cs="Arial"/>
        </w:rPr>
        <w:t>10.9.1.5 Return Value</w:t>
      </w:r>
      <w:bookmarkEnd w:id="1126"/>
      <w:bookmarkEnd w:id="1127"/>
    </w:p>
    <w:p w14:paraId="0B15631C" w14:textId="77777777" w:rsidR="009810C9" w:rsidRPr="0046756F" w:rsidRDefault="009810C9" w:rsidP="009810C9">
      <w:pPr>
        <w:rPr>
          <w:rFonts w:cs="Arial"/>
        </w:rPr>
      </w:pPr>
    </w:p>
    <w:p w14:paraId="4E87CF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T_UINT16 - returns zero</w:t>
      </w:r>
    </w:p>
    <w:p w14:paraId="4B28F4FF" w14:textId="77777777" w:rsidR="009810C9" w:rsidRPr="0046756F" w:rsidRDefault="00000000" w:rsidP="009810C9">
      <w:pPr>
        <w:rPr>
          <w:rFonts w:cs="Arial"/>
        </w:rPr>
      </w:pPr>
      <w:r>
        <w:rPr>
          <w:rFonts w:cs="Arial"/>
        </w:rPr>
        <w:pict w14:anchorId="263E5805">
          <v:rect id="_x0000_i1586" style="width:0;height:1.5pt" o:hralign="center" o:hrstd="t" o:hr="t" fillcolor="#a0a0a0" stroked="f"/>
        </w:pict>
      </w:r>
    </w:p>
    <w:p w14:paraId="7D4BB8AB" w14:textId="77777777" w:rsidR="009810C9" w:rsidRPr="0046756F" w:rsidRDefault="009810C9" w:rsidP="009810C9">
      <w:pPr>
        <w:pStyle w:val="Heading4"/>
        <w:rPr>
          <w:rFonts w:ascii="Arial" w:hAnsi="Arial" w:cs="Arial"/>
        </w:rPr>
      </w:pPr>
      <w:bookmarkStart w:id="1128" w:name="_Toc122795923"/>
      <w:bookmarkStart w:id="1129" w:name="_Toc158905973"/>
      <w:r w:rsidRPr="0046756F">
        <w:rPr>
          <w:rFonts w:ascii="Arial" w:hAnsi="Arial" w:cs="Arial"/>
        </w:rPr>
        <w:t>10.9.1.6 Other CSUs called by this CSU</w:t>
      </w:r>
      <w:bookmarkEnd w:id="1128"/>
      <w:bookmarkEnd w:id="1129"/>
    </w:p>
    <w:p w14:paraId="5CF876C0" w14:textId="77777777" w:rsidR="009810C9" w:rsidRPr="0046756F" w:rsidRDefault="009810C9" w:rsidP="009810C9">
      <w:pPr>
        <w:rPr>
          <w:rFonts w:cs="Arial"/>
        </w:rPr>
      </w:pPr>
    </w:p>
    <w:p w14:paraId="42F07CB1" w14:textId="77777777" w:rsidR="009810C9" w:rsidRPr="0046756F" w:rsidRDefault="009810C9" w:rsidP="009810C9">
      <w:pPr>
        <w:widowControl w:val="0"/>
        <w:autoSpaceDE w:val="0"/>
        <w:autoSpaceDN w:val="0"/>
        <w:adjustRightInd w:val="0"/>
        <w:rPr>
          <w:rFonts w:cs="Arial"/>
        </w:rPr>
      </w:pPr>
      <w:r w:rsidRPr="0046756F">
        <w:rPr>
          <w:rFonts w:cs="Arial"/>
        </w:rPr>
        <w:t>HwInit</w:t>
      </w:r>
    </w:p>
    <w:p w14:paraId="1EEC5D15" w14:textId="77777777" w:rsidR="009810C9" w:rsidRPr="0046756F" w:rsidRDefault="009810C9" w:rsidP="009810C9">
      <w:pPr>
        <w:widowControl w:val="0"/>
        <w:autoSpaceDE w:val="0"/>
        <w:autoSpaceDN w:val="0"/>
        <w:adjustRightInd w:val="0"/>
        <w:rPr>
          <w:rFonts w:cs="Arial"/>
        </w:rPr>
      </w:pPr>
      <w:r w:rsidRPr="0046756F">
        <w:rPr>
          <w:rFonts w:cs="Arial"/>
        </w:rPr>
        <w:t>PbitCheck</w:t>
      </w:r>
    </w:p>
    <w:p w14:paraId="6CBBACBE" w14:textId="77777777" w:rsidR="009810C9" w:rsidRPr="0046756F" w:rsidRDefault="009810C9" w:rsidP="009810C9">
      <w:pPr>
        <w:widowControl w:val="0"/>
        <w:autoSpaceDE w:val="0"/>
        <w:autoSpaceDN w:val="0"/>
        <w:adjustRightInd w:val="0"/>
        <w:rPr>
          <w:rFonts w:cs="Arial"/>
        </w:rPr>
      </w:pPr>
      <w:r w:rsidRPr="0046756F">
        <w:rPr>
          <w:rFonts w:cs="Arial"/>
        </w:rPr>
        <w:t>OsInit</w:t>
      </w:r>
    </w:p>
    <w:p w14:paraId="76DEE51D" w14:textId="77777777" w:rsidR="009810C9" w:rsidRPr="0046756F" w:rsidRDefault="009810C9" w:rsidP="009810C9">
      <w:pPr>
        <w:widowControl w:val="0"/>
        <w:autoSpaceDE w:val="0"/>
        <w:autoSpaceDN w:val="0"/>
        <w:adjustRightInd w:val="0"/>
        <w:rPr>
          <w:rFonts w:cs="Arial"/>
        </w:rPr>
      </w:pPr>
      <w:r w:rsidRPr="0046756F">
        <w:rPr>
          <w:rFonts w:cs="Arial"/>
        </w:rPr>
        <w:t>InitInit</w:t>
      </w:r>
    </w:p>
    <w:p w14:paraId="60087F8C"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OsStart</w:t>
      </w:r>
    </w:p>
    <w:p w14:paraId="4111FAFF" w14:textId="77777777" w:rsidR="009810C9" w:rsidRPr="0046756F" w:rsidRDefault="00000000" w:rsidP="009810C9">
      <w:pPr>
        <w:rPr>
          <w:rFonts w:cs="Arial"/>
        </w:rPr>
      </w:pPr>
      <w:r>
        <w:rPr>
          <w:rFonts w:cs="Arial"/>
        </w:rPr>
        <w:pict w14:anchorId="40C37901">
          <v:rect id="_x0000_i1587" style="width:0;height:1.5pt" o:hralign="center" o:hrstd="t" o:hr="t" fillcolor="#a0a0a0" stroked="f"/>
        </w:pict>
      </w:r>
    </w:p>
    <w:p w14:paraId="69D6DA02" w14:textId="77777777" w:rsidR="009810C9" w:rsidRPr="0046756F" w:rsidRDefault="009810C9" w:rsidP="009810C9">
      <w:pPr>
        <w:pStyle w:val="Heading4"/>
        <w:rPr>
          <w:rFonts w:ascii="Arial" w:hAnsi="Arial" w:cs="Arial"/>
        </w:rPr>
      </w:pPr>
      <w:bookmarkStart w:id="1130" w:name="_Toc122795924"/>
      <w:bookmarkStart w:id="1131" w:name="_Toc158905974"/>
      <w:r w:rsidRPr="0046756F">
        <w:rPr>
          <w:rFonts w:ascii="Arial" w:hAnsi="Arial" w:cs="Arial"/>
        </w:rPr>
        <w:t>10.9.1.7 Description of list of LLRs allocated</w:t>
      </w:r>
      <w:bookmarkEnd w:id="1130"/>
      <w:bookmarkEnd w:id="1131"/>
    </w:p>
    <w:p w14:paraId="7276629A" w14:textId="77777777" w:rsidR="009810C9" w:rsidRPr="0046756F" w:rsidRDefault="009810C9" w:rsidP="009810C9">
      <w:pPr>
        <w:rPr>
          <w:rFonts w:cs="Arial"/>
        </w:rPr>
      </w:pPr>
    </w:p>
    <w:p w14:paraId="42B1B3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MainFunc.</w:t>
      </w:r>
    </w:p>
    <w:p w14:paraId="362D9112" w14:textId="77777777" w:rsidR="009810C9" w:rsidRPr="0046756F" w:rsidRDefault="00000000" w:rsidP="009810C9">
      <w:pPr>
        <w:rPr>
          <w:rFonts w:cs="Arial"/>
        </w:rPr>
      </w:pPr>
      <w:r>
        <w:rPr>
          <w:rFonts w:cs="Arial"/>
        </w:rPr>
        <w:pict w14:anchorId="2605F641">
          <v:rect id="_x0000_i1588" style="width:0;height:1.5pt" o:hralign="center" o:hrstd="t" o:hr="t" fillcolor="#a0a0a0" stroked="f"/>
        </w:pict>
      </w:r>
    </w:p>
    <w:p w14:paraId="0D23399B" w14:textId="77777777" w:rsidR="009810C9" w:rsidRPr="0046756F" w:rsidRDefault="009810C9" w:rsidP="009810C9">
      <w:pPr>
        <w:pStyle w:val="Heading5"/>
        <w:rPr>
          <w:rFonts w:ascii="Arial" w:hAnsi="Arial" w:cs="Arial"/>
        </w:rPr>
      </w:pPr>
      <w:bookmarkStart w:id="1132" w:name="_Toc122795925"/>
      <w:bookmarkStart w:id="1133" w:name="_Toc158905975"/>
      <w:r w:rsidRPr="0046756F">
        <w:rPr>
          <w:rFonts w:ascii="Arial" w:hAnsi="Arial" w:cs="Arial"/>
        </w:rPr>
        <w:t>10.9.1.7.1 daucmfmain-MainFunc-LLR-001</w:t>
      </w:r>
      <w:bookmarkEnd w:id="1132"/>
      <w:bookmarkEnd w:id="1133"/>
    </w:p>
    <w:p w14:paraId="1B65AF86" w14:textId="77777777" w:rsidR="009810C9" w:rsidRPr="0046756F" w:rsidRDefault="009810C9" w:rsidP="009810C9">
      <w:pPr>
        <w:rPr>
          <w:rFonts w:cs="Arial"/>
        </w:rPr>
      </w:pPr>
      <w:r w:rsidRPr="0046756F">
        <w:rPr>
          <w:rFonts w:cs="Arial"/>
        </w:rPr>
        <w:t>Requirement ID: H698-LLD-CMU-FNC-809</w:t>
      </w:r>
    </w:p>
    <w:p w14:paraId="270B74B5" w14:textId="77777777" w:rsidR="009810C9" w:rsidRPr="0046756F" w:rsidRDefault="009810C9" w:rsidP="009810C9">
      <w:pPr>
        <w:rPr>
          <w:rFonts w:cs="Arial"/>
        </w:rPr>
      </w:pPr>
    </w:p>
    <w:p w14:paraId="7D89131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initialize the Microcontroller Hardware by calling ‘HwInit’ function.</w:t>
      </w:r>
    </w:p>
    <w:p w14:paraId="0EAEB400" w14:textId="77777777" w:rsidR="009810C9" w:rsidRPr="0046756F" w:rsidRDefault="00000000" w:rsidP="009810C9">
      <w:pPr>
        <w:rPr>
          <w:rFonts w:cs="Arial"/>
        </w:rPr>
      </w:pPr>
      <w:r>
        <w:rPr>
          <w:rFonts w:cs="Arial"/>
        </w:rPr>
        <w:pict w14:anchorId="4DC4DBC0">
          <v:rect id="_x0000_i1589" style="width:0;height:1.5pt" o:hralign="center" o:hrstd="t" o:hr="t" fillcolor="#a0a0a0" stroked="f"/>
        </w:pict>
      </w:r>
    </w:p>
    <w:p w14:paraId="5F3C18AC" w14:textId="77777777" w:rsidR="009810C9" w:rsidRPr="0046756F" w:rsidRDefault="009810C9" w:rsidP="009810C9">
      <w:pPr>
        <w:pStyle w:val="Heading5"/>
        <w:rPr>
          <w:rFonts w:ascii="Arial" w:hAnsi="Arial" w:cs="Arial"/>
        </w:rPr>
      </w:pPr>
      <w:bookmarkStart w:id="1134" w:name="_Toc122795926"/>
      <w:bookmarkStart w:id="1135" w:name="_Toc158905976"/>
      <w:r w:rsidRPr="0046756F">
        <w:rPr>
          <w:rFonts w:ascii="Arial" w:hAnsi="Arial" w:cs="Arial"/>
        </w:rPr>
        <w:t>10.9.1.7.2 daucmfmain-MainFunc-LLR-002</w:t>
      </w:r>
      <w:bookmarkEnd w:id="1134"/>
      <w:bookmarkEnd w:id="1135"/>
    </w:p>
    <w:p w14:paraId="1F8B72ED" w14:textId="77777777" w:rsidR="009810C9" w:rsidRPr="0046756F" w:rsidRDefault="009810C9" w:rsidP="009810C9">
      <w:pPr>
        <w:rPr>
          <w:rFonts w:cs="Arial"/>
        </w:rPr>
      </w:pPr>
      <w:r w:rsidRPr="0046756F">
        <w:rPr>
          <w:rFonts w:cs="Arial"/>
        </w:rPr>
        <w:t>Requirement ID: H698-LLD-CMU-FNC-810</w:t>
      </w:r>
    </w:p>
    <w:p w14:paraId="43C4ABEA" w14:textId="77777777" w:rsidR="009810C9" w:rsidRPr="0046756F" w:rsidRDefault="009810C9" w:rsidP="009810C9">
      <w:pPr>
        <w:rPr>
          <w:rFonts w:cs="Arial"/>
        </w:rPr>
      </w:pPr>
    </w:p>
    <w:p w14:paraId="6B04043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perform Power Up Built-In-Test check by calling the function ‘PbitCheck’.</w:t>
      </w:r>
    </w:p>
    <w:p w14:paraId="14230535" w14:textId="77777777" w:rsidR="009810C9" w:rsidRPr="0046756F" w:rsidRDefault="00000000" w:rsidP="009810C9">
      <w:pPr>
        <w:rPr>
          <w:rFonts w:cs="Arial"/>
        </w:rPr>
      </w:pPr>
      <w:r>
        <w:rPr>
          <w:rFonts w:cs="Arial"/>
        </w:rPr>
        <w:pict w14:anchorId="142F412D">
          <v:rect id="_x0000_i1590" style="width:0;height:1.5pt" o:hralign="center" o:hrstd="t" o:hr="t" fillcolor="#a0a0a0" stroked="f"/>
        </w:pict>
      </w:r>
    </w:p>
    <w:p w14:paraId="1E8B7788" w14:textId="77777777" w:rsidR="009810C9" w:rsidRPr="0046756F" w:rsidRDefault="009810C9" w:rsidP="009810C9">
      <w:pPr>
        <w:pStyle w:val="Heading5"/>
        <w:rPr>
          <w:rFonts w:ascii="Arial" w:hAnsi="Arial" w:cs="Arial"/>
        </w:rPr>
      </w:pPr>
      <w:bookmarkStart w:id="1136" w:name="_Toc122795927"/>
      <w:bookmarkStart w:id="1137" w:name="_Toc158905977"/>
      <w:r w:rsidRPr="0046756F">
        <w:rPr>
          <w:rFonts w:ascii="Arial" w:hAnsi="Arial" w:cs="Arial"/>
        </w:rPr>
        <w:t>10.9.1.7.3 daucmfmain-MainFunc-LLR-003</w:t>
      </w:r>
      <w:bookmarkEnd w:id="1136"/>
      <w:bookmarkEnd w:id="1137"/>
    </w:p>
    <w:p w14:paraId="67755580" w14:textId="77777777" w:rsidR="009810C9" w:rsidRPr="0046756F" w:rsidRDefault="009810C9" w:rsidP="009810C9">
      <w:pPr>
        <w:rPr>
          <w:rFonts w:cs="Arial"/>
        </w:rPr>
      </w:pPr>
      <w:r w:rsidRPr="0046756F">
        <w:rPr>
          <w:rFonts w:cs="Arial"/>
        </w:rPr>
        <w:t>Requirement ID: H698-LLD-CMU-FNC-811</w:t>
      </w:r>
    </w:p>
    <w:p w14:paraId="1B5DF914" w14:textId="77777777" w:rsidR="009810C9" w:rsidRPr="0046756F" w:rsidRDefault="009810C9" w:rsidP="009810C9">
      <w:pPr>
        <w:rPr>
          <w:rFonts w:cs="Arial"/>
        </w:rPr>
      </w:pPr>
    </w:p>
    <w:p w14:paraId="7F29251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initialize the Kernel by calling function ‘OsInit’.</w:t>
      </w:r>
    </w:p>
    <w:p w14:paraId="6881DA38" w14:textId="77777777" w:rsidR="009810C9" w:rsidRPr="0046756F" w:rsidRDefault="00000000" w:rsidP="009810C9">
      <w:pPr>
        <w:rPr>
          <w:rFonts w:cs="Arial"/>
        </w:rPr>
      </w:pPr>
      <w:r>
        <w:rPr>
          <w:rFonts w:cs="Arial"/>
        </w:rPr>
        <w:pict w14:anchorId="73E40874">
          <v:rect id="_x0000_i1591" style="width:0;height:1.5pt" o:hralign="center" o:hrstd="t" o:hr="t" fillcolor="#a0a0a0" stroked="f"/>
        </w:pict>
      </w:r>
    </w:p>
    <w:p w14:paraId="589D8CF4" w14:textId="77777777" w:rsidR="009810C9" w:rsidRPr="0046756F" w:rsidRDefault="009810C9" w:rsidP="009810C9">
      <w:pPr>
        <w:pStyle w:val="Heading5"/>
        <w:rPr>
          <w:rFonts w:ascii="Arial" w:hAnsi="Arial" w:cs="Arial"/>
        </w:rPr>
      </w:pPr>
      <w:bookmarkStart w:id="1138" w:name="_Toc122795928"/>
      <w:bookmarkStart w:id="1139" w:name="_Toc158905978"/>
      <w:r w:rsidRPr="0046756F">
        <w:rPr>
          <w:rFonts w:ascii="Arial" w:hAnsi="Arial" w:cs="Arial"/>
        </w:rPr>
        <w:t>10.9.1.7.4 daucmfmain-MainFunc-LLR-004</w:t>
      </w:r>
      <w:bookmarkEnd w:id="1138"/>
      <w:bookmarkEnd w:id="1139"/>
    </w:p>
    <w:p w14:paraId="2F355B16" w14:textId="77777777" w:rsidR="009810C9" w:rsidRPr="0046756F" w:rsidRDefault="009810C9" w:rsidP="009810C9">
      <w:pPr>
        <w:rPr>
          <w:rFonts w:cs="Arial"/>
        </w:rPr>
      </w:pPr>
      <w:r w:rsidRPr="0046756F">
        <w:rPr>
          <w:rFonts w:cs="Arial"/>
        </w:rPr>
        <w:t>Requirement ID: H698-LLD-CMU-FNC-812</w:t>
      </w:r>
    </w:p>
    <w:p w14:paraId="2CF42ACB" w14:textId="77777777" w:rsidR="009810C9" w:rsidRPr="0046756F" w:rsidRDefault="009810C9" w:rsidP="009810C9">
      <w:pPr>
        <w:rPr>
          <w:rFonts w:cs="Arial"/>
        </w:rPr>
      </w:pPr>
    </w:p>
    <w:p w14:paraId="2E1A726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initialize the Init task by calling function ‘InitInit’.</w:t>
      </w:r>
    </w:p>
    <w:p w14:paraId="47A2DBC3" w14:textId="77777777" w:rsidR="009810C9" w:rsidRPr="0046756F" w:rsidRDefault="00000000" w:rsidP="009810C9">
      <w:pPr>
        <w:rPr>
          <w:rFonts w:cs="Arial"/>
        </w:rPr>
      </w:pPr>
      <w:r>
        <w:rPr>
          <w:rFonts w:cs="Arial"/>
        </w:rPr>
        <w:pict w14:anchorId="0E253152">
          <v:rect id="_x0000_i1592" style="width:0;height:1.5pt" o:hralign="center" o:hrstd="t" o:hr="t" fillcolor="#a0a0a0" stroked="f"/>
        </w:pict>
      </w:r>
    </w:p>
    <w:p w14:paraId="4DD5B097" w14:textId="77777777" w:rsidR="009810C9" w:rsidRPr="0046756F" w:rsidRDefault="009810C9" w:rsidP="009810C9">
      <w:pPr>
        <w:pStyle w:val="Heading5"/>
        <w:rPr>
          <w:rFonts w:ascii="Arial" w:hAnsi="Arial" w:cs="Arial"/>
        </w:rPr>
      </w:pPr>
      <w:bookmarkStart w:id="1140" w:name="_Toc122795929"/>
      <w:bookmarkStart w:id="1141" w:name="_Toc158905979"/>
      <w:r w:rsidRPr="0046756F">
        <w:rPr>
          <w:rFonts w:ascii="Arial" w:hAnsi="Arial" w:cs="Arial"/>
        </w:rPr>
        <w:t>10.9.1.7.5 daucmfmain-MainFunc-LLR-005</w:t>
      </w:r>
      <w:bookmarkEnd w:id="1140"/>
      <w:bookmarkEnd w:id="1141"/>
    </w:p>
    <w:p w14:paraId="19E46826" w14:textId="77777777" w:rsidR="009810C9" w:rsidRPr="0046756F" w:rsidRDefault="009810C9" w:rsidP="009810C9">
      <w:pPr>
        <w:rPr>
          <w:rFonts w:cs="Arial"/>
        </w:rPr>
      </w:pPr>
      <w:r w:rsidRPr="0046756F">
        <w:rPr>
          <w:rFonts w:cs="Arial"/>
        </w:rPr>
        <w:t>Requirement ID: H698-LLD-CMU-FNC-813</w:t>
      </w:r>
    </w:p>
    <w:p w14:paraId="6A7C44BB" w14:textId="77777777" w:rsidR="009810C9" w:rsidRPr="0046756F" w:rsidRDefault="009810C9" w:rsidP="009810C9">
      <w:pPr>
        <w:rPr>
          <w:rFonts w:cs="Arial"/>
        </w:rPr>
      </w:pPr>
    </w:p>
    <w:p w14:paraId="3C65AC5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start the Kernel by calling function ‘OsStart’.</w:t>
      </w:r>
    </w:p>
    <w:p w14:paraId="2391BA2F" w14:textId="77777777" w:rsidR="009810C9" w:rsidRPr="0046756F" w:rsidRDefault="00000000" w:rsidP="009810C9">
      <w:pPr>
        <w:rPr>
          <w:rFonts w:cs="Arial"/>
        </w:rPr>
      </w:pPr>
      <w:r>
        <w:rPr>
          <w:rFonts w:cs="Arial"/>
        </w:rPr>
        <w:pict w14:anchorId="43E1CEE9">
          <v:rect id="_x0000_i1593" style="width:0;height:1.5pt" o:hralign="center" o:hrstd="t" o:hr="t" fillcolor="#a0a0a0" stroked="f"/>
        </w:pict>
      </w:r>
    </w:p>
    <w:p w14:paraId="28A06D79" w14:textId="77777777" w:rsidR="009810C9" w:rsidRPr="0046756F" w:rsidRDefault="009810C9" w:rsidP="009810C9">
      <w:pPr>
        <w:pStyle w:val="Heading5"/>
        <w:rPr>
          <w:rFonts w:ascii="Arial" w:hAnsi="Arial" w:cs="Arial"/>
        </w:rPr>
      </w:pPr>
      <w:bookmarkStart w:id="1142" w:name="_Toc122795930"/>
      <w:bookmarkStart w:id="1143" w:name="_Toc158905980"/>
      <w:r w:rsidRPr="0046756F">
        <w:rPr>
          <w:rFonts w:ascii="Arial" w:hAnsi="Arial" w:cs="Arial"/>
        </w:rPr>
        <w:t>10.9.1.7.6 daucmfmain-MainFunc-LLR-006</w:t>
      </w:r>
      <w:bookmarkEnd w:id="1142"/>
      <w:bookmarkEnd w:id="1143"/>
    </w:p>
    <w:p w14:paraId="2D9490FA" w14:textId="77777777" w:rsidR="009810C9" w:rsidRPr="0046756F" w:rsidRDefault="009810C9" w:rsidP="009810C9">
      <w:pPr>
        <w:rPr>
          <w:rFonts w:cs="Arial"/>
        </w:rPr>
      </w:pPr>
      <w:r w:rsidRPr="0046756F">
        <w:rPr>
          <w:rFonts w:cs="Arial"/>
        </w:rPr>
        <w:t>Requirement ID: H698-LLD-CMU-FNC-814</w:t>
      </w:r>
    </w:p>
    <w:p w14:paraId="378A8E61" w14:textId="77777777" w:rsidR="009810C9" w:rsidRPr="0046756F" w:rsidRDefault="009810C9" w:rsidP="009810C9">
      <w:pPr>
        <w:rPr>
          <w:rFonts w:cs="Arial"/>
        </w:rPr>
      </w:pPr>
    </w:p>
    <w:p w14:paraId="5984E4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M_ZERO.</w:t>
      </w:r>
    </w:p>
    <w:p w14:paraId="5A43893E" w14:textId="77777777" w:rsidR="009810C9" w:rsidRPr="0046756F" w:rsidRDefault="00000000" w:rsidP="009810C9">
      <w:pPr>
        <w:rPr>
          <w:rFonts w:cs="Arial"/>
        </w:rPr>
      </w:pPr>
      <w:r>
        <w:rPr>
          <w:rFonts w:cs="Arial"/>
        </w:rPr>
        <w:pict w14:anchorId="48CB9C5B">
          <v:rect id="_x0000_i1594" style="width:0;height:1.5pt" o:hralign="center" o:hrstd="t" o:hr="t" fillcolor="#a0a0a0" stroked="f"/>
        </w:pict>
      </w:r>
    </w:p>
    <w:p w14:paraId="6BF4F56C" w14:textId="77777777" w:rsidR="009810C9" w:rsidRPr="0046756F" w:rsidRDefault="009810C9" w:rsidP="009810C9">
      <w:pPr>
        <w:pStyle w:val="Heading2"/>
      </w:pPr>
      <w:bookmarkStart w:id="1144" w:name="_Toc122795931"/>
      <w:bookmarkStart w:id="1145" w:name="_Toc158905981"/>
      <w:r w:rsidRPr="0046756F">
        <w:t>10.10 daucmfoscpu</w:t>
      </w:r>
      <w:bookmarkEnd w:id="1144"/>
      <w:bookmarkEnd w:id="1145"/>
    </w:p>
    <w:p w14:paraId="2F7831A3" w14:textId="77777777" w:rsidR="009810C9" w:rsidRPr="0046756F" w:rsidRDefault="009810C9" w:rsidP="009810C9">
      <w:pPr>
        <w:rPr>
          <w:rFonts w:cs="Arial"/>
        </w:rPr>
      </w:pPr>
    </w:p>
    <w:p w14:paraId="3115085E"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daucmfoscpu module defines the OS Task creation function.</w:t>
      </w:r>
    </w:p>
    <w:p w14:paraId="0EEEC2F0" w14:textId="77777777" w:rsidR="009810C9" w:rsidRPr="0046756F" w:rsidRDefault="00000000" w:rsidP="009810C9">
      <w:pPr>
        <w:rPr>
          <w:rFonts w:cs="Arial"/>
        </w:rPr>
      </w:pPr>
      <w:r>
        <w:rPr>
          <w:rFonts w:cs="Arial"/>
        </w:rPr>
        <w:pict w14:anchorId="463A357C">
          <v:rect id="_x0000_i1595" style="width:0;height:1.5pt" o:hralign="center" o:hrstd="t" o:hr="t" fillcolor="#a0a0a0" stroked="f"/>
        </w:pict>
      </w:r>
    </w:p>
    <w:p w14:paraId="78B91AEB" w14:textId="77777777" w:rsidR="009810C9" w:rsidRPr="0046756F" w:rsidRDefault="009810C9" w:rsidP="009810C9">
      <w:pPr>
        <w:pStyle w:val="Heading3"/>
      </w:pPr>
      <w:bookmarkStart w:id="1146" w:name="_Toc122795932"/>
      <w:bookmarkStart w:id="1147" w:name="_Toc158905982"/>
      <w:r w:rsidRPr="0046756F">
        <w:t>10.10.1 OsTaskCreate</w:t>
      </w:r>
      <w:bookmarkEnd w:id="1146"/>
      <w:bookmarkEnd w:id="1147"/>
    </w:p>
    <w:p w14:paraId="704AB03D" w14:textId="77777777" w:rsidR="009810C9" w:rsidRPr="0046756F" w:rsidRDefault="009810C9" w:rsidP="009810C9">
      <w:pPr>
        <w:rPr>
          <w:rFonts w:cs="Arial"/>
        </w:rPr>
      </w:pPr>
    </w:p>
    <w:p w14:paraId="7C581290"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OsTaskCreate will follow in the sub sections.</w:t>
      </w:r>
    </w:p>
    <w:p w14:paraId="59CD08A2" w14:textId="77777777" w:rsidR="009810C9" w:rsidRPr="0046756F" w:rsidRDefault="00000000" w:rsidP="009810C9">
      <w:pPr>
        <w:rPr>
          <w:rFonts w:cs="Arial"/>
        </w:rPr>
      </w:pPr>
      <w:r>
        <w:rPr>
          <w:rFonts w:cs="Arial"/>
        </w:rPr>
        <w:pict w14:anchorId="4222BB80">
          <v:rect id="_x0000_i1596" style="width:0;height:1.5pt" o:hralign="center" o:hrstd="t" o:hr="t" fillcolor="#a0a0a0" stroked="f"/>
        </w:pict>
      </w:r>
    </w:p>
    <w:p w14:paraId="29D12577" w14:textId="77777777" w:rsidR="009810C9" w:rsidRPr="0046756F" w:rsidRDefault="009810C9" w:rsidP="009810C9">
      <w:pPr>
        <w:pStyle w:val="Heading4"/>
        <w:rPr>
          <w:rFonts w:ascii="Arial" w:hAnsi="Arial" w:cs="Arial"/>
        </w:rPr>
      </w:pPr>
      <w:bookmarkStart w:id="1148" w:name="_Toc122795933"/>
      <w:bookmarkStart w:id="1149" w:name="_Toc158905983"/>
      <w:r w:rsidRPr="0046756F">
        <w:rPr>
          <w:rFonts w:ascii="Arial" w:hAnsi="Arial" w:cs="Arial"/>
        </w:rPr>
        <w:t>10.10.1.1 Brief Description</w:t>
      </w:r>
      <w:bookmarkEnd w:id="1148"/>
      <w:bookmarkEnd w:id="1149"/>
    </w:p>
    <w:p w14:paraId="57970E4F" w14:textId="77777777" w:rsidR="009810C9" w:rsidRPr="0046756F" w:rsidRDefault="009810C9" w:rsidP="009810C9">
      <w:pPr>
        <w:rPr>
          <w:rFonts w:cs="Arial"/>
        </w:rPr>
      </w:pPr>
    </w:p>
    <w:p w14:paraId="590CE2D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OsTaskCreate creates a task to be managed by µC/OS. Tasks can either be created prior to the start of multitasking or by a running task. A task cannot be created by an ISR.</w:t>
      </w:r>
    </w:p>
    <w:p w14:paraId="5E67FCEB" w14:textId="77777777" w:rsidR="009810C9" w:rsidRPr="0046756F" w:rsidRDefault="00000000" w:rsidP="009810C9">
      <w:pPr>
        <w:rPr>
          <w:rFonts w:cs="Arial"/>
        </w:rPr>
      </w:pPr>
      <w:r>
        <w:rPr>
          <w:rFonts w:cs="Arial"/>
        </w:rPr>
        <w:pict w14:anchorId="497FF517">
          <v:rect id="_x0000_i1597" style="width:0;height:1.5pt" o:hralign="center" o:hrstd="t" o:hr="t" fillcolor="#a0a0a0" stroked="f"/>
        </w:pict>
      </w:r>
    </w:p>
    <w:p w14:paraId="565EABE5" w14:textId="77777777" w:rsidR="009810C9" w:rsidRPr="0046756F" w:rsidRDefault="009810C9" w:rsidP="009810C9">
      <w:pPr>
        <w:pStyle w:val="Heading4"/>
        <w:rPr>
          <w:rFonts w:ascii="Arial" w:hAnsi="Arial" w:cs="Arial"/>
        </w:rPr>
      </w:pPr>
      <w:bookmarkStart w:id="1150" w:name="_Toc122795934"/>
      <w:bookmarkStart w:id="1151" w:name="_Toc158905984"/>
      <w:r w:rsidRPr="0046756F">
        <w:rPr>
          <w:rFonts w:ascii="Arial" w:hAnsi="Arial" w:cs="Arial"/>
        </w:rPr>
        <w:t>10.10.1.2 List of HLRs allocated</w:t>
      </w:r>
      <w:bookmarkEnd w:id="1150"/>
      <w:bookmarkEnd w:id="1151"/>
    </w:p>
    <w:p w14:paraId="08F558F2" w14:textId="77777777" w:rsidR="009810C9" w:rsidRPr="0046756F" w:rsidRDefault="009810C9" w:rsidP="009810C9">
      <w:pPr>
        <w:rPr>
          <w:rFonts w:cs="Arial"/>
        </w:rPr>
      </w:pPr>
    </w:p>
    <w:p w14:paraId="4761ECD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12C7E566" w14:textId="77777777" w:rsidR="009810C9" w:rsidRPr="0046756F" w:rsidRDefault="00000000" w:rsidP="009810C9">
      <w:pPr>
        <w:rPr>
          <w:rFonts w:cs="Arial"/>
        </w:rPr>
      </w:pPr>
      <w:r>
        <w:rPr>
          <w:rFonts w:cs="Arial"/>
        </w:rPr>
        <w:pict w14:anchorId="4CEA5A28">
          <v:rect id="_x0000_i1598" style="width:0;height:1.5pt" o:hralign="center" o:hrstd="t" o:hr="t" fillcolor="#a0a0a0" stroked="f"/>
        </w:pict>
      </w:r>
    </w:p>
    <w:p w14:paraId="19B8461C" w14:textId="77777777" w:rsidR="009810C9" w:rsidRPr="0046756F" w:rsidRDefault="009810C9" w:rsidP="009810C9">
      <w:pPr>
        <w:pStyle w:val="Heading4"/>
        <w:rPr>
          <w:rFonts w:ascii="Arial" w:hAnsi="Arial" w:cs="Arial"/>
        </w:rPr>
      </w:pPr>
      <w:bookmarkStart w:id="1152" w:name="_Toc122795935"/>
      <w:bookmarkStart w:id="1153" w:name="_Toc158905985"/>
      <w:r w:rsidRPr="0046756F">
        <w:rPr>
          <w:rFonts w:ascii="Arial" w:hAnsi="Arial" w:cs="Arial"/>
        </w:rPr>
        <w:t>10.10.1.3 List of global variables accessed and modified</w:t>
      </w:r>
      <w:bookmarkEnd w:id="1152"/>
      <w:bookmarkEnd w:id="1153"/>
    </w:p>
    <w:p w14:paraId="4D6661A9" w14:textId="77777777" w:rsidR="009810C9" w:rsidRPr="0046756F" w:rsidRDefault="009810C9" w:rsidP="009810C9">
      <w:pPr>
        <w:rPr>
          <w:rFonts w:cs="Arial"/>
        </w:rPr>
      </w:pPr>
    </w:p>
    <w:p w14:paraId="6BBD60CA" w14:textId="77777777" w:rsidR="009810C9" w:rsidRPr="0046756F" w:rsidRDefault="009810C9" w:rsidP="009810C9">
      <w:pPr>
        <w:widowControl w:val="0"/>
        <w:autoSpaceDE w:val="0"/>
        <w:autoSpaceDN w:val="0"/>
        <w:adjustRightInd w:val="0"/>
        <w:rPr>
          <w:rFonts w:cs="Arial"/>
        </w:rPr>
      </w:pPr>
      <w:r w:rsidRPr="0046756F">
        <w:rPr>
          <w:rFonts w:cs="Arial"/>
        </w:rPr>
        <w:t>Accessed : Os_tcb_prio_tbl</w:t>
      </w:r>
    </w:p>
    <w:p w14:paraId="5B3721C3" w14:textId="77777777" w:rsidR="009810C9" w:rsidRPr="0046756F" w:rsidRDefault="009810C9" w:rsidP="009810C9">
      <w:pPr>
        <w:widowControl w:val="0"/>
        <w:autoSpaceDE w:val="0"/>
        <w:autoSpaceDN w:val="0"/>
        <w:adjustRightInd w:val="0"/>
        <w:ind w:firstLine="720"/>
        <w:rPr>
          <w:rFonts w:cs="Arial"/>
        </w:rPr>
      </w:pPr>
      <w:r w:rsidRPr="0046756F">
        <w:rPr>
          <w:rFonts w:cs="Arial"/>
        </w:rPr>
        <w:t xml:space="preserve">      Os_running</w:t>
      </w:r>
    </w:p>
    <w:p w14:paraId="6D1723C2" w14:textId="77777777" w:rsidR="009810C9" w:rsidRPr="0046756F" w:rsidRDefault="009810C9" w:rsidP="009810C9">
      <w:pPr>
        <w:widowControl w:val="0"/>
        <w:autoSpaceDE w:val="0"/>
        <w:autoSpaceDN w:val="0"/>
        <w:adjustRightInd w:val="0"/>
        <w:ind w:firstLine="720"/>
        <w:rPr>
          <w:rFonts w:cs="Arial"/>
        </w:rPr>
      </w:pPr>
      <w:r w:rsidRPr="0046756F">
        <w:rPr>
          <w:rFonts w:cs="Arial"/>
        </w:rPr>
        <w:t xml:space="preserve">      U32_critical_sr</w:t>
      </w:r>
    </w:p>
    <w:p w14:paraId="2BC3B53A"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U32_critical_sr</w:t>
      </w:r>
    </w:p>
    <w:p w14:paraId="0E0C2D58" w14:textId="77777777" w:rsidR="009810C9" w:rsidRPr="0046756F" w:rsidRDefault="00000000" w:rsidP="009810C9">
      <w:pPr>
        <w:rPr>
          <w:rFonts w:cs="Arial"/>
        </w:rPr>
      </w:pPr>
      <w:r>
        <w:rPr>
          <w:rFonts w:cs="Arial"/>
        </w:rPr>
        <w:pict w14:anchorId="55919276">
          <v:rect id="_x0000_i1599" style="width:0;height:1.5pt" o:hralign="center" o:hrstd="t" o:hr="t" fillcolor="#a0a0a0" stroked="f"/>
        </w:pict>
      </w:r>
    </w:p>
    <w:p w14:paraId="04343016" w14:textId="77777777" w:rsidR="009810C9" w:rsidRPr="0046756F" w:rsidRDefault="009810C9" w:rsidP="009810C9">
      <w:pPr>
        <w:pStyle w:val="Heading4"/>
        <w:rPr>
          <w:rFonts w:ascii="Arial" w:hAnsi="Arial" w:cs="Arial"/>
        </w:rPr>
      </w:pPr>
      <w:bookmarkStart w:id="1154" w:name="_Toc122795936"/>
      <w:bookmarkStart w:id="1155" w:name="_Toc158905986"/>
      <w:r w:rsidRPr="0046756F">
        <w:rPr>
          <w:rFonts w:ascii="Arial" w:hAnsi="Arial" w:cs="Arial"/>
        </w:rPr>
        <w:t>10.10.1.4 Parameter list (Input/Output)</w:t>
      </w:r>
      <w:bookmarkEnd w:id="1154"/>
      <w:bookmarkEnd w:id="1155"/>
    </w:p>
    <w:p w14:paraId="6125686C" w14:textId="77777777" w:rsidR="009810C9" w:rsidRPr="0046756F" w:rsidRDefault="009810C9" w:rsidP="009810C9">
      <w:pPr>
        <w:rPr>
          <w:rFonts w:cs="Arial"/>
        </w:rPr>
      </w:pPr>
    </w:p>
    <w:p w14:paraId="7323EC6B" w14:textId="77777777" w:rsidR="009810C9" w:rsidRPr="0046756F" w:rsidRDefault="009810C9" w:rsidP="009810C9">
      <w:pPr>
        <w:widowControl w:val="0"/>
        <w:autoSpaceDE w:val="0"/>
        <w:autoSpaceDN w:val="0"/>
        <w:adjustRightInd w:val="0"/>
        <w:rPr>
          <w:rFonts w:cs="Arial"/>
        </w:rPr>
      </w:pPr>
      <w:r w:rsidRPr="0046756F">
        <w:rPr>
          <w:rFonts w:cs="Arial"/>
        </w:rPr>
        <w:t>Inputs:       void (*ptask)(void *dptr) - function pointer to the task</w:t>
      </w:r>
    </w:p>
    <w:p w14:paraId="4431C85F" w14:textId="77777777" w:rsidR="009810C9" w:rsidRPr="0046756F" w:rsidRDefault="009810C9" w:rsidP="009810C9">
      <w:pPr>
        <w:widowControl w:val="0"/>
        <w:autoSpaceDE w:val="0"/>
        <w:autoSpaceDN w:val="0"/>
        <w:adjustRightInd w:val="0"/>
        <w:rPr>
          <w:rFonts w:cs="Arial"/>
        </w:rPr>
      </w:pPr>
      <w:r w:rsidRPr="0046756F">
        <w:rPr>
          <w:rFonts w:cs="Arial"/>
        </w:rPr>
        <w:t xml:space="preserve">                  void *pdata – pointer to task parameters</w:t>
      </w:r>
    </w:p>
    <w:p w14:paraId="44E0B5F5" w14:textId="77777777" w:rsidR="009810C9" w:rsidRPr="0046756F" w:rsidRDefault="009810C9" w:rsidP="009810C9">
      <w:pPr>
        <w:widowControl w:val="0"/>
        <w:autoSpaceDE w:val="0"/>
        <w:autoSpaceDN w:val="0"/>
        <w:adjustRightInd w:val="0"/>
        <w:rPr>
          <w:rFonts w:cs="Arial"/>
        </w:rPr>
      </w:pPr>
      <w:r w:rsidRPr="0046756F">
        <w:rPr>
          <w:rFonts w:cs="Arial"/>
        </w:rPr>
        <w:t xml:space="preserve">                  T_UINT8 u8_prio - task priority</w:t>
      </w:r>
    </w:p>
    <w:p w14:paraId="7BB162D9" w14:textId="77777777" w:rsidR="009810C9" w:rsidRPr="0046756F" w:rsidRDefault="009810C9" w:rsidP="009810C9">
      <w:pPr>
        <w:widowControl w:val="0"/>
        <w:autoSpaceDE w:val="0"/>
        <w:autoSpaceDN w:val="0"/>
        <w:adjustRightInd w:val="0"/>
        <w:rPr>
          <w:rFonts w:cs="Arial"/>
        </w:rPr>
      </w:pPr>
      <w:r w:rsidRPr="0046756F">
        <w:rPr>
          <w:rFonts w:cs="Arial"/>
        </w:rPr>
        <w:t xml:space="preserve">                  void *pt_os – pointer to top of stack</w:t>
      </w:r>
    </w:p>
    <w:p w14:paraId="5F2A1FC8"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E122CB8" w14:textId="77777777" w:rsidR="009810C9" w:rsidRPr="0046756F" w:rsidRDefault="00000000" w:rsidP="009810C9">
      <w:pPr>
        <w:rPr>
          <w:rFonts w:cs="Arial"/>
        </w:rPr>
      </w:pPr>
      <w:r>
        <w:rPr>
          <w:rFonts w:cs="Arial"/>
        </w:rPr>
        <w:pict w14:anchorId="4CACA237">
          <v:rect id="_x0000_i1600" style="width:0;height:1.5pt" o:hralign="center" o:hrstd="t" o:hr="t" fillcolor="#a0a0a0" stroked="f"/>
        </w:pict>
      </w:r>
    </w:p>
    <w:p w14:paraId="4A4A92B8" w14:textId="77777777" w:rsidR="009810C9" w:rsidRPr="0046756F" w:rsidRDefault="009810C9" w:rsidP="009810C9">
      <w:pPr>
        <w:pStyle w:val="Heading4"/>
        <w:rPr>
          <w:rFonts w:ascii="Arial" w:hAnsi="Arial" w:cs="Arial"/>
        </w:rPr>
      </w:pPr>
      <w:bookmarkStart w:id="1156" w:name="_Toc122795937"/>
      <w:bookmarkStart w:id="1157" w:name="_Toc158905987"/>
      <w:r w:rsidRPr="0046756F">
        <w:rPr>
          <w:rFonts w:ascii="Arial" w:hAnsi="Arial" w:cs="Arial"/>
        </w:rPr>
        <w:t>10.10.1.5 Return Value</w:t>
      </w:r>
      <w:bookmarkEnd w:id="1156"/>
      <w:bookmarkEnd w:id="1157"/>
    </w:p>
    <w:p w14:paraId="29EB6AB2" w14:textId="77777777" w:rsidR="009810C9" w:rsidRPr="0046756F" w:rsidRDefault="009810C9" w:rsidP="009810C9">
      <w:pPr>
        <w:rPr>
          <w:rFonts w:cs="Arial"/>
        </w:rPr>
      </w:pPr>
    </w:p>
    <w:p w14:paraId="4768FDF0" w14:textId="77777777" w:rsidR="009810C9" w:rsidRPr="0046756F" w:rsidRDefault="009810C9" w:rsidP="009810C9">
      <w:pPr>
        <w:widowControl w:val="0"/>
        <w:autoSpaceDE w:val="0"/>
        <w:autoSpaceDN w:val="0"/>
        <w:adjustRightInd w:val="0"/>
        <w:rPr>
          <w:rFonts w:cs="Arial"/>
        </w:rPr>
      </w:pPr>
      <w:r w:rsidRPr="0046756F">
        <w:rPr>
          <w:rFonts w:cs="Arial"/>
        </w:rPr>
        <w:t>T_UINT8 - returns task creation status</w:t>
      </w:r>
    </w:p>
    <w:p w14:paraId="21E2C0C6" w14:textId="77777777" w:rsidR="009810C9" w:rsidRPr="0046756F" w:rsidRDefault="009810C9" w:rsidP="009810C9">
      <w:pPr>
        <w:widowControl w:val="0"/>
        <w:autoSpaceDE w:val="0"/>
        <w:autoSpaceDN w:val="0"/>
        <w:adjustRightInd w:val="0"/>
        <w:rPr>
          <w:rFonts w:cs="Arial"/>
        </w:rPr>
      </w:pPr>
      <w:r w:rsidRPr="0046756F">
        <w:rPr>
          <w:rFonts w:cs="Arial"/>
        </w:rPr>
        <w:t>M_OS_NO_ERR - Task created successfully</w:t>
      </w:r>
    </w:p>
    <w:p w14:paraId="130A2494" w14:textId="77777777" w:rsidR="009810C9" w:rsidRPr="0046756F" w:rsidRDefault="009810C9" w:rsidP="009810C9">
      <w:pPr>
        <w:widowControl w:val="0"/>
        <w:autoSpaceDE w:val="0"/>
        <w:autoSpaceDN w:val="0"/>
        <w:adjustRightInd w:val="0"/>
        <w:rPr>
          <w:rFonts w:cs="Arial"/>
        </w:rPr>
      </w:pPr>
      <w:r w:rsidRPr="0046756F">
        <w:rPr>
          <w:rFonts w:cs="Arial"/>
        </w:rPr>
        <w:t>M_OS_PRIO_EXIST - Task already exists</w:t>
      </w:r>
    </w:p>
    <w:p w14:paraId="072A018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M_OS_PRIO_INVALID - priority is higher than the maximum allowed</w:t>
      </w:r>
    </w:p>
    <w:p w14:paraId="718987FC" w14:textId="77777777" w:rsidR="009810C9" w:rsidRPr="0046756F" w:rsidRDefault="00000000" w:rsidP="009810C9">
      <w:pPr>
        <w:rPr>
          <w:rFonts w:cs="Arial"/>
        </w:rPr>
      </w:pPr>
      <w:r>
        <w:rPr>
          <w:rFonts w:cs="Arial"/>
        </w:rPr>
        <w:pict w14:anchorId="15D800A8">
          <v:rect id="_x0000_i1601" style="width:0;height:1.5pt" o:hralign="center" o:hrstd="t" o:hr="t" fillcolor="#a0a0a0" stroked="f"/>
        </w:pict>
      </w:r>
    </w:p>
    <w:p w14:paraId="4432B69F" w14:textId="77777777" w:rsidR="009810C9" w:rsidRPr="0046756F" w:rsidRDefault="009810C9" w:rsidP="009810C9">
      <w:pPr>
        <w:pStyle w:val="Heading4"/>
        <w:rPr>
          <w:rFonts w:ascii="Arial" w:hAnsi="Arial" w:cs="Arial"/>
        </w:rPr>
      </w:pPr>
      <w:bookmarkStart w:id="1158" w:name="_Toc122795938"/>
      <w:bookmarkStart w:id="1159" w:name="_Toc158905988"/>
      <w:r w:rsidRPr="0046756F">
        <w:rPr>
          <w:rFonts w:ascii="Arial" w:hAnsi="Arial" w:cs="Arial"/>
        </w:rPr>
        <w:t>10.10.1.6 Other CSUs called by this CSU</w:t>
      </w:r>
      <w:bookmarkEnd w:id="1158"/>
      <w:bookmarkEnd w:id="1159"/>
    </w:p>
    <w:p w14:paraId="6894D723" w14:textId="77777777" w:rsidR="009810C9" w:rsidRPr="0046756F" w:rsidRDefault="009810C9" w:rsidP="009810C9">
      <w:pPr>
        <w:rPr>
          <w:rFonts w:cs="Arial"/>
        </w:rPr>
      </w:pPr>
    </w:p>
    <w:p w14:paraId="310E50B4" w14:textId="77777777" w:rsidR="009810C9" w:rsidRPr="0046756F" w:rsidRDefault="009810C9" w:rsidP="009810C9">
      <w:pPr>
        <w:widowControl w:val="0"/>
        <w:autoSpaceDE w:val="0"/>
        <w:autoSpaceDN w:val="0"/>
        <w:adjustRightInd w:val="0"/>
        <w:rPr>
          <w:rFonts w:cs="Arial"/>
        </w:rPr>
      </w:pPr>
      <w:r w:rsidRPr="0046756F">
        <w:rPr>
          <w:rFonts w:cs="Arial"/>
        </w:rPr>
        <w:t>OsSched</w:t>
      </w:r>
    </w:p>
    <w:p w14:paraId="0D3ACDF4" w14:textId="77777777" w:rsidR="009810C9" w:rsidRPr="0046756F" w:rsidRDefault="009810C9" w:rsidP="009810C9">
      <w:pPr>
        <w:widowControl w:val="0"/>
        <w:autoSpaceDE w:val="0"/>
        <w:autoSpaceDN w:val="0"/>
        <w:adjustRightInd w:val="0"/>
        <w:rPr>
          <w:rFonts w:cs="Arial"/>
        </w:rPr>
      </w:pPr>
      <w:r w:rsidRPr="0046756F">
        <w:rPr>
          <w:rFonts w:cs="Arial"/>
        </w:rPr>
        <w:t>OsTcbInit</w:t>
      </w:r>
    </w:p>
    <w:p w14:paraId="23FBC4D6"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0CBB0C41"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7ED1CA2A" w14:textId="77777777" w:rsidR="009810C9" w:rsidRPr="0046756F" w:rsidRDefault="009810C9" w:rsidP="009810C9">
      <w:pPr>
        <w:widowControl w:val="0"/>
        <w:autoSpaceDE w:val="0"/>
        <w:autoSpaceDN w:val="0"/>
        <w:adjustRightInd w:val="0"/>
        <w:rPr>
          <w:rFonts w:cs="Arial"/>
        </w:rPr>
      </w:pPr>
      <w:r w:rsidRPr="0046756F">
        <w:rPr>
          <w:rFonts w:cs="Arial"/>
        </w:rPr>
        <w:t>RestoreStatusReg</w:t>
      </w:r>
    </w:p>
    <w:p w14:paraId="5145A212"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77676D45" w14:textId="77777777" w:rsidR="009810C9" w:rsidRPr="0046756F" w:rsidRDefault="00000000" w:rsidP="009810C9">
      <w:pPr>
        <w:rPr>
          <w:rFonts w:cs="Arial"/>
        </w:rPr>
      </w:pPr>
      <w:r>
        <w:rPr>
          <w:rFonts w:cs="Arial"/>
        </w:rPr>
        <w:pict w14:anchorId="1A9DFD5B">
          <v:rect id="_x0000_i1602" style="width:0;height:1.5pt" o:hralign="center" o:hrstd="t" o:hr="t" fillcolor="#a0a0a0" stroked="f"/>
        </w:pict>
      </w:r>
    </w:p>
    <w:p w14:paraId="55D7DD03" w14:textId="77777777" w:rsidR="009810C9" w:rsidRPr="0046756F" w:rsidRDefault="009810C9" w:rsidP="009810C9">
      <w:pPr>
        <w:pStyle w:val="Heading4"/>
        <w:rPr>
          <w:rFonts w:ascii="Arial" w:hAnsi="Arial" w:cs="Arial"/>
        </w:rPr>
      </w:pPr>
      <w:bookmarkStart w:id="1160" w:name="_Toc122795939"/>
      <w:bookmarkStart w:id="1161" w:name="_Toc158905989"/>
      <w:r w:rsidRPr="0046756F">
        <w:rPr>
          <w:rFonts w:ascii="Arial" w:hAnsi="Arial" w:cs="Arial"/>
        </w:rPr>
        <w:t>10.10.1.7 Description of list of LLRs allocated</w:t>
      </w:r>
      <w:bookmarkEnd w:id="1160"/>
      <w:bookmarkEnd w:id="1161"/>
    </w:p>
    <w:p w14:paraId="55469A20" w14:textId="77777777" w:rsidR="009810C9" w:rsidRPr="0046756F" w:rsidRDefault="009810C9" w:rsidP="009810C9">
      <w:pPr>
        <w:rPr>
          <w:rFonts w:cs="Arial"/>
        </w:rPr>
      </w:pPr>
    </w:p>
    <w:p w14:paraId="109395E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OsTaskCreate.</w:t>
      </w:r>
    </w:p>
    <w:p w14:paraId="08EA249F" w14:textId="77777777" w:rsidR="009810C9" w:rsidRPr="0046756F" w:rsidRDefault="00000000" w:rsidP="009810C9">
      <w:pPr>
        <w:rPr>
          <w:rFonts w:cs="Arial"/>
        </w:rPr>
      </w:pPr>
      <w:r>
        <w:rPr>
          <w:rFonts w:cs="Arial"/>
        </w:rPr>
        <w:pict w14:anchorId="3A0D5B1C">
          <v:rect id="_x0000_i1603" style="width:0;height:1.5pt" o:hralign="center" o:hrstd="t" o:hr="t" fillcolor="#a0a0a0" stroked="f"/>
        </w:pict>
      </w:r>
    </w:p>
    <w:p w14:paraId="198BA49B" w14:textId="77777777" w:rsidR="009810C9" w:rsidRPr="0046756F" w:rsidRDefault="009810C9" w:rsidP="009810C9">
      <w:pPr>
        <w:pStyle w:val="Heading5"/>
        <w:rPr>
          <w:rFonts w:ascii="Arial" w:hAnsi="Arial" w:cs="Arial"/>
        </w:rPr>
      </w:pPr>
      <w:bookmarkStart w:id="1162" w:name="_Toc122795940"/>
      <w:bookmarkStart w:id="1163" w:name="_Toc158905990"/>
      <w:r w:rsidRPr="0046756F">
        <w:rPr>
          <w:rFonts w:ascii="Arial" w:hAnsi="Arial" w:cs="Arial"/>
        </w:rPr>
        <w:t>10.10.1.7.1 daucmfoscpu-OsTaskCreate-LLR-001</w:t>
      </w:r>
      <w:bookmarkEnd w:id="1162"/>
      <w:bookmarkEnd w:id="1163"/>
    </w:p>
    <w:p w14:paraId="1D3694AB" w14:textId="77777777" w:rsidR="009810C9" w:rsidRPr="0046756F" w:rsidRDefault="009810C9" w:rsidP="009810C9">
      <w:pPr>
        <w:rPr>
          <w:rFonts w:cs="Arial"/>
        </w:rPr>
      </w:pPr>
      <w:r w:rsidRPr="0046756F">
        <w:rPr>
          <w:rFonts w:cs="Arial"/>
        </w:rPr>
        <w:t>Requirement ID: H698-LLD-CMU-FNC-824</w:t>
      </w:r>
    </w:p>
    <w:p w14:paraId="51F22D1A" w14:textId="77777777" w:rsidR="009810C9" w:rsidRPr="0046756F" w:rsidRDefault="009810C9" w:rsidP="009810C9">
      <w:pPr>
        <w:rPr>
          <w:rFonts w:cs="Arial"/>
        </w:rPr>
      </w:pPr>
    </w:p>
    <w:p w14:paraId="52B9152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M_OS_PRIO_INVALID if u8_prio is higher than the maximum allowed(M_OS_LOWEST_PRIO) otherwise do nothing.</w:t>
      </w:r>
    </w:p>
    <w:p w14:paraId="216CBFA0" w14:textId="77777777" w:rsidR="009810C9" w:rsidRPr="0046756F" w:rsidRDefault="00000000" w:rsidP="009810C9">
      <w:pPr>
        <w:rPr>
          <w:rFonts w:cs="Arial"/>
        </w:rPr>
      </w:pPr>
      <w:r>
        <w:rPr>
          <w:rFonts w:cs="Arial"/>
        </w:rPr>
        <w:pict w14:anchorId="2D6D0CDA">
          <v:rect id="_x0000_i1604" style="width:0;height:1.5pt" o:hralign="center" o:hrstd="t" o:hr="t" fillcolor="#a0a0a0" stroked="f"/>
        </w:pict>
      </w:r>
    </w:p>
    <w:p w14:paraId="640023C8" w14:textId="77777777" w:rsidR="009810C9" w:rsidRPr="0046756F" w:rsidRDefault="009810C9" w:rsidP="009810C9">
      <w:pPr>
        <w:pStyle w:val="Heading5"/>
        <w:rPr>
          <w:rFonts w:ascii="Arial" w:hAnsi="Arial" w:cs="Arial"/>
        </w:rPr>
      </w:pPr>
      <w:bookmarkStart w:id="1164" w:name="_Toc122795941"/>
      <w:bookmarkStart w:id="1165" w:name="_Toc158905991"/>
      <w:r w:rsidRPr="0046756F">
        <w:rPr>
          <w:rFonts w:ascii="Arial" w:hAnsi="Arial" w:cs="Arial"/>
        </w:rPr>
        <w:t>10.10.1.7.2 daucmfoscpu-OsTaskCreate-LLR-002</w:t>
      </w:r>
      <w:bookmarkEnd w:id="1164"/>
      <w:bookmarkEnd w:id="1165"/>
    </w:p>
    <w:p w14:paraId="74699482" w14:textId="77777777" w:rsidR="009810C9" w:rsidRPr="0046756F" w:rsidRDefault="009810C9" w:rsidP="009810C9">
      <w:pPr>
        <w:rPr>
          <w:rFonts w:cs="Arial"/>
        </w:rPr>
      </w:pPr>
      <w:r w:rsidRPr="0046756F">
        <w:rPr>
          <w:rFonts w:cs="Arial"/>
        </w:rPr>
        <w:t>Requirement ID: H698-LLD-CMU-FNC-825</w:t>
      </w:r>
    </w:p>
    <w:p w14:paraId="11732BCD" w14:textId="77777777" w:rsidR="009810C9" w:rsidRPr="0046756F" w:rsidRDefault="009810C9" w:rsidP="009810C9">
      <w:pPr>
        <w:rPr>
          <w:rFonts w:cs="Arial"/>
        </w:rPr>
      </w:pPr>
    </w:p>
    <w:p w14:paraId="0A64129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U32_critical_sr to return value of ‘SaveStatusReg’ (M_OS_ENTER_CRITICAL) to disable interrupts.</w:t>
      </w:r>
    </w:p>
    <w:p w14:paraId="3C2A10C2" w14:textId="77777777" w:rsidR="009810C9" w:rsidRPr="0046756F" w:rsidRDefault="00000000" w:rsidP="009810C9">
      <w:pPr>
        <w:rPr>
          <w:rFonts w:cs="Arial"/>
        </w:rPr>
      </w:pPr>
      <w:r>
        <w:rPr>
          <w:rFonts w:cs="Arial"/>
        </w:rPr>
        <w:pict w14:anchorId="4B92CC34">
          <v:rect id="_x0000_i1605" style="width:0;height:1.5pt" o:hralign="center" o:hrstd="t" o:hr="t" fillcolor="#a0a0a0" stroked="f"/>
        </w:pict>
      </w:r>
    </w:p>
    <w:p w14:paraId="34D1BD84" w14:textId="77777777" w:rsidR="009810C9" w:rsidRPr="0046756F" w:rsidRDefault="009810C9" w:rsidP="009810C9">
      <w:pPr>
        <w:pStyle w:val="Heading5"/>
        <w:rPr>
          <w:rFonts w:ascii="Arial" w:hAnsi="Arial" w:cs="Arial"/>
        </w:rPr>
      </w:pPr>
      <w:bookmarkStart w:id="1166" w:name="_Toc122795942"/>
      <w:bookmarkStart w:id="1167" w:name="_Toc158905992"/>
      <w:r w:rsidRPr="0046756F">
        <w:rPr>
          <w:rFonts w:ascii="Arial" w:hAnsi="Arial" w:cs="Arial"/>
        </w:rPr>
        <w:t>10.10.1.7.3 daucmfoscpu-OsTaskCreate-LLR-003</w:t>
      </w:r>
      <w:bookmarkEnd w:id="1166"/>
      <w:bookmarkEnd w:id="1167"/>
    </w:p>
    <w:p w14:paraId="6D603F07" w14:textId="77777777" w:rsidR="009810C9" w:rsidRPr="0046756F" w:rsidRDefault="009810C9" w:rsidP="009810C9">
      <w:pPr>
        <w:rPr>
          <w:rFonts w:cs="Arial"/>
        </w:rPr>
      </w:pPr>
      <w:r w:rsidRPr="0046756F">
        <w:rPr>
          <w:rFonts w:cs="Arial"/>
        </w:rPr>
        <w:t>Requirement ID: H698-LLD-CMU-FNC-826</w:t>
      </w:r>
    </w:p>
    <w:p w14:paraId="205ED3B9" w14:textId="77777777" w:rsidR="009810C9" w:rsidRPr="0046756F" w:rsidRDefault="009810C9" w:rsidP="009810C9">
      <w:pPr>
        <w:rPr>
          <w:rFonts w:cs="Arial"/>
        </w:rPr>
      </w:pPr>
    </w:p>
    <w:p w14:paraId="70ED3480"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the following operations when the requested task priority 'u8_prio' is not available in the TCB priority table 'Os_tcb_prio_tbl' i.e Os_tcb_prio_tbl with index u8_prio is equal to M_ZERO.</w:t>
      </w:r>
    </w:p>
    <w:p w14:paraId="5703F99A" w14:textId="77777777" w:rsidR="009810C9" w:rsidRPr="0046756F" w:rsidRDefault="009810C9" w:rsidP="009810C9">
      <w:pPr>
        <w:widowControl w:val="0"/>
        <w:autoSpaceDE w:val="0"/>
        <w:autoSpaceDN w:val="0"/>
        <w:adjustRightInd w:val="0"/>
        <w:rPr>
          <w:rFonts w:cs="Arial"/>
        </w:rPr>
      </w:pPr>
      <w:r w:rsidRPr="0046756F">
        <w:rPr>
          <w:rFonts w:cs="Arial"/>
        </w:rPr>
        <w:t>a) Enable the interrupt by calling RestoreStatusReg with parameter U32_critical_sr</w:t>
      </w:r>
    </w:p>
    <w:p w14:paraId="4E8B6063" w14:textId="77777777" w:rsidR="009810C9" w:rsidRPr="0046756F" w:rsidRDefault="009810C9" w:rsidP="009810C9">
      <w:pPr>
        <w:widowControl w:val="0"/>
        <w:autoSpaceDE w:val="0"/>
        <w:autoSpaceDN w:val="0"/>
        <w:adjustRightInd w:val="0"/>
        <w:rPr>
          <w:rFonts w:cs="Arial"/>
        </w:rPr>
      </w:pPr>
      <w:r w:rsidRPr="0046756F">
        <w:rPr>
          <w:rFonts w:cs="Arial"/>
        </w:rPr>
        <w:t xml:space="preserve">b) Set the stack pointer with pt_os. </w:t>
      </w:r>
    </w:p>
    <w:p w14:paraId="53FD8ED4" w14:textId="77777777" w:rsidR="009810C9" w:rsidRPr="0046756F" w:rsidRDefault="009810C9" w:rsidP="009810C9">
      <w:pPr>
        <w:widowControl w:val="0"/>
        <w:autoSpaceDE w:val="0"/>
        <w:autoSpaceDN w:val="0"/>
        <w:adjustRightInd w:val="0"/>
        <w:rPr>
          <w:rFonts w:cs="Arial"/>
        </w:rPr>
      </w:pPr>
      <w:r w:rsidRPr="0046756F">
        <w:rPr>
          <w:rFonts w:cs="Arial"/>
        </w:rPr>
        <w:t>c) Set (Stack top minus 1) with M_FPCCR</w:t>
      </w:r>
    </w:p>
    <w:p w14:paraId="415D4530" w14:textId="77777777" w:rsidR="009810C9" w:rsidRPr="0046756F" w:rsidRDefault="009810C9" w:rsidP="009810C9">
      <w:pPr>
        <w:widowControl w:val="0"/>
        <w:autoSpaceDE w:val="0"/>
        <w:autoSpaceDN w:val="0"/>
        <w:adjustRightInd w:val="0"/>
        <w:rPr>
          <w:rFonts w:cs="Arial"/>
        </w:rPr>
      </w:pPr>
      <w:r w:rsidRPr="0046756F">
        <w:rPr>
          <w:rFonts w:cs="Arial"/>
        </w:rPr>
        <w:t>d) Set (Stack top minus 2) with M_FPSCR</w:t>
      </w:r>
    </w:p>
    <w:p w14:paraId="32342B0A" w14:textId="77777777" w:rsidR="009810C9" w:rsidRPr="0046756F" w:rsidRDefault="009810C9" w:rsidP="009810C9">
      <w:pPr>
        <w:widowControl w:val="0"/>
        <w:autoSpaceDE w:val="0"/>
        <w:autoSpaceDN w:val="0"/>
        <w:adjustRightInd w:val="0"/>
        <w:rPr>
          <w:rFonts w:cs="Arial"/>
        </w:rPr>
      </w:pPr>
      <w:r w:rsidRPr="0046756F">
        <w:rPr>
          <w:rFonts w:cs="Arial"/>
        </w:rPr>
        <w:t xml:space="preserve">e) Update the stack pointer by subtracting it with M_SIXTEEN </w:t>
      </w:r>
    </w:p>
    <w:p w14:paraId="1663E7FE" w14:textId="77777777" w:rsidR="009810C9" w:rsidRPr="0046756F" w:rsidRDefault="009810C9" w:rsidP="009810C9">
      <w:pPr>
        <w:widowControl w:val="0"/>
        <w:autoSpaceDE w:val="0"/>
        <w:autoSpaceDN w:val="0"/>
        <w:adjustRightInd w:val="0"/>
        <w:rPr>
          <w:rFonts w:cs="Arial"/>
        </w:rPr>
      </w:pPr>
      <w:r w:rsidRPr="0046756F">
        <w:rPr>
          <w:rFonts w:cs="Arial"/>
        </w:rPr>
        <w:t>f) Set (Stack top minus 19) with M_XPSR</w:t>
      </w:r>
    </w:p>
    <w:p w14:paraId="11C7A815" w14:textId="77777777" w:rsidR="009810C9" w:rsidRPr="0046756F" w:rsidRDefault="009810C9" w:rsidP="009810C9">
      <w:pPr>
        <w:widowControl w:val="0"/>
        <w:autoSpaceDE w:val="0"/>
        <w:autoSpaceDN w:val="0"/>
        <w:adjustRightInd w:val="0"/>
        <w:rPr>
          <w:rFonts w:cs="Arial"/>
        </w:rPr>
      </w:pPr>
      <w:r w:rsidRPr="0046756F">
        <w:rPr>
          <w:rFonts w:cs="Arial"/>
        </w:rPr>
        <w:t>g) Set (Stack top minus 20) with the address of task code 'ptask'</w:t>
      </w:r>
    </w:p>
    <w:p w14:paraId="3387F8EF" w14:textId="77777777" w:rsidR="009810C9" w:rsidRPr="0046756F" w:rsidRDefault="009810C9" w:rsidP="009810C9">
      <w:pPr>
        <w:widowControl w:val="0"/>
        <w:autoSpaceDE w:val="0"/>
        <w:autoSpaceDN w:val="0"/>
        <w:adjustRightInd w:val="0"/>
        <w:rPr>
          <w:rFonts w:cs="Arial"/>
        </w:rPr>
      </w:pPr>
      <w:r w:rsidRPr="0046756F">
        <w:rPr>
          <w:rFonts w:cs="Arial"/>
        </w:rPr>
        <w:t>h) Set (Stack top minus 21) with Link Register M_R14_LR</w:t>
      </w:r>
    </w:p>
    <w:p w14:paraId="0265B15C" w14:textId="77777777" w:rsidR="009810C9" w:rsidRPr="0046756F" w:rsidRDefault="009810C9" w:rsidP="009810C9">
      <w:pPr>
        <w:widowControl w:val="0"/>
        <w:autoSpaceDE w:val="0"/>
        <w:autoSpaceDN w:val="0"/>
        <w:adjustRightInd w:val="0"/>
        <w:rPr>
          <w:rFonts w:cs="Arial"/>
        </w:rPr>
      </w:pPr>
      <w:r w:rsidRPr="0046756F">
        <w:rPr>
          <w:rFonts w:cs="Arial"/>
        </w:rPr>
        <w:t>i) Update the stack pointer by subtracting it with M_FOUR</w:t>
      </w:r>
    </w:p>
    <w:p w14:paraId="1251C34F" w14:textId="77777777" w:rsidR="009810C9" w:rsidRPr="0046756F" w:rsidRDefault="009810C9" w:rsidP="009810C9">
      <w:pPr>
        <w:widowControl w:val="0"/>
        <w:autoSpaceDE w:val="0"/>
        <w:autoSpaceDN w:val="0"/>
        <w:adjustRightInd w:val="0"/>
        <w:rPr>
          <w:rFonts w:cs="Arial"/>
        </w:rPr>
      </w:pPr>
      <w:r w:rsidRPr="0046756F">
        <w:rPr>
          <w:rFonts w:cs="Arial"/>
        </w:rPr>
        <w:t>j) Set (Stack top minus 26) with task parameters 'pdata'</w:t>
      </w:r>
    </w:p>
    <w:p w14:paraId="65BE599C" w14:textId="77777777" w:rsidR="009810C9" w:rsidRPr="0046756F" w:rsidRDefault="009810C9" w:rsidP="009810C9">
      <w:pPr>
        <w:widowControl w:val="0"/>
        <w:autoSpaceDE w:val="0"/>
        <w:autoSpaceDN w:val="0"/>
        <w:adjustRightInd w:val="0"/>
        <w:rPr>
          <w:rFonts w:cs="Arial"/>
        </w:rPr>
      </w:pPr>
      <w:r w:rsidRPr="0046756F">
        <w:rPr>
          <w:rFonts w:cs="Arial"/>
        </w:rPr>
        <w:t>k) Decrement the stack pointer by M_TWENTY_FOUR to save the remaining registers on process stack.</w:t>
      </w:r>
    </w:p>
    <w:p w14:paraId="52809115" w14:textId="77777777" w:rsidR="009810C9" w:rsidRPr="0046756F" w:rsidRDefault="009810C9" w:rsidP="009810C9">
      <w:pPr>
        <w:widowControl w:val="0"/>
        <w:autoSpaceDE w:val="0"/>
        <w:autoSpaceDN w:val="0"/>
        <w:adjustRightInd w:val="0"/>
        <w:rPr>
          <w:rFonts w:cs="Arial"/>
        </w:rPr>
      </w:pPr>
      <w:r w:rsidRPr="0046756F">
        <w:rPr>
          <w:rFonts w:cs="Arial"/>
        </w:rPr>
        <w:t>l) call OsTcbInit with the parameters u8_prio and stack pointer Stack top to initialize the TCB.</w:t>
      </w:r>
    </w:p>
    <w:p w14:paraId="294AC38C" w14:textId="77777777" w:rsidR="009810C9" w:rsidRPr="0046756F" w:rsidRDefault="009810C9" w:rsidP="009810C9">
      <w:pPr>
        <w:widowControl w:val="0"/>
        <w:autoSpaceDE w:val="0"/>
        <w:autoSpaceDN w:val="0"/>
        <w:adjustRightInd w:val="0"/>
        <w:rPr>
          <w:rFonts w:cs="Arial"/>
        </w:rPr>
      </w:pPr>
      <w:r w:rsidRPr="0046756F">
        <w:rPr>
          <w:rFonts w:cs="Arial"/>
        </w:rPr>
        <w:t>m) call function OsSched to find highest priority task when the call to function OsTcbInit returned M_OS_NO_ERR and flag indicating that kernel is running (Os_running) is TRUE.</w:t>
      </w:r>
    </w:p>
    <w:p w14:paraId="343CA16F" w14:textId="77777777" w:rsidR="009810C9" w:rsidRPr="0046756F" w:rsidRDefault="009810C9" w:rsidP="009810C9">
      <w:pPr>
        <w:widowControl w:val="0"/>
        <w:autoSpaceDE w:val="0"/>
        <w:autoSpaceDN w:val="0"/>
        <w:adjustRightInd w:val="0"/>
        <w:rPr>
          <w:rFonts w:cs="Arial"/>
        </w:rPr>
      </w:pPr>
      <w:r w:rsidRPr="0046756F">
        <w:rPr>
          <w:rFonts w:cs="Arial"/>
        </w:rPr>
        <w:t>n) Do nothing when the call to function OsTcbInit returned M_OS_NO_ERR and flag indicating that kernel is running (Os_running) is not TRUE.</w:t>
      </w:r>
    </w:p>
    <w:p w14:paraId="1509F56B" w14:textId="77777777" w:rsidR="009810C9" w:rsidRPr="0046756F" w:rsidRDefault="009810C9" w:rsidP="009810C9">
      <w:pPr>
        <w:widowControl w:val="0"/>
        <w:autoSpaceDE w:val="0"/>
        <w:autoSpaceDN w:val="0"/>
        <w:adjustRightInd w:val="0"/>
        <w:rPr>
          <w:rFonts w:cs="Arial"/>
        </w:rPr>
      </w:pPr>
    </w:p>
    <w:p w14:paraId="3A18D866" w14:textId="77777777" w:rsidR="009810C9" w:rsidRPr="0046756F" w:rsidRDefault="009810C9" w:rsidP="009810C9">
      <w:pPr>
        <w:widowControl w:val="0"/>
        <w:autoSpaceDE w:val="0"/>
        <w:autoSpaceDN w:val="0"/>
        <w:adjustRightInd w:val="0"/>
        <w:rPr>
          <w:rFonts w:cs="Arial"/>
        </w:rPr>
      </w:pPr>
      <w:r w:rsidRPr="0046756F">
        <w:rPr>
          <w:rFonts w:cs="Arial"/>
        </w:rPr>
        <w:t>o) Return error when the call to function OsTcbInit returns an error.</w:t>
      </w:r>
    </w:p>
    <w:p w14:paraId="66328251" w14:textId="77777777" w:rsidR="009810C9" w:rsidRPr="0046756F" w:rsidRDefault="009810C9" w:rsidP="009810C9">
      <w:pPr>
        <w:widowControl w:val="0"/>
        <w:autoSpaceDE w:val="0"/>
        <w:autoSpaceDN w:val="0"/>
        <w:adjustRightInd w:val="0"/>
        <w:rPr>
          <w:rFonts w:cs="Arial"/>
        </w:rPr>
      </w:pPr>
      <w:r w:rsidRPr="0046756F">
        <w:rPr>
          <w:rFonts w:cs="Arial"/>
        </w:rPr>
        <w:t>p) Do nothing if the return value of the called function OsTcbInit is not equal to M_OS_NO_ERR.</w:t>
      </w:r>
    </w:p>
    <w:p w14:paraId="3ABE3F48" w14:textId="77777777" w:rsidR="009810C9" w:rsidRPr="0046756F" w:rsidRDefault="009810C9" w:rsidP="009810C9">
      <w:pPr>
        <w:widowControl w:val="0"/>
        <w:autoSpaceDE w:val="0"/>
        <w:autoSpaceDN w:val="0"/>
        <w:adjustRightInd w:val="0"/>
        <w:rPr>
          <w:rFonts w:cs="Arial"/>
          <w:sz w:val="17"/>
          <w:szCs w:val="17"/>
        </w:rPr>
      </w:pPr>
    </w:p>
    <w:p w14:paraId="2F8E8F8A" w14:textId="77777777" w:rsidR="009810C9" w:rsidRPr="0046756F" w:rsidRDefault="00000000" w:rsidP="009810C9">
      <w:pPr>
        <w:rPr>
          <w:rFonts w:cs="Arial"/>
        </w:rPr>
      </w:pPr>
      <w:r>
        <w:rPr>
          <w:rFonts w:cs="Arial"/>
        </w:rPr>
        <w:pict w14:anchorId="59B0CBE5">
          <v:rect id="_x0000_i1606" style="width:0;height:1.5pt" o:hralign="center" o:hrstd="t" o:hr="t" fillcolor="#a0a0a0" stroked="f"/>
        </w:pict>
      </w:r>
    </w:p>
    <w:p w14:paraId="0B256792" w14:textId="77777777" w:rsidR="009810C9" w:rsidRPr="0046756F" w:rsidRDefault="009810C9" w:rsidP="009810C9">
      <w:pPr>
        <w:pStyle w:val="Heading5"/>
        <w:rPr>
          <w:rFonts w:ascii="Arial" w:hAnsi="Arial" w:cs="Arial"/>
        </w:rPr>
      </w:pPr>
      <w:bookmarkStart w:id="1168" w:name="_Toc122795943"/>
      <w:bookmarkStart w:id="1169" w:name="_Toc158905993"/>
      <w:r w:rsidRPr="0046756F">
        <w:rPr>
          <w:rFonts w:ascii="Arial" w:hAnsi="Arial" w:cs="Arial"/>
        </w:rPr>
        <w:t>10.10.1.7.4 daucmfoscpu-OsTaskCreate-LLR-004</w:t>
      </w:r>
      <w:bookmarkEnd w:id="1168"/>
      <w:bookmarkEnd w:id="1169"/>
    </w:p>
    <w:p w14:paraId="3502F5A0" w14:textId="77777777" w:rsidR="009810C9" w:rsidRPr="0046756F" w:rsidRDefault="009810C9" w:rsidP="009810C9">
      <w:pPr>
        <w:rPr>
          <w:rFonts w:cs="Arial"/>
        </w:rPr>
      </w:pPr>
      <w:r w:rsidRPr="0046756F">
        <w:rPr>
          <w:rFonts w:cs="Arial"/>
        </w:rPr>
        <w:t>Requirement ID: H698-LLD-CMU-FNC-827</w:t>
      </w:r>
    </w:p>
    <w:p w14:paraId="4D95CDB2" w14:textId="77777777" w:rsidR="009810C9" w:rsidRPr="0046756F" w:rsidRDefault="009810C9" w:rsidP="009810C9">
      <w:pPr>
        <w:rPr>
          <w:rFonts w:cs="Arial"/>
        </w:rPr>
      </w:pPr>
    </w:p>
    <w:p w14:paraId="070105F3"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the following when the task to be created already exists i.e Os_tcb_prio_tbl with index u8_prio is not equal to M_ZERO:</w:t>
      </w:r>
    </w:p>
    <w:p w14:paraId="4D4DFE6A" w14:textId="77777777" w:rsidR="009810C9" w:rsidRPr="0046756F" w:rsidRDefault="009810C9" w:rsidP="009810C9">
      <w:pPr>
        <w:widowControl w:val="0"/>
        <w:autoSpaceDE w:val="0"/>
        <w:autoSpaceDN w:val="0"/>
        <w:adjustRightInd w:val="0"/>
        <w:rPr>
          <w:rFonts w:cs="Arial"/>
        </w:rPr>
      </w:pPr>
      <w:r w:rsidRPr="0046756F">
        <w:rPr>
          <w:rFonts w:cs="Arial"/>
        </w:rPr>
        <w:t>a)enable the interrupt by calling RestoreStatusReg with parameter U32_critical_sr using M_OS_EXIT_CRITICAL.</w:t>
      </w:r>
    </w:p>
    <w:p w14:paraId="4425F8C2" w14:textId="77777777" w:rsidR="009810C9" w:rsidRPr="0046756F" w:rsidRDefault="009810C9" w:rsidP="009810C9">
      <w:pPr>
        <w:widowControl w:val="0"/>
        <w:autoSpaceDE w:val="0"/>
        <w:autoSpaceDN w:val="0"/>
        <w:adjustRightInd w:val="0"/>
        <w:rPr>
          <w:rFonts w:cs="Arial"/>
        </w:rPr>
      </w:pPr>
      <w:r w:rsidRPr="0046756F">
        <w:rPr>
          <w:rFonts w:cs="Arial"/>
        </w:rPr>
        <w:t>b)display the input error by calling function RterrDisplayErrorId with parameters M_APP_ID, RterrForever function, OS_KERNEL_ERR bitwise OR with RT_ERROR_8.</w:t>
      </w:r>
    </w:p>
    <w:p w14:paraId="7FC4F28E" w14:textId="77777777" w:rsidR="009810C9" w:rsidRPr="0046756F" w:rsidRDefault="009810C9" w:rsidP="009810C9">
      <w:pPr>
        <w:widowControl w:val="0"/>
        <w:autoSpaceDE w:val="0"/>
        <w:autoSpaceDN w:val="0"/>
        <w:adjustRightInd w:val="0"/>
        <w:rPr>
          <w:rFonts w:cs="Arial"/>
          <w:sz w:val="17"/>
          <w:szCs w:val="17"/>
        </w:rPr>
      </w:pPr>
      <w:r w:rsidRPr="0046756F">
        <w:rPr>
          <w:rFonts w:cs="Arial"/>
        </w:rPr>
        <w:t>c)Return M_OS_PRIO_EXIST</w:t>
      </w:r>
    </w:p>
    <w:p w14:paraId="419A27C0" w14:textId="77777777" w:rsidR="009810C9" w:rsidRPr="0046756F" w:rsidRDefault="00000000" w:rsidP="009810C9">
      <w:pPr>
        <w:rPr>
          <w:rFonts w:cs="Arial"/>
        </w:rPr>
      </w:pPr>
      <w:r>
        <w:rPr>
          <w:rFonts w:cs="Arial"/>
        </w:rPr>
        <w:pict w14:anchorId="6E8AE455">
          <v:rect id="_x0000_i1607" style="width:0;height:1.5pt" o:hralign="center" o:hrstd="t" o:hr="t" fillcolor="#a0a0a0" stroked="f"/>
        </w:pict>
      </w:r>
    </w:p>
    <w:p w14:paraId="51F3B575" w14:textId="77777777" w:rsidR="009810C9" w:rsidRPr="0046756F" w:rsidRDefault="009810C9" w:rsidP="009810C9">
      <w:pPr>
        <w:pStyle w:val="Heading2"/>
      </w:pPr>
      <w:bookmarkStart w:id="1170" w:name="_Toc122795944"/>
      <w:bookmarkStart w:id="1171" w:name="_Toc158905994"/>
      <w:r w:rsidRPr="0046756F">
        <w:t>10.11 daucmfoscpua</w:t>
      </w:r>
      <w:bookmarkEnd w:id="1170"/>
      <w:bookmarkEnd w:id="1171"/>
    </w:p>
    <w:p w14:paraId="0D853900" w14:textId="77777777" w:rsidR="009810C9" w:rsidRPr="0046756F" w:rsidRDefault="009810C9" w:rsidP="009810C9">
      <w:pPr>
        <w:rPr>
          <w:rFonts w:cs="Arial"/>
        </w:rPr>
      </w:pPr>
    </w:p>
    <w:p w14:paraId="4AE87344"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daucmfoscpua module contains Implementation of asm routines for uCOS.</w:t>
      </w:r>
    </w:p>
    <w:p w14:paraId="529ACF5E" w14:textId="77777777" w:rsidR="009810C9" w:rsidRPr="0046756F" w:rsidRDefault="00000000" w:rsidP="009810C9">
      <w:pPr>
        <w:rPr>
          <w:rFonts w:cs="Arial"/>
        </w:rPr>
      </w:pPr>
      <w:r>
        <w:rPr>
          <w:rFonts w:cs="Arial"/>
        </w:rPr>
        <w:pict w14:anchorId="61669068">
          <v:rect id="_x0000_i1608" style="width:0;height:1.5pt" o:hralign="center" o:hrstd="t" o:hr="t" fillcolor="#a0a0a0" stroked="f"/>
        </w:pict>
      </w:r>
    </w:p>
    <w:p w14:paraId="181236EC" w14:textId="77777777" w:rsidR="009810C9" w:rsidRPr="0046756F" w:rsidRDefault="009810C9" w:rsidP="009810C9">
      <w:pPr>
        <w:pStyle w:val="Heading3"/>
      </w:pPr>
      <w:bookmarkStart w:id="1172" w:name="_Toc122795945"/>
      <w:bookmarkStart w:id="1173" w:name="_Toc158905995"/>
      <w:r w:rsidRPr="0046756F">
        <w:t>10.11.1 12.17.1 OsCtxSw</w:t>
      </w:r>
      <w:bookmarkEnd w:id="1172"/>
      <w:bookmarkEnd w:id="1173"/>
    </w:p>
    <w:p w14:paraId="0DD1B32F" w14:textId="77777777" w:rsidR="009810C9" w:rsidRPr="0046756F" w:rsidRDefault="009810C9" w:rsidP="009810C9">
      <w:pPr>
        <w:rPr>
          <w:rFonts w:cs="Arial"/>
        </w:rPr>
      </w:pPr>
    </w:p>
    <w:p w14:paraId="40D3D5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OsCtxSw will follow in the sub sections.</w:t>
      </w:r>
    </w:p>
    <w:p w14:paraId="19AFE87B" w14:textId="77777777" w:rsidR="009810C9" w:rsidRPr="0046756F" w:rsidRDefault="00000000" w:rsidP="009810C9">
      <w:pPr>
        <w:rPr>
          <w:rFonts w:cs="Arial"/>
        </w:rPr>
      </w:pPr>
      <w:r>
        <w:rPr>
          <w:rFonts w:cs="Arial"/>
        </w:rPr>
        <w:pict w14:anchorId="36BEC59E">
          <v:rect id="_x0000_i1609" style="width:0;height:1.5pt" o:hralign="center" o:hrstd="t" o:hr="t" fillcolor="#a0a0a0" stroked="f"/>
        </w:pict>
      </w:r>
    </w:p>
    <w:p w14:paraId="0C767268" w14:textId="77777777" w:rsidR="009810C9" w:rsidRPr="0046756F" w:rsidRDefault="009810C9" w:rsidP="009810C9">
      <w:pPr>
        <w:pStyle w:val="Heading4"/>
        <w:rPr>
          <w:rFonts w:ascii="Arial" w:hAnsi="Arial" w:cs="Arial"/>
        </w:rPr>
      </w:pPr>
      <w:bookmarkStart w:id="1174" w:name="_Toc122795946"/>
      <w:bookmarkStart w:id="1175" w:name="_Toc158905996"/>
      <w:r w:rsidRPr="0046756F">
        <w:rPr>
          <w:rFonts w:ascii="Arial" w:hAnsi="Arial" w:cs="Arial"/>
        </w:rPr>
        <w:t>10.11.1.1 Brief Description</w:t>
      </w:r>
      <w:bookmarkEnd w:id="1174"/>
      <w:bookmarkEnd w:id="1175"/>
    </w:p>
    <w:p w14:paraId="370FAA57" w14:textId="77777777" w:rsidR="009810C9" w:rsidRPr="0046756F" w:rsidRDefault="009810C9" w:rsidP="009810C9">
      <w:pPr>
        <w:rPr>
          <w:rFonts w:cs="Arial"/>
        </w:rPr>
      </w:pPr>
    </w:p>
    <w:p w14:paraId="6F06AC09" w14:textId="77777777" w:rsidR="009810C9" w:rsidRPr="0046756F" w:rsidRDefault="009810C9" w:rsidP="009810C9">
      <w:pPr>
        <w:widowControl w:val="0"/>
        <w:autoSpaceDE w:val="0"/>
        <w:autoSpaceDN w:val="0"/>
        <w:adjustRightInd w:val="0"/>
        <w:rPr>
          <w:rFonts w:cs="Arial"/>
        </w:rPr>
      </w:pPr>
      <w:r w:rsidRPr="0046756F">
        <w:rPr>
          <w:rFonts w:cs="Arial"/>
        </w:rPr>
        <w:t>OsCtxSw function performs a task level context switch.</w:t>
      </w:r>
    </w:p>
    <w:p w14:paraId="6E02CCB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NOTE: This function triggers the PendSV exception (PendSV is an interrupt-driven request for system-level service. Use PendSV for context switching when no other exception is active, PendSV handler will run when interrupts are re-enabled, after call to the M_OS_EXIT_CRITICAL ()).</w:t>
      </w:r>
    </w:p>
    <w:p w14:paraId="7C7403E8" w14:textId="77777777" w:rsidR="009810C9" w:rsidRPr="0046756F" w:rsidRDefault="00000000" w:rsidP="009810C9">
      <w:pPr>
        <w:rPr>
          <w:rFonts w:cs="Arial"/>
        </w:rPr>
      </w:pPr>
      <w:r>
        <w:rPr>
          <w:rFonts w:cs="Arial"/>
        </w:rPr>
        <w:pict w14:anchorId="4FAFFE16">
          <v:rect id="_x0000_i1610" style="width:0;height:1.5pt" o:hralign="center" o:hrstd="t" o:hr="t" fillcolor="#a0a0a0" stroked="f"/>
        </w:pict>
      </w:r>
    </w:p>
    <w:p w14:paraId="09C6D87D" w14:textId="77777777" w:rsidR="009810C9" w:rsidRPr="0046756F" w:rsidRDefault="009810C9" w:rsidP="009810C9">
      <w:pPr>
        <w:pStyle w:val="Heading4"/>
        <w:rPr>
          <w:rFonts w:ascii="Arial" w:hAnsi="Arial" w:cs="Arial"/>
        </w:rPr>
      </w:pPr>
      <w:bookmarkStart w:id="1176" w:name="_Toc122795947"/>
      <w:bookmarkStart w:id="1177" w:name="_Toc158905997"/>
      <w:r w:rsidRPr="0046756F">
        <w:rPr>
          <w:rFonts w:ascii="Arial" w:hAnsi="Arial" w:cs="Arial"/>
        </w:rPr>
        <w:t>10.11.1.2 List of HLRs allocated</w:t>
      </w:r>
      <w:bookmarkEnd w:id="1176"/>
      <w:bookmarkEnd w:id="1177"/>
    </w:p>
    <w:p w14:paraId="2C6BFAF8" w14:textId="77777777" w:rsidR="009810C9" w:rsidRPr="0046756F" w:rsidRDefault="009810C9" w:rsidP="009810C9">
      <w:pPr>
        <w:rPr>
          <w:rFonts w:cs="Arial"/>
        </w:rPr>
      </w:pPr>
    </w:p>
    <w:p w14:paraId="4587C17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041646CE" w14:textId="77777777" w:rsidR="009810C9" w:rsidRPr="0046756F" w:rsidRDefault="00000000" w:rsidP="009810C9">
      <w:pPr>
        <w:rPr>
          <w:rFonts w:cs="Arial"/>
        </w:rPr>
      </w:pPr>
      <w:r>
        <w:rPr>
          <w:rFonts w:cs="Arial"/>
        </w:rPr>
        <w:pict w14:anchorId="2DB37AF8">
          <v:rect id="_x0000_i1611" style="width:0;height:1.5pt" o:hralign="center" o:hrstd="t" o:hr="t" fillcolor="#a0a0a0" stroked="f"/>
        </w:pict>
      </w:r>
    </w:p>
    <w:p w14:paraId="65A70C60" w14:textId="77777777" w:rsidR="009810C9" w:rsidRPr="0046756F" w:rsidRDefault="009810C9" w:rsidP="009810C9">
      <w:pPr>
        <w:pStyle w:val="Heading4"/>
        <w:rPr>
          <w:rFonts w:ascii="Arial" w:hAnsi="Arial" w:cs="Arial"/>
        </w:rPr>
      </w:pPr>
      <w:bookmarkStart w:id="1178" w:name="_Toc122795948"/>
      <w:bookmarkStart w:id="1179" w:name="_Toc158905998"/>
      <w:r w:rsidRPr="0046756F">
        <w:rPr>
          <w:rFonts w:ascii="Arial" w:hAnsi="Arial" w:cs="Arial"/>
        </w:rPr>
        <w:t>10.11.1.3 List of global variables accessed and modified</w:t>
      </w:r>
      <w:bookmarkEnd w:id="1178"/>
      <w:bookmarkEnd w:id="1179"/>
    </w:p>
    <w:p w14:paraId="549299E9" w14:textId="77777777" w:rsidR="009810C9" w:rsidRPr="0046756F" w:rsidRDefault="009810C9" w:rsidP="009810C9">
      <w:pPr>
        <w:rPr>
          <w:rFonts w:cs="Arial"/>
        </w:rPr>
      </w:pPr>
    </w:p>
    <w:p w14:paraId="17277416"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5F9D2DCE"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BF3326C" w14:textId="77777777" w:rsidR="009810C9" w:rsidRPr="0046756F" w:rsidRDefault="00000000" w:rsidP="009810C9">
      <w:pPr>
        <w:rPr>
          <w:rFonts w:cs="Arial"/>
        </w:rPr>
      </w:pPr>
      <w:r>
        <w:rPr>
          <w:rFonts w:cs="Arial"/>
        </w:rPr>
        <w:pict w14:anchorId="598141ED">
          <v:rect id="_x0000_i1612" style="width:0;height:1.5pt" o:hralign="center" o:hrstd="t" o:hr="t" fillcolor="#a0a0a0" stroked="f"/>
        </w:pict>
      </w:r>
    </w:p>
    <w:p w14:paraId="2BE21301" w14:textId="77777777" w:rsidR="009810C9" w:rsidRPr="0046756F" w:rsidRDefault="009810C9" w:rsidP="009810C9">
      <w:pPr>
        <w:pStyle w:val="Heading4"/>
        <w:rPr>
          <w:rFonts w:ascii="Arial" w:hAnsi="Arial" w:cs="Arial"/>
        </w:rPr>
      </w:pPr>
      <w:bookmarkStart w:id="1180" w:name="_Toc122795949"/>
      <w:bookmarkStart w:id="1181" w:name="_Toc158905999"/>
      <w:r w:rsidRPr="0046756F">
        <w:rPr>
          <w:rFonts w:ascii="Arial" w:hAnsi="Arial" w:cs="Arial"/>
        </w:rPr>
        <w:t>10.11.1.4 Parameter list (Input/Output)</w:t>
      </w:r>
      <w:bookmarkEnd w:id="1180"/>
      <w:bookmarkEnd w:id="1181"/>
    </w:p>
    <w:p w14:paraId="1AFFE8EE" w14:textId="77777777" w:rsidR="009810C9" w:rsidRPr="0046756F" w:rsidRDefault="009810C9" w:rsidP="009810C9">
      <w:pPr>
        <w:rPr>
          <w:rFonts w:cs="Arial"/>
        </w:rPr>
      </w:pPr>
    </w:p>
    <w:p w14:paraId="6697A496"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6291FC2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15849448" w14:textId="77777777" w:rsidR="009810C9" w:rsidRPr="0046756F" w:rsidRDefault="00000000" w:rsidP="009810C9">
      <w:pPr>
        <w:rPr>
          <w:rFonts w:cs="Arial"/>
        </w:rPr>
      </w:pPr>
      <w:r>
        <w:rPr>
          <w:rFonts w:cs="Arial"/>
        </w:rPr>
        <w:pict w14:anchorId="4ECB0607">
          <v:rect id="_x0000_i1613" style="width:0;height:1.5pt" o:hralign="center" o:hrstd="t" o:hr="t" fillcolor="#a0a0a0" stroked="f"/>
        </w:pict>
      </w:r>
    </w:p>
    <w:p w14:paraId="1A3955A4" w14:textId="77777777" w:rsidR="009810C9" w:rsidRPr="0046756F" w:rsidRDefault="009810C9" w:rsidP="009810C9">
      <w:pPr>
        <w:pStyle w:val="Heading4"/>
        <w:rPr>
          <w:rFonts w:ascii="Arial" w:hAnsi="Arial" w:cs="Arial"/>
        </w:rPr>
      </w:pPr>
      <w:bookmarkStart w:id="1182" w:name="_Toc122795950"/>
      <w:bookmarkStart w:id="1183" w:name="_Toc158906000"/>
      <w:r w:rsidRPr="0046756F">
        <w:rPr>
          <w:rFonts w:ascii="Arial" w:hAnsi="Arial" w:cs="Arial"/>
        </w:rPr>
        <w:t>10.11.1.5 Return Value</w:t>
      </w:r>
      <w:bookmarkEnd w:id="1182"/>
      <w:bookmarkEnd w:id="1183"/>
    </w:p>
    <w:p w14:paraId="249732FF" w14:textId="77777777" w:rsidR="009810C9" w:rsidRPr="0046756F" w:rsidRDefault="009810C9" w:rsidP="009810C9">
      <w:pPr>
        <w:rPr>
          <w:rFonts w:cs="Arial"/>
        </w:rPr>
      </w:pPr>
    </w:p>
    <w:p w14:paraId="578C1FE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5AFB9E7" w14:textId="77777777" w:rsidR="009810C9" w:rsidRPr="0046756F" w:rsidRDefault="00000000" w:rsidP="009810C9">
      <w:pPr>
        <w:rPr>
          <w:rFonts w:cs="Arial"/>
        </w:rPr>
      </w:pPr>
      <w:r>
        <w:rPr>
          <w:rFonts w:cs="Arial"/>
        </w:rPr>
        <w:pict w14:anchorId="5DB307B8">
          <v:rect id="_x0000_i1614" style="width:0;height:1.5pt" o:hralign="center" o:hrstd="t" o:hr="t" fillcolor="#a0a0a0" stroked="f"/>
        </w:pict>
      </w:r>
    </w:p>
    <w:p w14:paraId="317BB17B" w14:textId="77777777" w:rsidR="009810C9" w:rsidRPr="0046756F" w:rsidRDefault="009810C9" w:rsidP="009810C9">
      <w:pPr>
        <w:pStyle w:val="Heading4"/>
        <w:rPr>
          <w:rFonts w:ascii="Arial" w:hAnsi="Arial" w:cs="Arial"/>
        </w:rPr>
      </w:pPr>
      <w:bookmarkStart w:id="1184" w:name="_Toc122795951"/>
      <w:bookmarkStart w:id="1185" w:name="_Toc158906001"/>
      <w:r w:rsidRPr="0046756F">
        <w:rPr>
          <w:rFonts w:ascii="Arial" w:hAnsi="Arial" w:cs="Arial"/>
        </w:rPr>
        <w:t>10.11.1.6 Other CSUs called by this CSU</w:t>
      </w:r>
      <w:bookmarkEnd w:id="1184"/>
      <w:bookmarkEnd w:id="1185"/>
    </w:p>
    <w:p w14:paraId="71547800" w14:textId="77777777" w:rsidR="009810C9" w:rsidRPr="0046756F" w:rsidRDefault="009810C9" w:rsidP="009810C9">
      <w:pPr>
        <w:rPr>
          <w:rFonts w:cs="Arial"/>
        </w:rPr>
      </w:pPr>
    </w:p>
    <w:p w14:paraId="508C7A4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83CE82A" w14:textId="77777777" w:rsidR="009810C9" w:rsidRPr="0046756F" w:rsidRDefault="00000000" w:rsidP="009810C9">
      <w:pPr>
        <w:rPr>
          <w:rFonts w:cs="Arial"/>
        </w:rPr>
      </w:pPr>
      <w:r>
        <w:rPr>
          <w:rFonts w:cs="Arial"/>
        </w:rPr>
        <w:pict w14:anchorId="383BFB21">
          <v:rect id="_x0000_i1615" style="width:0;height:1.5pt" o:hralign="center" o:hrstd="t" o:hr="t" fillcolor="#a0a0a0" stroked="f"/>
        </w:pict>
      </w:r>
    </w:p>
    <w:p w14:paraId="13A36755" w14:textId="77777777" w:rsidR="009810C9" w:rsidRPr="0046756F" w:rsidRDefault="009810C9" w:rsidP="009810C9">
      <w:pPr>
        <w:pStyle w:val="Heading4"/>
        <w:rPr>
          <w:rFonts w:ascii="Arial" w:hAnsi="Arial" w:cs="Arial"/>
        </w:rPr>
      </w:pPr>
      <w:bookmarkStart w:id="1186" w:name="_Toc122795952"/>
      <w:bookmarkStart w:id="1187" w:name="_Toc158906002"/>
      <w:r w:rsidRPr="0046756F">
        <w:rPr>
          <w:rFonts w:ascii="Arial" w:hAnsi="Arial" w:cs="Arial"/>
        </w:rPr>
        <w:t>10.11.1.7 Description of list of LLRs allocated</w:t>
      </w:r>
      <w:bookmarkEnd w:id="1186"/>
      <w:bookmarkEnd w:id="1187"/>
    </w:p>
    <w:p w14:paraId="7EBFD3B5" w14:textId="77777777" w:rsidR="009810C9" w:rsidRPr="0046756F" w:rsidRDefault="009810C9" w:rsidP="009810C9">
      <w:pPr>
        <w:rPr>
          <w:rFonts w:cs="Arial"/>
        </w:rPr>
      </w:pPr>
    </w:p>
    <w:p w14:paraId="2029D0E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OsCtxSw.</w:t>
      </w:r>
    </w:p>
    <w:p w14:paraId="7F40C579" w14:textId="77777777" w:rsidR="009810C9" w:rsidRPr="0046756F" w:rsidRDefault="00000000" w:rsidP="009810C9">
      <w:pPr>
        <w:rPr>
          <w:rFonts w:cs="Arial"/>
        </w:rPr>
      </w:pPr>
      <w:r>
        <w:rPr>
          <w:rFonts w:cs="Arial"/>
        </w:rPr>
        <w:pict w14:anchorId="701E004B">
          <v:rect id="_x0000_i1616" style="width:0;height:1.5pt" o:hralign="center" o:hrstd="t" o:hr="t" fillcolor="#a0a0a0" stroked="f"/>
        </w:pict>
      </w:r>
    </w:p>
    <w:p w14:paraId="72E4A7B1" w14:textId="77777777" w:rsidR="009810C9" w:rsidRPr="0046756F" w:rsidRDefault="009810C9" w:rsidP="009810C9">
      <w:pPr>
        <w:pStyle w:val="Heading5"/>
        <w:rPr>
          <w:rFonts w:ascii="Arial" w:hAnsi="Arial" w:cs="Arial"/>
        </w:rPr>
      </w:pPr>
      <w:bookmarkStart w:id="1188" w:name="_Toc122795953"/>
      <w:bookmarkStart w:id="1189" w:name="_Toc158906003"/>
      <w:r w:rsidRPr="0046756F">
        <w:rPr>
          <w:rFonts w:ascii="Arial" w:hAnsi="Arial" w:cs="Arial"/>
        </w:rPr>
        <w:t>10.11.1.7.1 daucmfoscpua-OsCtxSw-LLR-001</w:t>
      </w:r>
      <w:bookmarkEnd w:id="1188"/>
      <w:bookmarkEnd w:id="1189"/>
    </w:p>
    <w:p w14:paraId="49023181" w14:textId="77777777" w:rsidR="009810C9" w:rsidRPr="0046756F" w:rsidRDefault="009810C9" w:rsidP="009810C9">
      <w:pPr>
        <w:rPr>
          <w:rFonts w:cs="Arial"/>
        </w:rPr>
      </w:pPr>
      <w:r w:rsidRPr="0046756F">
        <w:rPr>
          <w:rFonts w:cs="Arial"/>
        </w:rPr>
        <w:t>Requirement ID: H698-LLD-CMU-FNC-837</w:t>
      </w:r>
    </w:p>
    <w:p w14:paraId="7431F39B" w14:textId="77777777" w:rsidR="009810C9" w:rsidRPr="0046756F" w:rsidRDefault="009810C9" w:rsidP="009810C9">
      <w:pPr>
        <w:rPr>
          <w:rFonts w:cs="Arial"/>
        </w:rPr>
      </w:pPr>
    </w:p>
    <w:p w14:paraId="3B5B8808"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trigger the PendSV exception </w:t>
      </w:r>
    </w:p>
    <w:p w14:paraId="417E6529"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Interrupt control state register (NVIC_INT_CTRL) to R0</w:t>
      </w:r>
    </w:p>
    <w:p w14:paraId="28FBAFF6"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Value of trigger PendSV isr (NVIC_PENDSVSET) to R1</w:t>
      </w:r>
    </w:p>
    <w:p w14:paraId="5A9A3094"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write R1 to address R0 content.</w:t>
      </w:r>
    </w:p>
    <w:p w14:paraId="68469127" w14:textId="77777777" w:rsidR="009810C9" w:rsidRPr="0046756F" w:rsidRDefault="00000000" w:rsidP="009810C9">
      <w:pPr>
        <w:rPr>
          <w:rFonts w:cs="Arial"/>
        </w:rPr>
      </w:pPr>
      <w:r>
        <w:rPr>
          <w:rFonts w:cs="Arial"/>
        </w:rPr>
        <w:pict w14:anchorId="49FE3F3F">
          <v:rect id="_x0000_i1617" style="width:0;height:1.5pt" o:hralign="center" o:hrstd="t" o:hr="t" fillcolor="#a0a0a0" stroked="f"/>
        </w:pict>
      </w:r>
    </w:p>
    <w:p w14:paraId="763B7AE1" w14:textId="77777777" w:rsidR="009810C9" w:rsidRPr="0046756F" w:rsidRDefault="009810C9" w:rsidP="009810C9">
      <w:pPr>
        <w:pStyle w:val="Heading3"/>
      </w:pPr>
      <w:bookmarkStart w:id="1190" w:name="_Toc122795954"/>
      <w:bookmarkStart w:id="1191" w:name="_Toc158906004"/>
      <w:r w:rsidRPr="0046756F">
        <w:t>10.11.2 OsIntCtxSw</w:t>
      </w:r>
      <w:bookmarkEnd w:id="1190"/>
      <w:bookmarkEnd w:id="1191"/>
    </w:p>
    <w:p w14:paraId="62E5F14A" w14:textId="77777777" w:rsidR="009810C9" w:rsidRPr="0046756F" w:rsidRDefault="009810C9" w:rsidP="009810C9">
      <w:pPr>
        <w:rPr>
          <w:rFonts w:cs="Arial"/>
        </w:rPr>
      </w:pPr>
    </w:p>
    <w:p w14:paraId="2A667EEC"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OsIntCtxSw will follow in the sub sections.</w:t>
      </w:r>
    </w:p>
    <w:p w14:paraId="391FF1CF" w14:textId="77777777" w:rsidR="009810C9" w:rsidRPr="0046756F" w:rsidRDefault="00000000" w:rsidP="009810C9">
      <w:pPr>
        <w:rPr>
          <w:rFonts w:cs="Arial"/>
        </w:rPr>
      </w:pPr>
      <w:r>
        <w:rPr>
          <w:rFonts w:cs="Arial"/>
        </w:rPr>
        <w:pict w14:anchorId="39CD336C">
          <v:rect id="_x0000_i1618" style="width:0;height:1.5pt" o:hralign="center" o:hrstd="t" o:hr="t" fillcolor="#a0a0a0" stroked="f"/>
        </w:pict>
      </w:r>
    </w:p>
    <w:p w14:paraId="198C7662" w14:textId="77777777" w:rsidR="009810C9" w:rsidRPr="0046756F" w:rsidRDefault="009810C9" w:rsidP="009810C9">
      <w:pPr>
        <w:pStyle w:val="Heading4"/>
        <w:rPr>
          <w:rFonts w:ascii="Arial" w:hAnsi="Arial" w:cs="Arial"/>
        </w:rPr>
      </w:pPr>
      <w:bookmarkStart w:id="1192" w:name="_Toc122795955"/>
      <w:bookmarkStart w:id="1193" w:name="_Toc158906005"/>
      <w:r w:rsidRPr="0046756F">
        <w:rPr>
          <w:rFonts w:ascii="Arial" w:hAnsi="Arial" w:cs="Arial"/>
        </w:rPr>
        <w:t>10.11.2.1 Brief Description</w:t>
      </w:r>
      <w:bookmarkEnd w:id="1192"/>
      <w:bookmarkEnd w:id="1193"/>
    </w:p>
    <w:p w14:paraId="3CA63B75" w14:textId="77777777" w:rsidR="009810C9" w:rsidRPr="0046756F" w:rsidRDefault="009810C9" w:rsidP="009810C9">
      <w:pPr>
        <w:rPr>
          <w:rFonts w:cs="Arial"/>
        </w:rPr>
      </w:pPr>
    </w:p>
    <w:p w14:paraId="5043D7A3" w14:textId="77777777" w:rsidR="009810C9" w:rsidRPr="0046756F" w:rsidRDefault="009810C9" w:rsidP="009810C9">
      <w:pPr>
        <w:widowControl w:val="0"/>
        <w:autoSpaceDE w:val="0"/>
        <w:autoSpaceDN w:val="0"/>
        <w:adjustRightInd w:val="0"/>
        <w:rPr>
          <w:rFonts w:cs="Arial"/>
        </w:rPr>
      </w:pPr>
      <w:r w:rsidRPr="0046756F">
        <w:rPr>
          <w:rFonts w:cs="Arial"/>
        </w:rPr>
        <w:t>This function performs a task level context switch same as OSCtxSw.</w:t>
      </w:r>
    </w:p>
    <w:p w14:paraId="55B463C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Note: OSIntCtxSw() is called by OSIntExit() when it determines a context switch is needed as the result of an interrupt. This function simply triggers a PendSV exception which will be handled when there are no more interrupts active and interrupts are enabled.</w:t>
      </w:r>
    </w:p>
    <w:p w14:paraId="0464A1CA" w14:textId="77777777" w:rsidR="009810C9" w:rsidRPr="0046756F" w:rsidRDefault="00000000" w:rsidP="009810C9">
      <w:pPr>
        <w:rPr>
          <w:rFonts w:cs="Arial"/>
        </w:rPr>
      </w:pPr>
      <w:r>
        <w:rPr>
          <w:rFonts w:cs="Arial"/>
        </w:rPr>
        <w:pict w14:anchorId="103A806B">
          <v:rect id="_x0000_i1619" style="width:0;height:1.5pt" o:hralign="center" o:hrstd="t" o:hr="t" fillcolor="#a0a0a0" stroked="f"/>
        </w:pict>
      </w:r>
    </w:p>
    <w:p w14:paraId="239F635A" w14:textId="77777777" w:rsidR="009810C9" w:rsidRPr="0046756F" w:rsidRDefault="009810C9" w:rsidP="009810C9">
      <w:pPr>
        <w:pStyle w:val="Heading4"/>
        <w:rPr>
          <w:rFonts w:ascii="Arial" w:hAnsi="Arial" w:cs="Arial"/>
        </w:rPr>
      </w:pPr>
      <w:bookmarkStart w:id="1194" w:name="_Toc122795956"/>
      <w:bookmarkStart w:id="1195" w:name="_Toc158906006"/>
      <w:r w:rsidRPr="0046756F">
        <w:rPr>
          <w:rFonts w:ascii="Arial" w:hAnsi="Arial" w:cs="Arial"/>
        </w:rPr>
        <w:t>10.11.2.2 List of HLRs allocated</w:t>
      </w:r>
      <w:bookmarkEnd w:id="1194"/>
      <w:bookmarkEnd w:id="1195"/>
    </w:p>
    <w:p w14:paraId="34B34A8A" w14:textId="77777777" w:rsidR="009810C9" w:rsidRPr="0046756F" w:rsidRDefault="009810C9" w:rsidP="009810C9">
      <w:pPr>
        <w:rPr>
          <w:rFonts w:cs="Arial"/>
        </w:rPr>
      </w:pPr>
    </w:p>
    <w:p w14:paraId="5D3F579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621106D0" w14:textId="77777777" w:rsidR="009810C9" w:rsidRPr="0046756F" w:rsidRDefault="00000000" w:rsidP="009810C9">
      <w:pPr>
        <w:rPr>
          <w:rFonts w:cs="Arial"/>
        </w:rPr>
      </w:pPr>
      <w:r>
        <w:rPr>
          <w:rFonts w:cs="Arial"/>
        </w:rPr>
        <w:pict w14:anchorId="2F5D359B">
          <v:rect id="_x0000_i1620" style="width:0;height:1.5pt" o:hralign="center" o:hrstd="t" o:hr="t" fillcolor="#a0a0a0" stroked="f"/>
        </w:pict>
      </w:r>
    </w:p>
    <w:p w14:paraId="423F3F2A" w14:textId="77777777" w:rsidR="009810C9" w:rsidRPr="0046756F" w:rsidRDefault="009810C9" w:rsidP="009810C9">
      <w:pPr>
        <w:pStyle w:val="Heading4"/>
        <w:rPr>
          <w:rFonts w:ascii="Arial" w:hAnsi="Arial" w:cs="Arial"/>
        </w:rPr>
      </w:pPr>
      <w:bookmarkStart w:id="1196" w:name="_Toc122795957"/>
      <w:bookmarkStart w:id="1197" w:name="_Toc158906007"/>
      <w:r w:rsidRPr="0046756F">
        <w:rPr>
          <w:rFonts w:ascii="Arial" w:hAnsi="Arial" w:cs="Arial"/>
        </w:rPr>
        <w:t>10.11.2.3 List of global variables accessed and modified</w:t>
      </w:r>
      <w:bookmarkEnd w:id="1196"/>
      <w:bookmarkEnd w:id="1197"/>
    </w:p>
    <w:p w14:paraId="0F6713CA" w14:textId="77777777" w:rsidR="009810C9" w:rsidRPr="0046756F" w:rsidRDefault="009810C9" w:rsidP="009810C9">
      <w:pPr>
        <w:rPr>
          <w:rFonts w:cs="Arial"/>
        </w:rPr>
      </w:pPr>
    </w:p>
    <w:p w14:paraId="006EE495"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3943E472"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7C9FCBB8" w14:textId="77777777" w:rsidR="009810C9" w:rsidRPr="0046756F" w:rsidRDefault="00000000" w:rsidP="009810C9">
      <w:pPr>
        <w:rPr>
          <w:rFonts w:cs="Arial"/>
        </w:rPr>
      </w:pPr>
      <w:r>
        <w:rPr>
          <w:rFonts w:cs="Arial"/>
        </w:rPr>
        <w:pict w14:anchorId="25DE3FA5">
          <v:rect id="_x0000_i1621" style="width:0;height:1.5pt" o:hralign="center" o:hrstd="t" o:hr="t" fillcolor="#a0a0a0" stroked="f"/>
        </w:pict>
      </w:r>
    </w:p>
    <w:p w14:paraId="19574323" w14:textId="77777777" w:rsidR="009810C9" w:rsidRPr="0046756F" w:rsidRDefault="009810C9" w:rsidP="009810C9">
      <w:pPr>
        <w:pStyle w:val="Heading4"/>
        <w:rPr>
          <w:rFonts w:ascii="Arial" w:hAnsi="Arial" w:cs="Arial"/>
        </w:rPr>
      </w:pPr>
      <w:bookmarkStart w:id="1198" w:name="_Toc122795958"/>
      <w:bookmarkStart w:id="1199" w:name="_Toc158906008"/>
      <w:r w:rsidRPr="0046756F">
        <w:rPr>
          <w:rFonts w:ascii="Arial" w:hAnsi="Arial" w:cs="Arial"/>
        </w:rPr>
        <w:t>10.11.2.4 Parameter list (Input/Output)</w:t>
      </w:r>
      <w:bookmarkEnd w:id="1198"/>
      <w:bookmarkEnd w:id="1199"/>
    </w:p>
    <w:p w14:paraId="43B761C4" w14:textId="77777777" w:rsidR="009810C9" w:rsidRPr="0046756F" w:rsidRDefault="009810C9" w:rsidP="009810C9">
      <w:pPr>
        <w:rPr>
          <w:rFonts w:cs="Arial"/>
        </w:rPr>
      </w:pPr>
    </w:p>
    <w:p w14:paraId="6D2E840D"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2C8CDD7C"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3319B424" w14:textId="77777777" w:rsidR="009810C9" w:rsidRPr="0046756F" w:rsidRDefault="00000000" w:rsidP="009810C9">
      <w:pPr>
        <w:rPr>
          <w:rFonts w:cs="Arial"/>
        </w:rPr>
      </w:pPr>
      <w:r>
        <w:rPr>
          <w:rFonts w:cs="Arial"/>
        </w:rPr>
        <w:pict w14:anchorId="5A3C6997">
          <v:rect id="_x0000_i1622" style="width:0;height:1.5pt" o:hralign="center" o:hrstd="t" o:hr="t" fillcolor="#a0a0a0" stroked="f"/>
        </w:pict>
      </w:r>
    </w:p>
    <w:p w14:paraId="7C20979A" w14:textId="77777777" w:rsidR="009810C9" w:rsidRPr="0046756F" w:rsidRDefault="009810C9" w:rsidP="009810C9">
      <w:pPr>
        <w:pStyle w:val="Heading4"/>
        <w:rPr>
          <w:rFonts w:ascii="Arial" w:hAnsi="Arial" w:cs="Arial"/>
        </w:rPr>
      </w:pPr>
      <w:bookmarkStart w:id="1200" w:name="_Toc122795959"/>
      <w:bookmarkStart w:id="1201" w:name="_Toc158906009"/>
      <w:r w:rsidRPr="0046756F">
        <w:rPr>
          <w:rFonts w:ascii="Arial" w:hAnsi="Arial" w:cs="Arial"/>
        </w:rPr>
        <w:t>10.11.2.5 Return Value</w:t>
      </w:r>
      <w:bookmarkEnd w:id="1200"/>
      <w:bookmarkEnd w:id="1201"/>
    </w:p>
    <w:p w14:paraId="0964D693" w14:textId="77777777" w:rsidR="009810C9" w:rsidRPr="0046756F" w:rsidRDefault="009810C9" w:rsidP="009810C9">
      <w:pPr>
        <w:rPr>
          <w:rFonts w:cs="Arial"/>
        </w:rPr>
      </w:pPr>
    </w:p>
    <w:p w14:paraId="7C8880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BC89372" w14:textId="77777777" w:rsidR="009810C9" w:rsidRPr="0046756F" w:rsidRDefault="00000000" w:rsidP="009810C9">
      <w:pPr>
        <w:rPr>
          <w:rFonts w:cs="Arial"/>
        </w:rPr>
      </w:pPr>
      <w:r>
        <w:rPr>
          <w:rFonts w:cs="Arial"/>
        </w:rPr>
        <w:pict w14:anchorId="5AABBF17">
          <v:rect id="_x0000_i1623" style="width:0;height:1.5pt" o:hralign="center" o:hrstd="t" o:hr="t" fillcolor="#a0a0a0" stroked="f"/>
        </w:pict>
      </w:r>
    </w:p>
    <w:p w14:paraId="78CD3EDF" w14:textId="77777777" w:rsidR="009810C9" w:rsidRPr="0046756F" w:rsidRDefault="009810C9" w:rsidP="009810C9">
      <w:pPr>
        <w:pStyle w:val="Heading4"/>
        <w:rPr>
          <w:rFonts w:ascii="Arial" w:hAnsi="Arial" w:cs="Arial"/>
        </w:rPr>
      </w:pPr>
      <w:bookmarkStart w:id="1202" w:name="_Toc122795960"/>
      <w:bookmarkStart w:id="1203" w:name="_Toc158906010"/>
      <w:r w:rsidRPr="0046756F">
        <w:rPr>
          <w:rFonts w:ascii="Arial" w:hAnsi="Arial" w:cs="Arial"/>
        </w:rPr>
        <w:t>10.11.2.6 Other CSUs called by this CSU</w:t>
      </w:r>
      <w:bookmarkEnd w:id="1202"/>
      <w:bookmarkEnd w:id="1203"/>
    </w:p>
    <w:p w14:paraId="74F1F5A2" w14:textId="77777777" w:rsidR="009810C9" w:rsidRPr="0046756F" w:rsidRDefault="009810C9" w:rsidP="009810C9">
      <w:pPr>
        <w:rPr>
          <w:rFonts w:cs="Arial"/>
        </w:rPr>
      </w:pPr>
    </w:p>
    <w:p w14:paraId="0169352D"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C29B36C" w14:textId="77777777" w:rsidR="009810C9" w:rsidRPr="0046756F" w:rsidRDefault="00000000" w:rsidP="009810C9">
      <w:pPr>
        <w:rPr>
          <w:rFonts w:cs="Arial"/>
        </w:rPr>
      </w:pPr>
      <w:r>
        <w:rPr>
          <w:rFonts w:cs="Arial"/>
        </w:rPr>
        <w:pict w14:anchorId="09CEAB27">
          <v:rect id="_x0000_i1624" style="width:0;height:1.5pt" o:hralign="center" o:hrstd="t" o:hr="t" fillcolor="#a0a0a0" stroked="f"/>
        </w:pict>
      </w:r>
    </w:p>
    <w:p w14:paraId="26D5194B" w14:textId="77777777" w:rsidR="009810C9" w:rsidRPr="0046756F" w:rsidRDefault="009810C9" w:rsidP="009810C9">
      <w:pPr>
        <w:pStyle w:val="Heading4"/>
        <w:rPr>
          <w:rFonts w:ascii="Arial" w:hAnsi="Arial" w:cs="Arial"/>
        </w:rPr>
      </w:pPr>
      <w:bookmarkStart w:id="1204" w:name="_Toc122795961"/>
      <w:bookmarkStart w:id="1205" w:name="_Toc158906011"/>
      <w:r w:rsidRPr="0046756F">
        <w:rPr>
          <w:rFonts w:ascii="Arial" w:hAnsi="Arial" w:cs="Arial"/>
        </w:rPr>
        <w:t>10.11.2.7 Description of list of LLRs allocated</w:t>
      </w:r>
      <w:bookmarkEnd w:id="1204"/>
      <w:bookmarkEnd w:id="1205"/>
    </w:p>
    <w:p w14:paraId="58381621" w14:textId="77777777" w:rsidR="009810C9" w:rsidRPr="0046756F" w:rsidRDefault="009810C9" w:rsidP="009810C9">
      <w:pPr>
        <w:rPr>
          <w:rFonts w:cs="Arial"/>
        </w:rPr>
      </w:pPr>
    </w:p>
    <w:p w14:paraId="7AB5DF8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OsIntCtxSw.</w:t>
      </w:r>
    </w:p>
    <w:p w14:paraId="2E4E362F" w14:textId="77777777" w:rsidR="009810C9" w:rsidRPr="0046756F" w:rsidRDefault="00000000" w:rsidP="009810C9">
      <w:pPr>
        <w:rPr>
          <w:rFonts w:cs="Arial"/>
        </w:rPr>
      </w:pPr>
      <w:r>
        <w:rPr>
          <w:rFonts w:cs="Arial"/>
        </w:rPr>
        <w:pict w14:anchorId="5888A9D1">
          <v:rect id="_x0000_i1625" style="width:0;height:1.5pt" o:hralign="center" o:hrstd="t" o:hr="t" fillcolor="#a0a0a0" stroked="f"/>
        </w:pict>
      </w:r>
    </w:p>
    <w:p w14:paraId="09817C9F" w14:textId="77777777" w:rsidR="009810C9" w:rsidRPr="0046756F" w:rsidRDefault="009810C9" w:rsidP="009810C9">
      <w:pPr>
        <w:pStyle w:val="Heading5"/>
        <w:rPr>
          <w:rFonts w:ascii="Arial" w:hAnsi="Arial" w:cs="Arial"/>
        </w:rPr>
      </w:pPr>
      <w:bookmarkStart w:id="1206" w:name="_Toc122795962"/>
      <w:bookmarkStart w:id="1207" w:name="_Toc158906012"/>
      <w:r w:rsidRPr="0046756F">
        <w:rPr>
          <w:rFonts w:ascii="Arial" w:hAnsi="Arial" w:cs="Arial"/>
        </w:rPr>
        <w:t>10.11.2.7.1 daucmfoscpua-OsIntCtxSw-LLR-001</w:t>
      </w:r>
      <w:bookmarkEnd w:id="1206"/>
      <w:bookmarkEnd w:id="1207"/>
    </w:p>
    <w:p w14:paraId="4796A78B" w14:textId="77777777" w:rsidR="009810C9" w:rsidRPr="0046756F" w:rsidRDefault="009810C9" w:rsidP="009810C9">
      <w:pPr>
        <w:rPr>
          <w:rFonts w:cs="Arial"/>
        </w:rPr>
      </w:pPr>
      <w:r w:rsidRPr="0046756F">
        <w:rPr>
          <w:rFonts w:cs="Arial"/>
        </w:rPr>
        <w:t>Requirement ID: H698-LLD-CMU-FNC-846</w:t>
      </w:r>
    </w:p>
    <w:p w14:paraId="79A659C8" w14:textId="77777777" w:rsidR="009810C9" w:rsidRPr="0046756F" w:rsidRDefault="009810C9" w:rsidP="009810C9">
      <w:pPr>
        <w:rPr>
          <w:rFonts w:cs="Arial"/>
        </w:rPr>
      </w:pPr>
    </w:p>
    <w:p w14:paraId="7DCF4922"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trigger the PendSV exception </w:t>
      </w:r>
    </w:p>
    <w:p w14:paraId="1435AABF"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Interrupt control state register (NVIC_INT_CTRL) to R0</w:t>
      </w:r>
    </w:p>
    <w:p w14:paraId="69E40B92"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Value to trigger PendSV isr (NVIC_PENDSVSET) to R1</w:t>
      </w:r>
    </w:p>
    <w:p w14:paraId="6C9CC3FE"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write R1 to address R0 content.</w:t>
      </w:r>
    </w:p>
    <w:p w14:paraId="5517CCF3" w14:textId="77777777" w:rsidR="009810C9" w:rsidRPr="0046756F" w:rsidRDefault="00000000" w:rsidP="009810C9">
      <w:pPr>
        <w:rPr>
          <w:rFonts w:cs="Arial"/>
        </w:rPr>
      </w:pPr>
      <w:r>
        <w:rPr>
          <w:rFonts w:cs="Arial"/>
        </w:rPr>
        <w:pict w14:anchorId="0DE7AF0A">
          <v:rect id="_x0000_i1626" style="width:0;height:1.5pt" o:hralign="center" o:hrstd="t" o:hr="t" fillcolor="#a0a0a0" stroked="f"/>
        </w:pict>
      </w:r>
    </w:p>
    <w:p w14:paraId="0D1E72DA" w14:textId="77777777" w:rsidR="009810C9" w:rsidRPr="0046756F" w:rsidRDefault="009810C9" w:rsidP="009810C9">
      <w:pPr>
        <w:pStyle w:val="Heading3"/>
      </w:pPr>
      <w:bookmarkStart w:id="1208" w:name="_Toc122795963"/>
      <w:bookmarkStart w:id="1209" w:name="_Toc158906013"/>
      <w:r w:rsidRPr="0046756F">
        <w:t>10.11.3 SaveStatusReg</w:t>
      </w:r>
      <w:bookmarkEnd w:id="1208"/>
      <w:bookmarkEnd w:id="1209"/>
    </w:p>
    <w:p w14:paraId="6428D03D" w14:textId="77777777" w:rsidR="009810C9" w:rsidRPr="0046756F" w:rsidRDefault="009810C9" w:rsidP="009810C9">
      <w:pPr>
        <w:rPr>
          <w:rFonts w:cs="Arial"/>
        </w:rPr>
      </w:pPr>
    </w:p>
    <w:p w14:paraId="0CC9931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SaveStatusReg will follow in the sub sections.</w:t>
      </w:r>
    </w:p>
    <w:p w14:paraId="2C1CDEE1" w14:textId="77777777" w:rsidR="009810C9" w:rsidRPr="0046756F" w:rsidRDefault="00000000" w:rsidP="009810C9">
      <w:pPr>
        <w:rPr>
          <w:rFonts w:cs="Arial"/>
        </w:rPr>
      </w:pPr>
      <w:r>
        <w:rPr>
          <w:rFonts w:cs="Arial"/>
        </w:rPr>
        <w:pict w14:anchorId="0C32CCA1">
          <v:rect id="_x0000_i1627" style="width:0;height:1.5pt" o:hralign="center" o:hrstd="t" o:hr="t" fillcolor="#a0a0a0" stroked="f"/>
        </w:pict>
      </w:r>
    </w:p>
    <w:p w14:paraId="6A9F2B70" w14:textId="77777777" w:rsidR="009810C9" w:rsidRPr="0046756F" w:rsidRDefault="009810C9" w:rsidP="009810C9">
      <w:pPr>
        <w:pStyle w:val="Heading4"/>
        <w:rPr>
          <w:rFonts w:ascii="Arial" w:hAnsi="Arial" w:cs="Arial"/>
        </w:rPr>
      </w:pPr>
      <w:bookmarkStart w:id="1210" w:name="_Toc122795964"/>
      <w:bookmarkStart w:id="1211" w:name="_Toc158906014"/>
      <w:r w:rsidRPr="0046756F">
        <w:rPr>
          <w:rFonts w:ascii="Arial" w:hAnsi="Arial" w:cs="Arial"/>
        </w:rPr>
        <w:t>10.11.3.1 Brief Description</w:t>
      </w:r>
      <w:bookmarkEnd w:id="1210"/>
      <w:bookmarkEnd w:id="1211"/>
    </w:p>
    <w:p w14:paraId="77524F63" w14:textId="77777777" w:rsidR="009810C9" w:rsidRPr="0046756F" w:rsidRDefault="009810C9" w:rsidP="009810C9">
      <w:pPr>
        <w:rPr>
          <w:rFonts w:cs="Arial"/>
        </w:rPr>
      </w:pPr>
    </w:p>
    <w:p w14:paraId="2BBC71CB" w14:textId="77777777" w:rsidR="009810C9" w:rsidRPr="0046756F" w:rsidRDefault="009810C9" w:rsidP="009810C9">
      <w:pPr>
        <w:widowControl w:val="0"/>
        <w:autoSpaceDE w:val="0"/>
        <w:autoSpaceDN w:val="0"/>
        <w:adjustRightInd w:val="0"/>
        <w:rPr>
          <w:rFonts w:cs="Arial"/>
        </w:rPr>
      </w:pPr>
      <w:r w:rsidRPr="0046756F">
        <w:rPr>
          <w:rFonts w:cs="Arial"/>
        </w:rPr>
        <w:t>SaveStatusReg function saves the interrupt mask register and then disables interrupts to implement OS_CRITICAL_METHOD.</w:t>
      </w:r>
    </w:p>
    <w:p w14:paraId="776630B7" w14:textId="77777777" w:rsidR="009810C9" w:rsidRPr="0046756F" w:rsidRDefault="009810C9" w:rsidP="009810C9">
      <w:pPr>
        <w:widowControl w:val="0"/>
        <w:autoSpaceDE w:val="0"/>
        <w:autoSpaceDN w:val="0"/>
        <w:adjustRightInd w:val="0"/>
        <w:rPr>
          <w:rFonts w:cs="Arial"/>
        </w:rPr>
      </w:pPr>
      <w:r w:rsidRPr="0046756F">
        <w:rPr>
          <w:rFonts w:cs="Arial"/>
        </w:rPr>
        <w:t xml:space="preserve">This function is invoked by the M_OS_ENTER_CRITICAL().     </w:t>
      </w:r>
    </w:p>
    <w:p w14:paraId="2667D0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NOTE: When this function returns, R0 contains the state of the PRIMASK register which contains the global interrupt mask prior to disabling interrupts. </w:t>
      </w:r>
    </w:p>
    <w:p w14:paraId="77BB2C37" w14:textId="77777777" w:rsidR="009810C9" w:rsidRPr="0046756F" w:rsidRDefault="00000000" w:rsidP="009810C9">
      <w:pPr>
        <w:rPr>
          <w:rFonts w:cs="Arial"/>
        </w:rPr>
      </w:pPr>
      <w:r>
        <w:rPr>
          <w:rFonts w:cs="Arial"/>
        </w:rPr>
        <w:pict w14:anchorId="13E10698">
          <v:rect id="_x0000_i1628" style="width:0;height:1.5pt" o:hralign="center" o:hrstd="t" o:hr="t" fillcolor="#a0a0a0" stroked="f"/>
        </w:pict>
      </w:r>
    </w:p>
    <w:p w14:paraId="629C2C9E" w14:textId="77777777" w:rsidR="009810C9" w:rsidRPr="0046756F" w:rsidRDefault="009810C9" w:rsidP="009810C9">
      <w:pPr>
        <w:pStyle w:val="Heading4"/>
        <w:rPr>
          <w:rFonts w:ascii="Arial" w:hAnsi="Arial" w:cs="Arial"/>
        </w:rPr>
      </w:pPr>
      <w:bookmarkStart w:id="1212" w:name="_Toc122795965"/>
      <w:bookmarkStart w:id="1213" w:name="_Toc158906015"/>
      <w:r w:rsidRPr="0046756F">
        <w:rPr>
          <w:rFonts w:ascii="Arial" w:hAnsi="Arial" w:cs="Arial"/>
        </w:rPr>
        <w:t>10.11.3.2 List of HLRs allocated</w:t>
      </w:r>
      <w:bookmarkEnd w:id="1212"/>
      <w:bookmarkEnd w:id="1213"/>
    </w:p>
    <w:p w14:paraId="1C68A64E" w14:textId="77777777" w:rsidR="009810C9" w:rsidRPr="0046756F" w:rsidRDefault="009810C9" w:rsidP="009810C9">
      <w:pPr>
        <w:rPr>
          <w:rFonts w:cs="Arial"/>
        </w:rPr>
      </w:pPr>
    </w:p>
    <w:p w14:paraId="75C0D04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0104359A" w14:textId="77777777" w:rsidR="009810C9" w:rsidRPr="0046756F" w:rsidRDefault="00000000" w:rsidP="009810C9">
      <w:pPr>
        <w:rPr>
          <w:rFonts w:cs="Arial"/>
        </w:rPr>
      </w:pPr>
      <w:r>
        <w:rPr>
          <w:rFonts w:cs="Arial"/>
        </w:rPr>
        <w:pict w14:anchorId="3AC6C159">
          <v:rect id="_x0000_i1629" style="width:0;height:1.5pt" o:hralign="center" o:hrstd="t" o:hr="t" fillcolor="#a0a0a0" stroked="f"/>
        </w:pict>
      </w:r>
    </w:p>
    <w:p w14:paraId="198912C4" w14:textId="77777777" w:rsidR="009810C9" w:rsidRPr="0046756F" w:rsidRDefault="009810C9" w:rsidP="009810C9">
      <w:pPr>
        <w:pStyle w:val="Heading4"/>
        <w:rPr>
          <w:rFonts w:ascii="Arial" w:hAnsi="Arial" w:cs="Arial"/>
        </w:rPr>
      </w:pPr>
      <w:bookmarkStart w:id="1214" w:name="_Toc122795966"/>
      <w:bookmarkStart w:id="1215" w:name="_Toc158906016"/>
      <w:r w:rsidRPr="0046756F">
        <w:rPr>
          <w:rFonts w:ascii="Arial" w:hAnsi="Arial" w:cs="Arial"/>
        </w:rPr>
        <w:t>10.11.3.3 List of global variables accessed and modified</w:t>
      </w:r>
      <w:bookmarkEnd w:id="1214"/>
      <w:bookmarkEnd w:id="1215"/>
    </w:p>
    <w:p w14:paraId="3AA19710" w14:textId="77777777" w:rsidR="009810C9" w:rsidRPr="0046756F" w:rsidRDefault="009810C9" w:rsidP="009810C9">
      <w:pPr>
        <w:rPr>
          <w:rFonts w:cs="Arial"/>
        </w:rPr>
      </w:pPr>
    </w:p>
    <w:p w14:paraId="642D0615"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2E4F3D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105A9F2" w14:textId="77777777" w:rsidR="009810C9" w:rsidRPr="0046756F" w:rsidRDefault="00000000" w:rsidP="009810C9">
      <w:pPr>
        <w:rPr>
          <w:rFonts w:cs="Arial"/>
        </w:rPr>
      </w:pPr>
      <w:r>
        <w:rPr>
          <w:rFonts w:cs="Arial"/>
        </w:rPr>
        <w:pict w14:anchorId="75F43BC9">
          <v:rect id="_x0000_i1630" style="width:0;height:1.5pt" o:hralign="center" o:hrstd="t" o:hr="t" fillcolor="#a0a0a0" stroked="f"/>
        </w:pict>
      </w:r>
    </w:p>
    <w:p w14:paraId="41556E26" w14:textId="77777777" w:rsidR="009810C9" w:rsidRPr="0046756F" w:rsidRDefault="009810C9" w:rsidP="009810C9">
      <w:pPr>
        <w:pStyle w:val="Heading4"/>
        <w:rPr>
          <w:rFonts w:ascii="Arial" w:hAnsi="Arial" w:cs="Arial"/>
        </w:rPr>
      </w:pPr>
      <w:bookmarkStart w:id="1216" w:name="_Toc122795967"/>
      <w:bookmarkStart w:id="1217" w:name="_Toc158906017"/>
      <w:r w:rsidRPr="0046756F">
        <w:rPr>
          <w:rFonts w:ascii="Arial" w:hAnsi="Arial" w:cs="Arial"/>
        </w:rPr>
        <w:t>10.11.3.4 Parameter list (Input/Output)</w:t>
      </w:r>
      <w:bookmarkEnd w:id="1216"/>
      <w:bookmarkEnd w:id="1217"/>
    </w:p>
    <w:p w14:paraId="056F7B5B" w14:textId="77777777" w:rsidR="009810C9" w:rsidRPr="0046756F" w:rsidRDefault="009810C9" w:rsidP="009810C9">
      <w:pPr>
        <w:rPr>
          <w:rFonts w:cs="Arial"/>
        </w:rPr>
      </w:pPr>
    </w:p>
    <w:p w14:paraId="20DBF37B"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3118699C"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10985ACB" w14:textId="77777777" w:rsidR="009810C9" w:rsidRPr="0046756F" w:rsidRDefault="00000000" w:rsidP="009810C9">
      <w:pPr>
        <w:rPr>
          <w:rFonts w:cs="Arial"/>
        </w:rPr>
      </w:pPr>
      <w:r>
        <w:rPr>
          <w:rFonts w:cs="Arial"/>
        </w:rPr>
        <w:pict w14:anchorId="35A680A9">
          <v:rect id="_x0000_i1631" style="width:0;height:1.5pt" o:hralign="center" o:hrstd="t" o:hr="t" fillcolor="#a0a0a0" stroked="f"/>
        </w:pict>
      </w:r>
    </w:p>
    <w:p w14:paraId="3FDFDE69" w14:textId="77777777" w:rsidR="009810C9" w:rsidRPr="0046756F" w:rsidRDefault="009810C9" w:rsidP="009810C9">
      <w:pPr>
        <w:pStyle w:val="Heading4"/>
        <w:rPr>
          <w:rFonts w:ascii="Arial" w:hAnsi="Arial" w:cs="Arial"/>
        </w:rPr>
      </w:pPr>
      <w:bookmarkStart w:id="1218" w:name="_Toc122795968"/>
      <w:bookmarkStart w:id="1219" w:name="_Toc158906018"/>
      <w:r w:rsidRPr="0046756F">
        <w:rPr>
          <w:rFonts w:ascii="Arial" w:hAnsi="Arial" w:cs="Arial"/>
        </w:rPr>
        <w:t>10.11.3.5 Return Value</w:t>
      </w:r>
      <w:bookmarkEnd w:id="1218"/>
      <w:bookmarkEnd w:id="1219"/>
    </w:p>
    <w:p w14:paraId="0A64329F" w14:textId="77777777" w:rsidR="009810C9" w:rsidRPr="0046756F" w:rsidRDefault="009810C9" w:rsidP="009810C9">
      <w:pPr>
        <w:rPr>
          <w:rFonts w:cs="Arial"/>
        </w:rPr>
      </w:pPr>
    </w:p>
    <w:p w14:paraId="40F6B462"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372FD66" w14:textId="77777777" w:rsidR="009810C9" w:rsidRPr="0046756F" w:rsidRDefault="00000000" w:rsidP="009810C9">
      <w:pPr>
        <w:rPr>
          <w:rFonts w:cs="Arial"/>
        </w:rPr>
      </w:pPr>
      <w:r>
        <w:rPr>
          <w:rFonts w:cs="Arial"/>
        </w:rPr>
        <w:pict w14:anchorId="4FA2A9F0">
          <v:rect id="_x0000_i1632" style="width:0;height:1.5pt" o:hralign="center" o:hrstd="t" o:hr="t" fillcolor="#a0a0a0" stroked="f"/>
        </w:pict>
      </w:r>
    </w:p>
    <w:p w14:paraId="7D701E2C" w14:textId="77777777" w:rsidR="009810C9" w:rsidRPr="0046756F" w:rsidRDefault="009810C9" w:rsidP="009810C9">
      <w:pPr>
        <w:pStyle w:val="Heading4"/>
        <w:rPr>
          <w:rFonts w:ascii="Arial" w:hAnsi="Arial" w:cs="Arial"/>
        </w:rPr>
      </w:pPr>
      <w:bookmarkStart w:id="1220" w:name="_Toc122795969"/>
      <w:bookmarkStart w:id="1221" w:name="_Toc158906019"/>
      <w:r w:rsidRPr="0046756F">
        <w:rPr>
          <w:rFonts w:ascii="Arial" w:hAnsi="Arial" w:cs="Arial"/>
        </w:rPr>
        <w:t>10.11.3.6 Other CSUs called by this CSU</w:t>
      </w:r>
      <w:bookmarkEnd w:id="1220"/>
      <w:bookmarkEnd w:id="1221"/>
    </w:p>
    <w:p w14:paraId="5142824F" w14:textId="77777777" w:rsidR="009810C9" w:rsidRPr="0046756F" w:rsidRDefault="009810C9" w:rsidP="009810C9">
      <w:pPr>
        <w:rPr>
          <w:rFonts w:cs="Arial"/>
        </w:rPr>
      </w:pPr>
    </w:p>
    <w:p w14:paraId="7F8DE225"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129904B" w14:textId="77777777" w:rsidR="009810C9" w:rsidRPr="0046756F" w:rsidRDefault="00000000" w:rsidP="009810C9">
      <w:pPr>
        <w:rPr>
          <w:rFonts w:cs="Arial"/>
        </w:rPr>
      </w:pPr>
      <w:r>
        <w:rPr>
          <w:rFonts w:cs="Arial"/>
        </w:rPr>
        <w:pict w14:anchorId="2E5E2E29">
          <v:rect id="_x0000_i1633" style="width:0;height:1.5pt" o:hralign="center" o:hrstd="t" o:hr="t" fillcolor="#a0a0a0" stroked="f"/>
        </w:pict>
      </w:r>
    </w:p>
    <w:p w14:paraId="3291419F" w14:textId="77777777" w:rsidR="009810C9" w:rsidRPr="0046756F" w:rsidRDefault="009810C9" w:rsidP="009810C9">
      <w:pPr>
        <w:pStyle w:val="Heading4"/>
        <w:rPr>
          <w:rFonts w:ascii="Arial" w:hAnsi="Arial" w:cs="Arial"/>
        </w:rPr>
      </w:pPr>
      <w:bookmarkStart w:id="1222" w:name="_Toc122795970"/>
      <w:bookmarkStart w:id="1223" w:name="_Toc158906020"/>
      <w:r w:rsidRPr="0046756F">
        <w:rPr>
          <w:rFonts w:ascii="Arial" w:hAnsi="Arial" w:cs="Arial"/>
        </w:rPr>
        <w:t>10.11.3.7 Description of list of LLRs allocated</w:t>
      </w:r>
      <w:bookmarkEnd w:id="1222"/>
      <w:bookmarkEnd w:id="1223"/>
    </w:p>
    <w:p w14:paraId="098F4955" w14:textId="77777777" w:rsidR="009810C9" w:rsidRPr="0046756F" w:rsidRDefault="009810C9" w:rsidP="009810C9">
      <w:pPr>
        <w:rPr>
          <w:rFonts w:cs="Arial"/>
        </w:rPr>
      </w:pPr>
    </w:p>
    <w:p w14:paraId="58FCF55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SaveStatusReg.</w:t>
      </w:r>
    </w:p>
    <w:p w14:paraId="7B5C05CB" w14:textId="77777777" w:rsidR="009810C9" w:rsidRPr="0046756F" w:rsidRDefault="00000000" w:rsidP="009810C9">
      <w:pPr>
        <w:rPr>
          <w:rFonts w:cs="Arial"/>
        </w:rPr>
      </w:pPr>
      <w:r>
        <w:rPr>
          <w:rFonts w:cs="Arial"/>
        </w:rPr>
        <w:pict w14:anchorId="6E1DA9CB">
          <v:rect id="_x0000_i1634" style="width:0;height:1.5pt" o:hralign="center" o:hrstd="t" o:hr="t" fillcolor="#a0a0a0" stroked="f"/>
        </w:pict>
      </w:r>
    </w:p>
    <w:p w14:paraId="14572B58" w14:textId="77777777" w:rsidR="009810C9" w:rsidRPr="0046756F" w:rsidRDefault="009810C9" w:rsidP="009810C9">
      <w:pPr>
        <w:pStyle w:val="Heading5"/>
        <w:rPr>
          <w:rFonts w:ascii="Arial" w:hAnsi="Arial" w:cs="Arial"/>
        </w:rPr>
      </w:pPr>
      <w:bookmarkStart w:id="1224" w:name="_Toc122795971"/>
      <w:bookmarkStart w:id="1225" w:name="_Toc158906021"/>
      <w:r w:rsidRPr="0046756F">
        <w:rPr>
          <w:rFonts w:ascii="Arial" w:hAnsi="Arial" w:cs="Arial"/>
        </w:rPr>
        <w:t>10.11.3.7.1 daucmfoscpua-SaveStatusReg-LLR-001</w:t>
      </w:r>
      <w:bookmarkEnd w:id="1224"/>
      <w:bookmarkEnd w:id="1225"/>
    </w:p>
    <w:p w14:paraId="6F268657" w14:textId="77777777" w:rsidR="009810C9" w:rsidRPr="0046756F" w:rsidRDefault="009810C9" w:rsidP="009810C9">
      <w:pPr>
        <w:rPr>
          <w:rFonts w:cs="Arial"/>
        </w:rPr>
      </w:pPr>
      <w:r w:rsidRPr="0046756F">
        <w:rPr>
          <w:rFonts w:cs="Arial"/>
        </w:rPr>
        <w:t>Requirement ID: H698-LLD-CMU-FNC-855</w:t>
      </w:r>
    </w:p>
    <w:p w14:paraId="33FC9A5D" w14:textId="77777777" w:rsidR="009810C9" w:rsidRPr="0046756F" w:rsidRDefault="009810C9" w:rsidP="009810C9">
      <w:pPr>
        <w:rPr>
          <w:rFonts w:cs="Arial"/>
        </w:rPr>
      </w:pPr>
    </w:p>
    <w:p w14:paraId="7CBAA4D8"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to save the interrupt mask register and then disables interrupts.</w:t>
      </w:r>
    </w:p>
    <w:p w14:paraId="1F52E21D" w14:textId="77777777" w:rsidR="009810C9" w:rsidRPr="0046756F" w:rsidRDefault="009810C9" w:rsidP="009810C9">
      <w:pPr>
        <w:widowControl w:val="0"/>
        <w:autoSpaceDE w:val="0"/>
        <w:autoSpaceDN w:val="0"/>
        <w:adjustRightInd w:val="0"/>
        <w:rPr>
          <w:rFonts w:cs="Arial"/>
        </w:rPr>
      </w:pPr>
      <w:r w:rsidRPr="0046756F">
        <w:rPr>
          <w:rFonts w:cs="Arial"/>
        </w:rPr>
        <w:t xml:space="preserve">         - Read PRIMASK special register value and write it to R0</w:t>
      </w:r>
    </w:p>
    <w:p w14:paraId="49B93EE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Disable IRq by setting the PRIMASK special register value.</w:t>
      </w:r>
    </w:p>
    <w:p w14:paraId="62AE67D3" w14:textId="77777777" w:rsidR="009810C9" w:rsidRPr="0046756F" w:rsidRDefault="00000000" w:rsidP="009810C9">
      <w:pPr>
        <w:rPr>
          <w:rFonts w:cs="Arial"/>
        </w:rPr>
      </w:pPr>
      <w:r>
        <w:rPr>
          <w:rFonts w:cs="Arial"/>
        </w:rPr>
        <w:pict w14:anchorId="0307B4DB">
          <v:rect id="_x0000_i1635" style="width:0;height:1.5pt" o:hralign="center" o:hrstd="t" o:hr="t" fillcolor="#a0a0a0" stroked="f"/>
        </w:pict>
      </w:r>
    </w:p>
    <w:p w14:paraId="57D1EFEE" w14:textId="77777777" w:rsidR="009810C9" w:rsidRPr="0046756F" w:rsidRDefault="009810C9" w:rsidP="009810C9">
      <w:pPr>
        <w:pStyle w:val="Heading3"/>
      </w:pPr>
      <w:bookmarkStart w:id="1226" w:name="_Toc122795972"/>
      <w:bookmarkStart w:id="1227" w:name="_Toc158906022"/>
      <w:r w:rsidRPr="0046756F">
        <w:t>10.11.4 RestoreStatusReg</w:t>
      </w:r>
      <w:bookmarkEnd w:id="1226"/>
      <w:bookmarkEnd w:id="1227"/>
    </w:p>
    <w:p w14:paraId="2BEE54FB" w14:textId="77777777" w:rsidR="009810C9" w:rsidRPr="0046756F" w:rsidRDefault="009810C9" w:rsidP="009810C9">
      <w:pPr>
        <w:rPr>
          <w:rFonts w:cs="Arial"/>
        </w:rPr>
      </w:pPr>
    </w:p>
    <w:p w14:paraId="713EDAA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RestoreStatusReg will follow in the sub sections.</w:t>
      </w:r>
    </w:p>
    <w:p w14:paraId="13571EB9" w14:textId="77777777" w:rsidR="009810C9" w:rsidRPr="0046756F" w:rsidRDefault="00000000" w:rsidP="009810C9">
      <w:pPr>
        <w:rPr>
          <w:rFonts w:cs="Arial"/>
        </w:rPr>
      </w:pPr>
      <w:r>
        <w:rPr>
          <w:rFonts w:cs="Arial"/>
        </w:rPr>
        <w:pict w14:anchorId="59B1DC72">
          <v:rect id="_x0000_i1636" style="width:0;height:1.5pt" o:hralign="center" o:hrstd="t" o:hr="t" fillcolor="#a0a0a0" stroked="f"/>
        </w:pict>
      </w:r>
    </w:p>
    <w:p w14:paraId="104261F9" w14:textId="77777777" w:rsidR="009810C9" w:rsidRPr="0046756F" w:rsidRDefault="009810C9" w:rsidP="009810C9">
      <w:pPr>
        <w:pStyle w:val="Heading4"/>
        <w:rPr>
          <w:rFonts w:ascii="Arial" w:hAnsi="Arial" w:cs="Arial"/>
        </w:rPr>
      </w:pPr>
      <w:bookmarkStart w:id="1228" w:name="_Toc122795973"/>
      <w:bookmarkStart w:id="1229" w:name="_Toc158906023"/>
      <w:r w:rsidRPr="0046756F">
        <w:rPr>
          <w:rFonts w:ascii="Arial" w:hAnsi="Arial" w:cs="Arial"/>
        </w:rPr>
        <w:t>10.11.4.1 Brief Description</w:t>
      </w:r>
      <w:bookmarkEnd w:id="1228"/>
      <w:bookmarkEnd w:id="1229"/>
    </w:p>
    <w:p w14:paraId="5DB53ADD" w14:textId="77777777" w:rsidR="009810C9" w:rsidRPr="0046756F" w:rsidRDefault="009810C9" w:rsidP="009810C9">
      <w:pPr>
        <w:rPr>
          <w:rFonts w:cs="Arial"/>
        </w:rPr>
      </w:pPr>
    </w:p>
    <w:p w14:paraId="0CA00CFA"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RestoreStatusReg function restores the interrupt disable mask to its original value.</w:t>
      </w:r>
    </w:p>
    <w:p w14:paraId="731E7A61" w14:textId="77777777" w:rsidR="009810C9" w:rsidRPr="0046756F" w:rsidRDefault="00000000" w:rsidP="009810C9">
      <w:pPr>
        <w:rPr>
          <w:rFonts w:cs="Arial"/>
        </w:rPr>
      </w:pPr>
      <w:r>
        <w:rPr>
          <w:rFonts w:cs="Arial"/>
        </w:rPr>
        <w:pict w14:anchorId="1762E5AC">
          <v:rect id="_x0000_i1637" style="width:0;height:1.5pt" o:hralign="center" o:hrstd="t" o:hr="t" fillcolor="#a0a0a0" stroked="f"/>
        </w:pict>
      </w:r>
    </w:p>
    <w:p w14:paraId="7349D7D7" w14:textId="77777777" w:rsidR="009810C9" w:rsidRPr="0046756F" w:rsidRDefault="009810C9" w:rsidP="009810C9">
      <w:pPr>
        <w:pStyle w:val="Heading4"/>
        <w:rPr>
          <w:rFonts w:ascii="Arial" w:hAnsi="Arial" w:cs="Arial"/>
        </w:rPr>
      </w:pPr>
      <w:bookmarkStart w:id="1230" w:name="_Toc122795974"/>
      <w:bookmarkStart w:id="1231" w:name="_Toc158906024"/>
      <w:r w:rsidRPr="0046756F">
        <w:rPr>
          <w:rFonts w:ascii="Arial" w:hAnsi="Arial" w:cs="Arial"/>
        </w:rPr>
        <w:t>10.11.4.2 List of HLRs allocated</w:t>
      </w:r>
      <w:bookmarkEnd w:id="1230"/>
      <w:bookmarkEnd w:id="1231"/>
    </w:p>
    <w:p w14:paraId="72EA5601" w14:textId="77777777" w:rsidR="009810C9" w:rsidRPr="0046756F" w:rsidRDefault="009810C9" w:rsidP="009810C9">
      <w:pPr>
        <w:rPr>
          <w:rFonts w:cs="Arial"/>
        </w:rPr>
      </w:pPr>
    </w:p>
    <w:p w14:paraId="22F24AC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442C0CE9" w14:textId="77777777" w:rsidR="009810C9" w:rsidRPr="0046756F" w:rsidRDefault="00000000" w:rsidP="009810C9">
      <w:pPr>
        <w:rPr>
          <w:rFonts w:cs="Arial"/>
        </w:rPr>
      </w:pPr>
      <w:r>
        <w:rPr>
          <w:rFonts w:cs="Arial"/>
        </w:rPr>
        <w:pict w14:anchorId="4811C350">
          <v:rect id="_x0000_i1638" style="width:0;height:1.5pt" o:hralign="center" o:hrstd="t" o:hr="t" fillcolor="#a0a0a0" stroked="f"/>
        </w:pict>
      </w:r>
    </w:p>
    <w:p w14:paraId="68F82534" w14:textId="77777777" w:rsidR="009810C9" w:rsidRPr="0046756F" w:rsidRDefault="009810C9" w:rsidP="009810C9">
      <w:pPr>
        <w:pStyle w:val="Heading4"/>
        <w:rPr>
          <w:rFonts w:ascii="Arial" w:hAnsi="Arial" w:cs="Arial"/>
        </w:rPr>
      </w:pPr>
      <w:bookmarkStart w:id="1232" w:name="_Toc122795975"/>
      <w:bookmarkStart w:id="1233" w:name="_Toc158906025"/>
      <w:r w:rsidRPr="0046756F">
        <w:rPr>
          <w:rFonts w:ascii="Arial" w:hAnsi="Arial" w:cs="Arial"/>
        </w:rPr>
        <w:t>10.11.4.3 List of global variables accessed and modified</w:t>
      </w:r>
      <w:bookmarkEnd w:id="1232"/>
      <w:bookmarkEnd w:id="1233"/>
    </w:p>
    <w:p w14:paraId="12B81E93" w14:textId="77777777" w:rsidR="009810C9" w:rsidRPr="0046756F" w:rsidRDefault="009810C9" w:rsidP="009810C9">
      <w:pPr>
        <w:rPr>
          <w:rFonts w:cs="Arial"/>
        </w:rPr>
      </w:pPr>
    </w:p>
    <w:p w14:paraId="3C79A958"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22627ACC"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70DB82E" w14:textId="77777777" w:rsidR="009810C9" w:rsidRPr="0046756F" w:rsidRDefault="00000000" w:rsidP="009810C9">
      <w:pPr>
        <w:rPr>
          <w:rFonts w:cs="Arial"/>
        </w:rPr>
      </w:pPr>
      <w:r>
        <w:rPr>
          <w:rFonts w:cs="Arial"/>
        </w:rPr>
        <w:pict w14:anchorId="6C7EA701">
          <v:rect id="_x0000_i1639" style="width:0;height:1.5pt" o:hralign="center" o:hrstd="t" o:hr="t" fillcolor="#a0a0a0" stroked="f"/>
        </w:pict>
      </w:r>
    </w:p>
    <w:p w14:paraId="245F8EE9" w14:textId="77777777" w:rsidR="009810C9" w:rsidRPr="0046756F" w:rsidRDefault="009810C9" w:rsidP="009810C9">
      <w:pPr>
        <w:pStyle w:val="Heading4"/>
        <w:rPr>
          <w:rFonts w:ascii="Arial" w:hAnsi="Arial" w:cs="Arial"/>
        </w:rPr>
      </w:pPr>
      <w:bookmarkStart w:id="1234" w:name="_Toc122795976"/>
      <w:bookmarkStart w:id="1235" w:name="_Toc158906026"/>
      <w:r w:rsidRPr="0046756F">
        <w:rPr>
          <w:rFonts w:ascii="Arial" w:hAnsi="Arial" w:cs="Arial"/>
        </w:rPr>
        <w:t>10.11.4.4 Parameter list (Input/Output)</w:t>
      </w:r>
      <w:bookmarkEnd w:id="1234"/>
      <w:bookmarkEnd w:id="1235"/>
    </w:p>
    <w:p w14:paraId="00FA3E17" w14:textId="77777777" w:rsidR="009810C9" w:rsidRPr="0046756F" w:rsidRDefault="009810C9" w:rsidP="009810C9">
      <w:pPr>
        <w:rPr>
          <w:rFonts w:cs="Arial"/>
        </w:rPr>
      </w:pPr>
    </w:p>
    <w:p w14:paraId="1B2CA9BC"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1B785FAD"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73FB2EAC" w14:textId="77777777" w:rsidR="009810C9" w:rsidRPr="0046756F" w:rsidRDefault="00000000" w:rsidP="009810C9">
      <w:pPr>
        <w:rPr>
          <w:rFonts w:cs="Arial"/>
        </w:rPr>
      </w:pPr>
      <w:r>
        <w:rPr>
          <w:rFonts w:cs="Arial"/>
        </w:rPr>
        <w:pict w14:anchorId="51D9D47D">
          <v:rect id="_x0000_i1640" style="width:0;height:1.5pt" o:hralign="center" o:hrstd="t" o:hr="t" fillcolor="#a0a0a0" stroked="f"/>
        </w:pict>
      </w:r>
    </w:p>
    <w:p w14:paraId="063A753C" w14:textId="77777777" w:rsidR="009810C9" w:rsidRPr="0046756F" w:rsidRDefault="009810C9" w:rsidP="009810C9">
      <w:pPr>
        <w:pStyle w:val="Heading4"/>
        <w:rPr>
          <w:rFonts w:ascii="Arial" w:hAnsi="Arial" w:cs="Arial"/>
        </w:rPr>
      </w:pPr>
      <w:bookmarkStart w:id="1236" w:name="_Toc122795977"/>
      <w:bookmarkStart w:id="1237" w:name="_Toc158906027"/>
      <w:r w:rsidRPr="0046756F">
        <w:rPr>
          <w:rFonts w:ascii="Arial" w:hAnsi="Arial" w:cs="Arial"/>
        </w:rPr>
        <w:t>10.11.4.5 Return Value</w:t>
      </w:r>
      <w:bookmarkEnd w:id="1236"/>
      <w:bookmarkEnd w:id="1237"/>
    </w:p>
    <w:p w14:paraId="0BB03A85" w14:textId="77777777" w:rsidR="009810C9" w:rsidRPr="0046756F" w:rsidRDefault="009810C9" w:rsidP="009810C9">
      <w:pPr>
        <w:rPr>
          <w:rFonts w:cs="Arial"/>
        </w:rPr>
      </w:pPr>
    </w:p>
    <w:p w14:paraId="02C1AA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AC533CE" w14:textId="77777777" w:rsidR="009810C9" w:rsidRPr="0046756F" w:rsidRDefault="00000000" w:rsidP="009810C9">
      <w:pPr>
        <w:rPr>
          <w:rFonts w:cs="Arial"/>
        </w:rPr>
      </w:pPr>
      <w:r>
        <w:rPr>
          <w:rFonts w:cs="Arial"/>
        </w:rPr>
        <w:pict w14:anchorId="2CB99475">
          <v:rect id="_x0000_i1641" style="width:0;height:1.5pt" o:hralign="center" o:hrstd="t" o:hr="t" fillcolor="#a0a0a0" stroked="f"/>
        </w:pict>
      </w:r>
    </w:p>
    <w:p w14:paraId="5A615D46" w14:textId="77777777" w:rsidR="009810C9" w:rsidRPr="0046756F" w:rsidRDefault="009810C9" w:rsidP="009810C9">
      <w:pPr>
        <w:pStyle w:val="Heading4"/>
        <w:rPr>
          <w:rFonts w:ascii="Arial" w:hAnsi="Arial" w:cs="Arial"/>
        </w:rPr>
      </w:pPr>
      <w:bookmarkStart w:id="1238" w:name="_Toc122795978"/>
      <w:bookmarkStart w:id="1239" w:name="_Toc158906028"/>
      <w:r w:rsidRPr="0046756F">
        <w:rPr>
          <w:rFonts w:ascii="Arial" w:hAnsi="Arial" w:cs="Arial"/>
        </w:rPr>
        <w:t>10.11.4.6 Other CSUs called by this CSU</w:t>
      </w:r>
      <w:bookmarkEnd w:id="1238"/>
      <w:bookmarkEnd w:id="1239"/>
    </w:p>
    <w:p w14:paraId="64442570" w14:textId="77777777" w:rsidR="009810C9" w:rsidRPr="0046756F" w:rsidRDefault="009810C9" w:rsidP="009810C9">
      <w:pPr>
        <w:rPr>
          <w:rFonts w:cs="Arial"/>
        </w:rPr>
      </w:pPr>
    </w:p>
    <w:p w14:paraId="255D1FD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09A5E82" w14:textId="77777777" w:rsidR="009810C9" w:rsidRPr="0046756F" w:rsidRDefault="00000000" w:rsidP="009810C9">
      <w:pPr>
        <w:rPr>
          <w:rFonts w:cs="Arial"/>
        </w:rPr>
      </w:pPr>
      <w:r>
        <w:rPr>
          <w:rFonts w:cs="Arial"/>
        </w:rPr>
        <w:pict w14:anchorId="66810632">
          <v:rect id="_x0000_i1642" style="width:0;height:1.5pt" o:hralign="center" o:hrstd="t" o:hr="t" fillcolor="#a0a0a0" stroked="f"/>
        </w:pict>
      </w:r>
    </w:p>
    <w:p w14:paraId="3D2862F0" w14:textId="77777777" w:rsidR="009810C9" w:rsidRPr="0046756F" w:rsidRDefault="009810C9" w:rsidP="009810C9">
      <w:pPr>
        <w:pStyle w:val="Heading4"/>
        <w:rPr>
          <w:rFonts w:ascii="Arial" w:hAnsi="Arial" w:cs="Arial"/>
        </w:rPr>
      </w:pPr>
      <w:bookmarkStart w:id="1240" w:name="_Toc122795979"/>
      <w:bookmarkStart w:id="1241" w:name="_Toc158906029"/>
      <w:r w:rsidRPr="0046756F">
        <w:rPr>
          <w:rFonts w:ascii="Arial" w:hAnsi="Arial" w:cs="Arial"/>
        </w:rPr>
        <w:t>10.11.4.7 Description of list of LLRs allocated</w:t>
      </w:r>
      <w:bookmarkEnd w:id="1240"/>
      <w:bookmarkEnd w:id="1241"/>
    </w:p>
    <w:p w14:paraId="5168767E" w14:textId="77777777" w:rsidR="009810C9" w:rsidRPr="0046756F" w:rsidRDefault="009810C9" w:rsidP="009810C9">
      <w:pPr>
        <w:rPr>
          <w:rFonts w:cs="Arial"/>
        </w:rPr>
      </w:pPr>
    </w:p>
    <w:p w14:paraId="2F9694E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RestoreStatusReg.</w:t>
      </w:r>
    </w:p>
    <w:p w14:paraId="3EDAD5DB" w14:textId="77777777" w:rsidR="009810C9" w:rsidRPr="0046756F" w:rsidRDefault="00000000" w:rsidP="009810C9">
      <w:pPr>
        <w:rPr>
          <w:rFonts w:cs="Arial"/>
        </w:rPr>
      </w:pPr>
      <w:r>
        <w:rPr>
          <w:rFonts w:cs="Arial"/>
        </w:rPr>
        <w:pict w14:anchorId="7ED7A71E">
          <v:rect id="_x0000_i1643" style="width:0;height:1.5pt" o:hralign="center" o:hrstd="t" o:hr="t" fillcolor="#a0a0a0" stroked="f"/>
        </w:pict>
      </w:r>
    </w:p>
    <w:p w14:paraId="6C4B0307" w14:textId="77777777" w:rsidR="009810C9" w:rsidRPr="0046756F" w:rsidRDefault="009810C9" w:rsidP="009810C9">
      <w:pPr>
        <w:pStyle w:val="Heading5"/>
        <w:rPr>
          <w:rFonts w:ascii="Arial" w:hAnsi="Arial" w:cs="Arial"/>
        </w:rPr>
      </w:pPr>
      <w:bookmarkStart w:id="1242" w:name="_Toc122795980"/>
      <w:bookmarkStart w:id="1243" w:name="_Toc158906030"/>
      <w:r w:rsidRPr="0046756F">
        <w:rPr>
          <w:rFonts w:ascii="Arial" w:hAnsi="Arial" w:cs="Arial"/>
        </w:rPr>
        <w:t>10.11.4.7.1 daucmfoscpua-RestoreStatusReg-LLR-001</w:t>
      </w:r>
      <w:bookmarkEnd w:id="1242"/>
      <w:bookmarkEnd w:id="1243"/>
    </w:p>
    <w:p w14:paraId="14C026E5" w14:textId="77777777" w:rsidR="009810C9" w:rsidRPr="0046756F" w:rsidRDefault="009810C9" w:rsidP="009810C9">
      <w:pPr>
        <w:rPr>
          <w:rFonts w:cs="Arial"/>
        </w:rPr>
      </w:pPr>
      <w:r w:rsidRPr="0046756F">
        <w:rPr>
          <w:rFonts w:cs="Arial"/>
        </w:rPr>
        <w:t>Requirement ID: H698-LLD-CMU-FNC-864</w:t>
      </w:r>
    </w:p>
    <w:p w14:paraId="2AA0E2B4" w14:textId="77777777" w:rsidR="009810C9" w:rsidRPr="0046756F" w:rsidRDefault="009810C9" w:rsidP="009810C9">
      <w:pPr>
        <w:rPr>
          <w:rFonts w:cs="Arial"/>
        </w:rPr>
      </w:pPr>
    </w:p>
    <w:p w14:paraId="7925E01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write the contents of R0 into PRIMASK register to enable interrupts(Restore saved interrupts).</w:t>
      </w:r>
    </w:p>
    <w:p w14:paraId="3D13B8BD" w14:textId="77777777" w:rsidR="009810C9" w:rsidRPr="0046756F" w:rsidRDefault="00000000" w:rsidP="009810C9">
      <w:pPr>
        <w:rPr>
          <w:rFonts w:cs="Arial"/>
        </w:rPr>
      </w:pPr>
      <w:r>
        <w:rPr>
          <w:rFonts w:cs="Arial"/>
        </w:rPr>
        <w:pict w14:anchorId="32332CE0">
          <v:rect id="_x0000_i1644" style="width:0;height:1.5pt" o:hralign="center" o:hrstd="t" o:hr="t" fillcolor="#a0a0a0" stroked="f"/>
        </w:pict>
      </w:r>
    </w:p>
    <w:p w14:paraId="38A2FC68" w14:textId="77777777" w:rsidR="009810C9" w:rsidRPr="0046756F" w:rsidRDefault="009810C9" w:rsidP="009810C9">
      <w:pPr>
        <w:pStyle w:val="Heading3"/>
      </w:pPr>
      <w:bookmarkStart w:id="1244" w:name="_Toc122795981"/>
      <w:bookmarkStart w:id="1245" w:name="_Toc158906031"/>
      <w:r w:rsidRPr="0046756F">
        <w:t>10.11.5 OSStartHighRdy</w:t>
      </w:r>
      <w:bookmarkEnd w:id="1244"/>
      <w:bookmarkEnd w:id="1245"/>
    </w:p>
    <w:p w14:paraId="5FBA0223" w14:textId="77777777" w:rsidR="009810C9" w:rsidRPr="0046756F" w:rsidRDefault="009810C9" w:rsidP="009810C9">
      <w:pPr>
        <w:rPr>
          <w:rFonts w:cs="Arial"/>
        </w:rPr>
      </w:pPr>
    </w:p>
    <w:p w14:paraId="7DF0E92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OSStartHighRdy will follow in the sub sections.</w:t>
      </w:r>
    </w:p>
    <w:p w14:paraId="1E2E7C34" w14:textId="77777777" w:rsidR="009810C9" w:rsidRPr="0046756F" w:rsidRDefault="00000000" w:rsidP="009810C9">
      <w:pPr>
        <w:rPr>
          <w:rFonts w:cs="Arial"/>
        </w:rPr>
      </w:pPr>
      <w:r>
        <w:rPr>
          <w:rFonts w:cs="Arial"/>
        </w:rPr>
        <w:pict w14:anchorId="704D5454">
          <v:rect id="_x0000_i1645" style="width:0;height:1.5pt" o:hralign="center" o:hrstd="t" o:hr="t" fillcolor="#a0a0a0" stroked="f"/>
        </w:pict>
      </w:r>
    </w:p>
    <w:p w14:paraId="785F9F58" w14:textId="77777777" w:rsidR="009810C9" w:rsidRPr="0046756F" w:rsidRDefault="009810C9" w:rsidP="009810C9">
      <w:pPr>
        <w:pStyle w:val="Heading4"/>
        <w:rPr>
          <w:rFonts w:ascii="Arial" w:hAnsi="Arial" w:cs="Arial"/>
        </w:rPr>
      </w:pPr>
      <w:bookmarkStart w:id="1246" w:name="_Toc122795982"/>
      <w:bookmarkStart w:id="1247" w:name="_Toc158906032"/>
      <w:r w:rsidRPr="0046756F">
        <w:rPr>
          <w:rFonts w:ascii="Arial" w:hAnsi="Arial" w:cs="Arial"/>
        </w:rPr>
        <w:t>10.11.5.1 Brief Description</w:t>
      </w:r>
      <w:bookmarkEnd w:id="1246"/>
      <w:bookmarkEnd w:id="1247"/>
    </w:p>
    <w:p w14:paraId="0770E59D" w14:textId="77777777" w:rsidR="009810C9" w:rsidRPr="0046756F" w:rsidRDefault="009810C9" w:rsidP="009810C9">
      <w:pPr>
        <w:rPr>
          <w:rFonts w:cs="Arial"/>
        </w:rPr>
      </w:pPr>
    </w:p>
    <w:p w14:paraId="11256838" w14:textId="77777777" w:rsidR="009810C9" w:rsidRPr="0046756F" w:rsidRDefault="009810C9" w:rsidP="009810C9">
      <w:pPr>
        <w:widowControl w:val="0"/>
        <w:autoSpaceDE w:val="0"/>
        <w:autoSpaceDN w:val="0"/>
        <w:adjustRightInd w:val="0"/>
        <w:rPr>
          <w:rFonts w:cs="Arial"/>
        </w:rPr>
      </w:pPr>
      <w:r w:rsidRPr="0046756F">
        <w:rPr>
          <w:rFonts w:cs="Arial"/>
        </w:rPr>
        <w:t>OsStartHighRdy function starts running the highest priority task.</w:t>
      </w:r>
    </w:p>
    <w:p w14:paraId="631BD7F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NOTE: OsStartHighRdy() is called by OsStart(). OsStart() sets OSTCBHighRdy to point to the OS_TCB of the highest priority task. The highest priority task should be created before call to OSStart.</w:t>
      </w:r>
    </w:p>
    <w:p w14:paraId="3E387A8A" w14:textId="77777777" w:rsidR="009810C9" w:rsidRPr="0046756F" w:rsidRDefault="00000000" w:rsidP="009810C9">
      <w:pPr>
        <w:rPr>
          <w:rFonts w:cs="Arial"/>
        </w:rPr>
      </w:pPr>
      <w:r>
        <w:rPr>
          <w:rFonts w:cs="Arial"/>
        </w:rPr>
        <w:pict w14:anchorId="61A91B3E">
          <v:rect id="_x0000_i1646" style="width:0;height:1.5pt" o:hralign="center" o:hrstd="t" o:hr="t" fillcolor="#a0a0a0" stroked="f"/>
        </w:pict>
      </w:r>
    </w:p>
    <w:p w14:paraId="17C1E43D" w14:textId="77777777" w:rsidR="009810C9" w:rsidRPr="0046756F" w:rsidRDefault="009810C9" w:rsidP="009810C9">
      <w:pPr>
        <w:pStyle w:val="Heading4"/>
        <w:rPr>
          <w:rFonts w:ascii="Arial" w:hAnsi="Arial" w:cs="Arial"/>
        </w:rPr>
      </w:pPr>
      <w:bookmarkStart w:id="1248" w:name="_Toc122795983"/>
      <w:bookmarkStart w:id="1249" w:name="_Toc158906033"/>
      <w:r w:rsidRPr="0046756F">
        <w:rPr>
          <w:rFonts w:ascii="Arial" w:hAnsi="Arial" w:cs="Arial"/>
        </w:rPr>
        <w:t>10.11.5.2 List of HLRs allocated</w:t>
      </w:r>
      <w:bookmarkEnd w:id="1248"/>
      <w:bookmarkEnd w:id="1249"/>
    </w:p>
    <w:p w14:paraId="045DC56A" w14:textId="77777777" w:rsidR="009810C9" w:rsidRPr="0046756F" w:rsidRDefault="009810C9" w:rsidP="009810C9">
      <w:pPr>
        <w:rPr>
          <w:rFonts w:cs="Arial"/>
        </w:rPr>
      </w:pPr>
    </w:p>
    <w:p w14:paraId="1C6B316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5752F13E" w14:textId="77777777" w:rsidR="009810C9" w:rsidRPr="0046756F" w:rsidRDefault="00000000" w:rsidP="009810C9">
      <w:pPr>
        <w:rPr>
          <w:rFonts w:cs="Arial"/>
        </w:rPr>
      </w:pPr>
      <w:r>
        <w:rPr>
          <w:rFonts w:cs="Arial"/>
        </w:rPr>
        <w:pict w14:anchorId="2F86F5C3">
          <v:rect id="_x0000_i1647" style="width:0;height:1.5pt" o:hralign="center" o:hrstd="t" o:hr="t" fillcolor="#a0a0a0" stroked="f"/>
        </w:pict>
      </w:r>
    </w:p>
    <w:p w14:paraId="23FDB38A" w14:textId="77777777" w:rsidR="009810C9" w:rsidRPr="0046756F" w:rsidRDefault="009810C9" w:rsidP="009810C9">
      <w:pPr>
        <w:pStyle w:val="Heading4"/>
        <w:rPr>
          <w:rFonts w:ascii="Arial" w:hAnsi="Arial" w:cs="Arial"/>
        </w:rPr>
      </w:pPr>
      <w:bookmarkStart w:id="1250" w:name="_Toc122795984"/>
      <w:bookmarkStart w:id="1251" w:name="_Toc158906034"/>
      <w:r w:rsidRPr="0046756F">
        <w:rPr>
          <w:rFonts w:ascii="Arial" w:hAnsi="Arial" w:cs="Arial"/>
        </w:rPr>
        <w:t>10.11.5.3 List of global variables accessed and modified</w:t>
      </w:r>
      <w:bookmarkEnd w:id="1250"/>
      <w:bookmarkEnd w:id="1251"/>
    </w:p>
    <w:p w14:paraId="56DD6AB5" w14:textId="77777777" w:rsidR="009810C9" w:rsidRPr="0046756F" w:rsidRDefault="009810C9" w:rsidP="009810C9">
      <w:pPr>
        <w:rPr>
          <w:rFonts w:cs="Arial"/>
        </w:rPr>
      </w:pPr>
    </w:p>
    <w:p w14:paraId="075376BA" w14:textId="77777777" w:rsidR="009810C9" w:rsidRPr="0046756F" w:rsidRDefault="009810C9" w:rsidP="009810C9">
      <w:pPr>
        <w:widowControl w:val="0"/>
        <w:autoSpaceDE w:val="0"/>
        <w:autoSpaceDN w:val="0"/>
        <w:adjustRightInd w:val="0"/>
        <w:rPr>
          <w:rFonts w:cs="Arial"/>
        </w:rPr>
      </w:pPr>
      <w:r w:rsidRPr="0046756F">
        <w:rPr>
          <w:rFonts w:cs="Arial"/>
        </w:rPr>
        <w:t>Accessed : Os_running</w:t>
      </w:r>
    </w:p>
    <w:p w14:paraId="27FE704C"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6726EC53" w14:textId="77777777" w:rsidR="009810C9" w:rsidRPr="0046756F" w:rsidRDefault="00000000" w:rsidP="009810C9">
      <w:pPr>
        <w:rPr>
          <w:rFonts w:cs="Arial"/>
        </w:rPr>
      </w:pPr>
      <w:r>
        <w:rPr>
          <w:rFonts w:cs="Arial"/>
        </w:rPr>
        <w:pict w14:anchorId="678F0451">
          <v:rect id="_x0000_i1648" style="width:0;height:1.5pt" o:hralign="center" o:hrstd="t" o:hr="t" fillcolor="#a0a0a0" stroked="f"/>
        </w:pict>
      </w:r>
    </w:p>
    <w:p w14:paraId="5B450863" w14:textId="77777777" w:rsidR="009810C9" w:rsidRPr="0046756F" w:rsidRDefault="009810C9" w:rsidP="009810C9">
      <w:pPr>
        <w:pStyle w:val="Heading4"/>
        <w:rPr>
          <w:rFonts w:ascii="Arial" w:hAnsi="Arial" w:cs="Arial"/>
        </w:rPr>
      </w:pPr>
      <w:bookmarkStart w:id="1252" w:name="_Toc122795985"/>
      <w:bookmarkStart w:id="1253" w:name="_Toc158906035"/>
      <w:r w:rsidRPr="0046756F">
        <w:rPr>
          <w:rFonts w:ascii="Arial" w:hAnsi="Arial" w:cs="Arial"/>
        </w:rPr>
        <w:t>10.11.5.4 Parameter list (Input/Output)</w:t>
      </w:r>
      <w:bookmarkEnd w:id="1252"/>
      <w:bookmarkEnd w:id="1253"/>
    </w:p>
    <w:p w14:paraId="025FAED0" w14:textId="77777777" w:rsidR="009810C9" w:rsidRPr="0046756F" w:rsidRDefault="009810C9" w:rsidP="009810C9">
      <w:pPr>
        <w:rPr>
          <w:rFonts w:cs="Arial"/>
        </w:rPr>
      </w:pPr>
    </w:p>
    <w:p w14:paraId="2BC203CE"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4D18D00D"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4BF267E0" w14:textId="77777777" w:rsidR="009810C9" w:rsidRPr="0046756F" w:rsidRDefault="00000000" w:rsidP="009810C9">
      <w:pPr>
        <w:rPr>
          <w:rFonts w:cs="Arial"/>
        </w:rPr>
      </w:pPr>
      <w:r>
        <w:rPr>
          <w:rFonts w:cs="Arial"/>
        </w:rPr>
        <w:pict w14:anchorId="74A58664">
          <v:rect id="_x0000_i1649" style="width:0;height:1.5pt" o:hralign="center" o:hrstd="t" o:hr="t" fillcolor="#a0a0a0" stroked="f"/>
        </w:pict>
      </w:r>
    </w:p>
    <w:p w14:paraId="2D87DE75" w14:textId="77777777" w:rsidR="009810C9" w:rsidRPr="0046756F" w:rsidRDefault="009810C9" w:rsidP="009810C9">
      <w:pPr>
        <w:pStyle w:val="Heading4"/>
        <w:rPr>
          <w:rFonts w:ascii="Arial" w:hAnsi="Arial" w:cs="Arial"/>
        </w:rPr>
      </w:pPr>
      <w:bookmarkStart w:id="1254" w:name="_Toc122795986"/>
      <w:bookmarkStart w:id="1255" w:name="_Toc158906036"/>
      <w:r w:rsidRPr="0046756F">
        <w:rPr>
          <w:rFonts w:ascii="Arial" w:hAnsi="Arial" w:cs="Arial"/>
        </w:rPr>
        <w:t>10.11.5.5 Return Value</w:t>
      </w:r>
      <w:bookmarkEnd w:id="1254"/>
      <w:bookmarkEnd w:id="1255"/>
    </w:p>
    <w:p w14:paraId="506DFF6D" w14:textId="77777777" w:rsidR="009810C9" w:rsidRPr="0046756F" w:rsidRDefault="009810C9" w:rsidP="009810C9">
      <w:pPr>
        <w:rPr>
          <w:rFonts w:cs="Arial"/>
        </w:rPr>
      </w:pPr>
    </w:p>
    <w:p w14:paraId="26ECD90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74ED8FA" w14:textId="77777777" w:rsidR="009810C9" w:rsidRPr="0046756F" w:rsidRDefault="00000000" w:rsidP="009810C9">
      <w:pPr>
        <w:rPr>
          <w:rFonts w:cs="Arial"/>
        </w:rPr>
      </w:pPr>
      <w:r>
        <w:rPr>
          <w:rFonts w:cs="Arial"/>
        </w:rPr>
        <w:pict w14:anchorId="0D21AAE9">
          <v:rect id="_x0000_i1650" style="width:0;height:1.5pt" o:hralign="center" o:hrstd="t" o:hr="t" fillcolor="#a0a0a0" stroked="f"/>
        </w:pict>
      </w:r>
    </w:p>
    <w:p w14:paraId="56E6DD30" w14:textId="77777777" w:rsidR="009810C9" w:rsidRPr="0046756F" w:rsidRDefault="009810C9" w:rsidP="009810C9">
      <w:pPr>
        <w:pStyle w:val="Heading4"/>
        <w:rPr>
          <w:rFonts w:ascii="Arial" w:hAnsi="Arial" w:cs="Arial"/>
        </w:rPr>
      </w:pPr>
      <w:bookmarkStart w:id="1256" w:name="_Toc122795987"/>
      <w:bookmarkStart w:id="1257" w:name="_Toc158906037"/>
      <w:r w:rsidRPr="0046756F">
        <w:rPr>
          <w:rFonts w:ascii="Arial" w:hAnsi="Arial" w:cs="Arial"/>
        </w:rPr>
        <w:t>10.11.5.6 Other CSUs called by this CSU</w:t>
      </w:r>
      <w:bookmarkEnd w:id="1256"/>
      <w:bookmarkEnd w:id="1257"/>
    </w:p>
    <w:p w14:paraId="71C069A1" w14:textId="77777777" w:rsidR="009810C9" w:rsidRPr="0046756F" w:rsidRDefault="009810C9" w:rsidP="009810C9">
      <w:pPr>
        <w:rPr>
          <w:rFonts w:cs="Arial"/>
        </w:rPr>
      </w:pPr>
    </w:p>
    <w:p w14:paraId="7DA1349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C6C0689" w14:textId="77777777" w:rsidR="009810C9" w:rsidRPr="0046756F" w:rsidRDefault="00000000" w:rsidP="009810C9">
      <w:pPr>
        <w:rPr>
          <w:rFonts w:cs="Arial"/>
        </w:rPr>
      </w:pPr>
      <w:r>
        <w:rPr>
          <w:rFonts w:cs="Arial"/>
        </w:rPr>
        <w:pict w14:anchorId="5FA6546E">
          <v:rect id="_x0000_i1651" style="width:0;height:1.5pt" o:hralign="center" o:hrstd="t" o:hr="t" fillcolor="#a0a0a0" stroked="f"/>
        </w:pict>
      </w:r>
    </w:p>
    <w:p w14:paraId="474382B9" w14:textId="77777777" w:rsidR="009810C9" w:rsidRPr="0046756F" w:rsidRDefault="009810C9" w:rsidP="009810C9">
      <w:pPr>
        <w:pStyle w:val="Heading4"/>
        <w:rPr>
          <w:rFonts w:ascii="Arial" w:hAnsi="Arial" w:cs="Arial"/>
        </w:rPr>
      </w:pPr>
      <w:bookmarkStart w:id="1258" w:name="_Toc122795988"/>
      <w:bookmarkStart w:id="1259" w:name="_Toc158906038"/>
      <w:r w:rsidRPr="0046756F">
        <w:rPr>
          <w:rFonts w:ascii="Arial" w:hAnsi="Arial" w:cs="Arial"/>
        </w:rPr>
        <w:t>10.11.5.7 Description of list of LLRs allocated</w:t>
      </w:r>
      <w:bookmarkEnd w:id="1258"/>
      <w:bookmarkEnd w:id="1259"/>
    </w:p>
    <w:p w14:paraId="03FABB97" w14:textId="77777777" w:rsidR="009810C9" w:rsidRPr="0046756F" w:rsidRDefault="009810C9" w:rsidP="009810C9">
      <w:pPr>
        <w:rPr>
          <w:rFonts w:cs="Arial"/>
        </w:rPr>
      </w:pPr>
    </w:p>
    <w:p w14:paraId="44FB552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OSStartHighRdy.</w:t>
      </w:r>
    </w:p>
    <w:p w14:paraId="78FF06C5" w14:textId="77777777" w:rsidR="009810C9" w:rsidRPr="0046756F" w:rsidRDefault="00000000" w:rsidP="009810C9">
      <w:pPr>
        <w:rPr>
          <w:rFonts w:cs="Arial"/>
        </w:rPr>
      </w:pPr>
      <w:r>
        <w:rPr>
          <w:rFonts w:cs="Arial"/>
        </w:rPr>
        <w:pict w14:anchorId="0B01EB1D">
          <v:rect id="_x0000_i1652" style="width:0;height:1.5pt" o:hralign="center" o:hrstd="t" o:hr="t" fillcolor="#a0a0a0" stroked="f"/>
        </w:pict>
      </w:r>
    </w:p>
    <w:p w14:paraId="6AB39D96" w14:textId="77777777" w:rsidR="009810C9" w:rsidRPr="0046756F" w:rsidRDefault="009810C9" w:rsidP="009810C9">
      <w:pPr>
        <w:pStyle w:val="Heading5"/>
        <w:rPr>
          <w:rFonts w:ascii="Arial" w:hAnsi="Arial" w:cs="Arial"/>
        </w:rPr>
      </w:pPr>
      <w:bookmarkStart w:id="1260" w:name="_Toc122795989"/>
      <w:bookmarkStart w:id="1261" w:name="_Toc158906039"/>
      <w:r w:rsidRPr="0046756F">
        <w:rPr>
          <w:rFonts w:ascii="Arial" w:hAnsi="Arial" w:cs="Arial"/>
        </w:rPr>
        <w:t>10.11.5.7.1 daucmfoscpua-OsStartHighRdy-LLR-001</w:t>
      </w:r>
      <w:bookmarkEnd w:id="1260"/>
      <w:bookmarkEnd w:id="1261"/>
    </w:p>
    <w:p w14:paraId="07B18499" w14:textId="77777777" w:rsidR="009810C9" w:rsidRPr="0046756F" w:rsidRDefault="009810C9" w:rsidP="009810C9">
      <w:pPr>
        <w:rPr>
          <w:rFonts w:cs="Arial"/>
        </w:rPr>
      </w:pPr>
      <w:r w:rsidRPr="0046756F">
        <w:rPr>
          <w:rFonts w:cs="Arial"/>
        </w:rPr>
        <w:t>Requirement ID: H698-LLD-CMU-FNC-873</w:t>
      </w:r>
    </w:p>
    <w:p w14:paraId="403893C9" w14:textId="77777777" w:rsidR="009810C9" w:rsidRPr="0046756F" w:rsidRDefault="009810C9" w:rsidP="009810C9">
      <w:pPr>
        <w:rPr>
          <w:rFonts w:cs="Arial"/>
        </w:rPr>
      </w:pPr>
    </w:p>
    <w:p w14:paraId="558A5452"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set the PendSV exception priority </w:t>
      </w:r>
    </w:p>
    <w:p w14:paraId="36D1A083"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System prio register (NVIC_SYSPRI14) to R0</w:t>
      </w:r>
    </w:p>
    <w:p w14:paraId="23078973"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PendSV priority value (NVIC_PENDSV_PRI) to R1</w:t>
      </w:r>
    </w:p>
    <w:p w14:paraId="7330BBAB"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Write R1 as unsigned byte to address R0 content.</w:t>
      </w:r>
    </w:p>
    <w:p w14:paraId="2F9C867C" w14:textId="77777777" w:rsidR="009810C9" w:rsidRPr="0046756F" w:rsidRDefault="00000000" w:rsidP="009810C9">
      <w:pPr>
        <w:rPr>
          <w:rFonts w:cs="Arial"/>
        </w:rPr>
      </w:pPr>
      <w:r>
        <w:rPr>
          <w:rFonts w:cs="Arial"/>
        </w:rPr>
        <w:pict w14:anchorId="63A56145">
          <v:rect id="_x0000_i1653" style="width:0;height:1.5pt" o:hralign="center" o:hrstd="t" o:hr="t" fillcolor="#a0a0a0" stroked="f"/>
        </w:pict>
      </w:r>
    </w:p>
    <w:p w14:paraId="22E00429" w14:textId="77777777" w:rsidR="009810C9" w:rsidRPr="0046756F" w:rsidRDefault="009810C9" w:rsidP="009810C9">
      <w:pPr>
        <w:pStyle w:val="Heading5"/>
        <w:rPr>
          <w:rFonts w:ascii="Arial" w:hAnsi="Arial" w:cs="Arial"/>
        </w:rPr>
      </w:pPr>
      <w:bookmarkStart w:id="1262" w:name="_Toc122795990"/>
      <w:bookmarkStart w:id="1263" w:name="_Toc158906040"/>
      <w:r w:rsidRPr="0046756F">
        <w:rPr>
          <w:rFonts w:ascii="Arial" w:hAnsi="Arial" w:cs="Arial"/>
        </w:rPr>
        <w:t>10.11.5.7.2 daucmfoscpua-OsStartHighRdy-LLR-002</w:t>
      </w:r>
      <w:bookmarkEnd w:id="1262"/>
      <w:bookmarkEnd w:id="1263"/>
    </w:p>
    <w:p w14:paraId="070C6CD1" w14:textId="77777777" w:rsidR="009810C9" w:rsidRPr="0046756F" w:rsidRDefault="009810C9" w:rsidP="009810C9">
      <w:pPr>
        <w:rPr>
          <w:rFonts w:cs="Arial"/>
        </w:rPr>
      </w:pPr>
      <w:r w:rsidRPr="0046756F">
        <w:rPr>
          <w:rFonts w:cs="Arial"/>
        </w:rPr>
        <w:t>Requirement ID: H698-LLD-CMU-FNC-874</w:t>
      </w:r>
    </w:p>
    <w:p w14:paraId="02B75231" w14:textId="77777777" w:rsidR="009810C9" w:rsidRPr="0046756F" w:rsidRDefault="009810C9" w:rsidP="009810C9">
      <w:pPr>
        <w:rPr>
          <w:rFonts w:cs="Arial"/>
        </w:rPr>
      </w:pPr>
    </w:p>
    <w:p w14:paraId="4DD8C11F"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to set the PSP to 0 for initial context switch call</w:t>
      </w:r>
    </w:p>
    <w:p w14:paraId="0F759942" w14:textId="77777777" w:rsidR="009810C9" w:rsidRPr="0046756F" w:rsidRDefault="009810C9" w:rsidP="009810C9">
      <w:pPr>
        <w:widowControl w:val="0"/>
        <w:autoSpaceDE w:val="0"/>
        <w:autoSpaceDN w:val="0"/>
        <w:adjustRightInd w:val="0"/>
        <w:rPr>
          <w:rFonts w:cs="Arial"/>
        </w:rPr>
      </w:pPr>
      <w:r w:rsidRPr="0046756F">
        <w:rPr>
          <w:rFonts w:cs="Arial"/>
        </w:rPr>
        <w:t xml:space="preserve">        - Write value of M_ZERO to R0</w:t>
      </w:r>
    </w:p>
    <w:p w14:paraId="2D853F09"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Write the contents of R0 into PSP register.</w:t>
      </w:r>
    </w:p>
    <w:p w14:paraId="6BD00FBD" w14:textId="77777777" w:rsidR="009810C9" w:rsidRPr="0046756F" w:rsidRDefault="00000000" w:rsidP="009810C9">
      <w:pPr>
        <w:rPr>
          <w:rFonts w:cs="Arial"/>
        </w:rPr>
      </w:pPr>
      <w:r>
        <w:rPr>
          <w:rFonts w:cs="Arial"/>
        </w:rPr>
        <w:pict w14:anchorId="5A917493">
          <v:rect id="_x0000_i1654" style="width:0;height:1.5pt" o:hralign="center" o:hrstd="t" o:hr="t" fillcolor="#a0a0a0" stroked="f"/>
        </w:pict>
      </w:r>
    </w:p>
    <w:p w14:paraId="27F8ACD7" w14:textId="77777777" w:rsidR="009810C9" w:rsidRPr="0046756F" w:rsidRDefault="009810C9" w:rsidP="009810C9">
      <w:pPr>
        <w:pStyle w:val="Heading5"/>
        <w:rPr>
          <w:rFonts w:ascii="Arial" w:hAnsi="Arial" w:cs="Arial"/>
        </w:rPr>
      </w:pPr>
      <w:bookmarkStart w:id="1264" w:name="_Toc122795991"/>
      <w:bookmarkStart w:id="1265" w:name="_Toc158906041"/>
      <w:r w:rsidRPr="0046756F">
        <w:rPr>
          <w:rFonts w:ascii="Arial" w:hAnsi="Arial" w:cs="Arial"/>
        </w:rPr>
        <w:t>10.11.5.7.3 daucmfoscpua-OsStartHighRdy-LLR-003</w:t>
      </w:r>
      <w:bookmarkEnd w:id="1264"/>
      <w:bookmarkEnd w:id="1265"/>
    </w:p>
    <w:p w14:paraId="0A0B6C3B" w14:textId="77777777" w:rsidR="009810C9" w:rsidRPr="0046756F" w:rsidRDefault="009810C9" w:rsidP="009810C9">
      <w:pPr>
        <w:rPr>
          <w:rFonts w:cs="Arial"/>
        </w:rPr>
      </w:pPr>
      <w:r w:rsidRPr="0046756F">
        <w:rPr>
          <w:rFonts w:cs="Arial"/>
        </w:rPr>
        <w:t>Requirement ID: H698-LLD-CMU-FNC-875</w:t>
      </w:r>
    </w:p>
    <w:p w14:paraId="7343C8C8" w14:textId="77777777" w:rsidR="009810C9" w:rsidRPr="0046756F" w:rsidRDefault="009810C9" w:rsidP="009810C9">
      <w:pPr>
        <w:rPr>
          <w:rFonts w:cs="Arial"/>
        </w:rPr>
      </w:pPr>
    </w:p>
    <w:p w14:paraId="0A7A8716"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set the Os_running flag to TRUE </w:t>
      </w:r>
    </w:p>
    <w:p w14:paraId="199D1629" w14:textId="77777777" w:rsidR="009810C9" w:rsidRPr="0046756F" w:rsidRDefault="009810C9" w:rsidP="009810C9">
      <w:pPr>
        <w:widowControl w:val="0"/>
        <w:autoSpaceDE w:val="0"/>
        <w:autoSpaceDN w:val="0"/>
        <w:adjustRightInd w:val="0"/>
        <w:rPr>
          <w:rFonts w:cs="Arial"/>
        </w:rPr>
      </w:pPr>
      <w:r w:rsidRPr="0046756F">
        <w:rPr>
          <w:rFonts w:cs="Arial"/>
        </w:rPr>
        <w:t xml:space="preserve">        (Indicate that multitasking will start)</w:t>
      </w:r>
    </w:p>
    <w:p w14:paraId="3A67DB17"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Os_running flag address to R0</w:t>
      </w:r>
    </w:p>
    <w:p w14:paraId="3D4CE409" w14:textId="77777777" w:rsidR="009810C9" w:rsidRPr="0046756F" w:rsidRDefault="009810C9" w:rsidP="009810C9">
      <w:pPr>
        <w:widowControl w:val="0"/>
        <w:autoSpaceDE w:val="0"/>
        <w:autoSpaceDN w:val="0"/>
        <w:adjustRightInd w:val="0"/>
        <w:rPr>
          <w:rFonts w:cs="Arial"/>
        </w:rPr>
      </w:pPr>
      <w:r w:rsidRPr="0046756F">
        <w:rPr>
          <w:rFonts w:cs="Arial"/>
        </w:rPr>
        <w:t xml:space="preserve">        - Write value of M_ONE to R1 </w:t>
      </w:r>
    </w:p>
    <w:p w14:paraId="49D50F9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Write R1 as unsigned byte to address R0 content.</w:t>
      </w:r>
    </w:p>
    <w:p w14:paraId="0DC3603C" w14:textId="77777777" w:rsidR="009810C9" w:rsidRPr="0046756F" w:rsidRDefault="00000000" w:rsidP="009810C9">
      <w:pPr>
        <w:rPr>
          <w:rFonts w:cs="Arial"/>
        </w:rPr>
      </w:pPr>
      <w:r>
        <w:rPr>
          <w:rFonts w:cs="Arial"/>
        </w:rPr>
        <w:pict w14:anchorId="19320372">
          <v:rect id="_x0000_i1655" style="width:0;height:1.5pt" o:hralign="center" o:hrstd="t" o:hr="t" fillcolor="#a0a0a0" stroked="f"/>
        </w:pict>
      </w:r>
    </w:p>
    <w:p w14:paraId="1B4F8B81" w14:textId="77777777" w:rsidR="009810C9" w:rsidRPr="0046756F" w:rsidRDefault="009810C9" w:rsidP="009810C9">
      <w:pPr>
        <w:pStyle w:val="Heading5"/>
        <w:rPr>
          <w:rFonts w:ascii="Arial" w:hAnsi="Arial" w:cs="Arial"/>
        </w:rPr>
      </w:pPr>
      <w:bookmarkStart w:id="1266" w:name="_Toc122795992"/>
      <w:bookmarkStart w:id="1267" w:name="_Toc158906042"/>
      <w:r w:rsidRPr="0046756F">
        <w:rPr>
          <w:rFonts w:ascii="Arial" w:hAnsi="Arial" w:cs="Arial"/>
        </w:rPr>
        <w:t>10.11.5.7.4 daucmfoscpua-OsStartHighRdy-LLR-004</w:t>
      </w:r>
      <w:bookmarkEnd w:id="1266"/>
      <w:bookmarkEnd w:id="1267"/>
    </w:p>
    <w:p w14:paraId="55A7A60F" w14:textId="77777777" w:rsidR="009810C9" w:rsidRPr="0046756F" w:rsidRDefault="009810C9" w:rsidP="009810C9">
      <w:pPr>
        <w:rPr>
          <w:rFonts w:cs="Arial"/>
        </w:rPr>
      </w:pPr>
      <w:r w:rsidRPr="0046756F">
        <w:rPr>
          <w:rFonts w:cs="Arial"/>
        </w:rPr>
        <w:t>Requirement ID: H698-LLD-CMU-FNC-876</w:t>
      </w:r>
    </w:p>
    <w:p w14:paraId="1B9A7142" w14:textId="77777777" w:rsidR="009810C9" w:rsidRPr="0046756F" w:rsidRDefault="009810C9" w:rsidP="009810C9">
      <w:pPr>
        <w:rPr>
          <w:rFonts w:cs="Arial"/>
        </w:rPr>
      </w:pPr>
    </w:p>
    <w:p w14:paraId="0EF7A25C"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trigger the PendSV exception </w:t>
      </w:r>
    </w:p>
    <w:p w14:paraId="4D1C4B6F"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Interrupt control state register (NVIC_INT_CTRL) to R0</w:t>
      </w:r>
    </w:p>
    <w:p w14:paraId="5186BB03"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Value to trigger PendSV isr (NVIC_PENDSVSET) to R1</w:t>
      </w:r>
    </w:p>
    <w:p w14:paraId="38C14C30"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write R1 to address R0 content.</w:t>
      </w:r>
    </w:p>
    <w:p w14:paraId="6A94AF11" w14:textId="77777777" w:rsidR="009810C9" w:rsidRPr="0046756F" w:rsidRDefault="00000000" w:rsidP="009810C9">
      <w:pPr>
        <w:rPr>
          <w:rFonts w:cs="Arial"/>
        </w:rPr>
      </w:pPr>
      <w:r>
        <w:rPr>
          <w:rFonts w:cs="Arial"/>
        </w:rPr>
        <w:pict w14:anchorId="2EBAF04D">
          <v:rect id="_x0000_i1656" style="width:0;height:1.5pt" o:hralign="center" o:hrstd="t" o:hr="t" fillcolor="#a0a0a0" stroked="f"/>
        </w:pict>
      </w:r>
    </w:p>
    <w:p w14:paraId="650D1303" w14:textId="77777777" w:rsidR="009810C9" w:rsidRPr="0046756F" w:rsidRDefault="009810C9" w:rsidP="009810C9">
      <w:pPr>
        <w:pStyle w:val="Heading5"/>
        <w:rPr>
          <w:rFonts w:ascii="Arial" w:hAnsi="Arial" w:cs="Arial"/>
        </w:rPr>
      </w:pPr>
      <w:bookmarkStart w:id="1268" w:name="_Toc122795993"/>
      <w:bookmarkStart w:id="1269" w:name="_Toc158906043"/>
      <w:r w:rsidRPr="0046756F">
        <w:rPr>
          <w:rFonts w:ascii="Arial" w:hAnsi="Arial" w:cs="Arial"/>
        </w:rPr>
        <w:t>10.11.5.7.5 daucmfoscpua-OsStartHighRdy-LLR-005</w:t>
      </w:r>
      <w:bookmarkEnd w:id="1268"/>
      <w:bookmarkEnd w:id="1269"/>
    </w:p>
    <w:p w14:paraId="419F5340" w14:textId="77777777" w:rsidR="009810C9" w:rsidRPr="0046756F" w:rsidRDefault="009810C9" w:rsidP="009810C9">
      <w:pPr>
        <w:rPr>
          <w:rFonts w:cs="Arial"/>
        </w:rPr>
      </w:pPr>
      <w:r w:rsidRPr="0046756F">
        <w:rPr>
          <w:rFonts w:cs="Arial"/>
        </w:rPr>
        <w:t>Requirement ID: H698-LLD-CMU-FNC-877</w:t>
      </w:r>
    </w:p>
    <w:p w14:paraId="18498D14" w14:textId="77777777" w:rsidR="009810C9" w:rsidRPr="0046756F" w:rsidRDefault="009810C9" w:rsidP="009810C9">
      <w:pPr>
        <w:rPr>
          <w:rFonts w:cs="Arial"/>
        </w:rPr>
      </w:pPr>
    </w:p>
    <w:p w14:paraId="58B5EF09"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enable interrupts  </w:t>
      </w:r>
    </w:p>
    <w:p w14:paraId="56A02401"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Enable IRq by clearing the PRIMASK special register value.</w:t>
      </w:r>
    </w:p>
    <w:p w14:paraId="58921E3E" w14:textId="77777777" w:rsidR="009810C9" w:rsidRPr="0046756F" w:rsidRDefault="00000000" w:rsidP="009810C9">
      <w:pPr>
        <w:rPr>
          <w:rFonts w:cs="Arial"/>
        </w:rPr>
      </w:pPr>
      <w:r>
        <w:rPr>
          <w:rFonts w:cs="Arial"/>
        </w:rPr>
        <w:pict w14:anchorId="54A1832D">
          <v:rect id="_x0000_i1657" style="width:0;height:1.5pt" o:hralign="center" o:hrstd="t" o:hr="t" fillcolor="#a0a0a0" stroked="f"/>
        </w:pict>
      </w:r>
    </w:p>
    <w:p w14:paraId="789F0F3B" w14:textId="77777777" w:rsidR="009810C9" w:rsidRPr="0046756F" w:rsidRDefault="009810C9" w:rsidP="009810C9">
      <w:pPr>
        <w:pStyle w:val="Heading5"/>
        <w:rPr>
          <w:rFonts w:ascii="Arial" w:hAnsi="Arial" w:cs="Arial"/>
        </w:rPr>
      </w:pPr>
      <w:bookmarkStart w:id="1270" w:name="_Toc122795994"/>
      <w:bookmarkStart w:id="1271" w:name="_Toc158906044"/>
      <w:r w:rsidRPr="0046756F">
        <w:rPr>
          <w:rFonts w:ascii="Arial" w:hAnsi="Arial" w:cs="Arial"/>
        </w:rPr>
        <w:t>10.11.5.7.6 daucmfoscpua-OsStartHighRdy-LLR-006</w:t>
      </w:r>
      <w:bookmarkEnd w:id="1270"/>
      <w:bookmarkEnd w:id="1271"/>
    </w:p>
    <w:p w14:paraId="09183B0E" w14:textId="77777777" w:rsidR="009810C9" w:rsidRPr="0046756F" w:rsidRDefault="009810C9" w:rsidP="009810C9">
      <w:pPr>
        <w:rPr>
          <w:rFonts w:cs="Arial"/>
        </w:rPr>
      </w:pPr>
      <w:r w:rsidRPr="0046756F">
        <w:rPr>
          <w:rFonts w:cs="Arial"/>
        </w:rPr>
        <w:t>Requirement ID: H698-LLD-CMU-FNC-878</w:t>
      </w:r>
    </w:p>
    <w:p w14:paraId="019E3BDE" w14:textId="77777777" w:rsidR="009810C9" w:rsidRPr="0046756F" w:rsidRDefault="009810C9" w:rsidP="009810C9">
      <w:pPr>
        <w:rPr>
          <w:rFonts w:cs="Arial"/>
        </w:rPr>
      </w:pPr>
    </w:p>
    <w:p w14:paraId="2E6B54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shall enter infinite wait state when highest priority task could not be scheduled. </w:t>
      </w:r>
    </w:p>
    <w:p w14:paraId="66944880" w14:textId="77777777" w:rsidR="009810C9" w:rsidRPr="0046756F" w:rsidRDefault="00000000" w:rsidP="009810C9">
      <w:pPr>
        <w:rPr>
          <w:rFonts w:cs="Arial"/>
        </w:rPr>
      </w:pPr>
      <w:r>
        <w:rPr>
          <w:rFonts w:cs="Arial"/>
        </w:rPr>
        <w:pict w14:anchorId="533240F2">
          <v:rect id="_x0000_i1658" style="width:0;height:1.5pt" o:hralign="center" o:hrstd="t" o:hr="t" fillcolor="#a0a0a0" stroked="f"/>
        </w:pict>
      </w:r>
    </w:p>
    <w:p w14:paraId="61AE31B9" w14:textId="77777777" w:rsidR="009810C9" w:rsidRPr="0046756F" w:rsidRDefault="009810C9" w:rsidP="009810C9">
      <w:pPr>
        <w:pStyle w:val="Heading3"/>
      </w:pPr>
      <w:bookmarkStart w:id="1272" w:name="_Toc122795995"/>
      <w:bookmarkStart w:id="1273" w:name="_Toc158906045"/>
      <w:r w:rsidRPr="0046756F">
        <w:t>10.11.6 PendSvHandler</w:t>
      </w:r>
      <w:bookmarkEnd w:id="1272"/>
      <w:bookmarkEnd w:id="1273"/>
    </w:p>
    <w:p w14:paraId="72B678D8" w14:textId="77777777" w:rsidR="009810C9" w:rsidRPr="0046756F" w:rsidRDefault="009810C9" w:rsidP="009810C9">
      <w:pPr>
        <w:rPr>
          <w:rFonts w:cs="Arial"/>
        </w:rPr>
      </w:pPr>
    </w:p>
    <w:p w14:paraId="5D46F33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PendSvHandler will follow in the sub sections.</w:t>
      </w:r>
    </w:p>
    <w:p w14:paraId="05EDBC2F" w14:textId="77777777" w:rsidR="009810C9" w:rsidRPr="0046756F" w:rsidRDefault="00000000" w:rsidP="009810C9">
      <w:pPr>
        <w:rPr>
          <w:rFonts w:cs="Arial"/>
        </w:rPr>
      </w:pPr>
      <w:r>
        <w:rPr>
          <w:rFonts w:cs="Arial"/>
        </w:rPr>
        <w:pict w14:anchorId="49F25775">
          <v:rect id="_x0000_i1659" style="width:0;height:1.5pt" o:hralign="center" o:hrstd="t" o:hr="t" fillcolor="#a0a0a0" stroked="f"/>
        </w:pict>
      </w:r>
    </w:p>
    <w:p w14:paraId="0C590ED3" w14:textId="77777777" w:rsidR="009810C9" w:rsidRPr="0046756F" w:rsidRDefault="009810C9" w:rsidP="009810C9">
      <w:pPr>
        <w:pStyle w:val="Heading4"/>
        <w:rPr>
          <w:rFonts w:ascii="Arial" w:hAnsi="Arial" w:cs="Arial"/>
        </w:rPr>
      </w:pPr>
      <w:bookmarkStart w:id="1274" w:name="_Toc122795996"/>
      <w:bookmarkStart w:id="1275" w:name="_Toc158906046"/>
      <w:r w:rsidRPr="0046756F">
        <w:rPr>
          <w:rFonts w:ascii="Arial" w:hAnsi="Arial" w:cs="Arial"/>
        </w:rPr>
        <w:t>10.11.6.1 Brief Description</w:t>
      </w:r>
      <w:bookmarkEnd w:id="1274"/>
      <w:bookmarkEnd w:id="1275"/>
    </w:p>
    <w:p w14:paraId="4F9A6D86" w14:textId="77777777" w:rsidR="009810C9" w:rsidRPr="0046756F" w:rsidRDefault="009810C9" w:rsidP="009810C9">
      <w:pPr>
        <w:rPr>
          <w:rFonts w:cs="Arial"/>
        </w:rPr>
      </w:pPr>
    </w:p>
    <w:p w14:paraId="72688259" w14:textId="77777777" w:rsidR="009810C9" w:rsidRPr="0046756F" w:rsidRDefault="009810C9" w:rsidP="009810C9">
      <w:pPr>
        <w:widowControl w:val="0"/>
        <w:autoSpaceDE w:val="0"/>
        <w:autoSpaceDN w:val="0"/>
        <w:adjustRightInd w:val="0"/>
        <w:rPr>
          <w:rFonts w:cs="Arial"/>
          <w:sz w:val="17"/>
          <w:szCs w:val="17"/>
        </w:rPr>
      </w:pPr>
      <w:r w:rsidRPr="0046756F">
        <w:rPr>
          <w:rFonts w:cs="Arial"/>
        </w:rPr>
        <w:t>PendSvHandler function handles all context switching for uCOS.</w:t>
      </w:r>
    </w:p>
    <w:p w14:paraId="2E5D73EA" w14:textId="77777777" w:rsidR="009810C9" w:rsidRPr="0046756F" w:rsidRDefault="00000000" w:rsidP="009810C9">
      <w:pPr>
        <w:rPr>
          <w:rFonts w:cs="Arial"/>
        </w:rPr>
      </w:pPr>
      <w:r>
        <w:rPr>
          <w:rFonts w:cs="Arial"/>
        </w:rPr>
        <w:pict w14:anchorId="711211A5">
          <v:rect id="_x0000_i1660" style="width:0;height:1.5pt" o:hralign="center" o:hrstd="t" o:hr="t" fillcolor="#a0a0a0" stroked="f"/>
        </w:pict>
      </w:r>
    </w:p>
    <w:p w14:paraId="52349AEB" w14:textId="77777777" w:rsidR="009810C9" w:rsidRPr="0046756F" w:rsidRDefault="009810C9" w:rsidP="009810C9">
      <w:pPr>
        <w:pStyle w:val="Heading4"/>
        <w:rPr>
          <w:rFonts w:ascii="Arial" w:hAnsi="Arial" w:cs="Arial"/>
        </w:rPr>
      </w:pPr>
      <w:bookmarkStart w:id="1276" w:name="_Toc122795997"/>
      <w:bookmarkStart w:id="1277" w:name="_Toc158906047"/>
      <w:r w:rsidRPr="0046756F">
        <w:rPr>
          <w:rFonts w:ascii="Arial" w:hAnsi="Arial" w:cs="Arial"/>
        </w:rPr>
        <w:t>10.11.6.2 List of HLRs allocated</w:t>
      </w:r>
      <w:bookmarkEnd w:id="1276"/>
      <w:bookmarkEnd w:id="1277"/>
    </w:p>
    <w:p w14:paraId="47280B14" w14:textId="77777777" w:rsidR="009810C9" w:rsidRPr="0046756F" w:rsidRDefault="009810C9" w:rsidP="009810C9">
      <w:pPr>
        <w:rPr>
          <w:rFonts w:cs="Arial"/>
        </w:rPr>
      </w:pPr>
    </w:p>
    <w:p w14:paraId="663DD2B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6CC95ECA" w14:textId="77777777" w:rsidR="009810C9" w:rsidRPr="0046756F" w:rsidRDefault="00000000" w:rsidP="009810C9">
      <w:pPr>
        <w:rPr>
          <w:rFonts w:cs="Arial"/>
        </w:rPr>
      </w:pPr>
      <w:r>
        <w:rPr>
          <w:rFonts w:cs="Arial"/>
        </w:rPr>
        <w:pict w14:anchorId="5D3BE798">
          <v:rect id="_x0000_i1661" style="width:0;height:1.5pt" o:hralign="center" o:hrstd="t" o:hr="t" fillcolor="#a0a0a0" stroked="f"/>
        </w:pict>
      </w:r>
    </w:p>
    <w:p w14:paraId="044660F3" w14:textId="77777777" w:rsidR="009810C9" w:rsidRPr="0046756F" w:rsidRDefault="009810C9" w:rsidP="009810C9">
      <w:pPr>
        <w:pStyle w:val="Heading4"/>
        <w:rPr>
          <w:rFonts w:ascii="Arial" w:hAnsi="Arial" w:cs="Arial"/>
        </w:rPr>
      </w:pPr>
      <w:bookmarkStart w:id="1278" w:name="_Toc122795998"/>
      <w:bookmarkStart w:id="1279" w:name="_Toc158906048"/>
      <w:r w:rsidRPr="0046756F">
        <w:rPr>
          <w:rFonts w:ascii="Arial" w:hAnsi="Arial" w:cs="Arial"/>
        </w:rPr>
        <w:t>10.11.6.3 List of global variables accessed and modified</w:t>
      </w:r>
      <w:bookmarkEnd w:id="1278"/>
      <w:bookmarkEnd w:id="1279"/>
    </w:p>
    <w:p w14:paraId="1B01FD9B" w14:textId="77777777" w:rsidR="009810C9" w:rsidRPr="0046756F" w:rsidRDefault="009810C9" w:rsidP="009810C9">
      <w:pPr>
        <w:rPr>
          <w:rFonts w:cs="Arial"/>
        </w:rPr>
      </w:pPr>
    </w:p>
    <w:p w14:paraId="366AE70B" w14:textId="77777777" w:rsidR="009810C9" w:rsidRPr="0046756F" w:rsidRDefault="009810C9" w:rsidP="009810C9">
      <w:pPr>
        <w:widowControl w:val="0"/>
        <w:autoSpaceDE w:val="0"/>
        <w:autoSpaceDN w:val="0"/>
        <w:adjustRightInd w:val="0"/>
        <w:rPr>
          <w:rFonts w:cs="Arial"/>
        </w:rPr>
      </w:pPr>
      <w:r w:rsidRPr="0046756F">
        <w:rPr>
          <w:rFonts w:cs="Arial"/>
        </w:rPr>
        <w:t>Accessed : Os_tcb_cur</w:t>
      </w:r>
    </w:p>
    <w:p w14:paraId="3E2E72A1" w14:textId="77777777" w:rsidR="009810C9" w:rsidRPr="0046756F" w:rsidRDefault="009810C9" w:rsidP="009810C9">
      <w:pPr>
        <w:widowControl w:val="0"/>
        <w:autoSpaceDE w:val="0"/>
        <w:autoSpaceDN w:val="0"/>
        <w:adjustRightInd w:val="0"/>
        <w:rPr>
          <w:rFonts w:cs="Arial"/>
        </w:rPr>
      </w:pPr>
      <w:r w:rsidRPr="0046756F">
        <w:rPr>
          <w:rFonts w:cs="Arial"/>
        </w:rPr>
        <w:t xml:space="preserve">                  Os_tcb_high_rdy</w:t>
      </w:r>
    </w:p>
    <w:p w14:paraId="16F057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1D6B7187" w14:textId="77777777" w:rsidR="009810C9" w:rsidRPr="0046756F" w:rsidRDefault="00000000" w:rsidP="009810C9">
      <w:pPr>
        <w:rPr>
          <w:rFonts w:cs="Arial"/>
        </w:rPr>
      </w:pPr>
      <w:r>
        <w:rPr>
          <w:rFonts w:cs="Arial"/>
        </w:rPr>
        <w:pict w14:anchorId="5E308769">
          <v:rect id="_x0000_i1662" style="width:0;height:1.5pt" o:hralign="center" o:hrstd="t" o:hr="t" fillcolor="#a0a0a0" stroked="f"/>
        </w:pict>
      </w:r>
    </w:p>
    <w:p w14:paraId="3DEF16DE" w14:textId="77777777" w:rsidR="009810C9" w:rsidRPr="0046756F" w:rsidRDefault="009810C9" w:rsidP="009810C9">
      <w:pPr>
        <w:pStyle w:val="Heading4"/>
        <w:rPr>
          <w:rFonts w:ascii="Arial" w:hAnsi="Arial" w:cs="Arial"/>
        </w:rPr>
      </w:pPr>
      <w:bookmarkStart w:id="1280" w:name="_Toc122795999"/>
      <w:bookmarkStart w:id="1281" w:name="_Toc158906049"/>
      <w:r w:rsidRPr="0046756F">
        <w:rPr>
          <w:rFonts w:ascii="Arial" w:hAnsi="Arial" w:cs="Arial"/>
        </w:rPr>
        <w:t>10.11.6.4 Parameter list (Input/Output)</w:t>
      </w:r>
      <w:bookmarkEnd w:id="1280"/>
      <w:bookmarkEnd w:id="1281"/>
    </w:p>
    <w:p w14:paraId="184D1FC9" w14:textId="77777777" w:rsidR="009810C9" w:rsidRPr="0046756F" w:rsidRDefault="009810C9" w:rsidP="009810C9">
      <w:pPr>
        <w:rPr>
          <w:rFonts w:cs="Arial"/>
        </w:rPr>
      </w:pPr>
    </w:p>
    <w:p w14:paraId="61C93364"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7EC5673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76153AF6" w14:textId="77777777" w:rsidR="009810C9" w:rsidRPr="0046756F" w:rsidRDefault="00000000" w:rsidP="009810C9">
      <w:pPr>
        <w:rPr>
          <w:rFonts w:cs="Arial"/>
        </w:rPr>
      </w:pPr>
      <w:r>
        <w:rPr>
          <w:rFonts w:cs="Arial"/>
        </w:rPr>
        <w:pict w14:anchorId="06C7B525">
          <v:rect id="_x0000_i1663" style="width:0;height:1.5pt" o:hralign="center" o:hrstd="t" o:hr="t" fillcolor="#a0a0a0" stroked="f"/>
        </w:pict>
      </w:r>
    </w:p>
    <w:p w14:paraId="2783DFFC" w14:textId="77777777" w:rsidR="009810C9" w:rsidRPr="0046756F" w:rsidRDefault="009810C9" w:rsidP="009810C9">
      <w:pPr>
        <w:pStyle w:val="Heading4"/>
        <w:rPr>
          <w:rFonts w:ascii="Arial" w:hAnsi="Arial" w:cs="Arial"/>
        </w:rPr>
      </w:pPr>
      <w:bookmarkStart w:id="1282" w:name="_Toc122796000"/>
      <w:bookmarkStart w:id="1283" w:name="_Toc158906050"/>
      <w:r w:rsidRPr="0046756F">
        <w:rPr>
          <w:rFonts w:ascii="Arial" w:hAnsi="Arial" w:cs="Arial"/>
        </w:rPr>
        <w:t>10.11.6.5 Return Value</w:t>
      </w:r>
      <w:bookmarkEnd w:id="1282"/>
      <w:bookmarkEnd w:id="1283"/>
    </w:p>
    <w:p w14:paraId="0934A0B0" w14:textId="77777777" w:rsidR="009810C9" w:rsidRPr="0046756F" w:rsidRDefault="009810C9" w:rsidP="009810C9">
      <w:pPr>
        <w:rPr>
          <w:rFonts w:cs="Arial"/>
        </w:rPr>
      </w:pPr>
    </w:p>
    <w:p w14:paraId="4305471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C86392B" w14:textId="77777777" w:rsidR="009810C9" w:rsidRPr="0046756F" w:rsidRDefault="00000000" w:rsidP="009810C9">
      <w:pPr>
        <w:rPr>
          <w:rFonts w:cs="Arial"/>
        </w:rPr>
      </w:pPr>
      <w:r>
        <w:rPr>
          <w:rFonts w:cs="Arial"/>
        </w:rPr>
        <w:pict w14:anchorId="367CF26E">
          <v:rect id="_x0000_i1664" style="width:0;height:1.5pt" o:hralign="center" o:hrstd="t" o:hr="t" fillcolor="#a0a0a0" stroked="f"/>
        </w:pict>
      </w:r>
    </w:p>
    <w:p w14:paraId="044BF659" w14:textId="77777777" w:rsidR="009810C9" w:rsidRPr="0046756F" w:rsidRDefault="009810C9" w:rsidP="009810C9">
      <w:pPr>
        <w:pStyle w:val="Heading4"/>
        <w:rPr>
          <w:rFonts w:ascii="Arial" w:hAnsi="Arial" w:cs="Arial"/>
        </w:rPr>
      </w:pPr>
      <w:bookmarkStart w:id="1284" w:name="_Toc122796001"/>
      <w:bookmarkStart w:id="1285" w:name="_Toc158906051"/>
      <w:r w:rsidRPr="0046756F">
        <w:rPr>
          <w:rFonts w:ascii="Arial" w:hAnsi="Arial" w:cs="Arial"/>
        </w:rPr>
        <w:t>10.11.6.6 Other CSUs called by this CSU</w:t>
      </w:r>
      <w:bookmarkEnd w:id="1284"/>
      <w:bookmarkEnd w:id="1285"/>
    </w:p>
    <w:p w14:paraId="713671FF" w14:textId="77777777" w:rsidR="009810C9" w:rsidRPr="0046756F" w:rsidRDefault="009810C9" w:rsidP="009810C9">
      <w:pPr>
        <w:rPr>
          <w:rFonts w:cs="Arial"/>
        </w:rPr>
      </w:pPr>
    </w:p>
    <w:p w14:paraId="50C0304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80922AE" w14:textId="77777777" w:rsidR="009810C9" w:rsidRPr="0046756F" w:rsidRDefault="00000000" w:rsidP="009810C9">
      <w:pPr>
        <w:rPr>
          <w:rFonts w:cs="Arial"/>
        </w:rPr>
      </w:pPr>
      <w:r>
        <w:rPr>
          <w:rFonts w:cs="Arial"/>
        </w:rPr>
        <w:pict w14:anchorId="726D4352">
          <v:rect id="_x0000_i1665" style="width:0;height:1.5pt" o:hralign="center" o:hrstd="t" o:hr="t" fillcolor="#a0a0a0" stroked="f"/>
        </w:pict>
      </w:r>
    </w:p>
    <w:p w14:paraId="118455F7" w14:textId="77777777" w:rsidR="009810C9" w:rsidRPr="0046756F" w:rsidRDefault="009810C9" w:rsidP="009810C9">
      <w:pPr>
        <w:pStyle w:val="Heading4"/>
        <w:rPr>
          <w:rFonts w:ascii="Arial" w:hAnsi="Arial" w:cs="Arial"/>
        </w:rPr>
      </w:pPr>
      <w:bookmarkStart w:id="1286" w:name="_Toc122796002"/>
      <w:bookmarkStart w:id="1287" w:name="_Toc158906052"/>
      <w:r w:rsidRPr="0046756F">
        <w:rPr>
          <w:rFonts w:ascii="Arial" w:hAnsi="Arial" w:cs="Arial"/>
        </w:rPr>
        <w:t>10.11.6.7 Description of list of LLRs allocated</w:t>
      </w:r>
      <w:bookmarkEnd w:id="1286"/>
      <w:bookmarkEnd w:id="1287"/>
    </w:p>
    <w:p w14:paraId="1CE295D0" w14:textId="77777777" w:rsidR="009810C9" w:rsidRPr="0046756F" w:rsidRDefault="009810C9" w:rsidP="009810C9">
      <w:pPr>
        <w:rPr>
          <w:rFonts w:cs="Arial"/>
        </w:rPr>
      </w:pPr>
    </w:p>
    <w:p w14:paraId="3B99FF1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PendSvHandler.</w:t>
      </w:r>
    </w:p>
    <w:p w14:paraId="1DDAF2FD" w14:textId="77777777" w:rsidR="009810C9" w:rsidRPr="0046756F" w:rsidRDefault="00000000" w:rsidP="009810C9">
      <w:pPr>
        <w:rPr>
          <w:rFonts w:cs="Arial"/>
        </w:rPr>
      </w:pPr>
      <w:r>
        <w:rPr>
          <w:rFonts w:cs="Arial"/>
        </w:rPr>
        <w:pict w14:anchorId="64BC8710">
          <v:rect id="_x0000_i1666" style="width:0;height:1.5pt" o:hralign="center" o:hrstd="t" o:hr="t" fillcolor="#a0a0a0" stroked="f"/>
        </w:pict>
      </w:r>
    </w:p>
    <w:p w14:paraId="73A89625" w14:textId="77777777" w:rsidR="009810C9" w:rsidRPr="0046756F" w:rsidRDefault="009810C9" w:rsidP="009810C9">
      <w:pPr>
        <w:pStyle w:val="Heading5"/>
        <w:rPr>
          <w:rFonts w:ascii="Arial" w:hAnsi="Arial" w:cs="Arial"/>
        </w:rPr>
      </w:pPr>
      <w:bookmarkStart w:id="1288" w:name="_Toc122796003"/>
      <w:bookmarkStart w:id="1289" w:name="_Toc158906053"/>
      <w:r w:rsidRPr="0046756F">
        <w:rPr>
          <w:rFonts w:ascii="Arial" w:hAnsi="Arial" w:cs="Arial"/>
        </w:rPr>
        <w:t>10.11.6.7.1 daucmfoscpua-PendSvHandler-LLR-001</w:t>
      </w:r>
      <w:bookmarkEnd w:id="1288"/>
      <w:bookmarkEnd w:id="1289"/>
    </w:p>
    <w:p w14:paraId="2594F929" w14:textId="77777777" w:rsidR="009810C9" w:rsidRPr="0046756F" w:rsidRDefault="009810C9" w:rsidP="009810C9">
      <w:pPr>
        <w:rPr>
          <w:rFonts w:cs="Arial"/>
        </w:rPr>
      </w:pPr>
      <w:r w:rsidRPr="0046756F">
        <w:rPr>
          <w:rFonts w:cs="Arial"/>
        </w:rPr>
        <w:t>Requirement ID: H698-LLD-CMU-FNC-887</w:t>
      </w:r>
    </w:p>
    <w:p w14:paraId="5F276D23" w14:textId="77777777" w:rsidR="009810C9" w:rsidRPr="0046756F" w:rsidRDefault="009810C9" w:rsidP="009810C9">
      <w:pPr>
        <w:rPr>
          <w:rFonts w:cs="Arial"/>
        </w:rPr>
      </w:pPr>
    </w:p>
    <w:p w14:paraId="0692D05A"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prevent interruption during context switch </w:t>
      </w:r>
    </w:p>
    <w:p w14:paraId="494FD1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Disable IRq by setting the PRIMASK special register value.</w:t>
      </w:r>
    </w:p>
    <w:p w14:paraId="1615CC6E" w14:textId="77777777" w:rsidR="009810C9" w:rsidRPr="0046756F" w:rsidRDefault="00000000" w:rsidP="009810C9">
      <w:pPr>
        <w:rPr>
          <w:rFonts w:cs="Arial"/>
        </w:rPr>
      </w:pPr>
      <w:r>
        <w:rPr>
          <w:rFonts w:cs="Arial"/>
        </w:rPr>
        <w:pict w14:anchorId="2F966EC5">
          <v:rect id="_x0000_i1667" style="width:0;height:1.5pt" o:hralign="center" o:hrstd="t" o:hr="t" fillcolor="#a0a0a0" stroked="f"/>
        </w:pict>
      </w:r>
    </w:p>
    <w:p w14:paraId="5D5066B6" w14:textId="77777777" w:rsidR="009810C9" w:rsidRPr="0046756F" w:rsidRDefault="009810C9" w:rsidP="009810C9">
      <w:pPr>
        <w:pStyle w:val="Heading5"/>
        <w:rPr>
          <w:rFonts w:ascii="Arial" w:hAnsi="Arial" w:cs="Arial"/>
        </w:rPr>
      </w:pPr>
      <w:bookmarkStart w:id="1290" w:name="_Toc122796004"/>
      <w:bookmarkStart w:id="1291" w:name="_Toc158906054"/>
      <w:r w:rsidRPr="0046756F">
        <w:rPr>
          <w:rFonts w:ascii="Arial" w:hAnsi="Arial" w:cs="Arial"/>
        </w:rPr>
        <w:t>10.11.6.7.2 daucmfoscpua-PendSvHandler-LLR-002</w:t>
      </w:r>
      <w:bookmarkEnd w:id="1290"/>
      <w:bookmarkEnd w:id="1291"/>
    </w:p>
    <w:p w14:paraId="70812A48" w14:textId="77777777" w:rsidR="009810C9" w:rsidRPr="0046756F" w:rsidRDefault="009810C9" w:rsidP="009810C9">
      <w:pPr>
        <w:rPr>
          <w:rFonts w:cs="Arial"/>
        </w:rPr>
      </w:pPr>
      <w:r w:rsidRPr="0046756F">
        <w:rPr>
          <w:rFonts w:cs="Arial"/>
        </w:rPr>
        <w:t>Requirement ID: H698-LLD-CMU-FNC-888</w:t>
      </w:r>
    </w:p>
    <w:p w14:paraId="26400804" w14:textId="77777777" w:rsidR="009810C9" w:rsidRPr="0046756F" w:rsidRDefault="009810C9" w:rsidP="009810C9">
      <w:pPr>
        <w:rPr>
          <w:rFonts w:cs="Arial"/>
        </w:rPr>
      </w:pPr>
    </w:p>
    <w:p w14:paraId="01803EAC"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save the process stack pointer (PSP)  </w:t>
      </w:r>
    </w:p>
    <w:p w14:paraId="2FF10F52"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Read PSP register value and write it to R0.</w:t>
      </w:r>
    </w:p>
    <w:p w14:paraId="4DE59787" w14:textId="77777777" w:rsidR="009810C9" w:rsidRPr="0046756F" w:rsidRDefault="00000000" w:rsidP="009810C9">
      <w:pPr>
        <w:rPr>
          <w:rFonts w:cs="Arial"/>
        </w:rPr>
      </w:pPr>
      <w:r>
        <w:rPr>
          <w:rFonts w:cs="Arial"/>
        </w:rPr>
        <w:pict w14:anchorId="39243C01">
          <v:rect id="_x0000_i1668" style="width:0;height:1.5pt" o:hralign="center" o:hrstd="t" o:hr="t" fillcolor="#a0a0a0" stroked="f"/>
        </w:pict>
      </w:r>
    </w:p>
    <w:p w14:paraId="7BF2FA1B" w14:textId="77777777" w:rsidR="009810C9" w:rsidRPr="0046756F" w:rsidRDefault="009810C9" w:rsidP="009810C9">
      <w:pPr>
        <w:pStyle w:val="Heading5"/>
        <w:rPr>
          <w:rFonts w:ascii="Arial" w:hAnsi="Arial" w:cs="Arial"/>
        </w:rPr>
      </w:pPr>
      <w:bookmarkStart w:id="1292" w:name="_Toc122796005"/>
      <w:bookmarkStart w:id="1293" w:name="_Toc158906055"/>
      <w:r w:rsidRPr="0046756F">
        <w:rPr>
          <w:rFonts w:ascii="Arial" w:hAnsi="Arial" w:cs="Arial"/>
        </w:rPr>
        <w:t>10.11.6.7.3 daucmfoscpua-PendSvHandler-LLR-003</w:t>
      </w:r>
      <w:bookmarkEnd w:id="1292"/>
      <w:bookmarkEnd w:id="1293"/>
    </w:p>
    <w:p w14:paraId="3371E116" w14:textId="77777777" w:rsidR="009810C9" w:rsidRPr="0046756F" w:rsidRDefault="009810C9" w:rsidP="009810C9">
      <w:pPr>
        <w:rPr>
          <w:rFonts w:cs="Arial"/>
        </w:rPr>
      </w:pPr>
      <w:r w:rsidRPr="0046756F">
        <w:rPr>
          <w:rFonts w:cs="Arial"/>
        </w:rPr>
        <w:t>Requirement ID: H698-LLD-CMU-FNC-889</w:t>
      </w:r>
    </w:p>
    <w:p w14:paraId="32D4C576" w14:textId="77777777" w:rsidR="009810C9" w:rsidRPr="0046756F" w:rsidRDefault="009810C9" w:rsidP="009810C9">
      <w:pPr>
        <w:rPr>
          <w:rFonts w:cs="Arial"/>
        </w:rPr>
      </w:pPr>
    </w:p>
    <w:p w14:paraId="27A809C0"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skip register save the first time </w:t>
      </w:r>
    </w:p>
    <w:p w14:paraId="748AC1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ab/>
        <w:t>- Forward branch to 'PendSvHandler_NoSave' if R0 is zero</w:t>
      </w:r>
    </w:p>
    <w:p w14:paraId="0A404248" w14:textId="77777777" w:rsidR="009810C9" w:rsidRPr="0046756F" w:rsidRDefault="00000000" w:rsidP="009810C9">
      <w:pPr>
        <w:rPr>
          <w:rFonts w:cs="Arial"/>
        </w:rPr>
      </w:pPr>
      <w:r>
        <w:rPr>
          <w:rFonts w:cs="Arial"/>
        </w:rPr>
        <w:pict w14:anchorId="3E1ED44C">
          <v:rect id="_x0000_i1669" style="width:0;height:1.5pt" o:hralign="center" o:hrstd="t" o:hr="t" fillcolor="#a0a0a0" stroked="f"/>
        </w:pict>
      </w:r>
    </w:p>
    <w:p w14:paraId="5E3B68F2" w14:textId="77777777" w:rsidR="009810C9" w:rsidRPr="0046756F" w:rsidRDefault="009810C9" w:rsidP="009810C9">
      <w:pPr>
        <w:pStyle w:val="Heading5"/>
        <w:rPr>
          <w:rFonts w:ascii="Arial" w:hAnsi="Arial" w:cs="Arial"/>
        </w:rPr>
      </w:pPr>
      <w:bookmarkStart w:id="1294" w:name="_Toc122796006"/>
      <w:bookmarkStart w:id="1295" w:name="_Toc158906056"/>
      <w:r w:rsidRPr="0046756F">
        <w:rPr>
          <w:rFonts w:ascii="Arial" w:hAnsi="Arial" w:cs="Arial"/>
        </w:rPr>
        <w:t>10.11.6.7.4 daucmfoscpua-PendSvHandler-LLR-004</w:t>
      </w:r>
      <w:bookmarkEnd w:id="1294"/>
      <w:bookmarkEnd w:id="1295"/>
    </w:p>
    <w:p w14:paraId="2835ECE0" w14:textId="77777777" w:rsidR="009810C9" w:rsidRPr="0046756F" w:rsidRDefault="009810C9" w:rsidP="009810C9">
      <w:pPr>
        <w:rPr>
          <w:rFonts w:cs="Arial"/>
        </w:rPr>
      </w:pPr>
      <w:r w:rsidRPr="0046756F">
        <w:rPr>
          <w:rFonts w:cs="Arial"/>
        </w:rPr>
        <w:t>Requirement ID: H698-LLD-CMU-FNC-890</w:t>
      </w:r>
    </w:p>
    <w:p w14:paraId="37CD0280" w14:textId="77777777" w:rsidR="009810C9" w:rsidRPr="0046756F" w:rsidRDefault="009810C9" w:rsidP="009810C9">
      <w:pPr>
        <w:rPr>
          <w:rFonts w:cs="Arial"/>
        </w:rPr>
      </w:pPr>
    </w:p>
    <w:p w14:paraId="4EE5BA05"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save remaining registers R4-R11 on process stack </w:t>
      </w:r>
    </w:p>
    <w:p w14:paraId="5E1E43A2"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Decrement R0 Before each access and load the register R4-R11 to the Decremented address </w:t>
      </w:r>
    </w:p>
    <w:p w14:paraId="4A157452" w14:textId="77777777" w:rsidR="009810C9" w:rsidRPr="0046756F" w:rsidRDefault="00000000" w:rsidP="009810C9">
      <w:pPr>
        <w:rPr>
          <w:rFonts w:cs="Arial"/>
        </w:rPr>
      </w:pPr>
      <w:r>
        <w:rPr>
          <w:rFonts w:cs="Arial"/>
        </w:rPr>
        <w:pict w14:anchorId="3FC32A98">
          <v:rect id="_x0000_i1670" style="width:0;height:1.5pt" o:hralign="center" o:hrstd="t" o:hr="t" fillcolor="#a0a0a0" stroked="f"/>
        </w:pict>
      </w:r>
    </w:p>
    <w:p w14:paraId="341C38CB" w14:textId="77777777" w:rsidR="009810C9" w:rsidRPr="0046756F" w:rsidRDefault="009810C9" w:rsidP="009810C9">
      <w:pPr>
        <w:pStyle w:val="Heading5"/>
        <w:rPr>
          <w:rFonts w:ascii="Arial" w:hAnsi="Arial" w:cs="Arial"/>
        </w:rPr>
      </w:pPr>
      <w:bookmarkStart w:id="1296" w:name="_Toc122796007"/>
      <w:bookmarkStart w:id="1297" w:name="_Toc158906057"/>
      <w:r w:rsidRPr="0046756F">
        <w:rPr>
          <w:rFonts w:ascii="Arial" w:hAnsi="Arial" w:cs="Arial"/>
        </w:rPr>
        <w:t>10.11.6.7.5 daucmfoscpua-PendSvHandler-LLR-005</w:t>
      </w:r>
      <w:bookmarkEnd w:id="1296"/>
      <w:bookmarkEnd w:id="1297"/>
    </w:p>
    <w:p w14:paraId="39BB96C4" w14:textId="77777777" w:rsidR="009810C9" w:rsidRPr="0046756F" w:rsidRDefault="009810C9" w:rsidP="009810C9">
      <w:pPr>
        <w:rPr>
          <w:rFonts w:cs="Arial"/>
        </w:rPr>
      </w:pPr>
      <w:r w:rsidRPr="0046756F">
        <w:rPr>
          <w:rFonts w:cs="Arial"/>
        </w:rPr>
        <w:t>Requirement ID: H698-LLD-CMU-FNC-891</w:t>
      </w:r>
    </w:p>
    <w:p w14:paraId="6C93C0EE" w14:textId="77777777" w:rsidR="009810C9" w:rsidRPr="0046756F" w:rsidRDefault="009810C9" w:rsidP="009810C9">
      <w:pPr>
        <w:rPr>
          <w:rFonts w:cs="Arial"/>
        </w:rPr>
      </w:pPr>
    </w:p>
    <w:p w14:paraId="7B5D6198"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save remaining floating point register S16-S31 </w:t>
      </w:r>
    </w:p>
    <w:p w14:paraId="4875FD3A" w14:textId="77777777" w:rsidR="009810C9" w:rsidRPr="0046756F" w:rsidRDefault="009810C9" w:rsidP="009810C9">
      <w:pPr>
        <w:widowControl w:val="0"/>
        <w:autoSpaceDE w:val="0"/>
        <w:autoSpaceDN w:val="0"/>
        <w:adjustRightInd w:val="0"/>
        <w:rPr>
          <w:rFonts w:cs="Arial"/>
          <w:sz w:val="17"/>
          <w:szCs w:val="17"/>
        </w:rPr>
      </w:pPr>
      <w:r w:rsidRPr="0046756F">
        <w:rPr>
          <w:rFonts w:cs="Arial"/>
        </w:rPr>
        <w:t>- Decrement R0 Before each access and store the register S16-S31 to the Decremented address.</w:t>
      </w:r>
    </w:p>
    <w:p w14:paraId="71808165" w14:textId="77777777" w:rsidR="009810C9" w:rsidRPr="0046756F" w:rsidRDefault="00000000" w:rsidP="009810C9">
      <w:pPr>
        <w:rPr>
          <w:rFonts w:cs="Arial"/>
        </w:rPr>
      </w:pPr>
      <w:r>
        <w:rPr>
          <w:rFonts w:cs="Arial"/>
        </w:rPr>
        <w:pict w14:anchorId="3D45F1E5">
          <v:rect id="_x0000_i1671" style="width:0;height:1.5pt" o:hralign="center" o:hrstd="t" o:hr="t" fillcolor="#a0a0a0" stroked="f"/>
        </w:pict>
      </w:r>
    </w:p>
    <w:p w14:paraId="69F0EC09" w14:textId="77777777" w:rsidR="009810C9" w:rsidRPr="0046756F" w:rsidRDefault="009810C9" w:rsidP="009810C9">
      <w:pPr>
        <w:pStyle w:val="Heading5"/>
        <w:rPr>
          <w:rFonts w:ascii="Arial" w:hAnsi="Arial" w:cs="Arial"/>
        </w:rPr>
      </w:pPr>
      <w:bookmarkStart w:id="1298" w:name="_Toc122796008"/>
      <w:bookmarkStart w:id="1299" w:name="_Toc158906058"/>
      <w:r w:rsidRPr="0046756F">
        <w:rPr>
          <w:rFonts w:ascii="Arial" w:hAnsi="Arial" w:cs="Arial"/>
        </w:rPr>
        <w:t>10.11.6.7.6 daucmfoscpua-PendSvHandler-LLR-006</w:t>
      </w:r>
      <w:bookmarkEnd w:id="1298"/>
      <w:bookmarkEnd w:id="1299"/>
    </w:p>
    <w:p w14:paraId="5A9C0848" w14:textId="77777777" w:rsidR="009810C9" w:rsidRPr="0046756F" w:rsidRDefault="009810C9" w:rsidP="009810C9">
      <w:pPr>
        <w:rPr>
          <w:rFonts w:cs="Arial"/>
        </w:rPr>
      </w:pPr>
      <w:r w:rsidRPr="0046756F">
        <w:rPr>
          <w:rFonts w:cs="Arial"/>
        </w:rPr>
        <w:t>Requirement ID: H698-LLD-CMU-FNC-892</w:t>
      </w:r>
    </w:p>
    <w:p w14:paraId="2EF6AB64" w14:textId="77777777" w:rsidR="009810C9" w:rsidRPr="0046756F" w:rsidRDefault="009810C9" w:rsidP="009810C9">
      <w:pPr>
        <w:rPr>
          <w:rFonts w:cs="Arial"/>
        </w:rPr>
      </w:pPr>
    </w:p>
    <w:p w14:paraId="4819F11F"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to load the Stack pointer to the TCB stack </w:t>
      </w:r>
    </w:p>
    <w:p w14:paraId="26440B47" w14:textId="77777777" w:rsidR="009810C9" w:rsidRPr="0046756F" w:rsidRDefault="009810C9" w:rsidP="009810C9">
      <w:pPr>
        <w:widowControl w:val="0"/>
        <w:autoSpaceDE w:val="0"/>
        <w:autoSpaceDN w:val="0"/>
        <w:adjustRightInd w:val="0"/>
        <w:rPr>
          <w:rFonts w:cs="Arial"/>
        </w:rPr>
      </w:pPr>
      <w:r w:rsidRPr="0046756F">
        <w:rPr>
          <w:rFonts w:cs="Arial"/>
        </w:rPr>
        <w:t>(i.e- os_tcb_stkptr of Os_tcb_cur = SP)</w:t>
      </w:r>
    </w:p>
    <w:p w14:paraId="1B71748B" w14:textId="77777777" w:rsidR="009810C9" w:rsidRPr="0046756F" w:rsidRDefault="009810C9" w:rsidP="009810C9">
      <w:pPr>
        <w:widowControl w:val="0"/>
        <w:autoSpaceDE w:val="0"/>
        <w:autoSpaceDN w:val="0"/>
        <w:adjustRightInd w:val="0"/>
        <w:rPr>
          <w:rFonts w:cs="Arial"/>
        </w:rPr>
      </w:pPr>
      <w:r w:rsidRPr="0046756F">
        <w:rPr>
          <w:rFonts w:cs="Arial"/>
        </w:rPr>
        <w:tab/>
        <w:t xml:space="preserve">  - Load the current TCB address (Os_tcb_cur) to R1</w:t>
      </w:r>
    </w:p>
    <w:p w14:paraId="6A90B27D" w14:textId="77777777" w:rsidR="009810C9" w:rsidRPr="0046756F" w:rsidRDefault="009810C9" w:rsidP="009810C9">
      <w:pPr>
        <w:widowControl w:val="0"/>
        <w:autoSpaceDE w:val="0"/>
        <w:autoSpaceDN w:val="0"/>
        <w:adjustRightInd w:val="0"/>
        <w:rPr>
          <w:rFonts w:cs="Arial"/>
        </w:rPr>
      </w:pPr>
      <w:r w:rsidRPr="0046756F">
        <w:rPr>
          <w:rFonts w:cs="Arial"/>
        </w:rPr>
        <w:tab/>
        <w:t xml:space="preserve">  - Load the address content in R1 to R1</w:t>
      </w:r>
    </w:p>
    <w:p w14:paraId="4C1C55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ab/>
        <w:t xml:space="preserve">  - write R0 to address R1 content.</w:t>
      </w:r>
    </w:p>
    <w:p w14:paraId="761764DD" w14:textId="77777777" w:rsidR="009810C9" w:rsidRPr="0046756F" w:rsidRDefault="00000000" w:rsidP="009810C9">
      <w:pPr>
        <w:rPr>
          <w:rFonts w:cs="Arial"/>
        </w:rPr>
      </w:pPr>
      <w:r>
        <w:rPr>
          <w:rFonts w:cs="Arial"/>
        </w:rPr>
        <w:pict w14:anchorId="3F5DAE84">
          <v:rect id="_x0000_i1672" style="width:0;height:1.5pt" o:hralign="center" o:hrstd="t" o:hr="t" fillcolor="#a0a0a0" stroked="f"/>
        </w:pict>
      </w:r>
    </w:p>
    <w:p w14:paraId="7A85611A" w14:textId="77777777" w:rsidR="009810C9" w:rsidRPr="0046756F" w:rsidRDefault="009810C9" w:rsidP="009810C9">
      <w:pPr>
        <w:pStyle w:val="Heading5"/>
        <w:rPr>
          <w:rFonts w:ascii="Arial" w:hAnsi="Arial" w:cs="Arial"/>
        </w:rPr>
      </w:pPr>
      <w:bookmarkStart w:id="1300" w:name="_Toc122796009"/>
      <w:bookmarkStart w:id="1301" w:name="_Toc158906059"/>
      <w:r w:rsidRPr="0046756F">
        <w:rPr>
          <w:rFonts w:ascii="Arial" w:hAnsi="Arial" w:cs="Arial"/>
        </w:rPr>
        <w:t>10.11.6.7.7 daucmfoscpua-PendSvHandler-LLR-007</w:t>
      </w:r>
      <w:bookmarkEnd w:id="1300"/>
      <w:bookmarkEnd w:id="1301"/>
    </w:p>
    <w:p w14:paraId="69EB1529" w14:textId="77777777" w:rsidR="009810C9" w:rsidRPr="0046756F" w:rsidRDefault="009810C9" w:rsidP="009810C9">
      <w:pPr>
        <w:rPr>
          <w:rFonts w:cs="Arial"/>
        </w:rPr>
      </w:pPr>
      <w:r w:rsidRPr="0046756F">
        <w:rPr>
          <w:rFonts w:cs="Arial"/>
        </w:rPr>
        <w:t>Requirement ID: H698-LLD-CMU-FNC-893</w:t>
      </w:r>
    </w:p>
    <w:p w14:paraId="7A97A354" w14:textId="77777777" w:rsidR="009810C9" w:rsidRPr="0046756F" w:rsidRDefault="009810C9" w:rsidP="009810C9">
      <w:pPr>
        <w:rPr>
          <w:rFonts w:cs="Arial"/>
        </w:rPr>
      </w:pPr>
    </w:p>
    <w:p w14:paraId="2661BAC3"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to set highest priority task ready to execute, into the current TCB when branch PendSvHandler_NoSave is invoked</w:t>
      </w:r>
    </w:p>
    <w:p w14:paraId="0E469E63" w14:textId="77777777" w:rsidR="009810C9" w:rsidRPr="0046756F" w:rsidRDefault="009810C9" w:rsidP="009810C9">
      <w:pPr>
        <w:widowControl w:val="0"/>
        <w:autoSpaceDE w:val="0"/>
        <w:autoSpaceDN w:val="0"/>
        <w:adjustRightInd w:val="0"/>
        <w:rPr>
          <w:rFonts w:cs="Arial"/>
        </w:rPr>
      </w:pPr>
      <w:r w:rsidRPr="0046756F">
        <w:rPr>
          <w:rFonts w:cs="Arial"/>
        </w:rPr>
        <w:tab/>
        <w:t>(i.e., Os_tcb_cur = Os_tcb_high_rdy)</w:t>
      </w:r>
    </w:p>
    <w:p w14:paraId="463703BF" w14:textId="77777777" w:rsidR="009810C9" w:rsidRPr="0046756F" w:rsidRDefault="009810C9" w:rsidP="009810C9">
      <w:pPr>
        <w:widowControl w:val="0"/>
        <w:autoSpaceDE w:val="0"/>
        <w:autoSpaceDN w:val="0"/>
        <w:adjustRightInd w:val="0"/>
        <w:rPr>
          <w:rFonts w:cs="Arial"/>
        </w:rPr>
      </w:pPr>
      <w:r w:rsidRPr="0046756F">
        <w:rPr>
          <w:rFonts w:cs="Arial"/>
        </w:rPr>
        <w:tab/>
        <w:t>- Load the current TCB address (Os_tcb_cur) to R0</w:t>
      </w:r>
    </w:p>
    <w:p w14:paraId="479790AD" w14:textId="77777777" w:rsidR="009810C9" w:rsidRPr="0046756F" w:rsidRDefault="009810C9" w:rsidP="009810C9">
      <w:pPr>
        <w:widowControl w:val="0"/>
        <w:autoSpaceDE w:val="0"/>
        <w:autoSpaceDN w:val="0"/>
        <w:adjustRightInd w:val="0"/>
        <w:rPr>
          <w:rFonts w:cs="Arial"/>
        </w:rPr>
      </w:pPr>
      <w:r w:rsidRPr="0046756F">
        <w:rPr>
          <w:rFonts w:cs="Arial"/>
        </w:rPr>
        <w:tab/>
        <w:t>- Load the address of highest priority task ready to execute (Os_tcb_high_rdy) to R1</w:t>
      </w:r>
    </w:p>
    <w:p w14:paraId="1C9611F8" w14:textId="77777777" w:rsidR="009810C9" w:rsidRPr="0046756F" w:rsidRDefault="009810C9" w:rsidP="009810C9">
      <w:pPr>
        <w:widowControl w:val="0"/>
        <w:autoSpaceDE w:val="0"/>
        <w:autoSpaceDN w:val="0"/>
        <w:adjustRightInd w:val="0"/>
        <w:rPr>
          <w:rFonts w:cs="Arial"/>
        </w:rPr>
      </w:pPr>
      <w:r w:rsidRPr="0046756F">
        <w:rPr>
          <w:rFonts w:cs="Arial"/>
        </w:rPr>
        <w:tab/>
        <w:t>- Load the address content in R1 to R2</w:t>
      </w:r>
    </w:p>
    <w:p w14:paraId="443C17C2" w14:textId="77777777" w:rsidR="009810C9" w:rsidRPr="0046756F" w:rsidRDefault="009810C9" w:rsidP="009810C9">
      <w:pPr>
        <w:widowControl w:val="0"/>
        <w:autoSpaceDE w:val="0"/>
        <w:autoSpaceDN w:val="0"/>
        <w:adjustRightInd w:val="0"/>
        <w:rPr>
          <w:rFonts w:cs="Arial"/>
        </w:rPr>
      </w:pPr>
      <w:r w:rsidRPr="0046756F">
        <w:rPr>
          <w:rFonts w:cs="Arial"/>
        </w:rPr>
        <w:tab/>
        <w:t>- write R2 to address R0 content</w:t>
      </w:r>
    </w:p>
    <w:p w14:paraId="50683DF3" w14:textId="77777777" w:rsidR="009810C9" w:rsidRPr="0046756F" w:rsidRDefault="009810C9" w:rsidP="009810C9">
      <w:pPr>
        <w:widowControl w:val="0"/>
        <w:autoSpaceDE w:val="0"/>
        <w:autoSpaceDN w:val="0"/>
        <w:adjustRightInd w:val="0"/>
        <w:rPr>
          <w:rFonts w:cs="Arial"/>
        </w:rPr>
      </w:pPr>
      <w:r w:rsidRPr="0046756F">
        <w:rPr>
          <w:rFonts w:cs="Arial"/>
        </w:rPr>
        <w:t xml:space="preserve">             - Load the address content in R2 to R0 (i.e - Set Stack Pointer (R0) = </w:t>
      </w:r>
    </w:p>
    <w:p w14:paraId="4A1D7043" w14:textId="77777777" w:rsidR="009810C9" w:rsidRPr="0046756F" w:rsidRDefault="009810C9" w:rsidP="009810C9">
      <w:pPr>
        <w:widowControl w:val="0"/>
        <w:autoSpaceDE w:val="0"/>
        <w:autoSpaceDN w:val="0"/>
        <w:adjustRightInd w:val="0"/>
        <w:rPr>
          <w:rFonts w:cs="Arial"/>
        </w:rPr>
      </w:pPr>
      <w:r w:rsidRPr="0046756F">
        <w:rPr>
          <w:rFonts w:cs="Arial"/>
        </w:rPr>
        <w:t xml:space="preserve">              os_tcb_stkptr    of Os_tcb_cur)</w:t>
      </w:r>
    </w:p>
    <w:p w14:paraId="6668A423" w14:textId="77777777" w:rsidR="009810C9" w:rsidRPr="0046756F" w:rsidRDefault="009810C9" w:rsidP="009810C9">
      <w:pPr>
        <w:widowControl w:val="0"/>
        <w:autoSpaceDE w:val="0"/>
        <w:autoSpaceDN w:val="0"/>
        <w:adjustRightInd w:val="0"/>
        <w:rPr>
          <w:rFonts w:cs="Arial"/>
        </w:rPr>
      </w:pPr>
      <w:r w:rsidRPr="0046756F">
        <w:rPr>
          <w:rFonts w:cs="Arial"/>
        </w:rPr>
        <w:t xml:space="preserve">             - Increment R0 Before each access and restore the register S16- S31 from the Incremented   </w:t>
      </w:r>
    </w:p>
    <w:p w14:paraId="576DBED6" w14:textId="77777777" w:rsidR="009810C9" w:rsidRPr="0046756F" w:rsidRDefault="009810C9" w:rsidP="009810C9">
      <w:pPr>
        <w:widowControl w:val="0"/>
        <w:autoSpaceDE w:val="0"/>
        <w:autoSpaceDN w:val="0"/>
        <w:adjustRightInd w:val="0"/>
        <w:rPr>
          <w:rFonts w:cs="Arial"/>
        </w:rPr>
      </w:pPr>
      <w:r w:rsidRPr="0046756F">
        <w:rPr>
          <w:rFonts w:cs="Arial"/>
        </w:rPr>
        <w:t xml:space="preserve">               address </w:t>
      </w:r>
    </w:p>
    <w:p w14:paraId="283EF5B4" w14:textId="77777777" w:rsidR="009810C9" w:rsidRPr="0046756F" w:rsidRDefault="009810C9" w:rsidP="009810C9">
      <w:pPr>
        <w:widowControl w:val="0"/>
        <w:autoSpaceDE w:val="0"/>
        <w:autoSpaceDN w:val="0"/>
        <w:adjustRightInd w:val="0"/>
        <w:rPr>
          <w:rFonts w:cs="Arial"/>
        </w:rPr>
      </w:pPr>
      <w:r w:rsidRPr="0046756F">
        <w:rPr>
          <w:rFonts w:cs="Arial"/>
        </w:rPr>
        <w:tab/>
        <w:t xml:space="preserve">- Increment R0 after each access and load the register R4 - R11 from the Incremented address </w:t>
      </w:r>
    </w:p>
    <w:p w14:paraId="1264CBB1" w14:textId="77777777" w:rsidR="009810C9" w:rsidRPr="0046756F" w:rsidRDefault="009810C9" w:rsidP="009810C9">
      <w:pPr>
        <w:widowControl w:val="0"/>
        <w:autoSpaceDE w:val="0"/>
        <w:autoSpaceDN w:val="0"/>
        <w:adjustRightInd w:val="0"/>
        <w:rPr>
          <w:rFonts w:cs="Arial"/>
        </w:rPr>
      </w:pPr>
      <w:r w:rsidRPr="0046756F">
        <w:rPr>
          <w:rFonts w:cs="Arial"/>
        </w:rPr>
        <w:tab/>
        <w:t>- Load PSP with the new stack pointer (R0)</w:t>
      </w:r>
    </w:p>
    <w:p w14:paraId="3FE6FBD9" w14:textId="77777777" w:rsidR="009810C9" w:rsidRPr="0046756F" w:rsidRDefault="009810C9" w:rsidP="009810C9">
      <w:pPr>
        <w:widowControl w:val="0"/>
        <w:autoSpaceDE w:val="0"/>
        <w:autoSpaceDN w:val="0"/>
        <w:adjustRightInd w:val="0"/>
        <w:rPr>
          <w:rFonts w:cs="Arial"/>
        </w:rPr>
      </w:pPr>
      <w:r w:rsidRPr="0046756F">
        <w:rPr>
          <w:rFonts w:cs="Arial"/>
        </w:rPr>
        <w:tab/>
        <w:t>- Load the link register equal to link register bitwise or M_FOUR</w:t>
      </w:r>
    </w:p>
    <w:p w14:paraId="1B5896AA" w14:textId="77777777" w:rsidR="009810C9" w:rsidRPr="0046756F" w:rsidRDefault="009810C9" w:rsidP="009810C9">
      <w:pPr>
        <w:widowControl w:val="0"/>
        <w:autoSpaceDE w:val="0"/>
        <w:autoSpaceDN w:val="0"/>
        <w:adjustRightInd w:val="0"/>
        <w:rPr>
          <w:rFonts w:cs="Arial"/>
          <w:sz w:val="17"/>
          <w:szCs w:val="17"/>
        </w:rPr>
      </w:pPr>
      <w:r w:rsidRPr="0046756F">
        <w:rPr>
          <w:rFonts w:cs="Arial"/>
        </w:rPr>
        <w:tab/>
        <w:t>- Enable IRq by clear the PRIMASK special register value.</w:t>
      </w:r>
    </w:p>
    <w:p w14:paraId="3098C1A3" w14:textId="77777777" w:rsidR="009810C9" w:rsidRPr="0046756F" w:rsidRDefault="00000000" w:rsidP="009810C9">
      <w:pPr>
        <w:rPr>
          <w:rFonts w:cs="Arial"/>
        </w:rPr>
      </w:pPr>
      <w:r>
        <w:rPr>
          <w:rFonts w:cs="Arial"/>
        </w:rPr>
        <w:pict w14:anchorId="07FCCD02">
          <v:rect id="_x0000_i1673" style="width:0;height:1.5pt" o:hralign="center" o:hrstd="t" o:hr="t" fillcolor="#a0a0a0" stroked="f"/>
        </w:pict>
      </w:r>
    </w:p>
    <w:p w14:paraId="6F4967CC" w14:textId="77777777" w:rsidR="009810C9" w:rsidRPr="0046756F" w:rsidRDefault="009810C9" w:rsidP="009810C9">
      <w:pPr>
        <w:pStyle w:val="Heading2"/>
      </w:pPr>
      <w:bookmarkStart w:id="1302" w:name="_Toc122796010"/>
      <w:bookmarkStart w:id="1303" w:name="_Toc158906060"/>
      <w:r w:rsidRPr="0046756F">
        <w:t>10.12 daucmfpbit</w:t>
      </w:r>
      <w:bookmarkEnd w:id="1302"/>
      <w:bookmarkEnd w:id="1303"/>
    </w:p>
    <w:p w14:paraId="6E1FF84A" w14:textId="77777777" w:rsidR="009810C9" w:rsidRPr="0046756F" w:rsidRDefault="009810C9" w:rsidP="009810C9">
      <w:pPr>
        <w:rPr>
          <w:rFonts w:cs="Arial"/>
        </w:rPr>
      </w:pPr>
    </w:p>
    <w:p w14:paraId="5B852066"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daucmfpbit module contains implementation of Power Up Built-In-Test functions.</w:t>
      </w:r>
    </w:p>
    <w:p w14:paraId="1D38CA17" w14:textId="77777777" w:rsidR="009810C9" w:rsidRPr="0046756F" w:rsidRDefault="00000000" w:rsidP="009810C9">
      <w:pPr>
        <w:rPr>
          <w:rFonts w:cs="Arial"/>
        </w:rPr>
      </w:pPr>
      <w:r>
        <w:rPr>
          <w:rFonts w:cs="Arial"/>
        </w:rPr>
        <w:pict w14:anchorId="08516B0B">
          <v:rect id="_x0000_i1674" style="width:0;height:1.5pt" o:hralign="center" o:hrstd="t" o:hr="t" fillcolor="#a0a0a0" stroked="f"/>
        </w:pict>
      </w:r>
    </w:p>
    <w:p w14:paraId="26AD9073" w14:textId="77777777" w:rsidR="009810C9" w:rsidRPr="0046756F" w:rsidRDefault="009810C9" w:rsidP="009810C9">
      <w:pPr>
        <w:pStyle w:val="Heading3"/>
      </w:pPr>
      <w:bookmarkStart w:id="1304" w:name="_Toc122796011"/>
      <w:bookmarkStart w:id="1305" w:name="_Toc158906061"/>
      <w:r w:rsidRPr="0046756F">
        <w:t>10.12.1 ConfigDataCheckData</w:t>
      </w:r>
      <w:bookmarkEnd w:id="1304"/>
      <w:bookmarkEnd w:id="1305"/>
    </w:p>
    <w:p w14:paraId="6B8B592D" w14:textId="77777777" w:rsidR="009810C9" w:rsidRPr="0046756F" w:rsidRDefault="009810C9" w:rsidP="009810C9">
      <w:pPr>
        <w:rPr>
          <w:rFonts w:cs="Arial"/>
        </w:rPr>
      </w:pPr>
    </w:p>
    <w:p w14:paraId="5BE9058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ConfigDataCheckData will follow in the sub sections.</w:t>
      </w:r>
    </w:p>
    <w:p w14:paraId="15865215" w14:textId="77777777" w:rsidR="009810C9" w:rsidRPr="0046756F" w:rsidRDefault="00000000" w:rsidP="009810C9">
      <w:pPr>
        <w:rPr>
          <w:rFonts w:cs="Arial"/>
        </w:rPr>
      </w:pPr>
      <w:r>
        <w:rPr>
          <w:rFonts w:cs="Arial"/>
        </w:rPr>
        <w:pict w14:anchorId="36844A02">
          <v:rect id="_x0000_i1675" style="width:0;height:1.5pt" o:hralign="center" o:hrstd="t" o:hr="t" fillcolor="#a0a0a0" stroked="f"/>
        </w:pict>
      </w:r>
    </w:p>
    <w:p w14:paraId="5D07A607" w14:textId="77777777" w:rsidR="009810C9" w:rsidRPr="0046756F" w:rsidRDefault="009810C9" w:rsidP="009810C9">
      <w:pPr>
        <w:pStyle w:val="Heading4"/>
        <w:rPr>
          <w:rFonts w:ascii="Arial" w:hAnsi="Arial" w:cs="Arial"/>
        </w:rPr>
      </w:pPr>
      <w:bookmarkStart w:id="1306" w:name="_Toc122796012"/>
      <w:bookmarkStart w:id="1307" w:name="_Toc158906062"/>
      <w:r w:rsidRPr="0046756F">
        <w:rPr>
          <w:rFonts w:ascii="Arial" w:hAnsi="Arial" w:cs="Arial"/>
        </w:rPr>
        <w:t>10.12.1.1 Brief Description</w:t>
      </w:r>
      <w:bookmarkEnd w:id="1306"/>
      <w:bookmarkEnd w:id="1307"/>
    </w:p>
    <w:p w14:paraId="09792F71" w14:textId="77777777" w:rsidR="009810C9" w:rsidRPr="0046756F" w:rsidRDefault="009810C9" w:rsidP="009810C9">
      <w:pPr>
        <w:rPr>
          <w:rFonts w:cs="Arial"/>
        </w:rPr>
      </w:pPr>
    </w:p>
    <w:p w14:paraId="091DADD0" w14:textId="77777777" w:rsidR="009810C9" w:rsidRPr="0046756F" w:rsidRDefault="009810C9" w:rsidP="009810C9">
      <w:pPr>
        <w:widowControl w:val="0"/>
        <w:autoSpaceDE w:val="0"/>
        <w:autoSpaceDN w:val="0"/>
        <w:adjustRightInd w:val="0"/>
        <w:rPr>
          <w:rFonts w:cs="Arial"/>
          <w:sz w:val="17"/>
          <w:szCs w:val="17"/>
        </w:rPr>
      </w:pPr>
      <w:r w:rsidRPr="0046756F">
        <w:rPr>
          <w:rFonts w:cs="Arial"/>
        </w:rPr>
        <w:t>ConfigDataCheckData function checks the validity of the Configuration data.</w:t>
      </w:r>
    </w:p>
    <w:p w14:paraId="52A1BB09" w14:textId="77777777" w:rsidR="009810C9" w:rsidRPr="0046756F" w:rsidRDefault="00000000" w:rsidP="009810C9">
      <w:pPr>
        <w:rPr>
          <w:rFonts w:cs="Arial"/>
        </w:rPr>
      </w:pPr>
      <w:r>
        <w:rPr>
          <w:rFonts w:cs="Arial"/>
        </w:rPr>
        <w:pict w14:anchorId="0C17ED5F">
          <v:rect id="_x0000_i1676" style="width:0;height:1.5pt" o:hralign="center" o:hrstd="t" o:hr="t" fillcolor="#a0a0a0" stroked="f"/>
        </w:pict>
      </w:r>
    </w:p>
    <w:p w14:paraId="21912422" w14:textId="77777777" w:rsidR="009810C9" w:rsidRPr="0046756F" w:rsidRDefault="009810C9" w:rsidP="009810C9">
      <w:pPr>
        <w:pStyle w:val="Heading4"/>
        <w:rPr>
          <w:rFonts w:ascii="Arial" w:hAnsi="Arial" w:cs="Arial"/>
        </w:rPr>
      </w:pPr>
      <w:bookmarkStart w:id="1308" w:name="_Toc122796013"/>
      <w:bookmarkStart w:id="1309" w:name="_Toc158906063"/>
      <w:r w:rsidRPr="0046756F">
        <w:rPr>
          <w:rFonts w:ascii="Arial" w:hAnsi="Arial" w:cs="Arial"/>
        </w:rPr>
        <w:t>10.12.1.2 List of HLRs allocated</w:t>
      </w:r>
      <w:bookmarkEnd w:id="1308"/>
      <w:bookmarkEnd w:id="1309"/>
    </w:p>
    <w:p w14:paraId="5823FA5A" w14:textId="77777777" w:rsidR="009810C9" w:rsidRPr="0046756F" w:rsidRDefault="009810C9" w:rsidP="009810C9">
      <w:pPr>
        <w:rPr>
          <w:rFonts w:cs="Arial"/>
        </w:rPr>
      </w:pPr>
    </w:p>
    <w:p w14:paraId="77482B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26C93BA0" w14:textId="77777777" w:rsidR="009810C9" w:rsidRPr="0046756F" w:rsidRDefault="00000000" w:rsidP="009810C9">
      <w:pPr>
        <w:rPr>
          <w:rFonts w:cs="Arial"/>
        </w:rPr>
      </w:pPr>
      <w:r>
        <w:rPr>
          <w:rFonts w:cs="Arial"/>
        </w:rPr>
        <w:pict w14:anchorId="0CFA034C">
          <v:rect id="_x0000_i1677" style="width:0;height:1.5pt" o:hralign="center" o:hrstd="t" o:hr="t" fillcolor="#a0a0a0" stroked="f"/>
        </w:pict>
      </w:r>
    </w:p>
    <w:p w14:paraId="11012299" w14:textId="77777777" w:rsidR="009810C9" w:rsidRPr="0046756F" w:rsidRDefault="009810C9" w:rsidP="009810C9">
      <w:pPr>
        <w:pStyle w:val="Heading4"/>
        <w:rPr>
          <w:rFonts w:ascii="Arial" w:hAnsi="Arial" w:cs="Arial"/>
        </w:rPr>
      </w:pPr>
      <w:bookmarkStart w:id="1310" w:name="_Toc122796014"/>
      <w:bookmarkStart w:id="1311" w:name="_Toc158906064"/>
      <w:r w:rsidRPr="0046756F">
        <w:rPr>
          <w:rFonts w:ascii="Arial" w:hAnsi="Arial" w:cs="Arial"/>
        </w:rPr>
        <w:t>10.12.1.3 List of global variables accessed and modified</w:t>
      </w:r>
      <w:bookmarkEnd w:id="1310"/>
      <w:bookmarkEnd w:id="1311"/>
    </w:p>
    <w:p w14:paraId="73990745" w14:textId="77777777" w:rsidR="009810C9" w:rsidRPr="0046756F" w:rsidRDefault="009810C9" w:rsidP="009810C9">
      <w:pPr>
        <w:rPr>
          <w:rFonts w:cs="Arial"/>
        </w:rPr>
      </w:pPr>
    </w:p>
    <w:p w14:paraId="50B8CB0A" w14:textId="77777777" w:rsidR="009810C9" w:rsidRPr="0046756F" w:rsidRDefault="009810C9" w:rsidP="009810C9">
      <w:pPr>
        <w:widowControl w:val="0"/>
        <w:autoSpaceDE w:val="0"/>
        <w:autoSpaceDN w:val="0"/>
        <w:adjustRightInd w:val="0"/>
        <w:rPr>
          <w:rFonts w:cs="Arial"/>
        </w:rPr>
      </w:pPr>
      <w:r w:rsidRPr="0046756F">
        <w:rPr>
          <w:rFonts w:cs="Arial"/>
        </w:rPr>
        <w:t>Accessed : U32_checksum_config</w:t>
      </w:r>
    </w:p>
    <w:p w14:paraId="5C522A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U32_checksum_config</w:t>
      </w:r>
    </w:p>
    <w:p w14:paraId="5744CBD0" w14:textId="77777777" w:rsidR="009810C9" w:rsidRPr="0046756F" w:rsidRDefault="00000000" w:rsidP="009810C9">
      <w:pPr>
        <w:rPr>
          <w:rFonts w:cs="Arial"/>
        </w:rPr>
      </w:pPr>
      <w:r>
        <w:rPr>
          <w:rFonts w:cs="Arial"/>
        </w:rPr>
        <w:pict w14:anchorId="6E5D2D69">
          <v:rect id="_x0000_i1678" style="width:0;height:1.5pt" o:hralign="center" o:hrstd="t" o:hr="t" fillcolor="#a0a0a0" stroked="f"/>
        </w:pict>
      </w:r>
    </w:p>
    <w:p w14:paraId="054BD9FC" w14:textId="77777777" w:rsidR="009810C9" w:rsidRPr="0046756F" w:rsidRDefault="009810C9" w:rsidP="009810C9">
      <w:pPr>
        <w:pStyle w:val="Heading4"/>
        <w:rPr>
          <w:rFonts w:ascii="Arial" w:hAnsi="Arial" w:cs="Arial"/>
        </w:rPr>
      </w:pPr>
      <w:bookmarkStart w:id="1312" w:name="_Toc122796015"/>
      <w:bookmarkStart w:id="1313" w:name="_Toc158906065"/>
      <w:r w:rsidRPr="0046756F">
        <w:rPr>
          <w:rFonts w:ascii="Arial" w:hAnsi="Arial" w:cs="Arial"/>
        </w:rPr>
        <w:t>10.12.1.4 Parameter list (Input/Output)</w:t>
      </w:r>
      <w:bookmarkEnd w:id="1312"/>
      <w:bookmarkEnd w:id="1313"/>
    </w:p>
    <w:p w14:paraId="49F64FD8" w14:textId="77777777" w:rsidR="009810C9" w:rsidRPr="0046756F" w:rsidRDefault="009810C9" w:rsidP="009810C9">
      <w:pPr>
        <w:rPr>
          <w:rFonts w:cs="Arial"/>
        </w:rPr>
      </w:pPr>
    </w:p>
    <w:p w14:paraId="0961ED42"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0CD7C403"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C87620F" w14:textId="77777777" w:rsidR="009810C9" w:rsidRPr="0046756F" w:rsidRDefault="00000000" w:rsidP="009810C9">
      <w:pPr>
        <w:rPr>
          <w:rFonts w:cs="Arial"/>
        </w:rPr>
      </w:pPr>
      <w:r>
        <w:rPr>
          <w:rFonts w:cs="Arial"/>
        </w:rPr>
        <w:pict w14:anchorId="07A3F4D5">
          <v:rect id="_x0000_i1679" style="width:0;height:1.5pt" o:hralign="center" o:hrstd="t" o:hr="t" fillcolor="#a0a0a0" stroked="f"/>
        </w:pict>
      </w:r>
    </w:p>
    <w:p w14:paraId="00C9B16B" w14:textId="77777777" w:rsidR="009810C9" w:rsidRPr="0046756F" w:rsidRDefault="009810C9" w:rsidP="009810C9">
      <w:pPr>
        <w:pStyle w:val="Heading4"/>
        <w:rPr>
          <w:rFonts w:ascii="Arial" w:hAnsi="Arial" w:cs="Arial"/>
        </w:rPr>
      </w:pPr>
      <w:bookmarkStart w:id="1314" w:name="_Toc122796016"/>
      <w:bookmarkStart w:id="1315" w:name="_Toc158906066"/>
      <w:r w:rsidRPr="0046756F">
        <w:rPr>
          <w:rFonts w:ascii="Arial" w:hAnsi="Arial" w:cs="Arial"/>
        </w:rPr>
        <w:t>10.12.1.5 Return Value</w:t>
      </w:r>
      <w:bookmarkEnd w:id="1314"/>
      <w:bookmarkEnd w:id="1315"/>
    </w:p>
    <w:p w14:paraId="54A812C9" w14:textId="77777777" w:rsidR="009810C9" w:rsidRPr="0046756F" w:rsidRDefault="009810C9" w:rsidP="009810C9">
      <w:pPr>
        <w:rPr>
          <w:rFonts w:cs="Arial"/>
        </w:rPr>
      </w:pPr>
    </w:p>
    <w:p w14:paraId="4EE59CB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9B9C270" w14:textId="77777777" w:rsidR="009810C9" w:rsidRPr="0046756F" w:rsidRDefault="00000000" w:rsidP="009810C9">
      <w:pPr>
        <w:rPr>
          <w:rFonts w:cs="Arial"/>
        </w:rPr>
      </w:pPr>
      <w:r>
        <w:rPr>
          <w:rFonts w:cs="Arial"/>
        </w:rPr>
        <w:pict w14:anchorId="37F44135">
          <v:rect id="_x0000_i1680" style="width:0;height:1.5pt" o:hralign="center" o:hrstd="t" o:hr="t" fillcolor="#a0a0a0" stroked="f"/>
        </w:pict>
      </w:r>
    </w:p>
    <w:p w14:paraId="4665381A" w14:textId="77777777" w:rsidR="009810C9" w:rsidRPr="0046756F" w:rsidRDefault="009810C9" w:rsidP="009810C9">
      <w:pPr>
        <w:pStyle w:val="Heading4"/>
        <w:rPr>
          <w:rFonts w:ascii="Arial" w:hAnsi="Arial" w:cs="Arial"/>
        </w:rPr>
      </w:pPr>
      <w:bookmarkStart w:id="1316" w:name="_Toc122796017"/>
      <w:bookmarkStart w:id="1317" w:name="_Toc158906067"/>
      <w:r w:rsidRPr="0046756F">
        <w:rPr>
          <w:rFonts w:ascii="Arial" w:hAnsi="Arial" w:cs="Arial"/>
        </w:rPr>
        <w:t>10.12.1.6 Other CSUs called by this CSU</w:t>
      </w:r>
      <w:bookmarkEnd w:id="1316"/>
      <w:bookmarkEnd w:id="1317"/>
    </w:p>
    <w:p w14:paraId="34260920" w14:textId="77777777" w:rsidR="009810C9" w:rsidRPr="0046756F" w:rsidRDefault="009810C9" w:rsidP="009810C9">
      <w:pPr>
        <w:rPr>
          <w:rFonts w:cs="Arial"/>
        </w:rPr>
      </w:pPr>
    </w:p>
    <w:p w14:paraId="3238D5A3" w14:textId="77777777" w:rsidR="009810C9" w:rsidRPr="0046756F" w:rsidRDefault="009810C9" w:rsidP="009810C9">
      <w:pPr>
        <w:widowControl w:val="0"/>
        <w:autoSpaceDE w:val="0"/>
        <w:autoSpaceDN w:val="0"/>
        <w:adjustRightInd w:val="0"/>
        <w:rPr>
          <w:rFonts w:cs="Arial"/>
        </w:rPr>
      </w:pPr>
      <w:r w:rsidRPr="0046756F">
        <w:rPr>
          <w:rFonts w:cs="Arial"/>
        </w:rPr>
        <w:t xml:space="preserve">CrcResetDr </w:t>
      </w:r>
    </w:p>
    <w:p w14:paraId="49688CDB" w14:textId="77777777" w:rsidR="009810C9" w:rsidRPr="0046756F" w:rsidRDefault="009810C9" w:rsidP="009810C9">
      <w:pPr>
        <w:widowControl w:val="0"/>
        <w:autoSpaceDE w:val="0"/>
        <w:autoSpaceDN w:val="0"/>
        <w:adjustRightInd w:val="0"/>
        <w:rPr>
          <w:rFonts w:cs="Arial"/>
        </w:rPr>
      </w:pPr>
      <w:r w:rsidRPr="0046756F">
        <w:rPr>
          <w:rFonts w:cs="Arial"/>
        </w:rPr>
        <w:t>CrcCalcBlockCrc</w:t>
      </w:r>
    </w:p>
    <w:p w14:paraId="4AF081B4" w14:textId="77777777" w:rsidR="009810C9" w:rsidRPr="0046756F" w:rsidRDefault="009810C9" w:rsidP="009810C9">
      <w:pPr>
        <w:widowControl w:val="0"/>
        <w:autoSpaceDE w:val="0"/>
        <w:autoSpaceDN w:val="0"/>
        <w:adjustRightInd w:val="0"/>
        <w:rPr>
          <w:rFonts w:cs="Arial"/>
          <w:sz w:val="17"/>
          <w:szCs w:val="17"/>
        </w:rPr>
      </w:pPr>
      <w:r w:rsidRPr="0046756F">
        <w:rPr>
          <w:rFonts w:cs="Arial"/>
        </w:rPr>
        <w:t>BitErrorHandler</w:t>
      </w:r>
    </w:p>
    <w:p w14:paraId="07ACAF8F" w14:textId="77777777" w:rsidR="009810C9" w:rsidRPr="0046756F" w:rsidRDefault="00000000" w:rsidP="009810C9">
      <w:pPr>
        <w:rPr>
          <w:rFonts w:cs="Arial"/>
        </w:rPr>
      </w:pPr>
      <w:r>
        <w:rPr>
          <w:rFonts w:cs="Arial"/>
        </w:rPr>
        <w:pict w14:anchorId="30766014">
          <v:rect id="_x0000_i1681" style="width:0;height:1.5pt" o:hralign="center" o:hrstd="t" o:hr="t" fillcolor="#a0a0a0" stroked="f"/>
        </w:pict>
      </w:r>
    </w:p>
    <w:p w14:paraId="06D7BA46" w14:textId="77777777" w:rsidR="009810C9" w:rsidRPr="0046756F" w:rsidRDefault="009810C9" w:rsidP="009810C9">
      <w:pPr>
        <w:pStyle w:val="Heading4"/>
        <w:rPr>
          <w:rFonts w:ascii="Arial" w:hAnsi="Arial" w:cs="Arial"/>
        </w:rPr>
      </w:pPr>
      <w:bookmarkStart w:id="1318" w:name="_Toc122796018"/>
      <w:bookmarkStart w:id="1319" w:name="_Toc158906068"/>
      <w:r w:rsidRPr="0046756F">
        <w:rPr>
          <w:rFonts w:ascii="Arial" w:hAnsi="Arial" w:cs="Arial"/>
        </w:rPr>
        <w:t>10.12.1.7 Description of list of LLRs allocated</w:t>
      </w:r>
      <w:bookmarkEnd w:id="1318"/>
      <w:bookmarkEnd w:id="1319"/>
    </w:p>
    <w:p w14:paraId="1D11C12F" w14:textId="77777777" w:rsidR="009810C9" w:rsidRPr="0046756F" w:rsidRDefault="009810C9" w:rsidP="009810C9">
      <w:pPr>
        <w:rPr>
          <w:rFonts w:cs="Arial"/>
        </w:rPr>
      </w:pPr>
    </w:p>
    <w:p w14:paraId="4D2CF2E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ConfigDataCheckData.</w:t>
      </w:r>
    </w:p>
    <w:p w14:paraId="5070598B" w14:textId="77777777" w:rsidR="009810C9" w:rsidRPr="0046756F" w:rsidRDefault="00000000" w:rsidP="009810C9">
      <w:pPr>
        <w:rPr>
          <w:rFonts w:cs="Arial"/>
        </w:rPr>
      </w:pPr>
      <w:r>
        <w:rPr>
          <w:rFonts w:cs="Arial"/>
        </w:rPr>
        <w:pict w14:anchorId="4850A03A">
          <v:rect id="_x0000_i1682" style="width:0;height:1.5pt" o:hralign="center" o:hrstd="t" o:hr="t" fillcolor="#a0a0a0" stroked="f"/>
        </w:pict>
      </w:r>
    </w:p>
    <w:p w14:paraId="01281579" w14:textId="77777777" w:rsidR="009810C9" w:rsidRPr="0046756F" w:rsidRDefault="009810C9" w:rsidP="009810C9">
      <w:pPr>
        <w:pStyle w:val="Heading5"/>
        <w:rPr>
          <w:rFonts w:ascii="Arial" w:hAnsi="Arial" w:cs="Arial"/>
        </w:rPr>
      </w:pPr>
      <w:bookmarkStart w:id="1320" w:name="_Toc122796019"/>
      <w:bookmarkStart w:id="1321" w:name="_Toc158906069"/>
      <w:r w:rsidRPr="0046756F">
        <w:rPr>
          <w:rFonts w:ascii="Arial" w:hAnsi="Arial" w:cs="Arial"/>
        </w:rPr>
        <w:t>10.12.1.7.1 daucmfpbit-ConfigDataCheckData-LLR-001</w:t>
      </w:r>
      <w:bookmarkEnd w:id="1320"/>
      <w:bookmarkEnd w:id="1321"/>
    </w:p>
    <w:p w14:paraId="79CC6C9D" w14:textId="77777777" w:rsidR="009810C9" w:rsidRPr="0046756F" w:rsidRDefault="009810C9" w:rsidP="009810C9">
      <w:pPr>
        <w:rPr>
          <w:rFonts w:cs="Arial"/>
        </w:rPr>
      </w:pPr>
      <w:r w:rsidRPr="0046756F">
        <w:rPr>
          <w:rFonts w:cs="Arial"/>
        </w:rPr>
        <w:t>Requirement ID: H698-LLD-CMU-FNC-903</w:t>
      </w:r>
    </w:p>
    <w:p w14:paraId="326FC2F1" w14:textId="77777777" w:rsidR="009810C9" w:rsidRPr="0046756F" w:rsidRDefault="009810C9" w:rsidP="009810C9">
      <w:pPr>
        <w:rPr>
          <w:rFonts w:cs="Arial"/>
        </w:rPr>
      </w:pPr>
    </w:p>
    <w:p w14:paraId="049658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the CRC Data register (DR) by calling CrcResetDr function before the Configuration data CRC check.</w:t>
      </w:r>
    </w:p>
    <w:p w14:paraId="16DFC52A" w14:textId="77777777" w:rsidR="009810C9" w:rsidRPr="0046756F" w:rsidRDefault="00000000" w:rsidP="009810C9">
      <w:pPr>
        <w:rPr>
          <w:rFonts w:cs="Arial"/>
        </w:rPr>
      </w:pPr>
      <w:r>
        <w:rPr>
          <w:rFonts w:cs="Arial"/>
        </w:rPr>
        <w:pict w14:anchorId="581FBD6A">
          <v:rect id="_x0000_i1683" style="width:0;height:1.5pt" o:hralign="center" o:hrstd="t" o:hr="t" fillcolor="#a0a0a0" stroked="f"/>
        </w:pict>
      </w:r>
    </w:p>
    <w:p w14:paraId="219B9009" w14:textId="77777777" w:rsidR="009810C9" w:rsidRPr="0046756F" w:rsidRDefault="009810C9" w:rsidP="009810C9">
      <w:pPr>
        <w:pStyle w:val="Heading5"/>
        <w:rPr>
          <w:rFonts w:ascii="Arial" w:hAnsi="Arial" w:cs="Arial"/>
        </w:rPr>
      </w:pPr>
      <w:bookmarkStart w:id="1322" w:name="_Toc122796020"/>
      <w:bookmarkStart w:id="1323" w:name="_Toc158906070"/>
      <w:r w:rsidRPr="0046756F">
        <w:rPr>
          <w:rFonts w:ascii="Arial" w:hAnsi="Arial" w:cs="Arial"/>
        </w:rPr>
        <w:t>10.12.1.7.2 daucmfpbit-ConfigDataCheckData-LLR-002</w:t>
      </w:r>
      <w:bookmarkEnd w:id="1322"/>
      <w:bookmarkEnd w:id="1323"/>
    </w:p>
    <w:p w14:paraId="67F17073" w14:textId="77777777" w:rsidR="009810C9" w:rsidRPr="0046756F" w:rsidRDefault="009810C9" w:rsidP="009810C9">
      <w:pPr>
        <w:rPr>
          <w:rFonts w:cs="Arial"/>
        </w:rPr>
      </w:pPr>
      <w:r w:rsidRPr="0046756F">
        <w:rPr>
          <w:rFonts w:cs="Arial"/>
        </w:rPr>
        <w:t>Requirement ID: H698-LLD-CMU-FNC-904</w:t>
      </w:r>
    </w:p>
    <w:p w14:paraId="3473DB0C" w14:textId="77777777" w:rsidR="009810C9" w:rsidRPr="0046756F" w:rsidRDefault="009810C9" w:rsidP="009810C9">
      <w:pPr>
        <w:rPr>
          <w:rFonts w:cs="Arial"/>
        </w:rPr>
      </w:pPr>
    </w:p>
    <w:p w14:paraId="5BA72B15" w14:textId="77777777" w:rsidR="009810C9" w:rsidRPr="0046756F" w:rsidRDefault="009810C9" w:rsidP="009810C9">
      <w:pPr>
        <w:widowControl w:val="0"/>
        <w:autoSpaceDE w:val="0"/>
        <w:autoSpaceDN w:val="0"/>
        <w:adjustRightInd w:val="0"/>
        <w:rPr>
          <w:rFonts w:cs="Arial"/>
        </w:rPr>
      </w:pPr>
      <w:r w:rsidRPr="0046756F">
        <w:rPr>
          <w:rFonts w:cs="Arial"/>
        </w:rPr>
        <w:t>The function shall compute the 32-bit CRC by calling CrcCalcBlockCrc function with parameters</w:t>
      </w:r>
    </w:p>
    <w:p w14:paraId="372CA8A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M_MEMMAP_DATA_1_ADDR and M_MEMMAP_DATA_1_CRC_CNT, then stores the computed CRC in U32_checksum_config.</w:t>
      </w:r>
    </w:p>
    <w:p w14:paraId="474F21AD" w14:textId="77777777" w:rsidR="009810C9" w:rsidRPr="0046756F" w:rsidRDefault="00000000" w:rsidP="009810C9">
      <w:pPr>
        <w:rPr>
          <w:rFonts w:cs="Arial"/>
        </w:rPr>
      </w:pPr>
      <w:r>
        <w:rPr>
          <w:rFonts w:cs="Arial"/>
        </w:rPr>
        <w:pict w14:anchorId="54B27E5F">
          <v:rect id="_x0000_i1684" style="width:0;height:1.5pt" o:hralign="center" o:hrstd="t" o:hr="t" fillcolor="#a0a0a0" stroked="f"/>
        </w:pict>
      </w:r>
    </w:p>
    <w:p w14:paraId="41CBD239" w14:textId="77777777" w:rsidR="009810C9" w:rsidRPr="0046756F" w:rsidRDefault="009810C9" w:rsidP="009810C9">
      <w:pPr>
        <w:pStyle w:val="Heading5"/>
        <w:rPr>
          <w:rFonts w:ascii="Arial" w:hAnsi="Arial" w:cs="Arial"/>
        </w:rPr>
      </w:pPr>
      <w:bookmarkStart w:id="1324" w:name="_Toc122796021"/>
      <w:bookmarkStart w:id="1325" w:name="_Toc158906071"/>
      <w:r w:rsidRPr="0046756F">
        <w:rPr>
          <w:rFonts w:ascii="Arial" w:hAnsi="Arial" w:cs="Arial"/>
        </w:rPr>
        <w:t>10.12.1.7.3 daucmfpbit-ConfigDataCheckData-LLR-003</w:t>
      </w:r>
      <w:bookmarkEnd w:id="1324"/>
      <w:bookmarkEnd w:id="1325"/>
    </w:p>
    <w:p w14:paraId="434CAF85" w14:textId="77777777" w:rsidR="009810C9" w:rsidRPr="0046756F" w:rsidRDefault="009810C9" w:rsidP="009810C9">
      <w:pPr>
        <w:rPr>
          <w:rFonts w:cs="Arial"/>
        </w:rPr>
      </w:pPr>
      <w:r w:rsidRPr="0046756F">
        <w:rPr>
          <w:rFonts w:cs="Arial"/>
        </w:rPr>
        <w:t>Requirement ID: H698-LLD-CMU-FNC-905</w:t>
      </w:r>
    </w:p>
    <w:p w14:paraId="6FF660D9" w14:textId="77777777" w:rsidR="009810C9" w:rsidRPr="0046756F" w:rsidRDefault="009810C9" w:rsidP="009810C9">
      <w:pPr>
        <w:rPr>
          <w:rFonts w:cs="Arial"/>
        </w:rPr>
      </w:pPr>
    </w:p>
    <w:p w14:paraId="59EE556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the function BitErrorHandler with parameter CONFIG_CRC_ERR when the computed 32 bit CRC(U32_checksum_config) value is not equal to the local data crc2.</w:t>
      </w:r>
    </w:p>
    <w:p w14:paraId="274E171F" w14:textId="77777777" w:rsidR="009810C9" w:rsidRPr="0046756F" w:rsidRDefault="00000000" w:rsidP="009810C9">
      <w:pPr>
        <w:rPr>
          <w:rFonts w:cs="Arial"/>
        </w:rPr>
      </w:pPr>
      <w:r>
        <w:rPr>
          <w:rFonts w:cs="Arial"/>
        </w:rPr>
        <w:pict w14:anchorId="5EA6EDCF">
          <v:rect id="_x0000_i1685" style="width:0;height:1.5pt" o:hralign="center" o:hrstd="t" o:hr="t" fillcolor="#a0a0a0" stroked="f"/>
        </w:pict>
      </w:r>
    </w:p>
    <w:p w14:paraId="79D9D288" w14:textId="77777777" w:rsidR="009810C9" w:rsidRPr="0046756F" w:rsidRDefault="009810C9" w:rsidP="009810C9">
      <w:pPr>
        <w:pStyle w:val="Heading3"/>
      </w:pPr>
      <w:bookmarkStart w:id="1326" w:name="_Toc122796022"/>
      <w:bookmarkStart w:id="1327" w:name="_Toc158906072"/>
      <w:r w:rsidRPr="0046756F">
        <w:t>10.12.2 CpuTest</w:t>
      </w:r>
      <w:bookmarkEnd w:id="1326"/>
      <w:bookmarkEnd w:id="1327"/>
    </w:p>
    <w:p w14:paraId="346E962E" w14:textId="77777777" w:rsidR="009810C9" w:rsidRPr="0046756F" w:rsidRDefault="009810C9" w:rsidP="009810C9">
      <w:pPr>
        <w:rPr>
          <w:rFonts w:cs="Arial"/>
        </w:rPr>
      </w:pPr>
    </w:p>
    <w:p w14:paraId="1184366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CpuTest will follow in the sub sections.</w:t>
      </w:r>
    </w:p>
    <w:p w14:paraId="18280981" w14:textId="77777777" w:rsidR="009810C9" w:rsidRPr="0046756F" w:rsidRDefault="00000000" w:rsidP="009810C9">
      <w:pPr>
        <w:rPr>
          <w:rFonts w:cs="Arial"/>
        </w:rPr>
      </w:pPr>
      <w:r>
        <w:rPr>
          <w:rFonts w:cs="Arial"/>
        </w:rPr>
        <w:pict w14:anchorId="44FDFC3C">
          <v:rect id="_x0000_i1686" style="width:0;height:1.5pt" o:hralign="center" o:hrstd="t" o:hr="t" fillcolor="#a0a0a0" stroked="f"/>
        </w:pict>
      </w:r>
    </w:p>
    <w:p w14:paraId="5301458C" w14:textId="77777777" w:rsidR="009810C9" w:rsidRPr="0046756F" w:rsidRDefault="009810C9" w:rsidP="009810C9">
      <w:pPr>
        <w:pStyle w:val="Heading4"/>
        <w:rPr>
          <w:rFonts w:ascii="Arial" w:hAnsi="Arial" w:cs="Arial"/>
        </w:rPr>
      </w:pPr>
      <w:bookmarkStart w:id="1328" w:name="_Toc122796023"/>
      <w:bookmarkStart w:id="1329" w:name="_Toc158906073"/>
      <w:r w:rsidRPr="0046756F">
        <w:rPr>
          <w:rFonts w:ascii="Arial" w:hAnsi="Arial" w:cs="Arial"/>
        </w:rPr>
        <w:t>10.12.2.1 Brief Description</w:t>
      </w:r>
      <w:bookmarkEnd w:id="1328"/>
      <w:bookmarkEnd w:id="1329"/>
    </w:p>
    <w:p w14:paraId="72D5E1B9" w14:textId="77777777" w:rsidR="009810C9" w:rsidRPr="0046756F" w:rsidRDefault="009810C9" w:rsidP="009810C9">
      <w:pPr>
        <w:rPr>
          <w:rFonts w:cs="Arial"/>
        </w:rPr>
      </w:pPr>
    </w:p>
    <w:p w14:paraId="12417C8E" w14:textId="77777777" w:rsidR="009810C9" w:rsidRPr="0046756F" w:rsidRDefault="009810C9" w:rsidP="009810C9">
      <w:pPr>
        <w:widowControl w:val="0"/>
        <w:autoSpaceDE w:val="0"/>
        <w:autoSpaceDN w:val="0"/>
        <w:adjustRightInd w:val="0"/>
        <w:rPr>
          <w:rFonts w:cs="Arial"/>
          <w:sz w:val="17"/>
          <w:szCs w:val="17"/>
        </w:rPr>
      </w:pPr>
      <w:r w:rsidRPr="0046756F">
        <w:rPr>
          <w:rFonts w:cs="Arial"/>
        </w:rPr>
        <w:t>CpuTest function performs the CPU test by performing the Arithmetic and logical operation check</w:t>
      </w:r>
    </w:p>
    <w:p w14:paraId="75542149" w14:textId="77777777" w:rsidR="009810C9" w:rsidRPr="0046756F" w:rsidRDefault="00000000" w:rsidP="009810C9">
      <w:pPr>
        <w:rPr>
          <w:rFonts w:cs="Arial"/>
        </w:rPr>
      </w:pPr>
      <w:r>
        <w:rPr>
          <w:rFonts w:cs="Arial"/>
        </w:rPr>
        <w:pict w14:anchorId="5EC26210">
          <v:rect id="_x0000_i1687" style="width:0;height:1.5pt" o:hralign="center" o:hrstd="t" o:hr="t" fillcolor="#a0a0a0" stroked="f"/>
        </w:pict>
      </w:r>
    </w:p>
    <w:p w14:paraId="378DD539" w14:textId="77777777" w:rsidR="009810C9" w:rsidRPr="0046756F" w:rsidRDefault="009810C9" w:rsidP="009810C9">
      <w:pPr>
        <w:pStyle w:val="Heading4"/>
        <w:rPr>
          <w:rFonts w:ascii="Arial" w:hAnsi="Arial" w:cs="Arial"/>
        </w:rPr>
      </w:pPr>
      <w:bookmarkStart w:id="1330" w:name="_Toc122796024"/>
      <w:bookmarkStart w:id="1331" w:name="_Toc158906074"/>
      <w:r w:rsidRPr="0046756F">
        <w:rPr>
          <w:rFonts w:ascii="Arial" w:hAnsi="Arial" w:cs="Arial"/>
        </w:rPr>
        <w:t>10.12.2.2 List of HLRs allocated</w:t>
      </w:r>
      <w:bookmarkEnd w:id="1330"/>
      <w:bookmarkEnd w:id="1331"/>
    </w:p>
    <w:p w14:paraId="5739AE2B" w14:textId="77777777" w:rsidR="009810C9" w:rsidRPr="0046756F" w:rsidRDefault="009810C9" w:rsidP="009810C9">
      <w:pPr>
        <w:rPr>
          <w:rFonts w:cs="Arial"/>
        </w:rPr>
      </w:pPr>
    </w:p>
    <w:p w14:paraId="5ADB85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32ABF5E9" w14:textId="77777777" w:rsidR="009810C9" w:rsidRPr="0046756F" w:rsidRDefault="00000000" w:rsidP="009810C9">
      <w:pPr>
        <w:rPr>
          <w:rFonts w:cs="Arial"/>
        </w:rPr>
      </w:pPr>
      <w:r>
        <w:rPr>
          <w:rFonts w:cs="Arial"/>
        </w:rPr>
        <w:pict w14:anchorId="6238D89A">
          <v:rect id="_x0000_i1688" style="width:0;height:1.5pt" o:hralign="center" o:hrstd="t" o:hr="t" fillcolor="#a0a0a0" stroked="f"/>
        </w:pict>
      </w:r>
    </w:p>
    <w:p w14:paraId="0A05B813" w14:textId="77777777" w:rsidR="009810C9" w:rsidRPr="0046756F" w:rsidRDefault="009810C9" w:rsidP="009810C9">
      <w:pPr>
        <w:pStyle w:val="Heading4"/>
        <w:rPr>
          <w:rFonts w:ascii="Arial" w:hAnsi="Arial" w:cs="Arial"/>
        </w:rPr>
      </w:pPr>
      <w:bookmarkStart w:id="1332" w:name="_Toc122796025"/>
      <w:bookmarkStart w:id="1333" w:name="_Toc158906075"/>
      <w:r w:rsidRPr="0046756F">
        <w:rPr>
          <w:rFonts w:ascii="Arial" w:hAnsi="Arial" w:cs="Arial"/>
        </w:rPr>
        <w:t>10.12.2.3 List of global variables accessed and modified</w:t>
      </w:r>
      <w:bookmarkEnd w:id="1332"/>
      <w:bookmarkEnd w:id="1333"/>
    </w:p>
    <w:p w14:paraId="18736EDF" w14:textId="77777777" w:rsidR="009810C9" w:rsidRPr="0046756F" w:rsidRDefault="009810C9" w:rsidP="009810C9">
      <w:pPr>
        <w:rPr>
          <w:rFonts w:cs="Arial"/>
        </w:rPr>
      </w:pPr>
    </w:p>
    <w:p w14:paraId="1F711CCF" w14:textId="77777777" w:rsidR="009810C9" w:rsidRPr="0046756F" w:rsidRDefault="009810C9" w:rsidP="009810C9">
      <w:pPr>
        <w:widowControl w:val="0"/>
        <w:autoSpaceDE w:val="0"/>
        <w:autoSpaceDN w:val="0"/>
        <w:adjustRightInd w:val="0"/>
        <w:rPr>
          <w:rFonts w:cs="Arial"/>
        </w:rPr>
      </w:pPr>
      <w:r w:rsidRPr="0046756F">
        <w:rPr>
          <w:rFonts w:cs="Arial"/>
        </w:rPr>
        <w:t>Accessed : Cpu_test_res</w:t>
      </w:r>
    </w:p>
    <w:p w14:paraId="516AE2BA"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Cpu_test_res</w:t>
      </w:r>
    </w:p>
    <w:p w14:paraId="0C88D5E3" w14:textId="77777777" w:rsidR="009810C9" w:rsidRPr="0046756F" w:rsidRDefault="00000000" w:rsidP="009810C9">
      <w:pPr>
        <w:rPr>
          <w:rFonts w:cs="Arial"/>
        </w:rPr>
      </w:pPr>
      <w:r>
        <w:rPr>
          <w:rFonts w:cs="Arial"/>
        </w:rPr>
        <w:pict w14:anchorId="39DA6F27">
          <v:rect id="_x0000_i1689" style="width:0;height:1.5pt" o:hralign="center" o:hrstd="t" o:hr="t" fillcolor="#a0a0a0" stroked="f"/>
        </w:pict>
      </w:r>
    </w:p>
    <w:p w14:paraId="7882108C" w14:textId="77777777" w:rsidR="009810C9" w:rsidRPr="0046756F" w:rsidRDefault="009810C9" w:rsidP="009810C9">
      <w:pPr>
        <w:pStyle w:val="Heading4"/>
        <w:rPr>
          <w:rFonts w:ascii="Arial" w:hAnsi="Arial" w:cs="Arial"/>
        </w:rPr>
      </w:pPr>
      <w:bookmarkStart w:id="1334" w:name="_Toc122796026"/>
      <w:bookmarkStart w:id="1335" w:name="_Toc158906076"/>
      <w:r w:rsidRPr="0046756F">
        <w:rPr>
          <w:rFonts w:ascii="Arial" w:hAnsi="Arial" w:cs="Arial"/>
        </w:rPr>
        <w:t>10.12.2.4 Parameter list (Input/Output)</w:t>
      </w:r>
      <w:bookmarkEnd w:id="1334"/>
      <w:bookmarkEnd w:id="1335"/>
    </w:p>
    <w:p w14:paraId="30C1B5B5" w14:textId="77777777" w:rsidR="009810C9" w:rsidRPr="0046756F" w:rsidRDefault="009810C9" w:rsidP="009810C9">
      <w:pPr>
        <w:rPr>
          <w:rFonts w:cs="Arial"/>
        </w:rPr>
      </w:pPr>
    </w:p>
    <w:p w14:paraId="1264BB7F"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3D79A957"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7F623CE7" w14:textId="77777777" w:rsidR="009810C9" w:rsidRPr="0046756F" w:rsidRDefault="00000000" w:rsidP="009810C9">
      <w:pPr>
        <w:rPr>
          <w:rFonts w:cs="Arial"/>
        </w:rPr>
      </w:pPr>
      <w:r>
        <w:rPr>
          <w:rFonts w:cs="Arial"/>
        </w:rPr>
        <w:pict w14:anchorId="0BE6F187">
          <v:rect id="_x0000_i1690" style="width:0;height:1.5pt" o:hralign="center" o:hrstd="t" o:hr="t" fillcolor="#a0a0a0" stroked="f"/>
        </w:pict>
      </w:r>
    </w:p>
    <w:p w14:paraId="76C76300" w14:textId="77777777" w:rsidR="009810C9" w:rsidRPr="0046756F" w:rsidRDefault="009810C9" w:rsidP="009810C9">
      <w:pPr>
        <w:pStyle w:val="Heading4"/>
        <w:rPr>
          <w:rFonts w:ascii="Arial" w:hAnsi="Arial" w:cs="Arial"/>
        </w:rPr>
      </w:pPr>
      <w:bookmarkStart w:id="1336" w:name="_Toc122796027"/>
      <w:bookmarkStart w:id="1337" w:name="_Toc158906077"/>
      <w:r w:rsidRPr="0046756F">
        <w:rPr>
          <w:rFonts w:ascii="Arial" w:hAnsi="Arial" w:cs="Arial"/>
        </w:rPr>
        <w:t>10.12.2.5 Return Value</w:t>
      </w:r>
      <w:bookmarkEnd w:id="1336"/>
      <w:bookmarkEnd w:id="1337"/>
    </w:p>
    <w:p w14:paraId="5A2DE538" w14:textId="77777777" w:rsidR="009810C9" w:rsidRPr="0046756F" w:rsidRDefault="009810C9" w:rsidP="009810C9">
      <w:pPr>
        <w:rPr>
          <w:rFonts w:cs="Arial"/>
        </w:rPr>
      </w:pPr>
    </w:p>
    <w:p w14:paraId="2DBF76AD"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538A2D1" w14:textId="77777777" w:rsidR="009810C9" w:rsidRPr="0046756F" w:rsidRDefault="00000000" w:rsidP="009810C9">
      <w:pPr>
        <w:rPr>
          <w:rFonts w:cs="Arial"/>
        </w:rPr>
      </w:pPr>
      <w:r>
        <w:rPr>
          <w:rFonts w:cs="Arial"/>
        </w:rPr>
        <w:pict w14:anchorId="35CC9106">
          <v:rect id="_x0000_i1691" style="width:0;height:1.5pt" o:hralign="center" o:hrstd="t" o:hr="t" fillcolor="#a0a0a0" stroked="f"/>
        </w:pict>
      </w:r>
    </w:p>
    <w:p w14:paraId="08CAE8D9" w14:textId="77777777" w:rsidR="009810C9" w:rsidRPr="0046756F" w:rsidRDefault="009810C9" w:rsidP="009810C9">
      <w:pPr>
        <w:pStyle w:val="Heading4"/>
        <w:rPr>
          <w:rFonts w:ascii="Arial" w:hAnsi="Arial" w:cs="Arial"/>
        </w:rPr>
      </w:pPr>
      <w:bookmarkStart w:id="1338" w:name="_Toc122796028"/>
      <w:bookmarkStart w:id="1339" w:name="_Toc158906078"/>
      <w:r w:rsidRPr="0046756F">
        <w:rPr>
          <w:rFonts w:ascii="Arial" w:hAnsi="Arial" w:cs="Arial"/>
        </w:rPr>
        <w:t>10.12.2.6 Other CSUs called by this CSU</w:t>
      </w:r>
      <w:bookmarkEnd w:id="1338"/>
      <w:bookmarkEnd w:id="1339"/>
    </w:p>
    <w:p w14:paraId="6B5373CB" w14:textId="77777777" w:rsidR="009810C9" w:rsidRPr="0046756F" w:rsidRDefault="009810C9" w:rsidP="009810C9">
      <w:pPr>
        <w:rPr>
          <w:rFonts w:cs="Arial"/>
        </w:rPr>
      </w:pPr>
    </w:p>
    <w:p w14:paraId="7B8E1DF7" w14:textId="77777777" w:rsidR="009810C9" w:rsidRPr="0046756F" w:rsidRDefault="009810C9" w:rsidP="009810C9">
      <w:pPr>
        <w:widowControl w:val="0"/>
        <w:autoSpaceDE w:val="0"/>
        <w:autoSpaceDN w:val="0"/>
        <w:adjustRightInd w:val="0"/>
        <w:rPr>
          <w:rFonts w:cs="Arial"/>
        </w:rPr>
      </w:pPr>
      <w:r w:rsidRPr="0046756F">
        <w:rPr>
          <w:rFonts w:cs="Arial"/>
        </w:rPr>
        <w:t>AluTest</w:t>
      </w:r>
    </w:p>
    <w:p w14:paraId="16208A3D" w14:textId="77777777" w:rsidR="009810C9" w:rsidRPr="0046756F" w:rsidRDefault="009810C9" w:rsidP="009810C9">
      <w:pPr>
        <w:widowControl w:val="0"/>
        <w:autoSpaceDE w:val="0"/>
        <w:autoSpaceDN w:val="0"/>
        <w:adjustRightInd w:val="0"/>
        <w:rPr>
          <w:rFonts w:cs="Arial"/>
          <w:sz w:val="17"/>
          <w:szCs w:val="17"/>
        </w:rPr>
      </w:pPr>
      <w:r w:rsidRPr="0046756F">
        <w:rPr>
          <w:rFonts w:cs="Arial"/>
        </w:rPr>
        <w:t>BitErrorHandler</w:t>
      </w:r>
    </w:p>
    <w:p w14:paraId="79640339" w14:textId="77777777" w:rsidR="009810C9" w:rsidRPr="0046756F" w:rsidRDefault="00000000" w:rsidP="009810C9">
      <w:pPr>
        <w:rPr>
          <w:rFonts w:cs="Arial"/>
        </w:rPr>
      </w:pPr>
      <w:r>
        <w:rPr>
          <w:rFonts w:cs="Arial"/>
        </w:rPr>
        <w:pict w14:anchorId="03E469E0">
          <v:rect id="_x0000_i1692" style="width:0;height:1.5pt" o:hralign="center" o:hrstd="t" o:hr="t" fillcolor="#a0a0a0" stroked="f"/>
        </w:pict>
      </w:r>
    </w:p>
    <w:p w14:paraId="0CDCA356" w14:textId="77777777" w:rsidR="009810C9" w:rsidRPr="0046756F" w:rsidRDefault="009810C9" w:rsidP="009810C9">
      <w:pPr>
        <w:pStyle w:val="Heading4"/>
        <w:rPr>
          <w:rFonts w:ascii="Arial" w:hAnsi="Arial" w:cs="Arial"/>
        </w:rPr>
      </w:pPr>
      <w:bookmarkStart w:id="1340" w:name="_Toc122796029"/>
      <w:bookmarkStart w:id="1341" w:name="_Toc158906079"/>
      <w:r w:rsidRPr="0046756F">
        <w:rPr>
          <w:rFonts w:ascii="Arial" w:hAnsi="Arial" w:cs="Arial"/>
        </w:rPr>
        <w:t>10.12.2.7 Description of list of LLRs allocated</w:t>
      </w:r>
      <w:bookmarkEnd w:id="1340"/>
      <w:bookmarkEnd w:id="1341"/>
    </w:p>
    <w:p w14:paraId="0772D703" w14:textId="77777777" w:rsidR="009810C9" w:rsidRPr="0046756F" w:rsidRDefault="009810C9" w:rsidP="009810C9">
      <w:pPr>
        <w:rPr>
          <w:rFonts w:cs="Arial"/>
        </w:rPr>
      </w:pPr>
    </w:p>
    <w:p w14:paraId="5BAF4D7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CpuTest.</w:t>
      </w:r>
    </w:p>
    <w:p w14:paraId="6F3C34C8" w14:textId="77777777" w:rsidR="009810C9" w:rsidRPr="0046756F" w:rsidRDefault="00000000" w:rsidP="009810C9">
      <w:pPr>
        <w:rPr>
          <w:rFonts w:cs="Arial"/>
        </w:rPr>
      </w:pPr>
      <w:r>
        <w:rPr>
          <w:rFonts w:cs="Arial"/>
        </w:rPr>
        <w:pict w14:anchorId="6CBE6FEB">
          <v:rect id="_x0000_i1693" style="width:0;height:1.5pt" o:hralign="center" o:hrstd="t" o:hr="t" fillcolor="#a0a0a0" stroked="f"/>
        </w:pict>
      </w:r>
    </w:p>
    <w:p w14:paraId="73C1D956" w14:textId="77777777" w:rsidR="009810C9" w:rsidRPr="0046756F" w:rsidRDefault="009810C9" w:rsidP="009810C9">
      <w:pPr>
        <w:pStyle w:val="Heading5"/>
        <w:rPr>
          <w:rFonts w:ascii="Arial" w:hAnsi="Arial" w:cs="Arial"/>
        </w:rPr>
      </w:pPr>
      <w:bookmarkStart w:id="1342" w:name="_Toc122796030"/>
      <w:bookmarkStart w:id="1343" w:name="_Toc158906080"/>
      <w:r w:rsidRPr="0046756F">
        <w:rPr>
          <w:rFonts w:ascii="Arial" w:hAnsi="Arial" w:cs="Arial"/>
        </w:rPr>
        <w:t>10.12.2.7.1 daucmfpbit-CpuTest-LLR-001</w:t>
      </w:r>
      <w:bookmarkEnd w:id="1342"/>
      <w:bookmarkEnd w:id="1343"/>
    </w:p>
    <w:p w14:paraId="6EBB9BAB" w14:textId="77777777" w:rsidR="009810C9" w:rsidRPr="0046756F" w:rsidRDefault="009810C9" w:rsidP="009810C9">
      <w:pPr>
        <w:rPr>
          <w:rFonts w:cs="Arial"/>
        </w:rPr>
      </w:pPr>
      <w:r w:rsidRPr="0046756F">
        <w:rPr>
          <w:rFonts w:cs="Arial"/>
        </w:rPr>
        <w:t>Requirement ID: H698-LLD-CMU-FNC-926</w:t>
      </w:r>
    </w:p>
    <w:p w14:paraId="2E4FF0D3" w14:textId="77777777" w:rsidR="009810C9" w:rsidRPr="0046756F" w:rsidRDefault="009810C9" w:rsidP="009810C9">
      <w:pPr>
        <w:rPr>
          <w:rFonts w:cs="Arial"/>
        </w:rPr>
      </w:pPr>
    </w:p>
    <w:p w14:paraId="4BD6925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global variable Cpu_test_res to FAILED.</w:t>
      </w:r>
    </w:p>
    <w:p w14:paraId="01B7E1BB" w14:textId="77777777" w:rsidR="009810C9" w:rsidRPr="0046756F" w:rsidRDefault="00000000" w:rsidP="009810C9">
      <w:pPr>
        <w:rPr>
          <w:rFonts w:cs="Arial"/>
        </w:rPr>
      </w:pPr>
      <w:r>
        <w:rPr>
          <w:rFonts w:cs="Arial"/>
        </w:rPr>
        <w:pict w14:anchorId="60D87764">
          <v:rect id="_x0000_i1694" style="width:0;height:1.5pt" o:hralign="center" o:hrstd="t" o:hr="t" fillcolor="#a0a0a0" stroked="f"/>
        </w:pict>
      </w:r>
    </w:p>
    <w:p w14:paraId="065B6E2C" w14:textId="77777777" w:rsidR="009810C9" w:rsidRPr="0046756F" w:rsidRDefault="009810C9" w:rsidP="009810C9">
      <w:pPr>
        <w:pStyle w:val="Heading5"/>
        <w:rPr>
          <w:rFonts w:ascii="Arial" w:hAnsi="Arial" w:cs="Arial"/>
        </w:rPr>
      </w:pPr>
      <w:bookmarkStart w:id="1344" w:name="_Toc122796031"/>
      <w:bookmarkStart w:id="1345" w:name="_Toc158906081"/>
      <w:r w:rsidRPr="0046756F">
        <w:rPr>
          <w:rFonts w:ascii="Arial" w:hAnsi="Arial" w:cs="Arial"/>
        </w:rPr>
        <w:t>10.12.2.7.2 daucmfpbit-CpuTest-LLR-002</w:t>
      </w:r>
      <w:bookmarkEnd w:id="1344"/>
      <w:bookmarkEnd w:id="1345"/>
    </w:p>
    <w:p w14:paraId="7C9E3A0B" w14:textId="77777777" w:rsidR="009810C9" w:rsidRPr="0046756F" w:rsidRDefault="009810C9" w:rsidP="009810C9">
      <w:pPr>
        <w:rPr>
          <w:rFonts w:cs="Arial"/>
        </w:rPr>
      </w:pPr>
      <w:r w:rsidRPr="0046756F">
        <w:rPr>
          <w:rFonts w:cs="Arial"/>
        </w:rPr>
        <w:t>Requirement ID: H698-LLD-CMU-FNC-927</w:t>
      </w:r>
    </w:p>
    <w:p w14:paraId="5D25A156" w14:textId="77777777" w:rsidR="009810C9" w:rsidRPr="0046756F" w:rsidRDefault="009810C9" w:rsidP="009810C9">
      <w:pPr>
        <w:rPr>
          <w:rFonts w:cs="Arial"/>
        </w:rPr>
      </w:pPr>
    </w:p>
    <w:p w14:paraId="07AB39C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the function AluTest to perform the Arithmetic and logical operation check.</w:t>
      </w:r>
    </w:p>
    <w:p w14:paraId="4ED489D1" w14:textId="77777777" w:rsidR="009810C9" w:rsidRPr="0046756F" w:rsidRDefault="00000000" w:rsidP="009810C9">
      <w:pPr>
        <w:rPr>
          <w:rFonts w:cs="Arial"/>
        </w:rPr>
      </w:pPr>
      <w:r>
        <w:rPr>
          <w:rFonts w:cs="Arial"/>
        </w:rPr>
        <w:pict w14:anchorId="6B691C41">
          <v:rect id="_x0000_i1695" style="width:0;height:1.5pt" o:hralign="center" o:hrstd="t" o:hr="t" fillcolor="#a0a0a0" stroked="f"/>
        </w:pict>
      </w:r>
    </w:p>
    <w:p w14:paraId="4AB800CD" w14:textId="77777777" w:rsidR="009810C9" w:rsidRPr="0046756F" w:rsidRDefault="009810C9" w:rsidP="009810C9">
      <w:pPr>
        <w:pStyle w:val="Heading5"/>
        <w:rPr>
          <w:rFonts w:ascii="Arial" w:hAnsi="Arial" w:cs="Arial"/>
        </w:rPr>
      </w:pPr>
      <w:bookmarkStart w:id="1346" w:name="_Toc122796032"/>
      <w:bookmarkStart w:id="1347" w:name="_Toc158906082"/>
      <w:r w:rsidRPr="0046756F">
        <w:rPr>
          <w:rFonts w:ascii="Arial" w:hAnsi="Arial" w:cs="Arial"/>
        </w:rPr>
        <w:t>10.12.2.7.3 daucmfpbit-CpuTest-LLR-003</w:t>
      </w:r>
      <w:bookmarkEnd w:id="1346"/>
      <w:bookmarkEnd w:id="1347"/>
    </w:p>
    <w:p w14:paraId="10038534" w14:textId="77777777" w:rsidR="009810C9" w:rsidRPr="0046756F" w:rsidRDefault="009810C9" w:rsidP="009810C9">
      <w:pPr>
        <w:rPr>
          <w:rFonts w:cs="Arial"/>
        </w:rPr>
      </w:pPr>
      <w:r w:rsidRPr="0046756F">
        <w:rPr>
          <w:rFonts w:cs="Arial"/>
        </w:rPr>
        <w:t>Requirement ID: H698-LLD-CMU-FNC-928</w:t>
      </w:r>
    </w:p>
    <w:p w14:paraId="7219CF5D" w14:textId="77777777" w:rsidR="009810C9" w:rsidRPr="0046756F" w:rsidRDefault="009810C9" w:rsidP="009810C9">
      <w:pPr>
        <w:rPr>
          <w:rFonts w:cs="Arial"/>
        </w:rPr>
      </w:pPr>
    </w:p>
    <w:p w14:paraId="63351AD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the function BitErrorHandler with parameter (CPU_ERR) when the Cpu_test_res is equal to FAILED, otherwise do nothing.</w:t>
      </w:r>
    </w:p>
    <w:p w14:paraId="0752C3D5" w14:textId="77777777" w:rsidR="009810C9" w:rsidRPr="0046756F" w:rsidRDefault="00000000" w:rsidP="009810C9">
      <w:pPr>
        <w:rPr>
          <w:rFonts w:cs="Arial"/>
        </w:rPr>
      </w:pPr>
      <w:r>
        <w:rPr>
          <w:rFonts w:cs="Arial"/>
        </w:rPr>
        <w:pict w14:anchorId="3A6DDD27">
          <v:rect id="_x0000_i1696" style="width:0;height:1.5pt" o:hralign="center" o:hrstd="t" o:hr="t" fillcolor="#a0a0a0" stroked="f"/>
        </w:pict>
      </w:r>
    </w:p>
    <w:p w14:paraId="0D2F782E" w14:textId="77777777" w:rsidR="009810C9" w:rsidRPr="0046756F" w:rsidRDefault="009810C9" w:rsidP="009810C9">
      <w:pPr>
        <w:pStyle w:val="Heading3"/>
      </w:pPr>
      <w:bookmarkStart w:id="1348" w:name="_Toc122796033"/>
      <w:bookmarkStart w:id="1349" w:name="_Toc158906083"/>
      <w:r w:rsidRPr="0046756F">
        <w:t>10.12.3 BitErrorHandler</w:t>
      </w:r>
      <w:bookmarkEnd w:id="1348"/>
      <w:bookmarkEnd w:id="1349"/>
    </w:p>
    <w:p w14:paraId="71224038" w14:textId="77777777" w:rsidR="009810C9" w:rsidRPr="0046756F" w:rsidRDefault="009810C9" w:rsidP="009810C9">
      <w:pPr>
        <w:rPr>
          <w:rFonts w:cs="Arial"/>
        </w:rPr>
      </w:pPr>
    </w:p>
    <w:p w14:paraId="4A0697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BitErrorHandler will follow in the sub sections.</w:t>
      </w:r>
    </w:p>
    <w:p w14:paraId="79EC5729" w14:textId="77777777" w:rsidR="009810C9" w:rsidRPr="0046756F" w:rsidRDefault="00000000" w:rsidP="009810C9">
      <w:pPr>
        <w:rPr>
          <w:rFonts w:cs="Arial"/>
        </w:rPr>
      </w:pPr>
      <w:r>
        <w:rPr>
          <w:rFonts w:cs="Arial"/>
        </w:rPr>
        <w:pict w14:anchorId="23C9FE9B">
          <v:rect id="_x0000_i1697" style="width:0;height:1.5pt" o:hralign="center" o:hrstd="t" o:hr="t" fillcolor="#a0a0a0" stroked="f"/>
        </w:pict>
      </w:r>
    </w:p>
    <w:p w14:paraId="7AD8B7ED" w14:textId="77777777" w:rsidR="009810C9" w:rsidRPr="0046756F" w:rsidRDefault="009810C9" w:rsidP="009810C9">
      <w:pPr>
        <w:pStyle w:val="Heading4"/>
        <w:rPr>
          <w:rFonts w:ascii="Arial" w:hAnsi="Arial" w:cs="Arial"/>
        </w:rPr>
      </w:pPr>
      <w:bookmarkStart w:id="1350" w:name="_Toc122796034"/>
      <w:bookmarkStart w:id="1351" w:name="_Toc158906084"/>
      <w:r w:rsidRPr="0046756F">
        <w:rPr>
          <w:rFonts w:ascii="Arial" w:hAnsi="Arial" w:cs="Arial"/>
        </w:rPr>
        <w:t>10.12.3.1 Brief Description</w:t>
      </w:r>
      <w:bookmarkEnd w:id="1350"/>
      <w:bookmarkEnd w:id="1351"/>
    </w:p>
    <w:p w14:paraId="6714FF00" w14:textId="77777777" w:rsidR="009810C9" w:rsidRPr="0046756F" w:rsidRDefault="009810C9" w:rsidP="009810C9">
      <w:pPr>
        <w:rPr>
          <w:rFonts w:cs="Arial"/>
        </w:rPr>
      </w:pPr>
    </w:p>
    <w:p w14:paraId="2B877F3D" w14:textId="77777777" w:rsidR="009810C9" w:rsidRPr="0046756F" w:rsidRDefault="009810C9" w:rsidP="009810C9">
      <w:pPr>
        <w:widowControl w:val="0"/>
        <w:autoSpaceDE w:val="0"/>
        <w:autoSpaceDN w:val="0"/>
        <w:adjustRightInd w:val="0"/>
        <w:rPr>
          <w:rFonts w:cs="Arial"/>
          <w:sz w:val="17"/>
          <w:szCs w:val="17"/>
        </w:rPr>
      </w:pPr>
      <w:r w:rsidRPr="0046756F">
        <w:rPr>
          <w:rFonts w:cs="Arial"/>
        </w:rPr>
        <w:t>BitErrorHandler function performs BIT error handling.</w:t>
      </w:r>
    </w:p>
    <w:p w14:paraId="082911A5" w14:textId="77777777" w:rsidR="009810C9" w:rsidRPr="0046756F" w:rsidRDefault="00000000" w:rsidP="009810C9">
      <w:pPr>
        <w:rPr>
          <w:rFonts w:cs="Arial"/>
        </w:rPr>
      </w:pPr>
      <w:r>
        <w:rPr>
          <w:rFonts w:cs="Arial"/>
        </w:rPr>
        <w:pict w14:anchorId="17394732">
          <v:rect id="_x0000_i1698" style="width:0;height:1.5pt" o:hralign="center" o:hrstd="t" o:hr="t" fillcolor="#a0a0a0" stroked="f"/>
        </w:pict>
      </w:r>
    </w:p>
    <w:p w14:paraId="2A96892F" w14:textId="77777777" w:rsidR="009810C9" w:rsidRPr="0046756F" w:rsidRDefault="009810C9" w:rsidP="009810C9">
      <w:pPr>
        <w:pStyle w:val="Heading4"/>
        <w:rPr>
          <w:rFonts w:ascii="Arial" w:hAnsi="Arial" w:cs="Arial"/>
        </w:rPr>
      </w:pPr>
      <w:bookmarkStart w:id="1352" w:name="_Toc122796035"/>
      <w:bookmarkStart w:id="1353" w:name="_Toc158906085"/>
      <w:r w:rsidRPr="0046756F">
        <w:rPr>
          <w:rFonts w:ascii="Arial" w:hAnsi="Arial" w:cs="Arial"/>
        </w:rPr>
        <w:t>10.12.3.2 List of HLRs allocated</w:t>
      </w:r>
      <w:bookmarkEnd w:id="1352"/>
      <w:bookmarkEnd w:id="1353"/>
    </w:p>
    <w:p w14:paraId="6C19AA49" w14:textId="77777777" w:rsidR="009810C9" w:rsidRPr="0046756F" w:rsidRDefault="009810C9" w:rsidP="009810C9">
      <w:pPr>
        <w:rPr>
          <w:rFonts w:cs="Arial"/>
        </w:rPr>
      </w:pPr>
    </w:p>
    <w:p w14:paraId="2FA6A70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2762C921" w14:textId="77777777" w:rsidR="009810C9" w:rsidRPr="0046756F" w:rsidRDefault="00000000" w:rsidP="009810C9">
      <w:pPr>
        <w:rPr>
          <w:rFonts w:cs="Arial"/>
        </w:rPr>
      </w:pPr>
      <w:r>
        <w:rPr>
          <w:rFonts w:cs="Arial"/>
        </w:rPr>
        <w:pict w14:anchorId="0B6CF633">
          <v:rect id="_x0000_i1699" style="width:0;height:1.5pt" o:hralign="center" o:hrstd="t" o:hr="t" fillcolor="#a0a0a0" stroked="f"/>
        </w:pict>
      </w:r>
    </w:p>
    <w:p w14:paraId="13CACE0F" w14:textId="77777777" w:rsidR="009810C9" w:rsidRPr="0046756F" w:rsidRDefault="009810C9" w:rsidP="009810C9">
      <w:pPr>
        <w:pStyle w:val="Heading4"/>
        <w:rPr>
          <w:rFonts w:ascii="Arial" w:hAnsi="Arial" w:cs="Arial"/>
        </w:rPr>
      </w:pPr>
      <w:bookmarkStart w:id="1354" w:name="_Toc122796036"/>
      <w:bookmarkStart w:id="1355" w:name="_Toc158906086"/>
      <w:r w:rsidRPr="0046756F">
        <w:rPr>
          <w:rFonts w:ascii="Arial" w:hAnsi="Arial" w:cs="Arial"/>
        </w:rPr>
        <w:t>10.12.3.3 List of global variables accessed and modified</w:t>
      </w:r>
      <w:bookmarkEnd w:id="1354"/>
      <w:bookmarkEnd w:id="1355"/>
    </w:p>
    <w:p w14:paraId="664FCB78" w14:textId="77777777" w:rsidR="009810C9" w:rsidRPr="0046756F" w:rsidRDefault="009810C9" w:rsidP="009810C9">
      <w:pPr>
        <w:rPr>
          <w:rFonts w:cs="Arial"/>
        </w:rPr>
      </w:pPr>
    </w:p>
    <w:p w14:paraId="1E3DB960"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40FD583D"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522EF71F" w14:textId="77777777" w:rsidR="009810C9" w:rsidRPr="0046756F" w:rsidRDefault="00000000" w:rsidP="009810C9">
      <w:pPr>
        <w:rPr>
          <w:rFonts w:cs="Arial"/>
        </w:rPr>
      </w:pPr>
      <w:r>
        <w:rPr>
          <w:rFonts w:cs="Arial"/>
        </w:rPr>
        <w:pict w14:anchorId="6E2DBC5F">
          <v:rect id="_x0000_i1700" style="width:0;height:1.5pt" o:hralign="center" o:hrstd="t" o:hr="t" fillcolor="#a0a0a0" stroked="f"/>
        </w:pict>
      </w:r>
    </w:p>
    <w:p w14:paraId="6ECB4DBB" w14:textId="77777777" w:rsidR="009810C9" w:rsidRPr="0046756F" w:rsidRDefault="009810C9" w:rsidP="009810C9">
      <w:pPr>
        <w:pStyle w:val="Heading4"/>
        <w:rPr>
          <w:rFonts w:ascii="Arial" w:hAnsi="Arial" w:cs="Arial"/>
        </w:rPr>
      </w:pPr>
      <w:bookmarkStart w:id="1356" w:name="_Toc122796037"/>
      <w:bookmarkStart w:id="1357" w:name="_Toc158906087"/>
      <w:r w:rsidRPr="0046756F">
        <w:rPr>
          <w:rFonts w:ascii="Arial" w:hAnsi="Arial" w:cs="Arial"/>
        </w:rPr>
        <w:t>10.12.3.4 Parameter list (Input/Output)</w:t>
      </w:r>
      <w:bookmarkEnd w:id="1356"/>
      <w:bookmarkEnd w:id="1357"/>
    </w:p>
    <w:p w14:paraId="0871E73D" w14:textId="77777777" w:rsidR="009810C9" w:rsidRPr="0046756F" w:rsidRDefault="009810C9" w:rsidP="009810C9">
      <w:pPr>
        <w:rPr>
          <w:rFonts w:cs="Arial"/>
        </w:rPr>
      </w:pPr>
    </w:p>
    <w:p w14:paraId="14C0BCA5" w14:textId="77777777" w:rsidR="009810C9" w:rsidRPr="0046756F" w:rsidRDefault="009810C9" w:rsidP="009810C9">
      <w:pPr>
        <w:widowControl w:val="0"/>
        <w:autoSpaceDE w:val="0"/>
        <w:autoSpaceDN w:val="0"/>
        <w:adjustRightInd w:val="0"/>
        <w:rPr>
          <w:rFonts w:cs="Arial"/>
        </w:rPr>
      </w:pPr>
      <w:r w:rsidRPr="0046756F">
        <w:rPr>
          <w:rFonts w:cs="Arial"/>
        </w:rPr>
        <w:t>Inputs: T_ERR_TYPE error_code                        - Error number</w:t>
      </w:r>
    </w:p>
    <w:p w14:paraId="4111C33C" w14:textId="77777777" w:rsidR="009810C9" w:rsidRPr="0046756F" w:rsidRDefault="009810C9" w:rsidP="009810C9">
      <w:pPr>
        <w:widowControl w:val="0"/>
        <w:autoSpaceDE w:val="0"/>
        <w:autoSpaceDN w:val="0"/>
        <w:adjustRightInd w:val="0"/>
        <w:rPr>
          <w:rFonts w:cs="Arial"/>
        </w:rPr>
      </w:pPr>
      <w:r w:rsidRPr="0046756F">
        <w:rPr>
          <w:rFonts w:cs="Arial"/>
        </w:rPr>
        <w:t xml:space="preserve">                                    CONFIG_CRC_ERR        - if Configuration CRC check fails</w:t>
      </w:r>
    </w:p>
    <w:p w14:paraId="617B9E99" w14:textId="77777777" w:rsidR="009810C9" w:rsidRPr="0046756F" w:rsidRDefault="009810C9" w:rsidP="009810C9">
      <w:pPr>
        <w:widowControl w:val="0"/>
        <w:autoSpaceDE w:val="0"/>
        <w:autoSpaceDN w:val="0"/>
        <w:adjustRightInd w:val="0"/>
        <w:rPr>
          <w:rFonts w:cs="Arial"/>
        </w:rPr>
      </w:pPr>
      <w:r w:rsidRPr="0046756F">
        <w:rPr>
          <w:rFonts w:cs="Arial"/>
        </w:rPr>
        <w:tab/>
        <w:t xml:space="preserve">                       CPU_ERR                        - if CPU check fails</w:t>
      </w:r>
    </w:p>
    <w:p w14:paraId="5E805090" w14:textId="77777777" w:rsidR="009810C9" w:rsidRPr="0046756F" w:rsidRDefault="009810C9" w:rsidP="009810C9">
      <w:pPr>
        <w:widowControl w:val="0"/>
        <w:autoSpaceDE w:val="0"/>
        <w:autoSpaceDN w:val="0"/>
        <w:adjustRightInd w:val="0"/>
        <w:rPr>
          <w:rFonts w:cs="Arial"/>
        </w:rPr>
      </w:pPr>
    </w:p>
    <w:p w14:paraId="7B9F7D40"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3094F165" w14:textId="77777777" w:rsidR="009810C9" w:rsidRPr="0046756F" w:rsidRDefault="00000000" w:rsidP="009810C9">
      <w:pPr>
        <w:rPr>
          <w:rFonts w:cs="Arial"/>
        </w:rPr>
      </w:pPr>
      <w:r>
        <w:rPr>
          <w:rFonts w:cs="Arial"/>
        </w:rPr>
        <w:pict w14:anchorId="6BA06B0A">
          <v:rect id="_x0000_i1701" style="width:0;height:1.5pt" o:hralign="center" o:hrstd="t" o:hr="t" fillcolor="#a0a0a0" stroked="f"/>
        </w:pict>
      </w:r>
    </w:p>
    <w:p w14:paraId="5CFD6DF5" w14:textId="77777777" w:rsidR="009810C9" w:rsidRPr="0046756F" w:rsidRDefault="009810C9" w:rsidP="009810C9">
      <w:pPr>
        <w:pStyle w:val="Heading4"/>
        <w:rPr>
          <w:rFonts w:ascii="Arial" w:hAnsi="Arial" w:cs="Arial"/>
        </w:rPr>
      </w:pPr>
      <w:bookmarkStart w:id="1358" w:name="_Toc122796038"/>
      <w:bookmarkStart w:id="1359" w:name="_Toc158906088"/>
      <w:r w:rsidRPr="0046756F">
        <w:rPr>
          <w:rFonts w:ascii="Arial" w:hAnsi="Arial" w:cs="Arial"/>
        </w:rPr>
        <w:t>10.12.3.5 Return Value</w:t>
      </w:r>
      <w:bookmarkEnd w:id="1358"/>
      <w:bookmarkEnd w:id="1359"/>
    </w:p>
    <w:p w14:paraId="017027AD" w14:textId="77777777" w:rsidR="009810C9" w:rsidRPr="0046756F" w:rsidRDefault="009810C9" w:rsidP="009810C9">
      <w:pPr>
        <w:rPr>
          <w:rFonts w:cs="Arial"/>
        </w:rPr>
      </w:pPr>
    </w:p>
    <w:p w14:paraId="46AEB8E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7F7E0A4" w14:textId="77777777" w:rsidR="009810C9" w:rsidRPr="0046756F" w:rsidRDefault="00000000" w:rsidP="009810C9">
      <w:pPr>
        <w:rPr>
          <w:rFonts w:cs="Arial"/>
        </w:rPr>
      </w:pPr>
      <w:r>
        <w:rPr>
          <w:rFonts w:cs="Arial"/>
        </w:rPr>
        <w:pict w14:anchorId="04375972">
          <v:rect id="_x0000_i1702" style="width:0;height:1.5pt" o:hralign="center" o:hrstd="t" o:hr="t" fillcolor="#a0a0a0" stroked="f"/>
        </w:pict>
      </w:r>
    </w:p>
    <w:p w14:paraId="3B71C267" w14:textId="77777777" w:rsidR="009810C9" w:rsidRPr="0046756F" w:rsidRDefault="009810C9" w:rsidP="009810C9">
      <w:pPr>
        <w:pStyle w:val="Heading4"/>
        <w:rPr>
          <w:rFonts w:ascii="Arial" w:hAnsi="Arial" w:cs="Arial"/>
        </w:rPr>
      </w:pPr>
      <w:bookmarkStart w:id="1360" w:name="_Toc122796039"/>
      <w:bookmarkStart w:id="1361" w:name="_Toc158906089"/>
      <w:r w:rsidRPr="0046756F">
        <w:rPr>
          <w:rFonts w:ascii="Arial" w:hAnsi="Arial" w:cs="Arial"/>
        </w:rPr>
        <w:t>10.12.3.6 Other CSUs called by this CSU</w:t>
      </w:r>
      <w:bookmarkEnd w:id="1360"/>
      <w:bookmarkEnd w:id="1361"/>
    </w:p>
    <w:p w14:paraId="163BC68F" w14:textId="77777777" w:rsidR="009810C9" w:rsidRPr="0046756F" w:rsidRDefault="009810C9" w:rsidP="009810C9">
      <w:pPr>
        <w:rPr>
          <w:rFonts w:cs="Arial"/>
        </w:rPr>
      </w:pPr>
    </w:p>
    <w:p w14:paraId="0E3D06F6"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5640C8E2"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0E6764D0" w14:textId="77777777" w:rsidR="009810C9" w:rsidRPr="0046756F" w:rsidRDefault="00000000" w:rsidP="009810C9">
      <w:pPr>
        <w:rPr>
          <w:rFonts w:cs="Arial"/>
        </w:rPr>
      </w:pPr>
      <w:r>
        <w:rPr>
          <w:rFonts w:cs="Arial"/>
        </w:rPr>
        <w:pict w14:anchorId="5A6F12CD">
          <v:rect id="_x0000_i1703" style="width:0;height:1.5pt" o:hralign="center" o:hrstd="t" o:hr="t" fillcolor="#a0a0a0" stroked="f"/>
        </w:pict>
      </w:r>
    </w:p>
    <w:p w14:paraId="2F9349D1" w14:textId="77777777" w:rsidR="009810C9" w:rsidRPr="0046756F" w:rsidRDefault="009810C9" w:rsidP="009810C9">
      <w:pPr>
        <w:pStyle w:val="Heading4"/>
        <w:rPr>
          <w:rFonts w:ascii="Arial" w:hAnsi="Arial" w:cs="Arial"/>
        </w:rPr>
      </w:pPr>
      <w:bookmarkStart w:id="1362" w:name="_Toc122796040"/>
      <w:bookmarkStart w:id="1363" w:name="_Toc158906090"/>
      <w:r w:rsidRPr="0046756F">
        <w:rPr>
          <w:rFonts w:ascii="Arial" w:hAnsi="Arial" w:cs="Arial"/>
        </w:rPr>
        <w:t>10.12.3.7 Description of list of LLRs allocated</w:t>
      </w:r>
      <w:bookmarkEnd w:id="1362"/>
      <w:bookmarkEnd w:id="1363"/>
    </w:p>
    <w:p w14:paraId="4083B0FD" w14:textId="77777777" w:rsidR="009810C9" w:rsidRPr="0046756F" w:rsidRDefault="009810C9" w:rsidP="009810C9">
      <w:pPr>
        <w:rPr>
          <w:rFonts w:cs="Arial"/>
        </w:rPr>
      </w:pPr>
    </w:p>
    <w:p w14:paraId="1729C07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BitErrorHandler.</w:t>
      </w:r>
    </w:p>
    <w:p w14:paraId="37CA4870" w14:textId="77777777" w:rsidR="009810C9" w:rsidRPr="0046756F" w:rsidRDefault="00000000" w:rsidP="009810C9">
      <w:pPr>
        <w:rPr>
          <w:rFonts w:cs="Arial"/>
        </w:rPr>
      </w:pPr>
      <w:r>
        <w:rPr>
          <w:rFonts w:cs="Arial"/>
        </w:rPr>
        <w:pict w14:anchorId="723118A3">
          <v:rect id="_x0000_i1704" style="width:0;height:1.5pt" o:hralign="center" o:hrstd="t" o:hr="t" fillcolor="#a0a0a0" stroked="f"/>
        </w:pict>
      </w:r>
    </w:p>
    <w:p w14:paraId="6649C009" w14:textId="77777777" w:rsidR="009810C9" w:rsidRPr="0046756F" w:rsidRDefault="009810C9" w:rsidP="009810C9">
      <w:pPr>
        <w:pStyle w:val="Heading5"/>
        <w:rPr>
          <w:rFonts w:ascii="Arial" w:hAnsi="Arial" w:cs="Arial"/>
        </w:rPr>
      </w:pPr>
      <w:bookmarkStart w:id="1364" w:name="_Toc122796041"/>
      <w:bookmarkStart w:id="1365" w:name="_Toc158906091"/>
      <w:r w:rsidRPr="0046756F">
        <w:rPr>
          <w:rFonts w:ascii="Arial" w:hAnsi="Arial" w:cs="Arial"/>
        </w:rPr>
        <w:t>10.12.3.7.1 daucmfpbit-BitErrorHandler-LLR-001</w:t>
      </w:r>
      <w:bookmarkEnd w:id="1364"/>
      <w:bookmarkEnd w:id="1365"/>
    </w:p>
    <w:p w14:paraId="365900D2" w14:textId="77777777" w:rsidR="009810C9" w:rsidRPr="0046756F" w:rsidRDefault="009810C9" w:rsidP="009810C9">
      <w:pPr>
        <w:rPr>
          <w:rFonts w:cs="Arial"/>
        </w:rPr>
      </w:pPr>
      <w:r w:rsidRPr="0046756F">
        <w:rPr>
          <w:rFonts w:cs="Arial"/>
        </w:rPr>
        <w:t>Requirement ID: H698-LLD-CMU-FNC-937</w:t>
      </w:r>
    </w:p>
    <w:p w14:paraId="0F81532E" w14:textId="77777777" w:rsidR="009810C9" w:rsidRPr="0046756F" w:rsidRDefault="009810C9" w:rsidP="009810C9">
      <w:pPr>
        <w:rPr>
          <w:rFonts w:cs="Arial"/>
        </w:rPr>
      </w:pPr>
    </w:p>
    <w:p w14:paraId="6F60CBD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all interrupts.</w:t>
      </w:r>
    </w:p>
    <w:p w14:paraId="6F793040" w14:textId="77777777" w:rsidR="009810C9" w:rsidRPr="0046756F" w:rsidRDefault="00000000" w:rsidP="009810C9">
      <w:pPr>
        <w:rPr>
          <w:rFonts w:cs="Arial"/>
        </w:rPr>
      </w:pPr>
      <w:r>
        <w:rPr>
          <w:rFonts w:cs="Arial"/>
        </w:rPr>
        <w:pict w14:anchorId="608B2112">
          <v:rect id="_x0000_i1705" style="width:0;height:1.5pt" o:hralign="center" o:hrstd="t" o:hr="t" fillcolor="#a0a0a0" stroked="f"/>
        </w:pict>
      </w:r>
    </w:p>
    <w:p w14:paraId="173D0129" w14:textId="77777777" w:rsidR="009810C9" w:rsidRPr="0046756F" w:rsidRDefault="009810C9" w:rsidP="009810C9">
      <w:pPr>
        <w:pStyle w:val="Heading5"/>
        <w:rPr>
          <w:rFonts w:ascii="Arial" w:hAnsi="Arial" w:cs="Arial"/>
        </w:rPr>
      </w:pPr>
      <w:bookmarkStart w:id="1366" w:name="_Toc122796042"/>
      <w:bookmarkStart w:id="1367" w:name="_Toc158906092"/>
      <w:r w:rsidRPr="0046756F">
        <w:rPr>
          <w:rFonts w:ascii="Arial" w:hAnsi="Arial" w:cs="Arial"/>
        </w:rPr>
        <w:t>10.12.3.7.2 daucmfpbit-BitErrorHandler-LLR-002</w:t>
      </w:r>
      <w:bookmarkEnd w:id="1366"/>
      <w:bookmarkEnd w:id="1367"/>
    </w:p>
    <w:p w14:paraId="1A6249C1" w14:textId="77777777" w:rsidR="009810C9" w:rsidRPr="0046756F" w:rsidRDefault="009810C9" w:rsidP="009810C9">
      <w:pPr>
        <w:rPr>
          <w:rFonts w:cs="Arial"/>
        </w:rPr>
      </w:pPr>
      <w:r w:rsidRPr="0046756F">
        <w:rPr>
          <w:rFonts w:cs="Arial"/>
        </w:rPr>
        <w:t>Requirement ID: H698-LLD-CMU-FNC-938</w:t>
      </w:r>
    </w:p>
    <w:p w14:paraId="47B42C02" w14:textId="77777777" w:rsidR="009810C9" w:rsidRPr="0046756F" w:rsidRDefault="009810C9" w:rsidP="009810C9">
      <w:pPr>
        <w:rPr>
          <w:rFonts w:cs="Arial"/>
        </w:rPr>
      </w:pPr>
    </w:p>
    <w:p w14:paraId="660919B9"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call the function RterrDisplayErrorId with parameters as mentioned below when the error_code received by the function is CRC_ERR or CPU_ERR, otherwise perform __asm volatile of cpsie i. </w:t>
      </w:r>
    </w:p>
    <w:p w14:paraId="062CB59D" w14:textId="77777777" w:rsidR="009810C9" w:rsidRPr="0046756F" w:rsidRDefault="009810C9" w:rsidP="009810C9">
      <w:pPr>
        <w:widowControl w:val="0"/>
        <w:autoSpaceDE w:val="0"/>
        <w:autoSpaceDN w:val="0"/>
        <w:adjustRightInd w:val="0"/>
        <w:rPr>
          <w:rFonts w:cs="Arial"/>
        </w:rPr>
      </w:pPr>
    </w:p>
    <w:p w14:paraId="7C3FEE9F" w14:textId="1CFCB75B" w:rsidR="009810C9" w:rsidRPr="0046756F" w:rsidRDefault="009810C9" w:rsidP="009810C9">
      <w:pPr>
        <w:pStyle w:val="Caption"/>
        <w:keepNext/>
        <w:rPr>
          <w:rFonts w:cs="Arial"/>
        </w:rPr>
      </w:pPr>
      <w:bookmarkStart w:id="1368" w:name="_Toc158905410"/>
      <w:r w:rsidRPr="0046756F">
        <w:rPr>
          <w:rFonts w:cs="Arial"/>
        </w:rPr>
        <w:t xml:space="preserve">Table </w:t>
      </w:r>
      <w:r w:rsidRPr="0046756F">
        <w:rPr>
          <w:rFonts w:cs="Arial"/>
        </w:rPr>
        <w:fldChar w:fldCharType="begin"/>
      </w:r>
      <w:r w:rsidRPr="0046756F">
        <w:rPr>
          <w:rFonts w:cs="Arial"/>
        </w:rPr>
        <w:instrText xml:space="preserve"> SEQ Table \* ARABIC </w:instrText>
      </w:r>
      <w:r w:rsidRPr="0046756F">
        <w:rPr>
          <w:rFonts w:cs="Arial"/>
        </w:rPr>
        <w:fldChar w:fldCharType="separate"/>
      </w:r>
      <w:r w:rsidR="00E007C1">
        <w:rPr>
          <w:rFonts w:cs="Arial"/>
          <w:noProof/>
        </w:rPr>
        <w:t>4</w:t>
      </w:r>
      <w:r w:rsidRPr="0046756F">
        <w:rPr>
          <w:rFonts w:cs="Arial"/>
          <w:noProof/>
        </w:rPr>
        <w:fldChar w:fldCharType="end"/>
      </w:r>
      <w:r w:rsidRPr="0046756F">
        <w:rPr>
          <w:rFonts w:cs="Arial"/>
        </w:rPr>
        <w:t xml:space="preserve">: </w:t>
      </w:r>
      <w:r w:rsidRPr="002228EA">
        <w:rPr>
          <w:rFonts w:cs="Arial"/>
          <w:sz w:val="20"/>
          <w:szCs w:val="20"/>
        </w:rPr>
        <w:t>Error parameters</w:t>
      </w:r>
      <w:bookmarkEnd w:id="1368"/>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572"/>
        <w:gridCol w:w="5778"/>
      </w:tblGrid>
      <w:tr w:rsidR="009810C9" w:rsidRPr="0046756F" w14:paraId="79A45A05" w14:textId="77777777" w:rsidTr="00F17C18">
        <w:trPr>
          <w:trHeight w:val="300"/>
        </w:trPr>
        <w:tc>
          <w:tcPr>
            <w:tcW w:w="1910" w:type="pct"/>
            <w:tcBorders>
              <w:top w:val="single" w:sz="4" w:space="0" w:color="auto"/>
              <w:bottom w:val="single" w:sz="4" w:space="0" w:color="auto"/>
              <w:right w:val="single" w:sz="4" w:space="0" w:color="auto"/>
            </w:tcBorders>
          </w:tcPr>
          <w:p w14:paraId="3BB23882" w14:textId="77777777" w:rsidR="009810C9" w:rsidRPr="0046756F" w:rsidRDefault="009810C9" w:rsidP="00F17C18">
            <w:pPr>
              <w:widowControl w:val="0"/>
              <w:autoSpaceDE w:val="0"/>
              <w:autoSpaceDN w:val="0"/>
              <w:adjustRightInd w:val="0"/>
              <w:rPr>
                <w:rFonts w:cs="Arial"/>
                <w:b/>
                <w:bCs/>
              </w:rPr>
            </w:pPr>
            <w:r w:rsidRPr="0046756F">
              <w:rPr>
                <w:rFonts w:cs="Arial"/>
                <w:b/>
                <w:bCs/>
              </w:rPr>
              <w:t xml:space="preserve">Error code                  </w:t>
            </w:r>
          </w:p>
        </w:tc>
        <w:tc>
          <w:tcPr>
            <w:tcW w:w="3090" w:type="pct"/>
            <w:tcBorders>
              <w:top w:val="single" w:sz="4" w:space="0" w:color="auto"/>
              <w:left w:val="single" w:sz="4" w:space="0" w:color="auto"/>
              <w:bottom w:val="single" w:sz="4" w:space="0" w:color="auto"/>
            </w:tcBorders>
          </w:tcPr>
          <w:p w14:paraId="3F2E98AF" w14:textId="77777777" w:rsidR="009810C9" w:rsidRPr="0046756F" w:rsidRDefault="009810C9" w:rsidP="00F17C18">
            <w:pPr>
              <w:widowControl w:val="0"/>
              <w:autoSpaceDE w:val="0"/>
              <w:autoSpaceDN w:val="0"/>
              <w:adjustRightInd w:val="0"/>
              <w:rPr>
                <w:rFonts w:cs="Arial"/>
                <w:b/>
                <w:bCs/>
              </w:rPr>
            </w:pPr>
            <w:r w:rsidRPr="0046756F">
              <w:rPr>
                <w:rFonts w:cs="Arial"/>
                <w:b/>
                <w:bCs/>
              </w:rPr>
              <w:t xml:space="preserve">RterrDisplayErrorId  Parameters                                                  </w:t>
            </w:r>
          </w:p>
        </w:tc>
      </w:tr>
      <w:tr w:rsidR="009810C9" w:rsidRPr="0046756F" w14:paraId="34CF7C15" w14:textId="77777777" w:rsidTr="00F17C18">
        <w:tc>
          <w:tcPr>
            <w:tcW w:w="1910" w:type="pct"/>
            <w:tcBorders>
              <w:top w:val="single" w:sz="4" w:space="0" w:color="auto"/>
              <w:bottom w:val="single" w:sz="4" w:space="0" w:color="auto"/>
              <w:right w:val="single" w:sz="4" w:space="0" w:color="auto"/>
            </w:tcBorders>
          </w:tcPr>
          <w:p w14:paraId="311E79F6" w14:textId="77777777" w:rsidR="009810C9" w:rsidRPr="0046756F" w:rsidRDefault="009810C9" w:rsidP="00F17C18">
            <w:pPr>
              <w:widowControl w:val="0"/>
              <w:autoSpaceDE w:val="0"/>
              <w:autoSpaceDN w:val="0"/>
              <w:adjustRightInd w:val="0"/>
              <w:rPr>
                <w:rFonts w:cs="Arial"/>
              </w:rPr>
            </w:pPr>
            <w:r w:rsidRPr="0046756F">
              <w:rPr>
                <w:rFonts w:cs="Arial"/>
              </w:rPr>
              <w:t>CONFIG_CRC_ERR</w:t>
            </w:r>
          </w:p>
        </w:tc>
        <w:tc>
          <w:tcPr>
            <w:tcW w:w="3090" w:type="pct"/>
            <w:tcBorders>
              <w:top w:val="single" w:sz="4" w:space="0" w:color="auto"/>
              <w:left w:val="single" w:sz="4" w:space="0" w:color="auto"/>
              <w:bottom w:val="single" w:sz="4" w:space="0" w:color="auto"/>
            </w:tcBorders>
          </w:tcPr>
          <w:p w14:paraId="7939ADDA" w14:textId="77777777" w:rsidR="009810C9" w:rsidRPr="0046756F" w:rsidRDefault="009810C9" w:rsidP="00F17C18">
            <w:pPr>
              <w:widowControl w:val="0"/>
              <w:autoSpaceDE w:val="0"/>
              <w:autoSpaceDN w:val="0"/>
              <w:adjustRightInd w:val="0"/>
              <w:rPr>
                <w:rFonts w:cs="Arial"/>
              </w:rPr>
            </w:pPr>
            <w:r w:rsidRPr="0046756F">
              <w:rPr>
                <w:rFonts w:cs="Arial"/>
              </w:rPr>
              <w:t>M_APP_ID,RterrForever,CRC_ERROR | RT_ERROR_1</w:t>
            </w:r>
          </w:p>
        </w:tc>
      </w:tr>
      <w:tr w:rsidR="009810C9" w:rsidRPr="0046756F" w14:paraId="77A5BB15" w14:textId="77777777" w:rsidTr="00F17C18">
        <w:tc>
          <w:tcPr>
            <w:tcW w:w="1910" w:type="pct"/>
            <w:tcBorders>
              <w:top w:val="single" w:sz="4" w:space="0" w:color="auto"/>
              <w:bottom w:val="single" w:sz="4" w:space="0" w:color="auto"/>
              <w:right w:val="single" w:sz="4" w:space="0" w:color="auto"/>
            </w:tcBorders>
          </w:tcPr>
          <w:p w14:paraId="16D7FD16" w14:textId="77777777" w:rsidR="009810C9" w:rsidRPr="0046756F" w:rsidRDefault="009810C9" w:rsidP="00F17C18">
            <w:pPr>
              <w:widowControl w:val="0"/>
              <w:autoSpaceDE w:val="0"/>
              <w:autoSpaceDN w:val="0"/>
              <w:adjustRightInd w:val="0"/>
              <w:rPr>
                <w:rFonts w:cs="Arial"/>
              </w:rPr>
            </w:pPr>
            <w:r w:rsidRPr="0046756F">
              <w:rPr>
                <w:rFonts w:cs="Arial"/>
              </w:rPr>
              <w:t xml:space="preserve">CPU_ERR                 </w:t>
            </w:r>
          </w:p>
        </w:tc>
        <w:tc>
          <w:tcPr>
            <w:tcW w:w="3090" w:type="pct"/>
            <w:tcBorders>
              <w:top w:val="single" w:sz="4" w:space="0" w:color="auto"/>
              <w:left w:val="single" w:sz="4" w:space="0" w:color="auto"/>
              <w:bottom w:val="single" w:sz="4" w:space="0" w:color="auto"/>
            </w:tcBorders>
          </w:tcPr>
          <w:p w14:paraId="7714E518" w14:textId="77777777" w:rsidR="009810C9" w:rsidRPr="0046756F" w:rsidRDefault="009810C9" w:rsidP="00F17C18">
            <w:pPr>
              <w:widowControl w:val="0"/>
              <w:autoSpaceDE w:val="0"/>
              <w:autoSpaceDN w:val="0"/>
              <w:adjustRightInd w:val="0"/>
              <w:rPr>
                <w:rFonts w:cs="Arial"/>
              </w:rPr>
            </w:pPr>
            <w:r w:rsidRPr="0046756F">
              <w:rPr>
                <w:rFonts w:cs="Arial"/>
              </w:rPr>
              <w:t>M_APP_ID, RterrForever, CPU_ERROR | RT_ERROR_2</w:t>
            </w:r>
          </w:p>
        </w:tc>
      </w:tr>
    </w:tbl>
    <w:p w14:paraId="2C070E17" w14:textId="77777777" w:rsidR="009810C9" w:rsidRPr="0046756F" w:rsidRDefault="009810C9" w:rsidP="009810C9">
      <w:pPr>
        <w:widowControl w:val="0"/>
        <w:autoSpaceDE w:val="0"/>
        <w:autoSpaceDN w:val="0"/>
        <w:adjustRightInd w:val="0"/>
        <w:rPr>
          <w:rFonts w:cs="Arial"/>
        </w:rPr>
      </w:pPr>
    </w:p>
    <w:p w14:paraId="25B44CC4" w14:textId="77777777" w:rsidR="009810C9" w:rsidRPr="0046756F" w:rsidRDefault="009810C9" w:rsidP="009810C9">
      <w:pPr>
        <w:widowControl w:val="0"/>
        <w:autoSpaceDE w:val="0"/>
        <w:autoSpaceDN w:val="0"/>
        <w:adjustRightInd w:val="0"/>
        <w:rPr>
          <w:rFonts w:cs="Arial"/>
          <w:sz w:val="17"/>
          <w:szCs w:val="17"/>
        </w:rPr>
      </w:pPr>
    </w:p>
    <w:p w14:paraId="10F1CED4" w14:textId="77777777" w:rsidR="009810C9" w:rsidRPr="0046756F" w:rsidRDefault="00000000" w:rsidP="009810C9">
      <w:pPr>
        <w:rPr>
          <w:rFonts w:cs="Arial"/>
        </w:rPr>
      </w:pPr>
      <w:r>
        <w:rPr>
          <w:rFonts w:cs="Arial"/>
        </w:rPr>
        <w:pict w14:anchorId="5480931E">
          <v:rect id="_x0000_i1706" style="width:0;height:1.5pt" o:hralign="center" o:hrstd="t" o:hr="t" fillcolor="#a0a0a0" stroked="f"/>
        </w:pict>
      </w:r>
    </w:p>
    <w:p w14:paraId="27984367" w14:textId="77777777" w:rsidR="009810C9" w:rsidRPr="0046756F" w:rsidRDefault="009810C9" w:rsidP="009810C9">
      <w:pPr>
        <w:pStyle w:val="Heading3"/>
      </w:pPr>
      <w:bookmarkStart w:id="1369" w:name="_Toc122796043"/>
      <w:bookmarkStart w:id="1370" w:name="_Toc158906093"/>
      <w:r w:rsidRPr="0046756F">
        <w:t>10.12.4 PbitNvmReadWriteTest</w:t>
      </w:r>
      <w:bookmarkEnd w:id="1369"/>
      <w:bookmarkEnd w:id="1370"/>
    </w:p>
    <w:p w14:paraId="175E9C97" w14:textId="77777777" w:rsidR="009810C9" w:rsidRPr="0046756F" w:rsidRDefault="009810C9" w:rsidP="009810C9">
      <w:pPr>
        <w:rPr>
          <w:rFonts w:cs="Arial"/>
        </w:rPr>
      </w:pPr>
    </w:p>
    <w:p w14:paraId="23A9FBFD" w14:textId="77777777" w:rsidR="009810C9" w:rsidRPr="0046756F" w:rsidRDefault="009810C9" w:rsidP="009810C9">
      <w:pPr>
        <w:widowControl w:val="0"/>
        <w:autoSpaceDE w:val="0"/>
        <w:autoSpaceDN w:val="0"/>
        <w:adjustRightInd w:val="0"/>
        <w:rPr>
          <w:rFonts w:cs="Arial"/>
        </w:rPr>
      </w:pPr>
      <w:r w:rsidRPr="0046756F">
        <w:rPr>
          <w:rFonts w:cs="Arial"/>
        </w:rPr>
        <w:t>Low Level Design Details about PbitNvmReadWriteTest will follow in the sub sections.</w:t>
      </w:r>
    </w:p>
    <w:p w14:paraId="4B34D60D" w14:textId="77777777" w:rsidR="009810C9" w:rsidRPr="0046756F" w:rsidRDefault="00000000" w:rsidP="009810C9">
      <w:pPr>
        <w:rPr>
          <w:rFonts w:cs="Arial"/>
        </w:rPr>
      </w:pPr>
      <w:r>
        <w:rPr>
          <w:rFonts w:cs="Arial"/>
        </w:rPr>
        <w:pict w14:anchorId="6398CF19">
          <v:rect id="_x0000_i1707" style="width:0;height:1.5pt" o:hralign="center" o:hrstd="t" o:hr="t" fillcolor="#a0a0a0" stroked="f"/>
        </w:pict>
      </w:r>
    </w:p>
    <w:p w14:paraId="450492F4" w14:textId="77777777" w:rsidR="009810C9" w:rsidRPr="0046756F" w:rsidRDefault="009810C9" w:rsidP="009810C9">
      <w:pPr>
        <w:pStyle w:val="Heading4"/>
        <w:rPr>
          <w:rFonts w:ascii="Arial" w:hAnsi="Arial" w:cs="Arial"/>
        </w:rPr>
      </w:pPr>
      <w:bookmarkStart w:id="1371" w:name="_Toc122796044"/>
      <w:bookmarkStart w:id="1372" w:name="_Toc158906094"/>
      <w:r w:rsidRPr="0046756F">
        <w:rPr>
          <w:rFonts w:ascii="Arial" w:hAnsi="Arial" w:cs="Arial"/>
        </w:rPr>
        <w:t>10.12.4.1 Brief Description</w:t>
      </w:r>
      <w:bookmarkEnd w:id="1371"/>
      <w:bookmarkEnd w:id="1372"/>
    </w:p>
    <w:p w14:paraId="5B867980" w14:textId="77777777" w:rsidR="009810C9" w:rsidRPr="0046756F" w:rsidRDefault="009810C9" w:rsidP="009810C9">
      <w:pPr>
        <w:rPr>
          <w:rFonts w:cs="Arial"/>
        </w:rPr>
      </w:pPr>
    </w:p>
    <w:p w14:paraId="50EFFBB1" w14:textId="77777777" w:rsidR="009810C9" w:rsidRPr="0046756F" w:rsidRDefault="009810C9" w:rsidP="009810C9">
      <w:pPr>
        <w:widowControl w:val="0"/>
        <w:autoSpaceDE w:val="0"/>
        <w:autoSpaceDN w:val="0"/>
        <w:adjustRightInd w:val="0"/>
        <w:rPr>
          <w:rFonts w:cs="Arial"/>
        </w:rPr>
      </w:pPr>
      <w:r w:rsidRPr="0046756F">
        <w:rPr>
          <w:rFonts w:cs="Arial"/>
        </w:rPr>
        <w:t>This function performs NVM read/write test and sets the result in the Bit_status structure.</w:t>
      </w:r>
    </w:p>
    <w:p w14:paraId="21978720" w14:textId="77777777" w:rsidR="009810C9" w:rsidRPr="0046756F" w:rsidRDefault="00000000" w:rsidP="009810C9">
      <w:pPr>
        <w:rPr>
          <w:rFonts w:cs="Arial"/>
        </w:rPr>
      </w:pPr>
      <w:r>
        <w:rPr>
          <w:rFonts w:cs="Arial"/>
        </w:rPr>
        <w:pict w14:anchorId="784DCCD1">
          <v:rect id="_x0000_i1708" style="width:0;height:1.5pt" o:hralign="center" o:hrstd="t" o:hr="t" fillcolor="#a0a0a0" stroked="f"/>
        </w:pict>
      </w:r>
    </w:p>
    <w:p w14:paraId="4D279796" w14:textId="77777777" w:rsidR="009810C9" w:rsidRPr="0046756F" w:rsidRDefault="009810C9" w:rsidP="009810C9">
      <w:pPr>
        <w:pStyle w:val="Heading4"/>
        <w:rPr>
          <w:rFonts w:ascii="Arial" w:hAnsi="Arial" w:cs="Arial"/>
        </w:rPr>
      </w:pPr>
      <w:bookmarkStart w:id="1373" w:name="_Toc122796045"/>
      <w:bookmarkStart w:id="1374" w:name="_Toc158906095"/>
      <w:r w:rsidRPr="0046756F">
        <w:rPr>
          <w:rFonts w:ascii="Arial" w:hAnsi="Arial" w:cs="Arial"/>
        </w:rPr>
        <w:t>10.12.4.2 List of HLRs allocated</w:t>
      </w:r>
      <w:bookmarkEnd w:id="1373"/>
      <w:bookmarkEnd w:id="1374"/>
    </w:p>
    <w:p w14:paraId="02EF41D8" w14:textId="77777777" w:rsidR="009810C9" w:rsidRPr="0046756F" w:rsidRDefault="009810C9" w:rsidP="009810C9">
      <w:pPr>
        <w:rPr>
          <w:rFonts w:cs="Arial"/>
        </w:rPr>
      </w:pPr>
    </w:p>
    <w:p w14:paraId="2FBDA19C"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 (H698-003-012-CMU).</w:t>
      </w:r>
    </w:p>
    <w:p w14:paraId="18EDA29C" w14:textId="77777777" w:rsidR="009810C9" w:rsidRPr="0046756F" w:rsidRDefault="00000000" w:rsidP="009810C9">
      <w:pPr>
        <w:rPr>
          <w:rFonts w:cs="Arial"/>
        </w:rPr>
      </w:pPr>
      <w:r>
        <w:rPr>
          <w:rFonts w:cs="Arial"/>
        </w:rPr>
        <w:pict w14:anchorId="5BB76CDA">
          <v:rect id="_x0000_i1709" style="width:0;height:1.5pt" o:hralign="center" o:hrstd="t" o:hr="t" fillcolor="#a0a0a0" stroked="f"/>
        </w:pict>
      </w:r>
    </w:p>
    <w:p w14:paraId="6F840958" w14:textId="77777777" w:rsidR="009810C9" w:rsidRPr="0046756F" w:rsidRDefault="009810C9" w:rsidP="009810C9">
      <w:pPr>
        <w:pStyle w:val="Heading4"/>
        <w:rPr>
          <w:rFonts w:ascii="Arial" w:hAnsi="Arial" w:cs="Arial"/>
        </w:rPr>
      </w:pPr>
      <w:bookmarkStart w:id="1375" w:name="_Toc122796046"/>
      <w:bookmarkStart w:id="1376" w:name="_Toc158906096"/>
      <w:r w:rsidRPr="0046756F">
        <w:rPr>
          <w:rFonts w:ascii="Arial" w:hAnsi="Arial" w:cs="Arial"/>
        </w:rPr>
        <w:t>10.12.4.3 List of global variables accessed and modifed</w:t>
      </w:r>
      <w:bookmarkEnd w:id="1375"/>
      <w:bookmarkEnd w:id="1376"/>
    </w:p>
    <w:p w14:paraId="37676A88" w14:textId="77777777" w:rsidR="009810C9" w:rsidRPr="0046756F" w:rsidRDefault="009810C9" w:rsidP="009810C9">
      <w:pPr>
        <w:rPr>
          <w:rFonts w:cs="Arial"/>
        </w:rPr>
      </w:pPr>
    </w:p>
    <w:p w14:paraId="156EBD19"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54592BD1" w14:textId="77777777" w:rsidR="009810C9" w:rsidRPr="0046756F" w:rsidRDefault="009810C9" w:rsidP="009810C9">
      <w:pPr>
        <w:widowControl w:val="0"/>
        <w:autoSpaceDE w:val="0"/>
        <w:autoSpaceDN w:val="0"/>
        <w:adjustRightInd w:val="0"/>
        <w:rPr>
          <w:rFonts w:cs="Arial"/>
        </w:rPr>
      </w:pPr>
      <w:r w:rsidRPr="0046756F">
        <w:rPr>
          <w:rFonts w:cs="Arial"/>
        </w:rPr>
        <w:t>Modified: Bit_status</w:t>
      </w:r>
    </w:p>
    <w:p w14:paraId="7BF2D28E" w14:textId="77777777" w:rsidR="009810C9" w:rsidRPr="0046756F" w:rsidRDefault="00000000" w:rsidP="009810C9">
      <w:pPr>
        <w:rPr>
          <w:rFonts w:cs="Arial"/>
        </w:rPr>
      </w:pPr>
      <w:r>
        <w:rPr>
          <w:rFonts w:cs="Arial"/>
        </w:rPr>
        <w:pict w14:anchorId="26D7DC03">
          <v:rect id="_x0000_i1710" style="width:0;height:1.5pt" o:hralign="center" o:hrstd="t" o:hr="t" fillcolor="#a0a0a0" stroked="f"/>
        </w:pict>
      </w:r>
    </w:p>
    <w:p w14:paraId="2D84856D" w14:textId="77777777" w:rsidR="009810C9" w:rsidRPr="0046756F" w:rsidRDefault="009810C9" w:rsidP="009810C9">
      <w:pPr>
        <w:pStyle w:val="Heading4"/>
        <w:rPr>
          <w:rFonts w:ascii="Arial" w:hAnsi="Arial" w:cs="Arial"/>
        </w:rPr>
      </w:pPr>
      <w:bookmarkStart w:id="1377" w:name="_Toc122796047"/>
      <w:bookmarkStart w:id="1378" w:name="_Toc158906097"/>
      <w:r w:rsidRPr="0046756F">
        <w:rPr>
          <w:rFonts w:ascii="Arial" w:hAnsi="Arial" w:cs="Arial"/>
        </w:rPr>
        <w:t>10.12.4.4 Parameters List (Input/Output</w:t>
      </w:r>
      <w:bookmarkEnd w:id="1377"/>
      <w:bookmarkEnd w:id="1378"/>
    </w:p>
    <w:p w14:paraId="4FFF798B" w14:textId="77777777" w:rsidR="009810C9" w:rsidRPr="0046756F" w:rsidRDefault="009810C9" w:rsidP="009810C9">
      <w:pPr>
        <w:rPr>
          <w:rFonts w:cs="Arial"/>
        </w:rPr>
      </w:pPr>
    </w:p>
    <w:p w14:paraId="16E6A643" w14:textId="77777777" w:rsidR="009810C9" w:rsidRPr="0046756F" w:rsidRDefault="009810C9" w:rsidP="009810C9">
      <w:pPr>
        <w:widowControl w:val="0"/>
        <w:autoSpaceDE w:val="0"/>
        <w:autoSpaceDN w:val="0"/>
        <w:adjustRightInd w:val="0"/>
        <w:rPr>
          <w:rFonts w:cs="Arial"/>
        </w:rPr>
      </w:pPr>
      <w:r w:rsidRPr="0046756F">
        <w:rPr>
          <w:rFonts w:cs="Arial"/>
        </w:rPr>
        <w:t>None</w:t>
      </w:r>
    </w:p>
    <w:p w14:paraId="298506DF" w14:textId="77777777" w:rsidR="009810C9" w:rsidRPr="0046756F" w:rsidRDefault="00000000" w:rsidP="009810C9">
      <w:pPr>
        <w:rPr>
          <w:rFonts w:cs="Arial"/>
        </w:rPr>
      </w:pPr>
      <w:r>
        <w:rPr>
          <w:rFonts w:cs="Arial"/>
        </w:rPr>
        <w:pict w14:anchorId="42201962">
          <v:rect id="_x0000_i1711" style="width:0;height:1.5pt" o:hralign="center" o:hrstd="t" o:hr="t" fillcolor="#a0a0a0" stroked="f"/>
        </w:pict>
      </w:r>
    </w:p>
    <w:p w14:paraId="6F656B21" w14:textId="77777777" w:rsidR="009810C9" w:rsidRPr="0046756F" w:rsidRDefault="009810C9" w:rsidP="009810C9">
      <w:pPr>
        <w:pStyle w:val="Heading4"/>
        <w:rPr>
          <w:rFonts w:ascii="Arial" w:hAnsi="Arial" w:cs="Arial"/>
        </w:rPr>
      </w:pPr>
      <w:bookmarkStart w:id="1379" w:name="_Toc122796048"/>
      <w:bookmarkStart w:id="1380" w:name="_Toc158906098"/>
      <w:r w:rsidRPr="0046756F">
        <w:rPr>
          <w:rFonts w:ascii="Arial" w:hAnsi="Arial" w:cs="Arial"/>
        </w:rPr>
        <w:t>10.12.4.5 Return value</w:t>
      </w:r>
      <w:bookmarkEnd w:id="1379"/>
      <w:bookmarkEnd w:id="1380"/>
    </w:p>
    <w:p w14:paraId="20CBD431" w14:textId="77777777" w:rsidR="009810C9" w:rsidRPr="0046756F" w:rsidRDefault="009810C9" w:rsidP="009810C9">
      <w:pPr>
        <w:rPr>
          <w:rFonts w:cs="Arial"/>
        </w:rPr>
      </w:pPr>
    </w:p>
    <w:p w14:paraId="46981160" w14:textId="77777777" w:rsidR="009810C9" w:rsidRPr="0046756F" w:rsidRDefault="009810C9" w:rsidP="009810C9">
      <w:pPr>
        <w:widowControl w:val="0"/>
        <w:autoSpaceDE w:val="0"/>
        <w:autoSpaceDN w:val="0"/>
        <w:adjustRightInd w:val="0"/>
        <w:rPr>
          <w:rFonts w:cs="Arial"/>
        </w:rPr>
      </w:pPr>
      <w:r w:rsidRPr="0046756F">
        <w:rPr>
          <w:rFonts w:cs="Arial"/>
        </w:rPr>
        <w:t>None</w:t>
      </w:r>
    </w:p>
    <w:p w14:paraId="52DF64D8" w14:textId="77777777" w:rsidR="009810C9" w:rsidRPr="0046756F" w:rsidRDefault="00000000" w:rsidP="009810C9">
      <w:pPr>
        <w:rPr>
          <w:rFonts w:cs="Arial"/>
        </w:rPr>
      </w:pPr>
      <w:r>
        <w:rPr>
          <w:rFonts w:cs="Arial"/>
        </w:rPr>
        <w:pict w14:anchorId="647AAA94">
          <v:rect id="_x0000_i1712" style="width:0;height:1.5pt" o:hralign="center" o:hrstd="t" o:hr="t" fillcolor="#a0a0a0" stroked="f"/>
        </w:pict>
      </w:r>
    </w:p>
    <w:p w14:paraId="5F2C8B8F" w14:textId="77777777" w:rsidR="009810C9" w:rsidRPr="0046756F" w:rsidRDefault="009810C9" w:rsidP="009810C9">
      <w:pPr>
        <w:pStyle w:val="Heading4"/>
        <w:rPr>
          <w:rFonts w:ascii="Arial" w:hAnsi="Arial" w:cs="Arial"/>
        </w:rPr>
      </w:pPr>
      <w:bookmarkStart w:id="1381" w:name="_Toc122796049"/>
      <w:bookmarkStart w:id="1382" w:name="_Toc158906099"/>
      <w:r w:rsidRPr="0046756F">
        <w:rPr>
          <w:rFonts w:ascii="Arial" w:hAnsi="Arial" w:cs="Arial"/>
        </w:rPr>
        <w:t>10.12.4.6 Others CSUs called by this CSU</w:t>
      </w:r>
      <w:bookmarkEnd w:id="1381"/>
      <w:bookmarkEnd w:id="1382"/>
    </w:p>
    <w:p w14:paraId="4AF2C5AA" w14:textId="77777777" w:rsidR="009810C9" w:rsidRPr="0046756F" w:rsidRDefault="009810C9" w:rsidP="009810C9">
      <w:pPr>
        <w:rPr>
          <w:rFonts w:cs="Arial"/>
        </w:rPr>
      </w:pPr>
    </w:p>
    <w:p w14:paraId="5E95E6FE" w14:textId="77777777" w:rsidR="009810C9" w:rsidRPr="0046756F" w:rsidRDefault="009810C9" w:rsidP="009810C9">
      <w:pPr>
        <w:widowControl w:val="0"/>
        <w:autoSpaceDE w:val="0"/>
        <w:autoSpaceDN w:val="0"/>
        <w:adjustRightInd w:val="0"/>
        <w:rPr>
          <w:rFonts w:cs="Arial"/>
        </w:rPr>
      </w:pPr>
      <w:r w:rsidRPr="0046756F">
        <w:rPr>
          <w:rFonts w:cs="Arial"/>
        </w:rPr>
        <w:t>OsTimeDly</w:t>
      </w:r>
    </w:p>
    <w:p w14:paraId="37CB8F1E" w14:textId="77777777" w:rsidR="009810C9" w:rsidRPr="0046756F" w:rsidRDefault="00000000" w:rsidP="009810C9">
      <w:pPr>
        <w:rPr>
          <w:rFonts w:cs="Arial"/>
        </w:rPr>
      </w:pPr>
      <w:r>
        <w:rPr>
          <w:rFonts w:cs="Arial"/>
        </w:rPr>
        <w:pict w14:anchorId="50EED1C5">
          <v:rect id="_x0000_i1713" style="width:0;height:1.5pt" o:hralign="center" o:hrstd="t" o:hr="t" fillcolor="#a0a0a0" stroked="f"/>
        </w:pict>
      </w:r>
    </w:p>
    <w:p w14:paraId="173E3A82" w14:textId="77777777" w:rsidR="009810C9" w:rsidRPr="0046756F" w:rsidRDefault="009810C9" w:rsidP="009810C9">
      <w:pPr>
        <w:pStyle w:val="Heading4"/>
        <w:rPr>
          <w:rFonts w:ascii="Arial" w:hAnsi="Arial" w:cs="Arial"/>
        </w:rPr>
      </w:pPr>
      <w:bookmarkStart w:id="1383" w:name="_Toc122796050"/>
      <w:bookmarkStart w:id="1384" w:name="_Toc158906100"/>
      <w:r w:rsidRPr="0046756F">
        <w:rPr>
          <w:rFonts w:ascii="Arial" w:hAnsi="Arial" w:cs="Arial"/>
        </w:rPr>
        <w:t>10.12.4.7 Description of list of LLRs allocated</w:t>
      </w:r>
      <w:bookmarkEnd w:id="1383"/>
      <w:bookmarkEnd w:id="1384"/>
    </w:p>
    <w:p w14:paraId="49574114" w14:textId="77777777" w:rsidR="009810C9" w:rsidRPr="0046756F" w:rsidRDefault="009810C9" w:rsidP="009810C9">
      <w:pPr>
        <w:rPr>
          <w:rFonts w:cs="Arial"/>
        </w:rPr>
      </w:pPr>
    </w:p>
    <w:p w14:paraId="33686A6B"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PbitNvmReadWriteTest.</w:t>
      </w:r>
    </w:p>
    <w:p w14:paraId="47C74FA8" w14:textId="77777777" w:rsidR="009810C9" w:rsidRPr="0046756F" w:rsidRDefault="00000000" w:rsidP="009810C9">
      <w:pPr>
        <w:rPr>
          <w:rFonts w:cs="Arial"/>
        </w:rPr>
      </w:pPr>
      <w:r>
        <w:rPr>
          <w:rFonts w:cs="Arial"/>
        </w:rPr>
        <w:pict w14:anchorId="74F262E2">
          <v:rect id="_x0000_i1714" style="width:0;height:1.5pt" o:hralign="center" o:hrstd="t" o:hr="t" fillcolor="#a0a0a0" stroked="f"/>
        </w:pict>
      </w:r>
    </w:p>
    <w:p w14:paraId="4447B021" w14:textId="77777777" w:rsidR="009810C9" w:rsidRPr="0046756F" w:rsidRDefault="009810C9" w:rsidP="009810C9">
      <w:pPr>
        <w:pStyle w:val="Heading5"/>
        <w:rPr>
          <w:rFonts w:ascii="Arial" w:hAnsi="Arial" w:cs="Arial"/>
        </w:rPr>
      </w:pPr>
      <w:bookmarkStart w:id="1385" w:name="_Toc122796051"/>
      <w:bookmarkStart w:id="1386" w:name="_Toc158906101"/>
      <w:r w:rsidRPr="0046756F">
        <w:rPr>
          <w:rFonts w:ascii="Arial" w:hAnsi="Arial" w:cs="Arial"/>
        </w:rPr>
        <w:t>10.12.4.7.1 daucmfpbit-PbitNvmReadWriteTest-LLR-002</w:t>
      </w:r>
      <w:bookmarkEnd w:id="1385"/>
      <w:bookmarkEnd w:id="1386"/>
    </w:p>
    <w:p w14:paraId="0D3CC280" w14:textId="77777777" w:rsidR="009810C9" w:rsidRPr="0046756F" w:rsidRDefault="009810C9" w:rsidP="009810C9">
      <w:pPr>
        <w:rPr>
          <w:rFonts w:cs="Arial"/>
        </w:rPr>
      </w:pPr>
      <w:r w:rsidRPr="0046756F">
        <w:rPr>
          <w:rFonts w:cs="Arial"/>
        </w:rPr>
        <w:t>Requirement ID: H698-LLD-CMU-FNC-2325</w:t>
      </w:r>
    </w:p>
    <w:p w14:paraId="6EFE5A2D" w14:textId="77777777" w:rsidR="009810C9" w:rsidRPr="0046756F" w:rsidRDefault="009810C9" w:rsidP="009810C9">
      <w:pPr>
        <w:rPr>
          <w:rFonts w:cs="Arial"/>
        </w:rPr>
      </w:pPr>
    </w:p>
    <w:p w14:paraId="2ED65A99" w14:textId="77777777" w:rsidR="009810C9" w:rsidRPr="0046756F" w:rsidRDefault="009810C9" w:rsidP="009810C9">
      <w:pPr>
        <w:autoSpaceDE w:val="0"/>
        <w:autoSpaceDN w:val="0"/>
        <w:adjustRightInd w:val="0"/>
        <w:rPr>
          <w:rFonts w:cs="Arial"/>
        </w:rPr>
      </w:pPr>
      <w:r w:rsidRPr="0046756F">
        <w:rPr>
          <w:rFonts w:cs="Arial"/>
        </w:rPr>
        <w:t>The function shall do the following when loop through M_ZERO to M_STD_NUMBER_OF(au32testvalues) minus 1 AND NOT of btestfailed, pre-increment loop counter u32j</w:t>
      </w:r>
    </w:p>
    <w:p w14:paraId="705E68EF" w14:textId="77777777" w:rsidR="009810C9" w:rsidRPr="0046756F" w:rsidRDefault="009810C9" w:rsidP="000A5225">
      <w:pPr>
        <w:numPr>
          <w:ilvl w:val="0"/>
          <w:numId w:val="47"/>
        </w:numPr>
        <w:autoSpaceDE w:val="0"/>
        <w:autoSpaceDN w:val="0"/>
        <w:adjustRightInd w:val="0"/>
        <w:spacing w:line="240" w:lineRule="auto"/>
        <w:ind w:left="720" w:hanging="360"/>
        <w:rPr>
          <w:rFonts w:cs="Arial"/>
        </w:rPr>
      </w:pPr>
      <w:r w:rsidRPr="0046756F">
        <w:rPr>
          <w:rFonts w:cs="Arial"/>
        </w:rPr>
        <w:t>Set the dereference of pu32nvmdata to au32testvalues with index loop counter u32j.</w:t>
      </w:r>
    </w:p>
    <w:p w14:paraId="70EC925B" w14:textId="77777777" w:rsidR="009810C9" w:rsidRPr="0046756F" w:rsidRDefault="009810C9" w:rsidP="000A5225">
      <w:pPr>
        <w:numPr>
          <w:ilvl w:val="0"/>
          <w:numId w:val="47"/>
        </w:numPr>
        <w:autoSpaceDE w:val="0"/>
        <w:autoSpaceDN w:val="0"/>
        <w:adjustRightInd w:val="0"/>
        <w:spacing w:line="240" w:lineRule="auto"/>
        <w:ind w:left="720" w:hanging="360"/>
        <w:rPr>
          <w:rFonts w:cs="Arial"/>
        </w:rPr>
      </w:pPr>
      <w:r w:rsidRPr="0046756F">
        <w:rPr>
          <w:rFonts w:cs="Arial"/>
        </w:rPr>
        <w:t>Set btestfailed to dereference of pu32nvmdata not equal to au32testvalues with index loop counter u32j.</w:t>
      </w:r>
    </w:p>
    <w:p w14:paraId="3EB79EE0" w14:textId="77777777" w:rsidR="009810C9" w:rsidRPr="0046756F" w:rsidRDefault="009810C9" w:rsidP="009810C9">
      <w:pPr>
        <w:widowControl w:val="0"/>
        <w:autoSpaceDE w:val="0"/>
        <w:autoSpaceDN w:val="0"/>
        <w:adjustRightInd w:val="0"/>
        <w:rPr>
          <w:rFonts w:cs="Arial"/>
        </w:rPr>
      </w:pPr>
    </w:p>
    <w:p w14:paraId="2556CDEB" w14:textId="77777777" w:rsidR="009810C9" w:rsidRPr="0046756F" w:rsidRDefault="00000000" w:rsidP="009810C9">
      <w:pPr>
        <w:rPr>
          <w:rFonts w:cs="Arial"/>
        </w:rPr>
      </w:pPr>
      <w:r>
        <w:rPr>
          <w:rFonts w:cs="Arial"/>
        </w:rPr>
        <w:pict w14:anchorId="11C85CA9">
          <v:rect id="_x0000_i1715" style="width:0;height:1.5pt" o:hralign="center" o:hrstd="t" o:hr="t" fillcolor="#a0a0a0" stroked="f"/>
        </w:pict>
      </w:r>
    </w:p>
    <w:p w14:paraId="0E268259" w14:textId="77777777" w:rsidR="009810C9" w:rsidRPr="0046756F" w:rsidRDefault="009810C9" w:rsidP="009810C9">
      <w:pPr>
        <w:pStyle w:val="Heading5"/>
        <w:rPr>
          <w:rFonts w:ascii="Arial" w:hAnsi="Arial" w:cs="Arial"/>
        </w:rPr>
      </w:pPr>
      <w:bookmarkStart w:id="1387" w:name="_Toc122796052"/>
      <w:bookmarkStart w:id="1388" w:name="_Toc158906102"/>
      <w:r w:rsidRPr="0046756F">
        <w:rPr>
          <w:rFonts w:ascii="Arial" w:hAnsi="Arial" w:cs="Arial"/>
        </w:rPr>
        <w:t>10.12.4.7.2 daucmfpbit-PbitNvmReadWriteTest-LLR-003</w:t>
      </w:r>
      <w:bookmarkEnd w:id="1387"/>
      <w:bookmarkEnd w:id="1388"/>
    </w:p>
    <w:p w14:paraId="766338DE" w14:textId="77777777" w:rsidR="009810C9" w:rsidRPr="0046756F" w:rsidRDefault="009810C9" w:rsidP="009810C9">
      <w:pPr>
        <w:rPr>
          <w:rFonts w:cs="Arial"/>
        </w:rPr>
      </w:pPr>
      <w:r w:rsidRPr="0046756F">
        <w:rPr>
          <w:rFonts w:cs="Arial"/>
        </w:rPr>
        <w:t>Requirement ID: H698-LLD-CMU-FNC-2326</w:t>
      </w:r>
    </w:p>
    <w:p w14:paraId="578980C0" w14:textId="77777777" w:rsidR="009810C9" w:rsidRPr="0046756F" w:rsidRDefault="009810C9" w:rsidP="009810C9">
      <w:pPr>
        <w:rPr>
          <w:rFonts w:cs="Arial"/>
        </w:rPr>
      </w:pPr>
    </w:p>
    <w:p w14:paraId="511D395D" w14:textId="77777777" w:rsidR="009810C9" w:rsidRPr="0046756F" w:rsidRDefault="009810C9" w:rsidP="009810C9">
      <w:pPr>
        <w:widowControl w:val="0"/>
        <w:autoSpaceDE w:val="0"/>
        <w:autoSpaceDN w:val="0"/>
        <w:adjustRightInd w:val="0"/>
        <w:rPr>
          <w:rFonts w:cs="Arial"/>
        </w:rPr>
      </w:pPr>
      <w:r w:rsidRPr="0046756F">
        <w:rPr>
          <w:rFonts w:cs="Arial"/>
        </w:rPr>
        <w:t>The function shall Set b_nvm_read_write_failed of bitwise_status of power_on of Bit_status to btestfailed.</w:t>
      </w:r>
    </w:p>
    <w:p w14:paraId="692E8909" w14:textId="77777777" w:rsidR="009810C9" w:rsidRPr="0046756F" w:rsidRDefault="00000000" w:rsidP="009810C9">
      <w:pPr>
        <w:rPr>
          <w:rFonts w:cs="Arial"/>
        </w:rPr>
      </w:pPr>
      <w:r>
        <w:rPr>
          <w:rFonts w:cs="Arial"/>
        </w:rPr>
        <w:pict w14:anchorId="4E9769E1">
          <v:rect id="_x0000_i1716" style="width:0;height:1.5pt" o:hralign="center" o:hrstd="t" o:hr="t" fillcolor="#a0a0a0" stroked="f"/>
        </w:pict>
      </w:r>
    </w:p>
    <w:p w14:paraId="394C1FD2" w14:textId="77777777" w:rsidR="009810C9" w:rsidRPr="0046756F" w:rsidRDefault="009810C9" w:rsidP="009810C9">
      <w:pPr>
        <w:pStyle w:val="Heading3"/>
      </w:pPr>
      <w:bookmarkStart w:id="1389" w:name="_Toc122796053"/>
      <w:bookmarkStart w:id="1390" w:name="_Toc158906103"/>
      <w:r w:rsidRPr="0046756F">
        <w:t>10.12.5 PbitCheck</w:t>
      </w:r>
      <w:bookmarkEnd w:id="1389"/>
      <w:bookmarkEnd w:id="1390"/>
    </w:p>
    <w:p w14:paraId="386D974D" w14:textId="77777777" w:rsidR="009810C9" w:rsidRPr="0046756F" w:rsidRDefault="009810C9" w:rsidP="009810C9">
      <w:pPr>
        <w:rPr>
          <w:rFonts w:cs="Arial"/>
        </w:rPr>
      </w:pPr>
    </w:p>
    <w:p w14:paraId="5F5240E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PbitCheck will follow in the sub sections.</w:t>
      </w:r>
    </w:p>
    <w:p w14:paraId="7190FF9C" w14:textId="77777777" w:rsidR="009810C9" w:rsidRPr="0046756F" w:rsidRDefault="00000000" w:rsidP="009810C9">
      <w:pPr>
        <w:rPr>
          <w:rFonts w:cs="Arial"/>
        </w:rPr>
      </w:pPr>
      <w:r>
        <w:rPr>
          <w:rFonts w:cs="Arial"/>
        </w:rPr>
        <w:pict w14:anchorId="21C5B634">
          <v:rect id="_x0000_i1717" style="width:0;height:1.5pt" o:hralign="center" o:hrstd="t" o:hr="t" fillcolor="#a0a0a0" stroked="f"/>
        </w:pict>
      </w:r>
    </w:p>
    <w:p w14:paraId="62AB0320" w14:textId="77777777" w:rsidR="009810C9" w:rsidRPr="0046756F" w:rsidRDefault="009810C9" w:rsidP="009810C9">
      <w:pPr>
        <w:pStyle w:val="Heading4"/>
        <w:rPr>
          <w:rFonts w:ascii="Arial" w:hAnsi="Arial" w:cs="Arial"/>
        </w:rPr>
      </w:pPr>
      <w:bookmarkStart w:id="1391" w:name="_Toc122796054"/>
      <w:bookmarkStart w:id="1392" w:name="_Toc158906104"/>
      <w:r w:rsidRPr="0046756F">
        <w:rPr>
          <w:rFonts w:ascii="Arial" w:hAnsi="Arial" w:cs="Arial"/>
        </w:rPr>
        <w:t>10.12.5.1 Brief Description</w:t>
      </w:r>
      <w:bookmarkEnd w:id="1391"/>
      <w:bookmarkEnd w:id="1392"/>
    </w:p>
    <w:p w14:paraId="55A3BB6A" w14:textId="77777777" w:rsidR="009810C9" w:rsidRPr="0046756F" w:rsidRDefault="009810C9" w:rsidP="009810C9">
      <w:pPr>
        <w:rPr>
          <w:rFonts w:cs="Arial"/>
        </w:rPr>
      </w:pPr>
    </w:p>
    <w:p w14:paraId="0559B4B7" w14:textId="77777777" w:rsidR="009810C9" w:rsidRPr="0046756F" w:rsidRDefault="009810C9" w:rsidP="009810C9">
      <w:pPr>
        <w:widowControl w:val="0"/>
        <w:autoSpaceDE w:val="0"/>
        <w:autoSpaceDN w:val="0"/>
        <w:adjustRightInd w:val="0"/>
        <w:rPr>
          <w:rFonts w:cs="Arial"/>
          <w:sz w:val="17"/>
          <w:szCs w:val="17"/>
        </w:rPr>
      </w:pPr>
      <w:r w:rsidRPr="0046756F">
        <w:rPr>
          <w:rFonts w:cs="Arial"/>
        </w:rPr>
        <w:t>PbitCheck function performs Power Up Built-In-Test check.</w:t>
      </w:r>
    </w:p>
    <w:p w14:paraId="5D7696D6" w14:textId="77777777" w:rsidR="009810C9" w:rsidRPr="0046756F" w:rsidRDefault="00000000" w:rsidP="009810C9">
      <w:pPr>
        <w:rPr>
          <w:rFonts w:cs="Arial"/>
        </w:rPr>
      </w:pPr>
      <w:r>
        <w:rPr>
          <w:rFonts w:cs="Arial"/>
        </w:rPr>
        <w:pict w14:anchorId="38EBBE16">
          <v:rect id="_x0000_i1718" style="width:0;height:1.5pt" o:hralign="center" o:hrstd="t" o:hr="t" fillcolor="#a0a0a0" stroked="f"/>
        </w:pict>
      </w:r>
    </w:p>
    <w:p w14:paraId="29857F16" w14:textId="77777777" w:rsidR="009810C9" w:rsidRPr="0046756F" w:rsidRDefault="009810C9" w:rsidP="009810C9">
      <w:pPr>
        <w:pStyle w:val="Heading4"/>
        <w:rPr>
          <w:rFonts w:ascii="Arial" w:hAnsi="Arial" w:cs="Arial"/>
        </w:rPr>
      </w:pPr>
      <w:bookmarkStart w:id="1393" w:name="_Toc122796055"/>
      <w:bookmarkStart w:id="1394" w:name="_Toc158906105"/>
      <w:r w:rsidRPr="0046756F">
        <w:rPr>
          <w:rFonts w:ascii="Arial" w:hAnsi="Arial" w:cs="Arial"/>
        </w:rPr>
        <w:t>10.12.5.2 List of HLRs allocated</w:t>
      </w:r>
      <w:bookmarkEnd w:id="1393"/>
      <w:bookmarkEnd w:id="1394"/>
    </w:p>
    <w:p w14:paraId="016945B0" w14:textId="77777777" w:rsidR="009810C9" w:rsidRPr="0046756F" w:rsidRDefault="009810C9" w:rsidP="009810C9">
      <w:pPr>
        <w:rPr>
          <w:rFonts w:cs="Arial"/>
        </w:rPr>
      </w:pPr>
    </w:p>
    <w:p w14:paraId="3EA32A7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14A19DB5" w14:textId="77777777" w:rsidR="009810C9" w:rsidRPr="0046756F" w:rsidRDefault="00000000" w:rsidP="009810C9">
      <w:pPr>
        <w:rPr>
          <w:rFonts w:cs="Arial"/>
        </w:rPr>
      </w:pPr>
      <w:r>
        <w:rPr>
          <w:rFonts w:cs="Arial"/>
        </w:rPr>
        <w:pict w14:anchorId="46E819A0">
          <v:rect id="_x0000_i1719" style="width:0;height:1.5pt" o:hralign="center" o:hrstd="t" o:hr="t" fillcolor="#a0a0a0" stroked="f"/>
        </w:pict>
      </w:r>
    </w:p>
    <w:p w14:paraId="172BF2B6" w14:textId="77777777" w:rsidR="009810C9" w:rsidRPr="0046756F" w:rsidRDefault="009810C9" w:rsidP="009810C9">
      <w:pPr>
        <w:pStyle w:val="Heading4"/>
        <w:rPr>
          <w:rFonts w:ascii="Arial" w:hAnsi="Arial" w:cs="Arial"/>
        </w:rPr>
      </w:pPr>
      <w:bookmarkStart w:id="1395" w:name="_Toc122796056"/>
      <w:bookmarkStart w:id="1396" w:name="_Toc158906106"/>
      <w:r w:rsidRPr="0046756F">
        <w:rPr>
          <w:rFonts w:ascii="Arial" w:hAnsi="Arial" w:cs="Arial"/>
        </w:rPr>
        <w:t>10.12.5.3 List of global variables accessed and modified</w:t>
      </w:r>
      <w:bookmarkEnd w:id="1395"/>
      <w:bookmarkEnd w:id="1396"/>
    </w:p>
    <w:p w14:paraId="0C0AEE50" w14:textId="77777777" w:rsidR="009810C9" w:rsidRPr="0046756F" w:rsidRDefault="009810C9" w:rsidP="009810C9">
      <w:pPr>
        <w:rPr>
          <w:rFonts w:cs="Arial"/>
        </w:rPr>
      </w:pPr>
    </w:p>
    <w:p w14:paraId="1A651D66"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34259D95"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21B3A91" w14:textId="77777777" w:rsidR="009810C9" w:rsidRPr="0046756F" w:rsidRDefault="00000000" w:rsidP="009810C9">
      <w:pPr>
        <w:rPr>
          <w:rFonts w:cs="Arial"/>
        </w:rPr>
      </w:pPr>
      <w:r>
        <w:rPr>
          <w:rFonts w:cs="Arial"/>
        </w:rPr>
        <w:pict w14:anchorId="512BDB7A">
          <v:rect id="_x0000_i1720" style="width:0;height:1.5pt" o:hralign="center" o:hrstd="t" o:hr="t" fillcolor="#a0a0a0" stroked="f"/>
        </w:pict>
      </w:r>
    </w:p>
    <w:p w14:paraId="09A29390" w14:textId="77777777" w:rsidR="009810C9" w:rsidRPr="0046756F" w:rsidRDefault="009810C9" w:rsidP="009810C9">
      <w:pPr>
        <w:pStyle w:val="Heading4"/>
        <w:rPr>
          <w:rFonts w:ascii="Arial" w:hAnsi="Arial" w:cs="Arial"/>
        </w:rPr>
      </w:pPr>
      <w:bookmarkStart w:id="1397" w:name="_Toc122796057"/>
      <w:bookmarkStart w:id="1398" w:name="_Toc158906107"/>
      <w:r w:rsidRPr="0046756F">
        <w:rPr>
          <w:rFonts w:ascii="Arial" w:hAnsi="Arial" w:cs="Arial"/>
        </w:rPr>
        <w:t>10.12.5.4 Parameter list (Input/Output)</w:t>
      </w:r>
      <w:bookmarkEnd w:id="1397"/>
      <w:bookmarkEnd w:id="1398"/>
    </w:p>
    <w:p w14:paraId="3D03A858" w14:textId="77777777" w:rsidR="009810C9" w:rsidRPr="0046756F" w:rsidRDefault="009810C9" w:rsidP="009810C9">
      <w:pPr>
        <w:rPr>
          <w:rFonts w:cs="Arial"/>
        </w:rPr>
      </w:pPr>
    </w:p>
    <w:p w14:paraId="505E182D"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44D258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4A8841B" w14:textId="77777777" w:rsidR="009810C9" w:rsidRPr="0046756F" w:rsidRDefault="00000000" w:rsidP="009810C9">
      <w:pPr>
        <w:rPr>
          <w:rFonts w:cs="Arial"/>
        </w:rPr>
      </w:pPr>
      <w:r>
        <w:rPr>
          <w:rFonts w:cs="Arial"/>
        </w:rPr>
        <w:pict w14:anchorId="1A8FB4AF">
          <v:rect id="_x0000_i1721" style="width:0;height:1.5pt" o:hralign="center" o:hrstd="t" o:hr="t" fillcolor="#a0a0a0" stroked="f"/>
        </w:pict>
      </w:r>
    </w:p>
    <w:p w14:paraId="5FE0EDE0" w14:textId="77777777" w:rsidR="009810C9" w:rsidRPr="0046756F" w:rsidRDefault="009810C9" w:rsidP="009810C9">
      <w:pPr>
        <w:pStyle w:val="Heading4"/>
        <w:rPr>
          <w:rFonts w:ascii="Arial" w:hAnsi="Arial" w:cs="Arial"/>
        </w:rPr>
      </w:pPr>
      <w:bookmarkStart w:id="1399" w:name="_Toc122796058"/>
      <w:bookmarkStart w:id="1400" w:name="_Toc158906108"/>
      <w:r w:rsidRPr="0046756F">
        <w:rPr>
          <w:rFonts w:ascii="Arial" w:hAnsi="Arial" w:cs="Arial"/>
        </w:rPr>
        <w:t>10.12.5.5 Return Value</w:t>
      </w:r>
      <w:bookmarkEnd w:id="1399"/>
      <w:bookmarkEnd w:id="1400"/>
    </w:p>
    <w:p w14:paraId="5312A40F" w14:textId="77777777" w:rsidR="009810C9" w:rsidRPr="0046756F" w:rsidRDefault="009810C9" w:rsidP="009810C9">
      <w:pPr>
        <w:rPr>
          <w:rFonts w:cs="Arial"/>
        </w:rPr>
      </w:pPr>
    </w:p>
    <w:p w14:paraId="0D2CACB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5E9C298" w14:textId="77777777" w:rsidR="009810C9" w:rsidRPr="0046756F" w:rsidRDefault="00000000" w:rsidP="009810C9">
      <w:pPr>
        <w:rPr>
          <w:rFonts w:cs="Arial"/>
        </w:rPr>
      </w:pPr>
      <w:r>
        <w:rPr>
          <w:rFonts w:cs="Arial"/>
        </w:rPr>
        <w:pict w14:anchorId="16135D7E">
          <v:rect id="_x0000_i1722" style="width:0;height:1.5pt" o:hralign="center" o:hrstd="t" o:hr="t" fillcolor="#a0a0a0" stroked="f"/>
        </w:pict>
      </w:r>
    </w:p>
    <w:p w14:paraId="73DAEED9" w14:textId="77777777" w:rsidR="009810C9" w:rsidRPr="0046756F" w:rsidRDefault="009810C9" w:rsidP="009810C9">
      <w:pPr>
        <w:pStyle w:val="Heading4"/>
        <w:rPr>
          <w:rFonts w:ascii="Arial" w:hAnsi="Arial" w:cs="Arial"/>
        </w:rPr>
      </w:pPr>
      <w:bookmarkStart w:id="1401" w:name="_Toc122796059"/>
      <w:bookmarkStart w:id="1402" w:name="_Toc158906109"/>
      <w:r w:rsidRPr="0046756F">
        <w:rPr>
          <w:rFonts w:ascii="Arial" w:hAnsi="Arial" w:cs="Arial"/>
        </w:rPr>
        <w:t>10.12.5.6 Other CSUs called by this CSU</w:t>
      </w:r>
      <w:bookmarkEnd w:id="1401"/>
      <w:bookmarkEnd w:id="1402"/>
    </w:p>
    <w:p w14:paraId="3109EC6D" w14:textId="77777777" w:rsidR="009810C9" w:rsidRPr="0046756F" w:rsidRDefault="009810C9" w:rsidP="009810C9">
      <w:pPr>
        <w:rPr>
          <w:rFonts w:cs="Arial"/>
        </w:rPr>
      </w:pPr>
    </w:p>
    <w:p w14:paraId="64BFD328" w14:textId="77777777" w:rsidR="009810C9" w:rsidRPr="0046756F" w:rsidRDefault="009810C9" w:rsidP="009810C9">
      <w:pPr>
        <w:widowControl w:val="0"/>
        <w:autoSpaceDE w:val="0"/>
        <w:autoSpaceDN w:val="0"/>
        <w:adjustRightInd w:val="0"/>
        <w:rPr>
          <w:rFonts w:cs="Arial"/>
        </w:rPr>
      </w:pPr>
      <w:r w:rsidRPr="0046756F">
        <w:rPr>
          <w:rFonts w:cs="Arial"/>
        </w:rPr>
        <w:t>ConfigDataCheckData</w:t>
      </w:r>
    </w:p>
    <w:p w14:paraId="2E14A343" w14:textId="77777777" w:rsidR="009810C9" w:rsidRPr="0046756F" w:rsidRDefault="009810C9" w:rsidP="009810C9">
      <w:pPr>
        <w:widowControl w:val="0"/>
        <w:autoSpaceDE w:val="0"/>
        <w:autoSpaceDN w:val="0"/>
        <w:adjustRightInd w:val="0"/>
        <w:rPr>
          <w:rFonts w:cs="Arial"/>
        </w:rPr>
      </w:pPr>
      <w:r w:rsidRPr="0046756F">
        <w:rPr>
          <w:rFonts w:cs="Arial"/>
        </w:rPr>
        <w:t>CpuTest</w:t>
      </w:r>
    </w:p>
    <w:p w14:paraId="68C8133C" w14:textId="77777777" w:rsidR="009810C9" w:rsidRPr="0046756F" w:rsidRDefault="009810C9" w:rsidP="009810C9">
      <w:pPr>
        <w:autoSpaceDE w:val="0"/>
        <w:autoSpaceDN w:val="0"/>
        <w:adjustRightInd w:val="0"/>
        <w:rPr>
          <w:rFonts w:cs="Arial"/>
        </w:rPr>
      </w:pPr>
      <w:r w:rsidRPr="0046756F">
        <w:rPr>
          <w:rFonts w:cs="Arial"/>
        </w:rPr>
        <w:t>GpioSetBits</w:t>
      </w:r>
    </w:p>
    <w:p w14:paraId="5E96D317" w14:textId="77777777" w:rsidR="009810C9" w:rsidRPr="0046756F" w:rsidRDefault="009810C9" w:rsidP="009810C9">
      <w:pPr>
        <w:widowControl w:val="0"/>
        <w:autoSpaceDE w:val="0"/>
        <w:autoSpaceDN w:val="0"/>
        <w:adjustRightInd w:val="0"/>
        <w:rPr>
          <w:rFonts w:cs="Arial"/>
          <w:sz w:val="17"/>
          <w:szCs w:val="17"/>
        </w:rPr>
      </w:pPr>
      <w:r w:rsidRPr="0046756F">
        <w:rPr>
          <w:rFonts w:cs="Arial"/>
        </w:rPr>
        <w:t>GpioResetBits</w:t>
      </w:r>
    </w:p>
    <w:p w14:paraId="5B2D0194" w14:textId="77777777" w:rsidR="009810C9" w:rsidRPr="0046756F" w:rsidRDefault="00000000" w:rsidP="009810C9">
      <w:pPr>
        <w:rPr>
          <w:rFonts w:cs="Arial"/>
        </w:rPr>
      </w:pPr>
      <w:r>
        <w:rPr>
          <w:rFonts w:cs="Arial"/>
        </w:rPr>
        <w:pict w14:anchorId="7FF65BEC">
          <v:rect id="_x0000_i1723" style="width:0;height:1.5pt" o:hralign="center" o:hrstd="t" o:hr="t" fillcolor="#a0a0a0" stroked="f"/>
        </w:pict>
      </w:r>
    </w:p>
    <w:p w14:paraId="68A27E01" w14:textId="77777777" w:rsidR="009810C9" w:rsidRPr="0046756F" w:rsidRDefault="009810C9" w:rsidP="009810C9">
      <w:pPr>
        <w:pStyle w:val="Heading4"/>
        <w:rPr>
          <w:rFonts w:ascii="Arial" w:hAnsi="Arial" w:cs="Arial"/>
        </w:rPr>
      </w:pPr>
      <w:bookmarkStart w:id="1403" w:name="_Toc122796060"/>
      <w:bookmarkStart w:id="1404" w:name="_Toc158906110"/>
      <w:r w:rsidRPr="0046756F">
        <w:rPr>
          <w:rFonts w:ascii="Arial" w:hAnsi="Arial" w:cs="Arial"/>
        </w:rPr>
        <w:t>10.12.5.7 Description of list of LLRs allocated</w:t>
      </w:r>
      <w:bookmarkEnd w:id="1403"/>
      <w:bookmarkEnd w:id="1404"/>
    </w:p>
    <w:p w14:paraId="3CC8D424" w14:textId="77777777" w:rsidR="009810C9" w:rsidRPr="0046756F" w:rsidRDefault="009810C9" w:rsidP="009810C9">
      <w:pPr>
        <w:rPr>
          <w:rFonts w:cs="Arial"/>
        </w:rPr>
      </w:pPr>
    </w:p>
    <w:p w14:paraId="7F7F328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PbitCheck.</w:t>
      </w:r>
    </w:p>
    <w:p w14:paraId="4DC17F5D" w14:textId="77777777" w:rsidR="009810C9" w:rsidRPr="0046756F" w:rsidRDefault="00000000" w:rsidP="009810C9">
      <w:pPr>
        <w:rPr>
          <w:rFonts w:cs="Arial"/>
        </w:rPr>
      </w:pPr>
      <w:r>
        <w:rPr>
          <w:rFonts w:cs="Arial"/>
        </w:rPr>
        <w:pict w14:anchorId="293172EF">
          <v:rect id="_x0000_i1724" style="width:0;height:1.5pt" o:hralign="center" o:hrstd="t" o:hr="t" fillcolor="#a0a0a0" stroked="f"/>
        </w:pict>
      </w:r>
    </w:p>
    <w:p w14:paraId="13400069" w14:textId="77777777" w:rsidR="009810C9" w:rsidRPr="0046756F" w:rsidRDefault="009810C9" w:rsidP="009810C9">
      <w:pPr>
        <w:pStyle w:val="Heading5"/>
        <w:rPr>
          <w:rFonts w:ascii="Arial" w:hAnsi="Arial" w:cs="Arial"/>
        </w:rPr>
      </w:pPr>
      <w:bookmarkStart w:id="1405" w:name="_Toc122796061"/>
      <w:bookmarkStart w:id="1406" w:name="_Toc158906111"/>
      <w:r w:rsidRPr="0046756F">
        <w:rPr>
          <w:rFonts w:ascii="Arial" w:hAnsi="Arial" w:cs="Arial"/>
        </w:rPr>
        <w:t>10.12.5.7.1 daucmfpbit-PbitCheck-LLR-001</w:t>
      </w:r>
      <w:bookmarkEnd w:id="1405"/>
      <w:bookmarkEnd w:id="1406"/>
    </w:p>
    <w:p w14:paraId="195C65A8" w14:textId="77777777" w:rsidR="009810C9" w:rsidRPr="0046756F" w:rsidRDefault="009810C9" w:rsidP="009810C9">
      <w:pPr>
        <w:rPr>
          <w:rFonts w:cs="Arial"/>
        </w:rPr>
      </w:pPr>
      <w:r w:rsidRPr="0046756F">
        <w:rPr>
          <w:rFonts w:cs="Arial"/>
        </w:rPr>
        <w:t>Requirement ID: H698-LLD-CMU-FNC-947</w:t>
      </w:r>
    </w:p>
    <w:p w14:paraId="08B4A9A3" w14:textId="77777777" w:rsidR="009810C9" w:rsidRPr="0046756F" w:rsidRDefault="009810C9" w:rsidP="009810C9">
      <w:pPr>
        <w:rPr>
          <w:rFonts w:cs="Arial"/>
        </w:rPr>
      </w:pPr>
    </w:p>
    <w:p w14:paraId="15DC9042"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the heart beat function check by calling the following function using M_LED_RED:</w:t>
      </w:r>
    </w:p>
    <w:p w14:paraId="4996F6BD" w14:textId="77777777" w:rsidR="009810C9" w:rsidRPr="0046756F" w:rsidRDefault="009810C9" w:rsidP="009810C9">
      <w:pPr>
        <w:widowControl w:val="0"/>
        <w:autoSpaceDE w:val="0"/>
        <w:autoSpaceDN w:val="0"/>
        <w:adjustRightInd w:val="0"/>
        <w:rPr>
          <w:rFonts w:cs="Arial"/>
        </w:rPr>
      </w:pPr>
      <w:r w:rsidRPr="0046756F">
        <w:rPr>
          <w:rFonts w:cs="Arial"/>
        </w:rPr>
        <w:t>- GpioSetBits with parameters M_GPIOC and M_HW_LED_RED</w:t>
      </w:r>
    </w:p>
    <w:p w14:paraId="3F84846E" w14:textId="77777777" w:rsidR="009810C9" w:rsidRPr="0046756F" w:rsidRDefault="009810C9" w:rsidP="009810C9">
      <w:pPr>
        <w:widowControl w:val="0"/>
        <w:autoSpaceDE w:val="0"/>
        <w:autoSpaceDN w:val="0"/>
        <w:adjustRightInd w:val="0"/>
        <w:rPr>
          <w:rFonts w:cs="Arial"/>
          <w:sz w:val="17"/>
          <w:szCs w:val="17"/>
        </w:rPr>
      </w:pPr>
      <w:r w:rsidRPr="0046756F">
        <w:rPr>
          <w:rFonts w:cs="Arial"/>
        </w:rPr>
        <w:t>- GpioResetBits with parameters M_GPIOC and M_HW_LED_GREEN</w:t>
      </w:r>
    </w:p>
    <w:p w14:paraId="59D94CA5" w14:textId="77777777" w:rsidR="009810C9" w:rsidRPr="0046756F" w:rsidRDefault="00000000" w:rsidP="009810C9">
      <w:pPr>
        <w:rPr>
          <w:rFonts w:cs="Arial"/>
        </w:rPr>
      </w:pPr>
      <w:r>
        <w:rPr>
          <w:rFonts w:cs="Arial"/>
        </w:rPr>
        <w:pict w14:anchorId="6912FA96">
          <v:rect id="_x0000_i1725" style="width:0;height:1.5pt" o:hralign="center" o:hrstd="t" o:hr="t" fillcolor="#a0a0a0" stroked="f"/>
        </w:pict>
      </w:r>
    </w:p>
    <w:p w14:paraId="005E4A3C" w14:textId="77777777" w:rsidR="009810C9" w:rsidRPr="0046756F" w:rsidRDefault="009810C9" w:rsidP="009810C9">
      <w:pPr>
        <w:pStyle w:val="Heading5"/>
        <w:rPr>
          <w:rFonts w:ascii="Arial" w:hAnsi="Arial" w:cs="Arial"/>
        </w:rPr>
      </w:pPr>
      <w:bookmarkStart w:id="1407" w:name="_Toc122796062"/>
      <w:bookmarkStart w:id="1408" w:name="_Toc158906112"/>
      <w:r w:rsidRPr="0046756F">
        <w:rPr>
          <w:rFonts w:ascii="Arial" w:hAnsi="Arial" w:cs="Arial"/>
        </w:rPr>
        <w:t>10.12.5.7.2 daucmfpbit-PbitCheck-LLR-002</w:t>
      </w:r>
      <w:bookmarkEnd w:id="1407"/>
      <w:bookmarkEnd w:id="1408"/>
    </w:p>
    <w:p w14:paraId="3C528FAD" w14:textId="77777777" w:rsidR="009810C9" w:rsidRPr="0046756F" w:rsidRDefault="009810C9" w:rsidP="009810C9">
      <w:pPr>
        <w:rPr>
          <w:rFonts w:cs="Arial"/>
        </w:rPr>
      </w:pPr>
      <w:r w:rsidRPr="0046756F">
        <w:rPr>
          <w:rFonts w:cs="Arial"/>
        </w:rPr>
        <w:t>Requirement ID: H698-LLD-CMU-FNC-948</w:t>
      </w:r>
    </w:p>
    <w:p w14:paraId="465EBC50" w14:textId="77777777" w:rsidR="009810C9" w:rsidRPr="0046756F" w:rsidRDefault="009810C9" w:rsidP="009810C9">
      <w:pPr>
        <w:rPr>
          <w:rFonts w:cs="Arial"/>
        </w:rPr>
      </w:pPr>
    </w:p>
    <w:p w14:paraId="3B6B10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the function ConfigDataCheckData to perform the Configuration Data CRC check.</w:t>
      </w:r>
    </w:p>
    <w:p w14:paraId="1563A968" w14:textId="77777777" w:rsidR="009810C9" w:rsidRPr="0046756F" w:rsidRDefault="00000000" w:rsidP="009810C9">
      <w:pPr>
        <w:rPr>
          <w:rFonts w:cs="Arial"/>
        </w:rPr>
      </w:pPr>
      <w:r>
        <w:rPr>
          <w:rFonts w:cs="Arial"/>
        </w:rPr>
        <w:pict w14:anchorId="18243C70">
          <v:rect id="_x0000_i1726" style="width:0;height:1.5pt" o:hralign="center" o:hrstd="t" o:hr="t" fillcolor="#a0a0a0" stroked="f"/>
        </w:pict>
      </w:r>
    </w:p>
    <w:p w14:paraId="2B66BE25" w14:textId="77777777" w:rsidR="009810C9" w:rsidRPr="0046756F" w:rsidRDefault="009810C9" w:rsidP="009810C9">
      <w:pPr>
        <w:pStyle w:val="Heading5"/>
        <w:rPr>
          <w:rFonts w:ascii="Arial" w:hAnsi="Arial" w:cs="Arial"/>
        </w:rPr>
      </w:pPr>
      <w:bookmarkStart w:id="1409" w:name="_Toc122796063"/>
      <w:bookmarkStart w:id="1410" w:name="_Toc158906113"/>
      <w:r w:rsidRPr="0046756F">
        <w:rPr>
          <w:rFonts w:ascii="Arial" w:hAnsi="Arial" w:cs="Arial"/>
        </w:rPr>
        <w:t>10.12.5.7.3 daucmfpbit-PbitCheck-LLR-005</w:t>
      </w:r>
      <w:bookmarkEnd w:id="1409"/>
      <w:bookmarkEnd w:id="1410"/>
    </w:p>
    <w:p w14:paraId="1F99503C" w14:textId="77777777" w:rsidR="009810C9" w:rsidRPr="0046756F" w:rsidRDefault="009810C9" w:rsidP="009810C9">
      <w:pPr>
        <w:rPr>
          <w:rFonts w:cs="Arial"/>
        </w:rPr>
      </w:pPr>
      <w:r w:rsidRPr="0046756F">
        <w:rPr>
          <w:rFonts w:cs="Arial"/>
        </w:rPr>
        <w:t>Requirement ID: H698-LLD-CMU-FNC-951</w:t>
      </w:r>
    </w:p>
    <w:p w14:paraId="57A7C983" w14:textId="77777777" w:rsidR="009810C9" w:rsidRPr="0046756F" w:rsidRDefault="009810C9" w:rsidP="009810C9">
      <w:pPr>
        <w:rPr>
          <w:rFonts w:cs="Arial"/>
        </w:rPr>
      </w:pPr>
    </w:p>
    <w:p w14:paraId="5AEA9DE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the function CpuTest to perform the Cpu check.</w:t>
      </w:r>
    </w:p>
    <w:p w14:paraId="75B77ACE" w14:textId="77777777" w:rsidR="009810C9" w:rsidRPr="0046756F" w:rsidRDefault="00000000" w:rsidP="009810C9">
      <w:pPr>
        <w:rPr>
          <w:rFonts w:cs="Arial"/>
        </w:rPr>
      </w:pPr>
      <w:r>
        <w:rPr>
          <w:rFonts w:cs="Arial"/>
        </w:rPr>
        <w:pict w14:anchorId="412F5666">
          <v:rect id="_x0000_i1727" style="width:0;height:1.5pt" o:hralign="center" o:hrstd="t" o:hr="t" fillcolor="#a0a0a0" stroked="f"/>
        </w:pict>
      </w:r>
    </w:p>
    <w:p w14:paraId="1AEF2846" w14:textId="77777777" w:rsidR="009810C9" w:rsidRPr="0046756F" w:rsidRDefault="009810C9" w:rsidP="009810C9">
      <w:pPr>
        <w:pStyle w:val="Heading2"/>
      </w:pPr>
      <w:bookmarkStart w:id="1411" w:name="_Toc122796064"/>
      <w:bookmarkStart w:id="1412" w:name="_Toc158906114"/>
      <w:r w:rsidRPr="0046756F">
        <w:t>10.13 daucmfrevno</w:t>
      </w:r>
      <w:bookmarkEnd w:id="1411"/>
      <w:bookmarkEnd w:id="1412"/>
    </w:p>
    <w:p w14:paraId="63E8CD95" w14:textId="77777777" w:rsidR="009810C9" w:rsidRPr="0046756F" w:rsidRDefault="009810C9" w:rsidP="009810C9">
      <w:pPr>
        <w:rPr>
          <w:rFonts w:cs="Arial"/>
        </w:rPr>
      </w:pPr>
    </w:p>
    <w:p w14:paraId="7523CA42" w14:textId="77777777" w:rsidR="009810C9" w:rsidRPr="0046756F" w:rsidRDefault="009810C9" w:rsidP="009810C9">
      <w:pPr>
        <w:widowControl w:val="0"/>
        <w:autoSpaceDE w:val="0"/>
        <w:autoSpaceDN w:val="0"/>
        <w:adjustRightInd w:val="0"/>
        <w:rPr>
          <w:rFonts w:cs="Arial"/>
        </w:rPr>
      </w:pPr>
      <w:r w:rsidRPr="0046756F">
        <w:rPr>
          <w:rFonts w:cs="Arial"/>
        </w:rPr>
        <w:t>daucmfrevno module contains the Revision number of the CMU Application Software.</w:t>
      </w:r>
    </w:p>
    <w:p w14:paraId="79132CDA" w14:textId="77777777" w:rsidR="009810C9" w:rsidRPr="0046756F" w:rsidRDefault="009810C9" w:rsidP="009810C9">
      <w:pPr>
        <w:widowControl w:val="0"/>
        <w:autoSpaceDE w:val="0"/>
        <w:autoSpaceDN w:val="0"/>
        <w:adjustRightInd w:val="0"/>
        <w:rPr>
          <w:rFonts w:cs="Arial"/>
          <w:sz w:val="17"/>
          <w:szCs w:val="17"/>
        </w:rPr>
      </w:pPr>
      <w:r w:rsidRPr="0046756F">
        <w:rPr>
          <w:rFonts w:cs="Arial"/>
        </w:rPr>
        <w:t>It does not contain any functions.</w:t>
      </w:r>
    </w:p>
    <w:p w14:paraId="6FAC902B" w14:textId="77777777" w:rsidR="009810C9" w:rsidRPr="0046756F" w:rsidRDefault="00000000" w:rsidP="009810C9">
      <w:pPr>
        <w:rPr>
          <w:rFonts w:cs="Arial"/>
        </w:rPr>
      </w:pPr>
      <w:r>
        <w:rPr>
          <w:rFonts w:cs="Arial"/>
        </w:rPr>
        <w:pict w14:anchorId="50126C5B">
          <v:rect id="_x0000_i1728" style="width:0;height:1.5pt" o:hralign="center" o:hrstd="t" o:hr="t" fillcolor="#a0a0a0" stroked="f"/>
        </w:pict>
      </w:r>
    </w:p>
    <w:p w14:paraId="4A23ADE4" w14:textId="77777777" w:rsidR="009810C9" w:rsidRPr="0046756F" w:rsidRDefault="009810C9" w:rsidP="009810C9">
      <w:pPr>
        <w:pStyle w:val="Heading3"/>
      </w:pPr>
      <w:bookmarkStart w:id="1413" w:name="_Toc122796065"/>
      <w:bookmarkStart w:id="1414" w:name="_Toc158906115"/>
      <w:r w:rsidRPr="0046756F">
        <w:t>10.13.1 Brief Description</w:t>
      </w:r>
      <w:bookmarkEnd w:id="1413"/>
      <w:bookmarkEnd w:id="1414"/>
    </w:p>
    <w:p w14:paraId="55D2EFCC" w14:textId="77777777" w:rsidR="009810C9" w:rsidRPr="0046756F" w:rsidRDefault="009810C9" w:rsidP="009810C9">
      <w:pPr>
        <w:rPr>
          <w:rFonts w:cs="Arial"/>
        </w:rPr>
      </w:pPr>
    </w:p>
    <w:p w14:paraId="18465B8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module daucmfrevno contains the Revision number of Flight Software Application</w:t>
      </w:r>
    </w:p>
    <w:p w14:paraId="5E30F0AD" w14:textId="77777777" w:rsidR="009810C9" w:rsidRPr="0046756F" w:rsidRDefault="00000000" w:rsidP="009810C9">
      <w:pPr>
        <w:rPr>
          <w:rFonts w:cs="Arial"/>
        </w:rPr>
      </w:pPr>
      <w:r>
        <w:rPr>
          <w:rFonts w:cs="Arial"/>
        </w:rPr>
        <w:pict w14:anchorId="6DD3CF13">
          <v:rect id="_x0000_i1729" style="width:0;height:1.5pt" o:hralign="center" o:hrstd="t" o:hr="t" fillcolor="#a0a0a0" stroked="f"/>
        </w:pict>
      </w:r>
    </w:p>
    <w:p w14:paraId="168DF903" w14:textId="77777777" w:rsidR="009810C9" w:rsidRPr="0046756F" w:rsidRDefault="009810C9" w:rsidP="009810C9">
      <w:pPr>
        <w:pStyle w:val="Heading3"/>
      </w:pPr>
      <w:bookmarkStart w:id="1415" w:name="_Toc122796066"/>
      <w:bookmarkStart w:id="1416" w:name="_Toc158906116"/>
      <w:r w:rsidRPr="0046756F">
        <w:t>10.13.2 List of HLRs allocated</w:t>
      </w:r>
      <w:bookmarkEnd w:id="1415"/>
      <w:bookmarkEnd w:id="1416"/>
    </w:p>
    <w:p w14:paraId="5F96AB99" w14:textId="77777777" w:rsidR="009810C9" w:rsidRPr="0046756F" w:rsidRDefault="009810C9" w:rsidP="009810C9">
      <w:pPr>
        <w:rPr>
          <w:rFonts w:cs="Arial"/>
        </w:rPr>
      </w:pPr>
    </w:p>
    <w:p w14:paraId="3241FFA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28FA4353" w14:textId="77777777" w:rsidR="009810C9" w:rsidRPr="0046756F" w:rsidRDefault="00000000" w:rsidP="009810C9">
      <w:pPr>
        <w:rPr>
          <w:rFonts w:cs="Arial"/>
        </w:rPr>
      </w:pPr>
      <w:r>
        <w:rPr>
          <w:rFonts w:cs="Arial"/>
        </w:rPr>
        <w:pict w14:anchorId="71BBFAF2">
          <v:rect id="_x0000_i1730" style="width:0;height:1.5pt" o:hralign="center" o:hrstd="t" o:hr="t" fillcolor="#a0a0a0" stroked="f"/>
        </w:pict>
      </w:r>
    </w:p>
    <w:p w14:paraId="23F598D4" w14:textId="77777777" w:rsidR="009810C9" w:rsidRPr="0046756F" w:rsidRDefault="009810C9" w:rsidP="009810C9">
      <w:pPr>
        <w:pStyle w:val="Heading3"/>
      </w:pPr>
      <w:bookmarkStart w:id="1417" w:name="_Toc122796067"/>
      <w:bookmarkStart w:id="1418" w:name="_Toc158906117"/>
      <w:r w:rsidRPr="0046756F">
        <w:t>10.13.3 List of global variables accessed and modified</w:t>
      </w:r>
      <w:bookmarkEnd w:id="1417"/>
      <w:bookmarkEnd w:id="1418"/>
    </w:p>
    <w:p w14:paraId="1FF4B00B" w14:textId="77777777" w:rsidR="009810C9" w:rsidRPr="0046756F" w:rsidRDefault="009810C9" w:rsidP="009810C9">
      <w:pPr>
        <w:rPr>
          <w:rFonts w:cs="Arial"/>
        </w:rPr>
      </w:pPr>
    </w:p>
    <w:p w14:paraId="0912643A"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219BAA7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Revno_id</w:t>
      </w:r>
    </w:p>
    <w:p w14:paraId="6BE73CD8" w14:textId="77777777" w:rsidR="009810C9" w:rsidRPr="0046756F" w:rsidRDefault="00000000" w:rsidP="009810C9">
      <w:pPr>
        <w:rPr>
          <w:rFonts w:cs="Arial"/>
        </w:rPr>
      </w:pPr>
      <w:r>
        <w:rPr>
          <w:rFonts w:cs="Arial"/>
        </w:rPr>
        <w:pict w14:anchorId="5396F73F">
          <v:rect id="_x0000_i1731" style="width:0;height:1.5pt" o:hralign="center" o:hrstd="t" o:hr="t" fillcolor="#a0a0a0" stroked="f"/>
        </w:pict>
      </w:r>
    </w:p>
    <w:p w14:paraId="21160B5A" w14:textId="77777777" w:rsidR="009810C9" w:rsidRPr="0046756F" w:rsidRDefault="009810C9" w:rsidP="009810C9">
      <w:pPr>
        <w:pStyle w:val="Heading3"/>
      </w:pPr>
      <w:bookmarkStart w:id="1419" w:name="_Toc122796068"/>
      <w:bookmarkStart w:id="1420" w:name="_Toc158906118"/>
      <w:r w:rsidRPr="0046756F">
        <w:t>10.13.4 Parameter list (Input/Output)</w:t>
      </w:r>
      <w:bookmarkEnd w:id="1419"/>
      <w:bookmarkEnd w:id="1420"/>
    </w:p>
    <w:p w14:paraId="65BE504A" w14:textId="77777777" w:rsidR="009810C9" w:rsidRPr="0046756F" w:rsidRDefault="009810C9" w:rsidP="009810C9">
      <w:pPr>
        <w:rPr>
          <w:rFonts w:cs="Arial"/>
        </w:rPr>
      </w:pPr>
    </w:p>
    <w:p w14:paraId="511B037E"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1461E619"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0AC50116" w14:textId="77777777" w:rsidR="009810C9" w:rsidRPr="0046756F" w:rsidRDefault="00000000" w:rsidP="009810C9">
      <w:pPr>
        <w:rPr>
          <w:rFonts w:cs="Arial"/>
        </w:rPr>
      </w:pPr>
      <w:r>
        <w:rPr>
          <w:rFonts w:cs="Arial"/>
        </w:rPr>
        <w:pict w14:anchorId="619803ED">
          <v:rect id="_x0000_i1732" style="width:0;height:1.5pt" o:hralign="center" o:hrstd="t" o:hr="t" fillcolor="#a0a0a0" stroked="f"/>
        </w:pict>
      </w:r>
    </w:p>
    <w:p w14:paraId="42C75EB7" w14:textId="77777777" w:rsidR="009810C9" w:rsidRPr="0046756F" w:rsidRDefault="009810C9" w:rsidP="009810C9">
      <w:pPr>
        <w:pStyle w:val="Heading3"/>
      </w:pPr>
      <w:bookmarkStart w:id="1421" w:name="_Toc122796069"/>
      <w:bookmarkStart w:id="1422" w:name="_Toc158906119"/>
      <w:r w:rsidRPr="0046756F">
        <w:t>10.13.5 Return Value</w:t>
      </w:r>
      <w:bookmarkEnd w:id="1421"/>
      <w:bookmarkEnd w:id="1422"/>
    </w:p>
    <w:p w14:paraId="75897562" w14:textId="77777777" w:rsidR="009810C9" w:rsidRPr="0046756F" w:rsidRDefault="009810C9" w:rsidP="009810C9">
      <w:pPr>
        <w:rPr>
          <w:rFonts w:cs="Arial"/>
        </w:rPr>
      </w:pPr>
    </w:p>
    <w:p w14:paraId="356927D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E29301B" w14:textId="77777777" w:rsidR="009810C9" w:rsidRPr="0046756F" w:rsidRDefault="00000000" w:rsidP="009810C9">
      <w:pPr>
        <w:rPr>
          <w:rFonts w:cs="Arial"/>
        </w:rPr>
      </w:pPr>
      <w:r>
        <w:rPr>
          <w:rFonts w:cs="Arial"/>
        </w:rPr>
        <w:pict w14:anchorId="1FDB8559">
          <v:rect id="_x0000_i1733" style="width:0;height:1.5pt" o:hralign="center" o:hrstd="t" o:hr="t" fillcolor="#a0a0a0" stroked="f"/>
        </w:pict>
      </w:r>
    </w:p>
    <w:p w14:paraId="2D27319C" w14:textId="77777777" w:rsidR="009810C9" w:rsidRPr="0046756F" w:rsidRDefault="009810C9" w:rsidP="009810C9">
      <w:pPr>
        <w:pStyle w:val="Heading3"/>
      </w:pPr>
      <w:bookmarkStart w:id="1423" w:name="_Toc122796070"/>
      <w:bookmarkStart w:id="1424" w:name="_Toc158906120"/>
      <w:r w:rsidRPr="0046756F">
        <w:t>10.13.6 Other CSUs called by this CSU</w:t>
      </w:r>
      <w:bookmarkEnd w:id="1423"/>
      <w:bookmarkEnd w:id="1424"/>
    </w:p>
    <w:p w14:paraId="53A6F12E" w14:textId="77777777" w:rsidR="009810C9" w:rsidRPr="0046756F" w:rsidRDefault="009810C9" w:rsidP="009810C9">
      <w:pPr>
        <w:rPr>
          <w:rFonts w:cs="Arial"/>
        </w:rPr>
      </w:pPr>
    </w:p>
    <w:p w14:paraId="467F64CD"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04AE650" w14:textId="77777777" w:rsidR="009810C9" w:rsidRPr="0046756F" w:rsidRDefault="00000000" w:rsidP="009810C9">
      <w:pPr>
        <w:rPr>
          <w:rFonts w:cs="Arial"/>
        </w:rPr>
      </w:pPr>
      <w:r>
        <w:rPr>
          <w:rFonts w:cs="Arial"/>
        </w:rPr>
        <w:pict w14:anchorId="43977089">
          <v:rect id="_x0000_i1734" style="width:0;height:1.5pt" o:hralign="center" o:hrstd="t" o:hr="t" fillcolor="#a0a0a0" stroked="f"/>
        </w:pict>
      </w:r>
    </w:p>
    <w:p w14:paraId="74725CBB" w14:textId="77777777" w:rsidR="009810C9" w:rsidRPr="0046756F" w:rsidRDefault="009810C9" w:rsidP="009810C9">
      <w:pPr>
        <w:pStyle w:val="Heading3"/>
      </w:pPr>
      <w:bookmarkStart w:id="1425" w:name="_Toc122796071"/>
      <w:bookmarkStart w:id="1426" w:name="_Toc158906121"/>
      <w:r w:rsidRPr="0046756F">
        <w:t>10.13.7 Description of list of LLRs allocated</w:t>
      </w:r>
      <w:bookmarkEnd w:id="1425"/>
      <w:bookmarkEnd w:id="1426"/>
    </w:p>
    <w:p w14:paraId="625C71AF" w14:textId="77777777" w:rsidR="009810C9" w:rsidRPr="0046756F" w:rsidRDefault="009810C9" w:rsidP="009810C9">
      <w:pPr>
        <w:rPr>
          <w:rFonts w:cs="Arial"/>
        </w:rPr>
      </w:pPr>
    </w:p>
    <w:p w14:paraId="0F823B3E" w14:textId="77777777" w:rsidR="009810C9" w:rsidRPr="0046756F" w:rsidRDefault="009810C9" w:rsidP="009810C9">
      <w:pPr>
        <w:widowControl w:val="0"/>
        <w:autoSpaceDE w:val="0"/>
        <w:autoSpaceDN w:val="0"/>
        <w:adjustRightInd w:val="0"/>
        <w:rPr>
          <w:rFonts w:cs="Arial"/>
        </w:rPr>
      </w:pPr>
      <w:r w:rsidRPr="0046756F">
        <w:rPr>
          <w:rFonts w:cs="Arial"/>
        </w:rPr>
        <w:t>daucmfrevno module does not provide any public operation as its functionality is to just provide the revision number.</w:t>
      </w:r>
    </w:p>
    <w:p w14:paraId="122765E2" w14:textId="77777777" w:rsidR="009810C9" w:rsidRPr="0046756F" w:rsidRDefault="009810C9" w:rsidP="009810C9">
      <w:pPr>
        <w:widowControl w:val="0"/>
        <w:autoSpaceDE w:val="0"/>
        <w:autoSpaceDN w:val="0"/>
        <w:adjustRightInd w:val="0"/>
        <w:rPr>
          <w:rFonts w:cs="Arial"/>
          <w:sz w:val="17"/>
          <w:szCs w:val="17"/>
        </w:rPr>
      </w:pPr>
      <w:r w:rsidRPr="0046756F">
        <w:rPr>
          <w:rFonts w:cs="Arial"/>
        </w:rPr>
        <w:t>Hence, the LLR name does not contain a CSU name.</w:t>
      </w:r>
    </w:p>
    <w:p w14:paraId="0C7C56F6" w14:textId="77777777" w:rsidR="009810C9" w:rsidRPr="0046756F" w:rsidRDefault="00000000" w:rsidP="009810C9">
      <w:pPr>
        <w:rPr>
          <w:rFonts w:cs="Arial"/>
        </w:rPr>
      </w:pPr>
      <w:r>
        <w:rPr>
          <w:rFonts w:cs="Arial"/>
        </w:rPr>
        <w:pict w14:anchorId="23C5235E">
          <v:rect id="_x0000_i1735" style="width:0;height:1.5pt" o:hralign="center" o:hrstd="t" o:hr="t" fillcolor="#a0a0a0" stroked="f"/>
        </w:pict>
      </w:r>
    </w:p>
    <w:p w14:paraId="1920D643" w14:textId="77777777" w:rsidR="009810C9" w:rsidRPr="0046756F" w:rsidRDefault="009810C9" w:rsidP="009810C9">
      <w:pPr>
        <w:pStyle w:val="Heading4"/>
        <w:rPr>
          <w:rFonts w:ascii="Arial" w:hAnsi="Arial" w:cs="Arial"/>
        </w:rPr>
      </w:pPr>
      <w:bookmarkStart w:id="1427" w:name="_Toc122796072"/>
      <w:bookmarkStart w:id="1428" w:name="_Toc158906122"/>
      <w:r w:rsidRPr="0046756F">
        <w:rPr>
          <w:rFonts w:ascii="Arial" w:hAnsi="Arial" w:cs="Arial"/>
        </w:rPr>
        <w:t>10.13.7.1 daucmfrevno-LLR-001</w:t>
      </w:r>
      <w:bookmarkEnd w:id="1427"/>
      <w:bookmarkEnd w:id="1428"/>
    </w:p>
    <w:p w14:paraId="1BC89957" w14:textId="77777777" w:rsidR="009810C9" w:rsidRPr="0046756F" w:rsidRDefault="009810C9" w:rsidP="009810C9">
      <w:pPr>
        <w:rPr>
          <w:rFonts w:cs="Arial"/>
        </w:rPr>
      </w:pPr>
      <w:r w:rsidRPr="0046756F">
        <w:rPr>
          <w:rFonts w:cs="Arial"/>
        </w:rPr>
        <w:t>Requirement ID: H698-LLD-CMU-FNC-961</w:t>
      </w:r>
    </w:p>
    <w:p w14:paraId="79AF5FA4" w14:textId="77777777" w:rsidR="009810C9" w:rsidRPr="0046756F" w:rsidRDefault="009810C9" w:rsidP="009810C9">
      <w:pPr>
        <w:rPr>
          <w:rFonts w:cs="Arial"/>
        </w:rPr>
      </w:pPr>
    </w:p>
    <w:p w14:paraId="57F509E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CSC daucmfrevno shall set the Revno_id of index M_REVNO_LEN (i.e CMU Application Software Part Number) to M_REVNO_REVISION</w:t>
      </w:r>
    </w:p>
    <w:p w14:paraId="6E895EA5" w14:textId="77777777" w:rsidR="009810C9" w:rsidRPr="0046756F" w:rsidRDefault="00000000" w:rsidP="009810C9">
      <w:pPr>
        <w:rPr>
          <w:rFonts w:cs="Arial"/>
        </w:rPr>
      </w:pPr>
      <w:r>
        <w:rPr>
          <w:rFonts w:cs="Arial"/>
        </w:rPr>
        <w:pict w14:anchorId="5CEAA0B1">
          <v:rect id="_x0000_i1736" style="width:0;height:1.5pt" o:hralign="center" o:hrstd="t" o:hr="t" fillcolor="#a0a0a0" stroked="f"/>
        </w:pict>
      </w:r>
    </w:p>
    <w:p w14:paraId="2700D295" w14:textId="77777777" w:rsidR="009810C9" w:rsidRPr="0046756F" w:rsidRDefault="009810C9" w:rsidP="009810C9">
      <w:pPr>
        <w:pStyle w:val="Heading2"/>
      </w:pPr>
      <w:bookmarkStart w:id="1429" w:name="_Toc122796073"/>
      <w:bookmarkStart w:id="1430" w:name="_Toc158906123"/>
      <w:r w:rsidRPr="0046756F">
        <w:t>10.14 daucmfrtc</w:t>
      </w:r>
      <w:bookmarkEnd w:id="1429"/>
      <w:bookmarkEnd w:id="1430"/>
    </w:p>
    <w:p w14:paraId="659B74AB" w14:textId="77777777" w:rsidR="009810C9" w:rsidRPr="0046756F" w:rsidRDefault="009810C9" w:rsidP="009810C9">
      <w:pPr>
        <w:rPr>
          <w:rFonts w:cs="Arial"/>
        </w:rPr>
      </w:pPr>
    </w:p>
    <w:p w14:paraId="17D7BC75" w14:textId="77777777" w:rsidR="009810C9" w:rsidRPr="0046756F" w:rsidRDefault="009810C9" w:rsidP="009810C9">
      <w:pPr>
        <w:widowControl w:val="0"/>
        <w:autoSpaceDE w:val="0"/>
        <w:autoSpaceDN w:val="0"/>
        <w:adjustRightInd w:val="0"/>
        <w:rPr>
          <w:rFonts w:cs="Arial"/>
        </w:rPr>
      </w:pPr>
      <w:r w:rsidRPr="0046756F">
        <w:rPr>
          <w:rFonts w:cs="Arial"/>
        </w:rPr>
        <w:t>daucmfrtc CSC modifies and controls the RTC device.</w:t>
      </w:r>
    </w:p>
    <w:p w14:paraId="4A65A367" w14:textId="77777777" w:rsidR="009810C9" w:rsidRPr="0046756F" w:rsidRDefault="00000000" w:rsidP="009810C9">
      <w:pPr>
        <w:rPr>
          <w:rFonts w:cs="Arial"/>
        </w:rPr>
      </w:pPr>
      <w:r>
        <w:rPr>
          <w:rFonts w:cs="Arial"/>
        </w:rPr>
        <w:pict w14:anchorId="30239472">
          <v:rect id="_x0000_i1737" style="width:0;height:1.5pt" o:hralign="center" o:hrstd="t" o:hr="t" fillcolor="#a0a0a0" stroked="f"/>
        </w:pict>
      </w:r>
    </w:p>
    <w:p w14:paraId="383A8A86" w14:textId="77777777" w:rsidR="009810C9" w:rsidRPr="0046756F" w:rsidRDefault="009810C9" w:rsidP="009810C9">
      <w:pPr>
        <w:pStyle w:val="Heading3"/>
      </w:pPr>
      <w:bookmarkStart w:id="1431" w:name="_Toc122796074"/>
      <w:bookmarkStart w:id="1432" w:name="_Toc158906124"/>
      <w:r w:rsidRPr="0046756F">
        <w:t>10.14.1 BBatteryLevelIsGood</w:t>
      </w:r>
      <w:bookmarkEnd w:id="1431"/>
      <w:bookmarkEnd w:id="1432"/>
    </w:p>
    <w:p w14:paraId="38E103EE" w14:textId="77777777" w:rsidR="009810C9" w:rsidRPr="0046756F" w:rsidRDefault="009810C9" w:rsidP="009810C9">
      <w:pPr>
        <w:rPr>
          <w:rFonts w:cs="Arial"/>
        </w:rPr>
      </w:pPr>
    </w:p>
    <w:p w14:paraId="2B60A5B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BbatteryLevelIsGood will follow in the sub sections.</w:t>
      </w:r>
    </w:p>
    <w:p w14:paraId="35C238AB" w14:textId="77777777" w:rsidR="009810C9" w:rsidRPr="0046756F" w:rsidRDefault="009810C9" w:rsidP="009810C9">
      <w:pPr>
        <w:widowControl w:val="0"/>
        <w:autoSpaceDE w:val="0"/>
        <w:autoSpaceDN w:val="0"/>
        <w:adjustRightInd w:val="0"/>
        <w:rPr>
          <w:rFonts w:cs="Arial"/>
        </w:rPr>
      </w:pPr>
    </w:p>
    <w:p w14:paraId="7704D421" w14:textId="77777777" w:rsidR="009810C9" w:rsidRPr="0046756F" w:rsidRDefault="00000000" w:rsidP="009810C9">
      <w:pPr>
        <w:rPr>
          <w:rFonts w:cs="Arial"/>
        </w:rPr>
      </w:pPr>
      <w:r>
        <w:rPr>
          <w:rFonts w:cs="Arial"/>
        </w:rPr>
        <w:pict w14:anchorId="6002B3B3">
          <v:rect id="_x0000_i1738" style="width:0;height:1.5pt" o:hralign="center" o:hrstd="t" o:hr="t" fillcolor="#a0a0a0" stroked="f"/>
        </w:pict>
      </w:r>
    </w:p>
    <w:p w14:paraId="0F4AF84B" w14:textId="77777777" w:rsidR="009810C9" w:rsidRPr="0046756F" w:rsidRDefault="009810C9" w:rsidP="009810C9">
      <w:pPr>
        <w:pStyle w:val="Heading4"/>
        <w:rPr>
          <w:rFonts w:ascii="Arial" w:hAnsi="Arial" w:cs="Arial"/>
        </w:rPr>
      </w:pPr>
      <w:bookmarkStart w:id="1433" w:name="_Toc122796075"/>
      <w:bookmarkStart w:id="1434" w:name="_Toc158906125"/>
      <w:r w:rsidRPr="0046756F">
        <w:rPr>
          <w:rFonts w:ascii="Arial" w:hAnsi="Arial" w:cs="Arial"/>
        </w:rPr>
        <w:t>10.14.1.1 Brief Description</w:t>
      </w:r>
      <w:bookmarkEnd w:id="1433"/>
      <w:bookmarkEnd w:id="1434"/>
    </w:p>
    <w:p w14:paraId="4A2403ED" w14:textId="77777777" w:rsidR="009810C9" w:rsidRPr="0046756F" w:rsidRDefault="009810C9" w:rsidP="009810C9">
      <w:pPr>
        <w:rPr>
          <w:rFonts w:cs="Arial"/>
        </w:rPr>
      </w:pPr>
    </w:p>
    <w:p w14:paraId="62B77B2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BbatteryLevelIsGood sends battery check messages.</w:t>
      </w:r>
    </w:p>
    <w:p w14:paraId="33FC8220" w14:textId="77777777" w:rsidR="009810C9" w:rsidRPr="0046756F" w:rsidRDefault="009810C9" w:rsidP="009810C9">
      <w:pPr>
        <w:widowControl w:val="0"/>
        <w:autoSpaceDE w:val="0"/>
        <w:autoSpaceDN w:val="0"/>
        <w:adjustRightInd w:val="0"/>
        <w:rPr>
          <w:rFonts w:cs="Arial"/>
        </w:rPr>
      </w:pPr>
    </w:p>
    <w:p w14:paraId="7918E23C" w14:textId="77777777" w:rsidR="009810C9" w:rsidRPr="0046756F" w:rsidRDefault="00000000" w:rsidP="009810C9">
      <w:pPr>
        <w:rPr>
          <w:rFonts w:cs="Arial"/>
        </w:rPr>
      </w:pPr>
      <w:r>
        <w:rPr>
          <w:rFonts w:cs="Arial"/>
        </w:rPr>
        <w:pict w14:anchorId="62B4D582">
          <v:rect id="_x0000_i1739" style="width:0;height:1.5pt" o:hralign="center" o:hrstd="t" o:hr="t" fillcolor="#a0a0a0" stroked="f"/>
        </w:pict>
      </w:r>
    </w:p>
    <w:p w14:paraId="4AAC051E" w14:textId="77777777" w:rsidR="009810C9" w:rsidRPr="0046756F" w:rsidRDefault="009810C9" w:rsidP="009810C9">
      <w:pPr>
        <w:pStyle w:val="Heading4"/>
        <w:rPr>
          <w:rFonts w:ascii="Arial" w:hAnsi="Arial" w:cs="Arial"/>
        </w:rPr>
      </w:pPr>
      <w:bookmarkStart w:id="1435" w:name="_Toc122796076"/>
      <w:bookmarkStart w:id="1436" w:name="_Toc158906126"/>
      <w:r w:rsidRPr="0046756F">
        <w:rPr>
          <w:rFonts w:ascii="Arial" w:hAnsi="Arial" w:cs="Arial"/>
        </w:rPr>
        <w:t>10.14.1.2 List of HLRs allocated</w:t>
      </w:r>
      <w:bookmarkEnd w:id="1435"/>
      <w:bookmarkEnd w:id="1436"/>
    </w:p>
    <w:p w14:paraId="444D2A56" w14:textId="77777777" w:rsidR="009810C9" w:rsidRPr="0046756F" w:rsidRDefault="009810C9" w:rsidP="009810C9">
      <w:pPr>
        <w:rPr>
          <w:rFonts w:cs="Arial"/>
        </w:rPr>
      </w:pPr>
    </w:p>
    <w:p w14:paraId="5F5E084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5712A65" w14:textId="77777777" w:rsidR="009810C9" w:rsidRPr="0046756F" w:rsidRDefault="009810C9" w:rsidP="009810C9">
      <w:pPr>
        <w:widowControl w:val="0"/>
        <w:autoSpaceDE w:val="0"/>
        <w:autoSpaceDN w:val="0"/>
        <w:adjustRightInd w:val="0"/>
        <w:rPr>
          <w:rFonts w:cs="Arial"/>
        </w:rPr>
      </w:pPr>
    </w:p>
    <w:p w14:paraId="517435EA" w14:textId="77777777" w:rsidR="009810C9" w:rsidRPr="0046756F" w:rsidRDefault="00000000" w:rsidP="009810C9">
      <w:pPr>
        <w:rPr>
          <w:rFonts w:cs="Arial"/>
        </w:rPr>
      </w:pPr>
      <w:r>
        <w:rPr>
          <w:rFonts w:cs="Arial"/>
        </w:rPr>
        <w:pict w14:anchorId="4E6FC341">
          <v:rect id="_x0000_i1740" style="width:0;height:1.5pt" o:hralign="center" o:hrstd="t" o:hr="t" fillcolor="#a0a0a0" stroked="f"/>
        </w:pict>
      </w:r>
    </w:p>
    <w:p w14:paraId="724527F3" w14:textId="77777777" w:rsidR="009810C9" w:rsidRPr="0046756F" w:rsidRDefault="009810C9" w:rsidP="009810C9">
      <w:pPr>
        <w:pStyle w:val="Heading4"/>
        <w:rPr>
          <w:rFonts w:ascii="Arial" w:hAnsi="Arial" w:cs="Arial"/>
        </w:rPr>
      </w:pPr>
      <w:bookmarkStart w:id="1437" w:name="_Toc122796077"/>
      <w:bookmarkStart w:id="1438" w:name="_Toc158906127"/>
      <w:r w:rsidRPr="0046756F">
        <w:rPr>
          <w:rFonts w:ascii="Arial" w:hAnsi="Arial" w:cs="Arial"/>
        </w:rPr>
        <w:t>10.14.1.3 List of global variables accessed and modified</w:t>
      </w:r>
      <w:bookmarkEnd w:id="1437"/>
      <w:bookmarkEnd w:id="1438"/>
    </w:p>
    <w:p w14:paraId="621A7C3A" w14:textId="77777777" w:rsidR="009810C9" w:rsidRPr="0046756F" w:rsidRDefault="009810C9" w:rsidP="009810C9">
      <w:pPr>
        <w:rPr>
          <w:rFonts w:cs="Arial"/>
        </w:rPr>
      </w:pPr>
    </w:p>
    <w:p w14:paraId="2D1CAD17"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4029140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02F27E75" w14:textId="77777777" w:rsidR="009810C9" w:rsidRPr="0046756F" w:rsidRDefault="009810C9" w:rsidP="009810C9">
      <w:pPr>
        <w:widowControl w:val="0"/>
        <w:autoSpaceDE w:val="0"/>
        <w:autoSpaceDN w:val="0"/>
        <w:adjustRightInd w:val="0"/>
        <w:rPr>
          <w:rFonts w:cs="Arial"/>
        </w:rPr>
      </w:pPr>
    </w:p>
    <w:p w14:paraId="2BE9F22C" w14:textId="77777777" w:rsidR="009810C9" w:rsidRPr="0046756F" w:rsidRDefault="00000000" w:rsidP="009810C9">
      <w:pPr>
        <w:rPr>
          <w:rFonts w:cs="Arial"/>
        </w:rPr>
      </w:pPr>
      <w:r>
        <w:rPr>
          <w:rFonts w:cs="Arial"/>
        </w:rPr>
        <w:pict w14:anchorId="30A26516">
          <v:rect id="_x0000_i1741" style="width:0;height:1.5pt" o:hralign="center" o:hrstd="t" o:hr="t" fillcolor="#a0a0a0" stroked="f"/>
        </w:pict>
      </w:r>
    </w:p>
    <w:p w14:paraId="48FC4725" w14:textId="77777777" w:rsidR="009810C9" w:rsidRPr="0046756F" w:rsidRDefault="009810C9" w:rsidP="009810C9">
      <w:pPr>
        <w:pStyle w:val="Heading4"/>
        <w:rPr>
          <w:rFonts w:ascii="Arial" w:hAnsi="Arial" w:cs="Arial"/>
        </w:rPr>
      </w:pPr>
      <w:bookmarkStart w:id="1439" w:name="_Toc122796078"/>
      <w:bookmarkStart w:id="1440" w:name="_Toc158906128"/>
      <w:r w:rsidRPr="0046756F">
        <w:rPr>
          <w:rFonts w:ascii="Arial" w:hAnsi="Arial" w:cs="Arial"/>
        </w:rPr>
        <w:t>10.14.1.4 Parameter list (Input/Output)</w:t>
      </w:r>
      <w:bookmarkEnd w:id="1439"/>
      <w:bookmarkEnd w:id="1440"/>
    </w:p>
    <w:p w14:paraId="11423A06" w14:textId="77777777" w:rsidR="009810C9" w:rsidRPr="0046756F" w:rsidRDefault="009810C9" w:rsidP="009810C9">
      <w:pPr>
        <w:rPr>
          <w:rFonts w:cs="Arial"/>
        </w:rPr>
      </w:pPr>
    </w:p>
    <w:p w14:paraId="34B8BB04" w14:textId="77777777" w:rsidR="009810C9" w:rsidRPr="0046756F" w:rsidRDefault="009810C9" w:rsidP="009810C9">
      <w:pPr>
        <w:widowControl w:val="0"/>
        <w:autoSpaceDE w:val="0"/>
        <w:autoSpaceDN w:val="0"/>
        <w:adjustRightInd w:val="0"/>
        <w:rPr>
          <w:rFonts w:cs="Arial"/>
        </w:rPr>
      </w:pPr>
      <w:r w:rsidRPr="0046756F">
        <w:rPr>
          <w:rFonts w:cs="Arial"/>
        </w:rPr>
        <w:t>Inputs: T_OS_EVENT *pSemTask - Pointer to Semaphore for task.</w:t>
      </w:r>
    </w:p>
    <w:p w14:paraId="2DEB633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3A49275E" w14:textId="77777777" w:rsidR="009810C9" w:rsidRPr="0046756F" w:rsidRDefault="009810C9" w:rsidP="009810C9">
      <w:pPr>
        <w:widowControl w:val="0"/>
        <w:autoSpaceDE w:val="0"/>
        <w:autoSpaceDN w:val="0"/>
        <w:adjustRightInd w:val="0"/>
        <w:rPr>
          <w:rFonts w:cs="Arial"/>
        </w:rPr>
      </w:pPr>
    </w:p>
    <w:p w14:paraId="23780F73" w14:textId="77777777" w:rsidR="009810C9" w:rsidRPr="0046756F" w:rsidRDefault="00000000" w:rsidP="009810C9">
      <w:pPr>
        <w:rPr>
          <w:rFonts w:cs="Arial"/>
        </w:rPr>
      </w:pPr>
      <w:r>
        <w:rPr>
          <w:rFonts w:cs="Arial"/>
        </w:rPr>
        <w:pict w14:anchorId="610CD9FA">
          <v:rect id="_x0000_i1742" style="width:0;height:1.5pt" o:hralign="center" o:hrstd="t" o:hr="t" fillcolor="#a0a0a0" stroked="f"/>
        </w:pict>
      </w:r>
    </w:p>
    <w:p w14:paraId="4FF5817F" w14:textId="77777777" w:rsidR="009810C9" w:rsidRPr="0046756F" w:rsidRDefault="009810C9" w:rsidP="009810C9">
      <w:pPr>
        <w:pStyle w:val="Heading4"/>
        <w:rPr>
          <w:rFonts w:ascii="Arial" w:hAnsi="Arial" w:cs="Arial"/>
        </w:rPr>
      </w:pPr>
      <w:bookmarkStart w:id="1441" w:name="_Toc122796079"/>
      <w:bookmarkStart w:id="1442" w:name="_Toc158906129"/>
      <w:r w:rsidRPr="0046756F">
        <w:rPr>
          <w:rFonts w:ascii="Arial" w:hAnsi="Arial" w:cs="Arial"/>
        </w:rPr>
        <w:t>10.14.1.5 Return Value</w:t>
      </w:r>
      <w:bookmarkEnd w:id="1441"/>
      <w:bookmarkEnd w:id="1442"/>
    </w:p>
    <w:p w14:paraId="1875D35C" w14:textId="77777777" w:rsidR="009810C9" w:rsidRPr="0046756F" w:rsidRDefault="009810C9" w:rsidP="009810C9">
      <w:pPr>
        <w:rPr>
          <w:rFonts w:cs="Arial"/>
        </w:rPr>
      </w:pPr>
    </w:p>
    <w:p w14:paraId="7B3A2B50" w14:textId="77777777" w:rsidR="009810C9" w:rsidRPr="0046756F" w:rsidRDefault="009810C9" w:rsidP="009810C9">
      <w:pPr>
        <w:widowControl w:val="0"/>
        <w:autoSpaceDE w:val="0"/>
        <w:autoSpaceDN w:val="0"/>
        <w:adjustRightInd w:val="0"/>
        <w:rPr>
          <w:rFonts w:cs="Arial"/>
        </w:rPr>
      </w:pPr>
      <w:r w:rsidRPr="0046756F">
        <w:rPr>
          <w:rFonts w:cs="Arial"/>
        </w:rPr>
        <w:t>T_BOOLEAN - returns the status of battery low flag</w:t>
      </w:r>
    </w:p>
    <w:p w14:paraId="019C936D" w14:textId="77777777" w:rsidR="009810C9" w:rsidRPr="0046756F" w:rsidRDefault="00000000" w:rsidP="009810C9">
      <w:pPr>
        <w:rPr>
          <w:rFonts w:cs="Arial"/>
        </w:rPr>
      </w:pPr>
      <w:r>
        <w:rPr>
          <w:rFonts w:cs="Arial"/>
        </w:rPr>
        <w:pict w14:anchorId="4513359E">
          <v:rect id="_x0000_i1743" style="width:0;height:1.5pt" o:hralign="center" o:hrstd="t" o:hr="t" fillcolor="#a0a0a0" stroked="f"/>
        </w:pict>
      </w:r>
    </w:p>
    <w:p w14:paraId="6ED07DB5" w14:textId="77777777" w:rsidR="009810C9" w:rsidRPr="0046756F" w:rsidRDefault="009810C9" w:rsidP="009810C9">
      <w:pPr>
        <w:pStyle w:val="Heading4"/>
        <w:rPr>
          <w:rFonts w:ascii="Arial" w:hAnsi="Arial" w:cs="Arial"/>
        </w:rPr>
      </w:pPr>
      <w:bookmarkStart w:id="1443" w:name="_Toc122796080"/>
      <w:bookmarkStart w:id="1444" w:name="_Toc158906130"/>
      <w:r w:rsidRPr="0046756F">
        <w:rPr>
          <w:rFonts w:ascii="Arial" w:hAnsi="Arial" w:cs="Arial"/>
        </w:rPr>
        <w:t>10.14.1.6 Other CSUs called by this CSU</w:t>
      </w:r>
      <w:bookmarkEnd w:id="1443"/>
      <w:bookmarkEnd w:id="1444"/>
    </w:p>
    <w:p w14:paraId="4F73830A" w14:textId="77777777" w:rsidR="009810C9" w:rsidRPr="0046756F" w:rsidRDefault="009810C9" w:rsidP="009810C9">
      <w:pPr>
        <w:rPr>
          <w:rFonts w:cs="Arial"/>
        </w:rPr>
      </w:pPr>
    </w:p>
    <w:p w14:paraId="1D76E6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SI2CTransfer</w:t>
      </w:r>
    </w:p>
    <w:p w14:paraId="7572F4F5" w14:textId="77777777" w:rsidR="009810C9" w:rsidRPr="0046756F" w:rsidRDefault="009810C9" w:rsidP="009810C9">
      <w:pPr>
        <w:widowControl w:val="0"/>
        <w:autoSpaceDE w:val="0"/>
        <w:autoSpaceDN w:val="0"/>
        <w:adjustRightInd w:val="0"/>
        <w:rPr>
          <w:rFonts w:cs="Arial"/>
        </w:rPr>
      </w:pPr>
    </w:p>
    <w:p w14:paraId="562C4387" w14:textId="77777777" w:rsidR="009810C9" w:rsidRPr="0046756F" w:rsidRDefault="00000000" w:rsidP="009810C9">
      <w:pPr>
        <w:rPr>
          <w:rFonts w:cs="Arial"/>
        </w:rPr>
      </w:pPr>
      <w:r>
        <w:rPr>
          <w:rFonts w:cs="Arial"/>
        </w:rPr>
        <w:pict w14:anchorId="0CFCDA86">
          <v:rect id="_x0000_i1744" style="width:0;height:1.5pt" o:hralign="center" o:hrstd="t" o:hr="t" fillcolor="#a0a0a0" stroked="f"/>
        </w:pict>
      </w:r>
    </w:p>
    <w:p w14:paraId="7B277ADD" w14:textId="77777777" w:rsidR="009810C9" w:rsidRPr="0046756F" w:rsidRDefault="009810C9" w:rsidP="009810C9">
      <w:pPr>
        <w:pStyle w:val="Heading4"/>
        <w:rPr>
          <w:rFonts w:ascii="Arial" w:hAnsi="Arial" w:cs="Arial"/>
        </w:rPr>
      </w:pPr>
      <w:bookmarkStart w:id="1445" w:name="_Toc122796081"/>
      <w:bookmarkStart w:id="1446" w:name="_Toc158906131"/>
      <w:r w:rsidRPr="0046756F">
        <w:rPr>
          <w:rFonts w:ascii="Arial" w:hAnsi="Arial" w:cs="Arial"/>
        </w:rPr>
        <w:t>10.14.1.7 Description of list of LLRs allocated</w:t>
      </w:r>
      <w:bookmarkEnd w:id="1445"/>
      <w:bookmarkEnd w:id="1446"/>
    </w:p>
    <w:p w14:paraId="34A174E9" w14:textId="77777777" w:rsidR="009810C9" w:rsidRPr="0046756F" w:rsidRDefault="009810C9" w:rsidP="009810C9">
      <w:pPr>
        <w:rPr>
          <w:rFonts w:cs="Arial"/>
        </w:rPr>
      </w:pPr>
    </w:p>
    <w:p w14:paraId="310ED59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BBatteryLevelIsGood.</w:t>
      </w:r>
    </w:p>
    <w:p w14:paraId="21254F50" w14:textId="77777777" w:rsidR="009810C9" w:rsidRPr="0046756F" w:rsidRDefault="009810C9" w:rsidP="009810C9">
      <w:pPr>
        <w:widowControl w:val="0"/>
        <w:autoSpaceDE w:val="0"/>
        <w:autoSpaceDN w:val="0"/>
        <w:adjustRightInd w:val="0"/>
        <w:rPr>
          <w:rFonts w:cs="Arial"/>
        </w:rPr>
      </w:pPr>
    </w:p>
    <w:p w14:paraId="2F6065CA" w14:textId="77777777" w:rsidR="009810C9" w:rsidRPr="0046756F" w:rsidRDefault="00000000" w:rsidP="009810C9">
      <w:pPr>
        <w:rPr>
          <w:rFonts w:cs="Arial"/>
        </w:rPr>
      </w:pPr>
      <w:r>
        <w:rPr>
          <w:rFonts w:cs="Arial"/>
        </w:rPr>
        <w:pict w14:anchorId="5B57FE46">
          <v:rect id="_x0000_i1745" style="width:0;height:1.5pt" o:hralign="center" o:hrstd="t" o:hr="t" fillcolor="#a0a0a0" stroked="f"/>
        </w:pict>
      </w:r>
    </w:p>
    <w:p w14:paraId="202DB2ED" w14:textId="77777777" w:rsidR="009810C9" w:rsidRPr="0046756F" w:rsidRDefault="009810C9" w:rsidP="009810C9">
      <w:pPr>
        <w:pStyle w:val="Heading5"/>
        <w:rPr>
          <w:rFonts w:ascii="Arial" w:hAnsi="Arial" w:cs="Arial"/>
        </w:rPr>
      </w:pPr>
      <w:bookmarkStart w:id="1447" w:name="_Toc122796082"/>
      <w:bookmarkStart w:id="1448" w:name="_Toc158906132"/>
      <w:r w:rsidRPr="0046756F">
        <w:rPr>
          <w:rFonts w:ascii="Arial" w:hAnsi="Arial" w:cs="Arial"/>
        </w:rPr>
        <w:t>10.14.1.7.1 daucmfrtc-BBatteryLevelIsGood-LLR-001</w:t>
      </w:r>
      <w:bookmarkEnd w:id="1447"/>
      <w:bookmarkEnd w:id="1448"/>
    </w:p>
    <w:p w14:paraId="1435FEF3" w14:textId="77777777" w:rsidR="009810C9" w:rsidRPr="0046756F" w:rsidRDefault="009810C9" w:rsidP="009810C9">
      <w:pPr>
        <w:rPr>
          <w:rFonts w:cs="Arial"/>
        </w:rPr>
      </w:pPr>
      <w:r w:rsidRPr="0046756F">
        <w:rPr>
          <w:rFonts w:cs="Arial"/>
        </w:rPr>
        <w:t>Requirement ID: H698-LLD-CMU-FNC-2089</w:t>
      </w:r>
    </w:p>
    <w:p w14:paraId="76826360" w14:textId="77777777" w:rsidR="009810C9" w:rsidRPr="0046756F" w:rsidRDefault="009810C9" w:rsidP="009810C9">
      <w:pPr>
        <w:rPr>
          <w:rFonts w:cs="Arial"/>
        </w:rPr>
      </w:pPr>
    </w:p>
    <w:p w14:paraId="032B5570"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30794B08"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u8  Bus Address of sinfo to BUS_ADDRESS</w:t>
      </w:r>
    </w:p>
    <w:p w14:paraId="3840453B"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u8 Data Address Size of sinfo to M_ONE</w:t>
      </w:r>
    </w:p>
    <w:p w14:paraId="14ACB251"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u16 Data Size of sinfo to M_ONE</w:t>
      </w:r>
    </w:p>
    <w:p w14:paraId="404184A6"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pu8 Buffer of sinfo to reference of u8buffer</w:t>
      </w:r>
    </w:p>
    <w:p w14:paraId="2C8AA920"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pu8 Status of sinfo to reference of b status</w:t>
      </w:r>
    </w:p>
    <w:p w14:paraId="5E86FBC7"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u8 One Byte of uData Address of sinfo to CNTRL_3</w:t>
      </w:r>
    </w:p>
    <w:p w14:paraId="7B75E23F"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Call the function SI2Ctransfer with parameter ( reference of sinfo, M_SI2C_RX, reference of pSemTask)</w:t>
      </w:r>
    </w:p>
    <w:p w14:paraId="74758CBC" w14:textId="77777777" w:rsidR="009810C9" w:rsidRPr="0046756F" w:rsidRDefault="009810C9" w:rsidP="009810C9">
      <w:pPr>
        <w:widowControl w:val="0"/>
        <w:autoSpaceDE w:val="0"/>
        <w:autoSpaceDN w:val="0"/>
        <w:adjustRightInd w:val="0"/>
        <w:rPr>
          <w:rFonts w:cs="Arial"/>
        </w:rPr>
      </w:pPr>
    </w:p>
    <w:p w14:paraId="5CA50041" w14:textId="77777777" w:rsidR="009810C9" w:rsidRPr="0046756F" w:rsidRDefault="00000000" w:rsidP="009810C9">
      <w:pPr>
        <w:rPr>
          <w:rFonts w:cs="Arial"/>
        </w:rPr>
      </w:pPr>
      <w:r>
        <w:rPr>
          <w:rFonts w:cs="Arial"/>
        </w:rPr>
        <w:pict w14:anchorId="59C2BB17">
          <v:rect id="_x0000_i1746" style="width:0;height:1.5pt" o:hralign="center" o:hrstd="t" o:hr="t" fillcolor="#a0a0a0" stroked="f"/>
        </w:pict>
      </w:r>
    </w:p>
    <w:p w14:paraId="4107B679" w14:textId="77777777" w:rsidR="009810C9" w:rsidRPr="0046756F" w:rsidRDefault="009810C9" w:rsidP="009810C9">
      <w:pPr>
        <w:pStyle w:val="Heading5"/>
        <w:rPr>
          <w:rFonts w:ascii="Arial" w:hAnsi="Arial" w:cs="Arial"/>
        </w:rPr>
      </w:pPr>
      <w:bookmarkStart w:id="1449" w:name="_Toc122796083"/>
      <w:bookmarkStart w:id="1450" w:name="_Toc158906133"/>
      <w:r w:rsidRPr="0046756F">
        <w:rPr>
          <w:rFonts w:ascii="Arial" w:hAnsi="Arial" w:cs="Arial"/>
        </w:rPr>
        <w:t>10.14.1.7.2 daucmfrtc-BBatteryLevelIsGood-LLR-002</w:t>
      </w:r>
      <w:bookmarkEnd w:id="1449"/>
      <w:bookmarkEnd w:id="1450"/>
    </w:p>
    <w:p w14:paraId="5FF01945" w14:textId="77777777" w:rsidR="009810C9" w:rsidRPr="0046756F" w:rsidRDefault="009810C9" w:rsidP="009810C9">
      <w:pPr>
        <w:rPr>
          <w:rFonts w:cs="Arial"/>
        </w:rPr>
      </w:pPr>
      <w:r w:rsidRPr="0046756F">
        <w:rPr>
          <w:rFonts w:cs="Arial"/>
        </w:rPr>
        <w:t>Requirement ID: H698-LLD-CMU-FNC-2090</w:t>
      </w:r>
    </w:p>
    <w:p w14:paraId="190659B0" w14:textId="77777777" w:rsidR="009810C9" w:rsidRPr="0046756F" w:rsidRDefault="009810C9" w:rsidP="009810C9">
      <w:pPr>
        <w:rPr>
          <w:rFonts w:cs="Arial"/>
        </w:rPr>
      </w:pPr>
    </w:p>
    <w:p w14:paraId="23AB84D0" w14:textId="77777777" w:rsidR="009810C9" w:rsidRPr="0046756F" w:rsidRDefault="009810C9" w:rsidP="009810C9">
      <w:pPr>
        <w:widowControl w:val="0"/>
        <w:autoSpaceDE w:val="0"/>
        <w:autoSpaceDN w:val="0"/>
        <w:adjustRightInd w:val="0"/>
        <w:rPr>
          <w:rFonts w:cs="Arial"/>
        </w:rPr>
      </w:pPr>
      <w:r w:rsidRPr="0046756F">
        <w:rPr>
          <w:rFonts w:cs="Arial"/>
        </w:rPr>
        <w:t>The function shall return the ( b status AND BATTERY_GOOD is equal to (u8 buffer bitwise AND with BLF))</w:t>
      </w:r>
    </w:p>
    <w:p w14:paraId="0612EB2B" w14:textId="77777777" w:rsidR="009810C9" w:rsidRPr="0046756F" w:rsidRDefault="009810C9" w:rsidP="009810C9">
      <w:pPr>
        <w:widowControl w:val="0"/>
        <w:autoSpaceDE w:val="0"/>
        <w:autoSpaceDN w:val="0"/>
        <w:adjustRightInd w:val="0"/>
        <w:rPr>
          <w:rFonts w:cs="Arial"/>
        </w:rPr>
      </w:pPr>
    </w:p>
    <w:p w14:paraId="1ED48EAA" w14:textId="77777777" w:rsidR="009810C9" w:rsidRPr="0046756F" w:rsidRDefault="00000000" w:rsidP="009810C9">
      <w:pPr>
        <w:rPr>
          <w:rFonts w:cs="Arial"/>
        </w:rPr>
      </w:pPr>
      <w:r>
        <w:rPr>
          <w:rFonts w:cs="Arial"/>
        </w:rPr>
        <w:pict w14:anchorId="1E903E45">
          <v:rect id="_x0000_i1747" style="width:0;height:1.5pt" o:hralign="center" o:hrstd="t" o:hr="t" fillcolor="#a0a0a0" stroked="f"/>
        </w:pict>
      </w:r>
    </w:p>
    <w:p w14:paraId="5B71D284" w14:textId="77777777" w:rsidR="009810C9" w:rsidRPr="0046756F" w:rsidRDefault="009810C9" w:rsidP="009810C9">
      <w:pPr>
        <w:pStyle w:val="Heading3"/>
      </w:pPr>
      <w:bookmarkStart w:id="1451" w:name="_Toc122796084"/>
      <w:bookmarkStart w:id="1452" w:name="_Toc158906134"/>
      <w:r w:rsidRPr="0046756F">
        <w:t>10.14.2 BIntegrityIsGood</w:t>
      </w:r>
      <w:bookmarkEnd w:id="1451"/>
      <w:bookmarkEnd w:id="1452"/>
    </w:p>
    <w:p w14:paraId="38A60C16" w14:textId="77777777" w:rsidR="009810C9" w:rsidRPr="0046756F" w:rsidRDefault="009810C9" w:rsidP="009810C9">
      <w:pPr>
        <w:rPr>
          <w:rFonts w:cs="Arial"/>
        </w:rPr>
      </w:pPr>
    </w:p>
    <w:p w14:paraId="552A84AD"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BIntegrityIsGood will follow in the sub sections.</w:t>
      </w:r>
    </w:p>
    <w:p w14:paraId="5B30D523" w14:textId="77777777" w:rsidR="009810C9" w:rsidRPr="0046756F" w:rsidRDefault="009810C9" w:rsidP="009810C9">
      <w:pPr>
        <w:widowControl w:val="0"/>
        <w:autoSpaceDE w:val="0"/>
        <w:autoSpaceDN w:val="0"/>
        <w:adjustRightInd w:val="0"/>
        <w:rPr>
          <w:rFonts w:cs="Arial"/>
        </w:rPr>
      </w:pPr>
    </w:p>
    <w:p w14:paraId="7B6D75F4" w14:textId="77777777" w:rsidR="009810C9" w:rsidRPr="0046756F" w:rsidRDefault="00000000" w:rsidP="009810C9">
      <w:pPr>
        <w:rPr>
          <w:rFonts w:cs="Arial"/>
        </w:rPr>
      </w:pPr>
      <w:r>
        <w:rPr>
          <w:rFonts w:cs="Arial"/>
        </w:rPr>
        <w:pict w14:anchorId="1EB19989">
          <v:rect id="_x0000_i1748" style="width:0;height:1.5pt" o:hralign="center" o:hrstd="t" o:hr="t" fillcolor="#a0a0a0" stroked="f"/>
        </w:pict>
      </w:r>
    </w:p>
    <w:p w14:paraId="31531477" w14:textId="77777777" w:rsidR="009810C9" w:rsidRPr="0046756F" w:rsidRDefault="009810C9" w:rsidP="009810C9">
      <w:pPr>
        <w:pStyle w:val="Heading4"/>
        <w:rPr>
          <w:rFonts w:ascii="Arial" w:hAnsi="Arial" w:cs="Arial"/>
        </w:rPr>
      </w:pPr>
      <w:bookmarkStart w:id="1453" w:name="_Toc122796085"/>
      <w:bookmarkStart w:id="1454" w:name="_Toc158906135"/>
      <w:r w:rsidRPr="0046756F">
        <w:rPr>
          <w:rFonts w:ascii="Arial" w:hAnsi="Arial" w:cs="Arial"/>
        </w:rPr>
        <w:t>10.14.2.1 Brief Description</w:t>
      </w:r>
      <w:bookmarkEnd w:id="1453"/>
      <w:bookmarkEnd w:id="1454"/>
    </w:p>
    <w:p w14:paraId="5B44F8C3" w14:textId="77777777" w:rsidR="009810C9" w:rsidRPr="0046756F" w:rsidRDefault="009810C9" w:rsidP="009810C9">
      <w:pPr>
        <w:rPr>
          <w:rFonts w:cs="Arial"/>
        </w:rPr>
      </w:pPr>
    </w:p>
    <w:p w14:paraId="0008416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BIntegrityIsGood function checks the time messages.</w:t>
      </w:r>
    </w:p>
    <w:p w14:paraId="57C11FB2" w14:textId="77777777" w:rsidR="009810C9" w:rsidRPr="0046756F" w:rsidRDefault="009810C9" w:rsidP="009810C9">
      <w:pPr>
        <w:widowControl w:val="0"/>
        <w:autoSpaceDE w:val="0"/>
        <w:autoSpaceDN w:val="0"/>
        <w:adjustRightInd w:val="0"/>
        <w:rPr>
          <w:rFonts w:cs="Arial"/>
        </w:rPr>
      </w:pPr>
    </w:p>
    <w:p w14:paraId="26E9DA5D" w14:textId="77777777" w:rsidR="009810C9" w:rsidRPr="0046756F" w:rsidRDefault="00000000" w:rsidP="009810C9">
      <w:pPr>
        <w:rPr>
          <w:rFonts w:cs="Arial"/>
        </w:rPr>
      </w:pPr>
      <w:r>
        <w:rPr>
          <w:rFonts w:cs="Arial"/>
        </w:rPr>
        <w:pict w14:anchorId="1E5BE6A7">
          <v:rect id="_x0000_i1749" style="width:0;height:1.5pt" o:hralign="center" o:hrstd="t" o:hr="t" fillcolor="#a0a0a0" stroked="f"/>
        </w:pict>
      </w:r>
    </w:p>
    <w:p w14:paraId="746AFC12" w14:textId="77777777" w:rsidR="009810C9" w:rsidRPr="0046756F" w:rsidRDefault="009810C9" w:rsidP="009810C9">
      <w:pPr>
        <w:pStyle w:val="Heading4"/>
        <w:rPr>
          <w:rFonts w:ascii="Arial" w:hAnsi="Arial" w:cs="Arial"/>
        </w:rPr>
      </w:pPr>
      <w:bookmarkStart w:id="1455" w:name="_Toc122796086"/>
      <w:bookmarkStart w:id="1456" w:name="_Toc158906136"/>
      <w:r w:rsidRPr="0046756F">
        <w:rPr>
          <w:rFonts w:ascii="Arial" w:hAnsi="Arial" w:cs="Arial"/>
        </w:rPr>
        <w:t>10.14.2.2 List of HLRs allocated</w:t>
      </w:r>
      <w:bookmarkEnd w:id="1455"/>
      <w:bookmarkEnd w:id="1456"/>
    </w:p>
    <w:p w14:paraId="47553A05" w14:textId="77777777" w:rsidR="009810C9" w:rsidRPr="0046756F" w:rsidRDefault="009810C9" w:rsidP="009810C9">
      <w:pPr>
        <w:rPr>
          <w:rFonts w:cs="Arial"/>
        </w:rPr>
      </w:pPr>
    </w:p>
    <w:p w14:paraId="2B9FB8D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98306F2" w14:textId="77777777" w:rsidR="009810C9" w:rsidRPr="0046756F" w:rsidRDefault="009810C9" w:rsidP="009810C9">
      <w:pPr>
        <w:widowControl w:val="0"/>
        <w:autoSpaceDE w:val="0"/>
        <w:autoSpaceDN w:val="0"/>
        <w:adjustRightInd w:val="0"/>
        <w:rPr>
          <w:rFonts w:cs="Arial"/>
        </w:rPr>
      </w:pPr>
    </w:p>
    <w:p w14:paraId="22AE288A" w14:textId="77777777" w:rsidR="009810C9" w:rsidRPr="0046756F" w:rsidRDefault="00000000" w:rsidP="009810C9">
      <w:pPr>
        <w:rPr>
          <w:rFonts w:cs="Arial"/>
        </w:rPr>
      </w:pPr>
      <w:r>
        <w:rPr>
          <w:rFonts w:cs="Arial"/>
        </w:rPr>
        <w:pict w14:anchorId="46AC4BE4">
          <v:rect id="_x0000_i1750" style="width:0;height:1.5pt" o:hralign="center" o:hrstd="t" o:hr="t" fillcolor="#a0a0a0" stroked="f"/>
        </w:pict>
      </w:r>
    </w:p>
    <w:p w14:paraId="0E55F992" w14:textId="77777777" w:rsidR="009810C9" w:rsidRPr="0046756F" w:rsidRDefault="009810C9" w:rsidP="009810C9">
      <w:pPr>
        <w:pStyle w:val="Heading4"/>
        <w:rPr>
          <w:rFonts w:ascii="Arial" w:hAnsi="Arial" w:cs="Arial"/>
        </w:rPr>
      </w:pPr>
      <w:bookmarkStart w:id="1457" w:name="_Toc122796087"/>
      <w:bookmarkStart w:id="1458" w:name="_Toc158906137"/>
      <w:r w:rsidRPr="0046756F">
        <w:rPr>
          <w:rFonts w:ascii="Arial" w:hAnsi="Arial" w:cs="Arial"/>
        </w:rPr>
        <w:t>10.14.2.3 List of global variables accessed and modified</w:t>
      </w:r>
      <w:bookmarkEnd w:id="1457"/>
      <w:bookmarkEnd w:id="1458"/>
    </w:p>
    <w:p w14:paraId="13541BCD" w14:textId="77777777" w:rsidR="009810C9" w:rsidRPr="0046756F" w:rsidRDefault="009810C9" w:rsidP="009810C9">
      <w:pPr>
        <w:rPr>
          <w:rFonts w:cs="Arial"/>
        </w:rPr>
      </w:pPr>
    </w:p>
    <w:p w14:paraId="1CBB3F12"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566F66D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0AC8FCA8" w14:textId="77777777" w:rsidR="009810C9" w:rsidRPr="0046756F" w:rsidRDefault="009810C9" w:rsidP="009810C9">
      <w:pPr>
        <w:widowControl w:val="0"/>
        <w:autoSpaceDE w:val="0"/>
        <w:autoSpaceDN w:val="0"/>
        <w:adjustRightInd w:val="0"/>
        <w:rPr>
          <w:rFonts w:cs="Arial"/>
        </w:rPr>
      </w:pPr>
    </w:p>
    <w:p w14:paraId="5B91757F" w14:textId="77777777" w:rsidR="009810C9" w:rsidRPr="0046756F" w:rsidRDefault="00000000" w:rsidP="009810C9">
      <w:pPr>
        <w:rPr>
          <w:rFonts w:cs="Arial"/>
        </w:rPr>
      </w:pPr>
      <w:r>
        <w:rPr>
          <w:rFonts w:cs="Arial"/>
        </w:rPr>
        <w:pict w14:anchorId="5AE83EA5">
          <v:rect id="_x0000_i1751" style="width:0;height:1.5pt" o:hralign="center" o:hrstd="t" o:hr="t" fillcolor="#a0a0a0" stroked="f"/>
        </w:pict>
      </w:r>
    </w:p>
    <w:p w14:paraId="76557960" w14:textId="77777777" w:rsidR="009810C9" w:rsidRPr="0046756F" w:rsidRDefault="009810C9" w:rsidP="009810C9">
      <w:pPr>
        <w:pStyle w:val="Heading4"/>
        <w:rPr>
          <w:rFonts w:ascii="Arial" w:hAnsi="Arial" w:cs="Arial"/>
        </w:rPr>
      </w:pPr>
      <w:bookmarkStart w:id="1459" w:name="_Toc122796088"/>
      <w:bookmarkStart w:id="1460" w:name="_Toc158906138"/>
      <w:r w:rsidRPr="0046756F">
        <w:rPr>
          <w:rFonts w:ascii="Arial" w:hAnsi="Arial" w:cs="Arial"/>
        </w:rPr>
        <w:t>10.14.2.4 Parameter list (Input/Output)</w:t>
      </w:r>
      <w:bookmarkEnd w:id="1459"/>
      <w:bookmarkEnd w:id="1460"/>
    </w:p>
    <w:p w14:paraId="481E5BD3" w14:textId="77777777" w:rsidR="009810C9" w:rsidRPr="0046756F" w:rsidRDefault="009810C9" w:rsidP="009810C9">
      <w:pPr>
        <w:rPr>
          <w:rFonts w:cs="Arial"/>
        </w:rPr>
      </w:pPr>
    </w:p>
    <w:p w14:paraId="4FB5828C" w14:textId="77777777" w:rsidR="009810C9" w:rsidRPr="0046756F" w:rsidRDefault="009810C9" w:rsidP="009810C9">
      <w:pPr>
        <w:widowControl w:val="0"/>
        <w:autoSpaceDE w:val="0"/>
        <w:autoSpaceDN w:val="0"/>
        <w:adjustRightInd w:val="0"/>
        <w:rPr>
          <w:rFonts w:cs="Arial"/>
        </w:rPr>
      </w:pPr>
      <w:r w:rsidRPr="0046756F">
        <w:rPr>
          <w:rFonts w:cs="Arial"/>
        </w:rPr>
        <w:t>Inputs: T_OS_EVENT *pSemTask – IN  semaphore task</w:t>
      </w:r>
    </w:p>
    <w:p w14:paraId="015E06FC" w14:textId="77777777" w:rsidR="009810C9" w:rsidRPr="0046756F" w:rsidRDefault="009810C9" w:rsidP="009810C9">
      <w:pPr>
        <w:widowControl w:val="0"/>
        <w:autoSpaceDE w:val="0"/>
        <w:autoSpaceDN w:val="0"/>
        <w:adjustRightInd w:val="0"/>
        <w:rPr>
          <w:rFonts w:cs="Arial"/>
        </w:rPr>
      </w:pPr>
      <w:r w:rsidRPr="0046756F">
        <w:rPr>
          <w:rFonts w:cs="Arial"/>
        </w:rPr>
        <w:t xml:space="preserve">           </w:t>
      </w:r>
    </w:p>
    <w:p w14:paraId="0F3EA80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71C0A3AD" w14:textId="77777777" w:rsidR="009810C9" w:rsidRPr="0046756F" w:rsidRDefault="009810C9" w:rsidP="009810C9">
      <w:pPr>
        <w:widowControl w:val="0"/>
        <w:autoSpaceDE w:val="0"/>
        <w:autoSpaceDN w:val="0"/>
        <w:adjustRightInd w:val="0"/>
        <w:rPr>
          <w:rFonts w:cs="Arial"/>
        </w:rPr>
      </w:pPr>
    </w:p>
    <w:p w14:paraId="065423B7" w14:textId="77777777" w:rsidR="009810C9" w:rsidRPr="0046756F" w:rsidRDefault="00000000" w:rsidP="009810C9">
      <w:pPr>
        <w:rPr>
          <w:rFonts w:cs="Arial"/>
        </w:rPr>
      </w:pPr>
      <w:r>
        <w:rPr>
          <w:rFonts w:cs="Arial"/>
        </w:rPr>
        <w:pict w14:anchorId="1AB83176">
          <v:rect id="_x0000_i1752" style="width:0;height:1.5pt" o:hralign="center" o:hrstd="t" o:hr="t" fillcolor="#a0a0a0" stroked="f"/>
        </w:pict>
      </w:r>
    </w:p>
    <w:p w14:paraId="64EAE916" w14:textId="77777777" w:rsidR="009810C9" w:rsidRPr="0046756F" w:rsidRDefault="009810C9" w:rsidP="009810C9">
      <w:pPr>
        <w:pStyle w:val="Heading4"/>
        <w:rPr>
          <w:rFonts w:ascii="Arial" w:hAnsi="Arial" w:cs="Arial"/>
        </w:rPr>
      </w:pPr>
      <w:bookmarkStart w:id="1461" w:name="_Toc122796089"/>
      <w:bookmarkStart w:id="1462" w:name="_Toc158906139"/>
      <w:r w:rsidRPr="0046756F">
        <w:rPr>
          <w:rFonts w:ascii="Arial" w:hAnsi="Arial" w:cs="Arial"/>
        </w:rPr>
        <w:t>10.14.2.5 Return Value</w:t>
      </w:r>
      <w:bookmarkEnd w:id="1461"/>
      <w:bookmarkEnd w:id="1462"/>
    </w:p>
    <w:p w14:paraId="22FCE762" w14:textId="77777777" w:rsidR="009810C9" w:rsidRPr="0046756F" w:rsidRDefault="009810C9" w:rsidP="009810C9">
      <w:pPr>
        <w:rPr>
          <w:rFonts w:cs="Arial"/>
        </w:rPr>
      </w:pPr>
    </w:p>
    <w:p w14:paraId="5B454DC7" w14:textId="77777777" w:rsidR="009810C9" w:rsidRPr="0046756F" w:rsidRDefault="009810C9" w:rsidP="009810C9">
      <w:pPr>
        <w:widowControl w:val="0"/>
        <w:autoSpaceDE w:val="0"/>
        <w:autoSpaceDN w:val="0"/>
        <w:adjustRightInd w:val="0"/>
        <w:rPr>
          <w:rFonts w:cs="Arial"/>
        </w:rPr>
      </w:pPr>
      <w:r w:rsidRPr="0046756F">
        <w:rPr>
          <w:rFonts w:cs="Arial"/>
        </w:rPr>
        <w:t>T_BOOLEAN - returns the status of oscillator status</w:t>
      </w:r>
    </w:p>
    <w:p w14:paraId="0CC5A775" w14:textId="77777777" w:rsidR="009810C9" w:rsidRPr="0046756F" w:rsidRDefault="00000000" w:rsidP="009810C9">
      <w:pPr>
        <w:rPr>
          <w:rFonts w:cs="Arial"/>
        </w:rPr>
      </w:pPr>
      <w:r>
        <w:rPr>
          <w:rFonts w:cs="Arial"/>
        </w:rPr>
        <w:pict w14:anchorId="274E3677">
          <v:rect id="_x0000_i1753" style="width:0;height:1.5pt" o:hralign="center" o:hrstd="t" o:hr="t" fillcolor="#a0a0a0" stroked="f"/>
        </w:pict>
      </w:r>
    </w:p>
    <w:p w14:paraId="15B5F704" w14:textId="77777777" w:rsidR="009810C9" w:rsidRPr="0046756F" w:rsidRDefault="009810C9" w:rsidP="009810C9">
      <w:pPr>
        <w:pStyle w:val="Heading4"/>
        <w:rPr>
          <w:rFonts w:ascii="Arial" w:hAnsi="Arial" w:cs="Arial"/>
        </w:rPr>
      </w:pPr>
      <w:bookmarkStart w:id="1463" w:name="_Toc122796090"/>
      <w:bookmarkStart w:id="1464" w:name="_Toc158906140"/>
      <w:r w:rsidRPr="0046756F">
        <w:rPr>
          <w:rFonts w:ascii="Arial" w:hAnsi="Arial" w:cs="Arial"/>
        </w:rPr>
        <w:t>10.14.2.6 Other CSUs called by this CSU</w:t>
      </w:r>
      <w:bookmarkEnd w:id="1463"/>
      <w:bookmarkEnd w:id="1464"/>
    </w:p>
    <w:p w14:paraId="00D2212F" w14:textId="77777777" w:rsidR="009810C9" w:rsidRPr="0046756F" w:rsidRDefault="009810C9" w:rsidP="009810C9">
      <w:pPr>
        <w:rPr>
          <w:rFonts w:cs="Arial"/>
        </w:rPr>
      </w:pPr>
    </w:p>
    <w:p w14:paraId="184FBB8D" w14:textId="77777777" w:rsidR="009810C9" w:rsidRPr="0046756F" w:rsidRDefault="009810C9" w:rsidP="009810C9">
      <w:pPr>
        <w:autoSpaceDE w:val="0"/>
        <w:autoSpaceDN w:val="0"/>
        <w:adjustRightInd w:val="0"/>
        <w:rPr>
          <w:rFonts w:cs="Arial"/>
        </w:rPr>
      </w:pPr>
      <w:r w:rsidRPr="0046756F">
        <w:rPr>
          <w:rFonts w:cs="Arial"/>
        </w:rPr>
        <w:t xml:space="preserve">SI2CTransfer </w:t>
      </w:r>
    </w:p>
    <w:p w14:paraId="45DAE1E5" w14:textId="77777777" w:rsidR="009810C9" w:rsidRPr="0046756F" w:rsidRDefault="009810C9" w:rsidP="009810C9">
      <w:pPr>
        <w:widowControl w:val="0"/>
        <w:autoSpaceDE w:val="0"/>
        <w:autoSpaceDN w:val="0"/>
        <w:adjustRightInd w:val="0"/>
        <w:rPr>
          <w:rFonts w:cs="Arial"/>
        </w:rPr>
      </w:pPr>
    </w:p>
    <w:p w14:paraId="7918F314" w14:textId="77777777" w:rsidR="009810C9" w:rsidRPr="0046756F" w:rsidRDefault="00000000" w:rsidP="009810C9">
      <w:pPr>
        <w:rPr>
          <w:rFonts w:cs="Arial"/>
        </w:rPr>
      </w:pPr>
      <w:r>
        <w:rPr>
          <w:rFonts w:cs="Arial"/>
        </w:rPr>
        <w:pict w14:anchorId="7E8C285A">
          <v:rect id="_x0000_i1754" style="width:0;height:1.5pt" o:hralign="center" o:hrstd="t" o:hr="t" fillcolor="#a0a0a0" stroked="f"/>
        </w:pict>
      </w:r>
    </w:p>
    <w:p w14:paraId="4D32498A" w14:textId="77777777" w:rsidR="009810C9" w:rsidRPr="0046756F" w:rsidRDefault="009810C9" w:rsidP="009810C9">
      <w:pPr>
        <w:pStyle w:val="Heading4"/>
        <w:rPr>
          <w:rFonts w:ascii="Arial" w:hAnsi="Arial" w:cs="Arial"/>
        </w:rPr>
      </w:pPr>
      <w:bookmarkStart w:id="1465" w:name="_Toc122796091"/>
      <w:bookmarkStart w:id="1466" w:name="_Toc158906141"/>
      <w:r w:rsidRPr="0046756F">
        <w:rPr>
          <w:rFonts w:ascii="Arial" w:hAnsi="Arial" w:cs="Arial"/>
        </w:rPr>
        <w:t>10.14.2.7 Description of list of LLRs allocated</w:t>
      </w:r>
      <w:bookmarkEnd w:id="1465"/>
      <w:bookmarkEnd w:id="1466"/>
    </w:p>
    <w:p w14:paraId="1D3C15F7" w14:textId="77777777" w:rsidR="009810C9" w:rsidRPr="0046756F" w:rsidRDefault="009810C9" w:rsidP="009810C9">
      <w:pPr>
        <w:rPr>
          <w:rFonts w:cs="Arial"/>
        </w:rPr>
      </w:pPr>
    </w:p>
    <w:p w14:paraId="25236E9D"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BIntegrityIsGood.</w:t>
      </w:r>
    </w:p>
    <w:p w14:paraId="5B573442" w14:textId="77777777" w:rsidR="009810C9" w:rsidRPr="0046756F" w:rsidRDefault="00000000" w:rsidP="009810C9">
      <w:pPr>
        <w:rPr>
          <w:rFonts w:cs="Arial"/>
        </w:rPr>
      </w:pPr>
      <w:r>
        <w:rPr>
          <w:rFonts w:cs="Arial"/>
        </w:rPr>
        <w:pict w14:anchorId="61F4FC94">
          <v:rect id="_x0000_i1755" style="width:0;height:1.5pt" o:hralign="center" o:hrstd="t" o:hr="t" fillcolor="#a0a0a0" stroked="f"/>
        </w:pict>
      </w:r>
    </w:p>
    <w:p w14:paraId="3B7C9CCC" w14:textId="77777777" w:rsidR="009810C9" w:rsidRPr="0046756F" w:rsidRDefault="009810C9" w:rsidP="009810C9">
      <w:pPr>
        <w:pStyle w:val="Heading5"/>
        <w:rPr>
          <w:rFonts w:ascii="Arial" w:hAnsi="Arial" w:cs="Arial"/>
        </w:rPr>
      </w:pPr>
      <w:bookmarkStart w:id="1467" w:name="_Toc122796092"/>
      <w:bookmarkStart w:id="1468" w:name="_Toc158906142"/>
      <w:r w:rsidRPr="0046756F">
        <w:rPr>
          <w:rFonts w:ascii="Arial" w:hAnsi="Arial" w:cs="Arial"/>
        </w:rPr>
        <w:t>10.14.2.7.1 daucmfrtc-BIntegrityIsGood-LLR-001</w:t>
      </w:r>
      <w:bookmarkEnd w:id="1467"/>
      <w:bookmarkEnd w:id="1468"/>
    </w:p>
    <w:p w14:paraId="36980943" w14:textId="77777777" w:rsidR="009810C9" w:rsidRPr="0046756F" w:rsidRDefault="009810C9" w:rsidP="009810C9">
      <w:pPr>
        <w:rPr>
          <w:rFonts w:cs="Arial"/>
        </w:rPr>
      </w:pPr>
      <w:r w:rsidRPr="0046756F">
        <w:rPr>
          <w:rFonts w:cs="Arial"/>
        </w:rPr>
        <w:t>Requirement ID: H698-LLD-CMU-FNC-2099</w:t>
      </w:r>
    </w:p>
    <w:p w14:paraId="01A8304D" w14:textId="77777777" w:rsidR="009810C9" w:rsidRPr="0046756F" w:rsidRDefault="009810C9" w:rsidP="009810C9">
      <w:pPr>
        <w:rPr>
          <w:rFonts w:cs="Arial"/>
        </w:rPr>
      </w:pPr>
    </w:p>
    <w:p w14:paraId="2C51AF19"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54B7239B"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u8  Bus Address of sinfo to BUS_ADDRESS</w:t>
      </w:r>
    </w:p>
    <w:p w14:paraId="10DDC844"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u8 Data Address Size of sinfo to M_ONE</w:t>
      </w:r>
    </w:p>
    <w:p w14:paraId="2758977F"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u16 Data Size of sinfo to sizeof of a u8buffer</w:t>
      </w:r>
    </w:p>
    <w:p w14:paraId="0CB89EDC"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pu8Buffer of sinfo to a u8buffer</w:t>
      </w:r>
    </w:p>
    <w:p w14:paraId="21B3087C"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pu8 Status of sinfo to reference of b status</w:t>
      </w:r>
    </w:p>
    <w:p w14:paraId="6C59371D"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u8 One Byte of uData Address of sinfo to SECONDS</w:t>
      </w:r>
    </w:p>
    <w:p w14:paraId="35A44AF9"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Call the function SI2Ctransfer with parameter ( reference of sinfo, M_SI2C_RX, reference of pSemTask)</w:t>
      </w:r>
    </w:p>
    <w:p w14:paraId="7ADCFA9C" w14:textId="77777777" w:rsidR="009810C9" w:rsidRPr="0046756F" w:rsidRDefault="009810C9" w:rsidP="009810C9">
      <w:pPr>
        <w:widowControl w:val="0"/>
        <w:autoSpaceDE w:val="0"/>
        <w:autoSpaceDN w:val="0"/>
        <w:adjustRightInd w:val="0"/>
        <w:rPr>
          <w:rFonts w:cs="Arial"/>
        </w:rPr>
      </w:pPr>
    </w:p>
    <w:p w14:paraId="0A872FCE" w14:textId="77777777" w:rsidR="009810C9" w:rsidRPr="0046756F" w:rsidRDefault="00000000" w:rsidP="009810C9">
      <w:pPr>
        <w:rPr>
          <w:rFonts w:cs="Arial"/>
        </w:rPr>
      </w:pPr>
      <w:r>
        <w:rPr>
          <w:rFonts w:cs="Arial"/>
        </w:rPr>
        <w:pict w14:anchorId="0E8AAB96">
          <v:rect id="_x0000_i1756" style="width:0;height:1.5pt" o:hralign="center" o:hrstd="t" o:hr="t" fillcolor="#a0a0a0" stroked="f"/>
        </w:pict>
      </w:r>
    </w:p>
    <w:p w14:paraId="7F41B27F" w14:textId="77777777" w:rsidR="009810C9" w:rsidRPr="0046756F" w:rsidRDefault="009810C9" w:rsidP="009810C9">
      <w:pPr>
        <w:pStyle w:val="Heading5"/>
        <w:rPr>
          <w:rFonts w:ascii="Arial" w:hAnsi="Arial" w:cs="Arial"/>
        </w:rPr>
      </w:pPr>
      <w:bookmarkStart w:id="1469" w:name="_Toc122796093"/>
      <w:bookmarkStart w:id="1470" w:name="_Toc158906143"/>
      <w:r w:rsidRPr="0046756F">
        <w:rPr>
          <w:rFonts w:ascii="Arial" w:hAnsi="Arial" w:cs="Arial"/>
        </w:rPr>
        <w:t>10.14.2.7.2 daucmfrtc-BIntegrityIsGood-LLR-002</w:t>
      </w:r>
      <w:bookmarkEnd w:id="1469"/>
      <w:bookmarkEnd w:id="1470"/>
    </w:p>
    <w:p w14:paraId="1669A8FA" w14:textId="77777777" w:rsidR="009810C9" w:rsidRPr="0046756F" w:rsidRDefault="009810C9" w:rsidP="009810C9">
      <w:pPr>
        <w:rPr>
          <w:rFonts w:cs="Arial"/>
        </w:rPr>
      </w:pPr>
      <w:r w:rsidRPr="0046756F">
        <w:rPr>
          <w:rFonts w:cs="Arial"/>
        </w:rPr>
        <w:t>Requirement ID: H698-LLD-CMU-FNC-2100</w:t>
      </w:r>
    </w:p>
    <w:p w14:paraId="6E843597" w14:textId="77777777" w:rsidR="009810C9" w:rsidRPr="0046756F" w:rsidRDefault="009810C9" w:rsidP="009810C9">
      <w:pPr>
        <w:rPr>
          <w:rFonts w:cs="Arial"/>
        </w:rPr>
      </w:pPr>
    </w:p>
    <w:p w14:paraId="6108D997" w14:textId="77777777" w:rsidR="009810C9" w:rsidRPr="0046756F" w:rsidRDefault="009810C9" w:rsidP="009810C9">
      <w:pPr>
        <w:widowControl w:val="0"/>
        <w:autoSpaceDE w:val="0"/>
        <w:autoSpaceDN w:val="0"/>
        <w:adjustRightInd w:val="0"/>
        <w:rPr>
          <w:rFonts w:cs="Arial"/>
        </w:rPr>
      </w:pPr>
      <w:r w:rsidRPr="0046756F">
        <w:rPr>
          <w:rFonts w:cs="Arial"/>
        </w:rPr>
        <w:t>The function shall return the ( b status AND M_ZERO is equal to (a8 buffer with index as M_ZERO bitwise AND with OSC_STABLE))</w:t>
      </w:r>
    </w:p>
    <w:p w14:paraId="2B9059E3" w14:textId="77777777" w:rsidR="009810C9" w:rsidRPr="0046756F" w:rsidRDefault="009810C9" w:rsidP="009810C9">
      <w:pPr>
        <w:widowControl w:val="0"/>
        <w:autoSpaceDE w:val="0"/>
        <w:autoSpaceDN w:val="0"/>
        <w:adjustRightInd w:val="0"/>
        <w:rPr>
          <w:rFonts w:cs="Arial"/>
        </w:rPr>
      </w:pPr>
    </w:p>
    <w:p w14:paraId="5BD51FBF" w14:textId="77777777" w:rsidR="009810C9" w:rsidRPr="0046756F" w:rsidRDefault="00000000" w:rsidP="009810C9">
      <w:pPr>
        <w:rPr>
          <w:rFonts w:cs="Arial"/>
        </w:rPr>
      </w:pPr>
      <w:r>
        <w:rPr>
          <w:rFonts w:cs="Arial"/>
        </w:rPr>
        <w:pict w14:anchorId="78E54998">
          <v:rect id="_x0000_i1757" style="width:0;height:1.5pt" o:hralign="center" o:hrstd="t" o:hr="t" fillcolor="#a0a0a0" stroked="f"/>
        </w:pict>
      </w:r>
    </w:p>
    <w:p w14:paraId="1A2FCAC4" w14:textId="77777777" w:rsidR="009810C9" w:rsidRPr="0046756F" w:rsidRDefault="009810C9" w:rsidP="009810C9">
      <w:pPr>
        <w:pStyle w:val="Heading3"/>
      </w:pPr>
      <w:bookmarkStart w:id="1471" w:name="_Toc122796094"/>
      <w:bookmarkStart w:id="1472" w:name="_Toc158906144"/>
      <w:r w:rsidRPr="0046756F">
        <w:t>10.14.3 RTCHWInit</w:t>
      </w:r>
      <w:bookmarkEnd w:id="1471"/>
      <w:bookmarkEnd w:id="1472"/>
    </w:p>
    <w:p w14:paraId="368275A7" w14:textId="77777777" w:rsidR="009810C9" w:rsidRPr="0046756F" w:rsidRDefault="009810C9" w:rsidP="009810C9">
      <w:pPr>
        <w:rPr>
          <w:rFonts w:cs="Arial"/>
        </w:rPr>
      </w:pPr>
    </w:p>
    <w:p w14:paraId="45E86734"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Low Level Design Details about CSU RTCHWInit will follow in the sub sections. </w:t>
      </w:r>
    </w:p>
    <w:p w14:paraId="7FCC0011" w14:textId="77777777" w:rsidR="009810C9" w:rsidRPr="0046756F" w:rsidRDefault="009810C9" w:rsidP="009810C9">
      <w:pPr>
        <w:widowControl w:val="0"/>
        <w:autoSpaceDE w:val="0"/>
        <w:autoSpaceDN w:val="0"/>
        <w:adjustRightInd w:val="0"/>
        <w:rPr>
          <w:rFonts w:cs="Arial"/>
        </w:rPr>
      </w:pPr>
    </w:p>
    <w:p w14:paraId="502B85A2" w14:textId="77777777" w:rsidR="009810C9" w:rsidRPr="0046756F" w:rsidRDefault="00000000" w:rsidP="009810C9">
      <w:pPr>
        <w:rPr>
          <w:rFonts w:cs="Arial"/>
        </w:rPr>
      </w:pPr>
      <w:r>
        <w:rPr>
          <w:rFonts w:cs="Arial"/>
        </w:rPr>
        <w:pict w14:anchorId="0F453D97">
          <v:rect id="_x0000_i1758" style="width:0;height:1.5pt" o:hralign="center" o:hrstd="t" o:hr="t" fillcolor="#a0a0a0" stroked="f"/>
        </w:pict>
      </w:r>
    </w:p>
    <w:p w14:paraId="30B282A0" w14:textId="77777777" w:rsidR="009810C9" w:rsidRPr="0046756F" w:rsidRDefault="009810C9" w:rsidP="009810C9">
      <w:pPr>
        <w:pStyle w:val="Heading4"/>
        <w:rPr>
          <w:rFonts w:ascii="Arial" w:hAnsi="Arial" w:cs="Arial"/>
        </w:rPr>
      </w:pPr>
      <w:bookmarkStart w:id="1473" w:name="_Toc122796095"/>
      <w:bookmarkStart w:id="1474" w:name="_Toc158906145"/>
      <w:r w:rsidRPr="0046756F">
        <w:rPr>
          <w:rFonts w:ascii="Arial" w:hAnsi="Arial" w:cs="Arial"/>
        </w:rPr>
        <w:t>10.14.3.1 Brief Description</w:t>
      </w:r>
      <w:bookmarkEnd w:id="1473"/>
      <w:bookmarkEnd w:id="1474"/>
    </w:p>
    <w:p w14:paraId="4B4A07BF" w14:textId="77777777" w:rsidR="009810C9" w:rsidRPr="0046756F" w:rsidRDefault="009810C9" w:rsidP="009810C9">
      <w:pPr>
        <w:rPr>
          <w:rFonts w:cs="Arial"/>
        </w:rPr>
      </w:pPr>
    </w:p>
    <w:p w14:paraId="7217F922" w14:textId="77777777" w:rsidR="009810C9" w:rsidRPr="0046756F" w:rsidRDefault="009810C9" w:rsidP="009810C9">
      <w:pPr>
        <w:widowControl w:val="0"/>
        <w:autoSpaceDE w:val="0"/>
        <w:autoSpaceDN w:val="0"/>
        <w:adjustRightInd w:val="0"/>
        <w:rPr>
          <w:rFonts w:cs="Arial"/>
        </w:rPr>
      </w:pPr>
      <w:r w:rsidRPr="0046756F">
        <w:rPr>
          <w:rFonts w:cs="Arial"/>
        </w:rPr>
        <w:t>The function RTCHWInit checks pbit battery low status and oscillator interrupted status</w:t>
      </w:r>
    </w:p>
    <w:p w14:paraId="1CBD89E3" w14:textId="77777777" w:rsidR="009810C9" w:rsidRPr="0046756F" w:rsidRDefault="00000000" w:rsidP="009810C9">
      <w:pPr>
        <w:rPr>
          <w:rFonts w:cs="Arial"/>
        </w:rPr>
      </w:pPr>
      <w:r>
        <w:rPr>
          <w:rFonts w:cs="Arial"/>
        </w:rPr>
        <w:pict w14:anchorId="6E587696">
          <v:rect id="_x0000_i1759" style="width:0;height:1.5pt" o:hralign="center" o:hrstd="t" o:hr="t" fillcolor="#a0a0a0" stroked="f"/>
        </w:pict>
      </w:r>
    </w:p>
    <w:p w14:paraId="2E5F78BF" w14:textId="77777777" w:rsidR="009810C9" w:rsidRPr="0046756F" w:rsidRDefault="009810C9" w:rsidP="009810C9">
      <w:pPr>
        <w:pStyle w:val="Heading4"/>
        <w:rPr>
          <w:rFonts w:ascii="Arial" w:hAnsi="Arial" w:cs="Arial"/>
        </w:rPr>
      </w:pPr>
      <w:bookmarkStart w:id="1475" w:name="_Toc122796096"/>
      <w:bookmarkStart w:id="1476" w:name="_Toc158906146"/>
      <w:r w:rsidRPr="0046756F">
        <w:rPr>
          <w:rFonts w:ascii="Arial" w:hAnsi="Arial" w:cs="Arial"/>
        </w:rPr>
        <w:t>10.14.3.2 List of HLRs allocated</w:t>
      </w:r>
      <w:bookmarkEnd w:id="1475"/>
      <w:bookmarkEnd w:id="1476"/>
    </w:p>
    <w:p w14:paraId="1FA80278" w14:textId="77777777" w:rsidR="009810C9" w:rsidRPr="0046756F" w:rsidRDefault="009810C9" w:rsidP="009810C9">
      <w:pPr>
        <w:rPr>
          <w:rFonts w:cs="Arial"/>
        </w:rPr>
      </w:pPr>
    </w:p>
    <w:p w14:paraId="0B73693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59868F3" w14:textId="77777777" w:rsidR="009810C9" w:rsidRPr="0046756F" w:rsidRDefault="009810C9" w:rsidP="009810C9">
      <w:pPr>
        <w:widowControl w:val="0"/>
        <w:autoSpaceDE w:val="0"/>
        <w:autoSpaceDN w:val="0"/>
        <w:adjustRightInd w:val="0"/>
        <w:rPr>
          <w:rFonts w:cs="Arial"/>
        </w:rPr>
      </w:pPr>
    </w:p>
    <w:p w14:paraId="22FF29CA" w14:textId="77777777" w:rsidR="009810C9" w:rsidRPr="0046756F" w:rsidRDefault="00000000" w:rsidP="009810C9">
      <w:pPr>
        <w:rPr>
          <w:rFonts w:cs="Arial"/>
        </w:rPr>
      </w:pPr>
      <w:r>
        <w:rPr>
          <w:rFonts w:cs="Arial"/>
        </w:rPr>
        <w:pict w14:anchorId="52CA4330">
          <v:rect id="_x0000_i1760" style="width:0;height:1.5pt" o:hralign="center" o:hrstd="t" o:hr="t" fillcolor="#a0a0a0" stroked="f"/>
        </w:pict>
      </w:r>
    </w:p>
    <w:p w14:paraId="31F2F95C" w14:textId="77777777" w:rsidR="009810C9" w:rsidRPr="0046756F" w:rsidRDefault="009810C9" w:rsidP="009810C9">
      <w:pPr>
        <w:pStyle w:val="Heading4"/>
        <w:rPr>
          <w:rFonts w:ascii="Arial" w:hAnsi="Arial" w:cs="Arial"/>
        </w:rPr>
      </w:pPr>
      <w:bookmarkStart w:id="1477" w:name="_Toc122796097"/>
      <w:bookmarkStart w:id="1478" w:name="_Toc158906147"/>
      <w:r w:rsidRPr="0046756F">
        <w:rPr>
          <w:rFonts w:ascii="Arial" w:hAnsi="Arial" w:cs="Arial"/>
        </w:rPr>
        <w:t>10.14.3.3 List of global variables accessed and modified</w:t>
      </w:r>
      <w:bookmarkEnd w:id="1477"/>
      <w:bookmarkEnd w:id="1478"/>
    </w:p>
    <w:p w14:paraId="51550321" w14:textId="77777777" w:rsidR="009810C9" w:rsidRPr="0046756F" w:rsidRDefault="009810C9" w:rsidP="009810C9">
      <w:pPr>
        <w:rPr>
          <w:rFonts w:cs="Arial"/>
        </w:rPr>
      </w:pPr>
    </w:p>
    <w:p w14:paraId="4565F87B"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73FA6B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8F3B3BA" w14:textId="77777777" w:rsidR="009810C9" w:rsidRPr="0046756F" w:rsidRDefault="009810C9" w:rsidP="009810C9">
      <w:pPr>
        <w:widowControl w:val="0"/>
        <w:autoSpaceDE w:val="0"/>
        <w:autoSpaceDN w:val="0"/>
        <w:adjustRightInd w:val="0"/>
        <w:rPr>
          <w:rFonts w:cs="Arial"/>
        </w:rPr>
      </w:pPr>
    </w:p>
    <w:p w14:paraId="6842D47D" w14:textId="77777777" w:rsidR="009810C9" w:rsidRPr="0046756F" w:rsidRDefault="00000000" w:rsidP="009810C9">
      <w:pPr>
        <w:rPr>
          <w:rFonts w:cs="Arial"/>
        </w:rPr>
      </w:pPr>
      <w:r>
        <w:rPr>
          <w:rFonts w:cs="Arial"/>
        </w:rPr>
        <w:pict w14:anchorId="34807B74">
          <v:rect id="_x0000_i1761" style="width:0;height:1.5pt" o:hralign="center" o:hrstd="t" o:hr="t" fillcolor="#a0a0a0" stroked="f"/>
        </w:pict>
      </w:r>
    </w:p>
    <w:p w14:paraId="66DEAB28" w14:textId="77777777" w:rsidR="009810C9" w:rsidRPr="0046756F" w:rsidRDefault="009810C9" w:rsidP="009810C9">
      <w:pPr>
        <w:pStyle w:val="Heading4"/>
        <w:rPr>
          <w:rFonts w:ascii="Arial" w:hAnsi="Arial" w:cs="Arial"/>
        </w:rPr>
      </w:pPr>
      <w:bookmarkStart w:id="1479" w:name="_Toc122796098"/>
      <w:bookmarkStart w:id="1480" w:name="_Toc158906148"/>
      <w:r w:rsidRPr="0046756F">
        <w:rPr>
          <w:rFonts w:ascii="Arial" w:hAnsi="Arial" w:cs="Arial"/>
        </w:rPr>
        <w:t>10.14.3.4 Parameter list (Input/Output)</w:t>
      </w:r>
      <w:bookmarkEnd w:id="1479"/>
      <w:bookmarkEnd w:id="1480"/>
    </w:p>
    <w:p w14:paraId="0758FF04" w14:textId="77777777" w:rsidR="009810C9" w:rsidRPr="0046756F" w:rsidRDefault="009810C9" w:rsidP="009810C9">
      <w:pPr>
        <w:rPr>
          <w:rFonts w:cs="Arial"/>
        </w:rPr>
      </w:pPr>
    </w:p>
    <w:p w14:paraId="7C3BFBFD" w14:textId="77777777" w:rsidR="009810C9" w:rsidRPr="0046756F" w:rsidRDefault="009810C9" w:rsidP="009810C9">
      <w:pPr>
        <w:widowControl w:val="0"/>
        <w:autoSpaceDE w:val="0"/>
        <w:autoSpaceDN w:val="0"/>
        <w:adjustRightInd w:val="0"/>
        <w:rPr>
          <w:rFonts w:cs="Arial"/>
        </w:rPr>
      </w:pPr>
      <w:r w:rsidRPr="0046756F">
        <w:rPr>
          <w:rFonts w:cs="Arial"/>
        </w:rPr>
        <w:t>Inputs:  T_OS_EVENT *pSemTask - In semaphore task</w:t>
      </w:r>
    </w:p>
    <w:p w14:paraId="243F1A50"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3E13D37" w14:textId="77777777" w:rsidR="009810C9" w:rsidRPr="0046756F" w:rsidRDefault="009810C9" w:rsidP="009810C9">
      <w:pPr>
        <w:widowControl w:val="0"/>
        <w:autoSpaceDE w:val="0"/>
        <w:autoSpaceDN w:val="0"/>
        <w:adjustRightInd w:val="0"/>
        <w:rPr>
          <w:rFonts w:cs="Arial"/>
        </w:rPr>
      </w:pPr>
    </w:p>
    <w:p w14:paraId="12F62BC5" w14:textId="77777777" w:rsidR="009810C9" w:rsidRPr="0046756F" w:rsidRDefault="00000000" w:rsidP="009810C9">
      <w:pPr>
        <w:rPr>
          <w:rFonts w:cs="Arial"/>
        </w:rPr>
      </w:pPr>
      <w:r>
        <w:rPr>
          <w:rFonts w:cs="Arial"/>
        </w:rPr>
        <w:pict w14:anchorId="400CE403">
          <v:rect id="_x0000_i1762" style="width:0;height:1.5pt" o:hralign="center" o:hrstd="t" o:hr="t" fillcolor="#a0a0a0" stroked="f"/>
        </w:pict>
      </w:r>
    </w:p>
    <w:p w14:paraId="08F9CE4E" w14:textId="77777777" w:rsidR="009810C9" w:rsidRPr="0046756F" w:rsidRDefault="009810C9" w:rsidP="009810C9">
      <w:pPr>
        <w:pStyle w:val="Heading4"/>
        <w:rPr>
          <w:rFonts w:ascii="Arial" w:hAnsi="Arial" w:cs="Arial"/>
        </w:rPr>
      </w:pPr>
      <w:bookmarkStart w:id="1481" w:name="_Toc122796099"/>
      <w:bookmarkStart w:id="1482" w:name="_Toc158906149"/>
      <w:r w:rsidRPr="0046756F">
        <w:rPr>
          <w:rFonts w:ascii="Arial" w:hAnsi="Arial" w:cs="Arial"/>
        </w:rPr>
        <w:t>10.14.3.5 Return Value</w:t>
      </w:r>
      <w:bookmarkEnd w:id="1481"/>
      <w:bookmarkEnd w:id="1482"/>
    </w:p>
    <w:p w14:paraId="726C407A" w14:textId="77777777" w:rsidR="009810C9" w:rsidRPr="0046756F" w:rsidRDefault="009810C9" w:rsidP="009810C9">
      <w:pPr>
        <w:rPr>
          <w:rFonts w:cs="Arial"/>
        </w:rPr>
      </w:pPr>
    </w:p>
    <w:p w14:paraId="3DF286BA" w14:textId="77777777" w:rsidR="009810C9" w:rsidRPr="0046756F" w:rsidRDefault="009810C9" w:rsidP="009810C9">
      <w:pPr>
        <w:widowControl w:val="0"/>
        <w:autoSpaceDE w:val="0"/>
        <w:autoSpaceDN w:val="0"/>
        <w:adjustRightInd w:val="0"/>
        <w:rPr>
          <w:rFonts w:cs="Arial"/>
        </w:rPr>
      </w:pPr>
      <w:r w:rsidRPr="0046756F">
        <w:rPr>
          <w:rFonts w:cs="Arial"/>
        </w:rPr>
        <w:t>None</w:t>
      </w:r>
    </w:p>
    <w:p w14:paraId="1C275188" w14:textId="77777777" w:rsidR="009810C9" w:rsidRPr="0046756F" w:rsidRDefault="00000000" w:rsidP="009810C9">
      <w:pPr>
        <w:rPr>
          <w:rFonts w:cs="Arial"/>
        </w:rPr>
      </w:pPr>
      <w:r>
        <w:rPr>
          <w:rFonts w:cs="Arial"/>
        </w:rPr>
        <w:pict w14:anchorId="49941CE2">
          <v:rect id="_x0000_i1763" style="width:0;height:1.5pt" o:hralign="center" o:hrstd="t" o:hr="t" fillcolor="#a0a0a0" stroked="f"/>
        </w:pict>
      </w:r>
    </w:p>
    <w:p w14:paraId="2B6F9E95" w14:textId="77777777" w:rsidR="009810C9" w:rsidRPr="0046756F" w:rsidRDefault="009810C9" w:rsidP="009810C9">
      <w:pPr>
        <w:pStyle w:val="Heading4"/>
        <w:rPr>
          <w:rFonts w:ascii="Arial" w:hAnsi="Arial" w:cs="Arial"/>
        </w:rPr>
      </w:pPr>
      <w:bookmarkStart w:id="1483" w:name="_Toc122796100"/>
      <w:bookmarkStart w:id="1484" w:name="_Toc158906150"/>
      <w:r w:rsidRPr="0046756F">
        <w:rPr>
          <w:rFonts w:ascii="Arial" w:hAnsi="Arial" w:cs="Arial"/>
        </w:rPr>
        <w:t>10.14.3.6 Other CSUs called by this CSU</w:t>
      </w:r>
      <w:bookmarkEnd w:id="1483"/>
      <w:bookmarkEnd w:id="1484"/>
    </w:p>
    <w:p w14:paraId="74237B3D" w14:textId="77777777" w:rsidR="009810C9" w:rsidRPr="0046756F" w:rsidRDefault="009810C9" w:rsidP="009810C9">
      <w:pPr>
        <w:rPr>
          <w:rFonts w:cs="Arial"/>
        </w:rPr>
      </w:pPr>
    </w:p>
    <w:p w14:paraId="103BCD72" w14:textId="77777777" w:rsidR="009810C9" w:rsidRPr="0046756F" w:rsidRDefault="009810C9" w:rsidP="009810C9">
      <w:pPr>
        <w:widowControl w:val="0"/>
        <w:autoSpaceDE w:val="0"/>
        <w:autoSpaceDN w:val="0"/>
        <w:adjustRightInd w:val="0"/>
        <w:rPr>
          <w:rFonts w:cs="Arial"/>
          <w:sz w:val="17"/>
          <w:szCs w:val="17"/>
        </w:rPr>
      </w:pPr>
      <w:r w:rsidRPr="0046756F">
        <w:rPr>
          <w:rFonts w:cs="Arial"/>
        </w:rPr>
        <w:t>BBatteryLevelIsGood</w:t>
      </w:r>
      <w:r w:rsidRPr="0046756F">
        <w:rPr>
          <w:rFonts w:cs="Arial"/>
        </w:rPr>
        <w:br/>
        <w:t>BIntegrityIsGood</w:t>
      </w:r>
    </w:p>
    <w:p w14:paraId="614552AC" w14:textId="77777777" w:rsidR="009810C9" w:rsidRPr="0046756F" w:rsidRDefault="009810C9" w:rsidP="009810C9">
      <w:pPr>
        <w:widowControl w:val="0"/>
        <w:autoSpaceDE w:val="0"/>
        <w:autoSpaceDN w:val="0"/>
        <w:adjustRightInd w:val="0"/>
        <w:rPr>
          <w:rFonts w:cs="Arial"/>
        </w:rPr>
      </w:pPr>
    </w:p>
    <w:p w14:paraId="3B817C88" w14:textId="77777777" w:rsidR="009810C9" w:rsidRPr="0046756F" w:rsidRDefault="00000000" w:rsidP="009810C9">
      <w:pPr>
        <w:rPr>
          <w:rFonts w:cs="Arial"/>
        </w:rPr>
      </w:pPr>
      <w:r>
        <w:rPr>
          <w:rFonts w:cs="Arial"/>
        </w:rPr>
        <w:pict w14:anchorId="5224E31E">
          <v:rect id="_x0000_i1764" style="width:0;height:1.5pt" o:hralign="center" o:hrstd="t" o:hr="t" fillcolor="#a0a0a0" stroked="f"/>
        </w:pict>
      </w:r>
    </w:p>
    <w:p w14:paraId="71934465" w14:textId="77777777" w:rsidR="009810C9" w:rsidRPr="0046756F" w:rsidRDefault="009810C9" w:rsidP="009810C9">
      <w:pPr>
        <w:pStyle w:val="Heading4"/>
        <w:rPr>
          <w:rFonts w:ascii="Arial" w:hAnsi="Arial" w:cs="Arial"/>
        </w:rPr>
      </w:pPr>
      <w:bookmarkStart w:id="1485" w:name="_Toc122796101"/>
      <w:bookmarkStart w:id="1486" w:name="_Toc158906151"/>
      <w:r w:rsidRPr="0046756F">
        <w:rPr>
          <w:rFonts w:ascii="Arial" w:hAnsi="Arial" w:cs="Arial"/>
        </w:rPr>
        <w:t>10.14.3.7 Description of list of LLRs allocated</w:t>
      </w:r>
      <w:bookmarkEnd w:id="1485"/>
      <w:bookmarkEnd w:id="1486"/>
    </w:p>
    <w:p w14:paraId="39B3D279" w14:textId="77777777" w:rsidR="009810C9" w:rsidRPr="0046756F" w:rsidRDefault="009810C9" w:rsidP="009810C9">
      <w:pPr>
        <w:rPr>
          <w:rFonts w:cs="Arial"/>
        </w:rPr>
      </w:pPr>
    </w:p>
    <w:p w14:paraId="429E487E"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RTCHWInit.</w:t>
      </w:r>
    </w:p>
    <w:p w14:paraId="4D4FF020" w14:textId="77777777" w:rsidR="009810C9" w:rsidRPr="0046756F" w:rsidRDefault="00000000" w:rsidP="009810C9">
      <w:pPr>
        <w:rPr>
          <w:rFonts w:cs="Arial"/>
        </w:rPr>
      </w:pPr>
      <w:r>
        <w:rPr>
          <w:rFonts w:cs="Arial"/>
        </w:rPr>
        <w:pict w14:anchorId="6C29C7A5">
          <v:rect id="_x0000_i1765" style="width:0;height:1.5pt" o:hralign="center" o:hrstd="t" o:hr="t" fillcolor="#a0a0a0" stroked="f"/>
        </w:pict>
      </w:r>
    </w:p>
    <w:p w14:paraId="0EBBDA1D" w14:textId="77777777" w:rsidR="009810C9" w:rsidRPr="0046756F" w:rsidRDefault="009810C9" w:rsidP="009810C9">
      <w:pPr>
        <w:pStyle w:val="Heading5"/>
        <w:rPr>
          <w:rFonts w:ascii="Arial" w:hAnsi="Arial" w:cs="Arial"/>
        </w:rPr>
      </w:pPr>
      <w:bookmarkStart w:id="1487" w:name="_Toc122796102"/>
      <w:bookmarkStart w:id="1488" w:name="_Toc158906152"/>
      <w:r w:rsidRPr="0046756F">
        <w:rPr>
          <w:rFonts w:ascii="Arial" w:hAnsi="Arial" w:cs="Arial"/>
        </w:rPr>
        <w:t>10.14.3.7.1 daucmfrtc-RTCHWInit-LLR-001</w:t>
      </w:r>
      <w:bookmarkEnd w:id="1487"/>
      <w:bookmarkEnd w:id="1488"/>
    </w:p>
    <w:p w14:paraId="57AB3FE2" w14:textId="77777777" w:rsidR="009810C9" w:rsidRPr="0046756F" w:rsidRDefault="009810C9" w:rsidP="009810C9">
      <w:pPr>
        <w:rPr>
          <w:rFonts w:cs="Arial"/>
        </w:rPr>
      </w:pPr>
      <w:r w:rsidRPr="0046756F">
        <w:rPr>
          <w:rFonts w:cs="Arial"/>
        </w:rPr>
        <w:t>Requirement ID: H698-LLD-CMU-FNC-2109</w:t>
      </w:r>
    </w:p>
    <w:p w14:paraId="5FBEA787" w14:textId="77777777" w:rsidR="009810C9" w:rsidRPr="0046756F" w:rsidRDefault="009810C9" w:rsidP="009810C9">
      <w:pPr>
        <w:rPr>
          <w:rFonts w:cs="Arial"/>
        </w:rPr>
      </w:pPr>
    </w:p>
    <w:p w14:paraId="302DCB7F"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67E49EBA" w14:textId="77777777" w:rsidR="009810C9" w:rsidRPr="0046756F" w:rsidRDefault="009810C9" w:rsidP="009810C9">
      <w:pPr>
        <w:widowControl w:val="0"/>
        <w:autoSpaceDE w:val="0"/>
        <w:autoSpaceDN w:val="0"/>
        <w:adjustRightInd w:val="0"/>
        <w:spacing w:line="252" w:lineRule="auto"/>
        <w:rPr>
          <w:rFonts w:cs="Arial"/>
        </w:rPr>
      </w:pPr>
      <w:r w:rsidRPr="0046756F">
        <w:rPr>
          <w:rFonts w:cs="Arial"/>
        </w:rPr>
        <w:t>a)Set the dereference of pbit to address of power on of Bit_status</w:t>
      </w:r>
    </w:p>
    <w:p w14:paraId="48AA2C5F" w14:textId="77777777" w:rsidR="009810C9" w:rsidRPr="0046756F" w:rsidRDefault="009810C9" w:rsidP="009810C9">
      <w:pPr>
        <w:widowControl w:val="0"/>
        <w:autoSpaceDE w:val="0"/>
        <w:autoSpaceDN w:val="0"/>
        <w:adjustRightInd w:val="0"/>
        <w:spacing w:line="252" w:lineRule="auto"/>
        <w:rPr>
          <w:rFonts w:cs="Arial"/>
        </w:rPr>
      </w:pPr>
      <w:r w:rsidRPr="0046756F">
        <w:rPr>
          <w:rFonts w:cs="Arial"/>
        </w:rPr>
        <w:t>b) Set the b_rtc_battery_low of bitwise_status of pbit to FALSE equal to the function BbatteryLevelIsGood with parameter pSemTask.</w:t>
      </w:r>
    </w:p>
    <w:p w14:paraId="43751A71" w14:textId="77777777" w:rsidR="009810C9" w:rsidRPr="0046756F" w:rsidRDefault="009810C9" w:rsidP="009810C9">
      <w:pPr>
        <w:widowControl w:val="0"/>
        <w:autoSpaceDE w:val="0"/>
        <w:autoSpaceDN w:val="0"/>
        <w:adjustRightInd w:val="0"/>
        <w:spacing w:line="252" w:lineRule="auto"/>
        <w:rPr>
          <w:rFonts w:cs="Arial"/>
        </w:rPr>
      </w:pPr>
      <w:r w:rsidRPr="0046756F">
        <w:rPr>
          <w:rFonts w:cs="Arial"/>
        </w:rPr>
        <w:t>c) Set the b_rtc_oscillator_interrupted of bitwise_status of pbit to FALSE equal to the function BIntegrityIsGood with parameter pSemTask</w:t>
      </w:r>
    </w:p>
    <w:p w14:paraId="7E844A65" w14:textId="77777777" w:rsidR="009810C9" w:rsidRPr="0046756F" w:rsidRDefault="009810C9" w:rsidP="009810C9">
      <w:pPr>
        <w:widowControl w:val="0"/>
        <w:autoSpaceDE w:val="0"/>
        <w:autoSpaceDN w:val="0"/>
        <w:adjustRightInd w:val="0"/>
        <w:rPr>
          <w:rFonts w:cs="Arial"/>
        </w:rPr>
      </w:pPr>
    </w:p>
    <w:p w14:paraId="342713BB" w14:textId="77777777" w:rsidR="009810C9" w:rsidRPr="0046756F" w:rsidRDefault="00000000" w:rsidP="009810C9">
      <w:pPr>
        <w:rPr>
          <w:rFonts w:cs="Arial"/>
        </w:rPr>
      </w:pPr>
      <w:r>
        <w:rPr>
          <w:rFonts w:cs="Arial"/>
        </w:rPr>
        <w:pict w14:anchorId="19DCE54D">
          <v:rect id="_x0000_i1766" style="width:0;height:1.5pt" o:hralign="center" o:hrstd="t" o:hr="t" fillcolor="#a0a0a0" stroked="f"/>
        </w:pict>
      </w:r>
    </w:p>
    <w:p w14:paraId="5A2CBD55" w14:textId="77777777" w:rsidR="009810C9" w:rsidRPr="0046756F" w:rsidRDefault="009810C9" w:rsidP="009810C9">
      <w:pPr>
        <w:pStyle w:val="Heading2"/>
      </w:pPr>
      <w:bookmarkStart w:id="1489" w:name="_Toc122796103"/>
      <w:bookmarkStart w:id="1490" w:name="_Toc158906153"/>
      <w:r w:rsidRPr="0046756F">
        <w:t>10.15 daucmfsi2c</w:t>
      </w:r>
      <w:bookmarkEnd w:id="1489"/>
      <w:bookmarkEnd w:id="1490"/>
    </w:p>
    <w:p w14:paraId="01683BE7" w14:textId="77777777" w:rsidR="009810C9" w:rsidRPr="0046756F" w:rsidRDefault="009810C9" w:rsidP="009810C9">
      <w:pPr>
        <w:rPr>
          <w:rFonts w:cs="Arial"/>
        </w:rPr>
      </w:pPr>
    </w:p>
    <w:p w14:paraId="16CEAE1D" w14:textId="77777777" w:rsidR="009810C9" w:rsidRPr="0046756F" w:rsidRDefault="009810C9" w:rsidP="009810C9">
      <w:pPr>
        <w:autoSpaceDE w:val="0"/>
        <w:autoSpaceDN w:val="0"/>
        <w:adjustRightInd w:val="0"/>
        <w:spacing w:line="252" w:lineRule="auto"/>
        <w:rPr>
          <w:rFonts w:cs="Arial"/>
        </w:rPr>
      </w:pPr>
      <w:r w:rsidRPr="0046756F">
        <w:rPr>
          <w:rFonts w:cs="Arial"/>
        </w:rPr>
        <w:t>This module controls the SI2C bus connection</w:t>
      </w:r>
    </w:p>
    <w:p w14:paraId="11FA53EC" w14:textId="77777777" w:rsidR="009810C9" w:rsidRPr="0046756F" w:rsidRDefault="00000000" w:rsidP="009810C9">
      <w:pPr>
        <w:rPr>
          <w:rFonts w:cs="Arial"/>
        </w:rPr>
      </w:pPr>
      <w:r>
        <w:rPr>
          <w:rFonts w:cs="Arial"/>
        </w:rPr>
        <w:pict w14:anchorId="4A55853A">
          <v:rect id="_x0000_i1767" style="width:0;height:1.5pt" o:hralign="center" o:hrstd="t" o:hr="t" fillcolor="#a0a0a0" stroked="f"/>
        </w:pict>
      </w:r>
    </w:p>
    <w:p w14:paraId="4B724B5B" w14:textId="77777777" w:rsidR="009810C9" w:rsidRPr="0046756F" w:rsidRDefault="009810C9" w:rsidP="009810C9">
      <w:pPr>
        <w:pStyle w:val="Heading3"/>
      </w:pPr>
      <w:bookmarkStart w:id="1491" w:name="_Toc122796104"/>
      <w:bookmarkStart w:id="1492" w:name="_Toc158906154"/>
      <w:r w:rsidRPr="0046756F">
        <w:t>10.15.1 SI2CTransfer</w:t>
      </w:r>
      <w:bookmarkEnd w:id="1491"/>
      <w:bookmarkEnd w:id="1492"/>
    </w:p>
    <w:p w14:paraId="7AC1B03E" w14:textId="77777777" w:rsidR="009810C9" w:rsidRPr="0046756F" w:rsidRDefault="009810C9" w:rsidP="009810C9">
      <w:pPr>
        <w:rPr>
          <w:rFonts w:cs="Arial"/>
        </w:rPr>
      </w:pPr>
    </w:p>
    <w:p w14:paraId="73933C4C" w14:textId="77777777" w:rsidR="009810C9" w:rsidRPr="0046756F" w:rsidRDefault="009810C9" w:rsidP="009810C9">
      <w:pPr>
        <w:widowControl w:val="0"/>
        <w:autoSpaceDE w:val="0"/>
        <w:autoSpaceDN w:val="0"/>
        <w:adjustRightInd w:val="0"/>
        <w:rPr>
          <w:rFonts w:cs="Arial"/>
        </w:rPr>
      </w:pPr>
      <w:r w:rsidRPr="0046756F">
        <w:rPr>
          <w:rFonts w:cs="Arial"/>
        </w:rPr>
        <w:t>Low Level Design Details about SI2CTransfer will follow in the sub sections.</w:t>
      </w:r>
    </w:p>
    <w:p w14:paraId="727D2086" w14:textId="77777777" w:rsidR="009810C9" w:rsidRPr="0046756F" w:rsidRDefault="00000000" w:rsidP="009810C9">
      <w:pPr>
        <w:rPr>
          <w:rFonts w:cs="Arial"/>
        </w:rPr>
      </w:pPr>
      <w:r>
        <w:rPr>
          <w:rFonts w:cs="Arial"/>
        </w:rPr>
        <w:pict w14:anchorId="4DE4DC22">
          <v:rect id="_x0000_i1768" style="width:0;height:1.5pt" o:hralign="center" o:hrstd="t" o:hr="t" fillcolor="#a0a0a0" stroked="f"/>
        </w:pict>
      </w:r>
    </w:p>
    <w:p w14:paraId="4555AAB1" w14:textId="77777777" w:rsidR="009810C9" w:rsidRPr="0046756F" w:rsidRDefault="009810C9" w:rsidP="009810C9">
      <w:pPr>
        <w:pStyle w:val="Heading4"/>
        <w:rPr>
          <w:rFonts w:ascii="Arial" w:hAnsi="Arial" w:cs="Arial"/>
        </w:rPr>
      </w:pPr>
      <w:bookmarkStart w:id="1493" w:name="_Toc122796105"/>
      <w:bookmarkStart w:id="1494" w:name="_Toc158906155"/>
      <w:r w:rsidRPr="0046756F">
        <w:rPr>
          <w:rFonts w:ascii="Arial" w:hAnsi="Arial" w:cs="Arial"/>
        </w:rPr>
        <w:t>10.15.1.1 Brief Description</w:t>
      </w:r>
      <w:bookmarkEnd w:id="1493"/>
      <w:bookmarkEnd w:id="1494"/>
    </w:p>
    <w:p w14:paraId="02822571" w14:textId="77777777" w:rsidR="009810C9" w:rsidRPr="0046756F" w:rsidRDefault="009810C9" w:rsidP="009810C9">
      <w:pPr>
        <w:rPr>
          <w:rFonts w:cs="Arial"/>
        </w:rPr>
      </w:pPr>
    </w:p>
    <w:p w14:paraId="55E30B0F" w14:textId="77777777" w:rsidR="009810C9" w:rsidRPr="0046756F" w:rsidRDefault="009810C9" w:rsidP="009810C9">
      <w:pPr>
        <w:autoSpaceDE w:val="0"/>
        <w:autoSpaceDN w:val="0"/>
        <w:adjustRightInd w:val="0"/>
        <w:spacing w:line="252" w:lineRule="auto"/>
        <w:rPr>
          <w:rFonts w:cs="Arial"/>
        </w:rPr>
      </w:pPr>
      <w:r w:rsidRPr="0046756F">
        <w:rPr>
          <w:rFonts w:cs="Arial"/>
        </w:rPr>
        <w:t>SI2CTransfer function transfers data across the SI2C bus.</w:t>
      </w:r>
    </w:p>
    <w:p w14:paraId="022C2256" w14:textId="77777777" w:rsidR="009810C9" w:rsidRPr="0046756F" w:rsidRDefault="00000000" w:rsidP="009810C9">
      <w:pPr>
        <w:rPr>
          <w:rFonts w:cs="Arial"/>
        </w:rPr>
      </w:pPr>
      <w:r>
        <w:rPr>
          <w:rFonts w:cs="Arial"/>
        </w:rPr>
        <w:pict w14:anchorId="5FDDEAED">
          <v:rect id="_x0000_i1769" style="width:0;height:1.5pt" o:hralign="center" o:hrstd="t" o:hr="t" fillcolor="#a0a0a0" stroked="f"/>
        </w:pict>
      </w:r>
    </w:p>
    <w:p w14:paraId="722DE63A" w14:textId="77777777" w:rsidR="009810C9" w:rsidRPr="0046756F" w:rsidRDefault="009810C9" w:rsidP="009810C9">
      <w:pPr>
        <w:pStyle w:val="Heading4"/>
        <w:rPr>
          <w:rFonts w:ascii="Arial" w:hAnsi="Arial" w:cs="Arial"/>
        </w:rPr>
      </w:pPr>
      <w:bookmarkStart w:id="1495" w:name="_Toc122796106"/>
      <w:bookmarkStart w:id="1496" w:name="_Toc158906156"/>
      <w:r w:rsidRPr="0046756F">
        <w:rPr>
          <w:rFonts w:ascii="Arial" w:hAnsi="Arial" w:cs="Arial"/>
        </w:rPr>
        <w:t>10.15.1.2 List of HLRs allocated</w:t>
      </w:r>
      <w:bookmarkEnd w:id="1495"/>
      <w:bookmarkEnd w:id="1496"/>
    </w:p>
    <w:p w14:paraId="65E6269F" w14:textId="77777777" w:rsidR="009810C9" w:rsidRPr="0046756F" w:rsidRDefault="009810C9" w:rsidP="009810C9">
      <w:pPr>
        <w:rPr>
          <w:rFonts w:cs="Arial"/>
        </w:rPr>
      </w:pPr>
    </w:p>
    <w:p w14:paraId="496493BA"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SRS/SAD(H698-003-012-CMU).</w:t>
      </w:r>
    </w:p>
    <w:p w14:paraId="32842AFA" w14:textId="77777777" w:rsidR="009810C9" w:rsidRPr="0046756F" w:rsidRDefault="009810C9" w:rsidP="009810C9">
      <w:pPr>
        <w:widowControl w:val="0"/>
        <w:autoSpaceDE w:val="0"/>
        <w:autoSpaceDN w:val="0"/>
        <w:adjustRightInd w:val="0"/>
        <w:rPr>
          <w:rFonts w:cs="Arial"/>
        </w:rPr>
      </w:pPr>
    </w:p>
    <w:p w14:paraId="13717B96" w14:textId="77777777" w:rsidR="009810C9" w:rsidRPr="0046756F" w:rsidRDefault="00000000" w:rsidP="009810C9">
      <w:pPr>
        <w:rPr>
          <w:rFonts w:cs="Arial"/>
        </w:rPr>
      </w:pPr>
      <w:r>
        <w:rPr>
          <w:rFonts w:cs="Arial"/>
        </w:rPr>
        <w:pict w14:anchorId="5F8A797C">
          <v:rect id="_x0000_i1770" style="width:0;height:1.5pt" o:hralign="center" o:hrstd="t" o:hr="t" fillcolor="#a0a0a0" stroked="f"/>
        </w:pict>
      </w:r>
    </w:p>
    <w:p w14:paraId="039ED6E7" w14:textId="77777777" w:rsidR="009810C9" w:rsidRPr="0046756F" w:rsidRDefault="009810C9" w:rsidP="009810C9">
      <w:pPr>
        <w:pStyle w:val="Heading4"/>
        <w:rPr>
          <w:rFonts w:ascii="Arial" w:hAnsi="Arial" w:cs="Arial"/>
        </w:rPr>
      </w:pPr>
      <w:bookmarkStart w:id="1497" w:name="_Toc122796107"/>
      <w:bookmarkStart w:id="1498" w:name="_Toc158906157"/>
      <w:r w:rsidRPr="0046756F">
        <w:rPr>
          <w:rFonts w:ascii="Arial" w:hAnsi="Arial" w:cs="Arial"/>
        </w:rPr>
        <w:t>10.15.1.3 List of global variables accessed and modified</w:t>
      </w:r>
      <w:bookmarkEnd w:id="1497"/>
      <w:bookmarkEnd w:id="1498"/>
    </w:p>
    <w:p w14:paraId="7FA7123D" w14:textId="77777777" w:rsidR="009810C9" w:rsidRPr="0046756F" w:rsidRDefault="009810C9" w:rsidP="009810C9">
      <w:pPr>
        <w:rPr>
          <w:rFonts w:cs="Arial"/>
        </w:rPr>
      </w:pPr>
    </w:p>
    <w:p w14:paraId="4773A273"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A2BEC05" w14:textId="77777777" w:rsidR="009810C9" w:rsidRPr="0046756F" w:rsidRDefault="009810C9" w:rsidP="009810C9">
      <w:pPr>
        <w:widowControl w:val="0"/>
        <w:autoSpaceDE w:val="0"/>
        <w:autoSpaceDN w:val="0"/>
        <w:adjustRightInd w:val="0"/>
        <w:rPr>
          <w:rFonts w:cs="Arial"/>
        </w:rPr>
      </w:pPr>
      <w:r w:rsidRPr="0046756F">
        <w:rPr>
          <w:rFonts w:cs="Arial"/>
        </w:rPr>
        <w:t>Modified: None</w:t>
      </w:r>
    </w:p>
    <w:p w14:paraId="420A5847" w14:textId="77777777" w:rsidR="009810C9" w:rsidRPr="0046756F" w:rsidRDefault="00000000" w:rsidP="009810C9">
      <w:pPr>
        <w:rPr>
          <w:rFonts w:cs="Arial"/>
        </w:rPr>
      </w:pPr>
      <w:r>
        <w:rPr>
          <w:rFonts w:cs="Arial"/>
        </w:rPr>
        <w:pict w14:anchorId="5E637FC2">
          <v:rect id="_x0000_i1771" style="width:0;height:1.5pt" o:hralign="center" o:hrstd="t" o:hr="t" fillcolor="#a0a0a0" stroked="f"/>
        </w:pict>
      </w:r>
    </w:p>
    <w:p w14:paraId="21E97B2E" w14:textId="77777777" w:rsidR="009810C9" w:rsidRPr="0046756F" w:rsidRDefault="009810C9" w:rsidP="009810C9">
      <w:pPr>
        <w:pStyle w:val="Heading4"/>
        <w:rPr>
          <w:rFonts w:ascii="Arial" w:hAnsi="Arial" w:cs="Arial"/>
        </w:rPr>
      </w:pPr>
      <w:bookmarkStart w:id="1499" w:name="_Toc122796108"/>
      <w:bookmarkStart w:id="1500" w:name="_Toc158906158"/>
      <w:r w:rsidRPr="0046756F">
        <w:rPr>
          <w:rFonts w:ascii="Arial" w:hAnsi="Arial" w:cs="Arial"/>
        </w:rPr>
        <w:t>10.15.1.4 Parameter list (Input/Output)</w:t>
      </w:r>
      <w:bookmarkEnd w:id="1499"/>
      <w:bookmarkEnd w:id="1500"/>
    </w:p>
    <w:p w14:paraId="15274FF5" w14:textId="77777777" w:rsidR="009810C9" w:rsidRPr="0046756F" w:rsidRDefault="009810C9" w:rsidP="009810C9">
      <w:pPr>
        <w:rPr>
          <w:rFonts w:cs="Arial"/>
        </w:rPr>
      </w:pPr>
    </w:p>
    <w:p w14:paraId="20331EFB" w14:textId="77777777" w:rsidR="009810C9" w:rsidRPr="0046756F" w:rsidRDefault="009810C9" w:rsidP="009810C9">
      <w:pPr>
        <w:widowControl w:val="0"/>
        <w:autoSpaceDE w:val="0"/>
        <w:autoSpaceDN w:val="0"/>
        <w:adjustRightInd w:val="0"/>
        <w:rPr>
          <w:rFonts w:cs="Arial"/>
        </w:rPr>
      </w:pPr>
      <w:r w:rsidRPr="0046756F">
        <w:rPr>
          <w:rFonts w:cs="Arial"/>
        </w:rPr>
        <w:t>Input:               T_SI2C_INFO *ps_Si2c_Info</w:t>
      </w:r>
    </w:p>
    <w:p w14:paraId="643846C4" w14:textId="77777777" w:rsidR="009810C9" w:rsidRPr="0046756F" w:rsidRDefault="009810C9" w:rsidP="009810C9">
      <w:pPr>
        <w:widowControl w:val="0"/>
        <w:autoSpaceDE w:val="0"/>
        <w:autoSpaceDN w:val="0"/>
        <w:adjustRightInd w:val="0"/>
        <w:rPr>
          <w:rFonts w:cs="Arial"/>
        </w:rPr>
      </w:pPr>
      <w:r w:rsidRPr="0046756F">
        <w:rPr>
          <w:rFonts w:cs="Arial"/>
        </w:rPr>
        <w:tab/>
      </w:r>
      <w:r w:rsidRPr="0046756F">
        <w:rPr>
          <w:rFonts w:cs="Arial"/>
        </w:rPr>
        <w:tab/>
        <w:t>T_UINT8 u8_Tx_Rx</w:t>
      </w:r>
    </w:p>
    <w:p w14:paraId="5DFFC743" w14:textId="77777777" w:rsidR="009810C9" w:rsidRPr="0046756F" w:rsidRDefault="009810C9" w:rsidP="009810C9">
      <w:pPr>
        <w:widowControl w:val="0"/>
        <w:autoSpaceDE w:val="0"/>
        <w:autoSpaceDN w:val="0"/>
        <w:adjustRightInd w:val="0"/>
        <w:rPr>
          <w:rFonts w:cs="Arial"/>
        </w:rPr>
      </w:pPr>
      <w:r w:rsidRPr="0046756F">
        <w:rPr>
          <w:rFonts w:cs="Arial"/>
        </w:rPr>
        <w:tab/>
      </w:r>
      <w:r w:rsidRPr="0046756F">
        <w:rPr>
          <w:rFonts w:cs="Arial"/>
        </w:rPr>
        <w:tab/>
        <w:t>T_OS_EVENT **pps_Sem</w:t>
      </w:r>
    </w:p>
    <w:p w14:paraId="388C2B0F" w14:textId="77777777" w:rsidR="009810C9" w:rsidRPr="0046756F" w:rsidRDefault="009810C9" w:rsidP="009810C9">
      <w:pPr>
        <w:widowControl w:val="0"/>
        <w:autoSpaceDE w:val="0"/>
        <w:autoSpaceDN w:val="0"/>
        <w:adjustRightInd w:val="0"/>
        <w:rPr>
          <w:rFonts w:cs="Arial"/>
        </w:rPr>
      </w:pPr>
      <w:r w:rsidRPr="0046756F">
        <w:rPr>
          <w:rFonts w:cs="Arial"/>
        </w:rPr>
        <w:t>Output:             None</w:t>
      </w:r>
    </w:p>
    <w:p w14:paraId="745CB07E" w14:textId="77777777" w:rsidR="009810C9" w:rsidRPr="0046756F" w:rsidRDefault="009810C9" w:rsidP="009810C9">
      <w:pPr>
        <w:widowControl w:val="0"/>
        <w:autoSpaceDE w:val="0"/>
        <w:autoSpaceDN w:val="0"/>
        <w:adjustRightInd w:val="0"/>
        <w:rPr>
          <w:rFonts w:cs="Arial"/>
        </w:rPr>
      </w:pPr>
    </w:p>
    <w:p w14:paraId="22EBCE02" w14:textId="77777777" w:rsidR="009810C9" w:rsidRPr="0046756F" w:rsidRDefault="00000000" w:rsidP="009810C9">
      <w:pPr>
        <w:rPr>
          <w:rFonts w:cs="Arial"/>
        </w:rPr>
      </w:pPr>
      <w:r>
        <w:rPr>
          <w:rFonts w:cs="Arial"/>
        </w:rPr>
        <w:pict w14:anchorId="2A291D07">
          <v:rect id="_x0000_i1772" style="width:0;height:1.5pt" o:hralign="center" o:hrstd="t" o:hr="t" fillcolor="#a0a0a0" stroked="f"/>
        </w:pict>
      </w:r>
    </w:p>
    <w:p w14:paraId="4B4ADC7F" w14:textId="77777777" w:rsidR="009810C9" w:rsidRPr="0046756F" w:rsidRDefault="009810C9" w:rsidP="009810C9">
      <w:pPr>
        <w:pStyle w:val="Heading4"/>
        <w:rPr>
          <w:rFonts w:ascii="Arial" w:hAnsi="Arial" w:cs="Arial"/>
        </w:rPr>
      </w:pPr>
      <w:bookmarkStart w:id="1501" w:name="_Toc122796109"/>
      <w:bookmarkStart w:id="1502" w:name="_Toc158906159"/>
      <w:r w:rsidRPr="0046756F">
        <w:rPr>
          <w:rFonts w:ascii="Arial" w:hAnsi="Arial" w:cs="Arial"/>
        </w:rPr>
        <w:t>10.15.1.5 Return Value</w:t>
      </w:r>
      <w:bookmarkEnd w:id="1501"/>
      <w:bookmarkEnd w:id="1502"/>
    </w:p>
    <w:p w14:paraId="11F9CFB4" w14:textId="77777777" w:rsidR="009810C9" w:rsidRPr="0046756F" w:rsidRDefault="009810C9" w:rsidP="009810C9">
      <w:pPr>
        <w:rPr>
          <w:rFonts w:cs="Arial"/>
        </w:rPr>
      </w:pPr>
    </w:p>
    <w:p w14:paraId="37A1DE85" w14:textId="77777777" w:rsidR="009810C9" w:rsidRPr="0046756F" w:rsidRDefault="009810C9" w:rsidP="009810C9">
      <w:pPr>
        <w:widowControl w:val="0"/>
        <w:autoSpaceDE w:val="0"/>
        <w:autoSpaceDN w:val="0"/>
        <w:adjustRightInd w:val="0"/>
        <w:rPr>
          <w:rFonts w:cs="Arial"/>
        </w:rPr>
      </w:pPr>
      <w:r w:rsidRPr="0046756F">
        <w:rPr>
          <w:rFonts w:cs="Arial"/>
        </w:rPr>
        <w:t>None</w:t>
      </w:r>
    </w:p>
    <w:p w14:paraId="57E25BA6" w14:textId="77777777" w:rsidR="009810C9" w:rsidRPr="0046756F" w:rsidRDefault="00000000" w:rsidP="009810C9">
      <w:pPr>
        <w:rPr>
          <w:rFonts w:cs="Arial"/>
        </w:rPr>
      </w:pPr>
      <w:r>
        <w:rPr>
          <w:rFonts w:cs="Arial"/>
        </w:rPr>
        <w:pict w14:anchorId="064B706F">
          <v:rect id="_x0000_i1773" style="width:0;height:1.5pt" o:hralign="center" o:hrstd="t" o:hr="t" fillcolor="#a0a0a0" stroked="f"/>
        </w:pict>
      </w:r>
    </w:p>
    <w:p w14:paraId="21E2C626" w14:textId="77777777" w:rsidR="009810C9" w:rsidRPr="0046756F" w:rsidRDefault="009810C9" w:rsidP="009810C9">
      <w:pPr>
        <w:pStyle w:val="Heading4"/>
        <w:rPr>
          <w:rFonts w:ascii="Arial" w:hAnsi="Arial" w:cs="Arial"/>
        </w:rPr>
      </w:pPr>
      <w:bookmarkStart w:id="1503" w:name="_Toc122796110"/>
      <w:bookmarkStart w:id="1504" w:name="_Toc158906160"/>
      <w:r w:rsidRPr="0046756F">
        <w:rPr>
          <w:rFonts w:ascii="Arial" w:hAnsi="Arial" w:cs="Arial"/>
        </w:rPr>
        <w:t>10.15.1.6 Other CSUs called by this CSU</w:t>
      </w:r>
      <w:bookmarkEnd w:id="1503"/>
      <w:bookmarkEnd w:id="1504"/>
    </w:p>
    <w:p w14:paraId="13D8674A" w14:textId="77777777" w:rsidR="009810C9" w:rsidRPr="0046756F" w:rsidRDefault="009810C9" w:rsidP="009810C9">
      <w:pPr>
        <w:rPr>
          <w:rFonts w:cs="Arial"/>
        </w:rPr>
      </w:pPr>
    </w:p>
    <w:p w14:paraId="6FFF404C" w14:textId="77777777" w:rsidR="009810C9" w:rsidRPr="0046756F" w:rsidRDefault="009810C9" w:rsidP="009810C9">
      <w:pPr>
        <w:widowControl w:val="0"/>
        <w:autoSpaceDE w:val="0"/>
        <w:autoSpaceDN w:val="0"/>
        <w:adjustRightInd w:val="0"/>
        <w:rPr>
          <w:rFonts w:cs="Arial"/>
        </w:rPr>
      </w:pPr>
      <w:r w:rsidRPr="0046756F">
        <w:rPr>
          <w:rFonts w:cs="Arial"/>
        </w:rPr>
        <w:t>OsSemPend</w:t>
      </w:r>
    </w:p>
    <w:p w14:paraId="2E528937" w14:textId="77777777" w:rsidR="009810C9" w:rsidRPr="0046756F" w:rsidRDefault="009810C9" w:rsidP="009810C9">
      <w:pPr>
        <w:widowControl w:val="0"/>
        <w:autoSpaceDE w:val="0"/>
        <w:autoSpaceDN w:val="0"/>
        <w:adjustRightInd w:val="0"/>
        <w:rPr>
          <w:rFonts w:cs="Arial"/>
        </w:rPr>
      </w:pPr>
      <w:r w:rsidRPr="0046756F">
        <w:rPr>
          <w:rFonts w:cs="Arial"/>
        </w:rPr>
        <w:t>I2cAcknowledgeConfig</w:t>
      </w:r>
    </w:p>
    <w:p w14:paraId="2F66C225" w14:textId="77777777" w:rsidR="009810C9" w:rsidRPr="0046756F" w:rsidRDefault="009810C9" w:rsidP="009810C9">
      <w:pPr>
        <w:widowControl w:val="0"/>
        <w:autoSpaceDE w:val="0"/>
        <w:autoSpaceDN w:val="0"/>
        <w:adjustRightInd w:val="0"/>
        <w:rPr>
          <w:rFonts w:cs="Arial"/>
        </w:rPr>
      </w:pPr>
      <w:r w:rsidRPr="0046756F">
        <w:rPr>
          <w:rFonts w:cs="Arial"/>
        </w:rPr>
        <w:t>I2cGenerateStart</w:t>
      </w:r>
    </w:p>
    <w:p w14:paraId="1432E401" w14:textId="77777777" w:rsidR="009810C9" w:rsidRPr="0046756F" w:rsidRDefault="00000000" w:rsidP="009810C9">
      <w:pPr>
        <w:rPr>
          <w:rFonts w:cs="Arial"/>
        </w:rPr>
      </w:pPr>
      <w:r>
        <w:rPr>
          <w:rFonts w:cs="Arial"/>
        </w:rPr>
        <w:pict w14:anchorId="17251277">
          <v:rect id="_x0000_i1774" style="width:0;height:1.5pt" o:hralign="center" o:hrstd="t" o:hr="t" fillcolor="#a0a0a0" stroked="f"/>
        </w:pict>
      </w:r>
    </w:p>
    <w:p w14:paraId="7F61B6AD" w14:textId="77777777" w:rsidR="009810C9" w:rsidRPr="0046756F" w:rsidRDefault="009810C9" w:rsidP="009810C9">
      <w:pPr>
        <w:pStyle w:val="Heading4"/>
        <w:rPr>
          <w:rFonts w:ascii="Arial" w:hAnsi="Arial" w:cs="Arial"/>
        </w:rPr>
      </w:pPr>
      <w:bookmarkStart w:id="1505" w:name="_Toc122796111"/>
      <w:bookmarkStart w:id="1506" w:name="_Toc158906161"/>
      <w:r w:rsidRPr="0046756F">
        <w:rPr>
          <w:rFonts w:ascii="Arial" w:hAnsi="Arial" w:cs="Arial"/>
        </w:rPr>
        <w:t>10.15.1.7 Description of list of LLRs allocated</w:t>
      </w:r>
      <w:bookmarkEnd w:id="1505"/>
      <w:bookmarkEnd w:id="1506"/>
    </w:p>
    <w:p w14:paraId="62AA1384" w14:textId="77777777" w:rsidR="009810C9" w:rsidRPr="0046756F" w:rsidRDefault="009810C9" w:rsidP="009810C9">
      <w:pPr>
        <w:rPr>
          <w:rFonts w:cs="Arial"/>
        </w:rPr>
      </w:pPr>
    </w:p>
    <w:p w14:paraId="31BB94C8"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SI2CTransfer</w:t>
      </w:r>
    </w:p>
    <w:p w14:paraId="044790BB" w14:textId="77777777" w:rsidR="009810C9" w:rsidRPr="0046756F" w:rsidRDefault="00000000" w:rsidP="009810C9">
      <w:pPr>
        <w:rPr>
          <w:rFonts w:cs="Arial"/>
        </w:rPr>
      </w:pPr>
      <w:r>
        <w:rPr>
          <w:rFonts w:cs="Arial"/>
        </w:rPr>
        <w:pict w14:anchorId="0442254B">
          <v:rect id="_x0000_i1775" style="width:0;height:1.5pt" o:hralign="center" o:hrstd="t" o:hr="t" fillcolor="#a0a0a0" stroked="f"/>
        </w:pict>
      </w:r>
    </w:p>
    <w:p w14:paraId="488801C4" w14:textId="77777777" w:rsidR="009810C9" w:rsidRPr="0046756F" w:rsidRDefault="009810C9" w:rsidP="009810C9">
      <w:pPr>
        <w:pStyle w:val="Heading5"/>
        <w:rPr>
          <w:rFonts w:ascii="Arial" w:hAnsi="Arial" w:cs="Arial"/>
        </w:rPr>
      </w:pPr>
      <w:bookmarkStart w:id="1507" w:name="_Toc122796112"/>
      <w:bookmarkStart w:id="1508" w:name="_Toc158906162"/>
      <w:r w:rsidRPr="0046756F">
        <w:rPr>
          <w:rFonts w:ascii="Arial" w:hAnsi="Arial" w:cs="Arial"/>
        </w:rPr>
        <w:t>10.15.1.7.1 daucmfsi2c-SI2CTransfer-LLR-001</w:t>
      </w:r>
      <w:bookmarkEnd w:id="1507"/>
      <w:bookmarkEnd w:id="1508"/>
    </w:p>
    <w:p w14:paraId="24B8A002" w14:textId="77777777" w:rsidR="009810C9" w:rsidRPr="0046756F" w:rsidRDefault="009810C9" w:rsidP="009810C9">
      <w:pPr>
        <w:rPr>
          <w:rFonts w:cs="Arial"/>
        </w:rPr>
      </w:pPr>
      <w:r w:rsidRPr="0046756F">
        <w:rPr>
          <w:rFonts w:cs="Arial"/>
        </w:rPr>
        <w:t>Requirement ID: H698-LLD-CMU-FNC-2119</w:t>
      </w:r>
    </w:p>
    <w:p w14:paraId="59DF4477" w14:textId="77777777" w:rsidR="009810C9" w:rsidRPr="0046756F" w:rsidRDefault="009810C9" w:rsidP="009810C9">
      <w:pPr>
        <w:rPr>
          <w:rFonts w:cs="Arial"/>
        </w:rPr>
      </w:pPr>
    </w:p>
    <w:p w14:paraId="65527DF7" w14:textId="77777777" w:rsidR="009810C9" w:rsidRPr="0046756F" w:rsidRDefault="009810C9" w:rsidP="009810C9">
      <w:pPr>
        <w:autoSpaceDE w:val="0"/>
        <w:autoSpaceDN w:val="0"/>
        <w:adjustRightInd w:val="0"/>
        <w:spacing w:line="252" w:lineRule="auto"/>
        <w:rPr>
          <w:rFonts w:cs="Arial"/>
        </w:rPr>
      </w:pPr>
      <w:r w:rsidRPr="0046756F">
        <w:rPr>
          <w:rFonts w:cs="Arial"/>
        </w:rPr>
        <w:t>The function shall loop infinitely and performs the following when the dereference of ps_Si2c_Info of pu8Status is not true AND pre-decrement of u8retrycount is greater than M_ZERO.</w:t>
      </w:r>
    </w:p>
    <w:p w14:paraId="28B76CC9"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 xml:space="preserve">Call OsSemPend function with parameters Sem_key_i2c2, M_ZERO, reference of u8 err to wait on a Semaphore </w:t>
      </w:r>
    </w:p>
    <w:p w14:paraId="1FD51EC2" w14:textId="77777777" w:rsidR="009810C9" w:rsidRPr="0046756F" w:rsidRDefault="009810C9" w:rsidP="009810C9">
      <w:pPr>
        <w:widowControl w:val="0"/>
        <w:autoSpaceDE w:val="0"/>
        <w:autoSpaceDN w:val="0"/>
        <w:adjustRightInd w:val="0"/>
        <w:spacing w:line="252" w:lineRule="auto"/>
        <w:rPr>
          <w:rFonts w:cs="Arial"/>
        </w:rPr>
      </w:pPr>
    </w:p>
    <w:p w14:paraId="4E09B3BF" w14:textId="77777777" w:rsidR="009810C9" w:rsidRPr="0046756F" w:rsidRDefault="009810C9" w:rsidP="009810C9">
      <w:pPr>
        <w:widowControl w:val="0"/>
        <w:autoSpaceDE w:val="0"/>
        <w:autoSpaceDN w:val="0"/>
        <w:adjustRightInd w:val="0"/>
        <w:rPr>
          <w:rFonts w:cs="Arial"/>
        </w:rPr>
      </w:pPr>
    </w:p>
    <w:p w14:paraId="654173DC" w14:textId="77777777" w:rsidR="009810C9" w:rsidRPr="0046756F" w:rsidRDefault="00000000" w:rsidP="009810C9">
      <w:pPr>
        <w:rPr>
          <w:rFonts w:cs="Arial"/>
        </w:rPr>
      </w:pPr>
      <w:r>
        <w:rPr>
          <w:rFonts w:cs="Arial"/>
        </w:rPr>
        <w:pict w14:anchorId="789D5B5A">
          <v:rect id="_x0000_i1776" style="width:0;height:1.5pt" o:hralign="center" o:hrstd="t" o:hr="t" fillcolor="#a0a0a0" stroked="f"/>
        </w:pict>
      </w:r>
    </w:p>
    <w:p w14:paraId="1B06B815" w14:textId="77777777" w:rsidR="009810C9" w:rsidRPr="0046756F" w:rsidRDefault="009810C9" w:rsidP="009810C9">
      <w:pPr>
        <w:pStyle w:val="Heading5"/>
        <w:rPr>
          <w:rFonts w:ascii="Arial" w:hAnsi="Arial" w:cs="Arial"/>
        </w:rPr>
      </w:pPr>
      <w:bookmarkStart w:id="1509" w:name="_Toc122796113"/>
      <w:bookmarkStart w:id="1510" w:name="_Toc158906163"/>
      <w:r w:rsidRPr="0046756F">
        <w:rPr>
          <w:rFonts w:ascii="Arial" w:hAnsi="Arial" w:cs="Arial"/>
        </w:rPr>
        <w:t>10.15.1.7.2 daucmfsi2c-SI2CTransfer-LLR-002</w:t>
      </w:r>
      <w:bookmarkEnd w:id="1509"/>
      <w:bookmarkEnd w:id="1510"/>
    </w:p>
    <w:p w14:paraId="6BD0CC73" w14:textId="77777777" w:rsidR="009810C9" w:rsidRPr="0046756F" w:rsidRDefault="009810C9" w:rsidP="009810C9">
      <w:pPr>
        <w:rPr>
          <w:rFonts w:cs="Arial"/>
        </w:rPr>
      </w:pPr>
      <w:r w:rsidRPr="0046756F">
        <w:rPr>
          <w:rFonts w:cs="Arial"/>
        </w:rPr>
        <w:t>Requirement ID: H698-LLD-CMU-FNC-2309</w:t>
      </w:r>
    </w:p>
    <w:p w14:paraId="44405B47" w14:textId="77777777" w:rsidR="009810C9" w:rsidRPr="0046756F" w:rsidRDefault="009810C9" w:rsidP="009810C9">
      <w:pPr>
        <w:rPr>
          <w:rFonts w:cs="Arial"/>
        </w:rPr>
      </w:pPr>
    </w:p>
    <w:p w14:paraId="73FA843D" w14:textId="77777777" w:rsidR="009810C9" w:rsidRPr="0046756F" w:rsidRDefault="009810C9" w:rsidP="009810C9">
      <w:pPr>
        <w:widowControl w:val="0"/>
        <w:autoSpaceDE w:val="0"/>
        <w:autoSpaceDN w:val="0"/>
        <w:adjustRightInd w:val="0"/>
        <w:rPr>
          <w:rFonts w:cs="Arial"/>
        </w:rPr>
      </w:pPr>
      <w:r w:rsidRPr="0046756F">
        <w:rPr>
          <w:rFonts w:cs="Arial"/>
        </w:rPr>
        <w:t>The function shall ,</w:t>
      </w:r>
    </w:p>
    <w:p w14:paraId="6CB00301"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dereference of ps_Si2c_Info to sSi2cInfo of Sdata_blk</w:t>
      </w:r>
    </w:p>
    <w:p w14:paraId="37703E77"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 xml:space="preserve"> Set the u8_Tx_Rx to u8TxRx of Sdata_blk</w:t>
      </w:r>
    </w:p>
    <w:p w14:paraId="681933DE"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pps_Sem to ppsSemData of Sdata_blk</w:t>
      </w:r>
    </w:p>
    <w:p w14:paraId="29E7C748"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M_ZERO to u16DataCnt of Sdata_blk</w:t>
      </w:r>
    </w:p>
    <w:p w14:paraId="3BD4E3C2" w14:textId="77777777" w:rsidR="009810C9" w:rsidRPr="0046756F" w:rsidRDefault="009810C9" w:rsidP="009810C9">
      <w:pPr>
        <w:widowControl w:val="0"/>
        <w:autoSpaceDE w:val="0"/>
        <w:autoSpaceDN w:val="0"/>
        <w:adjustRightInd w:val="0"/>
        <w:spacing w:line="252" w:lineRule="auto"/>
        <w:rPr>
          <w:rFonts w:cs="Arial"/>
        </w:rPr>
      </w:pPr>
    </w:p>
    <w:p w14:paraId="713251B4" w14:textId="77777777" w:rsidR="009810C9" w:rsidRPr="0046756F" w:rsidRDefault="009810C9" w:rsidP="009810C9">
      <w:pPr>
        <w:widowControl w:val="0"/>
        <w:autoSpaceDE w:val="0"/>
        <w:autoSpaceDN w:val="0"/>
        <w:adjustRightInd w:val="0"/>
        <w:rPr>
          <w:rFonts w:cs="Arial"/>
        </w:rPr>
      </w:pPr>
    </w:p>
    <w:p w14:paraId="32756A7E" w14:textId="77777777" w:rsidR="009810C9" w:rsidRPr="0046756F" w:rsidRDefault="00000000" w:rsidP="009810C9">
      <w:pPr>
        <w:rPr>
          <w:rFonts w:cs="Arial"/>
        </w:rPr>
      </w:pPr>
      <w:r>
        <w:rPr>
          <w:rFonts w:cs="Arial"/>
        </w:rPr>
        <w:pict w14:anchorId="47C672DF">
          <v:rect id="_x0000_i1777" style="width:0;height:1.5pt" o:hralign="center" o:hrstd="t" o:hr="t" fillcolor="#a0a0a0" stroked="f"/>
        </w:pict>
      </w:r>
    </w:p>
    <w:p w14:paraId="5D83203D" w14:textId="77777777" w:rsidR="009810C9" w:rsidRPr="0046756F" w:rsidRDefault="009810C9" w:rsidP="009810C9">
      <w:pPr>
        <w:pStyle w:val="Heading5"/>
        <w:rPr>
          <w:rFonts w:ascii="Arial" w:hAnsi="Arial" w:cs="Arial"/>
        </w:rPr>
      </w:pPr>
      <w:bookmarkStart w:id="1511" w:name="_Toc122796114"/>
      <w:bookmarkStart w:id="1512" w:name="_Toc158906164"/>
      <w:r w:rsidRPr="0046756F">
        <w:rPr>
          <w:rFonts w:ascii="Arial" w:hAnsi="Arial" w:cs="Arial"/>
        </w:rPr>
        <w:t>10.15.1.7.3 daucmfsi2c-SI2CTransfer-LLR-003</w:t>
      </w:r>
      <w:bookmarkEnd w:id="1511"/>
      <w:bookmarkEnd w:id="1512"/>
    </w:p>
    <w:p w14:paraId="0A78B468" w14:textId="77777777" w:rsidR="009810C9" w:rsidRPr="0046756F" w:rsidRDefault="009810C9" w:rsidP="009810C9">
      <w:pPr>
        <w:rPr>
          <w:rFonts w:cs="Arial"/>
        </w:rPr>
      </w:pPr>
      <w:r w:rsidRPr="0046756F">
        <w:rPr>
          <w:rFonts w:cs="Arial"/>
        </w:rPr>
        <w:t>Requirement ID: H698-LLD-CMU-FNC-2310</w:t>
      </w:r>
    </w:p>
    <w:p w14:paraId="53ADB101" w14:textId="77777777" w:rsidR="009810C9" w:rsidRPr="0046756F" w:rsidRDefault="009810C9" w:rsidP="009810C9">
      <w:pPr>
        <w:rPr>
          <w:rFonts w:cs="Arial"/>
        </w:rPr>
      </w:pPr>
    </w:p>
    <w:p w14:paraId="496C482F" w14:textId="77777777" w:rsidR="009810C9" w:rsidRPr="0046756F" w:rsidRDefault="009810C9" w:rsidP="009810C9">
      <w:pPr>
        <w:widowControl w:val="0"/>
        <w:autoSpaceDE w:val="0"/>
        <w:autoSpaceDN w:val="0"/>
        <w:adjustRightInd w:val="0"/>
        <w:rPr>
          <w:rFonts w:cs="Arial"/>
        </w:rPr>
      </w:pPr>
      <w:r w:rsidRPr="0046756F">
        <w:rPr>
          <w:rFonts w:cs="Arial"/>
        </w:rPr>
        <w:t>The function shall ,</w:t>
      </w:r>
    </w:p>
    <w:p w14:paraId="5A19FE3A"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Set the SI2C_BUS_ADDR to eStage of Sdata_blk</w:t>
      </w:r>
    </w:p>
    <w:p w14:paraId="323AD807"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Call I2cAcknowledgeConfig function with parameters M_I2C2, ENABLE to enable I2C2 acknowledgement.</w:t>
      </w:r>
    </w:p>
    <w:p w14:paraId="167E6009"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Call I2cGenerateStart function with parameters M_I2C2, ENABLE to send I2C2 START Condition.</w:t>
      </w:r>
    </w:p>
    <w:p w14:paraId="0936E46F" w14:textId="77777777" w:rsidR="009810C9" w:rsidRPr="0046756F" w:rsidRDefault="009810C9" w:rsidP="009810C9">
      <w:pPr>
        <w:widowControl w:val="0"/>
        <w:autoSpaceDE w:val="0"/>
        <w:autoSpaceDN w:val="0"/>
        <w:adjustRightInd w:val="0"/>
        <w:rPr>
          <w:rFonts w:cs="Arial"/>
        </w:rPr>
      </w:pPr>
    </w:p>
    <w:p w14:paraId="19E61B6B" w14:textId="77777777" w:rsidR="009810C9" w:rsidRPr="0046756F" w:rsidRDefault="00000000" w:rsidP="009810C9">
      <w:pPr>
        <w:rPr>
          <w:rFonts w:cs="Arial"/>
        </w:rPr>
      </w:pPr>
      <w:r>
        <w:rPr>
          <w:rFonts w:cs="Arial"/>
        </w:rPr>
        <w:pict w14:anchorId="2331B380">
          <v:rect id="_x0000_i1778" style="width:0;height:1.5pt" o:hralign="center" o:hrstd="t" o:hr="t" fillcolor="#a0a0a0" stroked="f"/>
        </w:pict>
      </w:r>
    </w:p>
    <w:p w14:paraId="2BB687FA" w14:textId="77777777" w:rsidR="009810C9" w:rsidRPr="0046756F" w:rsidRDefault="009810C9" w:rsidP="009810C9">
      <w:pPr>
        <w:pStyle w:val="Heading5"/>
        <w:rPr>
          <w:rFonts w:ascii="Arial" w:hAnsi="Arial" w:cs="Arial"/>
        </w:rPr>
      </w:pPr>
      <w:bookmarkStart w:id="1513" w:name="_Toc122796115"/>
      <w:bookmarkStart w:id="1514" w:name="_Toc158906165"/>
      <w:r w:rsidRPr="0046756F">
        <w:rPr>
          <w:rFonts w:ascii="Arial" w:hAnsi="Arial" w:cs="Arial"/>
        </w:rPr>
        <w:t>10.15.1.7.4 daucmfsi2c-SI2CTransfer-LLR-004</w:t>
      </w:r>
      <w:bookmarkEnd w:id="1513"/>
      <w:bookmarkEnd w:id="1514"/>
    </w:p>
    <w:p w14:paraId="148B4CD4" w14:textId="77777777" w:rsidR="009810C9" w:rsidRPr="0046756F" w:rsidRDefault="009810C9" w:rsidP="009810C9">
      <w:pPr>
        <w:rPr>
          <w:rFonts w:cs="Arial"/>
        </w:rPr>
      </w:pPr>
      <w:r w:rsidRPr="0046756F">
        <w:rPr>
          <w:rFonts w:cs="Arial"/>
        </w:rPr>
        <w:t>Requirement ID: H698-LLD-CMU-FNC-2311</w:t>
      </w:r>
    </w:p>
    <w:p w14:paraId="3F0F0DAC" w14:textId="77777777" w:rsidR="009810C9" w:rsidRPr="0046756F" w:rsidRDefault="009810C9" w:rsidP="009810C9">
      <w:pPr>
        <w:rPr>
          <w:rFonts w:cs="Arial"/>
        </w:rPr>
      </w:pPr>
    </w:p>
    <w:p w14:paraId="3F8C6337" w14:textId="77777777" w:rsidR="009810C9" w:rsidRPr="0046756F" w:rsidRDefault="009810C9" w:rsidP="009810C9">
      <w:pPr>
        <w:widowControl w:val="0"/>
        <w:autoSpaceDE w:val="0"/>
        <w:autoSpaceDN w:val="0"/>
        <w:adjustRightInd w:val="0"/>
        <w:rPr>
          <w:rFonts w:cs="Arial"/>
        </w:rPr>
      </w:pPr>
      <w:r w:rsidRPr="0046756F">
        <w:rPr>
          <w:rFonts w:cs="Arial"/>
        </w:rPr>
        <w:t>The function shall Call OsSemPend function with parameters deference of ppssemdata of sdata blk, M_ZERO, reference of u8 err to wait for the transfer to finish.</w:t>
      </w:r>
    </w:p>
    <w:p w14:paraId="07C705C2" w14:textId="77777777" w:rsidR="009810C9" w:rsidRPr="0046756F" w:rsidRDefault="00000000" w:rsidP="009810C9">
      <w:pPr>
        <w:rPr>
          <w:rFonts w:cs="Arial"/>
        </w:rPr>
      </w:pPr>
      <w:r>
        <w:rPr>
          <w:rFonts w:cs="Arial"/>
        </w:rPr>
        <w:pict w14:anchorId="44BFEAD9">
          <v:rect id="_x0000_i1779" style="width:0;height:1.5pt" o:hralign="center" o:hrstd="t" o:hr="t" fillcolor="#a0a0a0" stroked="f"/>
        </w:pict>
      </w:r>
    </w:p>
    <w:p w14:paraId="79348F9B" w14:textId="77777777" w:rsidR="009810C9" w:rsidRPr="0046756F" w:rsidRDefault="009810C9" w:rsidP="009810C9">
      <w:pPr>
        <w:pStyle w:val="Heading3"/>
      </w:pPr>
      <w:bookmarkStart w:id="1515" w:name="_Toc122796116"/>
      <w:bookmarkStart w:id="1516" w:name="_Toc158906166"/>
      <w:r w:rsidRPr="0046756F">
        <w:t>10.15.2 Si2cInit</w:t>
      </w:r>
      <w:bookmarkEnd w:id="1515"/>
      <w:bookmarkEnd w:id="1516"/>
    </w:p>
    <w:p w14:paraId="70762CFC" w14:textId="77777777" w:rsidR="009810C9" w:rsidRPr="0046756F" w:rsidRDefault="009810C9" w:rsidP="009810C9">
      <w:pPr>
        <w:rPr>
          <w:rFonts w:cs="Arial"/>
        </w:rPr>
      </w:pPr>
    </w:p>
    <w:p w14:paraId="00A8AD2C" w14:textId="77777777" w:rsidR="009810C9" w:rsidRPr="0046756F" w:rsidRDefault="009810C9" w:rsidP="009810C9">
      <w:pPr>
        <w:autoSpaceDE w:val="0"/>
        <w:autoSpaceDN w:val="0"/>
        <w:adjustRightInd w:val="0"/>
        <w:spacing w:line="252" w:lineRule="auto"/>
        <w:rPr>
          <w:rFonts w:cs="Arial"/>
        </w:rPr>
      </w:pPr>
      <w:r w:rsidRPr="0046756F">
        <w:rPr>
          <w:rFonts w:cs="Arial"/>
        </w:rPr>
        <w:t>Low Level Design Details about Si2cInit will follow in the sub sections.</w:t>
      </w:r>
    </w:p>
    <w:p w14:paraId="62081A91" w14:textId="77777777" w:rsidR="009810C9" w:rsidRPr="0046756F" w:rsidRDefault="00000000" w:rsidP="009810C9">
      <w:pPr>
        <w:rPr>
          <w:rFonts w:cs="Arial"/>
        </w:rPr>
      </w:pPr>
      <w:r>
        <w:rPr>
          <w:rFonts w:cs="Arial"/>
        </w:rPr>
        <w:pict w14:anchorId="11A16D43">
          <v:rect id="_x0000_i1780" style="width:0;height:1.5pt" o:hralign="center" o:hrstd="t" o:hr="t" fillcolor="#a0a0a0" stroked="f"/>
        </w:pict>
      </w:r>
    </w:p>
    <w:p w14:paraId="6BF0259C" w14:textId="77777777" w:rsidR="009810C9" w:rsidRPr="0046756F" w:rsidRDefault="009810C9" w:rsidP="009810C9">
      <w:pPr>
        <w:pStyle w:val="Heading4"/>
        <w:rPr>
          <w:rFonts w:ascii="Arial" w:hAnsi="Arial" w:cs="Arial"/>
        </w:rPr>
      </w:pPr>
      <w:bookmarkStart w:id="1517" w:name="_Toc122796117"/>
      <w:bookmarkStart w:id="1518" w:name="_Toc158906167"/>
      <w:r w:rsidRPr="0046756F">
        <w:rPr>
          <w:rFonts w:ascii="Arial" w:hAnsi="Arial" w:cs="Arial"/>
        </w:rPr>
        <w:t>10.15.2.1 Brief Description</w:t>
      </w:r>
      <w:bookmarkEnd w:id="1517"/>
      <w:bookmarkEnd w:id="1518"/>
    </w:p>
    <w:p w14:paraId="76DFBD6A" w14:textId="77777777" w:rsidR="009810C9" w:rsidRPr="0046756F" w:rsidRDefault="009810C9" w:rsidP="009810C9">
      <w:pPr>
        <w:rPr>
          <w:rFonts w:cs="Arial"/>
        </w:rPr>
      </w:pPr>
    </w:p>
    <w:p w14:paraId="00729382" w14:textId="77777777" w:rsidR="009810C9" w:rsidRPr="0046756F" w:rsidRDefault="009810C9" w:rsidP="009810C9">
      <w:pPr>
        <w:autoSpaceDE w:val="0"/>
        <w:autoSpaceDN w:val="0"/>
        <w:adjustRightInd w:val="0"/>
        <w:spacing w:line="252" w:lineRule="auto"/>
        <w:rPr>
          <w:rFonts w:cs="Arial"/>
        </w:rPr>
      </w:pPr>
      <w:r w:rsidRPr="0046756F">
        <w:rPr>
          <w:rFonts w:cs="Arial"/>
        </w:rPr>
        <w:t>Si2cInit function initializes SI2C hardware and interrupts.</w:t>
      </w:r>
    </w:p>
    <w:p w14:paraId="4691896A" w14:textId="77777777" w:rsidR="009810C9" w:rsidRPr="0046756F" w:rsidRDefault="00000000" w:rsidP="009810C9">
      <w:pPr>
        <w:rPr>
          <w:rFonts w:cs="Arial"/>
        </w:rPr>
      </w:pPr>
      <w:r>
        <w:rPr>
          <w:rFonts w:cs="Arial"/>
        </w:rPr>
        <w:pict w14:anchorId="78E9626D">
          <v:rect id="_x0000_i1781" style="width:0;height:1.5pt" o:hralign="center" o:hrstd="t" o:hr="t" fillcolor="#a0a0a0" stroked="f"/>
        </w:pict>
      </w:r>
    </w:p>
    <w:p w14:paraId="58518146" w14:textId="77777777" w:rsidR="009810C9" w:rsidRPr="0046756F" w:rsidRDefault="009810C9" w:rsidP="009810C9">
      <w:pPr>
        <w:pStyle w:val="Heading4"/>
        <w:rPr>
          <w:rFonts w:ascii="Arial" w:hAnsi="Arial" w:cs="Arial"/>
        </w:rPr>
      </w:pPr>
      <w:bookmarkStart w:id="1519" w:name="_Toc122796118"/>
      <w:bookmarkStart w:id="1520" w:name="_Toc158906168"/>
      <w:r w:rsidRPr="0046756F">
        <w:rPr>
          <w:rFonts w:ascii="Arial" w:hAnsi="Arial" w:cs="Arial"/>
        </w:rPr>
        <w:t>10.15.2.2 List of HLRs allocated</w:t>
      </w:r>
      <w:bookmarkEnd w:id="1519"/>
      <w:bookmarkEnd w:id="1520"/>
    </w:p>
    <w:p w14:paraId="49D93099" w14:textId="77777777" w:rsidR="009810C9" w:rsidRPr="0046756F" w:rsidRDefault="009810C9" w:rsidP="009810C9">
      <w:pPr>
        <w:rPr>
          <w:rFonts w:cs="Arial"/>
        </w:rPr>
      </w:pPr>
    </w:p>
    <w:p w14:paraId="2C2A3314"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SRS/SAD(H698-003-012-CMU).</w:t>
      </w:r>
    </w:p>
    <w:p w14:paraId="69F64368" w14:textId="77777777" w:rsidR="009810C9" w:rsidRPr="0046756F" w:rsidRDefault="00000000" w:rsidP="009810C9">
      <w:pPr>
        <w:rPr>
          <w:rFonts w:cs="Arial"/>
        </w:rPr>
      </w:pPr>
      <w:r>
        <w:rPr>
          <w:rFonts w:cs="Arial"/>
        </w:rPr>
        <w:pict w14:anchorId="2C71ED8E">
          <v:rect id="_x0000_i1782" style="width:0;height:1.5pt" o:hralign="center" o:hrstd="t" o:hr="t" fillcolor="#a0a0a0" stroked="f"/>
        </w:pict>
      </w:r>
    </w:p>
    <w:p w14:paraId="2784CF04" w14:textId="77777777" w:rsidR="009810C9" w:rsidRPr="0046756F" w:rsidRDefault="009810C9" w:rsidP="009810C9">
      <w:pPr>
        <w:pStyle w:val="Heading4"/>
        <w:rPr>
          <w:rFonts w:ascii="Arial" w:hAnsi="Arial" w:cs="Arial"/>
        </w:rPr>
      </w:pPr>
      <w:bookmarkStart w:id="1521" w:name="_Toc122796119"/>
      <w:bookmarkStart w:id="1522" w:name="_Toc158906169"/>
      <w:r w:rsidRPr="0046756F">
        <w:rPr>
          <w:rFonts w:ascii="Arial" w:hAnsi="Arial" w:cs="Arial"/>
        </w:rPr>
        <w:t>10.15.2.3 List of global variables accessed and modified</w:t>
      </w:r>
      <w:bookmarkEnd w:id="1521"/>
      <w:bookmarkEnd w:id="1522"/>
    </w:p>
    <w:p w14:paraId="2D0684F3" w14:textId="77777777" w:rsidR="009810C9" w:rsidRPr="0046756F" w:rsidRDefault="009810C9" w:rsidP="009810C9">
      <w:pPr>
        <w:rPr>
          <w:rFonts w:cs="Arial"/>
        </w:rPr>
      </w:pPr>
    </w:p>
    <w:p w14:paraId="6E273677"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71616B6A" w14:textId="77777777" w:rsidR="009810C9" w:rsidRPr="0046756F" w:rsidRDefault="009810C9" w:rsidP="009810C9">
      <w:pPr>
        <w:widowControl w:val="0"/>
        <w:autoSpaceDE w:val="0"/>
        <w:autoSpaceDN w:val="0"/>
        <w:adjustRightInd w:val="0"/>
        <w:rPr>
          <w:rFonts w:cs="Arial"/>
        </w:rPr>
      </w:pPr>
      <w:r w:rsidRPr="0046756F">
        <w:rPr>
          <w:rFonts w:cs="Arial"/>
        </w:rPr>
        <w:t>Modified: None</w:t>
      </w:r>
    </w:p>
    <w:p w14:paraId="4162A8D6" w14:textId="77777777" w:rsidR="009810C9" w:rsidRPr="0046756F" w:rsidRDefault="00000000" w:rsidP="009810C9">
      <w:pPr>
        <w:rPr>
          <w:rFonts w:cs="Arial"/>
        </w:rPr>
      </w:pPr>
      <w:r>
        <w:rPr>
          <w:rFonts w:cs="Arial"/>
        </w:rPr>
        <w:pict w14:anchorId="29B3211A">
          <v:rect id="_x0000_i1783" style="width:0;height:1.5pt" o:hralign="center" o:hrstd="t" o:hr="t" fillcolor="#a0a0a0" stroked="f"/>
        </w:pict>
      </w:r>
    </w:p>
    <w:p w14:paraId="00F3DFCE" w14:textId="77777777" w:rsidR="009810C9" w:rsidRPr="0046756F" w:rsidRDefault="009810C9" w:rsidP="009810C9">
      <w:pPr>
        <w:pStyle w:val="Heading4"/>
        <w:rPr>
          <w:rFonts w:ascii="Arial" w:hAnsi="Arial" w:cs="Arial"/>
        </w:rPr>
      </w:pPr>
      <w:bookmarkStart w:id="1523" w:name="_Toc122796120"/>
      <w:bookmarkStart w:id="1524" w:name="_Toc158906170"/>
      <w:r w:rsidRPr="0046756F">
        <w:rPr>
          <w:rFonts w:ascii="Arial" w:hAnsi="Arial" w:cs="Arial"/>
        </w:rPr>
        <w:t>10.15.2.4 Parameter list (Input/Output)</w:t>
      </w:r>
      <w:bookmarkEnd w:id="1523"/>
      <w:bookmarkEnd w:id="1524"/>
    </w:p>
    <w:p w14:paraId="26DD8EF2" w14:textId="77777777" w:rsidR="009810C9" w:rsidRPr="0046756F" w:rsidRDefault="009810C9" w:rsidP="009810C9">
      <w:pPr>
        <w:rPr>
          <w:rFonts w:cs="Arial"/>
        </w:rPr>
      </w:pPr>
    </w:p>
    <w:p w14:paraId="1CC19ABB" w14:textId="77777777" w:rsidR="009810C9" w:rsidRPr="0046756F" w:rsidRDefault="009810C9" w:rsidP="009810C9">
      <w:pPr>
        <w:widowControl w:val="0"/>
        <w:autoSpaceDE w:val="0"/>
        <w:autoSpaceDN w:val="0"/>
        <w:adjustRightInd w:val="0"/>
        <w:rPr>
          <w:rFonts w:cs="Arial"/>
        </w:rPr>
      </w:pPr>
      <w:r w:rsidRPr="0046756F">
        <w:rPr>
          <w:rFonts w:cs="Arial"/>
        </w:rPr>
        <w:t>Input:    None</w:t>
      </w:r>
    </w:p>
    <w:p w14:paraId="4A59BB7B" w14:textId="77777777" w:rsidR="009810C9" w:rsidRPr="0046756F" w:rsidRDefault="009810C9" w:rsidP="009810C9">
      <w:pPr>
        <w:widowControl w:val="0"/>
        <w:autoSpaceDE w:val="0"/>
        <w:autoSpaceDN w:val="0"/>
        <w:adjustRightInd w:val="0"/>
        <w:rPr>
          <w:rFonts w:cs="Arial"/>
        </w:rPr>
      </w:pPr>
      <w:r w:rsidRPr="0046756F">
        <w:rPr>
          <w:rFonts w:cs="Arial"/>
        </w:rPr>
        <w:t>Output: None</w:t>
      </w:r>
    </w:p>
    <w:p w14:paraId="6F7A4113" w14:textId="77777777" w:rsidR="009810C9" w:rsidRPr="0046756F" w:rsidRDefault="00000000" w:rsidP="009810C9">
      <w:pPr>
        <w:rPr>
          <w:rFonts w:cs="Arial"/>
        </w:rPr>
      </w:pPr>
      <w:r>
        <w:rPr>
          <w:rFonts w:cs="Arial"/>
        </w:rPr>
        <w:pict w14:anchorId="5809A4FB">
          <v:rect id="_x0000_i1784" style="width:0;height:1.5pt" o:hralign="center" o:hrstd="t" o:hr="t" fillcolor="#a0a0a0" stroked="f"/>
        </w:pict>
      </w:r>
    </w:p>
    <w:p w14:paraId="401F60E6" w14:textId="77777777" w:rsidR="009810C9" w:rsidRPr="0046756F" w:rsidRDefault="009810C9" w:rsidP="009810C9">
      <w:pPr>
        <w:pStyle w:val="Heading4"/>
        <w:rPr>
          <w:rFonts w:ascii="Arial" w:hAnsi="Arial" w:cs="Arial"/>
        </w:rPr>
      </w:pPr>
      <w:bookmarkStart w:id="1525" w:name="_Toc122796121"/>
      <w:bookmarkStart w:id="1526" w:name="_Toc158906171"/>
      <w:r w:rsidRPr="0046756F">
        <w:rPr>
          <w:rFonts w:ascii="Arial" w:hAnsi="Arial" w:cs="Arial"/>
        </w:rPr>
        <w:t>10.15.2.5 Return Value</w:t>
      </w:r>
      <w:bookmarkEnd w:id="1525"/>
      <w:bookmarkEnd w:id="1526"/>
    </w:p>
    <w:p w14:paraId="0ED54015" w14:textId="77777777" w:rsidR="009810C9" w:rsidRPr="0046756F" w:rsidRDefault="009810C9" w:rsidP="009810C9">
      <w:pPr>
        <w:rPr>
          <w:rFonts w:cs="Arial"/>
        </w:rPr>
      </w:pPr>
    </w:p>
    <w:p w14:paraId="26082804" w14:textId="77777777" w:rsidR="009810C9" w:rsidRPr="0046756F" w:rsidRDefault="009810C9" w:rsidP="009810C9">
      <w:pPr>
        <w:widowControl w:val="0"/>
        <w:autoSpaceDE w:val="0"/>
        <w:autoSpaceDN w:val="0"/>
        <w:adjustRightInd w:val="0"/>
        <w:rPr>
          <w:rFonts w:cs="Arial"/>
        </w:rPr>
      </w:pPr>
      <w:r w:rsidRPr="0046756F">
        <w:rPr>
          <w:rFonts w:cs="Arial"/>
        </w:rPr>
        <w:t>None</w:t>
      </w:r>
    </w:p>
    <w:p w14:paraId="21F3F8BF" w14:textId="77777777" w:rsidR="009810C9" w:rsidRPr="0046756F" w:rsidRDefault="00000000" w:rsidP="009810C9">
      <w:pPr>
        <w:rPr>
          <w:rFonts w:cs="Arial"/>
        </w:rPr>
      </w:pPr>
      <w:r>
        <w:rPr>
          <w:rFonts w:cs="Arial"/>
        </w:rPr>
        <w:pict w14:anchorId="050B166A">
          <v:rect id="_x0000_i1785" style="width:0;height:1.5pt" o:hralign="center" o:hrstd="t" o:hr="t" fillcolor="#a0a0a0" stroked="f"/>
        </w:pict>
      </w:r>
    </w:p>
    <w:p w14:paraId="279A8251" w14:textId="77777777" w:rsidR="009810C9" w:rsidRPr="0046756F" w:rsidRDefault="009810C9" w:rsidP="009810C9">
      <w:pPr>
        <w:pStyle w:val="Heading4"/>
        <w:rPr>
          <w:rFonts w:ascii="Arial" w:hAnsi="Arial" w:cs="Arial"/>
        </w:rPr>
      </w:pPr>
      <w:bookmarkStart w:id="1527" w:name="_Toc122796122"/>
      <w:bookmarkStart w:id="1528" w:name="_Toc158906172"/>
      <w:r w:rsidRPr="0046756F">
        <w:rPr>
          <w:rFonts w:ascii="Arial" w:hAnsi="Arial" w:cs="Arial"/>
        </w:rPr>
        <w:t>10.15.2.6 Other CSUs called by this CSU</w:t>
      </w:r>
      <w:bookmarkEnd w:id="1527"/>
      <w:bookmarkEnd w:id="1528"/>
    </w:p>
    <w:p w14:paraId="6D86297A" w14:textId="77777777" w:rsidR="009810C9" w:rsidRPr="0046756F" w:rsidRDefault="009810C9" w:rsidP="009810C9">
      <w:pPr>
        <w:rPr>
          <w:rFonts w:cs="Arial"/>
        </w:rPr>
      </w:pPr>
    </w:p>
    <w:p w14:paraId="4EF2152C" w14:textId="77777777" w:rsidR="009810C9" w:rsidRPr="0046756F" w:rsidRDefault="009810C9" w:rsidP="009810C9">
      <w:pPr>
        <w:widowControl w:val="0"/>
        <w:autoSpaceDE w:val="0"/>
        <w:autoSpaceDN w:val="0"/>
        <w:adjustRightInd w:val="0"/>
        <w:rPr>
          <w:rFonts w:cs="Arial"/>
        </w:rPr>
      </w:pPr>
      <w:r w:rsidRPr="0046756F">
        <w:rPr>
          <w:rFonts w:cs="Arial"/>
        </w:rPr>
        <w:t>OsSemCreate</w:t>
      </w:r>
    </w:p>
    <w:p w14:paraId="38230988" w14:textId="77777777" w:rsidR="009810C9" w:rsidRPr="0046756F" w:rsidRDefault="009810C9" w:rsidP="009810C9">
      <w:pPr>
        <w:widowControl w:val="0"/>
        <w:autoSpaceDE w:val="0"/>
        <w:autoSpaceDN w:val="0"/>
        <w:adjustRightInd w:val="0"/>
        <w:rPr>
          <w:rFonts w:cs="Arial"/>
        </w:rPr>
      </w:pPr>
      <w:r w:rsidRPr="0046756F">
        <w:rPr>
          <w:rFonts w:cs="Arial"/>
        </w:rPr>
        <w:t>RccAhb1PeriphClockCmd</w:t>
      </w:r>
    </w:p>
    <w:p w14:paraId="33318A5D" w14:textId="77777777" w:rsidR="009810C9" w:rsidRPr="0046756F" w:rsidRDefault="009810C9" w:rsidP="009810C9">
      <w:pPr>
        <w:widowControl w:val="0"/>
        <w:autoSpaceDE w:val="0"/>
        <w:autoSpaceDN w:val="0"/>
        <w:adjustRightInd w:val="0"/>
        <w:rPr>
          <w:rFonts w:cs="Arial"/>
        </w:rPr>
      </w:pPr>
      <w:r w:rsidRPr="0046756F">
        <w:rPr>
          <w:rFonts w:cs="Arial"/>
        </w:rPr>
        <w:t>RccApb1PeriphClockCmd</w:t>
      </w:r>
    </w:p>
    <w:p w14:paraId="0E95D11A" w14:textId="77777777" w:rsidR="009810C9" w:rsidRPr="0046756F" w:rsidRDefault="009810C9" w:rsidP="009810C9">
      <w:pPr>
        <w:widowControl w:val="0"/>
        <w:autoSpaceDE w:val="0"/>
        <w:autoSpaceDN w:val="0"/>
        <w:adjustRightInd w:val="0"/>
        <w:rPr>
          <w:rFonts w:cs="Arial"/>
        </w:rPr>
      </w:pPr>
      <w:r w:rsidRPr="0046756F">
        <w:rPr>
          <w:rFonts w:cs="Arial"/>
        </w:rPr>
        <w:t>IntrInstall</w:t>
      </w:r>
    </w:p>
    <w:p w14:paraId="24839895" w14:textId="77777777" w:rsidR="009810C9" w:rsidRPr="0046756F" w:rsidRDefault="009810C9" w:rsidP="009810C9">
      <w:pPr>
        <w:widowControl w:val="0"/>
        <w:autoSpaceDE w:val="0"/>
        <w:autoSpaceDN w:val="0"/>
        <w:adjustRightInd w:val="0"/>
        <w:rPr>
          <w:rFonts w:cs="Arial"/>
        </w:rPr>
      </w:pPr>
      <w:r w:rsidRPr="0046756F">
        <w:rPr>
          <w:rFonts w:cs="Arial"/>
        </w:rPr>
        <w:t>GpioPinAFConfig</w:t>
      </w:r>
    </w:p>
    <w:p w14:paraId="67814034" w14:textId="77777777" w:rsidR="009810C9" w:rsidRPr="0046756F" w:rsidRDefault="009810C9" w:rsidP="009810C9">
      <w:pPr>
        <w:widowControl w:val="0"/>
        <w:autoSpaceDE w:val="0"/>
        <w:autoSpaceDN w:val="0"/>
        <w:adjustRightInd w:val="0"/>
        <w:rPr>
          <w:rFonts w:cs="Arial"/>
        </w:rPr>
      </w:pPr>
      <w:r w:rsidRPr="0046756F">
        <w:rPr>
          <w:rFonts w:cs="Arial"/>
        </w:rPr>
        <w:t>GpioInit</w:t>
      </w:r>
    </w:p>
    <w:p w14:paraId="6488EDF2" w14:textId="77777777" w:rsidR="009810C9" w:rsidRPr="0046756F" w:rsidRDefault="009810C9" w:rsidP="009810C9">
      <w:pPr>
        <w:widowControl w:val="0"/>
        <w:autoSpaceDE w:val="0"/>
        <w:autoSpaceDN w:val="0"/>
        <w:adjustRightInd w:val="0"/>
        <w:rPr>
          <w:rFonts w:cs="Arial"/>
        </w:rPr>
      </w:pPr>
      <w:r w:rsidRPr="0046756F">
        <w:rPr>
          <w:rFonts w:cs="Arial"/>
        </w:rPr>
        <w:t>I2cInit</w:t>
      </w:r>
    </w:p>
    <w:p w14:paraId="741D3BB2" w14:textId="77777777" w:rsidR="009810C9" w:rsidRPr="0046756F" w:rsidRDefault="009810C9" w:rsidP="009810C9">
      <w:pPr>
        <w:widowControl w:val="0"/>
        <w:autoSpaceDE w:val="0"/>
        <w:autoSpaceDN w:val="0"/>
        <w:adjustRightInd w:val="0"/>
        <w:rPr>
          <w:rFonts w:cs="Arial"/>
        </w:rPr>
      </w:pPr>
      <w:r w:rsidRPr="0046756F">
        <w:rPr>
          <w:rFonts w:cs="Arial"/>
        </w:rPr>
        <w:t>NvicInit</w:t>
      </w:r>
    </w:p>
    <w:p w14:paraId="20881340" w14:textId="77777777" w:rsidR="009810C9" w:rsidRPr="0046756F" w:rsidRDefault="009810C9" w:rsidP="009810C9">
      <w:pPr>
        <w:widowControl w:val="0"/>
        <w:autoSpaceDE w:val="0"/>
        <w:autoSpaceDN w:val="0"/>
        <w:adjustRightInd w:val="0"/>
        <w:rPr>
          <w:rFonts w:cs="Arial"/>
        </w:rPr>
      </w:pPr>
      <w:r w:rsidRPr="0046756F">
        <w:rPr>
          <w:rFonts w:cs="Arial"/>
        </w:rPr>
        <w:t>I2cITConfig</w:t>
      </w:r>
    </w:p>
    <w:p w14:paraId="1F575432" w14:textId="77777777" w:rsidR="009810C9" w:rsidRPr="0046756F" w:rsidRDefault="009810C9" w:rsidP="009810C9">
      <w:pPr>
        <w:widowControl w:val="0"/>
        <w:autoSpaceDE w:val="0"/>
        <w:autoSpaceDN w:val="0"/>
        <w:adjustRightInd w:val="0"/>
        <w:rPr>
          <w:rFonts w:cs="Arial"/>
        </w:rPr>
      </w:pPr>
      <w:r w:rsidRPr="0046756F">
        <w:rPr>
          <w:rFonts w:cs="Arial"/>
        </w:rPr>
        <w:t>I2cCmd</w:t>
      </w:r>
      <w:r w:rsidRPr="0046756F">
        <w:rPr>
          <w:rFonts w:cs="Arial"/>
        </w:rPr>
        <w:br/>
        <w:t>Si2c2ErrIntr</w:t>
      </w:r>
      <w:r w:rsidRPr="0046756F">
        <w:rPr>
          <w:rFonts w:cs="Arial"/>
        </w:rPr>
        <w:br/>
        <w:t>Si2c2Intr</w:t>
      </w:r>
    </w:p>
    <w:p w14:paraId="7445C2C0" w14:textId="77777777" w:rsidR="009810C9" w:rsidRPr="0046756F" w:rsidRDefault="00000000" w:rsidP="009810C9">
      <w:pPr>
        <w:rPr>
          <w:rFonts w:cs="Arial"/>
        </w:rPr>
      </w:pPr>
      <w:r>
        <w:rPr>
          <w:rFonts w:cs="Arial"/>
        </w:rPr>
        <w:pict w14:anchorId="1567A332">
          <v:rect id="_x0000_i1786" style="width:0;height:1.5pt" o:hralign="center" o:hrstd="t" o:hr="t" fillcolor="#a0a0a0" stroked="f"/>
        </w:pict>
      </w:r>
    </w:p>
    <w:p w14:paraId="334D2F9E" w14:textId="77777777" w:rsidR="009810C9" w:rsidRPr="0046756F" w:rsidRDefault="009810C9" w:rsidP="009810C9">
      <w:pPr>
        <w:pStyle w:val="Heading4"/>
        <w:rPr>
          <w:rFonts w:ascii="Arial" w:hAnsi="Arial" w:cs="Arial"/>
        </w:rPr>
      </w:pPr>
      <w:bookmarkStart w:id="1529" w:name="_Toc122796123"/>
      <w:bookmarkStart w:id="1530" w:name="_Toc158906173"/>
      <w:r w:rsidRPr="0046756F">
        <w:rPr>
          <w:rFonts w:ascii="Arial" w:hAnsi="Arial" w:cs="Arial"/>
        </w:rPr>
        <w:t>10.15.2.7 Description of list of LLRs allocated</w:t>
      </w:r>
      <w:bookmarkEnd w:id="1529"/>
      <w:bookmarkEnd w:id="1530"/>
    </w:p>
    <w:p w14:paraId="3328A195" w14:textId="77777777" w:rsidR="009810C9" w:rsidRPr="0046756F" w:rsidRDefault="009810C9" w:rsidP="009810C9">
      <w:pPr>
        <w:rPr>
          <w:rFonts w:cs="Arial"/>
        </w:rPr>
      </w:pPr>
    </w:p>
    <w:p w14:paraId="38CB9B29"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Si2cInit</w:t>
      </w:r>
    </w:p>
    <w:p w14:paraId="760C390D" w14:textId="77777777" w:rsidR="009810C9" w:rsidRPr="0046756F" w:rsidRDefault="009810C9" w:rsidP="009810C9">
      <w:pPr>
        <w:widowControl w:val="0"/>
        <w:autoSpaceDE w:val="0"/>
        <w:autoSpaceDN w:val="0"/>
        <w:adjustRightInd w:val="0"/>
        <w:rPr>
          <w:rFonts w:cs="Arial"/>
        </w:rPr>
      </w:pPr>
    </w:p>
    <w:p w14:paraId="4DF59AAA" w14:textId="77777777" w:rsidR="009810C9" w:rsidRPr="0046756F" w:rsidRDefault="00000000" w:rsidP="009810C9">
      <w:pPr>
        <w:rPr>
          <w:rFonts w:cs="Arial"/>
        </w:rPr>
      </w:pPr>
      <w:r>
        <w:rPr>
          <w:rFonts w:cs="Arial"/>
        </w:rPr>
        <w:pict w14:anchorId="43EC81F7">
          <v:rect id="_x0000_i1787" style="width:0;height:1.5pt" o:hralign="center" o:hrstd="t" o:hr="t" fillcolor="#a0a0a0" stroked="f"/>
        </w:pict>
      </w:r>
    </w:p>
    <w:p w14:paraId="623B37CF" w14:textId="77777777" w:rsidR="009810C9" w:rsidRPr="0046756F" w:rsidRDefault="009810C9" w:rsidP="009810C9">
      <w:pPr>
        <w:pStyle w:val="Heading5"/>
        <w:rPr>
          <w:rFonts w:ascii="Arial" w:hAnsi="Arial" w:cs="Arial"/>
        </w:rPr>
      </w:pPr>
      <w:bookmarkStart w:id="1531" w:name="_Toc122796124"/>
      <w:bookmarkStart w:id="1532" w:name="_Toc158906174"/>
      <w:r w:rsidRPr="0046756F">
        <w:rPr>
          <w:rFonts w:ascii="Arial" w:hAnsi="Arial" w:cs="Arial"/>
        </w:rPr>
        <w:t>10.15.2.7.1 daucmfsi2c-Si2cInit-LLR-001</w:t>
      </w:r>
      <w:bookmarkEnd w:id="1531"/>
      <w:bookmarkEnd w:id="1532"/>
    </w:p>
    <w:p w14:paraId="14D8E80E" w14:textId="77777777" w:rsidR="009810C9" w:rsidRPr="0046756F" w:rsidRDefault="009810C9" w:rsidP="009810C9">
      <w:pPr>
        <w:rPr>
          <w:rFonts w:cs="Arial"/>
        </w:rPr>
      </w:pPr>
      <w:r w:rsidRPr="0046756F">
        <w:rPr>
          <w:rFonts w:cs="Arial"/>
        </w:rPr>
        <w:t>Requirement ID: H698-LLD-CMU-FNC-2128</w:t>
      </w:r>
    </w:p>
    <w:p w14:paraId="604B0B1E" w14:textId="77777777" w:rsidR="009810C9" w:rsidRPr="0046756F" w:rsidRDefault="009810C9" w:rsidP="009810C9">
      <w:pPr>
        <w:rPr>
          <w:rFonts w:cs="Arial"/>
        </w:rPr>
      </w:pPr>
    </w:p>
    <w:p w14:paraId="39F67A48" w14:textId="77777777" w:rsidR="009810C9" w:rsidRPr="0046756F" w:rsidRDefault="009810C9" w:rsidP="009810C9">
      <w:pPr>
        <w:widowControl w:val="0"/>
        <w:autoSpaceDE w:val="0"/>
        <w:autoSpaceDN w:val="0"/>
        <w:adjustRightInd w:val="0"/>
        <w:spacing w:line="252" w:lineRule="auto"/>
        <w:rPr>
          <w:rFonts w:cs="Arial"/>
        </w:rPr>
      </w:pPr>
      <w:r w:rsidRPr="0046756F">
        <w:rPr>
          <w:rFonts w:cs="Arial"/>
        </w:rPr>
        <w:t xml:space="preserve">  The function shall do the following.</w:t>
      </w:r>
      <w:r w:rsidRPr="0046756F">
        <w:rPr>
          <w:rFonts w:cs="Arial"/>
        </w:rPr>
        <w:br/>
        <w:t>1) Call the OsSemCreate function with parameters M_ONE to initialize semaphore for accessing the I2C2 interface and store its return value in Sem_key_i2c2.</w:t>
      </w:r>
    </w:p>
    <w:p w14:paraId="3FBDE3B7" w14:textId="77777777" w:rsidR="009810C9" w:rsidRPr="0046756F" w:rsidRDefault="009810C9" w:rsidP="009810C9">
      <w:pPr>
        <w:widowControl w:val="0"/>
        <w:autoSpaceDE w:val="0"/>
        <w:autoSpaceDN w:val="0"/>
        <w:adjustRightInd w:val="0"/>
        <w:spacing w:line="252" w:lineRule="auto"/>
        <w:rPr>
          <w:rFonts w:cs="Arial"/>
        </w:rPr>
      </w:pPr>
      <w:r w:rsidRPr="0046756F">
        <w:rPr>
          <w:rFonts w:cs="Arial"/>
        </w:rPr>
        <w:t>2)Call the RccAhb1PeriphClockCmd function with parameters M_RCC_AHB1PERIPH_GPIOB, ENABLE to enable GPIOB clock.</w:t>
      </w:r>
    </w:p>
    <w:p w14:paraId="72D5A8DC" w14:textId="77777777" w:rsidR="009810C9" w:rsidRPr="0046756F" w:rsidRDefault="009810C9" w:rsidP="009810C9">
      <w:pPr>
        <w:widowControl w:val="0"/>
        <w:autoSpaceDE w:val="0"/>
        <w:autoSpaceDN w:val="0"/>
        <w:adjustRightInd w:val="0"/>
        <w:spacing w:line="252" w:lineRule="auto"/>
        <w:rPr>
          <w:rFonts w:cs="Arial"/>
        </w:rPr>
      </w:pPr>
      <w:r w:rsidRPr="0046756F">
        <w:rPr>
          <w:rFonts w:cs="Arial"/>
        </w:rPr>
        <w:t>3)Call the RccApb1PeriphClockCmd function with parameters M_RCC_APB1PERIPH_I2C2, ENABLE to enable I2C2 clock.</w:t>
      </w:r>
    </w:p>
    <w:p w14:paraId="09BC07C5" w14:textId="77777777" w:rsidR="009810C9" w:rsidRPr="0046756F" w:rsidRDefault="009810C9" w:rsidP="009810C9">
      <w:pPr>
        <w:widowControl w:val="0"/>
        <w:autoSpaceDE w:val="0"/>
        <w:autoSpaceDN w:val="0"/>
        <w:adjustRightInd w:val="0"/>
        <w:rPr>
          <w:rFonts w:cs="Arial"/>
        </w:rPr>
      </w:pPr>
    </w:p>
    <w:p w14:paraId="0D82D02F" w14:textId="77777777" w:rsidR="009810C9" w:rsidRPr="0046756F" w:rsidRDefault="00000000" w:rsidP="009810C9">
      <w:pPr>
        <w:rPr>
          <w:rFonts w:cs="Arial"/>
        </w:rPr>
      </w:pPr>
      <w:r>
        <w:rPr>
          <w:rFonts w:cs="Arial"/>
        </w:rPr>
        <w:pict w14:anchorId="6342C189">
          <v:rect id="_x0000_i1788" style="width:0;height:1.5pt" o:hralign="center" o:hrstd="t" o:hr="t" fillcolor="#a0a0a0" stroked="f"/>
        </w:pict>
      </w:r>
    </w:p>
    <w:p w14:paraId="6E7956B7" w14:textId="77777777" w:rsidR="009810C9" w:rsidRPr="0046756F" w:rsidRDefault="009810C9" w:rsidP="009810C9">
      <w:pPr>
        <w:pStyle w:val="Heading5"/>
        <w:rPr>
          <w:rFonts w:ascii="Arial" w:hAnsi="Arial" w:cs="Arial"/>
        </w:rPr>
      </w:pPr>
      <w:bookmarkStart w:id="1533" w:name="_Toc122796125"/>
      <w:bookmarkStart w:id="1534" w:name="_Toc158906175"/>
      <w:r w:rsidRPr="0046756F">
        <w:rPr>
          <w:rFonts w:ascii="Arial" w:hAnsi="Arial" w:cs="Arial"/>
        </w:rPr>
        <w:t>10.15.2.7.2 daucmfsi2c-Si2cInit-LLR-002</w:t>
      </w:r>
      <w:bookmarkEnd w:id="1533"/>
      <w:bookmarkEnd w:id="1534"/>
    </w:p>
    <w:p w14:paraId="40009ACC" w14:textId="77777777" w:rsidR="009810C9" w:rsidRPr="0046756F" w:rsidRDefault="009810C9" w:rsidP="009810C9">
      <w:pPr>
        <w:rPr>
          <w:rFonts w:cs="Arial"/>
        </w:rPr>
      </w:pPr>
      <w:r w:rsidRPr="0046756F">
        <w:rPr>
          <w:rFonts w:cs="Arial"/>
        </w:rPr>
        <w:t>Requirement ID: H698-LLD-CMU-FNC-2129</w:t>
      </w:r>
    </w:p>
    <w:p w14:paraId="723F68BC" w14:textId="77777777" w:rsidR="009810C9" w:rsidRPr="0046756F" w:rsidRDefault="009810C9" w:rsidP="009810C9">
      <w:pPr>
        <w:rPr>
          <w:rFonts w:cs="Arial"/>
        </w:rPr>
      </w:pPr>
    </w:p>
    <w:p w14:paraId="05A1F255"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30DA4813"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Call the IntrInstall function with parameters INTR_I2C_2_EV, Si2c2Intr to install I2C event interrupt into vector table in RAM.</w:t>
      </w:r>
    </w:p>
    <w:p w14:paraId="410BC649"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Call the IntrInstall function with parameters INTR_I2C_2_ER, Si2c2ErrIntr to install I2C error interrupt into vector table in RAM.</w:t>
      </w:r>
    </w:p>
    <w:p w14:paraId="7BC2BFFF"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Call the GpioPinAFConfig function with parameters M_GPIOB, M_GPIO_PINSOURCE10, M_GPIO_AF_I2C2 for GPIOH configuration.</w:t>
      </w:r>
    </w:p>
    <w:p w14:paraId="794CA5E6"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Call the GpioPinAFConfig function with parameters M_GPIOB, M_GPIO_PINSOURCE11, M_GPIO_AF_I2C2 for GPIOH configuration.</w:t>
      </w:r>
    </w:p>
    <w:p w14:paraId="0C8569F6" w14:textId="77777777" w:rsidR="009810C9" w:rsidRPr="0046756F" w:rsidRDefault="009810C9" w:rsidP="009810C9">
      <w:pPr>
        <w:widowControl w:val="0"/>
        <w:autoSpaceDE w:val="0"/>
        <w:autoSpaceDN w:val="0"/>
        <w:adjustRightInd w:val="0"/>
        <w:rPr>
          <w:rFonts w:cs="Arial"/>
        </w:rPr>
      </w:pPr>
    </w:p>
    <w:p w14:paraId="753EAA27" w14:textId="77777777" w:rsidR="009810C9" w:rsidRPr="0046756F" w:rsidRDefault="00000000" w:rsidP="009810C9">
      <w:pPr>
        <w:rPr>
          <w:rFonts w:cs="Arial"/>
        </w:rPr>
      </w:pPr>
      <w:r>
        <w:rPr>
          <w:rFonts w:cs="Arial"/>
        </w:rPr>
        <w:pict w14:anchorId="130798B0">
          <v:rect id="_x0000_i1789" style="width:0;height:1.5pt" o:hralign="center" o:hrstd="t" o:hr="t" fillcolor="#a0a0a0" stroked="f"/>
        </w:pict>
      </w:r>
    </w:p>
    <w:p w14:paraId="00128552" w14:textId="77777777" w:rsidR="009810C9" w:rsidRPr="0046756F" w:rsidRDefault="009810C9" w:rsidP="009810C9">
      <w:pPr>
        <w:pStyle w:val="Heading5"/>
        <w:rPr>
          <w:rFonts w:ascii="Arial" w:hAnsi="Arial" w:cs="Arial"/>
        </w:rPr>
      </w:pPr>
      <w:bookmarkStart w:id="1535" w:name="_Toc122796126"/>
      <w:bookmarkStart w:id="1536" w:name="_Toc158906176"/>
      <w:r w:rsidRPr="0046756F">
        <w:rPr>
          <w:rFonts w:ascii="Arial" w:hAnsi="Arial" w:cs="Arial"/>
        </w:rPr>
        <w:t>10.15.2.7.3 daucmfsi2c-Si2cInit-LLR-003</w:t>
      </w:r>
      <w:bookmarkEnd w:id="1535"/>
      <w:bookmarkEnd w:id="1536"/>
    </w:p>
    <w:p w14:paraId="619144AC" w14:textId="77777777" w:rsidR="009810C9" w:rsidRPr="0046756F" w:rsidRDefault="009810C9" w:rsidP="009810C9">
      <w:pPr>
        <w:rPr>
          <w:rFonts w:cs="Arial"/>
        </w:rPr>
      </w:pPr>
      <w:r w:rsidRPr="0046756F">
        <w:rPr>
          <w:rFonts w:cs="Arial"/>
        </w:rPr>
        <w:t>Requirement ID: H698-LLD-CMU-FNC-2130</w:t>
      </w:r>
    </w:p>
    <w:p w14:paraId="1D0468EF" w14:textId="77777777" w:rsidR="009810C9" w:rsidRPr="0046756F" w:rsidRDefault="009810C9" w:rsidP="009810C9">
      <w:pPr>
        <w:rPr>
          <w:rFonts w:cs="Arial"/>
        </w:rPr>
      </w:pPr>
    </w:p>
    <w:p w14:paraId="4D3A4FE5" w14:textId="77777777" w:rsidR="009810C9" w:rsidRPr="0046756F" w:rsidRDefault="009810C9" w:rsidP="009810C9">
      <w:pPr>
        <w:autoSpaceDE w:val="0"/>
        <w:autoSpaceDN w:val="0"/>
        <w:adjustRightInd w:val="0"/>
        <w:spacing w:line="252" w:lineRule="auto"/>
        <w:rPr>
          <w:rFonts w:cs="Arial"/>
        </w:rPr>
      </w:pPr>
      <w:r w:rsidRPr="0046756F">
        <w:rPr>
          <w:rFonts w:cs="Arial"/>
        </w:rPr>
        <w:t>The function shall do the following to configure PH4 and PH5 for EEPROM I2C interface.</w:t>
      </w:r>
      <w:r w:rsidRPr="0046756F">
        <w:rPr>
          <w:rFonts w:cs="Arial"/>
        </w:rPr>
        <w:br/>
        <w:t>1)Set gpio_pin of gpio init structure to M_GPIOB_I2C2_SCL bitwise OR with M_GPIOB_I2C2_SDA.</w:t>
      </w:r>
      <w:r w:rsidRPr="0046756F">
        <w:rPr>
          <w:rFonts w:cs="Arial"/>
        </w:rPr>
        <w:br/>
        <w:t>2)Set gpio_mode of gpio init structure to GPIO_MODE_AF.</w:t>
      </w:r>
      <w:r w:rsidRPr="0046756F">
        <w:rPr>
          <w:rFonts w:cs="Arial"/>
        </w:rPr>
        <w:br/>
        <w:t>3)Set gpio_speed of gpio_init_structure to GPIO_SPEED_100MHZ.</w:t>
      </w:r>
      <w:r w:rsidRPr="0046756F">
        <w:rPr>
          <w:rFonts w:cs="Arial"/>
        </w:rPr>
        <w:br/>
        <w:t>4)Set gpio_otype of gpio_init_structure to GPIO_OTYPE_OD.</w:t>
      </w:r>
      <w:r w:rsidRPr="0046756F">
        <w:rPr>
          <w:rFonts w:cs="Arial"/>
        </w:rPr>
        <w:br/>
        <w:t>5)Set gpio_pupd of gpio_init_structure to GPIO_PUPD_NOPULL.</w:t>
      </w:r>
      <w:r w:rsidRPr="0046756F">
        <w:rPr>
          <w:rFonts w:cs="Arial"/>
        </w:rPr>
        <w:br/>
        <w:t>6)Call GpioInit function with parameters M_GPIOB, reference to gpio init structure.</w:t>
      </w:r>
    </w:p>
    <w:p w14:paraId="5117F170" w14:textId="77777777" w:rsidR="009810C9" w:rsidRPr="0046756F" w:rsidRDefault="00000000" w:rsidP="009810C9">
      <w:pPr>
        <w:rPr>
          <w:rFonts w:cs="Arial"/>
        </w:rPr>
      </w:pPr>
      <w:r>
        <w:rPr>
          <w:rFonts w:cs="Arial"/>
        </w:rPr>
        <w:pict w14:anchorId="25794B57">
          <v:rect id="_x0000_i1790" style="width:0;height:1.5pt" o:hralign="center" o:hrstd="t" o:hr="t" fillcolor="#a0a0a0" stroked="f"/>
        </w:pict>
      </w:r>
    </w:p>
    <w:p w14:paraId="1E962916" w14:textId="77777777" w:rsidR="009810C9" w:rsidRPr="0046756F" w:rsidRDefault="009810C9" w:rsidP="009810C9">
      <w:pPr>
        <w:pStyle w:val="Heading5"/>
        <w:rPr>
          <w:rFonts w:ascii="Arial" w:hAnsi="Arial" w:cs="Arial"/>
        </w:rPr>
      </w:pPr>
      <w:bookmarkStart w:id="1537" w:name="_Toc122796127"/>
      <w:bookmarkStart w:id="1538" w:name="_Toc158906177"/>
      <w:r w:rsidRPr="0046756F">
        <w:rPr>
          <w:rFonts w:ascii="Arial" w:hAnsi="Arial" w:cs="Arial"/>
        </w:rPr>
        <w:t>10.15.2.7.4 daucmfsi2c-Si2cInit-LLR-004</w:t>
      </w:r>
      <w:bookmarkEnd w:id="1537"/>
      <w:bookmarkEnd w:id="1538"/>
    </w:p>
    <w:p w14:paraId="01B2EAD7" w14:textId="77777777" w:rsidR="009810C9" w:rsidRPr="0046756F" w:rsidRDefault="009810C9" w:rsidP="009810C9">
      <w:pPr>
        <w:rPr>
          <w:rFonts w:cs="Arial"/>
        </w:rPr>
      </w:pPr>
      <w:r w:rsidRPr="0046756F">
        <w:rPr>
          <w:rFonts w:cs="Arial"/>
        </w:rPr>
        <w:t>Requirement ID: H698-LLD-CMU-FNC-2131</w:t>
      </w:r>
    </w:p>
    <w:p w14:paraId="47E7F646" w14:textId="77777777" w:rsidR="009810C9" w:rsidRPr="0046756F" w:rsidRDefault="009810C9" w:rsidP="009810C9">
      <w:pPr>
        <w:rPr>
          <w:rFonts w:cs="Arial"/>
        </w:rPr>
      </w:pPr>
    </w:p>
    <w:p w14:paraId="28DFAFCE" w14:textId="77777777" w:rsidR="009810C9" w:rsidRPr="0046756F" w:rsidRDefault="009810C9" w:rsidP="009810C9">
      <w:pPr>
        <w:autoSpaceDE w:val="0"/>
        <w:autoSpaceDN w:val="0"/>
        <w:adjustRightInd w:val="0"/>
        <w:spacing w:line="252" w:lineRule="auto"/>
        <w:rPr>
          <w:rFonts w:cs="Arial"/>
        </w:rPr>
      </w:pPr>
      <w:r w:rsidRPr="0046756F">
        <w:rPr>
          <w:rFonts w:cs="Arial"/>
        </w:rPr>
        <w:t>The function shall Call the I2cCmd function with parameters M_I2C2, ENABLE to enable the I2C Peripheral.</w:t>
      </w:r>
    </w:p>
    <w:p w14:paraId="28682A2F"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for I2C configuration.</w:t>
      </w:r>
    </w:p>
    <w:p w14:paraId="3F271754"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Set I2C_Mode of i2c init structure to M_I2C_MODE_I2C.</w:t>
      </w:r>
    </w:p>
    <w:p w14:paraId="59B6CB94"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Set I2C_DutyCycle of i2c init structure to M_I2C_DUTYCYCLE_2.</w:t>
      </w:r>
    </w:p>
    <w:p w14:paraId="54ACD357" w14:textId="77777777" w:rsidR="009810C9" w:rsidRPr="0046756F" w:rsidRDefault="009810C9" w:rsidP="009810C9">
      <w:pPr>
        <w:widowControl w:val="0"/>
        <w:numPr>
          <w:ilvl w:val="0"/>
          <w:numId w:val="1"/>
        </w:numPr>
        <w:autoSpaceDE w:val="0"/>
        <w:autoSpaceDN w:val="0"/>
        <w:adjustRightInd w:val="0"/>
        <w:spacing w:after="160" w:line="240" w:lineRule="auto"/>
        <w:ind w:left="1440" w:hanging="360"/>
        <w:rPr>
          <w:rFonts w:cs="Arial"/>
        </w:rPr>
      </w:pPr>
      <w:r w:rsidRPr="0046756F">
        <w:rPr>
          <w:rFonts w:cs="Arial"/>
        </w:rPr>
        <w:t>Set I2C_OwnAddress1 of i2c init structure to M_TEN.</w:t>
      </w:r>
    </w:p>
    <w:p w14:paraId="0534A400" w14:textId="77777777" w:rsidR="009810C9" w:rsidRPr="0046756F" w:rsidRDefault="009810C9" w:rsidP="009810C9">
      <w:pPr>
        <w:widowControl w:val="0"/>
        <w:numPr>
          <w:ilvl w:val="0"/>
          <w:numId w:val="1"/>
        </w:numPr>
        <w:autoSpaceDE w:val="0"/>
        <w:autoSpaceDN w:val="0"/>
        <w:adjustRightInd w:val="0"/>
        <w:spacing w:after="160" w:line="240" w:lineRule="auto"/>
        <w:ind w:left="1440" w:hanging="360"/>
        <w:rPr>
          <w:rFonts w:cs="Arial"/>
        </w:rPr>
      </w:pPr>
      <w:r w:rsidRPr="0046756F">
        <w:rPr>
          <w:rFonts w:cs="Arial"/>
        </w:rPr>
        <w:t>Set I2C_Ack of i2c init structure to M_I2C_ACK_ENABLE.</w:t>
      </w:r>
    </w:p>
    <w:p w14:paraId="4F843CFC" w14:textId="77777777" w:rsidR="009810C9" w:rsidRPr="0046756F" w:rsidRDefault="009810C9" w:rsidP="009810C9">
      <w:pPr>
        <w:widowControl w:val="0"/>
        <w:numPr>
          <w:ilvl w:val="0"/>
          <w:numId w:val="1"/>
        </w:numPr>
        <w:autoSpaceDE w:val="0"/>
        <w:autoSpaceDN w:val="0"/>
        <w:adjustRightInd w:val="0"/>
        <w:spacing w:after="160" w:line="240" w:lineRule="auto"/>
        <w:ind w:left="1440" w:hanging="360"/>
        <w:rPr>
          <w:rFonts w:cs="Arial"/>
        </w:rPr>
      </w:pPr>
      <w:r w:rsidRPr="0046756F">
        <w:rPr>
          <w:rFonts w:cs="Arial"/>
        </w:rPr>
        <w:t>Set I2C_AcknowledgedAddress of i2c init structure to M_I2C_ACKNOWLEDGEDADDRESS_7BIT.</w:t>
      </w:r>
    </w:p>
    <w:p w14:paraId="1F24771A" w14:textId="77777777" w:rsidR="009810C9" w:rsidRPr="0046756F" w:rsidRDefault="009810C9" w:rsidP="009810C9">
      <w:pPr>
        <w:widowControl w:val="0"/>
        <w:numPr>
          <w:ilvl w:val="0"/>
          <w:numId w:val="1"/>
        </w:numPr>
        <w:autoSpaceDE w:val="0"/>
        <w:autoSpaceDN w:val="0"/>
        <w:adjustRightInd w:val="0"/>
        <w:spacing w:after="160" w:line="240" w:lineRule="auto"/>
        <w:ind w:left="1440" w:hanging="360"/>
        <w:rPr>
          <w:rFonts w:cs="Arial"/>
        </w:rPr>
      </w:pPr>
      <w:r w:rsidRPr="0046756F">
        <w:rPr>
          <w:rFonts w:cs="Arial"/>
        </w:rPr>
        <w:t>Set I2C_ClockSpeed of i2c init structure to M_I2C_CLOCKSPEED_VALUE.</w:t>
      </w:r>
    </w:p>
    <w:p w14:paraId="54F9D4F8"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Call the I2cInit function with parameters M_I2C2, reference to i2c init structure.</w:t>
      </w:r>
    </w:p>
    <w:p w14:paraId="0F6C1499" w14:textId="77777777" w:rsidR="009810C9" w:rsidRPr="0046756F" w:rsidRDefault="00000000" w:rsidP="009810C9">
      <w:pPr>
        <w:rPr>
          <w:rFonts w:cs="Arial"/>
        </w:rPr>
      </w:pPr>
      <w:r>
        <w:rPr>
          <w:rFonts w:cs="Arial"/>
        </w:rPr>
        <w:pict w14:anchorId="394C134F">
          <v:rect id="_x0000_i1791" style="width:0;height:1.5pt" o:hralign="center" o:hrstd="t" o:hr="t" fillcolor="#a0a0a0" stroked="f"/>
        </w:pict>
      </w:r>
    </w:p>
    <w:p w14:paraId="405EF7A4" w14:textId="77777777" w:rsidR="009810C9" w:rsidRPr="0046756F" w:rsidRDefault="009810C9" w:rsidP="009810C9">
      <w:pPr>
        <w:pStyle w:val="Heading5"/>
        <w:rPr>
          <w:rFonts w:ascii="Arial" w:hAnsi="Arial" w:cs="Arial"/>
        </w:rPr>
      </w:pPr>
      <w:bookmarkStart w:id="1539" w:name="_Toc122796128"/>
      <w:bookmarkStart w:id="1540" w:name="_Toc158906178"/>
      <w:r w:rsidRPr="0046756F">
        <w:rPr>
          <w:rFonts w:ascii="Arial" w:hAnsi="Arial" w:cs="Arial"/>
        </w:rPr>
        <w:t>10.15.2.7.5 daucmfsi2c-Si2cInit-LLR-005</w:t>
      </w:r>
      <w:bookmarkEnd w:id="1539"/>
      <w:bookmarkEnd w:id="1540"/>
    </w:p>
    <w:p w14:paraId="164F220D" w14:textId="77777777" w:rsidR="009810C9" w:rsidRPr="0046756F" w:rsidRDefault="009810C9" w:rsidP="009810C9">
      <w:pPr>
        <w:rPr>
          <w:rFonts w:cs="Arial"/>
        </w:rPr>
      </w:pPr>
      <w:r w:rsidRPr="0046756F">
        <w:rPr>
          <w:rFonts w:cs="Arial"/>
        </w:rPr>
        <w:t>Requirement ID: H698-LLD-CMU-FNC-2312</w:t>
      </w:r>
    </w:p>
    <w:p w14:paraId="74DA0D88" w14:textId="77777777" w:rsidR="009810C9" w:rsidRPr="0046756F" w:rsidRDefault="009810C9" w:rsidP="009810C9">
      <w:pPr>
        <w:rPr>
          <w:rFonts w:cs="Arial"/>
        </w:rPr>
      </w:pPr>
    </w:p>
    <w:p w14:paraId="6C461F2D"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to configure and enable I2C2 event interrupt.</w:t>
      </w:r>
    </w:p>
    <w:p w14:paraId="5926FC74"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Set nvic_irq_channel of nvic init structure to I2C2_EV_IRQN.</w:t>
      </w:r>
    </w:p>
    <w:p w14:paraId="47AFD8C3"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Set nvic_irq_channel_preemption_priorityof nvic init structure to M_SEVEN.</w:t>
      </w:r>
    </w:p>
    <w:p w14:paraId="401B9CE3"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Set nvic_irq_channel_subpriority of nvic init structure to M_ZERO.</w:t>
      </w:r>
    </w:p>
    <w:p w14:paraId="7E5E8774"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Set nvic_irq_channel_cmd of nvic init structure to ENABLE.</w:t>
      </w:r>
    </w:p>
    <w:p w14:paraId="0B7F68ED"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Call function NvicInit with parameter reference to nvic init structure.</w:t>
      </w:r>
    </w:p>
    <w:p w14:paraId="31E90246"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to configure and enable I2C2 error interrupt</w:t>
      </w:r>
    </w:p>
    <w:p w14:paraId="5308F76B" w14:textId="77777777" w:rsidR="009810C9" w:rsidRPr="0046756F" w:rsidRDefault="009810C9" w:rsidP="009810C9">
      <w:pPr>
        <w:widowControl w:val="0"/>
        <w:numPr>
          <w:ilvl w:val="0"/>
          <w:numId w:val="1"/>
        </w:numPr>
        <w:autoSpaceDE w:val="0"/>
        <w:autoSpaceDN w:val="0"/>
        <w:adjustRightInd w:val="0"/>
        <w:spacing w:after="160" w:line="240" w:lineRule="auto"/>
        <w:ind w:left="1440" w:hanging="360"/>
        <w:rPr>
          <w:rFonts w:cs="Arial"/>
        </w:rPr>
      </w:pPr>
      <w:r w:rsidRPr="0046756F">
        <w:rPr>
          <w:rFonts w:cs="Arial"/>
        </w:rPr>
        <w:t>Set nvic_irq_channel of nvic init structure to I2C2_ER_IRQN</w:t>
      </w:r>
    </w:p>
    <w:p w14:paraId="1A08A25C" w14:textId="77777777" w:rsidR="009810C9" w:rsidRPr="0046756F" w:rsidRDefault="009810C9" w:rsidP="009810C9">
      <w:pPr>
        <w:widowControl w:val="0"/>
        <w:numPr>
          <w:ilvl w:val="0"/>
          <w:numId w:val="1"/>
        </w:numPr>
        <w:autoSpaceDE w:val="0"/>
        <w:autoSpaceDN w:val="0"/>
        <w:adjustRightInd w:val="0"/>
        <w:spacing w:after="160" w:line="240" w:lineRule="auto"/>
        <w:ind w:left="1440" w:hanging="360"/>
        <w:rPr>
          <w:rFonts w:cs="Arial"/>
        </w:rPr>
      </w:pPr>
      <w:r w:rsidRPr="0046756F">
        <w:rPr>
          <w:rFonts w:cs="Arial"/>
        </w:rPr>
        <w:t xml:space="preserve">Call function NvicInit with parameter reference to nvic init structure </w:t>
      </w:r>
    </w:p>
    <w:p w14:paraId="584958C5" w14:textId="77777777" w:rsidR="009810C9" w:rsidRPr="0046756F" w:rsidRDefault="009810C9" w:rsidP="009810C9">
      <w:pPr>
        <w:widowControl w:val="0"/>
        <w:autoSpaceDE w:val="0"/>
        <w:autoSpaceDN w:val="0"/>
        <w:adjustRightInd w:val="0"/>
        <w:rPr>
          <w:rFonts w:cs="Arial"/>
        </w:rPr>
      </w:pPr>
      <w:r w:rsidRPr="0046756F">
        <w:rPr>
          <w:rFonts w:cs="Arial"/>
        </w:rPr>
        <w:t>The function shall call the I2cITConfig function with parameters M_I2C2, M_I2C_IT_EVT bitwise OR with M_I2C_IT_BUF bitwise OR with M_I2C_IT_ERR, ENABLE to enable I2C2 event, buffer and error interrupts.</w:t>
      </w:r>
    </w:p>
    <w:p w14:paraId="10DF63FF" w14:textId="77777777" w:rsidR="009810C9" w:rsidRPr="0046756F" w:rsidRDefault="00000000" w:rsidP="009810C9">
      <w:pPr>
        <w:rPr>
          <w:rFonts w:cs="Arial"/>
        </w:rPr>
      </w:pPr>
      <w:r>
        <w:rPr>
          <w:rFonts w:cs="Arial"/>
        </w:rPr>
        <w:pict w14:anchorId="368D9B36">
          <v:rect id="_x0000_i1792" style="width:0;height:1.5pt" o:hralign="center" o:hrstd="t" o:hr="t" fillcolor="#a0a0a0" stroked="f"/>
        </w:pict>
      </w:r>
    </w:p>
    <w:p w14:paraId="650BECB9" w14:textId="77777777" w:rsidR="009810C9" w:rsidRPr="0046756F" w:rsidRDefault="009810C9" w:rsidP="009810C9">
      <w:pPr>
        <w:pStyle w:val="Heading3"/>
      </w:pPr>
      <w:bookmarkStart w:id="1541" w:name="_Toc122796129"/>
      <w:bookmarkStart w:id="1542" w:name="_Toc158906179"/>
      <w:r w:rsidRPr="0046756F">
        <w:t>10.15.3 TransferFinish</w:t>
      </w:r>
      <w:bookmarkEnd w:id="1541"/>
      <w:bookmarkEnd w:id="1542"/>
    </w:p>
    <w:p w14:paraId="1585732A" w14:textId="77777777" w:rsidR="009810C9" w:rsidRPr="0046756F" w:rsidRDefault="009810C9" w:rsidP="009810C9">
      <w:pPr>
        <w:rPr>
          <w:rFonts w:cs="Arial"/>
        </w:rPr>
      </w:pPr>
    </w:p>
    <w:p w14:paraId="3B9FD2B2" w14:textId="77777777" w:rsidR="009810C9" w:rsidRPr="0046756F" w:rsidRDefault="009810C9" w:rsidP="009810C9">
      <w:pPr>
        <w:autoSpaceDE w:val="0"/>
        <w:autoSpaceDN w:val="0"/>
        <w:adjustRightInd w:val="0"/>
        <w:spacing w:line="252" w:lineRule="auto"/>
        <w:rPr>
          <w:rFonts w:cs="Arial"/>
        </w:rPr>
      </w:pPr>
      <w:r w:rsidRPr="0046756F">
        <w:rPr>
          <w:rFonts w:cs="Arial"/>
        </w:rPr>
        <w:t>Low Level Design Details about TransferFinish will follow in the sub sections.</w:t>
      </w:r>
    </w:p>
    <w:p w14:paraId="7D62D898" w14:textId="77777777" w:rsidR="009810C9" w:rsidRPr="0046756F" w:rsidRDefault="00000000" w:rsidP="009810C9">
      <w:pPr>
        <w:rPr>
          <w:rFonts w:cs="Arial"/>
        </w:rPr>
      </w:pPr>
      <w:r>
        <w:rPr>
          <w:rFonts w:cs="Arial"/>
        </w:rPr>
        <w:pict w14:anchorId="71883477">
          <v:rect id="_x0000_i1793" style="width:0;height:1.5pt" o:hralign="center" o:hrstd="t" o:hr="t" fillcolor="#a0a0a0" stroked="f"/>
        </w:pict>
      </w:r>
    </w:p>
    <w:p w14:paraId="541C2891" w14:textId="77777777" w:rsidR="009810C9" w:rsidRPr="0046756F" w:rsidRDefault="009810C9" w:rsidP="009810C9">
      <w:pPr>
        <w:pStyle w:val="Heading4"/>
        <w:rPr>
          <w:rFonts w:ascii="Arial" w:hAnsi="Arial" w:cs="Arial"/>
        </w:rPr>
      </w:pPr>
      <w:bookmarkStart w:id="1543" w:name="_Toc122796130"/>
      <w:bookmarkStart w:id="1544" w:name="_Toc158906180"/>
      <w:r w:rsidRPr="0046756F">
        <w:rPr>
          <w:rFonts w:ascii="Arial" w:hAnsi="Arial" w:cs="Arial"/>
        </w:rPr>
        <w:t>10.15.3.1 Brief Description</w:t>
      </w:r>
      <w:bookmarkEnd w:id="1543"/>
      <w:bookmarkEnd w:id="1544"/>
    </w:p>
    <w:p w14:paraId="574D2B80" w14:textId="77777777" w:rsidR="009810C9" w:rsidRPr="0046756F" w:rsidRDefault="009810C9" w:rsidP="009810C9">
      <w:pPr>
        <w:rPr>
          <w:rFonts w:cs="Arial"/>
        </w:rPr>
      </w:pPr>
    </w:p>
    <w:p w14:paraId="468AABC2" w14:textId="77777777" w:rsidR="009810C9" w:rsidRPr="0046756F" w:rsidRDefault="009810C9" w:rsidP="009810C9">
      <w:pPr>
        <w:autoSpaceDE w:val="0"/>
        <w:autoSpaceDN w:val="0"/>
        <w:adjustRightInd w:val="0"/>
        <w:spacing w:line="252" w:lineRule="auto"/>
        <w:rPr>
          <w:rFonts w:cs="Arial"/>
        </w:rPr>
      </w:pPr>
      <w:r w:rsidRPr="0046756F">
        <w:rPr>
          <w:rFonts w:cs="Arial"/>
        </w:rPr>
        <w:t>TransferFinish function waits until the transfer is finished.</w:t>
      </w:r>
    </w:p>
    <w:p w14:paraId="50EC1EA5" w14:textId="77777777" w:rsidR="009810C9" w:rsidRPr="0046756F" w:rsidRDefault="00000000" w:rsidP="009810C9">
      <w:pPr>
        <w:rPr>
          <w:rFonts w:cs="Arial"/>
        </w:rPr>
      </w:pPr>
      <w:r>
        <w:rPr>
          <w:rFonts w:cs="Arial"/>
        </w:rPr>
        <w:pict w14:anchorId="1151AEDF">
          <v:rect id="_x0000_i1794" style="width:0;height:1.5pt" o:hralign="center" o:hrstd="t" o:hr="t" fillcolor="#a0a0a0" stroked="f"/>
        </w:pict>
      </w:r>
    </w:p>
    <w:p w14:paraId="0D6092BC" w14:textId="77777777" w:rsidR="009810C9" w:rsidRPr="0046756F" w:rsidRDefault="009810C9" w:rsidP="009810C9">
      <w:pPr>
        <w:pStyle w:val="Heading4"/>
        <w:rPr>
          <w:rFonts w:ascii="Arial" w:hAnsi="Arial" w:cs="Arial"/>
        </w:rPr>
      </w:pPr>
      <w:bookmarkStart w:id="1545" w:name="_Toc122796131"/>
      <w:bookmarkStart w:id="1546" w:name="_Toc158906181"/>
      <w:r w:rsidRPr="0046756F">
        <w:rPr>
          <w:rFonts w:ascii="Arial" w:hAnsi="Arial" w:cs="Arial"/>
        </w:rPr>
        <w:t>10.15.3.2 List of HLRs allocated</w:t>
      </w:r>
      <w:bookmarkEnd w:id="1545"/>
      <w:bookmarkEnd w:id="1546"/>
    </w:p>
    <w:p w14:paraId="4CE9F443" w14:textId="77777777" w:rsidR="009810C9" w:rsidRPr="0046756F" w:rsidRDefault="009810C9" w:rsidP="009810C9">
      <w:pPr>
        <w:rPr>
          <w:rFonts w:cs="Arial"/>
        </w:rPr>
      </w:pPr>
    </w:p>
    <w:p w14:paraId="464C907F"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SRS/SAD(H698-003-012-CMU).</w:t>
      </w:r>
    </w:p>
    <w:p w14:paraId="02503008" w14:textId="77777777" w:rsidR="009810C9" w:rsidRPr="0046756F" w:rsidRDefault="00000000" w:rsidP="009810C9">
      <w:pPr>
        <w:rPr>
          <w:rFonts w:cs="Arial"/>
        </w:rPr>
      </w:pPr>
      <w:r>
        <w:rPr>
          <w:rFonts w:cs="Arial"/>
        </w:rPr>
        <w:pict w14:anchorId="05AE5B62">
          <v:rect id="_x0000_i1795" style="width:0;height:1.5pt" o:hralign="center" o:hrstd="t" o:hr="t" fillcolor="#a0a0a0" stroked="f"/>
        </w:pict>
      </w:r>
    </w:p>
    <w:p w14:paraId="594F58DA" w14:textId="77777777" w:rsidR="009810C9" w:rsidRPr="0046756F" w:rsidRDefault="009810C9" w:rsidP="009810C9">
      <w:pPr>
        <w:pStyle w:val="Heading4"/>
        <w:rPr>
          <w:rFonts w:ascii="Arial" w:hAnsi="Arial" w:cs="Arial"/>
        </w:rPr>
      </w:pPr>
      <w:bookmarkStart w:id="1547" w:name="_Toc122796132"/>
      <w:bookmarkStart w:id="1548" w:name="_Toc158906182"/>
      <w:r w:rsidRPr="0046756F">
        <w:rPr>
          <w:rFonts w:ascii="Arial" w:hAnsi="Arial" w:cs="Arial"/>
        </w:rPr>
        <w:t>10.15.3.3 List of global variables accessed and modified</w:t>
      </w:r>
      <w:bookmarkEnd w:id="1547"/>
      <w:bookmarkEnd w:id="1548"/>
    </w:p>
    <w:p w14:paraId="54109B02" w14:textId="77777777" w:rsidR="009810C9" w:rsidRPr="0046756F" w:rsidRDefault="009810C9" w:rsidP="009810C9">
      <w:pPr>
        <w:rPr>
          <w:rFonts w:cs="Arial"/>
        </w:rPr>
      </w:pPr>
    </w:p>
    <w:p w14:paraId="1C177737"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4B454A81" w14:textId="77777777" w:rsidR="009810C9" w:rsidRPr="0046756F" w:rsidRDefault="009810C9" w:rsidP="009810C9">
      <w:pPr>
        <w:widowControl w:val="0"/>
        <w:autoSpaceDE w:val="0"/>
        <w:autoSpaceDN w:val="0"/>
        <w:adjustRightInd w:val="0"/>
        <w:rPr>
          <w:rFonts w:cs="Arial"/>
        </w:rPr>
      </w:pPr>
      <w:r w:rsidRPr="0046756F">
        <w:rPr>
          <w:rFonts w:cs="Arial"/>
        </w:rPr>
        <w:t>Modified: None</w:t>
      </w:r>
    </w:p>
    <w:p w14:paraId="3C480251" w14:textId="77777777" w:rsidR="009810C9" w:rsidRPr="0046756F" w:rsidRDefault="009810C9" w:rsidP="009810C9">
      <w:pPr>
        <w:widowControl w:val="0"/>
        <w:autoSpaceDE w:val="0"/>
        <w:autoSpaceDN w:val="0"/>
        <w:adjustRightInd w:val="0"/>
        <w:rPr>
          <w:rFonts w:cs="Arial"/>
        </w:rPr>
      </w:pPr>
    </w:p>
    <w:p w14:paraId="318DB3E5" w14:textId="77777777" w:rsidR="009810C9" w:rsidRPr="0046756F" w:rsidRDefault="00000000" w:rsidP="009810C9">
      <w:pPr>
        <w:rPr>
          <w:rFonts w:cs="Arial"/>
        </w:rPr>
      </w:pPr>
      <w:r>
        <w:rPr>
          <w:rFonts w:cs="Arial"/>
        </w:rPr>
        <w:pict w14:anchorId="0CF48530">
          <v:rect id="_x0000_i1796" style="width:0;height:1.5pt" o:hralign="center" o:hrstd="t" o:hr="t" fillcolor="#a0a0a0" stroked="f"/>
        </w:pict>
      </w:r>
    </w:p>
    <w:p w14:paraId="243B2332" w14:textId="77777777" w:rsidR="009810C9" w:rsidRPr="0046756F" w:rsidRDefault="009810C9" w:rsidP="009810C9">
      <w:pPr>
        <w:pStyle w:val="Heading4"/>
        <w:rPr>
          <w:rFonts w:ascii="Arial" w:hAnsi="Arial" w:cs="Arial"/>
        </w:rPr>
      </w:pPr>
      <w:bookmarkStart w:id="1549" w:name="_Toc122796133"/>
      <w:bookmarkStart w:id="1550" w:name="_Toc158906183"/>
      <w:r w:rsidRPr="0046756F">
        <w:rPr>
          <w:rFonts w:ascii="Arial" w:hAnsi="Arial" w:cs="Arial"/>
        </w:rPr>
        <w:t>10.15.3.4 Parameter list (Input/Output)</w:t>
      </w:r>
      <w:bookmarkEnd w:id="1549"/>
      <w:bookmarkEnd w:id="1550"/>
    </w:p>
    <w:p w14:paraId="0BC20830" w14:textId="77777777" w:rsidR="009810C9" w:rsidRPr="0046756F" w:rsidRDefault="009810C9" w:rsidP="009810C9">
      <w:pPr>
        <w:rPr>
          <w:rFonts w:cs="Arial"/>
        </w:rPr>
      </w:pPr>
    </w:p>
    <w:p w14:paraId="2DC0D6CE" w14:textId="77777777" w:rsidR="009810C9" w:rsidRPr="0046756F" w:rsidRDefault="009810C9" w:rsidP="009810C9">
      <w:pPr>
        <w:widowControl w:val="0"/>
        <w:autoSpaceDE w:val="0"/>
        <w:autoSpaceDN w:val="0"/>
        <w:adjustRightInd w:val="0"/>
        <w:rPr>
          <w:rFonts w:cs="Arial"/>
        </w:rPr>
      </w:pPr>
      <w:r w:rsidRPr="0046756F">
        <w:rPr>
          <w:rFonts w:cs="Arial"/>
        </w:rPr>
        <w:t xml:space="preserve">Input:    T_UINT8 u8_Status </w:t>
      </w:r>
    </w:p>
    <w:p w14:paraId="59FD6D9B" w14:textId="77777777" w:rsidR="009810C9" w:rsidRPr="0046756F" w:rsidRDefault="009810C9" w:rsidP="009810C9">
      <w:pPr>
        <w:widowControl w:val="0"/>
        <w:autoSpaceDE w:val="0"/>
        <w:autoSpaceDN w:val="0"/>
        <w:adjustRightInd w:val="0"/>
        <w:rPr>
          <w:rFonts w:cs="Arial"/>
        </w:rPr>
      </w:pPr>
      <w:r w:rsidRPr="0046756F">
        <w:rPr>
          <w:rFonts w:cs="Arial"/>
        </w:rPr>
        <w:t>Output: None</w:t>
      </w:r>
    </w:p>
    <w:p w14:paraId="6A62CC2A" w14:textId="77777777" w:rsidR="009810C9" w:rsidRPr="0046756F" w:rsidRDefault="00000000" w:rsidP="009810C9">
      <w:pPr>
        <w:rPr>
          <w:rFonts w:cs="Arial"/>
        </w:rPr>
      </w:pPr>
      <w:r>
        <w:rPr>
          <w:rFonts w:cs="Arial"/>
        </w:rPr>
        <w:pict w14:anchorId="1BA639F6">
          <v:rect id="_x0000_i1797" style="width:0;height:1.5pt" o:hralign="center" o:hrstd="t" o:hr="t" fillcolor="#a0a0a0" stroked="f"/>
        </w:pict>
      </w:r>
    </w:p>
    <w:p w14:paraId="6B3F66EF" w14:textId="77777777" w:rsidR="009810C9" w:rsidRPr="0046756F" w:rsidRDefault="009810C9" w:rsidP="009810C9">
      <w:pPr>
        <w:pStyle w:val="Heading4"/>
        <w:rPr>
          <w:rFonts w:ascii="Arial" w:hAnsi="Arial" w:cs="Arial"/>
        </w:rPr>
      </w:pPr>
      <w:bookmarkStart w:id="1551" w:name="_Toc122796134"/>
      <w:bookmarkStart w:id="1552" w:name="_Toc158906184"/>
      <w:r w:rsidRPr="0046756F">
        <w:rPr>
          <w:rFonts w:ascii="Arial" w:hAnsi="Arial" w:cs="Arial"/>
        </w:rPr>
        <w:t>10.15.3.5 Return Value</w:t>
      </w:r>
      <w:bookmarkEnd w:id="1551"/>
      <w:bookmarkEnd w:id="1552"/>
    </w:p>
    <w:p w14:paraId="7A5CCC71" w14:textId="77777777" w:rsidR="009810C9" w:rsidRPr="0046756F" w:rsidRDefault="009810C9" w:rsidP="009810C9">
      <w:pPr>
        <w:rPr>
          <w:rFonts w:cs="Arial"/>
        </w:rPr>
      </w:pPr>
    </w:p>
    <w:p w14:paraId="551C015D" w14:textId="77777777" w:rsidR="009810C9" w:rsidRPr="0046756F" w:rsidRDefault="009810C9" w:rsidP="009810C9">
      <w:pPr>
        <w:widowControl w:val="0"/>
        <w:autoSpaceDE w:val="0"/>
        <w:autoSpaceDN w:val="0"/>
        <w:adjustRightInd w:val="0"/>
        <w:rPr>
          <w:rFonts w:cs="Arial"/>
        </w:rPr>
      </w:pPr>
      <w:r w:rsidRPr="0046756F">
        <w:rPr>
          <w:rFonts w:cs="Arial"/>
        </w:rPr>
        <w:t>None</w:t>
      </w:r>
    </w:p>
    <w:p w14:paraId="2E6D1F6F" w14:textId="77777777" w:rsidR="009810C9" w:rsidRPr="0046756F" w:rsidRDefault="009810C9" w:rsidP="009810C9">
      <w:pPr>
        <w:widowControl w:val="0"/>
        <w:autoSpaceDE w:val="0"/>
        <w:autoSpaceDN w:val="0"/>
        <w:adjustRightInd w:val="0"/>
        <w:rPr>
          <w:rFonts w:cs="Arial"/>
        </w:rPr>
      </w:pPr>
    </w:p>
    <w:p w14:paraId="2B5BA637" w14:textId="77777777" w:rsidR="009810C9" w:rsidRPr="0046756F" w:rsidRDefault="00000000" w:rsidP="009810C9">
      <w:pPr>
        <w:rPr>
          <w:rFonts w:cs="Arial"/>
        </w:rPr>
      </w:pPr>
      <w:r>
        <w:rPr>
          <w:rFonts w:cs="Arial"/>
        </w:rPr>
        <w:pict w14:anchorId="530A5CB2">
          <v:rect id="_x0000_i1798" style="width:0;height:1.5pt" o:hralign="center" o:hrstd="t" o:hr="t" fillcolor="#a0a0a0" stroked="f"/>
        </w:pict>
      </w:r>
    </w:p>
    <w:p w14:paraId="76044AFE" w14:textId="77777777" w:rsidR="009810C9" w:rsidRPr="0046756F" w:rsidRDefault="009810C9" w:rsidP="009810C9">
      <w:pPr>
        <w:pStyle w:val="Heading4"/>
        <w:rPr>
          <w:rFonts w:ascii="Arial" w:hAnsi="Arial" w:cs="Arial"/>
        </w:rPr>
      </w:pPr>
      <w:bookmarkStart w:id="1553" w:name="_Toc122796135"/>
      <w:bookmarkStart w:id="1554" w:name="_Toc158906185"/>
      <w:r w:rsidRPr="0046756F">
        <w:rPr>
          <w:rFonts w:ascii="Arial" w:hAnsi="Arial" w:cs="Arial"/>
        </w:rPr>
        <w:t>10.15.3.6 Other CSUs called by this CSU</w:t>
      </w:r>
      <w:bookmarkEnd w:id="1553"/>
      <w:bookmarkEnd w:id="1554"/>
    </w:p>
    <w:p w14:paraId="1DBDE943" w14:textId="77777777" w:rsidR="009810C9" w:rsidRPr="0046756F" w:rsidRDefault="009810C9" w:rsidP="009810C9">
      <w:pPr>
        <w:rPr>
          <w:rFonts w:cs="Arial"/>
        </w:rPr>
      </w:pPr>
    </w:p>
    <w:p w14:paraId="19AA73E7" w14:textId="77777777" w:rsidR="009810C9" w:rsidRPr="0046756F" w:rsidRDefault="009810C9" w:rsidP="009810C9">
      <w:pPr>
        <w:widowControl w:val="0"/>
        <w:autoSpaceDE w:val="0"/>
        <w:autoSpaceDN w:val="0"/>
        <w:adjustRightInd w:val="0"/>
        <w:rPr>
          <w:rFonts w:cs="Arial"/>
        </w:rPr>
      </w:pPr>
      <w:r w:rsidRPr="0046756F">
        <w:rPr>
          <w:rFonts w:cs="Arial"/>
        </w:rPr>
        <w:t>OsSemPost</w:t>
      </w:r>
    </w:p>
    <w:p w14:paraId="3B2D201D" w14:textId="77777777" w:rsidR="009810C9" w:rsidRPr="0046756F" w:rsidRDefault="00000000" w:rsidP="009810C9">
      <w:pPr>
        <w:rPr>
          <w:rFonts w:cs="Arial"/>
        </w:rPr>
      </w:pPr>
      <w:r>
        <w:rPr>
          <w:rFonts w:cs="Arial"/>
        </w:rPr>
        <w:pict w14:anchorId="4F92F9B2">
          <v:rect id="_x0000_i1799" style="width:0;height:1.5pt" o:hralign="center" o:hrstd="t" o:hr="t" fillcolor="#a0a0a0" stroked="f"/>
        </w:pict>
      </w:r>
    </w:p>
    <w:p w14:paraId="4D35BF0B" w14:textId="77777777" w:rsidR="009810C9" w:rsidRPr="0046756F" w:rsidRDefault="009810C9" w:rsidP="009810C9">
      <w:pPr>
        <w:pStyle w:val="Heading4"/>
        <w:rPr>
          <w:rFonts w:ascii="Arial" w:hAnsi="Arial" w:cs="Arial"/>
        </w:rPr>
      </w:pPr>
      <w:bookmarkStart w:id="1555" w:name="_Toc122796136"/>
      <w:bookmarkStart w:id="1556" w:name="_Toc158906186"/>
      <w:r w:rsidRPr="0046756F">
        <w:rPr>
          <w:rFonts w:ascii="Arial" w:hAnsi="Arial" w:cs="Arial"/>
        </w:rPr>
        <w:t>10.15.3.7 Description of list of LLRs allocated</w:t>
      </w:r>
      <w:bookmarkEnd w:id="1555"/>
      <w:bookmarkEnd w:id="1556"/>
    </w:p>
    <w:p w14:paraId="21EEDFEA" w14:textId="77777777" w:rsidR="009810C9" w:rsidRPr="0046756F" w:rsidRDefault="009810C9" w:rsidP="009810C9">
      <w:pPr>
        <w:rPr>
          <w:rFonts w:cs="Arial"/>
        </w:rPr>
      </w:pPr>
    </w:p>
    <w:p w14:paraId="6410E275"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TransferFinish</w:t>
      </w:r>
    </w:p>
    <w:p w14:paraId="76CC8329" w14:textId="77777777" w:rsidR="009810C9" w:rsidRPr="0046756F" w:rsidRDefault="00000000" w:rsidP="009810C9">
      <w:pPr>
        <w:rPr>
          <w:rFonts w:cs="Arial"/>
        </w:rPr>
      </w:pPr>
      <w:r>
        <w:rPr>
          <w:rFonts w:cs="Arial"/>
        </w:rPr>
        <w:pict w14:anchorId="5482041E">
          <v:rect id="_x0000_i1800" style="width:0;height:1.5pt" o:hralign="center" o:hrstd="t" o:hr="t" fillcolor="#a0a0a0" stroked="f"/>
        </w:pict>
      </w:r>
    </w:p>
    <w:p w14:paraId="1ED0A1E0" w14:textId="77777777" w:rsidR="009810C9" w:rsidRPr="0046756F" w:rsidRDefault="009810C9" w:rsidP="009810C9">
      <w:pPr>
        <w:pStyle w:val="Heading5"/>
        <w:rPr>
          <w:rFonts w:ascii="Arial" w:hAnsi="Arial" w:cs="Arial"/>
        </w:rPr>
      </w:pPr>
      <w:bookmarkStart w:id="1557" w:name="_Toc122796137"/>
      <w:bookmarkStart w:id="1558" w:name="_Toc158906187"/>
      <w:r w:rsidRPr="0046756F">
        <w:rPr>
          <w:rFonts w:ascii="Arial" w:hAnsi="Arial" w:cs="Arial"/>
        </w:rPr>
        <w:t>10.15.3.7.1 daucmfsi2c-TransferFinish-LLR-001</w:t>
      </w:r>
      <w:bookmarkEnd w:id="1557"/>
      <w:bookmarkEnd w:id="1558"/>
    </w:p>
    <w:p w14:paraId="44DECA18" w14:textId="77777777" w:rsidR="009810C9" w:rsidRPr="0046756F" w:rsidRDefault="009810C9" w:rsidP="009810C9">
      <w:pPr>
        <w:rPr>
          <w:rFonts w:cs="Arial"/>
        </w:rPr>
      </w:pPr>
      <w:r w:rsidRPr="0046756F">
        <w:rPr>
          <w:rFonts w:cs="Arial"/>
        </w:rPr>
        <w:t>Requirement ID: H698-LLD-CMU-FNC-2140</w:t>
      </w:r>
    </w:p>
    <w:p w14:paraId="31FBCBA4" w14:textId="77777777" w:rsidR="009810C9" w:rsidRPr="0046756F" w:rsidRDefault="009810C9" w:rsidP="009810C9">
      <w:pPr>
        <w:rPr>
          <w:rFonts w:cs="Arial"/>
        </w:rPr>
      </w:pPr>
    </w:p>
    <w:p w14:paraId="23C03303" w14:textId="77777777" w:rsidR="009810C9" w:rsidRPr="0046756F" w:rsidRDefault="009810C9" w:rsidP="009810C9">
      <w:pPr>
        <w:widowControl w:val="0"/>
        <w:autoSpaceDE w:val="0"/>
        <w:autoSpaceDN w:val="0"/>
        <w:adjustRightInd w:val="0"/>
        <w:rPr>
          <w:rFonts w:cs="Arial"/>
        </w:rPr>
      </w:pPr>
      <w:r w:rsidRPr="0046756F">
        <w:rPr>
          <w:rFonts w:cs="Arial"/>
        </w:rPr>
        <w:t>Set pu8Status of sSi2cInfo of dereference of data block to u8Status to save the transfer status.</w:t>
      </w:r>
    </w:p>
    <w:p w14:paraId="1F71CB2A" w14:textId="77777777" w:rsidR="009810C9" w:rsidRPr="0046756F" w:rsidRDefault="009810C9" w:rsidP="009810C9">
      <w:pPr>
        <w:widowControl w:val="0"/>
        <w:autoSpaceDE w:val="0"/>
        <w:autoSpaceDN w:val="0"/>
        <w:adjustRightInd w:val="0"/>
        <w:rPr>
          <w:rFonts w:cs="Arial"/>
        </w:rPr>
      </w:pPr>
      <w:r w:rsidRPr="0046756F">
        <w:rPr>
          <w:rFonts w:cs="Arial"/>
        </w:rPr>
        <w:t>Call the OsSemPost function with parameter ppsSemData of derefernce of data block.</w:t>
      </w:r>
    </w:p>
    <w:p w14:paraId="6B8BD243" w14:textId="77777777" w:rsidR="009810C9" w:rsidRPr="0046756F" w:rsidRDefault="009810C9" w:rsidP="009810C9">
      <w:pPr>
        <w:autoSpaceDE w:val="0"/>
        <w:autoSpaceDN w:val="0"/>
        <w:adjustRightInd w:val="0"/>
        <w:spacing w:line="252" w:lineRule="auto"/>
        <w:rPr>
          <w:rFonts w:cs="Arial"/>
        </w:rPr>
      </w:pPr>
      <w:r w:rsidRPr="0046756F">
        <w:rPr>
          <w:rFonts w:cs="Arial"/>
        </w:rPr>
        <w:t>Call the OsSemPost function with parameter Sem_key_i2c2.</w:t>
      </w:r>
    </w:p>
    <w:p w14:paraId="6E0E4388" w14:textId="77777777" w:rsidR="009810C9" w:rsidRPr="0046756F" w:rsidRDefault="00000000" w:rsidP="009810C9">
      <w:pPr>
        <w:rPr>
          <w:rFonts w:cs="Arial"/>
        </w:rPr>
      </w:pPr>
      <w:r>
        <w:rPr>
          <w:rFonts w:cs="Arial"/>
        </w:rPr>
        <w:pict w14:anchorId="1AE4E6AA">
          <v:rect id="_x0000_i1801" style="width:0;height:1.5pt" o:hralign="center" o:hrstd="t" o:hr="t" fillcolor="#a0a0a0" stroked="f"/>
        </w:pict>
      </w:r>
    </w:p>
    <w:p w14:paraId="3441A787" w14:textId="77777777" w:rsidR="009810C9" w:rsidRPr="0046756F" w:rsidRDefault="009810C9" w:rsidP="009810C9">
      <w:pPr>
        <w:pStyle w:val="Heading3"/>
      </w:pPr>
      <w:bookmarkStart w:id="1559" w:name="_Toc122796138"/>
      <w:bookmarkStart w:id="1560" w:name="_Toc158906188"/>
      <w:r w:rsidRPr="0046756F">
        <w:t>10.15.4 Si2c2Intr</w:t>
      </w:r>
      <w:bookmarkEnd w:id="1559"/>
      <w:bookmarkEnd w:id="1560"/>
    </w:p>
    <w:p w14:paraId="55C4A7E7" w14:textId="77777777" w:rsidR="009810C9" w:rsidRPr="0046756F" w:rsidRDefault="009810C9" w:rsidP="009810C9">
      <w:pPr>
        <w:rPr>
          <w:rFonts w:cs="Arial"/>
        </w:rPr>
      </w:pPr>
    </w:p>
    <w:p w14:paraId="746A3C28" w14:textId="77777777" w:rsidR="009810C9" w:rsidRPr="0046756F" w:rsidRDefault="009810C9" w:rsidP="009810C9">
      <w:pPr>
        <w:autoSpaceDE w:val="0"/>
        <w:autoSpaceDN w:val="0"/>
        <w:adjustRightInd w:val="0"/>
        <w:spacing w:line="252" w:lineRule="auto"/>
        <w:rPr>
          <w:rFonts w:cs="Arial"/>
        </w:rPr>
      </w:pPr>
      <w:r w:rsidRPr="0046756F">
        <w:rPr>
          <w:rFonts w:cs="Arial"/>
        </w:rPr>
        <w:t>Low Level Design Details about Si2c2Intr will follow in the sub sections.</w:t>
      </w:r>
    </w:p>
    <w:p w14:paraId="2A92B24F" w14:textId="77777777" w:rsidR="009810C9" w:rsidRPr="0046756F" w:rsidRDefault="00000000" w:rsidP="009810C9">
      <w:pPr>
        <w:rPr>
          <w:rFonts w:cs="Arial"/>
        </w:rPr>
      </w:pPr>
      <w:r>
        <w:rPr>
          <w:rFonts w:cs="Arial"/>
        </w:rPr>
        <w:pict w14:anchorId="5A71D395">
          <v:rect id="_x0000_i1802" style="width:0;height:1.5pt" o:hralign="center" o:hrstd="t" o:hr="t" fillcolor="#a0a0a0" stroked="f"/>
        </w:pict>
      </w:r>
    </w:p>
    <w:p w14:paraId="58CF4A34" w14:textId="77777777" w:rsidR="009810C9" w:rsidRPr="0046756F" w:rsidRDefault="009810C9" w:rsidP="009810C9">
      <w:pPr>
        <w:pStyle w:val="Heading4"/>
        <w:rPr>
          <w:rFonts w:ascii="Arial" w:hAnsi="Arial" w:cs="Arial"/>
        </w:rPr>
      </w:pPr>
      <w:bookmarkStart w:id="1561" w:name="_Toc122796139"/>
      <w:bookmarkStart w:id="1562" w:name="_Toc158906189"/>
      <w:r w:rsidRPr="0046756F">
        <w:rPr>
          <w:rFonts w:ascii="Arial" w:hAnsi="Arial" w:cs="Arial"/>
        </w:rPr>
        <w:t>10.15.4.1 Brief Description</w:t>
      </w:r>
      <w:bookmarkEnd w:id="1561"/>
      <w:bookmarkEnd w:id="1562"/>
    </w:p>
    <w:p w14:paraId="235E8E00" w14:textId="77777777" w:rsidR="009810C9" w:rsidRPr="0046756F" w:rsidRDefault="009810C9" w:rsidP="009810C9">
      <w:pPr>
        <w:rPr>
          <w:rFonts w:cs="Arial"/>
        </w:rPr>
      </w:pPr>
    </w:p>
    <w:p w14:paraId="7D7A590F" w14:textId="77777777" w:rsidR="009810C9" w:rsidRPr="0046756F" w:rsidRDefault="009810C9" w:rsidP="009810C9">
      <w:pPr>
        <w:autoSpaceDE w:val="0"/>
        <w:autoSpaceDN w:val="0"/>
        <w:adjustRightInd w:val="0"/>
        <w:spacing w:line="252" w:lineRule="auto"/>
        <w:rPr>
          <w:rFonts w:cs="Arial"/>
        </w:rPr>
      </w:pPr>
      <w:r w:rsidRPr="0046756F">
        <w:rPr>
          <w:rFonts w:cs="Arial"/>
        </w:rPr>
        <w:t>Si2c2Intr function process the SI2C interrupt.</w:t>
      </w:r>
    </w:p>
    <w:p w14:paraId="59B78417" w14:textId="77777777" w:rsidR="009810C9" w:rsidRPr="0046756F" w:rsidRDefault="00000000" w:rsidP="009810C9">
      <w:pPr>
        <w:rPr>
          <w:rFonts w:cs="Arial"/>
        </w:rPr>
      </w:pPr>
      <w:r>
        <w:rPr>
          <w:rFonts w:cs="Arial"/>
        </w:rPr>
        <w:pict w14:anchorId="5BCEF470">
          <v:rect id="_x0000_i1803" style="width:0;height:1.5pt" o:hralign="center" o:hrstd="t" o:hr="t" fillcolor="#a0a0a0" stroked="f"/>
        </w:pict>
      </w:r>
    </w:p>
    <w:p w14:paraId="70535911" w14:textId="77777777" w:rsidR="009810C9" w:rsidRPr="0046756F" w:rsidRDefault="009810C9" w:rsidP="009810C9">
      <w:pPr>
        <w:pStyle w:val="Heading4"/>
        <w:rPr>
          <w:rFonts w:ascii="Arial" w:hAnsi="Arial" w:cs="Arial"/>
        </w:rPr>
      </w:pPr>
      <w:bookmarkStart w:id="1563" w:name="_Toc122796140"/>
      <w:bookmarkStart w:id="1564" w:name="_Toc158906190"/>
      <w:r w:rsidRPr="0046756F">
        <w:rPr>
          <w:rFonts w:ascii="Arial" w:hAnsi="Arial" w:cs="Arial"/>
        </w:rPr>
        <w:t>10.15.4.2 List of HLRs allocated</w:t>
      </w:r>
      <w:bookmarkEnd w:id="1563"/>
      <w:bookmarkEnd w:id="1564"/>
    </w:p>
    <w:p w14:paraId="488CE4E6" w14:textId="77777777" w:rsidR="009810C9" w:rsidRPr="0046756F" w:rsidRDefault="009810C9" w:rsidP="009810C9">
      <w:pPr>
        <w:rPr>
          <w:rFonts w:cs="Arial"/>
        </w:rPr>
      </w:pPr>
    </w:p>
    <w:p w14:paraId="603631FB"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SRS/SAD(H698-003-012-CMU).</w:t>
      </w:r>
    </w:p>
    <w:p w14:paraId="1A284FA4" w14:textId="77777777" w:rsidR="009810C9" w:rsidRPr="0046756F" w:rsidRDefault="009810C9" w:rsidP="009810C9">
      <w:pPr>
        <w:widowControl w:val="0"/>
        <w:autoSpaceDE w:val="0"/>
        <w:autoSpaceDN w:val="0"/>
        <w:adjustRightInd w:val="0"/>
        <w:rPr>
          <w:rFonts w:cs="Arial"/>
        </w:rPr>
      </w:pPr>
    </w:p>
    <w:p w14:paraId="1783F7CF" w14:textId="77777777" w:rsidR="009810C9" w:rsidRPr="0046756F" w:rsidRDefault="00000000" w:rsidP="009810C9">
      <w:pPr>
        <w:rPr>
          <w:rFonts w:cs="Arial"/>
        </w:rPr>
      </w:pPr>
      <w:r>
        <w:rPr>
          <w:rFonts w:cs="Arial"/>
        </w:rPr>
        <w:pict w14:anchorId="2D844973">
          <v:rect id="_x0000_i1804" style="width:0;height:1.5pt" o:hralign="center" o:hrstd="t" o:hr="t" fillcolor="#a0a0a0" stroked="f"/>
        </w:pict>
      </w:r>
    </w:p>
    <w:p w14:paraId="3CC680A3" w14:textId="77777777" w:rsidR="009810C9" w:rsidRPr="0046756F" w:rsidRDefault="009810C9" w:rsidP="009810C9">
      <w:pPr>
        <w:pStyle w:val="Heading4"/>
        <w:rPr>
          <w:rFonts w:ascii="Arial" w:hAnsi="Arial" w:cs="Arial"/>
        </w:rPr>
      </w:pPr>
      <w:bookmarkStart w:id="1565" w:name="_Toc122796141"/>
      <w:bookmarkStart w:id="1566" w:name="_Toc158906191"/>
      <w:r w:rsidRPr="0046756F">
        <w:rPr>
          <w:rFonts w:ascii="Arial" w:hAnsi="Arial" w:cs="Arial"/>
        </w:rPr>
        <w:t>10.15.4.3 List of global variables accessed and modified</w:t>
      </w:r>
      <w:bookmarkEnd w:id="1565"/>
      <w:bookmarkEnd w:id="1566"/>
    </w:p>
    <w:p w14:paraId="2641CF26" w14:textId="77777777" w:rsidR="009810C9" w:rsidRPr="0046756F" w:rsidRDefault="009810C9" w:rsidP="009810C9">
      <w:pPr>
        <w:rPr>
          <w:rFonts w:cs="Arial"/>
        </w:rPr>
      </w:pPr>
    </w:p>
    <w:p w14:paraId="45B4A7CA"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E95D90F" w14:textId="77777777" w:rsidR="009810C9" w:rsidRPr="0046756F" w:rsidRDefault="009810C9" w:rsidP="009810C9">
      <w:pPr>
        <w:widowControl w:val="0"/>
        <w:autoSpaceDE w:val="0"/>
        <w:autoSpaceDN w:val="0"/>
        <w:adjustRightInd w:val="0"/>
        <w:rPr>
          <w:rFonts w:cs="Arial"/>
        </w:rPr>
      </w:pPr>
      <w:r w:rsidRPr="0046756F">
        <w:rPr>
          <w:rFonts w:cs="Arial"/>
        </w:rPr>
        <w:t>Modified: None</w:t>
      </w:r>
    </w:p>
    <w:p w14:paraId="15B4E4C6" w14:textId="77777777" w:rsidR="009810C9" w:rsidRPr="0046756F" w:rsidRDefault="00000000" w:rsidP="009810C9">
      <w:pPr>
        <w:rPr>
          <w:rFonts w:cs="Arial"/>
        </w:rPr>
      </w:pPr>
      <w:r>
        <w:rPr>
          <w:rFonts w:cs="Arial"/>
        </w:rPr>
        <w:pict w14:anchorId="470295AC">
          <v:rect id="_x0000_i1805" style="width:0;height:1.5pt" o:hralign="center" o:hrstd="t" o:hr="t" fillcolor="#a0a0a0" stroked="f"/>
        </w:pict>
      </w:r>
    </w:p>
    <w:p w14:paraId="57B94EFA" w14:textId="77777777" w:rsidR="009810C9" w:rsidRPr="0046756F" w:rsidRDefault="009810C9" w:rsidP="009810C9">
      <w:pPr>
        <w:pStyle w:val="Heading4"/>
        <w:rPr>
          <w:rFonts w:ascii="Arial" w:hAnsi="Arial" w:cs="Arial"/>
        </w:rPr>
      </w:pPr>
      <w:bookmarkStart w:id="1567" w:name="_Toc122796142"/>
      <w:bookmarkStart w:id="1568" w:name="_Toc158906192"/>
      <w:r w:rsidRPr="0046756F">
        <w:rPr>
          <w:rFonts w:ascii="Arial" w:hAnsi="Arial" w:cs="Arial"/>
        </w:rPr>
        <w:t>10.15.4.4 Parameter list (Input/Output)</w:t>
      </w:r>
      <w:bookmarkEnd w:id="1567"/>
      <w:bookmarkEnd w:id="1568"/>
    </w:p>
    <w:p w14:paraId="7B17BEDC" w14:textId="77777777" w:rsidR="009810C9" w:rsidRPr="0046756F" w:rsidRDefault="009810C9" w:rsidP="009810C9">
      <w:pPr>
        <w:rPr>
          <w:rFonts w:cs="Arial"/>
        </w:rPr>
      </w:pPr>
    </w:p>
    <w:p w14:paraId="5901E94B" w14:textId="77777777" w:rsidR="009810C9" w:rsidRPr="0046756F" w:rsidRDefault="009810C9" w:rsidP="009810C9">
      <w:pPr>
        <w:widowControl w:val="0"/>
        <w:autoSpaceDE w:val="0"/>
        <w:autoSpaceDN w:val="0"/>
        <w:adjustRightInd w:val="0"/>
        <w:rPr>
          <w:rFonts w:cs="Arial"/>
        </w:rPr>
      </w:pPr>
      <w:r w:rsidRPr="0046756F">
        <w:rPr>
          <w:rFonts w:cs="Arial"/>
        </w:rPr>
        <w:t>Input:    None</w:t>
      </w:r>
    </w:p>
    <w:p w14:paraId="395FC753" w14:textId="77777777" w:rsidR="009810C9" w:rsidRPr="0046756F" w:rsidRDefault="009810C9" w:rsidP="009810C9">
      <w:pPr>
        <w:widowControl w:val="0"/>
        <w:autoSpaceDE w:val="0"/>
        <w:autoSpaceDN w:val="0"/>
        <w:adjustRightInd w:val="0"/>
        <w:rPr>
          <w:rFonts w:cs="Arial"/>
        </w:rPr>
      </w:pPr>
      <w:r w:rsidRPr="0046756F">
        <w:rPr>
          <w:rFonts w:cs="Arial"/>
        </w:rPr>
        <w:t>Output: None</w:t>
      </w:r>
    </w:p>
    <w:p w14:paraId="2A6E9644" w14:textId="77777777" w:rsidR="009810C9" w:rsidRPr="0046756F" w:rsidRDefault="00000000" w:rsidP="009810C9">
      <w:pPr>
        <w:rPr>
          <w:rFonts w:cs="Arial"/>
        </w:rPr>
      </w:pPr>
      <w:r>
        <w:rPr>
          <w:rFonts w:cs="Arial"/>
        </w:rPr>
        <w:pict w14:anchorId="4934B99B">
          <v:rect id="_x0000_i1806" style="width:0;height:1.5pt" o:hralign="center" o:hrstd="t" o:hr="t" fillcolor="#a0a0a0" stroked="f"/>
        </w:pict>
      </w:r>
    </w:p>
    <w:p w14:paraId="6F8783BF" w14:textId="77777777" w:rsidR="009810C9" w:rsidRPr="0046756F" w:rsidRDefault="009810C9" w:rsidP="009810C9">
      <w:pPr>
        <w:pStyle w:val="Heading4"/>
        <w:rPr>
          <w:rFonts w:ascii="Arial" w:hAnsi="Arial" w:cs="Arial"/>
        </w:rPr>
      </w:pPr>
      <w:bookmarkStart w:id="1569" w:name="_Toc122796143"/>
      <w:bookmarkStart w:id="1570" w:name="_Toc158906193"/>
      <w:r w:rsidRPr="0046756F">
        <w:rPr>
          <w:rFonts w:ascii="Arial" w:hAnsi="Arial" w:cs="Arial"/>
        </w:rPr>
        <w:t>10.15.4.5 Return Value</w:t>
      </w:r>
      <w:bookmarkEnd w:id="1569"/>
      <w:bookmarkEnd w:id="1570"/>
    </w:p>
    <w:p w14:paraId="3CD61672" w14:textId="77777777" w:rsidR="009810C9" w:rsidRPr="0046756F" w:rsidRDefault="009810C9" w:rsidP="009810C9">
      <w:pPr>
        <w:rPr>
          <w:rFonts w:cs="Arial"/>
        </w:rPr>
      </w:pPr>
    </w:p>
    <w:p w14:paraId="7C27E828" w14:textId="77777777" w:rsidR="009810C9" w:rsidRPr="0046756F" w:rsidRDefault="009810C9" w:rsidP="009810C9">
      <w:pPr>
        <w:widowControl w:val="0"/>
        <w:autoSpaceDE w:val="0"/>
        <w:autoSpaceDN w:val="0"/>
        <w:adjustRightInd w:val="0"/>
        <w:rPr>
          <w:rFonts w:cs="Arial"/>
        </w:rPr>
      </w:pPr>
      <w:r w:rsidRPr="0046756F">
        <w:rPr>
          <w:rFonts w:cs="Arial"/>
        </w:rPr>
        <w:t>None</w:t>
      </w:r>
    </w:p>
    <w:p w14:paraId="22023115" w14:textId="77777777" w:rsidR="009810C9" w:rsidRPr="0046756F" w:rsidRDefault="009810C9" w:rsidP="009810C9">
      <w:pPr>
        <w:widowControl w:val="0"/>
        <w:autoSpaceDE w:val="0"/>
        <w:autoSpaceDN w:val="0"/>
        <w:adjustRightInd w:val="0"/>
        <w:rPr>
          <w:rFonts w:cs="Arial"/>
        </w:rPr>
      </w:pPr>
    </w:p>
    <w:p w14:paraId="4921B17E" w14:textId="77777777" w:rsidR="009810C9" w:rsidRPr="0046756F" w:rsidRDefault="00000000" w:rsidP="009810C9">
      <w:pPr>
        <w:rPr>
          <w:rFonts w:cs="Arial"/>
        </w:rPr>
      </w:pPr>
      <w:r>
        <w:rPr>
          <w:rFonts w:cs="Arial"/>
        </w:rPr>
        <w:pict w14:anchorId="06C14C26">
          <v:rect id="_x0000_i1807" style="width:0;height:1.5pt" o:hralign="center" o:hrstd="t" o:hr="t" fillcolor="#a0a0a0" stroked="f"/>
        </w:pict>
      </w:r>
    </w:p>
    <w:p w14:paraId="2CA317D3" w14:textId="77777777" w:rsidR="009810C9" w:rsidRPr="0046756F" w:rsidRDefault="009810C9" w:rsidP="009810C9">
      <w:pPr>
        <w:pStyle w:val="Heading4"/>
        <w:rPr>
          <w:rFonts w:ascii="Arial" w:hAnsi="Arial" w:cs="Arial"/>
        </w:rPr>
      </w:pPr>
      <w:bookmarkStart w:id="1571" w:name="_Toc122796144"/>
      <w:bookmarkStart w:id="1572" w:name="_Toc158906194"/>
      <w:r w:rsidRPr="0046756F">
        <w:rPr>
          <w:rFonts w:ascii="Arial" w:hAnsi="Arial" w:cs="Arial"/>
        </w:rPr>
        <w:t>10.15.4.6 Other CSUs called by this CSU</w:t>
      </w:r>
      <w:bookmarkEnd w:id="1571"/>
      <w:bookmarkEnd w:id="1572"/>
    </w:p>
    <w:p w14:paraId="07D5C675" w14:textId="77777777" w:rsidR="009810C9" w:rsidRPr="0046756F" w:rsidRDefault="009810C9" w:rsidP="009810C9">
      <w:pPr>
        <w:rPr>
          <w:rFonts w:cs="Arial"/>
        </w:rPr>
      </w:pPr>
    </w:p>
    <w:p w14:paraId="2F2B30F3" w14:textId="77777777" w:rsidR="009810C9" w:rsidRPr="0046756F" w:rsidRDefault="009810C9" w:rsidP="009810C9">
      <w:pPr>
        <w:widowControl w:val="0"/>
        <w:autoSpaceDE w:val="0"/>
        <w:autoSpaceDN w:val="0"/>
        <w:adjustRightInd w:val="0"/>
        <w:rPr>
          <w:rFonts w:cs="Arial"/>
        </w:rPr>
      </w:pPr>
      <w:r w:rsidRPr="0046756F">
        <w:rPr>
          <w:rFonts w:cs="Arial"/>
        </w:rPr>
        <w:t>I2cSend7bitAddress</w:t>
      </w:r>
    </w:p>
    <w:p w14:paraId="2701A7D4" w14:textId="77777777" w:rsidR="009810C9" w:rsidRPr="0046756F" w:rsidRDefault="009810C9" w:rsidP="009810C9">
      <w:pPr>
        <w:widowControl w:val="0"/>
        <w:autoSpaceDE w:val="0"/>
        <w:autoSpaceDN w:val="0"/>
        <w:adjustRightInd w:val="0"/>
        <w:rPr>
          <w:rFonts w:cs="Arial"/>
        </w:rPr>
      </w:pPr>
      <w:r w:rsidRPr="0046756F">
        <w:rPr>
          <w:rFonts w:cs="Arial"/>
        </w:rPr>
        <w:t>I2cGenerateStart</w:t>
      </w:r>
    </w:p>
    <w:p w14:paraId="059049C9" w14:textId="77777777" w:rsidR="009810C9" w:rsidRPr="0046756F" w:rsidRDefault="009810C9" w:rsidP="009810C9">
      <w:pPr>
        <w:widowControl w:val="0"/>
        <w:autoSpaceDE w:val="0"/>
        <w:autoSpaceDN w:val="0"/>
        <w:adjustRightInd w:val="0"/>
        <w:rPr>
          <w:rFonts w:cs="Arial"/>
        </w:rPr>
      </w:pPr>
      <w:r w:rsidRPr="0046756F">
        <w:rPr>
          <w:rFonts w:cs="Arial"/>
        </w:rPr>
        <w:t>I2cSendData</w:t>
      </w:r>
    </w:p>
    <w:p w14:paraId="0B6B485D" w14:textId="77777777" w:rsidR="009810C9" w:rsidRPr="0046756F" w:rsidRDefault="009810C9" w:rsidP="009810C9">
      <w:pPr>
        <w:widowControl w:val="0"/>
        <w:autoSpaceDE w:val="0"/>
        <w:autoSpaceDN w:val="0"/>
        <w:adjustRightInd w:val="0"/>
        <w:rPr>
          <w:rFonts w:cs="Arial"/>
        </w:rPr>
      </w:pPr>
      <w:r w:rsidRPr="0046756F">
        <w:rPr>
          <w:rFonts w:cs="Arial"/>
        </w:rPr>
        <w:t>I2cGenerateStop</w:t>
      </w:r>
    </w:p>
    <w:p w14:paraId="2DC3CEEF" w14:textId="77777777" w:rsidR="009810C9" w:rsidRPr="0046756F" w:rsidRDefault="009810C9" w:rsidP="009810C9">
      <w:pPr>
        <w:widowControl w:val="0"/>
        <w:autoSpaceDE w:val="0"/>
        <w:autoSpaceDN w:val="0"/>
        <w:adjustRightInd w:val="0"/>
        <w:rPr>
          <w:rFonts w:cs="Arial"/>
        </w:rPr>
      </w:pPr>
      <w:r w:rsidRPr="0046756F">
        <w:rPr>
          <w:rFonts w:cs="Arial"/>
        </w:rPr>
        <w:t>TransferFinish</w:t>
      </w:r>
    </w:p>
    <w:p w14:paraId="4BE674AD" w14:textId="77777777" w:rsidR="009810C9" w:rsidRPr="0046756F" w:rsidRDefault="009810C9" w:rsidP="009810C9">
      <w:pPr>
        <w:widowControl w:val="0"/>
        <w:autoSpaceDE w:val="0"/>
        <w:autoSpaceDN w:val="0"/>
        <w:adjustRightInd w:val="0"/>
        <w:rPr>
          <w:rFonts w:cs="Arial"/>
        </w:rPr>
      </w:pPr>
      <w:r w:rsidRPr="0046756F">
        <w:rPr>
          <w:rFonts w:cs="Arial"/>
        </w:rPr>
        <w:t>I2cAcknowledgeConfig</w:t>
      </w:r>
    </w:p>
    <w:p w14:paraId="6316E01F" w14:textId="77777777" w:rsidR="009810C9" w:rsidRPr="0046756F" w:rsidRDefault="009810C9" w:rsidP="009810C9">
      <w:pPr>
        <w:widowControl w:val="0"/>
        <w:autoSpaceDE w:val="0"/>
        <w:autoSpaceDN w:val="0"/>
        <w:adjustRightInd w:val="0"/>
        <w:rPr>
          <w:rFonts w:cs="Arial"/>
        </w:rPr>
      </w:pPr>
      <w:r w:rsidRPr="0046756F">
        <w:rPr>
          <w:rFonts w:cs="Arial"/>
        </w:rPr>
        <w:t>OsIntEnter</w:t>
      </w:r>
    </w:p>
    <w:p w14:paraId="7FA0E5D7" w14:textId="77777777" w:rsidR="009810C9" w:rsidRPr="0046756F" w:rsidRDefault="009810C9" w:rsidP="009810C9">
      <w:pPr>
        <w:widowControl w:val="0"/>
        <w:autoSpaceDE w:val="0"/>
        <w:autoSpaceDN w:val="0"/>
        <w:adjustRightInd w:val="0"/>
        <w:rPr>
          <w:rFonts w:cs="Arial"/>
        </w:rPr>
      </w:pPr>
      <w:r w:rsidRPr="0046756F">
        <w:rPr>
          <w:rFonts w:cs="Arial"/>
        </w:rPr>
        <w:t>I2cReceiveData</w:t>
      </w:r>
    </w:p>
    <w:p w14:paraId="5A9E6E7A" w14:textId="77777777" w:rsidR="009810C9" w:rsidRPr="0046756F" w:rsidRDefault="009810C9" w:rsidP="009810C9">
      <w:pPr>
        <w:widowControl w:val="0"/>
        <w:autoSpaceDE w:val="0"/>
        <w:autoSpaceDN w:val="0"/>
        <w:adjustRightInd w:val="0"/>
        <w:rPr>
          <w:rFonts w:cs="Arial"/>
        </w:rPr>
      </w:pPr>
      <w:r w:rsidRPr="0046756F">
        <w:rPr>
          <w:rFonts w:cs="Arial"/>
        </w:rPr>
        <w:t>I2cGetLastEvent</w:t>
      </w:r>
    </w:p>
    <w:p w14:paraId="0B012473" w14:textId="77777777" w:rsidR="009810C9" w:rsidRPr="0046756F" w:rsidRDefault="009810C9" w:rsidP="009810C9">
      <w:pPr>
        <w:widowControl w:val="0"/>
        <w:autoSpaceDE w:val="0"/>
        <w:autoSpaceDN w:val="0"/>
        <w:adjustRightInd w:val="0"/>
        <w:rPr>
          <w:rFonts w:cs="Arial"/>
        </w:rPr>
      </w:pPr>
      <w:r w:rsidRPr="0046756F">
        <w:rPr>
          <w:rFonts w:cs="Arial"/>
        </w:rPr>
        <w:t>OsIntExit</w:t>
      </w:r>
    </w:p>
    <w:p w14:paraId="45E0195B" w14:textId="77777777" w:rsidR="009810C9" w:rsidRPr="0046756F" w:rsidRDefault="00000000" w:rsidP="009810C9">
      <w:pPr>
        <w:rPr>
          <w:rFonts w:cs="Arial"/>
        </w:rPr>
      </w:pPr>
      <w:r>
        <w:rPr>
          <w:rFonts w:cs="Arial"/>
        </w:rPr>
        <w:pict w14:anchorId="4093034E">
          <v:rect id="_x0000_i1808" style="width:0;height:1.5pt" o:hralign="center" o:hrstd="t" o:hr="t" fillcolor="#a0a0a0" stroked="f"/>
        </w:pict>
      </w:r>
    </w:p>
    <w:p w14:paraId="4139A022" w14:textId="77777777" w:rsidR="009810C9" w:rsidRPr="0046756F" w:rsidRDefault="009810C9" w:rsidP="009810C9">
      <w:pPr>
        <w:pStyle w:val="Heading4"/>
        <w:rPr>
          <w:rFonts w:ascii="Arial" w:hAnsi="Arial" w:cs="Arial"/>
        </w:rPr>
      </w:pPr>
      <w:bookmarkStart w:id="1573" w:name="_Toc122796145"/>
      <w:bookmarkStart w:id="1574" w:name="_Toc158906195"/>
      <w:r w:rsidRPr="0046756F">
        <w:rPr>
          <w:rFonts w:ascii="Arial" w:hAnsi="Arial" w:cs="Arial"/>
        </w:rPr>
        <w:t>10.15.4.7 Description of list of LLRs allocated</w:t>
      </w:r>
      <w:bookmarkEnd w:id="1573"/>
      <w:bookmarkEnd w:id="1574"/>
    </w:p>
    <w:p w14:paraId="5AC11DA7" w14:textId="77777777" w:rsidR="009810C9" w:rsidRPr="0046756F" w:rsidRDefault="009810C9" w:rsidP="009810C9">
      <w:pPr>
        <w:rPr>
          <w:rFonts w:cs="Arial"/>
        </w:rPr>
      </w:pPr>
    </w:p>
    <w:p w14:paraId="3D9B7FB0"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Si2c2Intr</w:t>
      </w:r>
    </w:p>
    <w:p w14:paraId="117E4B9F" w14:textId="77777777" w:rsidR="009810C9" w:rsidRPr="0046756F" w:rsidRDefault="00000000" w:rsidP="009810C9">
      <w:pPr>
        <w:rPr>
          <w:rFonts w:cs="Arial"/>
        </w:rPr>
      </w:pPr>
      <w:r>
        <w:rPr>
          <w:rFonts w:cs="Arial"/>
        </w:rPr>
        <w:pict w14:anchorId="62F29556">
          <v:rect id="_x0000_i1809" style="width:0;height:1.5pt" o:hralign="center" o:hrstd="t" o:hr="t" fillcolor="#a0a0a0" stroked="f"/>
        </w:pict>
      </w:r>
    </w:p>
    <w:p w14:paraId="3527CD95" w14:textId="77777777" w:rsidR="009810C9" w:rsidRPr="0046756F" w:rsidRDefault="009810C9" w:rsidP="009810C9">
      <w:pPr>
        <w:pStyle w:val="Heading5"/>
        <w:rPr>
          <w:rFonts w:ascii="Arial" w:hAnsi="Arial" w:cs="Arial"/>
        </w:rPr>
      </w:pPr>
      <w:bookmarkStart w:id="1575" w:name="_Toc122796146"/>
      <w:bookmarkStart w:id="1576" w:name="_Toc158906196"/>
      <w:r w:rsidRPr="0046756F">
        <w:rPr>
          <w:rFonts w:ascii="Arial" w:hAnsi="Arial" w:cs="Arial"/>
        </w:rPr>
        <w:t>10.15.4.7.1 daucmfsi2c-Si2c2Intr-LLR-017</w:t>
      </w:r>
      <w:bookmarkEnd w:id="1575"/>
      <w:bookmarkEnd w:id="1576"/>
    </w:p>
    <w:p w14:paraId="53069728" w14:textId="77777777" w:rsidR="009810C9" w:rsidRPr="0046756F" w:rsidRDefault="009810C9" w:rsidP="009810C9">
      <w:pPr>
        <w:rPr>
          <w:rFonts w:cs="Arial"/>
        </w:rPr>
      </w:pPr>
      <w:r w:rsidRPr="0046756F">
        <w:rPr>
          <w:rFonts w:cs="Arial"/>
        </w:rPr>
        <w:t>Requirement ID: H698-LLD-CMU-FNC-2308</w:t>
      </w:r>
    </w:p>
    <w:p w14:paraId="3EE1C50E" w14:textId="77777777" w:rsidR="009810C9" w:rsidRPr="0046756F" w:rsidRDefault="009810C9" w:rsidP="009810C9">
      <w:pPr>
        <w:rPr>
          <w:rFonts w:cs="Arial"/>
        </w:rPr>
      </w:pPr>
    </w:p>
    <w:p w14:paraId="765176A9" w14:textId="77777777" w:rsidR="009810C9" w:rsidRPr="0046756F" w:rsidRDefault="009810C9" w:rsidP="009810C9">
      <w:pPr>
        <w:widowControl w:val="0"/>
        <w:autoSpaceDE w:val="0"/>
        <w:autoSpaceDN w:val="0"/>
        <w:adjustRightInd w:val="0"/>
        <w:rPr>
          <w:rFonts w:cs="Arial"/>
        </w:rPr>
      </w:pPr>
      <w:r w:rsidRPr="0046756F">
        <w:rPr>
          <w:rFonts w:cs="Arial"/>
        </w:rPr>
        <w:t>The function shall call OsIntEnter function to tell uCOS that we are leaving the ISR.</w:t>
      </w:r>
    </w:p>
    <w:p w14:paraId="2E4223A9" w14:textId="77777777" w:rsidR="009810C9" w:rsidRPr="0046756F" w:rsidRDefault="00000000" w:rsidP="009810C9">
      <w:pPr>
        <w:rPr>
          <w:rFonts w:cs="Arial"/>
        </w:rPr>
      </w:pPr>
      <w:r>
        <w:rPr>
          <w:rFonts w:cs="Arial"/>
        </w:rPr>
        <w:pict w14:anchorId="0F57E175">
          <v:rect id="_x0000_i1810" style="width:0;height:1.5pt" o:hralign="center" o:hrstd="t" o:hr="t" fillcolor="#a0a0a0" stroked="f"/>
        </w:pict>
      </w:r>
    </w:p>
    <w:p w14:paraId="3A5EE462" w14:textId="77777777" w:rsidR="009810C9" w:rsidRPr="0046756F" w:rsidRDefault="009810C9" w:rsidP="009810C9">
      <w:pPr>
        <w:pStyle w:val="Heading5"/>
        <w:rPr>
          <w:rFonts w:ascii="Arial" w:hAnsi="Arial" w:cs="Arial"/>
        </w:rPr>
      </w:pPr>
      <w:bookmarkStart w:id="1577" w:name="_Toc122796147"/>
      <w:bookmarkStart w:id="1578" w:name="_Toc158906197"/>
      <w:r w:rsidRPr="0046756F">
        <w:rPr>
          <w:rFonts w:ascii="Arial" w:hAnsi="Arial" w:cs="Arial"/>
        </w:rPr>
        <w:t>10.15.4.7.2 daucmfsi2c-Si2c2Intr-LLR-001</w:t>
      </w:r>
      <w:bookmarkEnd w:id="1577"/>
      <w:bookmarkEnd w:id="1578"/>
    </w:p>
    <w:p w14:paraId="656C6335" w14:textId="77777777" w:rsidR="009810C9" w:rsidRPr="0046756F" w:rsidRDefault="009810C9" w:rsidP="009810C9">
      <w:pPr>
        <w:rPr>
          <w:rFonts w:cs="Arial"/>
        </w:rPr>
      </w:pPr>
      <w:r w:rsidRPr="0046756F">
        <w:rPr>
          <w:rFonts w:cs="Arial"/>
        </w:rPr>
        <w:t>Requirement ID: H698-LLD-CMU-FNC-2149</w:t>
      </w:r>
    </w:p>
    <w:p w14:paraId="0A26DFC5" w14:textId="77777777" w:rsidR="009810C9" w:rsidRPr="0046756F" w:rsidRDefault="009810C9" w:rsidP="009810C9">
      <w:pPr>
        <w:rPr>
          <w:rFonts w:cs="Arial"/>
        </w:rPr>
      </w:pPr>
    </w:p>
    <w:p w14:paraId="1063312E" w14:textId="77777777" w:rsidR="009810C9" w:rsidRPr="0046756F" w:rsidRDefault="009810C9" w:rsidP="009810C9">
      <w:pPr>
        <w:widowControl w:val="0"/>
        <w:autoSpaceDE w:val="0"/>
        <w:autoSpaceDN w:val="0"/>
        <w:adjustRightInd w:val="0"/>
        <w:rPr>
          <w:rFonts w:cs="Arial"/>
        </w:rPr>
      </w:pPr>
      <w:r w:rsidRPr="0046756F">
        <w:rPr>
          <w:rFonts w:cs="Arial"/>
        </w:rPr>
        <w:t>The function shall call I2cSend7bitAddress with parameters M_I2C2, u8BusAddr of sSi2cInfo of data block and M_I2C_DIRECTION_TRANSMITTER to send slave address with write comment, when</w:t>
      </w:r>
    </w:p>
    <w:p w14:paraId="4862766C"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Return value of the function I2cGetLastEvent with parameter M_I2C2 is M_I2C_EVENT_MASTER_MODE_SELECT</w:t>
      </w:r>
    </w:p>
    <w:p w14:paraId="0465D65E"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eStage of data block is equal to SI2C_BUS_ADDR.</w:t>
      </w:r>
    </w:p>
    <w:p w14:paraId="51DD926A" w14:textId="77777777" w:rsidR="009810C9" w:rsidRPr="0046756F" w:rsidRDefault="009810C9" w:rsidP="009810C9">
      <w:pPr>
        <w:widowControl w:val="0"/>
        <w:autoSpaceDE w:val="0"/>
        <w:autoSpaceDN w:val="0"/>
        <w:adjustRightInd w:val="0"/>
        <w:rPr>
          <w:rFonts w:cs="Arial"/>
        </w:rPr>
      </w:pPr>
    </w:p>
    <w:p w14:paraId="3C46C42D" w14:textId="77777777" w:rsidR="009810C9" w:rsidRPr="0046756F" w:rsidRDefault="00000000" w:rsidP="009810C9">
      <w:pPr>
        <w:rPr>
          <w:rFonts w:cs="Arial"/>
        </w:rPr>
      </w:pPr>
      <w:r>
        <w:rPr>
          <w:rFonts w:cs="Arial"/>
        </w:rPr>
        <w:pict w14:anchorId="3970F77B">
          <v:rect id="_x0000_i1811" style="width:0;height:1.5pt" o:hralign="center" o:hrstd="t" o:hr="t" fillcolor="#a0a0a0" stroked="f"/>
        </w:pict>
      </w:r>
    </w:p>
    <w:p w14:paraId="01E0B9C2" w14:textId="77777777" w:rsidR="009810C9" w:rsidRPr="0046756F" w:rsidRDefault="009810C9" w:rsidP="009810C9">
      <w:pPr>
        <w:pStyle w:val="Heading5"/>
        <w:rPr>
          <w:rFonts w:ascii="Arial" w:hAnsi="Arial" w:cs="Arial"/>
        </w:rPr>
      </w:pPr>
      <w:bookmarkStart w:id="1579" w:name="_Toc122796148"/>
      <w:bookmarkStart w:id="1580" w:name="_Toc158906198"/>
      <w:r w:rsidRPr="0046756F">
        <w:rPr>
          <w:rFonts w:ascii="Arial" w:hAnsi="Arial" w:cs="Arial"/>
        </w:rPr>
        <w:t>10.15.4.7.3 daucmfsi2c-Si2c2Intr-LLR-002</w:t>
      </w:r>
      <w:bookmarkEnd w:id="1579"/>
      <w:bookmarkEnd w:id="1580"/>
    </w:p>
    <w:p w14:paraId="2542FEED" w14:textId="77777777" w:rsidR="009810C9" w:rsidRPr="0046756F" w:rsidRDefault="009810C9" w:rsidP="009810C9">
      <w:pPr>
        <w:rPr>
          <w:rFonts w:cs="Arial"/>
        </w:rPr>
      </w:pPr>
      <w:r w:rsidRPr="0046756F">
        <w:rPr>
          <w:rFonts w:cs="Arial"/>
        </w:rPr>
        <w:t>Requirement ID: H698-LLD-CMU-FNC-2150</w:t>
      </w:r>
    </w:p>
    <w:p w14:paraId="163A8D77" w14:textId="77777777" w:rsidR="009810C9" w:rsidRPr="0046756F" w:rsidRDefault="009810C9" w:rsidP="009810C9">
      <w:pPr>
        <w:rPr>
          <w:rFonts w:cs="Arial"/>
        </w:rPr>
      </w:pPr>
    </w:p>
    <w:p w14:paraId="5F51BDA9"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return value of the function I2cGetLastEvent with parameter M_I2C2 is M_I2C_EVENT_MASTER_MODE_SELECT and eStage of data block is equal to SI2C_BUS_ADDR</w:t>
      </w:r>
      <w:r w:rsidRPr="0046756F">
        <w:rPr>
          <w:rFonts w:cs="Arial"/>
        </w:rPr>
        <w:br/>
      </w:r>
    </w:p>
    <w:p w14:paraId="5DE5D568" w14:textId="77777777" w:rsidR="009810C9" w:rsidRPr="0046756F" w:rsidRDefault="009810C9" w:rsidP="009810C9">
      <w:pPr>
        <w:widowControl w:val="0"/>
        <w:autoSpaceDE w:val="0"/>
        <w:autoSpaceDN w:val="0"/>
        <w:adjustRightInd w:val="0"/>
        <w:rPr>
          <w:rFonts w:cs="Arial"/>
        </w:rPr>
      </w:pPr>
      <w:r w:rsidRPr="0046756F">
        <w:rPr>
          <w:rFonts w:cs="Arial"/>
        </w:rPr>
        <w:t>1)Set estage of data block to SI2C_DATA_ADDR_MSB when u8DataAddrSize of sSi2cInfo of data block is equal to M_TWO otherwise set eStage of data block to SI2C_DATA_ADDR_LSB.</w:t>
      </w:r>
    </w:p>
    <w:p w14:paraId="5538EEE4" w14:textId="77777777" w:rsidR="009810C9" w:rsidRPr="0046756F" w:rsidRDefault="009810C9" w:rsidP="009810C9">
      <w:pPr>
        <w:widowControl w:val="0"/>
        <w:autoSpaceDE w:val="0"/>
        <w:autoSpaceDN w:val="0"/>
        <w:adjustRightInd w:val="0"/>
        <w:rPr>
          <w:rFonts w:cs="Arial"/>
        </w:rPr>
      </w:pPr>
    </w:p>
    <w:p w14:paraId="04318131" w14:textId="77777777" w:rsidR="009810C9" w:rsidRPr="0046756F" w:rsidRDefault="00000000" w:rsidP="009810C9">
      <w:pPr>
        <w:rPr>
          <w:rFonts w:cs="Arial"/>
        </w:rPr>
      </w:pPr>
      <w:r>
        <w:rPr>
          <w:rFonts w:cs="Arial"/>
        </w:rPr>
        <w:pict w14:anchorId="3DD30971">
          <v:rect id="_x0000_i1812" style="width:0;height:1.5pt" o:hralign="center" o:hrstd="t" o:hr="t" fillcolor="#a0a0a0" stroked="f"/>
        </w:pict>
      </w:r>
    </w:p>
    <w:p w14:paraId="7A35D88A" w14:textId="77777777" w:rsidR="009810C9" w:rsidRPr="0046756F" w:rsidRDefault="009810C9" w:rsidP="009810C9">
      <w:pPr>
        <w:pStyle w:val="Heading5"/>
        <w:rPr>
          <w:rFonts w:ascii="Arial" w:hAnsi="Arial" w:cs="Arial"/>
        </w:rPr>
      </w:pPr>
      <w:bookmarkStart w:id="1581" w:name="_Toc122796149"/>
      <w:bookmarkStart w:id="1582" w:name="_Toc158906199"/>
      <w:r w:rsidRPr="0046756F">
        <w:rPr>
          <w:rFonts w:ascii="Arial" w:hAnsi="Arial" w:cs="Arial"/>
        </w:rPr>
        <w:t>10.15.4.7.4 daucmfsi2c-Si2c2Intr-LLR-003</w:t>
      </w:r>
      <w:bookmarkEnd w:id="1581"/>
      <w:bookmarkEnd w:id="1582"/>
    </w:p>
    <w:p w14:paraId="7EC1189F" w14:textId="77777777" w:rsidR="009810C9" w:rsidRPr="0046756F" w:rsidRDefault="009810C9" w:rsidP="009810C9">
      <w:pPr>
        <w:rPr>
          <w:rFonts w:cs="Arial"/>
        </w:rPr>
      </w:pPr>
      <w:r w:rsidRPr="0046756F">
        <w:rPr>
          <w:rFonts w:cs="Arial"/>
        </w:rPr>
        <w:t>Requirement ID: H698-LLD-CMU-FNC-2151</w:t>
      </w:r>
    </w:p>
    <w:p w14:paraId="50DA7A94" w14:textId="77777777" w:rsidR="009810C9" w:rsidRPr="0046756F" w:rsidRDefault="009810C9" w:rsidP="009810C9">
      <w:pPr>
        <w:rPr>
          <w:rFonts w:cs="Arial"/>
        </w:rPr>
      </w:pPr>
    </w:p>
    <w:p w14:paraId="689D727B" w14:textId="77777777" w:rsidR="009810C9" w:rsidRPr="0046756F" w:rsidRDefault="009810C9" w:rsidP="009810C9">
      <w:pPr>
        <w:widowControl w:val="0"/>
        <w:autoSpaceDE w:val="0"/>
        <w:autoSpaceDN w:val="0"/>
        <w:adjustRightInd w:val="0"/>
        <w:rPr>
          <w:rFonts w:cs="Arial"/>
        </w:rPr>
      </w:pPr>
      <w:r w:rsidRPr="0046756F">
        <w:rPr>
          <w:rFonts w:cs="Arial"/>
        </w:rPr>
        <w:t>The function shall call I2cSend7bitAddress with parameters M_I2C2, u8BusAddr of sSi2cInfo of data block and M_I2C_DIRECTION_RECEIVER to send slave address with read comment, when</w:t>
      </w:r>
    </w:p>
    <w:p w14:paraId="7B3DB60A"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Return value of the function I2cGetLastEvent with parameter M_I2C2 is M_I2C_EVENT_MASTER_MODE_SELECT</w:t>
      </w:r>
    </w:p>
    <w:p w14:paraId="097DAA47"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eStage of data block is equal to SI2C_DATA_RX.</w:t>
      </w:r>
    </w:p>
    <w:p w14:paraId="34FA1706" w14:textId="77777777" w:rsidR="009810C9" w:rsidRPr="0046756F" w:rsidRDefault="009810C9" w:rsidP="009810C9">
      <w:pPr>
        <w:widowControl w:val="0"/>
        <w:autoSpaceDE w:val="0"/>
        <w:autoSpaceDN w:val="0"/>
        <w:adjustRightInd w:val="0"/>
        <w:rPr>
          <w:rFonts w:cs="Arial"/>
        </w:rPr>
      </w:pPr>
    </w:p>
    <w:p w14:paraId="7952019D" w14:textId="77777777" w:rsidR="009810C9" w:rsidRPr="0046756F" w:rsidRDefault="00000000" w:rsidP="009810C9">
      <w:pPr>
        <w:rPr>
          <w:rFonts w:cs="Arial"/>
        </w:rPr>
      </w:pPr>
      <w:r>
        <w:rPr>
          <w:rFonts w:cs="Arial"/>
        </w:rPr>
        <w:pict w14:anchorId="641E1322">
          <v:rect id="_x0000_i1813" style="width:0;height:1.5pt" o:hralign="center" o:hrstd="t" o:hr="t" fillcolor="#a0a0a0" stroked="f"/>
        </w:pict>
      </w:r>
    </w:p>
    <w:p w14:paraId="5A14EC54" w14:textId="77777777" w:rsidR="009810C9" w:rsidRPr="0046756F" w:rsidRDefault="009810C9" w:rsidP="009810C9">
      <w:pPr>
        <w:pStyle w:val="Heading5"/>
        <w:rPr>
          <w:rFonts w:ascii="Arial" w:hAnsi="Arial" w:cs="Arial"/>
        </w:rPr>
      </w:pPr>
      <w:bookmarkStart w:id="1583" w:name="_Toc122796150"/>
      <w:bookmarkStart w:id="1584" w:name="_Toc158906200"/>
      <w:r w:rsidRPr="0046756F">
        <w:rPr>
          <w:rFonts w:ascii="Arial" w:hAnsi="Arial" w:cs="Arial"/>
        </w:rPr>
        <w:t>10.15.4.7.5 daucmfsi2c-Si2c2Intr-LLR-004</w:t>
      </w:r>
      <w:bookmarkEnd w:id="1583"/>
      <w:bookmarkEnd w:id="1584"/>
    </w:p>
    <w:p w14:paraId="6FBB3BF0" w14:textId="77777777" w:rsidR="009810C9" w:rsidRPr="0046756F" w:rsidRDefault="009810C9" w:rsidP="009810C9">
      <w:pPr>
        <w:rPr>
          <w:rFonts w:cs="Arial"/>
        </w:rPr>
      </w:pPr>
      <w:r w:rsidRPr="0046756F">
        <w:rPr>
          <w:rFonts w:cs="Arial"/>
        </w:rPr>
        <w:t>Requirement ID: H698-LLD-CMU-FNC-2152</w:t>
      </w:r>
    </w:p>
    <w:p w14:paraId="7CF755D4" w14:textId="77777777" w:rsidR="009810C9" w:rsidRPr="0046756F" w:rsidRDefault="009810C9" w:rsidP="009810C9">
      <w:pPr>
        <w:rPr>
          <w:rFonts w:cs="Arial"/>
        </w:rPr>
      </w:pPr>
    </w:p>
    <w:p w14:paraId="37A498BB" w14:textId="77777777" w:rsidR="009810C9" w:rsidRPr="0046756F" w:rsidRDefault="009810C9" w:rsidP="009810C9">
      <w:pPr>
        <w:widowControl w:val="0"/>
        <w:autoSpaceDE w:val="0"/>
        <w:autoSpaceDN w:val="0"/>
        <w:adjustRightInd w:val="0"/>
        <w:rPr>
          <w:rFonts w:cs="Arial"/>
        </w:rPr>
      </w:pPr>
      <w:r w:rsidRPr="0046756F">
        <w:rPr>
          <w:rFonts w:cs="Arial"/>
        </w:rPr>
        <w:t>The function shall not do anything while transmitting when return value of the function I2cGetLastEvent with parameter M_I2C2 is M_I2C_EVT_MAST_BYTE_TRANSMITTING.</w:t>
      </w:r>
    </w:p>
    <w:p w14:paraId="40841B5F" w14:textId="77777777" w:rsidR="009810C9" w:rsidRPr="0046756F" w:rsidRDefault="00000000" w:rsidP="009810C9">
      <w:pPr>
        <w:rPr>
          <w:rFonts w:cs="Arial"/>
        </w:rPr>
      </w:pPr>
      <w:r>
        <w:rPr>
          <w:rFonts w:cs="Arial"/>
        </w:rPr>
        <w:pict w14:anchorId="70D0EC72">
          <v:rect id="_x0000_i1814" style="width:0;height:1.5pt" o:hralign="center" o:hrstd="t" o:hr="t" fillcolor="#a0a0a0" stroked="f"/>
        </w:pict>
      </w:r>
    </w:p>
    <w:p w14:paraId="271AD265" w14:textId="77777777" w:rsidR="009810C9" w:rsidRPr="0046756F" w:rsidRDefault="009810C9" w:rsidP="009810C9">
      <w:pPr>
        <w:pStyle w:val="Heading5"/>
        <w:rPr>
          <w:rFonts w:ascii="Arial" w:hAnsi="Arial" w:cs="Arial"/>
        </w:rPr>
      </w:pPr>
      <w:bookmarkStart w:id="1585" w:name="_Toc122796151"/>
      <w:bookmarkStart w:id="1586" w:name="_Toc158906201"/>
      <w:r w:rsidRPr="0046756F">
        <w:rPr>
          <w:rFonts w:ascii="Arial" w:hAnsi="Arial" w:cs="Arial"/>
        </w:rPr>
        <w:t>10.15.4.7.6 daucmfsi2c-Si2c2Intr-LLR-005</w:t>
      </w:r>
      <w:bookmarkEnd w:id="1585"/>
      <w:bookmarkEnd w:id="1586"/>
    </w:p>
    <w:p w14:paraId="4B064016" w14:textId="77777777" w:rsidR="009810C9" w:rsidRPr="0046756F" w:rsidRDefault="009810C9" w:rsidP="009810C9">
      <w:pPr>
        <w:rPr>
          <w:rFonts w:cs="Arial"/>
        </w:rPr>
      </w:pPr>
      <w:r w:rsidRPr="0046756F">
        <w:rPr>
          <w:rFonts w:cs="Arial"/>
        </w:rPr>
        <w:t>Requirement ID: H698-LLD-CMU-FNC-2153</w:t>
      </w:r>
    </w:p>
    <w:p w14:paraId="49D56C33" w14:textId="77777777" w:rsidR="009810C9" w:rsidRPr="0046756F" w:rsidRDefault="009810C9" w:rsidP="009810C9">
      <w:pPr>
        <w:rPr>
          <w:rFonts w:cs="Arial"/>
        </w:rPr>
      </w:pPr>
    </w:p>
    <w:p w14:paraId="1BA4C310" w14:textId="77777777" w:rsidR="009810C9" w:rsidRPr="0046756F" w:rsidRDefault="009810C9" w:rsidP="009810C9">
      <w:pPr>
        <w:widowControl w:val="0"/>
        <w:autoSpaceDE w:val="0"/>
        <w:autoSpaceDN w:val="0"/>
        <w:adjustRightInd w:val="0"/>
        <w:rPr>
          <w:rFonts w:cs="Arial"/>
        </w:rPr>
      </w:pPr>
      <w:r w:rsidRPr="0046756F">
        <w:rPr>
          <w:rFonts w:cs="Arial"/>
        </w:rPr>
        <w:t>The function shall call I2cSendData with parameters (M_I2C2, u16TwoBytes of uDataAddr of sSi2cInfo of data block right shift by M_EIGHT) to transmit MSB address and set eStage of data block to SI2C_DATA_ADDR_LSB when following conditions achieves</w:t>
      </w:r>
    </w:p>
    <w:p w14:paraId="1ADBEAD2"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M_I2C_EVT_MASTER_BYTE_TRANSMITTED </w:t>
      </w:r>
    </w:p>
    <w:p w14:paraId="01CC4200"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M_I2C_EVT_MASTER_TRANS_MODE_SEL </w:t>
      </w:r>
    </w:p>
    <w:p w14:paraId="140CA6F6"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eStage of data block is equal to SI2C_DATA_ADDR_MSB.</w:t>
      </w:r>
    </w:p>
    <w:p w14:paraId="446DDE3F" w14:textId="77777777" w:rsidR="009810C9" w:rsidRPr="0046756F" w:rsidRDefault="009810C9" w:rsidP="009810C9">
      <w:pPr>
        <w:widowControl w:val="0"/>
        <w:autoSpaceDE w:val="0"/>
        <w:autoSpaceDN w:val="0"/>
        <w:adjustRightInd w:val="0"/>
        <w:rPr>
          <w:rFonts w:cs="Arial"/>
        </w:rPr>
      </w:pPr>
    </w:p>
    <w:p w14:paraId="45F3EE2E" w14:textId="77777777" w:rsidR="009810C9" w:rsidRPr="0046756F" w:rsidRDefault="00000000" w:rsidP="009810C9">
      <w:pPr>
        <w:rPr>
          <w:rFonts w:cs="Arial"/>
        </w:rPr>
      </w:pPr>
      <w:r>
        <w:rPr>
          <w:rFonts w:cs="Arial"/>
        </w:rPr>
        <w:pict w14:anchorId="1A0BBD3D">
          <v:rect id="_x0000_i1815" style="width:0;height:1.5pt" o:hralign="center" o:hrstd="t" o:hr="t" fillcolor="#a0a0a0" stroked="f"/>
        </w:pict>
      </w:r>
    </w:p>
    <w:p w14:paraId="3A0525A4" w14:textId="77777777" w:rsidR="009810C9" w:rsidRPr="0046756F" w:rsidRDefault="009810C9" w:rsidP="009810C9">
      <w:pPr>
        <w:pStyle w:val="Heading5"/>
        <w:rPr>
          <w:rFonts w:ascii="Arial" w:hAnsi="Arial" w:cs="Arial"/>
        </w:rPr>
      </w:pPr>
      <w:bookmarkStart w:id="1587" w:name="_Toc122796152"/>
      <w:bookmarkStart w:id="1588" w:name="_Toc158906202"/>
      <w:r w:rsidRPr="0046756F">
        <w:rPr>
          <w:rFonts w:ascii="Arial" w:hAnsi="Arial" w:cs="Arial"/>
        </w:rPr>
        <w:t>10.15.4.7.7 daucmfsi2c-Si2c2Intr-LLR-006</w:t>
      </w:r>
      <w:bookmarkEnd w:id="1587"/>
      <w:bookmarkEnd w:id="1588"/>
    </w:p>
    <w:p w14:paraId="7281D0A1" w14:textId="77777777" w:rsidR="009810C9" w:rsidRPr="0046756F" w:rsidRDefault="009810C9" w:rsidP="009810C9">
      <w:pPr>
        <w:rPr>
          <w:rFonts w:cs="Arial"/>
        </w:rPr>
      </w:pPr>
      <w:r w:rsidRPr="0046756F">
        <w:rPr>
          <w:rFonts w:cs="Arial"/>
        </w:rPr>
        <w:t>Requirement ID: H698-LLD-CMU-FNC-2154</w:t>
      </w:r>
    </w:p>
    <w:p w14:paraId="792D9856" w14:textId="77777777" w:rsidR="009810C9" w:rsidRPr="0046756F" w:rsidRDefault="009810C9" w:rsidP="009810C9">
      <w:pPr>
        <w:rPr>
          <w:rFonts w:cs="Arial"/>
        </w:rPr>
      </w:pPr>
    </w:p>
    <w:p w14:paraId="653A1227" w14:textId="77777777" w:rsidR="009810C9" w:rsidRPr="0046756F" w:rsidRDefault="009810C9" w:rsidP="009810C9">
      <w:pPr>
        <w:widowControl w:val="0"/>
        <w:autoSpaceDE w:val="0"/>
        <w:autoSpaceDN w:val="0"/>
        <w:adjustRightInd w:val="0"/>
        <w:rPr>
          <w:rFonts w:cs="Arial"/>
          <w:b/>
          <w:bCs/>
        </w:rPr>
      </w:pPr>
      <w:r w:rsidRPr="0046756F">
        <w:rPr>
          <w:rFonts w:cs="Arial"/>
        </w:rPr>
        <w:t>The function shall call I2cSendData with parameters (M_I2C2, u8OneByte of uDataAddr of sSi2cInfo of data block) to transmit LSB address when following conditions achieves.</w:t>
      </w:r>
    </w:p>
    <w:p w14:paraId="7FD74632"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M_I2C_EVT_MASTER_BYTE_TRANSMITTED </w:t>
      </w:r>
    </w:p>
    <w:p w14:paraId="00ACD8D0"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M_I2C_EVT_MASTER_TRANS_MODE_SEL </w:t>
      </w:r>
    </w:p>
    <w:p w14:paraId="020665BA"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eStage of data block is equal to SI2C_DATA_ADDR_LSB.</w:t>
      </w:r>
    </w:p>
    <w:p w14:paraId="4A7952F5" w14:textId="77777777" w:rsidR="009810C9" w:rsidRPr="0046756F" w:rsidRDefault="009810C9" w:rsidP="009810C9">
      <w:pPr>
        <w:widowControl w:val="0"/>
        <w:autoSpaceDE w:val="0"/>
        <w:autoSpaceDN w:val="0"/>
        <w:adjustRightInd w:val="0"/>
        <w:rPr>
          <w:rFonts w:cs="Arial"/>
        </w:rPr>
      </w:pPr>
    </w:p>
    <w:p w14:paraId="2B7063CC" w14:textId="77777777" w:rsidR="009810C9" w:rsidRPr="0046756F" w:rsidRDefault="00000000" w:rsidP="009810C9">
      <w:pPr>
        <w:rPr>
          <w:rFonts w:cs="Arial"/>
        </w:rPr>
      </w:pPr>
      <w:r>
        <w:rPr>
          <w:rFonts w:cs="Arial"/>
        </w:rPr>
        <w:pict w14:anchorId="4F678F52">
          <v:rect id="_x0000_i1816" style="width:0;height:1.5pt" o:hralign="center" o:hrstd="t" o:hr="t" fillcolor="#a0a0a0" stroked="f"/>
        </w:pict>
      </w:r>
    </w:p>
    <w:p w14:paraId="11B14BB9" w14:textId="77777777" w:rsidR="009810C9" w:rsidRPr="0046756F" w:rsidRDefault="009810C9" w:rsidP="009810C9">
      <w:pPr>
        <w:pStyle w:val="Heading5"/>
        <w:rPr>
          <w:rFonts w:ascii="Arial" w:hAnsi="Arial" w:cs="Arial"/>
        </w:rPr>
      </w:pPr>
      <w:bookmarkStart w:id="1589" w:name="_Toc122796153"/>
      <w:bookmarkStart w:id="1590" w:name="_Toc158906203"/>
      <w:r w:rsidRPr="0046756F">
        <w:rPr>
          <w:rFonts w:ascii="Arial" w:hAnsi="Arial" w:cs="Arial"/>
        </w:rPr>
        <w:t>10.15.4.7.8 daucmfsi2c-Si2c2Intr-LLR-007</w:t>
      </w:r>
      <w:bookmarkEnd w:id="1589"/>
      <w:bookmarkEnd w:id="1590"/>
    </w:p>
    <w:p w14:paraId="59B2BE0A" w14:textId="77777777" w:rsidR="009810C9" w:rsidRPr="0046756F" w:rsidRDefault="009810C9" w:rsidP="009810C9">
      <w:pPr>
        <w:rPr>
          <w:rFonts w:cs="Arial"/>
        </w:rPr>
      </w:pPr>
      <w:r w:rsidRPr="0046756F">
        <w:rPr>
          <w:rFonts w:cs="Arial"/>
        </w:rPr>
        <w:t>Requirement ID: H698-LLD-CMU-FNC-2155</w:t>
      </w:r>
    </w:p>
    <w:p w14:paraId="39316A90" w14:textId="77777777" w:rsidR="009810C9" w:rsidRPr="0046756F" w:rsidRDefault="009810C9" w:rsidP="009810C9">
      <w:pPr>
        <w:rPr>
          <w:rFonts w:cs="Arial"/>
        </w:rPr>
      </w:pPr>
    </w:p>
    <w:p w14:paraId="37D1E37D" w14:textId="77777777" w:rsidR="009810C9" w:rsidRPr="0046756F" w:rsidRDefault="009810C9" w:rsidP="009810C9">
      <w:pPr>
        <w:widowControl w:val="0"/>
        <w:autoSpaceDE w:val="0"/>
        <w:autoSpaceDN w:val="0"/>
        <w:adjustRightInd w:val="0"/>
        <w:rPr>
          <w:rFonts w:cs="Arial"/>
        </w:rPr>
      </w:pPr>
      <w:r w:rsidRPr="0046756F">
        <w:rPr>
          <w:rFonts w:cs="Arial"/>
        </w:rPr>
        <w:t>The function shall set eStage of data block to SI2C_RESTART when u8TxRx of data block is equal to M_SI2C_RX, otherwise set eStage of data block to SI2C_DATA_TX, it can be achieved when following conditions are satified.</w:t>
      </w:r>
    </w:p>
    <w:p w14:paraId="0A110FB3"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M_I2C_EVT_MASTER_BYTE_TRANSMITTED </w:t>
      </w:r>
    </w:p>
    <w:p w14:paraId="4B93FEF9"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M_I2C_EVT_MASTER_TRANS_MODE_SEL </w:t>
      </w:r>
    </w:p>
    <w:p w14:paraId="07A97219"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eStage of data block is equal to SI2C_DATA_ADDR_LSB.</w:t>
      </w:r>
    </w:p>
    <w:p w14:paraId="0A8AE22E" w14:textId="77777777" w:rsidR="009810C9" w:rsidRPr="0046756F" w:rsidRDefault="009810C9" w:rsidP="009810C9">
      <w:pPr>
        <w:widowControl w:val="0"/>
        <w:autoSpaceDE w:val="0"/>
        <w:autoSpaceDN w:val="0"/>
        <w:adjustRightInd w:val="0"/>
        <w:rPr>
          <w:rFonts w:cs="Arial"/>
        </w:rPr>
      </w:pPr>
    </w:p>
    <w:p w14:paraId="0D13C1ED" w14:textId="77777777" w:rsidR="009810C9" w:rsidRPr="0046756F" w:rsidRDefault="00000000" w:rsidP="009810C9">
      <w:pPr>
        <w:rPr>
          <w:rFonts w:cs="Arial"/>
        </w:rPr>
      </w:pPr>
      <w:r>
        <w:rPr>
          <w:rFonts w:cs="Arial"/>
        </w:rPr>
        <w:pict w14:anchorId="52F2258A">
          <v:rect id="_x0000_i1817" style="width:0;height:1.5pt" o:hralign="center" o:hrstd="t" o:hr="t" fillcolor="#a0a0a0" stroked="f"/>
        </w:pict>
      </w:r>
    </w:p>
    <w:p w14:paraId="4A0351F3" w14:textId="77777777" w:rsidR="009810C9" w:rsidRPr="0046756F" w:rsidRDefault="009810C9" w:rsidP="009810C9">
      <w:pPr>
        <w:pStyle w:val="Heading5"/>
        <w:rPr>
          <w:rFonts w:ascii="Arial" w:hAnsi="Arial" w:cs="Arial"/>
        </w:rPr>
      </w:pPr>
      <w:bookmarkStart w:id="1591" w:name="_Toc122796154"/>
      <w:bookmarkStart w:id="1592" w:name="_Toc158906204"/>
      <w:r w:rsidRPr="0046756F">
        <w:rPr>
          <w:rFonts w:ascii="Arial" w:hAnsi="Arial" w:cs="Arial"/>
        </w:rPr>
        <w:t>10.15.4.7.9 daucmfsi2c-Si2c2Intr-LLR-008</w:t>
      </w:r>
      <w:bookmarkEnd w:id="1591"/>
      <w:bookmarkEnd w:id="1592"/>
    </w:p>
    <w:p w14:paraId="7C6BC199" w14:textId="77777777" w:rsidR="009810C9" w:rsidRPr="0046756F" w:rsidRDefault="009810C9" w:rsidP="009810C9">
      <w:pPr>
        <w:rPr>
          <w:rFonts w:cs="Arial"/>
        </w:rPr>
      </w:pPr>
      <w:r w:rsidRPr="0046756F">
        <w:rPr>
          <w:rFonts w:cs="Arial"/>
        </w:rPr>
        <w:t>Requirement ID: H698-LLD-CMU-FNC-2156</w:t>
      </w:r>
    </w:p>
    <w:p w14:paraId="4CEF011E" w14:textId="77777777" w:rsidR="009810C9" w:rsidRPr="0046756F" w:rsidRDefault="009810C9" w:rsidP="009810C9">
      <w:pPr>
        <w:rPr>
          <w:rFonts w:cs="Arial"/>
        </w:rPr>
      </w:pPr>
    </w:p>
    <w:p w14:paraId="080AC387" w14:textId="77777777" w:rsidR="009810C9" w:rsidRPr="0046756F" w:rsidRDefault="009810C9" w:rsidP="009810C9">
      <w:pPr>
        <w:autoSpaceDE w:val="0"/>
        <w:autoSpaceDN w:val="0"/>
        <w:adjustRightInd w:val="0"/>
        <w:spacing w:line="252" w:lineRule="auto"/>
        <w:rPr>
          <w:rFonts w:cs="Arial"/>
        </w:rPr>
      </w:pPr>
      <w:r w:rsidRPr="0046756F">
        <w:rPr>
          <w:rFonts w:cs="Arial"/>
        </w:rPr>
        <w:t>The function shall set eStage of data block to SI2C_DATA_RX and calls I2cGenerateStart with parameters M_I2C2, ENABLE to generate restart condition when following conditions are achieved</w:t>
      </w:r>
    </w:p>
    <w:p w14:paraId="1FFBCD8A"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M_I2C_EVT_MASTER_BYTE_TRANSMITTED </w:t>
      </w:r>
    </w:p>
    <w:p w14:paraId="1A08E327"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Return value of the function I2cGetLastEvent with parameter M_I2C2 is M_I2C_EVT_MASTER_TRANS_MODE_SEL.</w:t>
      </w:r>
    </w:p>
    <w:p w14:paraId="61FF1599"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eStage of data block is equal to SI2C_RESTART.</w:t>
      </w:r>
    </w:p>
    <w:p w14:paraId="11EC84E6" w14:textId="77777777" w:rsidR="009810C9" w:rsidRPr="0046756F" w:rsidRDefault="009810C9" w:rsidP="009810C9">
      <w:pPr>
        <w:widowControl w:val="0"/>
        <w:autoSpaceDE w:val="0"/>
        <w:autoSpaceDN w:val="0"/>
        <w:adjustRightInd w:val="0"/>
        <w:rPr>
          <w:rFonts w:cs="Arial"/>
        </w:rPr>
      </w:pPr>
    </w:p>
    <w:p w14:paraId="39B317C3" w14:textId="77777777" w:rsidR="009810C9" w:rsidRPr="0046756F" w:rsidRDefault="00000000" w:rsidP="009810C9">
      <w:pPr>
        <w:rPr>
          <w:rFonts w:cs="Arial"/>
        </w:rPr>
      </w:pPr>
      <w:r>
        <w:rPr>
          <w:rFonts w:cs="Arial"/>
        </w:rPr>
        <w:pict w14:anchorId="2E96F66D">
          <v:rect id="_x0000_i1818" style="width:0;height:1.5pt" o:hralign="center" o:hrstd="t" o:hr="t" fillcolor="#a0a0a0" stroked="f"/>
        </w:pict>
      </w:r>
    </w:p>
    <w:p w14:paraId="26A37420" w14:textId="77777777" w:rsidR="009810C9" w:rsidRPr="0046756F" w:rsidRDefault="009810C9" w:rsidP="009810C9">
      <w:pPr>
        <w:pStyle w:val="Heading5"/>
        <w:rPr>
          <w:rFonts w:ascii="Arial" w:hAnsi="Arial" w:cs="Arial"/>
        </w:rPr>
      </w:pPr>
      <w:bookmarkStart w:id="1593" w:name="_Toc122796155"/>
      <w:bookmarkStart w:id="1594" w:name="_Toc158906205"/>
      <w:r w:rsidRPr="0046756F">
        <w:rPr>
          <w:rFonts w:ascii="Arial" w:hAnsi="Arial" w:cs="Arial"/>
        </w:rPr>
        <w:t>10.15.4.7.10 daucmfsi2c-Si2c2Intr-LLR-009</w:t>
      </w:r>
      <w:bookmarkEnd w:id="1593"/>
      <w:bookmarkEnd w:id="1594"/>
    </w:p>
    <w:p w14:paraId="67AAB2C2" w14:textId="77777777" w:rsidR="009810C9" w:rsidRPr="0046756F" w:rsidRDefault="009810C9" w:rsidP="009810C9">
      <w:pPr>
        <w:rPr>
          <w:rFonts w:cs="Arial"/>
        </w:rPr>
      </w:pPr>
      <w:r w:rsidRPr="0046756F">
        <w:rPr>
          <w:rFonts w:cs="Arial"/>
        </w:rPr>
        <w:t>Requirement ID: H698-LLD-CMU-FNC-2157</w:t>
      </w:r>
    </w:p>
    <w:p w14:paraId="1A98B317" w14:textId="77777777" w:rsidR="009810C9" w:rsidRPr="0046756F" w:rsidRDefault="009810C9" w:rsidP="009810C9">
      <w:pPr>
        <w:rPr>
          <w:rFonts w:cs="Arial"/>
        </w:rPr>
      </w:pPr>
    </w:p>
    <w:p w14:paraId="6F1B416F" w14:textId="77777777" w:rsidR="009810C9" w:rsidRPr="0046756F" w:rsidRDefault="009810C9" w:rsidP="009810C9">
      <w:pPr>
        <w:widowControl w:val="0"/>
        <w:autoSpaceDE w:val="0"/>
        <w:autoSpaceDN w:val="0"/>
        <w:adjustRightInd w:val="0"/>
        <w:rPr>
          <w:rFonts w:cs="Arial"/>
        </w:rPr>
      </w:pPr>
      <w:r w:rsidRPr="0046756F">
        <w:rPr>
          <w:rFonts w:cs="Arial"/>
        </w:rPr>
        <w:t>The function shall call function I2cSendData with parameters (M_I2C2, pu8Buffer with index (u16DataCnt of data block) of sSi2cInfo of data block) to Transmit data and increment u16DataCnt of data block by one when u16DataCnt of data block is less than u16DataSize of sSi2cInfo of data block, otherwise call I2cGenerateStop with parameter (M_I2C2, ENABLE) to Generate stop condition, call TransferFinish with parameter(TRUE). it can be achieved when following conditions are satified.</w:t>
      </w:r>
    </w:p>
    <w:p w14:paraId="03AA357D"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M_I2C_EVT_MASTER_BYTE_TRANSMITTED </w:t>
      </w:r>
    </w:p>
    <w:p w14:paraId="33D2C11F"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Return value of the function I2cGetLastEvent with parameter M_I2C2 is M_I2C_EVT_MASTER_TRANS_MODE_SEL.</w:t>
      </w:r>
    </w:p>
    <w:p w14:paraId="37478B65"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eStage of data block is equal to SI2C_DATA_TX.</w:t>
      </w:r>
    </w:p>
    <w:p w14:paraId="4EBB5FF5" w14:textId="77777777" w:rsidR="009810C9" w:rsidRPr="0046756F" w:rsidRDefault="009810C9" w:rsidP="009810C9">
      <w:pPr>
        <w:widowControl w:val="0"/>
        <w:autoSpaceDE w:val="0"/>
        <w:autoSpaceDN w:val="0"/>
        <w:adjustRightInd w:val="0"/>
        <w:rPr>
          <w:rFonts w:cs="Arial"/>
        </w:rPr>
      </w:pPr>
    </w:p>
    <w:p w14:paraId="055D11AD" w14:textId="77777777" w:rsidR="009810C9" w:rsidRPr="0046756F" w:rsidRDefault="00000000" w:rsidP="009810C9">
      <w:pPr>
        <w:rPr>
          <w:rFonts w:cs="Arial"/>
        </w:rPr>
      </w:pPr>
      <w:r>
        <w:rPr>
          <w:rFonts w:cs="Arial"/>
        </w:rPr>
        <w:pict w14:anchorId="70787E86">
          <v:rect id="_x0000_i1819" style="width:0;height:1.5pt" o:hralign="center" o:hrstd="t" o:hr="t" fillcolor="#a0a0a0" stroked="f"/>
        </w:pict>
      </w:r>
    </w:p>
    <w:p w14:paraId="5E7BBAE4" w14:textId="77777777" w:rsidR="009810C9" w:rsidRPr="0046756F" w:rsidRDefault="009810C9" w:rsidP="009810C9">
      <w:pPr>
        <w:pStyle w:val="Heading5"/>
        <w:rPr>
          <w:rFonts w:ascii="Arial" w:hAnsi="Arial" w:cs="Arial"/>
        </w:rPr>
      </w:pPr>
      <w:bookmarkStart w:id="1595" w:name="_Toc122796156"/>
      <w:bookmarkStart w:id="1596" w:name="_Toc158906206"/>
      <w:r w:rsidRPr="0046756F">
        <w:rPr>
          <w:rFonts w:ascii="Arial" w:hAnsi="Arial" w:cs="Arial"/>
        </w:rPr>
        <w:t>10.15.4.7.11 daucmfsi2c-Si2c2Intr-LLR-010</w:t>
      </w:r>
      <w:bookmarkEnd w:id="1595"/>
      <w:bookmarkEnd w:id="1596"/>
    </w:p>
    <w:p w14:paraId="4BBD9AA3" w14:textId="77777777" w:rsidR="009810C9" w:rsidRPr="0046756F" w:rsidRDefault="009810C9" w:rsidP="009810C9">
      <w:pPr>
        <w:rPr>
          <w:rFonts w:cs="Arial"/>
        </w:rPr>
      </w:pPr>
      <w:r w:rsidRPr="0046756F">
        <w:rPr>
          <w:rFonts w:cs="Arial"/>
        </w:rPr>
        <w:t>Requirement ID: H698-LLD-CMU-FNC-2158</w:t>
      </w:r>
    </w:p>
    <w:p w14:paraId="43E248F0" w14:textId="77777777" w:rsidR="009810C9" w:rsidRPr="0046756F" w:rsidRDefault="009810C9" w:rsidP="009810C9">
      <w:pPr>
        <w:rPr>
          <w:rFonts w:cs="Arial"/>
        </w:rPr>
      </w:pPr>
    </w:p>
    <w:p w14:paraId="5B150457"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nothing when </w:t>
      </w:r>
    </w:p>
    <w:p w14:paraId="50545FB0"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M_I2C_EVT_MASTER_BYTE_TRANSMITTED </w:t>
      </w:r>
    </w:p>
    <w:p w14:paraId="4FE7B3DC"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Return value of the function I2cGetLastEvent with parameter M_I2C2 is M_I2C_EVT_MASTER_TRANS_MODE_SEL.</w:t>
      </w:r>
    </w:p>
    <w:p w14:paraId="06EBDF5C"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eStage of data block is other than SI2C_DATA_ADDR_MSB, SI2C_DATA_ADDR_LSB, SI2C_RESTART, SI2C_DATA_TX.</w:t>
      </w:r>
    </w:p>
    <w:p w14:paraId="21E47722" w14:textId="77777777" w:rsidR="009810C9" w:rsidRPr="0046756F" w:rsidRDefault="009810C9" w:rsidP="009810C9">
      <w:pPr>
        <w:widowControl w:val="0"/>
        <w:autoSpaceDE w:val="0"/>
        <w:autoSpaceDN w:val="0"/>
        <w:adjustRightInd w:val="0"/>
        <w:rPr>
          <w:rFonts w:cs="Arial"/>
        </w:rPr>
      </w:pPr>
    </w:p>
    <w:p w14:paraId="54BB1B5B" w14:textId="77777777" w:rsidR="009810C9" w:rsidRPr="0046756F" w:rsidRDefault="00000000" w:rsidP="009810C9">
      <w:pPr>
        <w:rPr>
          <w:rFonts w:cs="Arial"/>
        </w:rPr>
      </w:pPr>
      <w:r>
        <w:rPr>
          <w:rFonts w:cs="Arial"/>
        </w:rPr>
        <w:pict w14:anchorId="599ACD18">
          <v:rect id="_x0000_i1820" style="width:0;height:1.5pt" o:hralign="center" o:hrstd="t" o:hr="t" fillcolor="#a0a0a0" stroked="f"/>
        </w:pict>
      </w:r>
    </w:p>
    <w:p w14:paraId="29156141" w14:textId="77777777" w:rsidR="009810C9" w:rsidRPr="0046756F" w:rsidRDefault="009810C9" w:rsidP="009810C9">
      <w:pPr>
        <w:pStyle w:val="Heading5"/>
        <w:rPr>
          <w:rFonts w:ascii="Arial" w:hAnsi="Arial" w:cs="Arial"/>
        </w:rPr>
      </w:pPr>
      <w:bookmarkStart w:id="1597" w:name="_Toc122796157"/>
      <w:bookmarkStart w:id="1598" w:name="_Toc158906207"/>
      <w:r w:rsidRPr="0046756F">
        <w:rPr>
          <w:rFonts w:ascii="Arial" w:hAnsi="Arial" w:cs="Arial"/>
        </w:rPr>
        <w:t>10.15.4.7.12 daucmfsi2c-Si2c2Intr-LLR-011</w:t>
      </w:r>
      <w:bookmarkEnd w:id="1597"/>
      <w:bookmarkEnd w:id="1598"/>
    </w:p>
    <w:p w14:paraId="3440C35F" w14:textId="77777777" w:rsidR="009810C9" w:rsidRPr="0046756F" w:rsidRDefault="009810C9" w:rsidP="009810C9">
      <w:pPr>
        <w:rPr>
          <w:rFonts w:cs="Arial"/>
        </w:rPr>
      </w:pPr>
      <w:r w:rsidRPr="0046756F">
        <w:rPr>
          <w:rFonts w:cs="Arial"/>
        </w:rPr>
        <w:t>Requirement ID: H698-LLD-CMU-FNC-2159</w:t>
      </w:r>
    </w:p>
    <w:p w14:paraId="3393D54D" w14:textId="77777777" w:rsidR="009810C9" w:rsidRPr="0046756F" w:rsidRDefault="009810C9" w:rsidP="009810C9">
      <w:pPr>
        <w:rPr>
          <w:rFonts w:cs="Arial"/>
        </w:rPr>
      </w:pPr>
    </w:p>
    <w:p w14:paraId="496AB0E1"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call I2cAcknowledgeConfig with parameter (M_I2C2, DISABLE) and I2cGenerateStop with parameter (M_I2C2, ENABLE) when </w:t>
      </w:r>
    </w:p>
    <w:p w14:paraId="1D1093A3"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Return value of the function I2cGetLastEvent with parameter M_I2C2 is M_I2C_EVENT_MASTER_REC_MODE_SEL </w:t>
      </w:r>
    </w:p>
    <w:p w14:paraId="1FFC9D46"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 xml:space="preserve">u16DataCnt of data block added M_ONE is equal to u16DataSize of sSi2cInfo of data block </w:t>
      </w:r>
    </w:p>
    <w:p w14:paraId="392A3DBA" w14:textId="77777777" w:rsidR="009810C9" w:rsidRPr="0046756F" w:rsidRDefault="009810C9" w:rsidP="009810C9">
      <w:pPr>
        <w:widowControl w:val="0"/>
        <w:autoSpaceDE w:val="0"/>
        <w:autoSpaceDN w:val="0"/>
        <w:adjustRightInd w:val="0"/>
        <w:rPr>
          <w:rFonts w:cs="Arial"/>
        </w:rPr>
      </w:pPr>
    </w:p>
    <w:p w14:paraId="248EE45C" w14:textId="77777777" w:rsidR="009810C9" w:rsidRPr="0046756F" w:rsidRDefault="00000000" w:rsidP="009810C9">
      <w:pPr>
        <w:rPr>
          <w:rFonts w:cs="Arial"/>
        </w:rPr>
      </w:pPr>
      <w:r>
        <w:rPr>
          <w:rFonts w:cs="Arial"/>
        </w:rPr>
        <w:pict w14:anchorId="22BAF9A5">
          <v:rect id="_x0000_i1821" style="width:0;height:1.5pt" o:hralign="center" o:hrstd="t" o:hr="t" fillcolor="#a0a0a0" stroked="f"/>
        </w:pict>
      </w:r>
    </w:p>
    <w:p w14:paraId="18DB6475" w14:textId="77777777" w:rsidR="009810C9" w:rsidRPr="0046756F" w:rsidRDefault="009810C9" w:rsidP="009810C9">
      <w:pPr>
        <w:pStyle w:val="Heading5"/>
        <w:rPr>
          <w:rFonts w:ascii="Arial" w:hAnsi="Arial" w:cs="Arial"/>
        </w:rPr>
      </w:pPr>
      <w:bookmarkStart w:id="1599" w:name="_Toc122796158"/>
      <w:bookmarkStart w:id="1600" w:name="_Toc158906208"/>
      <w:r w:rsidRPr="0046756F">
        <w:rPr>
          <w:rFonts w:ascii="Arial" w:hAnsi="Arial" w:cs="Arial"/>
        </w:rPr>
        <w:t>10.15.4.7.13 daucmfsi2c-Si2c2Intr-LLR-012</w:t>
      </w:r>
      <w:bookmarkEnd w:id="1599"/>
      <w:bookmarkEnd w:id="1600"/>
    </w:p>
    <w:p w14:paraId="33A99779" w14:textId="77777777" w:rsidR="009810C9" w:rsidRPr="0046756F" w:rsidRDefault="009810C9" w:rsidP="009810C9">
      <w:pPr>
        <w:rPr>
          <w:rFonts w:cs="Arial"/>
        </w:rPr>
      </w:pPr>
      <w:r w:rsidRPr="0046756F">
        <w:rPr>
          <w:rFonts w:cs="Arial"/>
        </w:rPr>
        <w:t>Requirement ID: H698-LLD-CMU-FNC-2160</w:t>
      </w:r>
    </w:p>
    <w:p w14:paraId="0C24D4ED" w14:textId="77777777" w:rsidR="009810C9" w:rsidRPr="0046756F" w:rsidRDefault="009810C9" w:rsidP="009810C9">
      <w:pPr>
        <w:rPr>
          <w:rFonts w:cs="Arial"/>
        </w:rPr>
      </w:pPr>
    </w:p>
    <w:p w14:paraId="7C094503" w14:textId="77777777" w:rsidR="009810C9" w:rsidRPr="0046756F" w:rsidRDefault="009810C9" w:rsidP="009810C9">
      <w:pPr>
        <w:widowControl w:val="0"/>
        <w:autoSpaceDE w:val="0"/>
        <w:autoSpaceDN w:val="0"/>
        <w:adjustRightInd w:val="0"/>
        <w:rPr>
          <w:rFonts w:cs="Arial"/>
        </w:rPr>
      </w:pPr>
      <w:r w:rsidRPr="0046756F">
        <w:rPr>
          <w:rFonts w:cs="Arial"/>
        </w:rPr>
        <w:t>The function shall set pu8Buffer with index (increment of u16DataCnt of data block) of sSi2cInfo of data block to return value of I2cReceiveData with parameter (M_I2C2) when Return value of the function I2cGetLastEvent with parameter M_I2C2 is M_I2C_EVENT_MASTER_BYTE_RECEIVED.</w:t>
      </w:r>
    </w:p>
    <w:p w14:paraId="0AA977C8" w14:textId="77777777" w:rsidR="009810C9" w:rsidRPr="0046756F" w:rsidRDefault="009810C9" w:rsidP="009810C9">
      <w:pPr>
        <w:widowControl w:val="0"/>
        <w:autoSpaceDE w:val="0"/>
        <w:autoSpaceDN w:val="0"/>
        <w:adjustRightInd w:val="0"/>
        <w:rPr>
          <w:rFonts w:cs="Arial"/>
        </w:rPr>
      </w:pPr>
    </w:p>
    <w:p w14:paraId="2264F884" w14:textId="77777777" w:rsidR="009810C9" w:rsidRPr="0046756F" w:rsidRDefault="00000000" w:rsidP="009810C9">
      <w:pPr>
        <w:rPr>
          <w:rFonts w:cs="Arial"/>
        </w:rPr>
      </w:pPr>
      <w:r>
        <w:rPr>
          <w:rFonts w:cs="Arial"/>
        </w:rPr>
        <w:pict w14:anchorId="7A08064E">
          <v:rect id="_x0000_i1822" style="width:0;height:1.5pt" o:hralign="center" o:hrstd="t" o:hr="t" fillcolor="#a0a0a0" stroked="f"/>
        </w:pict>
      </w:r>
    </w:p>
    <w:p w14:paraId="169EB706" w14:textId="77777777" w:rsidR="009810C9" w:rsidRPr="0046756F" w:rsidRDefault="009810C9" w:rsidP="009810C9">
      <w:pPr>
        <w:pStyle w:val="Heading5"/>
        <w:rPr>
          <w:rFonts w:ascii="Arial" w:hAnsi="Arial" w:cs="Arial"/>
        </w:rPr>
      </w:pPr>
      <w:bookmarkStart w:id="1601" w:name="_Toc122796159"/>
      <w:bookmarkStart w:id="1602" w:name="_Toc158906209"/>
      <w:r w:rsidRPr="0046756F">
        <w:rPr>
          <w:rFonts w:ascii="Arial" w:hAnsi="Arial" w:cs="Arial"/>
        </w:rPr>
        <w:t>10.15.4.7.14 daucmfsi2c-Si2c2Intr-LLR-013</w:t>
      </w:r>
      <w:bookmarkEnd w:id="1601"/>
      <w:bookmarkEnd w:id="1602"/>
    </w:p>
    <w:p w14:paraId="61E01734" w14:textId="77777777" w:rsidR="009810C9" w:rsidRPr="0046756F" w:rsidRDefault="009810C9" w:rsidP="009810C9">
      <w:pPr>
        <w:rPr>
          <w:rFonts w:cs="Arial"/>
        </w:rPr>
      </w:pPr>
      <w:r w:rsidRPr="0046756F">
        <w:rPr>
          <w:rFonts w:cs="Arial"/>
        </w:rPr>
        <w:t>Requirement ID: H698-LLD-CMU-FNC-2161</w:t>
      </w:r>
    </w:p>
    <w:p w14:paraId="6CE6FE4E" w14:textId="77777777" w:rsidR="009810C9" w:rsidRPr="0046756F" w:rsidRDefault="009810C9" w:rsidP="009810C9">
      <w:pPr>
        <w:rPr>
          <w:rFonts w:cs="Arial"/>
        </w:rPr>
      </w:pPr>
    </w:p>
    <w:p w14:paraId="74B6DD0F"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call I2cAcknowledgeConfig with parameter (M_I2C2, DISABLE) and I2cGenerateStop with parameter (M_I2C2, ENABLE) when </w:t>
      </w:r>
    </w:p>
    <w:p w14:paraId="264B89DA"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Return value of the function I2cGetLastEvent with parameter M_I2C2 is M_I2C_EVENT_MASTER_BYTE_RECEIVED.</w:t>
      </w:r>
    </w:p>
    <w:p w14:paraId="3AF43E59"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u16DataCnt of data block added M_ONE is equal to u16DataSize of sSi2cInfo of data block.</w:t>
      </w:r>
    </w:p>
    <w:p w14:paraId="4708A11E" w14:textId="77777777" w:rsidR="009810C9" w:rsidRPr="0046756F" w:rsidRDefault="009810C9" w:rsidP="009810C9">
      <w:pPr>
        <w:widowControl w:val="0"/>
        <w:autoSpaceDE w:val="0"/>
        <w:autoSpaceDN w:val="0"/>
        <w:adjustRightInd w:val="0"/>
        <w:rPr>
          <w:rFonts w:cs="Arial"/>
        </w:rPr>
      </w:pPr>
    </w:p>
    <w:p w14:paraId="3119CBFF" w14:textId="77777777" w:rsidR="009810C9" w:rsidRPr="0046756F" w:rsidRDefault="00000000" w:rsidP="009810C9">
      <w:pPr>
        <w:rPr>
          <w:rFonts w:cs="Arial"/>
        </w:rPr>
      </w:pPr>
      <w:r>
        <w:rPr>
          <w:rFonts w:cs="Arial"/>
        </w:rPr>
        <w:pict w14:anchorId="20E6D699">
          <v:rect id="_x0000_i1823" style="width:0;height:1.5pt" o:hralign="center" o:hrstd="t" o:hr="t" fillcolor="#a0a0a0" stroked="f"/>
        </w:pict>
      </w:r>
    </w:p>
    <w:p w14:paraId="45B3D625" w14:textId="77777777" w:rsidR="009810C9" w:rsidRPr="0046756F" w:rsidRDefault="009810C9" w:rsidP="009810C9">
      <w:pPr>
        <w:pStyle w:val="Heading5"/>
        <w:rPr>
          <w:rFonts w:ascii="Arial" w:hAnsi="Arial" w:cs="Arial"/>
        </w:rPr>
      </w:pPr>
      <w:bookmarkStart w:id="1603" w:name="_Toc122796160"/>
      <w:bookmarkStart w:id="1604" w:name="_Toc158906210"/>
      <w:r w:rsidRPr="0046756F">
        <w:rPr>
          <w:rFonts w:ascii="Arial" w:hAnsi="Arial" w:cs="Arial"/>
        </w:rPr>
        <w:t>10.15.4.7.15 daucmfsi2c-Si2c2Intr-LLR-014</w:t>
      </w:r>
      <w:bookmarkEnd w:id="1603"/>
      <w:bookmarkEnd w:id="1604"/>
    </w:p>
    <w:p w14:paraId="1F2B217C" w14:textId="77777777" w:rsidR="009810C9" w:rsidRPr="0046756F" w:rsidRDefault="009810C9" w:rsidP="009810C9">
      <w:pPr>
        <w:rPr>
          <w:rFonts w:cs="Arial"/>
        </w:rPr>
      </w:pPr>
      <w:r w:rsidRPr="0046756F">
        <w:rPr>
          <w:rFonts w:cs="Arial"/>
        </w:rPr>
        <w:t>Requirement ID: H698-LLD-CMU-FNC-2162</w:t>
      </w:r>
    </w:p>
    <w:p w14:paraId="54B055EE" w14:textId="77777777" w:rsidR="009810C9" w:rsidRPr="0046756F" w:rsidRDefault="009810C9" w:rsidP="009810C9">
      <w:pPr>
        <w:rPr>
          <w:rFonts w:cs="Arial"/>
        </w:rPr>
      </w:pPr>
    </w:p>
    <w:p w14:paraId="0BDD7B08" w14:textId="77777777" w:rsidR="009810C9" w:rsidRPr="0046756F" w:rsidRDefault="009810C9" w:rsidP="009810C9">
      <w:pPr>
        <w:widowControl w:val="0"/>
        <w:autoSpaceDE w:val="0"/>
        <w:autoSpaceDN w:val="0"/>
        <w:adjustRightInd w:val="0"/>
        <w:rPr>
          <w:rFonts w:cs="Arial"/>
        </w:rPr>
      </w:pPr>
      <w:r w:rsidRPr="0046756F">
        <w:rPr>
          <w:rFonts w:cs="Arial"/>
        </w:rPr>
        <w:t>The function shall call TransferFinish with parameter(TRUE), when u16DataCnt of data block is equal to u16DataSize of sSi2cInfo of data block.</w:t>
      </w:r>
    </w:p>
    <w:p w14:paraId="4AC5A724" w14:textId="77777777" w:rsidR="009810C9" w:rsidRPr="0046756F" w:rsidRDefault="009810C9" w:rsidP="009810C9">
      <w:pPr>
        <w:widowControl w:val="0"/>
        <w:autoSpaceDE w:val="0"/>
        <w:autoSpaceDN w:val="0"/>
        <w:adjustRightInd w:val="0"/>
        <w:rPr>
          <w:rFonts w:cs="Arial"/>
        </w:rPr>
      </w:pPr>
    </w:p>
    <w:p w14:paraId="1BA9E3A0" w14:textId="77777777" w:rsidR="009810C9" w:rsidRPr="0046756F" w:rsidRDefault="00000000" w:rsidP="009810C9">
      <w:pPr>
        <w:rPr>
          <w:rFonts w:cs="Arial"/>
        </w:rPr>
      </w:pPr>
      <w:r>
        <w:rPr>
          <w:rFonts w:cs="Arial"/>
        </w:rPr>
        <w:pict w14:anchorId="52C37396">
          <v:rect id="_x0000_i1824" style="width:0;height:1.5pt" o:hralign="center" o:hrstd="t" o:hr="t" fillcolor="#a0a0a0" stroked="f"/>
        </w:pict>
      </w:r>
    </w:p>
    <w:p w14:paraId="5F8E38E8" w14:textId="77777777" w:rsidR="009810C9" w:rsidRPr="0046756F" w:rsidRDefault="009810C9" w:rsidP="009810C9">
      <w:pPr>
        <w:pStyle w:val="Heading5"/>
        <w:rPr>
          <w:rFonts w:ascii="Arial" w:hAnsi="Arial" w:cs="Arial"/>
        </w:rPr>
      </w:pPr>
      <w:bookmarkStart w:id="1605" w:name="_Toc122796161"/>
      <w:bookmarkStart w:id="1606" w:name="_Toc158906211"/>
      <w:r w:rsidRPr="0046756F">
        <w:rPr>
          <w:rFonts w:ascii="Arial" w:hAnsi="Arial" w:cs="Arial"/>
        </w:rPr>
        <w:t>10.15.4.7.16 daucmfsi2c-Si2c2Intr-LLR-015</w:t>
      </w:r>
      <w:bookmarkEnd w:id="1605"/>
      <w:bookmarkEnd w:id="1606"/>
    </w:p>
    <w:p w14:paraId="6E29F691" w14:textId="77777777" w:rsidR="009810C9" w:rsidRPr="0046756F" w:rsidRDefault="009810C9" w:rsidP="009810C9">
      <w:pPr>
        <w:rPr>
          <w:rFonts w:cs="Arial"/>
        </w:rPr>
      </w:pPr>
      <w:r w:rsidRPr="0046756F">
        <w:rPr>
          <w:rFonts w:cs="Arial"/>
        </w:rPr>
        <w:t>Requirement ID: H698-LLD-CMU-FNC-2163</w:t>
      </w:r>
    </w:p>
    <w:p w14:paraId="5AE51428" w14:textId="77777777" w:rsidR="009810C9" w:rsidRPr="0046756F" w:rsidRDefault="009810C9" w:rsidP="009810C9">
      <w:pPr>
        <w:rPr>
          <w:rFonts w:cs="Arial"/>
        </w:rPr>
      </w:pPr>
    </w:p>
    <w:p w14:paraId="2143298F" w14:textId="77777777" w:rsidR="009810C9" w:rsidRPr="0046756F" w:rsidRDefault="009810C9" w:rsidP="009810C9">
      <w:pPr>
        <w:widowControl w:val="0"/>
        <w:autoSpaceDE w:val="0"/>
        <w:autoSpaceDN w:val="0"/>
        <w:adjustRightInd w:val="0"/>
        <w:rPr>
          <w:rFonts w:cs="Arial"/>
        </w:rPr>
      </w:pPr>
      <w:r w:rsidRPr="0046756F">
        <w:rPr>
          <w:rFonts w:cs="Arial"/>
        </w:rPr>
        <w:t>The function shall do nothing when return value of the function I2cGetLastEvent with parameter M_I2C2 is other than M_I2C_EVENT_MASTER_MODE_SELECT, M_I2C_EVT_MAST_BYTE_TRANSMITTING, M_I2C_EVT_MASTER_TRANS_MODE_SEL, M_I2C_EVT_MAST_BYTE_TRANSMITTED, M_I2C_EVENT_MASTER_REC_MODE_SEL, M_I2C_EVENT_MASTER_BYTE_RECEIVED.</w:t>
      </w:r>
    </w:p>
    <w:p w14:paraId="289E236D" w14:textId="77777777" w:rsidR="009810C9" w:rsidRPr="0046756F" w:rsidRDefault="009810C9" w:rsidP="009810C9">
      <w:pPr>
        <w:widowControl w:val="0"/>
        <w:autoSpaceDE w:val="0"/>
        <w:autoSpaceDN w:val="0"/>
        <w:adjustRightInd w:val="0"/>
        <w:rPr>
          <w:rFonts w:cs="Arial"/>
        </w:rPr>
      </w:pPr>
    </w:p>
    <w:p w14:paraId="55C1C338" w14:textId="77777777" w:rsidR="009810C9" w:rsidRPr="0046756F" w:rsidRDefault="00000000" w:rsidP="009810C9">
      <w:pPr>
        <w:rPr>
          <w:rFonts w:cs="Arial"/>
        </w:rPr>
      </w:pPr>
      <w:r>
        <w:rPr>
          <w:rFonts w:cs="Arial"/>
        </w:rPr>
        <w:pict w14:anchorId="2F3630B0">
          <v:rect id="_x0000_i1825" style="width:0;height:1.5pt" o:hralign="center" o:hrstd="t" o:hr="t" fillcolor="#a0a0a0" stroked="f"/>
        </w:pict>
      </w:r>
    </w:p>
    <w:p w14:paraId="056B2525" w14:textId="77777777" w:rsidR="009810C9" w:rsidRPr="0046756F" w:rsidRDefault="009810C9" w:rsidP="009810C9">
      <w:pPr>
        <w:pStyle w:val="Heading5"/>
        <w:rPr>
          <w:rFonts w:ascii="Arial" w:hAnsi="Arial" w:cs="Arial"/>
        </w:rPr>
      </w:pPr>
      <w:bookmarkStart w:id="1607" w:name="_Toc122796162"/>
      <w:bookmarkStart w:id="1608" w:name="_Toc158906212"/>
      <w:r w:rsidRPr="0046756F">
        <w:rPr>
          <w:rFonts w:ascii="Arial" w:hAnsi="Arial" w:cs="Arial"/>
        </w:rPr>
        <w:t>10.15.4.7.17 daucmfsi2c-Si2c2Intr-LLR-016</w:t>
      </w:r>
      <w:bookmarkEnd w:id="1607"/>
      <w:bookmarkEnd w:id="1608"/>
    </w:p>
    <w:p w14:paraId="7A7CC232" w14:textId="77777777" w:rsidR="009810C9" w:rsidRPr="0046756F" w:rsidRDefault="009810C9" w:rsidP="009810C9">
      <w:pPr>
        <w:rPr>
          <w:rFonts w:cs="Arial"/>
        </w:rPr>
      </w:pPr>
      <w:r w:rsidRPr="0046756F">
        <w:rPr>
          <w:rFonts w:cs="Arial"/>
        </w:rPr>
        <w:t>Requirement ID: H698-LLD-CMU-FNC-2164</w:t>
      </w:r>
    </w:p>
    <w:p w14:paraId="1F32FC7D" w14:textId="77777777" w:rsidR="009810C9" w:rsidRPr="0046756F" w:rsidRDefault="009810C9" w:rsidP="009810C9">
      <w:pPr>
        <w:rPr>
          <w:rFonts w:cs="Arial"/>
        </w:rPr>
      </w:pPr>
    </w:p>
    <w:p w14:paraId="020D18DC" w14:textId="77777777" w:rsidR="009810C9" w:rsidRPr="0046756F" w:rsidRDefault="009810C9" w:rsidP="009810C9">
      <w:pPr>
        <w:autoSpaceDE w:val="0"/>
        <w:autoSpaceDN w:val="0"/>
        <w:adjustRightInd w:val="0"/>
        <w:spacing w:line="252" w:lineRule="auto"/>
        <w:rPr>
          <w:rFonts w:cs="Arial"/>
        </w:rPr>
      </w:pPr>
      <w:r w:rsidRPr="0046756F">
        <w:rPr>
          <w:rFonts w:cs="Arial"/>
        </w:rPr>
        <w:t>The function shall call OsIntExit function to tell uCOS that we are leaving the ISR.</w:t>
      </w:r>
    </w:p>
    <w:p w14:paraId="4B7F7468" w14:textId="77777777" w:rsidR="009810C9" w:rsidRPr="0046756F" w:rsidRDefault="009810C9" w:rsidP="009810C9">
      <w:pPr>
        <w:widowControl w:val="0"/>
        <w:autoSpaceDE w:val="0"/>
        <w:autoSpaceDN w:val="0"/>
        <w:adjustRightInd w:val="0"/>
        <w:rPr>
          <w:rFonts w:cs="Arial"/>
        </w:rPr>
      </w:pPr>
    </w:p>
    <w:p w14:paraId="73A1945E" w14:textId="77777777" w:rsidR="009810C9" w:rsidRPr="0046756F" w:rsidRDefault="00000000" w:rsidP="009810C9">
      <w:pPr>
        <w:rPr>
          <w:rFonts w:cs="Arial"/>
        </w:rPr>
      </w:pPr>
      <w:r>
        <w:rPr>
          <w:rFonts w:cs="Arial"/>
        </w:rPr>
        <w:pict w14:anchorId="4CF698B1">
          <v:rect id="_x0000_i1826" style="width:0;height:1.5pt" o:hralign="center" o:hrstd="t" o:hr="t" fillcolor="#a0a0a0" stroked="f"/>
        </w:pict>
      </w:r>
    </w:p>
    <w:p w14:paraId="18C5E225" w14:textId="77777777" w:rsidR="009810C9" w:rsidRPr="0046756F" w:rsidRDefault="009810C9" w:rsidP="009810C9">
      <w:pPr>
        <w:pStyle w:val="Heading3"/>
      </w:pPr>
      <w:bookmarkStart w:id="1609" w:name="_Toc122796163"/>
      <w:bookmarkStart w:id="1610" w:name="_Toc158906213"/>
      <w:r w:rsidRPr="0046756F">
        <w:t>10.15.5 Si2c2ErrIntr</w:t>
      </w:r>
      <w:bookmarkEnd w:id="1609"/>
      <w:bookmarkEnd w:id="1610"/>
    </w:p>
    <w:p w14:paraId="7A8172FD" w14:textId="77777777" w:rsidR="009810C9" w:rsidRPr="0046756F" w:rsidRDefault="009810C9" w:rsidP="009810C9">
      <w:pPr>
        <w:rPr>
          <w:rFonts w:cs="Arial"/>
        </w:rPr>
      </w:pPr>
    </w:p>
    <w:p w14:paraId="53255409" w14:textId="77777777" w:rsidR="009810C9" w:rsidRPr="0046756F" w:rsidRDefault="009810C9" w:rsidP="009810C9">
      <w:pPr>
        <w:autoSpaceDE w:val="0"/>
        <w:autoSpaceDN w:val="0"/>
        <w:adjustRightInd w:val="0"/>
        <w:spacing w:line="252" w:lineRule="auto"/>
        <w:rPr>
          <w:rFonts w:cs="Arial"/>
        </w:rPr>
      </w:pPr>
      <w:r w:rsidRPr="0046756F">
        <w:rPr>
          <w:rFonts w:cs="Arial"/>
        </w:rPr>
        <w:t>Low Level Design Details about Si2c2Intr will follow in the sub sections.</w:t>
      </w:r>
    </w:p>
    <w:p w14:paraId="5A15CE7C" w14:textId="77777777" w:rsidR="009810C9" w:rsidRPr="0046756F" w:rsidRDefault="009810C9" w:rsidP="009810C9">
      <w:pPr>
        <w:widowControl w:val="0"/>
        <w:autoSpaceDE w:val="0"/>
        <w:autoSpaceDN w:val="0"/>
        <w:adjustRightInd w:val="0"/>
        <w:rPr>
          <w:rFonts w:cs="Arial"/>
        </w:rPr>
      </w:pPr>
    </w:p>
    <w:p w14:paraId="119F567F" w14:textId="77777777" w:rsidR="009810C9" w:rsidRPr="0046756F" w:rsidRDefault="00000000" w:rsidP="009810C9">
      <w:pPr>
        <w:rPr>
          <w:rFonts w:cs="Arial"/>
        </w:rPr>
      </w:pPr>
      <w:r>
        <w:rPr>
          <w:rFonts w:cs="Arial"/>
        </w:rPr>
        <w:pict w14:anchorId="2B4CA674">
          <v:rect id="_x0000_i1827" style="width:0;height:1.5pt" o:hralign="center" o:hrstd="t" o:hr="t" fillcolor="#a0a0a0" stroked="f"/>
        </w:pict>
      </w:r>
    </w:p>
    <w:p w14:paraId="28C60BBF" w14:textId="77777777" w:rsidR="009810C9" w:rsidRPr="0046756F" w:rsidRDefault="009810C9" w:rsidP="009810C9">
      <w:pPr>
        <w:pStyle w:val="Heading4"/>
        <w:rPr>
          <w:rFonts w:ascii="Arial" w:hAnsi="Arial" w:cs="Arial"/>
        </w:rPr>
      </w:pPr>
      <w:bookmarkStart w:id="1611" w:name="_Toc122796164"/>
      <w:bookmarkStart w:id="1612" w:name="_Toc158906214"/>
      <w:r w:rsidRPr="0046756F">
        <w:rPr>
          <w:rFonts w:ascii="Arial" w:hAnsi="Arial" w:cs="Arial"/>
        </w:rPr>
        <w:t>10.15.5.1 Brief Description</w:t>
      </w:r>
      <w:bookmarkEnd w:id="1611"/>
      <w:bookmarkEnd w:id="1612"/>
    </w:p>
    <w:p w14:paraId="50BD6E69" w14:textId="77777777" w:rsidR="009810C9" w:rsidRPr="0046756F" w:rsidRDefault="009810C9" w:rsidP="009810C9">
      <w:pPr>
        <w:rPr>
          <w:rFonts w:cs="Arial"/>
        </w:rPr>
      </w:pPr>
    </w:p>
    <w:p w14:paraId="0E418BB0" w14:textId="77777777" w:rsidR="009810C9" w:rsidRPr="0046756F" w:rsidRDefault="009810C9" w:rsidP="009810C9">
      <w:pPr>
        <w:autoSpaceDE w:val="0"/>
        <w:autoSpaceDN w:val="0"/>
        <w:adjustRightInd w:val="0"/>
        <w:spacing w:line="252" w:lineRule="auto"/>
        <w:rPr>
          <w:rFonts w:cs="Arial"/>
        </w:rPr>
      </w:pPr>
      <w:r w:rsidRPr="0046756F">
        <w:rPr>
          <w:rFonts w:cs="Arial"/>
        </w:rPr>
        <w:t>Si2c2ErrIntr function process the interrupt for SI2C error.</w:t>
      </w:r>
    </w:p>
    <w:p w14:paraId="039894BD" w14:textId="77777777" w:rsidR="009810C9" w:rsidRPr="0046756F" w:rsidRDefault="009810C9" w:rsidP="009810C9">
      <w:pPr>
        <w:widowControl w:val="0"/>
        <w:autoSpaceDE w:val="0"/>
        <w:autoSpaceDN w:val="0"/>
        <w:adjustRightInd w:val="0"/>
        <w:rPr>
          <w:rFonts w:cs="Arial"/>
        </w:rPr>
      </w:pPr>
    </w:p>
    <w:p w14:paraId="0F8EDA2D" w14:textId="77777777" w:rsidR="009810C9" w:rsidRPr="0046756F" w:rsidRDefault="00000000" w:rsidP="009810C9">
      <w:pPr>
        <w:rPr>
          <w:rFonts w:cs="Arial"/>
        </w:rPr>
      </w:pPr>
      <w:r>
        <w:rPr>
          <w:rFonts w:cs="Arial"/>
        </w:rPr>
        <w:pict w14:anchorId="369A760D">
          <v:rect id="_x0000_i1828" style="width:0;height:1.5pt" o:hralign="center" o:hrstd="t" o:hr="t" fillcolor="#a0a0a0" stroked="f"/>
        </w:pict>
      </w:r>
    </w:p>
    <w:p w14:paraId="765496B5" w14:textId="77777777" w:rsidR="009810C9" w:rsidRPr="0046756F" w:rsidRDefault="009810C9" w:rsidP="009810C9">
      <w:pPr>
        <w:pStyle w:val="Heading4"/>
        <w:rPr>
          <w:rFonts w:ascii="Arial" w:hAnsi="Arial" w:cs="Arial"/>
        </w:rPr>
      </w:pPr>
      <w:bookmarkStart w:id="1613" w:name="_Toc122796165"/>
      <w:bookmarkStart w:id="1614" w:name="_Toc158906215"/>
      <w:r w:rsidRPr="0046756F">
        <w:rPr>
          <w:rFonts w:ascii="Arial" w:hAnsi="Arial" w:cs="Arial"/>
        </w:rPr>
        <w:t>10.15.5.2 List of HLRs allocated</w:t>
      </w:r>
      <w:bookmarkEnd w:id="1613"/>
      <w:bookmarkEnd w:id="1614"/>
    </w:p>
    <w:p w14:paraId="26269DF5" w14:textId="77777777" w:rsidR="009810C9" w:rsidRPr="0046756F" w:rsidRDefault="009810C9" w:rsidP="009810C9">
      <w:pPr>
        <w:rPr>
          <w:rFonts w:cs="Arial"/>
        </w:rPr>
      </w:pPr>
    </w:p>
    <w:p w14:paraId="328691C0"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SRS/SAD(H698-003-012-CMU).</w:t>
      </w:r>
    </w:p>
    <w:p w14:paraId="6F92531B" w14:textId="77777777" w:rsidR="009810C9" w:rsidRPr="0046756F" w:rsidRDefault="009810C9" w:rsidP="009810C9">
      <w:pPr>
        <w:widowControl w:val="0"/>
        <w:autoSpaceDE w:val="0"/>
        <w:autoSpaceDN w:val="0"/>
        <w:adjustRightInd w:val="0"/>
        <w:rPr>
          <w:rFonts w:cs="Arial"/>
        </w:rPr>
      </w:pPr>
    </w:p>
    <w:p w14:paraId="5B8B2346" w14:textId="77777777" w:rsidR="009810C9" w:rsidRPr="0046756F" w:rsidRDefault="00000000" w:rsidP="009810C9">
      <w:pPr>
        <w:rPr>
          <w:rFonts w:cs="Arial"/>
        </w:rPr>
      </w:pPr>
      <w:r>
        <w:rPr>
          <w:rFonts w:cs="Arial"/>
        </w:rPr>
        <w:pict w14:anchorId="5EAF9641">
          <v:rect id="_x0000_i1829" style="width:0;height:1.5pt" o:hralign="center" o:hrstd="t" o:hr="t" fillcolor="#a0a0a0" stroked="f"/>
        </w:pict>
      </w:r>
    </w:p>
    <w:p w14:paraId="03D52700" w14:textId="77777777" w:rsidR="009810C9" w:rsidRPr="0046756F" w:rsidRDefault="009810C9" w:rsidP="009810C9">
      <w:pPr>
        <w:pStyle w:val="Heading4"/>
        <w:rPr>
          <w:rFonts w:ascii="Arial" w:hAnsi="Arial" w:cs="Arial"/>
        </w:rPr>
      </w:pPr>
      <w:bookmarkStart w:id="1615" w:name="_Toc122796166"/>
      <w:bookmarkStart w:id="1616" w:name="_Toc158906216"/>
      <w:r w:rsidRPr="0046756F">
        <w:rPr>
          <w:rFonts w:ascii="Arial" w:hAnsi="Arial" w:cs="Arial"/>
        </w:rPr>
        <w:t>10.15.5.3 List of global variables accessed and modified</w:t>
      </w:r>
      <w:bookmarkEnd w:id="1615"/>
      <w:bookmarkEnd w:id="1616"/>
    </w:p>
    <w:p w14:paraId="2345D410" w14:textId="77777777" w:rsidR="009810C9" w:rsidRPr="0046756F" w:rsidRDefault="009810C9" w:rsidP="009810C9">
      <w:pPr>
        <w:rPr>
          <w:rFonts w:cs="Arial"/>
        </w:rPr>
      </w:pPr>
    </w:p>
    <w:p w14:paraId="48E531F8"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1BBACDDD" w14:textId="77777777" w:rsidR="009810C9" w:rsidRPr="0046756F" w:rsidRDefault="009810C9" w:rsidP="009810C9">
      <w:pPr>
        <w:widowControl w:val="0"/>
        <w:autoSpaceDE w:val="0"/>
        <w:autoSpaceDN w:val="0"/>
        <w:adjustRightInd w:val="0"/>
        <w:rPr>
          <w:rFonts w:cs="Arial"/>
        </w:rPr>
      </w:pPr>
      <w:r w:rsidRPr="0046756F">
        <w:rPr>
          <w:rFonts w:cs="Arial"/>
        </w:rPr>
        <w:t>Modified: None</w:t>
      </w:r>
    </w:p>
    <w:p w14:paraId="687857CC" w14:textId="77777777" w:rsidR="009810C9" w:rsidRPr="0046756F" w:rsidRDefault="009810C9" w:rsidP="009810C9">
      <w:pPr>
        <w:widowControl w:val="0"/>
        <w:autoSpaceDE w:val="0"/>
        <w:autoSpaceDN w:val="0"/>
        <w:adjustRightInd w:val="0"/>
        <w:rPr>
          <w:rFonts w:cs="Arial"/>
        </w:rPr>
      </w:pPr>
    </w:p>
    <w:p w14:paraId="6BCD1602" w14:textId="77777777" w:rsidR="009810C9" w:rsidRPr="0046756F" w:rsidRDefault="00000000" w:rsidP="009810C9">
      <w:pPr>
        <w:rPr>
          <w:rFonts w:cs="Arial"/>
        </w:rPr>
      </w:pPr>
      <w:r>
        <w:rPr>
          <w:rFonts w:cs="Arial"/>
        </w:rPr>
        <w:pict w14:anchorId="11242B09">
          <v:rect id="_x0000_i1830" style="width:0;height:1.5pt" o:hralign="center" o:hrstd="t" o:hr="t" fillcolor="#a0a0a0" stroked="f"/>
        </w:pict>
      </w:r>
    </w:p>
    <w:p w14:paraId="35D22FF5" w14:textId="77777777" w:rsidR="009810C9" w:rsidRPr="0046756F" w:rsidRDefault="009810C9" w:rsidP="009810C9">
      <w:pPr>
        <w:pStyle w:val="Heading4"/>
        <w:rPr>
          <w:rFonts w:ascii="Arial" w:hAnsi="Arial" w:cs="Arial"/>
        </w:rPr>
      </w:pPr>
      <w:bookmarkStart w:id="1617" w:name="_Toc122796167"/>
      <w:bookmarkStart w:id="1618" w:name="_Toc158906217"/>
      <w:r w:rsidRPr="0046756F">
        <w:rPr>
          <w:rFonts w:ascii="Arial" w:hAnsi="Arial" w:cs="Arial"/>
        </w:rPr>
        <w:t>10.15.5.4 Parameter list (Input/Output)</w:t>
      </w:r>
      <w:bookmarkEnd w:id="1617"/>
      <w:bookmarkEnd w:id="1618"/>
    </w:p>
    <w:p w14:paraId="5B868CC3" w14:textId="77777777" w:rsidR="009810C9" w:rsidRPr="0046756F" w:rsidRDefault="009810C9" w:rsidP="009810C9">
      <w:pPr>
        <w:rPr>
          <w:rFonts w:cs="Arial"/>
        </w:rPr>
      </w:pPr>
    </w:p>
    <w:p w14:paraId="53D30EF9" w14:textId="77777777" w:rsidR="009810C9" w:rsidRPr="0046756F" w:rsidRDefault="009810C9" w:rsidP="009810C9">
      <w:pPr>
        <w:widowControl w:val="0"/>
        <w:autoSpaceDE w:val="0"/>
        <w:autoSpaceDN w:val="0"/>
        <w:adjustRightInd w:val="0"/>
        <w:rPr>
          <w:rFonts w:cs="Arial"/>
        </w:rPr>
      </w:pPr>
      <w:r w:rsidRPr="0046756F">
        <w:rPr>
          <w:rFonts w:cs="Arial"/>
        </w:rPr>
        <w:t>Input:    None</w:t>
      </w:r>
    </w:p>
    <w:p w14:paraId="62F24324" w14:textId="77777777" w:rsidR="009810C9" w:rsidRPr="0046756F" w:rsidRDefault="009810C9" w:rsidP="009810C9">
      <w:pPr>
        <w:widowControl w:val="0"/>
        <w:autoSpaceDE w:val="0"/>
        <w:autoSpaceDN w:val="0"/>
        <w:adjustRightInd w:val="0"/>
        <w:rPr>
          <w:rFonts w:cs="Arial"/>
        </w:rPr>
      </w:pPr>
      <w:r w:rsidRPr="0046756F">
        <w:rPr>
          <w:rFonts w:cs="Arial"/>
        </w:rPr>
        <w:t>Output: None</w:t>
      </w:r>
    </w:p>
    <w:p w14:paraId="0306B05F" w14:textId="77777777" w:rsidR="009810C9" w:rsidRPr="0046756F" w:rsidRDefault="009810C9" w:rsidP="009810C9">
      <w:pPr>
        <w:widowControl w:val="0"/>
        <w:autoSpaceDE w:val="0"/>
        <w:autoSpaceDN w:val="0"/>
        <w:adjustRightInd w:val="0"/>
        <w:rPr>
          <w:rFonts w:cs="Arial"/>
        </w:rPr>
      </w:pPr>
    </w:p>
    <w:p w14:paraId="32A8DC64" w14:textId="77777777" w:rsidR="009810C9" w:rsidRPr="0046756F" w:rsidRDefault="00000000" w:rsidP="009810C9">
      <w:pPr>
        <w:rPr>
          <w:rFonts w:cs="Arial"/>
        </w:rPr>
      </w:pPr>
      <w:r>
        <w:rPr>
          <w:rFonts w:cs="Arial"/>
        </w:rPr>
        <w:pict w14:anchorId="3393AF91">
          <v:rect id="_x0000_i1831" style="width:0;height:1.5pt" o:hralign="center" o:hrstd="t" o:hr="t" fillcolor="#a0a0a0" stroked="f"/>
        </w:pict>
      </w:r>
    </w:p>
    <w:p w14:paraId="131BC4CC" w14:textId="77777777" w:rsidR="009810C9" w:rsidRPr="0046756F" w:rsidRDefault="009810C9" w:rsidP="009810C9">
      <w:pPr>
        <w:pStyle w:val="Heading4"/>
        <w:rPr>
          <w:rFonts w:ascii="Arial" w:hAnsi="Arial" w:cs="Arial"/>
        </w:rPr>
      </w:pPr>
      <w:bookmarkStart w:id="1619" w:name="_Toc122796168"/>
      <w:bookmarkStart w:id="1620" w:name="_Toc158906218"/>
      <w:r w:rsidRPr="0046756F">
        <w:rPr>
          <w:rFonts w:ascii="Arial" w:hAnsi="Arial" w:cs="Arial"/>
        </w:rPr>
        <w:t>10.15.5.5 Return Value</w:t>
      </w:r>
      <w:bookmarkEnd w:id="1619"/>
      <w:bookmarkEnd w:id="1620"/>
    </w:p>
    <w:p w14:paraId="2B596FC5" w14:textId="77777777" w:rsidR="009810C9" w:rsidRPr="0046756F" w:rsidRDefault="009810C9" w:rsidP="009810C9">
      <w:pPr>
        <w:rPr>
          <w:rFonts w:cs="Arial"/>
        </w:rPr>
      </w:pPr>
    </w:p>
    <w:p w14:paraId="2121B21C" w14:textId="77777777" w:rsidR="009810C9" w:rsidRPr="0046756F" w:rsidRDefault="009810C9" w:rsidP="009810C9">
      <w:pPr>
        <w:widowControl w:val="0"/>
        <w:autoSpaceDE w:val="0"/>
        <w:autoSpaceDN w:val="0"/>
        <w:adjustRightInd w:val="0"/>
        <w:rPr>
          <w:rFonts w:cs="Arial"/>
        </w:rPr>
      </w:pPr>
      <w:r w:rsidRPr="0046756F">
        <w:rPr>
          <w:rFonts w:cs="Arial"/>
        </w:rPr>
        <w:t>None</w:t>
      </w:r>
    </w:p>
    <w:p w14:paraId="24BA91F9" w14:textId="77777777" w:rsidR="009810C9" w:rsidRPr="0046756F" w:rsidRDefault="009810C9" w:rsidP="009810C9">
      <w:pPr>
        <w:widowControl w:val="0"/>
        <w:autoSpaceDE w:val="0"/>
        <w:autoSpaceDN w:val="0"/>
        <w:adjustRightInd w:val="0"/>
        <w:rPr>
          <w:rFonts w:cs="Arial"/>
        </w:rPr>
      </w:pPr>
    </w:p>
    <w:p w14:paraId="247EC0F8" w14:textId="77777777" w:rsidR="009810C9" w:rsidRPr="0046756F" w:rsidRDefault="00000000" w:rsidP="009810C9">
      <w:pPr>
        <w:rPr>
          <w:rFonts w:cs="Arial"/>
        </w:rPr>
      </w:pPr>
      <w:r>
        <w:rPr>
          <w:rFonts w:cs="Arial"/>
        </w:rPr>
        <w:pict w14:anchorId="43C32977">
          <v:rect id="_x0000_i1832" style="width:0;height:1.5pt" o:hralign="center" o:hrstd="t" o:hr="t" fillcolor="#a0a0a0" stroked="f"/>
        </w:pict>
      </w:r>
    </w:p>
    <w:p w14:paraId="2DBDB6D2" w14:textId="77777777" w:rsidR="009810C9" w:rsidRPr="0046756F" w:rsidRDefault="009810C9" w:rsidP="009810C9">
      <w:pPr>
        <w:pStyle w:val="Heading4"/>
        <w:rPr>
          <w:rFonts w:ascii="Arial" w:hAnsi="Arial" w:cs="Arial"/>
        </w:rPr>
      </w:pPr>
      <w:bookmarkStart w:id="1621" w:name="_Toc122796169"/>
      <w:bookmarkStart w:id="1622" w:name="_Toc158906219"/>
      <w:r w:rsidRPr="0046756F">
        <w:rPr>
          <w:rFonts w:ascii="Arial" w:hAnsi="Arial" w:cs="Arial"/>
        </w:rPr>
        <w:t>10.15.5.6 Other CSUs called by this CSU</w:t>
      </w:r>
      <w:bookmarkEnd w:id="1621"/>
      <w:bookmarkEnd w:id="1622"/>
    </w:p>
    <w:p w14:paraId="621B7020" w14:textId="77777777" w:rsidR="009810C9" w:rsidRPr="0046756F" w:rsidRDefault="009810C9" w:rsidP="009810C9">
      <w:pPr>
        <w:rPr>
          <w:rFonts w:cs="Arial"/>
        </w:rPr>
      </w:pPr>
    </w:p>
    <w:p w14:paraId="51A973A9" w14:textId="77777777" w:rsidR="009810C9" w:rsidRPr="0046756F" w:rsidRDefault="009810C9" w:rsidP="009810C9">
      <w:pPr>
        <w:autoSpaceDE w:val="0"/>
        <w:autoSpaceDN w:val="0"/>
        <w:adjustRightInd w:val="0"/>
        <w:spacing w:line="252" w:lineRule="auto"/>
        <w:rPr>
          <w:rFonts w:cs="Arial"/>
        </w:rPr>
      </w:pPr>
      <w:r w:rsidRPr="0046756F">
        <w:rPr>
          <w:rFonts w:cs="Arial"/>
        </w:rPr>
        <w:t>OsIntEnter</w:t>
      </w:r>
    </w:p>
    <w:p w14:paraId="6CC6F3C8" w14:textId="77777777" w:rsidR="009810C9" w:rsidRPr="0046756F" w:rsidRDefault="009810C9" w:rsidP="009810C9">
      <w:pPr>
        <w:autoSpaceDE w:val="0"/>
        <w:autoSpaceDN w:val="0"/>
        <w:adjustRightInd w:val="0"/>
        <w:spacing w:line="252" w:lineRule="auto"/>
        <w:rPr>
          <w:rFonts w:cs="Arial"/>
        </w:rPr>
      </w:pPr>
      <w:r w:rsidRPr="0046756F">
        <w:rPr>
          <w:rFonts w:cs="Arial"/>
        </w:rPr>
        <w:t>I2cClearITPendingBit</w:t>
      </w:r>
    </w:p>
    <w:p w14:paraId="2783343F" w14:textId="77777777" w:rsidR="009810C9" w:rsidRPr="0046756F" w:rsidRDefault="009810C9" w:rsidP="009810C9">
      <w:pPr>
        <w:autoSpaceDE w:val="0"/>
        <w:autoSpaceDN w:val="0"/>
        <w:adjustRightInd w:val="0"/>
        <w:spacing w:line="252" w:lineRule="auto"/>
        <w:rPr>
          <w:rFonts w:cs="Arial"/>
        </w:rPr>
      </w:pPr>
      <w:r w:rsidRPr="0046756F">
        <w:rPr>
          <w:rFonts w:cs="Arial"/>
        </w:rPr>
        <w:t>I2cGetITStatus</w:t>
      </w:r>
    </w:p>
    <w:p w14:paraId="6F7820A3" w14:textId="77777777" w:rsidR="009810C9" w:rsidRPr="0046756F" w:rsidRDefault="009810C9" w:rsidP="009810C9">
      <w:pPr>
        <w:autoSpaceDE w:val="0"/>
        <w:autoSpaceDN w:val="0"/>
        <w:adjustRightInd w:val="0"/>
        <w:spacing w:line="252" w:lineRule="auto"/>
        <w:rPr>
          <w:rFonts w:cs="Arial"/>
        </w:rPr>
      </w:pPr>
      <w:r w:rsidRPr="0046756F">
        <w:rPr>
          <w:rFonts w:cs="Arial"/>
        </w:rPr>
        <w:t>I2cGenerateStop</w:t>
      </w:r>
    </w:p>
    <w:p w14:paraId="6E88FF8E" w14:textId="77777777" w:rsidR="009810C9" w:rsidRPr="0046756F" w:rsidRDefault="009810C9" w:rsidP="009810C9">
      <w:pPr>
        <w:autoSpaceDE w:val="0"/>
        <w:autoSpaceDN w:val="0"/>
        <w:adjustRightInd w:val="0"/>
        <w:spacing w:line="252" w:lineRule="auto"/>
        <w:rPr>
          <w:rFonts w:cs="Arial"/>
        </w:rPr>
      </w:pPr>
      <w:r w:rsidRPr="0046756F">
        <w:rPr>
          <w:rFonts w:cs="Arial"/>
        </w:rPr>
        <w:t>TransferFinish</w:t>
      </w:r>
    </w:p>
    <w:p w14:paraId="18C0CB9F" w14:textId="77777777" w:rsidR="009810C9" w:rsidRPr="0046756F" w:rsidRDefault="009810C9" w:rsidP="009810C9">
      <w:pPr>
        <w:autoSpaceDE w:val="0"/>
        <w:autoSpaceDN w:val="0"/>
        <w:adjustRightInd w:val="0"/>
        <w:spacing w:line="252" w:lineRule="auto"/>
        <w:rPr>
          <w:rFonts w:cs="Arial"/>
        </w:rPr>
      </w:pPr>
      <w:r w:rsidRPr="0046756F">
        <w:rPr>
          <w:rFonts w:cs="Arial"/>
        </w:rPr>
        <w:t>OsIntExit</w:t>
      </w:r>
    </w:p>
    <w:p w14:paraId="37504EEE" w14:textId="77777777" w:rsidR="009810C9" w:rsidRPr="0046756F" w:rsidRDefault="009810C9" w:rsidP="009810C9">
      <w:pPr>
        <w:widowControl w:val="0"/>
        <w:autoSpaceDE w:val="0"/>
        <w:autoSpaceDN w:val="0"/>
        <w:adjustRightInd w:val="0"/>
        <w:rPr>
          <w:rFonts w:cs="Arial"/>
        </w:rPr>
      </w:pPr>
    </w:p>
    <w:p w14:paraId="1EF0D4D5" w14:textId="77777777" w:rsidR="009810C9" w:rsidRPr="0046756F" w:rsidRDefault="00000000" w:rsidP="009810C9">
      <w:pPr>
        <w:rPr>
          <w:rFonts w:cs="Arial"/>
        </w:rPr>
      </w:pPr>
      <w:r>
        <w:rPr>
          <w:rFonts w:cs="Arial"/>
        </w:rPr>
        <w:pict w14:anchorId="311A8144">
          <v:rect id="_x0000_i1833" style="width:0;height:1.5pt" o:hralign="center" o:hrstd="t" o:hr="t" fillcolor="#a0a0a0" stroked="f"/>
        </w:pict>
      </w:r>
    </w:p>
    <w:p w14:paraId="1821B717" w14:textId="77777777" w:rsidR="009810C9" w:rsidRPr="0046756F" w:rsidRDefault="009810C9" w:rsidP="009810C9">
      <w:pPr>
        <w:pStyle w:val="Heading4"/>
        <w:rPr>
          <w:rFonts w:ascii="Arial" w:hAnsi="Arial" w:cs="Arial"/>
        </w:rPr>
      </w:pPr>
      <w:bookmarkStart w:id="1623" w:name="_Toc122796170"/>
      <w:bookmarkStart w:id="1624" w:name="_Toc158906220"/>
      <w:r w:rsidRPr="0046756F">
        <w:rPr>
          <w:rFonts w:ascii="Arial" w:hAnsi="Arial" w:cs="Arial"/>
        </w:rPr>
        <w:t>10.15.5.7 Description of list of LLRs allocated</w:t>
      </w:r>
      <w:bookmarkEnd w:id="1623"/>
      <w:bookmarkEnd w:id="1624"/>
    </w:p>
    <w:p w14:paraId="60799A50" w14:textId="77777777" w:rsidR="009810C9" w:rsidRPr="0046756F" w:rsidRDefault="009810C9" w:rsidP="009810C9">
      <w:pPr>
        <w:rPr>
          <w:rFonts w:cs="Arial"/>
        </w:rPr>
      </w:pPr>
    </w:p>
    <w:p w14:paraId="3421C84E"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Si2c2ErrIntr</w:t>
      </w:r>
    </w:p>
    <w:p w14:paraId="0F0E18A1" w14:textId="77777777" w:rsidR="009810C9" w:rsidRPr="0046756F" w:rsidRDefault="009810C9" w:rsidP="009810C9">
      <w:pPr>
        <w:widowControl w:val="0"/>
        <w:autoSpaceDE w:val="0"/>
        <w:autoSpaceDN w:val="0"/>
        <w:adjustRightInd w:val="0"/>
        <w:rPr>
          <w:rFonts w:cs="Arial"/>
        </w:rPr>
      </w:pPr>
    </w:p>
    <w:p w14:paraId="2AD3861F" w14:textId="77777777" w:rsidR="009810C9" w:rsidRPr="0046756F" w:rsidRDefault="00000000" w:rsidP="009810C9">
      <w:pPr>
        <w:rPr>
          <w:rFonts w:cs="Arial"/>
        </w:rPr>
      </w:pPr>
      <w:r>
        <w:rPr>
          <w:rFonts w:cs="Arial"/>
        </w:rPr>
        <w:pict w14:anchorId="60DDC8AC">
          <v:rect id="_x0000_i1834" style="width:0;height:1.5pt" o:hralign="center" o:hrstd="t" o:hr="t" fillcolor="#a0a0a0" stroked="f"/>
        </w:pict>
      </w:r>
    </w:p>
    <w:p w14:paraId="0FCD1E7E" w14:textId="77777777" w:rsidR="009810C9" w:rsidRPr="0046756F" w:rsidRDefault="009810C9" w:rsidP="009810C9">
      <w:pPr>
        <w:pStyle w:val="Heading5"/>
        <w:rPr>
          <w:rFonts w:ascii="Arial" w:hAnsi="Arial" w:cs="Arial"/>
        </w:rPr>
      </w:pPr>
      <w:bookmarkStart w:id="1625" w:name="_Toc122796171"/>
      <w:bookmarkStart w:id="1626" w:name="_Toc158906221"/>
      <w:r w:rsidRPr="0046756F">
        <w:rPr>
          <w:rFonts w:ascii="Arial" w:hAnsi="Arial" w:cs="Arial"/>
        </w:rPr>
        <w:t>10.15.5.7.1 daucmfsi2c-Si2c2ErrIntr-LLR-001</w:t>
      </w:r>
      <w:bookmarkEnd w:id="1625"/>
      <w:bookmarkEnd w:id="1626"/>
    </w:p>
    <w:p w14:paraId="4B178956" w14:textId="77777777" w:rsidR="009810C9" w:rsidRPr="0046756F" w:rsidRDefault="009810C9" w:rsidP="009810C9">
      <w:pPr>
        <w:rPr>
          <w:rFonts w:cs="Arial"/>
        </w:rPr>
      </w:pPr>
      <w:r w:rsidRPr="0046756F">
        <w:rPr>
          <w:rFonts w:cs="Arial"/>
        </w:rPr>
        <w:t>Requirement ID: H698-LLD-CMU-FNC-2173</w:t>
      </w:r>
    </w:p>
    <w:p w14:paraId="60FC7F9B" w14:textId="77777777" w:rsidR="009810C9" w:rsidRPr="0046756F" w:rsidRDefault="009810C9" w:rsidP="009810C9">
      <w:pPr>
        <w:rPr>
          <w:rFonts w:cs="Arial"/>
        </w:rPr>
      </w:pPr>
    </w:p>
    <w:p w14:paraId="51B85591" w14:textId="77777777" w:rsidR="009810C9" w:rsidRPr="0046756F" w:rsidRDefault="009810C9" w:rsidP="009810C9">
      <w:pPr>
        <w:autoSpaceDE w:val="0"/>
        <w:autoSpaceDN w:val="0"/>
        <w:adjustRightInd w:val="0"/>
        <w:spacing w:line="252" w:lineRule="auto"/>
        <w:rPr>
          <w:rFonts w:cs="Arial"/>
          <w:b/>
          <w:bCs/>
        </w:rPr>
      </w:pPr>
      <w:r w:rsidRPr="0046756F">
        <w:rPr>
          <w:rFonts w:cs="Arial"/>
        </w:rPr>
        <w:t>The function shall call OsIntEnter function to tell uCOS that it is entering the ISR and function shall call I2cClearITPendingBit with parameters (M_I2C2, M_I2C_IT_AF) when the return of the function call I2cGetITStatus with parameters (M_I2C2, M_I2C_IT_AF) is equal to SET.</w:t>
      </w:r>
    </w:p>
    <w:p w14:paraId="27B789F9" w14:textId="77777777" w:rsidR="009810C9" w:rsidRPr="0046756F" w:rsidRDefault="009810C9" w:rsidP="009810C9">
      <w:pPr>
        <w:widowControl w:val="0"/>
        <w:autoSpaceDE w:val="0"/>
        <w:autoSpaceDN w:val="0"/>
        <w:adjustRightInd w:val="0"/>
        <w:rPr>
          <w:rFonts w:cs="Arial"/>
        </w:rPr>
      </w:pPr>
    </w:p>
    <w:p w14:paraId="4734D752" w14:textId="77777777" w:rsidR="009810C9" w:rsidRPr="0046756F" w:rsidRDefault="00000000" w:rsidP="009810C9">
      <w:pPr>
        <w:rPr>
          <w:rFonts w:cs="Arial"/>
        </w:rPr>
      </w:pPr>
      <w:r>
        <w:rPr>
          <w:rFonts w:cs="Arial"/>
        </w:rPr>
        <w:pict w14:anchorId="37684673">
          <v:rect id="_x0000_i1835" style="width:0;height:1.5pt" o:hralign="center" o:hrstd="t" o:hr="t" fillcolor="#a0a0a0" stroked="f"/>
        </w:pict>
      </w:r>
    </w:p>
    <w:p w14:paraId="513531AA" w14:textId="77777777" w:rsidR="009810C9" w:rsidRPr="0046756F" w:rsidRDefault="009810C9" w:rsidP="006F2716">
      <w:pPr>
        <w:pStyle w:val="Heading5"/>
        <w:rPr>
          <w:rFonts w:ascii="Arial" w:hAnsi="Arial" w:cs="Arial"/>
        </w:rPr>
      </w:pPr>
      <w:bookmarkStart w:id="1627" w:name="_Toc122796172"/>
      <w:bookmarkStart w:id="1628" w:name="_Toc158906222"/>
      <w:r w:rsidRPr="0046756F">
        <w:rPr>
          <w:rFonts w:ascii="Arial" w:hAnsi="Arial" w:cs="Arial"/>
        </w:rPr>
        <w:t>10.15.5.7.2 daucmfsi2c-Si2c2ErrIntr-LLR-002</w:t>
      </w:r>
      <w:bookmarkEnd w:id="1627"/>
      <w:bookmarkEnd w:id="1628"/>
    </w:p>
    <w:p w14:paraId="00BF2E8A" w14:textId="77777777" w:rsidR="009810C9" w:rsidRPr="0046756F" w:rsidRDefault="009810C9" w:rsidP="009810C9">
      <w:pPr>
        <w:rPr>
          <w:rFonts w:cs="Arial"/>
        </w:rPr>
      </w:pPr>
      <w:r w:rsidRPr="0046756F">
        <w:rPr>
          <w:rFonts w:cs="Arial"/>
        </w:rPr>
        <w:t>Requirement ID: H698-LLD-CMU-FNC-2174</w:t>
      </w:r>
    </w:p>
    <w:p w14:paraId="41690733" w14:textId="77777777" w:rsidR="009810C9" w:rsidRPr="0046756F" w:rsidRDefault="009810C9" w:rsidP="009810C9">
      <w:pPr>
        <w:rPr>
          <w:rFonts w:cs="Arial"/>
        </w:rPr>
      </w:pPr>
    </w:p>
    <w:p w14:paraId="754609AA" w14:textId="77777777" w:rsidR="009810C9" w:rsidRPr="0046756F" w:rsidRDefault="009810C9" w:rsidP="009810C9">
      <w:pPr>
        <w:widowControl w:val="0"/>
        <w:autoSpaceDE w:val="0"/>
        <w:autoSpaceDN w:val="0"/>
        <w:adjustRightInd w:val="0"/>
        <w:rPr>
          <w:rFonts w:cs="Arial"/>
        </w:rPr>
      </w:pPr>
      <w:r w:rsidRPr="0046756F">
        <w:rPr>
          <w:rFonts w:cs="Arial"/>
        </w:rPr>
        <w:t>The function shall call I2cClearITPendingBit with parameters (M_I2C2, M_I2C_IT_BERR) when the return of the function call I2cGetITStatus with parameters (M_I2C2, M_I2C_IT_BERR) is equal to SET.</w:t>
      </w:r>
    </w:p>
    <w:p w14:paraId="1AEDB7C5" w14:textId="77777777" w:rsidR="009810C9" w:rsidRPr="0046756F" w:rsidRDefault="009810C9" w:rsidP="009810C9">
      <w:pPr>
        <w:widowControl w:val="0"/>
        <w:autoSpaceDE w:val="0"/>
        <w:autoSpaceDN w:val="0"/>
        <w:adjustRightInd w:val="0"/>
        <w:rPr>
          <w:rFonts w:cs="Arial"/>
        </w:rPr>
      </w:pPr>
    </w:p>
    <w:p w14:paraId="2CAFC188" w14:textId="77777777" w:rsidR="009810C9" w:rsidRPr="0046756F" w:rsidRDefault="00000000" w:rsidP="009810C9">
      <w:pPr>
        <w:rPr>
          <w:rFonts w:cs="Arial"/>
        </w:rPr>
      </w:pPr>
      <w:r>
        <w:rPr>
          <w:rFonts w:cs="Arial"/>
        </w:rPr>
        <w:pict w14:anchorId="36638D0F">
          <v:rect id="_x0000_i1836" style="width:0;height:1.5pt" o:hralign="center" o:hrstd="t" o:hr="t" fillcolor="#a0a0a0" stroked="f"/>
        </w:pict>
      </w:r>
    </w:p>
    <w:p w14:paraId="6DA04463" w14:textId="77777777" w:rsidR="009810C9" w:rsidRPr="0046756F" w:rsidRDefault="009810C9" w:rsidP="009810C9">
      <w:pPr>
        <w:pStyle w:val="Heading5"/>
        <w:rPr>
          <w:rFonts w:ascii="Arial" w:hAnsi="Arial" w:cs="Arial"/>
        </w:rPr>
      </w:pPr>
      <w:bookmarkStart w:id="1629" w:name="_Toc122796173"/>
      <w:bookmarkStart w:id="1630" w:name="_Toc158906223"/>
      <w:r w:rsidRPr="0046756F">
        <w:rPr>
          <w:rFonts w:ascii="Arial" w:hAnsi="Arial" w:cs="Arial"/>
        </w:rPr>
        <w:t>10.15.5.7.3 daucmfsi2c-Si2c2ErrIntr-LLR-003</w:t>
      </w:r>
      <w:bookmarkEnd w:id="1629"/>
      <w:bookmarkEnd w:id="1630"/>
    </w:p>
    <w:p w14:paraId="386C7CD5" w14:textId="77777777" w:rsidR="009810C9" w:rsidRPr="0046756F" w:rsidRDefault="009810C9" w:rsidP="009810C9">
      <w:pPr>
        <w:rPr>
          <w:rFonts w:cs="Arial"/>
        </w:rPr>
      </w:pPr>
      <w:r w:rsidRPr="0046756F">
        <w:rPr>
          <w:rFonts w:cs="Arial"/>
        </w:rPr>
        <w:t>Requirement ID: H698-LLD-CMU-FNC-2175</w:t>
      </w:r>
    </w:p>
    <w:p w14:paraId="34FDBC64" w14:textId="77777777" w:rsidR="009810C9" w:rsidRPr="0046756F" w:rsidRDefault="009810C9" w:rsidP="009810C9">
      <w:pPr>
        <w:rPr>
          <w:rFonts w:cs="Arial"/>
        </w:rPr>
      </w:pPr>
    </w:p>
    <w:p w14:paraId="053106F9"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The function shall call I2cGenerateStop with parameter (M_I2C2, ENABLE) to reset the bus by sending stop condition.</w:t>
      </w:r>
    </w:p>
    <w:p w14:paraId="44E52C3D"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b/>
          <w:bCs/>
        </w:rPr>
      </w:pPr>
      <w:r w:rsidRPr="0046756F">
        <w:rPr>
          <w:rFonts w:cs="Arial"/>
        </w:rPr>
        <w:t xml:space="preserve">The function shall call TransferFinish function with parameter(FALSE) to terminate the transfer and set the error flag </w:t>
      </w:r>
    </w:p>
    <w:p w14:paraId="26DEF954"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b/>
          <w:bCs/>
        </w:rPr>
      </w:pPr>
      <w:r w:rsidRPr="0046756F">
        <w:rPr>
          <w:rFonts w:cs="Arial"/>
        </w:rPr>
        <w:t>The function shall call OsIntExit function to tell uCOS that it is leaving the ISR.</w:t>
      </w:r>
    </w:p>
    <w:p w14:paraId="530FC4D6" w14:textId="77777777" w:rsidR="009810C9" w:rsidRPr="0046756F" w:rsidRDefault="009810C9" w:rsidP="009810C9">
      <w:pPr>
        <w:widowControl w:val="0"/>
        <w:autoSpaceDE w:val="0"/>
        <w:autoSpaceDN w:val="0"/>
        <w:adjustRightInd w:val="0"/>
        <w:rPr>
          <w:rFonts w:cs="Arial"/>
        </w:rPr>
      </w:pPr>
    </w:p>
    <w:p w14:paraId="1EFF1DDC" w14:textId="77777777" w:rsidR="009810C9" w:rsidRPr="0046756F" w:rsidRDefault="00000000" w:rsidP="009810C9">
      <w:pPr>
        <w:rPr>
          <w:rFonts w:cs="Arial"/>
        </w:rPr>
      </w:pPr>
      <w:r>
        <w:rPr>
          <w:rFonts w:cs="Arial"/>
        </w:rPr>
        <w:pict w14:anchorId="242745C7">
          <v:rect id="_x0000_i1837" style="width:0;height:1.5pt" o:hralign="center" o:hrstd="t" o:hr="t" fillcolor="#a0a0a0" stroked="f"/>
        </w:pict>
      </w:r>
    </w:p>
    <w:p w14:paraId="3C294BC7" w14:textId="77777777" w:rsidR="009810C9" w:rsidRPr="0046756F" w:rsidRDefault="009810C9" w:rsidP="009810C9">
      <w:pPr>
        <w:pStyle w:val="Heading2"/>
      </w:pPr>
      <w:bookmarkStart w:id="1631" w:name="_Toc122796174"/>
      <w:bookmarkStart w:id="1632" w:name="_Toc158906224"/>
      <w:r w:rsidRPr="0046756F">
        <w:t>10.16 daucmfrterr</w:t>
      </w:r>
      <w:bookmarkEnd w:id="1631"/>
      <w:bookmarkEnd w:id="1632"/>
    </w:p>
    <w:p w14:paraId="174CD661" w14:textId="77777777" w:rsidR="009810C9" w:rsidRPr="0046756F" w:rsidRDefault="009810C9" w:rsidP="009810C9">
      <w:pPr>
        <w:rPr>
          <w:rFonts w:cs="Arial"/>
        </w:rPr>
      </w:pPr>
    </w:p>
    <w:p w14:paraId="79C90CD8"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daucmfrterr module provides routines to display run time errors.</w:t>
      </w:r>
    </w:p>
    <w:p w14:paraId="30FEB0DB" w14:textId="77777777" w:rsidR="009810C9" w:rsidRPr="0046756F" w:rsidRDefault="00000000" w:rsidP="009810C9">
      <w:pPr>
        <w:rPr>
          <w:rFonts w:cs="Arial"/>
        </w:rPr>
      </w:pPr>
      <w:r>
        <w:rPr>
          <w:rFonts w:cs="Arial"/>
        </w:rPr>
        <w:pict w14:anchorId="11ACA828">
          <v:rect id="_x0000_i1838" style="width:0;height:1.5pt" o:hralign="center" o:hrstd="t" o:hr="t" fillcolor="#a0a0a0" stroked="f"/>
        </w:pict>
      </w:r>
    </w:p>
    <w:p w14:paraId="35D39B19" w14:textId="77777777" w:rsidR="009810C9" w:rsidRPr="0046756F" w:rsidRDefault="009810C9" w:rsidP="009810C9">
      <w:pPr>
        <w:pStyle w:val="Heading3"/>
      </w:pPr>
      <w:bookmarkStart w:id="1633" w:name="_Toc122796175"/>
      <w:bookmarkStart w:id="1634" w:name="_Toc158906225"/>
      <w:r w:rsidRPr="0046756F">
        <w:t>10.16.1 InitializeLeds</w:t>
      </w:r>
      <w:bookmarkEnd w:id="1633"/>
      <w:bookmarkEnd w:id="1634"/>
    </w:p>
    <w:p w14:paraId="11F1EA3F" w14:textId="77777777" w:rsidR="009810C9" w:rsidRPr="0046756F" w:rsidRDefault="009810C9" w:rsidP="009810C9">
      <w:pPr>
        <w:rPr>
          <w:rFonts w:cs="Arial"/>
        </w:rPr>
      </w:pPr>
    </w:p>
    <w:p w14:paraId="08B4366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InitializeLedswill follow in the sub sections.</w:t>
      </w:r>
    </w:p>
    <w:p w14:paraId="0497B3C9" w14:textId="77777777" w:rsidR="009810C9" w:rsidRPr="0046756F" w:rsidRDefault="009810C9" w:rsidP="009810C9">
      <w:pPr>
        <w:widowControl w:val="0"/>
        <w:autoSpaceDE w:val="0"/>
        <w:autoSpaceDN w:val="0"/>
        <w:adjustRightInd w:val="0"/>
        <w:rPr>
          <w:rFonts w:cs="Arial"/>
        </w:rPr>
      </w:pPr>
    </w:p>
    <w:p w14:paraId="4AD8D97F" w14:textId="77777777" w:rsidR="009810C9" w:rsidRPr="0046756F" w:rsidRDefault="009810C9" w:rsidP="009810C9">
      <w:pPr>
        <w:widowControl w:val="0"/>
        <w:autoSpaceDE w:val="0"/>
        <w:autoSpaceDN w:val="0"/>
        <w:adjustRightInd w:val="0"/>
        <w:rPr>
          <w:rFonts w:cs="Arial"/>
        </w:rPr>
      </w:pPr>
    </w:p>
    <w:p w14:paraId="7C1CAECE" w14:textId="77777777" w:rsidR="009810C9" w:rsidRPr="0046756F" w:rsidRDefault="00000000" w:rsidP="009810C9">
      <w:pPr>
        <w:rPr>
          <w:rFonts w:cs="Arial"/>
        </w:rPr>
      </w:pPr>
      <w:r>
        <w:rPr>
          <w:rFonts w:cs="Arial"/>
        </w:rPr>
        <w:pict w14:anchorId="27BBB73D">
          <v:rect id="_x0000_i1839" style="width:0;height:1.5pt" o:hralign="center" o:hrstd="t" o:hr="t" fillcolor="#a0a0a0" stroked="f"/>
        </w:pict>
      </w:r>
    </w:p>
    <w:p w14:paraId="736B1496" w14:textId="77777777" w:rsidR="009810C9" w:rsidRPr="0046756F" w:rsidRDefault="009810C9" w:rsidP="009810C9">
      <w:pPr>
        <w:pStyle w:val="Heading4"/>
        <w:rPr>
          <w:rFonts w:ascii="Arial" w:hAnsi="Arial" w:cs="Arial"/>
        </w:rPr>
      </w:pPr>
      <w:bookmarkStart w:id="1635" w:name="_Toc122796176"/>
      <w:bookmarkStart w:id="1636" w:name="_Toc158906226"/>
      <w:r w:rsidRPr="0046756F">
        <w:rPr>
          <w:rFonts w:ascii="Arial" w:hAnsi="Arial" w:cs="Arial"/>
        </w:rPr>
        <w:t>10.16.1.1 Brief Description</w:t>
      </w:r>
      <w:bookmarkEnd w:id="1635"/>
      <w:bookmarkEnd w:id="1636"/>
    </w:p>
    <w:p w14:paraId="6E01B327" w14:textId="77777777" w:rsidR="009810C9" w:rsidRPr="0046756F" w:rsidRDefault="009810C9" w:rsidP="009810C9">
      <w:pPr>
        <w:rPr>
          <w:rFonts w:cs="Arial"/>
        </w:rPr>
      </w:pPr>
    </w:p>
    <w:p w14:paraId="5242D85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InitializeLeds initilizes the Red and Green LEDs.</w:t>
      </w:r>
    </w:p>
    <w:p w14:paraId="6971DD6A" w14:textId="77777777" w:rsidR="009810C9" w:rsidRPr="0046756F" w:rsidRDefault="009810C9" w:rsidP="009810C9">
      <w:pPr>
        <w:widowControl w:val="0"/>
        <w:autoSpaceDE w:val="0"/>
        <w:autoSpaceDN w:val="0"/>
        <w:adjustRightInd w:val="0"/>
        <w:rPr>
          <w:rFonts w:cs="Arial"/>
        </w:rPr>
      </w:pPr>
    </w:p>
    <w:p w14:paraId="50480F9D" w14:textId="77777777" w:rsidR="009810C9" w:rsidRPr="0046756F" w:rsidRDefault="009810C9" w:rsidP="009810C9">
      <w:pPr>
        <w:widowControl w:val="0"/>
        <w:autoSpaceDE w:val="0"/>
        <w:autoSpaceDN w:val="0"/>
        <w:adjustRightInd w:val="0"/>
        <w:rPr>
          <w:rFonts w:cs="Arial"/>
        </w:rPr>
      </w:pPr>
    </w:p>
    <w:p w14:paraId="778BC748" w14:textId="77777777" w:rsidR="009810C9" w:rsidRPr="0046756F" w:rsidRDefault="00000000" w:rsidP="009810C9">
      <w:pPr>
        <w:rPr>
          <w:rFonts w:cs="Arial"/>
        </w:rPr>
      </w:pPr>
      <w:r>
        <w:rPr>
          <w:rFonts w:cs="Arial"/>
        </w:rPr>
        <w:pict w14:anchorId="6771552E">
          <v:rect id="_x0000_i1840" style="width:0;height:1.5pt" o:hralign="center" o:hrstd="t" o:hr="t" fillcolor="#a0a0a0" stroked="f"/>
        </w:pict>
      </w:r>
    </w:p>
    <w:p w14:paraId="48691FC6" w14:textId="77777777" w:rsidR="009810C9" w:rsidRPr="0046756F" w:rsidRDefault="009810C9" w:rsidP="009810C9">
      <w:pPr>
        <w:pStyle w:val="Heading4"/>
        <w:rPr>
          <w:rFonts w:ascii="Arial" w:hAnsi="Arial" w:cs="Arial"/>
        </w:rPr>
      </w:pPr>
      <w:bookmarkStart w:id="1637" w:name="_Toc122796177"/>
      <w:bookmarkStart w:id="1638" w:name="_Toc158906227"/>
      <w:r w:rsidRPr="0046756F">
        <w:rPr>
          <w:rFonts w:ascii="Arial" w:hAnsi="Arial" w:cs="Arial"/>
        </w:rPr>
        <w:t>10.16.1.2 List of HLRs allocated</w:t>
      </w:r>
      <w:bookmarkEnd w:id="1637"/>
      <w:bookmarkEnd w:id="1638"/>
    </w:p>
    <w:p w14:paraId="03F4CA45" w14:textId="77777777" w:rsidR="009810C9" w:rsidRPr="0046756F" w:rsidRDefault="009810C9" w:rsidP="009810C9">
      <w:pPr>
        <w:rPr>
          <w:rFonts w:cs="Arial"/>
        </w:rPr>
      </w:pPr>
    </w:p>
    <w:p w14:paraId="61007CA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6ABAE65C" w14:textId="77777777" w:rsidR="009810C9" w:rsidRPr="0046756F" w:rsidRDefault="009810C9" w:rsidP="009810C9">
      <w:pPr>
        <w:widowControl w:val="0"/>
        <w:autoSpaceDE w:val="0"/>
        <w:autoSpaceDN w:val="0"/>
        <w:adjustRightInd w:val="0"/>
        <w:rPr>
          <w:rFonts w:cs="Arial"/>
        </w:rPr>
      </w:pPr>
    </w:p>
    <w:p w14:paraId="1F245381" w14:textId="77777777" w:rsidR="009810C9" w:rsidRPr="0046756F" w:rsidRDefault="00000000" w:rsidP="009810C9">
      <w:pPr>
        <w:rPr>
          <w:rFonts w:cs="Arial"/>
        </w:rPr>
      </w:pPr>
      <w:r>
        <w:rPr>
          <w:rFonts w:cs="Arial"/>
        </w:rPr>
        <w:pict w14:anchorId="01DDC47E">
          <v:rect id="_x0000_i1841" style="width:0;height:1.5pt" o:hralign="center" o:hrstd="t" o:hr="t" fillcolor="#a0a0a0" stroked="f"/>
        </w:pict>
      </w:r>
    </w:p>
    <w:p w14:paraId="4FA44DE9" w14:textId="77777777" w:rsidR="009810C9" w:rsidRPr="0046756F" w:rsidRDefault="009810C9" w:rsidP="009810C9">
      <w:pPr>
        <w:pStyle w:val="Heading4"/>
        <w:rPr>
          <w:rFonts w:ascii="Arial" w:hAnsi="Arial" w:cs="Arial"/>
        </w:rPr>
      </w:pPr>
      <w:bookmarkStart w:id="1639" w:name="_Toc122796178"/>
      <w:bookmarkStart w:id="1640" w:name="_Toc158906228"/>
      <w:r w:rsidRPr="0046756F">
        <w:rPr>
          <w:rFonts w:ascii="Arial" w:hAnsi="Arial" w:cs="Arial"/>
        </w:rPr>
        <w:t>10.16.1.3 List of global variables accessed and modified</w:t>
      </w:r>
      <w:bookmarkEnd w:id="1639"/>
      <w:bookmarkEnd w:id="1640"/>
    </w:p>
    <w:p w14:paraId="6D4DB983" w14:textId="77777777" w:rsidR="009810C9" w:rsidRPr="0046756F" w:rsidRDefault="009810C9" w:rsidP="009810C9">
      <w:pPr>
        <w:rPr>
          <w:rFonts w:cs="Arial"/>
        </w:rPr>
      </w:pPr>
    </w:p>
    <w:p w14:paraId="59D2B692"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03B2F3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03251426" w14:textId="77777777" w:rsidR="009810C9" w:rsidRPr="0046756F" w:rsidRDefault="009810C9" w:rsidP="009810C9">
      <w:pPr>
        <w:widowControl w:val="0"/>
        <w:autoSpaceDE w:val="0"/>
        <w:autoSpaceDN w:val="0"/>
        <w:adjustRightInd w:val="0"/>
        <w:rPr>
          <w:rFonts w:cs="Arial"/>
        </w:rPr>
      </w:pPr>
    </w:p>
    <w:p w14:paraId="4082B844" w14:textId="77777777" w:rsidR="009810C9" w:rsidRPr="0046756F" w:rsidRDefault="00000000" w:rsidP="009810C9">
      <w:pPr>
        <w:rPr>
          <w:rFonts w:cs="Arial"/>
        </w:rPr>
      </w:pPr>
      <w:r>
        <w:rPr>
          <w:rFonts w:cs="Arial"/>
        </w:rPr>
        <w:pict w14:anchorId="33C7D623">
          <v:rect id="_x0000_i1842" style="width:0;height:1.5pt" o:hralign="center" o:hrstd="t" o:hr="t" fillcolor="#a0a0a0" stroked="f"/>
        </w:pict>
      </w:r>
    </w:p>
    <w:p w14:paraId="71E3E6F6" w14:textId="77777777" w:rsidR="009810C9" w:rsidRPr="0046756F" w:rsidRDefault="009810C9" w:rsidP="009810C9">
      <w:pPr>
        <w:pStyle w:val="Heading4"/>
        <w:rPr>
          <w:rFonts w:ascii="Arial" w:hAnsi="Arial" w:cs="Arial"/>
        </w:rPr>
      </w:pPr>
      <w:bookmarkStart w:id="1641" w:name="_Toc122796179"/>
      <w:bookmarkStart w:id="1642" w:name="_Toc158906229"/>
      <w:r w:rsidRPr="0046756F">
        <w:rPr>
          <w:rFonts w:ascii="Arial" w:hAnsi="Arial" w:cs="Arial"/>
        </w:rPr>
        <w:t>10.16.1.4 Parameter list (Input/Output)</w:t>
      </w:r>
      <w:bookmarkEnd w:id="1641"/>
      <w:bookmarkEnd w:id="1642"/>
    </w:p>
    <w:p w14:paraId="4F206F8A" w14:textId="77777777" w:rsidR="009810C9" w:rsidRPr="0046756F" w:rsidRDefault="009810C9" w:rsidP="009810C9">
      <w:pPr>
        <w:rPr>
          <w:rFonts w:cs="Arial"/>
        </w:rPr>
      </w:pPr>
    </w:p>
    <w:p w14:paraId="2A63EADC"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5635B8B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65FC0032" w14:textId="77777777" w:rsidR="009810C9" w:rsidRPr="0046756F" w:rsidRDefault="009810C9" w:rsidP="009810C9">
      <w:pPr>
        <w:widowControl w:val="0"/>
        <w:autoSpaceDE w:val="0"/>
        <w:autoSpaceDN w:val="0"/>
        <w:adjustRightInd w:val="0"/>
        <w:rPr>
          <w:rFonts w:cs="Arial"/>
        </w:rPr>
      </w:pPr>
    </w:p>
    <w:p w14:paraId="0FA07574" w14:textId="77777777" w:rsidR="009810C9" w:rsidRPr="0046756F" w:rsidRDefault="00000000" w:rsidP="009810C9">
      <w:pPr>
        <w:rPr>
          <w:rFonts w:cs="Arial"/>
        </w:rPr>
      </w:pPr>
      <w:r>
        <w:rPr>
          <w:rFonts w:cs="Arial"/>
        </w:rPr>
        <w:pict w14:anchorId="146ED7AF">
          <v:rect id="_x0000_i1843" style="width:0;height:1.5pt" o:hralign="center" o:hrstd="t" o:hr="t" fillcolor="#a0a0a0" stroked="f"/>
        </w:pict>
      </w:r>
    </w:p>
    <w:p w14:paraId="19C69D36" w14:textId="77777777" w:rsidR="009810C9" w:rsidRPr="0046756F" w:rsidRDefault="009810C9" w:rsidP="009810C9">
      <w:pPr>
        <w:pStyle w:val="Heading4"/>
        <w:rPr>
          <w:rFonts w:ascii="Arial" w:hAnsi="Arial" w:cs="Arial"/>
        </w:rPr>
      </w:pPr>
      <w:bookmarkStart w:id="1643" w:name="_Toc122796180"/>
      <w:bookmarkStart w:id="1644" w:name="_Toc158906230"/>
      <w:r w:rsidRPr="0046756F">
        <w:rPr>
          <w:rFonts w:ascii="Arial" w:hAnsi="Arial" w:cs="Arial"/>
        </w:rPr>
        <w:t>10.16.1.5 Return Value</w:t>
      </w:r>
      <w:bookmarkEnd w:id="1643"/>
      <w:bookmarkEnd w:id="1644"/>
    </w:p>
    <w:p w14:paraId="7389F1B0" w14:textId="77777777" w:rsidR="009810C9" w:rsidRPr="0046756F" w:rsidRDefault="009810C9" w:rsidP="009810C9">
      <w:pPr>
        <w:rPr>
          <w:rFonts w:cs="Arial"/>
        </w:rPr>
      </w:pPr>
    </w:p>
    <w:p w14:paraId="0E09DB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B2F2E9B" w14:textId="77777777" w:rsidR="009810C9" w:rsidRPr="0046756F" w:rsidRDefault="009810C9" w:rsidP="009810C9">
      <w:pPr>
        <w:widowControl w:val="0"/>
        <w:autoSpaceDE w:val="0"/>
        <w:autoSpaceDN w:val="0"/>
        <w:adjustRightInd w:val="0"/>
        <w:rPr>
          <w:rFonts w:cs="Arial"/>
        </w:rPr>
      </w:pPr>
    </w:p>
    <w:p w14:paraId="4C1BC008" w14:textId="77777777" w:rsidR="009810C9" w:rsidRPr="0046756F" w:rsidRDefault="00000000" w:rsidP="009810C9">
      <w:pPr>
        <w:rPr>
          <w:rFonts w:cs="Arial"/>
        </w:rPr>
      </w:pPr>
      <w:r>
        <w:rPr>
          <w:rFonts w:cs="Arial"/>
        </w:rPr>
        <w:pict w14:anchorId="7B550C51">
          <v:rect id="_x0000_i1844" style="width:0;height:1.5pt" o:hralign="center" o:hrstd="t" o:hr="t" fillcolor="#a0a0a0" stroked="f"/>
        </w:pict>
      </w:r>
    </w:p>
    <w:p w14:paraId="5FA2D6EF" w14:textId="77777777" w:rsidR="009810C9" w:rsidRPr="0046756F" w:rsidRDefault="009810C9" w:rsidP="009810C9">
      <w:pPr>
        <w:pStyle w:val="Heading4"/>
        <w:rPr>
          <w:rFonts w:ascii="Arial" w:hAnsi="Arial" w:cs="Arial"/>
        </w:rPr>
      </w:pPr>
      <w:bookmarkStart w:id="1645" w:name="_Toc122796181"/>
      <w:bookmarkStart w:id="1646" w:name="_Toc158906231"/>
      <w:r w:rsidRPr="0046756F">
        <w:rPr>
          <w:rFonts w:ascii="Arial" w:hAnsi="Arial" w:cs="Arial"/>
        </w:rPr>
        <w:t>10.16.1.6 Other CSUs called by this CSU</w:t>
      </w:r>
      <w:bookmarkEnd w:id="1645"/>
      <w:bookmarkEnd w:id="1646"/>
    </w:p>
    <w:p w14:paraId="051C7B79" w14:textId="77777777" w:rsidR="009810C9" w:rsidRPr="0046756F" w:rsidRDefault="009810C9" w:rsidP="009810C9">
      <w:pPr>
        <w:rPr>
          <w:rFonts w:cs="Arial"/>
        </w:rPr>
      </w:pPr>
    </w:p>
    <w:p w14:paraId="30B992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A480EE8" w14:textId="77777777" w:rsidR="009810C9" w:rsidRPr="0046756F" w:rsidRDefault="009810C9" w:rsidP="009810C9">
      <w:pPr>
        <w:widowControl w:val="0"/>
        <w:autoSpaceDE w:val="0"/>
        <w:autoSpaceDN w:val="0"/>
        <w:adjustRightInd w:val="0"/>
        <w:rPr>
          <w:rFonts w:cs="Arial"/>
        </w:rPr>
      </w:pPr>
    </w:p>
    <w:p w14:paraId="1970B9D1" w14:textId="77777777" w:rsidR="009810C9" w:rsidRPr="0046756F" w:rsidRDefault="00000000" w:rsidP="009810C9">
      <w:pPr>
        <w:rPr>
          <w:rFonts w:cs="Arial"/>
        </w:rPr>
      </w:pPr>
      <w:r>
        <w:rPr>
          <w:rFonts w:cs="Arial"/>
        </w:rPr>
        <w:pict w14:anchorId="08C68507">
          <v:rect id="_x0000_i1845" style="width:0;height:1.5pt" o:hralign="center" o:hrstd="t" o:hr="t" fillcolor="#a0a0a0" stroked="f"/>
        </w:pict>
      </w:r>
    </w:p>
    <w:p w14:paraId="1495511C" w14:textId="77777777" w:rsidR="009810C9" w:rsidRPr="0046756F" w:rsidRDefault="009810C9" w:rsidP="009810C9">
      <w:pPr>
        <w:pStyle w:val="Heading4"/>
        <w:rPr>
          <w:rFonts w:ascii="Arial" w:hAnsi="Arial" w:cs="Arial"/>
        </w:rPr>
      </w:pPr>
      <w:bookmarkStart w:id="1647" w:name="_Toc122796182"/>
      <w:bookmarkStart w:id="1648" w:name="_Toc158906232"/>
      <w:r w:rsidRPr="0046756F">
        <w:rPr>
          <w:rFonts w:ascii="Arial" w:hAnsi="Arial" w:cs="Arial"/>
        </w:rPr>
        <w:t>10.16.1.7 Description of list of LLRs allocated</w:t>
      </w:r>
      <w:bookmarkEnd w:id="1647"/>
      <w:bookmarkEnd w:id="1648"/>
    </w:p>
    <w:p w14:paraId="3F554BE8" w14:textId="77777777" w:rsidR="009810C9" w:rsidRPr="0046756F" w:rsidRDefault="009810C9" w:rsidP="009810C9">
      <w:pPr>
        <w:rPr>
          <w:rFonts w:cs="Arial"/>
        </w:rPr>
      </w:pPr>
    </w:p>
    <w:p w14:paraId="464DC79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InitializeLeds</w:t>
      </w:r>
    </w:p>
    <w:p w14:paraId="30EFC50D" w14:textId="77777777" w:rsidR="009810C9" w:rsidRPr="0046756F" w:rsidRDefault="009810C9" w:rsidP="009810C9">
      <w:pPr>
        <w:widowControl w:val="0"/>
        <w:autoSpaceDE w:val="0"/>
        <w:autoSpaceDN w:val="0"/>
        <w:adjustRightInd w:val="0"/>
        <w:rPr>
          <w:rFonts w:cs="Arial"/>
        </w:rPr>
      </w:pPr>
    </w:p>
    <w:p w14:paraId="79675697" w14:textId="77777777" w:rsidR="009810C9" w:rsidRPr="0046756F" w:rsidRDefault="00000000" w:rsidP="009810C9">
      <w:pPr>
        <w:rPr>
          <w:rFonts w:cs="Arial"/>
        </w:rPr>
      </w:pPr>
      <w:r>
        <w:rPr>
          <w:rFonts w:cs="Arial"/>
        </w:rPr>
        <w:pict w14:anchorId="42EA0BEC">
          <v:rect id="_x0000_i1846" style="width:0;height:1.5pt" o:hralign="center" o:hrstd="t" o:hr="t" fillcolor="#a0a0a0" stroked="f"/>
        </w:pict>
      </w:r>
    </w:p>
    <w:p w14:paraId="0C71DB04" w14:textId="77777777" w:rsidR="009810C9" w:rsidRPr="0046756F" w:rsidRDefault="009810C9" w:rsidP="009810C9">
      <w:pPr>
        <w:pStyle w:val="Heading5"/>
        <w:rPr>
          <w:rFonts w:ascii="Arial" w:hAnsi="Arial" w:cs="Arial"/>
        </w:rPr>
      </w:pPr>
      <w:bookmarkStart w:id="1649" w:name="_Toc122796183"/>
      <w:bookmarkStart w:id="1650" w:name="_Toc158906233"/>
      <w:r w:rsidRPr="0046756F">
        <w:rPr>
          <w:rFonts w:ascii="Arial" w:hAnsi="Arial" w:cs="Arial"/>
        </w:rPr>
        <w:t>10.16.1.7.1 daucmfrterr-InitializeLeds-LLR-002</w:t>
      </w:r>
      <w:bookmarkEnd w:id="1649"/>
      <w:bookmarkEnd w:id="1650"/>
    </w:p>
    <w:p w14:paraId="06EBDB2F" w14:textId="77777777" w:rsidR="009810C9" w:rsidRPr="0046756F" w:rsidRDefault="009810C9" w:rsidP="009810C9">
      <w:pPr>
        <w:rPr>
          <w:rFonts w:cs="Arial"/>
        </w:rPr>
      </w:pPr>
      <w:r w:rsidRPr="0046756F">
        <w:rPr>
          <w:rFonts w:cs="Arial"/>
        </w:rPr>
        <w:t>Requirement ID: H698-LLD-CMU-FNC-2065</w:t>
      </w:r>
    </w:p>
    <w:p w14:paraId="21444C6E" w14:textId="77777777" w:rsidR="009810C9" w:rsidRPr="0046756F" w:rsidRDefault="009810C9" w:rsidP="009810C9">
      <w:pPr>
        <w:rPr>
          <w:rFonts w:cs="Arial"/>
        </w:rPr>
      </w:pPr>
    </w:p>
    <w:p w14:paraId="5434CDD5" w14:textId="77777777" w:rsidR="009810C9" w:rsidRPr="0046756F" w:rsidRDefault="009810C9" w:rsidP="009810C9">
      <w:pPr>
        <w:autoSpaceDE w:val="0"/>
        <w:autoSpaceDN w:val="0"/>
        <w:adjustRightInd w:val="0"/>
        <w:rPr>
          <w:rFonts w:cs="Arial"/>
        </w:rPr>
      </w:pPr>
      <w:r w:rsidRPr="0046756F">
        <w:rPr>
          <w:rFonts w:cs="Arial"/>
        </w:rPr>
        <w:t>The function shall enable GPIO port B Clock by setting M_RCC_AHB1PERIPH_GPIOB to RCC AHB1 Peripheral Clock register(ahb1enr of M_RCC)(i.e ahb1enr of M_RCC to ahb1enr of M_RCC bitwise OR M_RCC_AHB1PERIPH_GPIOB)</w:t>
      </w:r>
    </w:p>
    <w:p w14:paraId="08C95539" w14:textId="77777777" w:rsidR="009810C9" w:rsidRPr="0046756F" w:rsidRDefault="009810C9" w:rsidP="009810C9">
      <w:pPr>
        <w:autoSpaceDE w:val="0"/>
        <w:autoSpaceDN w:val="0"/>
        <w:adjustRightInd w:val="0"/>
        <w:rPr>
          <w:rFonts w:cs="Arial"/>
        </w:rPr>
      </w:pPr>
    </w:p>
    <w:p w14:paraId="2ED73450" w14:textId="77777777" w:rsidR="009810C9" w:rsidRPr="0046756F" w:rsidRDefault="00000000" w:rsidP="009810C9">
      <w:pPr>
        <w:rPr>
          <w:rFonts w:cs="Arial"/>
        </w:rPr>
      </w:pPr>
      <w:r>
        <w:rPr>
          <w:rFonts w:cs="Arial"/>
        </w:rPr>
        <w:pict w14:anchorId="27D84749">
          <v:rect id="_x0000_i1847" style="width:0;height:1.5pt" o:hralign="center" o:hrstd="t" o:hr="t" fillcolor="#a0a0a0" stroked="f"/>
        </w:pict>
      </w:r>
    </w:p>
    <w:p w14:paraId="10FEBB48" w14:textId="77777777" w:rsidR="009810C9" w:rsidRPr="0046756F" w:rsidRDefault="009810C9" w:rsidP="009810C9">
      <w:pPr>
        <w:pStyle w:val="Heading5"/>
        <w:rPr>
          <w:rFonts w:ascii="Arial" w:hAnsi="Arial" w:cs="Arial"/>
        </w:rPr>
      </w:pPr>
      <w:bookmarkStart w:id="1651" w:name="_Toc122796184"/>
      <w:bookmarkStart w:id="1652" w:name="_Toc158906234"/>
      <w:r w:rsidRPr="0046756F">
        <w:rPr>
          <w:rFonts w:ascii="Arial" w:hAnsi="Arial" w:cs="Arial"/>
        </w:rPr>
        <w:t>10.16.1.7.2 daucmfrterr-InitializeLeds-LLR-003</w:t>
      </w:r>
      <w:bookmarkEnd w:id="1651"/>
      <w:bookmarkEnd w:id="1652"/>
    </w:p>
    <w:p w14:paraId="176360F2" w14:textId="77777777" w:rsidR="009810C9" w:rsidRPr="0046756F" w:rsidRDefault="009810C9" w:rsidP="009810C9">
      <w:pPr>
        <w:rPr>
          <w:rFonts w:cs="Arial"/>
        </w:rPr>
      </w:pPr>
      <w:r w:rsidRPr="0046756F">
        <w:rPr>
          <w:rFonts w:cs="Arial"/>
        </w:rPr>
        <w:t>Requirement ID: H698-LLD-CMU-FNC-2066</w:t>
      </w:r>
    </w:p>
    <w:p w14:paraId="5A8AE8B2" w14:textId="77777777" w:rsidR="009810C9" w:rsidRPr="0046756F" w:rsidRDefault="009810C9" w:rsidP="009810C9">
      <w:pPr>
        <w:rPr>
          <w:rFonts w:cs="Arial"/>
        </w:rPr>
      </w:pPr>
    </w:p>
    <w:p w14:paraId="1E0DEB21" w14:textId="77777777" w:rsidR="009810C9" w:rsidRPr="0046756F" w:rsidRDefault="009810C9" w:rsidP="009810C9">
      <w:pPr>
        <w:widowControl w:val="0"/>
        <w:autoSpaceDE w:val="0"/>
        <w:autoSpaceDN w:val="0"/>
        <w:adjustRightInd w:val="0"/>
        <w:rPr>
          <w:rFonts w:cs="Arial"/>
        </w:rPr>
      </w:pPr>
      <w:r w:rsidRPr="0046756F">
        <w:rPr>
          <w:rFonts w:cs="Arial"/>
        </w:rPr>
        <w:t>The function shall turn on HB LED by setting following M_GPIOB registers:</w:t>
      </w:r>
    </w:p>
    <w:p w14:paraId="17020B23" w14:textId="77777777" w:rsidR="009810C9" w:rsidRPr="0046756F" w:rsidRDefault="009810C9" w:rsidP="009810C9">
      <w:pPr>
        <w:widowControl w:val="0"/>
        <w:autoSpaceDE w:val="0"/>
        <w:autoSpaceDN w:val="0"/>
        <w:adjustRightInd w:val="0"/>
        <w:rPr>
          <w:rFonts w:cs="Arial"/>
        </w:rPr>
      </w:pPr>
      <w:r w:rsidRPr="0046756F">
        <w:rPr>
          <w:rFonts w:cs="Arial"/>
        </w:rPr>
        <w:t>Set GPIO port mode register(moder of M_GPIOB) with M_MODER_HB_LED_ON</w:t>
      </w:r>
    </w:p>
    <w:p w14:paraId="4471EF64" w14:textId="77777777" w:rsidR="009810C9" w:rsidRPr="0046756F" w:rsidRDefault="009810C9" w:rsidP="009810C9">
      <w:pPr>
        <w:widowControl w:val="0"/>
        <w:autoSpaceDE w:val="0"/>
        <w:autoSpaceDN w:val="0"/>
        <w:adjustRightInd w:val="0"/>
        <w:rPr>
          <w:rFonts w:cs="Arial"/>
        </w:rPr>
      </w:pPr>
      <w:r w:rsidRPr="0046756F">
        <w:rPr>
          <w:rFonts w:cs="Arial"/>
        </w:rPr>
        <w:t>Set GPIO port output speed register(ospeedr of M_GPIOB) with M_OSPEEDR_HB_LED_ON</w:t>
      </w:r>
    </w:p>
    <w:p w14:paraId="61F9B993" w14:textId="77777777" w:rsidR="009810C9" w:rsidRPr="0046756F" w:rsidRDefault="009810C9" w:rsidP="009810C9">
      <w:pPr>
        <w:widowControl w:val="0"/>
        <w:autoSpaceDE w:val="0"/>
        <w:autoSpaceDN w:val="0"/>
        <w:adjustRightInd w:val="0"/>
        <w:rPr>
          <w:rFonts w:cs="Arial"/>
        </w:rPr>
      </w:pPr>
      <w:r w:rsidRPr="0046756F">
        <w:rPr>
          <w:rFonts w:cs="Arial"/>
        </w:rPr>
        <w:t>Set GPIO port output type register(otyper of M_GPIOB) with M_OTYPER_HB_LED_ON</w:t>
      </w:r>
    </w:p>
    <w:p w14:paraId="44512BF8" w14:textId="77777777" w:rsidR="009810C9" w:rsidRPr="0046756F" w:rsidRDefault="009810C9" w:rsidP="009810C9">
      <w:pPr>
        <w:widowControl w:val="0"/>
        <w:autoSpaceDE w:val="0"/>
        <w:autoSpaceDN w:val="0"/>
        <w:adjustRightInd w:val="0"/>
        <w:rPr>
          <w:rFonts w:cs="Arial"/>
        </w:rPr>
      </w:pPr>
      <w:r w:rsidRPr="0046756F">
        <w:rPr>
          <w:rFonts w:cs="Arial"/>
        </w:rPr>
        <w:t>Set GPIO port pull-up/pull-down register(pupdr of M_GPIOB) with M_PUPDR_HB_LED_ON</w:t>
      </w:r>
    </w:p>
    <w:p w14:paraId="7910B4B0" w14:textId="77777777" w:rsidR="009810C9" w:rsidRPr="0046756F" w:rsidRDefault="009810C9" w:rsidP="009810C9">
      <w:pPr>
        <w:widowControl w:val="0"/>
        <w:autoSpaceDE w:val="0"/>
        <w:autoSpaceDN w:val="0"/>
        <w:adjustRightInd w:val="0"/>
        <w:rPr>
          <w:rFonts w:cs="Arial"/>
          <w:sz w:val="17"/>
          <w:szCs w:val="17"/>
        </w:rPr>
      </w:pPr>
      <w:r w:rsidRPr="0046756F">
        <w:rPr>
          <w:rFonts w:cs="Arial"/>
        </w:rPr>
        <w:t>Set GPIO port bit set/reset low register(bsrrl of M_GPIOB) with M_HW_LED_HB.</w:t>
      </w:r>
    </w:p>
    <w:p w14:paraId="10F0BDD9" w14:textId="77777777" w:rsidR="009810C9" w:rsidRPr="0046756F" w:rsidRDefault="009810C9" w:rsidP="009810C9">
      <w:pPr>
        <w:widowControl w:val="0"/>
        <w:autoSpaceDE w:val="0"/>
        <w:autoSpaceDN w:val="0"/>
        <w:adjustRightInd w:val="0"/>
        <w:rPr>
          <w:rFonts w:cs="Arial"/>
        </w:rPr>
      </w:pPr>
    </w:p>
    <w:p w14:paraId="7EAFF5AF" w14:textId="77777777" w:rsidR="009810C9" w:rsidRPr="0046756F" w:rsidRDefault="00000000" w:rsidP="009810C9">
      <w:pPr>
        <w:rPr>
          <w:rFonts w:cs="Arial"/>
        </w:rPr>
      </w:pPr>
      <w:r>
        <w:rPr>
          <w:rFonts w:cs="Arial"/>
        </w:rPr>
        <w:pict w14:anchorId="2F337A3C">
          <v:rect id="_x0000_i1848" style="width:0;height:1.5pt" o:hralign="center" o:hrstd="t" o:hr="t" fillcolor="#a0a0a0" stroked="f"/>
        </w:pict>
      </w:r>
    </w:p>
    <w:p w14:paraId="3F714232" w14:textId="77777777" w:rsidR="009810C9" w:rsidRPr="0046756F" w:rsidRDefault="009810C9" w:rsidP="009810C9">
      <w:pPr>
        <w:pStyle w:val="Heading5"/>
        <w:rPr>
          <w:rFonts w:ascii="Arial" w:hAnsi="Arial" w:cs="Arial"/>
        </w:rPr>
      </w:pPr>
      <w:bookmarkStart w:id="1653" w:name="_Toc122796185"/>
      <w:bookmarkStart w:id="1654" w:name="_Toc158906235"/>
      <w:r w:rsidRPr="0046756F">
        <w:rPr>
          <w:rFonts w:ascii="Arial" w:hAnsi="Arial" w:cs="Arial"/>
        </w:rPr>
        <w:t>10.16.1.7.3 daucmfrterr-InitializeLeds-LLR-004</w:t>
      </w:r>
      <w:bookmarkEnd w:id="1653"/>
      <w:bookmarkEnd w:id="1654"/>
    </w:p>
    <w:p w14:paraId="7705494F" w14:textId="77777777" w:rsidR="009810C9" w:rsidRPr="0046756F" w:rsidRDefault="009810C9" w:rsidP="009810C9">
      <w:pPr>
        <w:rPr>
          <w:rFonts w:cs="Arial"/>
        </w:rPr>
      </w:pPr>
      <w:r w:rsidRPr="0046756F">
        <w:rPr>
          <w:rFonts w:cs="Arial"/>
        </w:rPr>
        <w:t>Requirement ID: H698-LLD-CMU-FNC-2067</w:t>
      </w:r>
    </w:p>
    <w:p w14:paraId="20DA510A" w14:textId="77777777" w:rsidR="009810C9" w:rsidRPr="0046756F" w:rsidRDefault="009810C9" w:rsidP="009810C9">
      <w:pPr>
        <w:rPr>
          <w:rFonts w:cs="Arial"/>
        </w:rPr>
      </w:pPr>
    </w:p>
    <w:p w14:paraId="7263B17D" w14:textId="77777777" w:rsidR="009810C9" w:rsidRPr="0046756F" w:rsidRDefault="009810C9" w:rsidP="009810C9">
      <w:pPr>
        <w:widowControl w:val="0"/>
        <w:autoSpaceDE w:val="0"/>
        <w:autoSpaceDN w:val="0"/>
        <w:adjustRightInd w:val="0"/>
        <w:rPr>
          <w:rFonts w:cs="Arial"/>
        </w:rPr>
      </w:pPr>
      <w:r w:rsidRPr="0046756F">
        <w:rPr>
          <w:rFonts w:cs="Arial"/>
        </w:rPr>
        <w:t>The function shall enable the IO port C clock by setting the 3rd bit of the RCC AHB1 peripheral clock register (ahb1enr of M_RCC) (i.e ahb1enr of M_RCC to ahb1enr of M_RCC bitwise OR M_RCC_AHB1PERIPH_GPIOC).</w:t>
      </w:r>
    </w:p>
    <w:p w14:paraId="759D05D6" w14:textId="77777777" w:rsidR="009810C9" w:rsidRPr="0046756F" w:rsidRDefault="009810C9" w:rsidP="009810C9">
      <w:pPr>
        <w:widowControl w:val="0"/>
        <w:autoSpaceDE w:val="0"/>
        <w:autoSpaceDN w:val="0"/>
        <w:adjustRightInd w:val="0"/>
        <w:rPr>
          <w:rFonts w:cs="Arial"/>
        </w:rPr>
      </w:pPr>
    </w:p>
    <w:p w14:paraId="23F5E5A5" w14:textId="77777777" w:rsidR="009810C9" w:rsidRPr="0046756F" w:rsidRDefault="00000000" w:rsidP="009810C9">
      <w:pPr>
        <w:rPr>
          <w:rFonts w:cs="Arial"/>
        </w:rPr>
      </w:pPr>
      <w:r>
        <w:rPr>
          <w:rFonts w:cs="Arial"/>
        </w:rPr>
        <w:pict w14:anchorId="64E52AE8">
          <v:rect id="_x0000_i1849" style="width:0;height:1.5pt" o:hralign="center" o:hrstd="t" o:hr="t" fillcolor="#a0a0a0" stroked="f"/>
        </w:pict>
      </w:r>
    </w:p>
    <w:p w14:paraId="2B77AB02" w14:textId="77777777" w:rsidR="009810C9" w:rsidRPr="0046756F" w:rsidRDefault="009810C9" w:rsidP="009810C9">
      <w:pPr>
        <w:pStyle w:val="Heading5"/>
        <w:rPr>
          <w:rFonts w:ascii="Arial" w:hAnsi="Arial" w:cs="Arial"/>
        </w:rPr>
      </w:pPr>
      <w:bookmarkStart w:id="1655" w:name="_Toc122796186"/>
      <w:bookmarkStart w:id="1656" w:name="_Toc158906236"/>
      <w:r w:rsidRPr="0046756F">
        <w:rPr>
          <w:rFonts w:ascii="Arial" w:hAnsi="Arial" w:cs="Arial"/>
        </w:rPr>
        <w:t>10.16.1.7.4 daucmfrterr-InitializeLeds-LLR-005</w:t>
      </w:r>
      <w:bookmarkEnd w:id="1655"/>
      <w:bookmarkEnd w:id="1656"/>
    </w:p>
    <w:p w14:paraId="28E82AD1" w14:textId="77777777" w:rsidR="009810C9" w:rsidRPr="0046756F" w:rsidRDefault="009810C9" w:rsidP="009810C9">
      <w:pPr>
        <w:rPr>
          <w:rFonts w:cs="Arial"/>
        </w:rPr>
      </w:pPr>
      <w:r w:rsidRPr="0046756F">
        <w:rPr>
          <w:rFonts w:cs="Arial"/>
        </w:rPr>
        <w:t>Requirement ID: H698-LLD-CMU-FNC-2068</w:t>
      </w:r>
    </w:p>
    <w:p w14:paraId="6DBF6B84" w14:textId="77777777" w:rsidR="009810C9" w:rsidRPr="0046756F" w:rsidRDefault="009810C9" w:rsidP="009810C9">
      <w:pPr>
        <w:rPr>
          <w:rFonts w:cs="Arial"/>
        </w:rPr>
      </w:pPr>
    </w:p>
    <w:p w14:paraId="638C8DC1" w14:textId="77777777" w:rsidR="009810C9" w:rsidRPr="0046756F" w:rsidRDefault="009810C9" w:rsidP="009810C9">
      <w:pPr>
        <w:widowControl w:val="0"/>
        <w:autoSpaceDE w:val="0"/>
        <w:autoSpaceDN w:val="0"/>
        <w:adjustRightInd w:val="0"/>
        <w:rPr>
          <w:rFonts w:cs="Arial"/>
        </w:rPr>
      </w:pPr>
      <w:r w:rsidRPr="0046756F">
        <w:rPr>
          <w:rFonts w:cs="Arial"/>
        </w:rPr>
        <w:t>The function shall configure the GPIO port C output pins as follows</w:t>
      </w:r>
    </w:p>
    <w:p w14:paraId="2227070C" w14:textId="77777777" w:rsidR="009810C9" w:rsidRPr="0046756F" w:rsidRDefault="009810C9" w:rsidP="009810C9">
      <w:pPr>
        <w:widowControl w:val="0"/>
        <w:autoSpaceDE w:val="0"/>
        <w:autoSpaceDN w:val="0"/>
        <w:adjustRightInd w:val="0"/>
        <w:ind w:firstLine="720"/>
        <w:rPr>
          <w:rFonts w:cs="Arial"/>
        </w:rPr>
      </w:pPr>
      <w:r w:rsidRPr="0046756F">
        <w:rPr>
          <w:rFonts w:cs="Arial"/>
        </w:rPr>
        <w:t>- Mode register (moder of M_GPIOC) set to M_GPIOC_MODER_SET</w:t>
      </w:r>
    </w:p>
    <w:p w14:paraId="4E461A58" w14:textId="77777777" w:rsidR="009810C9" w:rsidRPr="0046756F" w:rsidRDefault="009810C9" w:rsidP="009810C9">
      <w:pPr>
        <w:widowControl w:val="0"/>
        <w:autoSpaceDE w:val="0"/>
        <w:autoSpaceDN w:val="0"/>
        <w:adjustRightInd w:val="0"/>
        <w:ind w:firstLine="720"/>
        <w:rPr>
          <w:rFonts w:cs="Arial"/>
        </w:rPr>
      </w:pPr>
      <w:r w:rsidRPr="0046756F">
        <w:rPr>
          <w:rFonts w:cs="Arial"/>
        </w:rPr>
        <w:t>- Output Speed register (ospeedr of M_GPIOC) set to M_GPIOC_OSPEEDR_SET</w:t>
      </w:r>
    </w:p>
    <w:p w14:paraId="726D8AA4" w14:textId="77777777" w:rsidR="009810C9" w:rsidRPr="0046756F" w:rsidRDefault="009810C9" w:rsidP="009810C9">
      <w:pPr>
        <w:widowControl w:val="0"/>
        <w:autoSpaceDE w:val="0"/>
        <w:autoSpaceDN w:val="0"/>
        <w:adjustRightInd w:val="0"/>
        <w:ind w:firstLine="720"/>
        <w:rPr>
          <w:rFonts w:cs="Arial"/>
        </w:rPr>
      </w:pPr>
      <w:r w:rsidRPr="0046756F">
        <w:rPr>
          <w:rFonts w:cs="Arial"/>
        </w:rPr>
        <w:t>- Output type register (otyper of M_GPIOC) set to M_GPIOC_OTYPER_SET</w:t>
      </w:r>
    </w:p>
    <w:p w14:paraId="6F6CAC43" w14:textId="77777777" w:rsidR="009810C9" w:rsidRPr="0046756F" w:rsidRDefault="009810C9" w:rsidP="009810C9">
      <w:pPr>
        <w:widowControl w:val="0"/>
        <w:autoSpaceDE w:val="0"/>
        <w:autoSpaceDN w:val="0"/>
        <w:adjustRightInd w:val="0"/>
        <w:ind w:firstLine="720"/>
        <w:rPr>
          <w:rFonts w:cs="Arial"/>
          <w:sz w:val="17"/>
          <w:szCs w:val="17"/>
        </w:rPr>
      </w:pPr>
      <w:r w:rsidRPr="0046756F">
        <w:rPr>
          <w:rFonts w:cs="Arial"/>
        </w:rPr>
        <w:t>- Pull-up/pull-down register (pupdr of M_GPIOC) set to M_GPIOC_PUPDR_SET.</w:t>
      </w:r>
    </w:p>
    <w:p w14:paraId="37197BC1" w14:textId="77777777" w:rsidR="009810C9" w:rsidRPr="0046756F" w:rsidRDefault="009810C9" w:rsidP="009810C9">
      <w:pPr>
        <w:widowControl w:val="0"/>
        <w:autoSpaceDE w:val="0"/>
        <w:autoSpaceDN w:val="0"/>
        <w:adjustRightInd w:val="0"/>
        <w:rPr>
          <w:rFonts w:cs="Arial"/>
        </w:rPr>
      </w:pPr>
    </w:p>
    <w:p w14:paraId="67AD66DD" w14:textId="77777777" w:rsidR="009810C9" w:rsidRPr="0046756F" w:rsidRDefault="009810C9" w:rsidP="009810C9">
      <w:pPr>
        <w:widowControl w:val="0"/>
        <w:autoSpaceDE w:val="0"/>
        <w:autoSpaceDN w:val="0"/>
        <w:adjustRightInd w:val="0"/>
        <w:rPr>
          <w:rFonts w:cs="Arial"/>
        </w:rPr>
      </w:pPr>
    </w:p>
    <w:p w14:paraId="02501EA1" w14:textId="77777777" w:rsidR="009810C9" w:rsidRPr="0046756F" w:rsidRDefault="00000000" w:rsidP="009810C9">
      <w:pPr>
        <w:rPr>
          <w:rFonts w:cs="Arial"/>
        </w:rPr>
      </w:pPr>
      <w:r>
        <w:rPr>
          <w:rFonts w:cs="Arial"/>
        </w:rPr>
        <w:pict w14:anchorId="46AC01B0">
          <v:rect id="_x0000_i1850" style="width:0;height:1.5pt" o:hralign="center" o:hrstd="t" o:hr="t" fillcolor="#a0a0a0" stroked="f"/>
        </w:pict>
      </w:r>
    </w:p>
    <w:p w14:paraId="56B3C102" w14:textId="77777777" w:rsidR="009810C9" w:rsidRPr="0046756F" w:rsidRDefault="009810C9" w:rsidP="009810C9">
      <w:pPr>
        <w:pStyle w:val="Heading5"/>
        <w:rPr>
          <w:rFonts w:ascii="Arial" w:hAnsi="Arial" w:cs="Arial"/>
        </w:rPr>
      </w:pPr>
      <w:bookmarkStart w:id="1657" w:name="_Toc122796187"/>
      <w:bookmarkStart w:id="1658" w:name="_Toc158906237"/>
      <w:r w:rsidRPr="0046756F">
        <w:rPr>
          <w:rFonts w:ascii="Arial" w:hAnsi="Arial" w:cs="Arial"/>
        </w:rPr>
        <w:t>10.16.1.7.5 daucmfrterr-InitializeLeds-LLR-006</w:t>
      </w:r>
      <w:bookmarkEnd w:id="1657"/>
      <w:bookmarkEnd w:id="1658"/>
    </w:p>
    <w:p w14:paraId="49003E3F" w14:textId="77777777" w:rsidR="009810C9" w:rsidRPr="0046756F" w:rsidRDefault="009810C9" w:rsidP="009810C9">
      <w:pPr>
        <w:rPr>
          <w:rFonts w:cs="Arial"/>
        </w:rPr>
      </w:pPr>
      <w:r w:rsidRPr="0046756F">
        <w:rPr>
          <w:rFonts w:cs="Arial"/>
        </w:rPr>
        <w:t>Requirement ID: H698-LLD-CMU-FNC-2069</w:t>
      </w:r>
    </w:p>
    <w:p w14:paraId="2960E389" w14:textId="77777777" w:rsidR="009810C9" w:rsidRPr="0046756F" w:rsidRDefault="009810C9" w:rsidP="009810C9">
      <w:pPr>
        <w:rPr>
          <w:rFonts w:cs="Arial"/>
        </w:rPr>
      </w:pPr>
    </w:p>
    <w:p w14:paraId="0505C0C9" w14:textId="77777777" w:rsidR="009810C9" w:rsidRPr="0046756F" w:rsidRDefault="009810C9" w:rsidP="009810C9">
      <w:pPr>
        <w:autoSpaceDE w:val="0"/>
        <w:autoSpaceDN w:val="0"/>
        <w:adjustRightInd w:val="0"/>
        <w:rPr>
          <w:rFonts w:cs="Arial"/>
        </w:rPr>
      </w:pPr>
      <w:r w:rsidRPr="0046756F">
        <w:rPr>
          <w:rFonts w:cs="Arial"/>
        </w:rPr>
        <w:t>The function shall set warn lines High to Disable Red LEDs by setting the pin 14 (M_HW_LED_GREEN) and pin 15 (M_HW_LED_RED) in the GPIO port C bit set/reset high register (bsrrh of M_GPIOC).</w:t>
      </w:r>
    </w:p>
    <w:p w14:paraId="48C19378" w14:textId="77777777" w:rsidR="009810C9" w:rsidRPr="0046756F" w:rsidRDefault="009810C9" w:rsidP="009810C9">
      <w:pPr>
        <w:widowControl w:val="0"/>
        <w:autoSpaceDE w:val="0"/>
        <w:autoSpaceDN w:val="0"/>
        <w:adjustRightInd w:val="0"/>
        <w:rPr>
          <w:rFonts w:cs="Arial"/>
        </w:rPr>
      </w:pPr>
    </w:p>
    <w:p w14:paraId="45434221" w14:textId="77777777" w:rsidR="009810C9" w:rsidRPr="0046756F" w:rsidRDefault="00000000" w:rsidP="009810C9">
      <w:pPr>
        <w:rPr>
          <w:rFonts w:cs="Arial"/>
        </w:rPr>
      </w:pPr>
      <w:r>
        <w:rPr>
          <w:rFonts w:cs="Arial"/>
        </w:rPr>
        <w:pict w14:anchorId="4FC99CFF">
          <v:rect id="_x0000_i1851" style="width:0;height:1.5pt" o:hralign="center" o:hrstd="t" o:hr="t" fillcolor="#a0a0a0" stroked="f"/>
        </w:pict>
      </w:r>
    </w:p>
    <w:p w14:paraId="404CB62B" w14:textId="77777777" w:rsidR="009810C9" w:rsidRPr="0046756F" w:rsidRDefault="009810C9" w:rsidP="009810C9">
      <w:pPr>
        <w:pStyle w:val="Heading3"/>
      </w:pPr>
      <w:bookmarkStart w:id="1659" w:name="_Toc122796188"/>
      <w:bookmarkStart w:id="1660" w:name="_Toc158906238"/>
      <w:r w:rsidRPr="0046756F">
        <w:t>10.16.2 RterrDisplayErrorId</w:t>
      </w:r>
      <w:bookmarkEnd w:id="1659"/>
      <w:bookmarkEnd w:id="1660"/>
    </w:p>
    <w:p w14:paraId="59F562B7" w14:textId="77777777" w:rsidR="009810C9" w:rsidRPr="0046756F" w:rsidRDefault="009810C9" w:rsidP="009810C9">
      <w:pPr>
        <w:rPr>
          <w:rFonts w:cs="Arial"/>
        </w:rPr>
      </w:pPr>
    </w:p>
    <w:p w14:paraId="35D8F12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RterrDisplayErrorId will follow in the sub sections.</w:t>
      </w:r>
    </w:p>
    <w:p w14:paraId="5EA93E5C" w14:textId="77777777" w:rsidR="009810C9" w:rsidRPr="0046756F" w:rsidRDefault="00000000" w:rsidP="009810C9">
      <w:pPr>
        <w:rPr>
          <w:rFonts w:cs="Arial"/>
        </w:rPr>
      </w:pPr>
      <w:r>
        <w:rPr>
          <w:rFonts w:cs="Arial"/>
        </w:rPr>
        <w:pict w14:anchorId="0498B73C">
          <v:rect id="_x0000_i1852" style="width:0;height:1.5pt" o:hralign="center" o:hrstd="t" o:hr="t" fillcolor="#a0a0a0" stroked="f"/>
        </w:pict>
      </w:r>
    </w:p>
    <w:p w14:paraId="1DCA48A9" w14:textId="77777777" w:rsidR="009810C9" w:rsidRPr="0046756F" w:rsidRDefault="009810C9" w:rsidP="009810C9">
      <w:pPr>
        <w:pStyle w:val="Heading4"/>
        <w:rPr>
          <w:rFonts w:ascii="Arial" w:hAnsi="Arial" w:cs="Arial"/>
        </w:rPr>
      </w:pPr>
      <w:bookmarkStart w:id="1661" w:name="_Toc122796189"/>
      <w:bookmarkStart w:id="1662" w:name="_Toc158906239"/>
      <w:r w:rsidRPr="0046756F">
        <w:rPr>
          <w:rFonts w:ascii="Arial" w:hAnsi="Arial" w:cs="Arial"/>
        </w:rPr>
        <w:t>10.16.2.1 Brief Description</w:t>
      </w:r>
      <w:bookmarkEnd w:id="1661"/>
      <w:bookmarkEnd w:id="1662"/>
    </w:p>
    <w:p w14:paraId="74522AD2" w14:textId="77777777" w:rsidR="009810C9" w:rsidRPr="0046756F" w:rsidRDefault="009810C9" w:rsidP="009810C9">
      <w:pPr>
        <w:rPr>
          <w:rFonts w:cs="Arial"/>
        </w:rPr>
      </w:pPr>
    </w:p>
    <w:p w14:paraId="0F41B9A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RterrDisplayErrorId attempts to display the input error on the Digital Display and then locks up the indicator.</w:t>
      </w:r>
    </w:p>
    <w:p w14:paraId="677CA6DE" w14:textId="77777777" w:rsidR="009810C9" w:rsidRPr="0046756F" w:rsidRDefault="00000000" w:rsidP="009810C9">
      <w:pPr>
        <w:rPr>
          <w:rFonts w:cs="Arial"/>
        </w:rPr>
      </w:pPr>
      <w:r>
        <w:rPr>
          <w:rFonts w:cs="Arial"/>
        </w:rPr>
        <w:pict w14:anchorId="71BA2F0B">
          <v:rect id="_x0000_i1853" style="width:0;height:1.5pt" o:hralign="center" o:hrstd="t" o:hr="t" fillcolor="#a0a0a0" stroked="f"/>
        </w:pict>
      </w:r>
    </w:p>
    <w:p w14:paraId="341A7302" w14:textId="77777777" w:rsidR="009810C9" w:rsidRPr="0046756F" w:rsidRDefault="009810C9" w:rsidP="009810C9">
      <w:pPr>
        <w:pStyle w:val="Heading4"/>
        <w:rPr>
          <w:rFonts w:ascii="Arial" w:hAnsi="Arial" w:cs="Arial"/>
        </w:rPr>
      </w:pPr>
      <w:bookmarkStart w:id="1663" w:name="_Toc122796190"/>
      <w:bookmarkStart w:id="1664" w:name="_Toc158906240"/>
      <w:r w:rsidRPr="0046756F">
        <w:rPr>
          <w:rFonts w:ascii="Arial" w:hAnsi="Arial" w:cs="Arial"/>
        </w:rPr>
        <w:t>10.16.2.2 List of HLRs allocated</w:t>
      </w:r>
      <w:bookmarkEnd w:id="1663"/>
      <w:bookmarkEnd w:id="1664"/>
    </w:p>
    <w:p w14:paraId="75BADDD4" w14:textId="77777777" w:rsidR="009810C9" w:rsidRPr="0046756F" w:rsidRDefault="009810C9" w:rsidP="009810C9">
      <w:pPr>
        <w:rPr>
          <w:rFonts w:cs="Arial"/>
        </w:rPr>
      </w:pPr>
    </w:p>
    <w:p w14:paraId="1CDD008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656943AE" w14:textId="77777777" w:rsidR="009810C9" w:rsidRPr="0046756F" w:rsidRDefault="00000000" w:rsidP="009810C9">
      <w:pPr>
        <w:rPr>
          <w:rFonts w:cs="Arial"/>
        </w:rPr>
      </w:pPr>
      <w:r>
        <w:rPr>
          <w:rFonts w:cs="Arial"/>
        </w:rPr>
        <w:pict w14:anchorId="0EABA652">
          <v:rect id="_x0000_i1854" style="width:0;height:1.5pt" o:hralign="center" o:hrstd="t" o:hr="t" fillcolor="#a0a0a0" stroked="f"/>
        </w:pict>
      </w:r>
    </w:p>
    <w:p w14:paraId="12565CDB" w14:textId="77777777" w:rsidR="009810C9" w:rsidRPr="0046756F" w:rsidRDefault="009810C9" w:rsidP="009810C9">
      <w:pPr>
        <w:pStyle w:val="Heading4"/>
        <w:rPr>
          <w:rFonts w:ascii="Arial" w:hAnsi="Arial" w:cs="Arial"/>
        </w:rPr>
      </w:pPr>
      <w:bookmarkStart w:id="1665" w:name="_Toc122796191"/>
      <w:bookmarkStart w:id="1666" w:name="_Toc158906241"/>
      <w:r w:rsidRPr="0046756F">
        <w:rPr>
          <w:rFonts w:ascii="Arial" w:hAnsi="Arial" w:cs="Arial"/>
        </w:rPr>
        <w:t>10.16.2.3 List of global variables accessed and modified</w:t>
      </w:r>
      <w:bookmarkEnd w:id="1665"/>
      <w:bookmarkEnd w:id="1666"/>
    </w:p>
    <w:p w14:paraId="1634ED97" w14:textId="77777777" w:rsidR="009810C9" w:rsidRPr="0046756F" w:rsidRDefault="009810C9" w:rsidP="009810C9">
      <w:pPr>
        <w:rPr>
          <w:rFonts w:cs="Arial"/>
        </w:rPr>
      </w:pPr>
    </w:p>
    <w:p w14:paraId="078B7DE5"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0D696AF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0398F73" w14:textId="77777777" w:rsidR="009810C9" w:rsidRPr="0046756F" w:rsidRDefault="00000000" w:rsidP="009810C9">
      <w:pPr>
        <w:rPr>
          <w:rFonts w:cs="Arial"/>
        </w:rPr>
      </w:pPr>
      <w:r>
        <w:rPr>
          <w:rFonts w:cs="Arial"/>
        </w:rPr>
        <w:pict w14:anchorId="6A184BDD">
          <v:rect id="_x0000_i1855" style="width:0;height:1.5pt" o:hralign="center" o:hrstd="t" o:hr="t" fillcolor="#a0a0a0" stroked="f"/>
        </w:pict>
      </w:r>
    </w:p>
    <w:p w14:paraId="5B410312" w14:textId="77777777" w:rsidR="009810C9" w:rsidRPr="0046756F" w:rsidRDefault="009810C9" w:rsidP="009810C9">
      <w:pPr>
        <w:pStyle w:val="Heading4"/>
        <w:rPr>
          <w:rFonts w:ascii="Arial" w:hAnsi="Arial" w:cs="Arial"/>
        </w:rPr>
      </w:pPr>
      <w:bookmarkStart w:id="1667" w:name="_Toc122796192"/>
      <w:bookmarkStart w:id="1668" w:name="_Toc158906242"/>
      <w:r w:rsidRPr="0046756F">
        <w:rPr>
          <w:rFonts w:ascii="Arial" w:hAnsi="Arial" w:cs="Arial"/>
        </w:rPr>
        <w:t>10.16.2.4 Parameter list (Input/Output)</w:t>
      </w:r>
      <w:bookmarkEnd w:id="1667"/>
      <w:bookmarkEnd w:id="1668"/>
    </w:p>
    <w:p w14:paraId="681FB0A3" w14:textId="77777777" w:rsidR="009810C9" w:rsidRPr="0046756F" w:rsidRDefault="009810C9" w:rsidP="009810C9">
      <w:pPr>
        <w:rPr>
          <w:rFonts w:cs="Arial"/>
        </w:rPr>
      </w:pPr>
    </w:p>
    <w:p w14:paraId="22C85B06" w14:textId="77777777" w:rsidR="009810C9" w:rsidRPr="0046756F" w:rsidRDefault="009810C9" w:rsidP="009810C9">
      <w:pPr>
        <w:widowControl w:val="0"/>
        <w:autoSpaceDE w:val="0"/>
        <w:autoSpaceDN w:val="0"/>
        <w:adjustRightInd w:val="0"/>
        <w:rPr>
          <w:rFonts w:cs="Arial"/>
        </w:rPr>
      </w:pPr>
      <w:r w:rsidRPr="0046756F">
        <w:rPr>
          <w:rFonts w:cs="Arial"/>
        </w:rPr>
        <w:t>Inputs : T_ERROR_TYPE ucerr            - Error Number range [0,9]</w:t>
      </w:r>
    </w:p>
    <w:p w14:paraId="7B58A7AE" w14:textId="77777777" w:rsidR="009810C9" w:rsidRPr="0046756F" w:rsidRDefault="009810C9" w:rsidP="009810C9">
      <w:pPr>
        <w:widowControl w:val="0"/>
        <w:autoSpaceDE w:val="0"/>
        <w:autoSpaceDN w:val="0"/>
        <w:adjustRightInd w:val="0"/>
        <w:rPr>
          <w:rFonts w:cs="Arial"/>
        </w:rPr>
      </w:pPr>
      <w:r w:rsidRPr="0046756F">
        <w:rPr>
          <w:rFonts w:cs="Arial"/>
        </w:rPr>
        <w:t xml:space="preserve">             T_BOOL (*forever)()                 - test forever function</w:t>
      </w:r>
    </w:p>
    <w:p w14:paraId="1325A863" w14:textId="77777777" w:rsidR="009810C9" w:rsidRPr="0046756F" w:rsidRDefault="009810C9" w:rsidP="009810C9">
      <w:pPr>
        <w:widowControl w:val="0"/>
        <w:autoSpaceDE w:val="0"/>
        <w:autoSpaceDN w:val="0"/>
        <w:adjustRightInd w:val="0"/>
        <w:rPr>
          <w:rFonts w:cs="Arial"/>
        </w:rPr>
      </w:pPr>
      <w:r w:rsidRPr="0046756F">
        <w:rPr>
          <w:rFonts w:cs="Arial"/>
        </w:rPr>
        <w:t xml:space="preserve">             T_UINT16 number                    - Sub error number</w:t>
      </w:r>
    </w:p>
    <w:p w14:paraId="26B9A047"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3A46941E" w14:textId="77777777" w:rsidR="009810C9" w:rsidRPr="0046756F" w:rsidRDefault="00000000" w:rsidP="009810C9">
      <w:pPr>
        <w:rPr>
          <w:rFonts w:cs="Arial"/>
        </w:rPr>
      </w:pPr>
      <w:r>
        <w:rPr>
          <w:rFonts w:cs="Arial"/>
        </w:rPr>
        <w:pict w14:anchorId="41234057">
          <v:rect id="_x0000_i1856" style="width:0;height:1.5pt" o:hralign="center" o:hrstd="t" o:hr="t" fillcolor="#a0a0a0" stroked="f"/>
        </w:pict>
      </w:r>
    </w:p>
    <w:p w14:paraId="40AD11F3" w14:textId="77777777" w:rsidR="009810C9" w:rsidRPr="0046756F" w:rsidRDefault="009810C9" w:rsidP="009810C9">
      <w:pPr>
        <w:pStyle w:val="Heading4"/>
        <w:rPr>
          <w:rFonts w:ascii="Arial" w:hAnsi="Arial" w:cs="Arial"/>
        </w:rPr>
      </w:pPr>
      <w:bookmarkStart w:id="1669" w:name="_Toc122796193"/>
      <w:bookmarkStart w:id="1670" w:name="_Toc158906243"/>
      <w:r w:rsidRPr="0046756F">
        <w:rPr>
          <w:rFonts w:ascii="Arial" w:hAnsi="Arial" w:cs="Arial"/>
        </w:rPr>
        <w:t>10.16.2.5 Return Value</w:t>
      </w:r>
      <w:bookmarkEnd w:id="1669"/>
      <w:bookmarkEnd w:id="1670"/>
    </w:p>
    <w:p w14:paraId="4A9662F4" w14:textId="77777777" w:rsidR="009810C9" w:rsidRPr="0046756F" w:rsidRDefault="009810C9" w:rsidP="009810C9">
      <w:pPr>
        <w:rPr>
          <w:rFonts w:cs="Arial"/>
        </w:rPr>
      </w:pPr>
    </w:p>
    <w:p w14:paraId="065F160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8DC5619" w14:textId="77777777" w:rsidR="009810C9" w:rsidRPr="0046756F" w:rsidRDefault="00000000" w:rsidP="009810C9">
      <w:pPr>
        <w:rPr>
          <w:rFonts w:cs="Arial"/>
        </w:rPr>
      </w:pPr>
      <w:r>
        <w:rPr>
          <w:rFonts w:cs="Arial"/>
        </w:rPr>
        <w:pict w14:anchorId="00682865">
          <v:rect id="_x0000_i1857" style="width:0;height:1.5pt" o:hralign="center" o:hrstd="t" o:hr="t" fillcolor="#a0a0a0" stroked="f"/>
        </w:pict>
      </w:r>
    </w:p>
    <w:p w14:paraId="07DFAADE" w14:textId="77777777" w:rsidR="009810C9" w:rsidRPr="0046756F" w:rsidRDefault="009810C9" w:rsidP="009810C9">
      <w:pPr>
        <w:pStyle w:val="Heading4"/>
        <w:rPr>
          <w:rFonts w:ascii="Arial" w:hAnsi="Arial" w:cs="Arial"/>
        </w:rPr>
      </w:pPr>
      <w:bookmarkStart w:id="1671" w:name="_Toc122796194"/>
      <w:bookmarkStart w:id="1672" w:name="_Toc158906244"/>
      <w:r w:rsidRPr="0046756F">
        <w:rPr>
          <w:rFonts w:ascii="Arial" w:hAnsi="Arial" w:cs="Arial"/>
        </w:rPr>
        <w:t>10.16.2.6 Other CSUs called by this CSU</w:t>
      </w:r>
      <w:bookmarkEnd w:id="1671"/>
      <w:bookmarkEnd w:id="1672"/>
    </w:p>
    <w:p w14:paraId="2AAAB974" w14:textId="77777777" w:rsidR="009810C9" w:rsidRPr="0046756F" w:rsidRDefault="009810C9" w:rsidP="009810C9">
      <w:pPr>
        <w:rPr>
          <w:rFonts w:cs="Arial"/>
        </w:rPr>
      </w:pPr>
    </w:p>
    <w:p w14:paraId="72995075" w14:textId="77777777" w:rsidR="009810C9" w:rsidRPr="0046756F" w:rsidRDefault="009810C9" w:rsidP="009810C9">
      <w:pPr>
        <w:widowControl w:val="0"/>
        <w:autoSpaceDE w:val="0"/>
        <w:autoSpaceDN w:val="0"/>
        <w:adjustRightInd w:val="0"/>
        <w:rPr>
          <w:rFonts w:cs="Arial"/>
        </w:rPr>
      </w:pPr>
      <w:r w:rsidRPr="0046756F">
        <w:rPr>
          <w:rFonts w:cs="Arial"/>
        </w:rPr>
        <w:t>WriteErrorToFlash</w:t>
      </w:r>
    </w:p>
    <w:p w14:paraId="7EB096FB" w14:textId="77777777" w:rsidR="009810C9" w:rsidRPr="0046756F" w:rsidRDefault="009810C9" w:rsidP="009810C9">
      <w:pPr>
        <w:widowControl w:val="0"/>
        <w:autoSpaceDE w:val="0"/>
        <w:autoSpaceDN w:val="0"/>
        <w:adjustRightInd w:val="0"/>
        <w:rPr>
          <w:rFonts w:cs="Arial"/>
        </w:rPr>
      </w:pPr>
      <w:r w:rsidRPr="0046756F">
        <w:rPr>
          <w:rFonts w:cs="Arial"/>
        </w:rPr>
        <w:t>InitializeLeds</w:t>
      </w:r>
    </w:p>
    <w:p w14:paraId="579D0C66" w14:textId="77777777" w:rsidR="009810C9" w:rsidRPr="0046756F" w:rsidRDefault="009810C9" w:rsidP="009810C9">
      <w:pPr>
        <w:widowControl w:val="0"/>
        <w:autoSpaceDE w:val="0"/>
        <w:autoSpaceDN w:val="0"/>
        <w:adjustRightInd w:val="0"/>
        <w:rPr>
          <w:rFonts w:cs="Arial"/>
          <w:sz w:val="17"/>
          <w:szCs w:val="17"/>
        </w:rPr>
      </w:pPr>
    </w:p>
    <w:p w14:paraId="3EF19094" w14:textId="77777777" w:rsidR="009810C9" w:rsidRPr="0046756F" w:rsidRDefault="00000000" w:rsidP="009810C9">
      <w:pPr>
        <w:rPr>
          <w:rFonts w:cs="Arial"/>
        </w:rPr>
      </w:pPr>
      <w:r>
        <w:rPr>
          <w:rFonts w:cs="Arial"/>
        </w:rPr>
        <w:pict w14:anchorId="36E2558D">
          <v:rect id="_x0000_i1858" style="width:0;height:1.5pt" o:hralign="center" o:hrstd="t" o:hr="t" fillcolor="#a0a0a0" stroked="f"/>
        </w:pict>
      </w:r>
    </w:p>
    <w:p w14:paraId="54444A57" w14:textId="77777777" w:rsidR="009810C9" w:rsidRPr="0046756F" w:rsidRDefault="009810C9" w:rsidP="009810C9">
      <w:pPr>
        <w:pStyle w:val="Heading4"/>
        <w:rPr>
          <w:rFonts w:ascii="Arial" w:hAnsi="Arial" w:cs="Arial"/>
        </w:rPr>
      </w:pPr>
      <w:bookmarkStart w:id="1673" w:name="_Toc122796195"/>
      <w:bookmarkStart w:id="1674" w:name="_Toc158906245"/>
      <w:r w:rsidRPr="0046756F">
        <w:rPr>
          <w:rFonts w:ascii="Arial" w:hAnsi="Arial" w:cs="Arial"/>
        </w:rPr>
        <w:t>10.16.2.7 Description of list of LLRs allocated</w:t>
      </w:r>
      <w:bookmarkEnd w:id="1673"/>
      <w:bookmarkEnd w:id="1674"/>
    </w:p>
    <w:p w14:paraId="5AE4DDDF" w14:textId="77777777" w:rsidR="009810C9" w:rsidRPr="0046756F" w:rsidRDefault="009810C9" w:rsidP="009810C9">
      <w:pPr>
        <w:rPr>
          <w:rFonts w:cs="Arial"/>
        </w:rPr>
      </w:pPr>
    </w:p>
    <w:p w14:paraId="19208DE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RterrDisplayErrorId</w:t>
      </w:r>
    </w:p>
    <w:p w14:paraId="10F195BE" w14:textId="77777777" w:rsidR="009810C9" w:rsidRPr="0046756F" w:rsidRDefault="00000000" w:rsidP="009810C9">
      <w:pPr>
        <w:rPr>
          <w:rFonts w:cs="Arial"/>
        </w:rPr>
      </w:pPr>
      <w:r>
        <w:rPr>
          <w:rFonts w:cs="Arial"/>
        </w:rPr>
        <w:pict w14:anchorId="23F8D82B">
          <v:rect id="_x0000_i1859" style="width:0;height:1.5pt" o:hralign="center" o:hrstd="t" o:hr="t" fillcolor="#a0a0a0" stroked="f"/>
        </w:pict>
      </w:r>
    </w:p>
    <w:p w14:paraId="1F0A48EE" w14:textId="77777777" w:rsidR="009810C9" w:rsidRPr="0046756F" w:rsidRDefault="009810C9" w:rsidP="009810C9">
      <w:pPr>
        <w:pStyle w:val="Heading5"/>
        <w:rPr>
          <w:rFonts w:ascii="Arial" w:hAnsi="Arial" w:cs="Arial"/>
        </w:rPr>
      </w:pPr>
      <w:bookmarkStart w:id="1675" w:name="_Toc122796196"/>
      <w:bookmarkStart w:id="1676" w:name="_Toc158906246"/>
      <w:r w:rsidRPr="0046756F">
        <w:rPr>
          <w:rFonts w:ascii="Arial" w:hAnsi="Arial" w:cs="Arial"/>
        </w:rPr>
        <w:t>10.16.2.7.1 daucmfrterr-RterrDisplayErrorId-LLR-001</w:t>
      </w:r>
      <w:bookmarkEnd w:id="1675"/>
      <w:bookmarkEnd w:id="1676"/>
    </w:p>
    <w:p w14:paraId="689CA10F" w14:textId="77777777" w:rsidR="009810C9" w:rsidRPr="0046756F" w:rsidRDefault="009810C9" w:rsidP="009810C9">
      <w:pPr>
        <w:rPr>
          <w:rFonts w:cs="Arial"/>
        </w:rPr>
      </w:pPr>
      <w:r w:rsidRPr="0046756F">
        <w:rPr>
          <w:rFonts w:cs="Arial"/>
        </w:rPr>
        <w:t>Requirement ID: H698-LLD-CMU-FNC-1050</w:t>
      </w:r>
    </w:p>
    <w:p w14:paraId="5BDBAB0B" w14:textId="77777777" w:rsidR="009810C9" w:rsidRPr="0046756F" w:rsidRDefault="009810C9" w:rsidP="009810C9">
      <w:pPr>
        <w:rPr>
          <w:rFonts w:cs="Arial"/>
        </w:rPr>
      </w:pPr>
    </w:p>
    <w:p w14:paraId="153DA2BC" w14:textId="77777777" w:rsidR="009810C9" w:rsidRPr="0046756F" w:rsidRDefault="009810C9" w:rsidP="009810C9">
      <w:pPr>
        <w:widowControl w:val="0"/>
        <w:autoSpaceDE w:val="0"/>
        <w:autoSpaceDN w:val="0"/>
        <w:adjustRightInd w:val="0"/>
        <w:rPr>
          <w:rFonts w:cs="Arial"/>
        </w:rPr>
      </w:pPr>
      <w:r w:rsidRPr="0046756F">
        <w:rPr>
          <w:rFonts w:cs="Arial"/>
        </w:rPr>
        <w:t>The function shall disable all the interrupts and call InitializeLeds.</w:t>
      </w:r>
    </w:p>
    <w:p w14:paraId="7898C2B0" w14:textId="77777777" w:rsidR="009810C9" w:rsidRPr="0046756F" w:rsidRDefault="009810C9" w:rsidP="009810C9">
      <w:pPr>
        <w:widowControl w:val="0"/>
        <w:autoSpaceDE w:val="0"/>
        <w:autoSpaceDN w:val="0"/>
        <w:adjustRightInd w:val="0"/>
        <w:rPr>
          <w:rFonts w:cs="Arial"/>
          <w:sz w:val="17"/>
          <w:szCs w:val="17"/>
        </w:rPr>
      </w:pPr>
    </w:p>
    <w:p w14:paraId="1771C337" w14:textId="77777777" w:rsidR="009810C9" w:rsidRPr="0046756F" w:rsidRDefault="00000000" w:rsidP="009810C9">
      <w:pPr>
        <w:rPr>
          <w:rFonts w:cs="Arial"/>
        </w:rPr>
      </w:pPr>
      <w:r>
        <w:rPr>
          <w:rFonts w:cs="Arial"/>
        </w:rPr>
        <w:pict w14:anchorId="1C89B899">
          <v:rect id="_x0000_i1860" style="width:0;height:1.5pt" o:hralign="center" o:hrstd="t" o:hr="t" fillcolor="#a0a0a0" stroked="f"/>
        </w:pict>
      </w:r>
    </w:p>
    <w:p w14:paraId="025AD067" w14:textId="77777777" w:rsidR="009810C9" w:rsidRPr="0046756F" w:rsidRDefault="009810C9" w:rsidP="009810C9">
      <w:pPr>
        <w:pStyle w:val="Heading5"/>
        <w:rPr>
          <w:rFonts w:ascii="Arial" w:hAnsi="Arial" w:cs="Arial"/>
        </w:rPr>
      </w:pPr>
      <w:bookmarkStart w:id="1677" w:name="_Toc122796197"/>
      <w:bookmarkStart w:id="1678" w:name="_Toc158906247"/>
      <w:r w:rsidRPr="0046756F">
        <w:rPr>
          <w:rFonts w:ascii="Arial" w:hAnsi="Arial" w:cs="Arial"/>
        </w:rPr>
        <w:t>10.16.2.7.2 daucmfrterr-RterrDisplayErrorId-LLR-007</w:t>
      </w:r>
      <w:bookmarkEnd w:id="1677"/>
      <w:bookmarkEnd w:id="1678"/>
    </w:p>
    <w:p w14:paraId="70F9B477" w14:textId="77777777" w:rsidR="009810C9" w:rsidRPr="0046756F" w:rsidRDefault="009810C9" w:rsidP="009810C9">
      <w:pPr>
        <w:rPr>
          <w:rFonts w:cs="Arial"/>
        </w:rPr>
      </w:pPr>
      <w:r w:rsidRPr="0046756F">
        <w:rPr>
          <w:rFonts w:cs="Arial"/>
        </w:rPr>
        <w:t>Requirement ID: H698-LLD-CMU-FNC-1056</w:t>
      </w:r>
    </w:p>
    <w:p w14:paraId="368D2A27" w14:textId="77777777" w:rsidR="009810C9" w:rsidRPr="0046756F" w:rsidRDefault="009810C9" w:rsidP="009810C9">
      <w:pPr>
        <w:rPr>
          <w:rFonts w:cs="Arial"/>
        </w:rPr>
      </w:pPr>
    </w:p>
    <w:p w14:paraId="6096DA6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WriteErrorToFlash with parameter u8_app_id and u16_error.</w:t>
      </w:r>
    </w:p>
    <w:p w14:paraId="1644AEA1" w14:textId="77777777" w:rsidR="009810C9" w:rsidRPr="0046756F" w:rsidRDefault="00000000" w:rsidP="009810C9">
      <w:pPr>
        <w:rPr>
          <w:rFonts w:cs="Arial"/>
        </w:rPr>
      </w:pPr>
      <w:r>
        <w:rPr>
          <w:rFonts w:cs="Arial"/>
        </w:rPr>
        <w:pict w14:anchorId="6A7B8A4A">
          <v:rect id="_x0000_i1861" style="width:0;height:1.5pt" o:hralign="center" o:hrstd="t" o:hr="t" fillcolor="#a0a0a0" stroked="f"/>
        </w:pict>
      </w:r>
    </w:p>
    <w:p w14:paraId="63EC25D6" w14:textId="77777777" w:rsidR="009810C9" w:rsidRPr="0046756F" w:rsidRDefault="009810C9" w:rsidP="009810C9">
      <w:pPr>
        <w:pStyle w:val="Heading5"/>
        <w:rPr>
          <w:rFonts w:ascii="Arial" w:hAnsi="Arial" w:cs="Arial"/>
        </w:rPr>
      </w:pPr>
      <w:bookmarkStart w:id="1679" w:name="_Toc122796198"/>
      <w:bookmarkStart w:id="1680" w:name="_Toc158906248"/>
      <w:r w:rsidRPr="0046756F">
        <w:rPr>
          <w:rFonts w:ascii="Arial" w:hAnsi="Arial" w:cs="Arial"/>
        </w:rPr>
        <w:t>10.16.2.7.3 daucmfrterr-RterrDisplayErrorId-LLR-008</w:t>
      </w:r>
      <w:bookmarkEnd w:id="1679"/>
      <w:bookmarkEnd w:id="1680"/>
    </w:p>
    <w:p w14:paraId="75746A4A" w14:textId="77777777" w:rsidR="009810C9" w:rsidRPr="0046756F" w:rsidRDefault="009810C9" w:rsidP="009810C9">
      <w:pPr>
        <w:rPr>
          <w:rFonts w:cs="Arial"/>
        </w:rPr>
      </w:pPr>
      <w:r w:rsidRPr="0046756F">
        <w:rPr>
          <w:rFonts w:cs="Arial"/>
        </w:rPr>
        <w:t>Requirement ID: H698-LLD-CMU-FNC-1057</w:t>
      </w:r>
    </w:p>
    <w:p w14:paraId="0E1E9A23" w14:textId="77777777" w:rsidR="009810C9" w:rsidRPr="0046756F" w:rsidRDefault="009810C9" w:rsidP="009810C9">
      <w:pPr>
        <w:rPr>
          <w:rFonts w:cs="Arial"/>
        </w:rPr>
      </w:pPr>
    </w:p>
    <w:p w14:paraId="470BF0EE" w14:textId="77777777" w:rsidR="009810C9" w:rsidRPr="0046756F" w:rsidRDefault="009810C9" w:rsidP="009810C9">
      <w:pPr>
        <w:widowControl w:val="0"/>
        <w:autoSpaceDE w:val="0"/>
        <w:autoSpaceDN w:val="0"/>
        <w:adjustRightInd w:val="0"/>
        <w:rPr>
          <w:rFonts w:cs="Arial"/>
        </w:rPr>
      </w:pPr>
      <w:r w:rsidRPr="0046756F">
        <w:rPr>
          <w:rFonts w:cs="Arial"/>
        </w:rPr>
        <w:t>The function shall loop forever, loops u32 bit from M_SIXTEEN to M_ZERO and  loops the b on off from M_ZERO to M_TWO minus 1and performs the following</w:t>
      </w:r>
    </w:p>
    <w:p w14:paraId="3026A77D" w14:textId="77777777" w:rsidR="009810C9" w:rsidRPr="0046756F" w:rsidRDefault="009810C9" w:rsidP="009810C9">
      <w:pPr>
        <w:widowControl w:val="0"/>
        <w:autoSpaceDE w:val="0"/>
        <w:autoSpaceDN w:val="0"/>
        <w:adjustRightInd w:val="0"/>
        <w:rPr>
          <w:rFonts w:cs="Arial"/>
        </w:rPr>
      </w:pPr>
      <w:r w:rsidRPr="0046756F">
        <w:rPr>
          <w:rFonts w:cs="Arial"/>
        </w:rPr>
        <w:t>Set the bssrl of M_GPIOC to when the (error code bitwise AND 1 left shift of u32 bit),set to M_HW_LED_GREEN else set to M_HW_LED_RED and Set the delay count to M_FIVE</w:t>
      </w:r>
    </w:p>
    <w:p w14:paraId="55F435C2" w14:textId="77777777" w:rsidR="009810C9" w:rsidRPr="0046756F" w:rsidRDefault="009810C9" w:rsidP="009810C9">
      <w:pPr>
        <w:widowControl w:val="0"/>
        <w:autoSpaceDE w:val="0"/>
        <w:autoSpaceDN w:val="0"/>
        <w:adjustRightInd w:val="0"/>
        <w:rPr>
          <w:rFonts w:cs="Arial"/>
        </w:rPr>
      </w:pPr>
      <w:r w:rsidRPr="0046756F">
        <w:rPr>
          <w:rFonts w:cs="Arial"/>
        </w:rPr>
        <w:t>When b on off AND decrement of u32 bit less than M_TWELVE</w:t>
      </w:r>
    </w:p>
    <w:p w14:paraId="14BF3B08" w14:textId="77777777" w:rsidR="009810C9" w:rsidRPr="0046756F" w:rsidRDefault="00000000" w:rsidP="009810C9">
      <w:pPr>
        <w:rPr>
          <w:rFonts w:cs="Arial"/>
        </w:rPr>
      </w:pPr>
      <w:r>
        <w:rPr>
          <w:rFonts w:cs="Arial"/>
        </w:rPr>
        <w:pict w14:anchorId="20752861">
          <v:rect id="_x0000_i1862" style="width:0;height:1.5pt" o:hralign="center" o:hrstd="t" o:hr="t" fillcolor="#a0a0a0" stroked="f"/>
        </w:pict>
      </w:r>
    </w:p>
    <w:p w14:paraId="0748566F" w14:textId="77777777" w:rsidR="009810C9" w:rsidRPr="0046756F" w:rsidRDefault="009810C9" w:rsidP="009810C9">
      <w:pPr>
        <w:pStyle w:val="Heading5"/>
        <w:rPr>
          <w:rFonts w:ascii="Arial" w:hAnsi="Arial" w:cs="Arial"/>
        </w:rPr>
      </w:pPr>
      <w:bookmarkStart w:id="1681" w:name="_Toc122796199"/>
      <w:bookmarkStart w:id="1682" w:name="_Toc158906249"/>
      <w:r w:rsidRPr="0046756F">
        <w:rPr>
          <w:rFonts w:ascii="Arial" w:hAnsi="Arial" w:cs="Arial"/>
        </w:rPr>
        <w:t>10.16.2.7.4 daucmfrterr-RterrDisplayErrorId-LLR-009</w:t>
      </w:r>
      <w:bookmarkEnd w:id="1681"/>
      <w:bookmarkEnd w:id="1682"/>
    </w:p>
    <w:p w14:paraId="7D28A076" w14:textId="77777777" w:rsidR="009810C9" w:rsidRPr="0046756F" w:rsidRDefault="009810C9" w:rsidP="009810C9">
      <w:pPr>
        <w:rPr>
          <w:rFonts w:cs="Arial"/>
        </w:rPr>
      </w:pPr>
      <w:r w:rsidRPr="0046756F">
        <w:rPr>
          <w:rFonts w:cs="Arial"/>
        </w:rPr>
        <w:t>Requirement ID: H698-LLD-CMU-FNC-1058</w:t>
      </w:r>
    </w:p>
    <w:p w14:paraId="1AA0BB4B" w14:textId="77777777" w:rsidR="009810C9" w:rsidRPr="0046756F" w:rsidRDefault="009810C9" w:rsidP="009810C9">
      <w:pPr>
        <w:rPr>
          <w:rFonts w:cs="Arial"/>
        </w:rPr>
      </w:pPr>
    </w:p>
    <w:p w14:paraId="233DD96E" w14:textId="77777777" w:rsidR="009810C9" w:rsidRPr="0046756F" w:rsidRDefault="009810C9" w:rsidP="009810C9">
      <w:pPr>
        <w:widowControl w:val="0"/>
        <w:autoSpaceDE w:val="0"/>
        <w:autoSpaceDN w:val="0"/>
        <w:adjustRightInd w:val="0"/>
        <w:rPr>
          <w:rFonts w:cs="Arial"/>
        </w:rPr>
      </w:pPr>
      <w:r w:rsidRPr="0046756F">
        <w:rPr>
          <w:rFonts w:cs="Arial"/>
        </w:rPr>
        <w:t>The function shall loop forever, loops u32 bit from M_SIXTEEN to M_ZERO and  loops the b on off from M_ZERO to M_TWO minus 1and performs the following</w:t>
      </w:r>
    </w:p>
    <w:p w14:paraId="16CB18BF" w14:textId="77777777" w:rsidR="009810C9" w:rsidRPr="0046756F" w:rsidRDefault="009810C9" w:rsidP="009810C9">
      <w:pPr>
        <w:widowControl w:val="0"/>
        <w:autoSpaceDE w:val="0"/>
        <w:autoSpaceDN w:val="0"/>
        <w:adjustRightInd w:val="0"/>
        <w:rPr>
          <w:rFonts w:cs="Arial"/>
        </w:rPr>
      </w:pPr>
      <w:r w:rsidRPr="0046756F">
        <w:rPr>
          <w:rFonts w:cs="Arial"/>
        </w:rPr>
        <w:t>Set the bssrh of M_GPIOC to M_HW_LED_GREEN bitwise OR with M_HW_LED_RED and Set the u8 delay count to M_TWO or M_EIGHT when u32 bit modulus with M_FOUR</w:t>
      </w:r>
    </w:p>
    <w:p w14:paraId="08810B51" w14:textId="77777777" w:rsidR="009810C9" w:rsidRPr="0046756F" w:rsidRDefault="009810C9" w:rsidP="009810C9">
      <w:pPr>
        <w:widowControl w:val="0"/>
        <w:autoSpaceDE w:val="0"/>
        <w:autoSpaceDN w:val="0"/>
        <w:adjustRightInd w:val="0"/>
        <w:rPr>
          <w:rFonts w:cs="Arial"/>
        </w:rPr>
      </w:pPr>
      <w:r w:rsidRPr="0046756F">
        <w:rPr>
          <w:rFonts w:cs="Arial"/>
        </w:rPr>
        <w:t>When not of (b on off AND decrement of u32 bit less than M_TWELVE)</w:t>
      </w:r>
    </w:p>
    <w:p w14:paraId="599BD12E" w14:textId="77777777" w:rsidR="009810C9" w:rsidRPr="0046756F" w:rsidRDefault="009810C9" w:rsidP="009810C9">
      <w:pPr>
        <w:widowControl w:val="0"/>
        <w:autoSpaceDE w:val="0"/>
        <w:autoSpaceDN w:val="0"/>
        <w:adjustRightInd w:val="0"/>
        <w:rPr>
          <w:rFonts w:cs="Arial"/>
        </w:rPr>
      </w:pPr>
    </w:p>
    <w:p w14:paraId="49B4B8BD" w14:textId="77777777" w:rsidR="009810C9" w:rsidRPr="0046756F" w:rsidRDefault="00000000" w:rsidP="009810C9">
      <w:pPr>
        <w:rPr>
          <w:rFonts w:cs="Arial"/>
        </w:rPr>
      </w:pPr>
      <w:r>
        <w:rPr>
          <w:rFonts w:cs="Arial"/>
        </w:rPr>
        <w:pict w14:anchorId="499ACF81">
          <v:rect id="_x0000_i1863" style="width:0;height:1.5pt" o:hralign="center" o:hrstd="t" o:hr="t" fillcolor="#a0a0a0" stroked="f"/>
        </w:pict>
      </w:r>
    </w:p>
    <w:p w14:paraId="351FFB22" w14:textId="77777777" w:rsidR="009810C9" w:rsidRPr="0046756F" w:rsidRDefault="009810C9" w:rsidP="009810C9">
      <w:pPr>
        <w:pStyle w:val="Heading5"/>
        <w:rPr>
          <w:rFonts w:ascii="Arial" w:hAnsi="Arial" w:cs="Arial"/>
        </w:rPr>
      </w:pPr>
      <w:bookmarkStart w:id="1683" w:name="_Toc122796200"/>
      <w:bookmarkStart w:id="1684" w:name="_Toc158906250"/>
      <w:r w:rsidRPr="0046756F">
        <w:rPr>
          <w:rFonts w:ascii="Arial" w:hAnsi="Arial" w:cs="Arial"/>
        </w:rPr>
        <w:t>10.16.2.7.5 daucmfrterr-RterrDisplayErrorId-LLR-010</w:t>
      </w:r>
      <w:bookmarkEnd w:id="1683"/>
      <w:bookmarkEnd w:id="1684"/>
    </w:p>
    <w:p w14:paraId="26F22457" w14:textId="77777777" w:rsidR="009810C9" w:rsidRPr="0046756F" w:rsidRDefault="009810C9" w:rsidP="009810C9">
      <w:pPr>
        <w:rPr>
          <w:rFonts w:cs="Arial"/>
        </w:rPr>
      </w:pPr>
      <w:r w:rsidRPr="0046756F">
        <w:rPr>
          <w:rFonts w:cs="Arial"/>
        </w:rPr>
        <w:t>Requirement ID: H698-LLD-CMU-FNC-1059</w:t>
      </w:r>
    </w:p>
    <w:p w14:paraId="3268E10B" w14:textId="77777777" w:rsidR="009810C9" w:rsidRPr="0046756F" w:rsidRDefault="009810C9" w:rsidP="009810C9">
      <w:pPr>
        <w:rPr>
          <w:rFonts w:cs="Arial"/>
        </w:rPr>
      </w:pPr>
    </w:p>
    <w:p w14:paraId="7C8E28C0" w14:textId="77777777" w:rsidR="009810C9" w:rsidRPr="0046756F" w:rsidRDefault="009810C9" w:rsidP="009810C9">
      <w:pPr>
        <w:widowControl w:val="0"/>
        <w:autoSpaceDE w:val="0"/>
        <w:autoSpaceDN w:val="0"/>
        <w:adjustRightInd w:val="0"/>
        <w:rPr>
          <w:rFonts w:cs="Arial"/>
        </w:rPr>
      </w:pPr>
      <w:r w:rsidRPr="0046756F">
        <w:rPr>
          <w:rFonts w:cs="Arial"/>
        </w:rPr>
        <w:t>The function shall loop forever, loops u32 bit from M_SIXTEEN to M_ZERO and  loops the b on off from M_ZERO to M_TWO minus 1and performs the following</w:t>
      </w:r>
    </w:p>
    <w:p w14:paraId="74BE5212" w14:textId="78B08A73" w:rsidR="009810C9" w:rsidRPr="0046756F" w:rsidRDefault="009810C9" w:rsidP="009810C9">
      <w:pPr>
        <w:widowControl w:val="0"/>
        <w:autoSpaceDE w:val="0"/>
        <w:autoSpaceDN w:val="0"/>
        <w:adjustRightInd w:val="0"/>
        <w:rPr>
          <w:rFonts w:cs="Arial"/>
        </w:rPr>
      </w:pPr>
      <w:r w:rsidRPr="0046756F">
        <w:rPr>
          <w:rFonts w:cs="Arial"/>
        </w:rPr>
        <w:t>Set the kr of M_IWDG to WATCHDOG_RESET when loops</w:t>
      </w:r>
      <w:r w:rsidR="00446209">
        <w:rPr>
          <w:rFonts w:cs="Arial"/>
        </w:rPr>
        <w:t xml:space="preserve"> from M_ZERO to M_DELAY minus 1</w:t>
      </w:r>
    </w:p>
    <w:p w14:paraId="445F7459" w14:textId="77777777" w:rsidR="009810C9" w:rsidRPr="0046756F" w:rsidRDefault="009810C9" w:rsidP="009810C9">
      <w:pPr>
        <w:widowControl w:val="0"/>
        <w:autoSpaceDE w:val="0"/>
        <w:autoSpaceDN w:val="0"/>
        <w:adjustRightInd w:val="0"/>
        <w:rPr>
          <w:rFonts w:cs="Arial"/>
          <w:sz w:val="17"/>
          <w:szCs w:val="17"/>
        </w:rPr>
      </w:pPr>
      <w:r w:rsidRPr="0046756F">
        <w:rPr>
          <w:rFonts w:cs="Arial"/>
        </w:rPr>
        <w:t>while loop decrements the u8 delay count</w:t>
      </w:r>
    </w:p>
    <w:p w14:paraId="1CFF6542" w14:textId="77777777" w:rsidR="009810C9" w:rsidRPr="0046756F" w:rsidRDefault="00000000" w:rsidP="009810C9">
      <w:pPr>
        <w:rPr>
          <w:rFonts w:cs="Arial"/>
        </w:rPr>
      </w:pPr>
      <w:r>
        <w:rPr>
          <w:rFonts w:cs="Arial"/>
        </w:rPr>
        <w:pict w14:anchorId="53175F87">
          <v:rect id="_x0000_i1864" style="width:0;height:1.5pt" o:hralign="center" o:hrstd="t" o:hr="t" fillcolor="#a0a0a0" stroked="f"/>
        </w:pict>
      </w:r>
    </w:p>
    <w:p w14:paraId="0CDC502C" w14:textId="77777777" w:rsidR="009810C9" w:rsidRPr="0046756F" w:rsidRDefault="009810C9" w:rsidP="009810C9">
      <w:pPr>
        <w:pStyle w:val="Heading3"/>
      </w:pPr>
      <w:bookmarkStart w:id="1685" w:name="_Toc122796201"/>
      <w:bookmarkStart w:id="1686" w:name="_Toc158906251"/>
      <w:r w:rsidRPr="0046756F">
        <w:t>10.16.3 RterrForever</w:t>
      </w:r>
      <w:bookmarkEnd w:id="1685"/>
      <w:bookmarkEnd w:id="1686"/>
    </w:p>
    <w:p w14:paraId="7AFC6E7D" w14:textId="77777777" w:rsidR="009810C9" w:rsidRPr="0046756F" w:rsidRDefault="009810C9" w:rsidP="009810C9">
      <w:pPr>
        <w:rPr>
          <w:rFonts w:cs="Arial"/>
        </w:rPr>
      </w:pPr>
    </w:p>
    <w:p w14:paraId="4127AEB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RterrForever will follow in the sub sections.</w:t>
      </w:r>
    </w:p>
    <w:p w14:paraId="2A658AC1" w14:textId="77777777" w:rsidR="009810C9" w:rsidRPr="0046756F" w:rsidRDefault="00000000" w:rsidP="009810C9">
      <w:pPr>
        <w:rPr>
          <w:rFonts w:cs="Arial"/>
        </w:rPr>
      </w:pPr>
      <w:r>
        <w:rPr>
          <w:rFonts w:cs="Arial"/>
        </w:rPr>
        <w:pict w14:anchorId="42B8ABD0">
          <v:rect id="_x0000_i1865" style="width:0;height:1.5pt" o:hralign="center" o:hrstd="t" o:hr="t" fillcolor="#a0a0a0" stroked="f"/>
        </w:pict>
      </w:r>
    </w:p>
    <w:p w14:paraId="1488C869" w14:textId="77777777" w:rsidR="009810C9" w:rsidRPr="0046756F" w:rsidRDefault="009810C9" w:rsidP="009810C9">
      <w:pPr>
        <w:pStyle w:val="Heading4"/>
        <w:rPr>
          <w:rFonts w:ascii="Arial" w:hAnsi="Arial" w:cs="Arial"/>
        </w:rPr>
      </w:pPr>
      <w:bookmarkStart w:id="1687" w:name="_Toc122796202"/>
      <w:bookmarkStart w:id="1688" w:name="_Toc158906252"/>
      <w:r w:rsidRPr="0046756F">
        <w:rPr>
          <w:rFonts w:ascii="Arial" w:hAnsi="Arial" w:cs="Arial"/>
        </w:rPr>
        <w:t>10.16.3.1 Brief Description</w:t>
      </w:r>
      <w:bookmarkEnd w:id="1687"/>
      <w:bookmarkEnd w:id="1688"/>
    </w:p>
    <w:p w14:paraId="5E7D23C2" w14:textId="77777777" w:rsidR="009810C9" w:rsidRPr="0046756F" w:rsidRDefault="009810C9" w:rsidP="009810C9">
      <w:pPr>
        <w:rPr>
          <w:rFonts w:cs="Arial"/>
        </w:rPr>
      </w:pPr>
    </w:p>
    <w:p w14:paraId="01D1AB7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RterrForever returns TRUE for infinite loops.</w:t>
      </w:r>
    </w:p>
    <w:p w14:paraId="63AC7E00" w14:textId="77777777" w:rsidR="009810C9" w:rsidRPr="0046756F" w:rsidRDefault="00000000" w:rsidP="009810C9">
      <w:pPr>
        <w:rPr>
          <w:rFonts w:cs="Arial"/>
        </w:rPr>
      </w:pPr>
      <w:r>
        <w:rPr>
          <w:rFonts w:cs="Arial"/>
        </w:rPr>
        <w:pict w14:anchorId="41A4285F">
          <v:rect id="_x0000_i1866" style="width:0;height:1.5pt" o:hralign="center" o:hrstd="t" o:hr="t" fillcolor="#a0a0a0" stroked="f"/>
        </w:pict>
      </w:r>
    </w:p>
    <w:p w14:paraId="6B6AAA8E" w14:textId="77777777" w:rsidR="009810C9" w:rsidRPr="0046756F" w:rsidRDefault="009810C9" w:rsidP="009810C9">
      <w:pPr>
        <w:pStyle w:val="Heading4"/>
        <w:rPr>
          <w:rFonts w:ascii="Arial" w:hAnsi="Arial" w:cs="Arial"/>
        </w:rPr>
      </w:pPr>
      <w:bookmarkStart w:id="1689" w:name="_Toc122796203"/>
      <w:bookmarkStart w:id="1690" w:name="_Toc158906253"/>
      <w:r w:rsidRPr="0046756F">
        <w:rPr>
          <w:rFonts w:ascii="Arial" w:hAnsi="Arial" w:cs="Arial"/>
        </w:rPr>
        <w:t>10.16.3.2 List of HLRs allocated</w:t>
      </w:r>
      <w:bookmarkEnd w:id="1689"/>
      <w:bookmarkEnd w:id="1690"/>
    </w:p>
    <w:p w14:paraId="761DF149" w14:textId="77777777" w:rsidR="009810C9" w:rsidRPr="0046756F" w:rsidRDefault="009810C9" w:rsidP="009810C9">
      <w:pPr>
        <w:rPr>
          <w:rFonts w:cs="Arial"/>
        </w:rPr>
      </w:pPr>
    </w:p>
    <w:p w14:paraId="75BE665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24691C4E" w14:textId="77777777" w:rsidR="009810C9" w:rsidRPr="0046756F" w:rsidRDefault="00000000" w:rsidP="009810C9">
      <w:pPr>
        <w:rPr>
          <w:rFonts w:cs="Arial"/>
        </w:rPr>
      </w:pPr>
      <w:r>
        <w:rPr>
          <w:rFonts w:cs="Arial"/>
        </w:rPr>
        <w:pict w14:anchorId="51ADAE3C">
          <v:rect id="_x0000_i1867" style="width:0;height:1.5pt" o:hralign="center" o:hrstd="t" o:hr="t" fillcolor="#a0a0a0" stroked="f"/>
        </w:pict>
      </w:r>
    </w:p>
    <w:p w14:paraId="6F6FAA2F" w14:textId="77777777" w:rsidR="009810C9" w:rsidRPr="0046756F" w:rsidRDefault="009810C9" w:rsidP="009810C9">
      <w:pPr>
        <w:pStyle w:val="Heading4"/>
        <w:rPr>
          <w:rFonts w:ascii="Arial" w:hAnsi="Arial" w:cs="Arial"/>
        </w:rPr>
      </w:pPr>
      <w:bookmarkStart w:id="1691" w:name="_Toc122796204"/>
      <w:bookmarkStart w:id="1692" w:name="_Toc158906254"/>
      <w:r w:rsidRPr="0046756F">
        <w:rPr>
          <w:rFonts w:ascii="Arial" w:hAnsi="Arial" w:cs="Arial"/>
        </w:rPr>
        <w:t>10.16.3.3 List of global variables accessed and modified</w:t>
      </w:r>
      <w:bookmarkEnd w:id="1691"/>
      <w:bookmarkEnd w:id="1692"/>
    </w:p>
    <w:p w14:paraId="29E0C2B7" w14:textId="77777777" w:rsidR="009810C9" w:rsidRPr="0046756F" w:rsidRDefault="009810C9" w:rsidP="009810C9">
      <w:pPr>
        <w:rPr>
          <w:rFonts w:cs="Arial"/>
        </w:rPr>
      </w:pPr>
    </w:p>
    <w:p w14:paraId="2E9AA0DA"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D1991C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58FA5D2D" w14:textId="77777777" w:rsidR="009810C9" w:rsidRPr="0046756F" w:rsidRDefault="00000000" w:rsidP="009810C9">
      <w:pPr>
        <w:rPr>
          <w:rFonts w:cs="Arial"/>
        </w:rPr>
      </w:pPr>
      <w:r>
        <w:rPr>
          <w:rFonts w:cs="Arial"/>
        </w:rPr>
        <w:pict w14:anchorId="0F0218F4">
          <v:rect id="_x0000_i1868" style="width:0;height:1.5pt" o:hralign="center" o:hrstd="t" o:hr="t" fillcolor="#a0a0a0" stroked="f"/>
        </w:pict>
      </w:r>
    </w:p>
    <w:p w14:paraId="17D5781E" w14:textId="77777777" w:rsidR="009810C9" w:rsidRPr="0046756F" w:rsidRDefault="009810C9" w:rsidP="009810C9">
      <w:pPr>
        <w:pStyle w:val="Heading4"/>
        <w:rPr>
          <w:rFonts w:ascii="Arial" w:hAnsi="Arial" w:cs="Arial"/>
        </w:rPr>
      </w:pPr>
      <w:bookmarkStart w:id="1693" w:name="_Toc122796205"/>
      <w:bookmarkStart w:id="1694" w:name="_Toc158906255"/>
      <w:r w:rsidRPr="0046756F">
        <w:rPr>
          <w:rFonts w:ascii="Arial" w:hAnsi="Arial" w:cs="Arial"/>
        </w:rPr>
        <w:t>10.16.3.4 Parameter list (Input/Output)</w:t>
      </w:r>
      <w:bookmarkEnd w:id="1693"/>
      <w:bookmarkEnd w:id="1694"/>
    </w:p>
    <w:p w14:paraId="736DD888" w14:textId="77777777" w:rsidR="009810C9" w:rsidRPr="0046756F" w:rsidRDefault="009810C9" w:rsidP="009810C9">
      <w:pPr>
        <w:rPr>
          <w:rFonts w:cs="Arial"/>
        </w:rPr>
      </w:pPr>
    </w:p>
    <w:p w14:paraId="5818DE1A"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4D0D7FA9"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19E745AC" w14:textId="77777777" w:rsidR="009810C9" w:rsidRPr="0046756F" w:rsidRDefault="00000000" w:rsidP="009810C9">
      <w:pPr>
        <w:rPr>
          <w:rFonts w:cs="Arial"/>
        </w:rPr>
      </w:pPr>
      <w:r>
        <w:rPr>
          <w:rFonts w:cs="Arial"/>
        </w:rPr>
        <w:pict w14:anchorId="5E84045B">
          <v:rect id="_x0000_i1869" style="width:0;height:1.5pt" o:hralign="center" o:hrstd="t" o:hr="t" fillcolor="#a0a0a0" stroked="f"/>
        </w:pict>
      </w:r>
    </w:p>
    <w:p w14:paraId="586891B4" w14:textId="77777777" w:rsidR="009810C9" w:rsidRPr="0046756F" w:rsidRDefault="009810C9" w:rsidP="009810C9">
      <w:pPr>
        <w:pStyle w:val="Heading4"/>
        <w:rPr>
          <w:rFonts w:ascii="Arial" w:hAnsi="Arial" w:cs="Arial"/>
        </w:rPr>
      </w:pPr>
      <w:bookmarkStart w:id="1695" w:name="_Toc122796206"/>
      <w:bookmarkStart w:id="1696" w:name="_Toc158906256"/>
      <w:r w:rsidRPr="0046756F">
        <w:rPr>
          <w:rFonts w:ascii="Arial" w:hAnsi="Arial" w:cs="Arial"/>
        </w:rPr>
        <w:t>10.16.3.5 Return Value</w:t>
      </w:r>
      <w:bookmarkEnd w:id="1695"/>
      <w:bookmarkEnd w:id="1696"/>
    </w:p>
    <w:p w14:paraId="3EAA8566" w14:textId="77777777" w:rsidR="009810C9" w:rsidRPr="0046756F" w:rsidRDefault="009810C9" w:rsidP="009810C9">
      <w:pPr>
        <w:rPr>
          <w:rFonts w:cs="Arial"/>
        </w:rPr>
      </w:pPr>
    </w:p>
    <w:p w14:paraId="2ECC802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T_BOOL - return TRUE</w:t>
      </w:r>
    </w:p>
    <w:p w14:paraId="765E54A7" w14:textId="77777777" w:rsidR="009810C9" w:rsidRPr="0046756F" w:rsidRDefault="00000000" w:rsidP="009810C9">
      <w:pPr>
        <w:rPr>
          <w:rFonts w:cs="Arial"/>
        </w:rPr>
      </w:pPr>
      <w:r>
        <w:rPr>
          <w:rFonts w:cs="Arial"/>
        </w:rPr>
        <w:pict w14:anchorId="09A80E59">
          <v:rect id="_x0000_i1870" style="width:0;height:1.5pt" o:hralign="center" o:hrstd="t" o:hr="t" fillcolor="#a0a0a0" stroked="f"/>
        </w:pict>
      </w:r>
    </w:p>
    <w:p w14:paraId="1BE272BF" w14:textId="77777777" w:rsidR="009810C9" w:rsidRPr="0046756F" w:rsidRDefault="009810C9" w:rsidP="009810C9">
      <w:pPr>
        <w:pStyle w:val="Heading4"/>
        <w:rPr>
          <w:rFonts w:ascii="Arial" w:hAnsi="Arial" w:cs="Arial"/>
        </w:rPr>
      </w:pPr>
      <w:bookmarkStart w:id="1697" w:name="_Toc122796207"/>
      <w:bookmarkStart w:id="1698" w:name="_Toc158906257"/>
      <w:r w:rsidRPr="0046756F">
        <w:rPr>
          <w:rFonts w:ascii="Arial" w:hAnsi="Arial" w:cs="Arial"/>
        </w:rPr>
        <w:t>10.16.3.6 Other CSUs called by this CSU</w:t>
      </w:r>
      <w:bookmarkEnd w:id="1697"/>
      <w:bookmarkEnd w:id="1698"/>
    </w:p>
    <w:p w14:paraId="5958C866" w14:textId="77777777" w:rsidR="009810C9" w:rsidRPr="0046756F" w:rsidRDefault="009810C9" w:rsidP="009810C9">
      <w:pPr>
        <w:rPr>
          <w:rFonts w:cs="Arial"/>
        </w:rPr>
      </w:pPr>
    </w:p>
    <w:p w14:paraId="3E0CE80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02EB28F" w14:textId="77777777" w:rsidR="009810C9" w:rsidRPr="0046756F" w:rsidRDefault="00000000" w:rsidP="009810C9">
      <w:pPr>
        <w:rPr>
          <w:rFonts w:cs="Arial"/>
        </w:rPr>
      </w:pPr>
      <w:r>
        <w:rPr>
          <w:rFonts w:cs="Arial"/>
        </w:rPr>
        <w:pict w14:anchorId="0F3B2668">
          <v:rect id="_x0000_i1871" style="width:0;height:1.5pt" o:hralign="center" o:hrstd="t" o:hr="t" fillcolor="#a0a0a0" stroked="f"/>
        </w:pict>
      </w:r>
    </w:p>
    <w:p w14:paraId="6A84D324" w14:textId="77777777" w:rsidR="009810C9" w:rsidRPr="0046756F" w:rsidRDefault="009810C9" w:rsidP="009810C9">
      <w:pPr>
        <w:pStyle w:val="Heading4"/>
        <w:rPr>
          <w:rFonts w:ascii="Arial" w:hAnsi="Arial" w:cs="Arial"/>
        </w:rPr>
      </w:pPr>
      <w:bookmarkStart w:id="1699" w:name="_Toc122796208"/>
      <w:bookmarkStart w:id="1700" w:name="_Toc158906258"/>
      <w:r w:rsidRPr="0046756F">
        <w:rPr>
          <w:rFonts w:ascii="Arial" w:hAnsi="Arial" w:cs="Arial"/>
        </w:rPr>
        <w:t>10.16.3.7 Description of list of LLRs allocated</w:t>
      </w:r>
      <w:bookmarkEnd w:id="1699"/>
      <w:bookmarkEnd w:id="1700"/>
    </w:p>
    <w:p w14:paraId="04A4F8F4" w14:textId="77777777" w:rsidR="009810C9" w:rsidRPr="0046756F" w:rsidRDefault="009810C9" w:rsidP="009810C9">
      <w:pPr>
        <w:rPr>
          <w:rFonts w:cs="Arial"/>
        </w:rPr>
      </w:pPr>
    </w:p>
    <w:p w14:paraId="47EF593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RterrForever.</w:t>
      </w:r>
    </w:p>
    <w:p w14:paraId="443DA19D" w14:textId="77777777" w:rsidR="009810C9" w:rsidRPr="0046756F" w:rsidRDefault="00000000" w:rsidP="009810C9">
      <w:pPr>
        <w:rPr>
          <w:rFonts w:cs="Arial"/>
        </w:rPr>
      </w:pPr>
      <w:r>
        <w:rPr>
          <w:rFonts w:cs="Arial"/>
        </w:rPr>
        <w:pict w14:anchorId="6B3D0E7D">
          <v:rect id="_x0000_i1872" style="width:0;height:1.5pt" o:hralign="center" o:hrstd="t" o:hr="t" fillcolor="#a0a0a0" stroked="f"/>
        </w:pict>
      </w:r>
    </w:p>
    <w:p w14:paraId="0B6DE4B2" w14:textId="77777777" w:rsidR="009810C9" w:rsidRPr="0046756F" w:rsidRDefault="009810C9" w:rsidP="009810C9">
      <w:pPr>
        <w:pStyle w:val="Heading5"/>
        <w:rPr>
          <w:rFonts w:ascii="Arial" w:hAnsi="Arial" w:cs="Arial"/>
        </w:rPr>
      </w:pPr>
      <w:bookmarkStart w:id="1701" w:name="_Toc122796209"/>
      <w:bookmarkStart w:id="1702" w:name="_Toc158906259"/>
      <w:r w:rsidRPr="0046756F">
        <w:rPr>
          <w:rFonts w:ascii="Arial" w:hAnsi="Arial" w:cs="Arial"/>
        </w:rPr>
        <w:t>10.16.3.7.1 daucmfrterr-RterrForever-LLR-001</w:t>
      </w:r>
      <w:bookmarkEnd w:id="1701"/>
      <w:bookmarkEnd w:id="1702"/>
    </w:p>
    <w:p w14:paraId="11EB4048" w14:textId="77777777" w:rsidR="009810C9" w:rsidRPr="0046756F" w:rsidRDefault="009810C9" w:rsidP="009810C9">
      <w:pPr>
        <w:rPr>
          <w:rFonts w:cs="Arial"/>
        </w:rPr>
      </w:pPr>
      <w:r w:rsidRPr="0046756F">
        <w:rPr>
          <w:rFonts w:cs="Arial"/>
        </w:rPr>
        <w:t>Requirement ID: H698-LLD-CMU-FNC-1073</w:t>
      </w:r>
    </w:p>
    <w:p w14:paraId="090DC5CE" w14:textId="77777777" w:rsidR="009810C9" w:rsidRPr="0046756F" w:rsidRDefault="009810C9" w:rsidP="009810C9">
      <w:pPr>
        <w:rPr>
          <w:rFonts w:cs="Arial"/>
        </w:rPr>
      </w:pPr>
    </w:p>
    <w:p w14:paraId="706A136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TRUE.</w:t>
      </w:r>
    </w:p>
    <w:p w14:paraId="30782127" w14:textId="77777777" w:rsidR="009810C9" w:rsidRPr="0046756F" w:rsidRDefault="00000000" w:rsidP="009810C9">
      <w:pPr>
        <w:rPr>
          <w:rFonts w:cs="Arial"/>
        </w:rPr>
      </w:pPr>
      <w:r>
        <w:rPr>
          <w:rFonts w:cs="Arial"/>
        </w:rPr>
        <w:pict w14:anchorId="2061BFC8">
          <v:rect id="_x0000_i1873" style="width:0;height:1.5pt" o:hralign="center" o:hrstd="t" o:hr="t" fillcolor="#a0a0a0" stroked="f"/>
        </w:pict>
      </w:r>
    </w:p>
    <w:p w14:paraId="0B9CA605" w14:textId="77777777" w:rsidR="009810C9" w:rsidRPr="0046756F" w:rsidRDefault="009810C9" w:rsidP="009810C9">
      <w:pPr>
        <w:pStyle w:val="Heading3"/>
      </w:pPr>
      <w:bookmarkStart w:id="1703" w:name="_Toc122796210"/>
      <w:bookmarkStart w:id="1704" w:name="_Toc158906260"/>
      <w:r w:rsidRPr="0046756F">
        <w:t>10.16.4 CheckValidErrorFlash</w:t>
      </w:r>
      <w:bookmarkEnd w:id="1703"/>
      <w:bookmarkEnd w:id="1704"/>
    </w:p>
    <w:p w14:paraId="1399C0EC" w14:textId="77777777" w:rsidR="009810C9" w:rsidRPr="0046756F" w:rsidRDefault="009810C9" w:rsidP="009810C9">
      <w:pPr>
        <w:rPr>
          <w:rFonts w:cs="Arial"/>
        </w:rPr>
      </w:pPr>
    </w:p>
    <w:p w14:paraId="0C8ACC9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CheckValidErrorFlash will follow in the sub sections.</w:t>
      </w:r>
    </w:p>
    <w:p w14:paraId="43D69E4F" w14:textId="77777777" w:rsidR="009810C9" w:rsidRPr="0046756F" w:rsidRDefault="00000000" w:rsidP="009810C9">
      <w:pPr>
        <w:rPr>
          <w:rFonts w:cs="Arial"/>
        </w:rPr>
      </w:pPr>
      <w:r>
        <w:rPr>
          <w:rFonts w:cs="Arial"/>
        </w:rPr>
        <w:pict w14:anchorId="6107248F">
          <v:rect id="_x0000_i1874" style="width:0;height:1.5pt" o:hralign="center" o:hrstd="t" o:hr="t" fillcolor="#a0a0a0" stroked="f"/>
        </w:pict>
      </w:r>
    </w:p>
    <w:p w14:paraId="1B84090E" w14:textId="77777777" w:rsidR="009810C9" w:rsidRPr="0046756F" w:rsidRDefault="009810C9" w:rsidP="009810C9">
      <w:pPr>
        <w:pStyle w:val="Heading4"/>
        <w:rPr>
          <w:rFonts w:ascii="Arial" w:hAnsi="Arial" w:cs="Arial"/>
        </w:rPr>
      </w:pPr>
      <w:bookmarkStart w:id="1705" w:name="_Toc122796211"/>
      <w:bookmarkStart w:id="1706" w:name="_Toc158906261"/>
      <w:r w:rsidRPr="0046756F">
        <w:rPr>
          <w:rFonts w:ascii="Arial" w:hAnsi="Arial" w:cs="Arial"/>
        </w:rPr>
        <w:t>10.16.4.1 Brief Description</w:t>
      </w:r>
      <w:bookmarkEnd w:id="1705"/>
      <w:bookmarkEnd w:id="1706"/>
    </w:p>
    <w:p w14:paraId="335C1516" w14:textId="77777777" w:rsidR="009810C9" w:rsidRPr="0046756F" w:rsidRDefault="009810C9" w:rsidP="009810C9">
      <w:pPr>
        <w:rPr>
          <w:rFonts w:cs="Arial"/>
        </w:rPr>
      </w:pPr>
    </w:p>
    <w:p w14:paraId="6EA1AC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CheckValidErrorFlash function checks CRC of Error Flash area.</w:t>
      </w:r>
    </w:p>
    <w:p w14:paraId="4B7317CC" w14:textId="77777777" w:rsidR="009810C9" w:rsidRPr="0046756F" w:rsidRDefault="00000000" w:rsidP="009810C9">
      <w:pPr>
        <w:rPr>
          <w:rFonts w:cs="Arial"/>
        </w:rPr>
      </w:pPr>
      <w:r>
        <w:rPr>
          <w:rFonts w:cs="Arial"/>
        </w:rPr>
        <w:pict w14:anchorId="6A127809">
          <v:rect id="_x0000_i1875" style="width:0;height:1.5pt" o:hralign="center" o:hrstd="t" o:hr="t" fillcolor="#a0a0a0" stroked="f"/>
        </w:pict>
      </w:r>
    </w:p>
    <w:p w14:paraId="1964CCF2" w14:textId="77777777" w:rsidR="009810C9" w:rsidRPr="0046756F" w:rsidRDefault="009810C9" w:rsidP="009810C9">
      <w:pPr>
        <w:pStyle w:val="Heading4"/>
        <w:rPr>
          <w:rFonts w:ascii="Arial" w:hAnsi="Arial" w:cs="Arial"/>
        </w:rPr>
      </w:pPr>
      <w:bookmarkStart w:id="1707" w:name="_Toc122796212"/>
      <w:bookmarkStart w:id="1708" w:name="_Toc158906262"/>
      <w:r w:rsidRPr="0046756F">
        <w:rPr>
          <w:rFonts w:ascii="Arial" w:hAnsi="Arial" w:cs="Arial"/>
        </w:rPr>
        <w:t>10.16.4.2 List of HLRs allocated</w:t>
      </w:r>
      <w:bookmarkEnd w:id="1707"/>
      <w:bookmarkEnd w:id="1708"/>
    </w:p>
    <w:p w14:paraId="4B171F9A" w14:textId="77777777" w:rsidR="009810C9" w:rsidRPr="0046756F" w:rsidRDefault="009810C9" w:rsidP="009810C9">
      <w:pPr>
        <w:rPr>
          <w:rFonts w:cs="Arial"/>
        </w:rPr>
      </w:pPr>
    </w:p>
    <w:p w14:paraId="51243FE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76B50691" w14:textId="77777777" w:rsidR="009810C9" w:rsidRPr="0046756F" w:rsidRDefault="00000000" w:rsidP="009810C9">
      <w:pPr>
        <w:rPr>
          <w:rFonts w:cs="Arial"/>
        </w:rPr>
      </w:pPr>
      <w:r>
        <w:rPr>
          <w:rFonts w:cs="Arial"/>
        </w:rPr>
        <w:pict w14:anchorId="6193D54C">
          <v:rect id="_x0000_i1876" style="width:0;height:1.5pt" o:hralign="center" o:hrstd="t" o:hr="t" fillcolor="#a0a0a0" stroked="f"/>
        </w:pict>
      </w:r>
    </w:p>
    <w:p w14:paraId="19C9CD9B" w14:textId="77777777" w:rsidR="009810C9" w:rsidRPr="0046756F" w:rsidRDefault="009810C9" w:rsidP="009810C9">
      <w:pPr>
        <w:pStyle w:val="Heading4"/>
        <w:rPr>
          <w:rFonts w:ascii="Arial" w:hAnsi="Arial" w:cs="Arial"/>
        </w:rPr>
      </w:pPr>
      <w:bookmarkStart w:id="1709" w:name="_Toc122796213"/>
      <w:bookmarkStart w:id="1710" w:name="_Toc158906263"/>
      <w:r w:rsidRPr="0046756F">
        <w:rPr>
          <w:rFonts w:ascii="Arial" w:hAnsi="Arial" w:cs="Arial"/>
        </w:rPr>
        <w:t>10.16.4.3 List of global variables accessed and modified</w:t>
      </w:r>
      <w:bookmarkEnd w:id="1709"/>
      <w:bookmarkEnd w:id="1710"/>
    </w:p>
    <w:p w14:paraId="6DE1808F" w14:textId="77777777" w:rsidR="009810C9" w:rsidRPr="0046756F" w:rsidRDefault="009810C9" w:rsidP="009810C9">
      <w:pPr>
        <w:rPr>
          <w:rFonts w:cs="Arial"/>
        </w:rPr>
      </w:pPr>
    </w:p>
    <w:p w14:paraId="7F0DD233"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5045F03A"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61DCB19" w14:textId="77777777" w:rsidR="009810C9" w:rsidRPr="0046756F" w:rsidRDefault="00000000" w:rsidP="009810C9">
      <w:pPr>
        <w:rPr>
          <w:rFonts w:cs="Arial"/>
        </w:rPr>
      </w:pPr>
      <w:r>
        <w:rPr>
          <w:rFonts w:cs="Arial"/>
        </w:rPr>
        <w:pict w14:anchorId="7F6AB140">
          <v:rect id="_x0000_i1877" style="width:0;height:1.5pt" o:hralign="center" o:hrstd="t" o:hr="t" fillcolor="#a0a0a0" stroked="f"/>
        </w:pict>
      </w:r>
    </w:p>
    <w:p w14:paraId="60053261" w14:textId="77777777" w:rsidR="009810C9" w:rsidRPr="0046756F" w:rsidRDefault="009810C9" w:rsidP="009810C9">
      <w:pPr>
        <w:pStyle w:val="Heading4"/>
        <w:rPr>
          <w:rFonts w:ascii="Arial" w:hAnsi="Arial" w:cs="Arial"/>
        </w:rPr>
      </w:pPr>
      <w:bookmarkStart w:id="1711" w:name="_Toc122796214"/>
      <w:bookmarkStart w:id="1712" w:name="_Toc158906264"/>
      <w:r w:rsidRPr="0046756F">
        <w:rPr>
          <w:rFonts w:ascii="Arial" w:hAnsi="Arial" w:cs="Arial"/>
        </w:rPr>
        <w:t>10.16.4.4 Parameter list (Input/Output)</w:t>
      </w:r>
      <w:bookmarkEnd w:id="1711"/>
      <w:bookmarkEnd w:id="1712"/>
    </w:p>
    <w:p w14:paraId="426AAB33" w14:textId="77777777" w:rsidR="009810C9" w:rsidRPr="0046756F" w:rsidRDefault="009810C9" w:rsidP="009810C9">
      <w:pPr>
        <w:rPr>
          <w:rFonts w:cs="Arial"/>
        </w:rPr>
      </w:pPr>
    </w:p>
    <w:p w14:paraId="113695F4"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76235D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45CB8E81" w14:textId="77777777" w:rsidR="009810C9" w:rsidRPr="0046756F" w:rsidRDefault="00000000" w:rsidP="009810C9">
      <w:pPr>
        <w:rPr>
          <w:rFonts w:cs="Arial"/>
        </w:rPr>
      </w:pPr>
      <w:r>
        <w:rPr>
          <w:rFonts w:cs="Arial"/>
        </w:rPr>
        <w:pict w14:anchorId="3B1EF2FD">
          <v:rect id="_x0000_i1878" style="width:0;height:1.5pt" o:hralign="center" o:hrstd="t" o:hr="t" fillcolor="#a0a0a0" stroked="f"/>
        </w:pict>
      </w:r>
    </w:p>
    <w:p w14:paraId="2D26BA83" w14:textId="77777777" w:rsidR="009810C9" w:rsidRPr="0046756F" w:rsidRDefault="009810C9" w:rsidP="009810C9">
      <w:pPr>
        <w:pStyle w:val="Heading4"/>
        <w:rPr>
          <w:rFonts w:ascii="Arial" w:hAnsi="Arial" w:cs="Arial"/>
        </w:rPr>
      </w:pPr>
      <w:bookmarkStart w:id="1713" w:name="_Toc122796215"/>
      <w:bookmarkStart w:id="1714" w:name="_Toc158906265"/>
      <w:r w:rsidRPr="0046756F">
        <w:rPr>
          <w:rFonts w:ascii="Arial" w:hAnsi="Arial" w:cs="Arial"/>
        </w:rPr>
        <w:t>10.16.4.5 Return Value</w:t>
      </w:r>
      <w:bookmarkEnd w:id="1713"/>
      <w:bookmarkEnd w:id="1714"/>
    </w:p>
    <w:p w14:paraId="41CE10A7" w14:textId="77777777" w:rsidR="009810C9" w:rsidRPr="0046756F" w:rsidRDefault="009810C9" w:rsidP="009810C9">
      <w:pPr>
        <w:rPr>
          <w:rFonts w:cs="Arial"/>
        </w:rPr>
      </w:pPr>
    </w:p>
    <w:p w14:paraId="1961A1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T_BOOL - return validity of Error Flash area</w:t>
      </w:r>
    </w:p>
    <w:p w14:paraId="516D178A" w14:textId="77777777" w:rsidR="009810C9" w:rsidRPr="0046756F" w:rsidRDefault="00000000" w:rsidP="009810C9">
      <w:pPr>
        <w:rPr>
          <w:rFonts w:cs="Arial"/>
        </w:rPr>
      </w:pPr>
      <w:r>
        <w:rPr>
          <w:rFonts w:cs="Arial"/>
        </w:rPr>
        <w:pict w14:anchorId="2D5CAECD">
          <v:rect id="_x0000_i1879" style="width:0;height:1.5pt" o:hralign="center" o:hrstd="t" o:hr="t" fillcolor="#a0a0a0" stroked="f"/>
        </w:pict>
      </w:r>
    </w:p>
    <w:p w14:paraId="612CE777" w14:textId="77777777" w:rsidR="009810C9" w:rsidRPr="0046756F" w:rsidRDefault="009810C9" w:rsidP="009810C9">
      <w:pPr>
        <w:pStyle w:val="Heading4"/>
        <w:rPr>
          <w:rFonts w:ascii="Arial" w:hAnsi="Arial" w:cs="Arial"/>
        </w:rPr>
      </w:pPr>
      <w:bookmarkStart w:id="1715" w:name="_Toc122796216"/>
      <w:bookmarkStart w:id="1716" w:name="_Toc158906266"/>
      <w:r w:rsidRPr="0046756F">
        <w:rPr>
          <w:rFonts w:ascii="Arial" w:hAnsi="Arial" w:cs="Arial"/>
        </w:rPr>
        <w:t>10.16.4.6 Other CSUs called by this CSU</w:t>
      </w:r>
      <w:bookmarkEnd w:id="1715"/>
      <w:bookmarkEnd w:id="1716"/>
    </w:p>
    <w:p w14:paraId="12B8B45F" w14:textId="77777777" w:rsidR="009810C9" w:rsidRPr="0046756F" w:rsidRDefault="009810C9" w:rsidP="009810C9">
      <w:pPr>
        <w:rPr>
          <w:rFonts w:cs="Arial"/>
        </w:rPr>
      </w:pPr>
    </w:p>
    <w:p w14:paraId="52EC68D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27DFEA1" w14:textId="77777777" w:rsidR="009810C9" w:rsidRPr="0046756F" w:rsidRDefault="00000000" w:rsidP="009810C9">
      <w:pPr>
        <w:rPr>
          <w:rFonts w:cs="Arial"/>
        </w:rPr>
      </w:pPr>
      <w:r>
        <w:rPr>
          <w:rFonts w:cs="Arial"/>
        </w:rPr>
        <w:pict w14:anchorId="57AAAE9C">
          <v:rect id="_x0000_i1880" style="width:0;height:1.5pt" o:hralign="center" o:hrstd="t" o:hr="t" fillcolor="#a0a0a0" stroked="f"/>
        </w:pict>
      </w:r>
    </w:p>
    <w:p w14:paraId="469E451F" w14:textId="77777777" w:rsidR="009810C9" w:rsidRPr="0046756F" w:rsidRDefault="009810C9" w:rsidP="009810C9">
      <w:pPr>
        <w:pStyle w:val="Heading4"/>
        <w:rPr>
          <w:rFonts w:ascii="Arial" w:hAnsi="Arial" w:cs="Arial"/>
        </w:rPr>
      </w:pPr>
      <w:bookmarkStart w:id="1717" w:name="_Toc122796217"/>
      <w:bookmarkStart w:id="1718" w:name="_Toc158906267"/>
      <w:r w:rsidRPr="0046756F">
        <w:rPr>
          <w:rFonts w:ascii="Arial" w:hAnsi="Arial" w:cs="Arial"/>
        </w:rPr>
        <w:t>10.16.4.7 Description of list of LLRs allocated</w:t>
      </w:r>
      <w:bookmarkEnd w:id="1717"/>
      <w:bookmarkEnd w:id="1718"/>
    </w:p>
    <w:p w14:paraId="40CE9FE9" w14:textId="77777777" w:rsidR="009810C9" w:rsidRPr="0046756F" w:rsidRDefault="009810C9" w:rsidP="009810C9">
      <w:pPr>
        <w:rPr>
          <w:rFonts w:cs="Arial"/>
        </w:rPr>
      </w:pPr>
    </w:p>
    <w:p w14:paraId="51D98B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CheckValidErrorFlash.</w:t>
      </w:r>
    </w:p>
    <w:p w14:paraId="21D62A38" w14:textId="77777777" w:rsidR="009810C9" w:rsidRPr="0046756F" w:rsidRDefault="00000000" w:rsidP="009810C9">
      <w:pPr>
        <w:rPr>
          <w:rFonts w:cs="Arial"/>
        </w:rPr>
      </w:pPr>
      <w:r>
        <w:rPr>
          <w:rFonts w:cs="Arial"/>
        </w:rPr>
        <w:pict w14:anchorId="49F98318">
          <v:rect id="_x0000_i1881" style="width:0;height:1.5pt" o:hralign="center" o:hrstd="t" o:hr="t" fillcolor="#a0a0a0" stroked="f"/>
        </w:pict>
      </w:r>
    </w:p>
    <w:p w14:paraId="301E76E5" w14:textId="77777777" w:rsidR="009810C9" w:rsidRPr="0046756F" w:rsidRDefault="009810C9" w:rsidP="009810C9">
      <w:pPr>
        <w:pStyle w:val="Heading5"/>
        <w:rPr>
          <w:rFonts w:ascii="Arial" w:hAnsi="Arial" w:cs="Arial"/>
        </w:rPr>
      </w:pPr>
      <w:bookmarkStart w:id="1719" w:name="_Toc122796218"/>
      <w:bookmarkStart w:id="1720" w:name="_Toc158906268"/>
      <w:r w:rsidRPr="0046756F">
        <w:rPr>
          <w:rFonts w:ascii="Arial" w:hAnsi="Arial" w:cs="Arial"/>
        </w:rPr>
        <w:t>10.16.4.7.1 daucmfrterr-CheckValidErrorFlash-LLR-001</w:t>
      </w:r>
      <w:bookmarkEnd w:id="1719"/>
      <w:bookmarkEnd w:id="1720"/>
    </w:p>
    <w:p w14:paraId="1BC3ECC9" w14:textId="77777777" w:rsidR="009810C9" w:rsidRPr="0046756F" w:rsidRDefault="009810C9" w:rsidP="009810C9">
      <w:pPr>
        <w:rPr>
          <w:rFonts w:cs="Arial"/>
        </w:rPr>
      </w:pPr>
      <w:r w:rsidRPr="0046756F">
        <w:rPr>
          <w:rFonts w:cs="Arial"/>
        </w:rPr>
        <w:t>Requirement ID: H698-LLD-CMU-FNC-1082</w:t>
      </w:r>
    </w:p>
    <w:p w14:paraId="465F9A55" w14:textId="77777777" w:rsidR="009810C9" w:rsidRPr="0046756F" w:rsidRDefault="009810C9" w:rsidP="009810C9">
      <w:pPr>
        <w:rPr>
          <w:rFonts w:cs="Arial"/>
        </w:rPr>
      </w:pPr>
    </w:p>
    <w:p w14:paraId="5CB09B6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temporary pointer with M_MEMMAP_FIRST_ERR_REPORT_ADDR and CRC Control register(cr of M_CRC) with M_CRC_RESET_BIT.</w:t>
      </w:r>
    </w:p>
    <w:p w14:paraId="7E458C4F" w14:textId="77777777" w:rsidR="009810C9" w:rsidRPr="0046756F" w:rsidRDefault="00000000" w:rsidP="009810C9">
      <w:pPr>
        <w:rPr>
          <w:rFonts w:cs="Arial"/>
        </w:rPr>
      </w:pPr>
      <w:r>
        <w:rPr>
          <w:rFonts w:cs="Arial"/>
        </w:rPr>
        <w:pict w14:anchorId="04270331">
          <v:rect id="_x0000_i1882" style="width:0;height:1.5pt" o:hralign="center" o:hrstd="t" o:hr="t" fillcolor="#a0a0a0" stroked="f"/>
        </w:pict>
      </w:r>
    </w:p>
    <w:p w14:paraId="4D24BC1E" w14:textId="77777777" w:rsidR="009810C9" w:rsidRPr="0046756F" w:rsidRDefault="009810C9" w:rsidP="009810C9">
      <w:pPr>
        <w:pStyle w:val="Heading5"/>
        <w:rPr>
          <w:rFonts w:ascii="Arial" w:hAnsi="Arial" w:cs="Arial"/>
        </w:rPr>
      </w:pPr>
      <w:bookmarkStart w:id="1721" w:name="_Toc122796219"/>
      <w:bookmarkStart w:id="1722" w:name="_Toc158906269"/>
      <w:r w:rsidRPr="0046756F">
        <w:rPr>
          <w:rFonts w:ascii="Arial" w:hAnsi="Arial" w:cs="Arial"/>
        </w:rPr>
        <w:t>10.16.4.7.2 daucmfrterr-CheckValidErrorFlash-LLR-002</w:t>
      </w:r>
      <w:bookmarkEnd w:id="1721"/>
      <w:bookmarkEnd w:id="1722"/>
    </w:p>
    <w:p w14:paraId="1551A9D6" w14:textId="77777777" w:rsidR="009810C9" w:rsidRPr="0046756F" w:rsidRDefault="009810C9" w:rsidP="009810C9">
      <w:pPr>
        <w:rPr>
          <w:rFonts w:cs="Arial"/>
        </w:rPr>
      </w:pPr>
      <w:r w:rsidRPr="0046756F">
        <w:rPr>
          <w:rFonts w:cs="Arial"/>
        </w:rPr>
        <w:t>Requirement ID: H698-LLD-CMU-FNC-1083</w:t>
      </w:r>
    </w:p>
    <w:p w14:paraId="78ED2F89" w14:textId="77777777" w:rsidR="009810C9" w:rsidRPr="0046756F" w:rsidRDefault="009810C9" w:rsidP="009810C9">
      <w:pPr>
        <w:rPr>
          <w:rFonts w:cs="Arial"/>
        </w:rPr>
      </w:pPr>
    </w:p>
    <w:p w14:paraId="3E458ED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local buffer with M_MEMMAP_FIRST_ERR_REPORT_ADDR and count value equal to (division of sizeof (T_RTERR_REPORTSTRUCT) by M_FOUR) subtract with M_ONE.</w:t>
      </w:r>
    </w:p>
    <w:p w14:paraId="0D856928" w14:textId="77777777" w:rsidR="009810C9" w:rsidRPr="0046756F" w:rsidRDefault="00000000" w:rsidP="009810C9">
      <w:pPr>
        <w:rPr>
          <w:rFonts w:cs="Arial"/>
        </w:rPr>
      </w:pPr>
      <w:r>
        <w:rPr>
          <w:rFonts w:cs="Arial"/>
        </w:rPr>
        <w:pict w14:anchorId="67B22F9D">
          <v:rect id="_x0000_i1883" style="width:0;height:1.5pt" o:hralign="center" o:hrstd="t" o:hr="t" fillcolor="#a0a0a0" stroked="f"/>
        </w:pict>
      </w:r>
    </w:p>
    <w:p w14:paraId="521FECF6" w14:textId="77777777" w:rsidR="009810C9" w:rsidRPr="0046756F" w:rsidRDefault="009810C9" w:rsidP="009810C9">
      <w:pPr>
        <w:pStyle w:val="Heading5"/>
        <w:rPr>
          <w:rFonts w:ascii="Arial" w:hAnsi="Arial" w:cs="Arial"/>
        </w:rPr>
      </w:pPr>
      <w:bookmarkStart w:id="1723" w:name="_Toc122796220"/>
      <w:bookmarkStart w:id="1724" w:name="_Toc158906270"/>
      <w:r w:rsidRPr="0046756F">
        <w:rPr>
          <w:rFonts w:ascii="Arial" w:hAnsi="Arial" w:cs="Arial"/>
        </w:rPr>
        <w:t>10.16.4.7.3 daucmfrterr-CheckValidErrorFlash-LLR-003</w:t>
      </w:r>
      <w:bookmarkEnd w:id="1723"/>
      <w:bookmarkEnd w:id="1724"/>
    </w:p>
    <w:p w14:paraId="2DD27382" w14:textId="77777777" w:rsidR="009810C9" w:rsidRPr="0046756F" w:rsidRDefault="009810C9" w:rsidP="009810C9">
      <w:pPr>
        <w:rPr>
          <w:rFonts w:cs="Arial"/>
        </w:rPr>
      </w:pPr>
      <w:r w:rsidRPr="0046756F">
        <w:rPr>
          <w:rFonts w:cs="Arial"/>
        </w:rPr>
        <w:t>Requirement ID: H698-LLD-CMU-FNC-1084</w:t>
      </w:r>
    </w:p>
    <w:p w14:paraId="7DA60968" w14:textId="77777777" w:rsidR="009810C9" w:rsidRPr="0046756F" w:rsidRDefault="009810C9" w:rsidP="009810C9">
      <w:pPr>
        <w:rPr>
          <w:rFonts w:cs="Arial"/>
        </w:rPr>
      </w:pPr>
    </w:p>
    <w:p w14:paraId="65C3CA0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store the error log (local buffer value) in CRC Data register (dr of M_CRC), for all the indices of local buffer from M_ZERO to count value.</w:t>
      </w:r>
    </w:p>
    <w:p w14:paraId="232B2486" w14:textId="77777777" w:rsidR="009810C9" w:rsidRPr="0046756F" w:rsidRDefault="00000000" w:rsidP="009810C9">
      <w:pPr>
        <w:rPr>
          <w:rFonts w:cs="Arial"/>
        </w:rPr>
      </w:pPr>
      <w:r>
        <w:rPr>
          <w:rFonts w:cs="Arial"/>
        </w:rPr>
        <w:pict w14:anchorId="39D97872">
          <v:rect id="_x0000_i1884" style="width:0;height:1.5pt" o:hralign="center" o:hrstd="t" o:hr="t" fillcolor="#a0a0a0" stroked="f"/>
        </w:pict>
      </w:r>
    </w:p>
    <w:p w14:paraId="4924ED50" w14:textId="77777777" w:rsidR="009810C9" w:rsidRPr="0046756F" w:rsidRDefault="009810C9" w:rsidP="009810C9">
      <w:pPr>
        <w:pStyle w:val="Heading5"/>
        <w:rPr>
          <w:rFonts w:ascii="Arial" w:hAnsi="Arial" w:cs="Arial"/>
        </w:rPr>
      </w:pPr>
      <w:bookmarkStart w:id="1725" w:name="_Toc122796221"/>
      <w:bookmarkStart w:id="1726" w:name="_Toc158906271"/>
      <w:r w:rsidRPr="0046756F">
        <w:rPr>
          <w:rFonts w:ascii="Arial" w:hAnsi="Arial" w:cs="Arial"/>
        </w:rPr>
        <w:t>10.16.4.7.4 daucmfrterr-CheckValidErrorFlash-LLR-004</w:t>
      </w:r>
      <w:bookmarkEnd w:id="1725"/>
      <w:bookmarkEnd w:id="1726"/>
    </w:p>
    <w:p w14:paraId="28B0FE97" w14:textId="77777777" w:rsidR="009810C9" w:rsidRPr="0046756F" w:rsidRDefault="009810C9" w:rsidP="009810C9">
      <w:pPr>
        <w:rPr>
          <w:rFonts w:cs="Arial"/>
        </w:rPr>
      </w:pPr>
      <w:r w:rsidRPr="0046756F">
        <w:rPr>
          <w:rFonts w:cs="Arial"/>
        </w:rPr>
        <w:t>Requirement ID: H698-LLD-CMU-FNC-1085</w:t>
      </w:r>
    </w:p>
    <w:p w14:paraId="2923A93E" w14:textId="77777777" w:rsidR="009810C9" w:rsidRPr="0046756F" w:rsidRDefault="009810C9" w:rsidP="009810C9">
      <w:pPr>
        <w:rPr>
          <w:rFonts w:cs="Arial"/>
        </w:rPr>
      </w:pPr>
    </w:p>
    <w:p w14:paraId="582086D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store CRC Data register value (dr of M_CRC) in check sum calculation variable and crc value of temporary pointer in check sum calculation2 variable.</w:t>
      </w:r>
    </w:p>
    <w:p w14:paraId="72E0CADA" w14:textId="77777777" w:rsidR="009810C9" w:rsidRPr="0046756F" w:rsidRDefault="00000000" w:rsidP="009810C9">
      <w:pPr>
        <w:rPr>
          <w:rFonts w:cs="Arial"/>
        </w:rPr>
      </w:pPr>
      <w:r>
        <w:rPr>
          <w:rFonts w:cs="Arial"/>
        </w:rPr>
        <w:pict w14:anchorId="66EE8228">
          <v:rect id="_x0000_i1885" style="width:0;height:1.5pt" o:hralign="center" o:hrstd="t" o:hr="t" fillcolor="#a0a0a0" stroked="f"/>
        </w:pict>
      </w:r>
    </w:p>
    <w:p w14:paraId="34D2FF9D" w14:textId="77777777" w:rsidR="009810C9" w:rsidRPr="0046756F" w:rsidRDefault="009810C9" w:rsidP="009810C9">
      <w:pPr>
        <w:pStyle w:val="Heading5"/>
        <w:rPr>
          <w:rFonts w:ascii="Arial" w:hAnsi="Arial" w:cs="Arial"/>
        </w:rPr>
      </w:pPr>
      <w:bookmarkStart w:id="1727" w:name="_Toc122796222"/>
      <w:bookmarkStart w:id="1728" w:name="_Toc158906272"/>
      <w:r w:rsidRPr="0046756F">
        <w:rPr>
          <w:rFonts w:ascii="Arial" w:hAnsi="Arial" w:cs="Arial"/>
        </w:rPr>
        <w:t>10.16.4.7.5 daucmfrterr-CheckValidErrorFlash-LLR-005</w:t>
      </w:r>
      <w:bookmarkEnd w:id="1727"/>
      <w:bookmarkEnd w:id="1728"/>
    </w:p>
    <w:p w14:paraId="1DA4EB9A" w14:textId="77777777" w:rsidR="009810C9" w:rsidRPr="0046756F" w:rsidRDefault="009810C9" w:rsidP="009810C9">
      <w:pPr>
        <w:rPr>
          <w:rFonts w:cs="Arial"/>
        </w:rPr>
      </w:pPr>
      <w:r w:rsidRPr="0046756F">
        <w:rPr>
          <w:rFonts w:cs="Arial"/>
        </w:rPr>
        <w:t>Requirement ID: H698-LLD-CMU-FNC-1086</w:t>
      </w:r>
    </w:p>
    <w:p w14:paraId="5AEF23F2" w14:textId="77777777" w:rsidR="009810C9" w:rsidRPr="0046756F" w:rsidRDefault="009810C9" w:rsidP="009810C9">
      <w:pPr>
        <w:rPr>
          <w:rFonts w:cs="Arial"/>
        </w:rPr>
      </w:pPr>
    </w:p>
    <w:p w14:paraId="2342F32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FALSE when check sum calculation is not equal to check sum calculation2, otherwise returns TRUE.</w:t>
      </w:r>
    </w:p>
    <w:p w14:paraId="5A77CD47" w14:textId="77777777" w:rsidR="009810C9" w:rsidRPr="0046756F" w:rsidRDefault="00000000" w:rsidP="009810C9">
      <w:pPr>
        <w:rPr>
          <w:rFonts w:cs="Arial"/>
        </w:rPr>
      </w:pPr>
      <w:r>
        <w:rPr>
          <w:rFonts w:cs="Arial"/>
        </w:rPr>
        <w:pict w14:anchorId="67042314">
          <v:rect id="_x0000_i1886" style="width:0;height:1.5pt" o:hralign="center" o:hrstd="t" o:hr="t" fillcolor="#a0a0a0" stroked="f"/>
        </w:pict>
      </w:r>
    </w:p>
    <w:p w14:paraId="410B0505" w14:textId="77777777" w:rsidR="009810C9" w:rsidRPr="0046756F" w:rsidRDefault="009810C9" w:rsidP="009810C9">
      <w:pPr>
        <w:pStyle w:val="Heading3"/>
      </w:pPr>
      <w:bookmarkStart w:id="1729" w:name="_Toc122796223"/>
      <w:bookmarkStart w:id="1730" w:name="_Toc158906273"/>
      <w:r w:rsidRPr="0046756F">
        <w:t>10.16.5 WriteErrorToFlash</w:t>
      </w:r>
      <w:bookmarkEnd w:id="1729"/>
      <w:bookmarkEnd w:id="1730"/>
    </w:p>
    <w:p w14:paraId="5ECC5DB1" w14:textId="77777777" w:rsidR="009810C9" w:rsidRPr="0046756F" w:rsidRDefault="009810C9" w:rsidP="009810C9">
      <w:pPr>
        <w:rPr>
          <w:rFonts w:cs="Arial"/>
        </w:rPr>
      </w:pPr>
    </w:p>
    <w:p w14:paraId="613337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WriteErrorToFlash will follow in the sub sections.</w:t>
      </w:r>
    </w:p>
    <w:p w14:paraId="04D4C3B3" w14:textId="77777777" w:rsidR="009810C9" w:rsidRPr="0046756F" w:rsidRDefault="00000000" w:rsidP="009810C9">
      <w:pPr>
        <w:rPr>
          <w:rFonts w:cs="Arial"/>
        </w:rPr>
      </w:pPr>
      <w:r>
        <w:rPr>
          <w:rFonts w:cs="Arial"/>
        </w:rPr>
        <w:pict w14:anchorId="24C29B59">
          <v:rect id="_x0000_i1887" style="width:0;height:1.5pt" o:hralign="center" o:hrstd="t" o:hr="t" fillcolor="#a0a0a0" stroked="f"/>
        </w:pict>
      </w:r>
    </w:p>
    <w:p w14:paraId="71645DCD" w14:textId="77777777" w:rsidR="009810C9" w:rsidRPr="0046756F" w:rsidRDefault="009810C9" w:rsidP="009810C9">
      <w:pPr>
        <w:pStyle w:val="Heading4"/>
        <w:rPr>
          <w:rFonts w:ascii="Arial" w:hAnsi="Arial" w:cs="Arial"/>
        </w:rPr>
      </w:pPr>
      <w:bookmarkStart w:id="1731" w:name="_Toc122796224"/>
      <w:bookmarkStart w:id="1732" w:name="_Toc158906274"/>
      <w:r w:rsidRPr="0046756F">
        <w:rPr>
          <w:rFonts w:ascii="Arial" w:hAnsi="Arial" w:cs="Arial"/>
        </w:rPr>
        <w:t>10.16.5.1 Brief Description</w:t>
      </w:r>
      <w:bookmarkEnd w:id="1731"/>
      <w:bookmarkEnd w:id="1732"/>
    </w:p>
    <w:p w14:paraId="326F6F05" w14:textId="77777777" w:rsidR="009810C9" w:rsidRPr="0046756F" w:rsidRDefault="009810C9" w:rsidP="009810C9">
      <w:pPr>
        <w:rPr>
          <w:rFonts w:cs="Arial"/>
        </w:rPr>
      </w:pPr>
    </w:p>
    <w:p w14:paraId="7802DBDE" w14:textId="77777777" w:rsidR="009810C9" w:rsidRPr="0046756F" w:rsidRDefault="009810C9" w:rsidP="009810C9">
      <w:pPr>
        <w:widowControl w:val="0"/>
        <w:autoSpaceDE w:val="0"/>
        <w:autoSpaceDN w:val="0"/>
        <w:adjustRightInd w:val="0"/>
        <w:rPr>
          <w:rFonts w:cs="Arial"/>
          <w:sz w:val="17"/>
          <w:szCs w:val="17"/>
        </w:rPr>
      </w:pPr>
      <w:r w:rsidRPr="0046756F">
        <w:rPr>
          <w:rFonts w:cs="Arial"/>
        </w:rPr>
        <w:t>WriteErrorToFlash function writes the Error to Flash.</w:t>
      </w:r>
    </w:p>
    <w:p w14:paraId="20B9D7AD" w14:textId="77777777" w:rsidR="009810C9" w:rsidRPr="0046756F" w:rsidRDefault="00000000" w:rsidP="009810C9">
      <w:pPr>
        <w:rPr>
          <w:rFonts w:cs="Arial"/>
        </w:rPr>
      </w:pPr>
      <w:r>
        <w:rPr>
          <w:rFonts w:cs="Arial"/>
        </w:rPr>
        <w:pict w14:anchorId="58CE5A15">
          <v:rect id="_x0000_i1888" style="width:0;height:1.5pt" o:hralign="center" o:hrstd="t" o:hr="t" fillcolor="#a0a0a0" stroked="f"/>
        </w:pict>
      </w:r>
    </w:p>
    <w:p w14:paraId="1493BD6D" w14:textId="77777777" w:rsidR="009810C9" w:rsidRPr="0046756F" w:rsidRDefault="009810C9" w:rsidP="009810C9">
      <w:pPr>
        <w:pStyle w:val="Heading4"/>
        <w:rPr>
          <w:rFonts w:ascii="Arial" w:hAnsi="Arial" w:cs="Arial"/>
        </w:rPr>
      </w:pPr>
      <w:bookmarkStart w:id="1733" w:name="_Toc122796225"/>
      <w:bookmarkStart w:id="1734" w:name="_Toc158906275"/>
      <w:r w:rsidRPr="0046756F">
        <w:rPr>
          <w:rFonts w:ascii="Arial" w:hAnsi="Arial" w:cs="Arial"/>
        </w:rPr>
        <w:t>10.16.5.2 List of HLRs allocated</w:t>
      </w:r>
      <w:bookmarkEnd w:id="1733"/>
      <w:bookmarkEnd w:id="1734"/>
    </w:p>
    <w:p w14:paraId="02D6AD35" w14:textId="77777777" w:rsidR="009810C9" w:rsidRPr="0046756F" w:rsidRDefault="009810C9" w:rsidP="009810C9">
      <w:pPr>
        <w:rPr>
          <w:rFonts w:cs="Arial"/>
        </w:rPr>
      </w:pPr>
    </w:p>
    <w:p w14:paraId="00BF7CF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4D2A81E7" w14:textId="77777777" w:rsidR="009810C9" w:rsidRPr="0046756F" w:rsidRDefault="00000000" w:rsidP="009810C9">
      <w:pPr>
        <w:rPr>
          <w:rFonts w:cs="Arial"/>
        </w:rPr>
      </w:pPr>
      <w:r>
        <w:rPr>
          <w:rFonts w:cs="Arial"/>
        </w:rPr>
        <w:pict w14:anchorId="7F62ACAB">
          <v:rect id="_x0000_i1889" style="width:0;height:1.5pt" o:hralign="center" o:hrstd="t" o:hr="t" fillcolor="#a0a0a0" stroked="f"/>
        </w:pict>
      </w:r>
    </w:p>
    <w:p w14:paraId="72C647C9" w14:textId="77777777" w:rsidR="009810C9" w:rsidRPr="0046756F" w:rsidRDefault="009810C9" w:rsidP="009810C9">
      <w:pPr>
        <w:pStyle w:val="Heading4"/>
        <w:rPr>
          <w:rFonts w:ascii="Arial" w:hAnsi="Arial" w:cs="Arial"/>
        </w:rPr>
      </w:pPr>
      <w:bookmarkStart w:id="1735" w:name="_Toc122796226"/>
      <w:bookmarkStart w:id="1736" w:name="_Toc158906276"/>
      <w:r w:rsidRPr="0046756F">
        <w:rPr>
          <w:rFonts w:ascii="Arial" w:hAnsi="Arial" w:cs="Arial"/>
        </w:rPr>
        <w:t>10.16.5.3 List of global variables accessed and modified</w:t>
      </w:r>
      <w:bookmarkEnd w:id="1735"/>
      <w:bookmarkEnd w:id="1736"/>
    </w:p>
    <w:p w14:paraId="3BBCE50D" w14:textId="77777777" w:rsidR="009810C9" w:rsidRPr="0046756F" w:rsidRDefault="009810C9" w:rsidP="009810C9">
      <w:pPr>
        <w:rPr>
          <w:rFonts w:cs="Arial"/>
        </w:rPr>
      </w:pPr>
    </w:p>
    <w:p w14:paraId="58AC0773"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5AA6BDE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9D08C81" w14:textId="77777777" w:rsidR="009810C9" w:rsidRPr="0046756F" w:rsidRDefault="00000000" w:rsidP="009810C9">
      <w:pPr>
        <w:rPr>
          <w:rFonts w:cs="Arial"/>
        </w:rPr>
      </w:pPr>
      <w:r>
        <w:rPr>
          <w:rFonts w:cs="Arial"/>
        </w:rPr>
        <w:pict w14:anchorId="0787228C">
          <v:rect id="_x0000_i1890" style="width:0;height:1.5pt" o:hralign="center" o:hrstd="t" o:hr="t" fillcolor="#a0a0a0" stroked="f"/>
        </w:pict>
      </w:r>
    </w:p>
    <w:p w14:paraId="60AB0A2D" w14:textId="77777777" w:rsidR="009810C9" w:rsidRPr="0046756F" w:rsidRDefault="009810C9" w:rsidP="009810C9">
      <w:pPr>
        <w:pStyle w:val="Heading4"/>
        <w:rPr>
          <w:rFonts w:ascii="Arial" w:hAnsi="Arial" w:cs="Arial"/>
        </w:rPr>
      </w:pPr>
      <w:bookmarkStart w:id="1737" w:name="_Toc122796227"/>
      <w:bookmarkStart w:id="1738" w:name="_Toc158906277"/>
      <w:r w:rsidRPr="0046756F">
        <w:rPr>
          <w:rFonts w:ascii="Arial" w:hAnsi="Arial" w:cs="Arial"/>
        </w:rPr>
        <w:t>10.16.5.4 Parameter list (Input/Output)</w:t>
      </w:r>
      <w:bookmarkEnd w:id="1737"/>
      <w:bookmarkEnd w:id="1738"/>
    </w:p>
    <w:p w14:paraId="1CB24DF8" w14:textId="77777777" w:rsidR="009810C9" w:rsidRPr="0046756F" w:rsidRDefault="009810C9" w:rsidP="009810C9">
      <w:pPr>
        <w:rPr>
          <w:rFonts w:cs="Arial"/>
        </w:rPr>
      </w:pPr>
    </w:p>
    <w:p w14:paraId="7F65F2F7" w14:textId="77777777" w:rsidR="009810C9" w:rsidRPr="0046756F" w:rsidRDefault="009810C9" w:rsidP="009810C9">
      <w:pPr>
        <w:widowControl w:val="0"/>
        <w:autoSpaceDE w:val="0"/>
        <w:autoSpaceDN w:val="0"/>
        <w:adjustRightInd w:val="0"/>
        <w:rPr>
          <w:rFonts w:cs="Arial"/>
        </w:rPr>
      </w:pPr>
      <w:r w:rsidRPr="0046756F">
        <w:rPr>
          <w:rFonts w:cs="Arial"/>
        </w:rPr>
        <w:t>Inputs : T_SINT32 err_code                            - error number</w:t>
      </w:r>
    </w:p>
    <w:p w14:paraId="0526DFB3" w14:textId="77777777" w:rsidR="009810C9" w:rsidRPr="0046756F" w:rsidRDefault="009810C9" w:rsidP="009810C9">
      <w:pPr>
        <w:widowControl w:val="0"/>
        <w:autoSpaceDE w:val="0"/>
        <w:autoSpaceDN w:val="0"/>
        <w:adjustRightInd w:val="0"/>
        <w:rPr>
          <w:rFonts w:cs="Arial"/>
        </w:rPr>
      </w:pPr>
      <w:r w:rsidRPr="0046756F">
        <w:rPr>
          <w:rFonts w:cs="Arial"/>
        </w:rPr>
        <w:t xml:space="preserve">             T_SINT32 err_sub_num                     - Sub error number</w:t>
      </w:r>
    </w:p>
    <w:p w14:paraId="3F609425"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7720192B" w14:textId="77777777" w:rsidR="009810C9" w:rsidRPr="0046756F" w:rsidRDefault="00000000" w:rsidP="009810C9">
      <w:pPr>
        <w:rPr>
          <w:rFonts w:cs="Arial"/>
        </w:rPr>
      </w:pPr>
      <w:r>
        <w:rPr>
          <w:rFonts w:cs="Arial"/>
        </w:rPr>
        <w:pict w14:anchorId="6645033D">
          <v:rect id="_x0000_i1891" style="width:0;height:1.5pt" o:hralign="center" o:hrstd="t" o:hr="t" fillcolor="#a0a0a0" stroked="f"/>
        </w:pict>
      </w:r>
    </w:p>
    <w:p w14:paraId="25727CA3" w14:textId="77777777" w:rsidR="009810C9" w:rsidRPr="0046756F" w:rsidRDefault="009810C9" w:rsidP="009810C9">
      <w:pPr>
        <w:pStyle w:val="Heading4"/>
        <w:rPr>
          <w:rFonts w:ascii="Arial" w:hAnsi="Arial" w:cs="Arial"/>
        </w:rPr>
      </w:pPr>
      <w:bookmarkStart w:id="1739" w:name="_Toc122796228"/>
      <w:bookmarkStart w:id="1740" w:name="_Toc158906278"/>
      <w:r w:rsidRPr="0046756F">
        <w:rPr>
          <w:rFonts w:ascii="Arial" w:hAnsi="Arial" w:cs="Arial"/>
        </w:rPr>
        <w:t>10.16.5.5 Return Value</w:t>
      </w:r>
      <w:bookmarkEnd w:id="1739"/>
      <w:bookmarkEnd w:id="1740"/>
    </w:p>
    <w:p w14:paraId="34242FFD" w14:textId="77777777" w:rsidR="009810C9" w:rsidRPr="0046756F" w:rsidRDefault="009810C9" w:rsidP="009810C9">
      <w:pPr>
        <w:rPr>
          <w:rFonts w:cs="Arial"/>
        </w:rPr>
      </w:pPr>
    </w:p>
    <w:p w14:paraId="6B51CE4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C638409" w14:textId="77777777" w:rsidR="009810C9" w:rsidRPr="0046756F" w:rsidRDefault="00000000" w:rsidP="009810C9">
      <w:pPr>
        <w:rPr>
          <w:rFonts w:cs="Arial"/>
        </w:rPr>
      </w:pPr>
      <w:r>
        <w:rPr>
          <w:rFonts w:cs="Arial"/>
        </w:rPr>
        <w:pict w14:anchorId="009A25B6">
          <v:rect id="_x0000_i1892" style="width:0;height:1.5pt" o:hralign="center" o:hrstd="t" o:hr="t" fillcolor="#a0a0a0" stroked="f"/>
        </w:pict>
      </w:r>
    </w:p>
    <w:p w14:paraId="50CD2C0E" w14:textId="77777777" w:rsidR="009810C9" w:rsidRPr="0046756F" w:rsidRDefault="009810C9" w:rsidP="009810C9">
      <w:pPr>
        <w:pStyle w:val="Heading4"/>
        <w:rPr>
          <w:rFonts w:ascii="Arial" w:hAnsi="Arial" w:cs="Arial"/>
        </w:rPr>
      </w:pPr>
      <w:bookmarkStart w:id="1741" w:name="_Toc122796229"/>
      <w:bookmarkStart w:id="1742" w:name="_Toc158906279"/>
      <w:r w:rsidRPr="0046756F">
        <w:rPr>
          <w:rFonts w:ascii="Arial" w:hAnsi="Arial" w:cs="Arial"/>
        </w:rPr>
        <w:t>10.16.5.6 Other CSUs called by this CSU</w:t>
      </w:r>
      <w:bookmarkEnd w:id="1741"/>
      <w:bookmarkEnd w:id="1742"/>
    </w:p>
    <w:p w14:paraId="6A1FE64E" w14:textId="77777777" w:rsidR="009810C9" w:rsidRPr="0046756F" w:rsidRDefault="009810C9" w:rsidP="009810C9">
      <w:pPr>
        <w:rPr>
          <w:rFonts w:cs="Arial"/>
        </w:rPr>
      </w:pPr>
    </w:p>
    <w:p w14:paraId="64D33AA4" w14:textId="77777777" w:rsidR="009810C9" w:rsidRPr="0046756F" w:rsidRDefault="009810C9" w:rsidP="009810C9">
      <w:pPr>
        <w:widowControl w:val="0"/>
        <w:autoSpaceDE w:val="0"/>
        <w:autoSpaceDN w:val="0"/>
        <w:adjustRightInd w:val="0"/>
        <w:rPr>
          <w:rFonts w:cs="Arial"/>
        </w:rPr>
      </w:pPr>
      <w:r w:rsidRPr="0046756F">
        <w:rPr>
          <w:rFonts w:cs="Arial"/>
        </w:rPr>
        <w:t>CheckValidErrorFlash</w:t>
      </w:r>
    </w:p>
    <w:p w14:paraId="167D8C88" w14:textId="77777777" w:rsidR="009810C9" w:rsidRPr="0046756F" w:rsidRDefault="009810C9" w:rsidP="009810C9">
      <w:pPr>
        <w:widowControl w:val="0"/>
        <w:autoSpaceDE w:val="0"/>
        <w:autoSpaceDN w:val="0"/>
        <w:adjustRightInd w:val="0"/>
        <w:rPr>
          <w:rFonts w:cs="Arial"/>
        </w:rPr>
      </w:pPr>
      <w:r w:rsidRPr="0046756F">
        <w:rPr>
          <w:rFonts w:cs="Arial"/>
        </w:rPr>
        <w:t>EraseErrSection</w:t>
      </w:r>
    </w:p>
    <w:p w14:paraId="698506E9" w14:textId="77777777" w:rsidR="009810C9" w:rsidRPr="0046756F" w:rsidRDefault="009810C9" w:rsidP="009810C9">
      <w:pPr>
        <w:widowControl w:val="0"/>
        <w:autoSpaceDE w:val="0"/>
        <w:autoSpaceDN w:val="0"/>
        <w:adjustRightInd w:val="0"/>
        <w:rPr>
          <w:rFonts w:cs="Arial"/>
          <w:sz w:val="17"/>
          <w:szCs w:val="17"/>
        </w:rPr>
      </w:pPr>
      <w:r w:rsidRPr="0046756F">
        <w:rPr>
          <w:rFonts w:cs="Arial"/>
        </w:rPr>
        <w:t>ProgramWord</w:t>
      </w:r>
    </w:p>
    <w:p w14:paraId="2F66F9C1" w14:textId="77777777" w:rsidR="009810C9" w:rsidRPr="0046756F" w:rsidRDefault="00000000" w:rsidP="009810C9">
      <w:pPr>
        <w:rPr>
          <w:rFonts w:cs="Arial"/>
        </w:rPr>
      </w:pPr>
      <w:r>
        <w:rPr>
          <w:rFonts w:cs="Arial"/>
        </w:rPr>
        <w:pict w14:anchorId="34A575D5">
          <v:rect id="_x0000_i1893" style="width:0;height:1.5pt" o:hralign="center" o:hrstd="t" o:hr="t" fillcolor="#a0a0a0" stroked="f"/>
        </w:pict>
      </w:r>
    </w:p>
    <w:p w14:paraId="1C88242D" w14:textId="77777777" w:rsidR="009810C9" w:rsidRPr="0046756F" w:rsidRDefault="009810C9" w:rsidP="009810C9">
      <w:pPr>
        <w:pStyle w:val="Heading4"/>
        <w:rPr>
          <w:rFonts w:ascii="Arial" w:hAnsi="Arial" w:cs="Arial"/>
        </w:rPr>
      </w:pPr>
      <w:bookmarkStart w:id="1743" w:name="_Toc122796230"/>
      <w:bookmarkStart w:id="1744" w:name="_Toc158906280"/>
      <w:r w:rsidRPr="0046756F">
        <w:rPr>
          <w:rFonts w:ascii="Arial" w:hAnsi="Arial" w:cs="Arial"/>
        </w:rPr>
        <w:t>10.16.5.7 Description of list of LLRs allocated</w:t>
      </w:r>
      <w:bookmarkEnd w:id="1743"/>
      <w:bookmarkEnd w:id="1744"/>
    </w:p>
    <w:p w14:paraId="2DE09BA1" w14:textId="77777777" w:rsidR="009810C9" w:rsidRPr="0046756F" w:rsidRDefault="009810C9" w:rsidP="009810C9">
      <w:pPr>
        <w:rPr>
          <w:rFonts w:cs="Arial"/>
        </w:rPr>
      </w:pPr>
    </w:p>
    <w:p w14:paraId="1CBF3BB1"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WriteErrorToFlash</w:t>
      </w:r>
    </w:p>
    <w:p w14:paraId="6F61C4B9" w14:textId="77777777" w:rsidR="009810C9" w:rsidRPr="0046756F" w:rsidRDefault="00000000" w:rsidP="009810C9">
      <w:pPr>
        <w:rPr>
          <w:rFonts w:cs="Arial"/>
        </w:rPr>
      </w:pPr>
      <w:r>
        <w:rPr>
          <w:rFonts w:cs="Arial"/>
        </w:rPr>
        <w:pict w14:anchorId="4AA6477E">
          <v:rect id="_x0000_i1894" style="width:0;height:1.5pt" o:hralign="center" o:hrstd="t" o:hr="t" fillcolor="#a0a0a0" stroked="f"/>
        </w:pict>
      </w:r>
    </w:p>
    <w:p w14:paraId="14C4DBBB" w14:textId="77777777" w:rsidR="009810C9" w:rsidRPr="0046756F" w:rsidRDefault="009810C9" w:rsidP="009810C9">
      <w:pPr>
        <w:pStyle w:val="Heading5"/>
        <w:rPr>
          <w:rFonts w:ascii="Arial" w:hAnsi="Arial" w:cs="Arial"/>
        </w:rPr>
      </w:pPr>
      <w:bookmarkStart w:id="1745" w:name="_Toc122796231"/>
      <w:bookmarkStart w:id="1746" w:name="_Toc158906281"/>
      <w:r w:rsidRPr="0046756F">
        <w:rPr>
          <w:rFonts w:ascii="Arial" w:hAnsi="Arial" w:cs="Arial"/>
        </w:rPr>
        <w:t>10.16.5.7.1 daucmfrterr-WriteErrorToFlash-LLR-001</w:t>
      </w:r>
      <w:bookmarkEnd w:id="1745"/>
      <w:bookmarkEnd w:id="1746"/>
    </w:p>
    <w:p w14:paraId="5F2E4569" w14:textId="77777777" w:rsidR="009810C9" w:rsidRPr="0046756F" w:rsidRDefault="009810C9" w:rsidP="009810C9">
      <w:pPr>
        <w:rPr>
          <w:rFonts w:cs="Arial"/>
        </w:rPr>
      </w:pPr>
      <w:r w:rsidRPr="0046756F">
        <w:rPr>
          <w:rFonts w:cs="Arial"/>
        </w:rPr>
        <w:t>Requirement ID: H698-LLD-CMU-FNC-1095</w:t>
      </w:r>
    </w:p>
    <w:p w14:paraId="0D29BAFE" w14:textId="77777777" w:rsidR="009810C9" w:rsidRPr="0046756F" w:rsidRDefault="009810C9" w:rsidP="009810C9">
      <w:pPr>
        <w:rPr>
          <w:rFonts w:cs="Arial"/>
        </w:rPr>
      </w:pPr>
    </w:p>
    <w:p w14:paraId="14F760B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IWDG Key register(kr of M_IWDG) with M_IWDG_KR_RELOAD to prevent watchdog reset.</w:t>
      </w:r>
    </w:p>
    <w:p w14:paraId="7145258A" w14:textId="77777777" w:rsidR="009810C9" w:rsidRPr="0046756F" w:rsidRDefault="00000000" w:rsidP="009810C9">
      <w:pPr>
        <w:rPr>
          <w:rFonts w:cs="Arial"/>
        </w:rPr>
      </w:pPr>
      <w:r>
        <w:rPr>
          <w:rFonts w:cs="Arial"/>
        </w:rPr>
        <w:pict w14:anchorId="68118D51">
          <v:rect id="_x0000_i1895" style="width:0;height:1.5pt" o:hralign="center" o:hrstd="t" o:hr="t" fillcolor="#a0a0a0" stroked="f"/>
        </w:pict>
      </w:r>
    </w:p>
    <w:p w14:paraId="04BE04AA" w14:textId="77777777" w:rsidR="009810C9" w:rsidRPr="0046756F" w:rsidRDefault="009810C9" w:rsidP="009810C9">
      <w:pPr>
        <w:pStyle w:val="Heading5"/>
        <w:rPr>
          <w:rFonts w:ascii="Arial" w:hAnsi="Arial" w:cs="Arial"/>
        </w:rPr>
      </w:pPr>
      <w:bookmarkStart w:id="1747" w:name="_Toc122796232"/>
      <w:bookmarkStart w:id="1748" w:name="_Toc158906282"/>
      <w:r w:rsidRPr="0046756F">
        <w:rPr>
          <w:rFonts w:ascii="Arial" w:hAnsi="Arial" w:cs="Arial"/>
        </w:rPr>
        <w:t>10.16.5.7.2 daucmfrterr-WriteErrorToFlash-LLR-002</w:t>
      </w:r>
      <w:bookmarkEnd w:id="1747"/>
      <w:bookmarkEnd w:id="1748"/>
    </w:p>
    <w:p w14:paraId="08C5A608" w14:textId="77777777" w:rsidR="009810C9" w:rsidRPr="0046756F" w:rsidRDefault="009810C9" w:rsidP="009810C9">
      <w:pPr>
        <w:rPr>
          <w:rFonts w:cs="Arial"/>
        </w:rPr>
      </w:pPr>
      <w:r w:rsidRPr="0046756F">
        <w:rPr>
          <w:rFonts w:cs="Arial"/>
        </w:rPr>
        <w:t>Requirement ID: H698-LLD-CMU-FNC-1096</w:t>
      </w:r>
    </w:p>
    <w:p w14:paraId="217F4432" w14:textId="77777777" w:rsidR="009810C9" w:rsidRPr="0046756F" w:rsidRDefault="009810C9" w:rsidP="009810C9">
      <w:pPr>
        <w:rPr>
          <w:rFonts w:cs="Arial"/>
        </w:rPr>
      </w:pPr>
    </w:p>
    <w:p w14:paraId="2A67E9F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write error log in flash(M_MEMMAP_FIRST_ERR_REPORT_ADDR) to a reference of temporary report buffer from M_ZERO to size of T_RTERR_REPORTSTRUCT when CheckValidErrorFlash function returns true.</w:t>
      </w:r>
    </w:p>
    <w:p w14:paraId="6F884EBF" w14:textId="77777777" w:rsidR="009810C9" w:rsidRPr="0046756F" w:rsidRDefault="00000000" w:rsidP="009810C9">
      <w:pPr>
        <w:rPr>
          <w:rFonts w:cs="Arial"/>
        </w:rPr>
      </w:pPr>
      <w:r>
        <w:rPr>
          <w:rFonts w:cs="Arial"/>
        </w:rPr>
        <w:pict w14:anchorId="04674B2C">
          <v:rect id="_x0000_i1896" style="width:0;height:1.5pt" o:hralign="center" o:hrstd="t" o:hr="t" fillcolor="#a0a0a0" stroked="f"/>
        </w:pict>
      </w:r>
    </w:p>
    <w:p w14:paraId="5B41EC4C" w14:textId="77777777" w:rsidR="009810C9" w:rsidRPr="0046756F" w:rsidRDefault="009810C9" w:rsidP="009810C9">
      <w:pPr>
        <w:pStyle w:val="Heading5"/>
        <w:rPr>
          <w:rFonts w:ascii="Arial" w:hAnsi="Arial" w:cs="Arial"/>
        </w:rPr>
      </w:pPr>
      <w:bookmarkStart w:id="1749" w:name="_Toc122796233"/>
      <w:bookmarkStart w:id="1750" w:name="_Toc158906283"/>
      <w:r w:rsidRPr="0046756F">
        <w:rPr>
          <w:rFonts w:ascii="Arial" w:hAnsi="Arial" w:cs="Arial"/>
        </w:rPr>
        <w:t>10.16.5.7.3 daucmfrterr-WriteErrorToFlash-LLR-003</w:t>
      </w:r>
      <w:bookmarkEnd w:id="1749"/>
      <w:bookmarkEnd w:id="1750"/>
    </w:p>
    <w:p w14:paraId="0B1303A4" w14:textId="77777777" w:rsidR="009810C9" w:rsidRPr="0046756F" w:rsidRDefault="009810C9" w:rsidP="009810C9">
      <w:pPr>
        <w:rPr>
          <w:rFonts w:cs="Arial"/>
        </w:rPr>
      </w:pPr>
      <w:r w:rsidRPr="0046756F">
        <w:rPr>
          <w:rFonts w:cs="Arial"/>
        </w:rPr>
        <w:t>Requirement ID: H698-LLD-CMU-FNC-1097</w:t>
      </w:r>
    </w:p>
    <w:p w14:paraId="737F70DC" w14:textId="77777777" w:rsidR="009810C9" w:rsidRPr="0046756F" w:rsidRDefault="009810C9" w:rsidP="009810C9">
      <w:pPr>
        <w:rPr>
          <w:rFonts w:cs="Arial"/>
        </w:rPr>
      </w:pPr>
    </w:p>
    <w:p w14:paraId="7B19904B"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reset the below members of temporary report structure when CheckValidErrorFlash returns false  </w:t>
      </w:r>
    </w:p>
    <w:p w14:paraId="1EC18E80" w14:textId="77777777" w:rsidR="009810C9" w:rsidRPr="0046756F" w:rsidRDefault="009810C9" w:rsidP="009810C9">
      <w:pPr>
        <w:widowControl w:val="0"/>
        <w:autoSpaceDE w:val="0"/>
        <w:autoSpaceDN w:val="0"/>
        <w:adjustRightInd w:val="0"/>
        <w:rPr>
          <w:rFonts w:cs="Arial"/>
        </w:rPr>
      </w:pPr>
      <w:r w:rsidRPr="0046756F">
        <w:rPr>
          <w:rFonts w:cs="Arial"/>
        </w:rPr>
        <w:t xml:space="preserve">-Set total_count to M_ZERO </w:t>
      </w:r>
    </w:p>
    <w:p w14:paraId="028484B8" w14:textId="77777777" w:rsidR="009810C9" w:rsidRPr="0046756F" w:rsidRDefault="009810C9" w:rsidP="009810C9">
      <w:pPr>
        <w:widowControl w:val="0"/>
        <w:autoSpaceDE w:val="0"/>
        <w:autoSpaceDN w:val="0"/>
        <w:adjustRightInd w:val="0"/>
        <w:rPr>
          <w:rFonts w:cs="Arial"/>
        </w:rPr>
      </w:pPr>
      <w:r w:rsidRPr="0046756F">
        <w:rPr>
          <w:rFonts w:cs="Arial"/>
        </w:rPr>
        <w:t xml:space="preserve">-Set crc_val to M_ZERO  </w:t>
      </w:r>
    </w:p>
    <w:p w14:paraId="30E42D82" w14:textId="77777777" w:rsidR="009810C9" w:rsidRPr="0046756F" w:rsidRDefault="009810C9" w:rsidP="009810C9">
      <w:pPr>
        <w:widowControl w:val="0"/>
        <w:autoSpaceDE w:val="0"/>
        <w:autoSpaceDN w:val="0"/>
        <w:adjustRightInd w:val="0"/>
        <w:rPr>
          <w:rFonts w:cs="Arial"/>
        </w:rPr>
      </w:pPr>
      <w:r w:rsidRPr="0046756F">
        <w:rPr>
          <w:rFonts w:cs="Arial"/>
        </w:rPr>
        <w:t xml:space="preserve">-Set the all the below error_list members (error list size is M_FIFTYONE) </w:t>
      </w:r>
    </w:p>
    <w:p w14:paraId="3CB2A394" w14:textId="77777777" w:rsidR="009810C9" w:rsidRPr="0046756F" w:rsidRDefault="009810C9" w:rsidP="009810C9">
      <w:pPr>
        <w:widowControl w:val="0"/>
        <w:autoSpaceDE w:val="0"/>
        <w:autoSpaceDN w:val="0"/>
        <w:adjustRightInd w:val="0"/>
        <w:rPr>
          <w:rFonts w:cs="Arial"/>
        </w:rPr>
      </w:pPr>
      <w:r w:rsidRPr="0046756F">
        <w:rPr>
          <w:rFonts w:cs="Arial"/>
        </w:rPr>
        <w:t xml:space="preserve">  a). error_code to M_MINUS_ONE</w:t>
      </w:r>
    </w:p>
    <w:p w14:paraId="2C3A3CF5" w14:textId="77777777" w:rsidR="009810C9" w:rsidRPr="0046756F" w:rsidRDefault="009810C9" w:rsidP="009810C9">
      <w:pPr>
        <w:widowControl w:val="0"/>
        <w:autoSpaceDE w:val="0"/>
        <w:autoSpaceDN w:val="0"/>
        <w:adjustRightInd w:val="0"/>
        <w:rPr>
          <w:rFonts w:cs="Arial"/>
        </w:rPr>
      </w:pPr>
      <w:r w:rsidRPr="0046756F">
        <w:rPr>
          <w:rFonts w:cs="Arial"/>
        </w:rPr>
        <w:t xml:space="preserve">  b). sub_id to M_ZERO</w:t>
      </w:r>
    </w:p>
    <w:p w14:paraId="514154D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c). error_count to M_ZERO</w:t>
      </w:r>
    </w:p>
    <w:p w14:paraId="526009FA" w14:textId="77777777" w:rsidR="009810C9" w:rsidRPr="0046756F" w:rsidRDefault="00000000" w:rsidP="009810C9">
      <w:pPr>
        <w:rPr>
          <w:rFonts w:cs="Arial"/>
        </w:rPr>
      </w:pPr>
      <w:r>
        <w:rPr>
          <w:rFonts w:cs="Arial"/>
        </w:rPr>
        <w:pict w14:anchorId="09BB9C4C">
          <v:rect id="_x0000_i1897" style="width:0;height:1.5pt" o:hralign="center" o:hrstd="t" o:hr="t" fillcolor="#a0a0a0" stroked="f"/>
        </w:pict>
      </w:r>
    </w:p>
    <w:p w14:paraId="496BA82B" w14:textId="77777777" w:rsidR="009810C9" w:rsidRPr="0046756F" w:rsidRDefault="009810C9" w:rsidP="009810C9">
      <w:pPr>
        <w:pStyle w:val="Heading5"/>
        <w:rPr>
          <w:rFonts w:ascii="Arial" w:hAnsi="Arial" w:cs="Arial"/>
        </w:rPr>
      </w:pPr>
      <w:bookmarkStart w:id="1751" w:name="_Toc122796234"/>
      <w:bookmarkStart w:id="1752" w:name="_Toc158906284"/>
      <w:r w:rsidRPr="0046756F">
        <w:rPr>
          <w:rFonts w:ascii="Arial" w:hAnsi="Arial" w:cs="Arial"/>
        </w:rPr>
        <w:t>10.16.5.7.4 daucmfrterr-WriteErrorToFlash-LLR-004</w:t>
      </w:r>
      <w:bookmarkEnd w:id="1751"/>
      <w:bookmarkEnd w:id="1752"/>
    </w:p>
    <w:p w14:paraId="421F4620" w14:textId="77777777" w:rsidR="009810C9" w:rsidRPr="0046756F" w:rsidRDefault="009810C9" w:rsidP="009810C9">
      <w:pPr>
        <w:rPr>
          <w:rFonts w:cs="Arial"/>
        </w:rPr>
      </w:pPr>
      <w:r w:rsidRPr="0046756F">
        <w:rPr>
          <w:rFonts w:cs="Arial"/>
        </w:rPr>
        <w:t>Requirement ID: H698-LLD-CMU-FNC-1098</w:t>
      </w:r>
    </w:p>
    <w:p w14:paraId="44D1FE8F" w14:textId="77777777" w:rsidR="009810C9" w:rsidRPr="0046756F" w:rsidRDefault="009810C9" w:rsidP="009810C9">
      <w:pPr>
        <w:rPr>
          <w:rFonts w:cs="Arial"/>
        </w:rPr>
      </w:pPr>
    </w:p>
    <w:p w14:paraId="471F91F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increment the total_count of temporary report structure by one.</w:t>
      </w:r>
    </w:p>
    <w:p w14:paraId="213048D1" w14:textId="77777777" w:rsidR="009810C9" w:rsidRPr="0046756F" w:rsidRDefault="00000000" w:rsidP="009810C9">
      <w:pPr>
        <w:rPr>
          <w:rFonts w:cs="Arial"/>
        </w:rPr>
      </w:pPr>
      <w:r>
        <w:rPr>
          <w:rFonts w:cs="Arial"/>
        </w:rPr>
        <w:pict w14:anchorId="7D67C3C2">
          <v:rect id="_x0000_i1898" style="width:0;height:1.5pt" o:hralign="center" o:hrstd="t" o:hr="t" fillcolor="#a0a0a0" stroked="f"/>
        </w:pict>
      </w:r>
    </w:p>
    <w:p w14:paraId="54662C5A" w14:textId="77777777" w:rsidR="009810C9" w:rsidRPr="0046756F" w:rsidRDefault="009810C9" w:rsidP="009810C9">
      <w:pPr>
        <w:pStyle w:val="Heading5"/>
        <w:rPr>
          <w:rFonts w:ascii="Arial" w:hAnsi="Arial" w:cs="Arial"/>
        </w:rPr>
      </w:pPr>
      <w:bookmarkStart w:id="1753" w:name="_Toc122796235"/>
      <w:bookmarkStart w:id="1754" w:name="_Toc158906285"/>
      <w:r w:rsidRPr="0046756F">
        <w:rPr>
          <w:rFonts w:ascii="Arial" w:hAnsi="Arial" w:cs="Arial"/>
        </w:rPr>
        <w:t>10.16.5.7.5 daucmfrterr-WriteErrorToFlash-LLR-005</w:t>
      </w:r>
      <w:bookmarkEnd w:id="1753"/>
      <w:bookmarkEnd w:id="1754"/>
    </w:p>
    <w:p w14:paraId="6EC05BE6" w14:textId="77777777" w:rsidR="009810C9" w:rsidRPr="0046756F" w:rsidRDefault="009810C9" w:rsidP="009810C9">
      <w:pPr>
        <w:rPr>
          <w:rFonts w:cs="Arial"/>
        </w:rPr>
      </w:pPr>
      <w:r w:rsidRPr="0046756F">
        <w:rPr>
          <w:rFonts w:cs="Arial"/>
        </w:rPr>
        <w:t>Requirement ID: H698-LLD-CMU-FNC-1099</w:t>
      </w:r>
    </w:p>
    <w:p w14:paraId="64927346" w14:textId="77777777" w:rsidR="009810C9" w:rsidRPr="0046756F" w:rsidRDefault="009810C9" w:rsidP="009810C9">
      <w:pPr>
        <w:rPr>
          <w:rFonts w:cs="Arial"/>
        </w:rPr>
      </w:pPr>
    </w:p>
    <w:p w14:paraId="615D33D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store err_code, err_sub_num and M_ONE in error_code, sub_id and error_count of temporary report structure respectively for all the error list (size is M_FIFTY) and stop execution from the current condition, when error_code from error_list of temporary report structure is M_MINUS_ONE.</w:t>
      </w:r>
    </w:p>
    <w:p w14:paraId="4F9AE97E" w14:textId="77777777" w:rsidR="009810C9" w:rsidRPr="0046756F" w:rsidRDefault="00000000" w:rsidP="009810C9">
      <w:pPr>
        <w:rPr>
          <w:rFonts w:cs="Arial"/>
        </w:rPr>
      </w:pPr>
      <w:r>
        <w:rPr>
          <w:rFonts w:cs="Arial"/>
        </w:rPr>
        <w:pict w14:anchorId="10CDD381">
          <v:rect id="_x0000_i1899" style="width:0;height:1.5pt" o:hralign="center" o:hrstd="t" o:hr="t" fillcolor="#a0a0a0" stroked="f"/>
        </w:pict>
      </w:r>
    </w:p>
    <w:p w14:paraId="04FC6291" w14:textId="77777777" w:rsidR="009810C9" w:rsidRPr="0046756F" w:rsidRDefault="009810C9" w:rsidP="009810C9">
      <w:pPr>
        <w:pStyle w:val="Heading5"/>
        <w:rPr>
          <w:rFonts w:ascii="Arial" w:hAnsi="Arial" w:cs="Arial"/>
        </w:rPr>
      </w:pPr>
      <w:bookmarkStart w:id="1755" w:name="_Toc122796236"/>
      <w:bookmarkStart w:id="1756" w:name="_Toc158906286"/>
      <w:r w:rsidRPr="0046756F">
        <w:rPr>
          <w:rFonts w:ascii="Arial" w:hAnsi="Arial" w:cs="Arial"/>
        </w:rPr>
        <w:t>10.16.5.7.6 daucmfrterr-WriteErrorToFlash-LLR-006</w:t>
      </w:r>
      <w:bookmarkEnd w:id="1755"/>
      <w:bookmarkEnd w:id="1756"/>
    </w:p>
    <w:p w14:paraId="615DF558" w14:textId="77777777" w:rsidR="009810C9" w:rsidRPr="0046756F" w:rsidRDefault="009810C9" w:rsidP="009810C9">
      <w:pPr>
        <w:rPr>
          <w:rFonts w:cs="Arial"/>
        </w:rPr>
      </w:pPr>
      <w:r w:rsidRPr="0046756F">
        <w:rPr>
          <w:rFonts w:cs="Arial"/>
        </w:rPr>
        <w:t>Requirement ID: H698-LLD-CMU-FNC-1100</w:t>
      </w:r>
    </w:p>
    <w:p w14:paraId="6C9A124C" w14:textId="77777777" w:rsidR="009810C9" w:rsidRPr="0046756F" w:rsidRDefault="009810C9" w:rsidP="009810C9">
      <w:pPr>
        <w:rPr>
          <w:rFonts w:cs="Arial"/>
        </w:rPr>
      </w:pPr>
    </w:p>
    <w:p w14:paraId="6DBCEBF0" w14:textId="77777777" w:rsidR="009810C9" w:rsidRPr="0046756F" w:rsidRDefault="009810C9" w:rsidP="009810C9">
      <w:pPr>
        <w:widowControl w:val="0"/>
        <w:autoSpaceDE w:val="0"/>
        <w:autoSpaceDN w:val="0"/>
        <w:adjustRightInd w:val="0"/>
        <w:rPr>
          <w:rFonts w:cs="Arial"/>
        </w:rPr>
      </w:pPr>
      <w:r w:rsidRPr="0046756F">
        <w:rPr>
          <w:rFonts w:cs="Arial"/>
        </w:rPr>
        <w:t>For all the error list (size is M_FIFTY), the function shall do the following:</w:t>
      </w:r>
    </w:p>
    <w:p w14:paraId="03B4399F" w14:textId="77777777" w:rsidR="009810C9" w:rsidRPr="0046756F" w:rsidRDefault="009810C9" w:rsidP="009810C9">
      <w:pPr>
        <w:widowControl w:val="0"/>
        <w:autoSpaceDE w:val="0"/>
        <w:autoSpaceDN w:val="0"/>
        <w:adjustRightInd w:val="0"/>
        <w:rPr>
          <w:rFonts w:cs="Arial"/>
        </w:rPr>
      </w:pPr>
      <w:r w:rsidRPr="0046756F">
        <w:rPr>
          <w:rFonts w:cs="Arial"/>
        </w:rPr>
        <w:t xml:space="preserve">a). Increment error_count from error_list of temporary report structure by one, when </w:t>
      </w:r>
    </w:p>
    <w:p w14:paraId="34133DBD" w14:textId="77777777" w:rsidR="009810C9" w:rsidRPr="0046756F" w:rsidRDefault="009810C9" w:rsidP="009810C9">
      <w:pPr>
        <w:widowControl w:val="0"/>
        <w:autoSpaceDE w:val="0"/>
        <w:autoSpaceDN w:val="0"/>
        <w:adjustRightInd w:val="0"/>
        <w:rPr>
          <w:rFonts w:cs="Arial"/>
        </w:rPr>
      </w:pPr>
      <w:r w:rsidRPr="0046756F">
        <w:rPr>
          <w:rFonts w:cs="Arial"/>
        </w:rPr>
        <w:t>error_count from error_list of temporary report structure is less than M_ERROR_COUNT_999, otherwise do nothing.</w:t>
      </w:r>
    </w:p>
    <w:p w14:paraId="61343F3E" w14:textId="77777777" w:rsidR="009810C9" w:rsidRPr="0046756F" w:rsidRDefault="009810C9" w:rsidP="009810C9">
      <w:pPr>
        <w:widowControl w:val="0"/>
        <w:autoSpaceDE w:val="0"/>
        <w:autoSpaceDN w:val="0"/>
        <w:adjustRightInd w:val="0"/>
        <w:rPr>
          <w:rFonts w:cs="Arial"/>
        </w:rPr>
      </w:pPr>
      <w:r w:rsidRPr="0046756F">
        <w:rPr>
          <w:rFonts w:cs="Arial"/>
        </w:rPr>
        <w:t>b). Stop execution from the current condition</w:t>
      </w:r>
    </w:p>
    <w:p w14:paraId="2C6B2795" w14:textId="77777777" w:rsidR="009810C9" w:rsidRPr="0046756F" w:rsidRDefault="009810C9" w:rsidP="009810C9">
      <w:pPr>
        <w:widowControl w:val="0"/>
        <w:autoSpaceDE w:val="0"/>
        <w:autoSpaceDN w:val="0"/>
        <w:adjustRightInd w:val="0"/>
        <w:rPr>
          <w:rFonts w:cs="Arial"/>
        </w:rPr>
      </w:pPr>
    </w:p>
    <w:p w14:paraId="25DA54D9" w14:textId="77777777" w:rsidR="009810C9" w:rsidRPr="0046756F" w:rsidRDefault="009810C9" w:rsidP="009810C9">
      <w:pPr>
        <w:widowControl w:val="0"/>
        <w:autoSpaceDE w:val="0"/>
        <w:autoSpaceDN w:val="0"/>
        <w:adjustRightInd w:val="0"/>
        <w:rPr>
          <w:rFonts w:cs="Arial"/>
        </w:rPr>
      </w:pPr>
      <w:r w:rsidRPr="0046756F">
        <w:rPr>
          <w:rFonts w:cs="Arial"/>
        </w:rPr>
        <w:t>when the following conditions are satisfied</w:t>
      </w:r>
    </w:p>
    <w:p w14:paraId="43F5DAE1" w14:textId="77777777" w:rsidR="009810C9" w:rsidRPr="0046756F" w:rsidRDefault="009810C9" w:rsidP="009810C9">
      <w:pPr>
        <w:widowControl w:val="0"/>
        <w:autoSpaceDE w:val="0"/>
        <w:autoSpaceDN w:val="0"/>
        <w:adjustRightInd w:val="0"/>
        <w:rPr>
          <w:rFonts w:cs="Arial"/>
        </w:rPr>
      </w:pPr>
      <w:r w:rsidRPr="0046756F">
        <w:rPr>
          <w:rFonts w:cs="Arial"/>
        </w:rPr>
        <w:t>- error_code of temporary report structure is not equal to M_MINUS_ONE</w:t>
      </w:r>
    </w:p>
    <w:p w14:paraId="49DABF9B" w14:textId="77777777" w:rsidR="009810C9" w:rsidRPr="0046756F" w:rsidRDefault="009810C9" w:rsidP="009810C9">
      <w:pPr>
        <w:widowControl w:val="0"/>
        <w:autoSpaceDE w:val="0"/>
        <w:autoSpaceDN w:val="0"/>
        <w:adjustRightInd w:val="0"/>
        <w:rPr>
          <w:rFonts w:cs="Arial"/>
          <w:sz w:val="17"/>
          <w:szCs w:val="17"/>
        </w:rPr>
      </w:pPr>
      <w:r w:rsidRPr="0046756F">
        <w:rPr>
          <w:rFonts w:cs="Arial"/>
        </w:rPr>
        <w:t>- error_code and sub_id of temporary report structure is equal to error_code and err_sub_num respectively, otherwise do nothing.</w:t>
      </w:r>
    </w:p>
    <w:p w14:paraId="67F57D4A" w14:textId="77777777" w:rsidR="009810C9" w:rsidRPr="0046756F" w:rsidRDefault="00000000" w:rsidP="009810C9">
      <w:pPr>
        <w:rPr>
          <w:rFonts w:cs="Arial"/>
        </w:rPr>
      </w:pPr>
      <w:r>
        <w:rPr>
          <w:rFonts w:cs="Arial"/>
        </w:rPr>
        <w:pict w14:anchorId="4337B03D">
          <v:rect id="_x0000_i1900" style="width:0;height:1.5pt" o:hralign="center" o:hrstd="t" o:hr="t" fillcolor="#a0a0a0" stroked="f"/>
        </w:pict>
      </w:r>
    </w:p>
    <w:p w14:paraId="4FD473DF" w14:textId="77777777" w:rsidR="009810C9" w:rsidRPr="0046756F" w:rsidRDefault="009810C9" w:rsidP="009810C9">
      <w:pPr>
        <w:pStyle w:val="Heading5"/>
        <w:rPr>
          <w:rFonts w:ascii="Arial" w:hAnsi="Arial" w:cs="Arial"/>
        </w:rPr>
      </w:pPr>
      <w:bookmarkStart w:id="1757" w:name="_Toc122796237"/>
      <w:bookmarkStart w:id="1758" w:name="_Toc158906287"/>
      <w:r w:rsidRPr="0046756F">
        <w:rPr>
          <w:rFonts w:ascii="Arial" w:hAnsi="Arial" w:cs="Arial"/>
        </w:rPr>
        <w:t>10.16.5.7.7 daucmfrterr-WriteErrorToFlash-LLR-007</w:t>
      </w:r>
      <w:bookmarkEnd w:id="1757"/>
      <w:bookmarkEnd w:id="1758"/>
    </w:p>
    <w:p w14:paraId="246E12BF" w14:textId="77777777" w:rsidR="009810C9" w:rsidRPr="0046756F" w:rsidRDefault="009810C9" w:rsidP="009810C9">
      <w:pPr>
        <w:rPr>
          <w:rFonts w:cs="Arial"/>
        </w:rPr>
      </w:pPr>
      <w:r w:rsidRPr="0046756F">
        <w:rPr>
          <w:rFonts w:cs="Arial"/>
        </w:rPr>
        <w:t>Requirement ID: H698-LLD-CMU-FNC-1101</w:t>
      </w:r>
    </w:p>
    <w:p w14:paraId="2DD1EFF8" w14:textId="77777777" w:rsidR="009810C9" w:rsidRPr="0046756F" w:rsidRDefault="009810C9" w:rsidP="009810C9">
      <w:pPr>
        <w:rPr>
          <w:rFonts w:cs="Arial"/>
        </w:rPr>
      </w:pPr>
    </w:p>
    <w:p w14:paraId="69EFDAFA"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31B09983" w14:textId="77777777" w:rsidR="009810C9" w:rsidRPr="0046756F" w:rsidRDefault="009810C9" w:rsidP="009810C9">
      <w:pPr>
        <w:widowControl w:val="0"/>
        <w:autoSpaceDE w:val="0"/>
        <w:autoSpaceDN w:val="0"/>
        <w:adjustRightInd w:val="0"/>
        <w:rPr>
          <w:rFonts w:cs="Arial"/>
        </w:rPr>
      </w:pPr>
      <w:r w:rsidRPr="0046756F">
        <w:rPr>
          <w:rFonts w:cs="Arial"/>
        </w:rPr>
        <w:t>-set CRC Control register (cr of M_CRC) with M_CRC_RESET_BIT.</w:t>
      </w:r>
    </w:p>
    <w:p w14:paraId="5EFE179F" w14:textId="77777777" w:rsidR="009810C9" w:rsidRPr="0046756F" w:rsidRDefault="009810C9" w:rsidP="009810C9">
      <w:pPr>
        <w:widowControl w:val="0"/>
        <w:autoSpaceDE w:val="0"/>
        <w:autoSpaceDN w:val="0"/>
        <w:adjustRightInd w:val="0"/>
        <w:rPr>
          <w:rFonts w:cs="Arial"/>
        </w:rPr>
      </w:pPr>
      <w:r w:rsidRPr="0046756F">
        <w:rPr>
          <w:rFonts w:cs="Arial"/>
        </w:rPr>
        <w:t>-set buffer with address of temporary report structure.</w:t>
      </w:r>
    </w:p>
    <w:p w14:paraId="54DD11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-count value with (division of sizeof (T_RTERR_REPORTSTRUCT) by M_FOUR) subtract with M_ONE</w:t>
      </w:r>
    </w:p>
    <w:p w14:paraId="3FEA5EBF" w14:textId="77777777" w:rsidR="009810C9" w:rsidRPr="0046756F" w:rsidRDefault="00000000" w:rsidP="009810C9">
      <w:pPr>
        <w:rPr>
          <w:rFonts w:cs="Arial"/>
        </w:rPr>
      </w:pPr>
      <w:r>
        <w:rPr>
          <w:rFonts w:cs="Arial"/>
        </w:rPr>
        <w:pict w14:anchorId="4A70ECBA">
          <v:rect id="_x0000_i1901" style="width:0;height:1.5pt" o:hralign="center" o:hrstd="t" o:hr="t" fillcolor="#a0a0a0" stroked="f"/>
        </w:pict>
      </w:r>
    </w:p>
    <w:p w14:paraId="1D419137" w14:textId="77777777" w:rsidR="009810C9" w:rsidRPr="0046756F" w:rsidRDefault="009810C9" w:rsidP="009810C9">
      <w:pPr>
        <w:pStyle w:val="Heading5"/>
        <w:rPr>
          <w:rFonts w:ascii="Arial" w:hAnsi="Arial" w:cs="Arial"/>
        </w:rPr>
      </w:pPr>
      <w:bookmarkStart w:id="1759" w:name="_Toc122796238"/>
      <w:bookmarkStart w:id="1760" w:name="_Toc158906288"/>
      <w:r w:rsidRPr="0046756F">
        <w:rPr>
          <w:rFonts w:ascii="Arial" w:hAnsi="Arial" w:cs="Arial"/>
        </w:rPr>
        <w:t>10.16.5.7.8 daucmfrterr-WriteErrorToFlash-LLR-008</w:t>
      </w:r>
      <w:bookmarkEnd w:id="1759"/>
      <w:bookmarkEnd w:id="1760"/>
    </w:p>
    <w:p w14:paraId="776CBDEC" w14:textId="77777777" w:rsidR="009810C9" w:rsidRPr="0046756F" w:rsidRDefault="009810C9" w:rsidP="009810C9">
      <w:pPr>
        <w:rPr>
          <w:rFonts w:cs="Arial"/>
        </w:rPr>
      </w:pPr>
      <w:r w:rsidRPr="0046756F">
        <w:rPr>
          <w:rFonts w:cs="Arial"/>
        </w:rPr>
        <w:t>Requirement ID: H698-LLD-CMU-FNC-1102</w:t>
      </w:r>
    </w:p>
    <w:p w14:paraId="21BF09DC" w14:textId="77777777" w:rsidR="009810C9" w:rsidRPr="0046756F" w:rsidRDefault="009810C9" w:rsidP="009810C9">
      <w:pPr>
        <w:rPr>
          <w:rFonts w:cs="Arial"/>
        </w:rPr>
      </w:pPr>
    </w:p>
    <w:p w14:paraId="38EA11F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store the error log in Flash (buffer) to CRC Data register (dr of M_CRC) from M_ZERO to count value.</w:t>
      </w:r>
    </w:p>
    <w:p w14:paraId="06C010CB" w14:textId="77777777" w:rsidR="009810C9" w:rsidRPr="0046756F" w:rsidRDefault="00000000" w:rsidP="009810C9">
      <w:pPr>
        <w:rPr>
          <w:rFonts w:cs="Arial"/>
        </w:rPr>
      </w:pPr>
      <w:r>
        <w:rPr>
          <w:rFonts w:cs="Arial"/>
        </w:rPr>
        <w:pict w14:anchorId="693669DE">
          <v:rect id="_x0000_i1902" style="width:0;height:1.5pt" o:hralign="center" o:hrstd="t" o:hr="t" fillcolor="#a0a0a0" stroked="f"/>
        </w:pict>
      </w:r>
    </w:p>
    <w:p w14:paraId="1150E9FB" w14:textId="77777777" w:rsidR="009810C9" w:rsidRPr="0046756F" w:rsidRDefault="009810C9" w:rsidP="009810C9">
      <w:pPr>
        <w:pStyle w:val="Heading5"/>
        <w:rPr>
          <w:rFonts w:ascii="Arial" w:hAnsi="Arial" w:cs="Arial"/>
        </w:rPr>
      </w:pPr>
      <w:bookmarkStart w:id="1761" w:name="_Toc122796239"/>
      <w:bookmarkStart w:id="1762" w:name="_Toc158906289"/>
      <w:r w:rsidRPr="0046756F">
        <w:rPr>
          <w:rFonts w:ascii="Arial" w:hAnsi="Arial" w:cs="Arial"/>
        </w:rPr>
        <w:t>10.16.5.7.9 daucmfrterr-WriteErrorToFlash-LLR-009</w:t>
      </w:r>
      <w:bookmarkEnd w:id="1761"/>
      <w:bookmarkEnd w:id="1762"/>
    </w:p>
    <w:p w14:paraId="682CF86E" w14:textId="77777777" w:rsidR="009810C9" w:rsidRPr="0046756F" w:rsidRDefault="009810C9" w:rsidP="009810C9">
      <w:pPr>
        <w:rPr>
          <w:rFonts w:cs="Arial"/>
        </w:rPr>
      </w:pPr>
      <w:r w:rsidRPr="0046756F">
        <w:rPr>
          <w:rFonts w:cs="Arial"/>
        </w:rPr>
        <w:t>Requirement ID: H698-LLD-CMU-FNC-1103</w:t>
      </w:r>
    </w:p>
    <w:p w14:paraId="20438149" w14:textId="77777777" w:rsidR="009810C9" w:rsidRPr="0046756F" w:rsidRDefault="009810C9" w:rsidP="009810C9">
      <w:pPr>
        <w:rPr>
          <w:rFonts w:cs="Arial"/>
        </w:rPr>
      </w:pPr>
    </w:p>
    <w:p w14:paraId="58C3818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store CRC Data register value (dr of M_CRC) in check sum calculation variable and stores the check sum calculation in crc_val of temporary report structure.</w:t>
      </w:r>
    </w:p>
    <w:p w14:paraId="5F4CA767" w14:textId="77777777" w:rsidR="009810C9" w:rsidRPr="0046756F" w:rsidRDefault="00000000" w:rsidP="009810C9">
      <w:pPr>
        <w:rPr>
          <w:rFonts w:cs="Arial"/>
        </w:rPr>
      </w:pPr>
      <w:r>
        <w:rPr>
          <w:rFonts w:cs="Arial"/>
        </w:rPr>
        <w:pict w14:anchorId="678862BB">
          <v:rect id="_x0000_i1903" style="width:0;height:1.5pt" o:hralign="center" o:hrstd="t" o:hr="t" fillcolor="#a0a0a0" stroked="f"/>
        </w:pict>
      </w:r>
    </w:p>
    <w:p w14:paraId="1ABEFD53" w14:textId="77777777" w:rsidR="009810C9" w:rsidRPr="0046756F" w:rsidRDefault="009810C9" w:rsidP="009810C9">
      <w:pPr>
        <w:pStyle w:val="Heading5"/>
        <w:rPr>
          <w:rFonts w:ascii="Arial" w:hAnsi="Arial" w:cs="Arial"/>
        </w:rPr>
      </w:pPr>
      <w:bookmarkStart w:id="1763" w:name="_Toc122796240"/>
      <w:bookmarkStart w:id="1764" w:name="_Toc158906290"/>
      <w:r w:rsidRPr="0046756F">
        <w:rPr>
          <w:rFonts w:ascii="Arial" w:hAnsi="Arial" w:cs="Arial"/>
        </w:rPr>
        <w:t>10.16.5.7.10 daucmfrterr-WriteErrorToFlash-LLR-010</w:t>
      </w:r>
      <w:bookmarkEnd w:id="1763"/>
      <w:bookmarkEnd w:id="1764"/>
    </w:p>
    <w:p w14:paraId="2C092A00" w14:textId="77777777" w:rsidR="009810C9" w:rsidRPr="0046756F" w:rsidRDefault="009810C9" w:rsidP="009810C9">
      <w:pPr>
        <w:rPr>
          <w:rFonts w:cs="Arial"/>
        </w:rPr>
      </w:pPr>
      <w:r w:rsidRPr="0046756F">
        <w:rPr>
          <w:rFonts w:cs="Arial"/>
        </w:rPr>
        <w:t>Requirement ID: H698-LLD-CMU-FNC-1104</w:t>
      </w:r>
    </w:p>
    <w:p w14:paraId="769D1B76" w14:textId="77777777" w:rsidR="009810C9" w:rsidRPr="0046756F" w:rsidRDefault="009810C9" w:rsidP="009810C9">
      <w:pPr>
        <w:rPr>
          <w:rFonts w:cs="Arial"/>
        </w:rPr>
      </w:pPr>
    </w:p>
    <w:p w14:paraId="0433796E" w14:textId="77777777" w:rsidR="009810C9" w:rsidRPr="0046756F" w:rsidRDefault="009810C9" w:rsidP="009810C9">
      <w:pPr>
        <w:widowControl w:val="0"/>
        <w:autoSpaceDE w:val="0"/>
        <w:autoSpaceDN w:val="0"/>
        <w:adjustRightInd w:val="0"/>
        <w:rPr>
          <w:rFonts w:cs="Arial"/>
        </w:rPr>
      </w:pPr>
      <w:r w:rsidRPr="0046756F">
        <w:rPr>
          <w:rFonts w:cs="Arial"/>
        </w:rPr>
        <w:t>The function shall configure FLASH key register by storing M_FLASH_KEY1</w:t>
      </w:r>
    </w:p>
    <w:p w14:paraId="45C6124E" w14:textId="77777777" w:rsidR="009810C9" w:rsidRPr="0046756F" w:rsidRDefault="009810C9" w:rsidP="009810C9">
      <w:pPr>
        <w:widowControl w:val="0"/>
        <w:autoSpaceDE w:val="0"/>
        <w:autoSpaceDN w:val="0"/>
        <w:adjustRightInd w:val="0"/>
        <w:rPr>
          <w:rFonts w:cs="Arial"/>
          <w:sz w:val="17"/>
          <w:szCs w:val="17"/>
        </w:rPr>
      </w:pPr>
      <w:r w:rsidRPr="0046756F">
        <w:rPr>
          <w:rFonts w:cs="Arial"/>
        </w:rPr>
        <w:t>and M_FLASH_KEY2 in keyr of M_FLASH to unlock  FLASH control register when Bitwise AND of cr  of M_FLASH with M_FLASH_CR_LOCK is not equal to RESET otherwise do nothing.</w:t>
      </w:r>
    </w:p>
    <w:p w14:paraId="5AB90DA8" w14:textId="77777777" w:rsidR="009810C9" w:rsidRPr="0046756F" w:rsidRDefault="00000000" w:rsidP="009810C9">
      <w:pPr>
        <w:rPr>
          <w:rFonts w:cs="Arial"/>
        </w:rPr>
      </w:pPr>
      <w:r>
        <w:rPr>
          <w:rFonts w:cs="Arial"/>
        </w:rPr>
        <w:pict w14:anchorId="76408E26">
          <v:rect id="_x0000_i1904" style="width:0;height:1.5pt" o:hralign="center" o:hrstd="t" o:hr="t" fillcolor="#a0a0a0" stroked="f"/>
        </w:pict>
      </w:r>
    </w:p>
    <w:p w14:paraId="084DBF46" w14:textId="77777777" w:rsidR="009810C9" w:rsidRPr="0046756F" w:rsidRDefault="009810C9" w:rsidP="009810C9">
      <w:pPr>
        <w:pStyle w:val="Heading5"/>
        <w:rPr>
          <w:rFonts w:ascii="Arial" w:hAnsi="Arial" w:cs="Arial"/>
        </w:rPr>
      </w:pPr>
      <w:bookmarkStart w:id="1765" w:name="_Toc122796241"/>
      <w:bookmarkStart w:id="1766" w:name="_Toc158906291"/>
      <w:r w:rsidRPr="0046756F">
        <w:rPr>
          <w:rFonts w:ascii="Arial" w:hAnsi="Arial" w:cs="Arial"/>
        </w:rPr>
        <w:t>10.16.5.7.11 daucmfrterr-WriteErrorToFlash-LLR-011</w:t>
      </w:r>
      <w:bookmarkEnd w:id="1765"/>
      <w:bookmarkEnd w:id="1766"/>
    </w:p>
    <w:p w14:paraId="29AFA0B8" w14:textId="77777777" w:rsidR="009810C9" w:rsidRPr="0046756F" w:rsidRDefault="009810C9" w:rsidP="009810C9">
      <w:pPr>
        <w:rPr>
          <w:rFonts w:cs="Arial"/>
        </w:rPr>
      </w:pPr>
      <w:r w:rsidRPr="0046756F">
        <w:rPr>
          <w:rFonts w:cs="Arial"/>
        </w:rPr>
        <w:t>Requirement ID: H698-LLD-CMU-FNC-1105</w:t>
      </w:r>
    </w:p>
    <w:p w14:paraId="51B586D6" w14:textId="77777777" w:rsidR="009810C9" w:rsidRPr="0046756F" w:rsidRDefault="009810C9" w:rsidP="009810C9">
      <w:pPr>
        <w:rPr>
          <w:rFonts w:cs="Arial"/>
        </w:rPr>
      </w:pPr>
    </w:p>
    <w:p w14:paraId="3C02B15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FLASH status register (sr  of M_FLASH) with M_FLASH_OPERATION_BITS and reset the count value.</w:t>
      </w:r>
    </w:p>
    <w:p w14:paraId="4E59F1CE" w14:textId="77777777" w:rsidR="009810C9" w:rsidRPr="0046756F" w:rsidRDefault="00000000" w:rsidP="009810C9">
      <w:pPr>
        <w:rPr>
          <w:rFonts w:cs="Arial"/>
        </w:rPr>
      </w:pPr>
      <w:r>
        <w:rPr>
          <w:rFonts w:cs="Arial"/>
        </w:rPr>
        <w:pict w14:anchorId="259A4F6D">
          <v:rect id="_x0000_i1905" style="width:0;height:1.5pt" o:hralign="center" o:hrstd="t" o:hr="t" fillcolor="#a0a0a0" stroked="f"/>
        </w:pict>
      </w:r>
    </w:p>
    <w:p w14:paraId="6B9E4333" w14:textId="77777777" w:rsidR="009810C9" w:rsidRPr="0046756F" w:rsidRDefault="009810C9" w:rsidP="009810C9">
      <w:pPr>
        <w:pStyle w:val="Heading5"/>
        <w:rPr>
          <w:rFonts w:ascii="Arial" w:hAnsi="Arial" w:cs="Arial"/>
        </w:rPr>
      </w:pPr>
      <w:bookmarkStart w:id="1767" w:name="_Toc122796242"/>
      <w:bookmarkStart w:id="1768" w:name="_Toc158906292"/>
      <w:r w:rsidRPr="0046756F">
        <w:rPr>
          <w:rFonts w:ascii="Arial" w:hAnsi="Arial" w:cs="Arial"/>
        </w:rPr>
        <w:t>10.16.5.7.12 daucmfrterr-WriteErrorToFlash-LLR-012</w:t>
      </w:r>
      <w:bookmarkEnd w:id="1767"/>
      <w:bookmarkEnd w:id="1768"/>
    </w:p>
    <w:p w14:paraId="3184F3CA" w14:textId="77777777" w:rsidR="009810C9" w:rsidRPr="0046756F" w:rsidRDefault="009810C9" w:rsidP="009810C9">
      <w:pPr>
        <w:rPr>
          <w:rFonts w:cs="Arial"/>
        </w:rPr>
      </w:pPr>
      <w:r w:rsidRPr="0046756F">
        <w:rPr>
          <w:rFonts w:cs="Arial"/>
        </w:rPr>
        <w:t>Requirement ID: H698-LLD-CMU-FNC-1106</w:t>
      </w:r>
    </w:p>
    <w:p w14:paraId="54895463" w14:textId="77777777" w:rsidR="009810C9" w:rsidRPr="0046756F" w:rsidRDefault="009810C9" w:rsidP="009810C9">
      <w:pPr>
        <w:rPr>
          <w:rFonts w:cs="Arial"/>
        </w:rPr>
      </w:pPr>
    </w:p>
    <w:p w14:paraId="3377492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register pointer with M_MEMMAP_FRST_ER_REPORT_ADDR_REG,load register buffer with error log in Flash register pointer for all errors from M_ZERO to M_TWO_HUNDRED and then reset the count value.</w:t>
      </w:r>
    </w:p>
    <w:p w14:paraId="023E72A7" w14:textId="77777777" w:rsidR="009810C9" w:rsidRPr="0046756F" w:rsidRDefault="00000000" w:rsidP="009810C9">
      <w:pPr>
        <w:rPr>
          <w:rFonts w:cs="Arial"/>
        </w:rPr>
      </w:pPr>
      <w:r>
        <w:rPr>
          <w:rFonts w:cs="Arial"/>
        </w:rPr>
        <w:pict w14:anchorId="2BE5D9BF">
          <v:rect id="_x0000_i1906" style="width:0;height:1.5pt" o:hralign="center" o:hrstd="t" o:hr="t" fillcolor="#a0a0a0" stroked="f"/>
        </w:pict>
      </w:r>
    </w:p>
    <w:p w14:paraId="30C13275" w14:textId="77777777" w:rsidR="009810C9" w:rsidRPr="0046756F" w:rsidRDefault="009810C9" w:rsidP="009810C9">
      <w:pPr>
        <w:pStyle w:val="Heading5"/>
        <w:rPr>
          <w:rFonts w:ascii="Arial" w:hAnsi="Arial" w:cs="Arial"/>
        </w:rPr>
      </w:pPr>
      <w:bookmarkStart w:id="1769" w:name="_Toc122796243"/>
      <w:bookmarkStart w:id="1770" w:name="_Toc158906293"/>
      <w:r w:rsidRPr="0046756F">
        <w:rPr>
          <w:rFonts w:ascii="Arial" w:hAnsi="Arial" w:cs="Arial"/>
        </w:rPr>
        <w:t>10.16.5.7.13 daucmfrterr-WriteErrorToFlash-LLR-013</w:t>
      </w:r>
      <w:bookmarkEnd w:id="1769"/>
      <w:bookmarkEnd w:id="1770"/>
    </w:p>
    <w:p w14:paraId="7EB97869" w14:textId="77777777" w:rsidR="009810C9" w:rsidRPr="0046756F" w:rsidRDefault="009810C9" w:rsidP="009810C9">
      <w:pPr>
        <w:rPr>
          <w:rFonts w:cs="Arial"/>
        </w:rPr>
      </w:pPr>
      <w:r w:rsidRPr="0046756F">
        <w:rPr>
          <w:rFonts w:cs="Arial"/>
        </w:rPr>
        <w:t>Requirement ID: H698-LLD-CMU-FNC-1107</w:t>
      </w:r>
    </w:p>
    <w:p w14:paraId="2C4D570C" w14:textId="77777777" w:rsidR="009810C9" w:rsidRPr="0046756F" w:rsidRDefault="009810C9" w:rsidP="009810C9">
      <w:pPr>
        <w:rPr>
          <w:rFonts w:cs="Arial"/>
        </w:rPr>
      </w:pPr>
    </w:p>
    <w:p w14:paraId="2E11276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store the reference of temporary report structure to source pointer and return when erasing the Error Section in Memory (EraseErrSection) is equal to FALSE otherwise do nothing.</w:t>
      </w:r>
    </w:p>
    <w:p w14:paraId="63223FAF" w14:textId="77777777" w:rsidR="009810C9" w:rsidRPr="0046756F" w:rsidRDefault="00000000" w:rsidP="009810C9">
      <w:pPr>
        <w:rPr>
          <w:rFonts w:cs="Arial"/>
        </w:rPr>
      </w:pPr>
      <w:r>
        <w:rPr>
          <w:rFonts w:cs="Arial"/>
        </w:rPr>
        <w:pict w14:anchorId="2BDF435D">
          <v:rect id="_x0000_i1907" style="width:0;height:1.5pt" o:hralign="center" o:hrstd="t" o:hr="t" fillcolor="#a0a0a0" stroked="f"/>
        </w:pict>
      </w:r>
    </w:p>
    <w:p w14:paraId="33F21A88" w14:textId="77777777" w:rsidR="009810C9" w:rsidRPr="0046756F" w:rsidRDefault="009810C9" w:rsidP="009810C9">
      <w:pPr>
        <w:pStyle w:val="Heading5"/>
        <w:rPr>
          <w:rFonts w:ascii="Arial" w:hAnsi="Arial" w:cs="Arial"/>
        </w:rPr>
      </w:pPr>
      <w:bookmarkStart w:id="1771" w:name="_Toc122796244"/>
      <w:bookmarkStart w:id="1772" w:name="_Toc158906294"/>
      <w:r w:rsidRPr="0046756F">
        <w:rPr>
          <w:rFonts w:ascii="Arial" w:hAnsi="Arial" w:cs="Arial"/>
        </w:rPr>
        <w:t>10.16.5.7.14 daucmfrterr-WriteErrorToFlash-LLR-014</w:t>
      </w:r>
      <w:bookmarkEnd w:id="1771"/>
      <w:bookmarkEnd w:id="1772"/>
    </w:p>
    <w:p w14:paraId="69F093D8" w14:textId="77777777" w:rsidR="009810C9" w:rsidRPr="0046756F" w:rsidRDefault="009810C9" w:rsidP="009810C9">
      <w:pPr>
        <w:rPr>
          <w:rFonts w:cs="Arial"/>
        </w:rPr>
      </w:pPr>
      <w:r w:rsidRPr="0046756F">
        <w:rPr>
          <w:rFonts w:cs="Arial"/>
        </w:rPr>
        <w:t>Requirement ID: H698-LLD-CMU-FNC-1108</w:t>
      </w:r>
    </w:p>
    <w:p w14:paraId="4D64A766" w14:textId="77777777" w:rsidR="009810C9" w:rsidRPr="0046756F" w:rsidRDefault="009810C9" w:rsidP="009810C9">
      <w:pPr>
        <w:rPr>
          <w:rFonts w:cs="Arial"/>
        </w:rPr>
      </w:pPr>
    </w:p>
    <w:p w14:paraId="2976DD6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source pointer with register buffer and destination pointer with M_MEMMAP_FRST_ER_REPORT_ADDR_REG.</w:t>
      </w:r>
    </w:p>
    <w:p w14:paraId="5018A118" w14:textId="77777777" w:rsidR="009810C9" w:rsidRPr="0046756F" w:rsidRDefault="00000000" w:rsidP="009810C9">
      <w:pPr>
        <w:rPr>
          <w:rFonts w:cs="Arial"/>
        </w:rPr>
      </w:pPr>
      <w:r>
        <w:rPr>
          <w:rFonts w:cs="Arial"/>
        </w:rPr>
        <w:pict w14:anchorId="2F280B7F">
          <v:rect id="_x0000_i1908" style="width:0;height:1.5pt" o:hralign="center" o:hrstd="t" o:hr="t" fillcolor="#a0a0a0" stroked="f"/>
        </w:pict>
      </w:r>
    </w:p>
    <w:p w14:paraId="5BE8E60A" w14:textId="77777777" w:rsidR="009810C9" w:rsidRPr="0046756F" w:rsidRDefault="009810C9" w:rsidP="009810C9">
      <w:pPr>
        <w:pStyle w:val="Heading5"/>
        <w:rPr>
          <w:rFonts w:ascii="Arial" w:hAnsi="Arial" w:cs="Arial"/>
        </w:rPr>
      </w:pPr>
      <w:bookmarkStart w:id="1773" w:name="_Toc122796245"/>
      <w:bookmarkStart w:id="1774" w:name="_Toc158906295"/>
      <w:r w:rsidRPr="0046756F">
        <w:rPr>
          <w:rFonts w:ascii="Arial" w:hAnsi="Arial" w:cs="Arial"/>
        </w:rPr>
        <w:t>10.16.5.7.15 daucmfrterr-WriteErrorToFlash-LLR-015</w:t>
      </w:r>
      <w:bookmarkEnd w:id="1773"/>
      <w:bookmarkEnd w:id="1774"/>
    </w:p>
    <w:p w14:paraId="10CE030C" w14:textId="77777777" w:rsidR="009810C9" w:rsidRPr="0046756F" w:rsidRDefault="009810C9" w:rsidP="009810C9">
      <w:pPr>
        <w:rPr>
          <w:rFonts w:cs="Arial"/>
        </w:rPr>
      </w:pPr>
      <w:r w:rsidRPr="0046756F">
        <w:rPr>
          <w:rFonts w:cs="Arial"/>
        </w:rPr>
        <w:t>Requirement ID: H698-LLD-CMU-FNC-1109</w:t>
      </w:r>
    </w:p>
    <w:p w14:paraId="4A57AF09" w14:textId="77777777" w:rsidR="009810C9" w:rsidRPr="0046756F" w:rsidRDefault="009810C9" w:rsidP="009810C9">
      <w:pPr>
        <w:rPr>
          <w:rFonts w:cs="Arial"/>
        </w:rPr>
      </w:pPr>
    </w:p>
    <w:p w14:paraId="20E2D7A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stop programming the data when return value of the function ProgramWord with parameters destination pointer and dereferencing of source pointer is FALSE for calibration data from M_ZERO to product of M_TWO_HUNDRED and M_FOUR (increment the loop counter by FOUR), otherwise do nothing.</w:t>
      </w:r>
    </w:p>
    <w:p w14:paraId="39779395" w14:textId="77777777" w:rsidR="009810C9" w:rsidRPr="0046756F" w:rsidRDefault="00000000" w:rsidP="009810C9">
      <w:pPr>
        <w:rPr>
          <w:rFonts w:cs="Arial"/>
        </w:rPr>
      </w:pPr>
      <w:r>
        <w:rPr>
          <w:rFonts w:cs="Arial"/>
        </w:rPr>
        <w:pict w14:anchorId="2E4DD045">
          <v:rect id="_x0000_i1909" style="width:0;height:1.5pt" o:hralign="center" o:hrstd="t" o:hr="t" fillcolor="#a0a0a0" stroked="f"/>
        </w:pict>
      </w:r>
    </w:p>
    <w:p w14:paraId="3B658F46" w14:textId="77777777" w:rsidR="009810C9" w:rsidRPr="0046756F" w:rsidRDefault="009810C9" w:rsidP="009810C9">
      <w:pPr>
        <w:pStyle w:val="Heading5"/>
        <w:rPr>
          <w:rFonts w:ascii="Arial" w:hAnsi="Arial" w:cs="Arial"/>
        </w:rPr>
      </w:pPr>
      <w:bookmarkStart w:id="1775" w:name="_Toc122796246"/>
      <w:bookmarkStart w:id="1776" w:name="_Toc158906296"/>
      <w:r w:rsidRPr="0046756F">
        <w:rPr>
          <w:rFonts w:ascii="Arial" w:hAnsi="Arial" w:cs="Arial"/>
        </w:rPr>
        <w:t>10.16.5.7.16 daucmfrterr-WriteErrorToFlash-LLR-016</w:t>
      </w:r>
      <w:bookmarkEnd w:id="1775"/>
      <w:bookmarkEnd w:id="1776"/>
    </w:p>
    <w:p w14:paraId="42364998" w14:textId="77777777" w:rsidR="009810C9" w:rsidRPr="0046756F" w:rsidRDefault="009810C9" w:rsidP="009810C9">
      <w:pPr>
        <w:rPr>
          <w:rFonts w:cs="Arial"/>
        </w:rPr>
      </w:pPr>
      <w:r w:rsidRPr="0046756F">
        <w:rPr>
          <w:rFonts w:cs="Arial"/>
        </w:rPr>
        <w:t>Requirement ID: H698-LLD-CMU-FNC-1110</w:t>
      </w:r>
    </w:p>
    <w:p w14:paraId="37B22BE7" w14:textId="77777777" w:rsidR="009810C9" w:rsidRPr="0046756F" w:rsidRDefault="009810C9" w:rsidP="009810C9">
      <w:pPr>
        <w:rPr>
          <w:rFonts w:cs="Arial"/>
        </w:rPr>
      </w:pPr>
    </w:p>
    <w:p w14:paraId="494B150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increment the destination poineter by M_FOUR and source pointer by M_ONE for calibration data from M_ZERO to product of M_TWO_HUNDRED and M_FOUR (increment the loop counter by FOUR).</w:t>
      </w:r>
    </w:p>
    <w:p w14:paraId="6072C51F" w14:textId="77777777" w:rsidR="009810C9" w:rsidRPr="0046756F" w:rsidRDefault="00000000" w:rsidP="009810C9">
      <w:pPr>
        <w:rPr>
          <w:rFonts w:cs="Arial"/>
        </w:rPr>
      </w:pPr>
      <w:r>
        <w:rPr>
          <w:rFonts w:cs="Arial"/>
        </w:rPr>
        <w:pict w14:anchorId="7A3BA554">
          <v:rect id="_x0000_i1910" style="width:0;height:1.5pt" o:hralign="center" o:hrstd="t" o:hr="t" fillcolor="#a0a0a0" stroked="f"/>
        </w:pict>
      </w:r>
    </w:p>
    <w:p w14:paraId="2E0121B6" w14:textId="77777777" w:rsidR="009810C9" w:rsidRPr="0046756F" w:rsidRDefault="009810C9" w:rsidP="009810C9">
      <w:pPr>
        <w:pStyle w:val="Heading5"/>
        <w:rPr>
          <w:rFonts w:ascii="Arial" w:hAnsi="Arial" w:cs="Arial"/>
        </w:rPr>
      </w:pPr>
      <w:bookmarkStart w:id="1777" w:name="_Toc122796247"/>
      <w:bookmarkStart w:id="1778" w:name="_Toc158906297"/>
      <w:r w:rsidRPr="0046756F">
        <w:rPr>
          <w:rFonts w:ascii="Arial" w:hAnsi="Arial" w:cs="Arial"/>
        </w:rPr>
        <w:t>10.16.5.7.17 daucmfrterr-WriteErrorToFlash-LLR-017</w:t>
      </w:r>
      <w:bookmarkEnd w:id="1777"/>
      <w:bookmarkEnd w:id="1778"/>
    </w:p>
    <w:p w14:paraId="7C7708B9" w14:textId="77777777" w:rsidR="009810C9" w:rsidRPr="0046756F" w:rsidRDefault="009810C9" w:rsidP="009810C9">
      <w:pPr>
        <w:rPr>
          <w:rFonts w:cs="Arial"/>
        </w:rPr>
      </w:pPr>
      <w:r w:rsidRPr="0046756F">
        <w:rPr>
          <w:rFonts w:cs="Arial"/>
        </w:rPr>
        <w:t>Requirement ID: H698-LLD-CMU-FNC-1111</w:t>
      </w:r>
    </w:p>
    <w:p w14:paraId="7D969797" w14:textId="77777777" w:rsidR="009810C9" w:rsidRPr="0046756F" w:rsidRDefault="009810C9" w:rsidP="009810C9">
      <w:pPr>
        <w:rPr>
          <w:rFonts w:cs="Arial"/>
        </w:rPr>
      </w:pPr>
    </w:p>
    <w:p w14:paraId="15427BC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source buffer with address of temporary report structure and destination pointer with M_MEMMAP_FIRST_ERR_REPORT_ADDR.</w:t>
      </w:r>
    </w:p>
    <w:p w14:paraId="32929DB7" w14:textId="77777777" w:rsidR="009810C9" w:rsidRPr="0046756F" w:rsidRDefault="00000000" w:rsidP="009810C9">
      <w:pPr>
        <w:rPr>
          <w:rFonts w:cs="Arial"/>
        </w:rPr>
      </w:pPr>
      <w:r>
        <w:rPr>
          <w:rFonts w:cs="Arial"/>
        </w:rPr>
        <w:pict w14:anchorId="5D42858B">
          <v:rect id="_x0000_i1911" style="width:0;height:1.5pt" o:hralign="center" o:hrstd="t" o:hr="t" fillcolor="#a0a0a0" stroked="f"/>
        </w:pict>
      </w:r>
    </w:p>
    <w:p w14:paraId="3DB93FF6" w14:textId="77777777" w:rsidR="009810C9" w:rsidRPr="0046756F" w:rsidRDefault="009810C9" w:rsidP="009810C9">
      <w:pPr>
        <w:pStyle w:val="Heading5"/>
        <w:rPr>
          <w:rFonts w:ascii="Arial" w:hAnsi="Arial" w:cs="Arial"/>
        </w:rPr>
      </w:pPr>
      <w:bookmarkStart w:id="1779" w:name="_Toc122796248"/>
      <w:bookmarkStart w:id="1780" w:name="_Toc158906298"/>
      <w:r w:rsidRPr="0046756F">
        <w:rPr>
          <w:rFonts w:ascii="Arial" w:hAnsi="Arial" w:cs="Arial"/>
        </w:rPr>
        <w:t>10.16.5.7.18 daucmfrterr-WriteErrorToFlash-LLR-018</w:t>
      </w:r>
      <w:bookmarkEnd w:id="1779"/>
      <w:bookmarkEnd w:id="1780"/>
    </w:p>
    <w:p w14:paraId="06D788FA" w14:textId="77777777" w:rsidR="009810C9" w:rsidRPr="0046756F" w:rsidRDefault="009810C9" w:rsidP="009810C9">
      <w:pPr>
        <w:rPr>
          <w:rFonts w:cs="Arial"/>
        </w:rPr>
      </w:pPr>
      <w:r w:rsidRPr="0046756F">
        <w:rPr>
          <w:rFonts w:cs="Arial"/>
        </w:rPr>
        <w:t>Requirement ID: H698-LLD-CMU-FNC-1112</w:t>
      </w:r>
    </w:p>
    <w:p w14:paraId="15AE92AC" w14:textId="77777777" w:rsidR="009810C9" w:rsidRPr="0046756F" w:rsidRDefault="009810C9" w:rsidP="009810C9">
      <w:pPr>
        <w:rPr>
          <w:rFonts w:cs="Arial"/>
        </w:rPr>
      </w:pPr>
    </w:p>
    <w:p w14:paraId="653D9EA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stop programming the data when return value of the function ProgramWord with parameters destination pointer and dereferencing of source pointer is FALSE for calibration data from M_ZERO to sizeof temporary report structure (increment the loop counter by FOUR), otherwise do nothing.</w:t>
      </w:r>
    </w:p>
    <w:p w14:paraId="07FB9801" w14:textId="77777777" w:rsidR="009810C9" w:rsidRPr="0046756F" w:rsidRDefault="00000000" w:rsidP="009810C9">
      <w:pPr>
        <w:rPr>
          <w:rFonts w:cs="Arial"/>
        </w:rPr>
      </w:pPr>
      <w:r>
        <w:rPr>
          <w:rFonts w:cs="Arial"/>
        </w:rPr>
        <w:pict w14:anchorId="5C0A136A">
          <v:rect id="_x0000_i1912" style="width:0;height:1.5pt" o:hralign="center" o:hrstd="t" o:hr="t" fillcolor="#a0a0a0" stroked="f"/>
        </w:pict>
      </w:r>
    </w:p>
    <w:p w14:paraId="5A030819" w14:textId="77777777" w:rsidR="009810C9" w:rsidRPr="0046756F" w:rsidRDefault="009810C9" w:rsidP="009810C9">
      <w:pPr>
        <w:pStyle w:val="Heading5"/>
        <w:rPr>
          <w:rFonts w:ascii="Arial" w:hAnsi="Arial" w:cs="Arial"/>
        </w:rPr>
      </w:pPr>
      <w:bookmarkStart w:id="1781" w:name="_Toc122796249"/>
      <w:bookmarkStart w:id="1782" w:name="_Toc158906299"/>
      <w:r w:rsidRPr="0046756F">
        <w:rPr>
          <w:rFonts w:ascii="Arial" w:hAnsi="Arial" w:cs="Arial"/>
        </w:rPr>
        <w:t>10.16.5.7.19 daucmfrterr-WriteErrorToFlash-LLR-019</w:t>
      </w:r>
      <w:bookmarkEnd w:id="1781"/>
      <w:bookmarkEnd w:id="1782"/>
    </w:p>
    <w:p w14:paraId="415A8797" w14:textId="77777777" w:rsidR="009810C9" w:rsidRPr="0046756F" w:rsidRDefault="009810C9" w:rsidP="009810C9">
      <w:pPr>
        <w:rPr>
          <w:rFonts w:cs="Arial"/>
        </w:rPr>
      </w:pPr>
      <w:r w:rsidRPr="0046756F">
        <w:rPr>
          <w:rFonts w:cs="Arial"/>
        </w:rPr>
        <w:t>Requirement ID: H698-LLD-CMU-FNC-1113</w:t>
      </w:r>
    </w:p>
    <w:p w14:paraId="491083E5" w14:textId="77777777" w:rsidR="009810C9" w:rsidRPr="0046756F" w:rsidRDefault="009810C9" w:rsidP="009810C9">
      <w:pPr>
        <w:rPr>
          <w:rFonts w:cs="Arial"/>
        </w:rPr>
      </w:pPr>
    </w:p>
    <w:p w14:paraId="19A0D27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increment the destination pointer by M_FOUR and source pointer by M_ONE for calibration data from M_ZERO to size of temporary report structure (increment the loop counter by FOUR).</w:t>
      </w:r>
    </w:p>
    <w:p w14:paraId="49B60241" w14:textId="77777777" w:rsidR="009810C9" w:rsidRPr="0046756F" w:rsidRDefault="00000000" w:rsidP="009810C9">
      <w:pPr>
        <w:rPr>
          <w:rFonts w:cs="Arial"/>
        </w:rPr>
      </w:pPr>
      <w:r>
        <w:rPr>
          <w:rFonts w:cs="Arial"/>
        </w:rPr>
        <w:pict w14:anchorId="0997B542">
          <v:rect id="_x0000_i1913" style="width:0;height:1.5pt" o:hralign="center" o:hrstd="t" o:hr="t" fillcolor="#a0a0a0" stroked="f"/>
        </w:pict>
      </w:r>
    </w:p>
    <w:p w14:paraId="66816335" w14:textId="77777777" w:rsidR="009810C9" w:rsidRPr="0046756F" w:rsidRDefault="009810C9" w:rsidP="009810C9">
      <w:pPr>
        <w:pStyle w:val="Heading5"/>
        <w:rPr>
          <w:rFonts w:ascii="Arial" w:hAnsi="Arial" w:cs="Arial"/>
        </w:rPr>
      </w:pPr>
      <w:bookmarkStart w:id="1783" w:name="_Toc122796250"/>
      <w:bookmarkStart w:id="1784" w:name="_Toc158906300"/>
      <w:r w:rsidRPr="0046756F">
        <w:rPr>
          <w:rFonts w:ascii="Arial" w:hAnsi="Arial" w:cs="Arial"/>
        </w:rPr>
        <w:t>10.16.5.7.20 daucmfrterr-WriteErrorToFlash-LLR-020</w:t>
      </w:r>
      <w:bookmarkEnd w:id="1783"/>
      <w:bookmarkEnd w:id="1784"/>
    </w:p>
    <w:p w14:paraId="0CC7E22A" w14:textId="77777777" w:rsidR="009810C9" w:rsidRPr="0046756F" w:rsidRDefault="009810C9" w:rsidP="009810C9">
      <w:pPr>
        <w:rPr>
          <w:rFonts w:cs="Arial"/>
        </w:rPr>
      </w:pPr>
      <w:r w:rsidRPr="0046756F">
        <w:rPr>
          <w:rFonts w:cs="Arial"/>
        </w:rPr>
        <w:t>Requirement ID: H698-LLD-CMU-FNC-1114</w:t>
      </w:r>
    </w:p>
    <w:p w14:paraId="6B3C2D09" w14:textId="77777777" w:rsidR="009810C9" w:rsidRPr="0046756F" w:rsidRDefault="009810C9" w:rsidP="009810C9">
      <w:pPr>
        <w:rPr>
          <w:rFonts w:cs="Arial"/>
        </w:rPr>
      </w:pPr>
    </w:p>
    <w:p w14:paraId="7E98B2E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lock the FLASH control register by performing Bitwise OR operation of  cr of M_FLASH with M_FLASH_CR_LOCK and then return from the function.</w:t>
      </w:r>
    </w:p>
    <w:p w14:paraId="4314DCEE" w14:textId="77777777" w:rsidR="009810C9" w:rsidRPr="0046756F" w:rsidRDefault="00000000" w:rsidP="009810C9">
      <w:pPr>
        <w:rPr>
          <w:rFonts w:cs="Arial"/>
        </w:rPr>
      </w:pPr>
      <w:r>
        <w:rPr>
          <w:rFonts w:cs="Arial"/>
        </w:rPr>
        <w:pict w14:anchorId="1C116019">
          <v:rect id="_x0000_i1914" style="width:0;height:1.5pt" o:hralign="center" o:hrstd="t" o:hr="t" fillcolor="#a0a0a0" stroked="f"/>
        </w:pict>
      </w:r>
    </w:p>
    <w:p w14:paraId="126C5E2C" w14:textId="77777777" w:rsidR="009810C9" w:rsidRPr="0046756F" w:rsidRDefault="009810C9" w:rsidP="009810C9">
      <w:pPr>
        <w:pStyle w:val="Heading3"/>
      </w:pPr>
      <w:bookmarkStart w:id="1785" w:name="_Toc122796251"/>
      <w:bookmarkStart w:id="1786" w:name="_Toc158906301"/>
      <w:r w:rsidRPr="0046756F">
        <w:t>10.16.6 EraseErrSection</w:t>
      </w:r>
      <w:bookmarkEnd w:id="1785"/>
      <w:bookmarkEnd w:id="1786"/>
    </w:p>
    <w:p w14:paraId="62656AF1" w14:textId="77777777" w:rsidR="009810C9" w:rsidRPr="0046756F" w:rsidRDefault="009810C9" w:rsidP="009810C9">
      <w:pPr>
        <w:rPr>
          <w:rFonts w:cs="Arial"/>
        </w:rPr>
      </w:pPr>
    </w:p>
    <w:p w14:paraId="67C478CA"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EraseErrSection will follow in the sub sections.</w:t>
      </w:r>
    </w:p>
    <w:p w14:paraId="775AC408" w14:textId="77777777" w:rsidR="009810C9" w:rsidRPr="0046756F" w:rsidRDefault="00000000" w:rsidP="009810C9">
      <w:pPr>
        <w:rPr>
          <w:rFonts w:cs="Arial"/>
        </w:rPr>
      </w:pPr>
      <w:r>
        <w:rPr>
          <w:rFonts w:cs="Arial"/>
        </w:rPr>
        <w:pict w14:anchorId="61A05E9F">
          <v:rect id="_x0000_i1915" style="width:0;height:1.5pt" o:hralign="center" o:hrstd="t" o:hr="t" fillcolor="#a0a0a0" stroked="f"/>
        </w:pict>
      </w:r>
    </w:p>
    <w:p w14:paraId="701F6143" w14:textId="77777777" w:rsidR="009810C9" w:rsidRPr="0046756F" w:rsidRDefault="009810C9" w:rsidP="009810C9">
      <w:pPr>
        <w:pStyle w:val="Heading4"/>
        <w:rPr>
          <w:rFonts w:ascii="Arial" w:hAnsi="Arial" w:cs="Arial"/>
        </w:rPr>
      </w:pPr>
      <w:bookmarkStart w:id="1787" w:name="_Toc122796252"/>
      <w:bookmarkStart w:id="1788" w:name="_Toc158906302"/>
      <w:r w:rsidRPr="0046756F">
        <w:rPr>
          <w:rFonts w:ascii="Arial" w:hAnsi="Arial" w:cs="Arial"/>
        </w:rPr>
        <w:t>10.16.6.1 Brief Description</w:t>
      </w:r>
      <w:bookmarkEnd w:id="1787"/>
      <w:bookmarkEnd w:id="1788"/>
    </w:p>
    <w:p w14:paraId="7EE33901" w14:textId="77777777" w:rsidR="009810C9" w:rsidRPr="0046756F" w:rsidRDefault="009810C9" w:rsidP="009810C9">
      <w:pPr>
        <w:rPr>
          <w:rFonts w:cs="Arial"/>
        </w:rPr>
      </w:pPr>
    </w:p>
    <w:p w14:paraId="6E0ECA54" w14:textId="77777777" w:rsidR="009810C9" w:rsidRPr="0046756F" w:rsidRDefault="009810C9" w:rsidP="009810C9">
      <w:pPr>
        <w:widowControl w:val="0"/>
        <w:autoSpaceDE w:val="0"/>
        <w:autoSpaceDN w:val="0"/>
        <w:adjustRightInd w:val="0"/>
        <w:rPr>
          <w:rFonts w:cs="Arial"/>
          <w:sz w:val="17"/>
          <w:szCs w:val="17"/>
        </w:rPr>
      </w:pPr>
      <w:r w:rsidRPr="0046756F">
        <w:rPr>
          <w:rFonts w:cs="Arial"/>
        </w:rPr>
        <w:t>EraseErrSection function is an Erase Error Section in Memory.</w:t>
      </w:r>
    </w:p>
    <w:p w14:paraId="4874F92B" w14:textId="77777777" w:rsidR="009810C9" w:rsidRPr="0046756F" w:rsidRDefault="00000000" w:rsidP="009810C9">
      <w:pPr>
        <w:rPr>
          <w:rFonts w:cs="Arial"/>
        </w:rPr>
      </w:pPr>
      <w:r>
        <w:rPr>
          <w:rFonts w:cs="Arial"/>
        </w:rPr>
        <w:pict w14:anchorId="605AD4CC">
          <v:rect id="_x0000_i1916" style="width:0;height:1.5pt" o:hralign="center" o:hrstd="t" o:hr="t" fillcolor="#a0a0a0" stroked="f"/>
        </w:pict>
      </w:r>
    </w:p>
    <w:p w14:paraId="4A87BBD0" w14:textId="77777777" w:rsidR="009810C9" w:rsidRPr="0046756F" w:rsidRDefault="009810C9" w:rsidP="009810C9">
      <w:pPr>
        <w:pStyle w:val="Heading4"/>
        <w:rPr>
          <w:rFonts w:ascii="Arial" w:hAnsi="Arial" w:cs="Arial"/>
        </w:rPr>
      </w:pPr>
      <w:bookmarkStart w:id="1789" w:name="_Toc122796253"/>
      <w:bookmarkStart w:id="1790" w:name="_Toc158906303"/>
      <w:r w:rsidRPr="0046756F">
        <w:rPr>
          <w:rFonts w:ascii="Arial" w:hAnsi="Arial" w:cs="Arial"/>
        </w:rPr>
        <w:t>10.16.6.2 List of HLRs allocated</w:t>
      </w:r>
      <w:bookmarkEnd w:id="1789"/>
      <w:bookmarkEnd w:id="1790"/>
    </w:p>
    <w:p w14:paraId="543D088E" w14:textId="77777777" w:rsidR="009810C9" w:rsidRPr="0046756F" w:rsidRDefault="009810C9" w:rsidP="009810C9">
      <w:pPr>
        <w:rPr>
          <w:rFonts w:cs="Arial"/>
        </w:rPr>
      </w:pPr>
    </w:p>
    <w:p w14:paraId="447E224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35F6C156" w14:textId="77777777" w:rsidR="009810C9" w:rsidRPr="0046756F" w:rsidRDefault="00000000" w:rsidP="009810C9">
      <w:pPr>
        <w:rPr>
          <w:rFonts w:cs="Arial"/>
        </w:rPr>
      </w:pPr>
      <w:r>
        <w:rPr>
          <w:rFonts w:cs="Arial"/>
        </w:rPr>
        <w:pict w14:anchorId="17A28A8D">
          <v:rect id="_x0000_i1917" style="width:0;height:1.5pt" o:hralign="center" o:hrstd="t" o:hr="t" fillcolor="#a0a0a0" stroked="f"/>
        </w:pict>
      </w:r>
    </w:p>
    <w:p w14:paraId="5663C028" w14:textId="77777777" w:rsidR="009810C9" w:rsidRPr="0046756F" w:rsidRDefault="009810C9" w:rsidP="009810C9">
      <w:pPr>
        <w:pStyle w:val="Heading4"/>
        <w:rPr>
          <w:rFonts w:ascii="Arial" w:hAnsi="Arial" w:cs="Arial"/>
        </w:rPr>
      </w:pPr>
      <w:bookmarkStart w:id="1791" w:name="_Toc122796254"/>
      <w:bookmarkStart w:id="1792" w:name="_Toc158906304"/>
      <w:r w:rsidRPr="0046756F">
        <w:rPr>
          <w:rFonts w:ascii="Arial" w:hAnsi="Arial" w:cs="Arial"/>
        </w:rPr>
        <w:t>10.16.6.3 List of global variables accessed and modified</w:t>
      </w:r>
      <w:bookmarkEnd w:id="1791"/>
      <w:bookmarkEnd w:id="1792"/>
    </w:p>
    <w:p w14:paraId="4BCF960C" w14:textId="77777777" w:rsidR="009810C9" w:rsidRPr="0046756F" w:rsidRDefault="009810C9" w:rsidP="009810C9">
      <w:pPr>
        <w:rPr>
          <w:rFonts w:cs="Arial"/>
        </w:rPr>
      </w:pPr>
    </w:p>
    <w:p w14:paraId="75BC2A31"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4EAB7FDA"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454B752" w14:textId="77777777" w:rsidR="009810C9" w:rsidRPr="0046756F" w:rsidRDefault="00000000" w:rsidP="009810C9">
      <w:pPr>
        <w:rPr>
          <w:rFonts w:cs="Arial"/>
        </w:rPr>
      </w:pPr>
      <w:r>
        <w:rPr>
          <w:rFonts w:cs="Arial"/>
        </w:rPr>
        <w:pict w14:anchorId="51AA010A">
          <v:rect id="_x0000_i1918" style="width:0;height:1.5pt" o:hralign="center" o:hrstd="t" o:hr="t" fillcolor="#a0a0a0" stroked="f"/>
        </w:pict>
      </w:r>
    </w:p>
    <w:p w14:paraId="6109988F" w14:textId="77777777" w:rsidR="009810C9" w:rsidRPr="0046756F" w:rsidRDefault="009810C9" w:rsidP="009810C9">
      <w:pPr>
        <w:pStyle w:val="Heading4"/>
        <w:rPr>
          <w:rFonts w:ascii="Arial" w:hAnsi="Arial" w:cs="Arial"/>
        </w:rPr>
      </w:pPr>
      <w:bookmarkStart w:id="1793" w:name="_Toc122796255"/>
      <w:bookmarkStart w:id="1794" w:name="_Toc158906305"/>
      <w:r w:rsidRPr="0046756F">
        <w:rPr>
          <w:rFonts w:ascii="Arial" w:hAnsi="Arial" w:cs="Arial"/>
        </w:rPr>
        <w:t>10.16.6.4 Parameter list (Input/Output)</w:t>
      </w:r>
      <w:bookmarkEnd w:id="1793"/>
      <w:bookmarkEnd w:id="1794"/>
    </w:p>
    <w:p w14:paraId="482E82A3" w14:textId="77777777" w:rsidR="009810C9" w:rsidRPr="0046756F" w:rsidRDefault="009810C9" w:rsidP="009810C9">
      <w:pPr>
        <w:rPr>
          <w:rFonts w:cs="Arial"/>
        </w:rPr>
      </w:pPr>
    </w:p>
    <w:p w14:paraId="3B567524"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7ED8BC5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5BBD7240" w14:textId="77777777" w:rsidR="009810C9" w:rsidRPr="0046756F" w:rsidRDefault="00000000" w:rsidP="009810C9">
      <w:pPr>
        <w:rPr>
          <w:rFonts w:cs="Arial"/>
        </w:rPr>
      </w:pPr>
      <w:r>
        <w:rPr>
          <w:rFonts w:cs="Arial"/>
        </w:rPr>
        <w:pict w14:anchorId="01F6B0DB">
          <v:rect id="_x0000_i1919" style="width:0;height:1.5pt" o:hralign="center" o:hrstd="t" o:hr="t" fillcolor="#a0a0a0" stroked="f"/>
        </w:pict>
      </w:r>
    </w:p>
    <w:p w14:paraId="0DD4E0C9" w14:textId="77777777" w:rsidR="009810C9" w:rsidRPr="0046756F" w:rsidRDefault="009810C9" w:rsidP="009810C9">
      <w:pPr>
        <w:pStyle w:val="Heading4"/>
        <w:rPr>
          <w:rFonts w:ascii="Arial" w:hAnsi="Arial" w:cs="Arial"/>
        </w:rPr>
      </w:pPr>
      <w:bookmarkStart w:id="1795" w:name="_Toc122796256"/>
      <w:bookmarkStart w:id="1796" w:name="_Toc158906306"/>
      <w:r w:rsidRPr="0046756F">
        <w:rPr>
          <w:rFonts w:ascii="Arial" w:hAnsi="Arial" w:cs="Arial"/>
        </w:rPr>
        <w:t>10.16.6.5 Return Value</w:t>
      </w:r>
      <w:bookmarkEnd w:id="1795"/>
      <w:bookmarkEnd w:id="1796"/>
    </w:p>
    <w:p w14:paraId="3AC04933" w14:textId="77777777" w:rsidR="009810C9" w:rsidRPr="0046756F" w:rsidRDefault="009810C9" w:rsidP="009810C9">
      <w:pPr>
        <w:rPr>
          <w:rFonts w:cs="Arial"/>
        </w:rPr>
      </w:pPr>
    </w:p>
    <w:p w14:paraId="7DC4FC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T_BOOL - Return the Erase Status</w:t>
      </w:r>
    </w:p>
    <w:p w14:paraId="091C4A77" w14:textId="77777777" w:rsidR="009810C9" w:rsidRPr="0046756F" w:rsidRDefault="00000000" w:rsidP="009810C9">
      <w:pPr>
        <w:rPr>
          <w:rFonts w:cs="Arial"/>
        </w:rPr>
      </w:pPr>
      <w:r>
        <w:rPr>
          <w:rFonts w:cs="Arial"/>
        </w:rPr>
        <w:pict w14:anchorId="6FEB7B53">
          <v:rect id="_x0000_i1920" style="width:0;height:1.5pt" o:hralign="center" o:hrstd="t" o:hr="t" fillcolor="#a0a0a0" stroked="f"/>
        </w:pict>
      </w:r>
    </w:p>
    <w:p w14:paraId="1D615D85" w14:textId="77777777" w:rsidR="009810C9" w:rsidRPr="0046756F" w:rsidRDefault="009810C9" w:rsidP="009810C9">
      <w:pPr>
        <w:pStyle w:val="Heading4"/>
        <w:rPr>
          <w:rFonts w:ascii="Arial" w:hAnsi="Arial" w:cs="Arial"/>
        </w:rPr>
      </w:pPr>
      <w:bookmarkStart w:id="1797" w:name="_Toc122796257"/>
      <w:bookmarkStart w:id="1798" w:name="_Toc158906307"/>
      <w:r w:rsidRPr="0046756F">
        <w:rPr>
          <w:rFonts w:ascii="Arial" w:hAnsi="Arial" w:cs="Arial"/>
        </w:rPr>
        <w:t>10.16.6.6 Other CSUs called by this CSU</w:t>
      </w:r>
      <w:bookmarkEnd w:id="1797"/>
      <w:bookmarkEnd w:id="1798"/>
    </w:p>
    <w:p w14:paraId="3B4D8A30" w14:textId="77777777" w:rsidR="009810C9" w:rsidRPr="0046756F" w:rsidRDefault="009810C9" w:rsidP="009810C9">
      <w:pPr>
        <w:rPr>
          <w:rFonts w:cs="Arial"/>
        </w:rPr>
      </w:pPr>
    </w:p>
    <w:p w14:paraId="28BB293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F299573" w14:textId="77777777" w:rsidR="009810C9" w:rsidRPr="0046756F" w:rsidRDefault="00000000" w:rsidP="009810C9">
      <w:pPr>
        <w:rPr>
          <w:rFonts w:cs="Arial"/>
        </w:rPr>
      </w:pPr>
      <w:r>
        <w:rPr>
          <w:rFonts w:cs="Arial"/>
        </w:rPr>
        <w:pict w14:anchorId="37E72115">
          <v:rect id="_x0000_i1921" style="width:0;height:1.5pt" o:hralign="center" o:hrstd="t" o:hr="t" fillcolor="#a0a0a0" stroked="f"/>
        </w:pict>
      </w:r>
    </w:p>
    <w:p w14:paraId="69572E86" w14:textId="77777777" w:rsidR="009810C9" w:rsidRPr="0046756F" w:rsidRDefault="009810C9" w:rsidP="009810C9">
      <w:pPr>
        <w:pStyle w:val="Heading4"/>
        <w:rPr>
          <w:rFonts w:ascii="Arial" w:hAnsi="Arial" w:cs="Arial"/>
        </w:rPr>
      </w:pPr>
      <w:bookmarkStart w:id="1799" w:name="_Toc122796258"/>
      <w:bookmarkStart w:id="1800" w:name="_Toc158906308"/>
      <w:r w:rsidRPr="0046756F">
        <w:rPr>
          <w:rFonts w:ascii="Arial" w:hAnsi="Arial" w:cs="Arial"/>
        </w:rPr>
        <w:t>10.16.6.7 Description of list of LLRs allocated</w:t>
      </w:r>
      <w:bookmarkEnd w:id="1799"/>
      <w:bookmarkEnd w:id="1800"/>
    </w:p>
    <w:p w14:paraId="50A0AB09" w14:textId="77777777" w:rsidR="009810C9" w:rsidRPr="0046756F" w:rsidRDefault="009810C9" w:rsidP="009810C9">
      <w:pPr>
        <w:rPr>
          <w:rFonts w:cs="Arial"/>
        </w:rPr>
      </w:pPr>
    </w:p>
    <w:p w14:paraId="3ECE68B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EraseErrSection.</w:t>
      </w:r>
    </w:p>
    <w:p w14:paraId="0F94E6CA" w14:textId="77777777" w:rsidR="009810C9" w:rsidRPr="0046756F" w:rsidRDefault="00000000" w:rsidP="009810C9">
      <w:pPr>
        <w:rPr>
          <w:rFonts w:cs="Arial"/>
        </w:rPr>
      </w:pPr>
      <w:r>
        <w:rPr>
          <w:rFonts w:cs="Arial"/>
        </w:rPr>
        <w:pict w14:anchorId="38ECEBD6">
          <v:rect id="_x0000_i1922" style="width:0;height:1.5pt" o:hralign="center" o:hrstd="t" o:hr="t" fillcolor="#a0a0a0" stroked="f"/>
        </w:pict>
      </w:r>
    </w:p>
    <w:p w14:paraId="5E669BD6" w14:textId="77777777" w:rsidR="009810C9" w:rsidRPr="0046756F" w:rsidRDefault="009810C9" w:rsidP="009810C9">
      <w:pPr>
        <w:pStyle w:val="Heading5"/>
        <w:rPr>
          <w:rFonts w:ascii="Arial" w:hAnsi="Arial" w:cs="Arial"/>
        </w:rPr>
      </w:pPr>
      <w:bookmarkStart w:id="1801" w:name="_Toc122796259"/>
      <w:bookmarkStart w:id="1802" w:name="_Toc158906309"/>
      <w:r w:rsidRPr="0046756F">
        <w:rPr>
          <w:rFonts w:ascii="Arial" w:hAnsi="Arial" w:cs="Arial"/>
        </w:rPr>
        <w:t>10.16.6.7.1 daucmfrterr-EraseErrSection-LLR-001</w:t>
      </w:r>
      <w:bookmarkEnd w:id="1801"/>
      <w:bookmarkEnd w:id="1802"/>
    </w:p>
    <w:p w14:paraId="21755362" w14:textId="77777777" w:rsidR="009810C9" w:rsidRPr="0046756F" w:rsidRDefault="009810C9" w:rsidP="009810C9">
      <w:pPr>
        <w:rPr>
          <w:rFonts w:cs="Arial"/>
        </w:rPr>
      </w:pPr>
      <w:r w:rsidRPr="0046756F">
        <w:rPr>
          <w:rFonts w:cs="Arial"/>
        </w:rPr>
        <w:t>Requirement ID: H698-LLD-CMU-FNC-1123</w:t>
      </w:r>
    </w:p>
    <w:p w14:paraId="2D0CACFF" w14:textId="77777777" w:rsidR="009810C9" w:rsidRPr="0046756F" w:rsidRDefault="009810C9" w:rsidP="009810C9">
      <w:pPr>
        <w:rPr>
          <w:rFonts w:cs="Arial"/>
        </w:rPr>
      </w:pPr>
    </w:p>
    <w:p w14:paraId="5A5576A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increment the loop counter until loop counter is less than M_TENK AND ongoing programs in FLASH status register (sr of M_FLASH) is not M_ZERO.</w:t>
      </w:r>
    </w:p>
    <w:p w14:paraId="1BB67BA1" w14:textId="77777777" w:rsidR="009810C9" w:rsidRPr="0046756F" w:rsidRDefault="00000000" w:rsidP="009810C9">
      <w:pPr>
        <w:rPr>
          <w:rFonts w:cs="Arial"/>
        </w:rPr>
      </w:pPr>
      <w:r>
        <w:rPr>
          <w:rFonts w:cs="Arial"/>
        </w:rPr>
        <w:pict w14:anchorId="742035F9">
          <v:rect id="_x0000_i1923" style="width:0;height:1.5pt" o:hralign="center" o:hrstd="t" o:hr="t" fillcolor="#a0a0a0" stroked="f"/>
        </w:pict>
      </w:r>
    </w:p>
    <w:p w14:paraId="42B18C7B" w14:textId="77777777" w:rsidR="009810C9" w:rsidRPr="0046756F" w:rsidRDefault="009810C9" w:rsidP="009810C9">
      <w:pPr>
        <w:pStyle w:val="Heading5"/>
        <w:rPr>
          <w:rFonts w:ascii="Arial" w:hAnsi="Arial" w:cs="Arial"/>
        </w:rPr>
      </w:pPr>
      <w:bookmarkStart w:id="1803" w:name="_Toc122796260"/>
      <w:bookmarkStart w:id="1804" w:name="_Toc158906310"/>
      <w:r w:rsidRPr="0046756F">
        <w:rPr>
          <w:rFonts w:ascii="Arial" w:hAnsi="Arial" w:cs="Arial"/>
        </w:rPr>
        <w:t>10.16.6.7.2 daucmfrterr-EraseErrSection-LLR-002</w:t>
      </w:r>
      <w:bookmarkEnd w:id="1803"/>
      <w:bookmarkEnd w:id="1804"/>
    </w:p>
    <w:p w14:paraId="30671EFB" w14:textId="77777777" w:rsidR="009810C9" w:rsidRPr="0046756F" w:rsidRDefault="009810C9" w:rsidP="009810C9">
      <w:pPr>
        <w:rPr>
          <w:rFonts w:cs="Arial"/>
        </w:rPr>
      </w:pPr>
      <w:r w:rsidRPr="0046756F">
        <w:rPr>
          <w:rFonts w:cs="Arial"/>
        </w:rPr>
        <w:t>Requirement ID: H698-LLD-CMU-FNC-1124</w:t>
      </w:r>
    </w:p>
    <w:p w14:paraId="7F1C43EB" w14:textId="77777777" w:rsidR="009810C9" w:rsidRPr="0046756F" w:rsidRDefault="009810C9" w:rsidP="009810C9">
      <w:pPr>
        <w:rPr>
          <w:rFonts w:cs="Arial"/>
        </w:rPr>
      </w:pPr>
    </w:p>
    <w:p w14:paraId="7A668C2C" w14:textId="77777777" w:rsidR="009810C9" w:rsidRPr="0046756F" w:rsidRDefault="009810C9" w:rsidP="009810C9">
      <w:pPr>
        <w:widowControl w:val="0"/>
        <w:autoSpaceDE w:val="0"/>
        <w:autoSpaceDN w:val="0"/>
        <w:adjustRightInd w:val="0"/>
        <w:rPr>
          <w:rFonts w:cs="Arial"/>
        </w:rPr>
      </w:pPr>
      <w:r w:rsidRPr="0046756F">
        <w:rPr>
          <w:rFonts w:cs="Arial"/>
        </w:rPr>
        <w:t>The function shall erase the sector, configure and start Flash memory operations</w:t>
      </w:r>
    </w:p>
    <w:p w14:paraId="4B1C734A" w14:textId="77777777" w:rsidR="009810C9" w:rsidRPr="0046756F" w:rsidRDefault="009810C9" w:rsidP="009810C9">
      <w:pPr>
        <w:widowControl w:val="0"/>
        <w:autoSpaceDE w:val="0"/>
        <w:autoSpaceDN w:val="0"/>
        <w:adjustRightInd w:val="0"/>
        <w:rPr>
          <w:rFonts w:cs="Arial"/>
        </w:rPr>
      </w:pPr>
      <w:r w:rsidRPr="0046756F">
        <w:rPr>
          <w:rFonts w:cs="Arial"/>
        </w:rPr>
        <w:t>by setting FLASH CR register(cr  of M_FLASH) as below when loop counter is less than M_TENK :</w:t>
      </w:r>
    </w:p>
    <w:p w14:paraId="1D7FA8BD" w14:textId="77777777" w:rsidR="009810C9" w:rsidRPr="0046756F" w:rsidRDefault="009810C9" w:rsidP="009810C9">
      <w:pPr>
        <w:widowControl w:val="0"/>
        <w:autoSpaceDE w:val="0"/>
        <w:autoSpaceDN w:val="0"/>
        <w:adjustRightInd w:val="0"/>
        <w:rPr>
          <w:rFonts w:cs="Arial"/>
        </w:rPr>
      </w:pPr>
      <w:r w:rsidRPr="0046756F">
        <w:rPr>
          <w:rFonts w:cs="Arial"/>
        </w:rPr>
        <w:t>- reset Flash CR register by setting it with (cr of M_FLASH Bitwise AND M_CR_PSIZE_MASK) to select program size x8</w:t>
      </w:r>
    </w:p>
    <w:p w14:paraId="45791FBE" w14:textId="77777777" w:rsidR="009810C9" w:rsidRPr="0046756F" w:rsidRDefault="009810C9" w:rsidP="009810C9">
      <w:pPr>
        <w:widowControl w:val="0"/>
        <w:autoSpaceDE w:val="0"/>
        <w:autoSpaceDN w:val="0"/>
        <w:adjustRightInd w:val="0"/>
        <w:rPr>
          <w:rFonts w:cs="Arial"/>
        </w:rPr>
      </w:pPr>
      <w:r w:rsidRPr="0046756F">
        <w:rPr>
          <w:rFonts w:cs="Arial"/>
        </w:rPr>
        <w:t>- set Flash CR register with cr of M_FLASH Bitwise OR M_FLASH_PSIZE_WORD to select program size x32</w:t>
      </w:r>
    </w:p>
    <w:p w14:paraId="52C3A7FF" w14:textId="77777777" w:rsidR="009810C9" w:rsidRPr="0046756F" w:rsidRDefault="009810C9" w:rsidP="009810C9">
      <w:pPr>
        <w:widowControl w:val="0"/>
        <w:autoSpaceDE w:val="0"/>
        <w:autoSpaceDN w:val="0"/>
        <w:adjustRightInd w:val="0"/>
        <w:rPr>
          <w:rFonts w:cs="Arial"/>
        </w:rPr>
      </w:pPr>
      <w:r w:rsidRPr="0046756F">
        <w:rPr>
          <w:rFonts w:cs="Arial"/>
        </w:rPr>
        <w:t>- reset Flash CR register sector number bits by setting it with (cr of M_FLASH Bitwise AND M_ERASE_SECTOR0) to erase sector0</w:t>
      </w:r>
    </w:p>
    <w:p w14:paraId="3710B1A9" w14:textId="77777777" w:rsidR="009810C9" w:rsidRPr="0046756F" w:rsidRDefault="009810C9" w:rsidP="009810C9">
      <w:pPr>
        <w:widowControl w:val="0"/>
        <w:autoSpaceDE w:val="0"/>
        <w:autoSpaceDN w:val="0"/>
        <w:adjustRightInd w:val="0"/>
        <w:rPr>
          <w:rFonts w:cs="Arial"/>
        </w:rPr>
      </w:pPr>
      <w:r w:rsidRPr="0046756F">
        <w:rPr>
          <w:rFonts w:cs="Arial"/>
        </w:rPr>
        <w:t>- activate Sector Erase for SECTOR_4 (cr of M_FLASH Bitwise OR M_FLASH_CR_SER Bitwise OR M_FLASH_SECTOR_4)</w:t>
      </w:r>
    </w:p>
    <w:p w14:paraId="167C79F0"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set Flash CR register with cr of M_FLASH Bitwise OR M_FLASH_CR_STRT.</w:t>
      </w:r>
    </w:p>
    <w:p w14:paraId="405EA1FC" w14:textId="77777777" w:rsidR="009810C9" w:rsidRPr="0046756F" w:rsidRDefault="00000000" w:rsidP="009810C9">
      <w:pPr>
        <w:rPr>
          <w:rFonts w:cs="Arial"/>
        </w:rPr>
      </w:pPr>
      <w:r>
        <w:rPr>
          <w:rFonts w:cs="Arial"/>
        </w:rPr>
        <w:pict w14:anchorId="12C38B5E">
          <v:rect id="_x0000_i1924" style="width:0;height:1.5pt" o:hralign="center" o:hrstd="t" o:hr="t" fillcolor="#a0a0a0" stroked="f"/>
        </w:pict>
      </w:r>
    </w:p>
    <w:p w14:paraId="09792A6D" w14:textId="77777777" w:rsidR="009810C9" w:rsidRPr="0046756F" w:rsidRDefault="009810C9" w:rsidP="009810C9">
      <w:pPr>
        <w:pStyle w:val="Heading5"/>
        <w:rPr>
          <w:rFonts w:ascii="Arial" w:hAnsi="Arial" w:cs="Arial"/>
        </w:rPr>
      </w:pPr>
      <w:bookmarkStart w:id="1805" w:name="_Toc122796261"/>
      <w:bookmarkStart w:id="1806" w:name="_Toc158906311"/>
      <w:r w:rsidRPr="0046756F">
        <w:rPr>
          <w:rFonts w:ascii="Arial" w:hAnsi="Arial" w:cs="Arial"/>
        </w:rPr>
        <w:t>10.16.6.7.3 daucmfrterr-EraseErrSection-LLR-003</w:t>
      </w:r>
      <w:bookmarkEnd w:id="1805"/>
      <w:bookmarkEnd w:id="1806"/>
    </w:p>
    <w:p w14:paraId="085D3DF7" w14:textId="77777777" w:rsidR="009810C9" w:rsidRPr="0046756F" w:rsidRDefault="009810C9" w:rsidP="009810C9">
      <w:pPr>
        <w:rPr>
          <w:rFonts w:cs="Arial"/>
        </w:rPr>
      </w:pPr>
      <w:r w:rsidRPr="0046756F">
        <w:rPr>
          <w:rFonts w:cs="Arial"/>
        </w:rPr>
        <w:t>Requirement ID: H698-LLD-CMU-FNC-1125</w:t>
      </w:r>
    </w:p>
    <w:p w14:paraId="7C1EE034" w14:textId="77777777" w:rsidR="009810C9" w:rsidRPr="0046756F" w:rsidRDefault="009810C9" w:rsidP="009810C9">
      <w:pPr>
        <w:rPr>
          <w:rFonts w:cs="Arial"/>
        </w:rPr>
      </w:pPr>
    </w:p>
    <w:p w14:paraId="478C22ED"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loop counter is less than M_TENK:</w:t>
      </w:r>
    </w:p>
    <w:p w14:paraId="6624B7A3" w14:textId="77777777" w:rsidR="009810C9" w:rsidRPr="0046756F" w:rsidRDefault="009810C9" w:rsidP="009810C9">
      <w:pPr>
        <w:widowControl w:val="0"/>
        <w:autoSpaceDE w:val="0"/>
        <w:autoSpaceDN w:val="0"/>
        <w:adjustRightInd w:val="0"/>
        <w:rPr>
          <w:rFonts w:cs="Arial"/>
        </w:rPr>
      </w:pPr>
      <w:r w:rsidRPr="0046756F">
        <w:rPr>
          <w:rFonts w:cs="Arial"/>
        </w:rPr>
        <w:t xml:space="preserve">-reset loop counter </w:t>
      </w:r>
    </w:p>
    <w:p w14:paraId="29A5C461" w14:textId="77777777" w:rsidR="009810C9" w:rsidRPr="0046756F" w:rsidRDefault="009810C9" w:rsidP="009810C9">
      <w:pPr>
        <w:widowControl w:val="0"/>
        <w:autoSpaceDE w:val="0"/>
        <w:autoSpaceDN w:val="0"/>
        <w:adjustRightInd w:val="0"/>
        <w:rPr>
          <w:rFonts w:cs="Arial"/>
          <w:sz w:val="17"/>
          <w:szCs w:val="17"/>
        </w:rPr>
      </w:pPr>
      <w:r w:rsidRPr="0046756F">
        <w:rPr>
          <w:rFonts w:cs="Arial"/>
        </w:rPr>
        <w:t>-increment loop counter until loop counter is less than M_TENK AND ongoing programs in FLASH status register (sr of M_FLASH) is not zero.</w:t>
      </w:r>
    </w:p>
    <w:p w14:paraId="576B80BF" w14:textId="77777777" w:rsidR="009810C9" w:rsidRPr="0046756F" w:rsidRDefault="00000000" w:rsidP="009810C9">
      <w:pPr>
        <w:rPr>
          <w:rFonts w:cs="Arial"/>
        </w:rPr>
      </w:pPr>
      <w:r>
        <w:rPr>
          <w:rFonts w:cs="Arial"/>
        </w:rPr>
        <w:pict w14:anchorId="72C65D00">
          <v:rect id="_x0000_i1925" style="width:0;height:1.5pt" o:hralign="center" o:hrstd="t" o:hr="t" fillcolor="#a0a0a0" stroked="f"/>
        </w:pict>
      </w:r>
    </w:p>
    <w:p w14:paraId="5237127A" w14:textId="77777777" w:rsidR="009810C9" w:rsidRPr="0046756F" w:rsidRDefault="009810C9" w:rsidP="009810C9">
      <w:pPr>
        <w:pStyle w:val="Heading5"/>
        <w:rPr>
          <w:rFonts w:ascii="Arial" w:hAnsi="Arial" w:cs="Arial"/>
        </w:rPr>
      </w:pPr>
      <w:bookmarkStart w:id="1807" w:name="_Toc122796262"/>
      <w:bookmarkStart w:id="1808" w:name="_Toc158906312"/>
      <w:r w:rsidRPr="0046756F">
        <w:rPr>
          <w:rFonts w:ascii="Arial" w:hAnsi="Arial" w:cs="Arial"/>
        </w:rPr>
        <w:t>10.16.6.7.4 daucmfrterr-EraseErrSection-LLR-004</w:t>
      </w:r>
      <w:bookmarkEnd w:id="1807"/>
      <w:bookmarkEnd w:id="1808"/>
    </w:p>
    <w:p w14:paraId="25CCAC29" w14:textId="77777777" w:rsidR="009810C9" w:rsidRPr="0046756F" w:rsidRDefault="009810C9" w:rsidP="009810C9">
      <w:pPr>
        <w:rPr>
          <w:rFonts w:cs="Arial"/>
        </w:rPr>
      </w:pPr>
      <w:r w:rsidRPr="0046756F">
        <w:rPr>
          <w:rFonts w:cs="Arial"/>
        </w:rPr>
        <w:t>Requirement ID: H698-LLD-CMU-FNC-1126</w:t>
      </w:r>
    </w:p>
    <w:p w14:paraId="37F57291" w14:textId="77777777" w:rsidR="009810C9" w:rsidRPr="0046756F" w:rsidRDefault="009810C9" w:rsidP="009810C9">
      <w:pPr>
        <w:rPr>
          <w:rFonts w:cs="Arial"/>
        </w:rPr>
      </w:pPr>
    </w:p>
    <w:p w14:paraId="5E38FE10" w14:textId="77777777" w:rsidR="009810C9" w:rsidRPr="0046756F" w:rsidRDefault="009810C9" w:rsidP="009810C9">
      <w:pPr>
        <w:widowControl w:val="0"/>
        <w:autoSpaceDE w:val="0"/>
        <w:autoSpaceDN w:val="0"/>
        <w:adjustRightInd w:val="0"/>
        <w:rPr>
          <w:rFonts w:cs="Arial"/>
        </w:rPr>
      </w:pPr>
      <w:r w:rsidRPr="0046756F">
        <w:rPr>
          <w:rFonts w:cs="Arial"/>
        </w:rPr>
        <w:t>The function shall disable Sector Erase (SER Bit) and reset Flash CR register sector by performing the following  when loop counter is less than M_TENK, otherwise do nothing:</w:t>
      </w:r>
    </w:p>
    <w:p w14:paraId="4B77A067" w14:textId="77777777" w:rsidR="009810C9" w:rsidRPr="0046756F" w:rsidRDefault="009810C9" w:rsidP="009810C9">
      <w:pPr>
        <w:widowControl w:val="0"/>
        <w:autoSpaceDE w:val="0"/>
        <w:autoSpaceDN w:val="0"/>
        <w:adjustRightInd w:val="0"/>
        <w:rPr>
          <w:rFonts w:cs="Arial"/>
        </w:rPr>
      </w:pPr>
      <w:r w:rsidRPr="0046756F">
        <w:rPr>
          <w:rFonts w:cs="Arial"/>
        </w:rPr>
        <w:t>-  Set cr  of M_FLASH with Bitwise AND operation of cr of M_FLASH with negation of M_FLASH_CR_SER</w:t>
      </w:r>
    </w:p>
    <w:p w14:paraId="47515B2C"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Set cr  of M_FLASH with Bitwise AND operation of cr of M_FLASH with M_ERASE_SECTOR0</w:t>
      </w:r>
    </w:p>
    <w:p w14:paraId="172372F7" w14:textId="77777777" w:rsidR="009810C9" w:rsidRPr="0046756F" w:rsidRDefault="00000000" w:rsidP="009810C9">
      <w:pPr>
        <w:rPr>
          <w:rFonts w:cs="Arial"/>
        </w:rPr>
      </w:pPr>
      <w:r>
        <w:rPr>
          <w:rFonts w:cs="Arial"/>
        </w:rPr>
        <w:pict w14:anchorId="3EEAD09F">
          <v:rect id="_x0000_i1926" style="width:0;height:1.5pt" o:hralign="center" o:hrstd="t" o:hr="t" fillcolor="#a0a0a0" stroked="f"/>
        </w:pict>
      </w:r>
    </w:p>
    <w:p w14:paraId="45FE2840" w14:textId="77777777" w:rsidR="009810C9" w:rsidRPr="0046756F" w:rsidRDefault="009810C9" w:rsidP="009810C9">
      <w:pPr>
        <w:pStyle w:val="Heading5"/>
        <w:rPr>
          <w:rFonts w:ascii="Arial" w:hAnsi="Arial" w:cs="Arial"/>
        </w:rPr>
      </w:pPr>
      <w:bookmarkStart w:id="1809" w:name="_Toc122796263"/>
      <w:bookmarkStart w:id="1810" w:name="_Toc158906313"/>
      <w:r w:rsidRPr="0046756F">
        <w:rPr>
          <w:rFonts w:ascii="Arial" w:hAnsi="Arial" w:cs="Arial"/>
        </w:rPr>
        <w:t>10.16.6.7.5 daucmfrterr-EraseErrSection-LLR-005</w:t>
      </w:r>
      <w:bookmarkEnd w:id="1809"/>
      <w:bookmarkEnd w:id="1810"/>
    </w:p>
    <w:p w14:paraId="425AF3C5" w14:textId="77777777" w:rsidR="009810C9" w:rsidRPr="0046756F" w:rsidRDefault="009810C9" w:rsidP="009810C9">
      <w:pPr>
        <w:rPr>
          <w:rFonts w:cs="Arial"/>
        </w:rPr>
      </w:pPr>
      <w:r w:rsidRPr="0046756F">
        <w:rPr>
          <w:rFonts w:cs="Arial"/>
        </w:rPr>
        <w:t>Requirement ID: H698-LLD-CMU-FNC-1127</w:t>
      </w:r>
    </w:p>
    <w:p w14:paraId="3646A236" w14:textId="77777777" w:rsidR="009810C9" w:rsidRPr="0046756F" w:rsidRDefault="009810C9" w:rsidP="009810C9">
      <w:pPr>
        <w:rPr>
          <w:rFonts w:cs="Arial"/>
        </w:rPr>
      </w:pPr>
    </w:p>
    <w:p w14:paraId="4EC9BCB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TRUE when loop counter is less than M_TENK, otherwise return FALSE.</w:t>
      </w:r>
    </w:p>
    <w:p w14:paraId="2C58D2A8" w14:textId="77777777" w:rsidR="009810C9" w:rsidRPr="0046756F" w:rsidRDefault="00000000" w:rsidP="009810C9">
      <w:pPr>
        <w:rPr>
          <w:rFonts w:cs="Arial"/>
        </w:rPr>
      </w:pPr>
      <w:r>
        <w:rPr>
          <w:rFonts w:cs="Arial"/>
        </w:rPr>
        <w:pict w14:anchorId="515234E9">
          <v:rect id="_x0000_i1927" style="width:0;height:1.5pt" o:hralign="center" o:hrstd="t" o:hr="t" fillcolor="#a0a0a0" stroked="f"/>
        </w:pict>
      </w:r>
    </w:p>
    <w:p w14:paraId="66963046" w14:textId="77777777" w:rsidR="009810C9" w:rsidRPr="0046756F" w:rsidRDefault="009810C9" w:rsidP="009810C9">
      <w:pPr>
        <w:pStyle w:val="Heading3"/>
      </w:pPr>
      <w:bookmarkStart w:id="1811" w:name="_Toc122796264"/>
      <w:bookmarkStart w:id="1812" w:name="_Toc158906314"/>
      <w:r w:rsidRPr="0046756F">
        <w:t>10.16.7 ProgramWord</w:t>
      </w:r>
      <w:bookmarkEnd w:id="1811"/>
      <w:bookmarkEnd w:id="1812"/>
    </w:p>
    <w:p w14:paraId="2AC6E4F1" w14:textId="77777777" w:rsidR="009810C9" w:rsidRPr="0046756F" w:rsidRDefault="009810C9" w:rsidP="009810C9">
      <w:pPr>
        <w:rPr>
          <w:rFonts w:cs="Arial"/>
        </w:rPr>
      </w:pPr>
    </w:p>
    <w:p w14:paraId="2B49C08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ProgramWord will follow in the sub sections.</w:t>
      </w:r>
    </w:p>
    <w:p w14:paraId="476BBFC1" w14:textId="77777777" w:rsidR="009810C9" w:rsidRPr="0046756F" w:rsidRDefault="00000000" w:rsidP="009810C9">
      <w:pPr>
        <w:rPr>
          <w:rFonts w:cs="Arial"/>
        </w:rPr>
      </w:pPr>
      <w:r>
        <w:rPr>
          <w:rFonts w:cs="Arial"/>
        </w:rPr>
        <w:pict w14:anchorId="59C49D9E">
          <v:rect id="_x0000_i1928" style="width:0;height:1.5pt" o:hralign="center" o:hrstd="t" o:hr="t" fillcolor="#a0a0a0" stroked="f"/>
        </w:pict>
      </w:r>
    </w:p>
    <w:p w14:paraId="0BA8183F" w14:textId="77777777" w:rsidR="009810C9" w:rsidRPr="0046756F" w:rsidRDefault="009810C9" w:rsidP="009810C9">
      <w:pPr>
        <w:pStyle w:val="Heading4"/>
        <w:rPr>
          <w:rFonts w:ascii="Arial" w:hAnsi="Arial" w:cs="Arial"/>
        </w:rPr>
      </w:pPr>
      <w:bookmarkStart w:id="1813" w:name="_Toc122796265"/>
      <w:bookmarkStart w:id="1814" w:name="_Toc158906315"/>
      <w:r w:rsidRPr="0046756F">
        <w:rPr>
          <w:rFonts w:ascii="Arial" w:hAnsi="Arial" w:cs="Arial"/>
        </w:rPr>
        <w:t>10.16.7.1 Brief Description</w:t>
      </w:r>
      <w:bookmarkEnd w:id="1813"/>
      <w:bookmarkEnd w:id="1814"/>
    </w:p>
    <w:p w14:paraId="4AB6E727" w14:textId="77777777" w:rsidR="009810C9" w:rsidRPr="0046756F" w:rsidRDefault="009810C9" w:rsidP="009810C9">
      <w:pPr>
        <w:rPr>
          <w:rFonts w:cs="Arial"/>
        </w:rPr>
      </w:pPr>
    </w:p>
    <w:p w14:paraId="65CE9AD5" w14:textId="77777777" w:rsidR="009810C9" w:rsidRPr="0046756F" w:rsidRDefault="009810C9" w:rsidP="009810C9">
      <w:pPr>
        <w:widowControl w:val="0"/>
        <w:autoSpaceDE w:val="0"/>
        <w:autoSpaceDN w:val="0"/>
        <w:adjustRightInd w:val="0"/>
        <w:rPr>
          <w:rFonts w:cs="Arial"/>
          <w:sz w:val="17"/>
          <w:szCs w:val="17"/>
        </w:rPr>
      </w:pPr>
      <w:r w:rsidRPr="0046756F">
        <w:rPr>
          <w:rFonts w:cs="Arial"/>
        </w:rPr>
        <w:t>ProgramWord function programs a word to Flash.</w:t>
      </w:r>
    </w:p>
    <w:p w14:paraId="4216CB26" w14:textId="77777777" w:rsidR="009810C9" w:rsidRPr="0046756F" w:rsidRDefault="00000000" w:rsidP="009810C9">
      <w:pPr>
        <w:rPr>
          <w:rFonts w:cs="Arial"/>
        </w:rPr>
      </w:pPr>
      <w:r>
        <w:rPr>
          <w:rFonts w:cs="Arial"/>
        </w:rPr>
        <w:pict w14:anchorId="66DFA178">
          <v:rect id="_x0000_i1929" style="width:0;height:1.5pt" o:hralign="center" o:hrstd="t" o:hr="t" fillcolor="#a0a0a0" stroked="f"/>
        </w:pict>
      </w:r>
    </w:p>
    <w:p w14:paraId="7F7C4E9D" w14:textId="77777777" w:rsidR="009810C9" w:rsidRPr="0046756F" w:rsidRDefault="009810C9" w:rsidP="009810C9">
      <w:pPr>
        <w:pStyle w:val="Heading4"/>
        <w:rPr>
          <w:rFonts w:ascii="Arial" w:hAnsi="Arial" w:cs="Arial"/>
        </w:rPr>
      </w:pPr>
      <w:bookmarkStart w:id="1815" w:name="_Toc122796266"/>
      <w:bookmarkStart w:id="1816" w:name="_Toc158906316"/>
      <w:r w:rsidRPr="0046756F">
        <w:rPr>
          <w:rFonts w:ascii="Arial" w:hAnsi="Arial" w:cs="Arial"/>
        </w:rPr>
        <w:t>10.16.7.2 List of HLRs allocated</w:t>
      </w:r>
      <w:bookmarkEnd w:id="1815"/>
      <w:bookmarkEnd w:id="1816"/>
    </w:p>
    <w:p w14:paraId="5EE0C6C2" w14:textId="77777777" w:rsidR="009810C9" w:rsidRPr="0046756F" w:rsidRDefault="009810C9" w:rsidP="009810C9">
      <w:pPr>
        <w:rPr>
          <w:rFonts w:cs="Arial"/>
        </w:rPr>
      </w:pPr>
    </w:p>
    <w:p w14:paraId="7035E5B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5EBA1370" w14:textId="77777777" w:rsidR="009810C9" w:rsidRPr="0046756F" w:rsidRDefault="00000000" w:rsidP="009810C9">
      <w:pPr>
        <w:rPr>
          <w:rFonts w:cs="Arial"/>
        </w:rPr>
      </w:pPr>
      <w:r>
        <w:rPr>
          <w:rFonts w:cs="Arial"/>
        </w:rPr>
        <w:pict w14:anchorId="2C426817">
          <v:rect id="_x0000_i1930" style="width:0;height:1.5pt" o:hralign="center" o:hrstd="t" o:hr="t" fillcolor="#a0a0a0" stroked="f"/>
        </w:pict>
      </w:r>
    </w:p>
    <w:p w14:paraId="2388A301" w14:textId="77777777" w:rsidR="009810C9" w:rsidRPr="0046756F" w:rsidRDefault="009810C9" w:rsidP="009810C9">
      <w:pPr>
        <w:pStyle w:val="Heading4"/>
        <w:rPr>
          <w:rFonts w:ascii="Arial" w:hAnsi="Arial" w:cs="Arial"/>
        </w:rPr>
      </w:pPr>
      <w:bookmarkStart w:id="1817" w:name="_Toc122796267"/>
      <w:bookmarkStart w:id="1818" w:name="_Toc158906317"/>
      <w:r w:rsidRPr="0046756F">
        <w:rPr>
          <w:rFonts w:ascii="Arial" w:hAnsi="Arial" w:cs="Arial"/>
        </w:rPr>
        <w:t>10.16.7.3 List of global variables accessed and modified</w:t>
      </w:r>
      <w:bookmarkEnd w:id="1817"/>
      <w:bookmarkEnd w:id="1818"/>
    </w:p>
    <w:p w14:paraId="4BE225BE" w14:textId="77777777" w:rsidR="009810C9" w:rsidRPr="0046756F" w:rsidRDefault="009810C9" w:rsidP="009810C9">
      <w:pPr>
        <w:rPr>
          <w:rFonts w:cs="Arial"/>
        </w:rPr>
      </w:pPr>
    </w:p>
    <w:p w14:paraId="3DCED5B2"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42E8E82D"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7C1FF05E" w14:textId="77777777" w:rsidR="009810C9" w:rsidRPr="0046756F" w:rsidRDefault="00000000" w:rsidP="009810C9">
      <w:pPr>
        <w:rPr>
          <w:rFonts w:cs="Arial"/>
        </w:rPr>
      </w:pPr>
      <w:r>
        <w:rPr>
          <w:rFonts w:cs="Arial"/>
        </w:rPr>
        <w:pict w14:anchorId="0A9FF8A0">
          <v:rect id="_x0000_i1931" style="width:0;height:1.5pt" o:hralign="center" o:hrstd="t" o:hr="t" fillcolor="#a0a0a0" stroked="f"/>
        </w:pict>
      </w:r>
    </w:p>
    <w:p w14:paraId="7055472C" w14:textId="77777777" w:rsidR="009810C9" w:rsidRPr="0046756F" w:rsidRDefault="009810C9" w:rsidP="009810C9">
      <w:pPr>
        <w:pStyle w:val="Heading4"/>
        <w:rPr>
          <w:rFonts w:ascii="Arial" w:hAnsi="Arial" w:cs="Arial"/>
        </w:rPr>
      </w:pPr>
      <w:bookmarkStart w:id="1819" w:name="_Toc122796268"/>
      <w:bookmarkStart w:id="1820" w:name="_Toc158906318"/>
      <w:r w:rsidRPr="0046756F">
        <w:rPr>
          <w:rFonts w:ascii="Arial" w:hAnsi="Arial" w:cs="Arial"/>
        </w:rPr>
        <w:t>10.16.7.4 Parameter list (Input/Output)</w:t>
      </w:r>
      <w:bookmarkEnd w:id="1819"/>
      <w:bookmarkEnd w:id="1820"/>
    </w:p>
    <w:p w14:paraId="12985B19" w14:textId="77777777" w:rsidR="009810C9" w:rsidRPr="0046756F" w:rsidRDefault="009810C9" w:rsidP="009810C9">
      <w:pPr>
        <w:rPr>
          <w:rFonts w:cs="Arial"/>
        </w:rPr>
      </w:pPr>
    </w:p>
    <w:p w14:paraId="79EB8826" w14:textId="77777777" w:rsidR="009810C9" w:rsidRPr="0046756F" w:rsidRDefault="009810C9" w:rsidP="009810C9">
      <w:pPr>
        <w:widowControl w:val="0"/>
        <w:autoSpaceDE w:val="0"/>
        <w:autoSpaceDN w:val="0"/>
        <w:adjustRightInd w:val="0"/>
        <w:rPr>
          <w:rFonts w:cs="Arial"/>
        </w:rPr>
      </w:pPr>
      <w:r w:rsidRPr="0046756F">
        <w:rPr>
          <w:rFonts w:cs="Arial"/>
        </w:rPr>
        <w:t>Inputs :    T_UINT32 data                   - Program word data</w:t>
      </w:r>
    </w:p>
    <w:p w14:paraId="5BD3113D"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T_UINT32 address             - Program word address</w:t>
      </w:r>
    </w:p>
    <w:p w14:paraId="4B493FAE" w14:textId="77777777" w:rsidR="009810C9" w:rsidRPr="0046756F" w:rsidRDefault="00000000" w:rsidP="009810C9">
      <w:pPr>
        <w:rPr>
          <w:rFonts w:cs="Arial"/>
        </w:rPr>
      </w:pPr>
      <w:r>
        <w:rPr>
          <w:rFonts w:cs="Arial"/>
        </w:rPr>
        <w:pict w14:anchorId="3611C36E">
          <v:rect id="_x0000_i1932" style="width:0;height:1.5pt" o:hralign="center" o:hrstd="t" o:hr="t" fillcolor="#a0a0a0" stroked="f"/>
        </w:pict>
      </w:r>
    </w:p>
    <w:p w14:paraId="541CCCFA" w14:textId="77777777" w:rsidR="009810C9" w:rsidRPr="0046756F" w:rsidRDefault="009810C9" w:rsidP="009810C9">
      <w:pPr>
        <w:pStyle w:val="Heading4"/>
        <w:rPr>
          <w:rFonts w:ascii="Arial" w:hAnsi="Arial" w:cs="Arial"/>
        </w:rPr>
      </w:pPr>
      <w:bookmarkStart w:id="1821" w:name="_Toc122796269"/>
      <w:bookmarkStart w:id="1822" w:name="_Toc158906319"/>
      <w:r w:rsidRPr="0046756F">
        <w:rPr>
          <w:rFonts w:ascii="Arial" w:hAnsi="Arial" w:cs="Arial"/>
        </w:rPr>
        <w:t>10.16.7.5 Return Value</w:t>
      </w:r>
      <w:bookmarkEnd w:id="1821"/>
      <w:bookmarkEnd w:id="1822"/>
    </w:p>
    <w:p w14:paraId="6FF079B2" w14:textId="77777777" w:rsidR="009810C9" w:rsidRPr="0046756F" w:rsidRDefault="009810C9" w:rsidP="009810C9">
      <w:pPr>
        <w:rPr>
          <w:rFonts w:cs="Arial"/>
        </w:rPr>
      </w:pPr>
    </w:p>
    <w:p w14:paraId="77798A90" w14:textId="77777777" w:rsidR="009810C9" w:rsidRPr="0046756F" w:rsidRDefault="009810C9" w:rsidP="009810C9">
      <w:pPr>
        <w:widowControl w:val="0"/>
        <w:autoSpaceDE w:val="0"/>
        <w:autoSpaceDN w:val="0"/>
        <w:adjustRightInd w:val="0"/>
        <w:rPr>
          <w:rFonts w:cs="Arial"/>
        </w:rPr>
      </w:pPr>
      <w:r w:rsidRPr="0046756F">
        <w:rPr>
          <w:rFonts w:cs="Arial"/>
        </w:rPr>
        <w:t>T_BOOL   - return TRUE when program operation is completed</w:t>
      </w:r>
    </w:p>
    <w:p w14:paraId="0CC59B8B" w14:textId="77777777" w:rsidR="009810C9" w:rsidRPr="0046756F" w:rsidRDefault="009810C9" w:rsidP="009810C9">
      <w:pPr>
        <w:widowControl w:val="0"/>
        <w:autoSpaceDE w:val="0"/>
        <w:autoSpaceDN w:val="0"/>
        <w:adjustRightInd w:val="0"/>
        <w:rPr>
          <w:rFonts w:cs="Arial"/>
          <w:sz w:val="17"/>
          <w:szCs w:val="17"/>
        </w:rPr>
      </w:pPr>
      <w:r w:rsidRPr="0046756F">
        <w:rPr>
          <w:rFonts w:cs="Arial"/>
        </w:rPr>
        <w:tab/>
        <w:t xml:space="preserve">    - return FALSE when program operation is not completed</w:t>
      </w:r>
    </w:p>
    <w:p w14:paraId="13ECE643" w14:textId="77777777" w:rsidR="009810C9" w:rsidRPr="0046756F" w:rsidRDefault="00000000" w:rsidP="009810C9">
      <w:pPr>
        <w:rPr>
          <w:rFonts w:cs="Arial"/>
        </w:rPr>
      </w:pPr>
      <w:r>
        <w:rPr>
          <w:rFonts w:cs="Arial"/>
        </w:rPr>
        <w:pict w14:anchorId="62831A5E">
          <v:rect id="_x0000_i1933" style="width:0;height:1.5pt" o:hralign="center" o:hrstd="t" o:hr="t" fillcolor="#a0a0a0" stroked="f"/>
        </w:pict>
      </w:r>
    </w:p>
    <w:p w14:paraId="024A45C0" w14:textId="77777777" w:rsidR="009810C9" w:rsidRPr="0046756F" w:rsidRDefault="009810C9" w:rsidP="009810C9">
      <w:pPr>
        <w:pStyle w:val="Heading4"/>
        <w:rPr>
          <w:rFonts w:ascii="Arial" w:hAnsi="Arial" w:cs="Arial"/>
        </w:rPr>
      </w:pPr>
      <w:bookmarkStart w:id="1823" w:name="_Toc122796270"/>
      <w:bookmarkStart w:id="1824" w:name="_Toc158906320"/>
      <w:r w:rsidRPr="0046756F">
        <w:rPr>
          <w:rFonts w:ascii="Arial" w:hAnsi="Arial" w:cs="Arial"/>
        </w:rPr>
        <w:t>10.16.7.6 Other CSUs called by this CSU</w:t>
      </w:r>
      <w:bookmarkEnd w:id="1823"/>
      <w:bookmarkEnd w:id="1824"/>
    </w:p>
    <w:p w14:paraId="76628D12" w14:textId="77777777" w:rsidR="009810C9" w:rsidRPr="0046756F" w:rsidRDefault="009810C9" w:rsidP="009810C9">
      <w:pPr>
        <w:rPr>
          <w:rFonts w:cs="Arial"/>
        </w:rPr>
      </w:pPr>
    </w:p>
    <w:p w14:paraId="3DCADFD5"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AF9B556" w14:textId="77777777" w:rsidR="009810C9" w:rsidRPr="0046756F" w:rsidRDefault="00000000" w:rsidP="009810C9">
      <w:pPr>
        <w:rPr>
          <w:rFonts w:cs="Arial"/>
        </w:rPr>
      </w:pPr>
      <w:r>
        <w:rPr>
          <w:rFonts w:cs="Arial"/>
        </w:rPr>
        <w:pict w14:anchorId="5A9765F5">
          <v:rect id="_x0000_i1934" style="width:0;height:1.5pt" o:hralign="center" o:hrstd="t" o:hr="t" fillcolor="#a0a0a0" stroked="f"/>
        </w:pict>
      </w:r>
    </w:p>
    <w:p w14:paraId="48AE7E9B" w14:textId="77777777" w:rsidR="009810C9" w:rsidRPr="0046756F" w:rsidRDefault="009810C9" w:rsidP="009810C9">
      <w:pPr>
        <w:pStyle w:val="Heading4"/>
        <w:rPr>
          <w:rFonts w:ascii="Arial" w:hAnsi="Arial" w:cs="Arial"/>
        </w:rPr>
      </w:pPr>
      <w:bookmarkStart w:id="1825" w:name="_Toc122796271"/>
      <w:bookmarkStart w:id="1826" w:name="_Toc158906321"/>
      <w:r w:rsidRPr="0046756F">
        <w:rPr>
          <w:rFonts w:ascii="Arial" w:hAnsi="Arial" w:cs="Arial"/>
        </w:rPr>
        <w:t>10.16.7.7 Description of list of LLRs allocated</w:t>
      </w:r>
      <w:bookmarkEnd w:id="1825"/>
      <w:bookmarkEnd w:id="1826"/>
    </w:p>
    <w:p w14:paraId="693BDC65" w14:textId="77777777" w:rsidR="009810C9" w:rsidRPr="0046756F" w:rsidRDefault="009810C9" w:rsidP="009810C9">
      <w:pPr>
        <w:rPr>
          <w:rFonts w:cs="Arial"/>
        </w:rPr>
      </w:pPr>
    </w:p>
    <w:p w14:paraId="3882F19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ProgramWord</w:t>
      </w:r>
    </w:p>
    <w:p w14:paraId="127B4B6F" w14:textId="77777777" w:rsidR="009810C9" w:rsidRPr="0046756F" w:rsidRDefault="00000000" w:rsidP="009810C9">
      <w:pPr>
        <w:rPr>
          <w:rFonts w:cs="Arial"/>
        </w:rPr>
      </w:pPr>
      <w:r>
        <w:rPr>
          <w:rFonts w:cs="Arial"/>
        </w:rPr>
        <w:pict w14:anchorId="7D2F51B9">
          <v:rect id="_x0000_i1935" style="width:0;height:1.5pt" o:hralign="center" o:hrstd="t" o:hr="t" fillcolor="#a0a0a0" stroked="f"/>
        </w:pict>
      </w:r>
    </w:p>
    <w:p w14:paraId="1F09946D" w14:textId="77777777" w:rsidR="009810C9" w:rsidRPr="0046756F" w:rsidRDefault="009810C9" w:rsidP="009810C9">
      <w:pPr>
        <w:pStyle w:val="Heading5"/>
        <w:rPr>
          <w:rFonts w:ascii="Arial" w:hAnsi="Arial" w:cs="Arial"/>
        </w:rPr>
      </w:pPr>
      <w:bookmarkStart w:id="1827" w:name="_Toc122796272"/>
      <w:bookmarkStart w:id="1828" w:name="_Toc158906322"/>
      <w:r w:rsidRPr="0046756F">
        <w:rPr>
          <w:rFonts w:ascii="Arial" w:hAnsi="Arial" w:cs="Arial"/>
        </w:rPr>
        <w:t>10.16.7.7.1 daucmfrterr-ProgramWord-LLR-001</w:t>
      </w:r>
      <w:bookmarkEnd w:id="1827"/>
      <w:bookmarkEnd w:id="1828"/>
    </w:p>
    <w:p w14:paraId="4D8FEECA" w14:textId="77777777" w:rsidR="009810C9" w:rsidRPr="0046756F" w:rsidRDefault="009810C9" w:rsidP="009810C9">
      <w:pPr>
        <w:rPr>
          <w:rFonts w:cs="Arial"/>
        </w:rPr>
      </w:pPr>
      <w:r w:rsidRPr="0046756F">
        <w:rPr>
          <w:rFonts w:cs="Arial"/>
        </w:rPr>
        <w:t>Requirement ID: H698-LLD-CMU-FNC-1136</w:t>
      </w:r>
    </w:p>
    <w:p w14:paraId="25C8A961" w14:textId="77777777" w:rsidR="009810C9" w:rsidRPr="0046756F" w:rsidRDefault="009810C9" w:rsidP="009810C9">
      <w:pPr>
        <w:rPr>
          <w:rFonts w:cs="Arial"/>
        </w:rPr>
      </w:pPr>
    </w:p>
    <w:p w14:paraId="1E16BA9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loop and increment loop counter until loop counter is less than M_TENK and ongoing programs in FLASH status register (sr of M_FLASH) is not M_ZERO.</w:t>
      </w:r>
    </w:p>
    <w:p w14:paraId="69011037" w14:textId="77777777" w:rsidR="009810C9" w:rsidRPr="0046756F" w:rsidRDefault="00000000" w:rsidP="009810C9">
      <w:pPr>
        <w:rPr>
          <w:rFonts w:cs="Arial"/>
        </w:rPr>
      </w:pPr>
      <w:r>
        <w:rPr>
          <w:rFonts w:cs="Arial"/>
        </w:rPr>
        <w:pict w14:anchorId="1B5F31BA">
          <v:rect id="_x0000_i1936" style="width:0;height:1.5pt" o:hralign="center" o:hrstd="t" o:hr="t" fillcolor="#a0a0a0" stroked="f"/>
        </w:pict>
      </w:r>
    </w:p>
    <w:p w14:paraId="68D7F441" w14:textId="77777777" w:rsidR="009810C9" w:rsidRPr="0046756F" w:rsidRDefault="009810C9" w:rsidP="009810C9">
      <w:pPr>
        <w:pStyle w:val="Heading5"/>
        <w:rPr>
          <w:rFonts w:ascii="Arial" w:hAnsi="Arial" w:cs="Arial"/>
        </w:rPr>
      </w:pPr>
      <w:bookmarkStart w:id="1829" w:name="_Toc122796273"/>
      <w:bookmarkStart w:id="1830" w:name="_Toc158906323"/>
      <w:r w:rsidRPr="0046756F">
        <w:rPr>
          <w:rFonts w:ascii="Arial" w:hAnsi="Arial" w:cs="Arial"/>
        </w:rPr>
        <w:t>10.16.7.7.2 daucmfrterr-ProgramWord-LLR-002</w:t>
      </w:r>
      <w:bookmarkEnd w:id="1829"/>
      <w:bookmarkEnd w:id="1830"/>
    </w:p>
    <w:p w14:paraId="3FC25F7E" w14:textId="77777777" w:rsidR="009810C9" w:rsidRPr="0046756F" w:rsidRDefault="009810C9" w:rsidP="009810C9">
      <w:pPr>
        <w:rPr>
          <w:rFonts w:cs="Arial"/>
        </w:rPr>
      </w:pPr>
      <w:r w:rsidRPr="0046756F">
        <w:rPr>
          <w:rFonts w:cs="Arial"/>
        </w:rPr>
        <w:t>Requirement ID: H698-LLD-CMU-FNC-1137</w:t>
      </w:r>
    </w:p>
    <w:p w14:paraId="1ED6449C" w14:textId="77777777" w:rsidR="009810C9" w:rsidRPr="0046756F" w:rsidRDefault="009810C9" w:rsidP="009810C9">
      <w:pPr>
        <w:rPr>
          <w:rFonts w:cs="Arial"/>
        </w:rPr>
      </w:pPr>
    </w:p>
    <w:p w14:paraId="1D12D45D" w14:textId="77777777" w:rsidR="009810C9" w:rsidRPr="0046756F" w:rsidRDefault="009810C9" w:rsidP="009810C9">
      <w:pPr>
        <w:widowControl w:val="0"/>
        <w:autoSpaceDE w:val="0"/>
        <w:autoSpaceDN w:val="0"/>
        <w:adjustRightInd w:val="0"/>
        <w:rPr>
          <w:rFonts w:cs="Arial"/>
        </w:rPr>
      </w:pPr>
      <w:r w:rsidRPr="0046756F">
        <w:rPr>
          <w:rFonts w:cs="Arial"/>
        </w:rPr>
        <w:t>The function shall configure CR register (cr of M_FLASH) to program the new data when loop counter is less than M_TENK by performing the following operations:</w:t>
      </w:r>
    </w:p>
    <w:p w14:paraId="7669B665" w14:textId="77777777" w:rsidR="009810C9" w:rsidRPr="0046756F" w:rsidRDefault="009810C9" w:rsidP="009810C9">
      <w:pPr>
        <w:widowControl w:val="0"/>
        <w:autoSpaceDE w:val="0"/>
        <w:autoSpaceDN w:val="0"/>
        <w:adjustRightInd w:val="0"/>
        <w:rPr>
          <w:rFonts w:cs="Arial"/>
        </w:rPr>
      </w:pPr>
      <w:r w:rsidRPr="0046756F">
        <w:rPr>
          <w:rFonts w:cs="Arial"/>
        </w:rPr>
        <w:t>-reset Flash CR register by setting it with cr of M_FLASH Bitwise AND M_CR_PSIZE_MASK to select program size x8</w:t>
      </w:r>
    </w:p>
    <w:p w14:paraId="50872CE3" w14:textId="77777777" w:rsidR="009810C9" w:rsidRPr="0046756F" w:rsidRDefault="009810C9" w:rsidP="009810C9">
      <w:pPr>
        <w:widowControl w:val="0"/>
        <w:autoSpaceDE w:val="0"/>
        <w:autoSpaceDN w:val="0"/>
        <w:adjustRightInd w:val="0"/>
        <w:rPr>
          <w:rFonts w:cs="Arial"/>
        </w:rPr>
      </w:pPr>
      <w:r w:rsidRPr="0046756F">
        <w:rPr>
          <w:rFonts w:cs="Arial"/>
        </w:rPr>
        <w:t>-set Flash CR register with cr of M_FLASH Bitwise OR M_FLASH_PSIZE_WORD to select program size x32</w:t>
      </w:r>
    </w:p>
    <w:p w14:paraId="6CD1E564" w14:textId="77777777" w:rsidR="009810C9" w:rsidRPr="0046756F" w:rsidRDefault="009810C9" w:rsidP="009810C9">
      <w:pPr>
        <w:widowControl w:val="0"/>
        <w:autoSpaceDE w:val="0"/>
        <w:autoSpaceDN w:val="0"/>
        <w:adjustRightInd w:val="0"/>
        <w:rPr>
          <w:rFonts w:cs="Arial"/>
        </w:rPr>
      </w:pPr>
      <w:r w:rsidRPr="0046756F">
        <w:rPr>
          <w:rFonts w:cs="Arial"/>
        </w:rPr>
        <w:t>-set Flash CR register with cr of M_FLASH Bitwise OR M_FLASH_CR_PG.</w:t>
      </w:r>
    </w:p>
    <w:p w14:paraId="4B5A20DE" w14:textId="77777777" w:rsidR="009810C9" w:rsidRPr="0046756F" w:rsidRDefault="009810C9" w:rsidP="009810C9">
      <w:pPr>
        <w:widowControl w:val="0"/>
        <w:autoSpaceDE w:val="0"/>
        <w:autoSpaceDN w:val="0"/>
        <w:adjustRightInd w:val="0"/>
        <w:rPr>
          <w:rFonts w:cs="Arial"/>
          <w:sz w:val="17"/>
          <w:szCs w:val="17"/>
        </w:rPr>
      </w:pPr>
      <w:r w:rsidRPr="0046756F">
        <w:rPr>
          <w:rFonts w:cs="Arial"/>
        </w:rPr>
        <w:t>-set address with data</w:t>
      </w:r>
    </w:p>
    <w:p w14:paraId="5BABC215" w14:textId="77777777" w:rsidR="009810C9" w:rsidRPr="0046756F" w:rsidRDefault="00000000" w:rsidP="009810C9">
      <w:pPr>
        <w:rPr>
          <w:rFonts w:cs="Arial"/>
        </w:rPr>
      </w:pPr>
      <w:r>
        <w:rPr>
          <w:rFonts w:cs="Arial"/>
        </w:rPr>
        <w:pict w14:anchorId="2E036870">
          <v:rect id="_x0000_i1937" style="width:0;height:1.5pt" o:hralign="center" o:hrstd="t" o:hr="t" fillcolor="#a0a0a0" stroked="f"/>
        </w:pict>
      </w:r>
    </w:p>
    <w:p w14:paraId="67418CDF" w14:textId="77777777" w:rsidR="009810C9" w:rsidRPr="0046756F" w:rsidRDefault="009810C9" w:rsidP="009810C9">
      <w:pPr>
        <w:pStyle w:val="Heading5"/>
        <w:rPr>
          <w:rFonts w:ascii="Arial" w:hAnsi="Arial" w:cs="Arial"/>
        </w:rPr>
      </w:pPr>
      <w:bookmarkStart w:id="1831" w:name="_Toc122796274"/>
      <w:bookmarkStart w:id="1832" w:name="_Toc158906324"/>
      <w:r w:rsidRPr="0046756F">
        <w:rPr>
          <w:rFonts w:ascii="Arial" w:hAnsi="Arial" w:cs="Arial"/>
        </w:rPr>
        <w:t>10.16.7.7.3 daucmfrterr-ProgramWord-LLR-003</w:t>
      </w:r>
      <w:bookmarkEnd w:id="1831"/>
      <w:bookmarkEnd w:id="1832"/>
    </w:p>
    <w:p w14:paraId="58C640C5" w14:textId="77777777" w:rsidR="009810C9" w:rsidRPr="0046756F" w:rsidRDefault="009810C9" w:rsidP="009810C9">
      <w:pPr>
        <w:rPr>
          <w:rFonts w:cs="Arial"/>
        </w:rPr>
      </w:pPr>
      <w:r w:rsidRPr="0046756F">
        <w:rPr>
          <w:rFonts w:cs="Arial"/>
        </w:rPr>
        <w:t>Requirement ID: H698-LLD-CMU-FNC-1138</w:t>
      </w:r>
    </w:p>
    <w:p w14:paraId="48AFA5C6" w14:textId="77777777" w:rsidR="009810C9" w:rsidRPr="0046756F" w:rsidRDefault="009810C9" w:rsidP="009810C9">
      <w:pPr>
        <w:rPr>
          <w:rFonts w:cs="Arial"/>
        </w:rPr>
      </w:pPr>
    </w:p>
    <w:p w14:paraId="15777F77"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loop counter is less than M_TENK.:</w:t>
      </w:r>
    </w:p>
    <w:p w14:paraId="2461A63D" w14:textId="77777777" w:rsidR="009810C9" w:rsidRPr="0046756F" w:rsidRDefault="009810C9" w:rsidP="009810C9">
      <w:pPr>
        <w:widowControl w:val="0"/>
        <w:autoSpaceDE w:val="0"/>
        <w:autoSpaceDN w:val="0"/>
        <w:adjustRightInd w:val="0"/>
        <w:rPr>
          <w:rFonts w:cs="Arial"/>
        </w:rPr>
      </w:pPr>
      <w:r w:rsidRPr="0046756F">
        <w:rPr>
          <w:rFonts w:cs="Arial"/>
        </w:rPr>
        <w:t xml:space="preserve">- reset loop counter </w:t>
      </w:r>
    </w:p>
    <w:p w14:paraId="513339DE"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increment loop counter until loop counter is less than M_TENK and ongoing programs in FLASH status register (sr of M_FLASH) is not M_ZERO </w:t>
      </w:r>
    </w:p>
    <w:p w14:paraId="353FCCF8" w14:textId="77777777" w:rsidR="009810C9" w:rsidRPr="0046756F" w:rsidRDefault="00000000" w:rsidP="009810C9">
      <w:pPr>
        <w:rPr>
          <w:rFonts w:cs="Arial"/>
        </w:rPr>
      </w:pPr>
      <w:r>
        <w:rPr>
          <w:rFonts w:cs="Arial"/>
        </w:rPr>
        <w:pict w14:anchorId="53CA6F8C">
          <v:rect id="_x0000_i1938" style="width:0;height:1.5pt" o:hralign="center" o:hrstd="t" o:hr="t" fillcolor="#a0a0a0" stroked="f"/>
        </w:pict>
      </w:r>
    </w:p>
    <w:p w14:paraId="6BA71F55" w14:textId="77777777" w:rsidR="009810C9" w:rsidRPr="0046756F" w:rsidRDefault="009810C9" w:rsidP="009810C9">
      <w:pPr>
        <w:pStyle w:val="Heading5"/>
        <w:rPr>
          <w:rFonts w:ascii="Arial" w:hAnsi="Arial" w:cs="Arial"/>
        </w:rPr>
      </w:pPr>
      <w:bookmarkStart w:id="1833" w:name="_Toc122796275"/>
      <w:bookmarkStart w:id="1834" w:name="_Toc158906325"/>
      <w:r w:rsidRPr="0046756F">
        <w:rPr>
          <w:rFonts w:ascii="Arial" w:hAnsi="Arial" w:cs="Arial"/>
        </w:rPr>
        <w:t>10.16.7.7.4 daucmfrterr-ProgramWord-LLR-004</w:t>
      </w:r>
      <w:bookmarkEnd w:id="1833"/>
      <w:bookmarkEnd w:id="1834"/>
    </w:p>
    <w:p w14:paraId="0569E689" w14:textId="77777777" w:rsidR="009810C9" w:rsidRPr="0046756F" w:rsidRDefault="009810C9" w:rsidP="009810C9">
      <w:pPr>
        <w:rPr>
          <w:rFonts w:cs="Arial"/>
        </w:rPr>
      </w:pPr>
      <w:r w:rsidRPr="0046756F">
        <w:rPr>
          <w:rFonts w:cs="Arial"/>
        </w:rPr>
        <w:t>Requirement ID: H698-LLD-CMU-FNC-1139</w:t>
      </w:r>
    </w:p>
    <w:p w14:paraId="4ABDC38D" w14:textId="77777777" w:rsidR="009810C9" w:rsidRPr="0046756F" w:rsidRDefault="009810C9" w:rsidP="009810C9">
      <w:pPr>
        <w:rPr>
          <w:rFonts w:cs="Arial"/>
        </w:rPr>
      </w:pPr>
    </w:p>
    <w:p w14:paraId="6D03D16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Programming (PG) bit of FLASH control register by performing Bitwise AND operation of cr of M_FLASH with negation of M_FLASH_CR_PG when loop counter is less than M_TENK, otherwise do nothing.</w:t>
      </w:r>
    </w:p>
    <w:p w14:paraId="4684A2A6" w14:textId="77777777" w:rsidR="009810C9" w:rsidRPr="0046756F" w:rsidRDefault="00000000" w:rsidP="009810C9">
      <w:pPr>
        <w:rPr>
          <w:rFonts w:cs="Arial"/>
        </w:rPr>
      </w:pPr>
      <w:r>
        <w:rPr>
          <w:rFonts w:cs="Arial"/>
        </w:rPr>
        <w:pict w14:anchorId="1826260D">
          <v:rect id="_x0000_i1939" style="width:0;height:1.5pt" o:hralign="center" o:hrstd="t" o:hr="t" fillcolor="#a0a0a0" stroked="f"/>
        </w:pict>
      </w:r>
    </w:p>
    <w:p w14:paraId="6960927E" w14:textId="77777777" w:rsidR="009810C9" w:rsidRPr="0046756F" w:rsidRDefault="009810C9" w:rsidP="009810C9">
      <w:pPr>
        <w:pStyle w:val="Heading5"/>
        <w:rPr>
          <w:rFonts w:ascii="Arial" w:hAnsi="Arial" w:cs="Arial"/>
        </w:rPr>
      </w:pPr>
      <w:bookmarkStart w:id="1835" w:name="_Toc122796276"/>
      <w:bookmarkStart w:id="1836" w:name="_Toc158906326"/>
      <w:r w:rsidRPr="0046756F">
        <w:rPr>
          <w:rFonts w:ascii="Arial" w:hAnsi="Arial" w:cs="Arial"/>
        </w:rPr>
        <w:t>10.16.7.7.5 daucmfrterr-ProgramWord-LLR-005</w:t>
      </w:r>
      <w:bookmarkEnd w:id="1835"/>
      <w:bookmarkEnd w:id="1836"/>
    </w:p>
    <w:p w14:paraId="38E0E3F6" w14:textId="77777777" w:rsidR="009810C9" w:rsidRPr="0046756F" w:rsidRDefault="009810C9" w:rsidP="009810C9">
      <w:pPr>
        <w:rPr>
          <w:rFonts w:cs="Arial"/>
        </w:rPr>
      </w:pPr>
      <w:r w:rsidRPr="0046756F">
        <w:rPr>
          <w:rFonts w:cs="Arial"/>
        </w:rPr>
        <w:t>Requirement ID: H698-LLD-CMU-FNC-1140</w:t>
      </w:r>
    </w:p>
    <w:p w14:paraId="26961555" w14:textId="77777777" w:rsidR="009810C9" w:rsidRPr="0046756F" w:rsidRDefault="009810C9" w:rsidP="009810C9">
      <w:pPr>
        <w:rPr>
          <w:rFonts w:cs="Arial"/>
        </w:rPr>
      </w:pPr>
    </w:p>
    <w:p w14:paraId="66BD23D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TRUE when loop counter is less than M_TENK, otherwise return FALSE.</w:t>
      </w:r>
    </w:p>
    <w:p w14:paraId="0115A1CB" w14:textId="77777777" w:rsidR="009810C9" w:rsidRPr="0046756F" w:rsidRDefault="00000000" w:rsidP="009810C9">
      <w:pPr>
        <w:rPr>
          <w:rFonts w:cs="Arial"/>
        </w:rPr>
      </w:pPr>
      <w:r>
        <w:rPr>
          <w:rFonts w:cs="Arial"/>
        </w:rPr>
        <w:pict w14:anchorId="0A8E928C">
          <v:rect id="_x0000_i1940" style="width:0;height:1.5pt" o:hralign="center" o:hrstd="t" o:hr="t" fillcolor="#a0a0a0" stroked="f"/>
        </w:pict>
      </w:r>
    </w:p>
    <w:p w14:paraId="35EC8751" w14:textId="77777777" w:rsidR="009810C9" w:rsidRPr="0046756F" w:rsidRDefault="009810C9" w:rsidP="009810C9">
      <w:pPr>
        <w:pStyle w:val="Heading2"/>
      </w:pPr>
      <w:bookmarkStart w:id="1837" w:name="_Toc122796277"/>
      <w:bookmarkStart w:id="1838" w:name="_Toc158906327"/>
      <w:r w:rsidRPr="0046756F">
        <w:t>10.17 daucmftbase</w:t>
      </w:r>
      <w:bookmarkEnd w:id="1837"/>
      <w:bookmarkEnd w:id="1838"/>
    </w:p>
    <w:p w14:paraId="4E100C76" w14:textId="77777777" w:rsidR="009810C9" w:rsidRPr="0046756F" w:rsidRDefault="009810C9" w:rsidP="009810C9">
      <w:pPr>
        <w:rPr>
          <w:rFonts w:cs="Arial"/>
        </w:rPr>
      </w:pPr>
    </w:p>
    <w:p w14:paraId="58BAEE98"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daucmftbase CSC contains implementation of Time base routines for signalling Semaphores.</w:t>
      </w:r>
    </w:p>
    <w:p w14:paraId="1660345C" w14:textId="77777777" w:rsidR="009810C9" w:rsidRPr="0046756F" w:rsidRDefault="00000000" w:rsidP="009810C9">
      <w:pPr>
        <w:rPr>
          <w:rFonts w:cs="Arial"/>
        </w:rPr>
      </w:pPr>
      <w:r>
        <w:rPr>
          <w:rFonts w:cs="Arial"/>
        </w:rPr>
        <w:pict w14:anchorId="1A98C5D3">
          <v:rect id="_x0000_i1941" style="width:0;height:1.5pt" o:hralign="center" o:hrstd="t" o:hr="t" fillcolor="#a0a0a0" stroked="f"/>
        </w:pict>
      </w:r>
    </w:p>
    <w:p w14:paraId="03C5598F" w14:textId="77777777" w:rsidR="009810C9" w:rsidRPr="0046756F" w:rsidRDefault="009810C9" w:rsidP="009810C9">
      <w:pPr>
        <w:pStyle w:val="Heading3"/>
      </w:pPr>
      <w:bookmarkStart w:id="1839" w:name="_Toc122796278"/>
      <w:bookmarkStart w:id="1840" w:name="_Toc158906328"/>
      <w:r w:rsidRPr="0046756F">
        <w:t>10.17.1 TbaseTaskSignaling</w:t>
      </w:r>
      <w:bookmarkEnd w:id="1839"/>
      <w:bookmarkEnd w:id="1840"/>
    </w:p>
    <w:p w14:paraId="450975E7" w14:textId="77777777" w:rsidR="009810C9" w:rsidRPr="0046756F" w:rsidRDefault="009810C9" w:rsidP="009810C9">
      <w:pPr>
        <w:rPr>
          <w:rFonts w:cs="Arial"/>
        </w:rPr>
      </w:pPr>
    </w:p>
    <w:p w14:paraId="16FCE62D"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TbaseTaskSignaling will follow in the sub sections.</w:t>
      </w:r>
    </w:p>
    <w:p w14:paraId="7F171C38" w14:textId="77777777" w:rsidR="009810C9" w:rsidRPr="0046756F" w:rsidRDefault="00000000" w:rsidP="009810C9">
      <w:pPr>
        <w:rPr>
          <w:rFonts w:cs="Arial"/>
        </w:rPr>
      </w:pPr>
      <w:r>
        <w:rPr>
          <w:rFonts w:cs="Arial"/>
        </w:rPr>
        <w:pict w14:anchorId="71E9F5A2">
          <v:rect id="_x0000_i1942" style="width:0;height:1.5pt" o:hralign="center" o:hrstd="t" o:hr="t" fillcolor="#a0a0a0" stroked="f"/>
        </w:pict>
      </w:r>
    </w:p>
    <w:p w14:paraId="34A28250" w14:textId="77777777" w:rsidR="009810C9" w:rsidRPr="0046756F" w:rsidRDefault="009810C9" w:rsidP="009810C9">
      <w:pPr>
        <w:pStyle w:val="Heading4"/>
        <w:rPr>
          <w:rFonts w:ascii="Arial" w:hAnsi="Arial" w:cs="Arial"/>
        </w:rPr>
      </w:pPr>
      <w:bookmarkStart w:id="1841" w:name="_Toc122796279"/>
      <w:bookmarkStart w:id="1842" w:name="_Toc158906329"/>
      <w:r w:rsidRPr="0046756F">
        <w:rPr>
          <w:rFonts w:ascii="Arial" w:hAnsi="Arial" w:cs="Arial"/>
        </w:rPr>
        <w:t>10.17.1.1 Brief Description</w:t>
      </w:r>
      <w:bookmarkEnd w:id="1841"/>
      <w:bookmarkEnd w:id="1842"/>
    </w:p>
    <w:p w14:paraId="596DF52D" w14:textId="77777777" w:rsidR="009810C9" w:rsidRPr="0046756F" w:rsidRDefault="009810C9" w:rsidP="009810C9">
      <w:pPr>
        <w:rPr>
          <w:rFonts w:cs="Arial"/>
        </w:rPr>
      </w:pPr>
    </w:p>
    <w:p w14:paraId="6A63AF70" w14:textId="77777777" w:rsidR="009810C9" w:rsidRPr="0046756F" w:rsidRDefault="009810C9" w:rsidP="009810C9">
      <w:pPr>
        <w:widowControl w:val="0"/>
        <w:autoSpaceDE w:val="0"/>
        <w:autoSpaceDN w:val="0"/>
        <w:adjustRightInd w:val="0"/>
        <w:rPr>
          <w:rFonts w:cs="Arial"/>
        </w:rPr>
      </w:pPr>
      <w:r w:rsidRPr="0046756F">
        <w:rPr>
          <w:rFonts w:cs="Arial"/>
        </w:rPr>
        <w:t>TbaseTaskSignaling function installs the following task signalling parameters into the time base to be serviced</w:t>
      </w:r>
    </w:p>
    <w:p w14:paraId="0D4E51B4" w14:textId="77777777" w:rsidR="009810C9" w:rsidRPr="0046756F" w:rsidRDefault="009810C9" w:rsidP="009810C9">
      <w:pPr>
        <w:widowControl w:val="0"/>
        <w:autoSpaceDE w:val="0"/>
        <w:autoSpaceDN w:val="0"/>
        <w:adjustRightInd w:val="0"/>
        <w:rPr>
          <w:rFonts w:cs="Arial"/>
        </w:rPr>
      </w:pPr>
      <w:r w:rsidRPr="0046756F">
        <w:rPr>
          <w:rFonts w:cs="Arial"/>
        </w:rPr>
        <w:t>- task ticks</w:t>
      </w:r>
    </w:p>
    <w:p w14:paraId="10A11D17"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Semaphore of the task.</w:t>
      </w:r>
    </w:p>
    <w:p w14:paraId="0FE5C5C3" w14:textId="77777777" w:rsidR="009810C9" w:rsidRPr="0046756F" w:rsidRDefault="00000000" w:rsidP="009810C9">
      <w:pPr>
        <w:rPr>
          <w:rFonts w:cs="Arial"/>
        </w:rPr>
      </w:pPr>
      <w:r>
        <w:rPr>
          <w:rFonts w:cs="Arial"/>
        </w:rPr>
        <w:pict w14:anchorId="37813AB8">
          <v:rect id="_x0000_i1943" style="width:0;height:1.5pt" o:hralign="center" o:hrstd="t" o:hr="t" fillcolor="#a0a0a0" stroked="f"/>
        </w:pict>
      </w:r>
    </w:p>
    <w:p w14:paraId="7CE08B79" w14:textId="77777777" w:rsidR="009810C9" w:rsidRPr="0046756F" w:rsidRDefault="009810C9" w:rsidP="009810C9">
      <w:pPr>
        <w:pStyle w:val="Heading4"/>
        <w:rPr>
          <w:rFonts w:ascii="Arial" w:hAnsi="Arial" w:cs="Arial"/>
        </w:rPr>
      </w:pPr>
      <w:bookmarkStart w:id="1843" w:name="_Toc122796280"/>
      <w:bookmarkStart w:id="1844" w:name="_Toc158906330"/>
      <w:r w:rsidRPr="0046756F">
        <w:rPr>
          <w:rFonts w:ascii="Arial" w:hAnsi="Arial" w:cs="Arial"/>
        </w:rPr>
        <w:t>10.17.1.2 List of HLRs allocated</w:t>
      </w:r>
      <w:bookmarkEnd w:id="1843"/>
      <w:bookmarkEnd w:id="1844"/>
    </w:p>
    <w:p w14:paraId="4D53A5A8" w14:textId="77777777" w:rsidR="009810C9" w:rsidRPr="0046756F" w:rsidRDefault="009810C9" w:rsidP="009810C9">
      <w:pPr>
        <w:rPr>
          <w:rFonts w:cs="Arial"/>
        </w:rPr>
      </w:pPr>
    </w:p>
    <w:p w14:paraId="1D06EBE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D940C61" w14:textId="77777777" w:rsidR="009810C9" w:rsidRPr="0046756F" w:rsidRDefault="00000000" w:rsidP="009810C9">
      <w:pPr>
        <w:rPr>
          <w:rFonts w:cs="Arial"/>
        </w:rPr>
      </w:pPr>
      <w:r>
        <w:rPr>
          <w:rFonts w:cs="Arial"/>
        </w:rPr>
        <w:pict w14:anchorId="73B669DA">
          <v:rect id="_x0000_i1944" style="width:0;height:1.5pt" o:hralign="center" o:hrstd="t" o:hr="t" fillcolor="#a0a0a0" stroked="f"/>
        </w:pict>
      </w:r>
    </w:p>
    <w:p w14:paraId="23AB9F76" w14:textId="77777777" w:rsidR="009810C9" w:rsidRPr="0046756F" w:rsidRDefault="009810C9" w:rsidP="009810C9">
      <w:pPr>
        <w:pStyle w:val="Heading4"/>
        <w:rPr>
          <w:rFonts w:ascii="Arial" w:hAnsi="Arial" w:cs="Arial"/>
        </w:rPr>
      </w:pPr>
      <w:bookmarkStart w:id="1845" w:name="_Toc122796281"/>
      <w:bookmarkStart w:id="1846" w:name="_Toc158906331"/>
      <w:r w:rsidRPr="0046756F">
        <w:rPr>
          <w:rFonts w:ascii="Arial" w:hAnsi="Arial" w:cs="Arial"/>
        </w:rPr>
        <w:t>10.17.1.3 List of global variables accessed and modified</w:t>
      </w:r>
      <w:bookmarkEnd w:id="1845"/>
      <w:bookmarkEnd w:id="1846"/>
    </w:p>
    <w:p w14:paraId="0A112A84" w14:textId="77777777" w:rsidR="009810C9" w:rsidRPr="0046756F" w:rsidRDefault="009810C9" w:rsidP="009810C9">
      <w:pPr>
        <w:rPr>
          <w:rFonts w:cs="Arial"/>
        </w:rPr>
      </w:pPr>
    </w:p>
    <w:p w14:paraId="4F98C9B7"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337F616D"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8C9544F" w14:textId="77777777" w:rsidR="009810C9" w:rsidRPr="0046756F" w:rsidRDefault="00000000" w:rsidP="009810C9">
      <w:pPr>
        <w:rPr>
          <w:rFonts w:cs="Arial"/>
        </w:rPr>
      </w:pPr>
      <w:r>
        <w:rPr>
          <w:rFonts w:cs="Arial"/>
        </w:rPr>
        <w:pict w14:anchorId="3807B533">
          <v:rect id="_x0000_i1945" style="width:0;height:1.5pt" o:hralign="center" o:hrstd="t" o:hr="t" fillcolor="#a0a0a0" stroked="f"/>
        </w:pict>
      </w:r>
    </w:p>
    <w:p w14:paraId="1EB44001" w14:textId="77777777" w:rsidR="009810C9" w:rsidRPr="0046756F" w:rsidRDefault="009810C9" w:rsidP="009810C9">
      <w:pPr>
        <w:pStyle w:val="Heading4"/>
        <w:rPr>
          <w:rFonts w:ascii="Arial" w:hAnsi="Arial" w:cs="Arial"/>
        </w:rPr>
      </w:pPr>
      <w:bookmarkStart w:id="1847" w:name="_Toc122796282"/>
      <w:bookmarkStart w:id="1848" w:name="_Toc158906332"/>
      <w:r w:rsidRPr="0046756F">
        <w:rPr>
          <w:rFonts w:ascii="Arial" w:hAnsi="Arial" w:cs="Arial"/>
        </w:rPr>
        <w:t>10.17.1.4 Parameter list (Input/Output)</w:t>
      </w:r>
      <w:bookmarkEnd w:id="1847"/>
      <w:bookmarkEnd w:id="1848"/>
    </w:p>
    <w:p w14:paraId="04083006" w14:textId="77777777" w:rsidR="009810C9" w:rsidRPr="0046756F" w:rsidRDefault="009810C9" w:rsidP="009810C9">
      <w:pPr>
        <w:rPr>
          <w:rFonts w:cs="Arial"/>
        </w:rPr>
      </w:pPr>
    </w:p>
    <w:p w14:paraId="4926F87F" w14:textId="77777777" w:rsidR="009810C9" w:rsidRPr="0046756F" w:rsidRDefault="009810C9" w:rsidP="009810C9">
      <w:pPr>
        <w:widowControl w:val="0"/>
        <w:autoSpaceDE w:val="0"/>
        <w:autoSpaceDN w:val="0"/>
        <w:adjustRightInd w:val="0"/>
        <w:rPr>
          <w:rFonts w:cs="Arial"/>
        </w:rPr>
      </w:pPr>
      <w:r w:rsidRPr="0046756F">
        <w:rPr>
          <w:rFonts w:cs="Arial"/>
        </w:rPr>
        <w:t>Inputs : T_UINT16 u16_task_ticks – Task ticks to delay this thread</w:t>
      </w:r>
    </w:p>
    <w:p w14:paraId="77180151" w14:textId="77777777" w:rsidR="009810C9" w:rsidRPr="0046756F" w:rsidRDefault="009810C9" w:rsidP="009810C9">
      <w:pPr>
        <w:widowControl w:val="0"/>
        <w:autoSpaceDE w:val="0"/>
        <w:autoSpaceDN w:val="0"/>
        <w:adjustRightInd w:val="0"/>
        <w:rPr>
          <w:rFonts w:cs="Arial"/>
        </w:rPr>
      </w:pPr>
      <w:r w:rsidRPr="0046756F">
        <w:rPr>
          <w:rFonts w:cs="Arial"/>
        </w:rPr>
        <w:t xml:space="preserve">             T_OS_EVENT *ps_semaphore - pointer to Semaphore to be posted for thread</w:t>
      </w:r>
    </w:p>
    <w:p w14:paraId="6EF770D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25AFED73" w14:textId="77777777" w:rsidR="009810C9" w:rsidRPr="0046756F" w:rsidRDefault="00000000" w:rsidP="009810C9">
      <w:pPr>
        <w:rPr>
          <w:rFonts w:cs="Arial"/>
        </w:rPr>
      </w:pPr>
      <w:r>
        <w:rPr>
          <w:rFonts w:cs="Arial"/>
        </w:rPr>
        <w:pict w14:anchorId="1ABF39AD">
          <v:rect id="_x0000_i1946" style="width:0;height:1.5pt" o:hralign="center" o:hrstd="t" o:hr="t" fillcolor="#a0a0a0" stroked="f"/>
        </w:pict>
      </w:r>
    </w:p>
    <w:p w14:paraId="6935216D" w14:textId="77777777" w:rsidR="009810C9" w:rsidRPr="0046756F" w:rsidRDefault="009810C9" w:rsidP="009810C9">
      <w:pPr>
        <w:pStyle w:val="Heading4"/>
        <w:rPr>
          <w:rFonts w:ascii="Arial" w:hAnsi="Arial" w:cs="Arial"/>
        </w:rPr>
      </w:pPr>
      <w:bookmarkStart w:id="1849" w:name="_Toc122796283"/>
      <w:bookmarkStart w:id="1850" w:name="_Toc158906333"/>
      <w:r w:rsidRPr="0046756F">
        <w:rPr>
          <w:rFonts w:ascii="Arial" w:hAnsi="Arial" w:cs="Arial"/>
        </w:rPr>
        <w:t>10.17.1.5 Return Value</w:t>
      </w:r>
      <w:bookmarkEnd w:id="1849"/>
      <w:bookmarkEnd w:id="1850"/>
    </w:p>
    <w:p w14:paraId="36504BD5" w14:textId="77777777" w:rsidR="009810C9" w:rsidRPr="0046756F" w:rsidRDefault="009810C9" w:rsidP="009810C9">
      <w:pPr>
        <w:rPr>
          <w:rFonts w:cs="Arial"/>
        </w:rPr>
      </w:pPr>
    </w:p>
    <w:p w14:paraId="417A002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0657101" w14:textId="77777777" w:rsidR="009810C9" w:rsidRPr="0046756F" w:rsidRDefault="00000000" w:rsidP="009810C9">
      <w:pPr>
        <w:rPr>
          <w:rFonts w:cs="Arial"/>
        </w:rPr>
      </w:pPr>
      <w:r>
        <w:rPr>
          <w:rFonts w:cs="Arial"/>
        </w:rPr>
        <w:pict w14:anchorId="351454A6">
          <v:rect id="_x0000_i1947" style="width:0;height:1.5pt" o:hralign="center" o:hrstd="t" o:hr="t" fillcolor="#a0a0a0" stroked="f"/>
        </w:pict>
      </w:r>
    </w:p>
    <w:p w14:paraId="4EACDEBF" w14:textId="77777777" w:rsidR="009810C9" w:rsidRPr="0046756F" w:rsidRDefault="009810C9" w:rsidP="009810C9">
      <w:pPr>
        <w:pStyle w:val="Heading4"/>
        <w:rPr>
          <w:rFonts w:ascii="Arial" w:hAnsi="Arial" w:cs="Arial"/>
        </w:rPr>
      </w:pPr>
      <w:bookmarkStart w:id="1851" w:name="_Toc122796284"/>
      <w:bookmarkStart w:id="1852" w:name="_Toc158906334"/>
      <w:r w:rsidRPr="0046756F">
        <w:rPr>
          <w:rFonts w:ascii="Arial" w:hAnsi="Arial" w:cs="Arial"/>
        </w:rPr>
        <w:t>10.17.1.6 Other CSUs called by this CSU</w:t>
      </w:r>
      <w:bookmarkEnd w:id="1851"/>
      <w:bookmarkEnd w:id="1852"/>
    </w:p>
    <w:p w14:paraId="58EA25BF" w14:textId="77777777" w:rsidR="009810C9" w:rsidRPr="0046756F" w:rsidRDefault="009810C9" w:rsidP="009810C9">
      <w:pPr>
        <w:rPr>
          <w:rFonts w:cs="Arial"/>
        </w:rPr>
      </w:pPr>
    </w:p>
    <w:p w14:paraId="29B6E8E1"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6910C711"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43B1D462" w14:textId="77777777" w:rsidR="009810C9" w:rsidRPr="0046756F" w:rsidRDefault="00000000" w:rsidP="009810C9">
      <w:pPr>
        <w:rPr>
          <w:rFonts w:cs="Arial"/>
        </w:rPr>
      </w:pPr>
      <w:r>
        <w:rPr>
          <w:rFonts w:cs="Arial"/>
        </w:rPr>
        <w:pict w14:anchorId="680043FC">
          <v:rect id="_x0000_i1948" style="width:0;height:1.5pt" o:hralign="center" o:hrstd="t" o:hr="t" fillcolor="#a0a0a0" stroked="f"/>
        </w:pict>
      </w:r>
    </w:p>
    <w:p w14:paraId="182D7B16" w14:textId="77777777" w:rsidR="009810C9" w:rsidRPr="0046756F" w:rsidRDefault="009810C9" w:rsidP="009810C9">
      <w:pPr>
        <w:pStyle w:val="Heading4"/>
        <w:rPr>
          <w:rFonts w:ascii="Arial" w:hAnsi="Arial" w:cs="Arial"/>
        </w:rPr>
      </w:pPr>
      <w:bookmarkStart w:id="1853" w:name="_Toc122796285"/>
      <w:bookmarkStart w:id="1854" w:name="_Toc158906335"/>
      <w:r w:rsidRPr="0046756F">
        <w:rPr>
          <w:rFonts w:ascii="Arial" w:hAnsi="Arial" w:cs="Arial"/>
        </w:rPr>
        <w:t>10.17.1.7 Description of list of LLRs allocated</w:t>
      </w:r>
      <w:bookmarkEnd w:id="1853"/>
      <w:bookmarkEnd w:id="1854"/>
    </w:p>
    <w:p w14:paraId="23D7B969" w14:textId="77777777" w:rsidR="009810C9" w:rsidRPr="0046756F" w:rsidRDefault="009810C9" w:rsidP="009810C9">
      <w:pPr>
        <w:rPr>
          <w:rFonts w:cs="Arial"/>
        </w:rPr>
      </w:pPr>
    </w:p>
    <w:p w14:paraId="25F0B06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TbaseTaskSignaling</w:t>
      </w:r>
    </w:p>
    <w:p w14:paraId="1DAB8522" w14:textId="77777777" w:rsidR="009810C9" w:rsidRPr="0046756F" w:rsidRDefault="00000000" w:rsidP="009810C9">
      <w:pPr>
        <w:rPr>
          <w:rFonts w:cs="Arial"/>
        </w:rPr>
      </w:pPr>
      <w:r>
        <w:rPr>
          <w:rFonts w:cs="Arial"/>
        </w:rPr>
        <w:pict w14:anchorId="6D3D1906">
          <v:rect id="_x0000_i1949" style="width:0;height:1.5pt" o:hralign="center" o:hrstd="t" o:hr="t" fillcolor="#a0a0a0" stroked="f"/>
        </w:pict>
      </w:r>
    </w:p>
    <w:p w14:paraId="581F218C" w14:textId="77777777" w:rsidR="009810C9" w:rsidRPr="0046756F" w:rsidRDefault="009810C9" w:rsidP="009810C9">
      <w:pPr>
        <w:pStyle w:val="Heading5"/>
        <w:rPr>
          <w:rFonts w:ascii="Arial" w:hAnsi="Arial" w:cs="Arial"/>
        </w:rPr>
      </w:pPr>
      <w:bookmarkStart w:id="1855" w:name="_Toc122796286"/>
      <w:bookmarkStart w:id="1856" w:name="_Toc158906336"/>
      <w:r w:rsidRPr="0046756F">
        <w:rPr>
          <w:rFonts w:ascii="Arial" w:hAnsi="Arial" w:cs="Arial"/>
        </w:rPr>
        <w:t>10.17.1.7.1 daucmftbase-TbaseTaskSignaling-LLR-001</w:t>
      </w:r>
      <w:bookmarkEnd w:id="1855"/>
      <w:bookmarkEnd w:id="1856"/>
    </w:p>
    <w:p w14:paraId="3D56DA8A" w14:textId="77777777" w:rsidR="009810C9" w:rsidRPr="0046756F" w:rsidRDefault="009810C9" w:rsidP="009810C9">
      <w:pPr>
        <w:rPr>
          <w:rFonts w:cs="Arial"/>
        </w:rPr>
      </w:pPr>
      <w:r w:rsidRPr="0046756F">
        <w:rPr>
          <w:rFonts w:cs="Arial"/>
        </w:rPr>
        <w:t>Requirement ID: H698-LLD-CMU-FNC-1217</w:t>
      </w:r>
    </w:p>
    <w:p w14:paraId="480AC270" w14:textId="77777777" w:rsidR="009810C9" w:rsidRPr="0046756F" w:rsidRDefault="009810C9" w:rsidP="009810C9">
      <w:pPr>
        <w:rPr>
          <w:rFonts w:cs="Arial"/>
        </w:rPr>
      </w:pPr>
    </w:p>
    <w:p w14:paraId="5FD2288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the function RterrDisplayErrorId with parameters (M_APP_ID, RterrForever function, TBASE_ERROR Bitwise OR with RT_ERROR_1) and returns when the total number of tasks installed has reached the maximum limit (&gt;=) of M_OS_MAX_TASKS. otherwise do nothing.</w:t>
      </w:r>
    </w:p>
    <w:p w14:paraId="1C692406" w14:textId="77777777" w:rsidR="009810C9" w:rsidRPr="0046756F" w:rsidRDefault="00000000" w:rsidP="009810C9">
      <w:pPr>
        <w:rPr>
          <w:rFonts w:cs="Arial"/>
        </w:rPr>
      </w:pPr>
      <w:r>
        <w:rPr>
          <w:rFonts w:cs="Arial"/>
        </w:rPr>
        <w:pict w14:anchorId="5BF5EC65">
          <v:rect id="_x0000_i1950" style="width:0;height:1.5pt" o:hralign="center" o:hrstd="t" o:hr="t" fillcolor="#a0a0a0" stroked="f"/>
        </w:pict>
      </w:r>
    </w:p>
    <w:p w14:paraId="0897CC61" w14:textId="77777777" w:rsidR="009810C9" w:rsidRPr="0046756F" w:rsidRDefault="009810C9" w:rsidP="009810C9">
      <w:pPr>
        <w:pStyle w:val="Heading5"/>
        <w:rPr>
          <w:rFonts w:ascii="Arial" w:hAnsi="Arial" w:cs="Arial"/>
        </w:rPr>
      </w:pPr>
      <w:bookmarkStart w:id="1857" w:name="_Toc122796287"/>
      <w:bookmarkStart w:id="1858" w:name="_Toc158906337"/>
      <w:r w:rsidRPr="0046756F">
        <w:rPr>
          <w:rFonts w:ascii="Arial" w:hAnsi="Arial" w:cs="Arial"/>
        </w:rPr>
        <w:t>10.17.1.7.2 daucmftbase-TbaseTaskSignaling-LLR-002</w:t>
      </w:r>
      <w:bookmarkEnd w:id="1857"/>
      <w:bookmarkEnd w:id="1858"/>
    </w:p>
    <w:p w14:paraId="428862AE" w14:textId="77777777" w:rsidR="009810C9" w:rsidRPr="0046756F" w:rsidRDefault="009810C9" w:rsidP="009810C9">
      <w:pPr>
        <w:rPr>
          <w:rFonts w:cs="Arial"/>
        </w:rPr>
      </w:pPr>
      <w:r w:rsidRPr="0046756F">
        <w:rPr>
          <w:rFonts w:cs="Arial"/>
        </w:rPr>
        <w:t>Requirement ID: H698-LLD-CMU-FNC-1218</w:t>
      </w:r>
    </w:p>
    <w:p w14:paraId="053E84F5" w14:textId="77777777" w:rsidR="009810C9" w:rsidRPr="0046756F" w:rsidRDefault="009810C9" w:rsidP="009810C9">
      <w:pPr>
        <w:rPr>
          <w:rFonts w:cs="Arial"/>
        </w:rPr>
      </w:pPr>
    </w:p>
    <w:p w14:paraId="4A7F5304" w14:textId="77777777" w:rsidR="009810C9" w:rsidRPr="0046756F" w:rsidRDefault="009810C9" w:rsidP="009810C9">
      <w:pPr>
        <w:autoSpaceDE w:val="0"/>
        <w:autoSpaceDN w:val="0"/>
        <w:adjustRightInd w:val="0"/>
        <w:rPr>
          <w:rFonts w:cs="Arial"/>
          <w:sz w:val="17"/>
          <w:szCs w:val="17"/>
        </w:rPr>
      </w:pPr>
      <w:r w:rsidRPr="0046756F">
        <w:rPr>
          <w:rFonts w:cs="Arial"/>
        </w:rPr>
        <w:t>The function shall reset the tick counter of the time base task list to M_ZERO.</w:t>
      </w:r>
    </w:p>
    <w:p w14:paraId="11A09A25" w14:textId="77777777" w:rsidR="009810C9" w:rsidRPr="0046756F" w:rsidRDefault="00000000" w:rsidP="009810C9">
      <w:pPr>
        <w:rPr>
          <w:rFonts w:cs="Arial"/>
        </w:rPr>
      </w:pPr>
      <w:r>
        <w:rPr>
          <w:rFonts w:cs="Arial"/>
        </w:rPr>
        <w:pict w14:anchorId="047ACA38">
          <v:rect id="_x0000_i1951" style="width:0;height:1.5pt" o:hralign="center" o:hrstd="t" o:hr="t" fillcolor="#a0a0a0" stroked="f"/>
        </w:pict>
      </w:r>
    </w:p>
    <w:p w14:paraId="5946412D" w14:textId="77777777" w:rsidR="009810C9" w:rsidRPr="0046756F" w:rsidRDefault="009810C9" w:rsidP="009810C9">
      <w:pPr>
        <w:pStyle w:val="Heading5"/>
        <w:rPr>
          <w:rFonts w:ascii="Arial" w:hAnsi="Arial" w:cs="Arial"/>
        </w:rPr>
      </w:pPr>
      <w:bookmarkStart w:id="1859" w:name="_Toc122796288"/>
      <w:bookmarkStart w:id="1860" w:name="_Toc158906338"/>
      <w:r w:rsidRPr="0046756F">
        <w:rPr>
          <w:rFonts w:ascii="Arial" w:hAnsi="Arial" w:cs="Arial"/>
        </w:rPr>
        <w:t>10.17.1.7.3 daucmftbase-TbaseTaskSignaling-LLR-003</w:t>
      </w:r>
      <w:bookmarkEnd w:id="1859"/>
      <w:bookmarkEnd w:id="1860"/>
    </w:p>
    <w:p w14:paraId="773F3CFA" w14:textId="77777777" w:rsidR="009810C9" w:rsidRPr="0046756F" w:rsidRDefault="009810C9" w:rsidP="009810C9">
      <w:pPr>
        <w:rPr>
          <w:rFonts w:cs="Arial"/>
        </w:rPr>
      </w:pPr>
      <w:r w:rsidRPr="0046756F">
        <w:rPr>
          <w:rFonts w:cs="Arial"/>
        </w:rPr>
        <w:t>Requirement ID: H698-LLD-CMU-FNC-1219</w:t>
      </w:r>
    </w:p>
    <w:p w14:paraId="501336A9" w14:textId="77777777" w:rsidR="009810C9" w:rsidRPr="0046756F" w:rsidRDefault="009810C9" w:rsidP="009810C9">
      <w:pPr>
        <w:rPr>
          <w:rFonts w:cs="Arial"/>
        </w:rPr>
      </w:pPr>
    </w:p>
    <w:p w14:paraId="0C24C458" w14:textId="77777777" w:rsidR="009810C9" w:rsidRPr="0046756F" w:rsidRDefault="009810C9" w:rsidP="009810C9">
      <w:pPr>
        <w:widowControl w:val="0"/>
        <w:autoSpaceDE w:val="0"/>
        <w:autoSpaceDN w:val="0"/>
        <w:adjustRightInd w:val="0"/>
        <w:rPr>
          <w:rFonts w:cs="Arial"/>
        </w:rPr>
      </w:pPr>
      <w:r w:rsidRPr="0046756F">
        <w:rPr>
          <w:rFonts w:cs="Arial"/>
        </w:rPr>
        <w:t>The function shall set u16_task_ticks of the time base task list  to the task ticks</w:t>
      </w:r>
    </w:p>
    <w:p w14:paraId="798D1A5D" w14:textId="77777777" w:rsidR="009810C9" w:rsidRPr="0046756F" w:rsidRDefault="00000000" w:rsidP="009810C9">
      <w:pPr>
        <w:rPr>
          <w:rFonts w:cs="Arial"/>
        </w:rPr>
      </w:pPr>
      <w:r>
        <w:rPr>
          <w:rFonts w:cs="Arial"/>
        </w:rPr>
        <w:pict w14:anchorId="75AC6C8E">
          <v:rect id="_x0000_i1952" style="width:0;height:1.5pt" o:hralign="center" o:hrstd="t" o:hr="t" fillcolor="#a0a0a0" stroked="f"/>
        </w:pict>
      </w:r>
    </w:p>
    <w:p w14:paraId="35395D0B" w14:textId="77777777" w:rsidR="009810C9" w:rsidRPr="0046756F" w:rsidRDefault="009810C9" w:rsidP="009810C9">
      <w:pPr>
        <w:pStyle w:val="Heading5"/>
        <w:rPr>
          <w:rFonts w:ascii="Arial" w:hAnsi="Arial" w:cs="Arial"/>
        </w:rPr>
      </w:pPr>
      <w:bookmarkStart w:id="1861" w:name="_Toc122796289"/>
      <w:bookmarkStart w:id="1862" w:name="_Toc158906339"/>
      <w:r w:rsidRPr="0046756F">
        <w:rPr>
          <w:rFonts w:ascii="Arial" w:hAnsi="Arial" w:cs="Arial"/>
        </w:rPr>
        <w:t>10.17.1.7.4 daucmftbase-TbaseTaskSignaling-LLR-004</w:t>
      </w:r>
      <w:bookmarkEnd w:id="1861"/>
      <w:bookmarkEnd w:id="1862"/>
    </w:p>
    <w:p w14:paraId="74B34131" w14:textId="77777777" w:rsidR="009810C9" w:rsidRPr="0046756F" w:rsidRDefault="009810C9" w:rsidP="009810C9">
      <w:pPr>
        <w:rPr>
          <w:rFonts w:cs="Arial"/>
        </w:rPr>
      </w:pPr>
      <w:r w:rsidRPr="0046756F">
        <w:rPr>
          <w:rFonts w:cs="Arial"/>
        </w:rPr>
        <w:t>Requirement ID: H698-LLD-CMU-FNC-1220</w:t>
      </w:r>
    </w:p>
    <w:p w14:paraId="1BD8D89C" w14:textId="77777777" w:rsidR="009810C9" w:rsidRPr="0046756F" w:rsidRDefault="009810C9" w:rsidP="009810C9">
      <w:pPr>
        <w:rPr>
          <w:rFonts w:cs="Arial"/>
        </w:rPr>
      </w:pPr>
    </w:p>
    <w:p w14:paraId="68FA8A0C"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shall set ps_semaphore of time base task list.to the Semaphore. </w:t>
      </w:r>
    </w:p>
    <w:p w14:paraId="6E8EE318" w14:textId="77777777" w:rsidR="009810C9" w:rsidRPr="0046756F" w:rsidRDefault="009810C9" w:rsidP="009810C9">
      <w:pPr>
        <w:widowControl w:val="0"/>
        <w:autoSpaceDE w:val="0"/>
        <w:autoSpaceDN w:val="0"/>
        <w:adjustRightInd w:val="0"/>
        <w:rPr>
          <w:rFonts w:cs="Arial"/>
        </w:rPr>
      </w:pPr>
    </w:p>
    <w:p w14:paraId="7AAB0FC5" w14:textId="77777777" w:rsidR="009810C9" w:rsidRPr="0046756F" w:rsidRDefault="00000000" w:rsidP="009810C9">
      <w:pPr>
        <w:rPr>
          <w:rFonts w:cs="Arial"/>
        </w:rPr>
      </w:pPr>
      <w:r>
        <w:rPr>
          <w:rFonts w:cs="Arial"/>
        </w:rPr>
        <w:pict w14:anchorId="72CD75D9">
          <v:rect id="_x0000_i1953" style="width:0;height:1.5pt" o:hralign="center" o:hrstd="t" o:hr="t" fillcolor="#a0a0a0" stroked="f"/>
        </w:pict>
      </w:r>
    </w:p>
    <w:p w14:paraId="0F88E2BE" w14:textId="77777777" w:rsidR="009810C9" w:rsidRPr="0046756F" w:rsidRDefault="009810C9" w:rsidP="009810C9">
      <w:pPr>
        <w:pStyle w:val="Heading5"/>
        <w:rPr>
          <w:rFonts w:ascii="Arial" w:hAnsi="Arial" w:cs="Arial"/>
        </w:rPr>
      </w:pPr>
      <w:bookmarkStart w:id="1863" w:name="_Toc122796290"/>
      <w:bookmarkStart w:id="1864" w:name="_Toc158906340"/>
      <w:r w:rsidRPr="0046756F">
        <w:rPr>
          <w:rFonts w:ascii="Arial" w:hAnsi="Arial" w:cs="Arial"/>
        </w:rPr>
        <w:t>10.17.1.7.5 daucmftbase-TbaseTaskSignaling-LLR-005</w:t>
      </w:r>
      <w:bookmarkEnd w:id="1863"/>
      <w:bookmarkEnd w:id="1864"/>
    </w:p>
    <w:p w14:paraId="116F5557" w14:textId="77777777" w:rsidR="009810C9" w:rsidRPr="0046756F" w:rsidRDefault="009810C9" w:rsidP="009810C9">
      <w:pPr>
        <w:rPr>
          <w:rFonts w:cs="Arial"/>
        </w:rPr>
      </w:pPr>
      <w:r w:rsidRPr="0046756F">
        <w:rPr>
          <w:rFonts w:cs="Arial"/>
        </w:rPr>
        <w:t>Requirement ID: H698-LLD-CMU-FNC-1221</w:t>
      </w:r>
    </w:p>
    <w:p w14:paraId="77299490" w14:textId="77777777" w:rsidR="009810C9" w:rsidRPr="0046756F" w:rsidRDefault="009810C9" w:rsidP="009810C9">
      <w:pPr>
        <w:rPr>
          <w:rFonts w:cs="Arial"/>
        </w:rPr>
      </w:pPr>
    </w:p>
    <w:p w14:paraId="11354DB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increment number of installed tasks by M_ONE.</w:t>
      </w:r>
    </w:p>
    <w:p w14:paraId="44F3A453" w14:textId="77777777" w:rsidR="009810C9" w:rsidRPr="0046756F" w:rsidRDefault="00000000" w:rsidP="009810C9">
      <w:pPr>
        <w:rPr>
          <w:rFonts w:cs="Arial"/>
        </w:rPr>
      </w:pPr>
      <w:r>
        <w:rPr>
          <w:rFonts w:cs="Arial"/>
        </w:rPr>
        <w:pict w14:anchorId="4F2F062F">
          <v:rect id="_x0000_i1954" style="width:0;height:1.5pt" o:hralign="center" o:hrstd="t" o:hr="t" fillcolor="#a0a0a0" stroked="f"/>
        </w:pict>
      </w:r>
    </w:p>
    <w:p w14:paraId="51F3D021" w14:textId="77777777" w:rsidR="009810C9" w:rsidRPr="0046756F" w:rsidRDefault="009810C9" w:rsidP="009810C9">
      <w:pPr>
        <w:pStyle w:val="Heading3"/>
      </w:pPr>
      <w:bookmarkStart w:id="1865" w:name="_Toc122796291"/>
      <w:bookmarkStart w:id="1866" w:name="_Toc158906341"/>
      <w:r w:rsidRPr="0046756F">
        <w:t>10.17.2 TbaseIntrHandler</w:t>
      </w:r>
      <w:bookmarkEnd w:id="1865"/>
      <w:bookmarkEnd w:id="1866"/>
    </w:p>
    <w:p w14:paraId="118462E0" w14:textId="77777777" w:rsidR="009810C9" w:rsidRPr="0046756F" w:rsidRDefault="009810C9" w:rsidP="009810C9">
      <w:pPr>
        <w:rPr>
          <w:rFonts w:cs="Arial"/>
        </w:rPr>
      </w:pPr>
    </w:p>
    <w:p w14:paraId="1ED1D98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TbaseIntrHandler shall follow in the sub sections.</w:t>
      </w:r>
    </w:p>
    <w:p w14:paraId="73930C0C" w14:textId="77777777" w:rsidR="009810C9" w:rsidRPr="0046756F" w:rsidRDefault="00000000" w:rsidP="009810C9">
      <w:pPr>
        <w:rPr>
          <w:rFonts w:cs="Arial"/>
        </w:rPr>
      </w:pPr>
      <w:r>
        <w:rPr>
          <w:rFonts w:cs="Arial"/>
        </w:rPr>
        <w:pict w14:anchorId="5A0D18C2">
          <v:rect id="_x0000_i1955" style="width:0;height:1.5pt" o:hralign="center" o:hrstd="t" o:hr="t" fillcolor="#a0a0a0" stroked="f"/>
        </w:pict>
      </w:r>
    </w:p>
    <w:p w14:paraId="6B4219CC" w14:textId="77777777" w:rsidR="009810C9" w:rsidRPr="0046756F" w:rsidRDefault="009810C9" w:rsidP="009810C9">
      <w:pPr>
        <w:pStyle w:val="Heading4"/>
        <w:rPr>
          <w:rFonts w:ascii="Arial" w:hAnsi="Arial" w:cs="Arial"/>
        </w:rPr>
      </w:pPr>
      <w:bookmarkStart w:id="1867" w:name="_Toc122796292"/>
      <w:bookmarkStart w:id="1868" w:name="_Toc158906342"/>
      <w:r w:rsidRPr="0046756F">
        <w:rPr>
          <w:rFonts w:ascii="Arial" w:hAnsi="Arial" w:cs="Arial"/>
        </w:rPr>
        <w:t>10.17.2.1 Brief Description</w:t>
      </w:r>
      <w:bookmarkEnd w:id="1867"/>
      <w:bookmarkEnd w:id="1868"/>
    </w:p>
    <w:p w14:paraId="61E4A79C" w14:textId="77777777" w:rsidR="009810C9" w:rsidRPr="0046756F" w:rsidRDefault="009810C9" w:rsidP="009810C9">
      <w:pPr>
        <w:rPr>
          <w:rFonts w:cs="Arial"/>
        </w:rPr>
      </w:pPr>
    </w:p>
    <w:p w14:paraId="1BFEF94B" w14:textId="77777777" w:rsidR="009810C9" w:rsidRPr="0046756F" w:rsidRDefault="009810C9" w:rsidP="009810C9">
      <w:pPr>
        <w:widowControl w:val="0"/>
        <w:autoSpaceDE w:val="0"/>
        <w:autoSpaceDN w:val="0"/>
        <w:adjustRightInd w:val="0"/>
        <w:rPr>
          <w:rFonts w:cs="Arial"/>
          <w:sz w:val="17"/>
          <w:szCs w:val="17"/>
        </w:rPr>
      </w:pPr>
    </w:p>
    <w:p w14:paraId="1FAE821F" w14:textId="77777777" w:rsidR="009810C9" w:rsidRPr="0046756F" w:rsidRDefault="00000000" w:rsidP="009810C9">
      <w:pPr>
        <w:rPr>
          <w:rFonts w:cs="Arial"/>
        </w:rPr>
      </w:pPr>
      <w:r>
        <w:rPr>
          <w:rFonts w:cs="Arial"/>
        </w:rPr>
        <w:pict w14:anchorId="437BA298">
          <v:rect id="_x0000_i1956" style="width:0;height:1.5pt" o:hralign="center" o:hrstd="t" o:hr="t" fillcolor="#a0a0a0" stroked="f"/>
        </w:pict>
      </w:r>
    </w:p>
    <w:p w14:paraId="04C2AADE" w14:textId="77777777" w:rsidR="009810C9" w:rsidRPr="0046756F" w:rsidRDefault="009810C9" w:rsidP="009810C9">
      <w:pPr>
        <w:pStyle w:val="Heading4"/>
        <w:rPr>
          <w:rFonts w:ascii="Arial" w:hAnsi="Arial" w:cs="Arial"/>
        </w:rPr>
      </w:pPr>
      <w:bookmarkStart w:id="1869" w:name="_Toc122796293"/>
      <w:bookmarkStart w:id="1870" w:name="_Toc158906343"/>
      <w:r w:rsidRPr="0046756F">
        <w:rPr>
          <w:rFonts w:ascii="Arial" w:hAnsi="Arial" w:cs="Arial"/>
        </w:rPr>
        <w:t>10.17.2.2 List of HLRs allocated</w:t>
      </w:r>
      <w:bookmarkEnd w:id="1869"/>
      <w:bookmarkEnd w:id="1870"/>
    </w:p>
    <w:p w14:paraId="3B21C4B1" w14:textId="77777777" w:rsidR="009810C9" w:rsidRPr="0046756F" w:rsidRDefault="009810C9" w:rsidP="009810C9">
      <w:pPr>
        <w:rPr>
          <w:rFonts w:cs="Arial"/>
        </w:rPr>
      </w:pPr>
    </w:p>
    <w:p w14:paraId="19837D1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461A295" w14:textId="77777777" w:rsidR="009810C9" w:rsidRPr="0046756F" w:rsidRDefault="00000000" w:rsidP="009810C9">
      <w:pPr>
        <w:rPr>
          <w:rFonts w:cs="Arial"/>
        </w:rPr>
      </w:pPr>
      <w:r>
        <w:rPr>
          <w:rFonts w:cs="Arial"/>
        </w:rPr>
        <w:pict w14:anchorId="79196C12">
          <v:rect id="_x0000_i1957" style="width:0;height:1.5pt" o:hralign="center" o:hrstd="t" o:hr="t" fillcolor="#a0a0a0" stroked="f"/>
        </w:pict>
      </w:r>
    </w:p>
    <w:p w14:paraId="10A70AD2" w14:textId="77777777" w:rsidR="009810C9" w:rsidRPr="0046756F" w:rsidRDefault="009810C9" w:rsidP="009810C9">
      <w:pPr>
        <w:pStyle w:val="Heading4"/>
        <w:rPr>
          <w:rFonts w:ascii="Arial" w:hAnsi="Arial" w:cs="Arial"/>
        </w:rPr>
      </w:pPr>
      <w:bookmarkStart w:id="1871" w:name="_Toc122796294"/>
      <w:bookmarkStart w:id="1872" w:name="_Toc158906344"/>
      <w:r w:rsidRPr="0046756F">
        <w:rPr>
          <w:rFonts w:ascii="Arial" w:hAnsi="Arial" w:cs="Arial"/>
        </w:rPr>
        <w:t>10.17.2.3 List of global variables accessed and modified</w:t>
      </w:r>
      <w:bookmarkEnd w:id="1871"/>
      <w:bookmarkEnd w:id="1872"/>
    </w:p>
    <w:p w14:paraId="7356C1D9" w14:textId="77777777" w:rsidR="009810C9" w:rsidRPr="0046756F" w:rsidRDefault="009810C9" w:rsidP="009810C9">
      <w:pPr>
        <w:rPr>
          <w:rFonts w:cs="Arial"/>
        </w:rPr>
      </w:pPr>
    </w:p>
    <w:p w14:paraId="62579E70"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56660B3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3C97010" w14:textId="77777777" w:rsidR="009810C9" w:rsidRPr="0046756F" w:rsidRDefault="00000000" w:rsidP="009810C9">
      <w:pPr>
        <w:rPr>
          <w:rFonts w:cs="Arial"/>
        </w:rPr>
      </w:pPr>
      <w:r>
        <w:rPr>
          <w:rFonts w:cs="Arial"/>
        </w:rPr>
        <w:pict w14:anchorId="5F53D9FC">
          <v:rect id="_x0000_i1958" style="width:0;height:1.5pt" o:hralign="center" o:hrstd="t" o:hr="t" fillcolor="#a0a0a0" stroked="f"/>
        </w:pict>
      </w:r>
    </w:p>
    <w:p w14:paraId="01DCCDF0" w14:textId="77777777" w:rsidR="009810C9" w:rsidRPr="0046756F" w:rsidRDefault="009810C9" w:rsidP="009810C9">
      <w:pPr>
        <w:pStyle w:val="Heading4"/>
        <w:rPr>
          <w:rFonts w:ascii="Arial" w:hAnsi="Arial" w:cs="Arial"/>
        </w:rPr>
      </w:pPr>
      <w:bookmarkStart w:id="1873" w:name="_Toc122796295"/>
      <w:bookmarkStart w:id="1874" w:name="_Toc158906345"/>
      <w:r w:rsidRPr="0046756F">
        <w:rPr>
          <w:rFonts w:ascii="Arial" w:hAnsi="Arial" w:cs="Arial"/>
        </w:rPr>
        <w:t>10.17.2.4 Parameter list (Input/Output)</w:t>
      </w:r>
      <w:bookmarkEnd w:id="1873"/>
      <w:bookmarkEnd w:id="1874"/>
    </w:p>
    <w:p w14:paraId="0ED5258A" w14:textId="77777777" w:rsidR="009810C9" w:rsidRPr="0046756F" w:rsidRDefault="009810C9" w:rsidP="009810C9">
      <w:pPr>
        <w:rPr>
          <w:rFonts w:cs="Arial"/>
        </w:rPr>
      </w:pPr>
    </w:p>
    <w:p w14:paraId="220DDF33"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09387DA0"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57380B49" w14:textId="77777777" w:rsidR="009810C9" w:rsidRPr="0046756F" w:rsidRDefault="00000000" w:rsidP="009810C9">
      <w:pPr>
        <w:rPr>
          <w:rFonts w:cs="Arial"/>
        </w:rPr>
      </w:pPr>
      <w:r>
        <w:rPr>
          <w:rFonts w:cs="Arial"/>
        </w:rPr>
        <w:pict w14:anchorId="2EDE84AB">
          <v:rect id="_x0000_i1959" style="width:0;height:1.5pt" o:hralign="center" o:hrstd="t" o:hr="t" fillcolor="#a0a0a0" stroked="f"/>
        </w:pict>
      </w:r>
    </w:p>
    <w:p w14:paraId="1C15D726" w14:textId="77777777" w:rsidR="009810C9" w:rsidRPr="0046756F" w:rsidRDefault="009810C9" w:rsidP="009810C9">
      <w:pPr>
        <w:pStyle w:val="Heading4"/>
        <w:rPr>
          <w:rFonts w:ascii="Arial" w:hAnsi="Arial" w:cs="Arial"/>
        </w:rPr>
      </w:pPr>
      <w:bookmarkStart w:id="1875" w:name="_Toc122796296"/>
      <w:bookmarkStart w:id="1876" w:name="_Toc158906346"/>
      <w:r w:rsidRPr="0046756F">
        <w:rPr>
          <w:rFonts w:ascii="Arial" w:hAnsi="Arial" w:cs="Arial"/>
        </w:rPr>
        <w:t>10.17.2.5 Return Value</w:t>
      </w:r>
      <w:bookmarkEnd w:id="1875"/>
      <w:bookmarkEnd w:id="1876"/>
    </w:p>
    <w:p w14:paraId="0CEB884D" w14:textId="77777777" w:rsidR="009810C9" w:rsidRPr="0046756F" w:rsidRDefault="009810C9" w:rsidP="009810C9">
      <w:pPr>
        <w:rPr>
          <w:rFonts w:cs="Arial"/>
        </w:rPr>
      </w:pPr>
    </w:p>
    <w:p w14:paraId="42D8ADF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D97AFB6" w14:textId="77777777" w:rsidR="009810C9" w:rsidRPr="0046756F" w:rsidRDefault="00000000" w:rsidP="009810C9">
      <w:pPr>
        <w:rPr>
          <w:rFonts w:cs="Arial"/>
        </w:rPr>
      </w:pPr>
      <w:r>
        <w:rPr>
          <w:rFonts w:cs="Arial"/>
        </w:rPr>
        <w:pict w14:anchorId="29947215">
          <v:rect id="_x0000_i1960" style="width:0;height:1.5pt" o:hralign="center" o:hrstd="t" o:hr="t" fillcolor="#a0a0a0" stroked="f"/>
        </w:pict>
      </w:r>
    </w:p>
    <w:p w14:paraId="0F3C82B5" w14:textId="77777777" w:rsidR="009810C9" w:rsidRPr="0046756F" w:rsidRDefault="009810C9" w:rsidP="009810C9">
      <w:pPr>
        <w:pStyle w:val="Heading4"/>
        <w:rPr>
          <w:rFonts w:ascii="Arial" w:hAnsi="Arial" w:cs="Arial"/>
        </w:rPr>
      </w:pPr>
      <w:bookmarkStart w:id="1877" w:name="_Toc122796297"/>
      <w:bookmarkStart w:id="1878" w:name="_Toc158906347"/>
      <w:r w:rsidRPr="0046756F">
        <w:rPr>
          <w:rFonts w:ascii="Arial" w:hAnsi="Arial" w:cs="Arial"/>
        </w:rPr>
        <w:t>10.17.2.6 Other CSUs called by this CSU</w:t>
      </w:r>
      <w:bookmarkEnd w:id="1877"/>
      <w:bookmarkEnd w:id="1878"/>
    </w:p>
    <w:p w14:paraId="1F6F05F7" w14:textId="77777777" w:rsidR="009810C9" w:rsidRPr="0046756F" w:rsidRDefault="009810C9" w:rsidP="009810C9">
      <w:pPr>
        <w:rPr>
          <w:rFonts w:cs="Arial"/>
        </w:rPr>
      </w:pPr>
    </w:p>
    <w:p w14:paraId="01448EA7" w14:textId="77777777" w:rsidR="009810C9" w:rsidRPr="0046756F" w:rsidRDefault="009810C9" w:rsidP="009810C9">
      <w:pPr>
        <w:widowControl w:val="0"/>
        <w:autoSpaceDE w:val="0"/>
        <w:autoSpaceDN w:val="0"/>
        <w:adjustRightInd w:val="0"/>
        <w:rPr>
          <w:rFonts w:cs="Arial"/>
        </w:rPr>
      </w:pPr>
      <w:r w:rsidRPr="0046756F">
        <w:rPr>
          <w:rFonts w:cs="Arial"/>
        </w:rPr>
        <w:t>OsIntEnter</w:t>
      </w:r>
    </w:p>
    <w:p w14:paraId="3E215FCE" w14:textId="77777777" w:rsidR="009810C9" w:rsidRPr="0046756F" w:rsidRDefault="009810C9" w:rsidP="009810C9">
      <w:pPr>
        <w:widowControl w:val="0"/>
        <w:autoSpaceDE w:val="0"/>
        <w:autoSpaceDN w:val="0"/>
        <w:adjustRightInd w:val="0"/>
        <w:rPr>
          <w:rFonts w:cs="Arial"/>
        </w:rPr>
      </w:pPr>
      <w:r w:rsidRPr="0046756F">
        <w:rPr>
          <w:rFonts w:cs="Arial"/>
        </w:rPr>
        <w:t>OsTimeTick</w:t>
      </w:r>
    </w:p>
    <w:p w14:paraId="21653216" w14:textId="77777777" w:rsidR="009810C9" w:rsidRPr="0046756F" w:rsidRDefault="009810C9" w:rsidP="009810C9">
      <w:pPr>
        <w:widowControl w:val="0"/>
        <w:autoSpaceDE w:val="0"/>
        <w:autoSpaceDN w:val="0"/>
        <w:adjustRightInd w:val="0"/>
        <w:rPr>
          <w:rFonts w:cs="Arial"/>
        </w:rPr>
      </w:pPr>
      <w:r w:rsidRPr="0046756F">
        <w:rPr>
          <w:rFonts w:cs="Arial"/>
        </w:rPr>
        <w:t>OsSemPost</w:t>
      </w:r>
    </w:p>
    <w:p w14:paraId="423F498A" w14:textId="77777777" w:rsidR="009810C9" w:rsidRPr="0046756F" w:rsidRDefault="009810C9" w:rsidP="009810C9">
      <w:pPr>
        <w:widowControl w:val="0"/>
        <w:autoSpaceDE w:val="0"/>
        <w:autoSpaceDN w:val="0"/>
        <w:adjustRightInd w:val="0"/>
        <w:rPr>
          <w:rFonts w:cs="Arial"/>
        </w:rPr>
      </w:pPr>
      <w:r w:rsidRPr="0046756F">
        <w:rPr>
          <w:rFonts w:cs="Arial"/>
        </w:rPr>
        <w:t>OsIntExit</w:t>
      </w:r>
    </w:p>
    <w:p w14:paraId="10F4FAEB"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214ABD4C" w14:textId="77777777" w:rsidR="009810C9" w:rsidRPr="0046756F" w:rsidRDefault="009810C9" w:rsidP="009810C9">
      <w:pPr>
        <w:widowControl w:val="0"/>
        <w:autoSpaceDE w:val="0"/>
        <w:autoSpaceDN w:val="0"/>
        <w:adjustRightInd w:val="0"/>
        <w:rPr>
          <w:rFonts w:cs="Arial"/>
        </w:rPr>
      </w:pPr>
      <w:r w:rsidRPr="0046756F">
        <w:rPr>
          <w:rFonts w:cs="Arial"/>
          <w:color w:val="000000"/>
        </w:rPr>
        <w:t>RterrForever</w:t>
      </w:r>
    </w:p>
    <w:p w14:paraId="4B4CE1BA" w14:textId="77777777" w:rsidR="009810C9" w:rsidRPr="0046756F" w:rsidRDefault="009810C9" w:rsidP="009810C9">
      <w:pPr>
        <w:widowControl w:val="0"/>
        <w:autoSpaceDE w:val="0"/>
        <w:autoSpaceDN w:val="0"/>
        <w:adjustRightInd w:val="0"/>
        <w:rPr>
          <w:rFonts w:cs="Arial"/>
          <w:sz w:val="17"/>
          <w:szCs w:val="17"/>
        </w:rPr>
      </w:pPr>
    </w:p>
    <w:p w14:paraId="5F7C8398" w14:textId="77777777" w:rsidR="009810C9" w:rsidRPr="0046756F" w:rsidRDefault="00000000" w:rsidP="009810C9">
      <w:pPr>
        <w:rPr>
          <w:rFonts w:cs="Arial"/>
        </w:rPr>
      </w:pPr>
      <w:r>
        <w:rPr>
          <w:rFonts w:cs="Arial"/>
        </w:rPr>
        <w:pict w14:anchorId="3EE960ED">
          <v:rect id="_x0000_i1961" style="width:0;height:1.5pt" o:hralign="center" o:hrstd="t" o:hr="t" fillcolor="#a0a0a0" stroked="f"/>
        </w:pict>
      </w:r>
    </w:p>
    <w:p w14:paraId="46D1550E" w14:textId="77777777" w:rsidR="009810C9" w:rsidRPr="0046756F" w:rsidRDefault="009810C9" w:rsidP="009810C9">
      <w:pPr>
        <w:pStyle w:val="Heading4"/>
        <w:rPr>
          <w:rFonts w:ascii="Arial" w:hAnsi="Arial" w:cs="Arial"/>
        </w:rPr>
      </w:pPr>
      <w:bookmarkStart w:id="1879" w:name="_Toc122796298"/>
      <w:bookmarkStart w:id="1880" w:name="_Toc158906348"/>
      <w:r w:rsidRPr="0046756F">
        <w:rPr>
          <w:rFonts w:ascii="Arial" w:hAnsi="Arial" w:cs="Arial"/>
        </w:rPr>
        <w:t>10.17.2.7 Description of list of LLRs allocated</w:t>
      </w:r>
      <w:bookmarkEnd w:id="1879"/>
      <w:bookmarkEnd w:id="1880"/>
    </w:p>
    <w:p w14:paraId="67B8D712" w14:textId="77777777" w:rsidR="009810C9" w:rsidRPr="0046756F" w:rsidRDefault="009810C9" w:rsidP="009810C9">
      <w:pPr>
        <w:rPr>
          <w:rFonts w:cs="Arial"/>
        </w:rPr>
      </w:pPr>
    </w:p>
    <w:p w14:paraId="391FB75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TbaseIntrHandler</w:t>
      </w:r>
    </w:p>
    <w:p w14:paraId="10C94A5E" w14:textId="77777777" w:rsidR="009810C9" w:rsidRPr="0046756F" w:rsidRDefault="00000000" w:rsidP="009810C9">
      <w:pPr>
        <w:rPr>
          <w:rFonts w:cs="Arial"/>
        </w:rPr>
      </w:pPr>
      <w:r>
        <w:rPr>
          <w:rFonts w:cs="Arial"/>
        </w:rPr>
        <w:pict w14:anchorId="1A384103">
          <v:rect id="_x0000_i1962" style="width:0;height:1.5pt" o:hralign="center" o:hrstd="t" o:hr="t" fillcolor="#a0a0a0" stroked="f"/>
        </w:pict>
      </w:r>
    </w:p>
    <w:p w14:paraId="1536AFC0" w14:textId="77777777" w:rsidR="009810C9" w:rsidRPr="0046756F" w:rsidRDefault="009810C9" w:rsidP="009810C9">
      <w:pPr>
        <w:pStyle w:val="Heading5"/>
        <w:rPr>
          <w:rFonts w:ascii="Arial" w:hAnsi="Arial" w:cs="Arial"/>
        </w:rPr>
      </w:pPr>
      <w:bookmarkStart w:id="1881" w:name="_Toc122796299"/>
      <w:bookmarkStart w:id="1882" w:name="_Toc158906349"/>
      <w:r w:rsidRPr="0046756F">
        <w:rPr>
          <w:rFonts w:ascii="Arial" w:hAnsi="Arial" w:cs="Arial"/>
        </w:rPr>
        <w:t>10.17.2.7.1 daucmftbase-TbaseIntrHandler-LLR-001</w:t>
      </w:r>
      <w:bookmarkEnd w:id="1881"/>
      <w:bookmarkEnd w:id="1882"/>
    </w:p>
    <w:p w14:paraId="6E0103AE" w14:textId="77777777" w:rsidR="009810C9" w:rsidRPr="0046756F" w:rsidRDefault="009810C9" w:rsidP="009810C9">
      <w:pPr>
        <w:rPr>
          <w:rFonts w:cs="Arial"/>
        </w:rPr>
      </w:pPr>
      <w:r w:rsidRPr="0046756F">
        <w:rPr>
          <w:rFonts w:cs="Arial"/>
        </w:rPr>
        <w:t>Requirement ID: H698-LLD-CMU-FNC-1230</w:t>
      </w:r>
    </w:p>
    <w:p w14:paraId="37F72D7C" w14:textId="77777777" w:rsidR="009810C9" w:rsidRPr="0046756F" w:rsidRDefault="009810C9" w:rsidP="009810C9">
      <w:pPr>
        <w:rPr>
          <w:rFonts w:cs="Arial"/>
        </w:rPr>
      </w:pPr>
    </w:p>
    <w:p w14:paraId="2098D0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inform the Micro C OS that, it is entering the ISR by calling OsIntEnter.</w:t>
      </w:r>
    </w:p>
    <w:p w14:paraId="2192119F" w14:textId="77777777" w:rsidR="009810C9" w:rsidRPr="0046756F" w:rsidRDefault="00000000" w:rsidP="009810C9">
      <w:pPr>
        <w:rPr>
          <w:rFonts w:cs="Arial"/>
        </w:rPr>
      </w:pPr>
      <w:r>
        <w:rPr>
          <w:rFonts w:cs="Arial"/>
        </w:rPr>
        <w:pict w14:anchorId="7B22CC8E">
          <v:rect id="_x0000_i1963" style="width:0;height:1.5pt" o:hralign="center" o:hrstd="t" o:hr="t" fillcolor="#a0a0a0" stroked="f"/>
        </w:pict>
      </w:r>
    </w:p>
    <w:p w14:paraId="7BBAB7FB" w14:textId="77777777" w:rsidR="009810C9" w:rsidRPr="0046756F" w:rsidRDefault="009810C9" w:rsidP="009810C9">
      <w:pPr>
        <w:pStyle w:val="Heading5"/>
        <w:rPr>
          <w:rFonts w:ascii="Arial" w:hAnsi="Arial" w:cs="Arial"/>
        </w:rPr>
      </w:pPr>
      <w:bookmarkStart w:id="1883" w:name="_Toc122796300"/>
      <w:bookmarkStart w:id="1884" w:name="_Toc158906350"/>
      <w:r w:rsidRPr="0046756F">
        <w:rPr>
          <w:rFonts w:ascii="Arial" w:hAnsi="Arial" w:cs="Arial"/>
        </w:rPr>
        <w:t>10.17.2.7.2 daucmftbase-TbaseIntrHandler-LLR-002</w:t>
      </w:r>
      <w:bookmarkEnd w:id="1883"/>
      <w:bookmarkEnd w:id="1884"/>
    </w:p>
    <w:p w14:paraId="4531135E" w14:textId="77777777" w:rsidR="009810C9" w:rsidRPr="0046756F" w:rsidRDefault="009810C9" w:rsidP="009810C9">
      <w:pPr>
        <w:rPr>
          <w:rFonts w:cs="Arial"/>
        </w:rPr>
      </w:pPr>
      <w:r w:rsidRPr="0046756F">
        <w:rPr>
          <w:rFonts w:cs="Arial"/>
        </w:rPr>
        <w:t>Requirement ID: H698-LLD-CMU-FNC-1231</w:t>
      </w:r>
    </w:p>
    <w:p w14:paraId="06C0C84E" w14:textId="77777777" w:rsidR="009810C9" w:rsidRPr="0046756F" w:rsidRDefault="009810C9" w:rsidP="009810C9">
      <w:pPr>
        <w:rPr>
          <w:rFonts w:cs="Arial"/>
        </w:rPr>
      </w:pPr>
    </w:p>
    <w:p w14:paraId="2CD112E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update the time tick by calling OsTimeTick.</w:t>
      </w:r>
    </w:p>
    <w:p w14:paraId="6BD00FF2" w14:textId="77777777" w:rsidR="009810C9" w:rsidRPr="0046756F" w:rsidRDefault="00000000" w:rsidP="009810C9">
      <w:pPr>
        <w:rPr>
          <w:rFonts w:cs="Arial"/>
        </w:rPr>
      </w:pPr>
      <w:r>
        <w:rPr>
          <w:rFonts w:cs="Arial"/>
        </w:rPr>
        <w:pict w14:anchorId="010E53D5">
          <v:rect id="_x0000_i1964" style="width:0;height:1.5pt" o:hralign="center" o:hrstd="t" o:hr="t" fillcolor="#a0a0a0" stroked="f"/>
        </w:pict>
      </w:r>
    </w:p>
    <w:p w14:paraId="2800AECD" w14:textId="77777777" w:rsidR="009810C9" w:rsidRPr="0046756F" w:rsidRDefault="009810C9" w:rsidP="009810C9">
      <w:pPr>
        <w:pStyle w:val="Heading5"/>
        <w:rPr>
          <w:rFonts w:ascii="Arial" w:hAnsi="Arial" w:cs="Arial"/>
        </w:rPr>
      </w:pPr>
      <w:bookmarkStart w:id="1885" w:name="_Toc122796301"/>
      <w:bookmarkStart w:id="1886" w:name="_Toc158906351"/>
      <w:r w:rsidRPr="0046756F">
        <w:rPr>
          <w:rFonts w:ascii="Arial" w:hAnsi="Arial" w:cs="Arial"/>
        </w:rPr>
        <w:t>10.17.2.7.3 daucmftbase-TbaseIntrHandler-LLR-003</w:t>
      </w:r>
      <w:bookmarkEnd w:id="1885"/>
      <w:bookmarkEnd w:id="1886"/>
    </w:p>
    <w:p w14:paraId="3D3EB9ED" w14:textId="77777777" w:rsidR="009810C9" w:rsidRPr="0046756F" w:rsidRDefault="009810C9" w:rsidP="009810C9">
      <w:pPr>
        <w:rPr>
          <w:rFonts w:cs="Arial"/>
        </w:rPr>
      </w:pPr>
      <w:r w:rsidRPr="0046756F">
        <w:rPr>
          <w:rFonts w:cs="Arial"/>
        </w:rPr>
        <w:t>Requirement ID: H698-LLD-CMU-FNC-1232</w:t>
      </w:r>
    </w:p>
    <w:p w14:paraId="2A6F8F91" w14:textId="77777777" w:rsidR="009810C9" w:rsidRPr="0046756F" w:rsidRDefault="009810C9" w:rsidP="009810C9">
      <w:pPr>
        <w:rPr>
          <w:rFonts w:cs="Arial"/>
        </w:rPr>
      </w:pPr>
    </w:p>
    <w:p w14:paraId="14E378AF" w14:textId="77777777" w:rsidR="009810C9" w:rsidRPr="0046756F" w:rsidRDefault="009810C9" w:rsidP="009810C9">
      <w:pPr>
        <w:widowControl w:val="0"/>
        <w:autoSpaceDE w:val="0"/>
        <w:autoSpaceDN w:val="0"/>
        <w:adjustRightInd w:val="0"/>
        <w:rPr>
          <w:rFonts w:cs="Arial"/>
        </w:rPr>
      </w:pPr>
      <w:r w:rsidRPr="0046756F">
        <w:rPr>
          <w:rFonts w:cs="Arial"/>
        </w:rPr>
        <w:t>The function shall loop through the time base installed task and perform the following for each task in the list. when the task tick counter (incremented by 1) of task list is greater than or equal to the task ticks of the corresponding task. Otherwise do nothing.</w:t>
      </w:r>
    </w:p>
    <w:p w14:paraId="75997E3B" w14:textId="77777777" w:rsidR="009810C9" w:rsidRPr="0046756F" w:rsidRDefault="009810C9" w:rsidP="009810C9">
      <w:pPr>
        <w:widowControl w:val="0"/>
        <w:autoSpaceDE w:val="0"/>
        <w:autoSpaceDN w:val="0"/>
        <w:adjustRightInd w:val="0"/>
        <w:rPr>
          <w:rFonts w:cs="Arial"/>
        </w:rPr>
      </w:pPr>
      <w:r w:rsidRPr="0046756F">
        <w:rPr>
          <w:rFonts w:cs="Arial"/>
        </w:rPr>
        <w:t>- Reset the task tick counter to M_ZERO.</w:t>
      </w:r>
    </w:p>
    <w:p w14:paraId="1C8C812A" w14:textId="77777777" w:rsidR="009810C9" w:rsidRPr="0046756F" w:rsidRDefault="009810C9" w:rsidP="009810C9">
      <w:pPr>
        <w:widowControl w:val="0"/>
        <w:autoSpaceDE w:val="0"/>
        <w:autoSpaceDN w:val="0"/>
        <w:adjustRightInd w:val="0"/>
        <w:rPr>
          <w:rFonts w:cs="Arial"/>
        </w:rPr>
      </w:pPr>
      <w:r w:rsidRPr="0046756F">
        <w:rPr>
          <w:rFonts w:cs="Arial"/>
        </w:rPr>
        <w:t>- Signal the Semaphore of the task (M_OS_NO_ERR) by calling OsSemPost with Semaphore of the corresponding task as parameter</w:t>
      </w:r>
    </w:p>
    <w:p w14:paraId="5543F9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and calls the function RterrDisplayErrorId with parameter (M_APP_ID, RterrForever, OS_KERNEL_ERR Bitwise OR with RT_ERROR_9) when the function OsSemPost returns other than M_OS_NO_ERR, otherwise do nothing.</w:t>
      </w:r>
    </w:p>
    <w:p w14:paraId="2BB85A46" w14:textId="77777777" w:rsidR="009810C9" w:rsidRPr="0046756F" w:rsidRDefault="00000000" w:rsidP="009810C9">
      <w:pPr>
        <w:rPr>
          <w:rFonts w:cs="Arial"/>
        </w:rPr>
      </w:pPr>
      <w:r>
        <w:rPr>
          <w:rFonts w:cs="Arial"/>
        </w:rPr>
        <w:pict w14:anchorId="1DB2C9C1">
          <v:rect id="_x0000_i1965" style="width:0;height:1.5pt" o:hralign="center" o:hrstd="t" o:hr="t" fillcolor="#a0a0a0" stroked="f"/>
        </w:pict>
      </w:r>
    </w:p>
    <w:p w14:paraId="5A6C049F" w14:textId="77777777" w:rsidR="009810C9" w:rsidRPr="0046756F" w:rsidRDefault="009810C9" w:rsidP="009810C9">
      <w:pPr>
        <w:pStyle w:val="Heading5"/>
        <w:rPr>
          <w:rFonts w:ascii="Arial" w:hAnsi="Arial" w:cs="Arial"/>
        </w:rPr>
      </w:pPr>
      <w:bookmarkStart w:id="1887" w:name="_Toc122796302"/>
      <w:bookmarkStart w:id="1888" w:name="_Toc158906352"/>
      <w:r w:rsidRPr="0046756F">
        <w:rPr>
          <w:rFonts w:ascii="Arial" w:hAnsi="Arial" w:cs="Arial"/>
        </w:rPr>
        <w:t>10.17.2.7.4 daucmftbase-TbaseIntrHandler-LLR-004</w:t>
      </w:r>
      <w:bookmarkEnd w:id="1887"/>
      <w:bookmarkEnd w:id="1888"/>
    </w:p>
    <w:p w14:paraId="7CFA35C1" w14:textId="77777777" w:rsidR="009810C9" w:rsidRPr="0046756F" w:rsidRDefault="009810C9" w:rsidP="009810C9">
      <w:pPr>
        <w:rPr>
          <w:rFonts w:cs="Arial"/>
        </w:rPr>
      </w:pPr>
      <w:r w:rsidRPr="0046756F">
        <w:rPr>
          <w:rFonts w:cs="Arial"/>
        </w:rPr>
        <w:t>Requirement ID: H698-LLD-CMU-FNC-1233</w:t>
      </w:r>
    </w:p>
    <w:p w14:paraId="25ED1FD5" w14:textId="77777777" w:rsidR="009810C9" w:rsidRPr="0046756F" w:rsidRDefault="009810C9" w:rsidP="009810C9">
      <w:pPr>
        <w:rPr>
          <w:rFonts w:cs="Arial"/>
        </w:rPr>
      </w:pPr>
    </w:p>
    <w:p w14:paraId="14EAE57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inform the Micro C OS, that it is leaving the ISR by calling OsIntExit.</w:t>
      </w:r>
    </w:p>
    <w:p w14:paraId="12715A07" w14:textId="77777777" w:rsidR="009810C9" w:rsidRPr="0046756F" w:rsidRDefault="00000000" w:rsidP="009810C9">
      <w:pPr>
        <w:rPr>
          <w:rFonts w:cs="Arial"/>
        </w:rPr>
      </w:pPr>
      <w:r>
        <w:rPr>
          <w:rFonts w:cs="Arial"/>
        </w:rPr>
        <w:pict w14:anchorId="6EF2AD81">
          <v:rect id="_x0000_i1966" style="width:0;height:1.5pt" o:hralign="center" o:hrstd="t" o:hr="t" fillcolor="#a0a0a0" stroked="f"/>
        </w:pict>
      </w:r>
    </w:p>
    <w:p w14:paraId="21976B94" w14:textId="77777777" w:rsidR="009810C9" w:rsidRPr="0046756F" w:rsidRDefault="009810C9" w:rsidP="009810C9">
      <w:pPr>
        <w:pStyle w:val="Heading3"/>
      </w:pPr>
      <w:bookmarkStart w:id="1889" w:name="_Toc122796303"/>
      <w:bookmarkStart w:id="1890" w:name="_Toc158906353"/>
      <w:r w:rsidRPr="0046756F">
        <w:t>10.17.3 TbaseInit</w:t>
      </w:r>
      <w:bookmarkEnd w:id="1889"/>
      <w:bookmarkEnd w:id="1890"/>
    </w:p>
    <w:p w14:paraId="4906C69C" w14:textId="77777777" w:rsidR="009810C9" w:rsidRPr="0046756F" w:rsidRDefault="009810C9" w:rsidP="009810C9">
      <w:pPr>
        <w:rPr>
          <w:rFonts w:cs="Arial"/>
        </w:rPr>
      </w:pPr>
    </w:p>
    <w:p w14:paraId="23FE3134"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TbaseInit shall follow in the sub sections.</w:t>
      </w:r>
    </w:p>
    <w:p w14:paraId="69B26C42" w14:textId="77777777" w:rsidR="009810C9" w:rsidRPr="0046756F" w:rsidRDefault="00000000" w:rsidP="009810C9">
      <w:pPr>
        <w:rPr>
          <w:rFonts w:cs="Arial"/>
        </w:rPr>
      </w:pPr>
      <w:r>
        <w:rPr>
          <w:rFonts w:cs="Arial"/>
        </w:rPr>
        <w:pict w14:anchorId="6EF722A3">
          <v:rect id="_x0000_i1967" style="width:0;height:1.5pt" o:hralign="center" o:hrstd="t" o:hr="t" fillcolor="#a0a0a0" stroked="f"/>
        </w:pict>
      </w:r>
    </w:p>
    <w:p w14:paraId="7CF00E0B" w14:textId="77777777" w:rsidR="009810C9" w:rsidRPr="0046756F" w:rsidRDefault="009810C9" w:rsidP="009810C9">
      <w:pPr>
        <w:pStyle w:val="Heading4"/>
        <w:rPr>
          <w:rFonts w:ascii="Arial" w:hAnsi="Arial" w:cs="Arial"/>
        </w:rPr>
      </w:pPr>
      <w:bookmarkStart w:id="1891" w:name="_Toc122796304"/>
      <w:bookmarkStart w:id="1892" w:name="_Toc158906354"/>
      <w:r w:rsidRPr="0046756F">
        <w:rPr>
          <w:rFonts w:ascii="Arial" w:hAnsi="Arial" w:cs="Arial"/>
        </w:rPr>
        <w:t>10.17.3.1 Brief Description</w:t>
      </w:r>
      <w:bookmarkEnd w:id="1891"/>
      <w:bookmarkEnd w:id="1892"/>
    </w:p>
    <w:p w14:paraId="2057B5AF" w14:textId="77777777" w:rsidR="009810C9" w:rsidRPr="0046756F" w:rsidRDefault="009810C9" w:rsidP="009810C9">
      <w:pPr>
        <w:rPr>
          <w:rFonts w:cs="Arial"/>
        </w:rPr>
      </w:pPr>
    </w:p>
    <w:p w14:paraId="5FE1AD7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TbaseInit initializes the Time base.</w:t>
      </w:r>
    </w:p>
    <w:p w14:paraId="6FC7FB6D" w14:textId="77777777" w:rsidR="009810C9" w:rsidRPr="0046756F" w:rsidRDefault="00000000" w:rsidP="009810C9">
      <w:pPr>
        <w:rPr>
          <w:rFonts w:cs="Arial"/>
        </w:rPr>
      </w:pPr>
      <w:r>
        <w:rPr>
          <w:rFonts w:cs="Arial"/>
        </w:rPr>
        <w:pict w14:anchorId="19F8B7AF">
          <v:rect id="_x0000_i1968" style="width:0;height:1.5pt" o:hralign="center" o:hrstd="t" o:hr="t" fillcolor="#a0a0a0" stroked="f"/>
        </w:pict>
      </w:r>
    </w:p>
    <w:p w14:paraId="66057EF4" w14:textId="77777777" w:rsidR="009810C9" w:rsidRPr="0046756F" w:rsidRDefault="009810C9" w:rsidP="009810C9">
      <w:pPr>
        <w:pStyle w:val="Heading4"/>
        <w:rPr>
          <w:rFonts w:ascii="Arial" w:hAnsi="Arial" w:cs="Arial"/>
        </w:rPr>
      </w:pPr>
      <w:bookmarkStart w:id="1893" w:name="_Toc122796305"/>
      <w:bookmarkStart w:id="1894" w:name="_Toc158906355"/>
      <w:r w:rsidRPr="0046756F">
        <w:rPr>
          <w:rFonts w:ascii="Arial" w:hAnsi="Arial" w:cs="Arial"/>
        </w:rPr>
        <w:t>10.17.3.2 List of HLRs allocated</w:t>
      </w:r>
      <w:bookmarkEnd w:id="1893"/>
      <w:bookmarkEnd w:id="1894"/>
    </w:p>
    <w:p w14:paraId="7BE4484E" w14:textId="77777777" w:rsidR="009810C9" w:rsidRPr="0046756F" w:rsidRDefault="009810C9" w:rsidP="009810C9">
      <w:pPr>
        <w:rPr>
          <w:rFonts w:cs="Arial"/>
        </w:rPr>
      </w:pPr>
    </w:p>
    <w:p w14:paraId="7FB6C73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205F5AE" w14:textId="77777777" w:rsidR="009810C9" w:rsidRPr="0046756F" w:rsidRDefault="00000000" w:rsidP="009810C9">
      <w:pPr>
        <w:rPr>
          <w:rFonts w:cs="Arial"/>
        </w:rPr>
      </w:pPr>
      <w:r>
        <w:rPr>
          <w:rFonts w:cs="Arial"/>
        </w:rPr>
        <w:pict w14:anchorId="75AB80C6">
          <v:rect id="_x0000_i1969" style="width:0;height:1.5pt" o:hralign="center" o:hrstd="t" o:hr="t" fillcolor="#a0a0a0" stroked="f"/>
        </w:pict>
      </w:r>
    </w:p>
    <w:p w14:paraId="59AEE68E" w14:textId="77777777" w:rsidR="009810C9" w:rsidRPr="0046756F" w:rsidRDefault="009810C9" w:rsidP="009810C9">
      <w:pPr>
        <w:pStyle w:val="Heading4"/>
        <w:rPr>
          <w:rFonts w:ascii="Arial" w:hAnsi="Arial" w:cs="Arial"/>
        </w:rPr>
      </w:pPr>
      <w:bookmarkStart w:id="1895" w:name="_Toc122796306"/>
      <w:bookmarkStart w:id="1896" w:name="_Toc158906356"/>
      <w:r w:rsidRPr="0046756F">
        <w:rPr>
          <w:rFonts w:ascii="Arial" w:hAnsi="Arial" w:cs="Arial"/>
        </w:rPr>
        <w:t>10.17.3.3 List of global variables accessed and modified</w:t>
      </w:r>
      <w:bookmarkEnd w:id="1895"/>
      <w:bookmarkEnd w:id="1896"/>
    </w:p>
    <w:p w14:paraId="25CFC754" w14:textId="77777777" w:rsidR="009810C9" w:rsidRPr="0046756F" w:rsidRDefault="009810C9" w:rsidP="009810C9">
      <w:pPr>
        <w:rPr>
          <w:rFonts w:cs="Arial"/>
        </w:rPr>
      </w:pPr>
    </w:p>
    <w:p w14:paraId="2F1EB104"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4779B59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337C16A" w14:textId="77777777" w:rsidR="009810C9" w:rsidRPr="0046756F" w:rsidRDefault="00000000" w:rsidP="009810C9">
      <w:pPr>
        <w:rPr>
          <w:rFonts w:cs="Arial"/>
        </w:rPr>
      </w:pPr>
      <w:r>
        <w:rPr>
          <w:rFonts w:cs="Arial"/>
        </w:rPr>
        <w:pict w14:anchorId="4F7821B7">
          <v:rect id="_x0000_i1970" style="width:0;height:1.5pt" o:hralign="center" o:hrstd="t" o:hr="t" fillcolor="#a0a0a0" stroked="f"/>
        </w:pict>
      </w:r>
    </w:p>
    <w:p w14:paraId="2D03C066" w14:textId="77777777" w:rsidR="009810C9" w:rsidRPr="0046756F" w:rsidRDefault="009810C9" w:rsidP="009810C9">
      <w:pPr>
        <w:pStyle w:val="Heading4"/>
        <w:rPr>
          <w:rFonts w:ascii="Arial" w:hAnsi="Arial" w:cs="Arial"/>
        </w:rPr>
      </w:pPr>
      <w:bookmarkStart w:id="1897" w:name="_Toc122796307"/>
      <w:bookmarkStart w:id="1898" w:name="_Toc158906357"/>
      <w:r w:rsidRPr="0046756F">
        <w:rPr>
          <w:rFonts w:ascii="Arial" w:hAnsi="Arial" w:cs="Arial"/>
        </w:rPr>
        <w:t>10.17.3.4 Parameter list (Input/Output)</w:t>
      </w:r>
      <w:bookmarkEnd w:id="1897"/>
      <w:bookmarkEnd w:id="1898"/>
    </w:p>
    <w:p w14:paraId="03F8C813" w14:textId="77777777" w:rsidR="009810C9" w:rsidRPr="0046756F" w:rsidRDefault="009810C9" w:rsidP="009810C9">
      <w:pPr>
        <w:rPr>
          <w:rFonts w:cs="Arial"/>
        </w:rPr>
      </w:pPr>
    </w:p>
    <w:p w14:paraId="7A202B29"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3F24AED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7D53698E" w14:textId="77777777" w:rsidR="009810C9" w:rsidRPr="0046756F" w:rsidRDefault="00000000" w:rsidP="009810C9">
      <w:pPr>
        <w:rPr>
          <w:rFonts w:cs="Arial"/>
        </w:rPr>
      </w:pPr>
      <w:r>
        <w:rPr>
          <w:rFonts w:cs="Arial"/>
        </w:rPr>
        <w:pict w14:anchorId="4EB25800">
          <v:rect id="_x0000_i1971" style="width:0;height:1.5pt" o:hralign="center" o:hrstd="t" o:hr="t" fillcolor="#a0a0a0" stroked="f"/>
        </w:pict>
      </w:r>
    </w:p>
    <w:p w14:paraId="0405606E" w14:textId="77777777" w:rsidR="009810C9" w:rsidRPr="0046756F" w:rsidRDefault="009810C9" w:rsidP="009810C9">
      <w:pPr>
        <w:pStyle w:val="Heading4"/>
        <w:rPr>
          <w:rFonts w:ascii="Arial" w:hAnsi="Arial" w:cs="Arial"/>
        </w:rPr>
      </w:pPr>
      <w:bookmarkStart w:id="1899" w:name="_Toc122796308"/>
      <w:bookmarkStart w:id="1900" w:name="_Toc158906358"/>
      <w:r w:rsidRPr="0046756F">
        <w:rPr>
          <w:rFonts w:ascii="Arial" w:hAnsi="Arial" w:cs="Arial"/>
        </w:rPr>
        <w:t>10.17.3.5 Return Value</w:t>
      </w:r>
      <w:bookmarkEnd w:id="1899"/>
      <w:bookmarkEnd w:id="1900"/>
    </w:p>
    <w:p w14:paraId="5D51088B" w14:textId="77777777" w:rsidR="009810C9" w:rsidRPr="0046756F" w:rsidRDefault="009810C9" w:rsidP="009810C9">
      <w:pPr>
        <w:rPr>
          <w:rFonts w:cs="Arial"/>
        </w:rPr>
      </w:pPr>
    </w:p>
    <w:p w14:paraId="08C1994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6214DE0" w14:textId="77777777" w:rsidR="009810C9" w:rsidRPr="0046756F" w:rsidRDefault="00000000" w:rsidP="009810C9">
      <w:pPr>
        <w:rPr>
          <w:rFonts w:cs="Arial"/>
        </w:rPr>
      </w:pPr>
      <w:r>
        <w:rPr>
          <w:rFonts w:cs="Arial"/>
        </w:rPr>
        <w:pict w14:anchorId="2AE6CEC5">
          <v:rect id="_x0000_i1972" style="width:0;height:1.5pt" o:hralign="center" o:hrstd="t" o:hr="t" fillcolor="#a0a0a0" stroked="f"/>
        </w:pict>
      </w:r>
    </w:p>
    <w:p w14:paraId="46B53622" w14:textId="77777777" w:rsidR="009810C9" w:rsidRPr="0046756F" w:rsidRDefault="009810C9" w:rsidP="009810C9">
      <w:pPr>
        <w:pStyle w:val="Heading4"/>
        <w:rPr>
          <w:rFonts w:ascii="Arial" w:hAnsi="Arial" w:cs="Arial"/>
        </w:rPr>
      </w:pPr>
      <w:bookmarkStart w:id="1901" w:name="_Toc122796309"/>
      <w:bookmarkStart w:id="1902" w:name="_Toc158906359"/>
      <w:r w:rsidRPr="0046756F">
        <w:rPr>
          <w:rFonts w:ascii="Arial" w:hAnsi="Arial" w:cs="Arial"/>
        </w:rPr>
        <w:t>10.17.3.6 Other CSUs called by this CSU</w:t>
      </w:r>
      <w:bookmarkEnd w:id="1901"/>
      <w:bookmarkEnd w:id="1902"/>
    </w:p>
    <w:p w14:paraId="30EA9330" w14:textId="77777777" w:rsidR="009810C9" w:rsidRPr="0046756F" w:rsidRDefault="009810C9" w:rsidP="009810C9">
      <w:pPr>
        <w:rPr>
          <w:rFonts w:cs="Arial"/>
        </w:rPr>
      </w:pPr>
    </w:p>
    <w:p w14:paraId="321D744D" w14:textId="77777777" w:rsidR="009810C9" w:rsidRPr="0046756F" w:rsidRDefault="009810C9" w:rsidP="009810C9">
      <w:pPr>
        <w:widowControl w:val="0"/>
        <w:autoSpaceDE w:val="0"/>
        <w:autoSpaceDN w:val="0"/>
        <w:adjustRightInd w:val="0"/>
        <w:rPr>
          <w:rFonts w:cs="Arial"/>
          <w:sz w:val="17"/>
          <w:szCs w:val="17"/>
        </w:rPr>
      </w:pPr>
      <w:r w:rsidRPr="0046756F">
        <w:rPr>
          <w:rFonts w:cs="Arial"/>
        </w:rPr>
        <w:t>SysTickConfig</w:t>
      </w:r>
    </w:p>
    <w:p w14:paraId="2F037BF9" w14:textId="77777777" w:rsidR="009810C9" w:rsidRPr="0046756F" w:rsidRDefault="00000000" w:rsidP="009810C9">
      <w:pPr>
        <w:rPr>
          <w:rFonts w:cs="Arial"/>
        </w:rPr>
      </w:pPr>
      <w:r>
        <w:rPr>
          <w:rFonts w:cs="Arial"/>
        </w:rPr>
        <w:pict w14:anchorId="73971C14">
          <v:rect id="_x0000_i1973" style="width:0;height:1.5pt" o:hralign="center" o:hrstd="t" o:hr="t" fillcolor="#a0a0a0" stroked="f"/>
        </w:pict>
      </w:r>
    </w:p>
    <w:p w14:paraId="33B7DCAB" w14:textId="77777777" w:rsidR="009810C9" w:rsidRPr="0046756F" w:rsidRDefault="009810C9" w:rsidP="009810C9">
      <w:pPr>
        <w:pStyle w:val="Heading4"/>
        <w:rPr>
          <w:rFonts w:ascii="Arial" w:hAnsi="Arial" w:cs="Arial"/>
        </w:rPr>
      </w:pPr>
      <w:bookmarkStart w:id="1903" w:name="_Toc122796310"/>
      <w:bookmarkStart w:id="1904" w:name="_Toc158906360"/>
      <w:r w:rsidRPr="0046756F">
        <w:rPr>
          <w:rFonts w:ascii="Arial" w:hAnsi="Arial" w:cs="Arial"/>
        </w:rPr>
        <w:t>10.17.3.7 Description of list of LLRs allocated</w:t>
      </w:r>
      <w:bookmarkEnd w:id="1903"/>
      <w:bookmarkEnd w:id="1904"/>
    </w:p>
    <w:p w14:paraId="2F996476" w14:textId="77777777" w:rsidR="009810C9" w:rsidRPr="0046756F" w:rsidRDefault="009810C9" w:rsidP="009810C9">
      <w:pPr>
        <w:rPr>
          <w:rFonts w:cs="Arial"/>
        </w:rPr>
      </w:pPr>
    </w:p>
    <w:p w14:paraId="2AAFE2A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shall list the LLRs allocated to TbaseInit.</w:t>
      </w:r>
    </w:p>
    <w:p w14:paraId="3895F336" w14:textId="77777777" w:rsidR="009810C9" w:rsidRPr="0046756F" w:rsidRDefault="00000000" w:rsidP="009810C9">
      <w:pPr>
        <w:rPr>
          <w:rFonts w:cs="Arial"/>
        </w:rPr>
      </w:pPr>
      <w:r>
        <w:rPr>
          <w:rFonts w:cs="Arial"/>
        </w:rPr>
        <w:pict w14:anchorId="071D142B">
          <v:rect id="_x0000_i1974" style="width:0;height:1.5pt" o:hralign="center" o:hrstd="t" o:hr="t" fillcolor="#a0a0a0" stroked="f"/>
        </w:pict>
      </w:r>
    </w:p>
    <w:p w14:paraId="6BA02559" w14:textId="77777777" w:rsidR="009810C9" w:rsidRPr="0046756F" w:rsidRDefault="009810C9" w:rsidP="009810C9">
      <w:pPr>
        <w:pStyle w:val="Heading5"/>
        <w:rPr>
          <w:rFonts w:ascii="Arial" w:hAnsi="Arial" w:cs="Arial"/>
        </w:rPr>
      </w:pPr>
      <w:bookmarkStart w:id="1905" w:name="_Toc122796311"/>
      <w:bookmarkStart w:id="1906" w:name="_Toc158906361"/>
      <w:r w:rsidRPr="0046756F">
        <w:rPr>
          <w:rFonts w:ascii="Arial" w:hAnsi="Arial" w:cs="Arial"/>
        </w:rPr>
        <w:t>10.17.3.7.1 daucmftbase-TbaseInit-LLR-001</w:t>
      </w:r>
      <w:bookmarkEnd w:id="1905"/>
      <w:bookmarkEnd w:id="1906"/>
    </w:p>
    <w:p w14:paraId="79C5B327" w14:textId="77777777" w:rsidR="009810C9" w:rsidRPr="0046756F" w:rsidRDefault="009810C9" w:rsidP="009810C9">
      <w:pPr>
        <w:rPr>
          <w:rFonts w:cs="Arial"/>
        </w:rPr>
      </w:pPr>
      <w:r w:rsidRPr="0046756F">
        <w:rPr>
          <w:rFonts w:cs="Arial"/>
        </w:rPr>
        <w:t>Requirement ID: H698-LLD-CMU-FNC-1242</w:t>
      </w:r>
    </w:p>
    <w:p w14:paraId="3076C7B2" w14:textId="77777777" w:rsidR="009810C9" w:rsidRPr="0046756F" w:rsidRDefault="009810C9" w:rsidP="009810C9">
      <w:pPr>
        <w:rPr>
          <w:rFonts w:cs="Arial"/>
        </w:rPr>
      </w:pPr>
    </w:p>
    <w:p w14:paraId="57D7BA2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initialize the system tick interrupt period by calling SysTickConfig with number of ticks between two interrupts as parameter (division of M_HW_SYSTEM_CLOCK by M_OS_TICKS_PER_SEC).</w:t>
      </w:r>
    </w:p>
    <w:p w14:paraId="0A0C3BE3" w14:textId="77777777" w:rsidR="009810C9" w:rsidRPr="0046756F" w:rsidRDefault="00000000" w:rsidP="009810C9">
      <w:pPr>
        <w:rPr>
          <w:rFonts w:cs="Arial"/>
        </w:rPr>
      </w:pPr>
      <w:r>
        <w:rPr>
          <w:rFonts w:cs="Arial"/>
        </w:rPr>
        <w:pict w14:anchorId="019B747D">
          <v:rect id="_x0000_i1975" style="width:0;height:1.5pt" o:hralign="center" o:hrstd="t" o:hr="t" fillcolor="#a0a0a0" stroked="f"/>
        </w:pict>
      </w:r>
    </w:p>
    <w:p w14:paraId="12623A46" w14:textId="77777777" w:rsidR="009810C9" w:rsidRPr="0046756F" w:rsidRDefault="009810C9" w:rsidP="009810C9">
      <w:pPr>
        <w:pStyle w:val="Heading2"/>
      </w:pPr>
      <w:bookmarkStart w:id="1907" w:name="_Toc122796312"/>
      <w:bookmarkStart w:id="1908" w:name="_Toc158906362"/>
      <w:r w:rsidRPr="0046756F">
        <w:t>10.18 daucmfucos</w:t>
      </w:r>
      <w:bookmarkEnd w:id="1907"/>
      <w:bookmarkEnd w:id="1908"/>
    </w:p>
    <w:p w14:paraId="5D625BDB" w14:textId="77777777" w:rsidR="009810C9" w:rsidRPr="0046756F" w:rsidRDefault="009810C9" w:rsidP="009810C9">
      <w:pPr>
        <w:rPr>
          <w:rFonts w:cs="Arial"/>
        </w:rPr>
      </w:pPr>
    </w:p>
    <w:p w14:paraId="216AC4E4"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daucmfucos CSC defines the implementation of uC/OS routines for the real-time kernel.</w:t>
      </w:r>
    </w:p>
    <w:p w14:paraId="18101AA0" w14:textId="77777777" w:rsidR="009810C9" w:rsidRPr="0046756F" w:rsidRDefault="00000000" w:rsidP="009810C9">
      <w:pPr>
        <w:rPr>
          <w:rFonts w:cs="Arial"/>
        </w:rPr>
      </w:pPr>
      <w:r>
        <w:rPr>
          <w:rFonts w:cs="Arial"/>
        </w:rPr>
        <w:pict w14:anchorId="43D0A219">
          <v:rect id="_x0000_i1976" style="width:0;height:1.5pt" o:hralign="center" o:hrstd="t" o:hr="t" fillcolor="#a0a0a0" stroked="f"/>
        </w:pict>
      </w:r>
    </w:p>
    <w:p w14:paraId="3CDA1DA7" w14:textId="77777777" w:rsidR="009810C9" w:rsidRPr="0046756F" w:rsidRDefault="009810C9" w:rsidP="009810C9">
      <w:pPr>
        <w:pStyle w:val="Heading3"/>
      </w:pPr>
      <w:bookmarkStart w:id="1909" w:name="_Toc122796313"/>
      <w:bookmarkStart w:id="1910" w:name="_Toc158906363"/>
      <w:r w:rsidRPr="0046756F">
        <w:t>10.18.1 OsInit</w:t>
      </w:r>
      <w:bookmarkEnd w:id="1909"/>
      <w:bookmarkEnd w:id="1910"/>
    </w:p>
    <w:p w14:paraId="16B06BFC" w14:textId="77777777" w:rsidR="009810C9" w:rsidRPr="0046756F" w:rsidRDefault="009810C9" w:rsidP="009810C9">
      <w:pPr>
        <w:rPr>
          <w:rFonts w:cs="Arial"/>
        </w:rPr>
      </w:pPr>
    </w:p>
    <w:p w14:paraId="092B4DA2"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OsInit will follow in the sub sections.</w:t>
      </w:r>
    </w:p>
    <w:p w14:paraId="5D4E0456" w14:textId="77777777" w:rsidR="009810C9" w:rsidRPr="0046756F" w:rsidRDefault="00000000" w:rsidP="009810C9">
      <w:pPr>
        <w:rPr>
          <w:rFonts w:cs="Arial"/>
        </w:rPr>
      </w:pPr>
      <w:r>
        <w:rPr>
          <w:rFonts w:cs="Arial"/>
        </w:rPr>
        <w:pict w14:anchorId="35E765E3">
          <v:rect id="_x0000_i1977" style="width:0;height:1.5pt" o:hralign="center" o:hrstd="t" o:hr="t" fillcolor="#a0a0a0" stroked="f"/>
        </w:pict>
      </w:r>
    </w:p>
    <w:p w14:paraId="150931D5" w14:textId="77777777" w:rsidR="009810C9" w:rsidRPr="0046756F" w:rsidRDefault="009810C9" w:rsidP="009810C9">
      <w:pPr>
        <w:pStyle w:val="Heading4"/>
        <w:rPr>
          <w:rFonts w:ascii="Arial" w:hAnsi="Arial" w:cs="Arial"/>
        </w:rPr>
      </w:pPr>
      <w:bookmarkStart w:id="1911" w:name="_Toc122796314"/>
      <w:bookmarkStart w:id="1912" w:name="_Toc158906364"/>
      <w:r w:rsidRPr="0046756F">
        <w:rPr>
          <w:rFonts w:ascii="Arial" w:hAnsi="Arial" w:cs="Arial"/>
        </w:rPr>
        <w:t>10.18.1.1 Brief Description</w:t>
      </w:r>
      <w:bookmarkEnd w:id="1911"/>
      <w:bookmarkEnd w:id="1912"/>
    </w:p>
    <w:p w14:paraId="1CC98303" w14:textId="77777777" w:rsidR="009810C9" w:rsidRPr="0046756F" w:rsidRDefault="009810C9" w:rsidP="009810C9">
      <w:pPr>
        <w:rPr>
          <w:rFonts w:cs="Arial"/>
        </w:rPr>
      </w:pPr>
    </w:p>
    <w:p w14:paraId="79B3BA44" w14:textId="77777777" w:rsidR="009810C9" w:rsidRPr="0046756F" w:rsidRDefault="009810C9" w:rsidP="009810C9">
      <w:pPr>
        <w:widowControl w:val="0"/>
        <w:autoSpaceDE w:val="0"/>
        <w:autoSpaceDN w:val="0"/>
        <w:adjustRightInd w:val="0"/>
        <w:rPr>
          <w:rFonts w:cs="Arial"/>
        </w:rPr>
      </w:pPr>
      <w:r w:rsidRPr="0046756F">
        <w:rPr>
          <w:rFonts w:cs="Arial"/>
        </w:rPr>
        <w:t>OsInit is the uC/OS initialization function.</w:t>
      </w:r>
    </w:p>
    <w:p w14:paraId="7EFDBB09" w14:textId="77777777" w:rsidR="009810C9" w:rsidRPr="0046756F" w:rsidRDefault="009810C9" w:rsidP="009810C9">
      <w:pPr>
        <w:widowControl w:val="0"/>
        <w:autoSpaceDE w:val="0"/>
        <w:autoSpaceDN w:val="0"/>
        <w:adjustRightInd w:val="0"/>
        <w:rPr>
          <w:rFonts w:cs="Arial"/>
        </w:rPr>
      </w:pPr>
      <w:r w:rsidRPr="0046756F">
        <w:rPr>
          <w:rFonts w:cs="Arial"/>
        </w:rPr>
        <w:t>The function initializes the Os ready to run task list, TCB priority table list, list of free TCBs, list of free Event Control Blocks to default values. The function creates the OsTaskIdle function.</w:t>
      </w:r>
    </w:p>
    <w:p w14:paraId="66FD3DA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(Note : OSInit must be called before OSStart).</w:t>
      </w:r>
    </w:p>
    <w:p w14:paraId="1C342E54" w14:textId="77777777" w:rsidR="009810C9" w:rsidRPr="0046756F" w:rsidRDefault="00000000" w:rsidP="009810C9">
      <w:pPr>
        <w:rPr>
          <w:rFonts w:cs="Arial"/>
        </w:rPr>
      </w:pPr>
      <w:r>
        <w:rPr>
          <w:rFonts w:cs="Arial"/>
        </w:rPr>
        <w:pict w14:anchorId="093C7B60">
          <v:rect id="_x0000_i1978" style="width:0;height:1.5pt" o:hralign="center" o:hrstd="t" o:hr="t" fillcolor="#a0a0a0" stroked="f"/>
        </w:pict>
      </w:r>
    </w:p>
    <w:p w14:paraId="18E2187F" w14:textId="77777777" w:rsidR="009810C9" w:rsidRPr="0046756F" w:rsidRDefault="009810C9" w:rsidP="009810C9">
      <w:pPr>
        <w:pStyle w:val="Heading4"/>
        <w:rPr>
          <w:rFonts w:ascii="Arial" w:hAnsi="Arial" w:cs="Arial"/>
        </w:rPr>
      </w:pPr>
      <w:bookmarkStart w:id="1913" w:name="_Toc122796315"/>
      <w:bookmarkStart w:id="1914" w:name="_Toc158906365"/>
      <w:r w:rsidRPr="0046756F">
        <w:rPr>
          <w:rFonts w:ascii="Arial" w:hAnsi="Arial" w:cs="Arial"/>
        </w:rPr>
        <w:t>10.18.1.2 List of HLRs allocated</w:t>
      </w:r>
      <w:bookmarkEnd w:id="1913"/>
      <w:bookmarkEnd w:id="1914"/>
    </w:p>
    <w:p w14:paraId="34D27AA8" w14:textId="77777777" w:rsidR="009810C9" w:rsidRPr="0046756F" w:rsidRDefault="009810C9" w:rsidP="009810C9">
      <w:pPr>
        <w:rPr>
          <w:rFonts w:cs="Arial"/>
        </w:rPr>
      </w:pPr>
    </w:p>
    <w:p w14:paraId="09B8538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F6A1DDD" w14:textId="77777777" w:rsidR="009810C9" w:rsidRPr="0046756F" w:rsidRDefault="00000000" w:rsidP="009810C9">
      <w:pPr>
        <w:rPr>
          <w:rFonts w:cs="Arial"/>
        </w:rPr>
      </w:pPr>
      <w:r>
        <w:rPr>
          <w:rFonts w:cs="Arial"/>
        </w:rPr>
        <w:pict w14:anchorId="7055D768">
          <v:rect id="_x0000_i1979" style="width:0;height:1.5pt" o:hralign="center" o:hrstd="t" o:hr="t" fillcolor="#a0a0a0" stroked="f"/>
        </w:pict>
      </w:r>
    </w:p>
    <w:p w14:paraId="250898BB" w14:textId="77777777" w:rsidR="009810C9" w:rsidRPr="0046756F" w:rsidRDefault="009810C9" w:rsidP="009810C9">
      <w:pPr>
        <w:pStyle w:val="Heading4"/>
        <w:rPr>
          <w:rFonts w:ascii="Arial" w:hAnsi="Arial" w:cs="Arial"/>
        </w:rPr>
      </w:pPr>
      <w:bookmarkStart w:id="1915" w:name="_Toc122796316"/>
      <w:bookmarkStart w:id="1916" w:name="_Toc158906366"/>
      <w:r w:rsidRPr="0046756F">
        <w:rPr>
          <w:rFonts w:ascii="Arial" w:hAnsi="Arial" w:cs="Arial"/>
        </w:rPr>
        <w:t>10.18.1.3 List of global variables accessed and modified</w:t>
      </w:r>
      <w:bookmarkEnd w:id="1915"/>
      <w:bookmarkEnd w:id="1916"/>
    </w:p>
    <w:p w14:paraId="55D7F1B5" w14:textId="77777777" w:rsidR="009810C9" w:rsidRPr="0046756F" w:rsidRDefault="009810C9" w:rsidP="009810C9">
      <w:pPr>
        <w:rPr>
          <w:rFonts w:cs="Arial"/>
        </w:rPr>
      </w:pPr>
    </w:p>
    <w:p w14:paraId="58609A4C" w14:textId="77777777" w:rsidR="009810C9" w:rsidRPr="0046756F" w:rsidRDefault="009810C9" w:rsidP="009810C9">
      <w:pPr>
        <w:widowControl w:val="0"/>
        <w:autoSpaceDE w:val="0"/>
        <w:autoSpaceDN w:val="0"/>
        <w:adjustRightInd w:val="0"/>
        <w:rPr>
          <w:rFonts w:cs="Arial"/>
        </w:rPr>
      </w:pPr>
      <w:r w:rsidRPr="0046756F">
        <w:rPr>
          <w:rFonts w:cs="Arial"/>
        </w:rPr>
        <w:t>Accessed :  Os_task_idle_stk</w:t>
      </w:r>
    </w:p>
    <w:p w14:paraId="0D0C44E2" w14:textId="77777777" w:rsidR="009810C9" w:rsidRPr="0046756F" w:rsidRDefault="009810C9" w:rsidP="009810C9">
      <w:pPr>
        <w:widowControl w:val="0"/>
        <w:autoSpaceDE w:val="0"/>
        <w:autoSpaceDN w:val="0"/>
        <w:adjustRightInd w:val="0"/>
        <w:rPr>
          <w:rFonts w:cs="Arial"/>
        </w:rPr>
      </w:pPr>
      <w:r w:rsidRPr="0046756F">
        <w:rPr>
          <w:rFonts w:cs="Arial"/>
        </w:rPr>
        <w:t>Modified :  Os_tcb_high_rdy,</w:t>
      </w:r>
    </w:p>
    <w:p w14:paraId="2ABB3B77"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Os_tcb_cur,</w:t>
      </w:r>
    </w:p>
    <w:p w14:paraId="6BE501E5" w14:textId="77777777" w:rsidR="009810C9" w:rsidRPr="0046756F" w:rsidRDefault="009810C9" w:rsidP="009810C9">
      <w:pPr>
        <w:widowControl w:val="0"/>
        <w:autoSpaceDE w:val="0"/>
        <w:autoSpaceDN w:val="0"/>
        <w:adjustRightInd w:val="0"/>
        <w:rPr>
          <w:rFonts w:cs="Arial"/>
        </w:rPr>
      </w:pPr>
      <w:r w:rsidRPr="0046756F">
        <w:rPr>
          <w:rFonts w:cs="Arial"/>
        </w:rPr>
        <w:t xml:space="preserve">                  Os_running,</w:t>
      </w:r>
    </w:p>
    <w:p w14:paraId="4B869AD6"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Os_tcb_prio_tbl</w:t>
      </w:r>
    </w:p>
    <w:p w14:paraId="05EEEC45" w14:textId="77777777" w:rsidR="009810C9" w:rsidRPr="0046756F" w:rsidRDefault="00000000" w:rsidP="009810C9">
      <w:pPr>
        <w:rPr>
          <w:rFonts w:cs="Arial"/>
        </w:rPr>
      </w:pPr>
      <w:r>
        <w:rPr>
          <w:rFonts w:cs="Arial"/>
        </w:rPr>
        <w:pict w14:anchorId="2835A034">
          <v:rect id="_x0000_i1980" style="width:0;height:1.5pt" o:hralign="center" o:hrstd="t" o:hr="t" fillcolor="#a0a0a0" stroked="f"/>
        </w:pict>
      </w:r>
    </w:p>
    <w:p w14:paraId="39EAD574" w14:textId="77777777" w:rsidR="009810C9" w:rsidRPr="0046756F" w:rsidRDefault="009810C9" w:rsidP="009810C9">
      <w:pPr>
        <w:pStyle w:val="Heading4"/>
        <w:rPr>
          <w:rFonts w:ascii="Arial" w:hAnsi="Arial" w:cs="Arial"/>
        </w:rPr>
      </w:pPr>
      <w:bookmarkStart w:id="1917" w:name="_Toc122796317"/>
      <w:bookmarkStart w:id="1918" w:name="_Toc158906367"/>
      <w:r w:rsidRPr="0046756F">
        <w:rPr>
          <w:rFonts w:ascii="Arial" w:hAnsi="Arial" w:cs="Arial"/>
        </w:rPr>
        <w:t>10.18.1.4 Parameter list (Input/Output)</w:t>
      </w:r>
      <w:bookmarkEnd w:id="1917"/>
      <w:bookmarkEnd w:id="1918"/>
    </w:p>
    <w:p w14:paraId="010B9A70" w14:textId="77777777" w:rsidR="009810C9" w:rsidRPr="0046756F" w:rsidRDefault="009810C9" w:rsidP="009810C9">
      <w:pPr>
        <w:rPr>
          <w:rFonts w:cs="Arial"/>
        </w:rPr>
      </w:pPr>
    </w:p>
    <w:p w14:paraId="35305F41"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1BC30CAB"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4C9C91D" w14:textId="77777777" w:rsidR="009810C9" w:rsidRPr="0046756F" w:rsidRDefault="00000000" w:rsidP="009810C9">
      <w:pPr>
        <w:rPr>
          <w:rFonts w:cs="Arial"/>
        </w:rPr>
      </w:pPr>
      <w:r>
        <w:rPr>
          <w:rFonts w:cs="Arial"/>
        </w:rPr>
        <w:pict w14:anchorId="2C4FA244">
          <v:rect id="_x0000_i1981" style="width:0;height:1.5pt" o:hralign="center" o:hrstd="t" o:hr="t" fillcolor="#a0a0a0" stroked="f"/>
        </w:pict>
      </w:r>
    </w:p>
    <w:p w14:paraId="6C351637" w14:textId="77777777" w:rsidR="009810C9" w:rsidRPr="0046756F" w:rsidRDefault="009810C9" w:rsidP="009810C9">
      <w:pPr>
        <w:pStyle w:val="Heading4"/>
        <w:rPr>
          <w:rFonts w:ascii="Arial" w:hAnsi="Arial" w:cs="Arial"/>
        </w:rPr>
      </w:pPr>
      <w:bookmarkStart w:id="1919" w:name="_Toc122796318"/>
      <w:bookmarkStart w:id="1920" w:name="_Toc158906368"/>
      <w:r w:rsidRPr="0046756F">
        <w:rPr>
          <w:rFonts w:ascii="Arial" w:hAnsi="Arial" w:cs="Arial"/>
        </w:rPr>
        <w:t>10.18.1.5 Return Value</w:t>
      </w:r>
      <w:bookmarkEnd w:id="1919"/>
      <w:bookmarkEnd w:id="1920"/>
    </w:p>
    <w:p w14:paraId="4BA238C6" w14:textId="77777777" w:rsidR="009810C9" w:rsidRPr="0046756F" w:rsidRDefault="009810C9" w:rsidP="009810C9">
      <w:pPr>
        <w:rPr>
          <w:rFonts w:cs="Arial"/>
        </w:rPr>
      </w:pPr>
    </w:p>
    <w:p w14:paraId="2968DEA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7331EB0" w14:textId="77777777" w:rsidR="009810C9" w:rsidRPr="0046756F" w:rsidRDefault="00000000" w:rsidP="009810C9">
      <w:pPr>
        <w:rPr>
          <w:rFonts w:cs="Arial"/>
        </w:rPr>
      </w:pPr>
      <w:r>
        <w:rPr>
          <w:rFonts w:cs="Arial"/>
        </w:rPr>
        <w:pict w14:anchorId="0610C719">
          <v:rect id="_x0000_i1982" style="width:0;height:1.5pt" o:hralign="center" o:hrstd="t" o:hr="t" fillcolor="#a0a0a0" stroked="f"/>
        </w:pict>
      </w:r>
    </w:p>
    <w:p w14:paraId="3F2D143D" w14:textId="77777777" w:rsidR="009810C9" w:rsidRPr="0046756F" w:rsidRDefault="009810C9" w:rsidP="009810C9">
      <w:pPr>
        <w:pStyle w:val="Heading4"/>
        <w:rPr>
          <w:rFonts w:ascii="Arial" w:hAnsi="Arial" w:cs="Arial"/>
        </w:rPr>
      </w:pPr>
      <w:bookmarkStart w:id="1921" w:name="_Toc122796319"/>
      <w:bookmarkStart w:id="1922" w:name="_Toc158906369"/>
      <w:r w:rsidRPr="0046756F">
        <w:rPr>
          <w:rFonts w:ascii="Arial" w:hAnsi="Arial" w:cs="Arial"/>
        </w:rPr>
        <w:t>10.18.1.6 Other CSUs called by this CSU</w:t>
      </w:r>
      <w:bookmarkEnd w:id="1921"/>
      <w:bookmarkEnd w:id="1922"/>
    </w:p>
    <w:p w14:paraId="3F6E3AE2" w14:textId="77777777" w:rsidR="009810C9" w:rsidRPr="0046756F" w:rsidRDefault="009810C9" w:rsidP="009810C9">
      <w:pPr>
        <w:rPr>
          <w:rFonts w:cs="Arial"/>
        </w:rPr>
      </w:pPr>
    </w:p>
    <w:p w14:paraId="02D5B7F6" w14:textId="77777777" w:rsidR="009810C9" w:rsidRPr="0046756F" w:rsidRDefault="009810C9" w:rsidP="009810C9">
      <w:pPr>
        <w:widowControl w:val="0"/>
        <w:autoSpaceDE w:val="0"/>
        <w:autoSpaceDN w:val="0"/>
        <w:adjustRightInd w:val="0"/>
        <w:rPr>
          <w:rFonts w:cs="Arial"/>
        </w:rPr>
      </w:pPr>
      <w:r w:rsidRPr="0046756F">
        <w:rPr>
          <w:rFonts w:cs="Arial"/>
        </w:rPr>
        <w:t>OsTaskCreate</w:t>
      </w:r>
    </w:p>
    <w:p w14:paraId="5BFF1342"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OsTaskIdle</w:t>
      </w:r>
    </w:p>
    <w:p w14:paraId="6392C256" w14:textId="77777777" w:rsidR="009810C9" w:rsidRPr="0046756F" w:rsidRDefault="00000000" w:rsidP="009810C9">
      <w:pPr>
        <w:rPr>
          <w:rFonts w:cs="Arial"/>
        </w:rPr>
      </w:pPr>
      <w:r>
        <w:rPr>
          <w:rFonts w:cs="Arial"/>
        </w:rPr>
        <w:pict w14:anchorId="4CB2CCFE">
          <v:rect id="_x0000_i1983" style="width:0;height:1.5pt" o:hralign="center" o:hrstd="t" o:hr="t" fillcolor="#a0a0a0" stroked="f"/>
        </w:pict>
      </w:r>
    </w:p>
    <w:p w14:paraId="10365BA6" w14:textId="77777777" w:rsidR="009810C9" w:rsidRPr="0046756F" w:rsidRDefault="009810C9" w:rsidP="009810C9">
      <w:pPr>
        <w:pStyle w:val="Heading4"/>
        <w:rPr>
          <w:rFonts w:ascii="Arial" w:hAnsi="Arial" w:cs="Arial"/>
        </w:rPr>
      </w:pPr>
      <w:bookmarkStart w:id="1923" w:name="_Toc122796320"/>
      <w:bookmarkStart w:id="1924" w:name="_Toc158906370"/>
      <w:r w:rsidRPr="0046756F">
        <w:rPr>
          <w:rFonts w:ascii="Arial" w:hAnsi="Arial" w:cs="Arial"/>
        </w:rPr>
        <w:t>10.18.1.7 Description of list of LLRs allocated</w:t>
      </w:r>
      <w:bookmarkEnd w:id="1923"/>
      <w:bookmarkEnd w:id="1924"/>
    </w:p>
    <w:p w14:paraId="1066B331" w14:textId="77777777" w:rsidR="009810C9" w:rsidRPr="0046756F" w:rsidRDefault="009810C9" w:rsidP="009810C9">
      <w:pPr>
        <w:rPr>
          <w:rFonts w:cs="Arial"/>
        </w:rPr>
      </w:pPr>
    </w:p>
    <w:p w14:paraId="4EF5280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shall list the LLRs allocated to OsInit.</w:t>
      </w:r>
    </w:p>
    <w:p w14:paraId="2E0C99F6" w14:textId="77777777" w:rsidR="009810C9" w:rsidRPr="0046756F" w:rsidRDefault="00000000" w:rsidP="009810C9">
      <w:pPr>
        <w:rPr>
          <w:rFonts w:cs="Arial"/>
        </w:rPr>
      </w:pPr>
      <w:r>
        <w:rPr>
          <w:rFonts w:cs="Arial"/>
        </w:rPr>
        <w:pict w14:anchorId="026F0DFC">
          <v:rect id="_x0000_i1984" style="width:0;height:1.5pt" o:hralign="center" o:hrstd="t" o:hr="t" fillcolor="#a0a0a0" stroked="f"/>
        </w:pict>
      </w:r>
    </w:p>
    <w:p w14:paraId="347B45EA" w14:textId="77777777" w:rsidR="009810C9" w:rsidRPr="0046756F" w:rsidRDefault="009810C9" w:rsidP="009810C9">
      <w:pPr>
        <w:pStyle w:val="Heading5"/>
        <w:rPr>
          <w:rFonts w:ascii="Arial" w:hAnsi="Arial" w:cs="Arial"/>
        </w:rPr>
      </w:pPr>
      <w:bookmarkStart w:id="1925" w:name="_Toc122796321"/>
      <w:bookmarkStart w:id="1926" w:name="_Toc158906371"/>
      <w:r w:rsidRPr="0046756F">
        <w:rPr>
          <w:rFonts w:ascii="Arial" w:hAnsi="Arial" w:cs="Arial"/>
        </w:rPr>
        <w:t>10.18.1.7.1 daucmfucos-OsInit-LLR-001</w:t>
      </w:r>
      <w:bookmarkEnd w:id="1925"/>
      <w:bookmarkEnd w:id="1926"/>
    </w:p>
    <w:p w14:paraId="7835E9C9" w14:textId="77777777" w:rsidR="009810C9" w:rsidRPr="0046756F" w:rsidRDefault="009810C9" w:rsidP="009810C9">
      <w:pPr>
        <w:rPr>
          <w:rFonts w:cs="Arial"/>
        </w:rPr>
      </w:pPr>
      <w:r w:rsidRPr="0046756F">
        <w:rPr>
          <w:rFonts w:cs="Arial"/>
        </w:rPr>
        <w:t>Requirement ID: H698-LLD-CMU-FNC-1252</w:t>
      </w:r>
    </w:p>
    <w:p w14:paraId="4756C4AC" w14:textId="77777777" w:rsidR="009810C9" w:rsidRPr="0046756F" w:rsidRDefault="009810C9" w:rsidP="009810C9">
      <w:pPr>
        <w:rPr>
          <w:rFonts w:cs="Arial"/>
        </w:rPr>
      </w:pPr>
    </w:p>
    <w:p w14:paraId="66C3CFAD" w14:textId="77777777" w:rsidR="009810C9" w:rsidRPr="0046756F" w:rsidRDefault="009810C9" w:rsidP="009810C9">
      <w:pPr>
        <w:widowControl w:val="0"/>
        <w:autoSpaceDE w:val="0"/>
        <w:autoSpaceDN w:val="0"/>
        <w:adjustRightInd w:val="0"/>
        <w:rPr>
          <w:rFonts w:cs="Arial"/>
        </w:rPr>
      </w:pPr>
      <w:r w:rsidRPr="0046756F">
        <w:rPr>
          <w:rFonts w:cs="Arial"/>
        </w:rPr>
        <w:t>The function shall initialize the following:</w:t>
      </w:r>
    </w:p>
    <w:p w14:paraId="01030DD9" w14:textId="77777777" w:rsidR="009810C9" w:rsidRPr="0046756F" w:rsidRDefault="009810C9" w:rsidP="009810C9">
      <w:pPr>
        <w:widowControl w:val="0"/>
        <w:autoSpaceDE w:val="0"/>
        <w:autoSpaceDN w:val="0"/>
        <w:adjustRightInd w:val="0"/>
        <w:rPr>
          <w:rFonts w:cs="Arial"/>
        </w:rPr>
      </w:pPr>
      <w:r w:rsidRPr="0046756F">
        <w:rPr>
          <w:rFonts w:cs="Arial"/>
        </w:rPr>
        <w:t>- Current value of System Time to M_ZERO</w:t>
      </w:r>
    </w:p>
    <w:p w14:paraId="6D36E3D1" w14:textId="77777777" w:rsidR="009810C9" w:rsidRPr="0046756F" w:rsidRDefault="009810C9" w:rsidP="009810C9">
      <w:pPr>
        <w:widowControl w:val="0"/>
        <w:autoSpaceDE w:val="0"/>
        <w:autoSpaceDN w:val="0"/>
        <w:adjustRightInd w:val="0"/>
        <w:rPr>
          <w:rFonts w:cs="Arial"/>
        </w:rPr>
      </w:pPr>
      <w:r w:rsidRPr="0046756F">
        <w:rPr>
          <w:rFonts w:cs="Arial"/>
        </w:rPr>
        <w:t>- Pointer to highest priority TCB ready to run (Os_tcb_high_rdy) to M_NULL.</w:t>
      </w:r>
    </w:p>
    <w:p w14:paraId="6DCECCA6" w14:textId="77777777" w:rsidR="009810C9" w:rsidRPr="0046756F" w:rsidRDefault="009810C9" w:rsidP="009810C9">
      <w:pPr>
        <w:widowControl w:val="0"/>
        <w:autoSpaceDE w:val="0"/>
        <w:autoSpaceDN w:val="0"/>
        <w:adjustRightInd w:val="0"/>
        <w:rPr>
          <w:rFonts w:cs="Arial"/>
        </w:rPr>
      </w:pPr>
      <w:r w:rsidRPr="0046756F">
        <w:rPr>
          <w:rFonts w:cs="Arial"/>
        </w:rPr>
        <w:t>- Pointer to currently running TCB (Os_tcb_cur)  to M_NULL.</w:t>
      </w:r>
    </w:p>
    <w:p w14:paraId="318DEE1F" w14:textId="77777777" w:rsidR="009810C9" w:rsidRPr="0046756F" w:rsidRDefault="009810C9" w:rsidP="009810C9">
      <w:pPr>
        <w:widowControl w:val="0"/>
        <w:autoSpaceDE w:val="0"/>
        <w:autoSpaceDN w:val="0"/>
        <w:adjustRightInd w:val="0"/>
        <w:rPr>
          <w:rFonts w:cs="Arial"/>
        </w:rPr>
      </w:pPr>
      <w:r w:rsidRPr="0046756F">
        <w:rPr>
          <w:rFonts w:cs="Arial"/>
        </w:rPr>
        <w:t>- Pointer to doubly linked list of TCBs to M_NULL</w:t>
      </w:r>
    </w:p>
    <w:p w14:paraId="2CF4F1CE" w14:textId="77777777" w:rsidR="009810C9" w:rsidRPr="0046756F" w:rsidRDefault="009810C9" w:rsidP="009810C9">
      <w:pPr>
        <w:widowControl w:val="0"/>
        <w:autoSpaceDE w:val="0"/>
        <w:autoSpaceDN w:val="0"/>
        <w:adjustRightInd w:val="0"/>
        <w:rPr>
          <w:rFonts w:cs="Arial"/>
        </w:rPr>
      </w:pPr>
      <w:r w:rsidRPr="0046756F">
        <w:rPr>
          <w:rFonts w:cs="Arial"/>
        </w:rPr>
        <w:t>- Interrupt nesting level, Multitasking lock nesting level to M_ZERO.</w:t>
      </w:r>
    </w:p>
    <w:p w14:paraId="4BED3DCF" w14:textId="77777777" w:rsidR="009810C9" w:rsidRPr="0046756F" w:rsidRDefault="009810C9" w:rsidP="009810C9">
      <w:pPr>
        <w:widowControl w:val="0"/>
        <w:autoSpaceDE w:val="0"/>
        <w:autoSpaceDN w:val="0"/>
        <w:adjustRightInd w:val="0"/>
        <w:rPr>
          <w:rFonts w:cs="Arial"/>
        </w:rPr>
      </w:pPr>
      <w:r w:rsidRPr="0046756F">
        <w:rPr>
          <w:rFonts w:cs="Arial"/>
        </w:rPr>
        <w:t>- Flag indicating that Kernel is running (Os_running) to FALSE.</w:t>
      </w:r>
    </w:p>
    <w:p w14:paraId="6768FD19" w14:textId="77777777" w:rsidR="009810C9" w:rsidRPr="0046756F" w:rsidRDefault="009810C9" w:rsidP="009810C9">
      <w:pPr>
        <w:widowControl w:val="0"/>
        <w:autoSpaceDE w:val="0"/>
        <w:autoSpaceDN w:val="0"/>
        <w:adjustRightInd w:val="0"/>
        <w:rPr>
          <w:rFonts w:cs="Arial"/>
        </w:rPr>
      </w:pPr>
      <w:r w:rsidRPr="0046756F">
        <w:rPr>
          <w:rFonts w:cs="Arial"/>
        </w:rPr>
        <w:t>- Counter of number of context switches to M_ZERO.</w:t>
      </w:r>
    </w:p>
    <w:p w14:paraId="41C28C30" w14:textId="77777777" w:rsidR="009810C9" w:rsidRPr="0046756F" w:rsidRDefault="009810C9" w:rsidP="009810C9">
      <w:pPr>
        <w:widowControl w:val="0"/>
        <w:autoSpaceDE w:val="0"/>
        <w:autoSpaceDN w:val="0"/>
        <w:adjustRightInd w:val="0"/>
        <w:rPr>
          <w:rFonts w:cs="Arial"/>
        </w:rPr>
      </w:pPr>
      <w:r w:rsidRPr="0046756F">
        <w:rPr>
          <w:rFonts w:cs="Arial"/>
        </w:rPr>
        <w:t>- Ready list group to M_ZERO.</w:t>
      </w:r>
    </w:p>
    <w:p w14:paraId="5F88DAB0" w14:textId="77777777" w:rsidR="009810C9" w:rsidRPr="0046756F" w:rsidRDefault="009810C9" w:rsidP="009810C9">
      <w:pPr>
        <w:widowControl w:val="0"/>
        <w:autoSpaceDE w:val="0"/>
        <w:autoSpaceDN w:val="0"/>
        <w:adjustRightInd w:val="0"/>
        <w:rPr>
          <w:rFonts w:cs="Arial"/>
        </w:rPr>
      </w:pPr>
      <w:r w:rsidRPr="0046756F">
        <w:rPr>
          <w:rFonts w:cs="Arial"/>
        </w:rPr>
        <w:t xml:space="preserve">- all the indices of the Os ready to run list (size is M_RDY_LST_SIZE)  to M_ZERO </w:t>
      </w:r>
    </w:p>
    <w:p w14:paraId="203A7632" w14:textId="77777777" w:rsidR="009810C9" w:rsidRPr="0046756F" w:rsidRDefault="009810C9" w:rsidP="009810C9">
      <w:pPr>
        <w:widowControl w:val="0"/>
        <w:autoSpaceDE w:val="0"/>
        <w:autoSpaceDN w:val="0"/>
        <w:adjustRightInd w:val="0"/>
        <w:rPr>
          <w:rFonts w:cs="Arial"/>
        </w:rPr>
      </w:pPr>
      <w:r w:rsidRPr="0046756F">
        <w:rPr>
          <w:rFonts w:cs="Arial"/>
        </w:rPr>
        <w:t>- all the indices of the Os_tcb_prio_tbl (size is M_MAX_TCB_PRIO) to M_NULL.</w:t>
      </w:r>
    </w:p>
    <w:p w14:paraId="7DD510FC" w14:textId="77777777" w:rsidR="009810C9" w:rsidRPr="0046756F" w:rsidRDefault="009810C9" w:rsidP="009810C9">
      <w:pPr>
        <w:widowControl w:val="0"/>
        <w:autoSpaceDE w:val="0"/>
        <w:autoSpaceDN w:val="0"/>
        <w:adjustRightInd w:val="0"/>
        <w:rPr>
          <w:rFonts w:cs="Arial"/>
        </w:rPr>
      </w:pPr>
      <w:r w:rsidRPr="0046756F">
        <w:rPr>
          <w:rFonts w:cs="Arial"/>
        </w:rPr>
        <w:t>- os_tcb_next of each index of OS TCB list (size is M_OS_MAX_TASKS) to the next element of TCB list (except the last element).</w:t>
      </w:r>
    </w:p>
    <w:p w14:paraId="71F995EB" w14:textId="77777777" w:rsidR="009810C9" w:rsidRPr="0046756F" w:rsidRDefault="009810C9" w:rsidP="009810C9">
      <w:pPr>
        <w:widowControl w:val="0"/>
        <w:autoSpaceDE w:val="0"/>
        <w:autoSpaceDN w:val="0"/>
        <w:adjustRightInd w:val="0"/>
        <w:rPr>
          <w:rFonts w:cs="Arial"/>
        </w:rPr>
      </w:pPr>
      <w:r w:rsidRPr="0046756F">
        <w:rPr>
          <w:rFonts w:cs="Arial"/>
        </w:rPr>
        <w:t>- os_tcb_next of last index of OS TCB list to M_NULL.</w:t>
      </w:r>
    </w:p>
    <w:p w14:paraId="0EF95AAD" w14:textId="77777777" w:rsidR="009810C9" w:rsidRPr="0046756F" w:rsidRDefault="009810C9" w:rsidP="009810C9">
      <w:pPr>
        <w:widowControl w:val="0"/>
        <w:autoSpaceDE w:val="0"/>
        <w:autoSpaceDN w:val="0"/>
        <w:adjustRightInd w:val="0"/>
        <w:rPr>
          <w:rFonts w:cs="Arial"/>
        </w:rPr>
      </w:pPr>
      <w:r w:rsidRPr="0046756F">
        <w:rPr>
          <w:rFonts w:cs="Arial"/>
        </w:rPr>
        <w:t>- OS TCB free list to the base address of OS TCB list.</w:t>
      </w:r>
    </w:p>
    <w:p w14:paraId="0F184D88" w14:textId="77777777" w:rsidR="009810C9" w:rsidRPr="0046756F" w:rsidRDefault="009810C9" w:rsidP="009810C9">
      <w:pPr>
        <w:widowControl w:val="0"/>
        <w:autoSpaceDE w:val="0"/>
        <w:autoSpaceDN w:val="0"/>
        <w:adjustRightInd w:val="0"/>
        <w:rPr>
          <w:rFonts w:cs="Arial"/>
        </w:rPr>
      </w:pPr>
      <w:r w:rsidRPr="0046756F">
        <w:rPr>
          <w:rFonts w:cs="Arial"/>
        </w:rPr>
        <w:t>- os_eventptr of each index of free Event Control Blocks list (size is M_OS_MAX_EVENTS minus 1) to the next element Event Control Blocks list(except the last element).</w:t>
      </w:r>
    </w:p>
    <w:p w14:paraId="3263141A" w14:textId="77777777" w:rsidR="009810C9" w:rsidRPr="0046756F" w:rsidRDefault="009810C9" w:rsidP="009810C9">
      <w:pPr>
        <w:widowControl w:val="0"/>
        <w:autoSpaceDE w:val="0"/>
        <w:autoSpaceDN w:val="0"/>
        <w:adjustRightInd w:val="0"/>
        <w:rPr>
          <w:rFonts w:cs="Arial"/>
        </w:rPr>
      </w:pPr>
      <w:r w:rsidRPr="0046756F">
        <w:rPr>
          <w:rFonts w:cs="Arial"/>
        </w:rPr>
        <w:t>- os_eventptr of last index of free Event Control Blocks list to M_NULL.</w:t>
      </w:r>
    </w:p>
    <w:p w14:paraId="1E06FE0B" w14:textId="77777777" w:rsidR="009810C9" w:rsidRPr="0046756F" w:rsidRDefault="009810C9" w:rsidP="009810C9">
      <w:pPr>
        <w:widowControl w:val="0"/>
        <w:autoSpaceDE w:val="0"/>
        <w:autoSpaceDN w:val="0"/>
        <w:adjustRightInd w:val="0"/>
        <w:rPr>
          <w:rFonts w:cs="Arial"/>
          <w:sz w:val="17"/>
          <w:szCs w:val="17"/>
        </w:rPr>
      </w:pPr>
      <w:r w:rsidRPr="0046756F">
        <w:rPr>
          <w:rFonts w:cs="Arial"/>
        </w:rPr>
        <w:t>- OS EVENT free list to the base address of free Event Control Blocks list.</w:t>
      </w:r>
    </w:p>
    <w:p w14:paraId="0D4CA23F" w14:textId="77777777" w:rsidR="009810C9" w:rsidRPr="0046756F" w:rsidRDefault="00000000" w:rsidP="009810C9">
      <w:pPr>
        <w:rPr>
          <w:rFonts w:cs="Arial"/>
        </w:rPr>
      </w:pPr>
      <w:r>
        <w:rPr>
          <w:rFonts w:cs="Arial"/>
        </w:rPr>
        <w:pict w14:anchorId="79782AA0">
          <v:rect id="_x0000_i1985" style="width:0;height:1.5pt" o:hralign="center" o:hrstd="t" o:hr="t" fillcolor="#a0a0a0" stroked="f"/>
        </w:pict>
      </w:r>
    </w:p>
    <w:p w14:paraId="4FF911D8" w14:textId="77777777" w:rsidR="009810C9" w:rsidRPr="0046756F" w:rsidRDefault="009810C9" w:rsidP="009810C9">
      <w:pPr>
        <w:pStyle w:val="Heading5"/>
        <w:rPr>
          <w:rFonts w:ascii="Arial" w:hAnsi="Arial" w:cs="Arial"/>
        </w:rPr>
      </w:pPr>
      <w:bookmarkStart w:id="1927" w:name="_Toc122796322"/>
      <w:bookmarkStart w:id="1928" w:name="_Toc158906372"/>
      <w:r w:rsidRPr="0046756F">
        <w:rPr>
          <w:rFonts w:ascii="Arial" w:hAnsi="Arial" w:cs="Arial"/>
        </w:rPr>
        <w:t>10.18.1.7.2 daucmfucos-OsInit-LLR-002</w:t>
      </w:r>
      <w:bookmarkEnd w:id="1927"/>
      <w:bookmarkEnd w:id="1928"/>
    </w:p>
    <w:p w14:paraId="212E65D6" w14:textId="77777777" w:rsidR="009810C9" w:rsidRPr="0046756F" w:rsidRDefault="009810C9" w:rsidP="009810C9">
      <w:pPr>
        <w:rPr>
          <w:rFonts w:cs="Arial"/>
        </w:rPr>
      </w:pPr>
      <w:r w:rsidRPr="0046756F">
        <w:rPr>
          <w:rFonts w:cs="Arial"/>
        </w:rPr>
        <w:t>Requirement ID: H698-LLD-CMU-FNC-1253</w:t>
      </w:r>
    </w:p>
    <w:p w14:paraId="0C057878" w14:textId="77777777" w:rsidR="009810C9" w:rsidRPr="0046756F" w:rsidRDefault="009810C9" w:rsidP="009810C9">
      <w:pPr>
        <w:rPr>
          <w:rFonts w:cs="Arial"/>
        </w:rPr>
      </w:pPr>
    </w:p>
    <w:p w14:paraId="48EB5023"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M_OS_NO_ERR is not equal to Os Idle Task by calling 'OsTaskCreate' with parameters</w:t>
      </w:r>
    </w:p>
    <w:p w14:paraId="066E1F91" w14:textId="77777777" w:rsidR="009810C9" w:rsidRPr="0046756F" w:rsidRDefault="009810C9" w:rsidP="009810C9">
      <w:pPr>
        <w:widowControl w:val="0"/>
        <w:autoSpaceDE w:val="0"/>
        <w:autoSpaceDN w:val="0"/>
        <w:adjustRightInd w:val="0"/>
        <w:rPr>
          <w:rFonts w:cs="Arial"/>
        </w:rPr>
      </w:pPr>
      <w:r w:rsidRPr="0046756F">
        <w:rPr>
          <w:rFonts w:cs="Arial"/>
        </w:rPr>
        <w:t>a) pointer to function OsTaskIdle,</w:t>
      </w:r>
    </w:p>
    <w:p w14:paraId="49BDB0C7" w14:textId="77777777" w:rsidR="009810C9" w:rsidRPr="0046756F" w:rsidRDefault="009810C9" w:rsidP="009810C9">
      <w:pPr>
        <w:widowControl w:val="0"/>
        <w:autoSpaceDE w:val="0"/>
        <w:autoSpaceDN w:val="0"/>
        <w:adjustRightInd w:val="0"/>
        <w:rPr>
          <w:rFonts w:cs="Arial"/>
        </w:rPr>
      </w:pPr>
      <w:r w:rsidRPr="0046756F">
        <w:rPr>
          <w:rFonts w:cs="Arial"/>
        </w:rPr>
        <w:t>b) M_NULL as task entry point,</w:t>
      </w:r>
    </w:p>
    <w:p w14:paraId="0D33977D" w14:textId="77777777" w:rsidR="009810C9" w:rsidRPr="0046756F" w:rsidRDefault="009810C9" w:rsidP="009810C9">
      <w:pPr>
        <w:widowControl w:val="0"/>
        <w:autoSpaceDE w:val="0"/>
        <w:autoSpaceDN w:val="0"/>
        <w:adjustRightInd w:val="0"/>
        <w:rPr>
          <w:rFonts w:cs="Arial"/>
        </w:rPr>
      </w:pPr>
      <w:r w:rsidRPr="0046756F">
        <w:rPr>
          <w:rFonts w:cs="Arial"/>
        </w:rPr>
        <w:t>c) Reference of Os_task_idle_stk with index M_OS_IDLE_TASK_STK_SIZE</w:t>
      </w:r>
    </w:p>
    <w:p w14:paraId="0F475E0B" w14:textId="77777777" w:rsidR="009810C9" w:rsidRPr="0046756F" w:rsidRDefault="009810C9" w:rsidP="009810C9">
      <w:pPr>
        <w:widowControl w:val="0"/>
        <w:autoSpaceDE w:val="0"/>
        <w:autoSpaceDN w:val="0"/>
        <w:adjustRightInd w:val="0"/>
        <w:rPr>
          <w:rFonts w:cs="Arial"/>
        </w:rPr>
      </w:pPr>
      <w:r w:rsidRPr="0046756F">
        <w:rPr>
          <w:rFonts w:cs="Arial"/>
        </w:rPr>
        <w:t>d) M_OS_LOWEST_PRIO as task priority</w:t>
      </w:r>
    </w:p>
    <w:p w14:paraId="3FEF9859" w14:textId="77777777" w:rsidR="009810C9" w:rsidRPr="0046756F" w:rsidRDefault="009810C9" w:rsidP="009810C9">
      <w:pPr>
        <w:widowControl w:val="0"/>
        <w:autoSpaceDE w:val="0"/>
        <w:autoSpaceDN w:val="0"/>
        <w:adjustRightInd w:val="0"/>
        <w:rPr>
          <w:rFonts w:cs="Arial"/>
        </w:rPr>
      </w:pPr>
    </w:p>
    <w:p w14:paraId="65B46BB1" w14:textId="77777777" w:rsidR="009810C9" w:rsidRPr="0046756F" w:rsidRDefault="009810C9" w:rsidP="009810C9">
      <w:pPr>
        <w:widowControl w:val="0"/>
        <w:autoSpaceDE w:val="0"/>
        <w:autoSpaceDN w:val="0"/>
        <w:adjustRightInd w:val="0"/>
        <w:rPr>
          <w:rFonts w:cs="Arial"/>
        </w:rPr>
      </w:pPr>
      <w:r w:rsidRPr="0046756F">
        <w:rPr>
          <w:rFonts w:cs="Arial"/>
        </w:rPr>
        <w:t>Set the function RterrDisplayErrorId with parameters as (M_APP_ID,RterrForever,OS_KERNEL_ERR Bitwise OR with RT_ERROR_12). otherwise does nothing.</w:t>
      </w:r>
    </w:p>
    <w:p w14:paraId="55944B94" w14:textId="77777777" w:rsidR="009810C9" w:rsidRPr="0046756F" w:rsidRDefault="00000000" w:rsidP="009810C9">
      <w:pPr>
        <w:rPr>
          <w:rFonts w:cs="Arial"/>
        </w:rPr>
      </w:pPr>
      <w:r>
        <w:rPr>
          <w:rFonts w:cs="Arial"/>
        </w:rPr>
        <w:pict w14:anchorId="1208312B">
          <v:rect id="_x0000_i1986" style="width:0;height:1.5pt" o:hralign="center" o:hrstd="t" o:hr="t" fillcolor="#a0a0a0" stroked="f"/>
        </w:pict>
      </w:r>
    </w:p>
    <w:p w14:paraId="35244448" w14:textId="77777777" w:rsidR="009810C9" w:rsidRPr="0046756F" w:rsidRDefault="009810C9" w:rsidP="009810C9">
      <w:pPr>
        <w:pStyle w:val="Heading3"/>
      </w:pPr>
      <w:bookmarkStart w:id="1929" w:name="_Toc122796323"/>
      <w:bookmarkStart w:id="1930" w:name="_Toc158906373"/>
      <w:r w:rsidRPr="0046756F">
        <w:t>10.18.2 OsTaskIdle</w:t>
      </w:r>
      <w:bookmarkEnd w:id="1929"/>
      <w:bookmarkEnd w:id="1930"/>
    </w:p>
    <w:p w14:paraId="4B5C5DFD" w14:textId="77777777" w:rsidR="009810C9" w:rsidRPr="0046756F" w:rsidRDefault="009810C9" w:rsidP="009810C9">
      <w:pPr>
        <w:rPr>
          <w:rFonts w:cs="Arial"/>
        </w:rPr>
      </w:pPr>
    </w:p>
    <w:p w14:paraId="318E98F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OsTaskIdle will follow in the sub sections.</w:t>
      </w:r>
    </w:p>
    <w:p w14:paraId="468EFE57" w14:textId="77777777" w:rsidR="009810C9" w:rsidRPr="0046756F" w:rsidRDefault="00000000" w:rsidP="009810C9">
      <w:pPr>
        <w:rPr>
          <w:rFonts w:cs="Arial"/>
        </w:rPr>
      </w:pPr>
      <w:r>
        <w:rPr>
          <w:rFonts w:cs="Arial"/>
        </w:rPr>
        <w:pict w14:anchorId="5F52FE89">
          <v:rect id="_x0000_i1987" style="width:0;height:1.5pt" o:hralign="center" o:hrstd="t" o:hr="t" fillcolor="#a0a0a0" stroked="f"/>
        </w:pict>
      </w:r>
    </w:p>
    <w:p w14:paraId="76C03BCD" w14:textId="77777777" w:rsidR="009810C9" w:rsidRPr="0046756F" w:rsidRDefault="009810C9" w:rsidP="009810C9">
      <w:pPr>
        <w:pStyle w:val="Heading4"/>
        <w:rPr>
          <w:rFonts w:ascii="Arial" w:hAnsi="Arial" w:cs="Arial"/>
        </w:rPr>
      </w:pPr>
      <w:bookmarkStart w:id="1931" w:name="_Toc122796324"/>
      <w:bookmarkStart w:id="1932" w:name="_Toc158906374"/>
      <w:r w:rsidRPr="0046756F">
        <w:rPr>
          <w:rFonts w:ascii="Arial" w:hAnsi="Arial" w:cs="Arial"/>
        </w:rPr>
        <w:t>10.18.2.1 Brief Description</w:t>
      </w:r>
      <w:bookmarkEnd w:id="1931"/>
      <w:bookmarkEnd w:id="1932"/>
    </w:p>
    <w:p w14:paraId="47C30C67" w14:textId="77777777" w:rsidR="009810C9" w:rsidRPr="0046756F" w:rsidRDefault="009810C9" w:rsidP="009810C9">
      <w:pPr>
        <w:rPr>
          <w:rFonts w:cs="Arial"/>
        </w:rPr>
      </w:pPr>
    </w:p>
    <w:p w14:paraId="20BF98A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OsTaskIdle function is the Os Idle task to keep track of the CPU idle time and reset the watch dog counter.</w:t>
      </w:r>
    </w:p>
    <w:p w14:paraId="7150BC5F" w14:textId="77777777" w:rsidR="009810C9" w:rsidRPr="0046756F" w:rsidRDefault="00000000" w:rsidP="009810C9">
      <w:pPr>
        <w:rPr>
          <w:rFonts w:cs="Arial"/>
        </w:rPr>
      </w:pPr>
      <w:r>
        <w:rPr>
          <w:rFonts w:cs="Arial"/>
        </w:rPr>
        <w:pict w14:anchorId="0DFBA54A">
          <v:rect id="_x0000_i1988" style="width:0;height:1.5pt" o:hralign="center" o:hrstd="t" o:hr="t" fillcolor="#a0a0a0" stroked="f"/>
        </w:pict>
      </w:r>
    </w:p>
    <w:p w14:paraId="41578A10" w14:textId="77777777" w:rsidR="009810C9" w:rsidRPr="0046756F" w:rsidRDefault="009810C9" w:rsidP="009810C9">
      <w:pPr>
        <w:pStyle w:val="Heading4"/>
        <w:rPr>
          <w:rFonts w:ascii="Arial" w:hAnsi="Arial" w:cs="Arial"/>
        </w:rPr>
      </w:pPr>
      <w:bookmarkStart w:id="1933" w:name="_Toc122796325"/>
      <w:bookmarkStart w:id="1934" w:name="_Toc158906375"/>
      <w:r w:rsidRPr="0046756F">
        <w:rPr>
          <w:rFonts w:ascii="Arial" w:hAnsi="Arial" w:cs="Arial"/>
        </w:rPr>
        <w:t>10.18.2.2 List of HLRs allocated</w:t>
      </w:r>
      <w:bookmarkEnd w:id="1933"/>
      <w:bookmarkEnd w:id="1934"/>
    </w:p>
    <w:p w14:paraId="565863E6" w14:textId="77777777" w:rsidR="009810C9" w:rsidRPr="0046756F" w:rsidRDefault="009810C9" w:rsidP="009810C9">
      <w:pPr>
        <w:rPr>
          <w:rFonts w:cs="Arial"/>
        </w:rPr>
      </w:pPr>
    </w:p>
    <w:p w14:paraId="17FD517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C2AECB6" w14:textId="77777777" w:rsidR="009810C9" w:rsidRPr="0046756F" w:rsidRDefault="00000000" w:rsidP="009810C9">
      <w:pPr>
        <w:rPr>
          <w:rFonts w:cs="Arial"/>
        </w:rPr>
      </w:pPr>
      <w:r>
        <w:rPr>
          <w:rFonts w:cs="Arial"/>
        </w:rPr>
        <w:pict w14:anchorId="0A00C15B">
          <v:rect id="_x0000_i1989" style="width:0;height:1.5pt" o:hralign="center" o:hrstd="t" o:hr="t" fillcolor="#a0a0a0" stroked="f"/>
        </w:pict>
      </w:r>
    </w:p>
    <w:p w14:paraId="45C801F2" w14:textId="77777777" w:rsidR="009810C9" w:rsidRPr="0046756F" w:rsidRDefault="009810C9" w:rsidP="009810C9">
      <w:pPr>
        <w:pStyle w:val="Heading4"/>
        <w:rPr>
          <w:rFonts w:ascii="Arial" w:hAnsi="Arial" w:cs="Arial"/>
        </w:rPr>
      </w:pPr>
      <w:bookmarkStart w:id="1935" w:name="_Toc122796326"/>
      <w:bookmarkStart w:id="1936" w:name="_Toc158906376"/>
      <w:r w:rsidRPr="0046756F">
        <w:rPr>
          <w:rFonts w:ascii="Arial" w:hAnsi="Arial" w:cs="Arial"/>
        </w:rPr>
        <w:t>10.18.2.3 List of global variables accessed and modified</w:t>
      </w:r>
      <w:bookmarkEnd w:id="1935"/>
      <w:bookmarkEnd w:id="1936"/>
    </w:p>
    <w:p w14:paraId="24FF7642" w14:textId="77777777" w:rsidR="009810C9" w:rsidRPr="0046756F" w:rsidRDefault="009810C9" w:rsidP="009810C9">
      <w:pPr>
        <w:rPr>
          <w:rFonts w:cs="Arial"/>
        </w:rPr>
      </w:pPr>
    </w:p>
    <w:p w14:paraId="7768978B" w14:textId="77777777" w:rsidR="009810C9" w:rsidRPr="0046756F" w:rsidRDefault="009810C9" w:rsidP="009810C9">
      <w:pPr>
        <w:widowControl w:val="0"/>
        <w:autoSpaceDE w:val="0"/>
        <w:autoSpaceDN w:val="0"/>
        <w:adjustRightInd w:val="0"/>
        <w:rPr>
          <w:rFonts w:cs="Arial"/>
        </w:rPr>
      </w:pPr>
      <w:r w:rsidRPr="0046756F">
        <w:rPr>
          <w:rFonts w:cs="Arial"/>
        </w:rPr>
        <w:t>Accessed                : U32_critical_sr</w:t>
      </w:r>
    </w:p>
    <w:p w14:paraId="028A99F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U32_critical_sr</w:t>
      </w:r>
    </w:p>
    <w:p w14:paraId="1A419D48" w14:textId="77777777" w:rsidR="009810C9" w:rsidRPr="0046756F" w:rsidRDefault="00000000" w:rsidP="009810C9">
      <w:pPr>
        <w:rPr>
          <w:rFonts w:cs="Arial"/>
        </w:rPr>
      </w:pPr>
      <w:r>
        <w:rPr>
          <w:rFonts w:cs="Arial"/>
        </w:rPr>
        <w:pict w14:anchorId="5A067FBF">
          <v:rect id="_x0000_i1990" style="width:0;height:1.5pt" o:hralign="center" o:hrstd="t" o:hr="t" fillcolor="#a0a0a0" stroked="f"/>
        </w:pict>
      </w:r>
    </w:p>
    <w:p w14:paraId="623B92FF" w14:textId="77777777" w:rsidR="009810C9" w:rsidRPr="0046756F" w:rsidRDefault="009810C9" w:rsidP="009810C9">
      <w:pPr>
        <w:pStyle w:val="Heading4"/>
        <w:rPr>
          <w:rFonts w:ascii="Arial" w:hAnsi="Arial" w:cs="Arial"/>
        </w:rPr>
      </w:pPr>
      <w:bookmarkStart w:id="1937" w:name="_Toc122796327"/>
      <w:bookmarkStart w:id="1938" w:name="_Toc158906377"/>
      <w:r w:rsidRPr="0046756F">
        <w:rPr>
          <w:rFonts w:ascii="Arial" w:hAnsi="Arial" w:cs="Arial"/>
        </w:rPr>
        <w:t>10.18.2.4 Parameter list (Input/Output)</w:t>
      </w:r>
      <w:bookmarkEnd w:id="1937"/>
      <w:bookmarkEnd w:id="1938"/>
    </w:p>
    <w:p w14:paraId="22832831" w14:textId="77777777" w:rsidR="009810C9" w:rsidRPr="0046756F" w:rsidRDefault="009810C9" w:rsidP="009810C9">
      <w:pPr>
        <w:rPr>
          <w:rFonts w:cs="Arial"/>
        </w:rPr>
      </w:pPr>
    </w:p>
    <w:p w14:paraId="1CA99454" w14:textId="77777777" w:rsidR="009810C9" w:rsidRPr="0046756F" w:rsidRDefault="009810C9" w:rsidP="009810C9">
      <w:pPr>
        <w:widowControl w:val="0"/>
        <w:autoSpaceDE w:val="0"/>
        <w:autoSpaceDN w:val="0"/>
        <w:adjustRightInd w:val="0"/>
        <w:rPr>
          <w:rFonts w:cs="Arial"/>
        </w:rPr>
      </w:pPr>
      <w:r w:rsidRPr="0046756F">
        <w:rPr>
          <w:rFonts w:cs="Arial"/>
        </w:rPr>
        <w:t>Inputs: void *p_data - Not used, always executed with null reference</w:t>
      </w:r>
    </w:p>
    <w:p w14:paraId="30AC1AA8"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5876517" w14:textId="77777777" w:rsidR="009810C9" w:rsidRPr="0046756F" w:rsidRDefault="00000000" w:rsidP="009810C9">
      <w:pPr>
        <w:rPr>
          <w:rFonts w:cs="Arial"/>
        </w:rPr>
      </w:pPr>
      <w:r>
        <w:rPr>
          <w:rFonts w:cs="Arial"/>
        </w:rPr>
        <w:pict w14:anchorId="465FAB5C">
          <v:rect id="_x0000_i1991" style="width:0;height:1.5pt" o:hralign="center" o:hrstd="t" o:hr="t" fillcolor="#a0a0a0" stroked="f"/>
        </w:pict>
      </w:r>
    </w:p>
    <w:p w14:paraId="463DF6D3" w14:textId="77777777" w:rsidR="009810C9" w:rsidRPr="0046756F" w:rsidRDefault="009810C9" w:rsidP="009810C9">
      <w:pPr>
        <w:pStyle w:val="Heading4"/>
        <w:rPr>
          <w:rFonts w:ascii="Arial" w:hAnsi="Arial" w:cs="Arial"/>
        </w:rPr>
      </w:pPr>
      <w:bookmarkStart w:id="1939" w:name="_Toc122796328"/>
      <w:bookmarkStart w:id="1940" w:name="_Toc158906378"/>
      <w:r w:rsidRPr="0046756F">
        <w:rPr>
          <w:rFonts w:ascii="Arial" w:hAnsi="Arial" w:cs="Arial"/>
        </w:rPr>
        <w:t>10.18.2.5 Return Value</w:t>
      </w:r>
      <w:bookmarkEnd w:id="1939"/>
      <w:bookmarkEnd w:id="1940"/>
    </w:p>
    <w:p w14:paraId="5232E3D4" w14:textId="77777777" w:rsidR="009810C9" w:rsidRPr="0046756F" w:rsidRDefault="009810C9" w:rsidP="009810C9">
      <w:pPr>
        <w:rPr>
          <w:rFonts w:cs="Arial"/>
        </w:rPr>
      </w:pPr>
    </w:p>
    <w:p w14:paraId="055B1A6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3119C58" w14:textId="77777777" w:rsidR="009810C9" w:rsidRPr="0046756F" w:rsidRDefault="00000000" w:rsidP="009810C9">
      <w:pPr>
        <w:rPr>
          <w:rFonts w:cs="Arial"/>
        </w:rPr>
      </w:pPr>
      <w:r>
        <w:rPr>
          <w:rFonts w:cs="Arial"/>
        </w:rPr>
        <w:pict w14:anchorId="5F3DD49E">
          <v:rect id="_x0000_i1992" style="width:0;height:1.5pt" o:hralign="center" o:hrstd="t" o:hr="t" fillcolor="#a0a0a0" stroked="f"/>
        </w:pict>
      </w:r>
    </w:p>
    <w:p w14:paraId="25A7A028" w14:textId="77777777" w:rsidR="009810C9" w:rsidRPr="0046756F" w:rsidRDefault="009810C9" w:rsidP="009810C9">
      <w:pPr>
        <w:pStyle w:val="Heading4"/>
        <w:rPr>
          <w:rFonts w:ascii="Arial" w:hAnsi="Arial" w:cs="Arial"/>
        </w:rPr>
      </w:pPr>
      <w:bookmarkStart w:id="1941" w:name="_Toc122796329"/>
      <w:bookmarkStart w:id="1942" w:name="_Toc158906379"/>
      <w:r w:rsidRPr="0046756F">
        <w:rPr>
          <w:rFonts w:ascii="Arial" w:hAnsi="Arial" w:cs="Arial"/>
        </w:rPr>
        <w:t>10.18.2.6 Other CSUs called by this CSU</w:t>
      </w:r>
      <w:bookmarkEnd w:id="1941"/>
      <w:bookmarkEnd w:id="1942"/>
    </w:p>
    <w:p w14:paraId="2AB7DD3F" w14:textId="77777777" w:rsidR="009810C9" w:rsidRPr="0046756F" w:rsidRDefault="009810C9" w:rsidP="009810C9">
      <w:pPr>
        <w:rPr>
          <w:rFonts w:cs="Arial"/>
        </w:rPr>
      </w:pPr>
    </w:p>
    <w:p w14:paraId="6AAF94FF"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6CF3F60B" w14:textId="77777777" w:rsidR="009810C9" w:rsidRPr="0046756F" w:rsidRDefault="009810C9" w:rsidP="009810C9">
      <w:pPr>
        <w:widowControl w:val="0"/>
        <w:autoSpaceDE w:val="0"/>
        <w:autoSpaceDN w:val="0"/>
        <w:adjustRightInd w:val="0"/>
        <w:rPr>
          <w:rFonts w:cs="Arial"/>
        </w:rPr>
      </w:pPr>
      <w:r w:rsidRPr="0046756F">
        <w:rPr>
          <w:rFonts w:cs="Arial"/>
        </w:rPr>
        <w:t>RestoreStatusReg</w:t>
      </w:r>
    </w:p>
    <w:p w14:paraId="6632E40D" w14:textId="77777777" w:rsidR="009810C9" w:rsidRPr="0046756F" w:rsidRDefault="009810C9" w:rsidP="009810C9">
      <w:pPr>
        <w:widowControl w:val="0"/>
        <w:autoSpaceDE w:val="0"/>
        <w:autoSpaceDN w:val="0"/>
        <w:adjustRightInd w:val="0"/>
        <w:rPr>
          <w:rFonts w:cs="Arial"/>
          <w:sz w:val="17"/>
          <w:szCs w:val="17"/>
        </w:rPr>
      </w:pPr>
      <w:r w:rsidRPr="0046756F">
        <w:rPr>
          <w:rFonts w:cs="Arial"/>
        </w:rPr>
        <w:t>WdogKickWatchDog</w:t>
      </w:r>
    </w:p>
    <w:p w14:paraId="4963C1D4" w14:textId="77777777" w:rsidR="009810C9" w:rsidRPr="0046756F" w:rsidRDefault="00000000" w:rsidP="009810C9">
      <w:pPr>
        <w:rPr>
          <w:rFonts w:cs="Arial"/>
        </w:rPr>
      </w:pPr>
      <w:r>
        <w:rPr>
          <w:rFonts w:cs="Arial"/>
        </w:rPr>
        <w:pict w14:anchorId="62129653">
          <v:rect id="_x0000_i1993" style="width:0;height:1.5pt" o:hralign="center" o:hrstd="t" o:hr="t" fillcolor="#a0a0a0" stroked="f"/>
        </w:pict>
      </w:r>
    </w:p>
    <w:p w14:paraId="130FCC91" w14:textId="77777777" w:rsidR="009810C9" w:rsidRPr="0046756F" w:rsidRDefault="009810C9" w:rsidP="009810C9">
      <w:pPr>
        <w:pStyle w:val="Heading4"/>
        <w:rPr>
          <w:rFonts w:ascii="Arial" w:hAnsi="Arial" w:cs="Arial"/>
        </w:rPr>
      </w:pPr>
      <w:bookmarkStart w:id="1943" w:name="_Toc122796330"/>
      <w:bookmarkStart w:id="1944" w:name="_Toc158906380"/>
      <w:r w:rsidRPr="0046756F">
        <w:rPr>
          <w:rFonts w:ascii="Arial" w:hAnsi="Arial" w:cs="Arial"/>
        </w:rPr>
        <w:t>10.18.2.7 Description of list of LLRs allocated</w:t>
      </w:r>
      <w:bookmarkEnd w:id="1943"/>
      <w:bookmarkEnd w:id="1944"/>
    </w:p>
    <w:p w14:paraId="60279564" w14:textId="77777777" w:rsidR="009810C9" w:rsidRPr="0046756F" w:rsidRDefault="009810C9" w:rsidP="009810C9">
      <w:pPr>
        <w:rPr>
          <w:rFonts w:cs="Arial"/>
        </w:rPr>
      </w:pPr>
    </w:p>
    <w:p w14:paraId="699AF87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OsTaskIdle.</w:t>
      </w:r>
    </w:p>
    <w:p w14:paraId="7939DC17" w14:textId="77777777" w:rsidR="009810C9" w:rsidRPr="0046756F" w:rsidRDefault="00000000" w:rsidP="009810C9">
      <w:pPr>
        <w:rPr>
          <w:rFonts w:cs="Arial"/>
        </w:rPr>
      </w:pPr>
      <w:r>
        <w:rPr>
          <w:rFonts w:cs="Arial"/>
        </w:rPr>
        <w:pict w14:anchorId="7E1DE1B0">
          <v:rect id="_x0000_i1994" style="width:0;height:1.5pt" o:hralign="center" o:hrstd="t" o:hr="t" fillcolor="#a0a0a0" stroked="f"/>
        </w:pict>
      </w:r>
    </w:p>
    <w:p w14:paraId="3BBD64C7" w14:textId="77777777" w:rsidR="009810C9" w:rsidRPr="0046756F" w:rsidRDefault="009810C9" w:rsidP="009810C9">
      <w:pPr>
        <w:pStyle w:val="Heading5"/>
        <w:rPr>
          <w:rFonts w:ascii="Arial" w:hAnsi="Arial" w:cs="Arial"/>
        </w:rPr>
      </w:pPr>
      <w:bookmarkStart w:id="1945" w:name="_Toc122796331"/>
      <w:bookmarkStart w:id="1946" w:name="_Toc158906381"/>
      <w:r w:rsidRPr="0046756F">
        <w:rPr>
          <w:rFonts w:ascii="Arial" w:hAnsi="Arial" w:cs="Arial"/>
        </w:rPr>
        <w:t>10.18.2.7.1 daucmfucos-OsTaskIdle-LLR-001</w:t>
      </w:r>
      <w:bookmarkEnd w:id="1945"/>
      <w:bookmarkEnd w:id="1946"/>
    </w:p>
    <w:p w14:paraId="6BCFFB09" w14:textId="77777777" w:rsidR="009810C9" w:rsidRPr="0046756F" w:rsidRDefault="009810C9" w:rsidP="009810C9">
      <w:pPr>
        <w:rPr>
          <w:rFonts w:cs="Arial"/>
        </w:rPr>
      </w:pPr>
      <w:r w:rsidRPr="0046756F">
        <w:rPr>
          <w:rFonts w:cs="Arial"/>
        </w:rPr>
        <w:t>Requirement ID: H698-LLD-CMU-FNC-1262</w:t>
      </w:r>
    </w:p>
    <w:p w14:paraId="24DE72D2" w14:textId="77777777" w:rsidR="009810C9" w:rsidRPr="0046756F" w:rsidRDefault="009810C9" w:rsidP="009810C9">
      <w:pPr>
        <w:rPr>
          <w:rFonts w:cs="Arial"/>
        </w:rPr>
      </w:pPr>
    </w:p>
    <w:p w14:paraId="04E7A128" w14:textId="77777777" w:rsidR="009810C9" w:rsidRPr="0046756F" w:rsidRDefault="009810C9" w:rsidP="009810C9">
      <w:pPr>
        <w:widowControl w:val="0"/>
        <w:autoSpaceDE w:val="0"/>
        <w:autoSpaceDN w:val="0"/>
        <w:adjustRightInd w:val="0"/>
        <w:rPr>
          <w:rFonts w:cs="Arial"/>
        </w:rPr>
      </w:pPr>
      <w:r w:rsidRPr="0046756F">
        <w:rPr>
          <w:rFonts w:cs="Arial"/>
        </w:rPr>
        <w:t>The function shall loop infinitely and do the following:</w:t>
      </w:r>
    </w:p>
    <w:p w14:paraId="451E3E38" w14:textId="77777777" w:rsidR="009810C9" w:rsidRPr="0046756F" w:rsidRDefault="009810C9" w:rsidP="009810C9">
      <w:pPr>
        <w:widowControl w:val="0"/>
        <w:autoSpaceDE w:val="0"/>
        <w:autoSpaceDN w:val="0"/>
        <w:adjustRightInd w:val="0"/>
        <w:rPr>
          <w:rFonts w:cs="Arial"/>
          <w:sz w:val="17"/>
          <w:szCs w:val="17"/>
        </w:rPr>
      </w:pPr>
      <w:r w:rsidRPr="0046756F">
        <w:rPr>
          <w:rFonts w:cs="Arial"/>
        </w:rPr>
        <w:t>-Call WdogKickWatchDog to reset the watchdog timer.</w:t>
      </w:r>
    </w:p>
    <w:p w14:paraId="3445B725" w14:textId="77777777" w:rsidR="009810C9" w:rsidRPr="0046756F" w:rsidRDefault="00000000" w:rsidP="009810C9">
      <w:pPr>
        <w:rPr>
          <w:rFonts w:cs="Arial"/>
        </w:rPr>
      </w:pPr>
      <w:r>
        <w:rPr>
          <w:rFonts w:cs="Arial"/>
        </w:rPr>
        <w:pict w14:anchorId="5B682096">
          <v:rect id="_x0000_i1995" style="width:0;height:1.5pt" o:hralign="center" o:hrstd="t" o:hr="t" fillcolor="#a0a0a0" stroked="f"/>
        </w:pict>
      </w:r>
    </w:p>
    <w:p w14:paraId="718FE73F" w14:textId="77777777" w:rsidR="009810C9" w:rsidRPr="0046756F" w:rsidRDefault="009810C9" w:rsidP="009810C9">
      <w:pPr>
        <w:pStyle w:val="Heading3"/>
      </w:pPr>
      <w:bookmarkStart w:id="1947" w:name="_Toc122796332"/>
      <w:bookmarkStart w:id="1948" w:name="_Toc158906382"/>
      <w:r w:rsidRPr="0046756F">
        <w:t>10.18.3 OsStart</w:t>
      </w:r>
      <w:bookmarkEnd w:id="1947"/>
      <w:bookmarkEnd w:id="1948"/>
    </w:p>
    <w:p w14:paraId="38A74FCD" w14:textId="77777777" w:rsidR="009810C9" w:rsidRPr="0046756F" w:rsidRDefault="009810C9" w:rsidP="009810C9">
      <w:pPr>
        <w:rPr>
          <w:rFonts w:cs="Arial"/>
        </w:rPr>
      </w:pPr>
    </w:p>
    <w:p w14:paraId="05AD455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OsStart will follow in the sub sections.</w:t>
      </w:r>
    </w:p>
    <w:p w14:paraId="6348DFBC" w14:textId="77777777" w:rsidR="009810C9" w:rsidRPr="0046756F" w:rsidRDefault="00000000" w:rsidP="009810C9">
      <w:pPr>
        <w:rPr>
          <w:rFonts w:cs="Arial"/>
        </w:rPr>
      </w:pPr>
      <w:r>
        <w:rPr>
          <w:rFonts w:cs="Arial"/>
        </w:rPr>
        <w:pict w14:anchorId="44B6F9E0">
          <v:rect id="_x0000_i1996" style="width:0;height:1.5pt" o:hralign="center" o:hrstd="t" o:hr="t" fillcolor="#a0a0a0" stroked="f"/>
        </w:pict>
      </w:r>
    </w:p>
    <w:p w14:paraId="7DBC08AF" w14:textId="77777777" w:rsidR="009810C9" w:rsidRPr="0046756F" w:rsidRDefault="009810C9" w:rsidP="009810C9">
      <w:pPr>
        <w:pStyle w:val="Heading4"/>
        <w:rPr>
          <w:rFonts w:ascii="Arial" w:hAnsi="Arial" w:cs="Arial"/>
        </w:rPr>
      </w:pPr>
      <w:bookmarkStart w:id="1949" w:name="_Toc122796333"/>
      <w:bookmarkStart w:id="1950" w:name="_Toc158906383"/>
      <w:r w:rsidRPr="0046756F">
        <w:rPr>
          <w:rFonts w:ascii="Arial" w:hAnsi="Arial" w:cs="Arial"/>
        </w:rPr>
        <w:t>10.18.3.1 Brief Description</w:t>
      </w:r>
      <w:bookmarkEnd w:id="1949"/>
      <w:bookmarkEnd w:id="1950"/>
    </w:p>
    <w:p w14:paraId="31A6162A" w14:textId="77777777" w:rsidR="009810C9" w:rsidRPr="0046756F" w:rsidRDefault="009810C9" w:rsidP="009810C9">
      <w:pPr>
        <w:rPr>
          <w:rFonts w:cs="Arial"/>
        </w:rPr>
      </w:pPr>
    </w:p>
    <w:p w14:paraId="4BAD1503" w14:textId="77777777" w:rsidR="009810C9" w:rsidRPr="0046756F" w:rsidRDefault="009810C9" w:rsidP="009810C9">
      <w:pPr>
        <w:widowControl w:val="0"/>
        <w:autoSpaceDE w:val="0"/>
        <w:autoSpaceDN w:val="0"/>
        <w:adjustRightInd w:val="0"/>
        <w:rPr>
          <w:rFonts w:cs="Arial"/>
        </w:rPr>
      </w:pPr>
      <w:r w:rsidRPr="0046756F">
        <w:rPr>
          <w:rFonts w:cs="Arial"/>
        </w:rPr>
        <w:t>OsStart function starts the multitasking process, allowing uC/OS to manage the tasks that have been created.</w:t>
      </w:r>
    </w:p>
    <w:p w14:paraId="4A0BE011" w14:textId="77777777" w:rsidR="009810C9" w:rsidRPr="0046756F" w:rsidRDefault="009810C9" w:rsidP="009810C9">
      <w:pPr>
        <w:widowControl w:val="0"/>
        <w:autoSpaceDE w:val="0"/>
        <w:autoSpaceDN w:val="0"/>
        <w:adjustRightInd w:val="0"/>
        <w:rPr>
          <w:rFonts w:cs="Arial"/>
        </w:rPr>
      </w:pPr>
      <w:r w:rsidRPr="0046756F">
        <w:rPr>
          <w:rFonts w:cs="Arial"/>
        </w:rPr>
        <w:t>(NOTE :</w:t>
      </w:r>
    </w:p>
    <w:p w14:paraId="449FCD0F" w14:textId="77777777" w:rsidR="009810C9" w:rsidRPr="0046756F" w:rsidRDefault="009810C9" w:rsidP="009810C9">
      <w:pPr>
        <w:widowControl w:val="0"/>
        <w:autoSpaceDE w:val="0"/>
        <w:autoSpaceDN w:val="0"/>
        <w:adjustRightInd w:val="0"/>
        <w:rPr>
          <w:rFonts w:cs="Arial"/>
        </w:rPr>
      </w:pPr>
      <w:r w:rsidRPr="0046756F">
        <w:rPr>
          <w:rFonts w:cs="Arial"/>
        </w:rPr>
        <w:t>a)Before OsStart is called ,OsInit() must have been called and at least one</w:t>
      </w:r>
    </w:p>
    <w:p w14:paraId="418A8CF8" w14:textId="77777777" w:rsidR="009810C9" w:rsidRPr="0046756F" w:rsidRDefault="009810C9" w:rsidP="009810C9">
      <w:pPr>
        <w:widowControl w:val="0"/>
        <w:autoSpaceDE w:val="0"/>
        <w:autoSpaceDN w:val="0"/>
        <w:adjustRightInd w:val="0"/>
        <w:rPr>
          <w:rFonts w:cs="Arial"/>
        </w:rPr>
      </w:pPr>
      <w:r w:rsidRPr="0046756F">
        <w:rPr>
          <w:rFonts w:cs="Arial"/>
        </w:rPr>
        <w:t>task must have been created.</w:t>
      </w:r>
    </w:p>
    <w:p w14:paraId="7B4EDBBC" w14:textId="77777777" w:rsidR="009810C9" w:rsidRPr="0046756F" w:rsidRDefault="009810C9" w:rsidP="009810C9">
      <w:pPr>
        <w:widowControl w:val="0"/>
        <w:autoSpaceDE w:val="0"/>
        <w:autoSpaceDN w:val="0"/>
        <w:adjustRightInd w:val="0"/>
        <w:rPr>
          <w:rFonts w:cs="Arial"/>
        </w:rPr>
      </w:pPr>
      <w:r w:rsidRPr="0046756F">
        <w:rPr>
          <w:rFonts w:cs="Arial"/>
        </w:rPr>
        <w:t>b)OsStart sets  Os_tcb_high_rdy to point to the  Os_tcb of the highest priority</w:t>
      </w:r>
    </w:p>
    <w:p w14:paraId="1B50ACB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task.).</w:t>
      </w:r>
    </w:p>
    <w:p w14:paraId="00FFA8CE" w14:textId="77777777" w:rsidR="009810C9" w:rsidRPr="0046756F" w:rsidRDefault="00000000" w:rsidP="009810C9">
      <w:pPr>
        <w:rPr>
          <w:rFonts w:cs="Arial"/>
        </w:rPr>
      </w:pPr>
      <w:r>
        <w:rPr>
          <w:rFonts w:cs="Arial"/>
        </w:rPr>
        <w:pict w14:anchorId="3A9CE8FB">
          <v:rect id="_x0000_i1997" style="width:0;height:1.5pt" o:hralign="center" o:hrstd="t" o:hr="t" fillcolor="#a0a0a0" stroked="f"/>
        </w:pict>
      </w:r>
    </w:p>
    <w:p w14:paraId="6AFB87A7" w14:textId="77777777" w:rsidR="009810C9" w:rsidRPr="0046756F" w:rsidRDefault="009810C9" w:rsidP="009810C9">
      <w:pPr>
        <w:pStyle w:val="Heading4"/>
        <w:rPr>
          <w:rFonts w:ascii="Arial" w:hAnsi="Arial" w:cs="Arial"/>
        </w:rPr>
      </w:pPr>
      <w:bookmarkStart w:id="1951" w:name="_Toc122796334"/>
      <w:bookmarkStart w:id="1952" w:name="_Toc158906384"/>
      <w:r w:rsidRPr="0046756F">
        <w:rPr>
          <w:rFonts w:ascii="Arial" w:hAnsi="Arial" w:cs="Arial"/>
        </w:rPr>
        <w:t>10.18.3.2 List of HLRs allocated</w:t>
      </w:r>
      <w:bookmarkEnd w:id="1951"/>
      <w:bookmarkEnd w:id="1952"/>
    </w:p>
    <w:p w14:paraId="4E9000F0" w14:textId="77777777" w:rsidR="009810C9" w:rsidRPr="0046756F" w:rsidRDefault="009810C9" w:rsidP="009810C9">
      <w:pPr>
        <w:rPr>
          <w:rFonts w:cs="Arial"/>
        </w:rPr>
      </w:pPr>
    </w:p>
    <w:p w14:paraId="0580D28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A1948A1" w14:textId="77777777" w:rsidR="009810C9" w:rsidRPr="0046756F" w:rsidRDefault="00000000" w:rsidP="009810C9">
      <w:pPr>
        <w:rPr>
          <w:rFonts w:cs="Arial"/>
        </w:rPr>
      </w:pPr>
      <w:r>
        <w:rPr>
          <w:rFonts w:cs="Arial"/>
        </w:rPr>
        <w:pict w14:anchorId="30A2C086">
          <v:rect id="_x0000_i1998" style="width:0;height:1.5pt" o:hralign="center" o:hrstd="t" o:hr="t" fillcolor="#a0a0a0" stroked="f"/>
        </w:pict>
      </w:r>
    </w:p>
    <w:p w14:paraId="77041C2E" w14:textId="77777777" w:rsidR="009810C9" w:rsidRPr="0046756F" w:rsidRDefault="009810C9" w:rsidP="009810C9">
      <w:pPr>
        <w:pStyle w:val="Heading4"/>
        <w:rPr>
          <w:rFonts w:ascii="Arial" w:hAnsi="Arial" w:cs="Arial"/>
        </w:rPr>
      </w:pPr>
      <w:bookmarkStart w:id="1953" w:name="_Toc122796335"/>
      <w:bookmarkStart w:id="1954" w:name="_Toc158906385"/>
      <w:r w:rsidRPr="0046756F">
        <w:rPr>
          <w:rFonts w:ascii="Arial" w:hAnsi="Arial" w:cs="Arial"/>
        </w:rPr>
        <w:t>10.18.3.3 List of global variables accessed and modified</w:t>
      </w:r>
      <w:bookmarkEnd w:id="1953"/>
      <w:bookmarkEnd w:id="1954"/>
    </w:p>
    <w:p w14:paraId="73BA0CCA" w14:textId="77777777" w:rsidR="009810C9" w:rsidRPr="0046756F" w:rsidRDefault="009810C9" w:rsidP="009810C9">
      <w:pPr>
        <w:rPr>
          <w:rFonts w:cs="Arial"/>
        </w:rPr>
      </w:pPr>
    </w:p>
    <w:p w14:paraId="438999CB" w14:textId="77777777" w:rsidR="009810C9" w:rsidRPr="0046756F" w:rsidRDefault="009810C9" w:rsidP="009810C9">
      <w:pPr>
        <w:widowControl w:val="0"/>
        <w:autoSpaceDE w:val="0"/>
        <w:autoSpaceDN w:val="0"/>
        <w:adjustRightInd w:val="0"/>
        <w:rPr>
          <w:rFonts w:cs="Arial"/>
        </w:rPr>
      </w:pPr>
      <w:r w:rsidRPr="0046756F">
        <w:rPr>
          <w:rFonts w:cs="Arial"/>
        </w:rPr>
        <w:t>Accessed : Os_tcb_high_rdy,</w:t>
      </w:r>
    </w:p>
    <w:p w14:paraId="10DDD6B1" w14:textId="77777777" w:rsidR="009810C9" w:rsidRPr="0046756F" w:rsidRDefault="009810C9" w:rsidP="009810C9">
      <w:pPr>
        <w:widowControl w:val="0"/>
        <w:autoSpaceDE w:val="0"/>
        <w:autoSpaceDN w:val="0"/>
        <w:adjustRightInd w:val="0"/>
        <w:rPr>
          <w:rFonts w:cs="Arial"/>
        </w:rPr>
      </w:pPr>
      <w:r w:rsidRPr="0046756F">
        <w:rPr>
          <w:rFonts w:cs="Arial"/>
        </w:rPr>
        <w:t xml:space="preserve"> </w:t>
      </w:r>
      <w:r w:rsidRPr="0046756F">
        <w:rPr>
          <w:rFonts w:cs="Arial"/>
        </w:rPr>
        <w:tab/>
        <w:t xml:space="preserve">      Os_tcb_prio_tbl</w:t>
      </w:r>
    </w:p>
    <w:p w14:paraId="298204E4" w14:textId="77777777" w:rsidR="009810C9" w:rsidRPr="0046756F" w:rsidRDefault="009810C9" w:rsidP="009810C9">
      <w:pPr>
        <w:widowControl w:val="0"/>
        <w:autoSpaceDE w:val="0"/>
        <w:autoSpaceDN w:val="0"/>
        <w:adjustRightInd w:val="0"/>
        <w:rPr>
          <w:rFonts w:cs="Arial"/>
        </w:rPr>
      </w:pPr>
      <w:r w:rsidRPr="0046756F">
        <w:rPr>
          <w:rFonts w:cs="Arial"/>
        </w:rPr>
        <w:t>Modified : Os_tcb_high_rdy,</w:t>
      </w:r>
    </w:p>
    <w:p w14:paraId="7C026854" w14:textId="77777777" w:rsidR="009810C9" w:rsidRPr="0046756F" w:rsidRDefault="009810C9" w:rsidP="009810C9">
      <w:pPr>
        <w:widowControl w:val="0"/>
        <w:autoSpaceDE w:val="0"/>
        <w:autoSpaceDN w:val="0"/>
        <w:adjustRightInd w:val="0"/>
        <w:rPr>
          <w:rFonts w:cs="Arial"/>
        </w:rPr>
      </w:pPr>
      <w:r w:rsidRPr="0046756F">
        <w:rPr>
          <w:rFonts w:cs="Arial"/>
        </w:rPr>
        <w:t xml:space="preserve"> </w:t>
      </w:r>
      <w:r w:rsidRPr="0046756F">
        <w:rPr>
          <w:rFonts w:cs="Arial"/>
        </w:rPr>
        <w:tab/>
        <w:t xml:space="preserve">      Os_tcb_cur.</w:t>
      </w:r>
    </w:p>
    <w:p w14:paraId="036965FD" w14:textId="77777777" w:rsidR="009810C9" w:rsidRPr="0046756F" w:rsidRDefault="009810C9" w:rsidP="009810C9">
      <w:pPr>
        <w:widowControl w:val="0"/>
        <w:autoSpaceDE w:val="0"/>
        <w:autoSpaceDN w:val="0"/>
        <w:adjustRightInd w:val="0"/>
        <w:rPr>
          <w:rFonts w:cs="Arial"/>
          <w:sz w:val="17"/>
          <w:szCs w:val="17"/>
        </w:rPr>
      </w:pPr>
      <w:r w:rsidRPr="0046756F">
        <w:rPr>
          <w:rFonts w:cs="Arial"/>
        </w:rPr>
        <w:tab/>
        <w:t xml:space="preserve">      Os_running</w:t>
      </w:r>
    </w:p>
    <w:p w14:paraId="7D7A5DF8" w14:textId="77777777" w:rsidR="009810C9" w:rsidRPr="0046756F" w:rsidRDefault="00000000" w:rsidP="009810C9">
      <w:pPr>
        <w:rPr>
          <w:rFonts w:cs="Arial"/>
        </w:rPr>
      </w:pPr>
      <w:r>
        <w:rPr>
          <w:rFonts w:cs="Arial"/>
        </w:rPr>
        <w:pict w14:anchorId="6EC09843">
          <v:rect id="_x0000_i1999" style="width:0;height:1.5pt" o:hralign="center" o:hrstd="t" o:hr="t" fillcolor="#a0a0a0" stroked="f"/>
        </w:pict>
      </w:r>
    </w:p>
    <w:p w14:paraId="5A73E2BC" w14:textId="77777777" w:rsidR="009810C9" w:rsidRPr="0046756F" w:rsidRDefault="009810C9" w:rsidP="009810C9">
      <w:pPr>
        <w:pStyle w:val="Heading4"/>
        <w:rPr>
          <w:rFonts w:ascii="Arial" w:hAnsi="Arial" w:cs="Arial"/>
        </w:rPr>
      </w:pPr>
      <w:bookmarkStart w:id="1955" w:name="_Toc122796336"/>
      <w:bookmarkStart w:id="1956" w:name="_Toc158906386"/>
      <w:r w:rsidRPr="0046756F">
        <w:rPr>
          <w:rFonts w:ascii="Arial" w:hAnsi="Arial" w:cs="Arial"/>
        </w:rPr>
        <w:t>10.18.3.4 Parameter list (Input/Output)</w:t>
      </w:r>
      <w:bookmarkEnd w:id="1955"/>
      <w:bookmarkEnd w:id="1956"/>
    </w:p>
    <w:p w14:paraId="2ACE3904" w14:textId="77777777" w:rsidR="009810C9" w:rsidRPr="0046756F" w:rsidRDefault="009810C9" w:rsidP="009810C9">
      <w:pPr>
        <w:rPr>
          <w:rFonts w:cs="Arial"/>
        </w:rPr>
      </w:pPr>
    </w:p>
    <w:p w14:paraId="446E0573"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4BD3F30E"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1D20379B" w14:textId="77777777" w:rsidR="009810C9" w:rsidRPr="0046756F" w:rsidRDefault="00000000" w:rsidP="009810C9">
      <w:pPr>
        <w:rPr>
          <w:rFonts w:cs="Arial"/>
        </w:rPr>
      </w:pPr>
      <w:r>
        <w:rPr>
          <w:rFonts w:cs="Arial"/>
        </w:rPr>
        <w:pict w14:anchorId="6D9E3C65">
          <v:rect id="_x0000_i2000" style="width:0;height:1.5pt" o:hralign="center" o:hrstd="t" o:hr="t" fillcolor="#a0a0a0" stroked="f"/>
        </w:pict>
      </w:r>
    </w:p>
    <w:p w14:paraId="7801EEC7" w14:textId="77777777" w:rsidR="009810C9" w:rsidRPr="0046756F" w:rsidRDefault="009810C9" w:rsidP="009810C9">
      <w:pPr>
        <w:pStyle w:val="Heading4"/>
        <w:rPr>
          <w:rFonts w:ascii="Arial" w:hAnsi="Arial" w:cs="Arial"/>
        </w:rPr>
      </w:pPr>
      <w:bookmarkStart w:id="1957" w:name="_Toc122796337"/>
      <w:bookmarkStart w:id="1958" w:name="_Toc158906387"/>
      <w:r w:rsidRPr="0046756F">
        <w:rPr>
          <w:rFonts w:ascii="Arial" w:hAnsi="Arial" w:cs="Arial"/>
        </w:rPr>
        <w:t>10.18.3.5 Return Value</w:t>
      </w:r>
      <w:bookmarkEnd w:id="1957"/>
      <w:bookmarkEnd w:id="1958"/>
    </w:p>
    <w:p w14:paraId="7D322E58" w14:textId="77777777" w:rsidR="009810C9" w:rsidRPr="0046756F" w:rsidRDefault="009810C9" w:rsidP="009810C9">
      <w:pPr>
        <w:rPr>
          <w:rFonts w:cs="Arial"/>
        </w:rPr>
      </w:pPr>
    </w:p>
    <w:p w14:paraId="0928CF19"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D9D9F8F" w14:textId="77777777" w:rsidR="009810C9" w:rsidRPr="0046756F" w:rsidRDefault="00000000" w:rsidP="009810C9">
      <w:pPr>
        <w:rPr>
          <w:rFonts w:cs="Arial"/>
        </w:rPr>
      </w:pPr>
      <w:r>
        <w:rPr>
          <w:rFonts w:cs="Arial"/>
        </w:rPr>
        <w:pict w14:anchorId="6A7FEAD8">
          <v:rect id="_x0000_i2001" style="width:0;height:1.5pt" o:hralign="center" o:hrstd="t" o:hr="t" fillcolor="#a0a0a0" stroked="f"/>
        </w:pict>
      </w:r>
    </w:p>
    <w:p w14:paraId="22FF3AF8" w14:textId="77777777" w:rsidR="009810C9" w:rsidRPr="0046756F" w:rsidRDefault="009810C9" w:rsidP="009810C9">
      <w:pPr>
        <w:pStyle w:val="Heading4"/>
        <w:rPr>
          <w:rFonts w:ascii="Arial" w:hAnsi="Arial" w:cs="Arial"/>
        </w:rPr>
      </w:pPr>
      <w:bookmarkStart w:id="1959" w:name="_Toc122796338"/>
      <w:bookmarkStart w:id="1960" w:name="_Toc158906388"/>
      <w:r w:rsidRPr="0046756F">
        <w:rPr>
          <w:rFonts w:ascii="Arial" w:hAnsi="Arial" w:cs="Arial"/>
        </w:rPr>
        <w:t>10.18.3.6 Other CSUs called by this CSU</w:t>
      </w:r>
      <w:bookmarkEnd w:id="1959"/>
      <w:bookmarkEnd w:id="1960"/>
    </w:p>
    <w:p w14:paraId="3486060D" w14:textId="77777777" w:rsidR="009810C9" w:rsidRPr="0046756F" w:rsidRDefault="009810C9" w:rsidP="009810C9">
      <w:pPr>
        <w:rPr>
          <w:rFonts w:cs="Arial"/>
        </w:rPr>
      </w:pPr>
    </w:p>
    <w:p w14:paraId="14A2DEEB"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OsStartHighRdy</w:t>
      </w:r>
    </w:p>
    <w:p w14:paraId="474E87B5" w14:textId="77777777" w:rsidR="009810C9" w:rsidRPr="0046756F" w:rsidRDefault="00000000" w:rsidP="009810C9">
      <w:pPr>
        <w:rPr>
          <w:rFonts w:cs="Arial"/>
        </w:rPr>
      </w:pPr>
      <w:r>
        <w:rPr>
          <w:rFonts w:cs="Arial"/>
        </w:rPr>
        <w:pict w14:anchorId="48615FEC">
          <v:rect id="_x0000_i2002" style="width:0;height:1.5pt" o:hralign="center" o:hrstd="t" o:hr="t" fillcolor="#a0a0a0" stroked="f"/>
        </w:pict>
      </w:r>
    </w:p>
    <w:p w14:paraId="2AB8F649" w14:textId="77777777" w:rsidR="009810C9" w:rsidRPr="0046756F" w:rsidRDefault="009810C9" w:rsidP="009810C9">
      <w:pPr>
        <w:pStyle w:val="Heading4"/>
        <w:rPr>
          <w:rFonts w:ascii="Arial" w:hAnsi="Arial" w:cs="Arial"/>
        </w:rPr>
      </w:pPr>
      <w:bookmarkStart w:id="1961" w:name="_Toc122796339"/>
      <w:bookmarkStart w:id="1962" w:name="_Toc158906389"/>
      <w:r w:rsidRPr="0046756F">
        <w:rPr>
          <w:rFonts w:ascii="Arial" w:hAnsi="Arial" w:cs="Arial"/>
        </w:rPr>
        <w:t>10.18.3.7 Description of list of LLRs allocated</w:t>
      </w:r>
      <w:bookmarkEnd w:id="1961"/>
      <w:bookmarkEnd w:id="1962"/>
    </w:p>
    <w:p w14:paraId="14CD0598" w14:textId="77777777" w:rsidR="009810C9" w:rsidRPr="0046756F" w:rsidRDefault="009810C9" w:rsidP="009810C9">
      <w:pPr>
        <w:rPr>
          <w:rFonts w:cs="Arial"/>
        </w:rPr>
      </w:pPr>
    </w:p>
    <w:p w14:paraId="185C5F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OsStart.</w:t>
      </w:r>
    </w:p>
    <w:p w14:paraId="2AB93BD8" w14:textId="77777777" w:rsidR="009810C9" w:rsidRPr="0046756F" w:rsidRDefault="00000000" w:rsidP="009810C9">
      <w:pPr>
        <w:rPr>
          <w:rFonts w:cs="Arial"/>
        </w:rPr>
      </w:pPr>
      <w:r>
        <w:rPr>
          <w:rFonts w:cs="Arial"/>
        </w:rPr>
        <w:pict w14:anchorId="5AA9B973">
          <v:rect id="_x0000_i2003" style="width:0;height:1.5pt" o:hralign="center" o:hrstd="t" o:hr="t" fillcolor="#a0a0a0" stroked="f"/>
        </w:pict>
      </w:r>
    </w:p>
    <w:p w14:paraId="1F398751" w14:textId="77777777" w:rsidR="009810C9" w:rsidRPr="0046756F" w:rsidRDefault="009810C9" w:rsidP="009810C9">
      <w:pPr>
        <w:pStyle w:val="Heading5"/>
        <w:rPr>
          <w:rFonts w:ascii="Arial" w:hAnsi="Arial" w:cs="Arial"/>
        </w:rPr>
      </w:pPr>
      <w:bookmarkStart w:id="1963" w:name="_Toc122796340"/>
      <w:bookmarkStart w:id="1964" w:name="_Toc158906390"/>
      <w:r w:rsidRPr="0046756F">
        <w:rPr>
          <w:rFonts w:ascii="Arial" w:hAnsi="Arial" w:cs="Arial"/>
        </w:rPr>
        <w:t>10.18.3.7.1 daucmfucos-OsStart-LLR-001</w:t>
      </w:r>
      <w:bookmarkEnd w:id="1963"/>
      <w:bookmarkEnd w:id="1964"/>
    </w:p>
    <w:p w14:paraId="7D08EA97" w14:textId="77777777" w:rsidR="009810C9" w:rsidRPr="0046756F" w:rsidRDefault="009810C9" w:rsidP="009810C9">
      <w:pPr>
        <w:rPr>
          <w:rFonts w:cs="Arial"/>
        </w:rPr>
      </w:pPr>
      <w:r w:rsidRPr="0046756F">
        <w:rPr>
          <w:rFonts w:cs="Arial"/>
        </w:rPr>
        <w:t>Requirement ID: H698-LLD-CMU-FNC-1271</w:t>
      </w:r>
    </w:p>
    <w:p w14:paraId="5A1C9D96" w14:textId="77777777" w:rsidR="009810C9" w:rsidRPr="0046756F" w:rsidRDefault="009810C9" w:rsidP="009810C9">
      <w:pPr>
        <w:rPr>
          <w:rFonts w:cs="Arial"/>
        </w:rPr>
      </w:pPr>
    </w:p>
    <w:p w14:paraId="16D671B7"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3BD53460" w14:textId="77777777" w:rsidR="009810C9" w:rsidRPr="0046756F" w:rsidRDefault="009810C9" w:rsidP="009810C9">
      <w:pPr>
        <w:widowControl w:val="0"/>
        <w:autoSpaceDE w:val="0"/>
        <w:autoSpaceDN w:val="0"/>
        <w:adjustRightInd w:val="0"/>
        <w:rPr>
          <w:rFonts w:cs="Arial"/>
        </w:rPr>
      </w:pPr>
      <w:r w:rsidRPr="0046756F">
        <w:rPr>
          <w:rFonts w:cs="Arial"/>
        </w:rPr>
        <w:t>- Set highest priority’s task number y with Os unmap table of index ready group list</w:t>
      </w:r>
    </w:p>
    <w:p w14:paraId="7D4717DE" w14:textId="77777777" w:rsidR="009810C9" w:rsidRPr="0046756F" w:rsidRDefault="009810C9" w:rsidP="009810C9">
      <w:pPr>
        <w:widowControl w:val="0"/>
        <w:autoSpaceDE w:val="0"/>
        <w:autoSpaceDN w:val="0"/>
        <w:adjustRightInd w:val="0"/>
        <w:rPr>
          <w:rFonts w:cs="Arial"/>
        </w:rPr>
      </w:pPr>
      <w:r w:rsidRPr="0046756F">
        <w:rPr>
          <w:rFonts w:cs="Arial"/>
        </w:rPr>
        <w:t>- Set highest priority’s task number x with Os unmap table of index (Os ready table of index highest priority’s task number y)</w:t>
      </w:r>
    </w:p>
    <w:p w14:paraId="2B6BAD6A" w14:textId="77777777" w:rsidR="009810C9" w:rsidRPr="0046756F" w:rsidRDefault="009810C9" w:rsidP="009810C9">
      <w:pPr>
        <w:widowControl w:val="0"/>
        <w:autoSpaceDE w:val="0"/>
        <w:autoSpaceDN w:val="0"/>
        <w:adjustRightInd w:val="0"/>
        <w:rPr>
          <w:rFonts w:cs="Arial"/>
        </w:rPr>
      </w:pPr>
      <w:r w:rsidRPr="0046756F">
        <w:rPr>
          <w:rFonts w:cs="Arial"/>
        </w:rPr>
        <w:t>- Set priority with (addition of (bit shift of highest priority’s task number y  to left by M_THREE) and highest priority’s task number x )</w:t>
      </w:r>
    </w:p>
    <w:p w14:paraId="5CE88875"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Set Os_tcb_high_rdy with Os_tcb_prio_tbl with index priority</w:t>
      </w:r>
    </w:p>
    <w:p w14:paraId="5FC7DF3F" w14:textId="77777777" w:rsidR="009810C9" w:rsidRPr="0046756F" w:rsidRDefault="00000000" w:rsidP="009810C9">
      <w:pPr>
        <w:rPr>
          <w:rFonts w:cs="Arial"/>
        </w:rPr>
      </w:pPr>
      <w:r>
        <w:rPr>
          <w:rFonts w:cs="Arial"/>
        </w:rPr>
        <w:pict w14:anchorId="3C3C4D04">
          <v:rect id="_x0000_i2004" style="width:0;height:1.5pt" o:hralign="center" o:hrstd="t" o:hr="t" fillcolor="#a0a0a0" stroked="f"/>
        </w:pict>
      </w:r>
    </w:p>
    <w:p w14:paraId="11CC5F90" w14:textId="77777777" w:rsidR="009810C9" w:rsidRPr="0046756F" w:rsidRDefault="009810C9" w:rsidP="009810C9">
      <w:pPr>
        <w:pStyle w:val="Heading5"/>
        <w:rPr>
          <w:rFonts w:ascii="Arial" w:hAnsi="Arial" w:cs="Arial"/>
        </w:rPr>
      </w:pPr>
      <w:bookmarkStart w:id="1965" w:name="_Toc122796341"/>
      <w:bookmarkStart w:id="1966" w:name="_Toc158906391"/>
      <w:r w:rsidRPr="0046756F">
        <w:rPr>
          <w:rFonts w:ascii="Arial" w:hAnsi="Arial" w:cs="Arial"/>
        </w:rPr>
        <w:t>10.18.3.7.2 daucmfucos-OsStart-LLR-002</w:t>
      </w:r>
      <w:bookmarkEnd w:id="1965"/>
      <w:bookmarkEnd w:id="1966"/>
    </w:p>
    <w:p w14:paraId="687ACB76" w14:textId="77777777" w:rsidR="009810C9" w:rsidRPr="0046756F" w:rsidRDefault="009810C9" w:rsidP="009810C9">
      <w:pPr>
        <w:rPr>
          <w:rFonts w:cs="Arial"/>
        </w:rPr>
      </w:pPr>
      <w:r w:rsidRPr="0046756F">
        <w:rPr>
          <w:rFonts w:cs="Arial"/>
        </w:rPr>
        <w:t>Requirement ID: H698-LLD-CMU-FNC-1272</w:t>
      </w:r>
    </w:p>
    <w:p w14:paraId="49DC57E4" w14:textId="77777777" w:rsidR="009810C9" w:rsidRPr="0046756F" w:rsidRDefault="009810C9" w:rsidP="009810C9">
      <w:pPr>
        <w:rPr>
          <w:rFonts w:cs="Arial"/>
        </w:rPr>
      </w:pPr>
    </w:p>
    <w:p w14:paraId="2524A0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pointer to currently running TCB (Os_tcb_cur) to pointer to highest priority TCB ready to run (Os_tcb_high_rdy).</w:t>
      </w:r>
    </w:p>
    <w:p w14:paraId="092DD360" w14:textId="77777777" w:rsidR="009810C9" w:rsidRPr="0046756F" w:rsidRDefault="00000000" w:rsidP="009810C9">
      <w:pPr>
        <w:rPr>
          <w:rFonts w:cs="Arial"/>
        </w:rPr>
      </w:pPr>
      <w:r>
        <w:rPr>
          <w:rFonts w:cs="Arial"/>
        </w:rPr>
        <w:pict w14:anchorId="70635CEE">
          <v:rect id="_x0000_i2005" style="width:0;height:1.5pt" o:hralign="center" o:hrstd="t" o:hr="t" fillcolor="#a0a0a0" stroked="f"/>
        </w:pict>
      </w:r>
    </w:p>
    <w:p w14:paraId="3E12B5EF" w14:textId="77777777" w:rsidR="009810C9" w:rsidRPr="0046756F" w:rsidRDefault="009810C9" w:rsidP="009810C9">
      <w:pPr>
        <w:pStyle w:val="Heading5"/>
        <w:rPr>
          <w:rFonts w:ascii="Arial" w:hAnsi="Arial" w:cs="Arial"/>
        </w:rPr>
      </w:pPr>
      <w:bookmarkStart w:id="1967" w:name="_Toc122796342"/>
      <w:bookmarkStart w:id="1968" w:name="_Toc158906392"/>
      <w:r w:rsidRPr="0046756F">
        <w:rPr>
          <w:rFonts w:ascii="Arial" w:hAnsi="Arial" w:cs="Arial"/>
        </w:rPr>
        <w:t>10.18.3.7.3 daucmfucos-OsStart-LLR-003</w:t>
      </w:r>
      <w:bookmarkEnd w:id="1967"/>
      <w:bookmarkEnd w:id="1968"/>
    </w:p>
    <w:p w14:paraId="6EDA642B" w14:textId="77777777" w:rsidR="009810C9" w:rsidRPr="0046756F" w:rsidRDefault="009810C9" w:rsidP="009810C9">
      <w:pPr>
        <w:rPr>
          <w:rFonts w:cs="Arial"/>
        </w:rPr>
      </w:pPr>
      <w:r w:rsidRPr="0046756F">
        <w:rPr>
          <w:rFonts w:cs="Arial"/>
        </w:rPr>
        <w:t>Requirement ID: H698-LLD-CMU-FNC-1273</w:t>
      </w:r>
    </w:p>
    <w:p w14:paraId="4B41B75D" w14:textId="77777777" w:rsidR="009810C9" w:rsidRPr="0046756F" w:rsidRDefault="009810C9" w:rsidP="009810C9">
      <w:pPr>
        <w:rPr>
          <w:rFonts w:cs="Arial"/>
        </w:rPr>
      </w:pPr>
    </w:p>
    <w:p w14:paraId="33243A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Os_running to TRUE.</w:t>
      </w:r>
    </w:p>
    <w:p w14:paraId="0FE29163" w14:textId="77777777" w:rsidR="009810C9" w:rsidRPr="0046756F" w:rsidRDefault="00000000" w:rsidP="009810C9">
      <w:pPr>
        <w:rPr>
          <w:rFonts w:cs="Arial"/>
        </w:rPr>
      </w:pPr>
      <w:r>
        <w:rPr>
          <w:rFonts w:cs="Arial"/>
        </w:rPr>
        <w:pict w14:anchorId="2EF1056E">
          <v:rect id="_x0000_i2006" style="width:0;height:1.5pt" o:hralign="center" o:hrstd="t" o:hr="t" fillcolor="#a0a0a0" stroked="f"/>
        </w:pict>
      </w:r>
    </w:p>
    <w:p w14:paraId="01F04D5F" w14:textId="77777777" w:rsidR="009810C9" w:rsidRPr="0046756F" w:rsidRDefault="009810C9" w:rsidP="009810C9">
      <w:pPr>
        <w:pStyle w:val="Heading5"/>
        <w:rPr>
          <w:rFonts w:ascii="Arial" w:hAnsi="Arial" w:cs="Arial"/>
        </w:rPr>
      </w:pPr>
      <w:bookmarkStart w:id="1969" w:name="_Toc122796343"/>
      <w:bookmarkStart w:id="1970" w:name="_Toc158906393"/>
      <w:r w:rsidRPr="0046756F">
        <w:rPr>
          <w:rFonts w:ascii="Arial" w:hAnsi="Arial" w:cs="Arial"/>
        </w:rPr>
        <w:t>10.18.3.7.4 daucmfucos-OsStart-LLR-004</w:t>
      </w:r>
      <w:bookmarkEnd w:id="1969"/>
      <w:bookmarkEnd w:id="1970"/>
    </w:p>
    <w:p w14:paraId="7AD4F725" w14:textId="77777777" w:rsidR="009810C9" w:rsidRPr="0046756F" w:rsidRDefault="009810C9" w:rsidP="009810C9">
      <w:pPr>
        <w:rPr>
          <w:rFonts w:cs="Arial"/>
        </w:rPr>
      </w:pPr>
      <w:r w:rsidRPr="0046756F">
        <w:rPr>
          <w:rFonts w:cs="Arial"/>
        </w:rPr>
        <w:t>Requirement ID: H698-LLD-CMU-FNC-1274</w:t>
      </w:r>
    </w:p>
    <w:p w14:paraId="571A4B24" w14:textId="77777777" w:rsidR="009810C9" w:rsidRPr="0046756F" w:rsidRDefault="009810C9" w:rsidP="009810C9">
      <w:pPr>
        <w:rPr>
          <w:rFonts w:cs="Arial"/>
        </w:rPr>
      </w:pPr>
    </w:p>
    <w:p w14:paraId="26C188D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'OsStartHighRdy' to start running the highest priority task.</w:t>
      </w:r>
    </w:p>
    <w:p w14:paraId="69AC1F29" w14:textId="77777777" w:rsidR="009810C9" w:rsidRPr="0046756F" w:rsidRDefault="00000000" w:rsidP="009810C9">
      <w:pPr>
        <w:rPr>
          <w:rFonts w:cs="Arial"/>
        </w:rPr>
      </w:pPr>
      <w:r>
        <w:rPr>
          <w:rFonts w:cs="Arial"/>
        </w:rPr>
        <w:pict w14:anchorId="6F6A273F">
          <v:rect id="_x0000_i2007" style="width:0;height:1.5pt" o:hralign="center" o:hrstd="t" o:hr="t" fillcolor="#a0a0a0" stroked="f"/>
        </w:pict>
      </w:r>
    </w:p>
    <w:p w14:paraId="0B344D6D" w14:textId="77777777" w:rsidR="009810C9" w:rsidRPr="0046756F" w:rsidRDefault="009810C9" w:rsidP="009810C9">
      <w:pPr>
        <w:pStyle w:val="Heading3"/>
      </w:pPr>
      <w:bookmarkStart w:id="1971" w:name="_Toc122796344"/>
      <w:bookmarkStart w:id="1972" w:name="_Toc158906394"/>
      <w:r w:rsidRPr="0046756F">
        <w:t>10.18.4 OsSched</w:t>
      </w:r>
      <w:bookmarkEnd w:id="1971"/>
      <w:bookmarkEnd w:id="1972"/>
    </w:p>
    <w:p w14:paraId="708B06CB" w14:textId="77777777" w:rsidR="009810C9" w:rsidRPr="0046756F" w:rsidRDefault="009810C9" w:rsidP="009810C9">
      <w:pPr>
        <w:rPr>
          <w:rFonts w:cs="Arial"/>
        </w:rPr>
      </w:pPr>
    </w:p>
    <w:p w14:paraId="20907C6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OsSched will follow in the sub sections.</w:t>
      </w:r>
    </w:p>
    <w:p w14:paraId="620243FA" w14:textId="77777777" w:rsidR="009810C9" w:rsidRPr="0046756F" w:rsidRDefault="00000000" w:rsidP="009810C9">
      <w:pPr>
        <w:rPr>
          <w:rFonts w:cs="Arial"/>
        </w:rPr>
      </w:pPr>
      <w:r>
        <w:rPr>
          <w:rFonts w:cs="Arial"/>
        </w:rPr>
        <w:pict w14:anchorId="5670975E">
          <v:rect id="_x0000_i2008" style="width:0;height:1.5pt" o:hralign="center" o:hrstd="t" o:hr="t" fillcolor="#a0a0a0" stroked="f"/>
        </w:pict>
      </w:r>
    </w:p>
    <w:p w14:paraId="0BF6BA9F" w14:textId="77777777" w:rsidR="009810C9" w:rsidRPr="0046756F" w:rsidRDefault="009810C9" w:rsidP="009810C9">
      <w:pPr>
        <w:pStyle w:val="Heading4"/>
        <w:rPr>
          <w:rFonts w:ascii="Arial" w:hAnsi="Arial" w:cs="Arial"/>
        </w:rPr>
      </w:pPr>
      <w:bookmarkStart w:id="1973" w:name="_Toc122796345"/>
      <w:bookmarkStart w:id="1974" w:name="_Toc158906395"/>
      <w:r w:rsidRPr="0046756F">
        <w:rPr>
          <w:rFonts w:ascii="Arial" w:hAnsi="Arial" w:cs="Arial"/>
        </w:rPr>
        <w:t>10.18.4.1 Brief Description</w:t>
      </w:r>
      <w:bookmarkEnd w:id="1973"/>
      <w:bookmarkEnd w:id="1974"/>
    </w:p>
    <w:p w14:paraId="13620F5A" w14:textId="77777777" w:rsidR="009810C9" w:rsidRPr="0046756F" w:rsidRDefault="009810C9" w:rsidP="009810C9">
      <w:pPr>
        <w:rPr>
          <w:rFonts w:cs="Arial"/>
        </w:rPr>
      </w:pPr>
    </w:p>
    <w:p w14:paraId="33F39B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OsSched function is the uC/OS scheduler which determines which task has the highest priority and thus will be next to run.</w:t>
      </w:r>
    </w:p>
    <w:p w14:paraId="23B0CD34" w14:textId="77777777" w:rsidR="009810C9" w:rsidRPr="0046756F" w:rsidRDefault="00000000" w:rsidP="009810C9">
      <w:pPr>
        <w:rPr>
          <w:rFonts w:cs="Arial"/>
        </w:rPr>
      </w:pPr>
      <w:r>
        <w:rPr>
          <w:rFonts w:cs="Arial"/>
        </w:rPr>
        <w:pict w14:anchorId="386BD82D">
          <v:rect id="_x0000_i2009" style="width:0;height:1.5pt" o:hralign="center" o:hrstd="t" o:hr="t" fillcolor="#a0a0a0" stroked="f"/>
        </w:pict>
      </w:r>
    </w:p>
    <w:p w14:paraId="50BD0707" w14:textId="77777777" w:rsidR="009810C9" w:rsidRPr="0046756F" w:rsidRDefault="009810C9" w:rsidP="009810C9">
      <w:pPr>
        <w:pStyle w:val="Heading4"/>
        <w:rPr>
          <w:rFonts w:ascii="Arial" w:hAnsi="Arial" w:cs="Arial"/>
        </w:rPr>
      </w:pPr>
      <w:bookmarkStart w:id="1975" w:name="_Toc122796346"/>
      <w:bookmarkStart w:id="1976" w:name="_Toc158906396"/>
      <w:r w:rsidRPr="0046756F">
        <w:rPr>
          <w:rFonts w:ascii="Arial" w:hAnsi="Arial" w:cs="Arial"/>
        </w:rPr>
        <w:t>10.18.4.2 List of HLRs allocated</w:t>
      </w:r>
      <w:bookmarkEnd w:id="1975"/>
      <w:bookmarkEnd w:id="1976"/>
    </w:p>
    <w:p w14:paraId="7EC367CA" w14:textId="77777777" w:rsidR="009810C9" w:rsidRPr="0046756F" w:rsidRDefault="009810C9" w:rsidP="009810C9">
      <w:pPr>
        <w:rPr>
          <w:rFonts w:cs="Arial"/>
        </w:rPr>
      </w:pPr>
    </w:p>
    <w:p w14:paraId="29719E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6E6FAF8" w14:textId="77777777" w:rsidR="009810C9" w:rsidRPr="0046756F" w:rsidRDefault="00000000" w:rsidP="009810C9">
      <w:pPr>
        <w:rPr>
          <w:rFonts w:cs="Arial"/>
        </w:rPr>
      </w:pPr>
      <w:r>
        <w:rPr>
          <w:rFonts w:cs="Arial"/>
        </w:rPr>
        <w:pict w14:anchorId="1C5106D3">
          <v:rect id="_x0000_i2010" style="width:0;height:1.5pt" o:hralign="center" o:hrstd="t" o:hr="t" fillcolor="#a0a0a0" stroked="f"/>
        </w:pict>
      </w:r>
    </w:p>
    <w:p w14:paraId="6636A84D" w14:textId="77777777" w:rsidR="009810C9" w:rsidRPr="0046756F" w:rsidRDefault="009810C9" w:rsidP="009810C9">
      <w:pPr>
        <w:pStyle w:val="Heading4"/>
        <w:rPr>
          <w:rFonts w:ascii="Arial" w:hAnsi="Arial" w:cs="Arial"/>
        </w:rPr>
      </w:pPr>
      <w:bookmarkStart w:id="1977" w:name="_Toc122796347"/>
      <w:bookmarkStart w:id="1978" w:name="_Toc158906397"/>
      <w:r w:rsidRPr="0046756F">
        <w:rPr>
          <w:rFonts w:ascii="Arial" w:hAnsi="Arial" w:cs="Arial"/>
        </w:rPr>
        <w:t>10.18.4.3 List of global variables accessed and modified</w:t>
      </w:r>
      <w:bookmarkEnd w:id="1977"/>
      <w:bookmarkEnd w:id="1978"/>
    </w:p>
    <w:p w14:paraId="59E37241" w14:textId="77777777" w:rsidR="009810C9" w:rsidRPr="0046756F" w:rsidRDefault="009810C9" w:rsidP="009810C9">
      <w:pPr>
        <w:rPr>
          <w:rFonts w:cs="Arial"/>
        </w:rPr>
      </w:pPr>
    </w:p>
    <w:p w14:paraId="05A3111E" w14:textId="77777777" w:rsidR="009810C9" w:rsidRPr="0046756F" w:rsidRDefault="009810C9" w:rsidP="009810C9">
      <w:pPr>
        <w:widowControl w:val="0"/>
        <w:autoSpaceDE w:val="0"/>
        <w:autoSpaceDN w:val="0"/>
        <w:adjustRightInd w:val="0"/>
        <w:rPr>
          <w:rFonts w:cs="Arial"/>
        </w:rPr>
      </w:pPr>
      <w:r w:rsidRPr="0046756F">
        <w:rPr>
          <w:rFonts w:cs="Arial"/>
        </w:rPr>
        <w:t>Accessed : Os_tcb_high_rdy</w:t>
      </w:r>
    </w:p>
    <w:p w14:paraId="5BD455C8"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Os_tcb_cur</w:t>
      </w:r>
    </w:p>
    <w:p w14:paraId="7BEBC819" w14:textId="77777777" w:rsidR="009810C9" w:rsidRPr="0046756F" w:rsidRDefault="009810C9" w:rsidP="009810C9">
      <w:pPr>
        <w:widowControl w:val="0"/>
        <w:autoSpaceDE w:val="0"/>
        <w:autoSpaceDN w:val="0"/>
        <w:adjustRightInd w:val="0"/>
        <w:rPr>
          <w:rFonts w:cs="Arial"/>
        </w:rPr>
      </w:pPr>
      <w:r w:rsidRPr="0046756F">
        <w:rPr>
          <w:rFonts w:cs="Arial"/>
        </w:rPr>
        <w:t xml:space="preserve">                   Os_tcb_prio_tbl</w:t>
      </w:r>
    </w:p>
    <w:p w14:paraId="1F685D3F" w14:textId="77777777" w:rsidR="009810C9" w:rsidRPr="0046756F" w:rsidRDefault="009810C9" w:rsidP="009810C9">
      <w:pPr>
        <w:widowControl w:val="0"/>
        <w:autoSpaceDE w:val="0"/>
        <w:autoSpaceDN w:val="0"/>
        <w:adjustRightInd w:val="0"/>
        <w:rPr>
          <w:rFonts w:cs="Arial"/>
        </w:rPr>
      </w:pPr>
      <w:r w:rsidRPr="0046756F">
        <w:rPr>
          <w:rFonts w:cs="Arial"/>
        </w:rPr>
        <w:t xml:space="preserve">                   U32_critical_sr</w:t>
      </w:r>
    </w:p>
    <w:p w14:paraId="01CDFE9A" w14:textId="77777777" w:rsidR="009810C9" w:rsidRPr="0046756F" w:rsidRDefault="009810C9" w:rsidP="009810C9">
      <w:pPr>
        <w:widowControl w:val="0"/>
        <w:autoSpaceDE w:val="0"/>
        <w:autoSpaceDN w:val="0"/>
        <w:adjustRightInd w:val="0"/>
        <w:rPr>
          <w:rFonts w:cs="Arial"/>
        </w:rPr>
      </w:pPr>
      <w:r w:rsidRPr="0046756F">
        <w:rPr>
          <w:rFonts w:cs="Arial"/>
        </w:rPr>
        <w:t>Modified : Os_tcb_high_rdy</w:t>
      </w:r>
    </w:p>
    <w:p w14:paraId="56ACFCB6"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U32_critical_sr</w:t>
      </w:r>
    </w:p>
    <w:p w14:paraId="4567B6C0" w14:textId="77777777" w:rsidR="009810C9" w:rsidRPr="0046756F" w:rsidRDefault="00000000" w:rsidP="009810C9">
      <w:pPr>
        <w:rPr>
          <w:rFonts w:cs="Arial"/>
        </w:rPr>
      </w:pPr>
      <w:r>
        <w:rPr>
          <w:rFonts w:cs="Arial"/>
        </w:rPr>
        <w:pict w14:anchorId="6B7F8346">
          <v:rect id="_x0000_i2011" style="width:0;height:1.5pt" o:hralign="center" o:hrstd="t" o:hr="t" fillcolor="#a0a0a0" stroked="f"/>
        </w:pict>
      </w:r>
    </w:p>
    <w:p w14:paraId="36DAAC0F" w14:textId="77777777" w:rsidR="009810C9" w:rsidRPr="0046756F" w:rsidRDefault="009810C9" w:rsidP="009810C9">
      <w:pPr>
        <w:pStyle w:val="Heading4"/>
        <w:rPr>
          <w:rFonts w:ascii="Arial" w:hAnsi="Arial" w:cs="Arial"/>
        </w:rPr>
      </w:pPr>
      <w:bookmarkStart w:id="1979" w:name="_Toc122796348"/>
      <w:bookmarkStart w:id="1980" w:name="_Toc158906398"/>
      <w:r w:rsidRPr="0046756F">
        <w:rPr>
          <w:rFonts w:ascii="Arial" w:hAnsi="Arial" w:cs="Arial"/>
        </w:rPr>
        <w:t>10.18.4.4 Parameter list (Input/Output)</w:t>
      </w:r>
      <w:bookmarkEnd w:id="1979"/>
      <w:bookmarkEnd w:id="1980"/>
    </w:p>
    <w:p w14:paraId="7E0779C9" w14:textId="77777777" w:rsidR="009810C9" w:rsidRPr="0046756F" w:rsidRDefault="009810C9" w:rsidP="009810C9">
      <w:pPr>
        <w:rPr>
          <w:rFonts w:cs="Arial"/>
        </w:rPr>
      </w:pPr>
    </w:p>
    <w:p w14:paraId="7FD81904"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2044982E"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028EDB94" w14:textId="77777777" w:rsidR="009810C9" w:rsidRPr="0046756F" w:rsidRDefault="00000000" w:rsidP="009810C9">
      <w:pPr>
        <w:rPr>
          <w:rFonts w:cs="Arial"/>
        </w:rPr>
      </w:pPr>
      <w:r>
        <w:rPr>
          <w:rFonts w:cs="Arial"/>
        </w:rPr>
        <w:pict w14:anchorId="15DBFE3B">
          <v:rect id="_x0000_i2012" style="width:0;height:1.5pt" o:hralign="center" o:hrstd="t" o:hr="t" fillcolor="#a0a0a0" stroked="f"/>
        </w:pict>
      </w:r>
    </w:p>
    <w:p w14:paraId="3D8A7F74" w14:textId="77777777" w:rsidR="009810C9" w:rsidRPr="0046756F" w:rsidRDefault="009810C9" w:rsidP="009810C9">
      <w:pPr>
        <w:pStyle w:val="Heading4"/>
        <w:rPr>
          <w:rFonts w:ascii="Arial" w:hAnsi="Arial" w:cs="Arial"/>
        </w:rPr>
      </w:pPr>
      <w:bookmarkStart w:id="1981" w:name="_Toc122796349"/>
      <w:bookmarkStart w:id="1982" w:name="_Toc158906399"/>
      <w:r w:rsidRPr="0046756F">
        <w:rPr>
          <w:rFonts w:ascii="Arial" w:hAnsi="Arial" w:cs="Arial"/>
        </w:rPr>
        <w:t>10.18.4.5 Return Value</w:t>
      </w:r>
      <w:bookmarkEnd w:id="1981"/>
      <w:bookmarkEnd w:id="1982"/>
    </w:p>
    <w:p w14:paraId="054851F3" w14:textId="77777777" w:rsidR="009810C9" w:rsidRPr="0046756F" w:rsidRDefault="009810C9" w:rsidP="009810C9">
      <w:pPr>
        <w:rPr>
          <w:rFonts w:cs="Arial"/>
        </w:rPr>
      </w:pPr>
    </w:p>
    <w:p w14:paraId="427C825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DA1EE45" w14:textId="77777777" w:rsidR="009810C9" w:rsidRPr="0046756F" w:rsidRDefault="00000000" w:rsidP="009810C9">
      <w:pPr>
        <w:rPr>
          <w:rFonts w:cs="Arial"/>
        </w:rPr>
      </w:pPr>
      <w:r>
        <w:rPr>
          <w:rFonts w:cs="Arial"/>
        </w:rPr>
        <w:pict w14:anchorId="33B4E331">
          <v:rect id="_x0000_i2013" style="width:0;height:1.5pt" o:hralign="center" o:hrstd="t" o:hr="t" fillcolor="#a0a0a0" stroked="f"/>
        </w:pict>
      </w:r>
    </w:p>
    <w:p w14:paraId="083EA7A9" w14:textId="77777777" w:rsidR="009810C9" w:rsidRPr="0046756F" w:rsidRDefault="009810C9" w:rsidP="009810C9">
      <w:pPr>
        <w:pStyle w:val="Heading4"/>
        <w:rPr>
          <w:rFonts w:ascii="Arial" w:hAnsi="Arial" w:cs="Arial"/>
        </w:rPr>
      </w:pPr>
      <w:bookmarkStart w:id="1983" w:name="_Toc122796350"/>
      <w:bookmarkStart w:id="1984" w:name="_Toc158906400"/>
      <w:r w:rsidRPr="0046756F">
        <w:rPr>
          <w:rFonts w:ascii="Arial" w:hAnsi="Arial" w:cs="Arial"/>
        </w:rPr>
        <w:t>10.18.4.6 Other CSUs called by this CSU</w:t>
      </w:r>
      <w:bookmarkEnd w:id="1983"/>
      <w:bookmarkEnd w:id="1984"/>
    </w:p>
    <w:p w14:paraId="66B2A2A8" w14:textId="77777777" w:rsidR="009810C9" w:rsidRPr="0046756F" w:rsidRDefault="009810C9" w:rsidP="009810C9">
      <w:pPr>
        <w:rPr>
          <w:rFonts w:cs="Arial"/>
        </w:rPr>
      </w:pPr>
    </w:p>
    <w:p w14:paraId="6E1703EF"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03FEE02A" w14:textId="77777777" w:rsidR="009810C9" w:rsidRPr="0046756F" w:rsidRDefault="009810C9" w:rsidP="009810C9">
      <w:pPr>
        <w:widowControl w:val="0"/>
        <w:autoSpaceDE w:val="0"/>
        <w:autoSpaceDN w:val="0"/>
        <w:adjustRightInd w:val="0"/>
        <w:rPr>
          <w:rFonts w:cs="Arial"/>
        </w:rPr>
      </w:pPr>
      <w:r w:rsidRPr="0046756F">
        <w:rPr>
          <w:rFonts w:cs="Arial"/>
        </w:rPr>
        <w:t>RestoreStatusReg</w:t>
      </w:r>
    </w:p>
    <w:p w14:paraId="63EA53F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OsCtxSw</w:t>
      </w:r>
    </w:p>
    <w:p w14:paraId="2FA33698" w14:textId="77777777" w:rsidR="009810C9" w:rsidRPr="0046756F" w:rsidRDefault="00000000" w:rsidP="009810C9">
      <w:pPr>
        <w:rPr>
          <w:rFonts w:cs="Arial"/>
        </w:rPr>
      </w:pPr>
      <w:r>
        <w:rPr>
          <w:rFonts w:cs="Arial"/>
        </w:rPr>
        <w:pict w14:anchorId="3D7CACC3">
          <v:rect id="_x0000_i2014" style="width:0;height:1.5pt" o:hralign="center" o:hrstd="t" o:hr="t" fillcolor="#a0a0a0" stroked="f"/>
        </w:pict>
      </w:r>
    </w:p>
    <w:p w14:paraId="23722A3B" w14:textId="77777777" w:rsidR="009810C9" w:rsidRPr="0046756F" w:rsidRDefault="009810C9" w:rsidP="009810C9">
      <w:pPr>
        <w:pStyle w:val="Heading4"/>
        <w:rPr>
          <w:rFonts w:ascii="Arial" w:hAnsi="Arial" w:cs="Arial"/>
        </w:rPr>
      </w:pPr>
      <w:bookmarkStart w:id="1985" w:name="_Toc122796351"/>
      <w:bookmarkStart w:id="1986" w:name="_Toc158906401"/>
      <w:r w:rsidRPr="0046756F">
        <w:rPr>
          <w:rFonts w:ascii="Arial" w:hAnsi="Arial" w:cs="Arial"/>
        </w:rPr>
        <w:t>10.18.4.7 Description of list of LLRs allocated</w:t>
      </w:r>
      <w:bookmarkEnd w:id="1985"/>
      <w:bookmarkEnd w:id="1986"/>
    </w:p>
    <w:p w14:paraId="6DCAD812" w14:textId="77777777" w:rsidR="009810C9" w:rsidRPr="0046756F" w:rsidRDefault="009810C9" w:rsidP="009810C9">
      <w:pPr>
        <w:rPr>
          <w:rFonts w:cs="Arial"/>
        </w:rPr>
      </w:pPr>
    </w:p>
    <w:p w14:paraId="19D0250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OsSched.</w:t>
      </w:r>
    </w:p>
    <w:p w14:paraId="612A1699" w14:textId="77777777" w:rsidR="009810C9" w:rsidRPr="0046756F" w:rsidRDefault="00000000" w:rsidP="009810C9">
      <w:pPr>
        <w:rPr>
          <w:rFonts w:cs="Arial"/>
        </w:rPr>
      </w:pPr>
      <w:r>
        <w:rPr>
          <w:rFonts w:cs="Arial"/>
        </w:rPr>
        <w:pict w14:anchorId="72FC8622">
          <v:rect id="_x0000_i2015" style="width:0;height:1.5pt" o:hralign="center" o:hrstd="t" o:hr="t" fillcolor="#a0a0a0" stroked="f"/>
        </w:pict>
      </w:r>
    </w:p>
    <w:p w14:paraId="26B1D23C" w14:textId="77777777" w:rsidR="009810C9" w:rsidRPr="0046756F" w:rsidRDefault="009810C9" w:rsidP="009810C9">
      <w:pPr>
        <w:pStyle w:val="Heading5"/>
        <w:rPr>
          <w:rFonts w:ascii="Arial" w:hAnsi="Arial" w:cs="Arial"/>
        </w:rPr>
      </w:pPr>
      <w:bookmarkStart w:id="1987" w:name="_Toc122796352"/>
      <w:bookmarkStart w:id="1988" w:name="_Toc158906402"/>
      <w:r w:rsidRPr="0046756F">
        <w:rPr>
          <w:rFonts w:ascii="Arial" w:hAnsi="Arial" w:cs="Arial"/>
        </w:rPr>
        <w:t>10.18.4.7.1 daucmfucos-OsSched-LLR-001</w:t>
      </w:r>
      <w:bookmarkEnd w:id="1987"/>
      <w:bookmarkEnd w:id="1988"/>
    </w:p>
    <w:p w14:paraId="0EDB1BCB" w14:textId="77777777" w:rsidR="009810C9" w:rsidRPr="0046756F" w:rsidRDefault="009810C9" w:rsidP="009810C9">
      <w:pPr>
        <w:rPr>
          <w:rFonts w:cs="Arial"/>
        </w:rPr>
      </w:pPr>
      <w:r w:rsidRPr="0046756F">
        <w:rPr>
          <w:rFonts w:cs="Arial"/>
        </w:rPr>
        <w:t>Requirement ID: H698-LLD-CMU-FNC-1283</w:t>
      </w:r>
    </w:p>
    <w:p w14:paraId="06C605FA" w14:textId="77777777" w:rsidR="009810C9" w:rsidRPr="0046756F" w:rsidRDefault="009810C9" w:rsidP="009810C9">
      <w:pPr>
        <w:rPr>
          <w:rFonts w:cs="Arial"/>
        </w:rPr>
      </w:pPr>
    </w:p>
    <w:p w14:paraId="75E0096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U32_critical_sr to return value of ‘SaveStatusReg’ (M_OS_ENTER_CRITICAL) to disable interrupts before execution of the Scheduler begins.</w:t>
      </w:r>
    </w:p>
    <w:p w14:paraId="2ED4CBF8" w14:textId="77777777" w:rsidR="009810C9" w:rsidRPr="0046756F" w:rsidRDefault="00000000" w:rsidP="009810C9">
      <w:pPr>
        <w:rPr>
          <w:rFonts w:cs="Arial"/>
        </w:rPr>
      </w:pPr>
      <w:r>
        <w:rPr>
          <w:rFonts w:cs="Arial"/>
        </w:rPr>
        <w:pict w14:anchorId="5CB2C9A0">
          <v:rect id="_x0000_i2016" style="width:0;height:1.5pt" o:hralign="center" o:hrstd="t" o:hr="t" fillcolor="#a0a0a0" stroked="f"/>
        </w:pict>
      </w:r>
    </w:p>
    <w:p w14:paraId="34A1BB24" w14:textId="77777777" w:rsidR="009810C9" w:rsidRPr="0046756F" w:rsidRDefault="009810C9" w:rsidP="009810C9">
      <w:pPr>
        <w:pStyle w:val="Heading5"/>
        <w:rPr>
          <w:rFonts w:ascii="Arial" w:hAnsi="Arial" w:cs="Arial"/>
        </w:rPr>
      </w:pPr>
      <w:bookmarkStart w:id="1989" w:name="_Toc122796353"/>
      <w:bookmarkStart w:id="1990" w:name="_Toc158906403"/>
      <w:r w:rsidRPr="0046756F">
        <w:rPr>
          <w:rFonts w:ascii="Arial" w:hAnsi="Arial" w:cs="Arial"/>
        </w:rPr>
        <w:t>10.18.4.7.2 daucmfucos-OsSched-LLR-002</w:t>
      </w:r>
      <w:bookmarkEnd w:id="1989"/>
      <w:bookmarkEnd w:id="1990"/>
    </w:p>
    <w:p w14:paraId="3B9529F2" w14:textId="77777777" w:rsidR="009810C9" w:rsidRPr="0046756F" w:rsidRDefault="009810C9" w:rsidP="009810C9">
      <w:pPr>
        <w:rPr>
          <w:rFonts w:cs="Arial"/>
        </w:rPr>
      </w:pPr>
      <w:r w:rsidRPr="0046756F">
        <w:rPr>
          <w:rFonts w:cs="Arial"/>
        </w:rPr>
        <w:t>Requirement ID: H698-LLD-CMU-FNC-1284</w:t>
      </w:r>
    </w:p>
    <w:p w14:paraId="647708E5" w14:textId="77777777" w:rsidR="009810C9" w:rsidRPr="0046756F" w:rsidRDefault="009810C9" w:rsidP="009810C9">
      <w:pPr>
        <w:rPr>
          <w:rFonts w:cs="Arial"/>
        </w:rPr>
      </w:pPr>
    </w:p>
    <w:p w14:paraId="459D2D2E"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the Interrupt nesting level Bitwise OR Multitasking lock nesting level is equal to M_ZERO, Otherwise do nothing.</w:t>
      </w:r>
    </w:p>
    <w:p w14:paraId="39DB1E72" w14:textId="77777777" w:rsidR="009810C9" w:rsidRPr="0046756F" w:rsidRDefault="009810C9" w:rsidP="009810C9">
      <w:pPr>
        <w:widowControl w:val="0"/>
        <w:autoSpaceDE w:val="0"/>
        <w:autoSpaceDN w:val="0"/>
        <w:adjustRightInd w:val="0"/>
        <w:rPr>
          <w:rFonts w:cs="Arial"/>
        </w:rPr>
      </w:pPr>
      <w:r w:rsidRPr="0046756F">
        <w:rPr>
          <w:rFonts w:cs="Arial"/>
        </w:rPr>
        <w:t xml:space="preserve">- Set the highest priority with OS unmap table of index ready group </w:t>
      </w:r>
    </w:p>
    <w:p w14:paraId="262BC200"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Set Os_tcb_high_rdy with Os_tcb_prio_tbl of index (addition of (bit shift of highest priority to left by M_THREE) and Os unmap table of index (Os ready table of index highest priority))</w:t>
      </w:r>
    </w:p>
    <w:p w14:paraId="77BE3185" w14:textId="77777777" w:rsidR="009810C9" w:rsidRPr="0046756F" w:rsidRDefault="00000000" w:rsidP="009810C9">
      <w:pPr>
        <w:rPr>
          <w:rFonts w:cs="Arial"/>
        </w:rPr>
      </w:pPr>
      <w:r>
        <w:rPr>
          <w:rFonts w:cs="Arial"/>
        </w:rPr>
        <w:pict w14:anchorId="51EDE1F4">
          <v:rect id="_x0000_i2017" style="width:0;height:1.5pt" o:hralign="center" o:hrstd="t" o:hr="t" fillcolor="#a0a0a0" stroked="f"/>
        </w:pict>
      </w:r>
    </w:p>
    <w:p w14:paraId="567EAC02" w14:textId="77777777" w:rsidR="009810C9" w:rsidRPr="0046756F" w:rsidRDefault="009810C9" w:rsidP="009810C9">
      <w:pPr>
        <w:pStyle w:val="Heading5"/>
        <w:rPr>
          <w:rFonts w:ascii="Arial" w:hAnsi="Arial" w:cs="Arial"/>
        </w:rPr>
      </w:pPr>
      <w:bookmarkStart w:id="1991" w:name="_Toc122796354"/>
      <w:bookmarkStart w:id="1992" w:name="_Toc158906404"/>
      <w:r w:rsidRPr="0046756F">
        <w:rPr>
          <w:rFonts w:ascii="Arial" w:hAnsi="Arial" w:cs="Arial"/>
        </w:rPr>
        <w:t>10.18.4.7.3 daucmfucos-OsSched-LLR-003</w:t>
      </w:r>
      <w:bookmarkEnd w:id="1991"/>
      <w:bookmarkEnd w:id="1992"/>
    </w:p>
    <w:p w14:paraId="5499A9C2" w14:textId="77777777" w:rsidR="009810C9" w:rsidRPr="0046756F" w:rsidRDefault="009810C9" w:rsidP="009810C9">
      <w:pPr>
        <w:rPr>
          <w:rFonts w:cs="Arial"/>
        </w:rPr>
      </w:pPr>
      <w:r w:rsidRPr="0046756F">
        <w:rPr>
          <w:rFonts w:cs="Arial"/>
        </w:rPr>
        <w:t>Requirement ID: H698-LLD-CMU-FNC-1285</w:t>
      </w:r>
    </w:p>
    <w:p w14:paraId="261259EF" w14:textId="77777777" w:rsidR="009810C9" w:rsidRPr="0046756F" w:rsidRDefault="009810C9" w:rsidP="009810C9">
      <w:pPr>
        <w:rPr>
          <w:rFonts w:cs="Arial"/>
        </w:rPr>
      </w:pPr>
    </w:p>
    <w:p w14:paraId="2910F33A"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the following operations when the task scheduling is enabled and the task to be scheduled next 'Os_tcb_high_rdy' is not the current running task 'Os_tcb_cur'. Otherwise do nothing.</w:t>
      </w:r>
    </w:p>
    <w:p w14:paraId="0A4FC3E7" w14:textId="77777777" w:rsidR="009810C9" w:rsidRPr="0046756F" w:rsidRDefault="009810C9" w:rsidP="009810C9">
      <w:pPr>
        <w:widowControl w:val="0"/>
        <w:autoSpaceDE w:val="0"/>
        <w:autoSpaceDN w:val="0"/>
        <w:adjustRightInd w:val="0"/>
        <w:rPr>
          <w:rFonts w:cs="Arial"/>
        </w:rPr>
      </w:pPr>
      <w:r w:rsidRPr="0046756F">
        <w:rPr>
          <w:rFonts w:cs="Arial"/>
        </w:rPr>
        <w:t>a) Increment context switch counter</w:t>
      </w:r>
    </w:p>
    <w:p w14:paraId="311B2180" w14:textId="77777777" w:rsidR="009810C9" w:rsidRPr="0046756F" w:rsidRDefault="009810C9" w:rsidP="009810C9">
      <w:pPr>
        <w:widowControl w:val="0"/>
        <w:autoSpaceDE w:val="0"/>
        <w:autoSpaceDN w:val="0"/>
        <w:adjustRightInd w:val="0"/>
        <w:rPr>
          <w:rFonts w:cs="Arial"/>
          <w:sz w:val="17"/>
          <w:szCs w:val="17"/>
        </w:rPr>
      </w:pPr>
      <w:r w:rsidRPr="0046756F">
        <w:rPr>
          <w:rFonts w:cs="Arial"/>
        </w:rPr>
        <w:t>b) call OsCtxSw to perform context switch using M_OS_TASK_SW.</w:t>
      </w:r>
    </w:p>
    <w:p w14:paraId="78E10842" w14:textId="77777777" w:rsidR="009810C9" w:rsidRPr="0046756F" w:rsidRDefault="00000000" w:rsidP="009810C9">
      <w:pPr>
        <w:rPr>
          <w:rFonts w:cs="Arial"/>
        </w:rPr>
      </w:pPr>
      <w:r>
        <w:rPr>
          <w:rFonts w:cs="Arial"/>
        </w:rPr>
        <w:pict w14:anchorId="2E023DE2">
          <v:rect id="_x0000_i2018" style="width:0;height:1.5pt" o:hralign="center" o:hrstd="t" o:hr="t" fillcolor="#a0a0a0" stroked="f"/>
        </w:pict>
      </w:r>
    </w:p>
    <w:p w14:paraId="6C06C73B" w14:textId="77777777" w:rsidR="009810C9" w:rsidRPr="0046756F" w:rsidRDefault="009810C9" w:rsidP="009810C9">
      <w:pPr>
        <w:pStyle w:val="Heading5"/>
        <w:rPr>
          <w:rFonts w:ascii="Arial" w:hAnsi="Arial" w:cs="Arial"/>
        </w:rPr>
      </w:pPr>
      <w:bookmarkStart w:id="1993" w:name="_Toc122796355"/>
      <w:bookmarkStart w:id="1994" w:name="_Toc158906405"/>
      <w:r w:rsidRPr="0046756F">
        <w:rPr>
          <w:rFonts w:ascii="Arial" w:hAnsi="Arial" w:cs="Arial"/>
        </w:rPr>
        <w:t>10.18.4.7.4 daucmfucos-OsSched-LLR-004</w:t>
      </w:r>
      <w:bookmarkEnd w:id="1993"/>
      <w:bookmarkEnd w:id="1994"/>
    </w:p>
    <w:p w14:paraId="5B161AFE" w14:textId="77777777" w:rsidR="009810C9" w:rsidRPr="0046756F" w:rsidRDefault="009810C9" w:rsidP="009810C9">
      <w:pPr>
        <w:rPr>
          <w:rFonts w:cs="Arial"/>
        </w:rPr>
      </w:pPr>
      <w:r w:rsidRPr="0046756F">
        <w:rPr>
          <w:rFonts w:cs="Arial"/>
        </w:rPr>
        <w:t>Requirement ID: H698-LLD-CMU-FNC-1286</w:t>
      </w:r>
    </w:p>
    <w:p w14:paraId="7A166626" w14:textId="77777777" w:rsidR="009810C9" w:rsidRPr="0046756F" w:rsidRDefault="009810C9" w:rsidP="009810C9">
      <w:pPr>
        <w:rPr>
          <w:rFonts w:cs="Arial"/>
        </w:rPr>
      </w:pPr>
    </w:p>
    <w:p w14:paraId="4859C4E1" w14:textId="77777777" w:rsidR="009810C9" w:rsidRPr="0046756F" w:rsidRDefault="009810C9" w:rsidP="009810C9">
      <w:pPr>
        <w:widowControl w:val="0"/>
        <w:autoSpaceDE w:val="0"/>
        <w:autoSpaceDN w:val="0"/>
        <w:adjustRightInd w:val="0"/>
        <w:rPr>
          <w:rFonts w:cs="Arial"/>
        </w:rPr>
      </w:pPr>
      <w:r w:rsidRPr="0046756F">
        <w:rPr>
          <w:rFonts w:cs="Arial"/>
        </w:rPr>
        <w:t>The function shall Call RestoreStatusReg (M_OS_EXIT_CRITICAL) with parameter U32_critical_sr</w:t>
      </w:r>
    </w:p>
    <w:p w14:paraId="36E2B5FE"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to restore the priority mask register after the highest priority task is scheduled or if called from an ISR (i.e. Interrupt nesting level is greater than 0 ) or Scheduling has been disabled (i.e. Multitasking lock nesting level is greater than 0).</w:t>
      </w:r>
    </w:p>
    <w:p w14:paraId="326CAB57" w14:textId="77777777" w:rsidR="009810C9" w:rsidRPr="0046756F" w:rsidRDefault="00000000" w:rsidP="009810C9">
      <w:pPr>
        <w:rPr>
          <w:rFonts w:cs="Arial"/>
        </w:rPr>
      </w:pPr>
      <w:r>
        <w:rPr>
          <w:rFonts w:cs="Arial"/>
        </w:rPr>
        <w:pict w14:anchorId="270CE4B0">
          <v:rect id="_x0000_i2019" style="width:0;height:1.5pt" o:hralign="center" o:hrstd="t" o:hr="t" fillcolor="#a0a0a0" stroked="f"/>
        </w:pict>
      </w:r>
    </w:p>
    <w:p w14:paraId="0DF5E8D3" w14:textId="77777777" w:rsidR="009810C9" w:rsidRPr="0046756F" w:rsidRDefault="009810C9" w:rsidP="009810C9">
      <w:pPr>
        <w:pStyle w:val="Heading3"/>
      </w:pPr>
      <w:bookmarkStart w:id="1995" w:name="_Toc122796356"/>
      <w:bookmarkStart w:id="1996" w:name="_Toc158906406"/>
      <w:r w:rsidRPr="0046756F">
        <w:t>10.18.5 OsTcbInit</w:t>
      </w:r>
      <w:bookmarkEnd w:id="1995"/>
      <w:bookmarkEnd w:id="1996"/>
    </w:p>
    <w:p w14:paraId="2DF18D51" w14:textId="77777777" w:rsidR="009810C9" w:rsidRPr="0046756F" w:rsidRDefault="009810C9" w:rsidP="009810C9">
      <w:pPr>
        <w:rPr>
          <w:rFonts w:cs="Arial"/>
        </w:rPr>
      </w:pPr>
    </w:p>
    <w:p w14:paraId="26C72BC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OsTcbInit will follow in the sub sections.</w:t>
      </w:r>
    </w:p>
    <w:p w14:paraId="41E7327B" w14:textId="77777777" w:rsidR="009810C9" w:rsidRPr="0046756F" w:rsidRDefault="00000000" w:rsidP="009810C9">
      <w:pPr>
        <w:rPr>
          <w:rFonts w:cs="Arial"/>
        </w:rPr>
      </w:pPr>
      <w:r>
        <w:rPr>
          <w:rFonts w:cs="Arial"/>
        </w:rPr>
        <w:pict w14:anchorId="34AE08C2">
          <v:rect id="_x0000_i2020" style="width:0;height:1.5pt" o:hralign="center" o:hrstd="t" o:hr="t" fillcolor="#a0a0a0" stroked="f"/>
        </w:pict>
      </w:r>
    </w:p>
    <w:p w14:paraId="5D887392" w14:textId="77777777" w:rsidR="009810C9" w:rsidRPr="0046756F" w:rsidRDefault="009810C9" w:rsidP="009810C9">
      <w:pPr>
        <w:pStyle w:val="Heading4"/>
        <w:rPr>
          <w:rFonts w:ascii="Arial" w:hAnsi="Arial" w:cs="Arial"/>
        </w:rPr>
      </w:pPr>
      <w:bookmarkStart w:id="1997" w:name="_Toc122796357"/>
      <w:bookmarkStart w:id="1998" w:name="_Toc158906407"/>
      <w:r w:rsidRPr="0046756F">
        <w:rPr>
          <w:rFonts w:ascii="Arial" w:hAnsi="Arial" w:cs="Arial"/>
        </w:rPr>
        <w:t>10.18.5.1 Brief Description</w:t>
      </w:r>
      <w:bookmarkEnd w:id="1997"/>
      <w:bookmarkEnd w:id="1998"/>
    </w:p>
    <w:p w14:paraId="56C68E8A" w14:textId="77777777" w:rsidR="009810C9" w:rsidRPr="0046756F" w:rsidRDefault="009810C9" w:rsidP="009810C9">
      <w:pPr>
        <w:rPr>
          <w:rFonts w:cs="Arial"/>
        </w:rPr>
      </w:pPr>
    </w:p>
    <w:p w14:paraId="1A57308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OsTcbInit function initializes the task control block (TCB).</w:t>
      </w:r>
    </w:p>
    <w:p w14:paraId="1DEE8B0F" w14:textId="77777777" w:rsidR="009810C9" w:rsidRPr="0046756F" w:rsidRDefault="00000000" w:rsidP="009810C9">
      <w:pPr>
        <w:rPr>
          <w:rFonts w:cs="Arial"/>
        </w:rPr>
      </w:pPr>
      <w:r>
        <w:rPr>
          <w:rFonts w:cs="Arial"/>
        </w:rPr>
        <w:pict w14:anchorId="1392C5A2">
          <v:rect id="_x0000_i2021" style="width:0;height:1.5pt" o:hralign="center" o:hrstd="t" o:hr="t" fillcolor="#a0a0a0" stroked="f"/>
        </w:pict>
      </w:r>
    </w:p>
    <w:p w14:paraId="63597F43" w14:textId="77777777" w:rsidR="009810C9" w:rsidRPr="0046756F" w:rsidRDefault="009810C9" w:rsidP="009810C9">
      <w:pPr>
        <w:pStyle w:val="Heading4"/>
        <w:rPr>
          <w:rFonts w:ascii="Arial" w:hAnsi="Arial" w:cs="Arial"/>
        </w:rPr>
      </w:pPr>
      <w:bookmarkStart w:id="1999" w:name="_Toc122796358"/>
      <w:bookmarkStart w:id="2000" w:name="_Toc158906408"/>
      <w:r w:rsidRPr="0046756F">
        <w:rPr>
          <w:rFonts w:ascii="Arial" w:hAnsi="Arial" w:cs="Arial"/>
        </w:rPr>
        <w:t>10.18.5.2 List of HLRs allocated</w:t>
      </w:r>
      <w:bookmarkEnd w:id="1999"/>
      <w:bookmarkEnd w:id="2000"/>
    </w:p>
    <w:p w14:paraId="7B740BBF" w14:textId="77777777" w:rsidR="009810C9" w:rsidRPr="0046756F" w:rsidRDefault="009810C9" w:rsidP="009810C9">
      <w:pPr>
        <w:rPr>
          <w:rFonts w:cs="Arial"/>
        </w:rPr>
      </w:pPr>
    </w:p>
    <w:p w14:paraId="2DF3997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5546165" w14:textId="77777777" w:rsidR="009810C9" w:rsidRPr="0046756F" w:rsidRDefault="00000000" w:rsidP="009810C9">
      <w:pPr>
        <w:rPr>
          <w:rFonts w:cs="Arial"/>
        </w:rPr>
      </w:pPr>
      <w:r>
        <w:rPr>
          <w:rFonts w:cs="Arial"/>
        </w:rPr>
        <w:pict w14:anchorId="00B49273">
          <v:rect id="_x0000_i2022" style="width:0;height:1.5pt" o:hralign="center" o:hrstd="t" o:hr="t" fillcolor="#a0a0a0" stroked="f"/>
        </w:pict>
      </w:r>
    </w:p>
    <w:p w14:paraId="41294BBD" w14:textId="77777777" w:rsidR="009810C9" w:rsidRPr="0046756F" w:rsidRDefault="009810C9" w:rsidP="009810C9">
      <w:pPr>
        <w:pStyle w:val="Heading4"/>
        <w:rPr>
          <w:rFonts w:ascii="Arial" w:hAnsi="Arial" w:cs="Arial"/>
        </w:rPr>
      </w:pPr>
      <w:bookmarkStart w:id="2001" w:name="_Toc122796359"/>
      <w:bookmarkStart w:id="2002" w:name="_Toc158906409"/>
      <w:r w:rsidRPr="0046756F">
        <w:rPr>
          <w:rFonts w:ascii="Arial" w:hAnsi="Arial" w:cs="Arial"/>
        </w:rPr>
        <w:t>10.18.5.3 List of global variables accessed and modified</w:t>
      </w:r>
      <w:bookmarkEnd w:id="2001"/>
      <w:bookmarkEnd w:id="2002"/>
    </w:p>
    <w:p w14:paraId="684B68CD" w14:textId="77777777" w:rsidR="009810C9" w:rsidRPr="0046756F" w:rsidRDefault="009810C9" w:rsidP="009810C9">
      <w:pPr>
        <w:rPr>
          <w:rFonts w:cs="Arial"/>
        </w:rPr>
      </w:pPr>
    </w:p>
    <w:p w14:paraId="300063D4" w14:textId="77777777" w:rsidR="009810C9" w:rsidRPr="0046756F" w:rsidRDefault="009810C9" w:rsidP="009810C9">
      <w:pPr>
        <w:widowControl w:val="0"/>
        <w:autoSpaceDE w:val="0"/>
        <w:autoSpaceDN w:val="0"/>
        <w:adjustRightInd w:val="0"/>
        <w:rPr>
          <w:rFonts w:cs="Arial"/>
        </w:rPr>
      </w:pPr>
      <w:r w:rsidRPr="0046756F">
        <w:rPr>
          <w:rFonts w:cs="Arial"/>
        </w:rPr>
        <w:t>Accessed : U32_critical_sr</w:t>
      </w:r>
    </w:p>
    <w:p w14:paraId="1A029050" w14:textId="77777777" w:rsidR="009810C9" w:rsidRPr="0046756F" w:rsidRDefault="009810C9" w:rsidP="009810C9">
      <w:pPr>
        <w:widowControl w:val="0"/>
        <w:autoSpaceDE w:val="0"/>
        <w:autoSpaceDN w:val="0"/>
        <w:adjustRightInd w:val="0"/>
        <w:rPr>
          <w:rFonts w:cs="Arial"/>
        </w:rPr>
      </w:pPr>
      <w:r w:rsidRPr="0046756F">
        <w:rPr>
          <w:rFonts w:cs="Arial"/>
        </w:rPr>
        <w:t>Modified :   U32_critical_sr</w:t>
      </w:r>
    </w:p>
    <w:p w14:paraId="6F670DCC"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Os_tcb_prio_tbl</w:t>
      </w:r>
    </w:p>
    <w:p w14:paraId="5F8948EA" w14:textId="77777777" w:rsidR="009810C9" w:rsidRPr="0046756F" w:rsidRDefault="00000000" w:rsidP="009810C9">
      <w:pPr>
        <w:rPr>
          <w:rFonts w:cs="Arial"/>
        </w:rPr>
      </w:pPr>
      <w:r>
        <w:rPr>
          <w:rFonts w:cs="Arial"/>
        </w:rPr>
        <w:pict w14:anchorId="2A62FAE7">
          <v:rect id="_x0000_i2023" style="width:0;height:1.5pt" o:hralign="center" o:hrstd="t" o:hr="t" fillcolor="#a0a0a0" stroked="f"/>
        </w:pict>
      </w:r>
    </w:p>
    <w:p w14:paraId="30BF11F3" w14:textId="77777777" w:rsidR="009810C9" w:rsidRPr="0046756F" w:rsidRDefault="009810C9" w:rsidP="009810C9">
      <w:pPr>
        <w:pStyle w:val="Heading4"/>
        <w:rPr>
          <w:rFonts w:ascii="Arial" w:hAnsi="Arial" w:cs="Arial"/>
        </w:rPr>
      </w:pPr>
      <w:bookmarkStart w:id="2003" w:name="_Toc122796360"/>
      <w:bookmarkStart w:id="2004" w:name="_Toc158906410"/>
      <w:r w:rsidRPr="0046756F">
        <w:rPr>
          <w:rFonts w:ascii="Arial" w:hAnsi="Arial" w:cs="Arial"/>
        </w:rPr>
        <w:t>10.18.5.4 Parameter list (Input/Output)</w:t>
      </w:r>
      <w:bookmarkEnd w:id="2003"/>
      <w:bookmarkEnd w:id="2004"/>
    </w:p>
    <w:p w14:paraId="2D20620F" w14:textId="77777777" w:rsidR="009810C9" w:rsidRPr="0046756F" w:rsidRDefault="009810C9" w:rsidP="009810C9">
      <w:pPr>
        <w:rPr>
          <w:rFonts w:cs="Arial"/>
        </w:rPr>
      </w:pPr>
    </w:p>
    <w:p w14:paraId="4E5E9790" w14:textId="77777777" w:rsidR="009810C9" w:rsidRPr="0046756F" w:rsidRDefault="009810C9" w:rsidP="009810C9">
      <w:pPr>
        <w:widowControl w:val="0"/>
        <w:autoSpaceDE w:val="0"/>
        <w:autoSpaceDN w:val="0"/>
        <w:adjustRightInd w:val="0"/>
        <w:rPr>
          <w:rFonts w:cs="Arial"/>
        </w:rPr>
      </w:pPr>
      <w:r w:rsidRPr="0046756F">
        <w:rPr>
          <w:rFonts w:cs="Arial"/>
        </w:rPr>
        <w:t>Inputs: T_UBYTE prio - Task priority</w:t>
      </w:r>
    </w:p>
    <w:p w14:paraId="1DE95F68" w14:textId="77777777" w:rsidR="009810C9" w:rsidRPr="0046756F" w:rsidRDefault="009810C9" w:rsidP="009810C9">
      <w:pPr>
        <w:widowControl w:val="0"/>
        <w:autoSpaceDE w:val="0"/>
        <w:autoSpaceDN w:val="0"/>
        <w:adjustRightInd w:val="0"/>
        <w:rPr>
          <w:rFonts w:cs="Arial"/>
        </w:rPr>
      </w:pPr>
      <w:r w:rsidRPr="0046756F">
        <w:rPr>
          <w:rFonts w:cs="Arial"/>
        </w:rPr>
        <w:t xml:space="preserve">             void *stck - pointer to task stack.</w:t>
      </w:r>
    </w:p>
    <w:p w14:paraId="1CFDE8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3CAA105" w14:textId="77777777" w:rsidR="009810C9" w:rsidRPr="0046756F" w:rsidRDefault="00000000" w:rsidP="009810C9">
      <w:pPr>
        <w:rPr>
          <w:rFonts w:cs="Arial"/>
        </w:rPr>
      </w:pPr>
      <w:r>
        <w:rPr>
          <w:rFonts w:cs="Arial"/>
        </w:rPr>
        <w:pict w14:anchorId="32404171">
          <v:rect id="_x0000_i2024" style="width:0;height:1.5pt" o:hralign="center" o:hrstd="t" o:hr="t" fillcolor="#a0a0a0" stroked="f"/>
        </w:pict>
      </w:r>
    </w:p>
    <w:p w14:paraId="1F902D96" w14:textId="77777777" w:rsidR="009810C9" w:rsidRPr="0046756F" w:rsidRDefault="009810C9" w:rsidP="009810C9">
      <w:pPr>
        <w:pStyle w:val="Heading4"/>
        <w:rPr>
          <w:rFonts w:ascii="Arial" w:hAnsi="Arial" w:cs="Arial"/>
        </w:rPr>
      </w:pPr>
      <w:bookmarkStart w:id="2005" w:name="_Toc122796361"/>
      <w:bookmarkStart w:id="2006" w:name="_Toc158906411"/>
      <w:r w:rsidRPr="0046756F">
        <w:rPr>
          <w:rFonts w:ascii="Arial" w:hAnsi="Arial" w:cs="Arial"/>
        </w:rPr>
        <w:t>10.18.5.5 Return Value</w:t>
      </w:r>
      <w:bookmarkEnd w:id="2005"/>
      <w:bookmarkEnd w:id="2006"/>
    </w:p>
    <w:p w14:paraId="79319520" w14:textId="77777777" w:rsidR="009810C9" w:rsidRPr="0046756F" w:rsidRDefault="009810C9" w:rsidP="009810C9">
      <w:pPr>
        <w:rPr>
          <w:rFonts w:cs="Arial"/>
        </w:rPr>
      </w:pPr>
    </w:p>
    <w:p w14:paraId="7E32F152" w14:textId="77777777" w:rsidR="009810C9" w:rsidRPr="0046756F" w:rsidRDefault="009810C9" w:rsidP="009810C9">
      <w:pPr>
        <w:widowControl w:val="0"/>
        <w:autoSpaceDE w:val="0"/>
        <w:autoSpaceDN w:val="0"/>
        <w:adjustRightInd w:val="0"/>
        <w:rPr>
          <w:rFonts w:cs="Arial"/>
        </w:rPr>
      </w:pPr>
      <w:r w:rsidRPr="0046756F">
        <w:rPr>
          <w:rFonts w:cs="Arial"/>
        </w:rPr>
        <w:t>T_UBYTE - returns error status</w:t>
      </w:r>
    </w:p>
    <w:p w14:paraId="0360CB02" w14:textId="77777777" w:rsidR="009810C9" w:rsidRPr="0046756F" w:rsidRDefault="009810C9" w:rsidP="009810C9">
      <w:pPr>
        <w:widowControl w:val="0"/>
        <w:autoSpaceDE w:val="0"/>
        <w:autoSpaceDN w:val="0"/>
        <w:adjustRightInd w:val="0"/>
        <w:rPr>
          <w:rFonts w:cs="Arial"/>
        </w:rPr>
      </w:pPr>
      <w:r w:rsidRPr="0046756F">
        <w:rPr>
          <w:rFonts w:cs="Arial"/>
        </w:rPr>
        <w:t>M_OS_NO_ERR - TCB created successfully.</w:t>
      </w:r>
    </w:p>
    <w:p w14:paraId="3358B4B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M_OS_NO_MORE_TCB  - No more free TCB in the TCB list</w:t>
      </w:r>
    </w:p>
    <w:p w14:paraId="6D1991AA" w14:textId="77777777" w:rsidR="009810C9" w:rsidRPr="0046756F" w:rsidRDefault="00000000" w:rsidP="009810C9">
      <w:pPr>
        <w:rPr>
          <w:rFonts w:cs="Arial"/>
        </w:rPr>
      </w:pPr>
      <w:r>
        <w:rPr>
          <w:rFonts w:cs="Arial"/>
        </w:rPr>
        <w:pict w14:anchorId="661B6301">
          <v:rect id="_x0000_i2025" style="width:0;height:1.5pt" o:hralign="center" o:hrstd="t" o:hr="t" fillcolor="#a0a0a0" stroked="f"/>
        </w:pict>
      </w:r>
    </w:p>
    <w:p w14:paraId="08F62803" w14:textId="77777777" w:rsidR="009810C9" w:rsidRPr="0046756F" w:rsidRDefault="009810C9" w:rsidP="009810C9">
      <w:pPr>
        <w:pStyle w:val="Heading4"/>
        <w:rPr>
          <w:rFonts w:ascii="Arial" w:hAnsi="Arial" w:cs="Arial"/>
        </w:rPr>
      </w:pPr>
      <w:bookmarkStart w:id="2007" w:name="_Toc122796362"/>
      <w:bookmarkStart w:id="2008" w:name="_Toc158906412"/>
      <w:r w:rsidRPr="0046756F">
        <w:rPr>
          <w:rFonts w:ascii="Arial" w:hAnsi="Arial" w:cs="Arial"/>
        </w:rPr>
        <w:t>10.18.5.6 Other CSUs called by this CSU</w:t>
      </w:r>
      <w:bookmarkEnd w:id="2007"/>
      <w:bookmarkEnd w:id="2008"/>
    </w:p>
    <w:p w14:paraId="6669BB4D" w14:textId="77777777" w:rsidR="009810C9" w:rsidRPr="0046756F" w:rsidRDefault="009810C9" w:rsidP="009810C9">
      <w:pPr>
        <w:rPr>
          <w:rFonts w:cs="Arial"/>
        </w:rPr>
      </w:pPr>
    </w:p>
    <w:p w14:paraId="01436C5E"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12A0FB23"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44CF2EE7" w14:textId="77777777" w:rsidR="009810C9" w:rsidRPr="0046756F" w:rsidRDefault="009810C9" w:rsidP="009810C9">
      <w:pPr>
        <w:widowControl w:val="0"/>
        <w:autoSpaceDE w:val="0"/>
        <w:autoSpaceDN w:val="0"/>
        <w:adjustRightInd w:val="0"/>
        <w:rPr>
          <w:rFonts w:cs="Arial"/>
        </w:rPr>
      </w:pPr>
      <w:r w:rsidRPr="0046756F">
        <w:rPr>
          <w:rFonts w:cs="Arial"/>
        </w:rPr>
        <w:t>RestoreStatusReg</w:t>
      </w:r>
    </w:p>
    <w:p w14:paraId="5B473A4E"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5694B786" w14:textId="77777777" w:rsidR="009810C9" w:rsidRPr="0046756F" w:rsidRDefault="00000000" w:rsidP="009810C9">
      <w:pPr>
        <w:rPr>
          <w:rFonts w:cs="Arial"/>
        </w:rPr>
      </w:pPr>
      <w:r>
        <w:rPr>
          <w:rFonts w:cs="Arial"/>
        </w:rPr>
        <w:pict w14:anchorId="43B2027B">
          <v:rect id="_x0000_i2026" style="width:0;height:1.5pt" o:hralign="center" o:hrstd="t" o:hr="t" fillcolor="#a0a0a0" stroked="f"/>
        </w:pict>
      </w:r>
    </w:p>
    <w:p w14:paraId="22516CD1" w14:textId="77777777" w:rsidR="009810C9" w:rsidRPr="0046756F" w:rsidRDefault="009810C9" w:rsidP="009810C9">
      <w:pPr>
        <w:pStyle w:val="Heading4"/>
        <w:rPr>
          <w:rFonts w:ascii="Arial" w:hAnsi="Arial" w:cs="Arial"/>
        </w:rPr>
      </w:pPr>
      <w:bookmarkStart w:id="2009" w:name="_Toc122796363"/>
      <w:bookmarkStart w:id="2010" w:name="_Toc158906413"/>
      <w:r w:rsidRPr="0046756F">
        <w:rPr>
          <w:rFonts w:ascii="Arial" w:hAnsi="Arial" w:cs="Arial"/>
        </w:rPr>
        <w:t>10.18.5.7 Description of list of LLRs allocated</w:t>
      </w:r>
      <w:bookmarkEnd w:id="2009"/>
      <w:bookmarkEnd w:id="2010"/>
    </w:p>
    <w:p w14:paraId="28C85F4D" w14:textId="77777777" w:rsidR="009810C9" w:rsidRPr="0046756F" w:rsidRDefault="009810C9" w:rsidP="009810C9">
      <w:pPr>
        <w:rPr>
          <w:rFonts w:cs="Arial"/>
        </w:rPr>
      </w:pPr>
    </w:p>
    <w:p w14:paraId="29FCCA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OsTcbInit.</w:t>
      </w:r>
    </w:p>
    <w:p w14:paraId="61F0FC1E" w14:textId="77777777" w:rsidR="009810C9" w:rsidRPr="0046756F" w:rsidRDefault="00000000" w:rsidP="009810C9">
      <w:pPr>
        <w:rPr>
          <w:rFonts w:cs="Arial"/>
        </w:rPr>
      </w:pPr>
      <w:r>
        <w:rPr>
          <w:rFonts w:cs="Arial"/>
        </w:rPr>
        <w:pict w14:anchorId="1F15F410">
          <v:rect id="_x0000_i2027" style="width:0;height:1.5pt" o:hralign="center" o:hrstd="t" o:hr="t" fillcolor="#a0a0a0" stroked="f"/>
        </w:pict>
      </w:r>
    </w:p>
    <w:p w14:paraId="7504FB83" w14:textId="77777777" w:rsidR="009810C9" w:rsidRPr="0046756F" w:rsidRDefault="009810C9" w:rsidP="009810C9">
      <w:pPr>
        <w:pStyle w:val="Heading5"/>
        <w:rPr>
          <w:rFonts w:ascii="Arial" w:hAnsi="Arial" w:cs="Arial"/>
        </w:rPr>
      </w:pPr>
      <w:bookmarkStart w:id="2011" w:name="_Toc122796364"/>
      <w:bookmarkStart w:id="2012" w:name="_Toc158906414"/>
      <w:r w:rsidRPr="0046756F">
        <w:rPr>
          <w:rFonts w:ascii="Arial" w:hAnsi="Arial" w:cs="Arial"/>
        </w:rPr>
        <w:t>10.18.5.7.1 daucmfucos-OsTcbInit-LLR-001</w:t>
      </w:r>
      <w:bookmarkEnd w:id="2011"/>
      <w:bookmarkEnd w:id="2012"/>
    </w:p>
    <w:p w14:paraId="5B31D104" w14:textId="77777777" w:rsidR="009810C9" w:rsidRPr="0046756F" w:rsidRDefault="009810C9" w:rsidP="009810C9">
      <w:pPr>
        <w:rPr>
          <w:rFonts w:cs="Arial"/>
        </w:rPr>
      </w:pPr>
      <w:r w:rsidRPr="0046756F">
        <w:rPr>
          <w:rFonts w:cs="Arial"/>
        </w:rPr>
        <w:t>Requirement ID: H698-LLD-CMU-FNC-1295</w:t>
      </w:r>
    </w:p>
    <w:p w14:paraId="212C6D2F" w14:textId="77777777" w:rsidR="009810C9" w:rsidRPr="0046756F" w:rsidRDefault="009810C9" w:rsidP="009810C9">
      <w:pPr>
        <w:rPr>
          <w:rFonts w:cs="Arial"/>
        </w:rPr>
      </w:pPr>
    </w:p>
    <w:p w14:paraId="406558A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U32_critical_sr to return value of ‘SaveStatusReg’ (M_OS_ENTER_CRITICAL) to disable interrupts before creation of TCB.</w:t>
      </w:r>
    </w:p>
    <w:p w14:paraId="0B07ABF5" w14:textId="77777777" w:rsidR="009810C9" w:rsidRPr="0046756F" w:rsidRDefault="00000000" w:rsidP="009810C9">
      <w:pPr>
        <w:rPr>
          <w:rFonts w:cs="Arial"/>
        </w:rPr>
      </w:pPr>
      <w:r>
        <w:rPr>
          <w:rFonts w:cs="Arial"/>
        </w:rPr>
        <w:pict w14:anchorId="2840D950">
          <v:rect id="_x0000_i2028" style="width:0;height:1.5pt" o:hralign="center" o:hrstd="t" o:hr="t" fillcolor="#a0a0a0" stroked="f"/>
        </w:pict>
      </w:r>
    </w:p>
    <w:p w14:paraId="405C97F1" w14:textId="77777777" w:rsidR="009810C9" w:rsidRPr="0046756F" w:rsidRDefault="009810C9" w:rsidP="009810C9">
      <w:pPr>
        <w:pStyle w:val="Heading5"/>
        <w:rPr>
          <w:rFonts w:ascii="Arial" w:hAnsi="Arial" w:cs="Arial"/>
        </w:rPr>
      </w:pPr>
      <w:bookmarkStart w:id="2013" w:name="_Toc122796365"/>
      <w:bookmarkStart w:id="2014" w:name="_Toc158906415"/>
      <w:r w:rsidRPr="0046756F">
        <w:rPr>
          <w:rFonts w:ascii="Arial" w:hAnsi="Arial" w:cs="Arial"/>
        </w:rPr>
        <w:t>10.18.5.7.2 daucmfucos-OsTcbInit-LLR-002</w:t>
      </w:r>
      <w:bookmarkEnd w:id="2013"/>
      <w:bookmarkEnd w:id="2014"/>
    </w:p>
    <w:p w14:paraId="3B3DCC65" w14:textId="77777777" w:rsidR="009810C9" w:rsidRPr="0046756F" w:rsidRDefault="009810C9" w:rsidP="009810C9">
      <w:pPr>
        <w:rPr>
          <w:rFonts w:cs="Arial"/>
        </w:rPr>
      </w:pPr>
      <w:r w:rsidRPr="0046756F">
        <w:rPr>
          <w:rFonts w:cs="Arial"/>
        </w:rPr>
        <w:t>Requirement ID: H698-LLD-CMU-FNC-1296</w:t>
      </w:r>
    </w:p>
    <w:p w14:paraId="4CD72258" w14:textId="77777777" w:rsidR="009810C9" w:rsidRPr="0046756F" w:rsidRDefault="009810C9" w:rsidP="009810C9">
      <w:pPr>
        <w:rPr>
          <w:rFonts w:cs="Arial"/>
        </w:rPr>
      </w:pPr>
    </w:p>
    <w:p w14:paraId="744D7A2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get a free TCB from the free TCB list.</w:t>
      </w:r>
    </w:p>
    <w:p w14:paraId="5B536755" w14:textId="77777777" w:rsidR="009810C9" w:rsidRPr="0046756F" w:rsidRDefault="00000000" w:rsidP="009810C9">
      <w:pPr>
        <w:rPr>
          <w:rFonts w:cs="Arial"/>
        </w:rPr>
      </w:pPr>
      <w:r>
        <w:rPr>
          <w:rFonts w:cs="Arial"/>
        </w:rPr>
        <w:pict w14:anchorId="5ADDA12F">
          <v:rect id="_x0000_i2029" style="width:0;height:1.5pt" o:hralign="center" o:hrstd="t" o:hr="t" fillcolor="#a0a0a0" stroked="f"/>
        </w:pict>
      </w:r>
    </w:p>
    <w:p w14:paraId="29B000D2" w14:textId="77777777" w:rsidR="009810C9" w:rsidRPr="0046756F" w:rsidRDefault="009810C9" w:rsidP="009810C9">
      <w:pPr>
        <w:pStyle w:val="Heading5"/>
        <w:rPr>
          <w:rFonts w:ascii="Arial" w:hAnsi="Arial" w:cs="Arial"/>
        </w:rPr>
      </w:pPr>
      <w:bookmarkStart w:id="2015" w:name="_Toc122796366"/>
      <w:bookmarkStart w:id="2016" w:name="_Toc158906416"/>
      <w:r w:rsidRPr="0046756F">
        <w:rPr>
          <w:rFonts w:ascii="Arial" w:hAnsi="Arial" w:cs="Arial"/>
        </w:rPr>
        <w:t>10.18.5.7.3 daucmfucos-OsTcbInit-LLR-003</w:t>
      </w:r>
      <w:bookmarkEnd w:id="2015"/>
      <w:bookmarkEnd w:id="2016"/>
    </w:p>
    <w:p w14:paraId="601C4311" w14:textId="77777777" w:rsidR="009810C9" w:rsidRPr="0046756F" w:rsidRDefault="009810C9" w:rsidP="009810C9">
      <w:pPr>
        <w:rPr>
          <w:rFonts w:cs="Arial"/>
        </w:rPr>
      </w:pPr>
      <w:r w:rsidRPr="0046756F">
        <w:rPr>
          <w:rFonts w:cs="Arial"/>
        </w:rPr>
        <w:t>Requirement ID: H698-LLD-CMU-FNC-1297</w:t>
      </w:r>
    </w:p>
    <w:p w14:paraId="3745C7A8" w14:textId="77777777" w:rsidR="009810C9" w:rsidRPr="0046756F" w:rsidRDefault="009810C9" w:rsidP="009810C9">
      <w:pPr>
        <w:rPr>
          <w:rFonts w:cs="Arial"/>
        </w:rPr>
      </w:pPr>
    </w:p>
    <w:p w14:paraId="0B0941C4"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following operations when free TCB is obtained successfully from the free TCB list.</w:t>
      </w:r>
    </w:p>
    <w:p w14:paraId="7D2CA57C" w14:textId="77777777" w:rsidR="009810C9" w:rsidRPr="0046756F" w:rsidRDefault="009810C9" w:rsidP="009810C9">
      <w:pPr>
        <w:widowControl w:val="0"/>
        <w:autoSpaceDE w:val="0"/>
        <w:autoSpaceDN w:val="0"/>
        <w:adjustRightInd w:val="0"/>
        <w:rPr>
          <w:rFonts w:cs="Arial"/>
        </w:rPr>
      </w:pPr>
      <w:r w:rsidRPr="0046756F">
        <w:rPr>
          <w:rFonts w:cs="Arial"/>
        </w:rPr>
        <w:t>a) Update the free TCB list with the pointer to the next TCB (os_tcb_next) in the free TCB list</w:t>
      </w:r>
    </w:p>
    <w:p w14:paraId="34D58979" w14:textId="77777777" w:rsidR="009810C9" w:rsidRPr="0046756F" w:rsidRDefault="009810C9" w:rsidP="009810C9">
      <w:pPr>
        <w:widowControl w:val="0"/>
        <w:autoSpaceDE w:val="0"/>
        <w:autoSpaceDN w:val="0"/>
        <w:adjustRightInd w:val="0"/>
        <w:rPr>
          <w:rFonts w:cs="Arial"/>
        </w:rPr>
      </w:pPr>
      <w:r w:rsidRPr="0046756F">
        <w:rPr>
          <w:rFonts w:cs="Arial"/>
        </w:rPr>
        <w:t>b) Call RestoreStatusReg (M_OS_EXIT_CRITICAL) with parameter U32_critical_sr to restore the priority mask register</w:t>
      </w:r>
    </w:p>
    <w:p w14:paraId="7F07B182" w14:textId="77777777" w:rsidR="009810C9" w:rsidRPr="0046756F" w:rsidRDefault="009810C9" w:rsidP="009810C9">
      <w:pPr>
        <w:widowControl w:val="0"/>
        <w:autoSpaceDE w:val="0"/>
        <w:autoSpaceDN w:val="0"/>
        <w:adjustRightInd w:val="0"/>
        <w:rPr>
          <w:rFonts w:cs="Arial"/>
        </w:rPr>
      </w:pPr>
      <w:r w:rsidRPr="0046756F">
        <w:rPr>
          <w:rFonts w:cs="Arial"/>
        </w:rPr>
        <w:t>c) set the following members of the free TCB list</w:t>
      </w:r>
    </w:p>
    <w:p w14:paraId="6531BE29" w14:textId="77777777" w:rsidR="009810C9" w:rsidRPr="0046756F" w:rsidRDefault="009810C9" w:rsidP="009810C9">
      <w:pPr>
        <w:widowControl w:val="0"/>
        <w:autoSpaceDE w:val="0"/>
        <w:autoSpaceDN w:val="0"/>
        <w:adjustRightInd w:val="0"/>
        <w:rPr>
          <w:rFonts w:cs="Arial"/>
        </w:rPr>
      </w:pPr>
      <w:r w:rsidRPr="0046756F">
        <w:rPr>
          <w:rFonts w:cs="Arial"/>
        </w:rPr>
        <w:t>- pointer to current stack(os_tcb_stkptr) to stack pointer 'stck'</w:t>
      </w:r>
    </w:p>
    <w:p w14:paraId="40592780" w14:textId="77777777" w:rsidR="009810C9" w:rsidRPr="0046756F" w:rsidRDefault="009810C9" w:rsidP="009810C9">
      <w:pPr>
        <w:widowControl w:val="0"/>
        <w:autoSpaceDE w:val="0"/>
        <w:autoSpaceDN w:val="0"/>
        <w:adjustRightInd w:val="0"/>
        <w:rPr>
          <w:rFonts w:cs="Arial"/>
        </w:rPr>
      </w:pPr>
      <w:r w:rsidRPr="0046756F">
        <w:rPr>
          <w:rFonts w:cs="Arial"/>
        </w:rPr>
        <w:t>- task priority (os_tcb_prio) to the current task priority 'prio'</w:t>
      </w:r>
    </w:p>
    <w:p w14:paraId="374D35F6" w14:textId="77777777" w:rsidR="009810C9" w:rsidRPr="0046756F" w:rsidRDefault="009810C9" w:rsidP="009810C9">
      <w:pPr>
        <w:widowControl w:val="0"/>
        <w:autoSpaceDE w:val="0"/>
        <w:autoSpaceDN w:val="0"/>
        <w:adjustRightInd w:val="0"/>
        <w:rPr>
          <w:rFonts w:cs="Arial"/>
        </w:rPr>
      </w:pPr>
      <w:r w:rsidRPr="0046756F">
        <w:rPr>
          <w:rFonts w:cs="Arial"/>
        </w:rPr>
        <w:t>- task status (os_tcb_stat) to M_OS_STAT_RDY</w:t>
      </w:r>
    </w:p>
    <w:p w14:paraId="281BFDC1" w14:textId="77777777" w:rsidR="009810C9" w:rsidRPr="0046756F" w:rsidRDefault="009810C9" w:rsidP="009810C9">
      <w:pPr>
        <w:widowControl w:val="0"/>
        <w:autoSpaceDE w:val="0"/>
        <w:autoSpaceDN w:val="0"/>
        <w:adjustRightInd w:val="0"/>
        <w:rPr>
          <w:rFonts w:cs="Arial"/>
        </w:rPr>
      </w:pPr>
      <w:r w:rsidRPr="0046756F">
        <w:rPr>
          <w:rFonts w:cs="Arial"/>
        </w:rPr>
        <w:t>- task delay (os_tcb_dly) to M_ZERO</w:t>
      </w:r>
    </w:p>
    <w:p w14:paraId="54E2915B" w14:textId="77777777" w:rsidR="009810C9" w:rsidRPr="0046756F" w:rsidRDefault="009810C9" w:rsidP="009810C9">
      <w:pPr>
        <w:widowControl w:val="0"/>
        <w:autoSpaceDE w:val="0"/>
        <w:autoSpaceDN w:val="0"/>
        <w:adjustRightInd w:val="0"/>
        <w:rPr>
          <w:rFonts w:cs="Arial"/>
        </w:rPr>
      </w:pPr>
      <w:r w:rsidRPr="0046756F">
        <w:rPr>
          <w:rFonts w:cs="Arial"/>
        </w:rPr>
        <w:t>- os_tcb_y to current task priority 'prio' right shifted by M_THREE</w:t>
      </w:r>
    </w:p>
    <w:p w14:paraId="12EF2B66" w14:textId="77777777" w:rsidR="009810C9" w:rsidRPr="0046756F" w:rsidRDefault="009810C9" w:rsidP="009810C9">
      <w:pPr>
        <w:widowControl w:val="0"/>
        <w:autoSpaceDE w:val="0"/>
        <w:autoSpaceDN w:val="0"/>
        <w:adjustRightInd w:val="0"/>
        <w:rPr>
          <w:rFonts w:cs="Arial"/>
        </w:rPr>
      </w:pPr>
      <w:r w:rsidRPr="0046756F">
        <w:rPr>
          <w:rFonts w:cs="Arial"/>
        </w:rPr>
        <w:t xml:space="preserve">- os_tcb_bity to value of Os map table with index as os_tcb_y of free TCB list structure free </w:t>
      </w:r>
    </w:p>
    <w:p w14:paraId="7C60ABA3" w14:textId="77777777" w:rsidR="009810C9" w:rsidRPr="0046756F" w:rsidRDefault="009810C9" w:rsidP="009810C9">
      <w:pPr>
        <w:widowControl w:val="0"/>
        <w:autoSpaceDE w:val="0"/>
        <w:autoSpaceDN w:val="0"/>
        <w:adjustRightInd w:val="0"/>
        <w:rPr>
          <w:rFonts w:cs="Arial"/>
        </w:rPr>
      </w:pPr>
      <w:r w:rsidRPr="0046756F">
        <w:rPr>
          <w:rFonts w:cs="Arial"/>
        </w:rPr>
        <w:t xml:space="preserve">- os_tcb_x to current task priority 'prio' bitwise AND of M_HEX_SEVEN </w:t>
      </w:r>
    </w:p>
    <w:p w14:paraId="23A58646" w14:textId="77777777" w:rsidR="009810C9" w:rsidRPr="0046756F" w:rsidRDefault="009810C9" w:rsidP="009810C9">
      <w:pPr>
        <w:widowControl w:val="0"/>
        <w:autoSpaceDE w:val="0"/>
        <w:autoSpaceDN w:val="0"/>
        <w:adjustRightInd w:val="0"/>
        <w:rPr>
          <w:rFonts w:cs="Arial"/>
        </w:rPr>
      </w:pPr>
      <w:r w:rsidRPr="0046756F">
        <w:rPr>
          <w:rFonts w:cs="Arial"/>
        </w:rPr>
        <w:t>- os_tcb_bitx to value of Os map table with index as os_tcb_x of free TCB list structure</w:t>
      </w:r>
    </w:p>
    <w:p w14:paraId="201D013A" w14:textId="77777777" w:rsidR="009810C9" w:rsidRPr="0046756F" w:rsidRDefault="009810C9" w:rsidP="009810C9">
      <w:pPr>
        <w:widowControl w:val="0"/>
        <w:autoSpaceDE w:val="0"/>
        <w:autoSpaceDN w:val="0"/>
        <w:adjustRightInd w:val="0"/>
        <w:rPr>
          <w:rFonts w:cs="Arial"/>
        </w:rPr>
      </w:pPr>
      <w:r w:rsidRPr="0046756F">
        <w:rPr>
          <w:rFonts w:cs="Arial"/>
        </w:rPr>
        <w:t>- os_tcb_eventptr to M_NULL</w:t>
      </w:r>
    </w:p>
    <w:p w14:paraId="13C4C0BA" w14:textId="77777777" w:rsidR="009810C9" w:rsidRPr="0046756F" w:rsidRDefault="009810C9" w:rsidP="009810C9">
      <w:pPr>
        <w:widowControl w:val="0"/>
        <w:autoSpaceDE w:val="0"/>
        <w:autoSpaceDN w:val="0"/>
        <w:adjustRightInd w:val="0"/>
        <w:rPr>
          <w:rFonts w:cs="Arial"/>
        </w:rPr>
      </w:pPr>
      <w:r w:rsidRPr="0046756F">
        <w:rPr>
          <w:rFonts w:cs="Arial"/>
        </w:rPr>
        <w:t>- set U32_critical_sr to return value of ‘SaveStatusReg’ (M_OS_ENTER_CRITICAL) to disable interrupts</w:t>
      </w:r>
    </w:p>
    <w:p w14:paraId="7E224AF3" w14:textId="77777777" w:rsidR="009810C9" w:rsidRPr="0046756F" w:rsidRDefault="009810C9" w:rsidP="009810C9">
      <w:pPr>
        <w:widowControl w:val="0"/>
        <w:autoSpaceDE w:val="0"/>
        <w:autoSpaceDN w:val="0"/>
        <w:adjustRightInd w:val="0"/>
        <w:rPr>
          <w:rFonts w:cs="Arial"/>
        </w:rPr>
      </w:pPr>
      <w:r w:rsidRPr="0046756F">
        <w:rPr>
          <w:rFonts w:cs="Arial"/>
        </w:rPr>
        <w:t>d) set Os_tcb_prio_tbl with index 'prio' to free TCB</w:t>
      </w:r>
    </w:p>
    <w:p w14:paraId="04A25301" w14:textId="77777777" w:rsidR="009810C9" w:rsidRPr="0046756F" w:rsidRDefault="009810C9" w:rsidP="009810C9">
      <w:pPr>
        <w:widowControl w:val="0"/>
        <w:autoSpaceDE w:val="0"/>
        <w:autoSpaceDN w:val="0"/>
        <w:adjustRightInd w:val="0"/>
        <w:rPr>
          <w:rFonts w:cs="Arial"/>
        </w:rPr>
      </w:pPr>
      <w:r w:rsidRPr="0046756F">
        <w:rPr>
          <w:rFonts w:cs="Arial"/>
        </w:rPr>
        <w:t>e) set the free TCB member</w:t>
      </w:r>
    </w:p>
    <w:p w14:paraId="6256F141" w14:textId="77777777" w:rsidR="009810C9" w:rsidRPr="0046756F" w:rsidRDefault="009810C9" w:rsidP="009810C9">
      <w:pPr>
        <w:widowControl w:val="0"/>
        <w:autoSpaceDE w:val="0"/>
        <w:autoSpaceDN w:val="0"/>
        <w:adjustRightInd w:val="0"/>
        <w:rPr>
          <w:rFonts w:cs="Arial"/>
        </w:rPr>
      </w:pPr>
      <w:r w:rsidRPr="0046756F">
        <w:rPr>
          <w:rFonts w:cs="Arial"/>
        </w:rPr>
        <w:t>- os_tcb_next to Os tcb list</w:t>
      </w:r>
    </w:p>
    <w:p w14:paraId="3C7224AD" w14:textId="77777777" w:rsidR="009810C9" w:rsidRPr="0046756F" w:rsidRDefault="009810C9" w:rsidP="009810C9">
      <w:pPr>
        <w:widowControl w:val="0"/>
        <w:autoSpaceDE w:val="0"/>
        <w:autoSpaceDN w:val="0"/>
        <w:adjustRightInd w:val="0"/>
        <w:rPr>
          <w:rFonts w:cs="Arial"/>
        </w:rPr>
      </w:pPr>
      <w:r w:rsidRPr="0046756F">
        <w:rPr>
          <w:rFonts w:cs="Arial"/>
        </w:rPr>
        <w:t>- os_tcb_prev to M_NULL</w:t>
      </w:r>
    </w:p>
    <w:p w14:paraId="01F5E76E" w14:textId="77777777" w:rsidR="009810C9" w:rsidRPr="0046756F" w:rsidRDefault="009810C9" w:rsidP="009810C9">
      <w:pPr>
        <w:widowControl w:val="0"/>
        <w:autoSpaceDE w:val="0"/>
        <w:autoSpaceDN w:val="0"/>
        <w:adjustRightInd w:val="0"/>
        <w:rPr>
          <w:rFonts w:cs="Arial"/>
        </w:rPr>
      </w:pPr>
      <w:r w:rsidRPr="0046756F">
        <w:rPr>
          <w:rFonts w:cs="Arial"/>
        </w:rPr>
        <w:t>f) Set os_tcb_prev of Os tcb list to free TCB list when Os tcb list is not M_NULL, Otherwise do nothing.</w:t>
      </w:r>
    </w:p>
    <w:p w14:paraId="51BC0DA0" w14:textId="77777777" w:rsidR="009810C9" w:rsidRPr="0046756F" w:rsidRDefault="009810C9" w:rsidP="009810C9">
      <w:pPr>
        <w:widowControl w:val="0"/>
        <w:autoSpaceDE w:val="0"/>
        <w:autoSpaceDN w:val="0"/>
        <w:adjustRightInd w:val="0"/>
        <w:rPr>
          <w:rFonts w:cs="Arial"/>
        </w:rPr>
      </w:pPr>
      <w:r w:rsidRPr="0046756F">
        <w:rPr>
          <w:rFonts w:cs="Arial"/>
        </w:rPr>
        <w:t>g) set the Pointer to doubly linked list of TCBs to free TCB list</w:t>
      </w:r>
    </w:p>
    <w:p w14:paraId="3663827A" w14:textId="77777777" w:rsidR="009810C9" w:rsidRPr="0046756F" w:rsidRDefault="009810C9" w:rsidP="009810C9">
      <w:pPr>
        <w:widowControl w:val="0"/>
        <w:autoSpaceDE w:val="0"/>
        <w:autoSpaceDN w:val="0"/>
        <w:adjustRightInd w:val="0"/>
        <w:rPr>
          <w:rFonts w:cs="Arial"/>
        </w:rPr>
      </w:pPr>
      <w:r w:rsidRPr="0046756F">
        <w:rPr>
          <w:rFonts w:cs="Arial"/>
        </w:rPr>
        <w:t>h) Make the task ready to run by updating the following values</w:t>
      </w:r>
    </w:p>
    <w:p w14:paraId="22915A83" w14:textId="77777777" w:rsidR="009810C9" w:rsidRPr="0046756F" w:rsidRDefault="009810C9" w:rsidP="009810C9">
      <w:pPr>
        <w:widowControl w:val="0"/>
        <w:autoSpaceDE w:val="0"/>
        <w:autoSpaceDN w:val="0"/>
        <w:adjustRightInd w:val="0"/>
        <w:rPr>
          <w:rFonts w:cs="Arial"/>
        </w:rPr>
      </w:pPr>
      <w:r w:rsidRPr="0046756F">
        <w:rPr>
          <w:rFonts w:cs="Arial"/>
        </w:rPr>
        <w:t>-  Ready group list Bitwise OR with os_tcb_bity of free TCB</w:t>
      </w:r>
    </w:p>
    <w:p w14:paraId="3D4A2569" w14:textId="77777777" w:rsidR="009810C9" w:rsidRPr="0046756F" w:rsidRDefault="009810C9" w:rsidP="009810C9">
      <w:pPr>
        <w:widowControl w:val="0"/>
        <w:autoSpaceDE w:val="0"/>
        <w:autoSpaceDN w:val="0"/>
        <w:adjustRightInd w:val="0"/>
        <w:rPr>
          <w:rFonts w:cs="Arial"/>
        </w:rPr>
      </w:pPr>
      <w:r w:rsidRPr="0046756F">
        <w:rPr>
          <w:rFonts w:cs="Arial"/>
        </w:rPr>
        <w:t>-  Os ready table index os_tcb_y of free TCB  to Os ready table Bitwise OR with os_tcb_bitx of free TCB</w:t>
      </w:r>
    </w:p>
    <w:p w14:paraId="608A1478" w14:textId="77777777" w:rsidR="009810C9" w:rsidRPr="0046756F" w:rsidRDefault="009810C9" w:rsidP="009810C9">
      <w:pPr>
        <w:widowControl w:val="0"/>
        <w:autoSpaceDE w:val="0"/>
        <w:autoSpaceDN w:val="0"/>
        <w:adjustRightInd w:val="0"/>
        <w:rPr>
          <w:rFonts w:cs="Arial"/>
        </w:rPr>
      </w:pPr>
      <w:r w:rsidRPr="0046756F">
        <w:rPr>
          <w:rFonts w:cs="Arial"/>
        </w:rPr>
        <w:t>i) Send a request to uC/OS to enable all the interrupt by calling RestoreStatusReg (M_OS_EXIT_CRITICAL) with parameter U32_critical_sr</w:t>
      </w:r>
    </w:p>
    <w:p w14:paraId="2C402BF1" w14:textId="77777777" w:rsidR="009810C9" w:rsidRPr="0046756F" w:rsidRDefault="009810C9" w:rsidP="009810C9">
      <w:pPr>
        <w:widowControl w:val="0"/>
        <w:autoSpaceDE w:val="0"/>
        <w:autoSpaceDN w:val="0"/>
        <w:adjustRightInd w:val="0"/>
        <w:rPr>
          <w:rFonts w:cs="Arial"/>
          <w:sz w:val="17"/>
          <w:szCs w:val="17"/>
        </w:rPr>
      </w:pPr>
      <w:r w:rsidRPr="0046756F">
        <w:rPr>
          <w:rFonts w:cs="Arial"/>
        </w:rPr>
        <w:t>j) Return M_OS_NO_ERR.</w:t>
      </w:r>
    </w:p>
    <w:p w14:paraId="34E2890E" w14:textId="77777777" w:rsidR="009810C9" w:rsidRPr="0046756F" w:rsidRDefault="00000000" w:rsidP="009810C9">
      <w:pPr>
        <w:rPr>
          <w:rFonts w:cs="Arial"/>
        </w:rPr>
      </w:pPr>
      <w:r>
        <w:rPr>
          <w:rFonts w:cs="Arial"/>
        </w:rPr>
        <w:pict w14:anchorId="037D8116">
          <v:rect id="_x0000_i2030" style="width:0;height:1.5pt" o:hralign="center" o:hrstd="t" o:hr="t" fillcolor="#a0a0a0" stroked="f"/>
        </w:pict>
      </w:r>
    </w:p>
    <w:p w14:paraId="71B0A304" w14:textId="77777777" w:rsidR="009810C9" w:rsidRPr="0046756F" w:rsidRDefault="009810C9" w:rsidP="009810C9">
      <w:pPr>
        <w:pStyle w:val="Heading5"/>
        <w:rPr>
          <w:rFonts w:ascii="Arial" w:hAnsi="Arial" w:cs="Arial"/>
        </w:rPr>
      </w:pPr>
      <w:bookmarkStart w:id="2017" w:name="_Toc122796367"/>
      <w:bookmarkStart w:id="2018" w:name="_Toc158906417"/>
      <w:r w:rsidRPr="0046756F">
        <w:rPr>
          <w:rFonts w:ascii="Arial" w:hAnsi="Arial" w:cs="Arial"/>
        </w:rPr>
        <w:t>10.18.5.7.4 daucmfucos-OsTcbInit-LLR-004</w:t>
      </w:r>
      <w:bookmarkEnd w:id="2017"/>
      <w:bookmarkEnd w:id="2018"/>
    </w:p>
    <w:p w14:paraId="206AD4DB" w14:textId="77777777" w:rsidR="009810C9" w:rsidRPr="0046756F" w:rsidRDefault="009810C9" w:rsidP="009810C9">
      <w:pPr>
        <w:rPr>
          <w:rFonts w:cs="Arial"/>
        </w:rPr>
      </w:pPr>
      <w:r w:rsidRPr="0046756F">
        <w:rPr>
          <w:rFonts w:cs="Arial"/>
        </w:rPr>
        <w:t>Requirement ID: H698-LLD-CMU-FNC-1298</w:t>
      </w:r>
    </w:p>
    <w:p w14:paraId="3D748789" w14:textId="77777777" w:rsidR="009810C9" w:rsidRPr="0046756F" w:rsidRDefault="009810C9" w:rsidP="009810C9">
      <w:pPr>
        <w:rPr>
          <w:rFonts w:cs="Arial"/>
        </w:rPr>
      </w:pPr>
    </w:p>
    <w:p w14:paraId="3A807287"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perform following operations when free TCB is not obtained successfully from the free TCB list </w:t>
      </w:r>
    </w:p>
    <w:p w14:paraId="6CB68420" w14:textId="77777777" w:rsidR="009810C9" w:rsidRPr="0046756F" w:rsidRDefault="009810C9" w:rsidP="009810C9">
      <w:pPr>
        <w:widowControl w:val="0"/>
        <w:autoSpaceDE w:val="0"/>
        <w:autoSpaceDN w:val="0"/>
        <w:adjustRightInd w:val="0"/>
        <w:rPr>
          <w:rFonts w:cs="Arial"/>
        </w:rPr>
      </w:pPr>
      <w:r w:rsidRPr="0046756F">
        <w:rPr>
          <w:rFonts w:cs="Arial"/>
        </w:rPr>
        <w:t>a) Send a request to uC/OS to enable all the interrupt by calling RestoreStatusReg (M_OS_EXIT_CRITICAL) with parameter U32_critical_sr</w:t>
      </w:r>
    </w:p>
    <w:p w14:paraId="30F7ACB9" w14:textId="77777777" w:rsidR="009810C9" w:rsidRPr="0046756F" w:rsidRDefault="009810C9" w:rsidP="009810C9">
      <w:pPr>
        <w:widowControl w:val="0"/>
        <w:autoSpaceDE w:val="0"/>
        <w:autoSpaceDN w:val="0"/>
        <w:adjustRightInd w:val="0"/>
        <w:rPr>
          <w:rFonts w:cs="Arial"/>
        </w:rPr>
      </w:pPr>
      <w:r w:rsidRPr="0046756F">
        <w:rPr>
          <w:rFonts w:cs="Arial"/>
        </w:rPr>
        <w:t>b) Call the function RterrDisplayErrorId with parameter M_APP_ID, RterrForever, OS_KERNEL_ERR Bitwise OR with RT_ERROR_10 to display the input error</w:t>
      </w:r>
    </w:p>
    <w:p w14:paraId="28A9FAAB" w14:textId="77777777" w:rsidR="009810C9" w:rsidRPr="0046756F" w:rsidRDefault="009810C9" w:rsidP="009810C9">
      <w:pPr>
        <w:widowControl w:val="0"/>
        <w:autoSpaceDE w:val="0"/>
        <w:autoSpaceDN w:val="0"/>
        <w:adjustRightInd w:val="0"/>
        <w:rPr>
          <w:rFonts w:cs="Arial"/>
          <w:sz w:val="17"/>
          <w:szCs w:val="17"/>
        </w:rPr>
      </w:pPr>
      <w:r w:rsidRPr="0046756F">
        <w:rPr>
          <w:rFonts w:cs="Arial"/>
        </w:rPr>
        <w:t>c) Return 'M_OS_NO_MORE_TCB'.</w:t>
      </w:r>
    </w:p>
    <w:p w14:paraId="1C023436" w14:textId="77777777" w:rsidR="009810C9" w:rsidRPr="0046756F" w:rsidRDefault="00000000" w:rsidP="009810C9">
      <w:pPr>
        <w:rPr>
          <w:rFonts w:cs="Arial"/>
        </w:rPr>
      </w:pPr>
      <w:r>
        <w:rPr>
          <w:rFonts w:cs="Arial"/>
        </w:rPr>
        <w:pict w14:anchorId="00CDE9E2">
          <v:rect id="_x0000_i2031" style="width:0;height:1.5pt" o:hralign="center" o:hrstd="t" o:hr="t" fillcolor="#a0a0a0" stroked="f"/>
        </w:pict>
      </w:r>
    </w:p>
    <w:p w14:paraId="1B99B70A" w14:textId="77777777" w:rsidR="009810C9" w:rsidRPr="0046756F" w:rsidRDefault="009810C9" w:rsidP="009810C9">
      <w:pPr>
        <w:pStyle w:val="Heading3"/>
      </w:pPr>
      <w:bookmarkStart w:id="2019" w:name="_Toc122796368"/>
      <w:bookmarkStart w:id="2020" w:name="_Toc158906418"/>
      <w:r w:rsidRPr="0046756F">
        <w:t>10.18.6 OsIntEnter</w:t>
      </w:r>
      <w:bookmarkEnd w:id="2019"/>
      <w:bookmarkEnd w:id="2020"/>
    </w:p>
    <w:p w14:paraId="730FAFAE" w14:textId="77777777" w:rsidR="009810C9" w:rsidRPr="0046756F" w:rsidRDefault="009810C9" w:rsidP="009810C9">
      <w:pPr>
        <w:rPr>
          <w:rFonts w:cs="Arial"/>
        </w:rPr>
      </w:pPr>
    </w:p>
    <w:p w14:paraId="3BD3972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OsIntEnter will follow in the sub sections.</w:t>
      </w:r>
    </w:p>
    <w:p w14:paraId="3F599CA3" w14:textId="77777777" w:rsidR="009810C9" w:rsidRPr="0046756F" w:rsidRDefault="00000000" w:rsidP="009810C9">
      <w:pPr>
        <w:rPr>
          <w:rFonts w:cs="Arial"/>
        </w:rPr>
      </w:pPr>
      <w:r>
        <w:rPr>
          <w:rFonts w:cs="Arial"/>
        </w:rPr>
        <w:pict w14:anchorId="7692421D">
          <v:rect id="_x0000_i2032" style="width:0;height:1.5pt" o:hralign="center" o:hrstd="t" o:hr="t" fillcolor="#a0a0a0" stroked="f"/>
        </w:pict>
      </w:r>
    </w:p>
    <w:p w14:paraId="6BDAF646" w14:textId="77777777" w:rsidR="009810C9" w:rsidRPr="0046756F" w:rsidRDefault="009810C9" w:rsidP="009810C9">
      <w:pPr>
        <w:pStyle w:val="Heading4"/>
        <w:rPr>
          <w:rFonts w:ascii="Arial" w:hAnsi="Arial" w:cs="Arial"/>
        </w:rPr>
      </w:pPr>
      <w:bookmarkStart w:id="2021" w:name="_Toc122796369"/>
      <w:bookmarkStart w:id="2022" w:name="_Toc158906419"/>
      <w:r w:rsidRPr="0046756F">
        <w:rPr>
          <w:rFonts w:ascii="Arial" w:hAnsi="Arial" w:cs="Arial"/>
        </w:rPr>
        <w:t>10.18.6.1 Brief Description</w:t>
      </w:r>
      <w:bookmarkEnd w:id="2021"/>
      <w:bookmarkEnd w:id="2022"/>
    </w:p>
    <w:p w14:paraId="4A26CC32" w14:textId="77777777" w:rsidR="009810C9" w:rsidRPr="0046756F" w:rsidRDefault="009810C9" w:rsidP="009810C9">
      <w:pPr>
        <w:rPr>
          <w:rFonts w:cs="Arial"/>
        </w:rPr>
      </w:pPr>
    </w:p>
    <w:p w14:paraId="4D74823D" w14:textId="77777777" w:rsidR="009810C9" w:rsidRPr="0046756F" w:rsidRDefault="009810C9" w:rsidP="009810C9">
      <w:pPr>
        <w:widowControl w:val="0"/>
        <w:autoSpaceDE w:val="0"/>
        <w:autoSpaceDN w:val="0"/>
        <w:adjustRightInd w:val="0"/>
        <w:rPr>
          <w:rFonts w:cs="Arial"/>
        </w:rPr>
      </w:pPr>
      <w:r w:rsidRPr="0046756F">
        <w:rPr>
          <w:rFonts w:cs="Arial"/>
        </w:rPr>
        <w:t>OsIntEnter function increments the ISR nesting level</w:t>
      </w:r>
    </w:p>
    <w:p w14:paraId="09B543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is called to inform the uC/OS on entering the ISR.</w:t>
      </w:r>
    </w:p>
    <w:p w14:paraId="09E9F5E3" w14:textId="77777777" w:rsidR="009810C9" w:rsidRPr="0046756F" w:rsidRDefault="00000000" w:rsidP="009810C9">
      <w:pPr>
        <w:rPr>
          <w:rFonts w:cs="Arial"/>
        </w:rPr>
      </w:pPr>
      <w:r>
        <w:rPr>
          <w:rFonts w:cs="Arial"/>
        </w:rPr>
        <w:pict w14:anchorId="63FF4985">
          <v:rect id="_x0000_i2033" style="width:0;height:1.5pt" o:hralign="center" o:hrstd="t" o:hr="t" fillcolor="#a0a0a0" stroked="f"/>
        </w:pict>
      </w:r>
    </w:p>
    <w:p w14:paraId="6F8ACE25" w14:textId="77777777" w:rsidR="009810C9" w:rsidRPr="0046756F" w:rsidRDefault="009810C9" w:rsidP="009810C9">
      <w:pPr>
        <w:pStyle w:val="Heading4"/>
        <w:rPr>
          <w:rFonts w:ascii="Arial" w:hAnsi="Arial" w:cs="Arial"/>
        </w:rPr>
      </w:pPr>
      <w:bookmarkStart w:id="2023" w:name="_Toc122796370"/>
      <w:bookmarkStart w:id="2024" w:name="_Toc158906420"/>
      <w:r w:rsidRPr="0046756F">
        <w:rPr>
          <w:rFonts w:ascii="Arial" w:hAnsi="Arial" w:cs="Arial"/>
        </w:rPr>
        <w:t>10.18.6.2 List of HLRs allocated</w:t>
      </w:r>
      <w:bookmarkEnd w:id="2023"/>
      <w:bookmarkEnd w:id="2024"/>
    </w:p>
    <w:p w14:paraId="3B1342A0" w14:textId="77777777" w:rsidR="009810C9" w:rsidRPr="0046756F" w:rsidRDefault="009810C9" w:rsidP="009810C9">
      <w:pPr>
        <w:rPr>
          <w:rFonts w:cs="Arial"/>
        </w:rPr>
      </w:pPr>
    </w:p>
    <w:p w14:paraId="6CEFBE3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4461A990" w14:textId="77777777" w:rsidR="009810C9" w:rsidRPr="0046756F" w:rsidRDefault="00000000" w:rsidP="009810C9">
      <w:pPr>
        <w:rPr>
          <w:rFonts w:cs="Arial"/>
        </w:rPr>
      </w:pPr>
      <w:r>
        <w:rPr>
          <w:rFonts w:cs="Arial"/>
        </w:rPr>
        <w:pict w14:anchorId="53B469C7">
          <v:rect id="_x0000_i2034" style="width:0;height:1.5pt" o:hralign="center" o:hrstd="t" o:hr="t" fillcolor="#a0a0a0" stroked="f"/>
        </w:pict>
      </w:r>
    </w:p>
    <w:p w14:paraId="71B2C1C4" w14:textId="77777777" w:rsidR="009810C9" w:rsidRPr="0046756F" w:rsidRDefault="009810C9" w:rsidP="009810C9">
      <w:pPr>
        <w:pStyle w:val="Heading4"/>
        <w:rPr>
          <w:rFonts w:ascii="Arial" w:hAnsi="Arial" w:cs="Arial"/>
        </w:rPr>
      </w:pPr>
      <w:bookmarkStart w:id="2025" w:name="_Toc122796371"/>
      <w:bookmarkStart w:id="2026" w:name="_Toc158906421"/>
      <w:r w:rsidRPr="0046756F">
        <w:rPr>
          <w:rFonts w:ascii="Arial" w:hAnsi="Arial" w:cs="Arial"/>
        </w:rPr>
        <w:t>10.18.6.3 List of global variables accessed and modified</w:t>
      </w:r>
      <w:bookmarkEnd w:id="2025"/>
      <w:bookmarkEnd w:id="2026"/>
    </w:p>
    <w:p w14:paraId="71C06ED7" w14:textId="77777777" w:rsidR="009810C9" w:rsidRPr="0046756F" w:rsidRDefault="009810C9" w:rsidP="009810C9">
      <w:pPr>
        <w:rPr>
          <w:rFonts w:cs="Arial"/>
        </w:rPr>
      </w:pPr>
    </w:p>
    <w:p w14:paraId="7E692B02" w14:textId="77777777" w:rsidR="009810C9" w:rsidRPr="0046756F" w:rsidRDefault="009810C9" w:rsidP="009810C9">
      <w:pPr>
        <w:widowControl w:val="0"/>
        <w:autoSpaceDE w:val="0"/>
        <w:autoSpaceDN w:val="0"/>
        <w:adjustRightInd w:val="0"/>
        <w:rPr>
          <w:rFonts w:cs="Arial"/>
        </w:rPr>
      </w:pPr>
      <w:r w:rsidRPr="0046756F">
        <w:rPr>
          <w:rFonts w:cs="Arial"/>
        </w:rPr>
        <w:t>Accessed : U32_critical_sr</w:t>
      </w:r>
    </w:p>
    <w:p w14:paraId="23A3E423"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U32_critical_sr</w:t>
      </w:r>
    </w:p>
    <w:p w14:paraId="6173E8A8" w14:textId="77777777" w:rsidR="009810C9" w:rsidRPr="0046756F" w:rsidRDefault="00000000" w:rsidP="009810C9">
      <w:pPr>
        <w:rPr>
          <w:rFonts w:cs="Arial"/>
        </w:rPr>
      </w:pPr>
      <w:r>
        <w:rPr>
          <w:rFonts w:cs="Arial"/>
        </w:rPr>
        <w:pict w14:anchorId="4B4AD7CD">
          <v:rect id="_x0000_i2035" style="width:0;height:1.5pt" o:hralign="center" o:hrstd="t" o:hr="t" fillcolor="#a0a0a0" stroked="f"/>
        </w:pict>
      </w:r>
    </w:p>
    <w:p w14:paraId="36B15BFC" w14:textId="77777777" w:rsidR="009810C9" w:rsidRPr="0046756F" w:rsidRDefault="009810C9" w:rsidP="009810C9">
      <w:pPr>
        <w:pStyle w:val="Heading4"/>
        <w:rPr>
          <w:rFonts w:ascii="Arial" w:hAnsi="Arial" w:cs="Arial"/>
        </w:rPr>
      </w:pPr>
      <w:bookmarkStart w:id="2027" w:name="_Toc122796372"/>
      <w:bookmarkStart w:id="2028" w:name="_Toc158906422"/>
      <w:r w:rsidRPr="0046756F">
        <w:rPr>
          <w:rFonts w:ascii="Arial" w:hAnsi="Arial" w:cs="Arial"/>
        </w:rPr>
        <w:t>10.18.6.4 Parameter list (Input/Output)</w:t>
      </w:r>
      <w:bookmarkEnd w:id="2027"/>
      <w:bookmarkEnd w:id="2028"/>
    </w:p>
    <w:p w14:paraId="4D229C0D" w14:textId="77777777" w:rsidR="009810C9" w:rsidRPr="0046756F" w:rsidRDefault="009810C9" w:rsidP="009810C9">
      <w:pPr>
        <w:rPr>
          <w:rFonts w:cs="Arial"/>
        </w:rPr>
      </w:pPr>
    </w:p>
    <w:p w14:paraId="43C97FD4"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2439D17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924A554" w14:textId="77777777" w:rsidR="009810C9" w:rsidRPr="0046756F" w:rsidRDefault="00000000" w:rsidP="009810C9">
      <w:pPr>
        <w:rPr>
          <w:rFonts w:cs="Arial"/>
        </w:rPr>
      </w:pPr>
      <w:r>
        <w:rPr>
          <w:rFonts w:cs="Arial"/>
        </w:rPr>
        <w:pict w14:anchorId="1145AB84">
          <v:rect id="_x0000_i2036" style="width:0;height:1.5pt" o:hralign="center" o:hrstd="t" o:hr="t" fillcolor="#a0a0a0" stroked="f"/>
        </w:pict>
      </w:r>
    </w:p>
    <w:p w14:paraId="6DE77A14" w14:textId="77777777" w:rsidR="009810C9" w:rsidRPr="0046756F" w:rsidRDefault="009810C9" w:rsidP="009810C9">
      <w:pPr>
        <w:pStyle w:val="Heading4"/>
        <w:rPr>
          <w:rFonts w:ascii="Arial" w:hAnsi="Arial" w:cs="Arial"/>
        </w:rPr>
      </w:pPr>
      <w:bookmarkStart w:id="2029" w:name="_Toc122796373"/>
      <w:bookmarkStart w:id="2030" w:name="_Toc158906423"/>
      <w:r w:rsidRPr="0046756F">
        <w:rPr>
          <w:rFonts w:ascii="Arial" w:hAnsi="Arial" w:cs="Arial"/>
        </w:rPr>
        <w:t>10.18.6.5 Return Value</w:t>
      </w:r>
      <w:bookmarkEnd w:id="2029"/>
      <w:bookmarkEnd w:id="2030"/>
    </w:p>
    <w:p w14:paraId="6443470D" w14:textId="77777777" w:rsidR="009810C9" w:rsidRPr="0046756F" w:rsidRDefault="009810C9" w:rsidP="009810C9">
      <w:pPr>
        <w:rPr>
          <w:rFonts w:cs="Arial"/>
        </w:rPr>
      </w:pPr>
    </w:p>
    <w:p w14:paraId="0409AC3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2219D4B" w14:textId="77777777" w:rsidR="009810C9" w:rsidRPr="0046756F" w:rsidRDefault="00000000" w:rsidP="009810C9">
      <w:pPr>
        <w:rPr>
          <w:rFonts w:cs="Arial"/>
        </w:rPr>
      </w:pPr>
      <w:r>
        <w:rPr>
          <w:rFonts w:cs="Arial"/>
        </w:rPr>
        <w:pict w14:anchorId="38D1AAD7">
          <v:rect id="_x0000_i2037" style="width:0;height:1.5pt" o:hralign="center" o:hrstd="t" o:hr="t" fillcolor="#a0a0a0" stroked="f"/>
        </w:pict>
      </w:r>
    </w:p>
    <w:p w14:paraId="5E9C06C2" w14:textId="77777777" w:rsidR="009810C9" w:rsidRPr="0046756F" w:rsidRDefault="009810C9" w:rsidP="009810C9">
      <w:pPr>
        <w:pStyle w:val="Heading4"/>
        <w:rPr>
          <w:rFonts w:ascii="Arial" w:hAnsi="Arial" w:cs="Arial"/>
        </w:rPr>
      </w:pPr>
      <w:bookmarkStart w:id="2031" w:name="_Toc122796374"/>
      <w:bookmarkStart w:id="2032" w:name="_Toc158906424"/>
      <w:r w:rsidRPr="0046756F">
        <w:rPr>
          <w:rFonts w:ascii="Arial" w:hAnsi="Arial" w:cs="Arial"/>
        </w:rPr>
        <w:t>10.18.6.6 Other CSUs called by this CSU</w:t>
      </w:r>
      <w:bookmarkEnd w:id="2031"/>
      <w:bookmarkEnd w:id="2032"/>
    </w:p>
    <w:p w14:paraId="22BC2961" w14:textId="77777777" w:rsidR="009810C9" w:rsidRPr="0046756F" w:rsidRDefault="009810C9" w:rsidP="009810C9">
      <w:pPr>
        <w:rPr>
          <w:rFonts w:cs="Arial"/>
        </w:rPr>
      </w:pPr>
    </w:p>
    <w:p w14:paraId="278C441C"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4B1D9FCB"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RestoreStatusReg</w:t>
      </w:r>
    </w:p>
    <w:p w14:paraId="4A87FC5F" w14:textId="77777777" w:rsidR="009810C9" w:rsidRPr="0046756F" w:rsidRDefault="00000000" w:rsidP="009810C9">
      <w:pPr>
        <w:rPr>
          <w:rFonts w:cs="Arial"/>
        </w:rPr>
      </w:pPr>
      <w:r>
        <w:rPr>
          <w:rFonts w:cs="Arial"/>
        </w:rPr>
        <w:pict w14:anchorId="5E93C34F">
          <v:rect id="_x0000_i2038" style="width:0;height:1.5pt" o:hralign="center" o:hrstd="t" o:hr="t" fillcolor="#a0a0a0" stroked="f"/>
        </w:pict>
      </w:r>
    </w:p>
    <w:p w14:paraId="5DE9A93E" w14:textId="77777777" w:rsidR="009810C9" w:rsidRPr="0046756F" w:rsidRDefault="009810C9" w:rsidP="009810C9">
      <w:pPr>
        <w:pStyle w:val="Heading4"/>
        <w:rPr>
          <w:rFonts w:ascii="Arial" w:hAnsi="Arial" w:cs="Arial"/>
        </w:rPr>
      </w:pPr>
      <w:bookmarkStart w:id="2033" w:name="_Toc122796375"/>
      <w:bookmarkStart w:id="2034" w:name="_Toc158906425"/>
      <w:r w:rsidRPr="0046756F">
        <w:rPr>
          <w:rFonts w:ascii="Arial" w:hAnsi="Arial" w:cs="Arial"/>
        </w:rPr>
        <w:t>10.18.6.7 Description of list of LLRs allocated</w:t>
      </w:r>
      <w:bookmarkEnd w:id="2033"/>
      <w:bookmarkEnd w:id="2034"/>
    </w:p>
    <w:p w14:paraId="680E9C78" w14:textId="77777777" w:rsidR="009810C9" w:rsidRPr="0046756F" w:rsidRDefault="009810C9" w:rsidP="009810C9">
      <w:pPr>
        <w:rPr>
          <w:rFonts w:cs="Arial"/>
        </w:rPr>
      </w:pPr>
    </w:p>
    <w:p w14:paraId="1395857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OsIntEnter.</w:t>
      </w:r>
    </w:p>
    <w:p w14:paraId="6A2E8A03" w14:textId="77777777" w:rsidR="009810C9" w:rsidRPr="0046756F" w:rsidRDefault="00000000" w:rsidP="009810C9">
      <w:pPr>
        <w:rPr>
          <w:rFonts w:cs="Arial"/>
        </w:rPr>
      </w:pPr>
      <w:r>
        <w:rPr>
          <w:rFonts w:cs="Arial"/>
        </w:rPr>
        <w:pict w14:anchorId="65B8994B">
          <v:rect id="_x0000_i2039" style="width:0;height:1.5pt" o:hralign="center" o:hrstd="t" o:hr="t" fillcolor="#a0a0a0" stroked="f"/>
        </w:pict>
      </w:r>
    </w:p>
    <w:p w14:paraId="16717620" w14:textId="77777777" w:rsidR="009810C9" w:rsidRPr="0046756F" w:rsidRDefault="009810C9" w:rsidP="009810C9">
      <w:pPr>
        <w:pStyle w:val="Heading5"/>
        <w:rPr>
          <w:rFonts w:ascii="Arial" w:hAnsi="Arial" w:cs="Arial"/>
        </w:rPr>
      </w:pPr>
      <w:bookmarkStart w:id="2035" w:name="_Toc122796376"/>
      <w:bookmarkStart w:id="2036" w:name="_Toc158906426"/>
      <w:r w:rsidRPr="0046756F">
        <w:rPr>
          <w:rFonts w:ascii="Arial" w:hAnsi="Arial" w:cs="Arial"/>
        </w:rPr>
        <w:t>10.18.6.7.1 daucmfucos-OsIntEnter-LLR-001</w:t>
      </w:r>
      <w:bookmarkEnd w:id="2035"/>
      <w:bookmarkEnd w:id="2036"/>
    </w:p>
    <w:p w14:paraId="19CD65B8" w14:textId="77777777" w:rsidR="009810C9" w:rsidRPr="0046756F" w:rsidRDefault="009810C9" w:rsidP="009810C9">
      <w:pPr>
        <w:rPr>
          <w:rFonts w:cs="Arial"/>
        </w:rPr>
      </w:pPr>
      <w:r w:rsidRPr="0046756F">
        <w:rPr>
          <w:rFonts w:cs="Arial"/>
        </w:rPr>
        <w:t>Requirement ID: H698-LLD-CMU-FNC-1307</w:t>
      </w:r>
    </w:p>
    <w:p w14:paraId="77C4113E" w14:textId="77777777" w:rsidR="009810C9" w:rsidRPr="0046756F" w:rsidRDefault="009810C9" w:rsidP="009810C9">
      <w:pPr>
        <w:rPr>
          <w:rFonts w:cs="Arial"/>
        </w:rPr>
      </w:pPr>
    </w:p>
    <w:p w14:paraId="37D669B7"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on entering an ISR</w:t>
      </w:r>
    </w:p>
    <w:p w14:paraId="37A2646D" w14:textId="77777777" w:rsidR="009810C9" w:rsidRPr="0046756F" w:rsidRDefault="009810C9" w:rsidP="009810C9">
      <w:pPr>
        <w:widowControl w:val="0"/>
        <w:autoSpaceDE w:val="0"/>
        <w:autoSpaceDN w:val="0"/>
        <w:adjustRightInd w:val="0"/>
        <w:rPr>
          <w:rFonts w:cs="Arial"/>
        </w:rPr>
      </w:pPr>
      <w:r w:rsidRPr="0046756F">
        <w:rPr>
          <w:rFonts w:cs="Arial"/>
        </w:rPr>
        <w:t>- Send a request to uC/OS to disable all the interrupt by setting U32_critical_sr to return value of ‘SaveStatusReg’ (M_OS_ENTER_CRITICAL)</w:t>
      </w:r>
    </w:p>
    <w:p w14:paraId="6BF3865B" w14:textId="77777777" w:rsidR="009810C9" w:rsidRPr="0046756F" w:rsidRDefault="009810C9" w:rsidP="009810C9">
      <w:pPr>
        <w:widowControl w:val="0"/>
        <w:autoSpaceDE w:val="0"/>
        <w:autoSpaceDN w:val="0"/>
        <w:adjustRightInd w:val="0"/>
        <w:rPr>
          <w:rFonts w:cs="Arial"/>
        </w:rPr>
      </w:pPr>
      <w:r w:rsidRPr="0046756F">
        <w:rPr>
          <w:rFonts w:cs="Arial"/>
        </w:rPr>
        <w:t>- Increment ISR nesting level counter</w:t>
      </w:r>
    </w:p>
    <w:p w14:paraId="78764C50"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Send a request to uC/OS to restore the priority mask register by calling RestoreStatusReg (M_OS_EXIT_CRITICAL) with parameter U32_critical_sr.</w:t>
      </w:r>
    </w:p>
    <w:p w14:paraId="6D5A919F" w14:textId="77777777" w:rsidR="009810C9" w:rsidRPr="0046756F" w:rsidRDefault="00000000" w:rsidP="009810C9">
      <w:pPr>
        <w:rPr>
          <w:rFonts w:cs="Arial"/>
        </w:rPr>
      </w:pPr>
      <w:r>
        <w:rPr>
          <w:rFonts w:cs="Arial"/>
        </w:rPr>
        <w:pict w14:anchorId="75DDCC27">
          <v:rect id="_x0000_i2040" style="width:0;height:1.5pt" o:hralign="center" o:hrstd="t" o:hr="t" fillcolor="#a0a0a0" stroked="f"/>
        </w:pict>
      </w:r>
    </w:p>
    <w:p w14:paraId="469164A4" w14:textId="77777777" w:rsidR="009810C9" w:rsidRPr="0046756F" w:rsidRDefault="009810C9" w:rsidP="009810C9">
      <w:pPr>
        <w:pStyle w:val="Heading3"/>
      </w:pPr>
      <w:bookmarkStart w:id="2037" w:name="_Toc122796377"/>
      <w:bookmarkStart w:id="2038" w:name="_Toc158906427"/>
      <w:r w:rsidRPr="0046756F">
        <w:t>10.18.7 OsIntExit</w:t>
      </w:r>
      <w:bookmarkEnd w:id="2037"/>
      <w:bookmarkEnd w:id="2038"/>
    </w:p>
    <w:p w14:paraId="52CEC65D" w14:textId="77777777" w:rsidR="009810C9" w:rsidRPr="0046756F" w:rsidRDefault="009810C9" w:rsidP="009810C9">
      <w:pPr>
        <w:rPr>
          <w:rFonts w:cs="Arial"/>
        </w:rPr>
      </w:pPr>
    </w:p>
    <w:p w14:paraId="619CAF0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OsIntExit will follow in the sub sections</w:t>
      </w:r>
    </w:p>
    <w:p w14:paraId="52F2B5AB" w14:textId="77777777" w:rsidR="009810C9" w:rsidRPr="0046756F" w:rsidRDefault="00000000" w:rsidP="009810C9">
      <w:pPr>
        <w:rPr>
          <w:rFonts w:cs="Arial"/>
        </w:rPr>
      </w:pPr>
      <w:r>
        <w:rPr>
          <w:rFonts w:cs="Arial"/>
        </w:rPr>
        <w:pict w14:anchorId="58EDE250">
          <v:rect id="_x0000_i2041" style="width:0;height:1.5pt" o:hralign="center" o:hrstd="t" o:hr="t" fillcolor="#a0a0a0" stroked="f"/>
        </w:pict>
      </w:r>
    </w:p>
    <w:p w14:paraId="44304813" w14:textId="77777777" w:rsidR="009810C9" w:rsidRPr="0046756F" w:rsidRDefault="009810C9" w:rsidP="009810C9">
      <w:pPr>
        <w:pStyle w:val="Heading4"/>
        <w:rPr>
          <w:rFonts w:ascii="Arial" w:hAnsi="Arial" w:cs="Arial"/>
        </w:rPr>
      </w:pPr>
      <w:bookmarkStart w:id="2039" w:name="_Toc122796378"/>
      <w:bookmarkStart w:id="2040" w:name="_Toc158906428"/>
      <w:r w:rsidRPr="0046756F">
        <w:rPr>
          <w:rFonts w:ascii="Arial" w:hAnsi="Arial" w:cs="Arial"/>
        </w:rPr>
        <w:t>10.18.7.1 Brief Description</w:t>
      </w:r>
      <w:bookmarkEnd w:id="2039"/>
      <w:bookmarkEnd w:id="2040"/>
    </w:p>
    <w:p w14:paraId="0B49CA69" w14:textId="77777777" w:rsidR="009810C9" w:rsidRPr="0046756F" w:rsidRDefault="009810C9" w:rsidP="009810C9">
      <w:pPr>
        <w:rPr>
          <w:rFonts w:cs="Arial"/>
        </w:rPr>
      </w:pPr>
    </w:p>
    <w:p w14:paraId="28E6D8E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OsIntExit function will decrement ISR nesting level and perform interrupt level context switching.</w:t>
      </w:r>
    </w:p>
    <w:p w14:paraId="3B1B65E4" w14:textId="77777777" w:rsidR="009810C9" w:rsidRPr="0046756F" w:rsidRDefault="00000000" w:rsidP="009810C9">
      <w:pPr>
        <w:rPr>
          <w:rFonts w:cs="Arial"/>
        </w:rPr>
      </w:pPr>
      <w:r>
        <w:rPr>
          <w:rFonts w:cs="Arial"/>
        </w:rPr>
        <w:pict w14:anchorId="390FF180">
          <v:rect id="_x0000_i2042" style="width:0;height:1.5pt" o:hralign="center" o:hrstd="t" o:hr="t" fillcolor="#a0a0a0" stroked="f"/>
        </w:pict>
      </w:r>
    </w:p>
    <w:p w14:paraId="2520A51C" w14:textId="77777777" w:rsidR="009810C9" w:rsidRPr="0046756F" w:rsidRDefault="009810C9" w:rsidP="009810C9">
      <w:pPr>
        <w:pStyle w:val="Heading4"/>
        <w:rPr>
          <w:rFonts w:ascii="Arial" w:hAnsi="Arial" w:cs="Arial"/>
        </w:rPr>
      </w:pPr>
      <w:bookmarkStart w:id="2041" w:name="_Toc122796379"/>
      <w:bookmarkStart w:id="2042" w:name="_Toc158906429"/>
      <w:r w:rsidRPr="0046756F">
        <w:rPr>
          <w:rFonts w:ascii="Arial" w:hAnsi="Arial" w:cs="Arial"/>
        </w:rPr>
        <w:t>10.18.7.2 List of HLRs allocated</w:t>
      </w:r>
      <w:bookmarkEnd w:id="2041"/>
      <w:bookmarkEnd w:id="2042"/>
    </w:p>
    <w:p w14:paraId="706AEF5F" w14:textId="77777777" w:rsidR="009810C9" w:rsidRPr="0046756F" w:rsidRDefault="009810C9" w:rsidP="009810C9">
      <w:pPr>
        <w:rPr>
          <w:rFonts w:cs="Arial"/>
        </w:rPr>
      </w:pPr>
    </w:p>
    <w:p w14:paraId="516E054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4CE2322" w14:textId="77777777" w:rsidR="009810C9" w:rsidRPr="0046756F" w:rsidRDefault="00000000" w:rsidP="009810C9">
      <w:pPr>
        <w:rPr>
          <w:rFonts w:cs="Arial"/>
        </w:rPr>
      </w:pPr>
      <w:r>
        <w:rPr>
          <w:rFonts w:cs="Arial"/>
        </w:rPr>
        <w:pict w14:anchorId="33B09E8E">
          <v:rect id="_x0000_i2043" style="width:0;height:1.5pt" o:hralign="center" o:hrstd="t" o:hr="t" fillcolor="#a0a0a0" stroked="f"/>
        </w:pict>
      </w:r>
    </w:p>
    <w:p w14:paraId="73267FC1" w14:textId="77777777" w:rsidR="009810C9" w:rsidRPr="0046756F" w:rsidRDefault="009810C9" w:rsidP="009810C9">
      <w:pPr>
        <w:pStyle w:val="Heading4"/>
        <w:rPr>
          <w:rFonts w:ascii="Arial" w:hAnsi="Arial" w:cs="Arial"/>
        </w:rPr>
      </w:pPr>
      <w:bookmarkStart w:id="2043" w:name="_Toc122796380"/>
      <w:bookmarkStart w:id="2044" w:name="_Toc158906430"/>
      <w:r w:rsidRPr="0046756F">
        <w:rPr>
          <w:rFonts w:ascii="Arial" w:hAnsi="Arial" w:cs="Arial"/>
        </w:rPr>
        <w:t>10.18.7.3 List of global variables accessed and modified</w:t>
      </w:r>
      <w:bookmarkEnd w:id="2043"/>
      <w:bookmarkEnd w:id="2044"/>
    </w:p>
    <w:p w14:paraId="26FFF5FE" w14:textId="77777777" w:rsidR="009810C9" w:rsidRPr="0046756F" w:rsidRDefault="009810C9" w:rsidP="009810C9">
      <w:pPr>
        <w:rPr>
          <w:rFonts w:cs="Arial"/>
        </w:rPr>
      </w:pPr>
    </w:p>
    <w:p w14:paraId="448CD3E2" w14:textId="77777777" w:rsidR="009810C9" w:rsidRPr="0046756F" w:rsidRDefault="009810C9" w:rsidP="009810C9">
      <w:pPr>
        <w:widowControl w:val="0"/>
        <w:autoSpaceDE w:val="0"/>
        <w:autoSpaceDN w:val="0"/>
        <w:adjustRightInd w:val="0"/>
        <w:rPr>
          <w:rFonts w:cs="Arial"/>
        </w:rPr>
      </w:pPr>
      <w:r w:rsidRPr="0046756F">
        <w:rPr>
          <w:rFonts w:cs="Arial"/>
        </w:rPr>
        <w:t>Accessed : Os_tcb_high_rdy</w:t>
      </w:r>
    </w:p>
    <w:p w14:paraId="69A9714C"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Os_tcb_cur</w:t>
      </w:r>
    </w:p>
    <w:p w14:paraId="246C558A" w14:textId="77777777" w:rsidR="009810C9" w:rsidRPr="0046756F" w:rsidRDefault="009810C9" w:rsidP="009810C9">
      <w:pPr>
        <w:widowControl w:val="0"/>
        <w:autoSpaceDE w:val="0"/>
        <w:autoSpaceDN w:val="0"/>
        <w:adjustRightInd w:val="0"/>
        <w:rPr>
          <w:rFonts w:cs="Arial"/>
        </w:rPr>
      </w:pPr>
      <w:r w:rsidRPr="0046756F">
        <w:rPr>
          <w:rFonts w:cs="Arial"/>
        </w:rPr>
        <w:t xml:space="preserve">                   Os_tcb_prio_tbl</w:t>
      </w:r>
    </w:p>
    <w:p w14:paraId="6B1A5C4F" w14:textId="77777777" w:rsidR="009810C9" w:rsidRPr="0046756F" w:rsidRDefault="009810C9" w:rsidP="009810C9">
      <w:pPr>
        <w:widowControl w:val="0"/>
        <w:autoSpaceDE w:val="0"/>
        <w:autoSpaceDN w:val="0"/>
        <w:adjustRightInd w:val="0"/>
        <w:rPr>
          <w:rFonts w:cs="Arial"/>
        </w:rPr>
      </w:pPr>
      <w:r w:rsidRPr="0046756F">
        <w:rPr>
          <w:rFonts w:cs="Arial"/>
        </w:rPr>
        <w:t xml:space="preserve">                   </w:t>
      </w:r>
    </w:p>
    <w:p w14:paraId="6D541FFC" w14:textId="77777777" w:rsidR="009810C9" w:rsidRPr="0046756F" w:rsidRDefault="009810C9" w:rsidP="009810C9">
      <w:pPr>
        <w:widowControl w:val="0"/>
        <w:autoSpaceDE w:val="0"/>
        <w:autoSpaceDN w:val="0"/>
        <w:adjustRightInd w:val="0"/>
        <w:rPr>
          <w:rFonts w:cs="Arial"/>
        </w:rPr>
      </w:pPr>
      <w:r w:rsidRPr="0046756F">
        <w:rPr>
          <w:rFonts w:cs="Arial"/>
        </w:rPr>
        <w:t xml:space="preserve">                   U32_critical_sr</w:t>
      </w:r>
    </w:p>
    <w:p w14:paraId="4F5BE5EE" w14:textId="77777777" w:rsidR="009810C9" w:rsidRPr="0046756F" w:rsidRDefault="009810C9" w:rsidP="009810C9">
      <w:pPr>
        <w:widowControl w:val="0"/>
        <w:autoSpaceDE w:val="0"/>
        <w:autoSpaceDN w:val="0"/>
        <w:adjustRightInd w:val="0"/>
        <w:rPr>
          <w:rFonts w:cs="Arial"/>
        </w:rPr>
      </w:pPr>
      <w:r w:rsidRPr="0046756F">
        <w:rPr>
          <w:rFonts w:cs="Arial"/>
        </w:rPr>
        <w:t>Modified : Os_tcb_high_rdy</w:t>
      </w:r>
    </w:p>
    <w:p w14:paraId="1390BE25"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U32_critical_sr</w:t>
      </w:r>
    </w:p>
    <w:p w14:paraId="32DB4D63" w14:textId="77777777" w:rsidR="009810C9" w:rsidRPr="0046756F" w:rsidRDefault="00000000" w:rsidP="009810C9">
      <w:pPr>
        <w:rPr>
          <w:rFonts w:cs="Arial"/>
        </w:rPr>
      </w:pPr>
      <w:r>
        <w:rPr>
          <w:rFonts w:cs="Arial"/>
        </w:rPr>
        <w:pict w14:anchorId="19BF8C5F">
          <v:rect id="_x0000_i2044" style="width:0;height:1.5pt" o:hralign="center" o:hrstd="t" o:hr="t" fillcolor="#a0a0a0" stroked="f"/>
        </w:pict>
      </w:r>
    </w:p>
    <w:p w14:paraId="22348E6E" w14:textId="77777777" w:rsidR="009810C9" w:rsidRPr="0046756F" w:rsidRDefault="009810C9" w:rsidP="009810C9">
      <w:pPr>
        <w:pStyle w:val="Heading4"/>
        <w:rPr>
          <w:rFonts w:ascii="Arial" w:hAnsi="Arial" w:cs="Arial"/>
        </w:rPr>
      </w:pPr>
      <w:bookmarkStart w:id="2045" w:name="_Toc122796381"/>
      <w:bookmarkStart w:id="2046" w:name="_Toc158906431"/>
      <w:r w:rsidRPr="0046756F">
        <w:rPr>
          <w:rFonts w:ascii="Arial" w:hAnsi="Arial" w:cs="Arial"/>
        </w:rPr>
        <w:t>10.18.7.4 Parameter list (Input/Output)</w:t>
      </w:r>
      <w:bookmarkEnd w:id="2045"/>
      <w:bookmarkEnd w:id="2046"/>
    </w:p>
    <w:p w14:paraId="5548E608" w14:textId="77777777" w:rsidR="009810C9" w:rsidRPr="0046756F" w:rsidRDefault="009810C9" w:rsidP="009810C9">
      <w:pPr>
        <w:rPr>
          <w:rFonts w:cs="Arial"/>
        </w:rPr>
      </w:pPr>
    </w:p>
    <w:p w14:paraId="68AD931A"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65F1303F" w14:textId="77777777" w:rsidR="009810C9" w:rsidRPr="0046756F" w:rsidRDefault="009810C9" w:rsidP="009810C9">
      <w:pPr>
        <w:widowControl w:val="0"/>
        <w:autoSpaceDE w:val="0"/>
        <w:autoSpaceDN w:val="0"/>
        <w:adjustRightInd w:val="0"/>
        <w:rPr>
          <w:rFonts w:cs="Arial"/>
        </w:rPr>
      </w:pPr>
      <w:r w:rsidRPr="0046756F">
        <w:rPr>
          <w:rFonts w:cs="Arial"/>
        </w:rPr>
        <w:t>Outputs: None</w:t>
      </w:r>
    </w:p>
    <w:p w14:paraId="70D4DEFD" w14:textId="77777777" w:rsidR="009810C9" w:rsidRPr="0046756F" w:rsidRDefault="009810C9" w:rsidP="009810C9">
      <w:pPr>
        <w:widowControl w:val="0"/>
        <w:autoSpaceDE w:val="0"/>
        <w:autoSpaceDN w:val="0"/>
        <w:adjustRightInd w:val="0"/>
        <w:rPr>
          <w:rFonts w:cs="Arial"/>
          <w:sz w:val="17"/>
          <w:szCs w:val="17"/>
        </w:rPr>
      </w:pPr>
    </w:p>
    <w:p w14:paraId="317B84A6" w14:textId="77777777" w:rsidR="009810C9" w:rsidRPr="0046756F" w:rsidRDefault="00000000" w:rsidP="009810C9">
      <w:pPr>
        <w:rPr>
          <w:rFonts w:cs="Arial"/>
        </w:rPr>
      </w:pPr>
      <w:r>
        <w:rPr>
          <w:rFonts w:cs="Arial"/>
        </w:rPr>
        <w:pict w14:anchorId="6478E9BB">
          <v:rect id="_x0000_i2045" style="width:0;height:1.5pt" o:hralign="center" o:hrstd="t" o:hr="t" fillcolor="#a0a0a0" stroked="f"/>
        </w:pict>
      </w:r>
    </w:p>
    <w:p w14:paraId="6A9CAE24" w14:textId="77777777" w:rsidR="009810C9" w:rsidRPr="0046756F" w:rsidRDefault="009810C9" w:rsidP="009810C9">
      <w:pPr>
        <w:pStyle w:val="Heading4"/>
        <w:rPr>
          <w:rFonts w:ascii="Arial" w:hAnsi="Arial" w:cs="Arial"/>
        </w:rPr>
      </w:pPr>
      <w:bookmarkStart w:id="2047" w:name="_Toc122796382"/>
      <w:bookmarkStart w:id="2048" w:name="_Toc158906432"/>
      <w:r w:rsidRPr="0046756F">
        <w:rPr>
          <w:rFonts w:ascii="Arial" w:hAnsi="Arial" w:cs="Arial"/>
        </w:rPr>
        <w:t>10.18.7.5 Return Value</w:t>
      </w:r>
      <w:bookmarkEnd w:id="2047"/>
      <w:bookmarkEnd w:id="2048"/>
    </w:p>
    <w:p w14:paraId="17D1931E" w14:textId="77777777" w:rsidR="009810C9" w:rsidRPr="0046756F" w:rsidRDefault="009810C9" w:rsidP="009810C9">
      <w:pPr>
        <w:rPr>
          <w:rFonts w:cs="Arial"/>
        </w:rPr>
      </w:pPr>
    </w:p>
    <w:p w14:paraId="5E0598E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7C88A53" w14:textId="77777777" w:rsidR="009810C9" w:rsidRPr="0046756F" w:rsidRDefault="00000000" w:rsidP="009810C9">
      <w:pPr>
        <w:rPr>
          <w:rFonts w:cs="Arial"/>
        </w:rPr>
      </w:pPr>
      <w:r>
        <w:rPr>
          <w:rFonts w:cs="Arial"/>
        </w:rPr>
        <w:pict w14:anchorId="0DABA73E">
          <v:rect id="_x0000_i2046" style="width:0;height:1.5pt" o:hralign="center" o:hrstd="t" o:hr="t" fillcolor="#a0a0a0" stroked="f"/>
        </w:pict>
      </w:r>
    </w:p>
    <w:p w14:paraId="036F5DE9" w14:textId="77777777" w:rsidR="009810C9" w:rsidRPr="0046756F" w:rsidRDefault="009810C9" w:rsidP="009810C9">
      <w:pPr>
        <w:pStyle w:val="Heading4"/>
        <w:rPr>
          <w:rFonts w:ascii="Arial" w:hAnsi="Arial" w:cs="Arial"/>
        </w:rPr>
      </w:pPr>
      <w:bookmarkStart w:id="2049" w:name="_Toc122796383"/>
      <w:bookmarkStart w:id="2050" w:name="_Toc158906433"/>
      <w:r w:rsidRPr="0046756F">
        <w:rPr>
          <w:rFonts w:ascii="Arial" w:hAnsi="Arial" w:cs="Arial"/>
        </w:rPr>
        <w:t>10.18.7.6 Other CSUs called by this CSU</w:t>
      </w:r>
      <w:bookmarkEnd w:id="2049"/>
      <w:bookmarkEnd w:id="2050"/>
    </w:p>
    <w:p w14:paraId="62725942" w14:textId="77777777" w:rsidR="009810C9" w:rsidRPr="0046756F" w:rsidRDefault="009810C9" w:rsidP="009810C9">
      <w:pPr>
        <w:rPr>
          <w:rFonts w:cs="Arial"/>
        </w:rPr>
      </w:pPr>
    </w:p>
    <w:p w14:paraId="57D719DC"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7207E170" w14:textId="77777777" w:rsidR="009810C9" w:rsidRPr="0046756F" w:rsidRDefault="009810C9" w:rsidP="009810C9">
      <w:pPr>
        <w:widowControl w:val="0"/>
        <w:autoSpaceDE w:val="0"/>
        <w:autoSpaceDN w:val="0"/>
        <w:adjustRightInd w:val="0"/>
        <w:rPr>
          <w:rFonts w:cs="Arial"/>
        </w:rPr>
      </w:pPr>
      <w:r w:rsidRPr="0046756F">
        <w:rPr>
          <w:rFonts w:cs="Arial"/>
        </w:rPr>
        <w:t>RestoreStatusReg</w:t>
      </w:r>
    </w:p>
    <w:p w14:paraId="336081B2"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OsIntCtxSw</w:t>
      </w:r>
    </w:p>
    <w:p w14:paraId="185C54D2" w14:textId="77777777" w:rsidR="009810C9" w:rsidRPr="0046756F" w:rsidRDefault="00000000" w:rsidP="009810C9">
      <w:pPr>
        <w:rPr>
          <w:rFonts w:cs="Arial"/>
        </w:rPr>
      </w:pPr>
      <w:r>
        <w:rPr>
          <w:rFonts w:cs="Arial"/>
        </w:rPr>
        <w:pict w14:anchorId="0D3BB61D">
          <v:rect id="_x0000_i2047" style="width:0;height:1.5pt" o:hralign="center" o:hrstd="t" o:hr="t" fillcolor="#a0a0a0" stroked="f"/>
        </w:pict>
      </w:r>
    </w:p>
    <w:p w14:paraId="292EB6E2" w14:textId="77777777" w:rsidR="009810C9" w:rsidRPr="0046756F" w:rsidRDefault="009810C9" w:rsidP="009810C9">
      <w:pPr>
        <w:pStyle w:val="Heading4"/>
        <w:rPr>
          <w:rFonts w:ascii="Arial" w:hAnsi="Arial" w:cs="Arial"/>
        </w:rPr>
      </w:pPr>
      <w:bookmarkStart w:id="2051" w:name="_Toc122796384"/>
      <w:bookmarkStart w:id="2052" w:name="_Toc158906434"/>
      <w:r w:rsidRPr="0046756F">
        <w:rPr>
          <w:rFonts w:ascii="Arial" w:hAnsi="Arial" w:cs="Arial"/>
        </w:rPr>
        <w:t>10.18.7.7 Description of list of LLRs allocated</w:t>
      </w:r>
      <w:bookmarkEnd w:id="2051"/>
      <w:bookmarkEnd w:id="2052"/>
    </w:p>
    <w:p w14:paraId="002AD798" w14:textId="77777777" w:rsidR="009810C9" w:rsidRPr="0046756F" w:rsidRDefault="009810C9" w:rsidP="009810C9">
      <w:pPr>
        <w:rPr>
          <w:rFonts w:cs="Arial"/>
        </w:rPr>
      </w:pPr>
    </w:p>
    <w:p w14:paraId="069D8D6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OsIntExit.</w:t>
      </w:r>
    </w:p>
    <w:p w14:paraId="65458DB1" w14:textId="77777777" w:rsidR="009810C9" w:rsidRPr="0046756F" w:rsidRDefault="00000000" w:rsidP="009810C9">
      <w:pPr>
        <w:rPr>
          <w:rFonts w:cs="Arial"/>
        </w:rPr>
      </w:pPr>
      <w:r>
        <w:rPr>
          <w:rFonts w:cs="Arial"/>
        </w:rPr>
        <w:pict w14:anchorId="46C6400A">
          <v:rect id="_x0000_i2048" style="width:0;height:1.5pt" o:hralign="center" o:hrstd="t" o:hr="t" fillcolor="#a0a0a0" stroked="f"/>
        </w:pict>
      </w:r>
    </w:p>
    <w:p w14:paraId="3859A424" w14:textId="77777777" w:rsidR="009810C9" w:rsidRPr="0046756F" w:rsidRDefault="009810C9" w:rsidP="009810C9">
      <w:pPr>
        <w:pStyle w:val="Heading5"/>
        <w:rPr>
          <w:rFonts w:ascii="Arial" w:hAnsi="Arial" w:cs="Arial"/>
        </w:rPr>
      </w:pPr>
      <w:bookmarkStart w:id="2053" w:name="_Toc122796385"/>
      <w:bookmarkStart w:id="2054" w:name="_Toc158906435"/>
      <w:r w:rsidRPr="0046756F">
        <w:rPr>
          <w:rFonts w:ascii="Arial" w:hAnsi="Arial" w:cs="Arial"/>
        </w:rPr>
        <w:t>10.18.7.7.1 daucmfucos-OsIntExit-LLR-001</w:t>
      </w:r>
      <w:bookmarkEnd w:id="2053"/>
      <w:bookmarkEnd w:id="2054"/>
    </w:p>
    <w:p w14:paraId="61FACECB" w14:textId="77777777" w:rsidR="009810C9" w:rsidRPr="0046756F" w:rsidRDefault="009810C9" w:rsidP="009810C9">
      <w:pPr>
        <w:rPr>
          <w:rFonts w:cs="Arial"/>
        </w:rPr>
      </w:pPr>
      <w:r w:rsidRPr="0046756F">
        <w:rPr>
          <w:rFonts w:cs="Arial"/>
        </w:rPr>
        <w:t>Requirement ID: H698-LLD-CMU-FNC-1316</w:t>
      </w:r>
    </w:p>
    <w:p w14:paraId="6DDC3A27" w14:textId="77777777" w:rsidR="009810C9" w:rsidRPr="0046756F" w:rsidRDefault="009810C9" w:rsidP="009810C9">
      <w:pPr>
        <w:rPr>
          <w:rFonts w:cs="Arial"/>
        </w:rPr>
      </w:pPr>
    </w:p>
    <w:p w14:paraId="34AFE66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U32_critical_sr to return value of ‘SaveStatusReg’ (M_OS_ENTER_CRITICAL) to disable interrupts before execution of the function.</w:t>
      </w:r>
    </w:p>
    <w:p w14:paraId="5B26B730" w14:textId="77777777" w:rsidR="009810C9" w:rsidRPr="0046756F" w:rsidRDefault="00000000" w:rsidP="009810C9">
      <w:pPr>
        <w:rPr>
          <w:rFonts w:cs="Arial"/>
        </w:rPr>
      </w:pPr>
      <w:r>
        <w:rPr>
          <w:rFonts w:cs="Arial"/>
        </w:rPr>
        <w:pict w14:anchorId="3E93A0BE">
          <v:rect id="_x0000_i2049" style="width:0;height:1.5pt" o:hralign="center" o:hrstd="t" o:hr="t" fillcolor="#a0a0a0" stroked="f"/>
        </w:pict>
      </w:r>
    </w:p>
    <w:p w14:paraId="774E87FF" w14:textId="77777777" w:rsidR="009810C9" w:rsidRPr="0046756F" w:rsidRDefault="009810C9" w:rsidP="009810C9">
      <w:pPr>
        <w:pStyle w:val="Heading5"/>
        <w:rPr>
          <w:rFonts w:ascii="Arial" w:hAnsi="Arial" w:cs="Arial"/>
        </w:rPr>
      </w:pPr>
      <w:bookmarkStart w:id="2055" w:name="_Toc122796386"/>
      <w:bookmarkStart w:id="2056" w:name="_Toc158906436"/>
      <w:r w:rsidRPr="0046756F">
        <w:rPr>
          <w:rFonts w:ascii="Arial" w:hAnsi="Arial" w:cs="Arial"/>
        </w:rPr>
        <w:t>10.18.7.7.2 daucmfucos-OsIntExit-LLR-002</w:t>
      </w:r>
      <w:bookmarkEnd w:id="2055"/>
      <w:bookmarkEnd w:id="2056"/>
    </w:p>
    <w:p w14:paraId="1AC4407E" w14:textId="77777777" w:rsidR="009810C9" w:rsidRPr="0046756F" w:rsidRDefault="009810C9" w:rsidP="009810C9">
      <w:pPr>
        <w:rPr>
          <w:rFonts w:cs="Arial"/>
        </w:rPr>
      </w:pPr>
      <w:r w:rsidRPr="0046756F">
        <w:rPr>
          <w:rFonts w:cs="Arial"/>
        </w:rPr>
        <w:t>Requirement ID: H698-LLD-CMU-FNC-1317</w:t>
      </w:r>
    </w:p>
    <w:p w14:paraId="75EAE92D" w14:textId="77777777" w:rsidR="009810C9" w:rsidRPr="0046756F" w:rsidRDefault="009810C9" w:rsidP="009810C9">
      <w:pPr>
        <w:rPr>
          <w:rFonts w:cs="Arial"/>
        </w:rPr>
      </w:pPr>
    </w:p>
    <w:p w14:paraId="50006785"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the Interrupt nesting level(which is pre-decremented) Bitwise OR Multitasking lock nesting level is equal to M_ZERO, Otherwise do nothing.</w:t>
      </w:r>
    </w:p>
    <w:p w14:paraId="3A90430A" w14:textId="77777777" w:rsidR="009810C9" w:rsidRPr="0046756F" w:rsidRDefault="009810C9" w:rsidP="009810C9">
      <w:pPr>
        <w:widowControl w:val="0"/>
        <w:autoSpaceDE w:val="0"/>
        <w:autoSpaceDN w:val="0"/>
        <w:adjustRightInd w:val="0"/>
        <w:rPr>
          <w:rFonts w:cs="Arial"/>
        </w:rPr>
      </w:pPr>
      <w:r w:rsidRPr="0046756F">
        <w:rPr>
          <w:rFonts w:cs="Arial"/>
        </w:rPr>
        <w:t>- Set os interrupt y with Os unmap table of index ready group list</w:t>
      </w:r>
    </w:p>
    <w:p w14:paraId="4B68BBC9"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Os_tcb_high_rdy with Os_tcb_prio_tbl of index (addition of (bit shift of os interrupt y to left by M_THREE) and Os unmap table of index (Os ready table of index os interrupt y)) </w:t>
      </w:r>
    </w:p>
    <w:p w14:paraId="0BF8F01B" w14:textId="77777777" w:rsidR="009810C9" w:rsidRPr="0046756F" w:rsidRDefault="00000000" w:rsidP="009810C9">
      <w:pPr>
        <w:rPr>
          <w:rFonts w:cs="Arial"/>
        </w:rPr>
      </w:pPr>
      <w:r>
        <w:rPr>
          <w:rFonts w:cs="Arial"/>
        </w:rPr>
        <w:pict w14:anchorId="408A5C16">
          <v:rect id="_x0000_i2050" style="width:0;height:1.5pt" o:hralign="center" o:hrstd="t" o:hr="t" fillcolor="#a0a0a0" stroked="f"/>
        </w:pict>
      </w:r>
    </w:p>
    <w:p w14:paraId="681FE65E" w14:textId="77777777" w:rsidR="009810C9" w:rsidRPr="0046756F" w:rsidRDefault="009810C9" w:rsidP="009810C9">
      <w:pPr>
        <w:pStyle w:val="Heading5"/>
        <w:rPr>
          <w:rFonts w:ascii="Arial" w:hAnsi="Arial" w:cs="Arial"/>
        </w:rPr>
      </w:pPr>
      <w:bookmarkStart w:id="2057" w:name="_Toc122796387"/>
      <w:bookmarkStart w:id="2058" w:name="_Toc158906437"/>
      <w:r w:rsidRPr="0046756F">
        <w:rPr>
          <w:rFonts w:ascii="Arial" w:hAnsi="Arial" w:cs="Arial"/>
        </w:rPr>
        <w:t>10.18.7.7.3 daucmfucos-OsIntExit-LLR-003</w:t>
      </w:r>
      <w:bookmarkEnd w:id="2057"/>
      <w:bookmarkEnd w:id="2058"/>
    </w:p>
    <w:p w14:paraId="2AD58495" w14:textId="77777777" w:rsidR="009810C9" w:rsidRPr="0046756F" w:rsidRDefault="009810C9" w:rsidP="009810C9">
      <w:pPr>
        <w:rPr>
          <w:rFonts w:cs="Arial"/>
        </w:rPr>
      </w:pPr>
      <w:r w:rsidRPr="0046756F">
        <w:rPr>
          <w:rFonts w:cs="Arial"/>
        </w:rPr>
        <w:t>Requirement ID: H698-LLD-CMU-FNC-1318</w:t>
      </w:r>
    </w:p>
    <w:p w14:paraId="5C4C1933" w14:textId="77777777" w:rsidR="009810C9" w:rsidRPr="0046756F" w:rsidRDefault="009810C9" w:rsidP="009810C9">
      <w:pPr>
        <w:rPr>
          <w:rFonts w:cs="Arial"/>
        </w:rPr>
      </w:pPr>
    </w:p>
    <w:p w14:paraId="6E6FA7E5" w14:textId="77777777" w:rsidR="009810C9" w:rsidRPr="0046756F" w:rsidRDefault="009810C9" w:rsidP="009810C9">
      <w:pPr>
        <w:widowControl w:val="0"/>
        <w:autoSpaceDE w:val="0"/>
        <w:autoSpaceDN w:val="0"/>
        <w:adjustRightInd w:val="0"/>
        <w:rPr>
          <w:rFonts w:cs="Arial"/>
        </w:rPr>
      </w:pPr>
      <w:r w:rsidRPr="0046756F">
        <w:rPr>
          <w:rFonts w:cs="Arial"/>
        </w:rPr>
        <w:t>The function shall perform the following operations when the ISR is complete and not locked and the task to be run next 'Os_tcb_high_rdy' is not the current running task 'Os_tcb_cur'. Otherwise do nothing.</w:t>
      </w:r>
    </w:p>
    <w:p w14:paraId="4C88EB62" w14:textId="77777777" w:rsidR="009810C9" w:rsidRPr="0046756F" w:rsidRDefault="009810C9" w:rsidP="009810C9">
      <w:pPr>
        <w:widowControl w:val="0"/>
        <w:autoSpaceDE w:val="0"/>
        <w:autoSpaceDN w:val="0"/>
        <w:adjustRightInd w:val="0"/>
        <w:rPr>
          <w:rFonts w:cs="Arial"/>
        </w:rPr>
      </w:pPr>
      <w:r w:rsidRPr="0046756F">
        <w:rPr>
          <w:rFonts w:cs="Arial"/>
        </w:rPr>
        <w:t>a) Increment context switch counter</w:t>
      </w:r>
    </w:p>
    <w:p w14:paraId="3BBAFDB9" w14:textId="77777777" w:rsidR="009810C9" w:rsidRPr="0046756F" w:rsidRDefault="009810C9" w:rsidP="009810C9">
      <w:pPr>
        <w:widowControl w:val="0"/>
        <w:autoSpaceDE w:val="0"/>
        <w:autoSpaceDN w:val="0"/>
        <w:adjustRightInd w:val="0"/>
        <w:rPr>
          <w:rFonts w:cs="Arial"/>
          <w:sz w:val="17"/>
          <w:szCs w:val="17"/>
        </w:rPr>
      </w:pPr>
      <w:r w:rsidRPr="0046756F">
        <w:rPr>
          <w:rFonts w:cs="Arial"/>
        </w:rPr>
        <w:t>b) call OsIntCtxSw to perform interrupt level context switch.</w:t>
      </w:r>
    </w:p>
    <w:p w14:paraId="0FA463FF" w14:textId="77777777" w:rsidR="009810C9" w:rsidRPr="0046756F" w:rsidRDefault="00000000" w:rsidP="009810C9">
      <w:pPr>
        <w:rPr>
          <w:rFonts w:cs="Arial"/>
        </w:rPr>
      </w:pPr>
      <w:r>
        <w:rPr>
          <w:rFonts w:cs="Arial"/>
        </w:rPr>
        <w:pict w14:anchorId="16FB8146">
          <v:rect id="_x0000_i2051" style="width:0;height:1.5pt" o:hralign="center" o:hrstd="t" o:hr="t" fillcolor="#a0a0a0" stroked="f"/>
        </w:pict>
      </w:r>
    </w:p>
    <w:p w14:paraId="309CF38C" w14:textId="77777777" w:rsidR="009810C9" w:rsidRPr="0046756F" w:rsidRDefault="009810C9" w:rsidP="009810C9">
      <w:pPr>
        <w:pStyle w:val="Heading5"/>
        <w:rPr>
          <w:rFonts w:ascii="Arial" w:hAnsi="Arial" w:cs="Arial"/>
        </w:rPr>
      </w:pPr>
      <w:bookmarkStart w:id="2059" w:name="_Toc122796388"/>
      <w:bookmarkStart w:id="2060" w:name="_Toc158906438"/>
      <w:r w:rsidRPr="0046756F">
        <w:rPr>
          <w:rFonts w:ascii="Arial" w:hAnsi="Arial" w:cs="Arial"/>
        </w:rPr>
        <w:t>10.18.7.7.4 daucmfucos-OsIntExit-LLR-004</w:t>
      </w:r>
      <w:bookmarkEnd w:id="2059"/>
      <w:bookmarkEnd w:id="2060"/>
    </w:p>
    <w:p w14:paraId="10380765" w14:textId="77777777" w:rsidR="009810C9" w:rsidRPr="0046756F" w:rsidRDefault="009810C9" w:rsidP="009810C9">
      <w:pPr>
        <w:rPr>
          <w:rFonts w:cs="Arial"/>
        </w:rPr>
      </w:pPr>
      <w:r w:rsidRPr="0046756F">
        <w:rPr>
          <w:rFonts w:cs="Arial"/>
        </w:rPr>
        <w:t>Requirement ID: H698-LLD-CMU-FNC-1319</w:t>
      </w:r>
    </w:p>
    <w:p w14:paraId="508076BF" w14:textId="77777777" w:rsidR="009810C9" w:rsidRPr="0046756F" w:rsidRDefault="009810C9" w:rsidP="009810C9">
      <w:pPr>
        <w:rPr>
          <w:rFonts w:cs="Arial"/>
        </w:rPr>
      </w:pPr>
    </w:p>
    <w:p w14:paraId="6B585B0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RestoreStatusReg (M_OS_EXIT_CRITICAL) with parameter U32_critical_sr to restore the priority mask register after the highest priority task is ready to run or if ISR not complete( i.e. Interrupt nesting level is greater than 0 ) or ISR locked(i.e. Multitasking lock nesting level is greater than 0).</w:t>
      </w:r>
    </w:p>
    <w:p w14:paraId="37A9B726" w14:textId="77777777" w:rsidR="009810C9" w:rsidRPr="0046756F" w:rsidRDefault="00000000" w:rsidP="009810C9">
      <w:pPr>
        <w:rPr>
          <w:rFonts w:cs="Arial"/>
        </w:rPr>
      </w:pPr>
      <w:r>
        <w:rPr>
          <w:rFonts w:cs="Arial"/>
        </w:rPr>
        <w:pict w14:anchorId="499B26A2">
          <v:rect id="_x0000_i2052" style="width:0;height:1.5pt" o:hralign="center" o:hrstd="t" o:hr="t" fillcolor="#a0a0a0" stroked="f"/>
        </w:pict>
      </w:r>
    </w:p>
    <w:p w14:paraId="04E3F3EA" w14:textId="77777777" w:rsidR="009810C9" w:rsidRPr="0046756F" w:rsidRDefault="009810C9" w:rsidP="009810C9">
      <w:pPr>
        <w:pStyle w:val="Heading3"/>
      </w:pPr>
      <w:bookmarkStart w:id="2061" w:name="_Toc122796389"/>
      <w:bookmarkStart w:id="2062" w:name="_Toc158906439"/>
      <w:r w:rsidRPr="0046756F">
        <w:t>10.18.8 OsTimeDly</w:t>
      </w:r>
      <w:bookmarkEnd w:id="2061"/>
      <w:bookmarkEnd w:id="2062"/>
    </w:p>
    <w:p w14:paraId="381119F2" w14:textId="77777777" w:rsidR="009810C9" w:rsidRPr="0046756F" w:rsidRDefault="009810C9" w:rsidP="009810C9">
      <w:pPr>
        <w:rPr>
          <w:rFonts w:cs="Arial"/>
        </w:rPr>
      </w:pPr>
    </w:p>
    <w:p w14:paraId="031D2CC3"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OsTimeDly will follow in the sub sections.</w:t>
      </w:r>
    </w:p>
    <w:p w14:paraId="114AF222" w14:textId="77777777" w:rsidR="009810C9" w:rsidRPr="0046756F" w:rsidRDefault="00000000" w:rsidP="009810C9">
      <w:pPr>
        <w:rPr>
          <w:rFonts w:cs="Arial"/>
        </w:rPr>
      </w:pPr>
      <w:r>
        <w:rPr>
          <w:rFonts w:cs="Arial"/>
        </w:rPr>
        <w:pict w14:anchorId="6025E446">
          <v:rect id="_x0000_i2053" style="width:0;height:1.5pt" o:hralign="center" o:hrstd="t" o:hr="t" fillcolor="#a0a0a0" stroked="f"/>
        </w:pict>
      </w:r>
    </w:p>
    <w:p w14:paraId="0337CC2A" w14:textId="77777777" w:rsidR="009810C9" w:rsidRPr="0046756F" w:rsidRDefault="009810C9" w:rsidP="009810C9">
      <w:pPr>
        <w:pStyle w:val="Heading4"/>
        <w:rPr>
          <w:rFonts w:ascii="Arial" w:hAnsi="Arial" w:cs="Arial"/>
        </w:rPr>
      </w:pPr>
      <w:bookmarkStart w:id="2063" w:name="_Toc122796390"/>
      <w:bookmarkStart w:id="2064" w:name="_Toc158906440"/>
      <w:r w:rsidRPr="0046756F">
        <w:rPr>
          <w:rFonts w:ascii="Arial" w:hAnsi="Arial" w:cs="Arial"/>
        </w:rPr>
        <w:t>10.18.8.1 Brief Description</w:t>
      </w:r>
      <w:bookmarkEnd w:id="2063"/>
      <w:bookmarkEnd w:id="2064"/>
    </w:p>
    <w:p w14:paraId="0EA00828" w14:textId="77777777" w:rsidR="009810C9" w:rsidRPr="0046756F" w:rsidRDefault="009810C9" w:rsidP="009810C9">
      <w:pPr>
        <w:rPr>
          <w:rFonts w:cs="Arial"/>
        </w:rPr>
      </w:pPr>
    </w:p>
    <w:p w14:paraId="2C65900C"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OsTimeDly function allows the calling task to delay for a specific number of Clock ticks. DELAY TASK 'n' TICKS (n from 1 to 65535).</w:t>
      </w:r>
    </w:p>
    <w:p w14:paraId="4F53D89A" w14:textId="77777777" w:rsidR="009810C9" w:rsidRPr="0046756F" w:rsidRDefault="00000000" w:rsidP="009810C9">
      <w:pPr>
        <w:rPr>
          <w:rFonts w:cs="Arial"/>
        </w:rPr>
      </w:pPr>
      <w:r>
        <w:rPr>
          <w:rFonts w:cs="Arial"/>
        </w:rPr>
        <w:pict w14:anchorId="28B33FF3">
          <v:rect id="_x0000_i2054" style="width:0;height:1.5pt" o:hralign="center" o:hrstd="t" o:hr="t" fillcolor="#a0a0a0" stroked="f"/>
        </w:pict>
      </w:r>
    </w:p>
    <w:p w14:paraId="5EA96748" w14:textId="77777777" w:rsidR="009810C9" w:rsidRPr="0046756F" w:rsidRDefault="009810C9" w:rsidP="009810C9">
      <w:pPr>
        <w:pStyle w:val="Heading4"/>
        <w:rPr>
          <w:rFonts w:ascii="Arial" w:hAnsi="Arial" w:cs="Arial"/>
        </w:rPr>
      </w:pPr>
      <w:bookmarkStart w:id="2065" w:name="_Toc122796391"/>
      <w:bookmarkStart w:id="2066" w:name="_Toc158906441"/>
      <w:r w:rsidRPr="0046756F">
        <w:rPr>
          <w:rFonts w:ascii="Arial" w:hAnsi="Arial" w:cs="Arial"/>
        </w:rPr>
        <w:t>10.18.8.2 List of HLRs allocated</w:t>
      </w:r>
      <w:bookmarkEnd w:id="2065"/>
      <w:bookmarkEnd w:id="2066"/>
    </w:p>
    <w:p w14:paraId="23EC1F1B" w14:textId="77777777" w:rsidR="009810C9" w:rsidRPr="0046756F" w:rsidRDefault="009810C9" w:rsidP="009810C9">
      <w:pPr>
        <w:rPr>
          <w:rFonts w:cs="Arial"/>
        </w:rPr>
      </w:pPr>
    </w:p>
    <w:p w14:paraId="3472228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19A28495" w14:textId="77777777" w:rsidR="009810C9" w:rsidRPr="0046756F" w:rsidRDefault="00000000" w:rsidP="009810C9">
      <w:pPr>
        <w:rPr>
          <w:rFonts w:cs="Arial"/>
        </w:rPr>
      </w:pPr>
      <w:r>
        <w:rPr>
          <w:rFonts w:cs="Arial"/>
        </w:rPr>
        <w:pict w14:anchorId="7FA9240A">
          <v:rect id="_x0000_i2055" style="width:0;height:1.5pt" o:hralign="center" o:hrstd="t" o:hr="t" fillcolor="#a0a0a0" stroked="f"/>
        </w:pict>
      </w:r>
    </w:p>
    <w:p w14:paraId="0AC51A2E" w14:textId="77777777" w:rsidR="009810C9" w:rsidRPr="0046756F" w:rsidRDefault="009810C9" w:rsidP="009810C9">
      <w:pPr>
        <w:pStyle w:val="Heading4"/>
        <w:rPr>
          <w:rFonts w:ascii="Arial" w:hAnsi="Arial" w:cs="Arial"/>
        </w:rPr>
      </w:pPr>
      <w:bookmarkStart w:id="2067" w:name="_Toc122796392"/>
      <w:bookmarkStart w:id="2068" w:name="_Toc158906442"/>
      <w:r w:rsidRPr="0046756F">
        <w:rPr>
          <w:rFonts w:ascii="Arial" w:hAnsi="Arial" w:cs="Arial"/>
        </w:rPr>
        <w:t>10.18.8.3 List of global variables accessed and modified</w:t>
      </w:r>
      <w:bookmarkEnd w:id="2067"/>
      <w:bookmarkEnd w:id="2068"/>
    </w:p>
    <w:p w14:paraId="468A0637" w14:textId="77777777" w:rsidR="009810C9" w:rsidRPr="0046756F" w:rsidRDefault="009810C9" w:rsidP="009810C9">
      <w:pPr>
        <w:rPr>
          <w:rFonts w:cs="Arial"/>
        </w:rPr>
      </w:pPr>
    </w:p>
    <w:p w14:paraId="381D4BF7" w14:textId="77777777" w:rsidR="009810C9" w:rsidRPr="0046756F" w:rsidRDefault="009810C9" w:rsidP="009810C9">
      <w:pPr>
        <w:widowControl w:val="0"/>
        <w:autoSpaceDE w:val="0"/>
        <w:autoSpaceDN w:val="0"/>
        <w:adjustRightInd w:val="0"/>
        <w:rPr>
          <w:rFonts w:cs="Arial"/>
        </w:rPr>
      </w:pPr>
      <w:r w:rsidRPr="0046756F">
        <w:rPr>
          <w:rFonts w:cs="Arial"/>
        </w:rPr>
        <w:t>Accessed : Os_tcb_cur</w:t>
      </w:r>
    </w:p>
    <w:p w14:paraId="56F8105B" w14:textId="77777777" w:rsidR="009810C9" w:rsidRPr="0046756F" w:rsidRDefault="009810C9" w:rsidP="009810C9">
      <w:pPr>
        <w:widowControl w:val="0"/>
        <w:autoSpaceDE w:val="0"/>
        <w:autoSpaceDN w:val="0"/>
        <w:adjustRightInd w:val="0"/>
        <w:rPr>
          <w:rFonts w:cs="Arial"/>
        </w:rPr>
      </w:pPr>
      <w:r w:rsidRPr="0046756F">
        <w:rPr>
          <w:rFonts w:cs="Arial"/>
        </w:rPr>
        <w:t xml:space="preserve">                   U32_critical_sr</w:t>
      </w:r>
    </w:p>
    <w:p w14:paraId="059853CB"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Modified:Os_tcb_cur</w:t>
      </w:r>
      <w:r w:rsidRPr="0046756F">
        <w:rPr>
          <w:rFonts w:cs="Arial"/>
        </w:rPr>
        <w:br/>
        <w:t xml:space="preserve">                 U32_critical_sr </w:t>
      </w:r>
    </w:p>
    <w:p w14:paraId="3FD35954" w14:textId="77777777" w:rsidR="009810C9" w:rsidRPr="0046756F" w:rsidRDefault="00000000" w:rsidP="009810C9">
      <w:pPr>
        <w:rPr>
          <w:rFonts w:cs="Arial"/>
        </w:rPr>
      </w:pPr>
      <w:r>
        <w:rPr>
          <w:rFonts w:cs="Arial"/>
        </w:rPr>
        <w:pict w14:anchorId="16D8A0E0">
          <v:rect id="_x0000_i2056" style="width:0;height:1.5pt" o:hralign="center" o:hrstd="t" o:hr="t" fillcolor="#a0a0a0" stroked="f"/>
        </w:pict>
      </w:r>
    </w:p>
    <w:p w14:paraId="2A16C967" w14:textId="77777777" w:rsidR="009810C9" w:rsidRPr="0046756F" w:rsidRDefault="009810C9" w:rsidP="009810C9">
      <w:pPr>
        <w:pStyle w:val="Heading4"/>
        <w:rPr>
          <w:rFonts w:ascii="Arial" w:hAnsi="Arial" w:cs="Arial"/>
        </w:rPr>
      </w:pPr>
      <w:bookmarkStart w:id="2069" w:name="_Toc122796393"/>
      <w:bookmarkStart w:id="2070" w:name="_Toc158906443"/>
      <w:r w:rsidRPr="0046756F">
        <w:rPr>
          <w:rFonts w:ascii="Arial" w:hAnsi="Arial" w:cs="Arial"/>
        </w:rPr>
        <w:t>10.18.8.4 Parameter list (Input/Output)</w:t>
      </w:r>
      <w:bookmarkEnd w:id="2069"/>
      <w:bookmarkEnd w:id="2070"/>
    </w:p>
    <w:p w14:paraId="47393EBF" w14:textId="77777777" w:rsidR="009810C9" w:rsidRPr="0046756F" w:rsidRDefault="009810C9" w:rsidP="009810C9">
      <w:pPr>
        <w:rPr>
          <w:rFonts w:cs="Arial"/>
        </w:rPr>
      </w:pPr>
    </w:p>
    <w:p w14:paraId="7A29066A" w14:textId="77777777" w:rsidR="009810C9" w:rsidRPr="0046756F" w:rsidRDefault="009810C9" w:rsidP="009810C9">
      <w:pPr>
        <w:widowControl w:val="0"/>
        <w:autoSpaceDE w:val="0"/>
        <w:autoSpaceDN w:val="0"/>
        <w:adjustRightInd w:val="0"/>
        <w:rPr>
          <w:rFonts w:cs="Arial"/>
        </w:rPr>
      </w:pPr>
      <w:r w:rsidRPr="0046756F">
        <w:rPr>
          <w:rFonts w:cs="Arial"/>
        </w:rPr>
        <w:t>Inputs: T_UWORD ticks - No of Delay Clock ticks</w:t>
      </w:r>
    </w:p>
    <w:p w14:paraId="12E8195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D207910" w14:textId="77777777" w:rsidR="009810C9" w:rsidRPr="0046756F" w:rsidRDefault="00000000" w:rsidP="009810C9">
      <w:pPr>
        <w:rPr>
          <w:rFonts w:cs="Arial"/>
        </w:rPr>
      </w:pPr>
      <w:r>
        <w:rPr>
          <w:rFonts w:cs="Arial"/>
        </w:rPr>
        <w:pict w14:anchorId="0FA073FD">
          <v:rect id="_x0000_i2057" style="width:0;height:1.5pt" o:hralign="center" o:hrstd="t" o:hr="t" fillcolor="#a0a0a0" stroked="f"/>
        </w:pict>
      </w:r>
    </w:p>
    <w:p w14:paraId="11D15AF1" w14:textId="77777777" w:rsidR="009810C9" w:rsidRPr="0046756F" w:rsidRDefault="009810C9" w:rsidP="009810C9">
      <w:pPr>
        <w:pStyle w:val="Heading4"/>
        <w:rPr>
          <w:rFonts w:ascii="Arial" w:hAnsi="Arial" w:cs="Arial"/>
        </w:rPr>
      </w:pPr>
      <w:bookmarkStart w:id="2071" w:name="_Toc122796394"/>
      <w:bookmarkStart w:id="2072" w:name="_Toc158906444"/>
      <w:r w:rsidRPr="0046756F">
        <w:rPr>
          <w:rFonts w:ascii="Arial" w:hAnsi="Arial" w:cs="Arial"/>
        </w:rPr>
        <w:t>10.18.8.5 Return Value</w:t>
      </w:r>
      <w:bookmarkEnd w:id="2071"/>
      <w:bookmarkEnd w:id="2072"/>
    </w:p>
    <w:p w14:paraId="279A9A68" w14:textId="77777777" w:rsidR="009810C9" w:rsidRPr="0046756F" w:rsidRDefault="009810C9" w:rsidP="009810C9">
      <w:pPr>
        <w:rPr>
          <w:rFonts w:cs="Arial"/>
        </w:rPr>
      </w:pPr>
    </w:p>
    <w:p w14:paraId="71224CDD"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BEBA642" w14:textId="77777777" w:rsidR="009810C9" w:rsidRPr="0046756F" w:rsidRDefault="00000000" w:rsidP="009810C9">
      <w:pPr>
        <w:rPr>
          <w:rFonts w:cs="Arial"/>
        </w:rPr>
      </w:pPr>
      <w:r>
        <w:rPr>
          <w:rFonts w:cs="Arial"/>
        </w:rPr>
        <w:pict w14:anchorId="198E76BF">
          <v:rect id="_x0000_i2058" style="width:0;height:1.5pt" o:hralign="center" o:hrstd="t" o:hr="t" fillcolor="#a0a0a0" stroked="f"/>
        </w:pict>
      </w:r>
    </w:p>
    <w:p w14:paraId="2A560214" w14:textId="77777777" w:rsidR="009810C9" w:rsidRPr="0046756F" w:rsidRDefault="009810C9" w:rsidP="009810C9">
      <w:pPr>
        <w:pStyle w:val="Heading4"/>
        <w:rPr>
          <w:rFonts w:ascii="Arial" w:hAnsi="Arial" w:cs="Arial"/>
        </w:rPr>
      </w:pPr>
      <w:bookmarkStart w:id="2073" w:name="_Toc122796395"/>
      <w:bookmarkStart w:id="2074" w:name="_Toc158906445"/>
      <w:r w:rsidRPr="0046756F">
        <w:rPr>
          <w:rFonts w:ascii="Arial" w:hAnsi="Arial" w:cs="Arial"/>
        </w:rPr>
        <w:t>10.18.8.6 Other CSUs called by this CSU</w:t>
      </w:r>
      <w:bookmarkEnd w:id="2073"/>
      <w:bookmarkEnd w:id="2074"/>
    </w:p>
    <w:p w14:paraId="409A7369" w14:textId="77777777" w:rsidR="009810C9" w:rsidRPr="0046756F" w:rsidRDefault="009810C9" w:rsidP="009810C9">
      <w:pPr>
        <w:rPr>
          <w:rFonts w:cs="Arial"/>
        </w:rPr>
      </w:pPr>
    </w:p>
    <w:p w14:paraId="004A5B31" w14:textId="77777777" w:rsidR="009810C9" w:rsidRPr="0046756F" w:rsidRDefault="009810C9" w:rsidP="009810C9">
      <w:pPr>
        <w:widowControl w:val="0"/>
        <w:autoSpaceDE w:val="0"/>
        <w:autoSpaceDN w:val="0"/>
        <w:adjustRightInd w:val="0"/>
        <w:rPr>
          <w:rFonts w:cs="Arial"/>
        </w:rPr>
      </w:pPr>
      <w:r w:rsidRPr="0046756F">
        <w:rPr>
          <w:rFonts w:cs="Arial"/>
        </w:rPr>
        <w:t>OsSched</w:t>
      </w:r>
    </w:p>
    <w:p w14:paraId="3F990453"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6C47AD5B"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RestoreStatusReg</w:t>
      </w:r>
    </w:p>
    <w:p w14:paraId="14D2760B" w14:textId="77777777" w:rsidR="009810C9" w:rsidRPr="0046756F" w:rsidRDefault="00000000" w:rsidP="009810C9">
      <w:pPr>
        <w:rPr>
          <w:rFonts w:cs="Arial"/>
        </w:rPr>
      </w:pPr>
      <w:r>
        <w:rPr>
          <w:rFonts w:cs="Arial"/>
        </w:rPr>
        <w:pict w14:anchorId="096E3BF5">
          <v:rect id="_x0000_i2059" style="width:0;height:1.5pt" o:hralign="center" o:hrstd="t" o:hr="t" fillcolor="#a0a0a0" stroked="f"/>
        </w:pict>
      </w:r>
    </w:p>
    <w:p w14:paraId="690752BE" w14:textId="77777777" w:rsidR="009810C9" w:rsidRPr="0046756F" w:rsidRDefault="009810C9" w:rsidP="009810C9">
      <w:pPr>
        <w:pStyle w:val="Heading4"/>
        <w:rPr>
          <w:rFonts w:ascii="Arial" w:hAnsi="Arial" w:cs="Arial"/>
        </w:rPr>
      </w:pPr>
      <w:bookmarkStart w:id="2075" w:name="_Toc122796396"/>
      <w:bookmarkStart w:id="2076" w:name="_Toc158906446"/>
      <w:r w:rsidRPr="0046756F">
        <w:rPr>
          <w:rFonts w:ascii="Arial" w:hAnsi="Arial" w:cs="Arial"/>
        </w:rPr>
        <w:t>10.18.8.7 Description of list of LLRs allocated</w:t>
      </w:r>
      <w:bookmarkEnd w:id="2075"/>
      <w:bookmarkEnd w:id="2076"/>
    </w:p>
    <w:p w14:paraId="58FE3F8E" w14:textId="77777777" w:rsidR="009810C9" w:rsidRPr="0046756F" w:rsidRDefault="009810C9" w:rsidP="009810C9">
      <w:pPr>
        <w:rPr>
          <w:rFonts w:cs="Arial"/>
        </w:rPr>
      </w:pPr>
    </w:p>
    <w:p w14:paraId="2CD9001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OsTimeDly.</w:t>
      </w:r>
    </w:p>
    <w:p w14:paraId="1BE4E2C6" w14:textId="77777777" w:rsidR="009810C9" w:rsidRPr="0046756F" w:rsidRDefault="00000000" w:rsidP="009810C9">
      <w:pPr>
        <w:rPr>
          <w:rFonts w:cs="Arial"/>
        </w:rPr>
      </w:pPr>
      <w:r>
        <w:rPr>
          <w:rFonts w:cs="Arial"/>
        </w:rPr>
        <w:pict w14:anchorId="64FECCD1">
          <v:rect id="_x0000_i2060" style="width:0;height:1.5pt" o:hralign="center" o:hrstd="t" o:hr="t" fillcolor="#a0a0a0" stroked="f"/>
        </w:pict>
      </w:r>
    </w:p>
    <w:p w14:paraId="36DC81CC" w14:textId="77777777" w:rsidR="009810C9" w:rsidRPr="0046756F" w:rsidRDefault="009810C9" w:rsidP="009810C9">
      <w:pPr>
        <w:pStyle w:val="Heading5"/>
        <w:rPr>
          <w:rFonts w:ascii="Arial" w:hAnsi="Arial" w:cs="Arial"/>
        </w:rPr>
      </w:pPr>
      <w:bookmarkStart w:id="2077" w:name="_Toc122796397"/>
      <w:bookmarkStart w:id="2078" w:name="_Toc158906447"/>
      <w:r w:rsidRPr="0046756F">
        <w:rPr>
          <w:rFonts w:ascii="Arial" w:hAnsi="Arial" w:cs="Arial"/>
        </w:rPr>
        <w:t>10.18.8.7.1 daucmfucos-OsTimeDly-LLR-001</w:t>
      </w:r>
      <w:bookmarkEnd w:id="2077"/>
      <w:bookmarkEnd w:id="2078"/>
    </w:p>
    <w:p w14:paraId="446C4DF8" w14:textId="77777777" w:rsidR="009810C9" w:rsidRPr="0046756F" w:rsidRDefault="009810C9" w:rsidP="009810C9">
      <w:pPr>
        <w:rPr>
          <w:rFonts w:cs="Arial"/>
        </w:rPr>
      </w:pPr>
      <w:r w:rsidRPr="0046756F">
        <w:rPr>
          <w:rFonts w:cs="Arial"/>
        </w:rPr>
        <w:t>Requirement ID: H698-LLD-CMU-FNC-1328</w:t>
      </w:r>
    </w:p>
    <w:p w14:paraId="09F7FB4A" w14:textId="77777777" w:rsidR="009810C9" w:rsidRPr="0046756F" w:rsidRDefault="009810C9" w:rsidP="009810C9">
      <w:pPr>
        <w:rPr>
          <w:rFonts w:cs="Arial"/>
        </w:rPr>
      </w:pPr>
    </w:p>
    <w:p w14:paraId="096FF158"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when 'ticks' is greater than M_ZERO. </w:t>
      </w:r>
    </w:p>
    <w:p w14:paraId="268A7DEF" w14:textId="77777777" w:rsidR="009810C9" w:rsidRPr="0046756F" w:rsidRDefault="009810C9" w:rsidP="009810C9">
      <w:pPr>
        <w:widowControl w:val="0"/>
        <w:autoSpaceDE w:val="0"/>
        <w:autoSpaceDN w:val="0"/>
        <w:adjustRightInd w:val="0"/>
        <w:rPr>
          <w:rFonts w:cs="Arial"/>
        </w:rPr>
      </w:pPr>
      <w:r w:rsidRPr="0046756F">
        <w:rPr>
          <w:rFonts w:cs="Arial"/>
        </w:rPr>
        <w:t>- Send a request to uC/OS to disable all the interrupts by setting U32_critical_sr to return value of ‘SaveStatusReg’ (M_OS_ENTER_CRITICAL)</w:t>
      </w:r>
    </w:p>
    <w:p w14:paraId="2A0DFFCF" w14:textId="77777777" w:rsidR="009810C9" w:rsidRPr="0046756F" w:rsidRDefault="009810C9" w:rsidP="009810C9">
      <w:pPr>
        <w:widowControl w:val="0"/>
        <w:autoSpaceDE w:val="0"/>
        <w:autoSpaceDN w:val="0"/>
        <w:adjustRightInd w:val="0"/>
        <w:rPr>
          <w:rFonts w:cs="Arial"/>
        </w:rPr>
      </w:pPr>
      <w:r w:rsidRPr="0046756F">
        <w:rPr>
          <w:rFonts w:cs="Arial"/>
        </w:rPr>
        <w:t>- Set ready group list with (ready group list Bitwise AND (negation of os_tcb_bity of Os_tcb_cur)) when (Os ready table of index (os_tcb_y of Os_tcb_cur) set with Os ready table of index (os_tcb_y of Os_tcb_cur)Bitwise AND (negation of os_tcb_bitx of Os_tcb_cur)) returns M_ZERO, otherwise do nothing.</w:t>
      </w:r>
    </w:p>
    <w:p w14:paraId="761B74B3" w14:textId="77777777" w:rsidR="009810C9" w:rsidRPr="0046756F" w:rsidRDefault="009810C9" w:rsidP="009810C9">
      <w:pPr>
        <w:widowControl w:val="0"/>
        <w:autoSpaceDE w:val="0"/>
        <w:autoSpaceDN w:val="0"/>
        <w:adjustRightInd w:val="0"/>
        <w:rPr>
          <w:rFonts w:cs="Arial"/>
        </w:rPr>
      </w:pPr>
      <w:r w:rsidRPr="0046756F">
        <w:rPr>
          <w:rFonts w:cs="Arial"/>
        </w:rPr>
        <w:t>- set os_tcb_dly of the TCB current task (Os_tcb_cur) to 'ticks' to indicate that the task is delayed.</w:t>
      </w:r>
    </w:p>
    <w:p w14:paraId="1658E254" w14:textId="77777777" w:rsidR="009810C9" w:rsidRPr="0046756F" w:rsidRDefault="009810C9" w:rsidP="009810C9">
      <w:pPr>
        <w:widowControl w:val="0"/>
        <w:autoSpaceDE w:val="0"/>
        <w:autoSpaceDN w:val="0"/>
        <w:adjustRightInd w:val="0"/>
        <w:rPr>
          <w:rFonts w:cs="Arial"/>
        </w:rPr>
      </w:pPr>
      <w:r w:rsidRPr="0046756F">
        <w:rPr>
          <w:rFonts w:cs="Arial"/>
        </w:rPr>
        <w:t>- Send a request to uC/OS to enable all the interrupts by calling RestoreStatusReg (M_OS_EXIT_CRITICAL) with parameter U32_critical_sr</w:t>
      </w:r>
    </w:p>
    <w:p w14:paraId="6AEF682F" w14:textId="77777777" w:rsidR="009810C9" w:rsidRPr="0046756F" w:rsidRDefault="009810C9" w:rsidP="009810C9">
      <w:pPr>
        <w:widowControl w:val="0"/>
        <w:autoSpaceDE w:val="0"/>
        <w:autoSpaceDN w:val="0"/>
        <w:adjustRightInd w:val="0"/>
        <w:rPr>
          <w:rFonts w:cs="Arial"/>
          <w:sz w:val="17"/>
          <w:szCs w:val="17"/>
        </w:rPr>
      </w:pPr>
      <w:r w:rsidRPr="0046756F">
        <w:rPr>
          <w:rFonts w:cs="Arial"/>
        </w:rPr>
        <w:t>- Call the function 'OsSched' to run the next high priority task as this task has been delayed.</w:t>
      </w:r>
    </w:p>
    <w:p w14:paraId="7D7CD1B3" w14:textId="77777777" w:rsidR="009810C9" w:rsidRPr="0046756F" w:rsidRDefault="00000000" w:rsidP="009810C9">
      <w:pPr>
        <w:rPr>
          <w:rFonts w:cs="Arial"/>
        </w:rPr>
      </w:pPr>
      <w:r>
        <w:rPr>
          <w:rFonts w:cs="Arial"/>
        </w:rPr>
        <w:pict w14:anchorId="1E044B37">
          <v:rect id="_x0000_i2061" style="width:0;height:1.5pt" o:hralign="center" o:hrstd="t" o:hr="t" fillcolor="#a0a0a0" stroked="f"/>
        </w:pict>
      </w:r>
    </w:p>
    <w:p w14:paraId="3885BF55" w14:textId="77777777" w:rsidR="009810C9" w:rsidRPr="0046756F" w:rsidRDefault="009810C9" w:rsidP="009810C9">
      <w:pPr>
        <w:pStyle w:val="Heading5"/>
        <w:rPr>
          <w:rFonts w:ascii="Arial" w:hAnsi="Arial" w:cs="Arial"/>
        </w:rPr>
      </w:pPr>
      <w:bookmarkStart w:id="2079" w:name="_Toc122796398"/>
      <w:bookmarkStart w:id="2080" w:name="_Toc158906448"/>
      <w:r w:rsidRPr="0046756F">
        <w:rPr>
          <w:rFonts w:ascii="Arial" w:hAnsi="Arial" w:cs="Arial"/>
        </w:rPr>
        <w:t>10.18.8.7.2 daucmfucos-OsTimeDly-LLR-002</w:t>
      </w:r>
      <w:bookmarkEnd w:id="2079"/>
      <w:bookmarkEnd w:id="2080"/>
    </w:p>
    <w:p w14:paraId="7E09EABB" w14:textId="77777777" w:rsidR="009810C9" w:rsidRPr="0046756F" w:rsidRDefault="009810C9" w:rsidP="009810C9">
      <w:pPr>
        <w:rPr>
          <w:rFonts w:cs="Arial"/>
        </w:rPr>
      </w:pPr>
      <w:r w:rsidRPr="0046756F">
        <w:rPr>
          <w:rFonts w:cs="Arial"/>
        </w:rPr>
        <w:t>Requirement ID: H698-LLD-CMU-FNC-1329</w:t>
      </w:r>
    </w:p>
    <w:p w14:paraId="5D7EF361" w14:textId="77777777" w:rsidR="009810C9" w:rsidRPr="0046756F" w:rsidRDefault="009810C9" w:rsidP="009810C9">
      <w:pPr>
        <w:rPr>
          <w:rFonts w:cs="Arial"/>
        </w:rPr>
      </w:pPr>
    </w:p>
    <w:p w14:paraId="6A4BBC5C"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shall do nothing when 'ticks' is less than M_ZERO. </w:t>
      </w:r>
    </w:p>
    <w:p w14:paraId="7685F361" w14:textId="77777777" w:rsidR="009810C9" w:rsidRPr="0046756F" w:rsidRDefault="00000000" w:rsidP="009810C9">
      <w:pPr>
        <w:rPr>
          <w:rFonts w:cs="Arial"/>
        </w:rPr>
      </w:pPr>
      <w:r>
        <w:rPr>
          <w:rFonts w:cs="Arial"/>
        </w:rPr>
        <w:pict w14:anchorId="25C635EE">
          <v:rect id="_x0000_i2062" style="width:0;height:1.5pt" o:hralign="center" o:hrstd="t" o:hr="t" fillcolor="#a0a0a0" stroked="f"/>
        </w:pict>
      </w:r>
    </w:p>
    <w:p w14:paraId="0BD6C7E7" w14:textId="77777777" w:rsidR="009810C9" w:rsidRPr="0046756F" w:rsidRDefault="009810C9" w:rsidP="009810C9">
      <w:pPr>
        <w:pStyle w:val="Heading3"/>
      </w:pPr>
      <w:bookmarkStart w:id="2081" w:name="_Toc122796399"/>
      <w:bookmarkStart w:id="2082" w:name="_Toc158906449"/>
      <w:r w:rsidRPr="0046756F">
        <w:t>10.18.9 OsTimeTick</w:t>
      </w:r>
      <w:bookmarkEnd w:id="2081"/>
      <w:bookmarkEnd w:id="2082"/>
    </w:p>
    <w:p w14:paraId="49BF9F8A" w14:textId="77777777" w:rsidR="009810C9" w:rsidRPr="0046756F" w:rsidRDefault="009810C9" w:rsidP="009810C9">
      <w:pPr>
        <w:rPr>
          <w:rFonts w:cs="Arial"/>
        </w:rPr>
      </w:pPr>
    </w:p>
    <w:p w14:paraId="57585AE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OsTimeTick will follow in the sub sections.</w:t>
      </w:r>
    </w:p>
    <w:p w14:paraId="73A54894" w14:textId="77777777" w:rsidR="009810C9" w:rsidRPr="0046756F" w:rsidRDefault="00000000" w:rsidP="009810C9">
      <w:pPr>
        <w:rPr>
          <w:rFonts w:cs="Arial"/>
        </w:rPr>
      </w:pPr>
      <w:r>
        <w:rPr>
          <w:rFonts w:cs="Arial"/>
        </w:rPr>
        <w:pict w14:anchorId="400FA0BC">
          <v:rect id="_x0000_i2063" style="width:0;height:1.5pt" o:hralign="center" o:hrstd="t" o:hr="t" fillcolor="#a0a0a0" stroked="f"/>
        </w:pict>
      </w:r>
    </w:p>
    <w:p w14:paraId="26DE5A17" w14:textId="77777777" w:rsidR="009810C9" w:rsidRPr="0046756F" w:rsidRDefault="009810C9" w:rsidP="009810C9">
      <w:pPr>
        <w:pStyle w:val="Heading4"/>
        <w:rPr>
          <w:rFonts w:ascii="Arial" w:hAnsi="Arial" w:cs="Arial"/>
        </w:rPr>
      </w:pPr>
      <w:bookmarkStart w:id="2083" w:name="_Toc122796400"/>
      <w:bookmarkStart w:id="2084" w:name="_Toc158906450"/>
      <w:r w:rsidRPr="0046756F">
        <w:rPr>
          <w:rFonts w:ascii="Arial" w:hAnsi="Arial" w:cs="Arial"/>
        </w:rPr>
        <w:t>10.18.9.1 Brief Description</w:t>
      </w:r>
      <w:bookmarkEnd w:id="2083"/>
      <w:bookmarkEnd w:id="2084"/>
    </w:p>
    <w:p w14:paraId="3B32F5CE" w14:textId="77777777" w:rsidR="009810C9" w:rsidRPr="0046756F" w:rsidRDefault="009810C9" w:rsidP="009810C9">
      <w:pPr>
        <w:rPr>
          <w:rFonts w:cs="Arial"/>
        </w:rPr>
      </w:pPr>
    </w:p>
    <w:p w14:paraId="2D0CA452" w14:textId="77777777" w:rsidR="009810C9" w:rsidRPr="0046756F" w:rsidRDefault="009810C9" w:rsidP="009810C9">
      <w:pPr>
        <w:widowControl w:val="0"/>
        <w:autoSpaceDE w:val="0"/>
        <w:autoSpaceDN w:val="0"/>
        <w:adjustRightInd w:val="0"/>
        <w:rPr>
          <w:rFonts w:cs="Arial"/>
        </w:rPr>
      </w:pPr>
      <w:r w:rsidRPr="0046756F">
        <w:rPr>
          <w:rFonts w:cs="Arial"/>
        </w:rPr>
        <w:t>OsTimeTick function processes the Clock tick for the task or the ISR. .</w:t>
      </w:r>
    </w:p>
    <w:p w14:paraId="5908B860" w14:textId="77777777" w:rsidR="009810C9" w:rsidRPr="0046756F" w:rsidRDefault="009810C9" w:rsidP="009810C9">
      <w:pPr>
        <w:widowControl w:val="0"/>
        <w:autoSpaceDE w:val="0"/>
        <w:autoSpaceDN w:val="0"/>
        <w:adjustRightInd w:val="0"/>
        <w:rPr>
          <w:rFonts w:cs="Arial"/>
          <w:sz w:val="17"/>
          <w:szCs w:val="17"/>
        </w:rPr>
      </w:pPr>
      <w:r w:rsidRPr="0046756F">
        <w:rPr>
          <w:rFonts w:cs="Arial"/>
        </w:rPr>
        <w:t>Checks all the task to see if they are either waiting for time to expire(Call to OSTimeDly()) or waiting for events to occur until they timeout.</w:t>
      </w:r>
    </w:p>
    <w:p w14:paraId="3E962BDE" w14:textId="77777777" w:rsidR="009810C9" w:rsidRPr="0046756F" w:rsidRDefault="00000000" w:rsidP="009810C9">
      <w:pPr>
        <w:rPr>
          <w:rFonts w:cs="Arial"/>
        </w:rPr>
      </w:pPr>
      <w:r>
        <w:rPr>
          <w:rFonts w:cs="Arial"/>
        </w:rPr>
        <w:pict w14:anchorId="32962BC2">
          <v:rect id="_x0000_i2064" style="width:0;height:1.5pt" o:hralign="center" o:hrstd="t" o:hr="t" fillcolor="#a0a0a0" stroked="f"/>
        </w:pict>
      </w:r>
    </w:p>
    <w:p w14:paraId="221DBA31" w14:textId="77777777" w:rsidR="009810C9" w:rsidRPr="0046756F" w:rsidRDefault="009810C9" w:rsidP="009810C9">
      <w:pPr>
        <w:pStyle w:val="Heading4"/>
        <w:rPr>
          <w:rFonts w:ascii="Arial" w:hAnsi="Arial" w:cs="Arial"/>
        </w:rPr>
      </w:pPr>
      <w:bookmarkStart w:id="2085" w:name="_Toc122796401"/>
      <w:bookmarkStart w:id="2086" w:name="_Toc158906451"/>
      <w:r w:rsidRPr="0046756F">
        <w:rPr>
          <w:rFonts w:ascii="Arial" w:hAnsi="Arial" w:cs="Arial"/>
        </w:rPr>
        <w:t>10.18.9.2 List of HLRs allocated</w:t>
      </w:r>
      <w:bookmarkEnd w:id="2085"/>
      <w:bookmarkEnd w:id="2086"/>
    </w:p>
    <w:p w14:paraId="697CBBC5" w14:textId="77777777" w:rsidR="009810C9" w:rsidRPr="0046756F" w:rsidRDefault="009810C9" w:rsidP="009810C9">
      <w:pPr>
        <w:rPr>
          <w:rFonts w:cs="Arial"/>
        </w:rPr>
      </w:pPr>
    </w:p>
    <w:p w14:paraId="713C69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5B4CE1F" w14:textId="77777777" w:rsidR="009810C9" w:rsidRPr="0046756F" w:rsidRDefault="00000000" w:rsidP="009810C9">
      <w:pPr>
        <w:rPr>
          <w:rFonts w:cs="Arial"/>
        </w:rPr>
      </w:pPr>
      <w:r>
        <w:rPr>
          <w:rFonts w:cs="Arial"/>
        </w:rPr>
        <w:pict w14:anchorId="461974B0">
          <v:rect id="_x0000_i2065" style="width:0;height:1.5pt" o:hralign="center" o:hrstd="t" o:hr="t" fillcolor="#a0a0a0" stroked="f"/>
        </w:pict>
      </w:r>
    </w:p>
    <w:p w14:paraId="74544883" w14:textId="77777777" w:rsidR="009810C9" w:rsidRPr="0046756F" w:rsidRDefault="009810C9" w:rsidP="009810C9">
      <w:pPr>
        <w:pStyle w:val="Heading4"/>
        <w:rPr>
          <w:rFonts w:ascii="Arial" w:hAnsi="Arial" w:cs="Arial"/>
        </w:rPr>
      </w:pPr>
      <w:bookmarkStart w:id="2087" w:name="_Toc122796402"/>
      <w:bookmarkStart w:id="2088" w:name="_Toc158906452"/>
      <w:r w:rsidRPr="0046756F">
        <w:rPr>
          <w:rFonts w:ascii="Arial" w:hAnsi="Arial" w:cs="Arial"/>
        </w:rPr>
        <w:t>10.18.9.3 List of global variables accessed and modified</w:t>
      </w:r>
      <w:bookmarkEnd w:id="2087"/>
      <w:bookmarkEnd w:id="2088"/>
    </w:p>
    <w:p w14:paraId="606EADD8" w14:textId="77777777" w:rsidR="009810C9" w:rsidRPr="0046756F" w:rsidRDefault="009810C9" w:rsidP="009810C9">
      <w:pPr>
        <w:rPr>
          <w:rFonts w:cs="Arial"/>
        </w:rPr>
      </w:pPr>
    </w:p>
    <w:p w14:paraId="111012CF" w14:textId="77777777" w:rsidR="009810C9" w:rsidRPr="0046756F" w:rsidRDefault="009810C9" w:rsidP="009810C9">
      <w:pPr>
        <w:widowControl w:val="0"/>
        <w:autoSpaceDE w:val="0"/>
        <w:autoSpaceDN w:val="0"/>
        <w:adjustRightInd w:val="0"/>
        <w:rPr>
          <w:rFonts w:cs="Arial"/>
        </w:rPr>
      </w:pPr>
      <w:r w:rsidRPr="0046756F">
        <w:rPr>
          <w:rFonts w:cs="Arial"/>
        </w:rPr>
        <w:t>Accessed : U32_critical_sr</w:t>
      </w:r>
    </w:p>
    <w:p w14:paraId="30AE52C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U32_critical_sr</w:t>
      </w:r>
    </w:p>
    <w:p w14:paraId="2AAABCB7" w14:textId="77777777" w:rsidR="009810C9" w:rsidRPr="0046756F" w:rsidRDefault="00000000" w:rsidP="009810C9">
      <w:pPr>
        <w:rPr>
          <w:rFonts w:cs="Arial"/>
        </w:rPr>
      </w:pPr>
      <w:r>
        <w:rPr>
          <w:rFonts w:cs="Arial"/>
        </w:rPr>
        <w:pict w14:anchorId="599E5B27">
          <v:rect id="_x0000_i2066" style="width:0;height:1.5pt" o:hralign="center" o:hrstd="t" o:hr="t" fillcolor="#a0a0a0" stroked="f"/>
        </w:pict>
      </w:r>
    </w:p>
    <w:p w14:paraId="73168E32" w14:textId="77777777" w:rsidR="009810C9" w:rsidRPr="0046756F" w:rsidRDefault="009810C9" w:rsidP="009810C9">
      <w:pPr>
        <w:pStyle w:val="Heading4"/>
        <w:rPr>
          <w:rFonts w:ascii="Arial" w:hAnsi="Arial" w:cs="Arial"/>
        </w:rPr>
      </w:pPr>
      <w:bookmarkStart w:id="2089" w:name="_Toc122796403"/>
      <w:bookmarkStart w:id="2090" w:name="_Toc158906453"/>
      <w:r w:rsidRPr="0046756F">
        <w:rPr>
          <w:rFonts w:ascii="Arial" w:hAnsi="Arial" w:cs="Arial"/>
        </w:rPr>
        <w:t>10.18.9.4 Parameter list (Input/Output)</w:t>
      </w:r>
      <w:bookmarkEnd w:id="2089"/>
      <w:bookmarkEnd w:id="2090"/>
    </w:p>
    <w:p w14:paraId="435A0C93" w14:textId="77777777" w:rsidR="009810C9" w:rsidRPr="0046756F" w:rsidRDefault="009810C9" w:rsidP="009810C9">
      <w:pPr>
        <w:rPr>
          <w:rFonts w:cs="Arial"/>
        </w:rPr>
      </w:pPr>
    </w:p>
    <w:p w14:paraId="70A13958"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7421CBEB"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F98E663" w14:textId="77777777" w:rsidR="009810C9" w:rsidRPr="0046756F" w:rsidRDefault="00000000" w:rsidP="009810C9">
      <w:pPr>
        <w:rPr>
          <w:rFonts w:cs="Arial"/>
        </w:rPr>
      </w:pPr>
      <w:r>
        <w:rPr>
          <w:rFonts w:cs="Arial"/>
        </w:rPr>
        <w:pict w14:anchorId="2B1BD17E">
          <v:rect id="_x0000_i2067" style="width:0;height:1.5pt" o:hralign="center" o:hrstd="t" o:hr="t" fillcolor="#a0a0a0" stroked="f"/>
        </w:pict>
      </w:r>
    </w:p>
    <w:p w14:paraId="37CB5316" w14:textId="77777777" w:rsidR="009810C9" w:rsidRPr="0046756F" w:rsidRDefault="009810C9" w:rsidP="009810C9">
      <w:pPr>
        <w:pStyle w:val="Heading4"/>
        <w:rPr>
          <w:rFonts w:ascii="Arial" w:hAnsi="Arial" w:cs="Arial"/>
        </w:rPr>
      </w:pPr>
      <w:bookmarkStart w:id="2091" w:name="_Toc122796404"/>
      <w:bookmarkStart w:id="2092" w:name="_Toc158906454"/>
      <w:r w:rsidRPr="0046756F">
        <w:rPr>
          <w:rFonts w:ascii="Arial" w:hAnsi="Arial" w:cs="Arial"/>
        </w:rPr>
        <w:t>10.18.9.5 Return Value</w:t>
      </w:r>
      <w:bookmarkEnd w:id="2091"/>
      <w:bookmarkEnd w:id="2092"/>
    </w:p>
    <w:p w14:paraId="0E3F34C8" w14:textId="77777777" w:rsidR="009810C9" w:rsidRPr="0046756F" w:rsidRDefault="009810C9" w:rsidP="009810C9">
      <w:pPr>
        <w:rPr>
          <w:rFonts w:cs="Arial"/>
        </w:rPr>
      </w:pPr>
    </w:p>
    <w:p w14:paraId="29D8A29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6E15A35" w14:textId="77777777" w:rsidR="009810C9" w:rsidRPr="0046756F" w:rsidRDefault="00000000" w:rsidP="009810C9">
      <w:pPr>
        <w:rPr>
          <w:rFonts w:cs="Arial"/>
        </w:rPr>
      </w:pPr>
      <w:r>
        <w:rPr>
          <w:rFonts w:cs="Arial"/>
        </w:rPr>
        <w:pict w14:anchorId="65409EF2">
          <v:rect id="_x0000_i2068" style="width:0;height:1.5pt" o:hralign="center" o:hrstd="t" o:hr="t" fillcolor="#a0a0a0" stroked="f"/>
        </w:pict>
      </w:r>
    </w:p>
    <w:p w14:paraId="3E4E92AC" w14:textId="77777777" w:rsidR="009810C9" w:rsidRPr="0046756F" w:rsidRDefault="009810C9" w:rsidP="009810C9">
      <w:pPr>
        <w:pStyle w:val="Heading4"/>
        <w:rPr>
          <w:rFonts w:ascii="Arial" w:hAnsi="Arial" w:cs="Arial"/>
        </w:rPr>
      </w:pPr>
      <w:bookmarkStart w:id="2093" w:name="_Toc122796405"/>
      <w:bookmarkStart w:id="2094" w:name="_Toc158906455"/>
      <w:r w:rsidRPr="0046756F">
        <w:rPr>
          <w:rFonts w:ascii="Arial" w:hAnsi="Arial" w:cs="Arial"/>
        </w:rPr>
        <w:t>10.18.9.6 Other CSUs called by this CSU</w:t>
      </w:r>
      <w:bookmarkEnd w:id="2093"/>
      <w:bookmarkEnd w:id="2094"/>
    </w:p>
    <w:p w14:paraId="675DAE38" w14:textId="77777777" w:rsidR="009810C9" w:rsidRPr="0046756F" w:rsidRDefault="009810C9" w:rsidP="009810C9">
      <w:pPr>
        <w:rPr>
          <w:rFonts w:cs="Arial"/>
        </w:rPr>
      </w:pPr>
    </w:p>
    <w:p w14:paraId="0FF17D1A"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3E59115B"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RestoreStatusReg</w:t>
      </w:r>
    </w:p>
    <w:p w14:paraId="79FBB1C3" w14:textId="77777777" w:rsidR="009810C9" w:rsidRPr="0046756F" w:rsidRDefault="00000000" w:rsidP="009810C9">
      <w:pPr>
        <w:rPr>
          <w:rFonts w:cs="Arial"/>
        </w:rPr>
      </w:pPr>
      <w:r>
        <w:rPr>
          <w:rFonts w:cs="Arial"/>
        </w:rPr>
        <w:pict w14:anchorId="7B1E9163">
          <v:rect id="_x0000_i2069" style="width:0;height:1.5pt" o:hralign="center" o:hrstd="t" o:hr="t" fillcolor="#a0a0a0" stroked="f"/>
        </w:pict>
      </w:r>
    </w:p>
    <w:p w14:paraId="47DF80A6" w14:textId="77777777" w:rsidR="009810C9" w:rsidRPr="0046756F" w:rsidRDefault="009810C9" w:rsidP="009810C9">
      <w:pPr>
        <w:pStyle w:val="Heading4"/>
        <w:rPr>
          <w:rFonts w:ascii="Arial" w:hAnsi="Arial" w:cs="Arial"/>
        </w:rPr>
      </w:pPr>
      <w:bookmarkStart w:id="2095" w:name="_Toc122796406"/>
      <w:bookmarkStart w:id="2096" w:name="_Toc158906456"/>
      <w:r w:rsidRPr="0046756F">
        <w:rPr>
          <w:rFonts w:ascii="Arial" w:hAnsi="Arial" w:cs="Arial"/>
        </w:rPr>
        <w:t>10.18.9.7 Description of list of LLRs allocated</w:t>
      </w:r>
      <w:bookmarkEnd w:id="2095"/>
      <w:bookmarkEnd w:id="2096"/>
    </w:p>
    <w:p w14:paraId="64572F0D" w14:textId="77777777" w:rsidR="009810C9" w:rsidRPr="0046756F" w:rsidRDefault="009810C9" w:rsidP="009810C9">
      <w:pPr>
        <w:rPr>
          <w:rFonts w:cs="Arial"/>
        </w:rPr>
      </w:pPr>
    </w:p>
    <w:p w14:paraId="7FB5024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OsTimeTick.</w:t>
      </w:r>
    </w:p>
    <w:p w14:paraId="5E244D1B" w14:textId="77777777" w:rsidR="009810C9" w:rsidRPr="0046756F" w:rsidRDefault="00000000" w:rsidP="009810C9">
      <w:pPr>
        <w:rPr>
          <w:rFonts w:cs="Arial"/>
        </w:rPr>
      </w:pPr>
      <w:r>
        <w:rPr>
          <w:rFonts w:cs="Arial"/>
        </w:rPr>
        <w:pict w14:anchorId="5EBC7D3F">
          <v:rect id="_x0000_i2070" style="width:0;height:1.5pt" o:hralign="center" o:hrstd="t" o:hr="t" fillcolor="#a0a0a0" stroked="f"/>
        </w:pict>
      </w:r>
    </w:p>
    <w:p w14:paraId="31AEE864" w14:textId="77777777" w:rsidR="009810C9" w:rsidRPr="0046756F" w:rsidRDefault="009810C9" w:rsidP="009810C9">
      <w:pPr>
        <w:pStyle w:val="Heading5"/>
        <w:rPr>
          <w:rFonts w:ascii="Arial" w:hAnsi="Arial" w:cs="Arial"/>
        </w:rPr>
      </w:pPr>
      <w:bookmarkStart w:id="2097" w:name="_Toc122796407"/>
      <w:bookmarkStart w:id="2098" w:name="_Toc158906457"/>
      <w:r w:rsidRPr="0046756F">
        <w:rPr>
          <w:rFonts w:ascii="Arial" w:hAnsi="Arial" w:cs="Arial"/>
        </w:rPr>
        <w:t>10.18.9.7.1 daucmfucos-OsTimeTick-LLR-001</w:t>
      </w:r>
      <w:bookmarkEnd w:id="2097"/>
      <w:bookmarkEnd w:id="2098"/>
    </w:p>
    <w:p w14:paraId="1E16072B" w14:textId="77777777" w:rsidR="009810C9" w:rsidRPr="0046756F" w:rsidRDefault="009810C9" w:rsidP="009810C9">
      <w:pPr>
        <w:rPr>
          <w:rFonts w:cs="Arial"/>
        </w:rPr>
      </w:pPr>
      <w:r w:rsidRPr="0046756F">
        <w:rPr>
          <w:rFonts w:cs="Arial"/>
        </w:rPr>
        <w:t>Requirement ID: H698-LLD-CMU-FNC-1338</w:t>
      </w:r>
    </w:p>
    <w:p w14:paraId="4E1DB0FF" w14:textId="77777777" w:rsidR="009810C9" w:rsidRPr="0046756F" w:rsidRDefault="009810C9" w:rsidP="009810C9">
      <w:pPr>
        <w:rPr>
          <w:rFonts w:cs="Arial"/>
        </w:rPr>
      </w:pPr>
    </w:p>
    <w:p w14:paraId="641BFF33" w14:textId="77777777" w:rsidR="009810C9" w:rsidRPr="0046756F" w:rsidRDefault="009810C9" w:rsidP="009810C9">
      <w:pPr>
        <w:widowControl w:val="0"/>
        <w:autoSpaceDE w:val="0"/>
        <w:autoSpaceDN w:val="0"/>
        <w:adjustRightInd w:val="0"/>
        <w:rPr>
          <w:rFonts w:cs="Arial"/>
        </w:rPr>
      </w:pPr>
      <w:r w:rsidRPr="0046756F">
        <w:rPr>
          <w:rFonts w:cs="Arial"/>
        </w:rPr>
        <w:t>The function shall loop through all TCBs in TCB list till the task priority for the TCB is not equal to M_OS_LOWEST_PRIO and do the following</w:t>
      </w:r>
    </w:p>
    <w:p w14:paraId="211A3C31" w14:textId="77777777" w:rsidR="009810C9" w:rsidRPr="0046756F" w:rsidRDefault="009810C9" w:rsidP="009810C9">
      <w:pPr>
        <w:widowControl w:val="0"/>
        <w:autoSpaceDE w:val="0"/>
        <w:autoSpaceDN w:val="0"/>
        <w:adjustRightInd w:val="0"/>
        <w:rPr>
          <w:rFonts w:cs="Arial"/>
        </w:rPr>
      </w:pPr>
      <w:r w:rsidRPr="0046756F">
        <w:rPr>
          <w:rFonts w:cs="Arial"/>
        </w:rPr>
        <w:t>- Send a request to uC/OS to disable all the interrupts by setting U32_critical_sr to return value of ‘SaveStatusReg’ (M_OS_ENTER_CRITICAL).</w:t>
      </w:r>
    </w:p>
    <w:p w14:paraId="0683F687" w14:textId="77777777" w:rsidR="009810C9" w:rsidRPr="0046756F" w:rsidRDefault="009810C9" w:rsidP="009810C9">
      <w:pPr>
        <w:widowControl w:val="0"/>
        <w:autoSpaceDE w:val="0"/>
        <w:autoSpaceDN w:val="0"/>
        <w:adjustRightInd w:val="0"/>
        <w:rPr>
          <w:rFonts w:cs="Arial"/>
        </w:rPr>
      </w:pPr>
      <w:r w:rsidRPr="0046756F">
        <w:rPr>
          <w:rFonts w:cs="Arial"/>
        </w:rPr>
        <w:t>- When os_tcb_dly for the TCB is not M_ZERO do the following, otherwise do nothing.</w:t>
      </w:r>
    </w:p>
    <w:p w14:paraId="0F953A8A" w14:textId="77777777" w:rsidR="009810C9" w:rsidRPr="0046756F" w:rsidRDefault="009810C9" w:rsidP="009810C9">
      <w:pPr>
        <w:widowControl w:val="0"/>
        <w:autoSpaceDE w:val="0"/>
        <w:autoSpaceDN w:val="0"/>
        <w:adjustRightInd w:val="0"/>
        <w:rPr>
          <w:rFonts w:cs="Arial"/>
        </w:rPr>
      </w:pPr>
      <w:r w:rsidRPr="0046756F">
        <w:rPr>
          <w:rFonts w:cs="Arial"/>
        </w:rPr>
        <w:t>a) Decrement the os_tcb_dly for the TCB.</w:t>
      </w:r>
    </w:p>
    <w:p w14:paraId="6AF37B06" w14:textId="77777777" w:rsidR="009810C9" w:rsidRPr="0046756F" w:rsidRDefault="009810C9" w:rsidP="009810C9">
      <w:pPr>
        <w:widowControl w:val="0"/>
        <w:autoSpaceDE w:val="0"/>
        <w:autoSpaceDN w:val="0"/>
        <w:adjustRightInd w:val="0"/>
        <w:rPr>
          <w:rFonts w:cs="Arial"/>
        </w:rPr>
      </w:pPr>
      <w:r w:rsidRPr="0046756F">
        <w:rPr>
          <w:rFonts w:cs="Arial"/>
        </w:rPr>
        <w:t>b) Set the Ready list group with (Ready list group Bitwise OR os_tcb_bity of TCB) and Os ready table of index (os_tcb_y of TCB) with (Os ready table of index (os_tcb_y of TCB) Bitwise OR os_tcb_bitx of TCB) when</w:t>
      </w:r>
    </w:p>
    <w:p w14:paraId="19C38C8B" w14:textId="77777777" w:rsidR="009810C9" w:rsidRPr="0046756F" w:rsidRDefault="009810C9" w:rsidP="009810C9">
      <w:pPr>
        <w:widowControl w:val="0"/>
        <w:autoSpaceDE w:val="0"/>
        <w:autoSpaceDN w:val="0"/>
        <w:adjustRightInd w:val="0"/>
        <w:rPr>
          <w:rFonts w:cs="Arial"/>
        </w:rPr>
      </w:pPr>
      <w:r w:rsidRPr="0046756F">
        <w:rPr>
          <w:rFonts w:cs="Arial"/>
        </w:rPr>
        <w:t>i)  os_tcb_dly for the TCB is M_ZERO, Otherwise do nothing</w:t>
      </w:r>
    </w:p>
    <w:p w14:paraId="7DF3719B" w14:textId="77777777" w:rsidR="009810C9" w:rsidRPr="0046756F" w:rsidRDefault="009810C9" w:rsidP="009810C9">
      <w:pPr>
        <w:widowControl w:val="0"/>
        <w:autoSpaceDE w:val="0"/>
        <w:autoSpaceDN w:val="0"/>
        <w:adjustRightInd w:val="0"/>
        <w:rPr>
          <w:rFonts w:cs="Arial"/>
        </w:rPr>
      </w:pPr>
      <w:r w:rsidRPr="0046756F">
        <w:rPr>
          <w:rFonts w:cs="Arial"/>
        </w:rPr>
        <w:t xml:space="preserve">ii) os_tcb_stat for the TCB Bitwise AND M_OS_STAT_SUSPEND is not equal to M_OS_STAT_SUSPEND otherwise set os_tcb_dly for the TCB to M_ONE </w:t>
      </w:r>
    </w:p>
    <w:p w14:paraId="7F5A4197" w14:textId="77777777" w:rsidR="009810C9" w:rsidRPr="0046756F" w:rsidRDefault="009810C9" w:rsidP="009810C9">
      <w:pPr>
        <w:widowControl w:val="0"/>
        <w:autoSpaceDE w:val="0"/>
        <w:autoSpaceDN w:val="0"/>
        <w:adjustRightInd w:val="0"/>
        <w:rPr>
          <w:rFonts w:cs="Arial"/>
        </w:rPr>
      </w:pPr>
      <w:r w:rsidRPr="0046756F">
        <w:rPr>
          <w:rFonts w:cs="Arial"/>
        </w:rPr>
        <w:t>- Send a request to uC/OS to enable all the interrupts by calling RestoreStatusReg (M_OS_EXIT_CRITICAL) with parameter U32_critical_sr.</w:t>
      </w:r>
    </w:p>
    <w:p w14:paraId="4493287A"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Set TCB with os_tcb_next of TCB.</w:t>
      </w:r>
    </w:p>
    <w:p w14:paraId="5C84BC71" w14:textId="77777777" w:rsidR="009810C9" w:rsidRPr="0046756F" w:rsidRDefault="00000000" w:rsidP="009810C9">
      <w:pPr>
        <w:rPr>
          <w:rFonts w:cs="Arial"/>
        </w:rPr>
      </w:pPr>
      <w:r>
        <w:rPr>
          <w:rFonts w:cs="Arial"/>
        </w:rPr>
        <w:pict w14:anchorId="001DC484">
          <v:rect id="_x0000_i2071" style="width:0;height:1.5pt" o:hralign="center" o:hrstd="t" o:hr="t" fillcolor="#a0a0a0" stroked="f"/>
        </w:pict>
      </w:r>
    </w:p>
    <w:p w14:paraId="6B3E1902" w14:textId="77777777" w:rsidR="009810C9" w:rsidRPr="0046756F" w:rsidRDefault="009810C9" w:rsidP="009810C9">
      <w:pPr>
        <w:pStyle w:val="Heading5"/>
        <w:rPr>
          <w:rFonts w:ascii="Arial" w:hAnsi="Arial" w:cs="Arial"/>
        </w:rPr>
      </w:pPr>
      <w:bookmarkStart w:id="2099" w:name="_Toc122796408"/>
      <w:bookmarkStart w:id="2100" w:name="_Toc158906458"/>
      <w:r w:rsidRPr="0046756F">
        <w:rPr>
          <w:rFonts w:ascii="Arial" w:hAnsi="Arial" w:cs="Arial"/>
        </w:rPr>
        <w:t>10.18.9.7.2 daucmfucos-OsTimeTick-LLR-002</w:t>
      </w:r>
      <w:bookmarkEnd w:id="2099"/>
      <w:bookmarkEnd w:id="2100"/>
    </w:p>
    <w:p w14:paraId="48525963" w14:textId="77777777" w:rsidR="009810C9" w:rsidRPr="0046756F" w:rsidRDefault="009810C9" w:rsidP="009810C9">
      <w:pPr>
        <w:rPr>
          <w:rFonts w:cs="Arial"/>
        </w:rPr>
      </w:pPr>
      <w:r w:rsidRPr="0046756F">
        <w:rPr>
          <w:rFonts w:cs="Arial"/>
        </w:rPr>
        <w:t>Requirement ID: H698-LLD-CMU-FNC-1339</w:t>
      </w:r>
    </w:p>
    <w:p w14:paraId="1A3C07F4" w14:textId="77777777" w:rsidR="009810C9" w:rsidRPr="0046756F" w:rsidRDefault="009810C9" w:rsidP="009810C9">
      <w:pPr>
        <w:rPr>
          <w:rFonts w:cs="Arial"/>
        </w:rPr>
      </w:pPr>
    </w:p>
    <w:p w14:paraId="0C09DF1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send a request to uC/OS to disable all the interrupts by setting U32_critical_sr to return value of ‘SaveStatusReg’ (M_OS_ENTER_CRITICAL).</w:t>
      </w:r>
    </w:p>
    <w:p w14:paraId="71BFC805" w14:textId="77777777" w:rsidR="009810C9" w:rsidRPr="0046756F" w:rsidRDefault="00000000" w:rsidP="009810C9">
      <w:pPr>
        <w:rPr>
          <w:rFonts w:cs="Arial"/>
        </w:rPr>
      </w:pPr>
      <w:r>
        <w:rPr>
          <w:rFonts w:cs="Arial"/>
        </w:rPr>
        <w:pict w14:anchorId="11089B47">
          <v:rect id="_x0000_i2072" style="width:0;height:1.5pt" o:hralign="center" o:hrstd="t" o:hr="t" fillcolor="#a0a0a0" stroked="f"/>
        </w:pict>
      </w:r>
    </w:p>
    <w:p w14:paraId="65696C23" w14:textId="77777777" w:rsidR="009810C9" w:rsidRPr="0046756F" w:rsidRDefault="009810C9" w:rsidP="009810C9">
      <w:pPr>
        <w:pStyle w:val="Heading5"/>
        <w:rPr>
          <w:rFonts w:ascii="Arial" w:hAnsi="Arial" w:cs="Arial"/>
        </w:rPr>
      </w:pPr>
      <w:bookmarkStart w:id="2101" w:name="_Toc122796409"/>
      <w:bookmarkStart w:id="2102" w:name="_Toc158906459"/>
      <w:r w:rsidRPr="0046756F">
        <w:rPr>
          <w:rFonts w:ascii="Arial" w:hAnsi="Arial" w:cs="Arial"/>
        </w:rPr>
        <w:t>10.18.9.7.3 daucmfucos-OsTimeTick-LLR-003</w:t>
      </w:r>
      <w:bookmarkEnd w:id="2101"/>
      <w:bookmarkEnd w:id="2102"/>
    </w:p>
    <w:p w14:paraId="18667287" w14:textId="77777777" w:rsidR="009810C9" w:rsidRPr="0046756F" w:rsidRDefault="009810C9" w:rsidP="009810C9">
      <w:pPr>
        <w:rPr>
          <w:rFonts w:cs="Arial"/>
        </w:rPr>
      </w:pPr>
      <w:r w:rsidRPr="0046756F">
        <w:rPr>
          <w:rFonts w:cs="Arial"/>
        </w:rPr>
        <w:t>Requirement ID: H698-LLD-CMU-FNC-1340</w:t>
      </w:r>
    </w:p>
    <w:p w14:paraId="2D446987" w14:textId="77777777" w:rsidR="009810C9" w:rsidRPr="0046756F" w:rsidRDefault="009810C9" w:rsidP="009810C9">
      <w:pPr>
        <w:rPr>
          <w:rFonts w:cs="Arial"/>
        </w:rPr>
      </w:pPr>
    </w:p>
    <w:p w14:paraId="34913AA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increment the Current value of System time by one.</w:t>
      </w:r>
    </w:p>
    <w:p w14:paraId="4283237B" w14:textId="77777777" w:rsidR="009810C9" w:rsidRPr="0046756F" w:rsidRDefault="00000000" w:rsidP="009810C9">
      <w:pPr>
        <w:rPr>
          <w:rFonts w:cs="Arial"/>
        </w:rPr>
      </w:pPr>
      <w:r>
        <w:rPr>
          <w:rFonts w:cs="Arial"/>
        </w:rPr>
        <w:pict w14:anchorId="1239A36D">
          <v:rect id="_x0000_i2073" style="width:0;height:1.5pt" o:hralign="center" o:hrstd="t" o:hr="t" fillcolor="#a0a0a0" stroked="f"/>
        </w:pict>
      </w:r>
    </w:p>
    <w:p w14:paraId="3BF4FC3A" w14:textId="77777777" w:rsidR="009810C9" w:rsidRPr="0046756F" w:rsidRDefault="009810C9" w:rsidP="009810C9">
      <w:pPr>
        <w:pStyle w:val="Heading5"/>
        <w:rPr>
          <w:rFonts w:ascii="Arial" w:hAnsi="Arial" w:cs="Arial"/>
        </w:rPr>
      </w:pPr>
      <w:bookmarkStart w:id="2103" w:name="_Toc122796410"/>
      <w:bookmarkStart w:id="2104" w:name="_Toc158906460"/>
      <w:r w:rsidRPr="0046756F">
        <w:rPr>
          <w:rFonts w:ascii="Arial" w:hAnsi="Arial" w:cs="Arial"/>
        </w:rPr>
        <w:t>10.18.9.7.4 daucmfucos-OsTimeTick-LLR-004</w:t>
      </w:r>
      <w:bookmarkEnd w:id="2103"/>
      <w:bookmarkEnd w:id="2104"/>
    </w:p>
    <w:p w14:paraId="407D0F0B" w14:textId="77777777" w:rsidR="009810C9" w:rsidRPr="0046756F" w:rsidRDefault="009810C9" w:rsidP="009810C9">
      <w:pPr>
        <w:rPr>
          <w:rFonts w:cs="Arial"/>
        </w:rPr>
      </w:pPr>
      <w:r w:rsidRPr="0046756F">
        <w:rPr>
          <w:rFonts w:cs="Arial"/>
        </w:rPr>
        <w:t>Requirement ID: H698-LLD-CMU-FNC-2056</w:t>
      </w:r>
    </w:p>
    <w:p w14:paraId="18B6E7E6" w14:textId="77777777" w:rsidR="009810C9" w:rsidRPr="0046756F" w:rsidRDefault="009810C9" w:rsidP="009810C9">
      <w:pPr>
        <w:rPr>
          <w:rFonts w:cs="Arial"/>
        </w:rPr>
      </w:pPr>
    </w:p>
    <w:p w14:paraId="3BEB204C" w14:textId="77777777" w:rsidR="009810C9" w:rsidRPr="0046756F" w:rsidRDefault="009810C9" w:rsidP="009810C9">
      <w:pPr>
        <w:widowControl w:val="0"/>
        <w:autoSpaceDE w:val="0"/>
        <w:autoSpaceDN w:val="0"/>
        <w:adjustRightInd w:val="0"/>
        <w:rPr>
          <w:rFonts w:cs="Arial"/>
        </w:rPr>
      </w:pPr>
      <w:r w:rsidRPr="0046756F">
        <w:rPr>
          <w:rFonts w:cs="Arial"/>
        </w:rPr>
        <w:t>The function shall send a request to uC/OS to enable all the interrupts by calling RestoreStatusReg (M_OS_EXIT_CRITICAL) with parameter U32_critical_sr.</w:t>
      </w:r>
    </w:p>
    <w:p w14:paraId="4642D0DC" w14:textId="77777777" w:rsidR="009810C9" w:rsidRPr="0046756F" w:rsidRDefault="00000000" w:rsidP="009810C9">
      <w:pPr>
        <w:rPr>
          <w:rFonts w:cs="Arial"/>
        </w:rPr>
      </w:pPr>
      <w:r>
        <w:rPr>
          <w:rFonts w:cs="Arial"/>
        </w:rPr>
        <w:pict w14:anchorId="483F4A05">
          <v:rect id="_x0000_i2074" style="width:0;height:1.5pt" o:hralign="center" o:hrstd="t" o:hr="t" fillcolor="#a0a0a0" stroked="f"/>
        </w:pict>
      </w:r>
    </w:p>
    <w:p w14:paraId="0C536C2E" w14:textId="77777777" w:rsidR="009810C9" w:rsidRPr="0046756F" w:rsidRDefault="009810C9" w:rsidP="009810C9">
      <w:pPr>
        <w:pStyle w:val="Heading3"/>
      </w:pPr>
      <w:bookmarkStart w:id="2105" w:name="_Toc122796411"/>
      <w:bookmarkStart w:id="2106" w:name="_Toc158906461"/>
      <w:r w:rsidRPr="0046756F">
        <w:t>10.18.10 OsSemCreate</w:t>
      </w:r>
      <w:bookmarkEnd w:id="2105"/>
      <w:bookmarkEnd w:id="2106"/>
    </w:p>
    <w:p w14:paraId="7769D588" w14:textId="77777777" w:rsidR="009810C9" w:rsidRPr="0046756F" w:rsidRDefault="009810C9" w:rsidP="009810C9">
      <w:pPr>
        <w:rPr>
          <w:rFonts w:cs="Arial"/>
        </w:rPr>
      </w:pPr>
    </w:p>
    <w:p w14:paraId="3231C4C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OsSemCreate will follow in the sub sections.</w:t>
      </w:r>
    </w:p>
    <w:p w14:paraId="3A570898" w14:textId="77777777" w:rsidR="009810C9" w:rsidRPr="0046756F" w:rsidRDefault="00000000" w:rsidP="009810C9">
      <w:pPr>
        <w:rPr>
          <w:rFonts w:cs="Arial"/>
        </w:rPr>
      </w:pPr>
      <w:r>
        <w:rPr>
          <w:rFonts w:cs="Arial"/>
        </w:rPr>
        <w:pict w14:anchorId="3F078168">
          <v:rect id="_x0000_i2075" style="width:0;height:1.5pt" o:hralign="center" o:hrstd="t" o:hr="t" fillcolor="#a0a0a0" stroked="f"/>
        </w:pict>
      </w:r>
    </w:p>
    <w:p w14:paraId="37F18430" w14:textId="77777777" w:rsidR="009810C9" w:rsidRPr="0046756F" w:rsidRDefault="009810C9" w:rsidP="009810C9">
      <w:pPr>
        <w:pStyle w:val="Heading4"/>
        <w:rPr>
          <w:rFonts w:ascii="Arial" w:hAnsi="Arial" w:cs="Arial"/>
        </w:rPr>
      </w:pPr>
      <w:bookmarkStart w:id="2107" w:name="_Toc122796412"/>
      <w:bookmarkStart w:id="2108" w:name="_Toc158906462"/>
      <w:r w:rsidRPr="0046756F">
        <w:rPr>
          <w:rFonts w:ascii="Arial" w:hAnsi="Arial" w:cs="Arial"/>
        </w:rPr>
        <w:t>10.18.10.1 Brief Description</w:t>
      </w:r>
      <w:bookmarkEnd w:id="2107"/>
      <w:bookmarkEnd w:id="2108"/>
    </w:p>
    <w:p w14:paraId="4768FE87" w14:textId="77777777" w:rsidR="009810C9" w:rsidRPr="0046756F" w:rsidRDefault="009810C9" w:rsidP="009810C9">
      <w:pPr>
        <w:rPr>
          <w:rFonts w:cs="Arial"/>
        </w:rPr>
      </w:pPr>
    </w:p>
    <w:p w14:paraId="21F959C3" w14:textId="77777777" w:rsidR="009810C9" w:rsidRPr="0046756F" w:rsidRDefault="009810C9" w:rsidP="009810C9">
      <w:pPr>
        <w:widowControl w:val="0"/>
        <w:autoSpaceDE w:val="0"/>
        <w:autoSpaceDN w:val="0"/>
        <w:adjustRightInd w:val="0"/>
        <w:rPr>
          <w:rFonts w:cs="Arial"/>
        </w:rPr>
      </w:pPr>
      <w:r w:rsidRPr="0046756F">
        <w:rPr>
          <w:rFonts w:cs="Arial"/>
        </w:rPr>
        <w:t>OsSemCreate function creates and initializes the Semaphore.</w:t>
      </w:r>
    </w:p>
    <w:p w14:paraId="75F543B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NOTE: The initial value of Semaphore can be between 0 and 65535.</w:t>
      </w:r>
    </w:p>
    <w:p w14:paraId="5D338DF5" w14:textId="77777777" w:rsidR="009810C9" w:rsidRPr="0046756F" w:rsidRDefault="00000000" w:rsidP="009810C9">
      <w:pPr>
        <w:rPr>
          <w:rFonts w:cs="Arial"/>
        </w:rPr>
      </w:pPr>
      <w:r>
        <w:rPr>
          <w:rFonts w:cs="Arial"/>
        </w:rPr>
        <w:pict w14:anchorId="1DFC4BCC">
          <v:rect id="_x0000_i2076" style="width:0;height:1.5pt" o:hralign="center" o:hrstd="t" o:hr="t" fillcolor="#a0a0a0" stroked="f"/>
        </w:pict>
      </w:r>
    </w:p>
    <w:p w14:paraId="1DD9DF20" w14:textId="77777777" w:rsidR="009810C9" w:rsidRPr="0046756F" w:rsidRDefault="009810C9" w:rsidP="009810C9">
      <w:pPr>
        <w:pStyle w:val="Heading4"/>
        <w:rPr>
          <w:rFonts w:ascii="Arial" w:hAnsi="Arial" w:cs="Arial"/>
        </w:rPr>
      </w:pPr>
      <w:bookmarkStart w:id="2109" w:name="_Toc122796413"/>
      <w:bookmarkStart w:id="2110" w:name="_Toc158906463"/>
      <w:r w:rsidRPr="0046756F">
        <w:rPr>
          <w:rFonts w:ascii="Arial" w:hAnsi="Arial" w:cs="Arial"/>
        </w:rPr>
        <w:t>10.18.10.2 List of HLRs allocated</w:t>
      </w:r>
      <w:bookmarkEnd w:id="2109"/>
      <w:bookmarkEnd w:id="2110"/>
    </w:p>
    <w:p w14:paraId="4A519069" w14:textId="77777777" w:rsidR="009810C9" w:rsidRPr="0046756F" w:rsidRDefault="009810C9" w:rsidP="009810C9">
      <w:pPr>
        <w:rPr>
          <w:rFonts w:cs="Arial"/>
        </w:rPr>
      </w:pPr>
    </w:p>
    <w:p w14:paraId="361DF86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6CFE668" w14:textId="77777777" w:rsidR="009810C9" w:rsidRPr="0046756F" w:rsidRDefault="00000000" w:rsidP="009810C9">
      <w:pPr>
        <w:rPr>
          <w:rFonts w:cs="Arial"/>
        </w:rPr>
      </w:pPr>
      <w:r>
        <w:rPr>
          <w:rFonts w:cs="Arial"/>
        </w:rPr>
        <w:pict w14:anchorId="72F4A2DA">
          <v:rect id="_x0000_i2077" style="width:0;height:1.5pt" o:hralign="center" o:hrstd="t" o:hr="t" fillcolor="#a0a0a0" stroked="f"/>
        </w:pict>
      </w:r>
    </w:p>
    <w:p w14:paraId="60C6ECD6" w14:textId="77777777" w:rsidR="009810C9" w:rsidRPr="0046756F" w:rsidRDefault="009810C9" w:rsidP="009810C9">
      <w:pPr>
        <w:pStyle w:val="Heading4"/>
        <w:rPr>
          <w:rFonts w:ascii="Arial" w:hAnsi="Arial" w:cs="Arial"/>
        </w:rPr>
      </w:pPr>
      <w:bookmarkStart w:id="2111" w:name="_Toc122796414"/>
      <w:bookmarkStart w:id="2112" w:name="_Toc158906464"/>
      <w:r w:rsidRPr="0046756F">
        <w:rPr>
          <w:rFonts w:ascii="Arial" w:hAnsi="Arial" w:cs="Arial"/>
        </w:rPr>
        <w:t>10.18.10.3 List of global variables accessed and modified</w:t>
      </w:r>
      <w:bookmarkEnd w:id="2111"/>
      <w:bookmarkEnd w:id="2112"/>
    </w:p>
    <w:p w14:paraId="4A78AB67" w14:textId="77777777" w:rsidR="009810C9" w:rsidRPr="0046756F" w:rsidRDefault="009810C9" w:rsidP="009810C9">
      <w:pPr>
        <w:rPr>
          <w:rFonts w:cs="Arial"/>
        </w:rPr>
      </w:pPr>
    </w:p>
    <w:p w14:paraId="12546A35" w14:textId="77777777" w:rsidR="009810C9" w:rsidRPr="0046756F" w:rsidRDefault="009810C9" w:rsidP="009810C9">
      <w:pPr>
        <w:widowControl w:val="0"/>
        <w:autoSpaceDE w:val="0"/>
        <w:autoSpaceDN w:val="0"/>
        <w:adjustRightInd w:val="0"/>
        <w:rPr>
          <w:rFonts w:cs="Arial"/>
        </w:rPr>
      </w:pPr>
      <w:r w:rsidRPr="0046756F">
        <w:rPr>
          <w:rFonts w:cs="Arial"/>
        </w:rPr>
        <w:t>Accessed : U32_critical_sr</w:t>
      </w:r>
    </w:p>
    <w:p w14:paraId="4B7B3A4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U32_critical_sr</w:t>
      </w:r>
    </w:p>
    <w:p w14:paraId="5177E3DA" w14:textId="77777777" w:rsidR="009810C9" w:rsidRPr="0046756F" w:rsidRDefault="00000000" w:rsidP="009810C9">
      <w:pPr>
        <w:rPr>
          <w:rFonts w:cs="Arial"/>
        </w:rPr>
      </w:pPr>
      <w:r>
        <w:rPr>
          <w:rFonts w:cs="Arial"/>
        </w:rPr>
        <w:pict w14:anchorId="2E188BEB">
          <v:rect id="_x0000_i2078" style="width:0;height:1.5pt" o:hralign="center" o:hrstd="t" o:hr="t" fillcolor="#a0a0a0" stroked="f"/>
        </w:pict>
      </w:r>
    </w:p>
    <w:p w14:paraId="7F6CFA28" w14:textId="77777777" w:rsidR="009810C9" w:rsidRPr="0046756F" w:rsidRDefault="009810C9" w:rsidP="009810C9">
      <w:pPr>
        <w:pStyle w:val="Heading4"/>
        <w:rPr>
          <w:rFonts w:ascii="Arial" w:hAnsi="Arial" w:cs="Arial"/>
        </w:rPr>
      </w:pPr>
      <w:bookmarkStart w:id="2113" w:name="_Toc122796415"/>
      <w:bookmarkStart w:id="2114" w:name="_Toc158906465"/>
      <w:r w:rsidRPr="0046756F">
        <w:rPr>
          <w:rFonts w:ascii="Arial" w:hAnsi="Arial" w:cs="Arial"/>
        </w:rPr>
        <w:t>10.18.10.4 Parameter list (Input/Output)</w:t>
      </w:r>
      <w:bookmarkEnd w:id="2113"/>
      <w:bookmarkEnd w:id="2114"/>
    </w:p>
    <w:p w14:paraId="12C5DA2D" w14:textId="77777777" w:rsidR="009810C9" w:rsidRPr="0046756F" w:rsidRDefault="009810C9" w:rsidP="009810C9">
      <w:pPr>
        <w:rPr>
          <w:rFonts w:cs="Arial"/>
        </w:rPr>
      </w:pPr>
    </w:p>
    <w:p w14:paraId="4B4FBDC0" w14:textId="77777777" w:rsidR="009810C9" w:rsidRPr="0046756F" w:rsidRDefault="009810C9" w:rsidP="009810C9">
      <w:pPr>
        <w:widowControl w:val="0"/>
        <w:autoSpaceDE w:val="0"/>
        <w:autoSpaceDN w:val="0"/>
        <w:adjustRightInd w:val="0"/>
        <w:rPr>
          <w:rFonts w:cs="Arial"/>
        </w:rPr>
      </w:pPr>
      <w:r w:rsidRPr="0046756F">
        <w:rPr>
          <w:rFonts w:cs="Arial"/>
        </w:rPr>
        <w:t>Inputs: T_UWORD count - Semaphore count value</w:t>
      </w:r>
    </w:p>
    <w:p w14:paraId="4D2F3A9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7E712B7" w14:textId="77777777" w:rsidR="009810C9" w:rsidRPr="0046756F" w:rsidRDefault="00000000" w:rsidP="009810C9">
      <w:pPr>
        <w:rPr>
          <w:rFonts w:cs="Arial"/>
        </w:rPr>
      </w:pPr>
      <w:r>
        <w:rPr>
          <w:rFonts w:cs="Arial"/>
        </w:rPr>
        <w:pict w14:anchorId="7EBC809F">
          <v:rect id="_x0000_i2079" style="width:0;height:1.5pt" o:hralign="center" o:hrstd="t" o:hr="t" fillcolor="#a0a0a0" stroked="f"/>
        </w:pict>
      </w:r>
    </w:p>
    <w:p w14:paraId="66C5ACE0" w14:textId="77777777" w:rsidR="009810C9" w:rsidRPr="0046756F" w:rsidRDefault="009810C9" w:rsidP="009810C9">
      <w:pPr>
        <w:pStyle w:val="Heading4"/>
        <w:rPr>
          <w:rFonts w:ascii="Arial" w:hAnsi="Arial" w:cs="Arial"/>
        </w:rPr>
      </w:pPr>
      <w:bookmarkStart w:id="2115" w:name="_Toc122796416"/>
      <w:bookmarkStart w:id="2116" w:name="_Toc158906466"/>
      <w:r w:rsidRPr="0046756F">
        <w:rPr>
          <w:rFonts w:ascii="Arial" w:hAnsi="Arial" w:cs="Arial"/>
        </w:rPr>
        <w:t>10.18.10.5 Return Value</w:t>
      </w:r>
      <w:bookmarkEnd w:id="2115"/>
      <w:bookmarkEnd w:id="2116"/>
    </w:p>
    <w:p w14:paraId="488608A2" w14:textId="77777777" w:rsidR="009810C9" w:rsidRPr="0046756F" w:rsidRDefault="009810C9" w:rsidP="009810C9">
      <w:pPr>
        <w:rPr>
          <w:rFonts w:cs="Arial"/>
        </w:rPr>
      </w:pPr>
    </w:p>
    <w:p w14:paraId="590600F9" w14:textId="77777777" w:rsidR="009810C9" w:rsidRPr="0046756F" w:rsidRDefault="009810C9" w:rsidP="009810C9">
      <w:pPr>
        <w:widowControl w:val="0"/>
        <w:autoSpaceDE w:val="0"/>
        <w:autoSpaceDN w:val="0"/>
        <w:adjustRightInd w:val="0"/>
        <w:rPr>
          <w:rFonts w:cs="Arial"/>
        </w:rPr>
      </w:pPr>
      <w:r w:rsidRPr="0046756F">
        <w:rPr>
          <w:rFonts w:cs="Arial"/>
        </w:rPr>
        <w:t>T_OS_EVENT * - returns reference to the obtained ECB on successful</w:t>
      </w:r>
    </w:p>
    <w:p w14:paraId="56602D4B" w14:textId="77777777" w:rsidR="009810C9" w:rsidRPr="0046756F" w:rsidRDefault="009810C9" w:rsidP="009810C9">
      <w:pPr>
        <w:widowControl w:val="0"/>
        <w:autoSpaceDE w:val="0"/>
        <w:autoSpaceDN w:val="0"/>
        <w:adjustRightInd w:val="0"/>
        <w:rPr>
          <w:rFonts w:cs="Arial"/>
          <w:sz w:val="17"/>
          <w:szCs w:val="17"/>
        </w:rPr>
      </w:pPr>
      <w:r w:rsidRPr="0046756F">
        <w:rPr>
          <w:rFonts w:cs="Arial"/>
        </w:rPr>
        <w:t>creation of Semaphore otherwise returns M_NULL.</w:t>
      </w:r>
    </w:p>
    <w:p w14:paraId="42B6721C" w14:textId="77777777" w:rsidR="009810C9" w:rsidRPr="0046756F" w:rsidRDefault="00000000" w:rsidP="009810C9">
      <w:pPr>
        <w:rPr>
          <w:rFonts w:cs="Arial"/>
        </w:rPr>
      </w:pPr>
      <w:r>
        <w:rPr>
          <w:rFonts w:cs="Arial"/>
        </w:rPr>
        <w:pict w14:anchorId="209F5431">
          <v:rect id="_x0000_i2080" style="width:0;height:1.5pt" o:hralign="center" o:hrstd="t" o:hr="t" fillcolor="#a0a0a0" stroked="f"/>
        </w:pict>
      </w:r>
    </w:p>
    <w:p w14:paraId="6C446A2B" w14:textId="77777777" w:rsidR="009810C9" w:rsidRPr="0046756F" w:rsidRDefault="009810C9" w:rsidP="009810C9">
      <w:pPr>
        <w:pStyle w:val="Heading4"/>
        <w:rPr>
          <w:rFonts w:ascii="Arial" w:hAnsi="Arial" w:cs="Arial"/>
        </w:rPr>
      </w:pPr>
      <w:bookmarkStart w:id="2117" w:name="_Toc122796417"/>
      <w:bookmarkStart w:id="2118" w:name="_Toc158906467"/>
      <w:r w:rsidRPr="0046756F">
        <w:rPr>
          <w:rFonts w:ascii="Arial" w:hAnsi="Arial" w:cs="Arial"/>
        </w:rPr>
        <w:t>10.18.10.6 Other CSUs called by this CSU</w:t>
      </w:r>
      <w:bookmarkEnd w:id="2117"/>
      <w:bookmarkEnd w:id="2118"/>
    </w:p>
    <w:p w14:paraId="17A9F733" w14:textId="77777777" w:rsidR="009810C9" w:rsidRPr="0046756F" w:rsidRDefault="009810C9" w:rsidP="009810C9">
      <w:pPr>
        <w:rPr>
          <w:rFonts w:cs="Arial"/>
        </w:rPr>
      </w:pPr>
    </w:p>
    <w:p w14:paraId="6E7D1181"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4F1561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RestoreStatusReg</w:t>
      </w:r>
    </w:p>
    <w:p w14:paraId="024EF000" w14:textId="77777777" w:rsidR="009810C9" w:rsidRPr="0046756F" w:rsidRDefault="00000000" w:rsidP="009810C9">
      <w:pPr>
        <w:rPr>
          <w:rFonts w:cs="Arial"/>
        </w:rPr>
      </w:pPr>
      <w:r>
        <w:rPr>
          <w:rFonts w:cs="Arial"/>
        </w:rPr>
        <w:pict w14:anchorId="1B6D9C2B">
          <v:rect id="_x0000_i2081" style="width:0;height:1.5pt" o:hralign="center" o:hrstd="t" o:hr="t" fillcolor="#a0a0a0" stroked="f"/>
        </w:pict>
      </w:r>
    </w:p>
    <w:p w14:paraId="2959DE4F" w14:textId="77777777" w:rsidR="009810C9" w:rsidRPr="0046756F" w:rsidRDefault="009810C9" w:rsidP="009810C9">
      <w:pPr>
        <w:pStyle w:val="Heading4"/>
        <w:rPr>
          <w:rFonts w:ascii="Arial" w:hAnsi="Arial" w:cs="Arial"/>
        </w:rPr>
      </w:pPr>
      <w:bookmarkStart w:id="2119" w:name="_Toc122796418"/>
      <w:bookmarkStart w:id="2120" w:name="_Toc158906468"/>
      <w:r w:rsidRPr="0046756F">
        <w:rPr>
          <w:rFonts w:ascii="Arial" w:hAnsi="Arial" w:cs="Arial"/>
        </w:rPr>
        <w:t>10.18.10.7 Description of list of LLRs allocated</w:t>
      </w:r>
      <w:bookmarkEnd w:id="2119"/>
      <w:bookmarkEnd w:id="2120"/>
    </w:p>
    <w:p w14:paraId="77B239EA" w14:textId="77777777" w:rsidR="009810C9" w:rsidRPr="0046756F" w:rsidRDefault="009810C9" w:rsidP="009810C9">
      <w:pPr>
        <w:rPr>
          <w:rFonts w:cs="Arial"/>
        </w:rPr>
      </w:pPr>
    </w:p>
    <w:p w14:paraId="0B64C6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OsSemCreate.</w:t>
      </w:r>
    </w:p>
    <w:p w14:paraId="3414D75D" w14:textId="77777777" w:rsidR="009810C9" w:rsidRPr="0046756F" w:rsidRDefault="00000000" w:rsidP="009810C9">
      <w:pPr>
        <w:rPr>
          <w:rFonts w:cs="Arial"/>
        </w:rPr>
      </w:pPr>
      <w:r>
        <w:rPr>
          <w:rFonts w:cs="Arial"/>
        </w:rPr>
        <w:pict w14:anchorId="570CD238">
          <v:rect id="_x0000_i2082" style="width:0;height:1.5pt" o:hralign="center" o:hrstd="t" o:hr="t" fillcolor="#a0a0a0" stroked="f"/>
        </w:pict>
      </w:r>
    </w:p>
    <w:p w14:paraId="1E96EB25" w14:textId="77777777" w:rsidR="009810C9" w:rsidRPr="0046756F" w:rsidRDefault="009810C9" w:rsidP="009810C9">
      <w:pPr>
        <w:pStyle w:val="Heading5"/>
        <w:rPr>
          <w:rFonts w:ascii="Arial" w:hAnsi="Arial" w:cs="Arial"/>
        </w:rPr>
      </w:pPr>
      <w:bookmarkStart w:id="2121" w:name="_Toc122796419"/>
      <w:bookmarkStart w:id="2122" w:name="_Toc158906469"/>
      <w:r w:rsidRPr="0046756F">
        <w:rPr>
          <w:rFonts w:ascii="Arial" w:hAnsi="Arial" w:cs="Arial"/>
        </w:rPr>
        <w:t>10.18.10.7.1 daucmfucos-OsSemCreate-LLR-001</w:t>
      </w:r>
      <w:bookmarkEnd w:id="2121"/>
      <w:bookmarkEnd w:id="2122"/>
    </w:p>
    <w:p w14:paraId="1EC7B48C" w14:textId="77777777" w:rsidR="009810C9" w:rsidRPr="0046756F" w:rsidRDefault="009810C9" w:rsidP="009810C9">
      <w:pPr>
        <w:rPr>
          <w:rFonts w:cs="Arial"/>
        </w:rPr>
      </w:pPr>
      <w:r w:rsidRPr="0046756F">
        <w:rPr>
          <w:rFonts w:cs="Arial"/>
        </w:rPr>
        <w:t>Requirement ID: H698-LLD-CMU-FNC-1349</w:t>
      </w:r>
    </w:p>
    <w:p w14:paraId="6E662AFC" w14:textId="77777777" w:rsidR="009810C9" w:rsidRPr="0046756F" w:rsidRDefault="009810C9" w:rsidP="009810C9">
      <w:pPr>
        <w:rPr>
          <w:rFonts w:cs="Arial"/>
        </w:rPr>
      </w:pPr>
    </w:p>
    <w:p w14:paraId="608BF45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U32_critical_sr to return value of ‘SaveStatusReg’ (M_OS_ENTER_CRITICAL) to disable interrupts.</w:t>
      </w:r>
    </w:p>
    <w:p w14:paraId="742A867F" w14:textId="77777777" w:rsidR="009810C9" w:rsidRPr="0046756F" w:rsidRDefault="00000000" w:rsidP="009810C9">
      <w:pPr>
        <w:rPr>
          <w:rFonts w:cs="Arial"/>
        </w:rPr>
      </w:pPr>
      <w:r>
        <w:rPr>
          <w:rFonts w:cs="Arial"/>
        </w:rPr>
        <w:pict w14:anchorId="21E99BD1">
          <v:rect id="_x0000_i2083" style="width:0;height:1.5pt" o:hralign="center" o:hrstd="t" o:hr="t" fillcolor="#a0a0a0" stroked="f"/>
        </w:pict>
      </w:r>
    </w:p>
    <w:p w14:paraId="1E76B9DD" w14:textId="77777777" w:rsidR="009810C9" w:rsidRPr="0046756F" w:rsidRDefault="009810C9" w:rsidP="009810C9">
      <w:pPr>
        <w:pStyle w:val="Heading5"/>
        <w:rPr>
          <w:rFonts w:ascii="Arial" w:hAnsi="Arial" w:cs="Arial"/>
        </w:rPr>
      </w:pPr>
      <w:bookmarkStart w:id="2123" w:name="_Toc122796420"/>
      <w:bookmarkStart w:id="2124" w:name="_Toc158906470"/>
      <w:r w:rsidRPr="0046756F">
        <w:rPr>
          <w:rFonts w:ascii="Arial" w:hAnsi="Arial" w:cs="Arial"/>
        </w:rPr>
        <w:t>10.18.10.7.2 daucmfucos-OsSemCreate-LLR-002</w:t>
      </w:r>
      <w:bookmarkEnd w:id="2123"/>
      <w:bookmarkEnd w:id="2124"/>
    </w:p>
    <w:p w14:paraId="4BC51359" w14:textId="77777777" w:rsidR="009810C9" w:rsidRPr="0046756F" w:rsidRDefault="009810C9" w:rsidP="009810C9">
      <w:pPr>
        <w:rPr>
          <w:rFonts w:cs="Arial"/>
        </w:rPr>
      </w:pPr>
      <w:r w:rsidRPr="0046756F">
        <w:rPr>
          <w:rFonts w:cs="Arial"/>
        </w:rPr>
        <w:t>Requirement ID: H698-LLD-CMU-FNC-1350</w:t>
      </w:r>
    </w:p>
    <w:p w14:paraId="628422C8" w14:textId="77777777" w:rsidR="009810C9" w:rsidRPr="0046756F" w:rsidRDefault="009810C9" w:rsidP="009810C9">
      <w:pPr>
        <w:rPr>
          <w:rFonts w:cs="Arial"/>
        </w:rPr>
      </w:pPr>
    </w:p>
    <w:p w14:paraId="0237509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obtain an ECB from free list of ECBs.</w:t>
      </w:r>
    </w:p>
    <w:p w14:paraId="1F1C577A" w14:textId="77777777" w:rsidR="009810C9" w:rsidRPr="0046756F" w:rsidRDefault="00000000" w:rsidP="009810C9">
      <w:pPr>
        <w:rPr>
          <w:rFonts w:cs="Arial"/>
        </w:rPr>
      </w:pPr>
      <w:r>
        <w:rPr>
          <w:rFonts w:cs="Arial"/>
        </w:rPr>
        <w:pict w14:anchorId="1A0B62DE">
          <v:rect id="_x0000_i2084" style="width:0;height:1.5pt" o:hralign="center" o:hrstd="t" o:hr="t" fillcolor="#a0a0a0" stroked="f"/>
        </w:pict>
      </w:r>
    </w:p>
    <w:p w14:paraId="1D549EE5" w14:textId="77777777" w:rsidR="009810C9" w:rsidRPr="0046756F" w:rsidRDefault="009810C9" w:rsidP="009810C9">
      <w:pPr>
        <w:pStyle w:val="Heading5"/>
        <w:rPr>
          <w:rFonts w:ascii="Arial" w:hAnsi="Arial" w:cs="Arial"/>
        </w:rPr>
      </w:pPr>
      <w:bookmarkStart w:id="2125" w:name="_Toc122796421"/>
      <w:bookmarkStart w:id="2126" w:name="_Toc158906471"/>
      <w:r w:rsidRPr="0046756F">
        <w:rPr>
          <w:rFonts w:ascii="Arial" w:hAnsi="Arial" w:cs="Arial"/>
        </w:rPr>
        <w:t>10.18.10.7.3 daucmfucos-OsSemCreate-LLR-003</w:t>
      </w:r>
      <w:bookmarkEnd w:id="2125"/>
      <w:bookmarkEnd w:id="2126"/>
    </w:p>
    <w:p w14:paraId="52606AD1" w14:textId="77777777" w:rsidR="009810C9" w:rsidRPr="0046756F" w:rsidRDefault="009810C9" w:rsidP="009810C9">
      <w:pPr>
        <w:rPr>
          <w:rFonts w:cs="Arial"/>
        </w:rPr>
      </w:pPr>
      <w:r w:rsidRPr="0046756F">
        <w:rPr>
          <w:rFonts w:cs="Arial"/>
        </w:rPr>
        <w:t>Requirement ID: H698-LLD-CMU-FNC-1351</w:t>
      </w:r>
    </w:p>
    <w:p w14:paraId="57EEB388" w14:textId="77777777" w:rsidR="009810C9" w:rsidRPr="0046756F" w:rsidRDefault="009810C9" w:rsidP="009810C9">
      <w:pPr>
        <w:rPr>
          <w:rFonts w:cs="Arial"/>
        </w:rPr>
      </w:pPr>
    </w:p>
    <w:p w14:paraId="7B6A5FE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linked list of free ECB to point to next free list of ECB (os_eventptr) when the free ECB pool is not empty. Otherwise do nothing.</w:t>
      </w:r>
    </w:p>
    <w:p w14:paraId="3AEE8959" w14:textId="77777777" w:rsidR="009810C9" w:rsidRPr="0046756F" w:rsidRDefault="00000000" w:rsidP="009810C9">
      <w:pPr>
        <w:rPr>
          <w:rFonts w:cs="Arial"/>
        </w:rPr>
      </w:pPr>
      <w:r>
        <w:rPr>
          <w:rFonts w:cs="Arial"/>
        </w:rPr>
        <w:pict w14:anchorId="41DC8C21">
          <v:rect id="_x0000_i2085" style="width:0;height:1.5pt" o:hralign="center" o:hrstd="t" o:hr="t" fillcolor="#a0a0a0" stroked="f"/>
        </w:pict>
      </w:r>
    </w:p>
    <w:p w14:paraId="6C17E030" w14:textId="77777777" w:rsidR="009810C9" w:rsidRPr="0046756F" w:rsidRDefault="009810C9" w:rsidP="009810C9">
      <w:pPr>
        <w:pStyle w:val="Heading5"/>
        <w:rPr>
          <w:rFonts w:ascii="Arial" w:hAnsi="Arial" w:cs="Arial"/>
        </w:rPr>
      </w:pPr>
      <w:bookmarkStart w:id="2127" w:name="_Toc122796422"/>
      <w:bookmarkStart w:id="2128" w:name="_Toc158906472"/>
      <w:r w:rsidRPr="0046756F">
        <w:rPr>
          <w:rFonts w:ascii="Arial" w:hAnsi="Arial" w:cs="Arial"/>
        </w:rPr>
        <w:t>10.18.10.7.4 daucmfucos-OsSemCreate-LLR-004</w:t>
      </w:r>
      <w:bookmarkEnd w:id="2127"/>
      <w:bookmarkEnd w:id="2128"/>
    </w:p>
    <w:p w14:paraId="6B008EDD" w14:textId="77777777" w:rsidR="009810C9" w:rsidRPr="0046756F" w:rsidRDefault="009810C9" w:rsidP="009810C9">
      <w:pPr>
        <w:rPr>
          <w:rFonts w:cs="Arial"/>
        </w:rPr>
      </w:pPr>
      <w:r w:rsidRPr="0046756F">
        <w:rPr>
          <w:rFonts w:cs="Arial"/>
        </w:rPr>
        <w:t>Requirement ID: H698-LLD-CMU-FNC-1352</w:t>
      </w:r>
    </w:p>
    <w:p w14:paraId="0F75B730" w14:textId="77777777" w:rsidR="009810C9" w:rsidRPr="0046756F" w:rsidRDefault="009810C9" w:rsidP="009810C9">
      <w:pPr>
        <w:rPr>
          <w:rFonts w:cs="Arial"/>
        </w:rPr>
      </w:pPr>
    </w:p>
    <w:p w14:paraId="32016C8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all the interrupts by calling RestoreStatusReg (M_OS_EXIT_CRITICAL) with parameter U32_critical_sr.</w:t>
      </w:r>
    </w:p>
    <w:p w14:paraId="7BAC4FF3" w14:textId="77777777" w:rsidR="009810C9" w:rsidRPr="0046756F" w:rsidRDefault="00000000" w:rsidP="009810C9">
      <w:pPr>
        <w:rPr>
          <w:rFonts w:cs="Arial"/>
        </w:rPr>
      </w:pPr>
      <w:r>
        <w:rPr>
          <w:rFonts w:cs="Arial"/>
        </w:rPr>
        <w:pict w14:anchorId="44F8B1A5">
          <v:rect id="_x0000_i2086" style="width:0;height:1.5pt" o:hralign="center" o:hrstd="t" o:hr="t" fillcolor="#a0a0a0" stroked="f"/>
        </w:pict>
      </w:r>
    </w:p>
    <w:p w14:paraId="1C841B3C" w14:textId="77777777" w:rsidR="009810C9" w:rsidRPr="0046756F" w:rsidRDefault="009810C9" w:rsidP="009810C9">
      <w:pPr>
        <w:pStyle w:val="Heading5"/>
        <w:rPr>
          <w:rFonts w:ascii="Arial" w:hAnsi="Arial" w:cs="Arial"/>
        </w:rPr>
      </w:pPr>
      <w:bookmarkStart w:id="2129" w:name="_Toc122796423"/>
      <w:bookmarkStart w:id="2130" w:name="_Toc158906473"/>
      <w:r w:rsidRPr="0046756F">
        <w:rPr>
          <w:rFonts w:ascii="Arial" w:hAnsi="Arial" w:cs="Arial"/>
        </w:rPr>
        <w:t>10.18.10.7.5 daucmfucos-OsSemCreate-LLR-005</w:t>
      </w:r>
      <w:bookmarkEnd w:id="2129"/>
      <w:bookmarkEnd w:id="2130"/>
    </w:p>
    <w:p w14:paraId="13158D50" w14:textId="77777777" w:rsidR="009810C9" w:rsidRPr="0046756F" w:rsidRDefault="009810C9" w:rsidP="009810C9">
      <w:pPr>
        <w:rPr>
          <w:rFonts w:cs="Arial"/>
        </w:rPr>
      </w:pPr>
      <w:r w:rsidRPr="0046756F">
        <w:rPr>
          <w:rFonts w:cs="Arial"/>
        </w:rPr>
        <w:t>Requirement ID: H698-LLD-CMU-FNC-1353</w:t>
      </w:r>
    </w:p>
    <w:p w14:paraId="3CDAF899" w14:textId="77777777" w:rsidR="009810C9" w:rsidRPr="0046756F" w:rsidRDefault="009810C9" w:rsidP="009810C9">
      <w:pPr>
        <w:rPr>
          <w:rFonts w:cs="Arial"/>
        </w:rPr>
      </w:pPr>
    </w:p>
    <w:p w14:paraId="377FEAD0"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the reference to the selected ECB is not M_NULL, otherwise return M_NULL</w:t>
      </w:r>
    </w:p>
    <w:p w14:paraId="415FF040" w14:textId="77777777" w:rsidR="009810C9" w:rsidRPr="0046756F" w:rsidRDefault="009810C9" w:rsidP="009810C9">
      <w:pPr>
        <w:widowControl w:val="0"/>
        <w:autoSpaceDE w:val="0"/>
        <w:autoSpaceDN w:val="0"/>
        <w:adjustRightInd w:val="0"/>
        <w:rPr>
          <w:rFonts w:cs="Arial"/>
        </w:rPr>
      </w:pPr>
      <w:r w:rsidRPr="0046756F">
        <w:rPr>
          <w:rFonts w:cs="Arial"/>
        </w:rPr>
        <w:t>- Set the desired initial count (count) for the Semaphore into os_eventcnt of obtained ECB.</w:t>
      </w:r>
    </w:p>
    <w:p w14:paraId="1890940E" w14:textId="77777777" w:rsidR="009810C9" w:rsidRPr="0046756F" w:rsidRDefault="009810C9" w:rsidP="009810C9">
      <w:pPr>
        <w:widowControl w:val="0"/>
        <w:autoSpaceDE w:val="0"/>
        <w:autoSpaceDN w:val="0"/>
        <w:adjustRightInd w:val="0"/>
        <w:rPr>
          <w:rFonts w:cs="Arial"/>
        </w:rPr>
      </w:pPr>
      <w:r w:rsidRPr="0046756F">
        <w:rPr>
          <w:rFonts w:cs="Arial"/>
        </w:rPr>
        <w:t xml:space="preserve">- Set the os_eventgrp with M_HEX2_ZERO </w:t>
      </w:r>
    </w:p>
    <w:p w14:paraId="7D8C9787" w14:textId="77777777" w:rsidR="009810C9" w:rsidRPr="0046756F" w:rsidRDefault="009810C9" w:rsidP="009810C9">
      <w:pPr>
        <w:widowControl w:val="0"/>
        <w:autoSpaceDE w:val="0"/>
        <w:autoSpaceDN w:val="0"/>
        <w:adjustRightInd w:val="0"/>
        <w:rPr>
          <w:rFonts w:cs="Arial"/>
        </w:rPr>
      </w:pPr>
      <w:r w:rsidRPr="0046756F">
        <w:rPr>
          <w:rFonts w:cs="Arial"/>
        </w:rPr>
        <w:t>- Set all the indices of os_event_tbl of the obtained ECB (size is M_MAX_TSK_WAIT_EVNT) to M_HEX2_ZERO .</w:t>
      </w:r>
    </w:p>
    <w:p w14:paraId="159E09F6" w14:textId="77777777" w:rsidR="009810C9" w:rsidRPr="0046756F" w:rsidRDefault="009810C9" w:rsidP="009810C9">
      <w:pPr>
        <w:widowControl w:val="0"/>
        <w:autoSpaceDE w:val="0"/>
        <w:autoSpaceDN w:val="0"/>
        <w:adjustRightInd w:val="0"/>
        <w:rPr>
          <w:rFonts w:cs="Arial"/>
          <w:sz w:val="17"/>
          <w:szCs w:val="17"/>
        </w:rPr>
      </w:pPr>
      <w:r w:rsidRPr="0046756F">
        <w:rPr>
          <w:rFonts w:cs="Arial"/>
        </w:rPr>
        <w:t>- Return the obtained ECB.</w:t>
      </w:r>
    </w:p>
    <w:p w14:paraId="6AF0D5D7" w14:textId="77777777" w:rsidR="009810C9" w:rsidRPr="0046756F" w:rsidRDefault="00000000" w:rsidP="009810C9">
      <w:pPr>
        <w:rPr>
          <w:rFonts w:cs="Arial"/>
        </w:rPr>
      </w:pPr>
      <w:r>
        <w:rPr>
          <w:rFonts w:cs="Arial"/>
        </w:rPr>
        <w:pict w14:anchorId="13C3D0C0">
          <v:rect id="_x0000_i2087" style="width:0;height:1.5pt" o:hralign="center" o:hrstd="t" o:hr="t" fillcolor="#a0a0a0" stroked="f"/>
        </w:pict>
      </w:r>
    </w:p>
    <w:p w14:paraId="34489124" w14:textId="77777777" w:rsidR="009810C9" w:rsidRPr="0046756F" w:rsidRDefault="009810C9" w:rsidP="009810C9">
      <w:pPr>
        <w:pStyle w:val="Heading3"/>
      </w:pPr>
      <w:bookmarkStart w:id="2131" w:name="_Toc122796424"/>
      <w:bookmarkStart w:id="2132" w:name="_Toc158906474"/>
      <w:r w:rsidRPr="0046756F">
        <w:t>10.18.11 OsSemPend</w:t>
      </w:r>
      <w:bookmarkEnd w:id="2131"/>
      <w:bookmarkEnd w:id="2132"/>
    </w:p>
    <w:p w14:paraId="5EF4EB9E" w14:textId="77777777" w:rsidR="009810C9" w:rsidRPr="0046756F" w:rsidRDefault="009810C9" w:rsidP="009810C9">
      <w:pPr>
        <w:rPr>
          <w:rFonts w:cs="Arial"/>
        </w:rPr>
      </w:pPr>
    </w:p>
    <w:p w14:paraId="74FFE88F"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OsSemPend will follow in the sub sections.</w:t>
      </w:r>
    </w:p>
    <w:p w14:paraId="18899FD3" w14:textId="77777777" w:rsidR="009810C9" w:rsidRPr="0046756F" w:rsidRDefault="00000000" w:rsidP="009810C9">
      <w:pPr>
        <w:rPr>
          <w:rFonts w:cs="Arial"/>
        </w:rPr>
      </w:pPr>
      <w:r>
        <w:rPr>
          <w:rFonts w:cs="Arial"/>
        </w:rPr>
        <w:pict w14:anchorId="5A2C0601">
          <v:rect id="_x0000_i2088" style="width:0;height:1.5pt" o:hralign="center" o:hrstd="t" o:hr="t" fillcolor="#a0a0a0" stroked="f"/>
        </w:pict>
      </w:r>
    </w:p>
    <w:p w14:paraId="72C52E73" w14:textId="77777777" w:rsidR="009810C9" w:rsidRPr="0046756F" w:rsidRDefault="009810C9" w:rsidP="009810C9">
      <w:pPr>
        <w:pStyle w:val="Heading4"/>
        <w:rPr>
          <w:rFonts w:ascii="Arial" w:hAnsi="Arial" w:cs="Arial"/>
        </w:rPr>
      </w:pPr>
      <w:bookmarkStart w:id="2133" w:name="_Toc122796425"/>
      <w:bookmarkStart w:id="2134" w:name="_Toc158906475"/>
      <w:r w:rsidRPr="0046756F">
        <w:rPr>
          <w:rFonts w:ascii="Arial" w:hAnsi="Arial" w:cs="Arial"/>
        </w:rPr>
        <w:t>10.18.11.1 Brief Description</w:t>
      </w:r>
      <w:bookmarkEnd w:id="2133"/>
      <w:bookmarkEnd w:id="2134"/>
    </w:p>
    <w:p w14:paraId="1193F8F3" w14:textId="77777777" w:rsidR="009810C9" w:rsidRPr="0046756F" w:rsidRDefault="009810C9" w:rsidP="009810C9">
      <w:pPr>
        <w:rPr>
          <w:rFonts w:cs="Arial"/>
        </w:rPr>
      </w:pPr>
    </w:p>
    <w:p w14:paraId="74C24FD3"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OsSemPend function waits on a Semaphore.</w:t>
      </w:r>
    </w:p>
    <w:p w14:paraId="5D7D51C7" w14:textId="77777777" w:rsidR="009810C9" w:rsidRPr="0046756F" w:rsidRDefault="00000000" w:rsidP="009810C9">
      <w:pPr>
        <w:rPr>
          <w:rFonts w:cs="Arial"/>
        </w:rPr>
      </w:pPr>
      <w:r>
        <w:rPr>
          <w:rFonts w:cs="Arial"/>
        </w:rPr>
        <w:pict w14:anchorId="65EF2D4D">
          <v:rect id="_x0000_i2089" style="width:0;height:1.5pt" o:hralign="center" o:hrstd="t" o:hr="t" fillcolor="#a0a0a0" stroked="f"/>
        </w:pict>
      </w:r>
    </w:p>
    <w:p w14:paraId="2BB73083" w14:textId="77777777" w:rsidR="009810C9" w:rsidRPr="0046756F" w:rsidRDefault="009810C9" w:rsidP="009810C9">
      <w:pPr>
        <w:pStyle w:val="Heading4"/>
        <w:rPr>
          <w:rFonts w:ascii="Arial" w:hAnsi="Arial" w:cs="Arial"/>
        </w:rPr>
      </w:pPr>
      <w:bookmarkStart w:id="2135" w:name="_Toc122796426"/>
      <w:bookmarkStart w:id="2136" w:name="_Toc158906476"/>
      <w:r w:rsidRPr="0046756F">
        <w:rPr>
          <w:rFonts w:ascii="Arial" w:hAnsi="Arial" w:cs="Arial"/>
        </w:rPr>
        <w:t>10.18.11.2 List of HLRs allocated</w:t>
      </w:r>
      <w:bookmarkEnd w:id="2135"/>
      <w:bookmarkEnd w:id="2136"/>
    </w:p>
    <w:p w14:paraId="2DCCD6AD" w14:textId="77777777" w:rsidR="009810C9" w:rsidRPr="0046756F" w:rsidRDefault="009810C9" w:rsidP="009810C9">
      <w:pPr>
        <w:rPr>
          <w:rFonts w:cs="Arial"/>
        </w:rPr>
      </w:pPr>
    </w:p>
    <w:p w14:paraId="2654707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106B0888" w14:textId="77777777" w:rsidR="009810C9" w:rsidRPr="0046756F" w:rsidRDefault="00000000" w:rsidP="009810C9">
      <w:pPr>
        <w:rPr>
          <w:rFonts w:cs="Arial"/>
        </w:rPr>
      </w:pPr>
      <w:r>
        <w:rPr>
          <w:rFonts w:cs="Arial"/>
        </w:rPr>
        <w:pict w14:anchorId="23A9D41E">
          <v:rect id="_x0000_i2090" style="width:0;height:1.5pt" o:hralign="center" o:hrstd="t" o:hr="t" fillcolor="#a0a0a0" stroked="f"/>
        </w:pict>
      </w:r>
    </w:p>
    <w:p w14:paraId="7532FC94" w14:textId="77777777" w:rsidR="009810C9" w:rsidRPr="0046756F" w:rsidRDefault="009810C9" w:rsidP="009810C9">
      <w:pPr>
        <w:pStyle w:val="Heading4"/>
        <w:rPr>
          <w:rFonts w:ascii="Arial" w:hAnsi="Arial" w:cs="Arial"/>
        </w:rPr>
      </w:pPr>
      <w:bookmarkStart w:id="2137" w:name="_Toc122796427"/>
      <w:bookmarkStart w:id="2138" w:name="_Toc158906477"/>
      <w:r w:rsidRPr="0046756F">
        <w:rPr>
          <w:rFonts w:ascii="Arial" w:hAnsi="Arial" w:cs="Arial"/>
        </w:rPr>
        <w:t>10.18.11.3 List of global variables accessed and modified</w:t>
      </w:r>
      <w:bookmarkEnd w:id="2137"/>
      <w:bookmarkEnd w:id="2138"/>
    </w:p>
    <w:p w14:paraId="4010BC4B" w14:textId="77777777" w:rsidR="009810C9" w:rsidRPr="0046756F" w:rsidRDefault="009810C9" w:rsidP="009810C9">
      <w:pPr>
        <w:rPr>
          <w:rFonts w:cs="Arial"/>
        </w:rPr>
      </w:pPr>
    </w:p>
    <w:p w14:paraId="5D144CE8" w14:textId="77777777" w:rsidR="009810C9" w:rsidRPr="0046756F" w:rsidRDefault="009810C9" w:rsidP="009810C9">
      <w:pPr>
        <w:widowControl w:val="0"/>
        <w:autoSpaceDE w:val="0"/>
        <w:autoSpaceDN w:val="0"/>
        <w:adjustRightInd w:val="0"/>
        <w:rPr>
          <w:rFonts w:cs="Arial"/>
        </w:rPr>
      </w:pPr>
      <w:r w:rsidRPr="0046756F">
        <w:rPr>
          <w:rFonts w:cs="Arial"/>
        </w:rPr>
        <w:t>Accessed : Os_tcb_cur</w:t>
      </w:r>
    </w:p>
    <w:p w14:paraId="6ED73AF1" w14:textId="77777777" w:rsidR="009810C9" w:rsidRPr="0046756F" w:rsidRDefault="009810C9" w:rsidP="009810C9">
      <w:pPr>
        <w:widowControl w:val="0"/>
        <w:autoSpaceDE w:val="0"/>
        <w:autoSpaceDN w:val="0"/>
        <w:adjustRightInd w:val="0"/>
        <w:rPr>
          <w:rFonts w:cs="Arial"/>
        </w:rPr>
      </w:pPr>
      <w:r w:rsidRPr="0046756F">
        <w:rPr>
          <w:rFonts w:cs="Arial"/>
        </w:rPr>
        <w:t xml:space="preserve">                   U32_critical_sr</w:t>
      </w:r>
    </w:p>
    <w:p w14:paraId="51FD2783" w14:textId="77777777" w:rsidR="009810C9" w:rsidRPr="0046756F" w:rsidRDefault="009810C9" w:rsidP="009810C9">
      <w:pPr>
        <w:widowControl w:val="0"/>
        <w:autoSpaceDE w:val="0"/>
        <w:autoSpaceDN w:val="0"/>
        <w:adjustRightInd w:val="0"/>
        <w:rPr>
          <w:rFonts w:cs="Arial"/>
        </w:rPr>
      </w:pPr>
      <w:r w:rsidRPr="0046756F">
        <w:rPr>
          <w:rFonts w:cs="Arial"/>
        </w:rPr>
        <w:t>Modified : Os_tcb_cur</w:t>
      </w:r>
    </w:p>
    <w:p w14:paraId="77E19F15"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U32_critical_sr</w:t>
      </w:r>
    </w:p>
    <w:p w14:paraId="25A0E84F" w14:textId="77777777" w:rsidR="009810C9" w:rsidRPr="0046756F" w:rsidRDefault="00000000" w:rsidP="009810C9">
      <w:pPr>
        <w:rPr>
          <w:rFonts w:cs="Arial"/>
        </w:rPr>
      </w:pPr>
      <w:r>
        <w:rPr>
          <w:rFonts w:cs="Arial"/>
        </w:rPr>
        <w:pict w14:anchorId="453B4104">
          <v:rect id="_x0000_i2091" style="width:0;height:1.5pt" o:hralign="center" o:hrstd="t" o:hr="t" fillcolor="#a0a0a0" stroked="f"/>
        </w:pict>
      </w:r>
    </w:p>
    <w:p w14:paraId="28FCE5F5" w14:textId="77777777" w:rsidR="009810C9" w:rsidRPr="0046756F" w:rsidRDefault="009810C9" w:rsidP="009810C9">
      <w:pPr>
        <w:pStyle w:val="Heading4"/>
        <w:rPr>
          <w:rFonts w:ascii="Arial" w:hAnsi="Arial" w:cs="Arial"/>
        </w:rPr>
      </w:pPr>
      <w:bookmarkStart w:id="2139" w:name="_Toc122796428"/>
      <w:bookmarkStart w:id="2140" w:name="_Toc158906478"/>
      <w:r w:rsidRPr="0046756F">
        <w:rPr>
          <w:rFonts w:ascii="Arial" w:hAnsi="Arial" w:cs="Arial"/>
        </w:rPr>
        <w:t>10.18.11.4 Parameter list (Input/Output)</w:t>
      </w:r>
      <w:bookmarkEnd w:id="2139"/>
      <w:bookmarkEnd w:id="2140"/>
    </w:p>
    <w:p w14:paraId="090EB7E2" w14:textId="77777777" w:rsidR="009810C9" w:rsidRPr="0046756F" w:rsidRDefault="009810C9" w:rsidP="009810C9">
      <w:pPr>
        <w:rPr>
          <w:rFonts w:cs="Arial"/>
        </w:rPr>
      </w:pPr>
    </w:p>
    <w:p w14:paraId="14B0FE58" w14:textId="77777777" w:rsidR="009810C9" w:rsidRPr="0046756F" w:rsidRDefault="009810C9" w:rsidP="009810C9">
      <w:pPr>
        <w:widowControl w:val="0"/>
        <w:autoSpaceDE w:val="0"/>
        <w:autoSpaceDN w:val="0"/>
        <w:adjustRightInd w:val="0"/>
        <w:rPr>
          <w:rFonts w:cs="Arial"/>
        </w:rPr>
      </w:pPr>
      <w:r w:rsidRPr="0046756F">
        <w:rPr>
          <w:rFonts w:cs="Arial"/>
        </w:rPr>
        <w:t>Inputs: T_OS_EVENT *p_event - Pointer to the desired Semaphore's Event Control Block</w:t>
      </w:r>
    </w:p>
    <w:p w14:paraId="651A3402" w14:textId="77777777" w:rsidR="009810C9" w:rsidRPr="0046756F" w:rsidRDefault="009810C9" w:rsidP="009810C9">
      <w:pPr>
        <w:widowControl w:val="0"/>
        <w:autoSpaceDE w:val="0"/>
        <w:autoSpaceDN w:val="0"/>
        <w:adjustRightInd w:val="0"/>
        <w:rPr>
          <w:rFonts w:cs="Arial"/>
        </w:rPr>
      </w:pPr>
      <w:r w:rsidRPr="0046756F">
        <w:rPr>
          <w:rFonts w:cs="Arial"/>
        </w:rPr>
        <w:t xml:space="preserve">            T_UWORD timeout - Time in clock ticks to wait for the resource.</w:t>
      </w:r>
    </w:p>
    <w:p w14:paraId="394A19DA" w14:textId="77777777" w:rsidR="009810C9" w:rsidRPr="0046756F" w:rsidRDefault="009810C9" w:rsidP="009810C9">
      <w:pPr>
        <w:widowControl w:val="0"/>
        <w:autoSpaceDE w:val="0"/>
        <w:autoSpaceDN w:val="0"/>
        <w:adjustRightInd w:val="0"/>
        <w:rPr>
          <w:rFonts w:cs="Arial"/>
        </w:rPr>
      </w:pPr>
      <w:r w:rsidRPr="0046756F">
        <w:rPr>
          <w:rFonts w:cs="Arial"/>
        </w:rPr>
        <w:t xml:space="preserve">            If 0, the task will wait until the resource becomes available or the event occurs.</w:t>
      </w:r>
    </w:p>
    <w:p w14:paraId="6ACE93F6" w14:textId="77777777" w:rsidR="009810C9" w:rsidRPr="0046756F" w:rsidRDefault="009810C9" w:rsidP="009810C9">
      <w:pPr>
        <w:widowControl w:val="0"/>
        <w:autoSpaceDE w:val="0"/>
        <w:autoSpaceDN w:val="0"/>
        <w:adjustRightInd w:val="0"/>
        <w:rPr>
          <w:rFonts w:cs="Arial"/>
        </w:rPr>
      </w:pPr>
      <w:r w:rsidRPr="0046756F">
        <w:rPr>
          <w:rFonts w:cs="Arial"/>
        </w:rPr>
        <w:t>Outputs: T_OS_EVENT *p_event - Pointer to the desired Semaphore's Event Control Block</w:t>
      </w:r>
    </w:p>
    <w:p w14:paraId="120F476B" w14:textId="77777777" w:rsidR="009810C9" w:rsidRPr="0046756F" w:rsidRDefault="009810C9" w:rsidP="009810C9">
      <w:pPr>
        <w:widowControl w:val="0"/>
        <w:autoSpaceDE w:val="0"/>
        <w:autoSpaceDN w:val="0"/>
        <w:adjustRightInd w:val="0"/>
        <w:ind w:firstLine="720"/>
        <w:rPr>
          <w:rFonts w:cs="Arial"/>
        </w:rPr>
      </w:pPr>
      <w:r w:rsidRPr="0046756F">
        <w:rPr>
          <w:rFonts w:cs="Arial"/>
        </w:rPr>
        <w:t xml:space="preserve">   T_UBYTE * error - Pointer to error message.</w:t>
      </w:r>
    </w:p>
    <w:p w14:paraId="6F33A1DE" w14:textId="77777777" w:rsidR="009810C9" w:rsidRPr="0046756F" w:rsidRDefault="009810C9" w:rsidP="009810C9">
      <w:pPr>
        <w:widowControl w:val="0"/>
        <w:autoSpaceDE w:val="0"/>
        <w:autoSpaceDN w:val="0"/>
        <w:adjustRightInd w:val="0"/>
        <w:rPr>
          <w:rFonts w:cs="Arial"/>
        </w:rPr>
      </w:pPr>
      <w:r w:rsidRPr="0046756F">
        <w:rPr>
          <w:rFonts w:cs="Arial"/>
        </w:rPr>
        <w:t xml:space="preserve">                - Set to M_OS_NO_ERR when the Semaphore was available.</w:t>
      </w:r>
    </w:p>
    <w:p w14:paraId="2AD5C539"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Set to M_OS_TIMEOUT when the Semaphore was not signaled within the specified timeout</w:t>
      </w:r>
    </w:p>
    <w:p w14:paraId="65FBF40C" w14:textId="77777777" w:rsidR="009810C9" w:rsidRPr="0046756F" w:rsidRDefault="00000000" w:rsidP="009810C9">
      <w:pPr>
        <w:rPr>
          <w:rFonts w:cs="Arial"/>
        </w:rPr>
      </w:pPr>
      <w:r>
        <w:rPr>
          <w:rFonts w:cs="Arial"/>
        </w:rPr>
        <w:pict w14:anchorId="0D3A0030">
          <v:rect id="_x0000_i2092" style="width:0;height:1.5pt" o:hralign="center" o:hrstd="t" o:hr="t" fillcolor="#a0a0a0" stroked="f"/>
        </w:pict>
      </w:r>
    </w:p>
    <w:p w14:paraId="0DCE501F" w14:textId="77777777" w:rsidR="009810C9" w:rsidRPr="0046756F" w:rsidRDefault="009810C9" w:rsidP="009810C9">
      <w:pPr>
        <w:pStyle w:val="Heading4"/>
        <w:rPr>
          <w:rFonts w:ascii="Arial" w:hAnsi="Arial" w:cs="Arial"/>
        </w:rPr>
      </w:pPr>
      <w:bookmarkStart w:id="2141" w:name="_Toc122796429"/>
      <w:bookmarkStart w:id="2142" w:name="_Toc158906479"/>
      <w:r w:rsidRPr="0046756F">
        <w:rPr>
          <w:rFonts w:ascii="Arial" w:hAnsi="Arial" w:cs="Arial"/>
        </w:rPr>
        <w:t>10.18.11.5 Return Value</w:t>
      </w:r>
      <w:bookmarkEnd w:id="2141"/>
      <w:bookmarkEnd w:id="2142"/>
    </w:p>
    <w:p w14:paraId="3EE46DFC" w14:textId="77777777" w:rsidR="009810C9" w:rsidRPr="0046756F" w:rsidRDefault="009810C9" w:rsidP="009810C9">
      <w:pPr>
        <w:rPr>
          <w:rFonts w:cs="Arial"/>
        </w:rPr>
      </w:pPr>
    </w:p>
    <w:p w14:paraId="5C5C234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5C2469D" w14:textId="77777777" w:rsidR="009810C9" w:rsidRPr="0046756F" w:rsidRDefault="00000000" w:rsidP="009810C9">
      <w:pPr>
        <w:rPr>
          <w:rFonts w:cs="Arial"/>
        </w:rPr>
      </w:pPr>
      <w:r>
        <w:rPr>
          <w:rFonts w:cs="Arial"/>
        </w:rPr>
        <w:pict w14:anchorId="0525DABA">
          <v:rect id="_x0000_i2093" style="width:0;height:1.5pt" o:hralign="center" o:hrstd="t" o:hr="t" fillcolor="#a0a0a0" stroked="f"/>
        </w:pict>
      </w:r>
    </w:p>
    <w:p w14:paraId="191BDD7D" w14:textId="77777777" w:rsidR="009810C9" w:rsidRPr="0046756F" w:rsidRDefault="009810C9" w:rsidP="009810C9">
      <w:pPr>
        <w:pStyle w:val="Heading4"/>
        <w:rPr>
          <w:rFonts w:ascii="Arial" w:hAnsi="Arial" w:cs="Arial"/>
        </w:rPr>
      </w:pPr>
      <w:bookmarkStart w:id="2143" w:name="_Toc122796430"/>
      <w:bookmarkStart w:id="2144" w:name="_Toc158906480"/>
      <w:r w:rsidRPr="0046756F">
        <w:rPr>
          <w:rFonts w:ascii="Arial" w:hAnsi="Arial" w:cs="Arial"/>
        </w:rPr>
        <w:t>10.18.11.6 Other CSUs called by this CSU</w:t>
      </w:r>
      <w:bookmarkEnd w:id="2143"/>
      <w:bookmarkEnd w:id="2144"/>
    </w:p>
    <w:p w14:paraId="5D0CBFD4" w14:textId="77777777" w:rsidR="009810C9" w:rsidRPr="0046756F" w:rsidRDefault="009810C9" w:rsidP="009810C9">
      <w:pPr>
        <w:rPr>
          <w:rFonts w:cs="Arial"/>
        </w:rPr>
      </w:pPr>
    </w:p>
    <w:p w14:paraId="4D28036D" w14:textId="77777777" w:rsidR="009810C9" w:rsidRPr="0046756F" w:rsidRDefault="009810C9" w:rsidP="009810C9">
      <w:pPr>
        <w:widowControl w:val="0"/>
        <w:autoSpaceDE w:val="0"/>
        <w:autoSpaceDN w:val="0"/>
        <w:adjustRightInd w:val="0"/>
        <w:rPr>
          <w:rFonts w:cs="Arial"/>
        </w:rPr>
      </w:pPr>
      <w:r w:rsidRPr="0046756F">
        <w:rPr>
          <w:rFonts w:cs="Arial"/>
        </w:rPr>
        <w:t>OsSched</w:t>
      </w:r>
    </w:p>
    <w:p w14:paraId="13185D85"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28C86087" w14:textId="77777777" w:rsidR="009810C9" w:rsidRPr="0046756F" w:rsidRDefault="009810C9" w:rsidP="009810C9">
      <w:pPr>
        <w:widowControl w:val="0"/>
        <w:autoSpaceDE w:val="0"/>
        <w:autoSpaceDN w:val="0"/>
        <w:adjustRightInd w:val="0"/>
        <w:rPr>
          <w:rFonts w:cs="Arial"/>
          <w:sz w:val="17"/>
          <w:szCs w:val="17"/>
        </w:rPr>
      </w:pPr>
      <w:r w:rsidRPr="0046756F">
        <w:rPr>
          <w:rFonts w:cs="Arial"/>
        </w:rPr>
        <w:t>RestoreStatusReg</w:t>
      </w:r>
    </w:p>
    <w:p w14:paraId="2A2BF123" w14:textId="77777777" w:rsidR="009810C9" w:rsidRPr="0046756F" w:rsidRDefault="00000000" w:rsidP="009810C9">
      <w:pPr>
        <w:rPr>
          <w:rFonts w:cs="Arial"/>
        </w:rPr>
      </w:pPr>
      <w:r>
        <w:rPr>
          <w:rFonts w:cs="Arial"/>
        </w:rPr>
        <w:pict w14:anchorId="1844C845">
          <v:rect id="_x0000_i2094" style="width:0;height:1.5pt" o:hralign="center" o:hrstd="t" o:hr="t" fillcolor="#a0a0a0" stroked="f"/>
        </w:pict>
      </w:r>
    </w:p>
    <w:p w14:paraId="72CE9A3D" w14:textId="77777777" w:rsidR="009810C9" w:rsidRPr="0046756F" w:rsidRDefault="009810C9" w:rsidP="009810C9">
      <w:pPr>
        <w:pStyle w:val="Heading4"/>
        <w:rPr>
          <w:rFonts w:ascii="Arial" w:hAnsi="Arial" w:cs="Arial"/>
        </w:rPr>
      </w:pPr>
      <w:bookmarkStart w:id="2145" w:name="_Toc122796431"/>
      <w:bookmarkStart w:id="2146" w:name="_Toc158906481"/>
      <w:r w:rsidRPr="0046756F">
        <w:rPr>
          <w:rFonts w:ascii="Arial" w:hAnsi="Arial" w:cs="Arial"/>
        </w:rPr>
        <w:t>10.18.11.7 Description of list of LLRs allocated</w:t>
      </w:r>
      <w:bookmarkEnd w:id="2145"/>
      <w:bookmarkEnd w:id="2146"/>
    </w:p>
    <w:p w14:paraId="7AFFFDC8" w14:textId="77777777" w:rsidR="009810C9" w:rsidRPr="0046756F" w:rsidRDefault="009810C9" w:rsidP="009810C9">
      <w:pPr>
        <w:rPr>
          <w:rFonts w:cs="Arial"/>
        </w:rPr>
      </w:pPr>
    </w:p>
    <w:p w14:paraId="49B7E9F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OsSemPend.</w:t>
      </w:r>
    </w:p>
    <w:p w14:paraId="2F96F8B4" w14:textId="77777777" w:rsidR="009810C9" w:rsidRPr="0046756F" w:rsidRDefault="00000000" w:rsidP="009810C9">
      <w:pPr>
        <w:rPr>
          <w:rFonts w:cs="Arial"/>
        </w:rPr>
      </w:pPr>
      <w:r>
        <w:rPr>
          <w:rFonts w:cs="Arial"/>
        </w:rPr>
        <w:pict w14:anchorId="21C3C979">
          <v:rect id="_x0000_i2095" style="width:0;height:1.5pt" o:hralign="center" o:hrstd="t" o:hr="t" fillcolor="#a0a0a0" stroked="f"/>
        </w:pict>
      </w:r>
    </w:p>
    <w:p w14:paraId="4DCFDAAC" w14:textId="77777777" w:rsidR="009810C9" w:rsidRPr="0046756F" w:rsidRDefault="009810C9" w:rsidP="009810C9">
      <w:pPr>
        <w:pStyle w:val="Heading5"/>
        <w:rPr>
          <w:rFonts w:ascii="Arial" w:hAnsi="Arial" w:cs="Arial"/>
        </w:rPr>
      </w:pPr>
      <w:bookmarkStart w:id="2147" w:name="_Toc122796432"/>
      <w:bookmarkStart w:id="2148" w:name="_Toc158906482"/>
      <w:r w:rsidRPr="0046756F">
        <w:rPr>
          <w:rFonts w:ascii="Arial" w:hAnsi="Arial" w:cs="Arial"/>
        </w:rPr>
        <w:t>10.18.11.7.1 daucmfucos-OsSemPend-LLR-001</w:t>
      </w:r>
      <w:bookmarkEnd w:id="2147"/>
      <w:bookmarkEnd w:id="2148"/>
    </w:p>
    <w:p w14:paraId="3A04C4B0" w14:textId="77777777" w:rsidR="009810C9" w:rsidRPr="0046756F" w:rsidRDefault="009810C9" w:rsidP="009810C9">
      <w:pPr>
        <w:rPr>
          <w:rFonts w:cs="Arial"/>
        </w:rPr>
      </w:pPr>
      <w:r w:rsidRPr="0046756F">
        <w:rPr>
          <w:rFonts w:cs="Arial"/>
        </w:rPr>
        <w:t>Requirement ID: H698-LLD-CMU-FNC-1362</w:t>
      </w:r>
    </w:p>
    <w:p w14:paraId="63FA635C" w14:textId="77777777" w:rsidR="009810C9" w:rsidRPr="0046756F" w:rsidRDefault="009810C9" w:rsidP="009810C9">
      <w:pPr>
        <w:rPr>
          <w:rFonts w:cs="Arial"/>
        </w:rPr>
      </w:pPr>
    </w:p>
    <w:p w14:paraId="17C2AEF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U32_critical_sr to return value of ‘SaveStatusReg’ (M_OS_ENTER_CRITICAL) to disable interrupts.</w:t>
      </w:r>
    </w:p>
    <w:p w14:paraId="22BE2A52" w14:textId="77777777" w:rsidR="009810C9" w:rsidRPr="0046756F" w:rsidRDefault="00000000" w:rsidP="009810C9">
      <w:pPr>
        <w:rPr>
          <w:rFonts w:cs="Arial"/>
        </w:rPr>
      </w:pPr>
      <w:r>
        <w:rPr>
          <w:rFonts w:cs="Arial"/>
        </w:rPr>
        <w:pict w14:anchorId="6F14E897">
          <v:rect id="_x0000_i2096" style="width:0;height:1.5pt" o:hralign="center" o:hrstd="t" o:hr="t" fillcolor="#a0a0a0" stroked="f"/>
        </w:pict>
      </w:r>
    </w:p>
    <w:p w14:paraId="746A4C4D" w14:textId="77777777" w:rsidR="009810C9" w:rsidRPr="0046756F" w:rsidRDefault="009810C9" w:rsidP="009810C9">
      <w:pPr>
        <w:pStyle w:val="Heading5"/>
        <w:rPr>
          <w:rFonts w:ascii="Arial" w:hAnsi="Arial" w:cs="Arial"/>
        </w:rPr>
      </w:pPr>
      <w:bookmarkStart w:id="2149" w:name="_Toc122796433"/>
      <w:bookmarkStart w:id="2150" w:name="_Toc158906483"/>
      <w:r w:rsidRPr="0046756F">
        <w:rPr>
          <w:rFonts w:ascii="Arial" w:hAnsi="Arial" w:cs="Arial"/>
        </w:rPr>
        <w:t>10.18.11.7.2 daucmfucos-OsSemPend-LLR-002</w:t>
      </w:r>
      <w:bookmarkEnd w:id="2149"/>
      <w:bookmarkEnd w:id="2150"/>
    </w:p>
    <w:p w14:paraId="2CFE0EE0" w14:textId="77777777" w:rsidR="009810C9" w:rsidRPr="0046756F" w:rsidRDefault="009810C9" w:rsidP="009810C9">
      <w:pPr>
        <w:rPr>
          <w:rFonts w:cs="Arial"/>
        </w:rPr>
      </w:pPr>
      <w:r w:rsidRPr="0046756F">
        <w:rPr>
          <w:rFonts w:cs="Arial"/>
        </w:rPr>
        <w:t>Requirement ID: H698-LLD-CMU-FNC-1363</w:t>
      </w:r>
    </w:p>
    <w:p w14:paraId="298D663E" w14:textId="77777777" w:rsidR="009810C9" w:rsidRPr="0046756F" w:rsidRDefault="009810C9" w:rsidP="009810C9">
      <w:pPr>
        <w:rPr>
          <w:rFonts w:cs="Arial"/>
        </w:rPr>
      </w:pPr>
    </w:p>
    <w:p w14:paraId="30981B36"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os_eventcnt of p_event is greater than M_ZERO(Semaphore is positive, resource is available)</w:t>
      </w:r>
    </w:p>
    <w:p w14:paraId="5658B36B" w14:textId="77777777" w:rsidR="009810C9" w:rsidRPr="0046756F" w:rsidRDefault="009810C9" w:rsidP="009810C9">
      <w:pPr>
        <w:widowControl w:val="0"/>
        <w:autoSpaceDE w:val="0"/>
        <w:autoSpaceDN w:val="0"/>
        <w:adjustRightInd w:val="0"/>
        <w:rPr>
          <w:rFonts w:cs="Arial"/>
        </w:rPr>
      </w:pPr>
      <w:r w:rsidRPr="0046756F">
        <w:rPr>
          <w:rFonts w:cs="Arial"/>
        </w:rPr>
        <w:t>- Decrement the os_eventcnt of p_event by one</w:t>
      </w:r>
    </w:p>
    <w:p w14:paraId="23E7F0AE" w14:textId="77777777" w:rsidR="009810C9" w:rsidRPr="0046756F" w:rsidRDefault="009810C9" w:rsidP="009810C9">
      <w:pPr>
        <w:widowControl w:val="0"/>
        <w:autoSpaceDE w:val="0"/>
        <w:autoSpaceDN w:val="0"/>
        <w:adjustRightInd w:val="0"/>
        <w:rPr>
          <w:rFonts w:cs="Arial"/>
        </w:rPr>
      </w:pPr>
      <w:r w:rsidRPr="0046756F">
        <w:rPr>
          <w:rFonts w:cs="Arial"/>
        </w:rPr>
        <w:t>- Send a request to uC/OS to enable all the interrupts by calling RestoreStatusReg (M_OS_EXIT_CRITICAL) with parameter U32_critical_sr</w:t>
      </w:r>
    </w:p>
    <w:p w14:paraId="140910C4"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Set the error message error to M_OS_NO_ERR.</w:t>
      </w:r>
    </w:p>
    <w:p w14:paraId="3AD4E29B" w14:textId="77777777" w:rsidR="009810C9" w:rsidRPr="0046756F" w:rsidRDefault="00000000" w:rsidP="009810C9">
      <w:pPr>
        <w:rPr>
          <w:rFonts w:cs="Arial"/>
        </w:rPr>
      </w:pPr>
      <w:r>
        <w:rPr>
          <w:rFonts w:cs="Arial"/>
        </w:rPr>
        <w:pict w14:anchorId="102BED8F">
          <v:rect id="_x0000_i2097" style="width:0;height:1.5pt" o:hralign="center" o:hrstd="t" o:hr="t" fillcolor="#a0a0a0" stroked="f"/>
        </w:pict>
      </w:r>
    </w:p>
    <w:p w14:paraId="14061F04" w14:textId="77777777" w:rsidR="009810C9" w:rsidRPr="0046756F" w:rsidRDefault="009810C9" w:rsidP="009810C9">
      <w:pPr>
        <w:pStyle w:val="Heading5"/>
        <w:rPr>
          <w:rFonts w:ascii="Arial" w:hAnsi="Arial" w:cs="Arial"/>
        </w:rPr>
      </w:pPr>
      <w:bookmarkStart w:id="2151" w:name="_Toc122796434"/>
      <w:bookmarkStart w:id="2152" w:name="_Toc158906484"/>
      <w:r w:rsidRPr="0046756F">
        <w:rPr>
          <w:rFonts w:ascii="Arial" w:hAnsi="Arial" w:cs="Arial"/>
        </w:rPr>
        <w:t>10.18.11.7.3 daucmfucos-OsSemPend-LLR-003</w:t>
      </w:r>
      <w:bookmarkEnd w:id="2151"/>
      <w:bookmarkEnd w:id="2152"/>
    </w:p>
    <w:p w14:paraId="49E0939A" w14:textId="77777777" w:rsidR="009810C9" w:rsidRPr="0046756F" w:rsidRDefault="009810C9" w:rsidP="009810C9">
      <w:pPr>
        <w:rPr>
          <w:rFonts w:cs="Arial"/>
        </w:rPr>
      </w:pPr>
      <w:r w:rsidRPr="0046756F">
        <w:rPr>
          <w:rFonts w:cs="Arial"/>
        </w:rPr>
        <w:t>Requirement ID: H698-LLD-CMU-FNC-1364</w:t>
      </w:r>
    </w:p>
    <w:p w14:paraId="478B48CC" w14:textId="77777777" w:rsidR="009810C9" w:rsidRPr="0046756F" w:rsidRDefault="009810C9" w:rsidP="009810C9">
      <w:pPr>
        <w:rPr>
          <w:rFonts w:cs="Arial"/>
        </w:rPr>
      </w:pPr>
    </w:p>
    <w:p w14:paraId="45748962"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os_eventcnt of p_event is less than or equal to M_ZERO (Semaphore is negative, resource is not available)</w:t>
      </w:r>
    </w:p>
    <w:p w14:paraId="22C75530" w14:textId="77777777" w:rsidR="009810C9" w:rsidRPr="0046756F" w:rsidRDefault="009810C9" w:rsidP="009810C9">
      <w:pPr>
        <w:widowControl w:val="0"/>
        <w:autoSpaceDE w:val="0"/>
        <w:autoSpaceDN w:val="0"/>
        <w:adjustRightInd w:val="0"/>
        <w:rPr>
          <w:rFonts w:cs="Arial"/>
        </w:rPr>
      </w:pPr>
      <w:r w:rsidRPr="0046756F">
        <w:rPr>
          <w:rFonts w:cs="Arial"/>
        </w:rPr>
        <w:t>- Set os_tcb_stat of Os_tcb_cur with os_tcb_stat of Os_tcb_cur Bitwise OR M_OS_STAT_SEM</w:t>
      </w:r>
    </w:p>
    <w:p w14:paraId="541BCB15" w14:textId="77777777" w:rsidR="009810C9" w:rsidRPr="0046756F" w:rsidRDefault="009810C9" w:rsidP="009810C9">
      <w:pPr>
        <w:widowControl w:val="0"/>
        <w:autoSpaceDE w:val="0"/>
        <w:autoSpaceDN w:val="0"/>
        <w:adjustRightInd w:val="0"/>
        <w:rPr>
          <w:rFonts w:cs="Arial"/>
        </w:rPr>
      </w:pPr>
      <w:r w:rsidRPr="0046756F">
        <w:rPr>
          <w:rFonts w:cs="Arial"/>
        </w:rPr>
        <w:t>- Set os_tcb_dly of Os_tcb_cur with time out value</w:t>
      </w:r>
    </w:p>
    <w:p w14:paraId="494ACAC2" w14:textId="77777777" w:rsidR="009810C9" w:rsidRPr="0046756F" w:rsidRDefault="009810C9" w:rsidP="009810C9">
      <w:pPr>
        <w:widowControl w:val="0"/>
        <w:autoSpaceDE w:val="0"/>
        <w:autoSpaceDN w:val="0"/>
        <w:adjustRightInd w:val="0"/>
        <w:rPr>
          <w:rFonts w:cs="Arial"/>
        </w:rPr>
      </w:pPr>
      <w:r w:rsidRPr="0046756F">
        <w:rPr>
          <w:rFonts w:cs="Arial"/>
        </w:rPr>
        <w:t>- Set os_tcb_eventptr of Os_tcb_cur with p_event</w:t>
      </w:r>
    </w:p>
    <w:p w14:paraId="55513E0E" w14:textId="77777777" w:rsidR="009810C9" w:rsidRPr="0046756F" w:rsidRDefault="009810C9" w:rsidP="009810C9">
      <w:pPr>
        <w:widowControl w:val="0"/>
        <w:autoSpaceDE w:val="0"/>
        <w:autoSpaceDN w:val="0"/>
        <w:adjustRightInd w:val="0"/>
        <w:rPr>
          <w:rFonts w:cs="Arial"/>
        </w:rPr>
      </w:pPr>
      <w:r w:rsidRPr="0046756F">
        <w:rPr>
          <w:rFonts w:cs="Arial"/>
        </w:rPr>
        <w:t>- Set Os ready group with Os ready group Bitwise AND (negation of os_tcb_bity of Os_tcb_cur) when (Os ready table of index (os_tcb_y of Os_tcb_cur) is set with Os ready table of index (os_tcb_y of Os_tcb_cur) Bitwise AND(negation of os_tcb_bitx of Os_tcb_cur)) returns M_ZERO, Otherwise do nothing</w:t>
      </w:r>
    </w:p>
    <w:p w14:paraId="28C6872A" w14:textId="77777777" w:rsidR="009810C9" w:rsidRPr="0046756F" w:rsidRDefault="009810C9" w:rsidP="009810C9">
      <w:pPr>
        <w:widowControl w:val="0"/>
        <w:autoSpaceDE w:val="0"/>
        <w:autoSpaceDN w:val="0"/>
        <w:adjustRightInd w:val="0"/>
        <w:rPr>
          <w:rFonts w:cs="Arial"/>
        </w:rPr>
      </w:pPr>
      <w:r w:rsidRPr="0046756F">
        <w:rPr>
          <w:rFonts w:cs="Arial"/>
        </w:rPr>
        <w:t>- Put the task in waiting list by doing the following</w:t>
      </w:r>
    </w:p>
    <w:p w14:paraId="633C1532" w14:textId="77777777" w:rsidR="009810C9" w:rsidRPr="0046756F" w:rsidRDefault="009810C9" w:rsidP="009810C9">
      <w:pPr>
        <w:widowControl w:val="0"/>
        <w:autoSpaceDE w:val="0"/>
        <w:autoSpaceDN w:val="0"/>
        <w:adjustRightInd w:val="0"/>
        <w:rPr>
          <w:rFonts w:cs="Arial"/>
        </w:rPr>
      </w:pPr>
      <w:r w:rsidRPr="0046756F">
        <w:rPr>
          <w:rFonts w:cs="Arial"/>
        </w:rPr>
        <w:tab/>
        <w:t xml:space="preserve">a. Set os_event_tbl of p_event for index (os_tcb_y of Os_tcb_cur) with os_event_tbl of p_event  </w:t>
      </w:r>
    </w:p>
    <w:p w14:paraId="13060F2F" w14:textId="77777777" w:rsidR="009810C9" w:rsidRPr="0046756F" w:rsidRDefault="009810C9" w:rsidP="009810C9">
      <w:pPr>
        <w:widowControl w:val="0"/>
        <w:autoSpaceDE w:val="0"/>
        <w:autoSpaceDN w:val="0"/>
        <w:adjustRightInd w:val="0"/>
        <w:rPr>
          <w:rFonts w:cs="Arial"/>
        </w:rPr>
      </w:pPr>
      <w:r w:rsidRPr="0046756F">
        <w:rPr>
          <w:rFonts w:cs="Arial"/>
        </w:rPr>
        <w:t xml:space="preserve">                 for index (os_tcb_y of Os_tcb_cur)Bitwise OR os_tcb_bitx of Os_tcb_cur.</w:t>
      </w:r>
    </w:p>
    <w:p w14:paraId="6A8146C1" w14:textId="77777777" w:rsidR="009810C9" w:rsidRPr="0046756F" w:rsidRDefault="009810C9" w:rsidP="009810C9">
      <w:pPr>
        <w:widowControl w:val="0"/>
        <w:autoSpaceDE w:val="0"/>
        <w:autoSpaceDN w:val="0"/>
        <w:adjustRightInd w:val="0"/>
        <w:rPr>
          <w:rFonts w:cs="Arial"/>
        </w:rPr>
      </w:pPr>
      <w:r w:rsidRPr="0046756F">
        <w:rPr>
          <w:rFonts w:cs="Arial"/>
        </w:rPr>
        <w:tab/>
        <w:t xml:space="preserve">b. Set os_eventgrp of p_event with os_eventgrp of p_event Bitwise OR os_tcb_bity of </w:t>
      </w:r>
    </w:p>
    <w:p w14:paraId="7C843B4B" w14:textId="77777777" w:rsidR="009810C9" w:rsidRPr="0046756F" w:rsidRDefault="009810C9" w:rsidP="009810C9">
      <w:pPr>
        <w:widowControl w:val="0"/>
        <w:autoSpaceDE w:val="0"/>
        <w:autoSpaceDN w:val="0"/>
        <w:adjustRightInd w:val="0"/>
        <w:rPr>
          <w:rFonts w:cs="Arial"/>
        </w:rPr>
      </w:pPr>
      <w:r w:rsidRPr="0046756F">
        <w:rPr>
          <w:rFonts w:cs="Arial"/>
        </w:rPr>
        <w:t xml:space="preserve">                 Os_tcb_cur.</w:t>
      </w:r>
    </w:p>
    <w:p w14:paraId="77E39CA3" w14:textId="77777777" w:rsidR="009810C9" w:rsidRPr="0046756F" w:rsidRDefault="009810C9" w:rsidP="009810C9">
      <w:pPr>
        <w:widowControl w:val="0"/>
        <w:autoSpaceDE w:val="0"/>
        <w:autoSpaceDN w:val="0"/>
        <w:adjustRightInd w:val="0"/>
        <w:rPr>
          <w:rFonts w:cs="Arial"/>
        </w:rPr>
      </w:pPr>
      <w:r w:rsidRPr="0046756F">
        <w:rPr>
          <w:rFonts w:cs="Arial"/>
        </w:rPr>
        <w:t>- Send a request to uC/OS to enable all the interrupts by calling RestoreStatusReg (M_OS_EXIT_CRITICAL) with parameter U32_critical_sr</w:t>
      </w:r>
    </w:p>
    <w:p w14:paraId="71FD04BC" w14:textId="77777777" w:rsidR="009810C9" w:rsidRPr="0046756F" w:rsidRDefault="009810C9" w:rsidP="009810C9">
      <w:pPr>
        <w:widowControl w:val="0"/>
        <w:autoSpaceDE w:val="0"/>
        <w:autoSpaceDN w:val="0"/>
        <w:adjustRightInd w:val="0"/>
        <w:rPr>
          <w:rFonts w:cs="Arial"/>
        </w:rPr>
      </w:pPr>
      <w:r w:rsidRPr="0046756F">
        <w:rPr>
          <w:rFonts w:cs="Arial"/>
        </w:rPr>
        <w:t>- Call the function 'OsSched' to ready the next highest priority task</w:t>
      </w:r>
    </w:p>
    <w:p w14:paraId="12AB9351" w14:textId="77777777" w:rsidR="009810C9" w:rsidRPr="0046756F" w:rsidRDefault="009810C9" w:rsidP="009810C9">
      <w:pPr>
        <w:widowControl w:val="0"/>
        <w:autoSpaceDE w:val="0"/>
        <w:autoSpaceDN w:val="0"/>
        <w:adjustRightInd w:val="0"/>
        <w:rPr>
          <w:rFonts w:cs="Arial"/>
        </w:rPr>
      </w:pPr>
      <w:r w:rsidRPr="0046756F">
        <w:rPr>
          <w:rFonts w:cs="Arial"/>
        </w:rPr>
        <w:t>- Send a request to uC/OS to disable all the interrupts by calling SaveStatusReg (</w:t>
      </w:r>
      <w:r w:rsidRPr="0046756F">
        <w:rPr>
          <w:rFonts w:cs="Arial"/>
          <w:sz w:val="18"/>
          <w:szCs w:val="18"/>
        </w:rPr>
        <w:t>M_OS_ENTRY_CRITICAL</w:t>
      </w:r>
      <w:r w:rsidRPr="0046756F">
        <w:rPr>
          <w:rFonts w:cs="Arial"/>
        </w:rPr>
        <w:t>)</w:t>
      </w:r>
    </w:p>
    <w:p w14:paraId="5B3F3702" w14:textId="77777777" w:rsidR="009810C9" w:rsidRPr="0046756F" w:rsidRDefault="009810C9" w:rsidP="009810C9">
      <w:pPr>
        <w:widowControl w:val="0"/>
        <w:autoSpaceDE w:val="0"/>
        <w:autoSpaceDN w:val="0"/>
        <w:adjustRightInd w:val="0"/>
        <w:rPr>
          <w:rFonts w:cs="Arial"/>
        </w:rPr>
      </w:pPr>
      <w:r w:rsidRPr="0046756F">
        <w:rPr>
          <w:rFonts w:cs="Arial"/>
        </w:rPr>
        <w:t>- Do the following when (os_tcb_stat of Os_tcb_cur Bitwise AND M_OS_STAT_SEM) returns M_OS_STAT_SEM</w:t>
      </w:r>
    </w:p>
    <w:p w14:paraId="232E247D" w14:textId="77777777" w:rsidR="009810C9" w:rsidRPr="0046756F" w:rsidRDefault="009810C9" w:rsidP="000A5225">
      <w:pPr>
        <w:widowControl w:val="0"/>
        <w:numPr>
          <w:ilvl w:val="0"/>
          <w:numId w:val="48"/>
        </w:numPr>
        <w:autoSpaceDE w:val="0"/>
        <w:autoSpaceDN w:val="0"/>
        <w:adjustRightInd w:val="0"/>
        <w:ind w:left="1080" w:hanging="360"/>
        <w:rPr>
          <w:rFonts w:cs="Arial"/>
        </w:rPr>
      </w:pPr>
      <w:r w:rsidRPr="0046756F">
        <w:rPr>
          <w:rFonts w:cs="Arial"/>
        </w:rPr>
        <w:t>Set os_eventgrp of p_event with os_eventgrp of p_event Bitwise AND (negation of os_tcb_bity of Os_tcb_cur)</w:t>
      </w:r>
      <w:r w:rsidRPr="0046756F">
        <w:rPr>
          <w:rFonts w:cs="Arial"/>
        </w:rPr>
        <w:tab/>
        <w:t xml:space="preserve">       when (os_event_tbl of p_event for index (os_tcb_y of Os_tcb_cur)is set with os_event_tbl of p_event for index (os_tcb_y of Os_tcb_cur)</w:t>
      </w:r>
    </w:p>
    <w:p w14:paraId="3C3AA44E" w14:textId="77777777" w:rsidR="009810C9" w:rsidRPr="0046756F" w:rsidRDefault="009810C9" w:rsidP="009810C9">
      <w:pPr>
        <w:widowControl w:val="0"/>
        <w:autoSpaceDE w:val="0"/>
        <w:autoSpaceDN w:val="0"/>
        <w:adjustRightInd w:val="0"/>
        <w:ind w:left="720"/>
        <w:rPr>
          <w:rFonts w:cs="Arial"/>
        </w:rPr>
      </w:pPr>
      <w:r w:rsidRPr="0046756F">
        <w:rPr>
          <w:rFonts w:cs="Arial"/>
        </w:rPr>
        <w:t xml:space="preserve">       Bitwise AND (negation of os_tcb_bitx of Os_tcb_cur)) returns M_ZERO, Otherwise do nothing</w:t>
      </w:r>
    </w:p>
    <w:p w14:paraId="30BE1675" w14:textId="77777777" w:rsidR="009810C9" w:rsidRPr="0046756F" w:rsidRDefault="009810C9" w:rsidP="009810C9">
      <w:pPr>
        <w:widowControl w:val="0"/>
        <w:autoSpaceDE w:val="0"/>
        <w:autoSpaceDN w:val="0"/>
        <w:adjustRightInd w:val="0"/>
        <w:ind w:left="1080" w:hanging="360"/>
        <w:rPr>
          <w:rFonts w:cs="Arial"/>
        </w:rPr>
      </w:pPr>
      <w:r w:rsidRPr="0046756F">
        <w:rPr>
          <w:rFonts w:cs="Arial"/>
        </w:rPr>
        <w:t>b.</w:t>
      </w:r>
      <w:r w:rsidRPr="0046756F">
        <w:rPr>
          <w:rFonts w:cs="Arial"/>
        </w:rPr>
        <w:tab/>
        <w:t>Set os_tcb_stat of Os_tcb_cur with 'M_OS_STAT_RDY'</w:t>
      </w:r>
    </w:p>
    <w:p w14:paraId="07706358" w14:textId="77777777" w:rsidR="009810C9" w:rsidRPr="0046756F" w:rsidRDefault="009810C9" w:rsidP="009810C9">
      <w:pPr>
        <w:widowControl w:val="0"/>
        <w:autoSpaceDE w:val="0"/>
        <w:autoSpaceDN w:val="0"/>
        <w:adjustRightInd w:val="0"/>
        <w:ind w:left="1080" w:hanging="360"/>
        <w:rPr>
          <w:rFonts w:cs="Arial"/>
        </w:rPr>
      </w:pPr>
      <w:r w:rsidRPr="0046756F">
        <w:rPr>
          <w:rFonts w:cs="Arial"/>
        </w:rPr>
        <w:t>c.</w:t>
      </w:r>
      <w:r w:rsidRPr="0046756F">
        <w:rPr>
          <w:rFonts w:cs="Arial"/>
        </w:rPr>
        <w:tab/>
        <w:t>Set os_tcb_eventptr Os_tcb_cur to M_NULL</w:t>
      </w:r>
    </w:p>
    <w:p w14:paraId="7D9FDC77" w14:textId="77777777" w:rsidR="009810C9" w:rsidRPr="0046756F" w:rsidRDefault="009810C9" w:rsidP="009810C9">
      <w:pPr>
        <w:widowControl w:val="0"/>
        <w:autoSpaceDE w:val="0"/>
        <w:autoSpaceDN w:val="0"/>
        <w:adjustRightInd w:val="0"/>
        <w:rPr>
          <w:rFonts w:cs="Arial"/>
        </w:rPr>
      </w:pPr>
      <w:r w:rsidRPr="0046756F">
        <w:rPr>
          <w:rFonts w:cs="Arial"/>
        </w:rPr>
        <w:tab/>
        <w:t xml:space="preserve">d.    Send a request to uC/OS to enable all the interrupts by calling                               </w:t>
      </w:r>
    </w:p>
    <w:p w14:paraId="78D9B597" w14:textId="77777777" w:rsidR="009810C9" w:rsidRPr="0046756F" w:rsidRDefault="009810C9" w:rsidP="009810C9">
      <w:pPr>
        <w:widowControl w:val="0"/>
        <w:autoSpaceDE w:val="0"/>
        <w:autoSpaceDN w:val="0"/>
        <w:adjustRightInd w:val="0"/>
        <w:rPr>
          <w:rFonts w:cs="Arial"/>
        </w:rPr>
      </w:pPr>
      <w:r w:rsidRPr="0046756F">
        <w:rPr>
          <w:rFonts w:cs="Arial"/>
        </w:rPr>
        <w:t xml:space="preserve">                    RestoreStatusReg (M_OS_EXIT_CRITICAL) with parameter U32_critical_sr</w:t>
      </w:r>
    </w:p>
    <w:p w14:paraId="53186581" w14:textId="77777777" w:rsidR="009810C9" w:rsidRPr="0046756F" w:rsidRDefault="009810C9" w:rsidP="009810C9">
      <w:pPr>
        <w:widowControl w:val="0"/>
        <w:autoSpaceDE w:val="0"/>
        <w:autoSpaceDN w:val="0"/>
        <w:adjustRightInd w:val="0"/>
        <w:rPr>
          <w:rFonts w:cs="Arial"/>
        </w:rPr>
      </w:pPr>
      <w:r w:rsidRPr="0046756F">
        <w:rPr>
          <w:rFonts w:cs="Arial"/>
        </w:rPr>
        <w:tab/>
        <w:t>e.   Set the error message pointer to M_OS_TIMEOUT</w:t>
      </w:r>
    </w:p>
    <w:p w14:paraId="69FAE53F" w14:textId="77777777" w:rsidR="009810C9" w:rsidRPr="0046756F" w:rsidRDefault="009810C9" w:rsidP="009810C9">
      <w:pPr>
        <w:widowControl w:val="0"/>
        <w:autoSpaceDE w:val="0"/>
        <w:autoSpaceDN w:val="0"/>
        <w:adjustRightInd w:val="0"/>
        <w:rPr>
          <w:rFonts w:cs="Arial"/>
        </w:rPr>
      </w:pPr>
      <w:r w:rsidRPr="0046756F">
        <w:rPr>
          <w:rFonts w:cs="Arial"/>
        </w:rPr>
        <w:t>- Do the following when (os_tcb_stat of Os_tcb_cur Bitwise AND M_OS_STAT_SEM) returns other than</w:t>
      </w:r>
    </w:p>
    <w:p w14:paraId="5939847E" w14:textId="77777777" w:rsidR="009810C9" w:rsidRPr="0046756F" w:rsidRDefault="009810C9" w:rsidP="009810C9">
      <w:pPr>
        <w:widowControl w:val="0"/>
        <w:autoSpaceDE w:val="0"/>
        <w:autoSpaceDN w:val="0"/>
        <w:adjustRightInd w:val="0"/>
        <w:rPr>
          <w:rFonts w:cs="Arial"/>
        </w:rPr>
      </w:pPr>
      <w:r w:rsidRPr="0046756F">
        <w:rPr>
          <w:rFonts w:cs="Arial"/>
        </w:rPr>
        <w:t xml:space="preserve">   M_OS_STAT_SEM</w:t>
      </w:r>
    </w:p>
    <w:p w14:paraId="0E9CB11D" w14:textId="77777777" w:rsidR="009810C9" w:rsidRPr="0046756F" w:rsidRDefault="009810C9" w:rsidP="009810C9">
      <w:pPr>
        <w:widowControl w:val="0"/>
        <w:autoSpaceDE w:val="0"/>
        <w:autoSpaceDN w:val="0"/>
        <w:adjustRightInd w:val="0"/>
        <w:rPr>
          <w:rFonts w:cs="Arial"/>
        </w:rPr>
      </w:pPr>
      <w:r w:rsidRPr="0046756F">
        <w:rPr>
          <w:rFonts w:cs="Arial"/>
        </w:rPr>
        <w:tab/>
        <w:t xml:space="preserve">a. Set os_tcb_eventptr of Os_tcb_cur to M_NULL </w:t>
      </w:r>
    </w:p>
    <w:p w14:paraId="2C43691F" w14:textId="77777777" w:rsidR="009810C9" w:rsidRPr="0046756F" w:rsidRDefault="009810C9" w:rsidP="009810C9">
      <w:pPr>
        <w:widowControl w:val="0"/>
        <w:autoSpaceDE w:val="0"/>
        <w:autoSpaceDN w:val="0"/>
        <w:adjustRightInd w:val="0"/>
        <w:rPr>
          <w:rFonts w:cs="Arial"/>
        </w:rPr>
      </w:pPr>
      <w:r w:rsidRPr="0046756F">
        <w:rPr>
          <w:rFonts w:cs="Arial"/>
        </w:rPr>
        <w:tab/>
        <w:t>b. Send a request to uC/OS to enable all the interrupts by calling RestoreStatusReg   (M_OS_EXIT_CRITICAL) with parameter U32_critical_sr</w:t>
      </w:r>
    </w:p>
    <w:p w14:paraId="31249DF5" w14:textId="77777777" w:rsidR="009810C9" w:rsidRPr="0046756F" w:rsidRDefault="009810C9" w:rsidP="009810C9">
      <w:pPr>
        <w:widowControl w:val="0"/>
        <w:autoSpaceDE w:val="0"/>
        <w:autoSpaceDN w:val="0"/>
        <w:adjustRightInd w:val="0"/>
        <w:rPr>
          <w:rFonts w:cs="Arial"/>
          <w:sz w:val="17"/>
          <w:szCs w:val="17"/>
        </w:rPr>
      </w:pPr>
      <w:r w:rsidRPr="0046756F">
        <w:rPr>
          <w:rFonts w:cs="Arial"/>
        </w:rPr>
        <w:tab/>
        <w:t>c. Set the error message error to M_OS_NO_ERR.</w:t>
      </w:r>
    </w:p>
    <w:p w14:paraId="64CC95B8" w14:textId="77777777" w:rsidR="009810C9" w:rsidRPr="0046756F" w:rsidRDefault="00000000" w:rsidP="009810C9">
      <w:pPr>
        <w:rPr>
          <w:rFonts w:cs="Arial"/>
        </w:rPr>
      </w:pPr>
      <w:r>
        <w:rPr>
          <w:rFonts w:cs="Arial"/>
        </w:rPr>
        <w:pict w14:anchorId="00452E71">
          <v:rect id="_x0000_i2098" style="width:0;height:1.5pt" o:hralign="center" o:hrstd="t" o:hr="t" fillcolor="#a0a0a0" stroked="f"/>
        </w:pict>
      </w:r>
    </w:p>
    <w:p w14:paraId="1798AC42" w14:textId="77777777" w:rsidR="009810C9" w:rsidRPr="0046756F" w:rsidRDefault="009810C9" w:rsidP="009810C9">
      <w:pPr>
        <w:pStyle w:val="Heading3"/>
      </w:pPr>
      <w:bookmarkStart w:id="2153" w:name="_Toc122796435"/>
      <w:bookmarkStart w:id="2154" w:name="_Toc158906485"/>
      <w:r w:rsidRPr="0046756F">
        <w:t>10.18.12 OsSemPost</w:t>
      </w:r>
      <w:bookmarkEnd w:id="2153"/>
      <w:bookmarkEnd w:id="2154"/>
    </w:p>
    <w:p w14:paraId="57150F7B" w14:textId="77777777" w:rsidR="009810C9" w:rsidRPr="0046756F" w:rsidRDefault="009810C9" w:rsidP="009810C9">
      <w:pPr>
        <w:rPr>
          <w:rFonts w:cs="Arial"/>
        </w:rPr>
      </w:pPr>
    </w:p>
    <w:p w14:paraId="5DFFC1AA"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OsSemPost will follow in the sub sections.</w:t>
      </w:r>
    </w:p>
    <w:p w14:paraId="37B58ABF" w14:textId="77777777" w:rsidR="009810C9" w:rsidRPr="0046756F" w:rsidRDefault="00000000" w:rsidP="009810C9">
      <w:pPr>
        <w:rPr>
          <w:rFonts w:cs="Arial"/>
        </w:rPr>
      </w:pPr>
      <w:r>
        <w:rPr>
          <w:rFonts w:cs="Arial"/>
        </w:rPr>
        <w:pict w14:anchorId="79134DF5">
          <v:rect id="_x0000_i2099" style="width:0;height:1.5pt" o:hralign="center" o:hrstd="t" o:hr="t" fillcolor="#a0a0a0" stroked="f"/>
        </w:pict>
      </w:r>
    </w:p>
    <w:p w14:paraId="4A98A21E" w14:textId="77777777" w:rsidR="009810C9" w:rsidRPr="0046756F" w:rsidRDefault="009810C9" w:rsidP="009810C9">
      <w:pPr>
        <w:pStyle w:val="Heading4"/>
        <w:rPr>
          <w:rFonts w:ascii="Arial" w:hAnsi="Arial" w:cs="Arial"/>
        </w:rPr>
      </w:pPr>
      <w:bookmarkStart w:id="2155" w:name="_Toc122796436"/>
      <w:bookmarkStart w:id="2156" w:name="_Toc158906486"/>
      <w:r w:rsidRPr="0046756F">
        <w:rPr>
          <w:rFonts w:ascii="Arial" w:hAnsi="Arial" w:cs="Arial"/>
        </w:rPr>
        <w:t>10.18.12.1 Brief Description</w:t>
      </w:r>
      <w:bookmarkEnd w:id="2155"/>
      <w:bookmarkEnd w:id="2156"/>
    </w:p>
    <w:p w14:paraId="5C9045D8" w14:textId="77777777" w:rsidR="009810C9" w:rsidRPr="0046756F" w:rsidRDefault="009810C9" w:rsidP="009810C9">
      <w:pPr>
        <w:rPr>
          <w:rFonts w:cs="Arial"/>
        </w:rPr>
      </w:pPr>
    </w:p>
    <w:p w14:paraId="25D44D5B" w14:textId="77777777" w:rsidR="009810C9" w:rsidRPr="0046756F" w:rsidRDefault="009810C9" w:rsidP="009810C9">
      <w:pPr>
        <w:widowControl w:val="0"/>
        <w:autoSpaceDE w:val="0"/>
        <w:autoSpaceDN w:val="0"/>
        <w:adjustRightInd w:val="0"/>
        <w:rPr>
          <w:rFonts w:cs="Arial"/>
          <w:sz w:val="17"/>
          <w:szCs w:val="17"/>
        </w:rPr>
      </w:pPr>
      <w:r w:rsidRPr="0046756F">
        <w:rPr>
          <w:rFonts w:cs="Arial"/>
        </w:rPr>
        <w:t>OsSemPost function posts a Semaphore.</w:t>
      </w:r>
    </w:p>
    <w:p w14:paraId="5CA86663" w14:textId="77777777" w:rsidR="009810C9" w:rsidRPr="0046756F" w:rsidRDefault="00000000" w:rsidP="009810C9">
      <w:pPr>
        <w:rPr>
          <w:rFonts w:cs="Arial"/>
        </w:rPr>
      </w:pPr>
      <w:r>
        <w:rPr>
          <w:rFonts w:cs="Arial"/>
        </w:rPr>
        <w:pict w14:anchorId="74A2B6F3">
          <v:rect id="_x0000_i2100" style="width:0;height:1.5pt" o:hralign="center" o:hrstd="t" o:hr="t" fillcolor="#a0a0a0" stroked="f"/>
        </w:pict>
      </w:r>
    </w:p>
    <w:p w14:paraId="436CC4FF" w14:textId="77777777" w:rsidR="009810C9" w:rsidRPr="0046756F" w:rsidRDefault="009810C9" w:rsidP="009810C9">
      <w:pPr>
        <w:pStyle w:val="Heading4"/>
        <w:rPr>
          <w:rFonts w:ascii="Arial" w:hAnsi="Arial" w:cs="Arial"/>
        </w:rPr>
      </w:pPr>
      <w:bookmarkStart w:id="2157" w:name="_Toc122796437"/>
      <w:bookmarkStart w:id="2158" w:name="_Toc158906487"/>
      <w:r w:rsidRPr="0046756F">
        <w:rPr>
          <w:rFonts w:ascii="Arial" w:hAnsi="Arial" w:cs="Arial"/>
        </w:rPr>
        <w:t>10.18.12.2 List of HLRs allocated</w:t>
      </w:r>
      <w:bookmarkEnd w:id="2157"/>
      <w:bookmarkEnd w:id="2158"/>
    </w:p>
    <w:p w14:paraId="3ECE4D18" w14:textId="77777777" w:rsidR="009810C9" w:rsidRPr="0046756F" w:rsidRDefault="009810C9" w:rsidP="009810C9">
      <w:pPr>
        <w:rPr>
          <w:rFonts w:cs="Arial"/>
        </w:rPr>
      </w:pPr>
    </w:p>
    <w:p w14:paraId="0B705F2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0FDF416" w14:textId="77777777" w:rsidR="009810C9" w:rsidRPr="0046756F" w:rsidRDefault="00000000" w:rsidP="009810C9">
      <w:pPr>
        <w:rPr>
          <w:rFonts w:cs="Arial"/>
        </w:rPr>
      </w:pPr>
      <w:r>
        <w:rPr>
          <w:rFonts w:cs="Arial"/>
        </w:rPr>
        <w:pict w14:anchorId="215175C0">
          <v:rect id="_x0000_i2101" style="width:0;height:1.5pt" o:hralign="center" o:hrstd="t" o:hr="t" fillcolor="#a0a0a0" stroked="f"/>
        </w:pict>
      </w:r>
    </w:p>
    <w:p w14:paraId="5989E94D" w14:textId="77777777" w:rsidR="009810C9" w:rsidRPr="0046756F" w:rsidRDefault="009810C9" w:rsidP="009810C9">
      <w:pPr>
        <w:pStyle w:val="Heading4"/>
        <w:rPr>
          <w:rFonts w:ascii="Arial" w:hAnsi="Arial" w:cs="Arial"/>
        </w:rPr>
      </w:pPr>
      <w:bookmarkStart w:id="2159" w:name="_Toc122796438"/>
      <w:bookmarkStart w:id="2160" w:name="_Toc158906488"/>
      <w:r w:rsidRPr="0046756F">
        <w:rPr>
          <w:rFonts w:ascii="Arial" w:hAnsi="Arial" w:cs="Arial"/>
        </w:rPr>
        <w:t>10.18.12.3 List of global variables accessed and modified</w:t>
      </w:r>
      <w:bookmarkEnd w:id="2159"/>
      <w:bookmarkEnd w:id="2160"/>
    </w:p>
    <w:p w14:paraId="1AC80BD0" w14:textId="77777777" w:rsidR="009810C9" w:rsidRPr="0046756F" w:rsidRDefault="009810C9" w:rsidP="009810C9">
      <w:pPr>
        <w:rPr>
          <w:rFonts w:cs="Arial"/>
        </w:rPr>
      </w:pPr>
    </w:p>
    <w:p w14:paraId="0779E011" w14:textId="77777777" w:rsidR="009810C9" w:rsidRPr="0046756F" w:rsidRDefault="009810C9" w:rsidP="009810C9">
      <w:pPr>
        <w:widowControl w:val="0"/>
        <w:autoSpaceDE w:val="0"/>
        <w:autoSpaceDN w:val="0"/>
        <w:adjustRightInd w:val="0"/>
        <w:rPr>
          <w:rFonts w:cs="Arial"/>
        </w:rPr>
      </w:pPr>
      <w:r w:rsidRPr="0046756F">
        <w:rPr>
          <w:rFonts w:cs="Arial"/>
        </w:rPr>
        <w:t>Accessed : U32_critical_sr</w:t>
      </w:r>
    </w:p>
    <w:p w14:paraId="699593D0" w14:textId="77777777" w:rsidR="009810C9" w:rsidRPr="0046756F" w:rsidRDefault="009810C9" w:rsidP="009810C9">
      <w:pPr>
        <w:widowControl w:val="0"/>
        <w:autoSpaceDE w:val="0"/>
        <w:autoSpaceDN w:val="0"/>
        <w:adjustRightInd w:val="0"/>
        <w:rPr>
          <w:rFonts w:cs="Arial"/>
        </w:rPr>
      </w:pPr>
      <w:r w:rsidRPr="0046756F">
        <w:rPr>
          <w:rFonts w:cs="Arial"/>
        </w:rPr>
        <w:t xml:space="preserve">                  Os_tcb_prio_tbl</w:t>
      </w:r>
    </w:p>
    <w:p w14:paraId="2A546FC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U32_critical_sr</w:t>
      </w:r>
    </w:p>
    <w:p w14:paraId="0450D746" w14:textId="77777777" w:rsidR="009810C9" w:rsidRPr="0046756F" w:rsidRDefault="00000000" w:rsidP="009810C9">
      <w:pPr>
        <w:rPr>
          <w:rFonts w:cs="Arial"/>
        </w:rPr>
      </w:pPr>
      <w:r>
        <w:rPr>
          <w:rFonts w:cs="Arial"/>
        </w:rPr>
        <w:pict w14:anchorId="4D1F08C3">
          <v:rect id="_x0000_i2102" style="width:0;height:1.5pt" o:hralign="center" o:hrstd="t" o:hr="t" fillcolor="#a0a0a0" stroked="f"/>
        </w:pict>
      </w:r>
    </w:p>
    <w:p w14:paraId="2C5F51D4" w14:textId="77777777" w:rsidR="009810C9" w:rsidRPr="0046756F" w:rsidRDefault="009810C9" w:rsidP="009810C9">
      <w:pPr>
        <w:pStyle w:val="Heading4"/>
        <w:rPr>
          <w:rFonts w:ascii="Arial" w:hAnsi="Arial" w:cs="Arial"/>
        </w:rPr>
      </w:pPr>
      <w:bookmarkStart w:id="2161" w:name="_Toc122796439"/>
      <w:bookmarkStart w:id="2162" w:name="_Toc158906489"/>
      <w:r w:rsidRPr="0046756F">
        <w:rPr>
          <w:rFonts w:ascii="Arial" w:hAnsi="Arial" w:cs="Arial"/>
        </w:rPr>
        <w:t>10.18.12.4 Parameter list (Input/Output)</w:t>
      </w:r>
      <w:bookmarkEnd w:id="2161"/>
      <w:bookmarkEnd w:id="2162"/>
    </w:p>
    <w:p w14:paraId="5FD2EABC" w14:textId="77777777" w:rsidR="009810C9" w:rsidRPr="0046756F" w:rsidRDefault="009810C9" w:rsidP="009810C9">
      <w:pPr>
        <w:rPr>
          <w:rFonts w:cs="Arial"/>
        </w:rPr>
      </w:pPr>
    </w:p>
    <w:p w14:paraId="39841B65" w14:textId="77777777" w:rsidR="009810C9" w:rsidRPr="0046756F" w:rsidRDefault="009810C9" w:rsidP="009810C9">
      <w:pPr>
        <w:widowControl w:val="0"/>
        <w:autoSpaceDE w:val="0"/>
        <w:autoSpaceDN w:val="0"/>
        <w:adjustRightInd w:val="0"/>
        <w:rPr>
          <w:rFonts w:cs="Arial"/>
        </w:rPr>
      </w:pPr>
      <w:r w:rsidRPr="0046756F">
        <w:rPr>
          <w:rFonts w:cs="Arial"/>
        </w:rPr>
        <w:t xml:space="preserve">Inputs: T_OS_EVENT *p_event -  Pointer to the desired Semaphore's Event </w:t>
      </w:r>
    </w:p>
    <w:p w14:paraId="1C1BB727" w14:textId="77777777" w:rsidR="009810C9" w:rsidRPr="0046756F" w:rsidRDefault="009810C9" w:rsidP="009810C9">
      <w:pPr>
        <w:widowControl w:val="0"/>
        <w:autoSpaceDE w:val="0"/>
        <w:autoSpaceDN w:val="0"/>
        <w:adjustRightInd w:val="0"/>
        <w:rPr>
          <w:rFonts w:cs="Arial"/>
        </w:rPr>
      </w:pPr>
      <w:r w:rsidRPr="0046756F">
        <w:rPr>
          <w:rFonts w:cs="Arial"/>
        </w:rPr>
        <w:t xml:space="preserve">            Control Block</w:t>
      </w:r>
    </w:p>
    <w:p w14:paraId="6E4E1541" w14:textId="77777777" w:rsidR="009810C9" w:rsidRPr="0046756F" w:rsidRDefault="009810C9" w:rsidP="009810C9">
      <w:pPr>
        <w:widowControl w:val="0"/>
        <w:autoSpaceDE w:val="0"/>
        <w:autoSpaceDN w:val="0"/>
        <w:adjustRightInd w:val="0"/>
        <w:rPr>
          <w:rFonts w:cs="Arial"/>
        </w:rPr>
      </w:pPr>
      <w:r w:rsidRPr="0046756F">
        <w:rPr>
          <w:rFonts w:cs="Arial"/>
        </w:rPr>
        <w:t xml:space="preserve">Outputs: T_OS_EVENT *p_event - Pointer to the desired Semaphore's Event </w:t>
      </w:r>
    </w:p>
    <w:p w14:paraId="44924065"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Control Block</w:t>
      </w:r>
    </w:p>
    <w:p w14:paraId="39BD3E2E" w14:textId="77777777" w:rsidR="009810C9" w:rsidRPr="0046756F" w:rsidRDefault="00000000" w:rsidP="009810C9">
      <w:pPr>
        <w:rPr>
          <w:rFonts w:cs="Arial"/>
        </w:rPr>
      </w:pPr>
      <w:r>
        <w:rPr>
          <w:rFonts w:cs="Arial"/>
        </w:rPr>
        <w:pict w14:anchorId="3A9FFBA7">
          <v:rect id="_x0000_i2103" style="width:0;height:1.5pt" o:hralign="center" o:hrstd="t" o:hr="t" fillcolor="#a0a0a0" stroked="f"/>
        </w:pict>
      </w:r>
    </w:p>
    <w:p w14:paraId="2C073C3C" w14:textId="77777777" w:rsidR="009810C9" w:rsidRPr="0046756F" w:rsidRDefault="009810C9" w:rsidP="009810C9">
      <w:pPr>
        <w:pStyle w:val="Heading4"/>
        <w:rPr>
          <w:rFonts w:ascii="Arial" w:hAnsi="Arial" w:cs="Arial"/>
        </w:rPr>
      </w:pPr>
      <w:bookmarkStart w:id="2163" w:name="_Toc122796440"/>
      <w:bookmarkStart w:id="2164" w:name="_Toc158906490"/>
      <w:r w:rsidRPr="0046756F">
        <w:rPr>
          <w:rFonts w:ascii="Arial" w:hAnsi="Arial" w:cs="Arial"/>
        </w:rPr>
        <w:t>10.18.12.5 Return Value</w:t>
      </w:r>
      <w:bookmarkEnd w:id="2163"/>
      <w:bookmarkEnd w:id="2164"/>
    </w:p>
    <w:p w14:paraId="2C9E9540" w14:textId="77777777" w:rsidR="009810C9" w:rsidRPr="0046756F" w:rsidRDefault="009810C9" w:rsidP="009810C9">
      <w:pPr>
        <w:rPr>
          <w:rFonts w:cs="Arial"/>
        </w:rPr>
      </w:pPr>
    </w:p>
    <w:p w14:paraId="5AD08EB7" w14:textId="77777777" w:rsidR="009810C9" w:rsidRPr="0046756F" w:rsidRDefault="009810C9" w:rsidP="009810C9">
      <w:pPr>
        <w:widowControl w:val="0"/>
        <w:autoSpaceDE w:val="0"/>
        <w:autoSpaceDN w:val="0"/>
        <w:adjustRightInd w:val="0"/>
        <w:rPr>
          <w:rFonts w:cs="Arial"/>
        </w:rPr>
      </w:pPr>
      <w:r w:rsidRPr="0046756F">
        <w:rPr>
          <w:rFonts w:cs="Arial"/>
        </w:rPr>
        <w:t>T_UBYTE - returns the error code</w:t>
      </w:r>
    </w:p>
    <w:p w14:paraId="0DFFF3DA" w14:textId="77777777" w:rsidR="009810C9" w:rsidRPr="0046756F" w:rsidRDefault="009810C9" w:rsidP="009810C9">
      <w:pPr>
        <w:widowControl w:val="0"/>
        <w:autoSpaceDE w:val="0"/>
        <w:autoSpaceDN w:val="0"/>
        <w:adjustRightInd w:val="0"/>
        <w:rPr>
          <w:rFonts w:cs="Arial"/>
        </w:rPr>
      </w:pPr>
      <w:r w:rsidRPr="0046756F">
        <w:rPr>
          <w:rFonts w:cs="Arial"/>
        </w:rPr>
        <w:t xml:space="preserve">M_OS_NO_ERR </w:t>
      </w:r>
      <w:r w:rsidRPr="0046756F">
        <w:rPr>
          <w:rFonts w:cs="Arial"/>
        </w:rPr>
        <w:tab/>
        <w:t xml:space="preserve"> - a) Semaphore posted successfully.</w:t>
      </w:r>
    </w:p>
    <w:p w14:paraId="2F3A9EDB" w14:textId="77777777" w:rsidR="009810C9" w:rsidRPr="0046756F" w:rsidRDefault="009810C9" w:rsidP="009810C9">
      <w:pPr>
        <w:widowControl w:val="0"/>
        <w:autoSpaceDE w:val="0"/>
        <w:autoSpaceDN w:val="0"/>
        <w:adjustRightInd w:val="0"/>
        <w:rPr>
          <w:rFonts w:cs="Arial"/>
        </w:rPr>
      </w:pPr>
      <w:r w:rsidRPr="0046756F">
        <w:rPr>
          <w:rFonts w:cs="Arial"/>
        </w:rPr>
        <w:tab/>
      </w:r>
      <w:r w:rsidRPr="0046756F">
        <w:rPr>
          <w:rFonts w:cs="Arial"/>
        </w:rPr>
        <w:tab/>
      </w:r>
      <w:r w:rsidRPr="0046756F">
        <w:rPr>
          <w:rFonts w:cs="Arial"/>
        </w:rPr>
        <w:tab/>
        <w:t xml:space="preserve">   b) Semaphore value within limit and no task waiting </w:t>
      </w:r>
    </w:p>
    <w:p w14:paraId="76ECF4EC" w14:textId="77777777" w:rsidR="009810C9" w:rsidRPr="0046756F" w:rsidRDefault="009810C9" w:rsidP="009810C9">
      <w:pPr>
        <w:widowControl w:val="0"/>
        <w:autoSpaceDE w:val="0"/>
        <w:autoSpaceDN w:val="0"/>
        <w:adjustRightInd w:val="0"/>
        <w:rPr>
          <w:rFonts w:cs="Arial"/>
        </w:rPr>
      </w:pPr>
      <w:r w:rsidRPr="0046756F">
        <w:rPr>
          <w:rFonts w:cs="Arial"/>
        </w:rPr>
        <w:t xml:space="preserve">                                              for Semaphore.</w:t>
      </w:r>
    </w:p>
    <w:p w14:paraId="7B7CF8DE" w14:textId="77777777" w:rsidR="009810C9" w:rsidRPr="0046756F" w:rsidRDefault="009810C9" w:rsidP="009810C9">
      <w:pPr>
        <w:widowControl w:val="0"/>
        <w:autoSpaceDE w:val="0"/>
        <w:autoSpaceDN w:val="0"/>
        <w:adjustRightInd w:val="0"/>
        <w:rPr>
          <w:rFonts w:cs="Arial"/>
          <w:sz w:val="17"/>
          <w:szCs w:val="17"/>
        </w:rPr>
      </w:pPr>
      <w:r w:rsidRPr="0046756F">
        <w:rPr>
          <w:rFonts w:cs="Arial"/>
        </w:rPr>
        <w:t>M_OS_SEM_OVF    - overflow of Semaphore value</w:t>
      </w:r>
    </w:p>
    <w:p w14:paraId="046455A9" w14:textId="77777777" w:rsidR="009810C9" w:rsidRPr="0046756F" w:rsidRDefault="00000000" w:rsidP="009810C9">
      <w:pPr>
        <w:rPr>
          <w:rFonts w:cs="Arial"/>
        </w:rPr>
      </w:pPr>
      <w:r>
        <w:rPr>
          <w:rFonts w:cs="Arial"/>
        </w:rPr>
        <w:pict w14:anchorId="26861534">
          <v:rect id="_x0000_i2104" style="width:0;height:1.5pt" o:hralign="center" o:hrstd="t" o:hr="t" fillcolor="#a0a0a0" stroked="f"/>
        </w:pict>
      </w:r>
    </w:p>
    <w:p w14:paraId="1836F55C" w14:textId="77777777" w:rsidR="009810C9" w:rsidRPr="0046756F" w:rsidRDefault="009810C9" w:rsidP="009810C9">
      <w:pPr>
        <w:pStyle w:val="Heading4"/>
        <w:rPr>
          <w:rFonts w:ascii="Arial" w:hAnsi="Arial" w:cs="Arial"/>
        </w:rPr>
      </w:pPr>
      <w:bookmarkStart w:id="2165" w:name="_Toc122796441"/>
      <w:bookmarkStart w:id="2166" w:name="_Toc158906491"/>
      <w:r w:rsidRPr="0046756F">
        <w:rPr>
          <w:rFonts w:ascii="Arial" w:hAnsi="Arial" w:cs="Arial"/>
        </w:rPr>
        <w:t>10.18.12.6 Other CSUs called by this CSU</w:t>
      </w:r>
      <w:bookmarkEnd w:id="2165"/>
      <w:bookmarkEnd w:id="2166"/>
    </w:p>
    <w:p w14:paraId="0F6F9068" w14:textId="77777777" w:rsidR="009810C9" w:rsidRPr="0046756F" w:rsidRDefault="009810C9" w:rsidP="009810C9">
      <w:pPr>
        <w:rPr>
          <w:rFonts w:cs="Arial"/>
        </w:rPr>
      </w:pPr>
    </w:p>
    <w:p w14:paraId="4603B248" w14:textId="77777777" w:rsidR="009810C9" w:rsidRPr="0046756F" w:rsidRDefault="009810C9" w:rsidP="009810C9">
      <w:pPr>
        <w:widowControl w:val="0"/>
        <w:autoSpaceDE w:val="0"/>
        <w:autoSpaceDN w:val="0"/>
        <w:adjustRightInd w:val="0"/>
        <w:rPr>
          <w:rFonts w:cs="Arial"/>
        </w:rPr>
      </w:pPr>
      <w:r w:rsidRPr="0046756F">
        <w:rPr>
          <w:rFonts w:cs="Arial"/>
        </w:rPr>
        <w:t>OsSched</w:t>
      </w:r>
    </w:p>
    <w:p w14:paraId="16DB5F75"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78E9C32C" w14:textId="77777777" w:rsidR="009810C9" w:rsidRPr="0046756F" w:rsidRDefault="009810C9" w:rsidP="009810C9">
      <w:pPr>
        <w:widowControl w:val="0"/>
        <w:autoSpaceDE w:val="0"/>
        <w:autoSpaceDN w:val="0"/>
        <w:adjustRightInd w:val="0"/>
        <w:rPr>
          <w:rFonts w:cs="Arial"/>
        </w:rPr>
      </w:pPr>
      <w:r w:rsidRPr="0046756F">
        <w:rPr>
          <w:rFonts w:cs="Arial"/>
        </w:rPr>
        <w:t>SaveStatusReg</w:t>
      </w:r>
    </w:p>
    <w:p w14:paraId="3AF16D9D" w14:textId="77777777" w:rsidR="009810C9" w:rsidRPr="0046756F" w:rsidRDefault="009810C9" w:rsidP="009810C9">
      <w:pPr>
        <w:widowControl w:val="0"/>
        <w:autoSpaceDE w:val="0"/>
        <w:autoSpaceDN w:val="0"/>
        <w:adjustRightInd w:val="0"/>
        <w:rPr>
          <w:rFonts w:cs="Arial"/>
        </w:rPr>
      </w:pPr>
      <w:r w:rsidRPr="0046756F">
        <w:rPr>
          <w:rFonts w:cs="Arial"/>
        </w:rPr>
        <w:t>RestoreStatusReg</w:t>
      </w:r>
    </w:p>
    <w:p w14:paraId="5B06F8F9" w14:textId="77777777" w:rsidR="009810C9" w:rsidRPr="0046756F" w:rsidRDefault="009810C9" w:rsidP="009810C9">
      <w:pPr>
        <w:widowControl w:val="0"/>
        <w:autoSpaceDE w:val="0"/>
        <w:autoSpaceDN w:val="0"/>
        <w:adjustRightInd w:val="0"/>
        <w:rPr>
          <w:rFonts w:cs="Arial"/>
          <w:sz w:val="17"/>
          <w:szCs w:val="17"/>
        </w:rPr>
      </w:pPr>
      <w:r w:rsidRPr="0046756F">
        <w:rPr>
          <w:rFonts w:cs="Arial"/>
        </w:rPr>
        <w:t>RterrForever</w:t>
      </w:r>
    </w:p>
    <w:p w14:paraId="358A599A" w14:textId="77777777" w:rsidR="009810C9" w:rsidRPr="0046756F" w:rsidRDefault="00000000" w:rsidP="009810C9">
      <w:pPr>
        <w:rPr>
          <w:rFonts w:cs="Arial"/>
        </w:rPr>
      </w:pPr>
      <w:r>
        <w:rPr>
          <w:rFonts w:cs="Arial"/>
        </w:rPr>
        <w:pict w14:anchorId="00E83613">
          <v:rect id="_x0000_i2105" style="width:0;height:1.5pt" o:hralign="center" o:hrstd="t" o:hr="t" fillcolor="#a0a0a0" stroked="f"/>
        </w:pict>
      </w:r>
    </w:p>
    <w:p w14:paraId="179C2710" w14:textId="77777777" w:rsidR="009810C9" w:rsidRPr="0046756F" w:rsidRDefault="009810C9" w:rsidP="00124831">
      <w:pPr>
        <w:pStyle w:val="Heading4"/>
        <w:rPr>
          <w:rFonts w:ascii="Arial" w:hAnsi="Arial" w:cs="Arial"/>
        </w:rPr>
      </w:pPr>
      <w:bookmarkStart w:id="2167" w:name="_Toc122796442"/>
      <w:bookmarkStart w:id="2168" w:name="_Toc158906492"/>
      <w:r w:rsidRPr="0046756F">
        <w:rPr>
          <w:rFonts w:ascii="Arial" w:hAnsi="Arial" w:cs="Arial"/>
        </w:rPr>
        <w:t>10.18.12.7 Description of list of LLRs allocated</w:t>
      </w:r>
      <w:bookmarkEnd w:id="2167"/>
      <w:bookmarkEnd w:id="2168"/>
    </w:p>
    <w:p w14:paraId="5C935A8A" w14:textId="77777777" w:rsidR="009810C9" w:rsidRPr="0046756F" w:rsidRDefault="009810C9" w:rsidP="009810C9">
      <w:pPr>
        <w:rPr>
          <w:rFonts w:cs="Arial"/>
        </w:rPr>
      </w:pPr>
    </w:p>
    <w:p w14:paraId="1C05562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OsSemPost.</w:t>
      </w:r>
    </w:p>
    <w:p w14:paraId="13C6A681" w14:textId="77777777" w:rsidR="009810C9" w:rsidRPr="0046756F" w:rsidRDefault="00000000" w:rsidP="009810C9">
      <w:pPr>
        <w:rPr>
          <w:rFonts w:cs="Arial"/>
        </w:rPr>
      </w:pPr>
      <w:r>
        <w:rPr>
          <w:rFonts w:cs="Arial"/>
        </w:rPr>
        <w:pict w14:anchorId="676F23A2">
          <v:rect id="_x0000_i2106" style="width:0;height:1.5pt" o:hralign="center" o:hrstd="t" o:hr="t" fillcolor="#a0a0a0" stroked="f"/>
        </w:pict>
      </w:r>
    </w:p>
    <w:p w14:paraId="46EE6D44" w14:textId="77777777" w:rsidR="009810C9" w:rsidRPr="0046756F" w:rsidRDefault="009810C9" w:rsidP="009810C9">
      <w:pPr>
        <w:pStyle w:val="Heading5"/>
        <w:rPr>
          <w:rFonts w:ascii="Arial" w:hAnsi="Arial" w:cs="Arial"/>
        </w:rPr>
      </w:pPr>
      <w:bookmarkStart w:id="2169" w:name="_Toc122796443"/>
      <w:bookmarkStart w:id="2170" w:name="_Toc158906493"/>
      <w:r w:rsidRPr="0046756F">
        <w:rPr>
          <w:rFonts w:ascii="Arial" w:hAnsi="Arial" w:cs="Arial"/>
        </w:rPr>
        <w:t>10.18.12.7.1 daucmfucos-OsSemPost-LLR-001</w:t>
      </w:r>
      <w:bookmarkEnd w:id="2169"/>
      <w:bookmarkEnd w:id="2170"/>
    </w:p>
    <w:p w14:paraId="43E2B1B4" w14:textId="77777777" w:rsidR="009810C9" w:rsidRPr="0046756F" w:rsidRDefault="009810C9" w:rsidP="009810C9">
      <w:pPr>
        <w:rPr>
          <w:rFonts w:cs="Arial"/>
        </w:rPr>
      </w:pPr>
      <w:r w:rsidRPr="0046756F">
        <w:rPr>
          <w:rFonts w:cs="Arial"/>
        </w:rPr>
        <w:t>Requirement ID: H698-LLD-CMU-FNC-1373</w:t>
      </w:r>
    </w:p>
    <w:p w14:paraId="6AC824B9" w14:textId="77777777" w:rsidR="009810C9" w:rsidRPr="0046756F" w:rsidRDefault="009810C9" w:rsidP="009810C9">
      <w:pPr>
        <w:rPr>
          <w:rFonts w:cs="Arial"/>
        </w:rPr>
      </w:pPr>
    </w:p>
    <w:p w14:paraId="1B35C15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U32_critical_sr to return value of ‘SaveStatusReg’ (M_OS_ENTER_CRITICAL) to disable interrupts.</w:t>
      </w:r>
    </w:p>
    <w:p w14:paraId="78473BC9" w14:textId="77777777" w:rsidR="009810C9" w:rsidRPr="0046756F" w:rsidRDefault="00000000" w:rsidP="009810C9">
      <w:pPr>
        <w:rPr>
          <w:rFonts w:cs="Arial"/>
        </w:rPr>
      </w:pPr>
      <w:r>
        <w:rPr>
          <w:rFonts w:cs="Arial"/>
        </w:rPr>
        <w:pict w14:anchorId="2DB6E88D">
          <v:rect id="_x0000_i2107" style="width:0;height:1.5pt" o:hralign="center" o:hrstd="t" o:hr="t" fillcolor="#a0a0a0" stroked="f"/>
        </w:pict>
      </w:r>
    </w:p>
    <w:p w14:paraId="5FCD80A9" w14:textId="77777777" w:rsidR="009810C9" w:rsidRPr="0046756F" w:rsidRDefault="009810C9" w:rsidP="009810C9">
      <w:pPr>
        <w:pStyle w:val="Heading5"/>
        <w:rPr>
          <w:rFonts w:ascii="Arial" w:hAnsi="Arial" w:cs="Arial"/>
        </w:rPr>
      </w:pPr>
      <w:bookmarkStart w:id="2171" w:name="_Toc122796444"/>
      <w:bookmarkStart w:id="2172" w:name="_Toc158906494"/>
      <w:r w:rsidRPr="0046756F">
        <w:rPr>
          <w:rFonts w:ascii="Arial" w:hAnsi="Arial" w:cs="Arial"/>
        </w:rPr>
        <w:t>10.18.12.7.2 daucmfucos-OsSemPost-LLR-002</w:t>
      </w:r>
      <w:bookmarkEnd w:id="2171"/>
      <w:bookmarkEnd w:id="2172"/>
    </w:p>
    <w:p w14:paraId="69CDA9EF" w14:textId="77777777" w:rsidR="009810C9" w:rsidRPr="0046756F" w:rsidRDefault="009810C9" w:rsidP="009810C9">
      <w:pPr>
        <w:rPr>
          <w:rFonts w:cs="Arial"/>
        </w:rPr>
      </w:pPr>
      <w:r w:rsidRPr="0046756F">
        <w:rPr>
          <w:rFonts w:cs="Arial"/>
        </w:rPr>
        <w:t>Requirement ID: H698-LLD-CMU-FNC-1374</w:t>
      </w:r>
    </w:p>
    <w:p w14:paraId="11FD2E2A" w14:textId="77777777" w:rsidR="009810C9" w:rsidRPr="0046756F" w:rsidRDefault="009810C9" w:rsidP="009810C9">
      <w:pPr>
        <w:rPr>
          <w:rFonts w:cs="Arial"/>
        </w:rPr>
      </w:pPr>
    </w:p>
    <w:p w14:paraId="38E0A9CB"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when os_eventgrp of p_event not equal to M_ZERO  </w:t>
      </w:r>
    </w:p>
    <w:p w14:paraId="1DDEB4DA" w14:textId="77777777" w:rsidR="009810C9" w:rsidRPr="0046756F" w:rsidRDefault="009810C9" w:rsidP="009810C9">
      <w:pPr>
        <w:widowControl w:val="0"/>
        <w:tabs>
          <w:tab w:val="left" w:pos="6350"/>
          <w:tab w:val="left" w:pos="7160"/>
        </w:tabs>
        <w:autoSpaceDE w:val="0"/>
        <w:autoSpaceDN w:val="0"/>
        <w:adjustRightInd w:val="0"/>
        <w:rPr>
          <w:rFonts w:cs="Arial"/>
        </w:rPr>
      </w:pPr>
      <w:r w:rsidRPr="0046756F">
        <w:rPr>
          <w:rFonts w:cs="Arial"/>
        </w:rPr>
        <w:t>- Get the index of highest priority task pending on event.i,e.</w:t>
      </w:r>
    </w:p>
    <w:p w14:paraId="03CCDC73" w14:textId="77777777" w:rsidR="009810C9" w:rsidRPr="0046756F" w:rsidRDefault="009810C9" w:rsidP="009810C9">
      <w:pPr>
        <w:widowControl w:val="0"/>
        <w:tabs>
          <w:tab w:val="left" w:pos="6350"/>
          <w:tab w:val="left" w:pos="7160"/>
        </w:tabs>
        <w:autoSpaceDE w:val="0"/>
        <w:autoSpaceDN w:val="0"/>
        <w:adjustRightInd w:val="0"/>
        <w:rPr>
          <w:rFonts w:cs="Arial"/>
        </w:rPr>
      </w:pPr>
      <w:r w:rsidRPr="0046756F">
        <w:rPr>
          <w:rFonts w:cs="Arial"/>
        </w:rPr>
        <w:t xml:space="preserve">Set the event table y to Os unmap table with index as os_eventgrp of p_event </w:t>
      </w:r>
    </w:p>
    <w:p w14:paraId="6531E5AB" w14:textId="77777777" w:rsidR="009810C9" w:rsidRPr="0046756F" w:rsidRDefault="009810C9" w:rsidP="009810C9">
      <w:pPr>
        <w:widowControl w:val="0"/>
        <w:tabs>
          <w:tab w:val="left" w:pos="6350"/>
          <w:tab w:val="left" w:pos="7160"/>
        </w:tabs>
        <w:autoSpaceDE w:val="0"/>
        <w:autoSpaceDN w:val="0"/>
        <w:adjustRightInd w:val="0"/>
        <w:rPr>
          <w:rFonts w:cs="Arial"/>
        </w:rPr>
      </w:pPr>
      <w:r w:rsidRPr="0046756F">
        <w:rPr>
          <w:rFonts w:cs="Arial"/>
        </w:rPr>
        <w:t>Set the bit y to Os map table with index as event table y</w:t>
      </w:r>
      <w:r w:rsidRPr="0046756F">
        <w:rPr>
          <w:rFonts w:cs="Arial"/>
        </w:rPr>
        <w:tab/>
      </w:r>
    </w:p>
    <w:p w14:paraId="4644AC4F" w14:textId="77777777" w:rsidR="009810C9" w:rsidRPr="0046756F" w:rsidRDefault="009810C9" w:rsidP="009810C9">
      <w:pPr>
        <w:widowControl w:val="0"/>
        <w:tabs>
          <w:tab w:val="left" w:pos="6350"/>
          <w:tab w:val="left" w:pos="7160"/>
        </w:tabs>
        <w:autoSpaceDE w:val="0"/>
        <w:autoSpaceDN w:val="0"/>
        <w:adjustRightInd w:val="0"/>
        <w:rPr>
          <w:rFonts w:cs="Arial"/>
        </w:rPr>
      </w:pPr>
      <w:r w:rsidRPr="0046756F">
        <w:rPr>
          <w:rFonts w:cs="Arial"/>
        </w:rPr>
        <w:t>Set the unmap table x to Os unmap table with index as (os_event_tbl of p_event with index event table y)</w:t>
      </w:r>
    </w:p>
    <w:p w14:paraId="53932EB6" w14:textId="77777777" w:rsidR="009810C9" w:rsidRPr="0046756F" w:rsidRDefault="009810C9" w:rsidP="009810C9">
      <w:pPr>
        <w:widowControl w:val="0"/>
        <w:tabs>
          <w:tab w:val="left" w:pos="6350"/>
          <w:tab w:val="left" w:pos="7160"/>
        </w:tabs>
        <w:autoSpaceDE w:val="0"/>
        <w:autoSpaceDN w:val="0"/>
        <w:adjustRightInd w:val="0"/>
        <w:rPr>
          <w:rFonts w:cs="Arial"/>
        </w:rPr>
      </w:pPr>
      <w:r w:rsidRPr="0046756F">
        <w:rPr>
          <w:rFonts w:cs="Arial"/>
        </w:rPr>
        <w:t>Set the bit x to Os map table with index unmap table x</w:t>
      </w:r>
    </w:p>
    <w:p w14:paraId="5073D80E" w14:textId="77777777" w:rsidR="009810C9" w:rsidRPr="0046756F" w:rsidRDefault="009810C9" w:rsidP="009810C9">
      <w:pPr>
        <w:widowControl w:val="0"/>
        <w:autoSpaceDE w:val="0"/>
        <w:autoSpaceDN w:val="0"/>
        <w:adjustRightInd w:val="0"/>
        <w:rPr>
          <w:rFonts w:cs="Arial"/>
        </w:rPr>
      </w:pPr>
      <w:r w:rsidRPr="0046756F">
        <w:rPr>
          <w:rFonts w:cs="Arial"/>
        </w:rPr>
        <w:t>Set the TCB index to (addition of (bit shift of event table y to left by M_THREE) and unmap table x )</w:t>
      </w:r>
      <w:r w:rsidRPr="0046756F">
        <w:rPr>
          <w:rFonts w:cs="Arial"/>
        </w:rPr>
        <w:tab/>
      </w:r>
    </w:p>
    <w:p w14:paraId="0734660F" w14:textId="77777777" w:rsidR="009810C9" w:rsidRPr="0046756F" w:rsidRDefault="009810C9" w:rsidP="009810C9">
      <w:pPr>
        <w:widowControl w:val="0"/>
        <w:autoSpaceDE w:val="0"/>
        <w:autoSpaceDN w:val="0"/>
        <w:adjustRightInd w:val="0"/>
        <w:rPr>
          <w:rFonts w:cs="Arial"/>
        </w:rPr>
      </w:pPr>
      <w:r w:rsidRPr="0046756F">
        <w:rPr>
          <w:rFonts w:cs="Arial"/>
        </w:rPr>
        <w:t>- Remove the pending task from the list of tasks waiting for event to occur by setting the os_eventgrp of p_event to os_eventgrp of p_event Bitwise AND (negation of bit y) when (os_event_tbl of p_event with index event table y is set to os_event_tbl of p_event with index event table y Bitwise AND (negation of bit x)) returns M_ZERO, otherwise do nothing</w:t>
      </w:r>
    </w:p>
    <w:p w14:paraId="003C002E" w14:textId="77777777" w:rsidR="009810C9" w:rsidRPr="0046756F" w:rsidRDefault="009810C9" w:rsidP="009810C9">
      <w:pPr>
        <w:widowControl w:val="0"/>
        <w:autoSpaceDE w:val="0"/>
        <w:autoSpaceDN w:val="0"/>
        <w:adjustRightInd w:val="0"/>
        <w:rPr>
          <w:rFonts w:cs="Arial"/>
        </w:rPr>
      </w:pPr>
      <w:r w:rsidRPr="0046756F">
        <w:rPr>
          <w:rFonts w:cs="Arial"/>
        </w:rPr>
        <w:t>- Set TCB pointer to Os_tcb_prio_tbl of index (TCB index)</w:t>
      </w:r>
    </w:p>
    <w:p w14:paraId="18DF9711" w14:textId="77777777" w:rsidR="009810C9" w:rsidRPr="0046756F" w:rsidRDefault="009810C9" w:rsidP="009810C9">
      <w:pPr>
        <w:widowControl w:val="0"/>
        <w:autoSpaceDE w:val="0"/>
        <w:autoSpaceDN w:val="0"/>
        <w:adjustRightInd w:val="0"/>
        <w:rPr>
          <w:rFonts w:cs="Arial"/>
        </w:rPr>
      </w:pPr>
      <w:r w:rsidRPr="0046756F">
        <w:rPr>
          <w:rFonts w:cs="Arial"/>
        </w:rPr>
        <w:t>- Set os_tcb_dly of TCB pointer to M_ZERO to prevent OsTimeTick() from readying this task</w:t>
      </w:r>
    </w:p>
    <w:p w14:paraId="54B31D0D" w14:textId="77777777" w:rsidR="009810C9" w:rsidRPr="0046756F" w:rsidRDefault="009810C9" w:rsidP="009810C9">
      <w:pPr>
        <w:widowControl w:val="0"/>
        <w:autoSpaceDE w:val="0"/>
        <w:autoSpaceDN w:val="0"/>
        <w:adjustRightInd w:val="0"/>
        <w:rPr>
          <w:rFonts w:cs="Arial"/>
        </w:rPr>
      </w:pPr>
      <w:r w:rsidRPr="0046756F">
        <w:rPr>
          <w:rFonts w:cs="Arial"/>
        </w:rPr>
        <w:t>- Set Event ptr os_tcb_eventptr of the TCB pointer to M_NULL</w:t>
      </w:r>
    </w:p>
    <w:p w14:paraId="766E5491" w14:textId="77777777" w:rsidR="009810C9" w:rsidRPr="0046756F" w:rsidRDefault="009810C9" w:rsidP="009810C9">
      <w:pPr>
        <w:widowControl w:val="0"/>
        <w:autoSpaceDE w:val="0"/>
        <w:autoSpaceDN w:val="0"/>
        <w:adjustRightInd w:val="0"/>
        <w:rPr>
          <w:rFonts w:cs="Arial"/>
        </w:rPr>
      </w:pPr>
      <w:r w:rsidRPr="0046756F">
        <w:rPr>
          <w:rFonts w:cs="Arial"/>
        </w:rPr>
        <w:t>- Set os_tcb_stat of the TCB pointer to os_tcb_stat of the TCB pointer Bitwise AND ( negation of M_OS_STAT_SEM)</w:t>
      </w:r>
    </w:p>
    <w:p w14:paraId="01AF30B9" w14:textId="77777777" w:rsidR="009810C9" w:rsidRPr="0046756F" w:rsidRDefault="009810C9" w:rsidP="009810C9">
      <w:pPr>
        <w:widowControl w:val="0"/>
        <w:autoSpaceDE w:val="0"/>
        <w:autoSpaceDN w:val="0"/>
        <w:adjustRightInd w:val="0"/>
        <w:rPr>
          <w:rFonts w:cs="Arial"/>
        </w:rPr>
      </w:pPr>
      <w:r w:rsidRPr="0046756F">
        <w:rPr>
          <w:rFonts w:cs="Arial"/>
        </w:rPr>
        <w:t>- Set the following when os_tcb_stat of TCB pointer is M_OS_STAT_RDY,otherwise do nothing.</w:t>
      </w:r>
    </w:p>
    <w:p w14:paraId="38ECC801" w14:textId="77777777" w:rsidR="009810C9" w:rsidRPr="0046756F" w:rsidRDefault="009810C9" w:rsidP="009810C9">
      <w:pPr>
        <w:widowControl w:val="0"/>
        <w:autoSpaceDE w:val="0"/>
        <w:autoSpaceDN w:val="0"/>
        <w:adjustRightInd w:val="0"/>
        <w:rPr>
          <w:rFonts w:cs="Arial"/>
        </w:rPr>
      </w:pPr>
      <w:r w:rsidRPr="0046756F">
        <w:rPr>
          <w:rFonts w:cs="Arial"/>
        </w:rPr>
        <w:t xml:space="preserve">    a. Set ready group list to ready group list Bitwise OR bit y</w:t>
      </w:r>
    </w:p>
    <w:p w14:paraId="6EC19AF1" w14:textId="77777777" w:rsidR="009810C9" w:rsidRPr="0046756F" w:rsidRDefault="009810C9" w:rsidP="009810C9">
      <w:pPr>
        <w:widowControl w:val="0"/>
        <w:autoSpaceDE w:val="0"/>
        <w:autoSpaceDN w:val="0"/>
        <w:adjustRightInd w:val="0"/>
        <w:rPr>
          <w:rFonts w:cs="Arial"/>
        </w:rPr>
      </w:pPr>
      <w:r w:rsidRPr="0046756F">
        <w:rPr>
          <w:rFonts w:cs="Arial"/>
        </w:rPr>
        <w:t xml:space="preserve">    b. Set Os ready table of index event table y to Os ready table of index event table y Bitwise OR bit x</w:t>
      </w:r>
    </w:p>
    <w:p w14:paraId="1461F276" w14:textId="77777777" w:rsidR="009810C9" w:rsidRPr="0046756F" w:rsidRDefault="009810C9" w:rsidP="009810C9">
      <w:pPr>
        <w:widowControl w:val="0"/>
        <w:autoSpaceDE w:val="0"/>
        <w:autoSpaceDN w:val="0"/>
        <w:adjustRightInd w:val="0"/>
        <w:rPr>
          <w:rFonts w:cs="Arial"/>
        </w:rPr>
      </w:pPr>
      <w:r w:rsidRPr="0046756F">
        <w:rPr>
          <w:rFonts w:cs="Arial"/>
        </w:rPr>
        <w:t>- Send a request to uC/OS to enable all the interrupts by calling RestoreStatusReg (M_OS_EXIT_CRITICAL) with parameter U32_critical_sr</w:t>
      </w:r>
    </w:p>
    <w:p w14:paraId="0C9F435B" w14:textId="77777777" w:rsidR="009810C9" w:rsidRPr="0046756F" w:rsidRDefault="009810C9" w:rsidP="009810C9">
      <w:pPr>
        <w:widowControl w:val="0"/>
        <w:autoSpaceDE w:val="0"/>
        <w:autoSpaceDN w:val="0"/>
        <w:adjustRightInd w:val="0"/>
        <w:rPr>
          <w:rFonts w:cs="Arial"/>
        </w:rPr>
      </w:pPr>
      <w:r w:rsidRPr="0046756F">
        <w:rPr>
          <w:rFonts w:cs="Arial"/>
        </w:rPr>
        <w:t>- Call the function 'OsSched' to ready the next highest priority task</w:t>
      </w:r>
    </w:p>
    <w:p w14:paraId="54E7AD29" w14:textId="77777777" w:rsidR="009810C9" w:rsidRPr="0046756F" w:rsidRDefault="009810C9" w:rsidP="009810C9">
      <w:pPr>
        <w:widowControl w:val="0"/>
        <w:autoSpaceDE w:val="0"/>
        <w:autoSpaceDN w:val="0"/>
        <w:adjustRightInd w:val="0"/>
        <w:rPr>
          <w:rFonts w:cs="Arial"/>
          <w:sz w:val="17"/>
          <w:szCs w:val="17"/>
        </w:rPr>
      </w:pPr>
      <w:r w:rsidRPr="0046756F">
        <w:rPr>
          <w:rFonts w:cs="Arial"/>
        </w:rPr>
        <w:t>- Return with M_OS_NO_ERR.</w:t>
      </w:r>
    </w:p>
    <w:p w14:paraId="56EAD316" w14:textId="77777777" w:rsidR="009810C9" w:rsidRPr="0046756F" w:rsidRDefault="00000000" w:rsidP="009810C9">
      <w:pPr>
        <w:rPr>
          <w:rFonts w:cs="Arial"/>
        </w:rPr>
      </w:pPr>
      <w:r>
        <w:rPr>
          <w:rFonts w:cs="Arial"/>
        </w:rPr>
        <w:pict w14:anchorId="5D044156">
          <v:rect id="_x0000_i2108" style="width:0;height:1.5pt" o:hralign="center" o:hrstd="t" o:hr="t" fillcolor="#a0a0a0" stroked="f"/>
        </w:pict>
      </w:r>
    </w:p>
    <w:p w14:paraId="09B0E0FE" w14:textId="77777777" w:rsidR="009810C9" w:rsidRPr="0046756F" w:rsidRDefault="009810C9" w:rsidP="009810C9">
      <w:pPr>
        <w:pStyle w:val="Heading5"/>
        <w:rPr>
          <w:rFonts w:ascii="Arial" w:hAnsi="Arial" w:cs="Arial"/>
        </w:rPr>
      </w:pPr>
      <w:bookmarkStart w:id="2173" w:name="_Toc122796445"/>
      <w:bookmarkStart w:id="2174" w:name="_Toc158906495"/>
      <w:r w:rsidRPr="0046756F">
        <w:rPr>
          <w:rFonts w:ascii="Arial" w:hAnsi="Arial" w:cs="Arial"/>
        </w:rPr>
        <w:t>10.18.12.7.3 daucmfucos-OsSemPost-LLR-003</w:t>
      </w:r>
      <w:bookmarkEnd w:id="2173"/>
      <w:bookmarkEnd w:id="2174"/>
    </w:p>
    <w:p w14:paraId="61B41643" w14:textId="77777777" w:rsidR="009810C9" w:rsidRPr="0046756F" w:rsidRDefault="009810C9" w:rsidP="009810C9">
      <w:pPr>
        <w:rPr>
          <w:rFonts w:cs="Arial"/>
        </w:rPr>
      </w:pPr>
      <w:r w:rsidRPr="0046756F">
        <w:rPr>
          <w:rFonts w:cs="Arial"/>
        </w:rPr>
        <w:t>Requirement ID: H698-LLD-CMU-FNC-1375</w:t>
      </w:r>
    </w:p>
    <w:p w14:paraId="54C6E5B3" w14:textId="77777777" w:rsidR="009810C9" w:rsidRPr="0046756F" w:rsidRDefault="009810C9" w:rsidP="009810C9">
      <w:pPr>
        <w:rPr>
          <w:rFonts w:cs="Arial"/>
        </w:rPr>
      </w:pPr>
    </w:p>
    <w:p w14:paraId="6D66EA4D"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os_eventgrp of p_event is M_ZERO and os_eventcnt of p_event is less than M_MAX_SEMPHORE</w:t>
      </w:r>
    </w:p>
    <w:p w14:paraId="203789DB" w14:textId="77777777" w:rsidR="009810C9" w:rsidRPr="0046756F" w:rsidRDefault="009810C9" w:rsidP="009810C9">
      <w:pPr>
        <w:widowControl w:val="0"/>
        <w:autoSpaceDE w:val="0"/>
        <w:autoSpaceDN w:val="0"/>
        <w:adjustRightInd w:val="0"/>
        <w:rPr>
          <w:rFonts w:cs="Arial"/>
        </w:rPr>
      </w:pPr>
      <w:r w:rsidRPr="0046756F">
        <w:rPr>
          <w:rFonts w:cs="Arial"/>
        </w:rPr>
        <w:t>a)  Increment os_eventcnt of p_event by one</w:t>
      </w:r>
    </w:p>
    <w:p w14:paraId="0DB05008" w14:textId="77777777" w:rsidR="009810C9" w:rsidRPr="0046756F" w:rsidRDefault="009810C9" w:rsidP="009810C9">
      <w:pPr>
        <w:widowControl w:val="0"/>
        <w:autoSpaceDE w:val="0"/>
        <w:autoSpaceDN w:val="0"/>
        <w:adjustRightInd w:val="0"/>
        <w:rPr>
          <w:rFonts w:cs="Arial"/>
        </w:rPr>
      </w:pPr>
      <w:r w:rsidRPr="0046756F">
        <w:rPr>
          <w:rFonts w:cs="Arial"/>
        </w:rPr>
        <w:t>b) Send a request to uC/OS to enable all the interrupts by calling RestoreStatusReg (M_OS_EXIT_CRITICAL) with parameter U32_critical_sr</w:t>
      </w:r>
    </w:p>
    <w:p w14:paraId="3FFB0298" w14:textId="77777777" w:rsidR="009810C9" w:rsidRPr="0046756F" w:rsidRDefault="009810C9" w:rsidP="009810C9">
      <w:pPr>
        <w:widowControl w:val="0"/>
        <w:autoSpaceDE w:val="0"/>
        <w:autoSpaceDN w:val="0"/>
        <w:adjustRightInd w:val="0"/>
        <w:rPr>
          <w:rFonts w:cs="Arial"/>
          <w:sz w:val="17"/>
          <w:szCs w:val="17"/>
        </w:rPr>
      </w:pPr>
      <w:r w:rsidRPr="0046756F">
        <w:rPr>
          <w:rFonts w:cs="Arial"/>
        </w:rPr>
        <w:t>c)  Return with M_OS_NO_ERR.</w:t>
      </w:r>
    </w:p>
    <w:p w14:paraId="1B9F6A32" w14:textId="77777777" w:rsidR="009810C9" w:rsidRPr="0046756F" w:rsidRDefault="00000000" w:rsidP="009810C9">
      <w:pPr>
        <w:rPr>
          <w:rFonts w:cs="Arial"/>
        </w:rPr>
      </w:pPr>
      <w:r>
        <w:rPr>
          <w:rFonts w:cs="Arial"/>
        </w:rPr>
        <w:pict w14:anchorId="074B7176">
          <v:rect id="_x0000_i2109" style="width:0;height:1.5pt" o:hralign="center" o:hrstd="t" o:hr="t" fillcolor="#a0a0a0" stroked="f"/>
        </w:pict>
      </w:r>
    </w:p>
    <w:p w14:paraId="4DB9C5FF" w14:textId="77777777" w:rsidR="009810C9" w:rsidRPr="0046756F" w:rsidRDefault="009810C9" w:rsidP="009810C9">
      <w:pPr>
        <w:pStyle w:val="Heading5"/>
        <w:rPr>
          <w:rFonts w:ascii="Arial" w:hAnsi="Arial" w:cs="Arial"/>
        </w:rPr>
      </w:pPr>
      <w:bookmarkStart w:id="2175" w:name="_Toc122796446"/>
      <w:bookmarkStart w:id="2176" w:name="_Toc158906496"/>
      <w:r w:rsidRPr="0046756F">
        <w:rPr>
          <w:rFonts w:ascii="Arial" w:hAnsi="Arial" w:cs="Arial"/>
        </w:rPr>
        <w:t>10.18.12.7.4 daucmfucos-OsSemPost-LLR-004</w:t>
      </w:r>
      <w:bookmarkEnd w:id="2175"/>
      <w:bookmarkEnd w:id="2176"/>
    </w:p>
    <w:p w14:paraId="6AEDAC90" w14:textId="77777777" w:rsidR="009810C9" w:rsidRPr="0046756F" w:rsidRDefault="009810C9" w:rsidP="009810C9">
      <w:pPr>
        <w:rPr>
          <w:rFonts w:cs="Arial"/>
        </w:rPr>
      </w:pPr>
      <w:r w:rsidRPr="0046756F">
        <w:rPr>
          <w:rFonts w:cs="Arial"/>
        </w:rPr>
        <w:t>Requirement ID: H698-LLD-CMU-FNC-1376</w:t>
      </w:r>
    </w:p>
    <w:p w14:paraId="3B0203DA" w14:textId="77777777" w:rsidR="009810C9" w:rsidRPr="0046756F" w:rsidRDefault="009810C9" w:rsidP="009810C9">
      <w:pPr>
        <w:rPr>
          <w:rFonts w:cs="Arial"/>
        </w:rPr>
      </w:pPr>
    </w:p>
    <w:p w14:paraId="575A9FA1"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os_eventgrp of p_event is M_ZERO and os_eventcnt of p_event is greater than or equal to M_MAX_SEMPHORE</w:t>
      </w:r>
    </w:p>
    <w:p w14:paraId="4AAAD0BC" w14:textId="77777777" w:rsidR="009810C9" w:rsidRPr="0046756F" w:rsidRDefault="009810C9" w:rsidP="009810C9">
      <w:pPr>
        <w:widowControl w:val="0"/>
        <w:autoSpaceDE w:val="0"/>
        <w:autoSpaceDN w:val="0"/>
        <w:adjustRightInd w:val="0"/>
        <w:rPr>
          <w:rFonts w:cs="Arial"/>
        </w:rPr>
      </w:pPr>
      <w:r w:rsidRPr="0046756F">
        <w:rPr>
          <w:rFonts w:cs="Arial"/>
        </w:rPr>
        <w:t>a) Send a request to uC/OS to enable all the interrupts by calling RestoreStatusReg (M_OS_EXIT_CRITICAL) with parameter U32_critical_sr</w:t>
      </w:r>
    </w:p>
    <w:p w14:paraId="16168FB2" w14:textId="77777777" w:rsidR="009810C9" w:rsidRPr="0046756F" w:rsidRDefault="009810C9" w:rsidP="009810C9">
      <w:pPr>
        <w:widowControl w:val="0"/>
        <w:autoSpaceDE w:val="0"/>
        <w:autoSpaceDN w:val="0"/>
        <w:adjustRightInd w:val="0"/>
        <w:rPr>
          <w:rFonts w:cs="Arial"/>
        </w:rPr>
      </w:pPr>
      <w:r w:rsidRPr="0046756F">
        <w:rPr>
          <w:rFonts w:cs="Arial"/>
        </w:rPr>
        <w:t>b) Call the RterrDisplayErrorId with parameter M_APP_ID, RterrForever, OS_KERNEL_ERR Bitwise OR with RT_ERROR_11 to display the input error</w:t>
      </w:r>
    </w:p>
    <w:p w14:paraId="7A935981" w14:textId="77777777" w:rsidR="009810C9" w:rsidRPr="0046756F" w:rsidRDefault="009810C9" w:rsidP="009810C9">
      <w:pPr>
        <w:widowControl w:val="0"/>
        <w:autoSpaceDE w:val="0"/>
        <w:autoSpaceDN w:val="0"/>
        <w:adjustRightInd w:val="0"/>
        <w:rPr>
          <w:rFonts w:cs="Arial"/>
          <w:sz w:val="17"/>
          <w:szCs w:val="17"/>
        </w:rPr>
      </w:pPr>
      <w:r w:rsidRPr="0046756F">
        <w:rPr>
          <w:rFonts w:cs="Arial"/>
        </w:rPr>
        <w:t>c) Return with M_OS_SEM_OVF.</w:t>
      </w:r>
    </w:p>
    <w:p w14:paraId="01DDB2C3" w14:textId="77777777" w:rsidR="009810C9" w:rsidRPr="0046756F" w:rsidRDefault="00000000" w:rsidP="009810C9">
      <w:pPr>
        <w:rPr>
          <w:rFonts w:cs="Arial"/>
        </w:rPr>
      </w:pPr>
      <w:r>
        <w:rPr>
          <w:rFonts w:cs="Arial"/>
        </w:rPr>
        <w:pict w14:anchorId="744C80F3">
          <v:rect id="_x0000_i2110" style="width:0;height:1.5pt" o:hralign="center" o:hrstd="t" o:hr="t" fillcolor="#a0a0a0" stroked="f"/>
        </w:pict>
      </w:r>
    </w:p>
    <w:p w14:paraId="311F90EC" w14:textId="77777777" w:rsidR="009810C9" w:rsidRPr="0046756F" w:rsidRDefault="009810C9" w:rsidP="009810C9">
      <w:pPr>
        <w:pStyle w:val="Heading2"/>
      </w:pPr>
      <w:bookmarkStart w:id="2177" w:name="_Toc122796447"/>
      <w:bookmarkStart w:id="2178" w:name="_Toc158906497"/>
      <w:r w:rsidRPr="0046756F">
        <w:t>10.19 daucmfwdog</w:t>
      </w:r>
      <w:bookmarkEnd w:id="2177"/>
      <w:bookmarkEnd w:id="2178"/>
    </w:p>
    <w:p w14:paraId="23077C6A" w14:textId="77777777" w:rsidR="009810C9" w:rsidRPr="0046756F" w:rsidRDefault="009810C9" w:rsidP="009810C9">
      <w:pPr>
        <w:rPr>
          <w:rFonts w:cs="Arial"/>
        </w:rPr>
      </w:pPr>
    </w:p>
    <w:p w14:paraId="713CAE58"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daucmfwdog CSC contains implementation of routines for accessing the Watch dog Timer.</w:t>
      </w:r>
    </w:p>
    <w:p w14:paraId="3FF95CE1" w14:textId="77777777" w:rsidR="009810C9" w:rsidRPr="0046756F" w:rsidRDefault="00000000" w:rsidP="009810C9">
      <w:pPr>
        <w:rPr>
          <w:rFonts w:cs="Arial"/>
        </w:rPr>
      </w:pPr>
      <w:r>
        <w:rPr>
          <w:rFonts w:cs="Arial"/>
        </w:rPr>
        <w:pict w14:anchorId="35FBD640">
          <v:rect id="_x0000_i2111" style="width:0;height:1.5pt" o:hralign="center" o:hrstd="t" o:hr="t" fillcolor="#a0a0a0" stroked="f"/>
        </w:pict>
      </w:r>
    </w:p>
    <w:p w14:paraId="5C6D07C4" w14:textId="77777777" w:rsidR="009810C9" w:rsidRPr="0046756F" w:rsidRDefault="009810C9" w:rsidP="009810C9">
      <w:pPr>
        <w:pStyle w:val="Heading3"/>
      </w:pPr>
      <w:bookmarkStart w:id="2179" w:name="_Toc122796448"/>
      <w:bookmarkStart w:id="2180" w:name="_Toc158906498"/>
      <w:r w:rsidRPr="0046756F">
        <w:t>10.19.1 WdogInit</w:t>
      </w:r>
      <w:bookmarkEnd w:id="2179"/>
      <w:bookmarkEnd w:id="2180"/>
    </w:p>
    <w:p w14:paraId="5DCFD6D9" w14:textId="77777777" w:rsidR="009810C9" w:rsidRPr="0046756F" w:rsidRDefault="009810C9" w:rsidP="009810C9">
      <w:pPr>
        <w:rPr>
          <w:rFonts w:cs="Arial"/>
        </w:rPr>
      </w:pPr>
    </w:p>
    <w:p w14:paraId="09722B36"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WdogInit will follow in the sub sections.</w:t>
      </w:r>
    </w:p>
    <w:p w14:paraId="7BF06B10" w14:textId="77777777" w:rsidR="009810C9" w:rsidRPr="0046756F" w:rsidRDefault="00000000" w:rsidP="009810C9">
      <w:pPr>
        <w:rPr>
          <w:rFonts w:cs="Arial"/>
        </w:rPr>
      </w:pPr>
      <w:r>
        <w:rPr>
          <w:rFonts w:cs="Arial"/>
        </w:rPr>
        <w:pict w14:anchorId="1957255A">
          <v:rect id="_x0000_i2112" style="width:0;height:1.5pt" o:hralign="center" o:hrstd="t" o:hr="t" fillcolor="#a0a0a0" stroked="f"/>
        </w:pict>
      </w:r>
    </w:p>
    <w:p w14:paraId="51484AB5" w14:textId="77777777" w:rsidR="009810C9" w:rsidRPr="0046756F" w:rsidRDefault="009810C9" w:rsidP="009810C9">
      <w:pPr>
        <w:pStyle w:val="Heading4"/>
        <w:rPr>
          <w:rFonts w:ascii="Arial" w:hAnsi="Arial" w:cs="Arial"/>
        </w:rPr>
      </w:pPr>
      <w:bookmarkStart w:id="2181" w:name="_Toc122796449"/>
      <w:bookmarkStart w:id="2182" w:name="_Toc158906499"/>
      <w:r w:rsidRPr="0046756F">
        <w:rPr>
          <w:rFonts w:ascii="Arial" w:hAnsi="Arial" w:cs="Arial"/>
        </w:rPr>
        <w:t>10.19.1.1 Brief Description</w:t>
      </w:r>
      <w:bookmarkEnd w:id="2181"/>
      <w:bookmarkEnd w:id="2182"/>
    </w:p>
    <w:p w14:paraId="5D66F25F" w14:textId="77777777" w:rsidR="009810C9" w:rsidRPr="0046756F" w:rsidRDefault="009810C9" w:rsidP="009810C9">
      <w:pPr>
        <w:rPr>
          <w:rFonts w:cs="Arial"/>
        </w:rPr>
      </w:pPr>
    </w:p>
    <w:p w14:paraId="516D0093" w14:textId="77777777" w:rsidR="009810C9" w:rsidRPr="0046756F" w:rsidRDefault="009810C9" w:rsidP="009810C9">
      <w:pPr>
        <w:widowControl w:val="0"/>
        <w:autoSpaceDE w:val="0"/>
        <w:autoSpaceDN w:val="0"/>
        <w:adjustRightInd w:val="0"/>
        <w:rPr>
          <w:rFonts w:cs="Arial"/>
        </w:rPr>
      </w:pPr>
      <w:r w:rsidRPr="0046756F">
        <w:rPr>
          <w:rFonts w:cs="Arial"/>
        </w:rPr>
        <w:t>WdogInit function calculates the reload value for the Independent Watchdog timer, initializes the prescaler divider to 64, writes reload value to the reload register,</w:t>
      </w:r>
    </w:p>
    <w:p w14:paraId="5DBBEDFA" w14:textId="77777777" w:rsidR="009810C9" w:rsidRPr="0046756F" w:rsidRDefault="009810C9" w:rsidP="009810C9">
      <w:pPr>
        <w:widowControl w:val="0"/>
        <w:autoSpaceDE w:val="0"/>
        <w:autoSpaceDN w:val="0"/>
        <w:adjustRightInd w:val="0"/>
        <w:rPr>
          <w:rFonts w:cs="Arial"/>
          <w:sz w:val="17"/>
          <w:szCs w:val="17"/>
        </w:rPr>
      </w:pPr>
      <w:r w:rsidRPr="0046756F">
        <w:rPr>
          <w:rFonts w:cs="Arial"/>
        </w:rPr>
        <w:t>enables the Watchdog register and reloads Watchdog Counter.</w:t>
      </w:r>
    </w:p>
    <w:p w14:paraId="0DA58337" w14:textId="77777777" w:rsidR="009810C9" w:rsidRPr="0046756F" w:rsidRDefault="00000000" w:rsidP="009810C9">
      <w:pPr>
        <w:rPr>
          <w:rFonts w:cs="Arial"/>
        </w:rPr>
      </w:pPr>
      <w:r>
        <w:rPr>
          <w:rFonts w:cs="Arial"/>
        </w:rPr>
        <w:pict w14:anchorId="3F40A7D7">
          <v:rect id="_x0000_i2113" style="width:0;height:1.5pt" o:hralign="center" o:hrstd="t" o:hr="t" fillcolor="#a0a0a0" stroked="f"/>
        </w:pict>
      </w:r>
    </w:p>
    <w:p w14:paraId="21A77DF8" w14:textId="77777777" w:rsidR="009810C9" w:rsidRPr="0046756F" w:rsidRDefault="009810C9" w:rsidP="009810C9">
      <w:pPr>
        <w:pStyle w:val="Heading4"/>
        <w:rPr>
          <w:rFonts w:ascii="Arial" w:hAnsi="Arial" w:cs="Arial"/>
        </w:rPr>
      </w:pPr>
      <w:bookmarkStart w:id="2183" w:name="_Toc122796450"/>
      <w:bookmarkStart w:id="2184" w:name="_Toc158906500"/>
      <w:r w:rsidRPr="0046756F">
        <w:rPr>
          <w:rFonts w:ascii="Arial" w:hAnsi="Arial" w:cs="Arial"/>
        </w:rPr>
        <w:t>10.19.1.2 List of HLRs allocated</w:t>
      </w:r>
      <w:bookmarkEnd w:id="2183"/>
      <w:bookmarkEnd w:id="2184"/>
    </w:p>
    <w:p w14:paraId="31985448" w14:textId="77777777" w:rsidR="009810C9" w:rsidRPr="0046756F" w:rsidRDefault="009810C9" w:rsidP="009810C9">
      <w:pPr>
        <w:rPr>
          <w:rFonts w:cs="Arial"/>
        </w:rPr>
      </w:pPr>
    </w:p>
    <w:p w14:paraId="3BE6290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7C17180" w14:textId="77777777" w:rsidR="009810C9" w:rsidRPr="0046756F" w:rsidRDefault="00000000" w:rsidP="009810C9">
      <w:pPr>
        <w:rPr>
          <w:rFonts w:cs="Arial"/>
        </w:rPr>
      </w:pPr>
      <w:r>
        <w:rPr>
          <w:rFonts w:cs="Arial"/>
        </w:rPr>
        <w:pict w14:anchorId="2E73BB26">
          <v:rect id="_x0000_i2114" style="width:0;height:1.5pt" o:hralign="center" o:hrstd="t" o:hr="t" fillcolor="#a0a0a0" stroked="f"/>
        </w:pict>
      </w:r>
    </w:p>
    <w:p w14:paraId="232C018F" w14:textId="77777777" w:rsidR="009810C9" w:rsidRPr="0046756F" w:rsidRDefault="009810C9" w:rsidP="009810C9">
      <w:pPr>
        <w:pStyle w:val="Heading4"/>
        <w:rPr>
          <w:rFonts w:ascii="Arial" w:hAnsi="Arial" w:cs="Arial"/>
        </w:rPr>
      </w:pPr>
      <w:bookmarkStart w:id="2185" w:name="_Toc122796451"/>
      <w:bookmarkStart w:id="2186" w:name="_Toc158906501"/>
      <w:r w:rsidRPr="0046756F">
        <w:rPr>
          <w:rFonts w:ascii="Arial" w:hAnsi="Arial" w:cs="Arial"/>
        </w:rPr>
        <w:t>10.19.1.3 List of global variables accessed and modified</w:t>
      </w:r>
      <w:bookmarkEnd w:id="2185"/>
      <w:bookmarkEnd w:id="2186"/>
    </w:p>
    <w:p w14:paraId="6A449E6B" w14:textId="77777777" w:rsidR="009810C9" w:rsidRPr="0046756F" w:rsidRDefault="009810C9" w:rsidP="009810C9">
      <w:pPr>
        <w:rPr>
          <w:rFonts w:cs="Arial"/>
        </w:rPr>
      </w:pPr>
    </w:p>
    <w:p w14:paraId="657E560C"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3AB7E8C5"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C69A250" w14:textId="77777777" w:rsidR="009810C9" w:rsidRPr="0046756F" w:rsidRDefault="00000000" w:rsidP="009810C9">
      <w:pPr>
        <w:rPr>
          <w:rFonts w:cs="Arial"/>
        </w:rPr>
      </w:pPr>
      <w:r>
        <w:rPr>
          <w:rFonts w:cs="Arial"/>
        </w:rPr>
        <w:pict w14:anchorId="28DF64B1">
          <v:rect id="_x0000_i2115" style="width:0;height:1.5pt" o:hralign="center" o:hrstd="t" o:hr="t" fillcolor="#a0a0a0" stroked="f"/>
        </w:pict>
      </w:r>
    </w:p>
    <w:p w14:paraId="3B849B3F" w14:textId="77777777" w:rsidR="009810C9" w:rsidRPr="0046756F" w:rsidRDefault="009810C9" w:rsidP="009810C9">
      <w:pPr>
        <w:pStyle w:val="Heading4"/>
        <w:rPr>
          <w:rFonts w:ascii="Arial" w:hAnsi="Arial" w:cs="Arial"/>
        </w:rPr>
      </w:pPr>
      <w:bookmarkStart w:id="2187" w:name="_Toc122796452"/>
      <w:bookmarkStart w:id="2188" w:name="_Toc158906502"/>
      <w:r w:rsidRPr="0046756F">
        <w:rPr>
          <w:rFonts w:ascii="Arial" w:hAnsi="Arial" w:cs="Arial"/>
        </w:rPr>
        <w:t>10.19.1.4 Parameter list (Input/Output)</w:t>
      </w:r>
      <w:bookmarkEnd w:id="2187"/>
      <w:bookmarkEnd w:id="2188"/>
    </w:p>
    <w:p w14:paraId="6944A4F6" w14:textId="77777777" w:rsidR="009810C9" w:rsidRPr="0046756F" w:rsidRDefault="009810C9" w:rsidP="009810C9">
      <w:pPr>
        <w:rPr>
          <w:rFonts w:cs="Arial"/>
        </w:rPr>
      </w:pPr>
    </w:p>
    <w:p w14:paraId="097972D9"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13379D8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57A28AA6" w14:textId="77777777" w:rsidR="009810C9" w:rsidRPr="0046756F" w:rsidRDefault="00000000" w:rsidP="009810C9">
      <w:pPr>
        <w:rPr>
          <w:rFonts w:cs="Arial"/>
        </w:rPr>
      </w:pPr>
      <w:r>
        <w:rPr>
          <w:rFonts w:cs="Arial"/>
        </w:rPr>
        <w:pict w14:anchorId="1D26A382">
          <v:rect id="_x0000_i2116" style="width:0;height:1.5pt" o:hralign="center" o:hrstd="t" o:hr="t" fillcolor="#a0a0a0" stroked="f"/>
        </w:pict>
      </w:r>
    </w:p>
    <w:p w14:paraId="11ADD6E7" w14:textId="77777777" w:rsidR="009810C9" w:rsidRPr="0046756F" w:rsidRDefault="009810C9" w:rsidP="009810C9">
      <w:pPr>
        <w:pStyle w:val="Heading4"/>
        <w:rPr>
          <w:rFonts w:ascii="Arial" w:hAnsi="Arial" w:cs="Arial"/>
        </w:rPr>
      </w:pPr>
      <w:bookmarkStart w:id="2189" w:name="_Toc122796453"/>
      <w:bookmarkStart w:id="2190" w:name="_Toc158906503"/>
      <w:r w:rsidRPr="0046756F">
        <w:rPr>
          <w:rFonts w:ascii="Arial" w:hAnsi="Arial" w:cs="Arial"/>
        </w:rPr>
        <w:t>10.19.1.5 Return Value</w:t>
      </w:r>
      <w:bookmarkEnd w:id="2189"/>
      <w:bookmarkEnd w:id="2190"/>
    </w:p>
    <w:p w14:paraId="551A122A" w14:textId="77777777" w:rsidR="009810C9" w:rsidRPr="0046756F" w:rsidRDefault="009810C9" w:rsidP="009810C9">
      <w:pPr>
        <w:rPr>
          <w:rFonts w:cs="Arial"/>
        </w:rPr>
      </w:pPr>
    </w:p>
    <w:p w14:paraId="6437C29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A308221" w14:textId="77777777" w:rsidR="009810C9" w:rsidRPr="0046756F" w:rsidRDefault="00000000" w:rsidP="009810C9">
      <w:pPr>
        <w:rPr>
          <w:rFonts w:cs="Arial"/>
        </w:rPr>
      </w:pPr>
      <w:r>
        <w:rPr>
          <w:rFonts w:cs="Arial"/>
        </w:rPr>
        <w:pict w14:anchorId="6E5B7775">
          <v:rect id="_x0000_i2117" style="width:0;height:1.5pt" o:hralign="center" o:hrstd="t" o:hr="t" fillcolor="#a0a0a0" stroked="f"/>
        </w:pict>
      </w:r>
    </w:p>
    <w:p w14:paraId="41FD0813" w14:textId="77777777" w:rsidR="009810C9" w:rsidRPr="0046756F" w:rsidRDefault="009810C9" w:rsidP="009810C9">
      <w:pPr>
        <w:pStyle w:val="Heading4"/>
        <w:rPr>
          <w:rFonts w:ascii="Arial" w:hAnsi="Arial" w:cs="Arial"/>
        </w:rPr>
      </w:pPr>
      <w:bookmarkStart w:id="2191" w:name="_Toc122796454"/>
      <w:bookmarkStart w:id="2192" w:name="_Toc158906504"/>
      <w:r w:rsidRPr="0046756F">
        <w:rPr>
          <w:rFonts w:ascii="Arial" w:hAnsi="Arial" w:cs="Arial"/>
        </w:rPr>
        <w:t>10.19.1.6 Other CSUs called by this CSU</w:t>
      </w:r>
      <w:bookmarkEnd w:id="2191"/>
      <w:bookmarkEnd w:id="2192"/>
    </w:p>
    <w:p w14:paraId="232BA3CF" w14:textId="77777777" w:rsidR="009810C9" w:rsidRPr="0046756F" w:rsidRDefault="009810C9" w:rsidP="009810C9">
      <w:pPr>
        <w:rPr>
          <w:rFonts w:cs="Arial"/>
        </w:rPr>
      </w:pPr>
    </w:p>
    <w:p w14:paraId="5C380D0C" w14:textId="77777777" w:rsidR="009810C9" w:rsidRPr="0046756F" w:rsidRDefault="009810C9" w:rsidP="009810C9">
      <w:pPr>
        <w:widowControl w:val="0"/>
        <w:autoSpaceDE w:val="0"/>
        <w:autoSpaceDN w:val="0"/>
        <w:adjustRightInd w:val="0"/>
        <w:rPr>
          <w:rFonts w:cs="Arial"/>
        </w:rPr>
      </w:pPr>
      <w:r w:rsidRPr="0046756F">
        <w:rPr>
          <w:rFonts w:cs="Arial"/>
        </w:rPr>
        <w:t>IwdgWriteAccessCmd</w:t>
      </w:r>
    </w:p>
    <w:p w14:paraId="6D595ED2" w14:textId="77777777" w:rsidR="009810C9" w:rsidRPr="0046756F" w:rsidRDefault="009810C9" w:rsidP="009810C9">
      <w:pPr>
        <w:widowControl w:val="0"/>
        <w:autoSpaceDE w:val="0"/>
        <w:autoSpaceDN w:val="0"/>
        <w:adjustRightInd w:val="0"/>
        <w:rPr>
          <w:rFonts w:cs="Arial"/>
        </w:rPr>
      </w:pPr>
      <w:r w:rsidRPr="0046756F">
        <w:rPr>
          <w:rFonts w:cs="Arial"/>
        </w:rPr>
        <w:t>IwdgSetPrescaler</w:t>
      </w:r>
    </w:p>
    <w:p w14:paraId="189799D9" w14:textId="77777777" w:rsidR="009810C9" w:rsidRPr="0046756F" w:rsidRDefault="009810C9" w:rsidP="009810C9">
      <w:pPr>
        <w:widowControl w:val="0"/>
        <w:autoSpaceDE w:val="0"/>
        <w:autoSpaceDN w:val="0"/>
        <w:adjustRightInd w:val="0"/>
        <w:rPr>
          <w:rFonts w:cs="Arial"/>
        </w:rPr>
      </w:pPr>
      <w:r w:rsidRPr="0046756F">
        <w:rPr>
          <w:rFonts w:cs="Arial"/>
        </w:rPr>
        <w:t>IwdgSetReload</w:t>
      </w:r>
    </w:p>
    <w:p w14:paraId="0AF5E18B" w14:textId="77777777" w:rsidR="009810C9" w:rsidRPr="0046756F" w:rsidRDefault="009810C9" w:rsidP="009810C9">
      <w:pPr>
        <w:widowControl w:val="0"/>
        <w:autoSpaceDE w:val="0"/>
        <w:autoSpaceDN w:val="0"/>
        <w:adjustRightInd w:val="0"/>
        <w:rPr>
          <w:rFonts w:cs="Arial"/>
        </w:rPr>
      </w:pPr>
      <w:r w:rsidRPr="0046756F">
        <w:rPr>
          <w:rFonts w:cs="Arial"/>
        </w:rPr>
        <w:t>IwdgEnable</w:t>
      </w:r>
    </w:p>
    <w:p w14:paraId="15DA3E75" w14:textId="77777777" w:rsidR="009810C9" w:rsidRPr="0046756F" w:rsidRDefault="009810C9" w:rsidP="009810C9">
      <w:pPr>
        <w:widowControl w:val="0"/>
        <w:autoSpaceDE w:val="0"/>
        <w:autoSpaceDN w:val="0"/>
        <w:adjustRightInd w:val="0"/>
        <w:rPr>
          <w:rFonts w:cs="Arial"/>
          <w:sz w:val="17"/>
          <w:szCs w:val="17"/>
        </w:rPr>
      </w:pPr>
      <w:r w:rsidRPr="0046756F">
        <w:rPr>
          <w:rFonts w:cs="Arial"/>
        </w:rPr>
        <w:t>IwdgReloadCounter</w:t>
      </w:r>
    </w:p>
    <w:p w14:paraId="709AC161" w14:textId="77777777" w:rsidR="009810C9" w:rsidRPr="0046756F" w:rsidRDefault="00000000" w:rsidP="009810C9">
      <w:pPr>
        <w:rPr>
          <w:rFonts w:cs="Arial"/>
        </w:rPr>
      </w:pPr>
      <w:r>
        <w:rPr>
          <w:rFonts w:cs="Arial"/>
        </w:rPr>
        <w:pict w14:anchorId="4602BD6A">
          <v:rect id="_x0000_i2118" style="width:0;height:1.5pt" o:hralign="center" o:hrstd="t" o:hr="t" fillcolor="#a0a0a0" stroked="f"/>
        </w:pict>
      </w:r>
    </w:p>
    <w:p w14:paraId="7BF98CE3" w14:textId="77777777" w:rsidR="009810C9" w:rsidRPr="0046756F" w:rsidRDefault="009810C9" w:rsidP="009810C9">
      <w:pPr>
        <w:pStyle w:val="Heading4"/>
        <w:rPr>
          <w:rFonts w:ascii="Arial" w:hAnsi="Arial" w:cs="Arial"/>
        </w:rPr>
      </w:pPr>
      <w:bookmarkStart w:id="2193" w:name="_Toc122796455"/>
      <w:bookmarkStart w:id="2194" w:name="_Toc158906505"/>
      <w:r w:rsidRPr="0046756F">
        <w:rPr>
          <w:rFonts w:ascii="Arial" w:hAnsi="Arial" w:cs="Arial"/>
        </w:rPr>
        <w:t>10.19.1.7 Description of list of LLRs allocated</w:t>
      </w:r>
      <w:bookmarkEnd w:id="2193"/>
      <w:bookmarkEnd w:id="2194"/>
    </w:p>
    <w:p w14:paraId="2F9EDAF9" w14:textId="77777777" w:rsidR="009810C9" w:rsidRPr="0046756F" w:rsidRDefault="009810C9" w:rsidP="009810C9">
      <w:pPr>
        <w:rPr>
          <w:rFonts w:cs="Arial"/>
        </w:rPr>
      </w:pPr>
    </w:p>
    <w:p w14:paraId="7C435BB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WdogInit</w:t>
      </w:r>
    </w:p>
    <w:p w14:paraId="3F21A251" w14:textId="77777777" w:rsidR="009810C9" w:rsidRPr="0046756F" w:rsidRDefault="00000000" w:rsidP="009810C9">
      <w:pPr>
        <w:rPr>
          <w:rFonts w:cs="Arial"/>
        </w:rPr>
      </w:pPr>
      <w:r>
        <w:rPr>
          <w:rFonts w:cs="Arial"/>
        </w:rPr>
        <w:pict w14:anchorId="7229535C">
          <v:rect id="_x0000_i2119" style="width:0;height:1.5pt" o:hralign="center" o:hrstd="t" o:hr="t" fillcolor="#a0a0a0" stroked="f"/>
        </w:pict>
      </w:r>
    </w:p>
    <w:p w14:paraId="085CD193" w14:textId="77777777" w:rsidR="009810C9" w:rsidRPr="0046756F" w:rsidRDefault="009810C9" w:rsidP="009810C9">
      <w:pPr>
        <w:pStyle w:val="Heading5"/>
        <w:rPr>
          <w:rFonts w:ascii="Arial" w:hAnsi="Arial" w:cs="Arial"/>
        </w:rPr>
      </w:pPr>
      <w:bookmarkStart w:id="2195" w:name="_Toc122796456"/>
      <w:bookmarkStart w:id="2196" w:name="_Toc158906506"/>
      <w:r w:rsidRPr="0046756F">
        <w:rPr>
          <w:rFonts w:ascii="Arial" w:hAnsi="Arial" w:cs="Arial"/>
        </w:rPr>
        <w:t>10.19.1.7.1 daucmfwdog-WdogInit-LLR-001</w:t>
      </w:r>
      <w:bookmarkEnd w:id="2195"/>
      <w:bookmarkEnd w:id="2196"/>
    </w:p>
    <w:p w14:paraId="6BE0A734" w14:textId="77777777" w:rsidR="009810C9" w:rsidRPr="0046756F" w:rsidRDefault="009810C9" w:rsidP="009810C9">
      <w:pPr>
        <w:rPr>
          <w:rFonts w:cs="Arial"/>
        </w:rPr>
      </w:pPr>
      <w:r w:rsidRPr="0046756F">
        <w:rPr>
          <w:rFonts w:cs="Arial"/>
        </w:rPr>
        <w:t>Requirement ID: H698-LLD-CMU-FNC-1386</w:t>
      </w:r>
    </w:p>
    <w:p w14:paraId="247B5593" w14:textId="77777777" w:rsidR="009810C9" w:rsidRPr="0046756F" w:rsidRDefault="009810C9" w:rsidP="009810C9">
      <w:pPr>
        <w:rPr>
          <w:rFonts w:cs="Arial"/>
        </w:rPr>
      </w:pPr>
    </w:p>
    <w:p w14:paraId="2A8EC09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calculate the reload value for the Independent Watchdog timer as follows, the product of the Watchdog Timeout (M_WDOG_TIMEOUT_MS) and Watchdog Frequency(M_WDOG_FREQ) scaled by the product of Watchdog prescaler (M_GET_PRESCALER_4_FOR_WD left shift by M_WDOG_PRESCALER) and M_WATCHDOG_FREQ_KHZ_SCALE.</w:t>
      </w:r>
    </w:p>
    <w:p w14:paraId="417F590A" w14:textId="77777777" w:rsidR="009810C9" w:rsidRPr="0046756F" w:rsidRDefault="00000000" w:rsidP="009810C9">
      <w:pPr>
        <w:rPr>
          <w:rFonts w:cs="Arial"/>
        </w:rPr>
      </w:pPr>
      <w:r>
        <w:rPr>
          <w:rFonts w:cs="Arial"/>
        </w:rPr>
        <w:pict w14:anchorId="366FF80B">
          <v:rect id="_x0000_i2120" style="width:0;height:1.5pt" o:hralign="center" o:hrstd="t" o:hr="t" fillcolor="#a0a0a0" stroked="f"/>
        </w:pict>
      </w:r>
    </w:p>
    <w:p w14:paraId="4D87BBF5" w14:textId="77777777" w:rsidR="009810C9" w:rsidRPr="0046756F" w:rsidRDefault="009810C9" w:rsidP="009810C9">
      <w:pPr>
        <w:pStyle w:val="Heading5"/>
        <w:rPr>
          <w:rFonts w:ascii="Arial" w:hAnsi="Arial" w:cs="Arial"/>
        </w:rPr>
      </w:pPr>
      <w:bookmarkStart w:id="2197" w:name="_Toc122796457"/>
      <w:bookmarkStart w:id="2198" w:name="_Toc158906507"/>
      <w:r w:rsidRPr="0046756F">
        <w:rPr>
          <w:rFonts w:ascii="Arial" w:hAnsi="Arial" w:cs="Arial"/>
        </w:rPr>
        <w:t>10.19.1.7.2 daucmfwdog-WdogInit-LLR-002</w:t>
      </w:r>
      <w:bookmarkEnd w:id="2197"/>
      <w:bookmarkEnd w:id="2198"/>
    </w:p>
    <w:p w14:paraId="6B429259" w14:textId="77777777" w:rsidR="009810C9" w:rsidRPr="0046756F" w:rsidRDefault="009810C9" w:rsidP="009810C9">
      <w:pPr>
        <w:rPr>
          <w:rFonts w:cs="Arial"/>
        </w:rPr>
      </w:pPr>
      <w:r w:rsidRPr="0046756F">
        <w:rPr>
          <w:rFonts w:cs="Arial"/>
        </w:rPr>
        <w:t>Requirement ID: H698-LLD-CMU-FNC-1387</w:t>
      </w:r>
    </w:p>
    <w:p w14:paraId="73F55332" w14:textId="77777777" w:rsidR="009810C9" w:rsidRPr="0046756F" w:rsidRDefault="009810C9" w:rsidP="009810C9">
      <w:pPr>
        <w:rPr>
          <w:rFonts w:cs="Arial"/>
        </w:rPr>
      </w:pPr>
    </w:p>
    <w:p w14:paraId="2585908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calculated reload value to M_MAX_RELOAD_VALUE when the reload value is greater than M_MAX_RELOAD_VALUE. Otherwise do nothing.</w:t>
      </w:r>
    </w:p>
    <w:p w14:paraId="1006BCDA" w14:textId="77777777" w:rsidR="009810C9" w:rsidRPr="0046756F" w:rsidRDefault="00000000" w:rsidP="009810C9">
      <w:pPr>
        <w:rPr>
          <w:rFonts w:cs="Arial"/>
        </w:rPr>
      </w:pPr>
      <w:r>
        <w:rPr>
          <w:rFonts w:cs="Arial"/>
        </w:rPr>
        <w:pict w14:anchorId="008B8F26">
          <v:rect id="_x0000_i2121" style="width:0;height:1.5pt" o:hralign="center" o:hrstd="t" o:hr="t" fillcolor="#a0a0a0" stroked="f"/>
        </w:pict>
      </w:r>
    </w:p>
    <w:p w14:paraId="6D87ABF1" w14:textId="77777777" w:rsidR="009810C9" w:rsidRPr="0046756F" w:rsidRDefault="009810C9" w:rsidP="009810C9">
      <w:pPr>
        <w:pStyle w:val="Heading5"/>
        <w:rPr>
          <w:rFonts w:ascii="Arial" w:hAnsi="Arial" w:cs="Arial"/>
        </w:rPr>
      </w:pPr>
      <w:bookmarkStart w:id="2199" w:name="_Toc122796458"/>
      <w:bookmarkStart w:id="2200" w:name="_Toc158906508"/>
      <w:r w:rsidRPr="0046756F">
        <w:rPr>
          <w:rFonts w:ascii="Arial" w:hAnsi="Arial" w:cs="Arial"/>
        </w:rPr>
        <w:t>10.19.1.7.3 daucmfwdog-WdogInit-LLR-003</w:t>
      </w:r>
      <w:bookmarkEnd w:id="2199"/>
      <w:bookmarkEnd w:id="2200"/>
    </w:p>
    <w:p w14:paraId="08DC37F6" w14:textId="77777777" w:rsidR="009810C9" w:rsidRPr="0046756F" w:rsidRDefault="009810C9" w:rsidP="009810C9">
      <w:pPr>
        <w:rPr>
          <w:rFonts w:cs="Arial"/>
        </w:rPr>
      </w:pPr>
      <w:r w:rsidRPr="0046756F">
        <w:rPr>
          <w:rFonts w:cs="Arial"/>
        </w:rPr>
        <w:t>Requirement ID: H698-LLD-CMU-FNC-1388</w:t>
      </w:r>
    </w:p>
    <w:p w14:paraId="035B9224" w14:textId="77777777" w:rsidR="009810C9" w:rsidRPr="0046756F" w:rsidRDefault="009810C9" w:rsidP="009810C9">
      <w:pPr>
        <w:rPr>
          <w:rFonts w:cs="Arial"/>
        </w:rPr>
      </w:pPr>
    </w:p>
    <w:p w14:paraId="6B02244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IwdgWriteAccessCmd with parameter M_IWDG_WRITEACCESS_ENABLE to enable write access to the prescaler and reload registers, before writing into the registers</w:t>
      </w:r>
    </w:p>
    <w:p w14:paraId="4C369048" w14:textId="77777777" w:rsidR="009810C9" w:rsidRPr="0046756F" w:rsidRDefault="00000000" w:rsidP="009810C9">
      <w:pPr>
        <w:rPr>
          <w:rFonts w:cs="Arial"/>
        </w:rPr>
      </w:pPr>
      <w:r>
        <w:rPr>
          <w:rFonts w:cs="Arial"/>
        </w:rPr>
        <w:pict w14:anchorId="04FF4D6B">
          <v:rect id="_x0000_i2122" style="width:0;height:1.5pt" o:hralign="center" o:hrstd="t" o:hr="t" fillcolor="#a0a0a0" stroked="f"/>
        </w:pict>
      </w:r>
    </w:p>
    <w:p w14:paraId="644A07ED" w14:textId="77777777" w:rsidR="009810C9" w:rsidRPr="0046756F" w:rsidRDefault="009810C9" w:rsidP="009810C9">
      <w:pPr>
        <w:pStyle w:val="Heading5"/>
        <w:rPr>
          <w:rFonts w:ascii="Arial" w:hAnsi="Arial" w:cs="Arial"/>
        </w:rPr>
      </w:pPr>
      <w:bookmarkStart w:id="2201" w:name="_Toc122796459"/>
      <w:bookmarkStart w:id="2202" w:name="_Toc158906509"/>
      <w:r w:rsidRPr="0046756F">
        <w:rPr>
          <w:rFonts w:ascii="Arial" w:hAnsi="Arial" w:cs="Arial"/>
        </w:rPr>
        <w:t>10.19.1.7.4 daucmfwdog-WdogInit-LLR-004</w:t>
      </w:r>
      <w:bookmarkEnd w:id="2201"/>
      <w:bookmarkEnd w:id="2202"/>
    </w:p>
    <w:p w14:paraId="071EECE9" w14:textId="77777777" w:rsidR="009810C9" w:rsidRPr="0046756F" w:rsidRDefault="009810C9" w:rsidP="009810C9">
      <w:pPr>
        <w:rPr>
          <w:rFonts w:cs="Arial"/>
        </w:rPr>
      </w:pPr>
      <w:r w:rsidRPr="0046756F">
        <w:rPr>
          <w:rFonts w:cs="Arial"/>
        </w:rPr>
        <w:t>Requirement ID: H698-LLD-CMU-FNC-1389</w:t>
      </w:r>
    </w:p>
    <w:p w14:paraId="48736A01" w14:textId="77777777" w:rsidR="009810C9" w:rsidRPr="0046756F" w:rsidRDefault="009810C9" w:rsidP="009810C9">
      <w:pPr>
        <w:rPr>
          <w:rFonts w:cs="Arial"/>
        </w:rPr>
      </w:pPr>
    </w:p>
    <w:p w14:paraId="0EB68D8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IwdgSetPrescaler with parameter M_WDOG_PRESCALER to set the IWDG Prescaler value.</w:t>
      </w:r>
    </w:p>
    <w:p w14:paraId="0C5FE30A" w14:textId="77777777" w:rsidR="009810C9" w:rsidRPr="0046756F" w:rsidRDefault="00000000" w:rsidP="009810C9">
      <w:pPr>
        <w:rPr>
          <w:rFonts w:cs="Arial"/>
        </w:rPr>
      </w:pPr>
      <w:r>
        <w:rPr>
          <w:rFonts w:cs="Arial"/>
        </w:rPr>
        <w:pict w14:anchorId="5149C695">
          <v:rect id="_x0000_i2123" style="width:0;height:1.5pt" o:hralign="center" o:hrstd="t" o:hr="t" fillcolor="#a0a0a0" stroked="f"/>
        </w:pict>
      </w:r>
    </w:p>
    <w:p w14:paraId="5595A131" w14:textId="77777777" w:rsidR="009810C9" w:rsidRPr="0046756F" w:rsidRDefault="009810C9" w:rsidP="009810C9">
      <w:pPr>
        <w:pStyle w:val="Heading5"/>
        <w:rPr>
          <w:rFonts w:ascii="Arial" w:hAnsi="Arial" w:cs="Arial"/>
        </w:rPr>
      </w:pPr>
      <w:bookmarkStart w:id="2203" w:name="_Toc122796460"/>
      <w:bookmarkStart w:id="2204" w:name="_Toc158906510"/>
      <w:r w:rsidRPr="0046756F">
        <w:rPr>
          <w:rFonts w:ascii="Arial" w:hAnsi="Arial" w:cs="Arial"/>
        </w:rPr>
        <w:t>10.19.1.7.5 daucmfwdog-WdogInit-LLR-005</w:t>
      </w:r>
      <w:bookmarkEnd w:id="2203"/>
      <w:bookmarkEnd w:id="2204"/>
    </w:p>
    <w:p w14:paraId="6855B53B" w14:textId="77777777" w:rsidR="009810C9" w:rsidRPr="0046756F" w:rsidRDefault="009810C9" w:rsidP="009810C9">
      <w:pPr>
        <w:rPr>
          <w:rFonts w:cs="Arial"/>
        </w:rPr>
      </w:pPr>
      <w:r w:rsidRPr="0046756F">
        <w:rPr>
          <w:rFonts w:cs="Arial"/>
        </w:rPr>
        <w:t>Requirement ID: H698-LLD-CMU-FNC-1390</w:t>
      </w:r>
    </w:p>
    <w:p w14:paraId="3B168FDF" w14:textId="77777777" w:rsidR="009810C9" w:rsidRPr="0046756F" w:rsidRDefault="009810C9" w:rsidP="009810C9">
      <w:pPr>
        <w:rPr>
          <w:rFonts w:cs="Arial"/>
        </w:rPr>
      </w:pPr>
    </w:p>
    <w:p w14:paraId="6B9A260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IwdgSetReload with the calculated reload value as parameter to write reload value to the reload register.</w:t>
      </w:r>
    </w:p>
    <w:p w14:paraId="13B156A6" w14:textId="77777777" w:rsidR="009810C9" w:rsidRPr="0046756F" w:rsidRDefault="00000000" w:rsidP="009810C9">
      <w:pPr>
        <w:rPr>
          <w:rFonts w:cs="Arial"/>
        </w:rPr>
      </w:pPr>
      <w:r>
        <w:rPr>
          <w:rFonts w:cs="Arial"/>
        </w:rPr>
        <w:pict w14:anchorId="165416C2">
          <v:rect id="_x0000_i2124" style="width:0;height:1.5pt" o:hralign="center" o:hrstd="t" o:hr="t" fillcolor="#a0a0a0" stroked="f"/>
        </w:pict>
      </w:r>
    </w:p>
    <w:p w14:paraId="1555E710" w14:textId="77777777" w:rsidR="009810C9" w:rsidRPr="0046756F" w:rsidRDefault="009810C9" w:rsidP="009810C9">
      <w:pPr>
        <w:pStyle w:val="Heading5"/>
        <w:rPr>
          <w:rFonts w:ascii="Arial" w:hAnsi="Arial" w:cs="Arial"/>
        </w:rPr>
      </w:pPr>
      <w:bookmarkStart w:id="2205" w:name="_Toc122796461"/>
      <w:bookmarkStart w:id="2206" w:name="_Toc158906511"/>
      <w:r w:rsidRPr="0046756F">
        <w:rPr>
          <w:rFonts w:ascii="Arial" w:hAnsi="Arial" w:cs="Arial"/>
        </w:rPr>
        <w:t>10.19.1.7.6 daucmfwdog-WdogInit-LLR-006</w:t>
      </w:r>
      <w:bookmarkEnd w:id="2205"/>
      <w:bookmarkEnd w:id="2206"/>
    </w:p>
    <w:p w14:paraId="1B8E129A" w14:textId="77777777" w:rsidR="009810C9" w:rsidRPr="0046756F" w:rsidRDefault="009810C9" w:rsidP="009810C9">
      <w:pPr>
        <w:rPr>
          <w:rFonts w:cs="Arial"/>
        </w:rPr>
      </w:pPr>
      <w:r w:rsidRPr="0046756F">
        <w:rPr>
          <w:rFonts w:cs="Arial"/>
        </w:rPr>
        <w:t>Requirement ID: H698-LLD-CMU-FNC-1391</w:t>
      </w:r>
    </w:p>
    <w:p w14:paraId="346C63DB" w14:textId="77777777" w:rsidR="009810C9" w:rsidRPr="0046756F" w:rsidRDefault="009810C9" w:rsidP="009810C9">
      <w:pPr>
        <w:rPr>
          <w:rFonts w:cs="Arial"/>
        </w:rPr>
      </w:pPr>
    </w:p>
    <w:p w14:paraId="3D3F8E1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IwdgWriteAccessCmd with parameter M_IWDG_WRITEACCESS_DISABLE to disable write access of prescaler and reload registers, after write has been completed.</w:t>
      </w:r>
    </w:p>
    <w:p w14:paraId="4A3AF7C6" w14:textId="77777777" w:rsidR="009810C9" w:rsidRPr="0046756F" w:rsidRDefault="00000000" w:rsidP="009810C9">
      <w:pPr>
        <w:rPr>
          <w:rFonts w:cs="Arial"/>
        </w:rPr>
      </w:pPr>
      <w:r>
        <w:rPr>
          <w:rFonts w:cs="Arial"/>
        </w:rPr>
        <w:pict w14:anchorId="32F9D5C9">
          <v:rect id="_x0000_i2125" style="width:0;height:1.5pt" o:hralign="center" o:hrstd="t" o:hr="t" fillcolor="#a0a0a0" stroked="f"/>
        </w:pict>
      </w:r>
    </w:p>
    <w:p w14:paraId="53404497" w14:textId="77777777" w:rsidR="009810C9" w:rsidRPr="0046756F" w:rsidRDefault="009810C9" w:rsidP="009810C9">
      <w:pPr>
        <w:pStyle w:val="Heading5"/>
        <w:rPr>
          <w:rFonts w:ascii="Arial" w:hAnsi="Arial" w:cs="Arial"/>
        </w:rPr>
      </w:pPr>
      <w:bookmarkStart w:id="2207" w:name="_Toc122796462"/>
      <w:bookmarkStart w:id="2208" w:name="_Toc158906512"/>
      <w:r w:rsidRPr="0046756F">
        <w:rPr>
          <w:rFonts w:ascii="Arial" w:hAnsi="Arial" w:cs="Arial"/>
        </w:rPr>
        <w:t>10.19.1.7.7 daucmfwdog-WdogInit-LLR-007</w:t>
      </w:r>
      <w:bookmarkEnd w:id="2207"/>
      <w:bookmarkEnd w:id="2208"/>
    </w:p>
    <w:p w14:paraId="639430A4" w14:textId="77777777" w:rsidR="009810C9" w:rsidRPr="0046756F" w:rsidRDefault="009810C9" w:rsidP="009810C9">
      <w:pPr>
        <w:rPr>
          <w:rFonts w:cs="Arial"/>
        </w:rPr>
      </w:pPr>
      <w:r w:rsidRPr="0046756F">
        <w:rPr>
          <w:rFonts w:cs="Arial"/>
        </w:rPr>
        <w:t>Requirement ID: H698-LLD-CMU-FNC-1392</w:t>
      </w:r>
    </w:p>
    <w:p w14:paraId="471AF0F9" w14:textId="77777777" w:rsidR="009810C9" w:rsidRPr="0046756F" w:rsidRDefault="009810C9" w:rsidP="009810C9">
      <w:pPr>
        <w:rPr>
          <w:rFonts w:cs="Arial"/>
        </w:rPr>
      </w:pPr>
    </w:p>
    <w:p w14:paraId="6F9B61C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IwdgEnable to enable Watchdog Timer.</w:t>
      </w:r>
    </w:p>
    <w:p w14:paraId="37035A59" w14:textId="77777777" w:rsidR="009810C9" w:rsidRPr="0046756F" w:rsidRDefault="00000000" w:rsidP="009810C9">
      <w:pPr>
        <w:rPr>
          <w:rFonts w:cs="Arial"/>
        </w:rPr>
      </w:pPr>
      <w:r>
        <w:rPr>
          <w:rFonts w:cs="Arial"/>
        </w:rPr>
        <w:pict w14:anchorId="358B5A89">
          <v:rect id="_x0000_i2126" style="width:0;height:1.5pt" o:hralign="center" o:hrstd="t" o:hr="t" fillcolor="#a0a0a0" stroked="f"/>
        </w:pict>
      </w:r>
    </w:p>
    <w:p w14:paraId="16ADEBC4" w14:textId="77777777" w:rsidR="009810C9" w:rsidRPr="0046756F" w:rsidRDefault="009810C9" w:rsidP="009810C9">
      <w:pPr>
        <w:pStyle w:val="Heading5"/>
        <w:rPr>
          <w:rFonts w:ascii="Arial" w:hAnsi="Arial" w:cs="Arial"/>
        </w:rPr>
      </w:pPr>
      <w:bookmarkStart w:id="2209" w:name="_Toc122796463"/>
      <w:bookmarkStart w:id="2210" w:name="_Toc158906513"/>
      <w:r w:rsidRPr="0046756F">
        <w:rPr>
          <w:rFonts w:ascii="Arial" w:hAnsi="Arial" w:cs="Arial"/>
        </w:rPr>
        <w:t>10.19.1.7.8 daucmfwdog-WdogInit-LLR-008</w:t>
      </w:r>
      <w:bookmarkEnd w:id="2209"/>
      <w:bookmarkEnd w:id="2210"/>
    </w:p>
    <w:p w14:paraId="293A731B" w14:textId="77777777" w:rsidR="009810C9" w:rsidRPr="0046756F" w:rsidRDefault="009810C9" w:rsidP="009810C9">
      <w:pPr>
        <w:rPr>
          <w:rFonts w:cs="Arial"/>
        </w:rPr>
      </w:pPr>
      <w:r w:rsidRPr="0046756F">
        <w:rPr>
          <w:rFonts w:cs="Arial"/>
        </w:rPr>
        <w:t>Requirement ID: H698-LLD-CMU-FNC-1393</w:t>
      </w:r>
    </w:p>
    <w:p w14:paraId="425E8F6D" w14:textId="77777777" w:rsidR="009810C9" w:rsidRPr="0046756F" w:rsidRDefault="009810C9" w:rsidP="009810C9">
      <w:pPr>
        <w:rPr>
          <w:rFonts w:cs="Arial"/>
        </w:rPr>
      </w:pPr>
    </w:p>
    <w:p w14:paraId="40B1206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IwdgReloadCounter to reload Watchdog Counter.</w:t>
      </w:r>
    </w:p>
    <w:p w14:paraId="663557D9" w14:textId="77777777" w:rsidR="009810C9" w:rsidRPr="0046756F" w:rsidRDefault="00000000" w:rsidP="009810C9">
      <w:pPr>
        <w:rPr>
          <w:rFonts w:cs="Arial"/>
        </w:rPr>
      </w:pPr>
      <w:r>
        <w:rPr>
          <w:rFonts w:cs="Arial"/>
        </w:rPr>
        <w:pict w14:anchorId="3E1CFD6E">
          <v:rect id="_x0000_i2127" style="width:0;height:1.5pt" o:hralign="center" o:hrstd="t" o:hr="t" fillcolor="#a0a0a0" stroked="f"/>
        </w:pict>
      </w:r>
    </w:p>
    <w:p w14:paraId="27781BC4" w14:textId="77777777" w:rsidR="009810C9" w:rsidRPr="0046756F" w:rsidRDefault="009810C9" w:rsidP="009810C9">
      <w:pPr>
        <w:pStyle w:val="Heading3"/>
      </w:pPr>
      <w:bookmarkStart w:id="2211" w:name="_Toc122796464"/>
      <w:bookmarkStart w:id="2212" w:name="_Toc158906514"/>
      <w:r w:rsidRPr="0046756F">
        <w:t>10.19.2 WdogKickWatchDog</w:t>
      </w:r>
      <w:bookmarkEnd w:id="2211"/>
      <w:bookmarkEnd w:id="2212"/>
    </w:p>
    <w:p w14:paraId="45CDF250" w14:textId="77777777" w:rsidR="009810C9" w:rsidRPr="0046756F" w:rsidRDefault="009810C9" w:rsidP="009810C9">
      <w:pPr>
        <w:rPr>
          <w:rFonts w:cs="Arial"/>
        </w:rPr>
      </w:pPr>
    </w:p>
    <w:p w14:paraId="08D5C52D"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WdogKickWatchDog will follow in the sub sections.</w:t>
      </w:r>
    </w:p>
    <w:p w14:paraId="0BFA0839" w14:textId="77777777" w:rsidR="009810C9" w:rsidRPr="0046756F" w:rsidRDefault="00000000" w:rsidP="009810C9">
      <w:pPr>
        <w:rPr>
          <w:rFonts w:cs="Arial"/>
        </w:rPr>
      </w:pPr>
      <w:r>
        <w:rPr>
          <w:rFonts w:cs="Arial"/>
        </w:rPr>
        <w:pict w14:anchorId="79333F9F">
          <v:rect id="_x0000_i2128" style="width:0;height:1.5pt" o:hralign="center" o:hrstd="t" o:hr="t" fillcolor="#a0a0a0" stroked="f"/>
        </w:pict>
      </w:r>
    </w:p>
    <w:p w14:paraId="121A2104" w14:textId="77777777" w:rsidR="009810C9" w:rsidRPr="0046756F" w:rsidRDefault="009810C9" w:rsidP="009810C9">
      <w:pPr>
        <w:pStyle w:val="Heading4"/>
        <w:rPr>
          <w:rFonts w:ascii="Arial" w:hAnsi="Arial" w:cs="Arial"/>
        </w:rPr>
      </w:pPr>
      <w:bookmarkStart w:id="2213" w:name="_Toc122796465"/>
      <w:bookmarkStart w:id="2214" w:name="_Toc158906515"/>
      <w:r w:rsidRPr="0046756F">
        <w:rPr>
          <w:rFonts w:ascii="Arial" w:hAnsi="Arial" w:cs="Arial"/>
        </w:rPr>
        <w:t>10.19.2.1 Brief Description</w:t>
      </w:r>
      <w:bookmarkEnd w:id="2213"/>
      <w:bookmarkEnd w:id="2214"/>
    </w:p>
    <w:p w14:paraId="0F7153AC" w14:textId="77777777" w:rsidR="009810C9" w:rsidRPr="0046756F" w:rsidRDefault="009810C9" w:rsidP="009810C9">
      <w:pPr>
        <w:rPr>
          <w:rFonts w:cs="Arial"/>
        </w:rPr>
      </w:pPr>
    </w:p>
    <w:p w14:paraId="09A3B053" w14:textId="77777777" w:rsidR="009810C9" w:rsidRPr="0046756F" w:rsidRDefault="009810C9" w:rsidP="009810C9">
      <w:pPr>
        <w:widowControl w:val="0"/>
        <w:autoSpaceDE w:val="0"/>
        <w:autoSpaceDN w:val="0"/>
        <w:adjustRightInd w:val="0"/>
        <w:rPr>
          <w:rFonts w:cs="Arial"/>
          <w:sz w:val="17"/>
          <w:szCs w:val="17"/>
        </w:rPr>
      </w:pPr>
      <w:r w:rsidRPr="0046756F">
        <w:rPr>
          <w:rFonts w:cs="Arial"/>
        </w:rPr>
        <w:t>WdogKickWatchDog function reloads Watchdog Counter.</w:t>
      </w:r>
    </w:p>
    <w:p w14:paraId="67B01486" w14:textId="77777777" w:rsidR="009810C9" w:rsidRPr="0046756F" w:rsidRDefault="00000000" w:rsidP="009810C9">
      <w:pPr>
        <w:rPr>
          <w:rFonts w:cs="Arial"/>
        </w:rPr>
      </w:pPr>
      <w:r>
        <w:rPr>
          <w:rFonts w:cs="Arial"/>
        </w:rPr>
        <w:pict w14:anchorId="3E1CAEB9">
          <v:rect id="_x0000_i2129" style="width:0;height:1.5pt" o:hralign="center" o:hrstd="t" o:hr="t" fillcolor="#a0a0a0" stroked="f"/>
        </w:pict>
      </w:r>
    </w:p>
    <w:p w14:paraId="6910579B" w14:textId="77777777" w:rsidR="009810C9" w:rsidRPr="0046756F" w:rsidRDefault="009810C9" w:rsidP="009810C9">
      <w:pPr>
        <w:pStyle w:val="Heading4"/>
        <w:rPr>
          <w:rFonts w:ascii="Arial" w:hAnsi="Arial" w:cs="Arial"/>
        </w:rPr>
      </w:pPr>
      <w:bookmarkStart w:id="2215" w:name="_Toc122796466"/>
      <w:bookmarkStart w:id="2216" w:name="_Toc158906516"/>
      <w:r w:rsidRPr="0046756F">
        <w:rPr>
          <w:rFonts w:ascii="Arial" w:hAnsi="Arial" w:cs="Arial"/>
        </w:rPr>
        <w:t>10.19.2.2 List of HLRs allocated</w:t>
      </w:r>
      <w:bookmarkEnd w:id="2215"/>
      <w:bookmarkEnd w:id="2216"/>
    </w:p>
    <w:p w14:paraId="32FDC9F9" w14:textId="77777777" w:rsidR="009810C9" w:rsidRPr="0046756F" w:rsidRDefault="009810C9" w:rsidP="009810C9">
      <w:pPr>
        <w:rPr>
          <w:rFonts w:cs="Arial"/>
        </w:rPr>
      </w:pPr>
    </w:p>
    <w:p w14:paraId="4D3A282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4B243491" w14:textId="77777777" w:rsidR="009810C9" w:rsidRPr="0046756F" w:rsidRDefault="00000000" w:rsidP="009810C9">
      <w:pPr>
        <w:rPr>
          <w:rFonts w:cs="Arial"/>
        </w:rPr>
      </w:pPr>
      <w:r>
        <w:rPr>
          <w:rFonts w:cs="Arial"/>
        </w:rPr>
        <w:pict w14:anchorId="6D67C1B3">
          <v:rect id="_x0000_i2130" style="width:0;height:1.5pt" o:hralign="center" o:hrstd="t" o:hr="t" fillcolor="#a0a0a0" stroked="f"/>
        </w:pict>
      </w:r>
    </w:p>
    <w:p w14:paraId="47017FEF" w14:textId="77777777" w:rsidR="009810C9" w:rsidRPr="0046756F" w:rsidRDefault="009810C9" w:rsidP="009810C9">
      <w:pPr>
        <w:pStyle w:val="Heading4"/>
        <w:rPr>
          <w:rFonts w:ascii="Arial" w:hAnsi="Arial" w:cs="Arial"/>
        </w:rPr>
      </w:pPr>
      <w:bookmarkStart w:id="2217" w:name="_Toc122796467"/>
      <w:bookmarkStart w:id="2218" w:name="_Toc158906517"/>
      <w:r w:rsidRPr="0046756F">
        <w:rPr>
          <w:rFonts w:ascii="Arial" w:hAnsi="Arial" w:cs="Arial"/>
        </w:rPr>
        <w:t>10.19.2.3 List of global variables accessed and modified</w:t>
      </w:r>
      <w:bookmarkEnd w:id="2217"/>
      <w:bookmarkEnd w:id="2218"/>
    </w:p>
    <w:p w14:paraId="1F95C4D3" w14:textId="77777777" w:rsidR="009810C9" w:rsidRPr="0046756F" w:rsidRDefault="009810C9" w:rsidP="009810C9">
      <w:pPr>
        <w:rPr>
          <w:rFonts w:cs="Arial"/>
        </w:rPr>
      </w:pPr>
    </w:p>
    <w:p w14:paraId="4FAC93B1"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2AAABA4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72B817FE" w14:textId="77777777" w:rsidR="009810C9" w:rsidRPr="0046756F" w:rsidRDefault="00000000" w:rsidP="009810C9">
      <w:pPr>
        <w:rPr>
          <w:rFonts w:cs="Arial"/>
        </w:rPr>
      </w:pPr>
      <w:r>
        <w:rPr>
          <w:rFonts w:cs="Arial"/>
        </w:rPr>
        <w:pict w14:anchorId="407EEFB5">
          <v:rect id="_x0000_i2131" style="width:0;height:1.5pt" o:hralign="center" o:hrstd="t" o:hr="t" fillcolor="#a0a0a0" stroked="f"/>
        </w:pict>
      </w:r>
    </w:p>
    <w:p w14:paraId="1B7D56F3" w14:textId="77777777" w:rsidR="009810C9" w:rsidRPr="0046756F" w:rsidRDefault="009810C9" w:rsidP="009810C9">
      <w:pPr>
        <w:pStyle w:val="Heading4"/>
        <w:rPr>
          <w:rFonts w:ascii="Arial" w:hAnsi="Arial" w:cs="Arial"/>
        </w:rPr>
      </w:pPr>
      <w:bookmarkStart w:id="2219" w:name="_Toc122796468"/>
      <w:bookmarkStart w:id="2220" w:name="_Toc158906518"/>
      <w:r w:rsidRPr="0046756F">
        <w:rPr>
          <w:rFonts w:ascii="Arial" w:hAnsi="Arial" w:cs="Arial"/>
        </w:rPr>
        <w:t>10.19.2.4 Parameter list (Input/Output)</w:t>
      </w:r>
      <w:bookmarkEnd w:id="2219"/>
      <w:bookmarkEnd w:id="2220"/>
    </w:p>
    <w:p w14:paraId="327D5C81" w14:textId="77777777" w:rsidR="009810C9" w:rsidRPr="0046756F" w:rsidRDefault="009810C9" w:rsidP="009810C9">
      <w:pPr>
        <w:rPr>
          <w:rFonts w:cs="Arial"/>
        </w:rPr>
      </w:pPr>
    </w:p>
    <w:p w14:paraId="0E528B7F"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0FBE3752"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0F5CF067" w14:textId="77777777" w:rsidR="009810C9" w:rsidRPr="0046756F" w:rsidRDefault="00000000" w:rsidP="009810C9">
      <w:pPr>
        <w:rPr>
          <w:rFonts w:cs="Arial"/>
        </w:rPr>
      </w:pPr>
      <w:r>
        <w:rPr>
          <w:rFonts w:cs="Arial"/>
        </w:rPr>
        <w:pict w14:anchorId="60BEBA02">
          <v:rect id="_x0000_i2132" style="width:0;height:1.5pt" o:hralign="center" o:hrstd="t" o:hr="t" fillcolor="#a0a0a0" stroked="f"/>
        </w:pict>
      </w:r>
    </w:p>
    <w:p w14:paraId="7B7F47F3" w14:textId="77777777" w:rsidR="009810C9" w:rsidRPr="0046756F" w:rsidRDefault="009810C9" w:rsidP="009810C9">
      <w:pPr>
        <w:pStyle w:val="Heading4"/>
        <w:rPr>
          <w:rFonts w:ascii="Arial" w:hAnsi="Arial" w:cs="Arial"/>
        </w:rPr>
      </w:pPr>
      <w:bookmarkStart w:id="2221" w:name="_Toc122796469"/>
      <w:bookmarkStart w:id="2222" w:name="_Toc158906519"/>
      <w:r w:rsidRPr="0046756F">
        <w:rPr>
          <w:rFonts w:ascii="Arial" w:hAnsi="Arial" w:cs="Arial"/>
        </w:rPr>
        <w:t>10.19.2.5 Return Value</w:t>
      </w:r>
      <w:bookmarkEnd w:id="2221"/>
      <w:bookmarkEnd w:id="2222"/>
    </w:p>
    <w:p w14:paraId="5CF83FBE" w14:textId="77777777" w:rsidR="009810C9" w:rsidRPr="0046756F" w:rsidRDefault="009810C9" w:rsidP="009810C9">
      <w:pPr>
        <w:rPr>
          <w:rFonts w:cs="Arial"/>
        </w:rPr>
      </w:pPr>
    </w:p>
    <w:p w14:paraId="3AB24FA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5A60478" w14:textId="77777777" w:rsidR="009810C9" w:rsidRPr="0046756F" w:rsidRDefault="00000000" w:rsidP="009810C9">
      <w:pPr>
        <w:rPr>
          <w:rFonts w:cs="Arial"/>
        </w:rPr>
      </w:pPr>
      <w:r>
        <w:rPr>
          <w:rFonts w:cs="Arial"/>
        </w:rPr>
        <w:pict w14:anchorId="0FF2D4F7">
          <v:rect id="_x0000_i2133" style="width:0;height:1.5pt" o:hralign="center" o:hrstd="t" o:hr="t" fillcolor="#a0a0a0" stroked="f"/>
        </w:pict>
      </w:r>
    </w:p>
    <w:p w14:paraId="2D064AC8" w14:textId="77777777" w:rsidR="009810C9" w:rsidRPr="0046756F" w:rsidRDefault="009810C9" w:rsidP="009810C9">
      <w:pPr>
        <w:pStyle w:val="Heading4"/>
        <w:rPr>
          <w:rFonts w:ascii="Arial" w:hAnsi="Arial" w:cs="Arial"/>
        </w:rPr>
      </w:pPr>
      <w:bookmarkStart w:id="2223" w:name="_Toc122796470"/>
      <w:bookmarkStart w:id="2224" w:name="_Toc158906520"/>
      <w:r w:rsidRPr="0046756F">
        <w:rPr>
          <w:rFonts w:ascii="Arial" w:hAnsi="Arial" w:cs="Arial"/>
        </w:rPr>
        <w:t>10.19.2.6 Other CSUs called by this CSU</w:t>
      </w:r>
      <w:bookmarkEnd w:id="2223"/>
      <w:bookmarkEnd w:id="2224"/>
    </w:p>
    <w:p w14:paraId="656FB6AB" w14:textId="77777777" w:rsidR="009810C9" w:rsidRPr="0046756F" w:rsidRDefault="009810C9" w:rsidP="009810C9">
      <w:pPr>
        <w:rPr>
          <w:rFonts w:cs="Arial"/>
        </w:rPr>
      </w:pPr>
    </w:p>
    <w:p w14:paraId="09BF9A10" w14:textId="77777777" w:rsidR="009810C9" w:rsidRPr="0046756F" w:rsidRDefault="009810C9" w:rsidP="009810C9">
      <w:pPr>
        <w:widowControl w:val="0"/>
        <w:autoSpaceDE w:val="0"/>
        <w:autoSpaceDN w:val="0"/>
        <w:adjustRightInd w:val="0"/>
        <w:rPr>
          <w:rFonts w:cs="Arial"/>
          <w:sz w:val="17"/>
          <w:szCs w:val="17"/>
        </w:rPr>
      </w:pPr>
      <w:r w:rsidRPr="0046756F">
        <w:rPr>
          <w:rFonts w:cs="Arial"/>
        </w:rPr>
        <w:t>IwdgReloadCounter</w:t>
      </w:r>
    </w:p>
    <w:p w14:paraId="1686066C" w14:textId="77777777" w:rsidR="009810C9" w:rsidRPr="0046756F" w:rsidRDefault="00000000" w:rsidP="009810C9">
      <w:pPr>
        <w:rPr>
          <w:rFonts w:cs="Arial"/>
        </w:rPr>
      </w:pPr>
      <w:r>
        <w:rPr>
          <w:rFonts w:cs="Arial"/>
        </w:rPr>
        <w:pict w14:anchorId="71E0D355">
          <v:rect id="_x0000_i2134" style="width:0;height:1.5pt" o:hralign="center" o:hrstd="t" o:hr="t" fillcolor="#a0a0a0" stroked="f"/>
        </w:pict>
      </w:r>
    </w:p>
    <w:p w14:paraId="2EB10FF6" w14:textId="77777777" w:rsidR="009810C9" w:rsidRPr="0046756F" w:rsidRDefault="009810C9" w:rsidP="009810C9">
      <w:pPr>
        <w:pStyle w:val="Heading4"/>
        <w:rPr>
          <w:rFonts w:ascii="Arial" w:hAnsi="Arial" w:cs="Arial"/>
        </w:rPr>
      </w:pPr>
      <w:bookmarkStart w:id="2225" w:name="_Toc122796471"/>
      <w:bookmarkStart w:id="2226" w:name="_Toc158906521"/>
      <w:r w:rsidRPr="0046756F">
        <w:rPr>
          <w:rFonts w:ascii="Arial" w:hAnsi="Arial" w:cs="Arial"/>
        </w:rPr>
        <w:t>10.19.2.7 Description of list of LLRs allocated</w:t>
      </w:r>
      <w:bookmarkEnd w:id="2225"/>
      <w:bookmarkEnd w:id="2226"/>
    </w:p>
    <w:p w14:paraId="59BE2915" w14:textId="77777777" w:rsidR="009810C9" w:rsidRPr="0046756F" w:rsidRDefault="009810C9" w:rsidP="009810C9">
      <w:pPr>
        <w:rPr>
          <w:rFonts w:cs="Arial"/>
        </w:rPr>
      </w:pPr>
    </w:p>
    <w:p w14:paraId="6F3AE6D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WdogKickWatchDog</w:t>
      </w:r>
    </w:p>
    <w:p w14:paraId="41B79D21" w14:textId="77777777" w:rsidR="009810C9" w:rsidRPr="0046756F" w:rsidRDefault="00000000" w:rsidP="009810C9">
      <w:pPr>
        <w:rPr>
          <w:rFonts w:cs="Arial"/>
        </w:rPr>
      </w:pPr>
      <w:r>
        <w:rPr>
          <w:rFonts w:cs="Arial"/>
        </w:rPr>
        <w:pict w14:anchorId="59184848">
          <v:rect id="_x0000_i2135" style="width:0;height:1.5pt" o:hralign="center" o:hrstd="t" o:hr="t" fillcolor="#a0a0a0" stroked="f"/>
        </w:pict>
      </w:r>
    </w:p>
    <w:p w14:paraId="3C13C3BF" w14:textId="77777777" w:rsidR="009810C9" w:rsidRPr="0046756F" w:rsidRDefault="009810C9" w:rsidP="009810C9">
      <w:pPr>
        <w:pStyle w:val="Heading5"/>
        <w:rPr>
          <w:rFonts w:ascii="Arial" w:hAnsi="Arial" w:cs="Arial"/>
        </w:rPr>
      </w:pPr>
      <w:bookmarkStart w:id="2227" w:name="_Toc122796472"/>
      <w:bookmarkStart w:id="2228" w:name="_Toc158906522"/>
      <w:r w:rsidRPr="0046756F">
        <w:rPr>
          <w:rFonts w:ascii="Arial" w:hAnsi="Arial" w:cs="Arial"/>
        </w:rPr>
        <w:t>10.19.2.7.1 daucmfwdog-WdogKickWatchDog-LLR-001</w:t>
      </w:r>
      <w:bookmarkEnd w:id="2227"/>
      <w:bookmarkEnd w:id="2228"/>
    </w:p>
    <w:p w14:paraId="5D49382C" w14:textId="77777777" w:rsidR="009810C9" w:rsidRPr="0046756F" w:rsidRDefault="009810C9" w:rsidP="009810C9">
      <w:pPr>
        <w:rPr>
          <w:rFonts w:cs="Arial"/>
        </w:rPr>
      </w:pPr>
      <w:r w:rsidRPr="0046756F">
        <w:rPr>
          <w:rFonts w:cs="Arial"/>
        </w:rPr>
        <w:t>Requirement ID: H698-LLD-CMU-FNC-1402</w:t>
      </w:r>
    </w:p>
    <w:p w14:paraId="5CFCDC41" w14:textId="77777777" w:rsidR="009810C9" w:rsidRPr="0046756F" w:rsidRDefault="009810C9" w:rsidP="009810C9">
      <w:pPr>
        <w:rPr>
          <w:rFonts w:cs="Arial"/>
        </w:rPr>
      </w:pPr>
    </w:p>
    <w:p w14:paraId="6B9A958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call IwdgReloadCounter to reload the Watchdog Counter.</w:t>
      </w:r>
    </w:p>
    <w:p w14:paraId="24668BA6" w14:textId="77777777" w:rsidR="009810C9" w:rsidRPr="0046756F" w:rsidRDefault="00000000" w:rsidP="009810C9">
      <w:pPr>
        <w:rPr>
          <w:rFonts w:cs="Arial"/>
        </w:rPr>
      </w:pPr>
      <w:r>
        <w:rPr>
          <w:rFonts w:cs="Arial"/>
        </w:rPr>
        <w:pict w14:anchorId="1399DB49">
          <v:rect id="_x0000_i2136" style="width:0;height:1.5pt" o:hralign="center" o:hrstd="t" o:hr="t" fillcolor="#a0a0a0" stroked="f"/>
        </w:pict>
      </w:r>
    </w:p>
    <w:p w14:paraId="0D0816AE" w14:textId="77777777" w:rsidR="009810C9" w:rsidRPr="0046756F" w:rsidRDefault="009810C9" w:rsidP="009810C9">
      <w:pPr>
        <w:pStyle w:val="Heading2"/>
      </w:pPr>
      <w:bookmarkStart w:id="2229" w:name="_Toc122796473"/>
      <w:bookmarkStart w:id="2230" w:name="_Toc158906523"/>
      <w:r w:rsidRPr="0046756F">
        <w:t>10.20 daucmfxram</w:t>
      </w:r>
      <w:bookmarkEnd w:id="2229"/>
      <w:bookmarkEnd w:id="2230"/>
    </w:p>
    <w:p w14:paraId="0A5ACD9B" w14:textId="77777777" w:rsidR="009810C9" w:rsidRPr="0046756F" w:rsidRDefault="009810C9" w:rsidP="009810C9">
      <w:pPr>
        <w:rPr>
          <w:rFonts w:cs="Arial"/>
        </w:rPr>
      </w:pPr>
    </w:p>
    <w:p w14:paraId="588E7638"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daucmfxram CSC contains controls access to NOR and NVRAM devices. And Initialization of NOR and XRAM.</w:t>
      </w:r>
    </w:p>
    <w:p w14:paraId="6C5A240C" w14:textId="77777777" w:rsidR="009810C9" w:rsidRPr="0046756F" w:rsidRDefault="00000000" w:rsidP="009810C9">
      <w:pPr>
        <w:rPr>
          <w:rFonts w:cs="Arial"/>
        </w:rPr>
      </w:pPr>
      <w:r>
        <w:rPr>
          <w:rFonts w:cs="Arial"/>
        </w:rPr>
        <w:pict w14:anchorId="107E2CEE">
          <v:rect id="_x0000_i2137" style="width:0;height:1.5pt" o:hralign="center" o:hrstd="t" o:hr="t" fillcolor="#a0a0a0" stroked="f"/>
        </w:pict>
      </w:r>
    </w:p>
    <w:p w14:paraId="5925DB2A" w14:textId="77777777" w:rsidR="009810C9" w:rsidRPr="0046756F" w:rsidRDefault="009810C9" w:rsidP="009810C9">
      <w:pPr>
        <w:pStyle w:val="Heading3"/>
      </w:pPr>
      <w:bookmarkStart w:id="2231" w:name="_Toc122796474"/>
      <w:bookmarkStart w:id="2232" w:name="_Toc158906524"/>
      <w:r w:rsidRPr="0046756F">
        <w:t>10.20.1 XramInit</w:t>
      </w:r>
      <w:bookmarkEnd w:id="2231"/>
      <w:bookmarkEnd w:id="2232"/>
    </w:p>
    <w:p w14:paraId="1C55CF60" w14:textId="77777777" w:rsidR="009810C9" w:rsidRPr="0046756F" w:rsidRDefault="009810C9" w:rsidP="009810C9">
      <w:pPr>
        <w:rPr>
          <w:rFonts w:cs="Arial"/>
        </w:rPr>
      </w:pPr>
    </w:p>
    <w:p w14:paraId="230145A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XramInit will follow in the sub sections.</w:t>
      </w:r>
    </w:p>
    <w:p w14:paraId="02DAF9B5" w14:textId="77777777" w:rsidR="009810C9" w:rsidRPr="0046756F" w:rsidRDefault="00000000" w:rsidP="009810C9">
      <w:pPr>
        <w:rPr>
          <w:rFonts w:cs="Arial"/>
        </w:rPr>
      </w:pPr>
      <w:r>
        <w:rPr>
          <w:rFonts w:cs="Arial"/>
        </w:rPr>
        <w:pict w14:anchorId="538E5CC8">
          <v:rect id="_x0000_i2138" style="width:0;height:1.5pt" o:hralign="center" o:hrstd="t" o:hr="t" fillcolor="#a0a0a0" stroked="f"/>
        </w:pict>
      </w:r>
    </w:p>
    <w:p w14:paraId="25AA51E6" w14:textId="77777777" w:rsidR="009810C9" w:rsidRPr="0046756F" w:rsidRDefault="009810C9" w:rsidP="009810C9">
      <w:pPr>
        <w:pStyle w:val="Heading4"/>
        <w:rPr>
          <w:rFonts w:ascii="Arial" w:hAnsi="Arial" w:cs="Arial"/>
        </w:rPr>
      </w:pPr>
      <w:bookmarkStart w:id="2233" w:name="_Toc122796475"/>
      <w:bookmarkStart w:id="2234" w:name="_Toc158906525"/>
      <w:r w:rsidRPr="0046756F">
        <w:rPr>
          <w:rFonts w:ascii="Arial" w:hAnsi="Arial" w:cs="Arial"/>
        </w:rPr>
        <w:t>10.20.1.1 Brief Description</w:t>
      </w:r>
      <w:bookmarkEnd w:id="2233"/>
      <w:bookmarkEnd w:id="2234"/>
    </w:p>
    <w:p w14:paraId="1214A06E" w14:textId="77777777" w:rsidR="009810C9" w:rsidRPr="0046756F" w:rsidRDefault="009810C9" w:rsidP="009810C9">
      <w:pPr>
        <w:rPr>
          <w:rFonts w:cs="Arial"/>
        </w:rPr>
      </w:pPr>
    </w:p>
    <w:p w14:paraId="3C5B4519" w14:textId="77777777" w:rsidR="009810C9" w:rsidRPr="0046756F" w:rsidRDefault="009810C9" w:rsidP="009810C9">
      <w:pPr>
        <w:widowControl w:val="0"/>
        <w:autoSpaceDE w:val="0"/>
        <w:autoSpaceDN w:val="0"/>
        <w:adjustRightInd w:val="0"/>
        <w:rPr>
          <w:rFonts w:cs="Arial"/>
          <w:sz w:val="17"/>
          <w:szCs w:val="17"/>
        </w:rPr>
      </w:pPr>
      <w:r w:rsidRPr="0046756F">
        <w:rPr>
          <w:rFonts w:cs="Arial"/>
        </w:rPr>
        <w:t>XramInit function Initialize NOR and XRAM.</w:t>
      </w:r>
    </w:p>
    <w:p w14:paraId="14769F36" w14:textId="77777777" w:rsidR="009810C9" w:rsidRPr="0046756F" w:rsidRDefault="00000000" w:rsidP="009810C9">
      <w:pPr>
        <w:rPr>
          <w:rFonts w:cs="Arial"/>
        </w:rPr>
      </w:pPr>
      <w:r>
        <w:rPr>
          <w:rFonts w:cs="Arial"/>
        </w:rPr>
        <w:pict w14:anchorId="178A58F3">
          <v:rect id="_x0000_i2139" style="width:0;height:1.5pt" o:hralign="center" o:hrstd="t" o:hr="t" fillcolor="#a0a0a0" stroked="f"/>
        </w:pict>
      </w:r>
    </w:p>
    <w:p w14:paraId="25C686E7" w14:textId="77777777" w:rsidR="009810C9" w:rsidRPr="0046756F" w:rsidRDefault="009810C9" w:rsidP="009810C9">
      <w:pPr>
        <w:pStyle w:val="Heading4"/>
        <w:rPr>
          <w:rFonts w:ascii="Arial" w:hAnsi="Arial" w:cs="Arial"/>
        </w:rPr>
      </w:pPr>
      <w:bookmarkStart w:id="2235" w:name="_Toc122796476"/>
      <w:bookmarkStart w:id="2236" w:name="_Toc158906526"/>
      <w:r w:rsidRPr="0046756F">
        <w:rPr>
          <w:rFonts w:ascii="Arial" w:hAnsi="Arial" w:cs="Arial"/>
        </w:rPr>
        <w:t>10.20.1.2 List of HLRs allocated</w:t>
      </w:r>
      <w:bookmarkEnd w:id="2235"/>
      <w:bookmarkEnd w:id="2236"/>
    </w:p>
    <w:p w14:paraId="4C320CCE" w14:textId="77777777" w:rsidR="009810C9" w:rsidRPr="0046756F" w:rsidRDefault="009810C9" w:rsidP="009810C9">
      <w:pPr>
        <w:rPr>
          <w:rFonts w:cs="Arial"/>
        </w:rPr>
      </w:pPr>
    </w:p>
    <w:p w14:paraId="372220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33AAE9B" w14:textId="77777777" w:rsidR="009810C9" w:rsidRPr="0046756F" w:rsidRDefault="00000000" w:rsidP="009810C9">
      <w:pPr>
        <w:rPr>
          <w:rFonts w:cs="Arial"/>
        </w:rPr>
      </w:pPr>
      <w:r>
        <w:rPr>
          <w:rFonts w:cs="Arial"/>
        </w:rPr>
        <w:pict w14:anchorId="31831228">
          <v:rect id="_x0000_i2140" style="width:0;height:1.5pt" o:hralign="center" o:hrstd="t" o:hr="t" fillcolor="#a0a0a0" stroked="f"/>
        </w:pict>
      </w:r>
    </w:p>
    <w:p w14:paraId="6D4934DE" w14:textId="77777777" w:rsidR="009810C9" w:rsidRPr="0046756F" w:rsidRDefault="009810C9" w:rsidP="009810C9">
      <w:pPr>
        <w:pStyle w:val="Heading4"/>
        <w:rPr>
          <w:rFonts w:ascii="Arial" w:hAnsi="Arial" w:cs="Arial"/>
        </w:rPr>
      </w:pPr>
      <w:bookmarkStart w:id="2237" w:name="_Toc122796477"/>
      <w:bookmarkStart w:id="2238" w:name="_Toc158906527"/>
      <w:r w:rsidRPr="0046756F">
        <w:rPr>
          <w:rFonts w:ascii="Arial" w:hAnsi="Arial" w:cs="Arial"/>
        </w:rPr>
        <w:t>10.20.1.3 List of global variables accessed and modified</w:t>
      </w:r>
      <w:bookmarkEnd w:id="2237"/>
      <w:bookmarkEnd w:id="2238"/>
    </w:p>
    <w:p w14:paraId="2C7E0A35" w14:textId="77777777" w:rsidR="009810C9" w:rsidRPr="0046756F" w:rsidRDefault="009810C9" w:rsidP="009810C9">
      <w:pPr>
        <w:rPr>
          <w:rFonts w:cs="Arial"/>
        </w:rPr>
      </w:pPr>
    </w:p>
    <w:p w14:paraId="7A5A59E8"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738247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FDD08DC" w14:textId="77777777" w:rsidR="009810C9" w:rsidRPr="0046756F" w:rsidRDefault="00000000" w:rsidP="009810C9">
      <w:pPr>
        <w:rPr>
          <w:rFonts w:cs="Arial"/>
        </w:rPr>
      </w:pPr>
      <w:r>
        <w:rPr>
          <w:rFonts w:cs="Arial"/>
        </w:rPr>
        <w:pict w14:anchorId="0C5C64FF">
          <v:rect id="_x0000_i2141" style="width:0;height:1.5pt" o:hralign="center" o:hrstd="t" o:hr="t" fillcolor="#a0a0a0" stroked="f"/>
        </w:pict>
      </w:r>
    </w:p>
    <w:p w14:paraId="1DA9A8FB" w14:textId="77777777" w:rsidR="009810C9" w:rsidRPr="0046756F" w:rsidRDefault="009810C9" w:rsidP="009810C9">
      <w:pPr>
        <w:pStyle w:val="Heading4"/>
        <w:rPr>
          <w:rFonts w:ascii="Arial" w:hAnsi="Arial" w:cs="Arial"/>
        </w:rPr>
      </w:pPr>
      <w:bookmarkStart w:id="2239" w:name="_Toc122796478"/>
      <w:bookmarkStart w:id="2240" w:name="_Toc158906528"/>
      <w:r w:rsidRPr="0046756F">
        <w:rPr>
          <w:rFonts w:ascii="Arial" w:hAnsi="Arial" w:cs="Arial"/>
        </w:rPr>
        <w:t>10.20.1.4 Parameter list (Input/Output)</w:t>
      </w:r>
      <w:bookmarkEnd w:id="2239"/>
      <w:bookmarkEnd w:id="2240"/>
    </w:p>
    <w:p w14:paraId="10C45C7C" w14:textId="77777777" w:rsidR="009810C9" w:rsidRPr="0046756F" w:rsidRDefault="009810C9" w:rsidP="009810C9">
      <w:pPr>
        <w:rPr>
          <w:rFonts w:cs="Arial"/>
        </w:rPr>
      </w:pPr>
    </w:p>
    <w:p w14:paraId="581CB678"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609106FD"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36C5F93E" w14:textId="77777777" w:rsidR="009810C9" w:rsidRPr="0046756F" w:rsidRDefault="00000000" w:rsidP="009810C9">
      <w:pPr>
        <w:rPr>
          <w:rFonts w:cs="Arial"/>
        </w:rPr>
      </w:pPr>
      <w:r>
        <w:rPr>
          <w:rFonts w:cs="Arial"/>
        </w:rPr>
        <w:pict w14:anchorId="4F9B43A8">
          <v:rect id="_x0000_i2142" style="width:0;height:1.5pt" o:hralign="center" o:hrstd="t" o:hr="t" fillcolor="#a0a0a0" stroked="f"/>
        </w:pict>
      </w:r>
    </w:p>
    <w:p w14:paraId="63F7977D" w14:textId="77777777" w:rsidR="009810C9" w:rsidRPr="0046756F" w:rsidRDefault="009810C9" w:rsidP="009810C9">
      <w:pPr>
        <w:pStyle w:val="Heading4"/>
        <w:rPr>
          <w:rFonts w:ascii="Arial" w:hAnsi="Arial" w:cs="Arial"/>
        </w:rPr>
      </w:pPr>
      <w:bookmarkStart w:id="2241" w:name="_Toc122796479"/>
      <w:bookmarkStart w:id="2242" w:name="_Toc158906529"/>
      <w:r w:rsidRPr="0046756F">
        <w:rPr>
          <w:rFonts w:ascii="Arial" w:hAnsi="Arial" w:cs="Arial"/>
        </w:rPr>
        <w:t>10.20.1.5 Return Value</w:t>
      </w:r>
      <w:bookmarkEnd w:id="2241"/>
      <w:bookmarkEnd w:id="2242"/>
    </w:p>
    <w:p w14:paraId="2C7B79B1" w14:textId="77777777" w:rsidR="009810C9" w:rsidRPr="0046756F" w:rsidRDefault="009810C9" w:rsidP="009810C9">
      <w:pPr>
        <w:rPr>
          <w:rFonts w:cs="Arial"/>
        </w:rPr>
      </w:pPr>
    </w:p>
    <w:p w14:paraId="17F848A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B070D59" w14:textId="77777777" w:rsidR="009810C9" w:rsidRPr="0046756F" w:rsidRDefault="00000000" w:rsidP="009810C9">
      <w:pPr>
        <w:rPr>
          <w:rFonts w:cs="Arial"/>
        </w:rPr>
      </w:pPr>
      <w:r>
        <w:rPr>
          <w:rFonts w:cs="Arial"/>
        </w:rPr>
        <w:pict w14:anchorId="127F66A4">
          <v:rect id="_x0000_i2143" style="width:0;height:1.5pt" o:hralign="center" o:hrstd="t" o:hr="t" fillcolor="#a0a0a0" stroked="f"/>
        </w:pict>
      </w:r>
    </w:p>
    <w:p w14:paraId="4897E666" w14:textId="77777777" w:rsidR="009810C9" w:rsidRPr="0046756F" w:rsidRDefault="009810C9" w:rsidP="009810C9">
      <w:pPr>
        <w:pStyle w:val="Heading4"/>
        <w:rPr>
          <w:rFonts w:ascii="Arial" w:hAnsi="Arial" w:cs="Arial"/>
        </w:rPr>
      </w:pPr>
      <w:bookmarkStart w:id="2243" w:name="_Toc122796480"/>
      <w:bookmarkStart w:id="2244" w:name="_Toc158906530"/>
      <w:r w:rsidRPr="0046756F">
        <w:rPr>
          <w:rFonts w:ascii="Arial" w:hAnsi="Arial" w:cs="Arial"/>
        </w:rPr>
        <w:t>10.20.1.6 Other CSUs called by this CSU</w:t>
      </w:r>
      <w:bookmarkEnd w:id="2243"/>
      <w:bookmarkEnd w:id="2244"/>
    </w:p>
    <w:p w14:paraId="066EB372" w14:textId="77777777" w:rsidR="009810C9" w:rsidRPr="0046756F" w:rsidRDefault="009810C9" w:rsidP="009810C9">
      <w:pPr>
        <w:rPr>
          <w:rFonts w:cs="Arial"/>
        </w:rPr>
      </w:pPr>
    </w:p>
    <w:p w14:paraId="5FE6CE77" w14:textId="77777777" w:rsidR="009810C9" w:rsidRPr="0046756F" w:rsidRDefault="009810C9" w:rsidP="009810C9">
      <w:pPr>
        <w:autoSpaceDE w:val="0"/>
        <w:autoSpaceDN w:val="0"/>
        <w:adjustRightInd w:val="0"/>
        <w:rPr>
          <w:rFonts w:cs="Arial"/>
        </w:rPr>
      </w:pPr>
      <w:r w:rsidRPr="0046756F">
        <w:rPr>
          <w:rFonts w:cs="Arial"/>
        </w:rPr>
        <w:t>RccAhb1PeriphClockCmd</w:t>
      </w:r>
    </w:p>
    <w:p w14:paraId="348B91F5" w14:textId="77777777" w:rsidR="009810C9" w:rsidRPr="0046756F" w:rsidRDefault="009810C9" w:rsidP="009810C9">
      <w:pPr>
        <w:autoSpaceDE w:val="0"/>
        <w:autoSpaceDN w:val="0"/>
        <w:adjustRightInd w:val="0"/>
        <w:rPr>
          <w:rFonts w:cs="Arial"/>
        </w:rPr>
      </w:pPr>
      <w:r w:rsidRPr="0046756F">
        <w:rPr>
          <w:rFonts w:cs="Arial"/>
        </w:rPr>
        <w:t>RccAhb3PeriphClockCmd</w:t>
      </w:r>
    </w:p>
    <w:p w14:paraId="696B3EF7" w14:textId="77777777" w:rsidR="009810C9" w:rsidRPr="0046756F" w:rsidRDefault="009810C9" w:rsidP="009810C9">
      <w:pPr>
        <w:autoSpaceDE w:val="0"/>
        <w:autoSpaceDN w:val="0"/>
        <w:adjustRightInd w:val="0"/>
        <w:rPr>
          <w:rFonts w:cs="Arial"/>
        </w:rPr>
      </w:pPr>
      <w:r w:rsidRPr="0046756F">
        <w:rPr>
          <w:rFonts w:cs="Arial"/>
        </w:rPr>
        <w:t>GpioPinAFConfig</w:t>
      </w:r>
    </w:p>
    <w:p w14:paraId="525B7733" w14:textId="77777777" w:rsidR="009810C9" w:rsidRPr="0046756F" w:rsidRDefault="009810C9" w:rsidP="009810C9">
      <w:pPr>
        <w:autoSpaceDE w:val="0"/>
        <w:autoSpaceDN w:val="0"/>
        <w:adjustRightInd w:val="0"/>
        <w:rPr>
          <w:rFonts w:cs="Arial"/>
        </w:rPr>
      </w:pPr>
      <w:r w:rsidRPr="0046756F">
        <w:rPr>
          <w:rFonts w:cs="Arial"/>
        </w:rPr>
        <w:t>GpioInit</w:t>
      </w:r>
    </w:p>
    <w:p w14:paraId="19F8C7D5" w14:textId="77777777" w:rsidR="009810C9" w:rsidRPr="0046756F" w:rsidRDefault="009810C9" w:rsidP="009810C9">
      <w:pPr>
        <w:autoSpaceDE w:val="0"/>
        <w:autoSpaceDN w:val="0"/>
        <w:adjustRightInd w:val="0"/>
        <w:rPr>
          <w:rFonts w:cs="Arial"/>
        </w:rPr>
      </w:pPr>
      <w:r w:rsidRPr="0046756F">
        <w:rPr>
          <w:rFonts w:cs="Arial"/>
        </w:rPr>
        <w:t>GpioResetBits</w:t>
      </w:r>
    </w:p>
    <w:p w14:paraId="7816E3DB" w14:textId="77777777" w:rsidR="009810C9" w:rsidRPr="0046756F" w:rsidRDefault="009810C9" w:rsidP="009810C9">
      <w:pPr>
        <w:autoSpaceDE w:val="0"/>
        <w:autoSpaceDN w:val="0"/>
        <w:adjustRightInd w:val="0"/>
        <w:rPr>
          <w:rFonts w:cs="Arial"/>
        </w:rPr>
      </w:pPr>
      <w:r w:rsidRPr="0046756F">
        <w:rPr>
          <w:rFonts w:cs="Arial"/>
        </w:rPr>
        <w:t>FsmcNorSramInit</w:t>
      </w:r>
    </w:p>
    <w:p w14:paraId="21305294" w14:textId="77777777" w:rsidR="009810C9" w:rsidRPr="0046756F" w:rsidRDefault="009810C9" w:rsidP="009810C9">
      <w:pPr>
        <w:autoSpaceDE w:val="0"/>
        <w:autoSpaceDN w:val="0"/>
        <w:adjustRightInd w:val="0"/>
        <w:rPr>
          <w:rFonts w:cs="Arial"/>
          <w:sz w:val="17"/>
          <w:szCs w:val="17"/>
        </w:rPr>
      </w:pPr>
      <w:r w:rsidRPr="0046756F">
        <w:rPr>
          <w:rFonts w:cs="Arial"/>
        </w:rPr>
        <w:t>FsmcNorSramCmd</w:t>
      </w:r>
    </w:p>
    <w:p w14:paraId="55DCC1B8" w14:textId="77777777" w:rsidR="009810C9" w:rsidRPr="0046756F" w:rsidRDefault="00000000" w:rsidP="009810C9">
      <w:pPr>
        <w:rPr>
          <w:rFonts w:cs="Arial"/>
        </w:rPr>
      </w:pPr>
      <w:r>
        <w:rPr>
          <w:rFonts w:cs="Arial"/>
        </w:rPr>
        <w:pict w14:anchorId="3C91568E">
          <v:rect id="_x0000_i2144" style="width:0;height:1.5pt" o:hralign="center" o:hrstd="t" o:hr="t" fillcolor="#a0a0a0" stroked="f"/>
        </w:pict>
      </w:r>
    </w:p>
    <w:p w14:paraId="11009467" w14:textId="77777777" w:rsidR="009810C9" w:rsidRPr="0046756F" w:rsidRDefault="009810C9" w:rsidP="009810C9">
      <w:pPr>
        <w:pStyle w:val="Heading4"/>
        <w:rPr>
          <w:rFonts w:ascii="Arial" w:hAnsi="Arial" w:cs="Arial"/>
        </w:rPr>
      </w:pPr>
      <w:bookmarkStart w:id="2245" w:name="_Toc122796481"/>
      <w:bookmarkStart w:id="2246" w:name="_Toc158906531"/>
      <w:r w:rsidRPr="0046756F">
        <w:rPr>
          <w:rFonts w:ascii="Arial" w:hAnsi="Arial" w:cs="Arial"/>
        </w:rPr>
        <w:t>10.20.1.7 Description of list of LLRs allocated</w:t>
      </w:r>
      <w:bookmarkEnd w:id="2245"/>
      <w:bookmarkEnd w:id="2246"/>
    </w:p>
    <w:p w14:paraId="5E49DDC0" w14:textId="77777777" w:rsidR="009810C9" w:rsidRPr="0046756F" w:rsidRDefault="009810C9" w:rsidP="009810C9">
      <w:pPr>
        <w:rPr>
          <w:rFonts w:cs="Arial"/>
        </w:rPr>
      </w:pPr>
    </w:p>
    <w:p w14:paraId="52CD00A4"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XramInit.</w:t>
      </w:r>
    </w:p>
    <w:p w14:paraId="1D9E7104" w14:textId="77777777" w:rsidR="009810C9" w:rsidRPr="0046756F" w:rsidRDefault="00000000" w:rsidP="009810C9">
      <w:pPr>
        <w:rPr>
          <w:rFonts w:cs="Arial"/>
        </w:rPr>
      </w:pPr>
      <w:r>
        <w:rPr>
          <w:rFonts w:cs="Arial"/>
        </w:rPr>
        <w:pict w14:anchorId="2EB2492C">
          <v:rect id="_x0000_i2145" style="width:0;height:1.5pt" o:hralign="center" o:hrstd="t" o:hr="t" fillcolor="#a0a0a0" stroked="f"/>
        </w:pict>
      </w:r>
    </w:p>
    <w:p w14:paraId="62626D55" w14:textId="77777777" w:rsidR="009810C9" w:rsidRPr="0046756F" w:rsidRDefault="009810C9" w:rsidP="009810C9">
      <w:pPr>
        <w:pStyle w:val="Heading5"/>
        <w:rPr>
          <w:rFonts w:ascii="Arial" w:hAnsi="Arial" w:cs="Arial"/>
        </w:rPr>
      </w:pPr>
      <w:bookmarkStart w:id="2247" w:name="_Toc122796482"/>
      <w:bookmarkStart w:id="2248" w:name="_Toc158906532"/>
      <w:r w:rsidRPr="0046756F">
        <w:rPr>
          <w:rFonts w:ascii="Arial" w:hAnsi="Arial" w:cs="Arial"/>
        </w:rPr>
        <w:t>10.20.1.7.1 daucmfxram-XramInit-LLR-001</w:t>
      </w:r>
      <w:bookmarkEnd w:id="2247"/>
      <w:bookmarkEnd w:id="2248"/>
    </w:p>
    <w:p w14:paraId="75094FA2" w14:textId="77777777" w:rsidR="009810C9" w:rsidRPr="0046756F" w:rsidRDefault="009810C9" w:rsidP="009810C9">
      <w:pPr>
        <w:rPr>
          <w:rFonts w:cs="Arial"/>
        </w:rPr>
      </w:pPr>
      <w:r w:rsidRPr="0046756F">
        <w:rPr>
          <w:rFonts w:cs="Arial"/>
        </w:rPr>
        <w:t>Requirement ID: H698-LLD-CMU-FNC-1412</w:t>
      </w:r>
    </w:p>
    <w:p w14:paraId="0141006D" w14:textId="77777777" w:rsidR="009810C9" w:rsidRPr="0046756F" w:rsidRDefault="009810C9" w:rsidP="009810C9">
      <w:pPr>
        <w:rPr>
          <w:rFonts w:cs="Arial"/>
        </w:rPr>
      </w:pPr>
    </w:p>
    <w:p w14:paraId="35BA11C4" w14:textId="77777777" w:rsidR="009810C9" w:rsidRPr="0046756F" w:rsidRDefault="009810C9" w:rsidP="009810C9">
      <w:pPr>
        <w:widowControl w:val="0"/>
        <w:autoSpaceDE w:val="0"/>
        <w:autoSpaceDN w:val="0"/>
        <w:adjustRightInd w:val="0"/>
        <w:rPr>
          <w:rFonts w:cs="Arial"/>
        </w:rPr>
      </w:pPr>
      <w:r w:rsidRPr="0046756F">
        <w:rPr>
          <w:rFonts w:cs="Arial"/>
        </w:rPr>
        <w:t>The XramInit function shall call RccAhb1PeriphClockCmd function with parameters (M_RCC_AHB1PERIPH_GPIOD Bitwise OR M_RCC_AHB1PERIPH_GPIOE Bitwise OR M_RCC_AHB1PERIPH_GPIOF Bitwise OR M_RCC_AHB1PERIPH_GPIOG, ENABLE) to enable Enable GPIOs clock .Any of the following clock is enabled.</w:t>
      </w:r>
    </w:p>
    <w:p w14:paraId="3E486093"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GPIOD</w:t>
      </w:r>
    </w:p>
    <w:p w14:paraId="79ADBA92"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GPIOE</w:t>
      </w:r>
    </w:p>
    <w:p w14:paraId="18DB64B5"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GPIOF</w:t>
      </w:r>
    </w:p>
    <w:p w14:paraId="33B33C5C"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sz w:val="17"/>
          <w:szCs w:val="17"/>
        </w:rPr>
      </w:pPr>
      <w:r w:rsidRPr="0046756F">
        <w:rPr>
          <w:rFonts w:cs="Arial"/>
        </w:rPr>
        <w:t>GPIOG</w:t>
      </w:r>
    </w:p>
    <w:p w14:paraId="7E1F6FA2" w14:textId="77777777" w:rsidR="009810C9" w:rsidRPr="0046756F" w:rsidRDefault="00000000" w:rsidP="009810C9">
      <w:pPr>
        <w:rPr>
          <w:rFonts w:cs="Arial"/>
        </w:rPr>
      </w:pPr>
      <w:r>
        <w:rPr>
          <w:rFonts w:cs="Arial"/>
        </w:rPr>
        <w:pict w14:anchorId="08ADF0AF">
          <v:rect id="_x0000_i2146" style="width:0;height:1.5pt" o:hralign="center" o:hrstd="t" o:hr="t" fillcolor="#a0a0a0" stroked="f"/>
        </w:pict>
      </w:r>
    </w:p>
    <w:p w14:paraId="170A8E5E" w14:textId="77777777" w:rsidR="009810C9" w:rsidRPr="0046756F" w:rsidRDefault="009810C9" w:rsidP="009810C9">
      <w:pPr>
        <w:pStyle w:val="Heading5"/>
        <w:rPr>
          <w:rFonts w:ascii="Arial" w:hAnsi="Arial" w:cs="Arial"/>
        </w:rPr>
      </w:pPr>
      <w:bookmarkStart w:id="2249" w:name="_Toc122796483"/>
      <w:bookmarkStart w:id="2250" w:name="_Toc158906533"/>
      <w:r w:rsidRPr="0046756F">
        <w:rPr>
          <w:rFonts w:ascii="Arial" w:hAnsi="Arial" w:cs="Arial"/>
        </w:rPr>
        <w:t>10.20.1.7.2 daucmfxram-XramInit-LLR-002</w:t>
      </w:r>
      <w:bookmarkEnd w:id="2249"/>
      <w:bookmarkEnd w:id="2250"/>
    </w:p>
    <w:p w14:paraId="0B047103" w14:textId="77777777" w:rsidR="009810C9" w:rsidRPr="0046756F" w:rsidRDefault="009810C9" w:rsidP="009810C9">
      <w:pPr>
        <w:rPr>
          <w:rFonts w:cs="Arial"/>
        </w:rPr>
      </w:pPr>
      <w:r w:rsidRPr="0046756F">
        <w:rPr>
          <w:rFonts w:cs="Arial"/>
        </w:rPr>
        <w:t>Requirement ID: H698-LLD-CMU-FNC-1413</w:t>
      </w:r>
    </w:p>
    <w:p w14:paraId="447030CB" w14:textId="77777777" w:rsidR="009810C9" w:rsidRPr="0046756F" w:rsidRDefault="009810C9" w:rsidP="009810C9">
      <w:pPr>
        <w:rPr>
          <w:rFonts w:cs="Arial"/>
        </w:rPr>
      </w:pPr>
    </w:p>
    <w:p w14:paraId="1F0CB82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XramInit function shall call RccAhb3PeriphClockCmd function with parameters (M_RCC_AHB3PERIPH_FSMC, ENABLE) to enable FSMC clock.</w:t>
      </w:r>
    </w:p>
    <w:p w14:paraId="4600C8C4" w14:textId="77777777" w:rsidR="009810C9" w:rsidRPr="0046756F" w:rsidRDefault="00000000" w:rsidP="009810C9">
      <w:pPr>
        <w:rPr>
          <w:rFonts w:cs="Arial"/>
        </w:rPr>
      </w:pPr>
      <w:r>
        <w:rPr>
          <w:rFonts w:cs="Arial"/>
        </w:rPr>
        <w:pict w14:anchorId="13F718EF">
          <v:rect id="_x0000_i2147" style="width:0;height:1.5pt" o:hralign="center" o:hrstd="t" o:hr="t" fillcolor="#a0a0a0" stroked="f"/>
        </w:pict>
      </w:r>
    </w:p>
    <w:p w14:paraId="2722EDEF" w14:textId="77777777" w:rsidR="009810C9" w:rsidRPr="0046756F" w:rsidRDefault="009810C9" w:rsidP="009810C9">
      <w:pPr>
        <w:pStyle w:val="Heading5"/>
        <w:rPr>
          <w:rFonts w:ascii="Arial" w:hAnsi="Arial" w:cs="Arial"/>
        </w:rPr>
      </w:pPr>
      <w:bookmarkStart w:id="2251" w:name="_Toc122796484"/>
      <w:bookmarkStart w:id="2252" w:name="_Toc158906534"/>
      <w:r w:rsidRPr="0046756F">
        <w:rPr>
          <w:rFonts w:ascii="Arial" w:hAnsi="Arial" w:cs="Arial"/>
        </w:rPr>
        <w:t>10.20.1.7.3 daucmfxram-XramInit-LLR-003</w:t>
      </w:r>
      <w:bookmarkEnd w:id="2251"/>
      <w:bookmarkEnd w:id="2252"/>
    </w:p>
    <w:p w14:paraId="020E9E6E" w14:textId="77777777" w:rsidR="009810C9" w:rsidRPr="0046756F" w:rsidRDefault="009810C9" w:rsidP="009810C9">
      <w:pPr>
        <w:rPr>
          <w:rFonts w:cs="Arial"/>
        </w:rPr>
      </w:pPr>
      <w:r w:rsidRPr="0046756F">
        <w:rPr>
          <w:rFonts w:cs="Arial"/>
        </w:rPr>
        <w:t>Requirement ID: H698-LLD-CMU-FNC-1414</w:t>
      </w:r>
    </w:p>
    <w:p w14:paraId="05E082B5" w14:textId="77777777" w:rsidR="009810C9" w:rsidRPr="0046756F" w:rsidRDefault="009810C9" w:rsidP="009810C9">
      <w:pPr>
        <w:rPr>
          <w:rFonts w:cs="Arial"/>
        </w:rPr>
      </w:pPr>
    </w:p>
    <w:p w14:paraId="11031BB2" w14:textId="77777777" w:rsidR="009810C9" w:rsidRPr="0046756F" w:rsidRDefault="009810C9" w:rsidP="009810C9">
      <w:pPr>
        <w:autoSpaceDE w:val="0"/>
        <w:autoSpaceDN w:val="0"/>
        <w:adjustRightInd w:val="0"/>
        <w:rPr>
          <w:rFonts w:cs="Arial"/>
        </w:rPr>
      </w:pPr>
    </w:p>
    <w:p w14:paraId="3F4A4024" w14:textId="77777777" w:rsidR="009810C9" w:rsidRPr="0046756F" w:rsidRDefault="009810C9" w:rsidP="009810C9">
      <w:pPr>
        <w:widowControl w:val="0"/>
        <w:autoSpaceDE w:val="0"/>
        <w:autoSpaceDN w:val="0"/>
        <w:adjustRightInd w:val="0"/>
        <w:rPr>
          <w:rFonts w:cs="Arial"/>
        </w:rPr>
      </w:pPr>
      <w:r w:rsidRPr="0046756F">
        <w:rPr>
          <w:rFonts w:cs="Arial"/>
        </w:rPr>
        <w:t>The XramInit function shall call GpioPinAFConfig function to enable M_GPIOD configuration (Config for the Data bus (D2, D3,D13,D14,D15,D0,D1),(A16,A17,A18),clock, Output Enable, Write Enable, Wait, Not Enable1). The following Pins are enabled.</w:t>
      </w:r>
    </w:p>
    <w:p w14:paraId="1E8B706C" w14:textId="77777777" w:rsidR="009810C9" w:rsidRPr="0046756F" w:rsidRDefault="009810C9" w:rsidP="009810C9">
      <w:pPr>
        <w:widowControl w:val="0"/>
        <w:autoSpaceDE w:val="0"/>
        <w:autoSpaceDN w:val="0"/>
        <w:adjustRightInd w:val="0"/>
        <w:rPr>
          <w:rFonts w:cs="Arial"/>
        </w:rPr>
      </w:pPr>
    </w:p>
    <w:p w14:paraId="66649807"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3C29389C"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M_GPIO_PINSOURCE0, M_GPIO_AF_FSMC)</w:t>
      </w:r>
    </w:p>
    <w:p w14:paraId="146D7A03"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46EE878D"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M_GPIO_PINSOURCE1, M_GPIO_AF_FSMC)</w:t>
      </w:r>
    </w:p>
    <w:p w14:paraId="47D30A7B"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0645FDDC"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M_GPIO_PINSOURCE3, M_GPIO_AF_FSMC)</w:t>
      </w:r>
    </w:p>
    <w:p w14:paraId="462886FC"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1BCF55E1"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M_GPIO_PINSOURCE4, M_GPIO_AF_FSMC)</w:t>
      </w:r>
    </w:p>
    <w:p w14:paraId="7C1E5487"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329DBD4C"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M_GPIO_PINSOURCE5, M_GPIO_AF_FSMC)</w:t>
      </w:r>
    </w:p>
    <w:p w14:paraId="6873E8FE"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41BE570D"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M_GPIO_PINSOURCE6, M_GPIO_AF_FSMC)</w:t>
      </w:r>
    </w:p>
    <w:p w14:paraId="3E1E7473"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31663ABE"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M_GPIO_PINSOURCE7, M_GPIO_AF_FSMC)</w:t>
      </w:r>
    </w:p>
    <w:p w14:paraId="39E85222"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20A3A44A"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M_GPIO_PINSOURCE8, M_GPIO_AF_FSMC)</w:t>
      </w:r>
    </w:p>
    <w:p w14:paraId="40E27EBA"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4C248939"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M_GPIO_PINSOURCE9, M_GPIO_AF_FSMC)</w:t>
      </w:r>
    </w:p>
    <w:p w14:paraId="30B13FE0"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1AEC4AFF"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M_GPIO_PINSOURCE10, M_GPIO_AF_FSMC)</w:t>
      </w:r>
    </w:p>
    <w:p w14:paraId="7605CB36"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5751C7C2"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M_GPIO_PINSOURCE11, M_GPIO_AF_FSMC)</w:t>
      </w:r>
    </w:p>
    <w:p w14:paraId="7769421A"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1C19DD7A"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M_GPIO_PINSOURCE12, M_GPIO_AF_FSMC)</w:t>
      </w:r>
    </w:p>
    <w:p w14:paraId="275258E1"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1D287520"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M_GPIO_PINSOURCE13, M_GPIO_AF_FSMC)</w:t>
      </w:r>
    </w:p>
    <w:p w14:paraId="342207BF"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188FE9EE" w14:textId="77777777" w:rsidR="009810C9" w:rsidRPr="0046756F" w:rsidRDefault="009810C9" w:rsidP="009810C9">
      <w:pPr>
        <w:widowControl w:val="0"/>
        <w:autoSpaceDE w:val="0"/>
        <w:autoSpaceDN w:val="0"/>
        <w:adjustRightInd w:val="0"/>
        <w:rPr>
          <w:rFonts w:cs="Arial"/>
        </w:rPr>
      </w:pPr>
      <w:r w:rsidRPr="0046756F">
        <w:rPr>
          <w:rFonts w:cs="Arial"/>
        </w:rPr>
        <w:t xml:space="preserve"> (M_GPIOD, M_GPIO_PINSOURCE14, M_GPIO_AF_FSMC)</w:t>
      </w:r>
    </w:p>
    <w:p w14:paraId="640E0422"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08C180CB"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(M_GPIOD, M_GPIO_PINSOURCE15, M_GPIO_AF_FSMC)</w:t>
      </w:r>
    </w:p>
    <w:p w14:paraId="0276A991" w14:textId="77777777" w:rsidR="009810C9" w:rsidRPr="0046756F" w:rsidRDefault="00000000" w:rsidP="009810C9">
      <w:pPr>
        <w:rPr>
          <w:rFonts w:cs="Arial"/>
        </w:rPr>
      </w:pPr>
      <w:r>
        <w:rPr>
          <w:rFonts w:cs="Arial"/>
        </w:rPr>
        <w:pict w14:anchorId="09843483">
          <v:rect id="_x0000_i2148" style="width:0;height:1.5pt" o:hralign="center" o:hrstd="t" o:hr="t" fillcolor="#a0a0a0" stroked="f"/>
        </w:pict>
      </w:r>
    </w:p>
    <w:p w14:paraId="1D53CD89" w14:textId="77777777" w:rsidR="009810C9" w:rsidRPr="0046756F" w:rsidRDefault="009810C9" w:rsidP="009810C9">
      <w:pPr>
        <w:pStyle w:val="Heading5"/>
        <w:rPr>
          <w:rFonts w:ascii="Arial" w:hAnsi="Arial" w:cs="Arial"/>
        </w:rPr>
      </w:pPr>
      <w:bookmarkStart w:id="2253" w:name="_Toc122796485"/>
      <w:bookmarkStart w:id="2254" w:name="_Toc158906535"/>
      <w:r w:rsidRPr="0046756F">
        <w:rPr>
          <w:rFonts w:ascii="Arial" w:hAnsi="Arial" w:cs="Arial"/>
        </w:rPr>
        <w:t>10.20.1.7.4 daucmfxram-XramInit-LLR-004</w:t>
      </w:r>
      <w:bookmarkEnd w:id="2253"/>
      <w:bookmarkEnd w:id="2254"/>
    </w:p>
    <w:p w14:paraId="3300BA8B" w14:textId="77777777" w:rsidR="009810C9" w:rsidRPr="0046756F" w:rsidRDefault="009810C9" w:rsidP="009810C9">
      <w:pPr>
        <w:rPr>
          <w:rFonts w:cs="Arial"/>
        </w:rPr>
      </w:pPr>
      <w:r w:rsidRPr="0046756F">
        <w:rPr>
          <w:rFonts w:cs="Arial"/>
        </w:rPr>
        <w:t>Requirement ID: H698-LLD-CMU-FNC-1415</w:t>
      </w:r>
    </w:p>
    <w:p w14:paraId="3E0132B3" w14:textId="77777777" w:rsidR="009810C9" w:rsidRPr="0046756F" w:rsidRDefault="009810C9" w:rsidP="009810C9">
      <w:pPr>
        <w:rPr>
          <w:rFonts w:cs="Arial"/>
        </w:rPr>
      </w:pPr>
    </w:p>
    <w:p w14:paraId="4F02CC73" w14:textId="77777777" w:rsidR="009810C9" w:rsidRPr="0046756F" w:rsidRDefault="009810C9" w:rsidP="009810C9">
      <w:pPr>
        <w:widowControl w:val="0"/>
        <w:autoSpaceDE w:val="0"/>
        <w:autoSpaceDN w:val="0"/>
        <w:adjustRightInd w:val="0"/>
        <w:rPr>
          <w:rFonts w:cs="Arial"/>
        </w:rPr>
      </w:pPr>
      <w:r w:rsidRPr="0046756F">
        <w:rPr>
          <w:rFonts w:cs="Arial"/>
        </w:rPr>
        <w:t>The function shall Set the members of Init structure to configure GPIO pins as alternate function output pins as follows:</w:t>
      </w:r>
    </w:p>
    <w:p w14:paraId="396A464C" w14:textId="77777777" w:rsidR="009810C9" w:rsidRPr="0046756F" w:rsidRDefault="009810C9" w:rsidP="009810C9">
      <w:pPr>
        <w:widowControl w:val="0"/>
        <w:autoSpaceDE w:val="0"/>
        <w:autoSpaceDN w:val="0"/>
        <w:adjustRightInd w:val="0"/>
        <w:rPr>
          <w:rFonts w:cs="Arial"/>
        </w:rPr>
      </w:pPr>
      <w:r w:rsidRPr="0046756F">
        <w:rPr>
          <w:rFonts w:cs="Arial"/>
        </w:rPr>
        <w:t xml:space="preserve"> - Set the gpio_pin of Init structure to bitwise OR of M_GPIO_PIN_0, M_GPIO_PIN_1, M_GPIO_PIN_3,</w:t>
      </w:r>
    </w:p>
    <w:p w14:paraId="3D17A860" w14:textId="77777777" w:rsidR="009810C9" w:rsidRPr="0046756F" w:rsidRDefault="009810C9" w:rsidP="009810C9">
      <w:pPr>
        <w:widowControl w:val="0"/>
        <w:autoSpaceDE w:val="0"/>
        <w:autoSpaceDN w:val="0"/>
        <w:adjustRightInd w:val="0"/>
        <w:rPr>
          <w:rFonts w:cs="Arial"/>
        </w:rPr>
      </w:pPr>
      <w:r w:rsidRPr="0046756F">
        <w:rPr>
          <w:rFonts w:cs="Arial"/>
        </w:rPr>
        <w:t xml:space="preserve">             M_GPIO_PIN_4, M_GPIO_PIN_5, M_GPIO_PIN_6, M_GPIO_PIN_7, M_GPIO_PIN_8,</w:t>
      </w:r>
    </w:p>
    <w:p w14:paraId="4FA351C0" w14:textId="77777777" w:rsidR="009810C9" w:rsidRPr="0046756F" w:rsidRDefault="009810C9" w:rsidP="009810C9">
      <w:pPr>
        <w:widowControl w:val="0"/>
        <w:autoSpaceDE w:val="0"/>
        <w:autoSpaceDN w:val="0"/>
        <w:adjustRightInd w:val="0"/>
        <w:rPr>
          <w:rFonts w:cs="Arial"/>
        </w:rPr>
      </w:pPr>
      <w:r w:rsidRPr="0046756F">
        <w:rPr>
          <w:rFonts w:cs="Arial"/>
        </w:rPr>
        <w:t xml:space="preserve">             M_GPIO_PIN_9, M_GPIO_PIN_10, M_GPIO_PIN_11, M_GPIO_PIN_12,</w:t>
      </w:r>
    </w:p>
    <w:p w14:paraId="47841BA6"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M_GPIO_PIN_13, M_GPIO_PIN_14, M_GPIO_PIN_15</w:t>
      </w:r>
    </w:p>
    <w:p w14:paraId="32259489" w14:textId="77777777" w:rsidR="009810C9" w:rsidRPr="0046756F" w:rsidRDefault="00000000" w:rsidP="009810C9">
      <w:pPr>
        <w:rPr>
          <w:rFonts w:cs="Arial"/>
        </w:rPr>
      </w:pPr>
      <w:r>
        <w:rPr>
          <w:rFonts w:cs="Arial"/>
        </w:rPr>
        <w:pict w14:anchorId="2FDF3518">
          <v:rect id="_x0000_i2149" style="width:0;height:1.5pt" o:hralign="center" o:hrstd="t" o:hr="t" fillcolor="#a0a0a0" stroked="f"/>
        </w:pict>
      </w:r>
    </w:p>
    <w:p w14:paraId="66C00E74" w14:textId="77777777" w:rsidR="009810C9" w:rsidRPr="0046756F" w:rsidRDefault="009810C9" w:rsidP="009810C9">
      <w:pPr>
        <w:pStyle w:val="Heading5"/>
        <w:rPr>
          <w:rFonts w:ascii="Arial" w:hAnsi="Arial" w:cs="Arial"/>
        </w:rPr>
      </w:pPr>
      <w:bookmarkStart w:id="2255" w:name="_Toc122796486"/>
      <w:bookmarkStart w:id="2256" w:name="_Toc158906536"/>
      <w:r w:rsidRPr="0046756F">
        <w:rPr>
          <w:rFonts w:ascii="Arial" w:hAnsi="Arial" w:cs="Arial"/>
        </w:rPr>
        <w:t>10.20.1.7.5 daucmfxram-XramInit-LLR-005</w:t>
      </w:r>
      <w:bookmarkEnd w:id="2255"/>
      <w:bookmarkEnd w:id="2256"/>
    </w:p>
    <w:p w14:paraId="70F76B4E" w14:textId="77777777" w:rsidR="009810C9" w:rsidRPr="0046756F" w:rsidRDefault="009810C9" w:rsidP="009810C9">
      <w:pPr>
        <w:rPr>
          <w:rFonts w:cs="Arial"/>
        </w:rPr>
      </w:pPr>
      <w:r w:rsidRPr="0046756F">
        <w:rPr>
          <w:rFonts w:cs="Arial"/>
        </w:rPr>
        <w:t>Requirement ID: H698-LLD-CMU-FNC-1416</w:t>
      </w:r>
    </w:p>
    <w:p w14:paraId="5EDC7024" w14:textId="77777777" w:rsidR="009810C9" w:rsidRPr="0046756F" w:rsidRDefault="009810C9" w:rsidP="009810C9">
      <w:pPr>
        <w:rPr>
          <w:rFonts w:cs="Arial"/>
        </w:rPr>
      </w:pPr>
    </w:p>
    <w:p w14:paraId="49C708FE" w14:textId="77777777" w:rsidR="009810C9" w:rsidRPr="0046756F" w:rsidRDefault="009810C9" w:rsidP="009810C9">
      <w:pPr>
        <w:widowControl w:val="0"/>
        <w:autoSpaceDE w:val="0"/>
        <w:autoSpaceDN w:val="0"/>
        <w:adjustRightInd w:val="0"/>
        <w:rPr>
          <w:rFonts w:cs="Arial"/>
        </w:rPr>
      </w:pPr>
      <w:r w:rsidRPr="0046756F">
        <w:rPr>
          <w:rFonts w:cs="Arial"/>
        </w:rPr>
        <w:t>The XramInit function  shall enable the following by accessing members of GpioInit.</w:t>
      </w:r>
    </w:p>
    <w:p w14:paraId="73B0D209" w14:textId="77777777" w:rsidR="009810C9" w:rsidRPr="0046756F" w:rsidRDefault="009810C9" w:rsidP="009810C9">
      <w:pPr>
        <w:widowControl w:val="0"/>
        <w:autoSpaceDE w:val="0"/>
        <w:autoSpaceDN w:val="0"/>
        <w:adjustRightInd w:val="0"/>
        <w:rPr>
          <w:rFonts w:cs="Arial"/>
        </w:rPr>
      </w:pPr>
      <w:r w:rsidRPr="0046756F">
        <w:rPr>
          <w:rFonts w:cs="Arial"/>
        </w:rPr>
        <w:t xml:space="preserve"> - Set the gpio_mode of Init structure to GPIO_MODE_AF</w:t>
      </w:r>
    </w:p>
    <w:p w14:paraId="61769456" w14:textId="77777777" w:rsidR="009810C9" w:rsidRPr="0046756F" w:rsidRDefault="009810C9" w:rsidP="009810C9">
      <w:pPr>
        <w:widowControl w:val="0"/>
        <w:autoSpaceDE w:val="0"/>
        <w:autoSpaceDN w:val="0"/>
        <w:adjustRightInd w:val="0"/>
        <w:rPr>
          <w:rFonts w:cs="Arial"/>
        </w:rPr>
      </w:pPr>
      <w:r w:rsidRPr="0046756F">
        <w:rPr>
          <w:rFonts w:cs="Arial"/>
        </w:rPr>
        <w:t xml:space="preserve"> - Set the gpio_speed of Init structure to GPIO_SPEED_100MHZ</w:t>
      </w:r>
    </w:p>
    <w:p w14:paraId="1D2584D4" w14:textId="77777777" w:rsidR="009810C9" w:rsidRPr="0046756F" w:rsidRDefault="009810C9" w:rsidP="009810C9">
      <w:pPr>
        <w:widowControl w:val="0"/>
        <w:autoSpaceDE w:val="0"/>
        <w:autoSpaceDN w:val="0"/>
        <w:adjustRightInd w:val="0"/>
        <w:rPr>
          <w:rFonts w:cs="Arial"/>
        </w:rPr>
      </w:pPr>
      <w:r w:rsidRPr="0046756F">
        <w:rPr>
          <w:rFonts w:cs="Arial"/>
        </w:rPr>
        <w:t xml:space="preserve"> - Set the gpio_otype of Init structure to GPIO_OTYPE_PP</w:t>
      </w:r>
    </w:p>
    <w:p w14:paraId="43658DD6"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 Set the gpio_pupd of Init structure to GPIO_PUPD_NOPULL </w:t>
      </w:r>
    </w:p>
    <w:p w14:paraId="29FF15E6" w14:textId="77777777" w:rsidR="009810C9" w:rsidRPr="0046756F" w:rsidRDefault="00000000" w:rsidP="009810C9">
      <w:pPr>
        <w:rPr>
          <w:rFonts w:cs="Arial"/>
        </w:rPr>
      </w:pPr>
      <w:r>
        <w:rPr>
          <w:rFonts w:cs="Arial"/>
        </w:rPr>
        <w:pict w14:anchorId="2104B9B4">
          <v:rect id="_x0000_i2150" style="width:0;height:1.5pt" o:hralign="center" o:hrstd="t" o:hr="t" fillcolor="#a0a0a0" stroked="f"/>
        </w:pict>
      </w:r>
    </w:p>
    <w:p w14:paraId="39F7D326" w14:textId="77777777" w:rsidR="009810C9" w:rsidRPr="0046756F" w:rsidRDefault="009810C9" w:rsidP="009810C9">
      <w:pPr>
        <w:pStyle w:val="Heading5"/>
        <w:rPr>
          <w:rFonts w:ascii="Arial" w:hAnsi="Arial" w:cs="Arial"/>
        </w:rPr>
      </w:pPr>
      <w:bookmarkStart w:id="2257" w:name="_Toc122796487"/>
      <w:bookmarkStart w:id="2258" w:name="_Toc158906537"/>
      <w:r w:rsidRPr="0046756F">
        <w:rPr>
          <w:rFonts w:ascii="Arial" w:hAnsi="Arial" w:cs="Arial"/>
        </w:rPr>
        <w:t>10.20.1.7.6 daucmfxram-XramInit-LLR-006</w:t>
      </w:r>
      <w:bookmarkEnd w:id="2257"/>
      <w:bookmarkEnd w:id="2258"/>
    </w:p>
    <w:p w14:paraId="736C344A" w14:textId="77777777" w:rsidR="009810C9" w:rsidRPr="0046756F" w:rsidRDefault="009810C9" w:rsidP="009810C9">
      <w:pPr>
        <w:rPr>
          <w:rFonts w:cs="Arial"/>
        </w:rPr>
      </w:pPr>
      <w:r w:rsidRPr="0046756F">
        <w:rPr>
          <w:rFonts w:cs="Arial"/>
        </w:rPr>
        <w:t>Requirement ID: H698-LLD-CMU-FNC-1417</w:t>
      </w:r>
    </w:p>
    <w:p w14:paraId="191EF2C5" w14:textId="77777777" w:rsidR="009810C9" w:rsidRPr="0046756F" w:rsidRDefault="009810C9" w:rsidP="009810C9">
      <w:pPr>
        <w:rPr>
          <w:rFonts w:cs="Arial"/>
        </w:rPr>
      </w:pPr>
    </w:p>
    <w:p w14:paraId="53543B05" w14:textId="77777777" w:rsidR="009810C9" w:rsidRPr="0046756F" w:rsidRDefault="009810C9" w:rsidP="009810C9">
      <w:pPr>
        <w:autoSpaceDE w:val="0"/>
        <w:autoSpaceDN w:val="0"/>
        <w:adjustRightInd w:val="0"/>
        <w:rPr>
          <w:rFonts w:cs="Arial"/>
          <w:sz w:val="17"/>
          <w:szCs w:val="17"/>
        </w:rPr>
      </w:pPr>
      <w:r w:rsidRPr="0046756F">
        <w:rPr>
          <w:rFonts w:cs="Arial"/>
        </w:rPr>
        <w:t>The XramInit function shall call GpioInit function with parameters (M_GPIOD, reference of gpio Init structure) to enable M_GPIOD pin.</w:t>
      </w:r>
    </w:p>
    <w:p w14:paraId="61690548" w14:textId="77777777" w:rsidR="009810C9" w:rsidRPr="0046756F" w:rsidRDefault="00000000" w:rsidP="009810C9">
      <w:pPr>
        <w:rPr>
          <w:rFonts w:cs="Arial"/>
        </w:rPr>
      </w:pPr>
      <w:r>
        <w:rPr>
          <w:rFonts w:cs="Arial"/>
        </w:rPr>
        <w:pict w14:anchorId="4D54FC04">
          <v:rect id="_x0000_i2151" style="width:0;height:1.5pt" o:hralign="center" o:hrstd="t" o:hr="t" fillcolor="#a0a0a0" stroked="f"/>
        </w:pict>
      </w:r>
    </w:p>
    <w:p w14:paraId="14FC8C87" w14:textId="77777777" w:rsidR="009810C9" w:rsidRPr="0046756F" w:rsidRDefault="009810C9" w:rsidP="009810C9">
      <w:pPr>
        <w:pStyle w:val="Heading5"/>
        <w:rPr>
          <w:rFonts w:ascii="Arial" w:hAnsi="Arial" w:cs="Arial"/>
        </w:rPr>
      </w:pPr>
      <w:bookmarkStart w:id="2259" w:name="_Toc122796488"/>
      <w:bookmarkStart w:id="2260" w:name="_Toc158906538"/>
      <w:r w:rsidRPr="0046756F">
        <w:rPr>
          <w:rFonts w:ascii="Arial" w:hAnsi="Arial" w:cs="Arial"/>
        </w:rPr>
        <w:t>10.20.1.7.7 daucmfxram-XramInit-LLR-007</w:t>
      </w:r>
      <w:bookmarkEnd w:id="2259"/>
      <w:bookmarkEnd w:id="2260"/>
    </w:p>
    <w:p w14:paraId="37A7C3B3" w14:textId="77777777" w:rsidR="009810C9" w:rsidRPr="0046756F" w:rsidRDefault="009810C9" w:rsidP="009810C9">
      <w:pPr>
        <w:rPr>
          <w:rFonts w:cs="Arial"/>
        </w:rPr>
      </w:pPr>
      <w:r w:rsidRPr="0046756F">
        <w:rPr>
          <w:rFonts w:cs="Arial"/>
        </w:rPr>
        <w:t>Requirement ID: H698-LLD-CMU-FNC-1418</w:t>
      </w:r>
    </w:p>
    <w:p w14:paraId="3A0B8DC2" w14:textId="77777777" w:rsidR="009810C9" w:rsidRPr="0046756F" w:rsidRDefault="009810C9" w:rsidP="009810C9">
      <w:pPr>
        <w:rPr>
          <w:rFonts w:cs="Arial"/>
        </w:rPr>
      </w:pPr>
    </w:p>
    <w:p w14:paraId="684A1C3F" w14:textId="77777777" w:rsidR="009810C9" w:rsidRPr="0046756F" w:rsidRDefault="009810C9" w:rsidP="009810C9">
      <w:pPr>
        <w:autoSpaceDE w:val="0"/>
        <w:autoSpaceDN w:val="0"/>
        <w:adjustRightInd w:val="0"/>
        <w:rPr>
          <w:rFonts w:cs="Arial"/>
        </w:rPr>
      </w:pPr>
      <w:r w:rsidRPr="0046756F">
        <w:rPr>
          <w:rFonts w:cs="Arial"/>
        </w:rPr>
        <w:t>The XramInit function shall call GpioPinAFConfig function to enable M_GPIOE configuration. The following Pins are enabled(BL0,BL1,A19 to A23, D4 to D12).</w:t>
      </w:r>
    </w:p>
    <w:p w14:paraId="7E2A95BE"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42BF99B4"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M_GPIO_PINSOURCE0, M_GPIO_AF_FSMC)</w:t>
      </w:r>
    </w:p>
    <w:p w14:paraId="4B7855A6"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627A912D"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M_GPIO_PINSOURCE1, M_GPIO_AF_FSMC)</w:t>
      </w:r>
    </w:p>
    <w:p w14:paraId="13205D51"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5BA8AA77"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M_GPIO_PINSOURCE2, M_GPIO_AF_FSMC)</w:t>
      </w:r>
    </w:p>
    <w:p w14:paraId="70A0805A"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5868F6D4"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M_GPIO_PINSOURCE3, M_GPIO_AF_FSMC)</w:t>
      </w:r>
    </w:p>
    <w:p w14:paraId="4DD1FFDA"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0C512A10"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M_GPIO_PINSOURCE4, M_GPIO_AF_FSMC)</w:t>
      </w:r>
    </w:p>
    <w:p w14:paraId="20C74F74"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193FCBFE"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M_GPIO_PINSOURCE5, M_GPIO_AF_FSMC)</w:t>
      </w:r>
    </w:p>
    <w:p w14:paraId="3F818140"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66485402"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M_GPIO_PINSOURCE6, M_GPIO_AF_FSMC)</w:t>
      </w:r>
    </w:p>
    <w:p w14:paraId="7FCBAFCF"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4424854B"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M_GPIO_PINSOURCE7, M_GPIO_AF_FSMC)</w:t>
      </w:r>
    </w:p>
    <w:p w14:paraId="481A7A11"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3AC9C6A0"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M_GPIO_PINSOURCE8, M_GPIO_AF_FSMC)</w:t>
      </w:r>
    </w:p>
    <w:p w14:paraId="69D5C9E7"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49AFA4B2"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M_GPIO_PINSOURCE9, M_GPIO_AF_FSMC)</w:t>
      </w:r>
    </w:p>
    <w:p w14:paraId="724E0B37"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371132EB"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M_GPIO_PINSOURCE10, M_GPIO_AF_FSMC)</w:t>
      </w:r>
    </w:p>
    <w:p w14:paraId="29DB379E"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59F15E7F"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M_GPIO_PINSOURCE11, M_GPIO_AF_FSMC)</w:t>
      </w:r>
    </w:p>
    <w:p w14:paraId="1BC30D86"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24EA89ED"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M_GPIO_PINSOURCE12, M_GPIO_AF_FSMC)</w:t>
      </w:r>
    </w:p>
    <w:p w14:paraId="54B9FE12"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7E54E27C"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M_GPIO_PINSOURCE13, M_GPIO_AF_FSMC)</w:t>
      </w:r>
    </w:p>
    <w:p w14:paraId="1981A91C"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1E41469B"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M_GPIO_PINSOURCE14, M_GPIO_AF_FSMC)</w:t>
      </w:r>
    </w:p>
    <w:p w14:paraId="493E5AF6"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7834611C" w14:textId="77777777" w:rsidR="009810C9" w:rsidRPr="0046756F" w:rsidRDefault="009810C9" w:rsidP="009810C9">
      <w:pPr>
        <w:widowControl w:val="0"/>
        <w:autoSpaceDE w:val="0"/>
        <w:autoSpaceDN w:val="0"/>
        <w:adjustRightInd w:val="0"/>
        <w:rPr>
          <w:rFonts w:cs="Arial"/>
        </w:rPr>
      </w:pPr>
      <w:r w:rsidRPr="0046756F">
        <w:rPr>
          <w:rFonts w:cs="Arial"/>
        </w:rPr>
        <w:t xml:space="preserve"> (M_GPIOE, M_GPIO_PINSOURCE15, M_GPIO_AF_FSMC)</w:t>
      </w:r>
    </w:p>
    <w:p w14:paraId="0C7E75E5" w14:textId="77777777" w:rsidR="009810C9" w:rsidRPr="0046756F" w:rsidRDefault="009810C9" w:rsidP="009810C9">
      <w:pPr>
        <w:widowControl w:val="0"/>
        <w:autoSpaceDE w:val="0"/>
        <w:autoSpaceDN w:val="0"/>
        <w:adjustRightInd w:val="0"/>
        <w:rPr>
          <w:rFonts w:cs="Arial"/>
        </w:rPr>
      </w:pPr>
      <w:r w:rsidRPr="0046756F">
        <w:rPr>
          <w:rFonts w:cs="Arial"/>
        </w:rPr>
        <w:t>- Set the gpio_pin of Init structure to bitwise OR of M_GPIO_PIN_0, M_GPIO_PIN_1, M_GPIO_PIN_2,</w:t>
      </w:r>
    </w:p>
    <w:p w14:paraId="6A7D9C71" w14:textId="77777777" w:rsidR="009810C9" w:rsidRPr="0046756F" w:rsidRDefault="009810C9" w:rsidP="009810C9">
      <w:pPr>
        <w:widowControl w:val="0"/>
        <w:autoSpaceDE w:val="0"/>
        <w:autoSpaceDN w:val="0"/>
        <w:adjustRightInd w:val="0"/>
        <w:rPr>
          <w:rFonts w:cs="Arial"/>
        </w:rPr>
      </w:pPr>
      <w:r w:rsidRPr="0046756F">
        <w:rPr>
          <w:rFonts w:cs="Arial"/>
        </w:rPr>
        <w:t xml:space="preserve">             M_GPIO_PIN_3,M_GPIO_PIN_4,M_GPIO_PIN_5,M_GPIO_PIN_6,M_GPIO_PIN_7,       M_GPIO_PIN_8, M_GPIO_PIN_9, M_GPIO_PIN_10, M_GPIO_PIN_11, M_GPIO_PIN_12,</w:t>
      </w:r>
    </w:p>
    <w:p w14:paraId="6FE79B7A"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M_GPIO_PIN_13, M_GPIO_PIN_14, M_GPIO_PIN_15</w:t>
      </w:r>
    </w:p>
    <w:p w14:paraId="23447DE6" w14:textId="77777777" w:rsidR="009810C9" w:rsidRPr="0046756F" w:rsidRDefault="00000000" w:rsidP="009810C9">
      <w:pPr>
        <w:rPr>
          <w:rFonts w:cs="Arial"/>
        </w:rPr>
      </w:pPr>
      <w:r>
        <w:rPr>
          <w:rFonts w:cs="Arial"/>
        </w:rPr>
        <w:pict w14:anchorId="5055062F">
          <v:rect id="_x0000_i2152" style="width:0;height:1.5pt" o:hralign="center" o:hrstd="t" o:hr="t" fillcolor="#a0a0a0" stroked="f"/>
        </w:pict>
      </w:r>
    </w:p>
    <w:p w14:paraId="159EADA9" w14:textId="77777777" w:rsidR="009810C9" w:rsidRPr="0046756F" w:rsidRDefault="009810C9" w:rsidP="009810C9">
      <w:pPr>
        <w:pStyle w:val="Heading5"/>
        <w:rPr>
          <w:rFonts w:ascii="Arial" w:hAnsi="Arial" w:cs="Arial"/>
        </w:rPr>
      </w:pPr>
      <w:bookmarkStart w:id="2261" w:name="_Toc122796489"/>
      <w:bookmarkStart w:id="2262" w:name="_Toc158906539"/>
      <w:r w:rsidRPr="0046756F">
        <w:rPr>
          <w:rFonts w:ascii="Arial" w:hAnsi="Arial" w:cs="Arial"/>
        </w:rPr>
        <w:t>10.20.1.7.8 daucmfxram-XramInit-LLR-008</w:t>
      </w:r>
      <w:bookmarkEnd w:id="2261"/>
      <w:bookmarkEnd w:id="2262"/>
    </w:p>
    <w:p w14:paraId="0378DC5A" w14:textId="77777777" w:rsidR="009810C9" w:rsidRPr="0046756F" w:rsidRDefault="009810C9" w:rsidP="009810C9">
      <w:pPr>
        <w:rPr>
          <w:rFonts w:cs="Arial"/>
        </w:rPr>
      </w:pPr>
      <w:r w:rsidRPr="0046756F">
        <w:rPr>
          <w:rFonts w:cs="Arial"/>
        </w:rPr>
        <w:t>Requirement ID: H698-LLD-CMU-FNC-1419</w:t>
      </w:r>
    </w:p>
    <w:p w14:paraId="4EAA25C3" w14:textId="77777777" w:rsidR="009810C9" w:rsidRPr="0046756F" w:rsidRDefault="009810C9" w:rsidP="009810C9">
      <w:pPr>
        <w:rPr>
          <w:rFonts w:cs="Arial"/>
        </w:rPr>
      </w:pPr>
    </w:p>
    <w:p w14:paraId="7077851A"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XramInit function  shall call GpioInit function with parameters (M_GPIOE , reference of gpio Init structure) to enable M_GPIOE pin. </w:t>
      </w:r>
    </w:p>
    <w:p w14:paraId="343A196D" w14:textId="77777777" w:rsidR="009810C9" w:rsidRPr="0046756F" w:rsidRDefault="00000000" w:rsidP="009810C9">
      <w:pPr>
        <w:rPr>
          <w:rFonts w:cs="Arial"/>
        </w:rPr>
      </w:pPr>
      <w:r>
        <w:rPr>
          <w:rFonts w:cs="Arial"/>
        </w:rPr>
        <w:pict w14:anchorId="68DB2605">
          <v:rect id="_x0000_i2153" style="width:0;height:1.5pt" o:hralign="center" o:hrstd="t" o:hr="t" fillcolor="#a0a0a0" stroked="f"/>
        </w:pict>
      </w:r>
    </w:p>
    <w:p w14:paraId="33EE427D" w14:textId="77777777" w:rsidR="009810C9" w:rsidRPr="0046756F" w:rsidRDefault="009810C9" w:rsidP="009810C9">
      <w:pPr>
        <w:pStyle w:val="Heading5"/>
        <w:rPr>
          <w:rFonts w:ascii="Arial" w:hAnsi="Arial" w:cs="Arial"/>
        </w:rPr>
      </w:pPr>
      <w:bookmarkStart w:id="2263" w:name="_Toc122796490"/>
      <w:bookmarkStart w:id="2264" w:name="_Toc158906540"/>
      <w:r w:rsidRPr="0046756F">
        <w:rPr>
          <w:rFonts w:ascii="Arial" w:hAnsi="Arial" w:cs="Arial"/>
        </w:rPr>
        <w:t>10.20.1.7.9 daucmfxram-XramInit-LLR-009</w:t>
      </w:r>
      <w:bookmarkEnd w:id="2263"/>
      <w:bookmarkEnd w:id="2264"/>
    </w:p>
    <w:p w14:paraId="567991B9" w14:textId="77777777" w:rsidR="009810C9" w:rsidRPr="0046756F" w:rsidRDefault="009810C9" w:rsidP="009810C9">
      <w:pPr>
        <w:rPr>
          <w:rFonts w:cs="Arial"/>
        </w:rPr>
      </w:pPr>
      <w:r w:rsidRPr="0046756F">
        <w:rPr>
          <w:rFonts w:cs="Arial"/>
        </w:rPr>
        <w:t>Requirement ID: H698-LLD-CMU-FNC-1420</w:t>
      </w:r>
    </w:p>
    <w:p w14:paraId="10D837A8" w14:textId="77777777" w:rsidR="009810C9" w:rsidRPr="0046756F" w:rsidRDefault="009810C9" w:rsidP="009810C9">
      <w:pPr>
        <w:rPr>
          <w:rFonts w:cs="Arial"/>
        </w:rPr>
      </w:pPr>
    </w:p>
    <w:p w14:paraId="51DBEC84" w14:textId="77777777" w:rsidR="009810C9" w:rsidRPr="0046756F" w:rsidRDefault="009810C9" w:rsidP="009810C9">
      <w:pPr>
        <w:widowControl w:val="0"/>
        <w:autoSpaceDE w:val="0"/>
        <w:autoSpaceDN w:val="0"/>
        <w:adjustRightInd w:val="0"/>
        <w:rPr>
          <w:rFonts w:cs="Arial"/>
        </w:rPr>
      </w:pPr>
      <w:r w:rsidRPr="0046756F">
        <w:rPr>
          <w:rFonts w:cs="Arial"/>
        </w:rPr>
        <w:t>The XramInit function shall call GpioPinAFConfig function to enable M_GPIOF configuration. The following Pins are enabled.(A0 to A9)</w:t>
      </w:r>
    </w:p>
    <w:p w14:paraId="7D0D5E8A"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04F0C521" w14:textId="77777777" w:rsidR="009810C9" w:rsidRPr="0046756F" w:rsidRDefault="009810C9" w:rsidP="009810C9">
      <w:pPr>
        <w:widowControl w:val="0"/>
        <w:autoSpaceDE w:val="0"/>
        <w:autoSpaceDN w:val="0"/>
        <w:adjustRightInd w:val="0"/>
        <w:rPr>
          <w:rFonts w:cs="Arial"/>
        </w:rPr>
      </w:pPr>
      <w:r w:rsidRPr="0046756F">
        <w:rPr>
          <w:rFonts w:cs="Arial"/>
        </w:rPr>
        <w:t xml:space="preserve"> (M_GPIOF, M_GPIO_PINSOURCE0, M_GPIO_AF_FSMC)</w:t>
      </w:r>
    </w:p>
    <w:p w14:paraId="23C7332B"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2C02CA98" w14:textId="77777777" w:rsidR="009810C9" w:rsidRPr="0046756F" w:rsidRDefault="009810C9" w:rsidP="009810C9">
      <w:pPr>
        <w:widowControl w:val="0"/>
        <w:autoSpaceDE w:val="0"/>
        <w:autoSpaceDN w:val="0"/>
        <w:adjustRightInd w:val="0"/>
        <w:rPr>
          <w:rFonts w:cs="Arial"/>
        </w:rPr>
      </w:pPr>
      <w:r w:rsidRPr="0046756F">
        <w:rPr>
          <w:rFonts w:cs="Arial"/>
        </w:rPr>
        <w:t xml:space="preserve"> (M_GPIOF, M_GPIO_PINSOURCE1, M_GPIO_AF_FSMC)</w:t>
      </w:r>
    </w:p>
    <w:p w14:paraId="0222F81F"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12957B01" w14:textId="77777777" w:rsidR="009810C9" w:rsidRPr="0046756F" w:rsidRDefault="009810C9" w:rsidP="009810C9">
      <w:pPr>
        <w:widowControl w:val="0"/>
        <w:autoSpaceDE w:val="0"/>
        <w:autoSpaceDN w:val="0"/>
        <w:adjustRightInd w:val="0"/>
        <w:rPr>
          <w:rFonts w:cs="Arial"/>
        </w:rPr>
      </w:pPr>
      <w:r w:rsidRPr="0046756F">
        <w:rPr>
          <w:rFonts w:cs="Arial"/>
        </w:rPr>
        <w:t xml:space="preserve"> (M_GPIOF, M_GPIO_PINSOURCE2, M_GPIO_AF_FSMC)</w:t>
      </w:r>
    </w:p>
    <w:p w14:paraId="0B9CA29F"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13175C4C" w14:textId="77777777" w:rsidR="009810C9" w:rsidRPr="0046756F" w:rsidRDefault="009810C9" w:rsidP="009810C9">
      <w:pPr>
        <w:widowControl w:val="0"/>
        <w:autoSpaceDE w:val="0"/>
        <w:autoSpaceDN w:val="0"/>
        <w:adjustRightInd w:val="0"/>
        <w:rPr>
          <w:rFonts w:cs="Arial"/>
        </w:rPr>
      </w:pPr>
      <w:r w:rsidRPr="0046756F">
        <w:rPr>
          <w:rFonts w:cs="Arial"/>
        </w:rPr>
        <w:t xml:space="preserve"> (M_GPIOF, M_GPIO_PINSOURCE3, M_GPIO_AF_FSMC)</w:t>
      </w:r>
    </w:p>
    <w:p w14:paraId="023C7B5F"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6555A1FC" w14:textId="77777777" w:rsidR="009810C9" w:rsidRPr="0046756F" w:rsidRDefault="009810C9" w:rsidP="009810C9">
      <w:pPr>
        <w:widowControl w:val="0"/>
        <w:autoSpaceDE w:val="0"/>
        <w:autoSpaceDN w:val="0"/>
        <w:adjustRightInd w:val="0"/>
        <w:rPr>
          <w:rFonts w:cs="Arial"/>
        </w:rPr>
      </w:pPr>
      <w:r w:rsidRPr="0046756F">
        <w:rPr>
          <w:rFonts w:cs="Arial"/>
        </w:rPr>
        <w:t xml:space="preserve"> (M_GPIOF, M_GPIO_PINSOURCE4, M_GPIO_AF_FSMC)</w:t>
      </w:r>
    </w:p>
    <w:p w14:paraId="21341C6A"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6732CD25" w14:textId="77777777" w:rsidR="009810C9" w:rsidRPr="0046756F" w:rsidRDefault="009810C9" w:rsidP="009810C9">
      <w:pPr>
        <w:widowControl w:val="0"/>
        <w:autoSpaceDE w:val="0"/>
        <w:autoSpaceDN w:val="0"/>
        <w:adjustRightInd w:val="0"/>
        <w:rPr>
          <w:rFonts w:cs="Arial"/>
        </w:rPr>
      </w:pPr>
      <w:r w:rsidRPr="0046756F">
        <w:rPr>
          <w:rFonts w:cs="Arial"/>
        </w:rPr>
        <w:t xml:space="preserve"> (M_GPIOF, M_GPIO_PINSOURCE5, M_GPIO_AF_FSMC)</w:t>
      </w:r>
    </w:p>
    <w:p w14:paraId="22F4FEF4"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2BE58972" w14:textId="77777777" w:rsidR="009810C9" w:rsidRPr="0046756F" w:rsidRDefault="009810C9" w:rsidP="009810C9">
      <w:pPr>
        <w:widowControl w:val="0"/>
        <w:autoSpaceDE w:val="0"/>
        <w:autoSpaceDN w:val="0"/>
        <w:adjustRightInd w:val="0"/>
        <w:rPr>
          <w:rFonts w:cs="Arial"/>
        </w:rPr>
      </w:pPr>
      <w:r w:rsidRPr="0046756F">
        <w:rPr>
          <w:rFonts w:cs="Arial"/>
        </w:rPr>
        <w:t xml:space="preserve"> (M_GPIOF, M_GPIO_PINSOURCE12, M_GPIO_AF_FSMC)</w:t>
      </w:r>
    </w:p>
    <w:p w14:paraId="1FD693BD"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05EE6B6B" w14:textId="77777777" w:rsidR="009810C9" w:rsidRPr="0046756F" w:rsidRDefault="009810C9" w:rsidP="009810C9">
      <w:pPr>
        <w:widowControl w:val="0"/>
        <w:autoSpaceDE w:val="0"/>
        <w:autoSpaceDN w:val="0"/>
        <w:adjustRightInd w:val="0"/>
        <w:rPr>
          <w:rFonts w:cs="Arial"/>
        </w:rPr>
      </w:pPr>
      <w:r w:rsidRPr="0046756F">
        <w:rPr>
          <w:rFonts w:cs="Arial"/>
        </w:rPr>
        <w:t xml:space="preserve"> (M_GPIOF, M_GPIO_PINSOURCE13, M_GPIO_AF_FSMC)</w:t>
      </w:r>
    </w:p>
    <w:p w14:paraId="269B8C5D"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386490DF" w14:textId="77777777" w:rsidR="009810C9" w:rsidRPr="0046756F" w:rsidRDefault="009810C9" w:rsidP="009810C9">
      <w:pPr>
        <w:widowControl w:val="0"/>
        <w:autoSpaceDE w:val="0"/>
        <w:autoSpaceDN w:val="0"/>
        <w:adjustRightInd w:val="0"/>
        <w:rPr>
          <w:rFonts w:cs="Arial"/>
        </w:rPr>
      </w:pPr>
      <w:r w:rsidRPr="0046756F">
        <w:rPr>
          <w:rFonts w:cs="Arial"/>
        </w:rPr>
        <w:t xml:space="preserve"> (M_GPIOF, M_GPIO_PINSOURCE14, M_GPIO_AF_FSMC)</w:t>
      </w:r>
    </w:p>
    <w:p w14:paraId="051680A0" w14:textId="77777777" w:rsidR="009810C9" w:rsidRPr="0046756F" w:rsidRDefault="009810C9" w:rsidP="009810C9">
      <w:pPr>
        <w:widowControl w:val="0"/>
        <w:tabs>
          <w:tab w:val="left" w:pos="5360"/>
        </w:tabs>
        <w:autoSpaceDE w:val="0"/>
        <w:autoSpaceDN w:val="0"/>
        <w:adjustRightInd w:val="0"/>
        <w:rPr>
          <w:rFonts w:cs="Arial"/>
        </w:rPr>
      </w:pPr>
      <w:r w:rsidRPr="0046756F">
        <w:rPr>
          <w:rFonts w:cs="Arial"/>
        </w:rPr>
        <w:t xml:space="preserve"> - Call the function GpioPinAFConfig with parameter </w:t>
      </w:r>
      <w:r w:rsidRPr="0046756F">
        <w:rPr>
          <w:rFonts w:cs="Arial"/>
        </w:rPr>
        <w:tab/>
      </w:r>
    </w:p>
    <w:p w14:paraId="4B5123C9"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(M_GPIOF, M_GPIO_PINSOURCE915 M_GPIO_AF_FSMC)</w:t>
      </w:r>
    </w:p>
    <w:p w14:paraId="02D6AF90" w14:textId="77777777" w:rsidR="009810C9" w:rsidRPr="0046756F" w:rsidRDefault="00000000" w:rsidP="009810C9">
      <w:pPr>
        <w:rPr>
          <w:rFonts w:cs="Arial"/>
        </w:rPr>
      </w:pPr>
      <w:r>
        <w:rPr>
          <w:rFonts w:cs="Arial"/>
        </w:rPr>
        <w:pict w14:anchorId="3A4E6BB4">
          <v:rect id="_x0000_i2154" style="width:0;height:1.5pt" o:hralign="center" o:hrstd="t" o:hr="t" fillcolor="#a0a0a0" stroked="f"/>
        </w:pict>
      </w:r>
    </w:p>
    <w:p w14:paraId="0119DD1D" w14:textId="77777777" w:rsidR="009810C9" w:rsidRPr="0046756F" w:rsidRDefault="009810C9" w:rsidP="009810C9">
      <w:pPr>
        <w:pStyle w:val="Heading5"/>
        <w:rPr>
          <w:rFonts w:ascii="Arial" w:hAnsi="Arial" w:cs="Arial"/>
        </w:rPr>
      </w:pPr>
      <w:bookmarkStart w:id="2265" w:name="_Toc122796491"/>
      <w:bookmarkStart w:id="2266" w:name="_Toc158906541"/>
      <w:r w:rsidRPr="0046756F">
        <w:rPr>
          <w:rFonts w:ascii="Arial" w:hAnsi="Arial" w:cs="Arial"/>
        </w:rPr>
        <w:t>10.20.1.7.10 daucmfxram-XramInit-LLR-010</w:t>
      </w:r>
      <w:bookmarkEnd w:id="2265"/>
      <w:bookmarkEnd w:id="2266"/>
    </w:p>
    <w:p w14:paraId="5844650C" w14:textId="77777777" w:rsidR="009810C9" w:rsidRPr="0046756F" w:rsidRDefault="009810C9" w:rsidP="009810C9">
      <w:pPr>
        <w:rPr>
          <w:rFonts w:cs="Arial"/>
        </w:rPr>
      </w:pPr>
      <w:r w:rsidRPr="0046756F">
        <w:rPr>
          <w:rFonts w:cs="Arial"/>
        </w:rPr>
        <w:t>Requirement ID: H698-LLD-CMU-FNC-1421</w:t>
      </w:r>
    </w:p>
    <w:p w14:paraId="52E56115" w14:textId="77777777" w:rsidR="009810C9" w:rsidRPr="0046756F" w:rsidRDefault="009810C9" w:rsidP="009810C9">
      <w:pPr>
        <w:rPr>
          <w:rFonts w:cs="Arial"/>
        </w:rPr>
      </w:pPr>
    </w:p>
    <w:p w14:paraId="44CA46A9" w14:textId="77777777" w:rsidR="009810C9" w:rsidRPr="0046756F" w:rsidRDefault="009810C9" w:rsidP="009810C9">
      <w:pPr>
        <w:widowControl w:val="0"/>
        <w:autoSpaceDE w:val="0"/>
        <w:autoSpaceDN w:val="0"/>
        <w:adjustRightInd w:val="0"/>
        <w:rPr>
          <w:rFonts w:cs="Arial"/>
        </w:rPr>
      </w:pPr>
      <w:r w:rsidRPr="0046756F">
        <w:rPr>
          <w:rFonts w:cs="Arial"/>
        </w:rPr>
        <w:t>The XramInit function  shall enable Gpio Pin by accessing members of GpioInit. Any of the following pins are enabled.</w:t>
      </w:r>
    </w:p>
    <w:p w14:paraId="1F0587AE" w14:textId="77777777" w:rsidR="009810C9" w:rsidRPr="0046756F" w:rsidRDefault="009810C9" w:rsidP="009810C9">
      <w:pPr>
        <w:widowControl w:val="0"/>
        <w:autoSpaceDE w:val="0"/>
        <w:autoSpaceDN w:val="0"/>
        <w:adjustRightInd w:val="0"/>
        <w:rPr>
          <w:rFonts w:cs="Arial"/>
        </w:rPr>
      </w:pPr>
      <w:r w:rsidRPr="0046756F">
        <w:rPr>
          <w:rFonts w:cs="Arial"/>
        </w:rPr>
        <w:t>- Set the gpio_pin of Init structure to bitwise OR of M_GPIO_PIN_0, M_GPIO_PIN_1, M_GPIO_PIN_2,</w:t>
      </w:r>
    </w:p>
    <w:p w14:paraId="3232E039"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M_GPIO_PIN_3,M_GPIO_PIN_4,M_GPIO_PIN_5,M_GPIO_PIN_12,M_GPIO_PIN_13,M_GPIO_PIN_14, M_GPIO_PIN_15</w:t>
      </w:r>
    </w:p>
    <w:p w14:paraId="64D0C585" w14:textId="77777777" w:rsidR="009810C9" w:rsidRPr="0046756F" w:rsidRDefault="00000000" w:rsidP="009810C9">
      <w:pPr>
        <w:rPr>
          <w:rFonts w:cs="Arial"/>
        </w:rPr>
      </w:pPr>
      <w:r>
        <w:rPr>
          <w:rFonts w:cs="Arial"/>
        </w:rPr>
        <w:pict w14:anchorId="6D86A2B8">
          <v:rect id="_x0000_i2155" style="width:0;height:1.5pt" o:hralign="center" o:hrstd="t" o:hr="t" fillcolor="#a0a0a0" stroked="f"/>
        </w:pict>
      </w:r>
    </w:p>
    <w:p w14:paraId="38365EDA" w14:textId="77777777" w:rsidR="009810C9" w:rsidRPr="0046756F" w:rsidRDefault="009810C9" w:rsidP="009810C9">
      <w:pPr>
        <w:pStyle w:val="Heading5"/>
        <w:rPr>
          <w:rFonts w:ascii="Arial" w:hAnsi="Arial" w:cs="Arial"/>
        </w:rPr>
      </w:pPr>
      <w:bookmarkStart w:id="2267" w:name="_Toc122796492"/>
      <w:bookmarkStart w:id="2268" w:name="_Toc158906542"/>
      <w:r w:rsidRPr="0046756F">
        <w:rPr>
          <w:rFonts w:ascii="Arial" w:hAnsi="Arial" w:cs="Arial"/>
        </w:rPr>
        <w:t>10.20.1.7.11 daucmfxram-XramInit-LLR-011</w:t>
      </w:r>
      <w:bookmarkEnd w:id="2267"/>
      <w:bookmarkEnd w:id="2268"/>
    </w:p>
    <w:p w14:paraId="18E19B61" w14:textId="77777777" w:rsidR="009810C9" w:rsidRPr="0046756F" w:rsidRDefault="009810C9" w:rsidP="009810C9">
      <w:pPr>
        <w:rPr>
          <w:rFonts w:cs="Arial"/>
        </w:rPr>
      </w:pPr>
      <w:r w:rsidRPr="0046756F">
        <w:rPr>
          <w:rFonts w:cs="Arial"/>
        </w:rPr>
        <w:t>Requirement ID: H698-LLD-CMU-FNC-1422</w:t>
      </w:r>
    </w:p>
    <w:p w14:paraId="221284F9" w14:textId="77777777" w:rsidR="009810C9" w:rsidRPr="0046756F" w:rsidRDefault="009810C9" w:rsidP="009810C9">
      <w:pPr>
        <w:rPr>
          <w:rFonts w:cs="Arial"/>
        </w:rPr>
      </w:pPr>
    </w:p>
    <w:p w14:paraId="3B8408CB"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XramInit function  shall call GpioInit function with parameters (M_GPIOF , reference of gpio Init structure) to enable M_GPIOF pin. </w:t>
      </w:r>
    </w:p>
    <w:p w14:paraId="53522066" w14:textId="77777777" w:rsidR="009810C9" w:rsidRPr="0046756F" w:rsidRDefault="00000000" w:rsidP="009810C9">
      <w:pPr>
        <w:rPr>
          <w:rFonts w:cs="Arial"/>
        </w:rPr>
      </w:pPr>
      <w:r>
        <w:rPr>
          <w:rFonts w:cs="Arial"/>
        </w:rPr>
        <w:pict w14:anchorId="611D4DE0">
          <v:rect id="_x0000_i2156" style="width:0;height:1.5pt" o:hralign="center" o:hrstd="t" o:hr="t" fillcolor="#a0a0a0" stroked="f"/>
        </w:pict>
      </w:r>
    </w:p>
    <w:p w14:paraId="10B1BBEE" w14:textId="77777777" w:rsidR="009810C9" w:rsidRPr="0046756F" w:rsidRDefault="009810C9" w:rsidP="009810C9">
      <w:pPr>
        <w:pStyle w:val="Heading5"/>
        <w:rPr>
          <w:rFonts w:ascii="Arial" w:hAnsi="Arial" w:cs="Arial"/>
        </w:rPr>
      </w:pPr>
      <w:bookmarkStart w:id="2269" w:name="_Toc122796493"/>
      <w:bookmarkStart w:id="2270" w:name="_Toc158906543"/>
      <w:r w:rsidRPr="0046756F">
        <w:rPr>
          <w:rFonts w:ascii="Arial" w:hAnsi="Arial" w:cs="Arial"/>
        </w:rPr>
        <w:t>10.20.1.7.12 daucmfxram-XramInit-LLR-012</w:t>
      </w:r>
      <w:bookmarkEnd w:id="2269"/>
      <w:bookmarkEnd w:id="2270"/>
    </w:p>
    <w:p w14:paraId="0D8348E5" w14:textId="77777777" w:rsidR="009810C9" w:rsidRPr="0046756F" w:rsidRDefault="009810C9" w:rsidP="009810C9">
      <w:pPr>
        <w:rPr>
          <w:rFonts w:cs="Arial"/>
        </w:rPr>
      </w:pPr>
      <w:r w:rsidRPr="0046756F">
        <w:rPr>
          <w:rFonts w:cs="Arial"/>
        </w:rPr>
        <w:t>Requirement ID: H698-LLD-CMU-FNC-1423</w:t>
      </w:r>
    </w:p>
    <w:p w14:paraId="00902BD9" w14:textId="77777777" w:rsidR="009810C9" w:rsidRPr="0046756F" w:rsidRDefault="009810C9" w:rsidP="009810C9">
      <w:pPr>
        <w:rPr>
          <w:rFonts w:cs="Arial"/>
        </w:rPr>
      </w:pPr>
    </w:p>
    <w:p w14:paraId="35EECF37" w14:textId="77777777" w:rsidR="009810C9" w:rsidRPr="0046756F" w:rsidRDefault="009810C9" w:rsidP="009810C9">
      <w:pPr>
        <w:autoSpaceDE w:val="0"/>
        <w:autoSpaceDN w:val="0"/>
        <w:adjustRightInd w:val="0"/>
        <w:rPr>
          <w:rFonts w:cs="Arial"/>
        </w:rPr>
      </w:pPr>
      <w:r w:rsidRPr="0046756F">
        <w:rPr>
          <w:rFonts w:cs="Arial"/>
        </w:rPr>
        <w:t>The XramInit function  shall call GpioPinAFConfig function to enable M_GPIOG configuration pins.(A10 to A15,A24,NE2)</w:t>
      </w:r>
    </w:p>
    <w:p w14:paraId="25905157"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2C8D4C2D" w14:textId="77777777" w:rsidR="009810C9" w:rsidRPr="0046756F" w:rsidRDefault="009810C9" w:rsidP="009810C9">
      <w:pPr>
        <w:widowControl w:val="0"/>
        <w:autoSpaceDE w:val="0"/>
        <w:autoSpaceDN w:val="0"/>
        <w:adjustRightInd w:val="0"/>
        <w:rPr>
          <w:rFonts w:cs="Arial"/>
        </w:rPr>
      </w:pPr>
      <w:r w:rsidRPr="0046756F">
        <w:rPr>
          <w:rFonts w:cs="Arial"/>
        </w:rPr>
        <w:t xml:space="preserve"> (M_GPIOG, M_GPIO_PINSOURCE0, M_GPIO_AF_FSMC)</w:t>
      </w:r>
    </w:p>
    <w:p w14:paraId="43B01E75"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568D4C9D" w14:textId="77777777" w:rsidR="009810C9" w:rsidRPr="0046756F" w:rsidRDefault="009810C9" w:rsidP="009810C9">
      <w:pPr>
        <w:widowControl w:val="0"/>
        <w:autoSpaceDE w:val="0"/>
        <w:autoSpaceDN w:val="0"/>
        <w:adjustRightInd w:val="0"/>
        <w:rPr>
          <w:rFonts w:cs="Arial"/>
        </w:rPr>
      </w:pPr>
      <w:r w:rsidRPr="0046756F">
        <w:rPr>
          <w:rFonts w:cs="Arial"/>
        </w:rPr>
        <w:t xml:space="preserve"> (M_GPIOG, M_GPIO_PINSOURCE1, M_GPIO_AF_FSMC)</w:t>
      </w:r>
    </w:p>
    <w:p w14:paraId="05C10246"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5880E5BC" w14:textId="77777777" w:rsidR="009810C9" w:rsidRPr="0046756F" w:rsidRDefault="009810C9" w:rsidP="009810C9">
      <w:pPr>
        <w:widowControl w:val="0"/>
        <w:autoSpaceDE w:val="0"/>
        <w:autoSpaceDN w:val="0"/>
        <w:adjustRightInd w:val="0"/>
        <w:rPr>
          <w:rFonts w:cs="Arial"/>
        </w:rPr>
      </w:pPr>
      <w:r w:rsidRPr="0046756F">
        <w:rPr>
          <w:rFonts w:cs="Arial"/>
        </w:rPr>
        <w:t xml:space="preserve"> (M_GPIOG, M_GPIO_PINSOURCE2, M_GPIO_AF_FSMC)</w:t>
      </w:r>
    </w:p>
    <w:p w14:paraId="63FA40E0"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1297BA94" w14:textId="77777777" w:rsidR="009810C9" w:rsidRPr="0046756F" w:rsidRDefault="009810C9" w:rsidP="009810C9">
      <w:pPr>
        <w:widowControl w:val="0"/>
        <w:autoSpaceDE w:val="0"/>
        <w:autoSpaceDN w:val="0"/>
        <w:adjustRightInd w:val="0"/>
        <w:rPr>
          <w:rFonts w:cs="Arial"/>
        </w:rPr>
      </w:pPr>
      <w:r w:rsidRPr="0046756F">
        <w:rPr>
          <w:rFonts w:cs="Arial"/>
        </w:rPr>
        <w:t xml:space="preserve"> (M_GPIOG, M_GPIO_PINSOURCE3, M_GPIO_AF_FSMC)</w:t>
      </w:r>
    </w:p>
    <w:p w14:paraId="61DD7424"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07BD61A6" w14:textId="77777777" w:rsidR="009810C9" w:rsidRPr="0046756F" w:rsidRDefault="009810C9" w:rsidP="009810C9">
      <w:pPr>
        <w:widowControl w:val="0"/>
        <w:autoSpaceDE w:val="0"/>
        <w:autoSpaceDN w:val="0"/>
        <w:adjustRightInd w:val="0"/>
        <w:rPr>
          <w:rFonts w:cs="Arial"/>
        </w:rPr>
      </w:pPr>
      <w:r w:rsidRPr="0046756F">
        <w:rPr>
          <w:rFonts w:cs="Arial"/>
        </w:rPr>
        <w:t xml:space="preserve"> (M_GPIOG, M_GPIO_PINSOURCE4, M_GPIO_AF_FSMC)</w:t>
      </w:r>
    </w:p>
    <w:p w14:paraId="0757C53F"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4D36AE3E" w14:textId="77777777" w:rsidR="009810C9" w:rsidRPr="0046756F" w:rsidRDefault="009810C9" w:rsidP="009810C9">
      <w:pPr>
        <w:widowControl w:val="0"/>
        <w:autoSpaceDE w:val="0"/>
        <w:autoSpaceDN w:val="0"/>
        <w:adjustRightInd w:val="0"/>
        <w:rPr>
          <w:rFonts w:cs="Arial"/>
        </w:rPr>
      </w:pPr>
      <w:r w:rsidRPr="0046756F">
        <w:rPr>
          <w:rFonts w:cs="Arial"/>
        </w:rPr>
        <w:t xml:space="preserve"> (M_GPIOG, M_GPIO_PINSOURCE5, M_GPIO_AF_FSMC)</w:t>
      </w:r>
    </w:p>
    <w:p w14:paraId="45C76EBE" w14:textId="77777777" w:rsidR="009810C9" w:rsidRPr="0046756F" w:rsidRDefault="009810C9" w:rsidP="009810C9">
      <w:pPr>
        <w:widowControl w:val="0"/>
        <w:autoSpaceDE w:val="0"/>
        <w:autoSpaceDN w:val="0"/>
        <w:adjustRightInd w:val="0"/>
        <w:rPr>
          <w:rFonts w:cs="Arial"/>
        </w:rPr>
      </w:pPr>
      <w:r w:rsidRPr="0046756F">
        <w:rPr>
          <w:rFonts w:cs="Arial"/>
        </w:rPr>
        <w:t xml:space="preserve">- Call the function GpioPinAFConfig with parameter </w:t>
      </w:r>
    </w:p>
    <w:p w14:paraId="0EF05049" w14:textId="77777777" w:rsidR="009810C9" w:rsidRPr="0046756F" w:rsidRDefault="009810C9" w:rsidP="009810C9">
      <w:pPr>
        <w:widowControl w:val="0"/>
        <w:autoSpaceDE w:val="0"/>
        <w:autoSpaceDN w:val="0"/>
        <w:adjustRightInd w:val="0"/>
        <w:rPr>
          <w:rFonts w:cs="Arial"/>
        </w:rPr>
      </w:pPr>
      <w:r w:rsidRPr="0046756F">
        <w:rPr>
          <w:rFonts w:cs="Arial"/>
        </w:rPr>
        <w:t xml:space="preserve"> (M_GPIOG, M_GPIO_PINSOURCE9, M_GPIO_AF_FSMC)</w:t>
      </w:r>
    </w:p>
    <w:p w14:paraId="3444AB28" w14:textId="77777777" w:rsidR="009810C9" w:rsidRPr="0046756F" w:rsidRDefault="009810C9" w:rsidP="009810C9">
      <w:pPr>
        <w:widowControl w:val="0"/>
        <w:autoSpaceDE w:val="0"/>
        <w:autoSpaceDN w:val="0"/>
        <w:adjustRightInd w:val="0"/>
        <w:rPr>
          <w:rFonts w:cs="Arial"/>
        </w:rPr>
      </w:pPr>
      <w:r w:rsidRPr="0046756F">
        <w:rPr>
          <w:rFonts w:cs="Arial"/>
        </w:rPr>
        <w:t xml:space="preserve"> - Call the function GpioPinAFConfig with parameter </w:t>
      </w:r>
    </w:p>
    <w:p w14:paraId="4966DE92"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(M_GPIOG, M_GPIO_PINSOURCE13, M_GPIO_AF_FSMC)</w:t>
      </w:r>
    </w:p>
    <w:p w14:paraId="0A7553FE" w14:textId="77777777" w:rsidR="009810C9" w:rsidRPr="0046756F" w:rsidRDefault="00000000" w:rsidP="009810C9">
      <w:pPr>
        <w:rPr>
          <w:rFonts w:cs="Arial"/>
        </w:rPr>
      </w:pPr>
      <w:r>
        <w:rPr>
          <w:rFonts w:cs="Arial"/>
        </w:rPr>
        <w:pict w14:anchorId="3C416CE8">
          <v:rect id="_x0000_i2157" style="width:0;height:1.5pt" o:hralign="center" o:hrstd="t" o:hr="t" fillcolor="#a0a0a0" stroked="f"/>
        </w:pict>
      </w:r>
    </w:p>
    <w:p w14:paraId="5223FFA7" w14:textId="77777777" w:rsidR="009810C9" w:rsidRPr="0046756F" w:rsidRDefault="009810C9" w:rsidP="009810C9">
      <w:pPr>
        <w:pStyle w:val="Heading5"/>
        <w:rPr>
          <w:rFonts w:ascii="Arial" w:hAnsi="Arial" w:cs="Arial"/>
        </w:rPr>
      </w:pPr>
      <w:bookmarkStart w:id="2271" w:name="_Toc122796494"/>
      <w:bookmarkStart w:id="2272" w:name="_Toc158906544"/>
      <w:r w:rsidRPr="0046756F">
        <w:rPr>
          <w:rFonts w:ascii="Arial" w:hAnsi="Arial" w:cs="Arial"/>
        </w:rPr>
        <w:t>10.20.1.7.13 daucmfxram-XramInit-LLR-013</w:t>
      </w:r>
      <w:bookmarkEnd w:id="2271"/>
      <w:bookmarkEnd w:id="2272"/>
    </w:p>
    <w:p w14:paraId="4A139557" w14:textId="77777777" w:rsidR="009810C9" w:rsidRPr="0046756F" w:rsidRDefault="009810C9" w:rsidP="009810C9">
      <w:pPr>
        <w:rPr>
          <w:rFonts w:cs="Arial"/>
        </w:rPr>
      </w:pPr>
      <w:r w:rsidRPr="0046756F">
        <w:rPr>
          <w:rFonts w:cs="Arial"/>
        </w:rPr>
        <w:t>Requirement ID: H698-LLD-CMU-FNC-1424</w:t>
      </w:r>
    </w:p>
    <w:p w14:paraId="6C55051E" w14:textId="77777777" w:rsidR="009810C9" w:rsidRPr="0046756F" w:rsidRDefault="009810C9" w:rsidP="009810C9">
      <w:pPr>
        <w:rPr>
          <w:rFonts w:cs="Arial"/>
        </w:rPr>
      </w:pPr>
    </w:p>
    <w:p w14:paraId="14B239ED" w14:textId="77777777" w:rsidR="009810C9" w:rsidRPr="0046756F" w:rsidRDefault="009810C9" w:rsidP="009810C9">
      <w:pPr>
        <w:widowControl w:val="0"/>
        <w:autoSpaceDE w:val="0"/>
        <w:autoSpaceDN w:val="0"/>
        <w:adjustRightInd w:val="0"/>
        <w:rPr>
          <w:rFonts w:cs="Arial"/>
        </w:rPr>
      </w:pPr>
      <w:r w:rsidRPr="0046756F">
        <w:rPr>
          <w:rFonts w:cs="Arial"/>
        </w:rPr>
        <w:t>The XramInit function shall enable Gpio Pin by accessing members of GpioInit. Any of the following pins are enabled.</w:t>
      </w:r>
    </w:p>
    <w:p w14:paraId="1464ED7A" w14:textId="77777777" w:rsidR="009810C9" w:rsidRPr="0046756F" w:rsidRDefault="009810C9" w:rsidP="009810C9">
      <w:pPr>
        <w:widowControl w:val="0"/>
        <w:autoSpaceDE w:val="0"/>
        <w:autoSpaceDN w:val="0"/>
        <w:adjustRightInd w:val="0"/>
        <w:rPr>
          <w:rFonts w:cs="Arial"/>
        </w:rPr>
      </w:pPr>
      <w:r w:rsidRPr="0046756F">
        <w:rPr>
          <w:rFonts w:cs="Arial"/>
        </w:rPr>
        <w:t>- Set the gpio_pin of Init structure to bitwise OR of M_GPIO_PIN_0, M_GPIO_PIN_1, M_GPIO_PIN_2,</w:t>
      </w:r>
    </w:p>
    <w:p w14:paraId="7EF71385"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M_GPIO_PIN_3,M_GPIO_PIN_4,M_GPIO_PIN_5,M_GPIO_PIN_9,M_GPIO_PIN_13</w:t>
      </w:r>
    </w:p>
    <w:p w14:paraId="67B4C9FA" w14:textId="77777777" w:rsidR="009810C9" w:rsidRPr="0046756F" w:rsidRDefault="00000000" w:rsidP="009810C9">
      <w:pPr>
        <w:rPr>
          <w:rFonts w:cs="Arial"/>
        </w:rPr>
      </w:pPr>
      <w:r>
        <w:rPr>
          <w:rFonts w:cs="Arial"/>
        </w:rPr>
        <w:pict w14:anchorId="34FBD4A7">
          <v:rect id="_x0000_i2158" style="width:0;height:1.5pt" o:hralign="center" o:hrstd="t" o:hr="t" fillcolor="#a0a0a0" stroked="f"/>
        </w:pict>
      </w:r>
    </w:p>
    <w:p w14:paraId="1DB574FB" w14:textId="77777777" w:rsidR="009810C9" w:rsidRPr="0046756F" w:rsidRDefault="009810C9" w:rsidP="009810C9">
      <w:pPr>
        <w:pStyle w:val="Heading5"/>
        <w:rPr>
          <w:rFonts w:ascii="Arial" w:hAnsi="Arial" w:cs="Arial"/>
        </w:rPr>
      </w:pPr>
      <w:bookmarkStart w:id="2273" w:name="_Toc122796495"/>
      <w:bookmarkStart w:id="2274" w:name="_Toc158906545"/>
      <w:r w:rsidRPr="0046756F">
        <w:rPr>
          <w:rFonts w:ascii="Arial" w:hAnsi="Arial" w:cs="Arial"/>
        </w:rPr>
        <w:t>10.20.1.7.14 daucmfxram-XramInit-LLR-014</w:t>
      </w:r>
      <w:bookmarkEnd w:id="2273"/>
      <w:bookmarkEnd w:id="2274"/>
    </w:p>
    <w:p w14:paraId="55559002" w14:textId="77777777" w:rsidR="009810C9" w:rsidRPr="0046756F" w:rsidRDefault="009810C9" w:rsidP="009810C9">
      <w:pPr>
        <w:rPr>
          <w:rFonts w:cs="Arial"/>
        </w:rPr>
      </w:pPr>
      <w:r w:rsidRPr="0046756F">
        <w:rPr>
          <w:rFonts w:cs="Arial"/>
        </w:rPr>
        <w:t>Requirement ID: H698-LLD-CMU-FNC-1425</w:t>
      </w:r>
    </w:p>
    <w:p w14:paraId="4E8279DD" w14:textId="77777777" w:rsidR="009810C9" w:rsidRPr="0046756F" w:rsidRDefault="009810C9" w:rsidP="009810C9">
      <w:pPr>
        <w:rPr>
          <w:rFonts w:cs="Arial"/>
        </w:rPr>
      </w:pPr>
    </w:p>
    <w:p w14:paraId="7E89E4A7" w14:textId="77777777" w:rsidR="009810C9" w:rsidRPr="0046756F" w:rsidRDefault="009810C9" w:rsidP="009810C9">
      <w:pPr>
        <w:widowControl w:val="0"/>
        <w:autoSpaceDE w:val="0"/>
        <w:autoSpaceDN w:val="0"/>
        <w:adjustRightInd w:val="0"/>
        <w:rPr>
          <w:rFonts w:cs="Arial"/>
        </w:rPr>
      </w:pPr>
      <w:r w:rsidRPr="0046756F">
        <w:rPr>
          <w:rFonts w:cs="Arial"/>
        </w:rPr>
        <w:t>The XramInit  function shall enable the following by accessing members of GpioInit.</w:t>
      </w:r>
    </w:p>
    <w:p w14:paraId="0B15E4EA"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Gpioint is called with parameters (M_GPIOG, reference of gpio Init structure) by the function to enable M_GIPOG.</w:t>
      </w:r>
    </w:p>
    <w:p w14:paraId="61FB9D6D"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Gpio pin is enabled (M_GPIO_PIN_14).</w:t>
      </w:r>
    </w:p>
    <w:p w14:paraId="0CD35630"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Gpio speed is GPIO_SPEED_100MHZ</w:t>
      </w:r>
    </w:p>
    <w:p w14:paraId="229E1F05"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Gpio mode is GPIO_MODE_OUT.</w:t>
      </w:r>
    </w:p>
    <w:p w14:paraId="2718C368"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Gpio operational type is GPIO_OTYPE_PP.</w:t>
      </w:r>
    </w:p>
    <w:p w14:paraId="7C0D3648"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Gpio pupd is GPIO_PUPD_NOPULL</w:t>
      </w:r>
    </w:p>
    <w:p w14:paraId="21E86FA1"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sz w:val="17"/>
          <w:szCs w:val="17"/>
        </w:rPr>
      </w:pPr>
      <w:r w:rsidRPr="0046756F">
        <w:rPr>
          <w:rFonts w:cs="Arial"/>
        </w:rPr>
        <w:t>Gpioint is called with parameters (M_GPIOG, reference of GpioInit structure) by the function to enable M_GIPOG.</w:t>
      </w:r>
    </w:p>
    <w:p w14:paraId="6D0F368C" w14:textId="77777777" w:rsidR="009810C9" w:rsidRPr="0046756F" w:rsidRDefault="00000000" w:rsidP="009810C9">
      <w:pPr>
        <w:rPr>
          <w:rFonts w:cs="Arial"/>
        </w:rPr>
      </w:pPr>
      <w:r>
        <w:rPr>
          <w:rFonts w:cs="Arial"/>
        </w:rPr>
        <w:pict w14:anchorId="3C19D260">
          <v:rect id="_x0000_i2159" style="width:0;height:1.5pt" o:hralign="center" o:hrstd="t" o:hr="t" fillcolor="#a0a0a0" stroked="f"/>
        </w:pict>
      </w:r>
    </w:p>
    <w:p w14:paraId="7BAC8880" w14:textId="77777777" w:rsidR="009810C9" w:rsidRPr="0046756F" w:rsidRDefault="009810C9" w:rsidP="009810C9">
      <w:pPr>
        <w:pStyle w:val="Heading5"/>
        <w:rPr>
          <w:rFonts w:ascii="Arial" w:hAnsi="Arial" w:cs="Arial"/>
        </w:rPr>
      </w:pPr>
      <w:bookmarkStart w:id="2275" w:name="_Toc122796496"/>
      <w:bookmarkStart w:id="2276" w:name="_Toc158906546"/>
      <w:r w:rsidRPr="0046756F">
        <w:rPr>
          <w:rFonts w:ascii="Arial" w:hAnsi="Arial" w:cs="Arial"/>
        </w:rPr>
        <w:t>10.20.1.7.15 daucmfxram-XramInit-LLR-015</w:t>
      </w:r>
      <w:bookmarkEnd w:id="2275"/>
      <w:bookmarkEnd w:id="2276"/>
    </w:p>
    <w:p w14:paraId="24FD8938" w14:textId="77777777" w:rsidR="009810C9" w:rsidRPr="0046756F" w:rsidRDefault="009810C9" w:rsidP="009810C9">
      <w:pPr>
        <w:rPr>
          <w:rFonts w:cs="Arial"/>
        </w:rPr>
      </w:pPr>
      <w:r w:rsidRPr="0046756F">
        <w:rPr>
          <w:rFonts w:cs="Arial"/>
        </w:rPr>
        <w:t>Requirement ID: H698-LLD-CMU-FNC-1426</w:t>
      </w:r>
    </w:p>
    <w:p w14:paraId="2D85E06B" w14:textId="77777777" w:rsidR="009810C9" w:rsidRPr="0046756F" w:rsidRDefault="009810C9" w:rsidP="009810C9">
      <w:pPr>
        <w:rPr>
          <w:rFonts w:cs="Arial"/>
        </w:rPr>
      </w:pPr>
    </w:p>
    <w:p w14:paraId="03FF2FC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XramInit  function shall call GpioResetBits function to reset the 14</w:t>
      </w:r>
      <w:r w:rsidRPr="0046756F">
        <w:rPr>
          <w:rFonts w:cs="Arial"/>
          <w:vertAlign w:val="superscript"/>
        </w:rPr>
        <w:t>th</w:t>
      </w:r>
      <w:r w:rsidRPr="0046756F">
        <w:rPr>
          <w:rFonts w:cs="Arial"/>
        </w:rPr>
        <w:t xml:space="preserve"> bit(M_GPIO_PIN_14) of M_GPIOG.</w:t>
      </w:r>
    </w:p>
    <w:p w14:paraId="6FD7D282" w14:textId="77777777" w:rsidR="009810C9" w:rsidRPr="0046756F" w:rsidRDefault="00000000" w:rsidP="009810C9">
      <w:pPr>
        <w:rPr>
          <w:rFonts w:cs="Arial"/>
        </w:rPr>
      </w:pPr>
      <w:r>
        <w:rPr>
          <w:rFonts w:cs="Arial"/>
        </w:rPr>
        <w:pict w14:anchorId="45A88032">
          <v:rect id="_x0000_i2160" style="width:0;height:1.5pt" o:hralign="center" o:hrstd="t" o:hr="t" fillcolor="#a0a0a0" stroked="f"/>
        </w:pict>
      </w:r>
    </w:p>
    <w:p w14:paraId="45B3A56F" w14:textId="77777777" w:rsidR="009810C9" w:rsidRPr="0046756F" w:rsidRDefault="009810C9" w:rsidP="009810C9">
      <w:pPr>
        <w:pStyle w:val="Heading5"/>
        <w:rPr>
          <w:rFonts w:ascii="Arial" w:hAnsi="Arial" w:cs="Arial"/>
        </w:rPr>
      </w:pPr>
      <w:bookmarkStart w:id="2277" w:name="_Toc122796497"/>
      <w:bookmarkStart w:id="2278" w:name="_Toc158906547"/>
      <w:r w:rsidRPr="0046756F">
        <w:rPr>
          <w:rFonts w:ascii="Arial" w:hAnsi="Arial" w:cs="Arial"/>
        </w:rPr>
        <w:t>10.20.1.7.16 daucmfxram-XramInit-LLR-016</w:t>
      </w:r>
      <w:bookmarkEnd w:id="2277"/>
      <w:bookmarkEnd w:id="2278"/>
    </w:p>
    <w:p w14:paraId="17DE75DC" w14:textId="77777777" w:rsidR="009810C9" w:rsidRPr="0046756F" w:rsidRDefault="009810C9" w:rsidP="009810C9">
      <w:pPr>
        <w:rPr>
          <w:rFonts w:cs="Arial"/>
        </w:rPr>
      </w:pPr>
      <w:r w:rsidRPr="0046756F">
        <w:rPr>
          <w:rFonts w:cs="Arial"/>
        </w:rPr>
        <w:t>Requirement ID: H698-LLD-CMU-FNC-1427</w:t>
      </w:r>
    </w:p>
    <w:p w14:paraId="4C5C26ED" w14:textId="77777777" w:rsidR="009810C9" w:rsidRPr="0046756F" w:rsidRDefault="009810C9" w:rsidP="009810C9">
      <w:pPr>
        <w:rPr>
          <w:rFonts w:cs="Arial"/>
        </w:rPr>
      </w:pPr>
    </w:p>
    <w:p w14:paraId="064E402C" w14:textId="77777777" w:rsidR="009810C9" w:rsidRPr="0046756F" w:rsidRDefault="009810C9" w:rsidP="009810C9">
      <w:pPr>
        <w:widowControl w:val="0"/>
        <w:autoSpaceDE w:val="0"/>
        <w:autoSpaceDN w:val="0"/>
        <w:adjustRightInd w:val="0"/>
        <w:rPr>
          <w:rFonts w:cs="Arial"/>
        </w:rPr>
      </w:pPr>
      <w:r w:rsidRPr="0046756F">
        <w:rPr>
          <w:rFonts w:cs="Arial"/>
        </w:rPr>
        <w:t>The XramInit  function shall do the following :</w:t>
      </w:r>
    </w:p>
    <w:p w14:paraId="030084F2" w14:textId="77777777" w:rsidR="009810C9" w:rsidRPr="0046756F" w:rsidRDefault="009810C9" w:rsidP="009810C9">
      <w:pPr>
        <w:widowControl w:val="0"/>
        <w:autoSpaceDE w:val="0"/>
        <w:autoSpaceDN w:val="0"/>
        <w:adjustRightInd w:val="0"/>
        <w:rPr>
          <w:rFonts w:cs="Arial"/>
        </w:rPr>
      </w:pPr>
      <w:r w:rsidRPr="0046756F">
        <w:rPr>
          <w:rFonts w:cs="Arial"/>
        </w:rPr>
        <w:t xml:space="preserve"> - Set the following for the configuration of FSMC for NVRAM</w:t>
      </w:r>
    </w:p>
    <w:p w14:paraId="45F8EACA"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Address setup time to ” M_NVRAM_ADDR_SETUPTIME” .</w:t>
      </w:r>
    </w:p>
    <w:p w14:paraId="79542E09"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Address Hold time to “M_ZERO”.</w:t>
      </w:r>
    </w:p>
    <w:p w14:paraId="2D76FA45"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Data setuptime to “M_NVRAM_DATA_SETUPTIME”.</w:t>
      </w:r>
    </w:p>
    <w:p w14:paraId="486BEB3A"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Bus turn around duration to “M_BUS_TURNAROUND_DURATION”.</w:t>
      </w:r>
    </w:p>
    <w:p w14:paraId="6F2BF8D1"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Clock division to “M_ZERO”.</w:t>
      </w:r>
    </w:p>
    <w:p w14:paraId="04F56796"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Data latency to “M_ZERO”.</w:t>
      </w:r>
    </w:p>
    <w:p w14:paraId="55938A22"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Access mode to “M_FSMC_ACCESSMODE_A”.</w:t>
      </w:r>
    </w:p>
    <w:p w14:paraId="18270D60" w14:textId="77777777" w:rsidR="009810C9" w:rsidRPr="0046756F" w:rsidRDefault="009810C9" w:rsidP="009810C9">
      <w:pPr>
        <w:widowControl w:val="0"/>
        <w:autoSpaceDE w:val="0"/>
        <w:autoSpaceDN w:val="0"/>
        <w:adjustRightInd w:val="0"/>
        <w:spacing w:line="252" w:lineRule="auto"/>
        <w:ind w:left="720"/>
        <w:rPr>
          <w:rFonts w:cs="Arial"/>
        </w:rPr>
      </w:pPr>
    </w:p>
    <w:p w14:paraId="2D38D93E" w14:textId="77777777" w:rsidR="009810C9" w:rsidRPr="0046756F" w:rsidRDefault="009810C9" w:rsidP="009810C9">
      <w:pPr>
        <w:widowControl w:val="0"/>
        <w:autoSpaceDE w:val="0"/>
        <w:autoSpaceDN w:val="0"/>
        <w:adjustRightInd w:val="0"/>
        <w:spacing w:line="252" w:lineRule="auto"/>
        <w:rPr>
          <w:rFonts w:cs="Arial"/>
        </w:rPr>
      </w:pPr>
      <w:r w:rsidRPr="0046756F">
        <w:rPr>
          <w:rFonts w:cs="Arial"/>
        </w:rPr>
        <w:t xml:space="preserve">      - Set the following for the sram init structure</w:t>
      </w:r>
    </w:p>
    <w:p w14:paraId="78F2F04B"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bank to “M_FSMC_BANK1_NORSRAM1”.</w:t>
      </w:r>
    </w:p>
    <w:p w14:paraId="1AF9661C"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data address mux to “M_FSMC_DATAADDRESSMUX_DISABLE”.</w:t>
      </w:r>
    </w:p>
    <w:p w14:paraId="6CCEF332"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memory type to “M_FSMC_MEMORYTYPE_PSRAM”.</w:t>
      </w:r>
    </w:p>
    <w:p w14:paraId="5A54B9C0"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memory data Width to “M_FSMC_MEMORYDATAWIDTH_16B”.</w:t>
      </w:r>
    </w:p>
    <w:p w14:paraId="7F66ECDD"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Burst access mode to “M_FSMC_BURSTACCESSMODE_DISABLE”.</w:t>
      </w:r>
    </w:p>
    <w:p w14:paraId="2A99CCA1"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asynchronous wait to “M_FSMC_ASYNCHRONOUSWAIT_DISABLE”.</w:t>
      </w:r>
    </w:p>
    <w:p w14:paraId="694BF728"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wait signal polarity to “M_FSMC_WAITSIGNALPOLARITY_LOW”.</w:t>
      </w:r>
    </w:p>
    <w:p w14:paraId="22559BFD"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wrap mode to “M_FSMC_WRAPMODE_DISABLE”.</w:t>
      </w:r>
    </w:p>
    <w:p w14:paraId="494E0650"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wait signal active to “M_FSMC_WAIT_SIG_ACTIVE_BEF_WAIT”.</w:t>
      </w:r>
    </w:p>
    <w:p w14:paraId="5154F6E4"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write operation to “M_FSMC_WRITEOPERATION_ENABLE”.</w:t>
      </w:r>
    </w:p>
    <w:p w14:paraId="43905BC6"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wait signal to “M_FSMC_WAITSIGNAL_DISABLE”</w:t>
      </w:r>
    </w:p>
    <w:p w14:paraId="141D97B2"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Extend Mode to “M_FSMC_EXTENDEDMODE_DISABLE”.</w:t>
      </w:r>
    </w:p>
    <w:p w14:paraId="4E513632"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Write Burst to “M_FSMC_WRITEBURST_DISABLE”.</w:t>
      </w:r>
    </w:p>
    <w:p w14:paraId="1C98EE4A"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rPr>
      </w:pPr>
      <w:r w:rsidRPr="0046756F">
        <w:rPr>
          <w:rFonts w:cs="Arial"/>
        </w:rPr>
        <w:t>FSMC read write timing to address of NVRAM structure</w:t>
      </w:r>
    </w:p>
    <w:p w14:paraId="31FA435B" w14:textId="77777777" w:rsidR="009810C9" w:rsidRPr="0046756F" w:rsidRDefault="009810C9" w:rsidP="009810C9">
      <w:pPr>
        <w:widowControl w:val="0"/>
        <w:numPr>
          <w:ilvl w:val="0"/>
          <w:numId w:val="1"/>
        </w:numPr>
        <w:autoSpaceDE w:val="0"/>
        <w:autoSpaceDN w:val="0"/>
        <w:adjustRightInd w:val="0"/>
        <w:spacing w:after="160" w:line="252" w:lineRule="auto"/>
        <w:ind w:left="1440" w:hanging="360"/>
        <w:rPr>
          <w:rFonts w:cs="Arial"/>
          <w:sz w:val="17"/>
          <w:szCs w:val="17"/>
        </w:rPr>
      </w:pPr>
      <w:r w:rsidRPr="0046756F">
        <w:rPr>
          <w:rFonts w:cs="Arial"/>
        </w:rPr>
        <w:t>FSMC write timing to address of NVRAM structure</w:t>
      </w:r>
    </w:p>
    <w:p w14:paraId="68F6D5EB" w14:textId="77777777" w:rsidR="009810C9" w:rsidRPr="0046756F" w:rsidRDefault="00000000" w:rsidP="009810C9">
      <w:pPr>
        <w:rPr>
          <w:rFonts w:cs="Arial"/>
        </w:rPr>
      </w:pPr>
      <w:r>
        <w:rPr>
          <w:rFonts w:cs="Arial"/>
        </w:rPr>
        <w:pict w14:anchorId="6C4AD767">
          <v:rect id="_x0000_i2161" style="width:0;height:1.5pt" o:hralign="center" o:hrstd="t" o:hr="t" fillcolor="#a0a0a0" stroked="f"/>
        </w:pict>
      </w:r>
    </w:p>
    <w:p w14:paraId="60798CBC" w14:textId="77777777" w:rsidR="009810C9" w:rsidRPr="0046756F" w:rsidRDefault="009810C9" w:rsidP="009810C9">
      <w:pPr>
        <w:pStyle w:val="Heading5"/>
        <w:rPr>
          <w:rFonts w:ascii="Arial" w:hAnsi="Arial" w:cs="Arial"/>
        </w:rPr>
      </w:pPr>
      <w:bookmarkStart w:id="2279" w:name="_Toc122796498"/>
      <w:bookmarkStart w:id="2280" w:name="_Toc158906548"/>
      <w:r w:rsidRPr="0046756F">
        <w:rPr>
          <w:rFonts w:ascii="Arial" w:hAnsi="Arial" w:cs="Arial"/>
        </w:rPr>
        <w:t>10.20.1.7.17 daucmfxram-XramInit-LLR-017</w:t>
      </w:r>
      <w:bookmarkEnd w:id="2279"/>
      <w:bookmarkEnd w:id="2280"/>
    </w:p>
    <w:p w14:paraId="3218E582" w14:textId="77777777" w:rsidR="009810C9" w:rsidRPr="0046756F" w:rsidRDefault="009810C9" w:rsidP="009810C9">
      <w:pPr>
        <w:rPr>
          <w:rFonts w:cs="Arial"/>
        </w:rPr>
      </w:pPr>
      <w:r w:rsidRPr="0046756F">
        <w:rPr>
          <w:rFonts w:cs="Arial"/>
        </w:rPr>
        <w:t>Requirement ID: H698-LLD-CMU-FNC-1428</w:t>
      </w:r>
    </w:p>
    <w:p w14:paraId="00298492" w14:textId="77777777" w:rsidR="009810C9" w:rsidRPr="0046756F" w:rsidRDefault="009810C9" w:rsidP="009810C9">
      <w:pPr>
        <w:rPr>
          <w:rFonts w:cs="Arial"/>
        </w:rPr>
      </w:pPr>
    </w:p>
    <w:p w14:paraId="53CF8E6F" w14:textId="77777777" w:rsidR="009810C9" w:rsidRPr="0046756F" w:rsidRDefault="009810C9" w:rsidP="009810C9">
      <w:pPr>
        <w:autoSpaceDE w:val="0"/>
        <w:autoSpaceDN w:val="0"/>
        <w:adjustRightInd w:val="0"/>
        <w:rPr>
          <w:rFonts w:cs="Arial"/>
          <w:sz w:val="17"/>
          <w:szCs w:val="17"/>
        </w:rPr>
      </w:pPr>
      <w:r w:rsidRPr="0046756F">
        <w:rPr>
          <w:rFonts w:cs="Arial"/>
        </w:rPr>
        <w:t>The XramInit function shall call FsmcNorSramInit function with parameter as address of sram init structure</w:t>
      </w:r>
    </w:p>
    <w:p w14:paraId="5C981769" w14:textId="77777777" w:rsidR="009810C9" w:rsidRPr="0046756F" w:rsidRDefault="00000000" w:rsidP="009810C9">
      <w:pPr>
        <w:rPr>
          <w:rFonts w:cs="Arial"/>
        </w:rPr>
      </w:pPr>
      <w:r>
        <w:rPr>
          <w:rFonts w:cs="Arial"/>
        </w:rPr>
        <w:pict w14:anchorId="0E367113">
          <v:rect id="_x0000_i2162" style="width:0;height:1.5pt" o:hralign="center" o:hrstd="t" o:hr="t" fillcolor="#a0a0a0" stroked="f"/>
        </w:pict>
      </w:r>
    </w:p>
    <w:p w14:paraId="51C6EC43" w14:textId="77777777" w:rsidR="009810C9" w:rsidRPr="0046756F" w:rsidRDefault="009810C9" w:rsidP="009810C9">
      <w:pPr>
        <w:pStyle w:val="Heading5"/>
        <w:rPr>
          <w:rFonts w:ascii="Arial" w:hAnsi="Arial" w:cs="Arial"/>
        </w:rPr>
      </w:pPr>
      <w:bookmarkStart w:id="2281" w:name="_Toc122796499"/>
      <w:bookmarkStart w:id="2282" w:name="_Toc158906549"/>
      <w:r w:rsidRPr="0046756F">
        <w:rPr>
          <w:rFonts w:ascii="Arial" w:hAnsi="Arial" w:cs="Arial"/>
        </w:rPr>
        <w:t>10.20.1.7.18 daucmfxram-XramInit-LLR-018</w:t>
      </w:r>
      <w:bookmarkEnd w:id="2281"/>
      <w:bookmarkEnd w:id="2282"/>
    </w:p>
    <w:p w14:paraId="5762AD5D" w14:textId="77777777" w:rsidR="009810C9" w:rsidRPr="0046756F" w:rsidRDefault="009810C9" w:rsidP="009810C9">
      <w:pPr>
        <w:rPr>
          <w:rFonts w:cs="Arial"/>
        </w:rPr>
      </w:pPr>
      <w:r w:rsidRPr="0046756F">
        <w:rPr>
          <w:rFonts w:cs="Arial"/>
        </w:rPr>
        <w:t>Requirement ID: H698-LLD-CMU-FNC-1429</w:t>
      </w:r>
    </w:p>
    <w:p w14:paraId="7FA1BF9E" w14:textId="77777777" w:rsidR="009810C9" w:rsidRPr="0046756F" w:rsidRDefault="009810C9" w:rsidP="009810C9">
      <w:pPr>
        <w:rPr>
          <w:rFonts w:cs="Arial"/>
        </w:rPr>
      </w:pPr>
    </w:p>
    <w:p w14:paraId="7B4113BF" w14:textId="77777777" w:rsidR="009810C9" w:rsidRPr="0046756F" w:rsidRDefault="009810C9" w:rsidP="009810C9">
      <w:pPr>
        <w:autoSpaceDE w:val="0"/>
        <w:autoSpaceDN w:val="0"/>
        <w:adjustRightInd w:val="0"/>
        <w:rPr>
          <w:rFonts w:cs="Arial"/>
          <w:sz w:val="17"/>
          <w:szCs w:val="17"/>
        </w:rPr>
      </w:pPr>
      <w:r w:rsidRPr="0046756F">
        <w:rPr>
          <w:rFonts w:cs="Arial"/>
        </w:rPr>
        <w:t>The XramInit function shall call FsmcNorSramCmd function with parameters (M_FSMC_BANK1_NORSRAM1, ENABLE) to Enable first block of bank 1 and call PbitNvmReadWriteTest function to perform NVM read/write test.</w:t>
      </w:r>
    </w:p>
    <w:p w14:paraId="0A9F7044" w14:textId="77777777" w:rsidR="009810C9" w:rsidRPr="0046756F" w:rsidRDefault="00000000" w:rsidP="009810C9">
      <w:pPr>
        <w:rPr>
          <w:rFonts w:cs="Arial"/>
        </w:rPr>
      </w:pPr>
      <w:r>
        <w:rPr>
          <w:rFonts w:cs="Arial"/>
        </w:rPr>
        <w:pict w14:anchorId="599C93AF">
          <v:rect id="_x0000_i2163" style="width:0;height:1.5pt" o:hralign="center" o:hrstd="t" o:hr="t" fillcolor="#a0a0a0" stroked="f"/>
        </w:pict>
      </w:r>
    </w:p>
    <w:p w14:paraId="21A28725" w14:textId="77777777" w:rsidR="009810C9" w:rsidRPr="0046756F" w:rsidRDefault="009810C9" w:rsidP="009810C9">
      <w:pPr>
        <w:pStyle w:val="Heading5"/>
        <w:rPr>
          <w:rFonts w:ascii="Arial" w:hAnsi="Arial" w:cs="Arial"/>
        </w:rPr>
      </w:pPr>
      <w:bookmarkStart w:id="2283" w:name="_Toc122796500"/>
      <w:bookmarkStart w:id="2284" w:name="_Toc158906550"/>
      <w:r w:rsidRPr="0046756F">
        <w:rPr>
          <w:rFonts w:ascii="Arial" w:hAnsi="Arial" w:cs="Arial"/>
        </w:rPr>
        <w:t>10.20.1.7.19 daucmfxram-XramInit-LLR-019</w:t>
      </w:r>
      <w:bookmarkEnd w:id="2283"/>
      <w:bookmarkEnd w:id="2284"/>
    </w:p>
    <w:p w14:paraId="732750E2" w14:textId="77777777" w:rsidR="009810C9" w:rsidRPr="0046756F" w:rsidRDefault="009810C9" w:rsidP="009810C9">
      <w:pPr>
        <w:rPr>
          <w:rFonts w:cs="Arial"/>
        </w:rPr>
      </w:pPr>
      <w:r w:rsidRPr="0046756F">
        <w:rPr>
          <w:rFonts w:cs="Arial"/>
        </w:rPr>
        <w:t>Requirement ID: H698-LLD-CMU-FNC-2327</w:t>
      </w:r>
    </w:p>
    <w:p w14:paraId="4656E204" w14:textId="77777777" w:rsidR="009810C9" w:rsidRPr="0046756F" w:rsidRDefault="009810C9" w:rsidP="009810C9">
      <w:pPr>
        <w:rPr>
          <w:rFonts w:cs="Arial"/>
        </w:rPr>
      </w:pPr>
    </w:p>
    <w:p w14:paraId="0E298D4C"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6B1E47EA" w14:textId="77777777" w:rsidR="009810C9" w:rsidRPr="0046756F" w:rsidRDefault="009810C9" w:rsidP="009810C9">
      <w:pPr>
        <w:widowControl w:val="0"/>
        <w:autoSpaceDE w:val="0"/>
        <w:autoSpaceDN w:val="0"/>
        <w:adjustRightInd w:val="0"/>
        <w:rPr>
          <w:rFonts w:cs="Arial"/>
        </w:rPr>
      </w:pPr>
      <w:r w:rsidRPr="0046756F">
        <w:rPr>
          <w:rFonts w:cs="Arial"/>
        </w:rPr>
        <w:t>1.Calls InitNvram function when b_nvm_read_write_failed of bitwise_status of power_on of  Bit_status is equal to FALSE</w:t>
      </w:r>
    </w:p>
    <w:p w14:paraId="03B9DBC4" w14:textId="77777777" w:rsidR="009810C9" w:rsidRPr="0046756F" w:rsidRDefault="00000000" w:rsidP="009810C9">
      <w:pPr>
        <w:rPr>
          <w:rFonts w:cs="Arial"/>
        </w:rPr>
      </w:pPr>
      <w:r>
        <w:rPr>
          <w:rFonts w:cs="Arial"/>
        </w:rPr>
        <w:pict w14:anchorId="66DA79BD">
          <v:rect id="_x0000_i2164" style="width:0;height:1.5pt" o:hralign="center" o:hrstd="t" o:hr="t" fillcolor="#a0a0a0" stroked="f"/>
        </w:pict>
      </w:r>
    </w:p>
    <w:p w14:paraId="0C309625" w14:textId="77777777" w:rsidR="009810C9" w:rsidRPr="0046756F" w:rsidRDefault="009810C9" w:rsidP="009810C9">
      <w:pPr>
        <w:pStyle w:val="Heading5"/>
        <w:rPr>
          <w:rFonts w:ascii="Arial" w:hAnsi="Arial" w:cs="Arial"/>
        </w:rPr>
      </w:pPr>
      <w:bookmarkStart w:id="2285" w:name="_Toc122796501"/>
      <w:bookmarkStart w:id="2286" w:name="_Toc158906551"/>
      <w:r w:rsidRPr="0046756F">
        <w:rPr>
          <w:rFonts w:ascii="Arial" w:hAnsi="Arial" w:cs="Arial"/>
        </w:rPr>
        <w:t>10.20.1.7.20 IsOlder</w:t>
      </w:r>
      <w:bookmarkEnd w:id="2285"/>
      <w:bookmarkEnd w:id="2286"/>
    </w:p>
    <w:p w14:paraId="3EFCB5CD" w14:textId="77777777" w:rsidR="009810C9" w:rsidRPr="0046756F" w:rsidRDefault="009810C9" w:rsidP="009810C9">
      <w:pPr>
        <w:rPr>
          <w:rFonts w:cs="Arial"/>
        </w:rPr>
      </w:pPr>
    </w:p>
    <w:p w14:paraId="7FD74153"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IsOlder will follow in the sub sections.</w:t>
      </w:r>
    </w:p>
    <w:p w14:paraId="7FF214C5" w14:textId="77777777" w:rsidR="009810C9" w:rsidRPr="0046756F" w:rsidRDefault="009810C9" w:rsidP="009810C9">
      <w:pPr>
        <w:widowControl w:val="0"/>
        <w:autoSpaceDE w:val="0"/>
        <w:autoSpaceDN w:val="0"/>
        <w:adjustRightInd w:val="0"/>
        <w:rPr>
          <w:rFonts w:cs="Arial"/>
        </w:rPr>
      </w:pPr>
    </w:p>
    <w:p w14:paraId="0513C115" w14:textId="77777777" w:rsidR="009810C9" w:rsidRPr="0046756F" w:rsidRDefault="00000000" w:rsidP="009810C9">
      <w:pPr>
        <w:rPr>
          <w:rFonts w:cs="Arial"/>
        </w:rPr>
      </w:pPr>
      <w:r>
        <w:rPr>
          <w:rFonts w:cs="Arial"/>
        </w:rPr>
        <w:pict w14:anchorId="667D2757">
          <v:rect id="_x0000_i2165" style="width:0;height:1.5pt" o:hralign="center" o:hrstd="t" o:hr="t" fillcolor="#a0a0a0" stroked="f"/>
        </w:pict>
      </w:r>
    </w:p>
    <w:p w14:paraId="61E2EB50" w14:textId="77777777" w:rsidR="009810C9" w:rsidRPr="0046756F" w:rsidRDefault="009810C9" w:rsidP="009810C9">
      <w:pPr>
        <w:pStyle w:val="Heading6"/>
        <w:rPr>
          <w:rFonts w:cs="Arial"/>
        </w:rPr>
      </w:pPr>
      <w:bookmarkStart w:id="2287" w:name="_Toc122796502"/>
      <w:bookmarkStart w:id="2288" w:name="_Toc158906552"/>
      <w:r w:rsidRPr="0046756F">
        <w:rPr>
          <w:rFonts w:cs="Arial"/>
        </w:rPr>
        <w:t>10.20.1.7.20.1 Brief Description</w:t>
      </w:r>
      <w:bookmarkEnd w:id="2287"/>
      <w:bookmarkEnd w:id="2288"/>
    </w:p>
    <w:p w14:paraId="596A4E1A" w14:textId="77777777" w:rsidR="009810C9" w:rsidRPr="0046756F" w:rsidRDefault="009810C9" w:rsidP="009810C9">
      <w:pPr>
        <w:rPr>
          <w:rFonts w:cs="Arial"/>
        </w:rPr>
      </w:pPr>
    </w:p>
    <w:p w14:paraId="5E4326D1" w14:textId="77777777" w:rsidR="009810C9" w:rsidRPr="0046756F" w:rsidRDefault="009810C9" w:rsidP="009810C9">
      <w:pPr>
        <w:widowControl w:val="0"/>
        <w:autoSpaceDE w:val="0"/>
        <w:autoSpaceDN w:val="0"/>
        <w:adjustRightInd w:val="0"/>
        <w:rPr>
          <w:rFonts w:cs="Arial"/>
        </w:rPr>
      </w:pPr>
      <w:r w:rsidRPr="0046756F">
        <w:rPr>
          <w:rFonts w:cs="Arial"/>
        </w:rPr>
        <w:t>Compares two timestamps and returns TRUE if time_1 is older than time_2.</w:t>
      </w:r>
    </w:p>
    <w:p w14:paraId="513504EE" w14:textId="77777777" w:rsidR="009810C9" w:rsidRPr="0046756F" w:rsidRDefault="00000000" w:rsidP="009810C9">
      <w:pPr>
        <w:rPr>
          <w:rFonts w:cs="Arial"/>
        </w:rPr>
      </w:pPr>
      <w:r>
        <w:rPr>
          <w:rFonts w:cs="Arial"/>
        </w:rPr>
        <w:pict w14:anchorId="6A5B3315">
          <v:rect id="_x0000_i2166" style="width:0;height:1.5pt" o:hralign="center" o:hrstd="t" o:hr="t" fillcolor="#a0a0a0" stroked="f"/>
        </w:pict>
      </w:r>
    </w:p>
    <w:p w14:paraId="7A0AF29A" w14:textId="77777777" w:rsidR="009810C9" w:rsidRPr="0046756F" w:rsidRDefault="009810C9" w:rsidP="009810C9">
      <w:pPr>
        <w:pStyle w:val="Heading6"/>
        <w:rPr>
          <w:rFonts w:cs="Arial"/>
        </w:rPr>
      </w:pPr>
      <w:bookmarkStart w:id="2289" w:name="_Toc122796503"/>
      <w:bookmarkStart w:id="2290" w:name="_Toc158906553"/>
      <w:r w:rsidRPr="0046756F">
        <w:rPr>
          <w:rFonts w:cs="Arial"/>
        </w:rPr>
        <w:t>10.20.1.7.20.2 List of HLRs allocated</w:t>
      </w:r>
      <w:bookmarkEnd w:id="2289"/>
      <w:bookmarkEnd w:id="2290"/>
    </w:p>
    <w:p w14:paraId="1109FD7A" w14:textId="77777777" w:rsidR="009810C9" w:rsidRPr="0046756F" w:rsidRDefault="009810C9" w:rsidP="009810C9">
      <w:pPr>
        <w:rPr>
          <w:rFonts w:cs="Arial"/>
        </w:rPr>
      </w:pPr>
    </w:p>
    <w:p w14:paraId="474DEAC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13352D70" w14:textId="77777777" w:rsidR="009810C9" w:rsidRPr="0046756F" w:rsidRDefault="009810C9" w:rsidP="009810C9">
      <w:pPr>
        <w:widowControl w:val="0"/>
        <w:autoSpaceDE w:val="0"/>
        <w:autoSpaceDN w:val="0"/>
        <w:adjustRightInd w:val="0"/>
        <w:rPr>
          <w:rFonts w:cs="Arial"/>
        </w:rPr>
      </w:pPr>
    </w:p>
    <w:p w14:paraId="7A1CE44C" w14:textId="77777777" w:rsidR="009810C9" w:rsidRPr="0046756F" w:rsidRDefault="00000000" w:rsidP="009810C9">
      <w:pPr>
        <w:rPr>
          <w:rFonts w:cs="Arial"/>
        </w:rPr>
      </w:pPr>
      <w:r>
        <w:rPr>
          <w:rFonts w:cs="Arial"/>
        </w:rPr>
        <w:pict w14:anchorId="47C39DD8">
          <v:rect id="_x0000_i2167" style="width:0;height:1.5pt" o:hralign="center" o:hrstd="t" o:hr="t" fillcolor="#a0a0a0" stroked="f"/>
        </w:pict>
      </w:r>
    </w:p>
    <w:p w14:paraId="416F23CE" w14:textId="77777777" w:rsidR="009810C9" w:rsidRPr="0046756F" w:rsidRDefault="009810C9" w:rsidP="009810C9">
      <w:pPr>
        <w:pStyle w:val="Heading6"/>
        <w:rPr>
          <w:rFonts w:cs="Arial"/>
        </w:rPr>
      </w:pPr>
      <w:bookmarkStart w:id="2291" w:name="_Toc122796504"/>
      <w:bookmarkStart w:id="2292" w:name="_Toc158906554"/>
      <w:r w:rsidRPr="0046756F">
        <w:rPr>
          <w:rFonts w:cs="Arial"/>
        </w:rPr>
        <w:t>10.20.1.7.20.3 List of global variables accessed and modified</w:t>
      </w:r>
      <w:bookmarkEnd w:id="2291"/>
      <w:bookmarkEnd w:id="2292"/>
    </w:p>
    <w:p w14:paraId="5FBD7AC3" w14:textId="77777777" w:rsidR="009810C9" w:rsidRPr="0046756F" w:rsidRDefault="009810C9" w:rsidP="009810C9">
      <w:pPr>
        <w:rPr>
          <w:rFonts w:cs="Arial"/>
        </w:rPr>
      </w:pPr>
    </w:p>
    <w:p w14:paraId="031B7E62"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50CC2C8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43D4EFFE" w14:textId="77777777" w:rsidR="009810C9" w:rsidRPr="0046756F" w:rsidRDefault="009810C9" w:rsidP="009810C9">
      <w:pPr>
        <w:widowControl w:val="0"/>
        <w:autoSpaceDE w:val="0"/>
        <w:autoSpaceDN w:val="0"/>
        <w:adjustRightInd w:val="0"/>
        <w:rPr>
          <w:rFonts w:cs="Arial"/>
        </w:rPr>
      </w:pPr>
    </w:p>
    <w:p w14:paraId="5B07AF8D" w14:textId="77777777" w:rsidR="009810C9" w:rsidRPr="0046756F" w:rsidRDefault="00000000" w:rsidP="009810C9">
      <w:pPr>
        <w:rPr>
          <w:rFonts w:cs="Arial"/>
        </w:rPr>
      </w:pPr>
      <w:r>
        <w:rPr>
          <w:rFonts w:cs="Arial"/>
        </w:rPr>
        <w:pict w14:anchorId="368B52EB">
          <v:rect id="_x0000_i2168" style="width:0;height:1.5pt" o:hralign="center" o:hrstd="t" o:hr="t" fillcolor="#a0a0a0" stroked="f"/>
        </w:pict>
      </w:r>
    </w:p>
    <w:p w14:paraId="50E68A9D" w14:textId="77777777" w:rsidR="009810C9" w:rsidRPr="0046756F" w:rsidRDefault="009810C9" w:rsidP="009810C9">
      <w:pPr>
        <w:pStyle w:val="Heading6"/>
        <w:rPr>
          <w:rFonts w:cs="Arial"/>
        </w:rPr>
      </w:pPr>
      <w:bookmarkStart w:id="2293" w:name="_Toc122796505"/>
      <w:bookmarkStart w:id="2294" w:name="_Toc158906555"/>
      <w:r w:rsidRPr="0046756F">
        <w:rPr>
          <w:rFonts w:cs="Arial"/>
        </w:rPr>
        <w:t>10.20.1.7.20.4 Parameter list (Input/Output)</w:t>
      </w:r>
      <w:bookmarkEnd w:id="2293"/>
      <w:bookmarkEnd w:id="2294"/>
    </w:p>
    <w:p w14:paraId="3760936F" w14:textId="77777777" w:rsidR="009810C9" w:rsidRPr="0046756F" w:rsidRDefault="009810C9" w:rsidP="009810C9">
      <w:pPr>
        <w:rPr>
          <w:rFonts w:cs="Arial"/>
        </w:rPr>
      </w:pPr>
    </w:p>
    <w:p w14:paraId="0F04E078" w14:textId="77777777" w:rsidR="009810C9" w:rsidRPr="0046756F" w:rsidRDefault="009810C9" w:rsidP="009810C9">
      <w:pPr>
        <w:widowControl w:val="0"/>
        <w:autoSpaceDE w:val="0"/>
        <w:autoSpaceDN w:val="0"/>
        <w:adjustRightInd w:val="0"/>
        <w:rPr>
          <w:rFonts w:cs="Arial"/>
        </w:rPr>
      </w:pPr>
      <w:r w:rsidRPr="0046756F">
        <w:rPr>
          <w:rFonts w:cs="Arial"/>
        </w:rPr>
        <w:t xml:space="preserve">Inputs : T_TIMESTAMP *p_time_1 - IN  timestamp1. </w:t>
      </w:r>
    </w:p>
    <w:p w14:paraId="49241896" w14:textId="77777777" w:rsidR="009810C9" w:rsidRPr="0046756F" w:rsidRDefault="009810C9" w:rsidP="009810C9">
      <w:pPr>
        <w:widowControl w:val="0"/>
        <w:autoSpaceDE w:val="0"/>
        <w:autoSpaceDN w:val="0"/>
        <w:adjustRightInd w:val="0"/>
        <w:rPr>
          <w:rFonts w:cs="Arial"/>
        </w:rPr>
      </w:pPr>
      <w:r w:rsidRPr="0046756F">
        <w:rPr>
          <w:rFonts w:cs="Arial"/>
        </w:rPr>
        <w:t xml:space="preserve">            T_TIMESTAMP *p_time_2 - IN  timestamp2.</w:t>
      </w:r>
    </w:p>
    <w:p w14:paraId="08D006CA"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2FA1341F" w14:textId="77777777" w:rsidR="009810C9" w:rsidRPr="0046756F" w:rsidRDefault="009810C9" w:rsidP="009810C9">
      <w:pPr>
        <w:widowControl w:val="0"/>
        <w:autoSpaceDE w:val="0"/>
        <w:autoSpaceDN w:val="0"/>
        <w:adjustRightInd w:val="0"/>
        <w:rPr>
          <w:rFonts w:cs="Arial"/>
        </w:rPr>
      </w:pPr>
    </w:p>
    <w:p w14:paraId="565960B4" w14:textId="77777777" w:rsidR="009810C9" w:rsidRPr="0046756F" w:rsidRDefault="00000000" w:rsidP="009810C9">
      <w:pPr>
        <w:rPr>
          <w:rFonts w:cs="Arial"/>
        </w:rPr>
      </w:pPr>
      <w:r>
        <w:rPr>
          <w:rFonts w:cs="Arial"/>
        </w:rPr>
        <w:pict w14:anchorId="19F8C6FB">
          <v:rect id="_x0000_i2169" style="width:0;height:1.5pt" o:hralign="center" o:hrstd="t" o:hr="t" fillcolor="#a0a0a0" stroked="f"/>
        </w:pict>
      </w:r>
    </w:p>
    <w:p w14:paraId="3DDFB242" w14:textId="77777777" w:rsidR="009810C9" w:rsidRPr="0046756F" w:rsidRDefault="009810C9" w:rsidP="009810C9">
      <w:pPr>
        <w:pStyle w:val="Heading6"/>
        <w:rPr>
          <w:rFonts w:cs="Arial"/>
        </w:rPr>
      </w:pPr>
      <w:bookmarkStart w:id="2295" w:name="_Toc122796506"/>
      <w:bookmarkStart w:id="2296" w:name="_Toc158906556"/>
      <w:r w:rsidRPr="0046756F">
        <w:rPr>
          <w:rFonts w:cs="Arial"/>
        </w:rPr>
        <w:t>10.20.1.7.20.5 Return Value</w:t>
      </w:r>
      <w:bookmarkEnd w:id="2295"/>
      <w:bookmarkEnd w:id="2296"/>
    </w:p>
    <w:p w14:paraId="49C651C9" w14:textId="77777777" w:rsidR="009810C9" w:rsidRPr="0046756F" w:rsidRDefault="009810C9" w:rsidP="009810C9">
      <w:pPr>
        <w:rPr>
          <w:rFonts w:cs="Arial"/>
        </w:rPr>
      </w:pPr>
    </w:p>
    <w:p w14:paraId="583C749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252C11E" w14:textId="77777777" w:rsidR="009810C9" w:rsidRPr="0046756F" w:rsidRDefault="009810C9" w:rsidP="009810C9">
      <w:pPr>
        <w:widowControl w:val="0"/>
        <w:autoSpaceDE w:val="0"/>
        <w:autoSpaceDN w:val="0"/>
        <w:adjustRightInd w:val="0"/>
        <w:rPr>
          <w:rFonts w:cs="Arial"/>
        </w:rPr>
      </w:pPr>
    </w:p>
    <w:p w14:paraId="5BC76F11" w14:textId="77777777" w:rsidR="009810C9" w:rsidRPr="0046756F" w:rsidRDefault="00000000" w:rsidP="009810C9">
      <w:pPr>
        <w:rPr>
          <w:rFonts w:cs="Arial"/>
        </w:rPr>
      </w:pPr>
      <w:r>
        <w:rPr>
          <w:rFonts w:cs="Arial"/>
        </w:rPr>
        <w:pict w14:anchorId="77F65B34">
          <v:rect id="_x0000_i2170" style="width:0;height:1.5pt" o:hralign="center" o:hrstd="t" o:hr="t" fillcolor="#a0a0a0" stroked="f"/>
        </w:pict>
      </w:r>
    </w:p>
    <w:p w14:paraId="0CFCD0D8" w14:textId="77777777" w:rsidR="009810C9" w:rsidRPr="0046756F" w:rsidRDefault="009810C9" w:rsidP="009810C9">
      <w:pPr>
        <w:pStyle w:val="Heading6"/>
        <w:rPr>
          <w:rFonts w:cs="Arial"/>
        </w:rPr>
      </w:pPr>
      <w:bookmarkStart w:id="2297" w:name="_Toc122796507"/>
      <w:bookmarkStart w:id="2298" w:name="_Toc158906557"/>
      <w:r w:rsidRPr="0046756F">
        <w:rPr>
          <w:rFonts w:cs="Arial"/>
        </w:rPr>
        <w:t>10.20.1.7.20.6 Other CSUs called by this CSU</w:t>
      </w:r>
      <w:bookmarkEnd w:id="2297"/>
      <w:bookmarkEnd w:id="2298"/>
    </w:p>
    <w:p w14:paraId="59E4B700" w14:textId="77777777" w:rsidR="009810C9" w:rsidRPr="0046756F" w:rsidRDefault="009810C9" w:rsidP="009810C9">
      <w:pPr>
        <w:rPr>
          <w:rFonts w:cs="Arial"/>
        </w:rPr>
      </w:pPr>
    </w:p>
    <w:p w14:paraId="364D4E3F" w14:textId="77777777" w:rsidR="009810C9" w:rsidRPr="0046756F" w:rsidRDefault="009810C9" w:rsidP="009810C9">
      <w:pPr>
        <w:widowControl w:val="0"/>
        <w:autoSpaceDE w:val="0"/>
        <w:autoSpaceDN w:val="0"/>
        <w:adjustRightInd w:val="0"/>
        <w:rPr>
          <w:rFonts w:cs="Arial"/>
        </w:rPr>
      </w:pPr>
      <w:r w:rsidRPr="0046756F">
        <w:rPr>
          <w:rFonts w:cs="Arial"/>
        </w:rPr>
        <w:t>None</w:t>
      </w:r>
    </w:p>
    <w:p w14:paraId="4EBF9928" w14:textId="77777777" w:rsidR="009810C9" w:rsidRPr="0046756F" w:rsidRDefault="00000000" w:rsidP="009810C9">
      <w:pPr>
        <w:rPr>
          <w:rFonts w:cs="Arial"/>
        </w:rPr>
      </w:pPr>
      <w:r>
        <w:rPr>
          <w:rFonts w:cs="Arial"/>
        </w:rPr>
        <w:pict w14:anchorId="4115D9CB">
          <v:rect id="_x0000_i2171" style="width:0;height:1.5pt" o:hralign="center" o:hrstd="t" o:hr="t" fillcolor="#a0a0a0" stroked="f"/>
        </w:pict>
      </w:r>
    </w:p>
    <w:p w14:paraId="27637E4E" w14:textId="77777777" w:rsidR="009810C9" w:rsidRPr="0046756F" w:rsidRDefault="009810C9" w:rsidP="009810C9">
      <w:pPr>
        <w:pStyle w:val="Heading6"/>
        <w:rPr>
          <w:rFonts w:cs="Arial"/>
        </w:rPr>
      </w:pPr>
      <w:bookmarkStart w:id="2299" w:name="_Toc122796508"/>
      <w:bookmarkStart w:id="2300" w:name="_Toc158906558"/>
      <w:r w:rsidRPr="0046756F">
        <w:rPr>
          <w:rFonts w:cs="Arial"/>
        </w:rPr>
        <w:t>10.20.1.7.20.7 Description of list of LLRs allocated</w:t>
      </w:r>
      <w:bookmarkEnd w:id="2299"/>
      <w:bookmarkEnd w:id="2300"/>
    </w:p>
    <w:p w14:paraId="2EF149F5" w14:textId="77777777" w:rsidR="009810C9" w:rsidRPr="0046756F" w:rsidRDefault="009810C9" w:rsidP="009810C9">
      <w:pPr>
        <w:rPr>
          <w:rFonts w:cs="Arial"/>
        </w:rPr>
      </w:pPr>
    </w:p>
    <w:p w14:paraId="79AF0AC0"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IsOlder.</w:t>
      </w:r>
    </w:p>
    <w:p w14:paraId="4B3C6448" w14:textId="77777777" w:rsidR="009810C9" w:rsidRPr="0046756F" w:rsidRDefault="009810C9" w:rsidP="009810C9">
      <w:pPr>
        <w:widowControl w:val="0"/>
        <w:autoSpaceDE w:val="0"/>
        <w:autoSpaceDN w:val="0"/>
        <w:adjustRightInd w:val="0"/>
        <w:rPr>
          <w:rFonts w:cs="Arial"/>
        </w:rPr>
      </w:pPr>
    </w:p>
    <w:p w14:paraId="66DFF3CC" w14:textId="77777777" w:rsidR="009810C9" w:rsidRPr="0046756F" w:rsidRDefault="00000000" w:rsidP="009810C9">
      <w:pPr>
        <w:rPr>
          <w:rFonts w:cs="Arial"/>
        </w:rPr>
      </w:pPr>
      <w:r>
        <w:rPr>
          <w:rFonts w:cs="Arial"/>
        </w:rPr>
        <w:pict w14:anchorId="7E511CFB">
          <v:rect id="_x0000_i2172" style="width:0;height:1.5pt" o:hralign="center" o:hrstd="t" o:hr="t" fillcolor="#a0a0a0" stroked="f"/>
        </w:pict>
      </w:r>
    </w:p>
    <w:p w14:paraId="3898CA8D" w14:textId="77777777" w:rsidR="009810C9" w:rsidRPr="0046756F" w:rsidRDefault="009810C9" w:rsidP="009810C9">
      <w:pPr>
        <w:pStyle w:val="Heading7"/>
        <w:rPr>
          <w:rFonts w:cs="Arial"/>
        </w:rPr>
      </w:pPr>
      <w:bookmarkStart w:id="2301" w:name="_Toc122796509"/>
      <w:bookmarkStart w:id="2302" w:name="_Toc158906559"/>
      <w:r w:rsidRPr="0046756F">
        <w:rPr>
          <w:rFonts w:cs="Arial"/>
        </w:rPr>
        <w:t>10.20.1.7.20.7.1 daucmfxram-IsOlder-LLR-001</w:t>
      </w:r>
      <w:bookmarkEnd w:id="2301"/>
      <w:bookmarkEnd w:id="2302"/>
    </w:p>
    <w:p w14:paraId="589F5D36" w14:textId="77777777" w:rsidR="009810C9" w:rsidRPr="0046756F" w:rsidRDefault="009810C9" w:rsidP="009810C9">
      <w:pPr>
        <w:rPr>
          <w:rFonts w:cs="Arial"/>
        </w:rPr>
      </w:pPr>
      <w:r w:rsidRPr="0046756F">
        <w:rPr>
          <w:rFonts w:cs="Arial"/>
        </w:rPr>
        <w:t>Requirement ID: H698-LLD-CMU-FNC-2336</w:t>
      </w:r>
    </w:p>
    <w:p w14:paraId="74C7C039" w14:textId="77777777" w:rsidR="009810C9" w:rsidRPr="0046756F" w:rsidRDefault="009810C9" w:rsidP="009810C9">
      <w:pPr>
        <w:rPr>
          <w:rFonts w:cs="Arial"/>
        </w:rPr>
      </w:pPr>
    </w:p>
    <w:p w14:paraId="2E264238" w14:textId="7CCA6DAA"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36A805CD" w14:textId="77777777" w:rsidR="00E24AFD" w:rsidRPr="0046756F" w:rsidRDefault="00E24AFD" w:rsidP="00E24AFD">
      <w:pPr>
        <w:widowControl w:val="0"/>
        <w:autoSpaceDE w:val="0"/>
        <w:autoSpaceDN w:val="0"/>
        <w:adjustRightInd w:val="0"/>
        <w:rPr>
          <w:rFonts w:cs="Arial"/>
        </w:rPr>
      </w:pPr>
      <w:r w:rsidRPr="0046756F">
        <w:rPr>
          <w:rFonts w:cs="Arial"/>
        </w:rPr>
        <w:t>a)when u8_year of p_time_1 is  not equal to u8_year of p_time_2.</w:t>
      </w:r>
    </w:p>
    <w:p w14:paraId="66F3664F" w14:textId="77777777" w:rsidR="00E24AFD" w:rsidRPr="0046756F" w:rsidRDefault="00E24AFD" w:rsidP="00E24AFD">
      <w:pPr>
        <w:widowControl w:val="0"/>
        <w:autoSpaceDE w:val="0"/>
        <w:autoSpaceDN w:val="0"/>
        <w:adjustRightInd w:val="0"/>
        <w:rPr>
          <w:rFonts w:cs="Arial"/>
        </w:rPr>
      </w:pPr>
      <w:r w:rsidRPr="0046756F">
        <w:rPr>
          <w:rFonts w:cs="Arial"/>
        </w:rPr>
        <w:t>Set bt1_is_older to  (substraction of p_time_1 of u8_year and  p_time_2 of u8_year) greater than equal to MAX_YEARS</w:t>
      </w:r>
    </w:p>
    <w:p w14:paraId="22A8C090" w14:textId="77777777" w:rsidR="00E24AFD" w:rsidRPr="0046756F" w:rsidRDefault="00E24AFD" w:rsidP="00E24AFD">
      <w:pPr>
        <w:widowControl w:val="0"/>
        <w:autoSpaceDE w:val="0"/>
        <w:autoSpaceDN w:val="0"/>
        <w:adjustRightInd w:val="0"/>
        <w:rPr>
          <w:rFonts w:cs="Arial"/>
        </w:rPr>
      </w:pPr>
      <w:r w:rsidRPr="0046756F">
        <w:rPr>
          <w:rFonts w:cs="Arial"/>
        </w:rPr>
        <w:t> </w:t>
      </w:r>
    </w:p>
    <w:p w14:paraId="3EF02250" w14:textId="77777777" w:rsidR="00E24AFD" w:rsidRPr="0046756F" w:rsidRDefault="00E24AFD" w:rsidP="00E24AFD">
      <w:pPr>
        <w:widowControl w:val="0"/>
        <w:autoSpaceDE w:val="0"/>
        <w:autoSpaceDN w:val="0"/>
        <w:adjustRightInd w:val="0"/>
        <w:rPr>
          <w:rFonts w:cs="Arial"/>
        </w:rPr>
      </w:pPr>
      <w:r w:rsidRPr="0046756F">
        <w:rPr>
          <w:rFonts w:cs="Arial"/>
        </w:rPr>
        <w:t>b)Set bt1_is_older is not equal to bt1_is_older</w:t>
      </w:r>
    </w:p>
    <w:p w14:paraId="7CDDFE6D" w14:textId="1D613447" w:rsidR="00E24AFD" w:rsidRPr="0046756F" w:rsidRDefault="00E24AFD" w:rsidP="00E24AFD">
      <w:pPr>
        <w:widowControl w:val="0"/>
        <w:autoSpaceDE w:val="0"/>
        <w:autoSpaceDN w:val="0"/>
        <w:adjustRightInd w:val="0"/>
        <w:rPr>
          <w:rFonts w:cs="Arial"/>
        </w:rPr>
      </w:pPr>
      <w:r w:rsidRPr="0046756F">
        <w:rPr>
          <w:rFonts w:cs="Arial"/>
        </w:rPr>
        <w:t>when u8_year of p_time_1  is equal to M_ZERO AND  u8_year of p_time_2  is equal to MAX_YEARS</w:t>
      </w:r>
    </w:p>
    <w:p w14:paraId="0CC72D66" w14:textId="77777777" w:rsidR="009810C9" w:rsidRPr="0046756F" w:rsidRDefault="009810C9" w:rsidP="009810C9">
      <w:pPr>
        <w:widowControl w:val="0"/>
        <w:autoSpaceDE w:val="0"/>
        <w:autoSpaceDN w:val="0"/>
        <w:adjustRightInd w:val="0"/>
        <w:rPr>
          <w:rFonts w:cs="Arial"/>
        </w:rPr>
      </w:pPr>
    </w:p>
    <w:p w14:paraId="31AC9E99" w14:textId="77777777" w:rsidR="009810C9" w:rsidRPr="0046756F" w:rsidRDefault="00000000" w:rsidP="009810C9">
      <w:pPr>
        <w:rPr>
          <w:rFonts w:cs="Arial"/>
        </w:rPr>
      </w:pPr>
      <w:r>
        <w:rPr>
          <w:rFonts w:cs="Arial"/>
        </w:rPr>
        <w:pict w14:anchorId="08D1BA08">
          <v:rect id="_x0000_i2173" style="width:0;height:1.5pt" o:hralign="center" o:hrstd="t" o:hr="t" fillcolor="#a0a0a0" stroked="f"/>
        </w:pict>
      </w:r>
    </w:p>
    <w:p w14:paraId="464D10CC" w14:textId="77777777" w:rsidR="009810C9" w:rsidRPr="0046756F" w:rsidRDefault="009810C9" w:rsidP="009810C9">
      <w:pPr>
        <w:pStyle w:val="Heading7"/>
        <w:rPr>
          <w:rFonts w:cs="Arial"/>
        </w:rPr>
      </w:pPr>
      <w:bookmarkStart w:id="2303" w:name="_Toc122796510"/>
      <w:bookmarkStart w:id="2304" w:name="_Toc158906560"/>
      <w:r w:rsidRPr="0046756F">
        <w:rPr>
          <w:rFonts w:cs="Arial"/>
        </w:rPr>
        <w:t>10.20.1.7.20.7.2 daucmfxram-IsOlder-LLR-002</w:t>
      </w:r>
      <w:bookmarkEnd w:id="2303"/>
      <w:bookmarkEnd w:id="2304"/>
    </w:p>
    <w:p w14:paraId="158A4B50" w14:textId="77777777" w:rsidR="009810C9" w:rsidRPr="0046756F" w:rsidRDefault="009810C9" w:rsidP="009810C9">
      <w:pPr>
        <w:rPr>
          <w:rFonts w:cs="Arial"/>
        </w:rPr>
      </w:pPr>
      <w:r w:rsidRPr="0046756F">
        <w:rPr>
          <w:rFonts w:cs="Arial"/>
        </w:rPr>
        <w:t>Requirement ID: H698-LLD-CMU-FNC-2337</w:t>
      </w:r>
    </w:p>
    <w:p w14:paraId="7577F06F" w14:textId="77777777" w:rsidR="009810C9" w:rsidRPr="0046756F" w:rsidRDefault="009810C9" w:rsidP="009810C9">
      <w:pPr>
        <w:rPr>
          <w:rFonts w:cs="Arial"/>
        </w:rPr>
      </w:pPr>
    </w:p>
    <w:p w14:paraId="154FD141"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w:t>
      </w:r>
    </w:p>
    <w:p w14:paraId="339F29CD" w14:textId="737BA269" w:rsidR="00F81C10" w:rsidRPr="0046756F" w:rsidRDefault="00F81C10" w:rsidP="00F81C10">
      <w:pPr>
        <w:widowControl w:val="0"/>
        <w:autoSpaceDE w:val="0"/>
        <w:autoSpaceDN w:val="0"/>
        <w:adjustRightInd w:val="0"/>
        <w:rPr>
          <w:rFonts w:cs="Arial"/>
        </w:rPr>
      </w:pPr>
      <w:r w:rsidRPr="0046756F">
        <w:rPr>
          <w:rFonts w:cs="Arial"/>
        </w:rPr>
        <w:t>a) Set bt1_is_older to  (substraction of u8_month of p_time_1  and u8_month of p_time_2 ) greater than  MAX_MONTHS when u8_month of p_time_1 is not equal to u8_month of p_time_2 .</w:t>
      </w:r>
    </w:p>
    <w:p w14:paraId="1AF65093" w14:textId="7C135D88" w:rsidR="009810C9" w:rsidRPr="0046756F" w:rsidRDefault="00F81C10" w:rsidP="00F81C10">
      <w:pPr>
        <w:widowControl w:val="0"/>
        <w:autoSpaceDE w:val="0"/>
        <w:autoSpaceDN w:val="0"/>
        <w:adjustRightInd w:val="0"/>
        <w:rPr>
          <w:rFonts w:cs="Arial"/>
        </w:rPr>
      </w:pPr>
      <w:r w:rsidRPr="0046756F">
        <w:rPr>
          <w:rFonts w:cs="Arial"/>
        </w:rPr>
        <w:t> </w:t>
      </w:r>
      <w:r w:rsidR="009810C9" w:rsidRPr="0046756F">
        <w:rPr>
          <w:rFonts w:cs="Arial"/>
        </w:rPr>
        <w:t xml:space="preserve"> </w:t>
      </w:r>
    </w:p>
    <w:p w14:paraId="767DD30B" w14:textId="77777777" w:rsidR="009810C9" w:rsidRPr="0046756F" w:rsidRDefault="00000000" w:rsidP="009810C9">
      <w:pPr>
        <w:rPr>
          <w:rFonts w:cs="Arial"/>
        </w:rPr>
      </w:pPr>
      <w:r>
        <w:rPr>
          <w:rFonts w:cs="Arial"/>
        </w:rPr>
        <w:pict w14:anchorId="70DA674C">
          <v:rect id="_x0000_i2174" style="width:0;height:1.5pt" o:hralign="center" o:hrstd="t" o:hr="t" fillcolor="#a0a0a0" stroked="f"/>
        </w:pict>
      </w:r>
    </w:p>
    <w:p w14:paraId="54163D50" w14:textId="77777777" w:rsidR="009810C9" w:rsidRPr="0046756F" w:rsidRDefault="009810C9" w:rsidP="009810C9">
      <w:pPr>
        <w:pStyle w:val="Heading7"/>
        <w:rPr>
          <w:rFonts w:cs="Arial"/>
        </w:rPr>
      </w:pPr>
      <w:bookmarkStart w:id="2305" w:name="_Toc122796511"/>
      <w:bookmarkStart w:id="2306" w:name="_Toc158906561"/>
      <w:r w:rsidRPr="0046756F">
        <w:rPr>
          <w:rFonts w:cs="Arial"/>
        </w:rPr>
        <w:t>10.20.1.7.20.7.3 daucmfxram-IsOlder-LLR-003</w:t>
      </w:r>
      <w:bookmarkEnd w:id="2305"/>
      <w:bookmarkEnd w:id="2306"/>
    </w:p>
    <w:p w14:paraId="743B0AB0" w14:textId="77777777" w:rsidR="009810C9" w:rsidRPr="0046756F" w:rsidRDefault="009810C9" w:rsidP="009810C9">
      <w:pPr>
        <w:rPr>
          <w:rFonts w:cs="Arial"/>
        </w:rPr>
      </w:pPr>
      <w:r w:rsidRPr="0046756F">
        <w:rPr>
          <w:rFonts w:cs="Arial"/>
        </w:rPr>
        <w:t>Requirement ID: H698-LLD-CMU-FNC-2338</w:t>
      </w:r>
    </w:p>
    <w:p w14:paraId="1815FFF8" w14:textId="77777777" w:rsidR="009810C9" w:rsidRPr="0046756F" w:rsidRDefault="009810C9" w:rsidP="009810C9">
      <w:pPr>
        <w:rPr>
          <w:rFonts w:cs="Arial"/>
        </w:rPr>
      </w:pPr>
    </w:p>
    <w:p w14:paraId="1F0994A7" w14:textId="1174E3E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w:t>
      </w:r>
    </w:p>
    <w:p w14:paraId="0278EA07" w14:textId="77777777" w:rsidR="00F81C10" w:rsidRPr="0046756F" w:rsidRDefault="00F81C10" w:rsidP="00F81C10">
      <w:pPr>
        <w:widowControl w:val="0"/>
        <w:autoSpaceDE w:val="0"/>
        <w:autoSpaceDN w:val="0"/>
        <w:adjustRightInd w:val="0"/>
        <w:rPr>
          <w:rFonts w:cs="Arial"/>
        </w:rPr>
      </w:pPr>
      <w:r w:rsidRPr="0046756F">
        <w:rPr>
          <w:rFonts w:cs="Arial"/>
        </w:rPr>
        <w:t>a) Set bt1_is_older to (substraction of u8_day of p_time_1  and u8_day of p_time_2 ) greater than MAX_DAYS when  u8_day of p_time_1 is not equal to u8_day of p_time_2 .</w:t>
      </w:r>
    </w:p>
    <w:p w14:paraId="4C57C46C" w14:textId="46F993AC" w:rsidR="00F81C10" w:rsidRPr="0046756F" w:rsidRDefault="00F81C10" w:rsidP="00F81C10">
      <w:pPr>
        <w:widowControl w:val="0"/>
        <w:autoSpaceDE w:val="0"/>
        <w:autoSpaceDN w:val="0"/>
        <w:adjustRightInd w:val="0"/>
        <w:rPr>
          <w:rFonts w:cs="Arial"/>
        </w:rPr>
      </w:pPr>
    </w:p>
    <w:p w14:paraId="70DB2434" w14:textId="77777777" w:rsidR="009810C9" w:rsidRPr="0046756F" w:rsidRDefault="00000000" w:rsidP="009810C9">
      <w:pPr>
        <w:rPr>
          <w:rFonts w:cs="Arial"/>
        </w:rPr>
      </w:pPr>
      <w:r>
        <w:rPr>
          <w:rFonts w:cs="Arial"/>
        </w:rPr>
        <w:pict w14:anchorId="05B9B6C3">
          <v:rect id="_x0000_i2175" style="width:0;height:1.5pt" o:hralign="center" o:hrstd="t" o:hr="t" fillcolor="#a0a0a0" stroked="f"/>
        </w:pict>
      </w:r>
    </w:p>
    <w:p w14:paraId="2208C4CC" w14:textId="77777777" w:rsidR="009810C9" w:rsidRPr="0046756F" w:rsidRDefault="009810C9" w:rsidP="009810C9">
      <w:pPr>
        <w:pStyle w:val="Heading7"/>
        <w:rPr>
          <w:rFonts w:cs="Arial"/>
        </w:rPr>
      </w:pPr>
      <w:bookmarkStart w:id="2307" w:name="_Toc122796512"/>
      <w:bookmarkStart w:id="2308" w:name="_Toc158906562"/>
      <w:r w:rsidRPr="0046756F">
        <w:rPr>
          <w:rFonts w:cs="Arial"/>
        </w:rPr>
        <w:t>10.20.1.7.20.7.4 daucmfxram-IsOlder-LLR-004</w:t>
      </w:r>
      <w:bookmarkEnd w:id="2307"/>
      <w:bookmarkEnd w:id="2308"/>
    </w:p>
    <w:p w14:paraId="45727AC9" w14:textId="77777777" w:rsidR="009810C9" w:rsidRPr="0046756F" w:rsidRDefault="009810C9" w:rsidP="009810C9">
      <w:pPr>
        <w:rPr>
          <w:rFonts w:cs="Arial"/>
        </w:rPr>
      </w:pPr>
      <w:r w:rsidRPr="0046756F">
        <w:rPr>
          <w:rFonts w:cs="Arial"/>
        </w:rPr>
        <w:t>Requirement ID: H698-LLD-CMU-FNC-2339</w:t>
      </w:r>
    </w:p>
    <w:p w14:paraId="53DD3F18" w14:textId="77777777" w:rsidR="009810C9" w:rsidRPr="0046756F" w:rsidRDefault="009810C9" w:rsidP="009810C9">
      <w:pPr>
        <w:rPr>
          <w:rFonts w:cs="Arial"/>
        </w:rPr>
      </w:pPr>
    </w:p>
    <w:p w14:paraId="69CA5FE5" w14:textId="11D458F2"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w:t>
      </w:r>
    </w:p>
    <w:p w14:paraId="15C8DC7B" w14:textId="6D9A0F2B" w:rsidR="00F81C10" w:rsidRPr="0046756F" w:rsidRDefault="00F81C10" w:rsidP="00F81C10">
      <w:pPr>
        <w:rPr>
          <w:rFonts w:cs="Arial"/>
        </w:rPr>
      </w:pPr>
      <w:r w:rsidRPr="0046756F">
        <w:rPr>
          <w:rFonts w:cs="Arial"/>
        </w:rPr>
        <w:t>a)Set bt1_is_older to (substraction of u8_hour of p_time_1  and u8_hour of p_time_2) greater than MAX_HOURS when u8_hour of p_time_1 is not equal to  u8_hour of p_time_2.</w:t>
      </w:r>
    </w:p>
    <w:p w14:paraId="59826210" w14:textId="77777777" w:rsidR="009810C9" w:rsidRPr="0046756F" w:rsidRDefault="00000000" w:rsidP="009810C9">
      <w:pPr>
        <w:rPr>
          <w:rFonts w:cs="Arial"/>
        </w:rPr>
      </w:pPr>
      <w:r>
        <w:rPr>
          <w:rFonts w:cs="Arial"/>
        </w:rPr>
        <w:pict w14:anchorId="40A51CE6">
          <v:rect id="_x0000_i2176" style="width:0;height:1.5pt" o:hralign="center" o:hrstd="t" o:hr="t" fillcolor="#a0a0a0" stroked="f"/>
        </w:pict>
      </w:r>
    </w:p>
    <w:p w14:paraId="79F8DB5F" w14:textId="77777777" w:rsidR="009810C9" w:rsidRPr="0046756F" w:rsidRDefault="009810C9" w:rsidP="009810C9">
      <w:pPr>
        <w:pStyle w:val="Heading7"/>
        <w:rPr>
          <w:rFonts w:cs="Arial"/>
        </w:rPr>
      </w:pPr>
      <w:bookmarkStart w:id="2309" w:name="_Toc122796513"/>
      <w:bookmarkStart w:id="2310" w:name="_Toc158906563"/>
      <w:r w:rsidRPr="0046756F">
        <w:rPr>
          <w:rFonts w:cs="Arial"/>
        </w:rPr>
        <w:t>10.20.1.7.20.7.5 daucmfxram-IsOlder-LLR-005</w:t>
      </w:r>
      <w:bookmarkEnd w:id="2309"/>
      <w:bookmarkEnd w:id="2310"/>
    </w:p>
    <w:p w14:paraId="5B04CA5D" w14:textId="77777777" w:rsidR="009810C9" w:rsidRPr="0046756F" w:rsidRDefault="009810C9" w:rsidP="009810C9">
      <w:pPr>
        <w:rPr>
          <w:rFonts w:cs="Arial"/>
        </w:rPr>
      </w:pPr>
      <w:r w:rsidRPr="0046756F">
        <w:rPr>
          <w:rFonts w:cs="Arial"/>
        </w:rPr>
        <w:t>Requirement ID: H698-LLD-CMU-FNC-2340</w:t>
      </w:r>
    </w:p>
    <w:p w14:paraId="61D43F8E" w14:textId="77777777" w:rsidR="009810C9" w:rsidRPr="0046756F" w:rsidRDefault="009810C9" w:rsidP="009810C9">
      <w:pPr>
        <w:rPr>
          <w:rFonts w:cs="Arial"/>
        </w:rPr>
      </w:pPr>
    </w:p>
    <w:p w14:paraId="26970866" w14:textId="7AE77BFD" w:rsidR="009810C9" w:rsidRPr="0046756F" w:rsidRDefault="009810C9" w:rsidP="009810C9">
      <w:pPr>
        <w:widowControl w:val="0"/>
        <w:autoSpaceDE w:val="0"/>
        <w:autoSpaceDN w:val="0"/>
        <w:adjustRightInd w:val="0"/>
        <w:rPr>
          <w:rFonts w:cs="Arial"/>
        </w:rPr>
      </w:pPr>
      <w:r w:rsidRPr="0046756F">
        <w:rPr>
          <w:rFonts w:cs="Arial"/>
        </w:rPr>
        <w:t xml:space="preserve"> The function shall do the following: </w:t>
      </w:r>
    </w:p>
    <w:p w14:paraId="1D8C8303" w14:textId="77F0CEEC" w:rsidR="00F81C10" w:rsidRPr="0046756F" w:rsidRDefault="00F81C10" w:rsidP="00F81C10">
      <w:pPr>
        <w:widowControl w:val="0"/>
        <w:autoSpaceDE w:val="0"/>
        <w:autoSpaceDN w:val="0"/>
        <w:adjustRightInd w:val="0"/>
        <w:rPr>
          <w:rFonts w:cs="Arial"/>
        </w:rPr>
      </w:pPr>
      <w:r w:rsidRPr="0046756F">
        <w:rPr>
          <w:rFonts w:cs="Arial"/>
        </w:rPr>
        <w:t>a)Set bt1_is_older to (substraction of u8_minute of p_time_1  and u8_minute of p_time_2 ) greater than MAX_MINUTES when  u8_minute of p_time_1 is not equal to u8_minute of p_time_2.</w:t>
      </w:r>
    </w:p>
    <w:p w14:paraId="0339147B" w14:textId="77777777" w:rsidR="009810C9" w:rsidRPr="0046756F" w:rsidRDefault="00000000" w:rsidP="009810C9">
      <w:pPr>
        <w:rPr>
          <w:rFonts w:cs="Arial"/>
        </w:rPr>
      </w:pPr>
      <w:r>
        <w:rPr>
          <w:rFonts w:cs="Arial"/>
        </w:rPr>
        <w:pict w14:anchorId="19527707">
          <v:rect id="_x0000_i2177" style="width:0;height:1.5pt" o:hralign="center" o:hrstd="t" o:hr="t" fillcolor="#a0a0a0" stroked="f"/>
        </w:pict>
      </w:r>
    </w:p>
    <w:p w14:paraId="3FD35D3E" w14:textId="77777777" w:rsidR="009810C9" w:rsidRPr="0046756F" w:rsidRDefault="009810C9" w:rsidP="009810C9">
      <w:pPr>
        <w:pStyle w:val="Heading7"/>
        <w:rPr>
          <w:rFonts w:cs="Arial"/>
        </w:rPr>
      </w:pPr>
      <w:bookmarkStart w:id="2311" w:name="_Toc122796514"/>
      <w:bookmarkStart w:id="2312" w:name="_Toc158906564"/>
      <w:r w:rsidRPr="0046756F">
        <w:rPr>
          <w:rFonts w:cs="Arial"/>
        </w:rPr>
        <w:t>10.20.1.7.20.7.6 daucmfxram-IsOlder-LLR-006</w:t>
      </w:r>
      <w:bookmarkEnd w:id="2311"/>
      <w:bookmarkEnd w:id="2312"/>
    </w:p>
    <w:p w14:paraId="2AACF3F6" w14:textId="77777777" w:rsidR="009810C9" w:rsidRPr="0046756F" w:rsidRDefault="009810C9" w:rsidP="009810C9">
      <w:pPr>
        <w:rPr>
          <w:rFonts w:cs="Arial"/>
        </w:rPr>
      </w:pPr>
      <w:r w:rsidRPr="0046756F">
        <w:rPr>
          <w:rFonts w:cs="Arial"/>
        </w:rPr>
        <w:t>Requirement ID: H698-LLD-CMU-FNC-2341</w:t>
      </w:r>
    </w:p>
    <w:p w14:paraId="4817E614" w14:textId="77777777" w:rsidR="009810C9" w:rsidRPr="0046756F" w:rsidRDefault="009810C9" w:rsidP="009810C9">
      <w:pPr>
        <w:rPr>
          <w:rFonts w:cs="Arial"/>
        </w:rPr>
      </w:pPr>
    </w:p>
    <w:p w14:paraId="57E27291" w14:textId="00D612CA"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w:t>
      </w:r>
    </w:p>
    <w:p w14:paraId="2F9B87F4" w14:textId="77777777" w:rsidR="00F81C10" w:rsidRPr="0046756F" w:rsidRDefault="00F81C10" w:rsidP="009810C9">
      <w:pPr>
        <w:widowControl w:val="0"/>
        <w:autoSpaceDE w:val="0"/>
        <w:autoSpaceDN w:val="0"/>
        <w:adjustRightInd w:val="0"/>
        <w:rPr>
          <w:rFonts w:cs="Arial"/>
        </w:rPr>
      </w:pPr>
    </w:p>
    <w:p w14:paraId="255214B2" w14:textId="217C849A" w:rsidR="009810C9" w:rsidRPr="0046756F" w:rsidRDefault="00F81C10" w:rsidP="00F81C10">
      <w:pPr>
        <w:widowControl w:val="0"/>
        <w:autoSpaceDE w:val="0"/>
        <w:autoSpaceDN w:val="0"/>
        <w:adjustRightInd w:val="0"/>
        <w:rPr>
          <w:rFonts w:cs="Arial"/>
        </w:rPr>
      </w:pPr>
      <w:r w:rsidRPr="0046756F">
        <w:rPr>
          <w:rFonts w:cs="Arial"/>
        </w:rPr>
        <w:t>a)Set bt1_is_older to (substraction of u8_second of p_time_1 and u8_second of p_time_2) greater than MAX_SECONDS when u8_second of p_time_1 is not equal to u8_second of p_time_2 .</w:t>
      </w:r>
    </w:p>
    <w:p w14:paraId="66A71032" w14:textId="77777777" w:rsidR="009810C9" w:rsidRPr="0046756F" w:rsidRDefault="00000000" w:rsidP="009810C9">
      <w:pPr>
        <w:rPr>
          <w:rFonts w:cs="Arial"/>
        </w:rPr>
      </w:pPr>
      <w:r>
        <w:rPr>
          <w:rFonts w:cs="Arial"/>
        </w:rPr>
        <w:pict w14:anchorId="0BAD085C">
          <v:rect id="_x0000_i2178" style="width:0;height:1.5pt" o:hralign="center" o:hrstd="t" o:hr="t" fillcolor="#a0a0a0" stroked="f"/>
        </w:pict>
      </w:r>
    </w:p>
    <w:p w14:paraId="322539B0" w14:textId="77777777" w:rsidR="009810C9" w:rsidRPr="0046756F" w:rsidRDefault="009810C9" w:rsidP="009810C9">
      <w:pPr>
        <w:pStyle w:val="Heading7"/>
        <w:rPr>
          <w:rFonts w:cs="Arial"/>
        </w:rPr>
      </w:pPr>
      <w:bookmarkStart w:id="2313" w:name="_Toc122796515"/>
      <w:bookmarkStart w:id="2314" w:name="_Toc158906565"/>
      <w:r w:rsidRPr="0046756F">
        <w:rPr>
          <w:rFonts w:cs="Arial"/>
        </w:rPr>
        <w:t>10.20.1.7.20.7.7 daucmfxram-IsOlder-LLR-007</w:t>
      </w:r>
      <w:bookmarkEnd w:id="2313"/>
      <w:bookmarkEnd w:id="2314"/>
    </w:p>
    <w:p w14:paraId="5922E183" w14:textId="77777777" w:rsidR="009810C9" w:rsidRPr="0046756F" w:rsidRDefault="009810C9" w:rsidP="009810C9">
      <w:pPr>
        <w:rPr>
          <w:rFonts w:cs="Arial"/>
        </w:rPr>
      </w:pPr>
      <w:r w:rsidRPr="0046756F">
        <w:rPr>
          <w:rFonts w:cs="Arial"/>
        </w:rPr>
        <w:t>Requirement ID: H698-LLD-CMU-FNC-2342</w:t>
      </w:r>
    </w:p>
    <w:p w14:paraId="2A3250DB" w14:textId="77777777" w:rsidR="009810C9" w:rsidRPr="0046756F" w:rsidRDefault="009810C9" w:rsidP="009810C9">
      <w:pPr>
        <w:rPr>
          <w:rFonts w:cs="Arial"/>
        </w:rPr>
      </w:pPr>
    </w:p>
    <w:p w14:paraId="6754BB78" w14:textId="77777777" w:rsidR="009810C9" w:rsidRPr="0046756F" w:rsidRDefault="009810C9" w:rsidP="009810C9">
      <w:pPr>
        <w:widowControl w:val="0"/>
        <w:autoSpaceDE w:val="0"/>
        <w:autoSpaceDN w:val="0"/>
        <w:adjustRightInd w:val="0"/>
        <w:rPr>
          <w:rFonts w:cs="Arial"/>
        </w:rPr>
      </w:pPr>
      <w:r w:rsidRPr="0046756F">
        <w:rPr>
          <w:rFonts w:cs="Arial"/>
        </w:rPr>
        <w:t>The function shall return bt1_is_older</w:t>
      </w:r>
    </w:p>
    <w:p w14:paraId="38A8E999" w14:textId="77777777" w:rsidR="009810C9" w:rsidRPr="0046756F" w:rsidRDefault="00000000" w:rsidP="009810C9">
      <w:pPr>
        <w:rPr>
          <w:rFonts w:cs="Arial"/>
        </w:rPr>
      </w:pPr>
      <w:r>
        <w:rPr>
          <w:rFonts w:cs="Arial"/>
        </w:rPr>
        <w:pict w14:anchorId="08266979">
          <v:rect id="_x0000_i2179" style="width:0;height:1.5pt" o:hralign="center" o:hrstd="t" o:hr="t" fillcolor="#a0a0a0" stroked="f"/>
        </w:pict>
      </w:r>
    </w:p>
    <w:p w14:paraId="431667DA" w14:textId="77777777" w:rsidR="009810C9" w:rsidRPr="0046756F" w:rsidRDefault="009810C9" w:rsidP="009810C9">
      <w:pPr>
        <w:pStyle w:val="Heading5"/>
        <w:rPr>
          <w:rFonts w:ascii="Arial" w:hAnsi="Arial" w:cs="Arial"/>
        </w:rPr>
      </w:pPr>
      <w:bookmarkStart w:id="2315" w:name="_Toc122796516"/>
      <w:bookmarkStart w:id="2316" w:name="_Toc158906566"/>
      <w:r w:rsidRPr="0046756F">
        <w:rPr>
          <w:rFonts w:ascii="Arial" w:hAnsi="Arial" w:cs="Arial"/>
        </w:rPr>
        <w:t>10.20.1.7.21 InitNvram</w:t>
      </w:r>
      <w:bookmarkEnd w:id="2315"/>
      <w:bookmarkEnd w:id="2316"/>
    </w:p>
    <w:p w14:paraId="4D9AE4CB" w14:textId="77777777" w:rsidR="009810C9" w:rsidRPr="0046756F" w:rsidRDefault="009810C9" w:rsidP="009810C9">
      <w:pPr>
        <w:rPr>
          <w:rFonts w:cs="Arial"/>
        </w:rPr>
      </w:pPr>
    </w:p>
    <w:p w14:paraId="4A482E5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InitNvram will follow in the sub sections.</w:t>
      </w:r>
    </w:p>
    <w:p w14:paraId="4E269D57" w14:textId="77777777" w:rsidR="009810C9" w:rsidRPr="0046756F" w:rsidRDefault="009810C9" w:rsidP="009810C9">
      <w:pPr>
        <w:widowControl w:val="0"/>
        <w:autoSpaceDE w:val="0"/>
        <w:autoSpaceDN w:val="0"/>
        <w:adjustRightInd w:val="0"/>
        <w:rPr>
          <w:rFonts w:cs="Arial"/>
        </w:rPr>
      </w:pPr>
    </w:p>
    <w:p w14:paraId="3A6EF55D" w14:textId="77777777" w:rsidR="009810C9" w:rsidRPr="0046756F" w:rsidRDefault="009810C9" w:rsidP="009810C9">
      <w:pPr>
        <w:widowControl w:val="0"/>
        <w:autoSpaceDE w:val="0"/>
        <w:autoSpaceDN w:val="0"/>
        <w:adjustRightInd w:val="0"/>
        <w:rPr>
          <w:rFonts w:cs="Arial"/>
        </w:rPr>
      </w:pPr>
    </w:p>
    <w:p w14:paraId="4DC7B3B2" w14:textId="77777777" w:rsidR="009810C9" w:rsidRPr="0046756F" w:rsidRDefault="00000000" w:rsidP="009810C9">
      <w:pPr>
        <w:rPr>
          <w:rFonts w:cs="Arial"/>
        </w:rPr>
      </w:pPr>
      <w:r>
        <w:rPr>
          <w:rFonts w:cs="Arial"/>
        </w:rPr>
        <w:pict w14:anchorId="44A8F556">
          <v:rect id="_x0000_i2180" style="width:0;height:1.5pt" o:hralign="center" o:hrstd="t" o:hr="t" fillcolor="#a0a0a0" stroked="f"/>
        </w:pict>
      </w:r>
    </w:p>
    <w:p w14:paraId="01459560" w14:textId="77777777" w:rsidR="009810C9" w:rsidRPr="0046756F" w:rsidRDefault="009810C9" w:rsidP="009810C9">
      <w:pPr>
        <w:pStyle w:val="Heading6"/>
        <w:rPr>
          <w:rFonts w:cs="Arial"/>
        </w:rPr>
      </w:pPr>
      <w:bookmarkStart w:id="2317" w:name="_Toc122796517"/>
      <w:bookmarkStart w:id="2318" w:name="_Toc158906567"/>
      <w:r w:rsidRPr="0046756F">
        <w:rPr>
          <w:rFonts w:cs="Arial"/>
        </w:rPr>
        <w:t>10.20.1.7.21.1 Brief Description</w:t>
      </w:r>
      <w:bookmarkEnd w:id="2317"/>
      <w:bookmarkEnd w:id="2318"/>
    </w:p>
    <w:p w14:paraId="658031F4" w14:textId="77777777" w:rsidR="009810C9" w:rsidRPr="0046756F" w:rsidRDefault="009810C9" w:rsidP="009810C9">
      <w:pPr>
        <w:rPr>
          <w:rFonts w:cs="Arial"/>
        </w:rPr>
      </w:pPr>
    </w:p>
    <w:p w14:paraId="020952AF" w14:textId="77777777" w:rsidR="009810C9" w:rsidRPr="0046756F" w:rsidRDefault="009810C9" w:rsidP="009810C9">
      <w:pPr>
        <w:widowControl w:val="0"/>
        <w:autoSpaceDE w:val="0"/>
        <w:autoSpaceDN w:val="0"/>
        <w:adjustRightInd w:val="0"/>
        <w:rPr>
          <w:rFonts w:cs="Arial"/>
        </w:rPr>
      </w:pPr>
      <w:r w:rsidRPr="0046756F">
        <w:rPr>
          <w:rFonts w:cs="Arial"/>
        </w:rPr>
        <w:t>Initialize the NVM area calculated CRC, time, and validity status.</w:t>
      </w:r>
    </w:p>
    <w:p w14:paraId="3AB5B7E0" w14:textId="77777777" w:rsidR="009810C9" w:rsidRPr="0046756F" w:rsidRDefault="00000000" w:rsidP="009810C9">
      <w:pPr>
        <w:rPr>
          <w:rFonts w:cs="Arial"/>
        </w:rPr>
      </w:pPr>
      <w:r>
        <w:rPr>
          <w:rFonts w:cs="Arial"/>
        </w:rPr>
        <w:pict w14:anchorId="20D8CECB">
          <v:rect id="_x0000_i2181" style="width:0;height:1.5pt" o:hralign="center" o:hrstd="t" o:hr="t" fillcolor="#a0a0a0" stroked="f"/>
        </w:pict>
      </w:r>
    </w:p>
    <w:p w14:paraId="685BDDF9" w14:textId="77777777" w:rsidR="009810C9" w:rsidRPr="0046756F" w:rsidRDefault="009810C9" w:rsidP="009810C9">
      <w:pPr>
        <w:pStyle w:val="Heading6"/>
        <w:rPr>
          <w:rFonts w:cs="Arial"/>
        </w:rPr>
      </w:pPr>
      <w:bookmarkStart w:id="2319" w:name="_Toc122796518"/>
      <w:bookmarkStart w:id="2320" w:name="_Toc158906568"/>
      <w:r w:rsidRPr="0046756F">
        <w:rPr>
          <w:rFonts w:cs="Arial"/>
        </w:rPr>
        <w:t>10.20.1.7.21.2 List of HLRs allocated</w:t>
      </w:r>
      <w:bookmarkEnd w:id="2319"/>
      <w:bookmarkEnd w:id="2320"/>
    </w:p>
    <w:p w14:paraId="275F82E2" w14:textId="77777777" w:rsidR="009810C9" w:rsidRPr="0046756F" w:rsidRDefault="009810C9" w:rsidP="009810C9">
      <w:pPr>
        <w:rPr>
          <w:rFonts w:cs="Arial"/>
        </w:rPr>
      </w:pPr>
    </w:p>
    <w:p w14:paraId="162CE16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2CF38CE" w14:textId="77777777" w:rsidR="009810C9" w:rsidRPr="0046756F" w:rsidRDefault="009810C9" w:rsidP="009810C9">
      <w:pPr>
        <w:widowControl w:val="0"/>
        <w:autoSpaceDE w:val="0"/>
        <w:autoSpaceDN w:val="0"/>
        <w:adjustRightInd w:val="0"/>
        <w:rPr>
          <w:rFonts w:cs="Arial"/>
        </w:rPr>
      </w:pPr>
    </w:p>
    <w:p w14:paraId="72C30642" w14:textId="77777777" w:rsidR="009810C9" w:rsidRPr="0046756F" w:rsidRDefault="00000000" w:rsidP="009810C9">
      <w:pPr>
        <w:rPr>
          <w:rFonts w:cs="Arial"/>
        </w:rPr>
      </w:pPr>
      <w:r>
        <w:rPr>
          <w:rFonts w:cs="Arial"/>
        </w:rPr>
        <w:pict w14:anchorId="38820076">
          <v:rect id="_x0000_i2182" style="width:0;height:1.5pt" o:hralign="center" o:hrstd="t" o:hr="t" fillcolor="#a0a0a0" stroked="f"/>
        </w:pict>
      </w:r>
    </w:p>
    <w:p w14:paraId="3ED4007F" w14:textId="77777777" w:rsidR="009810C9" w:rsidRPr="0046756F" w:rsidRDefault="009810C9" w:rsidP="009810C9">
      <w:pPr>
        <w:pStyle w:val="Heading6"/>
        <w:rPr>
          <w:rFonts w:cs="Arial"/>
        </w:rPr>
      </w:pPr>
      <w:bookmarkStart w:id="2321" w:name="_Toc122796519"/>
      <w:bookmarkStart w:id="2322" w:name="_Toc158906569"/>
      <w:r w:rsidRPr="0046756F">
        <w:rPr>
          <w:rFonts w:cs="Arial"/>
        </w:rPr>
        <w:t>10.20.1.7.21.3 List of global variables accessed and modified</w:t>
      </w:r>
      <w:bookmarkEnd w:id="2321"/>
      <w:bookmarkEnd w:id="2322"/>
    </w:p>
    <w:p w14:paraId="6623DEFA" w14:textId="77777777" w:rsidR="009810C9" w:rsidRPr="0046756F" w:rsidRDefault="009810C9" w:rsidP="009810C9">
      <w:pPr>
        <w:rPr>
          <w:rFonts w:cs="Arial"/>
        </w:rPr>
      </w:pPr>
    </w:p>
    <w:p w14:paraId="092E0AAB"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465C008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528D6D5F" w14:textId="77777777" w:rsidR="009810C9" w:rsidRPr="0046756F" w:rsidRDefault="009810C9" w:rsidP="009810C9">
      <w:pPr>
        <w:widowControl w:val="0"/>
        <w:autoSpaceDE w:val="0"/>
        <w:autoSpaceDN w:val="0"/>
        <w:adjustRightInd w:val="0"/>
        <w:rPr>
          <w:rFonts w:cs="Arial"/>
        </w:rPr>
      </w:pPr>
    </w:p>
    <w:p w14:paraId="16A9BB0B" w14:textId="77777777" w:rsidR="009810C9" w:rsidRPr="0046756F" w:rsidRDefault="00000000" w:rsidP="009810C9">
      <w:pPr>
        <w:rPr>
          <w:rFonts w:cs="Arial"/>
        </w:rPr>
      </w:pPr>
      <w:r>
        <w:rPr>
          <w:rFonts w:cs="Arial"/>
        </w:rPr>
        <w:pict w14:anchorId="6E5889FA">
          <v:rect id="_x0000_i2183" style="width:0;height:1.5pt" o:hralign="center" o:hrstd="t" o:hr="t" fillcolor="#a0a0a0" stroked="f"/>
        </w:pict>
      </w:r>
    </w:p>
    <w:p w14:paraId="08794D32" w14:textId="77777777" w:rsidR="009810C9" w:rsidRPr="0046756F" w:rsidRDefault="009810C9" w:rsidP="009810C9">
      <w:pPr>
        <w:pStyle w:val="Heading6"/>
        <w:rPr>
          <w:rFonts w:cs="Arial"/>
        </w:rPr>
      </w:pPr>
      <w:bookmarkStart w:id="2323" w:name="_Toc122796520"/>
      <w:bookmarkStart w:id="2324" w:name="_Toc158906570"/>
      <w:r w:rsidRPr="0046756F">
        <w:rPr>
          <w:rFonts w:cs="Arial"/>
        </w:rPr>
        <w:t>10.20.1.7.21.4 Parameter list (Input/Output)</w:t>
      </w:r>
      <w:bookmarkEnd w:id="2323"/>
      <w:bookmarkEnd w:id="2324"/>
    </w:p>
    <w:p w14:paraId="3093337C" w14:textId="77777777" w:rsidR="009810C9" w:rsidRPr="0046756F" w:rsidRDefault="009810C9" w:rsidP="009810C9">
      <w:pPr>
        <w:rPr>
          <w:rFonts w:cs="Arial"/>
        </w:rPr>
      </w:pPr>
    </w:p>
    <w:p w14:paraId="1A2AD7FE" w14:textId="77777777" w:rsidR="009810C9" w:rsidRPr="0046756F" w:rsidRDefault="009810C9" w:rsidP="009810C9">
      <w:pPr>
        <w:widowControl w:val="0"/>
        <w:autoSpaceDE w:val="0"/>
        <w:autoSpaceDN w:val="0"/>
        <w:adjustRightInd w:val="0"/>
        <w:rPr>
          <w:rFonts w:cs="Arial"/>
        </w:rPr>
      </w:pPr>
      <w:r w:rsidRPr="0046756F">
        <w:rPr>
          <w:rFonts w:cs="Arial"/>
        </w:rPr>
        <w:t>Inputs : None</w:t>
      </w:r>
    </w:p>
    <w:p w14:paraId="78ACEABC"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1CB628BB" w14:textId="77777777" w:rsidR="009810C9" w:rsidRPr="0046756F" w:rsidRDefault="009810C9" w:rsidP="009810C9">
      <w:pPr>
        <w:widowControl w:val="0"/>
        <w:autoSpaceDE w:val="0"/>
        <w:autoSpaceDN w:val="0"/>
        <w:adjustRightInd w:val="0"/>
        <w:rPr>
          <w:rFonts w:cs="Arial"/>
        </w:rPr>
      </w:pPr>
    </w:p>
    <w:p w14:paraId="13456048" w14:textId="77777777" w:rsidR="009810C9" w:rsidRPr="0046756F" w:rsidRDefault="00000000" w:rsidP="009810C9">
      <w:pPr>
        <w:rPr>
          <w:rFonts w:cs="Arial"/>
        </w:rPr>
      </w:pPr>
      <w:r>
        <w:rPr>
          <w:rFonts w:cs="Arial"/>
        </w:rPr>
        <w:pict w14:anchorId="55B2373A">
          <v:rect id="_x0000_i2184" style="width:0;height:1.5pt" o:hralign="center" o:hrstd="t" o:hr="t" fillcolor="#a0a0a0" stroked="f"/>
        </w:pict>
      </w:r>
    </w:p>
    <w:p w14:paraId="678B7588" w14:textId="77777777" w:rsidR="009810C9" w:rsidRPr="0046756F" w:rsidRDefault="009810C9" w:rsidP="009810C9">
      <w:pPr>
        <w:pStyle w:val="Heading6"/>
        <w:rPr>
          <w:rFonts w:cs="Arial"/>
        </w:rPr>
      </w:pPr>
      <w:bookmarkStart w:id="2325" w:name="_Toc122796521"/>
      <w:bookmarkStart w:id="2326" w:name="_Toc158906571"/>
      <w:r w:rsidRPr="0046756F">
        <w:rPr>
          <w:rFonts w:cs="Arial"/>
        </w:rPr>
        <w:t>10.20.1.7.21.5 Return Value</w:t>
      </w:r>
      <w:bookmarkEnd w:id="2325"/>
      <w:bookmarkEnd w:id="2326"/>
    </w:p>
    <w:p w14:paraId="6C28D844" w14:textId="77777777" w:rsidR="009810C9" w:rsidRPr="0046756F" w:rsidRDefault="009810C9" w:rsidP="009810C9">
      <w:pPr>
        <w:rPr>
          <w:rFonts w:cs="Arial"/>
        </w:rPr>
      </w:pPr>
    </w:p>
    <w:p w14:paraId="75FD9E3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DAA9073" w14:textId="77777777" w:rsidR="009810C9" w:rsidRPr="0046756F" w:rsidRDefault="009810C9" w:rsidP="009810C9">
      <w:pPr>
        <w:widowControl w:val="0"/>
        <w:autoSpaceDE w:val="0"/>
        <w:autoSpaceDN w:val="0"/>
        <w:adjustRightInd w:val="0"/>
        <w:rPr>
          <w:rFonts w:cs="Arial"/>
        </w:rPr>
      </w:pPr>
    </w:p>
    <w:p w14:paraId="33744CBE" w14:textId="77777777" w:rsidR="009810C9" w:rsidRPr="0046756F" w:rsidRDefault="00000000" w:rsidP="009810C9">
      <w:pPr>
        <w:rPr>
          <w:rFonts w:cs="Arial"/>
        </w:rPr>
      </w:pPr>
      <w:r>
        <w:rPr>
          <w:rFonts w:cs="Arial"/>
        </w:rPr>
        <w:pict w14:anchorId="30FD8C34">
          <v:rect id="_x0000_i2185" style="width:0;height:1.5pt" o:hralign="center" o:hrstd="t" o:hr="t" fillcolor="#a0a0a0" stroked="f"/>
        </w:pict>
      </w:r>
    </w:p>
    <w:p w14:paraId="0FB0DB02" w14:textId="77777777" w:rsidR="009810C9" w:rsidRPr="0046756F" w:rsidRDefault="009810C9" w:rsidP="009810C9">
      <w:pPr>
        <w:pStyle w:val="Heading6"/>
        <w:rPr>
          <w:rFonts w:cs="Arial"/>
        </w:rPr>
      </w:pPr>
      <w:bookmarkStart w:id="2327" w:name="_Toc122796522"/>
      <w:bookmarkStart w:id="2328" w:name="_Toc158906572"/>
      <w:r w:rsidRPr="0046756F">
        <w:rPr>
          <w:rFonts w:cs="Arial"/>
        </w:rPr>
        <w:t>10.20.1.7.21.6 Other CSUs called by this CSU</w:t>
      </w:r>
      <w:bookmarkEnd w:id="2327"/>
      <w:bookmarkEnd w:id="2328"/>
    </w:p>
    <w:p w14:paraId="0ECEA83B" w14:textId="77777777" w:rsidR="009810C9" w:rsidRPr="0046756F" w:rsidRDefault="009810C9" w:rsidP="009810C9">
      <w:pPr>
        <w:rPr>
          <w:rFonts w:cs="Arial"/>
        </w:rPr>
      </w:pPr>
    </w:p>
    <w:p w14:paraId="2918A45F" w14:textId="77777777" w:rsidR="009810C9" w:rsidRPr="0046756F" w:rsidRDefault="009810C9" w:rsidP="009810C9">
      <w:pPr>
        <w:widowControl w:val="0"/>
        <w:autoSpaceDE w:val="0"/>
        <w:autoSpaceDN w:val="0"/>
        <w:adjustRightInd w:val="0"/>
        <w:rPr>
          <w:rFonts w:cs="Arial"/>
        </w:rPr>
      </w:pPr>
      <w:r w:rsidRPr="0046756F">
        <w:rPr>
          <w:rFonts w:cs="Arial"/>
        </w:rPr>
        <w:t>CrcResetDr</w:t>
      </w:r>
    </w:p>
    <w:p w14:paraId="3166882F" w14:textId="77777777" w:rsidR="009810C9" w:rsidRPr="0046756F" w:rsidRDefault="009810C9" w:rsidP="009810C9">
      <w:pPr>
        <w:widowControl w:val="0"/>
        <w:autoSpaceDE w:val="0"/>
        <w:autoSpaceDN w:val="0"/>
        <w:adjustRightInd w:val="0"/>
        <w:rPr>
          <w:rFonts w:cs="Arial"/>
        </w:rPr>
      </w:pPr>
      <w:r w:rsidRPr="0046756F">
        <w:rPr>
          <w:rFonts w:cs="Arial"/>
        </w:rPr>
        <w:t>CrcCalcBlockCrc</w:t>
      </w:r>
    </w:p>
    <w:p w14:paraId="45834B57" w14:textId="77777777" w:rsidR="009810C9" w:rsidRPr="0046756F" w:rsidRDefault="009810C9" w:rsidP="009810C9">
      <w:pPr>
        <w:widowControl w:val="0"/>
        <w:autoSpaceDE w:val="0"/>
        <w:autoSpaceDN w:val="0"/>
        <w:adjustRightInd w:val="0"/>
        <w:rPr>
          <w:rFonts w:cs="Arial"/>
        </w:rPr>
      </w:pPr>
      <w:r w:rsidRPr="0046756F">
        <w:rPr>
          <w:rFonts w:cs="Arial"/>
        </w:rPr>
        <w:t>IsOlder</w:t>
      </w:r>
    </w:p>
    <w:p w14:paraId="58EE2165" w14:textId="77777777" w:rsidR="009810C9" w:rsidRPr="0046756F" w:rsidRDefault="009810C9" w:rsidP="009810C9">
      <w:pPr>
        <w:widowControl w:val="0"/>
        <w:autoSpaceDE w:val="0"/>
        <w:autoSpaceDN w:val="0"/>
        <w:adjustRightInd w:val="0"/>
        <w:rPr>
          <w:rFonts w:cs="Arial"/>
        </w:rPr>
      </w:pPr>
      <w:r w:rsidRPr="0046756F">
        <w:rPr>
          <w:rFonts w:cs="Arial"/>
        </w:rPr>
        <w:t>HwCopy</w:t>
      </w:r>
    </w:p>
    <w:p w14:paraId="428402E6" w14:textId="77777777" w:rsidR="009810C9" w:rsidRPr="0046756F" w:rsidRDefault="009810C9" w:rsidP="009810C9">
      <w:pPr>
        <w:widowControl w:val="0"/>
        <w:autoSpaceDE w:val="0"/>
        <w:autoSpaceDN w:val="0"/>
        <w:adjustRightInd w:val="0"/>
        <w:rPr>
          <w:rFonts w:cs="Arial"/>
        </w:rPr>
      </w:pPr>
      <w:r w:rsidRPr="0046756F">
        <w:rPr>
          <w:rFonts w:cs="Arial"/>
        </w:rPr>
        <w:t>RterrDisplayErrorId</w:t>
      </w:r>
    </w:p>
    <w:p w14:paraId="5D6FF7E9" w14:textId="77777777" w:rsidR="009810C9" w:rsidRPr="0046756F" w:rsidRDefault="009810C9" w:rsidP="009810C9">
      <w:pPr>
        <w:widowControl w:val="0"/>
        <w:autoSpaceDE w:val="0"/>
        <w:autoSpaceDN w:val="0"/>
        <w:adjustRightInd w:val="0"/>
        <w:rPr>
          <w:rFonts w:cs="Arial"/>
        </w:rPr>
      </w:pPr>
      <w:r w:rsidRPr="0046756F">
        <w:rPr>
          <w:rFonts w:cs="Arial"/>
        </w:rPr>
        <w:t>RterrForever</w:t>
      </w:r>
    </w:p>
    <w:p w14:paraId="2B8694FD" w14:textId="77777777" w:rsidR="009810C9" w:rsidRPr="0046756F" w:rsidRDefault="00000000" w:rsidP="009810C9">
      <w:pPr>
        <w:rPr>
          <w:rFonts w:cs="Arial"/>
        </w:rPr>
      </w:pPr>
      <w:r>
        <w:rPr>
          <w:rFonts w:cs="Arial"/>
        </w:rPr>
        <w:pict w14:anchorId="09F88275">
          <v:rect id="_x0000_i2186" style="width:0;height:1.5pt" o:hralign="center" o:hrstd="t" o:hr="t" fillcolor="#a0a0a0" stroked="f"/>
        </w:pict>
      </w:r>
    </w:p>
    <w:p w14:paraId="650E849A" w14:textId="77777777" w:rsidR="009810C9" w:rsidRPr="0046756F" w:rsidRDefault="009810C9" w:rsidP="009810C9">
      <w:pPr>
        <w:pStyle w:val="Heading6"/>
        <w:rPr>
          <w:rFonts w:cs="Arial"/>
        </w:rPr>
      </w:pPr>
      <w:bookmarkStart w:id="2329" w:name="_Toc122796523"/>
      <w:bookmarkStart w:id="2330" w:name="_Toc158906573"/>
      <w:r w:rsidRPr="0046756F">
        <w:rPr>
          <w:rFonts w:cs="Arial"/>
        </w:rPr>
        <w:t>10.20.1.7.21.7 Description of list of LLRs allocated</w:t>
      </w:r>
      <w:bookmarkEnd w:id="2329"/>
      <w:bookmarkEnd w:id="2330"/>
    </w:p>
    <w:p w14:paraId="7901E7DA" w14:textId="77777777" w:rsidR="009810C9" w:rsidRPr="0046756F" w:rsidRDefault="009810C9" w:rsidP="009810C9">
      <w:pPr>
        <w:rPr>
          <w:rFonts w:cs="Arial"/>
        </w:rPr>
      </w:pPr>
    </w:p>
    <w:p w14:paraId="59288337" w14:textId="77777777" w:rsidR="009810C9" w:rsidRPr="0046756F" w:rsidRDefault="009810C9" w:rsidP="009810C9">
      <w:pPr>
        <w:widowControl w:val="0"/>
        <w:autoSpaceDE w:val="0"/>
        <w:autoSpaceDN w:val="0"/>
        <w:adjustRightInd w:val="0"/>
        <w:rPr>
          <w:rFonts w:cs="Arial"/>
        </w:rPr>
      </w:pPr>
      <w:r w:rsidRPr="0046756F">
        <w:rPr>
          <w:rFonts w:cs="Arial"/>
        </w:rPr>
        <w:t>The following section will list the LLRs allocated to XramInit InitNvram.</w:t>
      </w:r>
    </w:p>
    <w:p w14:paraId="023EB9EA" w14:textId="77777777" w:rsidR="009810C9" w:rsidRPr="0046756F" w:rsidRDefault="009810C9" w:rsidP="009810C9">
      <w:pPr>
        <w:widowControl w:val="0"/>
        <w:autoSpaceDE w:val="0"/>
        <w:autoSpaceDN w:val="0"/>
        <w:adjustRightInd w:val="0"/>
        <w:rPr>
          <w:rFonts w:cs="Arial"/>
        </w:rPr>
      </w:pPr>
    </w:p>
    <w:p w14:paraId="3B6EECD2" w14:textId="77777777" w:rsidR="009810C9" w:rsidRPr="0046756F" w:rsidRDefault="00000000" w:rsidP="009810C9">
      <w:pPr>
        <w:rPr>
          <w:rFonts w:cs="Arial"/>
        </w:rPr>
      </w:pPr>
      <w:r>
        <w:rPr>
          <w:rFonts w:cs="Arial"/>
        </w:rPr>
        <w:pict w14:anchorId="1DB174A2">
          <v:rect id="_x0000_i2187" style="width:0;height:1.5pt" o:hralign="center" o:hrstd="t" o:hr="t" fillcolor="#a0a0a0" stroked="f"/>
        </w:pict>
      </w:r>
    </w:p>
    <w:p w14:paraId="29801194" w14:textId="77777777" w:rsidR="009810C9" w:rsidRPr="0046756F" w:rsidRDefault="009810C9" w:rsidP="009810C9">
      <w:pPr>
        <w:pStyle w:val="Heading7"/>
        <w:rPr>
          <w:rFonts w:cs="Arial"/>
        </w:rPr>
      </w:pPr>
      <w:bookmarkStart w:id="2331" w:name="_Toc122796524"/>
      <w:bookmarkStart w:id="2332" w:name="_Toc158906574"/>
      <w:r w:rsidRPr="0046756F">
        <w:rPr>
          <w:rFonts w:cs="Arial"/>
        </w:rPr>
        <w:t>10.20.1.7.21.7.1 daucmfxram-InitNvram-LLR-001</w:t>
      </w:r>
      <w:bookmarkEnd w:id="2331"/>
      <w:bookmarkEnd w:id="2332"/>
    </w:p>
    <w:p w14:paraId="312F2AB7" w14:textId="77777777" w:rsidR="009810C9" w:rsidRPr="0046756F" w:rsidRDefault="009810C9" w:rsidP="009810C9">
      <w:pPr>
        <w:rPr>
          <w:rFonts w:cs="Arial"/>
        </w:rPr>
      </w:pPr>
      <w:r w:rsidRPr="0046756F">
        <w:rPr>
          <w:rFonts w:cs="Arial"/>
        </w:rPr>
        <w:t>Requirement ID: H698-LLD-CMU-FNC-2359</w:t>
      </w:r>
    </w:p>
    <w:p w14:paraId="7986810C" w14:textId="77777777" w:rsidR="009810C9" w:rsidRPr="0046756F" w:rsidRDefault="009810C9" w:rsidP="009810C9">
      <w:pPr>
        <w:rPr>
          <w:rFonts w:cs="Arial"/>
        </w:rPr>
      </w:pPr>
    </w:p>
    <w:p w14:paraId="3811B002" w14:textId="77777777" w:rsidR="009810C9" w:rsidRPr="0046756F" w:rsidRDefault="009810C9" w:rsidP="009810C9">
      <w:pPr>
        <w:widowControl w:val="0"/>
        <w:autoSpaceDE w:val="0"/>
        <w:autoSpaceDN w:val="0"/>
        <w:adjustRightInd w:val="0"/>
        <w:rPr>
          <w:rFonts w:cs="Arial"/>
        </w:rPr>
      </w:pPr>
      <w:r w:rsidRPr="0046756F">
        <w:rPr>
          <w:rFonts w:cs="Arial"/>
        </w:rPr>
        <w:t>The function shall loop WORKING to AREA_COUNT minus 1  and pre increment loop counter</w:t>
      </w:r>
    </w:p>
    <w:p w14:paraId="1999FFF1" w14:textId="77777777" w:rsidR="009810C9" w:rsidRPr="0046756F" w:rsidRDefault="009810C9" w:rsidP="009810C9">
      <w:pPr>
        <w:widowControl w:val="0"/>
        <w:autoSpaceDE w:val="0"/>
        <w:autoSpaceDN w:val="0"/>
        <w:adjustRightInd w:val="0"/>
        <w:rPr>
          <w:rFonts w:cs="Arial"/>
        </w:rPr>
      </w:pPr>
    </w:p>
    <w:p w14:paraId="2712FEC5" w14:textId="77777777" w:rsidR="003B2264" w:rsidRPr="0046756F" w:rsidRDefault="003B2264" w:rsidP="003B2264">
      <w:pPr>
        <w:rPr>
          <w:rFonts w:cs="Arial"/>
        </w:rPr>
      </w:pPr>
      <w:r w:rsidRPr="0046756F">
        <w:rPr>
          <w:rFonts w:cs="Arial"/>
        </w:rPr>
        <w:t>1) Set parea to address of nvm_data with index loop counter</w:t>
      </w:r>
    </w:p>
    <w:p w14:paraId="1EC49333" w14:textId="77777777" w:rsidR="003B2264" w:rsidRPr="0046756F" w:rsidRDefault="003B2264" w:rsidP="003B2264">
      <w:pPr>
        <w:rPr>
          <w:rFonts w:cs="Arial"/>
        </w:rPr>
      </w:pPr>
      <w:r w:rsidRPr="0046756F">
        <w:rPr>
          <w:rFonts w:cs="Arial"/>
        </w:rPr>
        <w:t>2) Set  u32_crc_actual of parea to (pu8_crc_address of parea)</w:t>
      </w:r>
    </w:p>
    <w:p w14:paraId="764FD7E0" w14:textId="77777777" w:rsidR="003B2264" w:rsidRPr="0046756F" w:rsidRDefault="003B2264" w:rsidP="003B2264">
      <w:pPr>
        <w:rPr>
          <w:rFonts w:cs="Arial"/>
        </w:rPr>
      </w:pPr>
      <w:r w:rsidRPr="0046756F">
        <w:rPr>
          <w:rFonts w:cs="Arial"/>
        </w:rPr>
        <w:t>3) Call function CrcResetDr</w:t>
      </w:r>
    </w:p>
    <w:p w14:paraId="7019B019" w14:textId="3F52FF7D" w:rsidR="003B2264" w:rsidRPr="0046756F" w:rsidRDefault="003B2264" w:rsidP="003B2264">
      <w:pPr>
        <w:rPr>
          <w:rFonts w:cs="Arial"/>
        </w:rPr>
      </w:pPr>
      <w:r w:rsidRPr="0046756F">
        <w:rPr>
          <w:rFonts w:cs="Arial"/>
        </w:rPr>
        <w:t xml:space="preserve">4)Set u32_crc_calc of parea to call  CrcCalcBlockCrc function </w:t>
      </w:r>
      <w:r w:rsidR="00264FB3">
        <w:rPr>
          <w:rFonts w:cs="Arial"/>
        </w:rPr>
        <w:t xml:space="preserve">with parameters </w:t>
      </w:r>
      <w:r w:rsidRPr="0046756F">
        <w:rPr>
          <w:rFonts w:cs="Arial"/>
        </w:rPr>
        <w:t>pu8_address of parea and M_MEMMAP_NVRAM_WORKING_CRC_CNT</w:t>
      </w:r>
    </w:p>
    <w:p w14:paraId="24859583" w14:textId="3CFCF263" w:rsidR="003B2264" w:rsidRPr="0046756F" w:rsidRDefault="003B2264" w:rsidP="003B2264">
      <w:pPr>
        <w:rPr>
          <w:rFonts w:cs="Arial"/>
        </w:rPr>
      </w:pPr>
      <w:r w:rsidRPr="0046756F">
        <w:rPr>
          <w:rFonts w:cs="Arial"/>
        </w:rPr>
        <w:t>5)Set timestamp of parea to (Addition of pu8_address of parea and M_MEMMAP_TIMESTAMP_OFFSET).</w:t>
      </w:r>
    </w:p>
    <w:p w14:paraId="758CC798" w14:textId="33C581C1" w:rsidR="009810C9" w:rsidRPr="0046756F" w:rsidRDefault="003B2264" w:rsidP="003B2264">
      <w:pPr>
        <w:rPr>
          <w:rFonts w:cs="Arial"/>
        </w:rPr>
      </w:pPr>
      <w:r w:rsidRPr="0046756F">
        <w:rPr>
          <w:rFonts w:cs="Arial"/>
        </w:rPr>
        <w:t>6) Set b_valid of parea to (u32_crc_actual of parea is equal to u32_crc_calc of parea).</w:t>
      </w:r>
      <w:r w:rsidR="00000000">
        <w:rPr>
          <w:rFonts w:cs="Arial"/>
        </w:rPr>
        <w:pict w14:anchorId="3BD4322F">
          <v:rect id="_x0000_i2188" style="width:0;height:1.5pt" o:hralign="center" o:hrstd="t" o:hr="t" fillcolor="#a0a0a0" stroked="f"/>
        </w:pict>
      </w:r>
    </w:p>
    <w:p w14:paraId="34D2169E" w14:textId="77777777" w:rsidR="009810C9" w:rsidRPr="0046756F" w:rsidRDefault="009810C9" w:rsidP="009810C9">
      <w:pPr>
        <w:pStyle w:val="Heading7"/>
        <w:rPr>
          <w:rFonts w:cs="Arial"/>
        </w:rPr>
      </w:pPr>
      <w:bookmarkStart w:id="2333" w:name="_Toc122796525"/>
      <w:bookmarkStart w:id="2334" w:name="_Toc158906575"/>
      <w:r w:rsidRPr="0046756F">
        <w:rPr>
          <w:rFonts w:cs="Arial"/>
        </w:rPr>
        <w:t>10.20.1.7.21.7.2 daucmfxram-InitNvram-LLR-002</w:t>
      </w:r>
      <w:bookmarkEnd w:id="2333"/>
      <w:bookmarkEnd w:id="2334"/>
    </w:p>
    <w:p w14:paraId="7ABA83BC" w14:textId="77777777" w:rsidR="009810C9" w:rsidRPr="0046756F" w:rsidRDefault="009810C9" w:rsidP="009810C9">
      <w:pPr>
        <w:rPr>
          <w:rFonts w:cs="Arial"/>
        </w:rPr>
      </w:pPr>
      <w:r w:rsidRPr="0046756F">
        <w:rPr>
          <w:rFonts w:cs="Arial"/>
        </w:rPr>
        <w:t>Requirement ID: H698-LLD-CMU-FNC-2360</w:t>
      </w:r>
    </w:p>
    <w:p w14:paraId="605CC96B" w14:textId="77777777" w:rsidR="009810C9" w:rsidRPr="0046756F" w:rsidRDefault="009810C9" w:rsidP="009810C9">
      <w:pPr>
        <w:rPr>
          <w:rFonts w:cs="Arial"/>
        </w:rPr>
      </w:pPr>
    </w:p>
    <w:p w14:paraId="62A7ED1A"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t>
      </w:r>
    </w:p>
    <w:p w14:paraId="5F3FF97A" w14:textId="77777777" w:rsidR="009810C9" w:rsidRPr="0046756F" w:rsidRDefault="009810C9" w:rsidP="009810C9">
      <w:pPr>
        <w:widowControl w:val="0"/>
        <w:autoSpaceDE w:val="0"/>
        <w:autoSpaceDN w:val="0"/>
        <w:adjustRightInd w:val="0"/>
        <w:rPr>
          <w:rFonts w:cs="Arial"/>
        </w:rPr>
      </w:pPr>
    </w:p>
    <w:p w14:paraId="3452A0E7" w14:textId="77777777" w:rsidR="009810C9" w:rsidRPr="0046756F" w:rsidRDefault="009810C9" w:rsidP="009810C9">
      <w:pPr>
        <w:widowControl w:val="0"/>
        <w:autoSpaceDE w:val="0"/>
        <w:autoSpaceDN w:val="0"/>
        <w:adjustRightInd w:val="0"/>
        <w:rPr>
          <w:rFonts w:cs="Arial"/>
        </w:rPr>
      </w:pPr>
      <w:r w:rsidRPr="0046756F">
        <w:rPr>
          <w:rFonts w:cs="Arial"/>
        </w:rPr>
        <w:t>a) Call HwCopy with parameters (pu8_address of nvmdata with index WORKING, pu8_address of nvmdata with index BACKUP_2,M_MEMMAP_30K), When</w:t>
      </w:r>
    </w:p>
    <w:p w14:paraId="60F380C1" w14:textId="77777777" w:rsidR="009810C9" w:rsidRPr="0046756F" w:rsidRDefault="009810C9" w:rsidP="009810C9">
      <w:pPr>
        <w:widowControl w:val="0"/>
        <w:autoSpaceDE w:val="0"/>
        <w:autoSpaceDN w:val="0"/>
        <w:adjustRightInd w:val="0"/>
        <w:rPr>
          <w:rFonts w:cs="Arial"/>
        </w:rPr>
      </w:pPr>
      <w:r w:rsidRPr="0046756F">
        <w:rPr>
          <w:rFonts w:cs="Arial"/>
        </w:rPr>
        <w:t>- b_valid of nvmdata with index WORKING is equal to TRUE.</w:t>
      </w:r>
    </w:p>
    <w:p w14:paraId="789F46D9" w14:textId="77777777" w:rsidR="009810C9" w:rsidRPr="0046756F" w:rsidRDefault="009810C9" w:rsidP="009810C9">
      <w:pPr>
        <w:widowControl w:val="0"/>
        <w:autoSpaceDE w:val="0"/>
        <w:autoSpaceDN w:val="0"/>
        <w:adjustRightInd w:val="0"/>
        <w:rPr>
          <w:rFonts w:cs="Arial"/>
        </w:rPr>
      </w:pPr>
      <w:r w:rsidRPr="0046756F">
        <w:rPr>
          <w:rFonts w:cs="Arial"/>
        </w:rPr>
        <w:t>- b_valid  of nvmdata with index BACKUP_1 AND b_valid  of nvmdata with index BACKUP_2 to TRUE</w:t>
      </w:r>
    </w:p>
    <w:p w14:paraId="116DF1C4" w14:textId="77777777" w:rsidR="009810C9" w:rsidRPr="0046756F" w:rsidRDefault="009810C9" w:rsidP="009810C9">
      <w:pPr>
        <w:widowControl w:val="0"/>
        <w:autoSpaceDE w:val="0"/>
        <w:autoSpaceDN w:val="0"/>
        <w:adjustRightInd w:val="0"/>
        <w:rPr>
          <w:rFonts w:cs="Arial"/>
        </w:rPr>
      </w:pPr>
      <w:r w:rsidRPr="0046756F">
        <w:rPr>
          <w:rFonts w:cs="Arial"/>
        </w:rPr>
        <w:t>- return value of IsOlder function with parameters( timestamp of address of nvmdata with index BACKUP_1 , timestamp of address of nvmdata with index BACKUP_2) returns      TRUE</w:t>
      </w:r>
    </w:p>
    <w:p w14:paraId="41E0944A" w14:textId="77777777" w:rsidR="009810C9" w:rsidRPr="0046756F" w:rsidRDefault="009810C9" w:rsidP="009810C9">
      <w:pPr>
        <w:widowControl w:val="0"/>
        <w:autoSpaceDE w:val="0"/>
        <w:autoSpaceDN w:val="0"/>
        <w:adjustRightInd w:val="0"/>
        <w:rPr>
          <w:rFonts w:cs="Arial"/>
        </w:rPr>
      </w:pPr>
      <w:r w:rsidRPr="0046756F">
        <w:rPr>
          <w:rFonts w:cs="Arial"/>
        </w:rPr>
        <w:t>- return value of IsOlder function with parameters (timestamp of address of nvmdata with index WORKING, timestamp of address of nvmdata with index BACKUP_2) returns TRUE</w:t>
      </w:r>
    </w:p>
    <w:p w14:paraId="5FA5BB8A" w14:textId="77777777" w:rsidR="009810C9" w:rsidRPr="0046756F" w:rsidRDefault="009810C9" w:rsidP="009810C9">
      <w:pPr>
        <w:widowControl w:val="0"/>
        <w:autoSpaceDE w:val="0"/>
        <w:autoSpaceDN w:val="0"/>
        <w:adjustRightInd w:val="0"/>
        <w:rPr>
          <w:rFonts w:cs="Arial"/>
        </w:rPr>
      </w:pPr>
      <w:r w:rsidRPr="0046756F">
        <w:rPr>
          <w:rFonts w:cs="Arial"/>
        </w:rPr>
        <w:t>b) Call  HwCopy with parameters (pu8_address of nvmdata with index WORKING, pu8_address of nvmdata with index BACKUP_1,M_MEMMAP_30K)</w:t>
      </w:r>
    </w:p>
    <w:p w14:paraId="7418831B" w14:textId="77777777" w:rsidR="009810C9" w:rsidRPr="0046756F" w:rsidRDefault="009810C9" w:rsidP="009810C9">
      <w:pPr>
        <w:widowControl w:val="0"/>
        <w:autoSpaceDE w:val="0"/>
        <w:autoSpaceDN w:val="0"/>
        <w:adjustRightInd w:val="0"/>
        <w:rPr>
          <w:rFonts w:cs="Arial"/>
        </w:rPr>
      </w:pPr>
      <w:r w:rsidRPr="0046756F">
        <w:rPr>
          <w:rFonts w:cs="Arial"/>
        </w:rPr>
        <w:t>when return value of IsOlder function with parameters (timestamp of address of nvmdata with index WORKING, timestamp of address of nvmdata with index BACKUP_1 returns TRUE</w:t>
      </w:r>
    </w:p>
    <w:p w14:paraId="6B6AAB2D" w14:textId="77777777" w:rsidR="009810C9" w:rsidRPr="0046756F" w:rsidRDefault="00000000" w:rsidP="009810C9">
      <w:pPr>
        <w:rPr>
          <w:rFonts w:cs="Arial"/>
        </w:rPr>
      </w:pPr>
      <w:r>
        <w:rPr>
          <w:rFonts w:cs="Arial"/>
        </w:rPr>
        <w:pict w14:anchorId="56960BEA">
          <v:rect id="_x0000_i2189" style="width:0;height:1.5pt" o:hralign="center" o:hrstd="t" o:hr="t" fillcolor="#a0a0a0" stroked="f"/>
        </w:pict>
      </w:r>
    </w:p>
    <w:p w14:paraId="7635CDAA" w14:textId="77777777" w:rsidR="009810C9" w:rsidRPr="0046756F" w:rsidRDefault="009810C9" w:rsidP="009810C9">
      <w:pPr>
        <w:pStyle w:val="Heading7"/>
        <w:rPr>
          <w:rFonts w:cs="Arial"/>
        </w:rPr>
      </w:pPr>
      <w:bookmarkStart w:id="2335" w:name="_Toc122796526"/>
      <w:bookmarkStart w:id="2336" w:name="_Toc158906576"/>
      <w:r w:rsidRPr="0046756F">
        <w:rPr>
          <w:rFonts w:cs="Arial"/>
        </w:rPr>
        <w:t>10.20.1.7.21.7.3 daucmfxram-InitNvram-LLR-003</w:t>
      </w:r>
      <w:bookmarkEnd w:id="2335"/>
      <w:bookmarkEnd w:id="2336"/>
    </w:p>
    <w:p w14:paraId="091FD764" w14:textId="77777777" w:rsidR="009810C9" w:rsidRPr="0046756F" w:rsidRDefault="009810C9" w:rsidP="009810C9">
      <w:pPr>
        <w:rPr>
          <w:rFonts w:cs="Arial"/>
        </w:rPr>
      </w:pPr>
      <w:r w:rsidRPr="0046756F">
        <w:rPr>
          <w:rFonts w:cs="Arial"/>
        </w:rPr>
        <w:t>Requirement ID: H698-LLD-CMU-FNC-2361</w:t>
      </w:r>
    </w:p>
    <w:p w14:paraId="2596C8B5" w14:textId="77777777" w:rsidR="009810C9" w:rsidRPr="0046756F" w:rsidRDefault="009810C9" w:rsidP="009810C9">
      <w:pPr>
        <w:rPr>
          <w:rFonts w:cs="Arial"/>
        </w:rPr>
      </w:pPr>
    </w:p>
    <w:p w14:paraId="249E9622"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72F249AD" w14:textId="77777777" w:rsidR="009810C9" w:rsidRPr="0046756F" w:rsidRDefault="009810C9" w:rsidP="009810C9">
      <w:pPr>
        <w:widowControl w:val="0"/>
        <w:autoSpaceDE w:val="0"/>
        <w:autoSpaceDN w:val="0"/>
        <w:adjustRightInd w:val="0"/>
        <w:rPr>
          <w:rFonts w:cs="Arial"/>
        </w:rPr>
      </w:pPr>
    </w:p>
    <w:p w14:paraId="54015BF2" w14:textId="77777777" w:rsidR="009810C9" w:rsidRPr="0046756F" w:rsidRDefault="009810C9" w:rsidP="009810C9">
      <w:pPr>
        <w:widowControl w:val="0"/>
        <w:autoSpaceDE w:val="0"/>
        <w:autoSpaceDN w:val="0"/>
        <w:adjustRightInd w:val="0"/>
        <w:rPr>
          <w:rFonts w:cs="Arial"/>
        </w:rPr>
      </w:pPr>
      <w:r w:rsidRPr="0046756F">
        <w:rPr>
          <w:rFonts w:cs="Arial"/>
        </w:rPr>
        <w:t>a) Call HwCopy with parameters (pu8_address of nvmdata with index WORKING, pu8_address of nvmdata with index BACKUP_1, M_MEMMAP_30K),when</w:t>
      </w:r>
    </w:p>
    <w:p w14:paraId="5331348B" w14:textId="77777777" w:rsidR="009810C9" w:rsidRPr="0046756F" w:rsidRDefault="009810C9" w:rsidP="009810C9">
      <w:pPr>
        <w:widowControl w:val="0"/>
        <w:autoSpaceDE w:val="0"/>
        <w:autoSpaceDN w:val="0"/>
        <w:adjustRightInd w:val="0"/>
        <w:rPr>
          <w:rFonts w:cs="Arial"/>
        </w:rPr>
      </w:pPr>
      <w:r w:rsidRPr="0046756F">
        <w:rPr>
          <w:rFonts w:cs="Arial"/>
        </w:rPr>
        <w:t xml:space="preserve"> b_valid of nvmdata with index BACKUP_1 is equal to TRUE.</w:t>
      </w:r>
    </w:p>
    <w:p w14:paraId="21B9AC56" w14:textId="77777777" w:rsidR="009810C9" w:rsidRPr="0046756F" w:rsidRDefault="009810C9" w:rsidP="009810C9">
      <w:pPr>
        <w:widowControl w:val="0"/>
        <w:autoSpaceDE w:val="0"/>
        <w:autoSpaceDN w:val="0"/>
        <w:adjustRightInd w:val="0"/>
        <w:rPr>
          <w:rFonts w:cs="Arial"/>
        </w:rPr>
      </w:pPr>
      <w:r w:rsidRPr="0046756F">
        <w:rPr>
          <w:rFonts w:cs="Arial"/>
        </w:rPr>
        <w:t xml:space="preserve"> return value of IsOlder function with parameters(timestamp of address of nvmdata with index WORKING, timestamp of address of nvmdata with index BACKUP_1) to TRUE</w:t>
      </w:r>
    </w:p>
    <w:p w14:paraId="6B153209" w14:textId="77777777" w:rsidR="009810C9" w:rsidRPr="0046756F" w:rsidRDefault="009810C9" w:rsidP="009810C9">
      <w:pPr>
        <w:widowControl w:val="0"/>
        <w:autoSpaceDE w:val="0"/>
        <w:autoSpaceDN w:val="0"/>
        <w:adjustRightInd w:val="0"/>
        <w:rPr>
          <w:rFonts w:cs="Arial"/>
        </w:rPr>
      </w:pPr>
    </w:p>
    <w:p w14:paraId="272D7876" w14:textId="77777777" w:rsidR="009810C9" w:rsidRPr="0046756F" w:rsidRDefault="009810C9" w:rsidP="009810C9">
      <w:pPr>
        <w:widowControl w:val="0"/>
        <w:autoSpaceDE w:val="0"/>
        <w:autoSpaceDN w:val="0"/>
        <w:adjustRightInd w:val="0"/>
        <w:rPr>
          <w:rFonts w:cs="Arial"/>
        </w:rPr>
      </w:pPr>
      <w:r w:rsidRPr="0046756F">
        <w:rPr>
          <w:rFonts w:cs="Arial"/>
        </w:rPr>
        <w:t>b) Call HwCopy with parameters (pu8_address of nvmdata with index WORKING, pu8_address of nvmdata with index BACKUP_2,  M_MEMMAP_30K), when</w:t>
      </w:r>
    </w:p>
    <w:p w14:paraId="1672FDA5" w14:textId="77777777" w:rsidR="009810C9" w:rsidRPr="0046756F" w:rsidRDefault="009810C9" w:rsidP="009810C9">
      <w:pPr>
        <w:widowControl w:val="0"/>
        <w:autoSpaceDE w:val="0"/>
        <w:autoSpaceDN w:val="0"/>
        <w:adjustRightInd w:val="0"/>
        <w:rPr>
          <w:rFonts w:cs="Arial"/>
        </w:rPr>
      </w:pPr>
      <w:r w:rsidRPr="0046756F">
        <w:rPr>
          <w:rFonts w:cs="Arial"/>
        </w:rPr>
        <w:t xml:space="preserve">  b_valid of nvmdata with index BACKUP_2 is equal to TRUE.</w:t>
      </w:r>
    </w:p>
    <w:p w14:paraId="54794DF3" w14:textId="77777777" w:rsidR="009810C9" w:rsidRPr="0046756F" w:rsidRDefault="009810C9" w:rsidP="009810C9">
      <w:pPr>
        <w:widowControl w:val="0"/>
        <w:autoSpaceDE w:val="0"/>
        <w:autoSpaceDN w:val="0"/>
        <w:adjustRightInd w:val="0"/>
        <w:rPr>
          <w:rFonts w:cs="Arial"/>
        </w:rPr>
      </w:pPr>
      <w:r w:rsidRPr="0046756F">
        <w:rPr>
          <w:rFonts w:cs="Arial"/>
        </w:rPr>
        <w:t xml:space="preserve">  return value of IsOlder with parameters(timestamp of address of nvmdata with index WORKING, timestamp of address of nvmdata with index BACKUP_2) to TRUE.</w:t>
      </w:r>
    </w:p>
    <w:p w14:paraId="4CB04728" w14:textId="77777777" w:rsidR="009810C9" w:rsidRPr="0046756F" w:rsidRDefault="009810C9" w:rsidP="009810C9">
      <w:pPr>
        <w:widowControl w:val="0"/>
        <w:autoSpaceDE w:val="0"/>
        <w:autoSpaceDN w:val="0"/>
        <w:adjustRightInd w:val="0"/>
        <w:rPr>
          <w:rFonts w:cs="Arial"/>
        </w:rPr>
      </w:pPr>
    </w:p>
    <w:p w14:paraId="21A6A83E" w14:textId="77777777" w:rsidR="009810C9" w:rsidRPr="0046756F" w:rsidRDefault="00000000" w:rsidP="009810C9">
      <w:pPr>
        <w:rPr>
          <w:rFonts w:cs="Arial"/>
        </w:rPr>
      </w:pPr>
      <w:r>
        <w:rPr>
          <w:rFonts w:cs="Arial"/>
        </w:rPr>
        <w:pict w14:anchorId="5553FDDA">
          <v:rect id="_x0000_i2190" style="width:0;height:1.5pt" o:hralign="center" o:hrstd="t" o:hr="t" fillcolor="#a0a0a0" stroked="f"/>
        </w:pict>
      </w:r>
    </w:p>
    <w:p w14:paraId="11911CC8" w14:textId="77777777" w:rsidR="009810C9" w:rsidRPr="0046756F" w:rsidRDefault="009810C9" w:rsidP="009810C9">
      <w:pPr>
        <w:pStyle w:val="Heading7"/>
        <w:rPr>
          <w:rFonts w:cs="Arial"/>
        </w:rPr>
      </w:pPr>
      <w:bookmarkStart w:id="2337" w:name="_Toc122796527"/>
      <w:bookmarkStart w:id="2338" w:name="_Toc158906577"/>
      <w:r w:rsidRPr="0046756F">
        <w:rPr>
          <w:rFonts w:cs="Arial"/>
        </w:rPr>
        <w:t>10.20.1.7.21.7.4 daucmfxram-InitNvram-LLR-004</w:t>
      </w:r>
      <w:bookmarkEnd w:id="2337"/>
      <w:bookmarkEnd w:id="2338"/>
    </w:p>
    <w:p w14:paraId="0709D85C" w14:textId="77777777" w:rsidR="009810C9" w:rsidRPr="0046756F" w:rsidRDefault="009810C9" w:rsidP="009810C9">
      <w:pPr>
        <w:rPr>
          <w:rFonts w:cs="Arial"/>
        </w:rPr>
      </w:pPr>
      <w:r w:rsidRPr="0046756F">
        <w:rPr>
          <w:rFonts w:cs="Arial"/>
        </w:rPr>
        <w:t>Requirement ID: H698-LLD-CMU-FNC-2362</w:t>
      </w:r>
    </w:p>
    <w:p w14:paraId="1FBE01A3" w14:textId="77777777" w:rsidR="009810C9" w:rsidRPr="0046756F" w:rsidRDefault="009810C9" w:rsidP="009810C9">
      <w:pPr>
        <w:rPr>
          <w:rFonts w:cs="Arial"/>
        </w:rPr>
      </w:pPr>
    </w:p>
    <w:p w14:paraId="5751973D"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7023F4DF" w14:textId="77777777" w:rsidR="009810C9" w:rsidRPr="0046756F" w:rsidRDefault="009810C9" w:rsidP="009810C9">
      <w:pPr>
        <w:widowControl w:val="0"/>
        <w:autoSpaceDE w:val="0"/>
        <w:autoSpaceDN w:val="0"/>
        <w:adjustRightInd w:val="0"/>
        <w:rPr>
          <w:rFonts w:cs="Arial"/>
        </w:rPr>
      </w:pPr>
    </w:p>
    <w:p w14:paraId="2E75F690" w14:textId="77777777" w:rsidR="009810C9" w:rsidRPr="0046756F" w:rsidRDefault="009810C9" w:rsidP="009810C9">
      <w:pPr>
        <w:widowControl w:val="0"/>
        <w:autoSpaceDE w:val="0"/>
        <w:autoSpaceDN w:val="0"/>
        <w:adjustRightInd w:val="0"/>
        <w:rPr>
          <w:rFonts w:cs="Arial"/>
        </w:rPr>
      </w:pPr>
      <w:r w:rsidRPr="0046756F">
        <w:rPr>
          <w:rFonts w:cs="Arial"/>
        </w:rPr>
        <w:t>a) b_valid of nvmdata with index BACKUP_1 is equal to TRUE</w:t>
      </w:r>
    </w:p>
    <w:p w14:paraId="7E80CD59" w14:textId="77777777" w:rsidR="009810C9" w:rsidRPr="0046756F" w:rsidRDefault="009810C9" w:rsidP="009810C9">
      <w:pPr>
        <w:widowControl w:val="0"/>
        <w:autoSpaceDE w:val="0"/>
        <w:autoSpaceDN w:val="0"/>
        <w:adjustRightInd w:val="0"/>
        <w:rPr>
          <w:rFonts w:cs="Arial"/>
        </w:rPr>
      </w:pPr>
      <w:r w:rsidRPr="0046756F">
        <w:rPr>
          <w:rFonts w:cs="Arial"/>
        </w:rPr>
        <w:t>- Call HwCopy with parameters (pu8_address of nvm_data with index WORKING, pu8_address of nvmdata with index BACKUP_2, M_MEMMAP_30K),when</w:t>
      </w:r>
    </w:p>
    <w:p w14:paraId="2E52C3C6" w14:textId="77777777" w:rsidR="009810C9" w:rsidRPr="0046756F" w:rsidRDefault="009810C9" w:rsidP="009810C9">
      <w:pPr>
        <w:widowControl w:val="0"/>
        <w:autoSpaceDE w:val="0"/>
        <w:autoSpaceDN w:val="0"/>
        <w:adjustRightInd w:val="0"/>
        <w:rPr>
          <w:rFonts w:cs="Arial"/>
        </w:rPr>
      </w:pPr>
      <w:r w:rsidRPr="0046756F">
        <w:rPr>
          <w:rFonts w:cs="Arial"/>
        </w:rPr>
        <w:t>return value of  b_valid of nvmdata with index BACKUP_2 AND IsOlder with parameters(timestamp of address of nvmdata with index BACKUP_1, timestamp of address of nvmdata with index BACKUP_2) to TRUE.</w:t>
      </w:r>
    </w:p>
    <w:p w14:paraId="382D40E5" w14:textId="77777777" w:rsidR="009810C9" w:rsidRPr="0046756F" w:rsidRDefault="009810C9" w:rsidP="009810C9">
      <w:pPr>
        <w:widowControl w:val="0"/>
        <w:autoSpaceDE w:val="0"/>
        <w:autoSpaceDN w:val="0"/>
        <w:adjustRightInd w:val="0"/>
        <w:rPr>
          <w:rFonts w:cs="Arial"/>
        </w:rPr>
      </w:pPr>
    </w:p>
    <w:p w14:paraId="3B1F7359" w14:textId="77777777" w:rsidR="009810C9" w:rsidRPr="0046756F" w:rsidRDefault="009810C9" w:rsidP="009810C9">
      <w:pPr>
        <w:widowControl w:val="0"/>
        <w:autoSpaceDE w:val="0"/>
        <w:autoSpaceDN w:val="0"/>
        <w:adjustRightInd w:val="0"/>
        <w:rPr>
          <w:rFonts w:cs="Arial"/>
        </w:rPr>
      </w:pPr>
      <w:r w:rsidRPr="0046756F">
        <w:rPr>
          <w:rFonts w:cs="Arial"/>
        </w:rPr>
        <w:t>- Otherwise, Call HwCopy with parameters(pu8_address of nvmdata with index WORKING, pu8_address of nvmdata with BACKUP_1,M_MEMMAP_30K)</w:t>
      </w:r>
    </w:p>
    <w:p w14:paraId="4098F539" w14:textId="77777777" w:rsidR="009810C9" w:rsidRPr="0046756F" w:rsidRDefault="009810C9" w:rsidP="009810C9">
      <w:pPr>
        <w:widowControl w:val="0"/>
        <w:autoSpaceDE w:val="0"/>
        <w:autoSpaceDN w:val="0"/>
        <w:adjustRightInd w:val="0"/>
        <w:rPr>
          <w:rFonts w:cs="Arial"/>
        </w:rPr>
      </w:pPr>
    </w:p>
    <w:p w14:paraId="47046805" w14:textId="77777777" w:rsidR="009810C9" w:rsidRPr="0046756F" w:rsidRDefault="00000000" w:rsidP="009810C9">
      <w:pPr>
        <w:rPr>
          <w:rFonts w:cs="Arial"/>
        </w:rPr>
      </w:pPr>
      <w:r>
        <w:rPr>
          <w:rFonts w:cs="Arial"/>
        </w:rPr>
        <w:pict w14:anchorId="123E78FA">
          <v:rect id="_x0000_i2191" style="width:0;height:1.5pt" o:hralign="center" o:hrstd="t" o:hr="t" fillcolor="#a0a0a0" stroked="f"/>
        </w:pict>
      </w:r>
    </w:p>
    <w:p w14:paraId="0F175944" w14:textId="77777777" w:rsidR="009810C9" w:rsidRPr="0046756F" w:rsidRDefault="009810C9" w:rsidP="009810C9">
      <w:pPr>
        <w:pStyle w:val="Heading7"/>
        <w:rPr>
          <w:rFonts w:cs="Arial"/>
        </w:rPr>
      </w:pPr>
      <w:bookmarkStart w:id="2339" w:name="_Toc122796528"/>
      <w:bookmarkStart w:id="2340" w:name="_Toc158906578"/>
      <w:r w:rsidRPr="0046756F">
        <w:rPr>
          <w:rFonts w:cs="Arial"/>
        </w:rPr>
        <w:t>10.20.1.7.21.7.5 daucmfxram-InitNvram-LLR-005</w:t>
      </w:r>
      <w:bookmarkEnd w:id="2339"/>
      <w:bookmarkEnd w:id="2340"/>
    </w:p>
    <w:p w14:paraId="0DC84A31" w14:textId="77777777" w:rsidR="009810C9" w:rsidRPr="0046756F" w:rsidRDefault="009810C9" w:rsidP="009810C9">
      <w:pPr>
        <w:rPr>
          <w:rFonts w:cs="Arial"/>
        </w:rPr>
      </w:pPr>
      <w:r w:rsidRPr="0046756F">
        <w:rPr>
          <w:rFonts w:cs="Arial"/>
        </w:rPr>
        <w:t>Requirement ID: H698-LLD-CMU-FNC-2363</w:t>
      </w:r>
    </w:p>
    <w:p w14:paraId="57D2EE06" w14:textId="77777777" w:rsidR="009810C9" w:rsidRPr="0046756F" w:rsidRDefault="009810C9" w:rsidP="009810C9">
      <w:pPr>
        <w:rPr>
          <w:rFonts w:cs="Arial"/>
        </w:rPr>
      </w:pPr>
    </w:p>
    <w:p w14:paraId="52024D2C" w14:textId="77777777" w:rsidR="009810C9" w:rsidRPr="0046756F" w:rsidRDefault="009810C9" w:rsidP="009810C9">
      <w:pPr>
        <w:widowControl w:val="0"/>
        <w:autoSpaceDE w:val="0"/>
        <w:autoSpaceDN w:val="0"/>
        <w:adjustRightInd w:val="0"/>
        <w:rPr>
          <w:rFonts w:cs="Arial"/>
        </w:rPr>
      </w:pPr>
      <w:r w:rsidRPr="0046756F">
        <w:rPr>
          <w:rFonts w:cs="Arial"/>
        </w:rPr>
        <w:t>The function shall</w:t>
      </w:r>
    </w:p>
    <w:p w14:paraId="3D576787" w14:textId="77777777" w:rsidR="009810C9" w:rsidRPr="0046756F" w:rsidRDefault="009810C9" w:rsidP="009810C9">
      <w:pPr>
        <w:widowControl w:val="0"/>
        <w:autoSpaceDE w:val="0"/>
        <w:autoSpaceDN w:val="0"/>
        <w:adjustRightInd w:val="0"/>
        <w:rPr>
          <w:rFonts w:cs="Arial"/>
        </w:rPr>
      </w:pPr>
    </w:p>
    <w:p w14:paraId="5D2B7803" w14:textId="77777777" w:rsidR="009810C9" w:rsidRPr="0046756F" w:rsidRDefault="009810C9" w:rsidP="009810C9">
      <w:pPr>
        <w:widowControl w:val="0"/>
        <w:autoSpaceDE w:val="0"/>
        <w:autoSpaceDN w:val="0"/>
        <w:adjustRightInd w:val="0"/>
        <w:rPr>
          <w:rFonts w:cs="Arial"/>
        </w:rPr>
      </w:pPr>
      <w:r w:rsidRPr="0046756F">
        <w:rPr>
          <w:rFonts w:cs="Arial"/>
        </w:rPr>
        <w:t>a) Call HwCopy with parameters (pu8_address of nvmdata with index WORKING, pu8_address of nvmdata with index BACKUP_2,M_MEMMAP_30K), when</w:t>
      </w:r>
    </w:p>
    <w:p w14:paraId="67A8005A" w14:textId="77777777" w:rsidR="009810C9" w:rsidRPr="0046756F" w:rsidRDefault="009810C9" w:rsidP="009810C9">
      <w:pPr>
        <w:widowControl w:val="0"/>
        <w:autoSpaceDE w:val="0"/>
        <w:autoSpaceDN w:val="0"/>
        <w:adjustRightInd w:val="0"/>
        <w:rPr>
          <w:rFonts w:cs="Arial"/>
        </w:rPr>
      </w:pPr>
      <w:r w:rsidRPr="0046756F">
        <w:rPr>
          <w:rFonts w:cs="Arial"/>
        </w:rPr>
        <w:t xml:space="preserve">   b_valid of nvmdata with index BACKUP_2 is equal to TRUE.</w:t>
      </w:r>
    </w:p>
    <w:p w14:paraId="332260CD" w14:textId="77777777" w:rsidR="009810C9" w:rsidRPr="0046756F" w:rsidRDefault="009810C9" w:rsidP="009810C9">
      <w:pPr>
        <w:widowControl w:val="0"/>
        <w:autoSpaceDE w:val="0"/>
        <w:autoSpaceDN w:val="0"/>
        <w:adjustRightInd w:val="0"/>
        <w:rPr>
          <w:rFonts w:cs="Arial"/>
        </w:rPr>
      </w:pPr>
    </w:p>
    <w:p w14:paraId="48E865B9" w14:textId="77777777" w:rsidR="009810C9" w:rsidRPr="0046756F" w:rsidRDefault="009810C9" w:rsidP="009810C9">
      <w:pPr>
        <w:widowControl w:val="0"/>
        <w:autoSpaceDE w:val="0"/>
        <w:autoSpaceDN w:val="0"/>
        <w:adjustRightInd w:val="0"/>
        <w:rPr>
          <w:rFonts w:cs="Arial"/>
        </w:rPr>
      </w:pPr>
      <w:r w:rsidRPr="0046756F">
        <w:rPr>
          <w:rFonts w:cs="Arial"/>
        </w:rPr>
        <w:t>b) Otherwise, Call RterrDisplayErrorId with parameters (M_APP_ID,RterrForever,MEMORY_ERROR bitwise OR RT_ERROR_2)</w:t>
      </w:r>
    </w:p>
    <w:p w14:paraId="16934E77" w14:textId="77777777" w:rsidR="009810C9" w:rsidRPr="0046756F" w:rsidRDefault="00000000" w:rsidP="009810C9">
      <w:pPr>
        <w:rPr>
          <w:rFonts w:cs="Arial"/>
        </w:rPr>
      </w:pPr>
      <w:r>
        <w:rPr>
          <w:rFonts w:cs="Arial"/>
        </w:rPr>
        <w:pict w14:anchorId="01B3CE10">
          <v:rect id="_x0000_i2192" style="width:0;height:1.5pt" o:hralign="center" o:hrstd="t" o:hr="t" fillcolor="#a0a0a0" stroked="f"/>
        </w:pict>
      </w:r>
    </w:p>
    <w:p w14:paraId="2C35E00E" w14:textId="77777777" w:rsidR="009810C9" w:rsidRPr="0046756F" w:rsidRDefault="009810C9" w:rsidP="009810C9">
      <w:pPr>
        <w:pStyle w:val="Heading1"/>
      </w:pPr>
      <w:bookmarkStart w:id="2341" w:name="_Toc122796529"/>
      <w:bookmarkStart w:id="2342" w:name="_Toc158906579"/>
      <w:r w:rsidRPr="0046756F">
        <w:t>11 Software Low Level Requirements-CMU Flight Module Library</w:t>
      </w:r>
      <w:bookmarkEnd w:id="2341"/>
      <w:bookmarkEnd w:id="2342"/>
    </w:p>
    <w:p w14:paraId="29E15519" w14:textId="77777777" w:rsidR="009810C9" w:rsidRPr="0046756F" w:rsidRDefault="009810C9" w:rsidP="009810C9">
      <w:pPr>
        <w:rPr>
          <w:rFonts w:cs="Arial"/>
        </w:rPr>
      </w:pPr>
    </w:p>
    <w:p w14:paraId="448A7C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This section specifies the Software Low Level Requirements for CMU Flight-STM Library.</w:t>
      </w:r>
    </w:p>
    <w:p w14:paraId="0FC4A0CA" w14:textId="77777777" w:rsidR="009810C9" w:rsidRPr="0046756F" w:rsidRDefault="00000000" w:rsidP="009810C9">
      <w:pPr>
        <w:rPr>
          <w:rFonts w:cs="Arial"/>
        </w:rPr>
      </w:pPr>
      <w:r>
        <w:rPr>
          <w:rFonts w:cs="Arial"/>
        </w:rPr>
        <w:pict w14:anchorId="69F4FAFA">
          <v:rect id="_x0000_i2193" style="width:0;height:1.5pt" o:hralign="center" o:hrstd="t" o:hr="t" fillcolor="#a0a0a0" stroked="f"/>
        </w:pict>
      </w:r>
    </w:p>
    <w:p w14:paraId="0559181D" w14:textId="77777777" w:rsidR="009810C9" w:rsidRPr="0046756F" w:rsidRDefault="009810C9" w:rsidP="009810C9">
      <w:pPr>
        <w:pStyle w:val="Heading2"/>
      </w:pPr>
      <w:bookmarkStart w:id="2343" w:name="_Toc122796530"/>
      <w:bookmarkStart w:id="2344" w:name="_Toc158906580"/>
      <w:r w:rsidRPr="0046756F">
        <w:t>11.1 daulibmisc</w:t>
      </w:r>
      <w:bookmarkEnd w:id="2343"/>
      <w:bookmarkEnd w:id="2344"/>
    </w:p>
    <w:p w14:paraId="45FEC2E3" w14:textId="77777777" w:rsidR="009810C9" w:rsidRPr="0046756F" w:rsidRDefault="009810C9" w:rsidP="009810C9">
      <w:pPr>
        <w:rPr>
          <w:rFonts w:cs="Arial"/>
        </w:rPr>
      </w:pPr>
    </w:p>
    <w:p w14:paraId="59875AB3" w14:textId="77777777" w:rsidR="009810C9" w:rsidRPr="0046756F" w:rsidRDefault="009810C9" w:rsidP="009810C9">
      <w:pPr>
        <w:widowControl w:val="0"/>
        <w:autoSpaceDE w:val="0"/>
        <w:autoSpaceDN w:val="0"/>
        <w:adjustRightInd w:val="0"/>
        <w:rPr>
          <w:rFonts w:cs="Arial"/>
        </w:rPr>
      </w:pPr>
      <w:r w:rsidRPr="0046756F">
        <w:rPr>
          <w:rFonts w:cs="Arial"/>
        </w:rPr>
        <w:t>This module provides all the miscellaneous firmware functions (add-on to CMSIS functions).</w:t>
      </w:r>
    </w:p>
    <w:p w14:paraId="38AF75DF" w14:textId="77777777" w:rsidR="009810C9" w:rsidRPr="0046756F" w:rsidRDefault="00000000" w:rsidP="009810C9">
      <w:pPr>
        <w:rPr>
          <w:rFonts w:cs="Arial"/>
        </w:rPr>
      </w:pPr>
      <w:r>
        <w:rPr>
          <w:rFonts w:cs="Arial"/>
        </w:rPr>
        <w:pict w14:anchorId="764D2761">
          <v:rect id="_x0000_i2194" style="width:0;height:1.5pt" o:hralign="center" o:hrstd="t" o:hr="t" fillcolor="#a0a0a0" stroked="f"/>
        </w:pict>
      </w:r>
    </w:p>
    <w:p w14:paraId="3E49B49E" w14:textId="77777777" w:rsidR="009810C9" w:rsidRPr="0046756F" w:rsidRDefault="009810C9" w:rsidP="009810C9">
      <w:pPr>
        <w:pStyle w:val="Heading3"/>
      </w:pPr>
      <w:bookmarkStart w:id="2345" w:name="_Toc122796531"/>
      <w:bookmarkStart w:id="2346" w:name="_Toc158906581"/>
      <w:r w:rsidRPr="0046756F">
        <w:t>11.1.1 NvicPriorityGroupConfig</w:t>
      </w:r>
      <w:bookmarkEnd w:id="2345"/>
      <w:bookmarkEnd w:id="2346"/>
    </w:p>
    <w:p w14:paraId="2CA2EB9D" w14:textId="77777777" w:rsidR="009810C9" w:rsidRPr="0046756F" w:rsidRDefault="009810C9" w:rsidP="009810C9">
      <w:pPr>
        <w:rPr>
          <w:rFonts w:cs="Arial"/>
        </w:rPr>
      </w:pPr>
    </w:p>
    <w:p w14:paraId="0135B43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NvicPriorityGroupConfig will follow in the sub sections.</w:t>
      </w:r>
    </w:p>
    <w:p w14:paraId="044E5A3A" w14:textId="77777777" w:rsidR="009810C9" w:rsidRPr="0046756F" w:rsidRDefault="00000000" w:rsidP="009810C9">
      <w:pPr>
        <w:rPr>
          <w:rFonts w:cs="Arial"/>
        </w:rPr>
      </w:pPr>
      <w:r>
        <w:rPr>
          <w:rFonts w:cs="Arial"/>
        </w:rPr>
        <w:pict w14:anchorId="08ECADED">
          <v:rect id="_x0000_i2195" style="width:0;height:1.5pt" o:hralign="center" o:hrstd="t" o:hr="t" fillcolor="#a0a0a0" stroked="f"/>
        </w:pict>
      </w:r>
    </w:p>
    <w:p w14:paraId="4CE80CCE" w14:textId="77777777" w:rsidR="009810C9" w:rsidRPr="0046756F" w:rsidRDefault="009810C9" w:rsidP="009810C9">
      <w:pPr>
        <w:pStyle w:val="Heading4"/>
        <w:rPr>
          <w:rFonts w:ascii="Arial" w:hAnsi="Arial" w:cs="Arial"/>
        </w:rPr>
      </w:pPr>
      <w:bookmarkStart w:id="2347" w:name="_Toc122796532"/>
      <w:bookmarkStart w:id="2348" w:name="_Toc158906582"/>
      <w:r w:rsidRPr="0046756F">
        <w:rPr>
          <w:rFonts w:ascii="Arial" w:hAnsi="Arial" w:cs="Arial"/>
        </w:rPr>
        <w:t>11.1.1.1 Brief Description</w:t>
      </w:r>
      <w:bookmarkEnd w:id="2347"/>
      <w:bookmarkEnd w:id="2348"/>
    </w:p>
    <w:p w14:paraId="7D4026D6" w14:textId="77777777" w:rsidR="009810C9" w:rsidRPr="0046756F" w:rsidRDefault="009810C9" w:rsidP="009810C9">
      <w:pPr>
        <w:rPr>
          <w:rFonts w:cs="Arial"/>
        </w:rPr>
      </w:pPr>
    </w:p>
    <w:p w14:paraId="211EE53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NvicPriorityGroupConfig configures the priority grouping: pre-emption priority and sub priority.</w:t>
      </w:r>
    </w:p>
    <w:p w14:paraId="394B4F9C" w14:textId="77777777" w:rsidR="009810C9" w:rsidRPr="0046756F" w:rsidRDefault="00000000" w:rsidP="009810C9">
      <w:pPr>
        <w:rPr>
          <w:rFonts w:cs="Arial"/>
        </w:rPr>
      </w:pPr>
      <w:r>
        <w:rPr>
          <w:rFonts w:cs="Arial"/>
        </w:rPr>
        <w:pict w14:anchorId="7AD90FF9">
          <v:rect id="_x0000_i2196" style="width:0;height:1.5pt" o:hralign="center" o:hrstd="t" o:hr="t" fillcolor="#a0a0a0" stroked="f"/>
        </w:pict>
      </w:r>
    </w:p>
    <w:p w14:paraId="1939E01A" w14:textId="77777777" w:rsidR="009810C9" w:rsidRPr="0046756F" w:rsidRDefault="009810C9" w:rsidP="009810C9">
      <w:pPr>
        <w:pStyle w:val="Heading4"/>
        <w:rPr>
          <w:rFonts w:ascii="Arial" w:hAnsi="Arial" w:cs="Arial"/>
        </w:rPr>
      </w:pPr>
      <w:bookmarkStart w:id="2349" w:name="_Toc122796533"/>
      <w:bookmarkStart w:id="2350" w:name="_Toc158906583"/>
      <w:r w:rsidRPr="0046756F">
        <w:rPr>
          <w:rFonts w:ascii="Arial" w:hAnsi="Arial" w:cs="Arial"/>
        </w:rPr>
        <w:t>11.1.1.2 List of HLRs allocated</w:t>
      </w:r>
      <w:bookmarkEnd w:id="2349"/>
      <w:bookmarkEnd w:id="2350"/>
    </w:p>
    <w:p w14:paraId="5C570369" w14:textId="77777777" w:rsidR="009810C9" w:rsidRPr="0046756F" w:rsidRDefault="009810C9" w:rsidP="009810C9">
      <w:pPr>
        <w:rPr>
          <w:rFonts w:cs="Arial"/>
        </w:rPr>
      </w:pPr>
    </w:p>
    <w:p w14:paraId="112AB54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E7A22DD" w14:textId="77777777" w:rsidR="009810C9" w:rsidRPr="0046756F" w:rsidRDefault="00000000" w:rsidP="009810C9">
      <w:pPr>
        <w:rPr>
          <w:rFonts w:cs="Arial"/>
        </w:rPr>
      </w:pPr>
      <w:r>
        <w:rPr>
          <w:rFonts w:cs="Arial"/>
        </w:rPr>
        <w:pict w14:anchorId="7446AA1B">
          <v:rect id="_x0000_i2197" style="width:0;height:1.5pt" o:hralign="center" o:hrstd="t" o:hr="t" fillcolor="#a0a0a0" stroked="f"/>
        </w:pict>
      </w:r>
    </w:p>
    <w:p w14:paraId="1E985499" w14:textId="77777777" w:rsidR="009810C9" w:rsidRPr="0046756F" w:rsidRDefault="009810C9" w:rsidP="009810C9">
      <w:pPr>
        <w:pStyle w:val="Heading4"/>
        <w:rPr>
          <w:rFonts w:ascii="Arial" w:hAnsi="Arial" w:cs="Arial"/>
        </w:rPr>
      </w:pPr>
      <w:bookmarkStart w:id="2351" w:name="_Toc122796534"/>
      <w:bookmarkStart w:id="2352" w:name="_Toc158906584"/>
      <w:r w:rsidRPr="0046756F">
        <w:rPr>
          <w:rFonts w:ascii="Arial" w:hAnsi="Arial" w:cs="Arial"/>
        </w:rPr>
        <w:t>11.1.1.3 List of global variables accessed and modified</w:t>
      </w:r>
      <w:bookmarkEnd w:id="2351"/>
      <w:bookmarkEnd w:id="2352"/>
    </w:p>
    <w:p w14:paraId="54F24307" w14:textId="77777777" w:rsidR="009810C9" w:rsidRPr="0046756F" w:rsidRDefault="009810C9" w:rsidP="009810C9">
      <w:pPr>
        <w:rPr>
          <w:rFonts w:cs="Arial"/>
        </w:rPr>
      </w:pPr>
    </w:p>
    <w:p w14:paraId="6D024E63"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0C862CEB" w14:textId="77777777" w:rsidR="009810C9" w:rsidRPr="0046756F" w:rsidRDefault="009810C9" w:rsidP="009810C9">
      <w:pPr>
        <w:widowControl w:val="0"/>
        <w:autoSpaceDE w:val="0"/>
        <w:autoSpaceDN w:val="0"/>
        <w:adjustRightInd w:val="0"/>
        <w:rPr>
          <w:rFonts w:cs="Arial"/>
        </w:rPr>
      </w:pPr>
      <w:r w:rsidRPr="0046756F">
        <w:rPr>
          <w:rFonts w:cs="Arial"/>
        </w:rPr>
        <w:t>Modified: None</w:t>
      </w:r>
    </w:p>
    <w:p w14:paraId="1275FE14" w14:textId="77777777" w:rsidR="009810C9" w:rsidRPr="0046756F" w:rsidRDefault="009810C9" w:rsidP="009810C9">
      <w:pPr>
        <w:widowControl w:val="0"/>
        <w:autoSpaceDE w:val="0"/>
        <w:autoSpaceDN w:val="0"/>
        <w:adjustRightInd w:val="0"/>
        <w:rPr>
          <w:rFonts w:cs="Arial"/>
        </w:rPr>
      </w:pPr>
    </w:p>
    <w:p w14:paraId="53A0FC69" w14:textId="77777777" w:rsidR="009810C9" w:rsidRPr="0046756F" w:rsidRDefault="00000000" w:rsidP="009810C9">
      <w:pPr>
        <w:rPr>
          <w:rFonts w:cs="Arial"/>
        </w:rPr>
      </w:pPr>
      <w:r>
        <w:rPr>
          <w:rFonts w:cs="Arial"/>
        </w:rPr>
        <w:pict w14:anchorId="55F8C851">
          <v:rect id="_x0000_i2198" style="width:0;height:1.5pt" o:hralign="center" o:hrstd="t" o:hr="t" fillcolor="#a0a0a0" stroked="f"/>
        </w:pict>
      </w:r>
    </w:p>
    <w:p w14:paraId="62003C5B" w14:textId="77777777" w:rsidR="009810C9" w:rsidRPr="0046756F" w:rsidRDefault="009810C9" w:rsidP="009810C9">
      <w:pPr>
        <w:pStyle w:val="Heading4"/>
        <w:rPr>
          <w:rFonts w:ascii="Arial" w:hAnsi="Arial" w:cs="Arial"/>
        </w:rPr>
      </w:pPr>
      <w:bookmarkStart w:id="2353" w:name="_Toc122796535"/>
      <w:bookmarkStart w:id="2354" w:name="_Toc158906585"/>
      <w:r w:rsidRPr="0046756F">
        <w:rPr>
          <w:rFonts w:ascii="Arial" w:hAnsi="Arial" w:cs="Arial"/>
        </w:rPr>
        <w:t>11.1.1.4 Parameter list (Input/Output)</w:t>
      </w:r>
      <w:bookmarkEnd w:id="2353"/>
      <w:bookmarkEnd w:id="2354"/>
    </w:p>
    <w:p w14:paraId="3E1864B2" w14:textId="77777777" w:rsidR="009810C9" w:rsidRPr="0046756F" w:rsidRDefault="009810C9" w:rsidP="009810C9">
      <w:pPr>
        <w:rPr>
          <w:rFonts w:cs="Arial"/>
        </w:rPr>
      </w:pPr>
    </w:p>
    <w:p w14:paraId="48DBE13F" w14:textId="77777777" w:rsidR="009810C9" w:rsidRPr="0046756F" w:rsidRDefault="009810C9" w:rsidP="009810C9">
      <w:pPr>
        <w:widowControl w:val="0"/>
        <w:autoSpaceDE w:val="0"/>
        <w:autoSpaceDN w:val="0"/>
        <w:adjustRightInd w:val="0"/>
        <w:rPr>
          <w:rFonts w:cs="Arial"/>
        </w:rPr>
      </w:pPr>
      <w:r w:rsidRPr="0046756F">
        <w:rPr>
          <w:rFonts w:cs="Arial"/>
        </w:rPr>
        <w:t>Inputs : T_UINT32 nvic_priority_group - specifies the priority grouping bits length.</w:t>
      </w:r>
    </w:p>
    <w:p w14:paraId="365D0CE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2AC49352" w14:textId="77777777" w:rsidR="009810C9" w:rsidRPr="0046756F" w:rsidRDefault="00000000" w:rsidP="009810C9">
      <w:pPr>
        <w:rPr>
          <w:rFonts w:cs="Arial"/>
        </w:rPr>
      </w:pPr>
      <w:r>
        <w:rPr>
          <w:rFonts w:cs="Arial"/>
        </w:rPr>
        <w:pict w14:anchorId="4429A4AA">
          <v:rect id="_x0000_i2199" style="width:0;height:1.5pt" o:hralign="center" o:hrstd="t" o:hr="t" fillcolor="#a0a0a0" stroked="f"/>
        </w:pict>
      </w:r>
    </w:p>
    <w:p w14:paraId="52547A5E" w14:textId="77777777" w:rsidR="009810C9" w:rsidRPr="0046756F" w:rsidRDefault="009810C9" w:rsidP="009810C9">
      <w:pPr>
        <w:pStyle w:val="Heading4"/>
        <w:rPr>
          <w:rFonts w:ascii="Arial" w:hAnsi="Arial" w:cs="Arial"/>
        </w:rPr>
      </w:pPr>
      <w:bookmarkStart w:id="2355" w:name="_Toc122796536"/>
      <w:bookmarkStart w:id="2356" w:name="_Toc158906586"/>
      <w:r w:rsidRPr="0046756F">
        <w:rPr>
          <w:rFonts w:ascii="Arial" w:hAnsi="Arial" w:cs="Arial"/>
        </w:rPr>
        <w:t>11.1.1.5 Return Value</w:t>
      </w:r>
      <w:bookmarkEnd w:id="2355"/>
      <w:bookmarkEnd w:id="2356"/>
    </w:p>
    <w:p w14:paraId="0DE7503A" w14:textId="77777777" w:rsidR="009810C9" w:rsidRPr="0046756F" w:rsidRDefault="009810C9" w:rsidP="009810C9">
      <w:pPr>
        <w:rPr>
          <w:rFonts w:cs="Arial"/>
        </w:rPr>
      </w:pPr>
    </w:p>
    <w:p w14:paraId="7DFD8002"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124BCC0" w14:textId="77777777" w:rsidR="009810C9" w:rsidRPr="0046756F" w:rsidRDefault="00000000" w:rsidP="009810C9">
      <w:pPr>
        <w:rPr>
          <w:rFonts w:cs="Arial"/>
        </w:rPr>
      </w:pPr>
      <w:r>
        <w:rPr>
          <w:rFonts w:cs="Arial"/>
        </w:rPr>
        <w:pict w14:anchorId="0C9EF46A">
          <v:rect id="_x0000_i2200" style="width:0;height:1.5pt" o:hralign="center" o:hrstd="t" o:hr="t" fillcolor="#a0a0a0" stroked="f"/>
        </w:pict>
      </w:r>
    </w:p>
    <w:p w14:paraId="7969B424" w14:textId="77777777" w:rsidR="009810C9" w:rsidRPr="0046756F" w:rsidRDefault="009810C9" w:rsidP="009810C9">
      <w:pPr>
        <w:pStyle w:val="Heading4"/>
        <w:rPr>
          <w:rFonts w:ascii="Arial" w:hAnsi="Arial" w:cs="Arial"/>
        </w:rPr>
      </w:pPr>
      <w:bookmarkStart w:id="2357" w:name="_Toc122796537"/>
      <w:bookmarkStart w:id="2358" w:name="_Toc158906587"/>
      <w:r w:rsidRPr="0046756F">
        <w:rPr>
          <w:rFonts w:ascii="Arial" w:hAnsi="Arial" w:cs="Arial"/>
        </w:rPr>
        <w:t>11.1.1.6 Other CSUs called by this CSU</w:t>
      </w:r>
      <w:bookmarkEnd w:id="2357"/>
      <w:bookmarkEnd w:id="2358"/>
    </w:p>
    <w:p w14:paraId="6730B13A" w14:textId="77777777" w:rsidR="009810C9" w:rsidRPr="0046756F" w:rsidRDefault="009810C9" w:rsidP="009810C9">
      <w:pPr>
        <w:rPr>
          <w:rFonts w:cs="Arial"/>
        </w:rPr>
      </w:pPr>
    </w:p>
    <w:p w14:paraId="520BF5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FE4A396" w14:textId="77777777" w:rsidR="009810C9" w:rsidRPr="0046756F" w:rsidRDefault="00000000" w:rsidP="009810C9">
      <w:pPr>
        <w:rPr>
          <w:rFonts w:cs="Arial"/>
        </w:rPr>
      </w:pPr>
      <w:r>
        <w:rPr>
          <w:rFonts w:cs="Arial"/>
        </w:rPr>
        <w:pict w14:anchorId="49133424">
          <v:rect id="_x0000_i2201" style="width:0;height:1.5pt" o:hralign="center" o:hrstd="t" o:hr="t" fillcolor="#a0a0a0" stroked="f"/>
        </w:pict>
      </w:r>
    </w:p>
    <w:p w14:paraId="71648C14" w14:textId="77777777" w:rsidR="009810C9" w:rsidRPr="0046756F" w:rsidRDefault="009810C9" w:rsidP="009810C9">
      <w:pPr>
        <w:pStyle w:val="Heading4"/>
        <w:rPr>
          <w:rFonts w:ascii="Arial" w:hAnsi="Arial" w:cs="Arial"/>
        </w:rPr>
      </w:pPr>
      <w:bookmarkStart w:id="2359" w:name="_Toc122796538"/>
      <w:bookmarkStart w:id="2360" w:name="_Toc158906588"/>
      <w:r w:rsidRPr="0046756F">
        <w:rPr>
          <w:rFonts w:ascii="Arial" w:hAnsi="Arial" w:cs="Arial"/>
        </w:rPr>
        <w:t>11.1.1.7 Description of list of LLRs allocated</w:t>
      </w:r>
      <w:bookmarkEnd w:id="2359"/>
      <w:bookmarkEnd w:id="2360"/>
    </w:p>
    <w:p w14:paraId="395ECC42" w14:textId="77777777" w:rsidR="009810C9" w:rsidRPr="0046756F" w:rsidRDefault="009810C9" w:rsidP="009810C9">
      <w:pPr>
        <w:rPr>
          <w:rFonts w:cs="Arial"/>
        </w:rPr>
      </w:pPr>
    </w:p>
    <w:p w14:paraId="04CED68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NvicPriorityGroupConfig</w:t>
      </w:r>
    </w:p>
    <w:p w14:paraId="0E087E4B" w14:textId="77777777" w:rsidR="009810C9" w:rsidRPr="0046756F" w:rsidRDefault="00000000" w:rsidP="009810C9">
      <w:pPr>
        <w:rPr>
          <w:rFonts w:cs="Arial"/>
        </w:rPr>
      </w:pPr>
      <w:r>
        <w:rPr>
          <w:rFonts w:cs="Arial"/>
        </w:rPr>
        <w:pict w14:anchorId="00C4144F">
          <v:rect id="_x0000_i2202" style="width:0;height:1.5pt" o:hralign="center" o:hrstd="t" o:hr="t" fillcolor="#a0a0a0" stroked="f"/>
        </w:pict>
      </w:r>
    </w:p>
    <w:p w14:paraId="76E1ABC7" w14:textId="77777777" w:rsidR="009810C9" w:rsidRPr="0046756F" w:rsidRDefault="009810C9" w:rsidP="009810C9">
      <w:pPr>
        <w:pStyle w:val="Heading5"/>
        <w:rPr>
          <w:rFonts w:ascii="Arial" w:hAnsi="Arial" w:cs="Arial"/>
        </w:rPr>
      </w:pPr>
      <w:bookmarkStart w:id="2361" w:name="_Toc122796539"/>
      <w:bookmarkStart w:id="2362" w:name="_Toc158906589"/>
      <w:r w:rsidRPr="0046756F">
        <w:rPr>
          <w:rFonts w:ascii="Arial" w:hAnsi="Arial" w:cs="Arial"/>
        </w:rPr>
        <w:t>11.1.1.7.1 daulibmisc-NvicPriorityGroupConfig-LLR-001</w:t>
      </w:r>
      <w:bookmarkEnd w:id="2361"/>
      <w:bookmarkEnd w:id="2362"/>
    </w:p>
    <w:p w14:paraId="4A87FBC3" w14:textId="77777777" w:rsidR="009810C9" w:rsidRPr="0046756F" w:rsidRDefault="009810C9" w:rsidP="009810C9">
      <w:pPr>
        <w:rPr>
          <w:rFonts w:cs="Arial"/>
        </w:rPr>
      </w:pPr>
      <w:r w:rsidRPr="0046756F">
        <w:rPr>
          <w:rFonts w:cs="Arial"/>
        </w:rPr>
        <w:t>Requirement ID: H698-LLD-CMU-FNC-1442</w:t>
      </w:r>
    </w:p>
    <w:p w14:paraId="5DD23517" w14:textId="77777777" w:rsidR="009810C9" w:rsidRPr="0046756F" w:rsidRDefault="009810C9" w:rsidP="009810C9">
      <w:pPr>
        <w:rPr>
          <w:rFonts w:cs="Arial"/>
        </w:rPr>
      </w:pPr>
    </w:p>
    <w:p w14:paraId="644B979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priority group bits [10:8] in aircr (Application interrupt and reset control register) of M_SCB(System control block) by performing logical OR of M_AIRCR_VECTKEY_MASK and nvic_priority_group value.</w:t>
      </w:r>
    </w:p>
    <w:p w14:paraId="430416DC" w14:textId="77777777" w:rsidR="009810C9" w:rsidRPr="0046756F" w:rsidRDefault="00000000" w:rsidP="009810C9">
      <w:pPr>
        <w:rPr>
          <w:rFonts w:cs="Arial"/>
        </w:rPr>
      </w:pPr>
      <w:r>
        <w:rPr>
          <w:rFonts w:cs="Arial"/>
        </w:rPr>
        <w:pict w14:anchorId="7D4BDC42">
          <v:rect id="_x0000_i2203" style="width:0;height:1.5pt" o:hralign="center" o:hrstd="t" o:hr="t" fillcolor="#a0a0a0" stroked="f"/>
        </w:pict>
      </w:r>
    </w:p>
    <w:p w14:paraId="0EEDD1F0" w14:textId="77777777" w:rsidR="009810C9" w:rsidRPr="0046756F" w:rsidRDefault="009810C9" w:rsidP="009810C9">
      <w:pPr>
        <w:pStyle w:val="Heading3"/>
      </w:pPr>
      <w:bookmarkStart w:id="2363" w:name="_Toc122796540"/>
      <w:bookmarkStart w:id="2364" w:name="_Toc158906590"/>
      <w:r w:rsidRPr="0046756F">
        <w:t>11.1.2 NvicInit</w:t>
      </w:r>
      <w:bookmarkEnd w:id="2363"/>
      <w:bookmarkEnd w:id="2364"/>
    </w:p>
    <w:p w14:paraId="549B99C3" w14:textId="77777777" w:rsidR="009810C9" w:rsidRPr="0046756F" w:rsidRDefault="009810C9" w:rsidP="009810C9">
      <w:pPr>
        <w:rPr>
          <w:rFonts w:cs="Arial"/>
        </w:rPr>
      </w:pPr>
    </w:p>
    <w:p w14:paraId="7066A2C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NvicInit will follow in the sub sections.</w:t>
      </w:r>
    </w:p>
    <w:p w14:paraId="2C80B84A" w14:textId="77777777" w:rsidR="009810C9" w:rsidRPr="0046756F" w:rsidRDefault="00000000" w:rsidP="009810C9">
      <w:pPr>
        <w:rPr>
          <w:rFonts w:cs="Arial"/>
        </w:rPr>
      </w:pPr>
      <w:r>
        <w:rPr>
          <w:rFonts w:cs="Arial"/>
        </w:rPr>
        <w:pict w14:anchorId="624DCDB5">
          <v:rect id="_x0000_i2204" style="width:0;height:1.5pt" o:hralign="center" o:hrstd="t" o:hr="t" fillcolor="#a0a0a0" stroked="f"/>
        </w:pict>
      </w:r>
    </w:p>
    <w:p w14:paraId="612AC7AC" w14:textId="77777777" w:rsidR="009810C9" w:rsidRPr="0046756F" w:rsidRDefault="009810C9" w:rsidP="009810C9">
      <w:pPr>
        <w:pStyle w:val="Heading4"/>
        <w:rPr>
          <w:rFonts w:ascii="Arial" w:hAnsi="Arial" w:cs="Arial"/>
        </w:rPr>
      </w:pPr>
      <w:bookmarkStart w:id="2365" w:name="_Toc122796541"/>
      <w:bookmarkStart w:id="2366" w:name="_Toc158906591"/>
      <w:r w:rsidRPr="0046756F">
        <w:rPr>
          <w:rFonts w:ascii="Arial" w:hAnsi="Arial" w:cs="Arial"/>
        </w:rPr>
        <w:t>11.1.2.1 Brief Description</w:t>
      </w:r>
      <w:bookmarkEnd w:id="2365"/>
      <w:bookmarkEnd w:id="2366"/>
    </w:p>
    <w:p w14:paraId="413AF4B1" w14:textId="77777777" w:rsidR="009810C9" w:rsidRPr="0046756F" w:rsidRDefault="009810C9" w:rsidP="009810C9">
      <w:pPr>
        <w:rPr>
          <w:rFonts w:cs="Arial"/>
        </w:rPr>
      </w:pPr>
    </w:p>
    <w:p w14:paraId="0DC9F0A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NvicInit initializes the NVIC peripheral according to the specified</w:t>
      </w:r>
      <w:r w:rsidRPr="0046756F">
        <w:rPr>
          <w:rFonts w:cs="Arial"/>
          <w:b/>
          <w:bCs/>
        </w:rPr>
        <w:t xml:space="preserve"> </w:t>
      </w:r>
      <w:r w:rsidRPr="0046756F">
        <w:rPr>
          <w:rFonts w:cs="Arial"/>
        </w:rPr>
        <w:t>parameters in the nvic_init_struct.</w:t>
      </w:r>
    </w:p>
    <w:p w14:paraId="17224C61" w14:textId="77777777" w:rsidR="009810C9" w:rsidRPr="0046756F" w:rsidRDefault="00000000" w:rsidP="009810C9">
      <w:pPr>
        <w:rPr>
          <w:rFonts w:cs="Arial"/>
        </w:rPr>
      </w:pPr>
      <w:r>
        <w:rPr>
          <w:rFonts w:cs="Arial"/>
        </w:rPr>
        <w:pict w14:anchorId="5DD97630">
          <v:rect id="_x0000_i2205" style="width:0;height:1.5pt" o:hralign="center" o:hrstd="t" o:hr="t" fillcolor="#a0a0a0" stroked="f"/>
        </w:pict>
      </w:r>
    </w:p>
    <w:p w14:paraId="19D8D592" w14:textId="77777777" w:rsidR="009810C9" w:rsidRPr="0046756F" w:rsidRDefault="009810C9" w:rsidP="009810C9">
      <w:pPr>
        <w:pStyle w:val="Heading4"/>
        <w:rPr>
          <w:rFonts w:ascii="Arial" w:hAnsi="Arial" w:cs="Arial"/>
        </w:rPr>
      </w:pPr>
      <w:bookmarkStart w:id="2367" w:name="_Toc122796542"/>
      <w:bookmarkStart w:id="2368" w:name="_Toc158906592"/>
      <w:r w:rsidRPr="0046756F">
        <w:rPr>
          <w:rFonts w:ascii="Arial" w:hAnsi="Arial" w:cs="Arial"/>
        </w:rPr>
        <w:t>11.1.2.2 List of HLRs allocated</w:t>
      </w:r>
      <w:bookmarkEnd w:id="2367"/>
      <w:bookmarkEnd w:id="2368"/>
    </w:p>
    <w:p w14:paraId="2E85FB96" w14:textId="77777777" w:rsidR="009810C9" w:rsidRPr="0046756F" w:rsidRDefault="009810C9" w:rsidP="009810C9">
      <w:pPr>
        <w:rPr>
          <w:rFonts w:cs="Arial"/>
        </w:rPr>
      </w:pPr>
    </w:p>
    <w:p w14:paraId="6511702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90846A8" w14:textId="77777777" w:rsidR="009810C9" w:rsidRPr="0046756F" w:rsidRDefault="00000000" w:rsidP="009810C9">
      <w:pPr>
        <w:rPr>
          <w:rFonts w:cs="Arial"/>
        </w:rPr>
      </w:pPr>
      <w:r>
        <w:rPr>
          <w:rFonts w:cs="Arial"/>
        </w:rPr>
        <w:pict w14:anchorId="7A97FCAE">
          <v:rect id="_x0000_i2206" style="width:0;height:1.5pt" o:hralign="center" o:hrstd="t" o:hr="t" fillcolor="#a0a0a0" stroked="f"/>
        </w:pict>
      </w:r>
    </w:p>
    <w:p w14:paraId="7D8B8799" w14:textId="77777777" w:rsidR="009810C9" w:rsidRPr="0046756F" w:rsidRDefault="009810C9" w:rsidP="009810C9">
      <w:pPr>
        <w:pStyle w:val="Heading4"/>
        <w:rPr>
          <w:rFonts w:ascii="Arial" w:hAnsi="Arial" w:cs="Arial"/>
        </w:rPr>
      </w:pPr>
      <w:bookmarkStart w:id="2369" w:name="_Toc122796543"/>
      <w:bookmarkStart w:id="2370" w:name="_Toc158906593"/>
      <w:r w:rsidRPr="0046756F">
        <w:rPr>
          <w:rFonts w:ascii="Arial" w:hAnsi="Arial" w:cs="Arial"/>
        </w:rPr>
        <w:t>11.1.2.3 List of global variables accessed and modified</w:t>
      </w:r>
      <w:bookmarkEnd w:id="2369"/>
      <w:bookmarkEnd w:id="2370"/>
    </w:p>
    <w:p w14:paraId="6CDE005A" w14:textId="77777777" w:rsidR="009810C9" w:rsidRPr="0046756F" w:rsidRDefault="009810C9" w:rsidP="009810C9">
      <w:pPr>
        <w:rPr>
          <w:rFonts w:cs="Arial"/>
        </w:rPr>
      </w:pPr>
    </w:p>
    <w:p w14:paraId="1BC05BA2"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D880EB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7A9A3E1" w14:textId="77777777" w:rsidR="009810C9" w:rsidRPr="0046756F" w:rsidRDefault="00000000" w:rsidP="009810C9">
      <w:pPr>
        <w:rPr>
          <w:rFonts w:cs="Arial"/>
        </w:rPr>
      </w:pPr>
      <w:r>
        <w:rPr>
          <w:rFonts w:cs="Arial"/>
        </w:rPr>
        <w:pict w14:anchorId="33C598F8">
          <v:rect id="_x0000_i2207" style="width:0;height:1.5pt" o:hralign="center" o:hrstd="t" o:hr="t" fillcolor="#a0a0a0" stroked="f"/>
        </w:pict>
      </w:r>
    </w:p>
    <w:p w14:paraId="3200ABF5" w14:textId="77777777" w:rsidR="009810C9" w:rsidRPr="0046756F" w:rsidRDefault="009810C9" w:rsidP="009810C9">
      <w:pPr>
        <w:pStyle w:val="Heading4"/>
        <w:rPr>
          <w:rFonts w:ascii="Arial" w:hAnsi="Arial" w:cs="Arial"/>
        </w:rPr>
      </w:pPr>
      <w:bookmarkStart w:id="2371" w:name="_Toc122796544"/>
      <w:bookmarkStart w:id="2372" w:name="_Toc158906594"/>
      <w:r w:rsidRPr="0046756F">
        <w:rPr>
          <w:rFonts w:ascii="Arial" w:hAnsi="Arial" w:cs="Arial"/>
        </w:rPr>
        <w:t>11.1.2.4 Parameter list (Input/Output)</w:t>
      </w:r>
      <w:bookmarkEnd w:id="2371"/>
      <w:bookmarkEnd w:id="2372"/>
    </w:p>
    <w:p w14:paraId="5ED198D7" w14:textId="77777777" w:rsidR="009810C9" w:rsidRPr="0046756F" w:rsidRDefault="009810C9" w:rsidP="009810C9">
      <w:pPr>
        <w:rPr>
          <w:rFonts w:cs="Arial"/>
        </w:rPr>
      </w:pPr>
    </w:p>
    <w:p w14:paraId="29E14AD8" w14:textId="77777777" w:rsidR="009810C9" w:rsidRPr="0046756F" w:rsidRDefault="009810C9" w:rsidP="009810C9">
      <w:pPr>
        <w:widowControl w:val="0"/>
        <w:autoSpaceDE w:val="0"/>
        <w:autoSpaceDN w:val="0"/>
        <w:adjustRightInd w:val="0"/>
        <w:rPr>
          <w:rFonts w:cs="Arial"/>
        </w:rPr>
      </w:pPr>
      <w:r w:rsidRPr="0046756F">
        <w:rPr>
          <w:rFonts w:cs="Arial"/>
        </w:rPr>
        <w:t>Inputs: T_NVIC_INIT * nvic_init_struct - pointer to a T_NVIC_INIT structure that contains the configuration information for the specified NVIC peripheral.</w:t>
      </w:r>
    </w:p>
    <w:p w14:paraId="43011909" w14:textId="77777777" w:rsidR="009810C9" w:rsidRPr="0046756F" w:rsidRDefault="009810C9" w:rsidP="009810C9">
      <w:pPr>
        <w:widowControl w:val="0"/>
        <w:autoSpaceDE w:val="0"/>
        <w:autoSpaceDN w:val="0"/>
        <w:adjustRightInd w:val="0"/>
        <w:rPr>
          <w:rFonts w:cs="Arial"/>
        </w:rPr>
      </w:pPr>
      <w:r w:rsidRPr="0046756F">
        <w:rPr>
          <w:rFonts w:cs="Arial"/>
        </w:rPr>
        <w:t>Outputs: None</w:t>
      </w:r>
    </w:p>
    <w:p w14:paraId="1C2A3C92" w14:textId="77777777" w:rsidR="009810C9" w:rsidRPr="0046756F" w:rsidRDefault="00000000" w:rsidP="009810C9">
      <w:pPr>
        <w:rPr>
          <w:rFonts w:cs="Arial"/>
        </w:rPr>
      </w:pPr>
      <w:r>
        <w:rPr>
          <w:rFonts w:cs="Arial"/>
        </w:rPr>
        <w:pict w14:anchorId="3E8A4261">
          <v:rect id="_x0000_i2208" style="width:0;height:1.5pt" o:hralign="center" o:hrstd="t" o:hr="t" fillcolor="#a0a0a0" stroked="f"/>
        </w:pict>
      </w:r>
    </w:p>
    <w:p w14:paraId="1B627FC3" w14:textId="77777777" w:rsidR="009810C9" w:rsidRPr="0046756F" w:rsidRDefault="009810C9" w:rsidP="009810C9">
      <w:pPr>
        <w:pStyle w:val="Heading4"/>
        <w:rPr>
          <w:rFonts w:ascii="Arial" w:hAnsi="Arial" w:cs="Arial"/>
        </w:rPr>
      </w:pPr>
      <w:bookmarkStart w:id="2373" w:name="_Toc122796545"/>
      <w:bookmarkStart w:id="2374" w:name="_Toc158906595"/>
      <w:r w:rsidRPr="0046756F">
        <w:rPr>
          <w:rFonts w:ascii="Arial" w:hAnsi="Arial" w:cs="Arial"/>
        </w:rPr>
        <w:t>11.1.2.5 Return Value</w:t>
      </w:r>
      <w:bookmarkEnd w:id="2373"/>
      <w:bookmarkEnd w:id="2374"/>
    </w:p>
    <w:p w14:paraId="2CCC23B3" w14:textId="77777777" w:rsidR="009810C9" w:rsidRPr="0046756F" w:rsidRDefault="009810C9" w:rsidP="009810C9">
      <w:pPr>
        <w:rPr>
          <w:rFonts w:cs="Arial"/>
        </w:rPr>
      </w:pPr>
    </w:p>
    <w:p w14:paraId="2E8244E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69AE2BB" w14:textId="77777777" w:rsidR="009810C9" w:rsidRPr="0046756F" w:rsidRDefault="00000000" w:rsidP="009810C9">
      <w:pPr>
        <w:rPr>
          <w:rFonts w:cs="Arial"/>
        </w:rPr>
      </w:pPr>
      <w:r>
        <w:rPr>
          <w:rFonts w:cs="Arial"/>
        </w:rPr>
        <w:pict w14:anchorId="5921465F">
          <v:rect id="_x0000_i2209" style="width:0;height:1.5pt" o:hralign="center" o:hrstd="t" o:hr="t" fillcolor="#a0a0a0" stroked="f"/>
        </w:pict>
      </w:r>
    </w:p>
    <w:p w14:paraId="0EF90757" w14:textId="77777777" w:rsidR="009810C9" w:rsidRPr="0046756F" w:rsidRDefault="009810C9" w:rsidP="009810C9">
      <w:pPr>
        <w:pStyle w:val="Heading4"/>
        <w:rPr>
          <w:rFonts w:ascii="Arial" w:hAnsi="Arial" w:cs="Arial"/>
        </w:rPr>
      </w:pPr>
      <w:bookmarkStart w:id="2375" w:name="_Toc122796546"/>
      <w:bookmarkStart w:id="2376" w:name="_Toc158906596"/>
      <w:r w:rsidRPr="0046756F">
        <w:rPr>
          <w:rFonts w:ascii="Arial" w:hAnsi="Arial" w:cs="Arial"/>
        </w:rPr>
        <w:t>11.1.2.6 Other CSUs called by this CSU</w:t>
      </w:r>
      <w:bookmarkEnd w:id="2375"/>
      <w:bookmarkEnd w:id="2376"/>
    </w:p>
    <w:p w14:paraId="029B3B33" w14:textId="77777777" w:rsidR="009810C9" w:rsidRPr="0046756F" w:rsidRDefault="009810C9" w:rsidP="009810C9">
      <w:pPr>
        <w:rPr>
          <w:rFonts w:cs="Arial"/>
        </w:rPr>
      </w:pPr>
    </w:p>
    <w:p w14:paraId="183AB58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F53812C" w14:textId="77777777" w:rsidR="009810C9" w:rsidRPr="0046756F" w:rsidRDefault="00000000" w:rsidP="009810C9">
      <w:pPr>
        <w:rPr>
          <w:rFonts w:cs="Arial"/>
        </w:rPr>
      </w:pPr>
      <w:r>
        <w:rPr>
          <w:rFonts w:cs="Arial"/>
        </w:rPr>
        <w:pict w14:anchorId="6C95A11F">
          <v:rect id="_x0000_i2210" style="width:0;height:1.5pt" o:hralign="center" o:hrstd="t" o:hr="t" fillcolor="#a0a0a0" stroked="f"/>
        </w:pict>
      </w:r>
    </w:p>
    <w:p w14:paraId="618F4023" w14:textId="77777777" w:rsidR="009810C9" w:rsidRPr="0046756F" w:rsidRDefault="009810C9" w:rsidP="009810C9">
      <w:pPr>
        <w:pStyle w:val="Heading4"/>
        <w:rPr>
          <w:rFonts w:ascii="Arial" w:hAnsi="Arial" w:cs="Arial"/>
        </w:rPr>
      </w:pPr>
      <w:bookmarkStart w:id="2377" w:name="_Toc122796547"/>
      <w:bookmarkStart w:id="2378" w:name="_Toc158906597"/>
      <w:r w:rsidRPr="0046756F">
        <w:rPr>
          <w:rFonts w:ascii="Arial" w:hAnsi="Arial" w:cs="Arial"/>
        </w:rPr>
        <w:t>11.1.2.7 Description of list of LLRs allocated</w:t>
      </w:r>
      <w:bookmarkEnd w:id="2377"/>
      <w:bookmarkEnd w:id="2378"/>
    </w:p>
    <w:p w14:paraId="4F9C5FAC" w14:textId="77777777" w:rsidR="009810C9" w:rsidRPr="0046756F" w:rsidRDefault="009810C9" w:rsidP="009810C9">
      <w:pPr>
        <w:rPr>
          <w:rFonts w:cs="Arial"/>
        </w:rPr>
      </w:pPr>
    </w:p>
    <w:p w14:paraId="3D0F24F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NvicInit.</w:t>
      </w:r>
    </w:p>
    <w:p w14:paraId="090A35FC" w14:textId="77777777" w:rsidR="009810C9" w:rsidRPr="0046756F" w:rsidRDefault="00000000" w:rsidP="009810C9">
      <w:pPr>
        <w:rPr>
          <w:rFonts w:cs="Arial"/>
        </w:rPr>
      </w:pPr>
      <w:r>
        <w:rPr>
          <w:rFonts w:cs="Arial"/>
        </w:rPr>
        <w:pict w14:anchorId="435310B5">
          <v:rect id="_x0000_i2211" style="width:0;height:1.5pt" o:hralign="center" o:hrstd="t" o:hr="t" fillcolor="#a0a0a0" stroked="f"/>
        </w:pict>
      </w:r>
    </w:p>
    <w:p w14:paraId="67C5A9A2" w14:textId="77777777" w:rsidR="009810C9" w:rsidRPr="0046756F" w:rsidRDefault="009810C9" w:rsidP="009810C9">
      <w:pPr>
        <w:pStyle w:val="Heading5"/>
        <w:rPr>
          <w:rFonts w:ascii="Arial" w:hAnsi="Arial" w:cs="Arial"/>
        </w:rPr>
      </w:pPr>
      <w:bookmarkStart w:id="2379" w:name="_Toc122796548"/>
      <w:bookmarkStart w:id="2380" w:name="_Toc158906598"/>
      <w:r w:rsidRPr="0046756F">
        <w:rPr>
          <w:rFonts w:ascii="Arial" w:hAnsi="Arial" w:cs="Arial"/>
        </w:rPr>
        <w:t>11.1.2.7.1 daulibmisc-NvicInit-LLR-001</w:t>
      </w:r>
      <w:bookmarkEnd w:id="2379"/>
      <w:bookmarkEnd w:id="2380"/>
    </w:p>
    <w:p w14:paraId="2509A8AF" w14:textId="77777777" w:rsidR="009810C9" w:rsidRPr="0046756F" w:rsidRDefault="009810C9" w:rsidP="009810C9">
      <w:pPr>
        <w:rPr>
          <w:rFonts w:cs="Arial"/>
        </w:rPr>
      </w:pPr>
      <w:r w:rsidRPr="0046756F">
        <w:rPr>
          <w:rFonts w:cs="Arial"/>
        </w:rPr>
        <w:t>Requirement ID: H698-LLD-CMU-FNC-1451</w:t>
      </w:r>
    </w:p>
    <w:p w14:paraId="7E990C93" w14:textId="77777777" w:rsidR="009810C9" w:rsidRPr="0046756F" w:rsidRDefault="009810C9" w:rsidP="009810C9">
      <w:pPr>
        <w:rPr>
          <w:rFonts w:cs="Arial"/>
        </w:rPr>
      </w:pPr>
    </w:p>
    <w:p w14:paraId="50845CC9" w14:textId="77777777" w:rsidR="009810C9" w:rsidRPr="0046756F" w:rsidRDefault="009810C9" w:rsidP="009810C9">
      <w:pPr>
        <w:widowControl w:val="0"/>
        <w:autoSpaceDE w:val="0"/>
        <w:autoSpaceDN w:val="0"/>
        <w:adjustRightInd w:val="0"/>
        <w:rPr>
          <w:rFonts w:cs="Arial"/>
          <w:color w:val="000000"/>
        </w:rPr>
      </w:pPr>
      <w:r w:rsidRPr="0046756F">
        <w:rPr>
          <w:rFonts w:cs="Arial"/>
        </w:rPr>
        <w:t xml:space="preserve">The function shall compute the Interrupt Request (IRQ) </w:t>
      </w:r>
      <w:r w:rsidRPr="0046756F">
        <w:rPr>
          <w:rFonts w:cs="Arial"/>
          <w:color w:val="000000"/>
        </w:rPr>
        <w:t>When DISABLE is not equal to nvic_irq_channel_cmd of nvic_init_struct then compute the Corresponding IRQ Priority as per below logic: </w:t>
      </w:r>
    </w:p>
    <w:p w14:paraId="00E86EC1" w14:textId="77777777" w:rsidR="009810C9" w:rsidRPr="0046756F" w:rsidRDefault="009810C9" w:rsidP="009810C9">
      <w:pPr>
        <w:autoSpaceDE w:val="0"/>
        <w:autoSpaceDN w:val="0"/>
        <w:adjustRightInd w:val="0"/>
        <w:rPr>
          <w:rFonts w:cs="Arial"/>
          <w:color w:val="000000"/>
        </w:rPr>
      </w:pPr>
      <w:r w:rsidRPr="0046756F">
        <w:rPr>
          <w:rFonts w:cs="Arial"/>
          <w:color w:val="000000"/>
        </w:rPr>
        <w:t> </w:t>
      </w:r>
    </w:p>
    <w:p w14:paraId="6FED8C85" w14:textId="77777777" w:rsidR="009810C9" w:rsidRPr="0046756F" w:rsidRDefault="009810C9" w:rsidP="000A5225">
      <w:pPr>
        <w:widowControl w:val="0"/>
        <w:numPr>
          <w:ilvl w:val="0"/>
          <w:numId w:val="49"/>
        </w:numPr>
        <w:autoSpaceDE w:val="0"/>
        <w:autoSpaceDN w:val="0"/>
        <w:adjustRightInd w:val="0"/>
        <w:spacing w:line="240" w:lineRule="auto"/>
        <w:ind w:left="720" w:hanging="360"/>
        <w:rPr>
          <w:rFonts w:cs="Arial"/>
          <w:color w:val="000000"/>
        </w:rPr>
      </w:pPr>
      <w:r w:rsidRPr="0046756F">
        <w:rPr>
          <w:rFonts w:cs="Arial"/>
          <w:color w:val="000000"/>
        </w:rPr>
        <w:t xml:space="preserve">Extracted Priority Group bits value (Priority group bits [10:8] of </w:t>
      </w:r>
      <w:r w:rsidRPr="0046756F">
        <w:rPr>
          <w:rFonts w:cs="Arial"/>
        </w:rPr>
        <w:t>Application interrupt and reset control registe</w:t>
      </w:r>
      <w:r w:rsidRPr="0046756F">
        <w:rPr>
          <w:rFonts w:cs="Arial"/>
          <w:color w:val="000000"/>
        </w:rPr>
        <w:t>r) is extracted as M_PRIORITY_GROUP subtracted by ((aircr of M_SCB) bitwise AND with M_PRIORITY_GROUP)) right shifted by M_SHIFT_BY_8).</w:t>
      </w:r>
    </w:p>
    <w:p w14:paraId="0734C32E" w14:textId="77777777" w:rsidR="009810C9" w:rsidRPr="0046756F" w:rsidRDefault="009810C9" w:rsidP="000A5225">
      <w:pPr>
        <w:widowControl w:val="0"/>
        <w:numPr>
          <w:ilvl w:val="0"/>
          <w:numId w:val="49"/>
        </w:numPr>
        <w:autoSpaceDE w:val="0"/>
        <w:autoSpaceDN w:val="0"/>
        <w:adjustRightInd w:val="0"/>
        <w:spacing w:line="240" w:lineRule="auto"/>
        <w:ind w:left="720" w:hanging="360"/>
        <w:rPr>
          <w:rFonts w:cs="Arial"/>
          <w:color w:val="000000"/>
        </w:rPr>
      </w:pPr>
      <w:r w:rsidRPr="0046756F">
        <w:rPr>
          <w:rFonts w:cs="Arial"/>
          <w:color w:val="000000"/>
        </w:rPr>
        <w:t>Preempt Priority value  is set to M_FOUR subtracted by Extracted Priority Group bits value.</w:t>
      </w:r>
    </w:p>
    <w:p w14:paraId="0E307A48" w14:textId="77777777" w:rsidR="009810C9" w:rsidRPr="0046756F" w:rsidRDefault="009810C9" w:rsidP="000A5225">
      <w:pPr>
        <w:widowControl w:val="0"/>
        <w:numPr>
          <w:ilvl w:val="0"/>
          <w:numId w:val="49"/>
        </w:numPr>
        <w:autoSpaceDE w:val="0"/>
        <w:autoSpaceDN w:val="0"/>
        <w:adjustRightInd w:val="0"/>
        <w:spacing w:line="240" w:lineRule="auto"/>
        <w:ind w:left="720" w:hanging="360"/>
        <w:rPr>
          <w:rFonts w:cs="Arial"/>
          <w:color w:val="000000"/>
        </w:rPr>
      </w:pPr>
      <w:r w:rsidRPr="0046756F">
        <w:rPr>
          <w:rFonts w:cs="Arial"/>
          <w:color w:val="000000"/>
        </w:rPr>
        <w:t>Sub Priority value is set to Sub priority right shift by Extracted Priority Group bits value</w:t>
      </w:r>
    </w:p>
    <w:p w14:paraId="74CFC2F7" w14:textId="77777777" w:rsidR="009810C9" w:rsidRPr="0046756F" w:rsidRDefault="009810C9" w:rsidP="000A5225">
      <w:pPr>
        <w:widowControl w:val="0"/>
        <w:numPr>
          <w:ilvl w:val="0"/>
          <w:numId w:val="49"/>
        </w:numPr>
        <w:autoSpaceDE w:val="0"/>
        <w:autoSpaceDN w:val="0"/>
        <w:adjustRightInd w:val="0"/>
        <w:spacing w:line="240" w:lineRule="auto"/>
        <w:ind w:left="720" w:hanging="360"/>
        <w:rPr>
          <w:rFonts w:cs="Arial"/>
          <w:color w:val="000000"/>
        </w:rPr>
      </w:pPr>
      <w:r w:rsidRPr="0046756F">
        <w:rPr>
          <w:rFonts w:cs="Arial"/>
          <w:color w:val="000000"/>
        </w:rPr>
        <w:t>NVIC IRQ channel preemption priority value is set to (nvic_irq_channel_preemption_priority of nvic_init_struct LEFT_SHIFT Preempt Priority value) .</w:t>
      </w:r>
    </w:p>
    <w:p w14:paraId="61778161" w14:textId="77777777" w:rsidR="009810C9" w:rsidRPr="0046756F" w:rsidRDefault="009810C9" w:rsidP="000A5225">
      <w:pPr>
        <w:widowControl w:val="0"/>
        <w:numPr>
          <w:ilvl w:val="0"/>
          <w:numId w:val="49"/>
        </w:numPr>
        <w:autoSpaceDE w:val="0"/>
        <w:autoSpaceDN w:val="0"/>
        <w:adjustRightInd w:val="0"/>
        <w:spacing w:line="240" w:lineRule="auto"/>
        <w:ind w:left="720" w:hanging="360"/>
        <w:rPr>
          <w:rFonts w:cs="Arial"/>
          <w:color w:val="000000"/>
        </w:rPr>
      </w:pPr>
      <w:r w:rsidRPr="0046756F">
        <w:rPr>
          <w:rFonts w:cs="Arial"/>
          <w:color w:val="000000"/>
        </w:rPr>
        <w:t>NVIC IRQ channel subpriority value is set to NVIC IRQ channel preemption priority value bitwise OR with (nvic_irq_channel_subpriority of nvic_init_struct bitwise AND with Sub Priority value) .</w:t>
      </w:r>
    </w:p>
    <w:p w14:paraId="40AB459F" w14:textId="77777777" w:rsidR="009810C9" w:rsidRPr="0046756F" w:rsidRDefault="009810C9" w:rsidP="000A5225">
      <w:pPr>
        <w:widowControl w:val="0"/>
        <w:numPr>
          <w:ilvl w:val="0"/>
          <w:numId w:val="49"/>
        </w:numPr>
        <w:autoSpaceDE w:val="0"/>
        <w:autoSpaceDN w:val="0"/>
        <w:adjustRightInd w:val="0"/>
        <w:spacing w:line="240" w:lineRule="auto"/>
        <w:ind w:left="720" w:hanging="360"/>
        <w:rPr>
          <w:rFonts w:cs="Arial"/>
        </w:rPr>
      </w:pPr>
      <w:r w:rsidRPr="0046756F">
        <w:rPr>
          <w:rFonts w:cs="Arial"/>
          <w:color w:val="000000"/>
        </w:rPr>
        <w:t xml:space="preserve">Priority Value is </w:t>
      </w:r>
      <w:r w:rsidRPr="0046756F">
        <w:rPr>
          <w:rFonts w:cs="Arial"/>
        </w:rPr>
        <w:t>set to NVIC IRQ channel subpriority value left shift by M_SHIFT_BY_4</w:t>
      </w:r>
      <w:r w:rsidRPr="0046756F">
        <w:rPr>
          <w:rFonts w:cs="Arial"/>
          <w:color w:val="000000"/>
        </w:rPr>
        <w:t>.</w:t>
      </w:r>
    </w:p>
    <w:p w14:paraId="059AC75F" w14:textId="77777777" w:rsidR="009810C9" w:rsidRPr="0046756F" w:rsidRDefault="009810C9" w:rsidP="000A5225">
      <w:pPr>
        <w:widowControl w:val="0"/>
        <w:numPr>
          <w:ilvl w:val="0"/>
          <w:numId w:val="49"/>
        </w:numPr>
        <w:autoSpaceDE w:val="0"/>
        <w:autoSpaceDN w:val="0"/>
        <w:adjustRightInd w:val="0"/>
        <w:spacing w:line="240" w:lineRule="auto"/>
        <w:ind w:left="720" w:hanging="360"/>
        <w:rPr>
          <w:rFonts w:cs="Arial"/>
        </w:rPr>
      </w:pPr>
      <w:r w:rsidRPr="0046756F">
        <w:rPr>
          <w:rFonts w:cs="Arial"/>
          <w:color w:val="000000"/>
        </w:rPr>
        <w:t xml:space="preserve">ip_reg of index (nvic_irq_channel of nvic_init_struct) of M_NVIC is set to </w:t>
      </w:r>
      <w:r w:rsidRPr="0046756F">
        <w:rPr>
          <w:rFonts w:cs="Arial"/>
        </w:rPr>
        <w:t>Priority Value.</w:t>
      </w:r>
    </w:p>
    <w:p w14:paraId="1DDF3C7D" w14:textId="77777777" w:rsidR="009810C9" w:rsidRPr="0046756F" w:rsidRDefault="009810C9" w:rsidP="009810C9">
      <w:pPr>
        <w:autoSpaceDE w:val="0"/>
        <w:autoSpaceDN w:val="0"/>
        <w:adjustRightInd w:val="0"/>
        <w:spacing w:line="252" w:lineRule="auto"/>
        <w:ind w:left="720"/>
        <w:rPr>
          <w:rFonts w:cs="Arial"/>
        </w:rPr>
      </w:pPr>
    </w:p>
    <w:p w14:paraId="18204B00" w14:textId="77777777" w:rsidR="009810C9" w:rsidRPr="0046756F" w:rsidRDefault="009810C9" w:rsidP="009810C9">
      <w:pPr>
        <w:widowControl w:val="0"/>
        <w:autoSpaceDE w:val="0"/>
        <w:autoSpaceDN w:val="0"/>
        <w:adjustRightInd w:val="0"/>
        <w:rPr>
          <w:rFonts w:cs="Arial"/>
          <w:sz w:val="17"/>
          <w:szCs w:val="17"/>
        </w:rPr>
      </w:pPr>
      <w:r w:rsidRPr="0046756F">
        <w:rPr>
          <w:rFonts w:cs="Arial"/>
          <w:color w:val="000000"/>
        </w:rPr>
        <w:t>             Note: Refer DM00046982-with FPU-ref-manual.pdf for computing interrupt priority</w:t>
      </w:r>
    </w:p>
    <w:p w14:paraId="29E9EC55" w14:textId="77777777" w:rsidR="009810C9" w:rsidRPr="0046756F" w:rsidRDefault="009810C9" w:rsidP="009810C9">
      <w:pPr>
        <w:widowControl w:val="0"/>
        <w:autoSpaceDE w:val="0"/>
        <w:autoSpaceDN w:val="0"/>
        <w:adjustRightInd w:val="0"/>
        <w:rPr>
          <w:rFonts w:cs="Arial"/>
          <w:sz w:val="17"/>
          <w:szCs w:val="17"/>
        </w:rPr>
      </w:pPr>
    </w:p>
    <w:p w14:paraId="0E1C4E9A" w14:textId="77777777" w:rsidR="009810C9" w:rsidRPr="0046756F" w:rsidRDefault="00000000" w:rsidP="009810C9">
      <w:pPr>
        <w:rPr>
          <w:rFonts w:cs="Arial"/>
        </w:rPr>
      </w:pPr>
      <w:r>
        <w:rPr>
          <w:rFonts w:cs="Arial"/>
        </w:rPr>
        <w:pict w14:anchorId="64B4BFB3">
          <v:rect id="_x0000_i2212" style="width:0;height:1.5pt" o:hralign="center" o:hrstd="t" o:hr="t" fillcolor="#a0a0a0" stroked="f"/>
        </w:pict>
      </w:r>
    </w:p>
    <w:p w14:paraId="6F0015A0" w14:textId="77777777" w:rsidR="009810C9" w:rsidRPr="0046756F" w:rsidRDefault="009810C9" w:rsidP="009810C9">
      <w:pPr>
        <w:pStyle w:val="Heading5"/>
        <w:rPr>
          <w:rFonts w:ascii="Arial" w:hAnsi="Arial" w:cs="Arial"/>
        </w:rPr>
      </w:pPr>
      <w:bookmarkStart w:id="2381" w:name="_Toc122796549"/>
      <w:bookmarkStart w:id="2382" w:name="_Toc158906599"/>
      <w:r w:rsidRPr="0046756F">
        <w:rPr>
          <w:rFonts w:ascii="Arial" w:hAnsi="Arial" w:cs="Arial"/>
        </w:rPr>
        <w:t>11.1.2.7.2 daulibmisc-NvicInit-LLR-002</w:t>
      </w:r>
      <w:bookmarkEnd w:id="2381"/>
      <w:bookmarkEnd w:id="2382"/>
    </w:p>
    <w:p w14:paraId="714A975A" w14:textId="77777777" w:rsidR="009810C9" w:rsidRPr="0046756F" w:rsidRDefault="009810C9" w:rsidP="009810C9">
      <w:pPr>
        <w:rPr>
          <w:rFonts w:cs="Arial"/>
        </w:rPr>
      </w:pPr>
      <w:r w:rsidRPr="0046756F">
        <w:rPr>
          <w:rFonts w:cs="Arial"/>
        </w:rPr>
        <w:t>Requirement ID: H698-LLD-CMU-FNC-1452</w:t>
      </w:r>
    </w:p>
    <w:p w14:paraId="559D5E31" w14:textId="77777777" w:rsidR="009810C9" w:rsidRPr="0046756F" w:rsidRDefault="009810C9" w:rsidP="009810C9">
      <w:pPr>
        <w:rPr>
          <w:rFonts w:cs="Arial"/>
        </w:rPr>
      </w:pPr>
    </w:p>
    <w:p w14:paraId="11335971" w14:textId="77777777" w:rsidR="009810C9" w:rsidRPr="0046756F" w:rsidRDefault="009810C9" w:rsidP="009810C9">
      <w:pPr>
        <w:autoSpaceDE w:val="0"/>
        <w:autoSpaceDN w:val="0"/>
        <w:adjustRightInd w:val="0"/>
        <w:rPr>
          <w:rFonts w:cs="Arial"/>
          <w:sz w:val="17"/>
          <w:szCs w:val="17"/>
        </w:rPr>
      </w:pPr>
      <w:r w:rsidRPr="0046756F">
        <w:rPr>
          <w:rFonts w:cs="Arial"/>
        </w:rPr>
        <w:t xml:space="preserve">The function shall configure interrupt set-enable register of NVIC to enable the selected interrupt channel by </w:t>
      </w:r>
      <w:r w:rsidRPr="0046756F">
        <w:rPr>
          <w:rFonts w:cs="Arial"/>
          <w:color w:val="000000"/>
        </w:rPr>
        <w:t>setting iser of M_NVIC with index value (nvic_irq_channel of nvic_init_struct right shift by M_SHIFT_BY_5) to (M_SHIFT_BY_1 left shift by (nvic_irq_channel of nvic_init_struct   bitwise AND with M_THIRTY_ONE)).</w:t>
      </w:r>
    </w:p>
    <w:p w14:paraId="79FAFD25" w14:textId="77777777" w:rsidR="009810C9" w:rsidRPr="0046756F" w:rsidRDefault="00000000" w:rsidP="009810C9">
      <w:pPr>
        <w:rPr>
          <w:rFonts w:cs="Arial"/>
        </w:rPr>
      </w:pPr>
      <w:r>
        <w:rPr>
          <w:rFonts w:cs="Arial"/>
        </w:rPr>
        <w:pict w14:anchorId="052B2EF7">
          <v:rect id="_x0000_i2213" style="width:0;height:1.5pt" o:hralign="center" o:hrstd="t" o:hr="t" fillcolor="#a0a0a0" stroked="f"/>
        </w:pict>
      </w:r>
    </w:p>
    <w:p w14:paraId="2CCE5E04" w14:textId="77777777" w:rsidR="009810C9" w:rsidRPr="0046756F" w:rsidRDefault="009810C9" w:rsidP="009810C9">
      <w:pPr>
        <w:pStyle w:val="Heading5"/>
        <w:rPr>
          <w:rFonts w:ascii="Arial" w:hAnsi="Arial" w:cs="Arial"/>
        </w:rPr>
      </w:pPr>
      <w:bookmarkStart w:id="2383" w:name="_Toc122796550"/>
      <w:bookmarkStart w:id="2384" w:name="_Toc158906600"/>
      <w:r w:rsidRPr="0046756F">
        <w:rPr>
          <w:rFonts w:ascii="Arial" w:hAnsi="Arial" w:cs="Arial"/>
        </w:rPr>
        <w:t>11.1.2.7.3 daulibmisc-NvicInit-LLR-003</w:t>
      </w:r>
      <w:bookmarkEnd w:id="2383"/>
      <w:bookmarkEnd w:id="2384"/>
    </w:p>
    <w:p w14:paraId="03F996C0" w14:textId="77777777" w:rsidR="009810C9" w:rsidRPr="0046756F" w:rsidRDefault="009810C9" w:rsidP="009810C9">
      <w:pPr>
        <w:rPr>
          <w:rFonts w:cs="Arial"/>
        </w:rPr>
      </w:pPr>
      <w:r w:rsidRPr="0046756F">
        <w:rPr>
          <w:rFonts w:cs="Arial"/>
        </w:rPr>
        <w:t>Requirement ID: H698-LLD-CMU-FNC-1453</w:t>
      </w:r>
    </w:p>
    <w:p w14:paraId="1918E851" w14:textId="77777777" w:rsidR="009810C9" w:rsidRPr="0046756F" w:rsidRDefault="009810C9" w:rsidP="009810C9">
      <w:pPr>
        <w:rPr>
          <w:rFonts w:cs="Arial"/>
        </w:rPr>
      </w:pPr>
    </w:p>
    <w:p w14:paraId="6B95377A" w14:textId="77777777" w:rsidR="009810C9" w:rsidRPr="0046756F" w:rsidRDefault="009810C9" w:rsidP="009810C9">
      <w:pPr>
        <w:widowControl w:val="0"/>
        <w:autoSpaceDE w:val="0"/>
        <w:autoSpaceDN w:val="0"/>
        <w:adjustRightInd w:val="0"/>
        <w:rPr>
          <w:rFonts w:cs="Arial"/>
        </w:rPr>
      </w:pPr>
      <w:r w:rsidRPr="0046756F">
        <w:rPr>
          <w:rFonts w:cs="Arial"/>
        </w:rPr>
        <w:t>The function shall disable the selected interrupt channels by setting Interrupt clear-enable register for selected interrupt channel when NVIC interrupt channel command is disabled i.e,</w:t>
      </w:r>
    </w:p>
    <w:p w14:paraId="567E2B2B" w14:textId="77777777" w:rsidR="009810C9" w:rsidRPr="0046756F" w:rsidRDefault="009810C9" w:rsidP="009810C9">
      <w:pPr>
        <w:widowControl w:val="0"/>
        <w:autoSpaceDE w:val="0"/>
        <w:autoSpaceDN w:val="0"/>
        <w:adjustRightInd w:val="0"/>
        <w:rPr>
          <w:rFonts w:cs="Arial"/>
        </w:rPr>
      </w:pPr>
    </w:p>
    <w:p w14:paraId="414B0788" w14:textId="77777777" w:rsidR="009810C9" w:rsidRPr="0046756F" w:rsidRDefault="009810C9" w:rsidP="009810C9">
      <w:pPr>
        <w:autoSpaceDE w:val="0"/>
        <w:autoSpaceDN w:val="0"/>
        <w:adjustRightInd w:val="0"/>
        <w:rPr>
          <w:rFonts w:cs="Arial"/>
          <w:sz w:val="17"/>
          <w:szCs w:val="17"/>
        </w:rPr>
      </w:pPr>
      <w:r w:rsidRPr="0046756F">
        <w:rPr>
          <w:rFonts w:cs="Arial"/>
          <w:color w:val="000000"/>
        </w:rPr>
        <w:t>Set icer of M_NVIC with index value (nvic_irq_channel of nvic_init_struct right shift by M_SHIFT_BY_5) to M_SHIFT_BY_1 left shift by (nvic_irq_channel of nvic_init_struct bitwise AND with M_THIRTY_ONE) when DISABLE is equal to nvic_irq_channel_cmd of nvic_init_struct.</w:t>
      </w:r>
    </w:p>
    <w:p w14:paraId="766CD05C" w14:textId="77777777" w:rsidR="009810C9" w:rsidRPr="0046756F" w:rsidRDefault="00000000" w:rsidP="009810C9">
      <w:pPr>
        <w:rPr>
          <w:rFonts w:cs="Arial"/>
        </w:rPr>
      </w:pPr>
      <w:r>
        <w:rPr>
          <w:rFonts w:cs="Arial"/>
        </w:rPr>
        <w:pict w14:anchorId="64B573A6">
          <v:rect id="_x0000_i2214" style="width:0;height:1.5pt" o:hralign="center" o:hrstd="t" o:hr="t" fillcolor="#a0a0a0" stroked="f"/>
        </w:pict>
      </w:r>
    </w:p>
    <w:p w14:paraId="47823F19" w14:textId="77777777" w:rsidR="009810C9" w:rsidRPr="0046756F" w:rsidRDefault="009810C9" w:rsidP="009810C9">
      <w:pPr>
        <w:pStyle w:val="Heading3"/>
      </w:pPr>
      <w:bookmarkStart w:id="2385" w:name="_Toc122796551"/>
      <w:bookmarkStart w:id="2386" w:name="_Toc158906601"/>
      <w:r w:rsidRPr="0046756F">
        <w:t>11.1.3 NvicSetVectorTable</w:t>
      </w:r>
      <w:bookmarkEnd w:id="2385"/>
      <w:bookmarkEnd w:id="2386"/>
    </w:p>
    <w:p w14:paraId="6ABB8EA7" w14:textId="77777777" w:rsidR="009810C9" w:rsidRPr="0046756F" w:rsidRDefault="009810C9" w:rsidP="009810C9">
      <w:pPr>
        <w:rPr>
          <w:rFonts w:cs="Arial"/>
        </w:rPr>
      </w:pPr>
    </w:p>
    <w:p w14:paraId="385C7E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NvicSetVectorTable will follow in the sub sections.</w:t>
      </w:r>
    </w:p>
    <w:p w14:paraId="4F5D7DD6" w14:textId="77777777" w:rsidR="009810C9" w:rsidRPr="0046756F" w:rsidRDefault="00000000" w:rsidP="009810C9">
      <w:pPr>
        <w:rPr>
          <w:rFonts w:cs="Arial"/>
        </w:rPr>
      </w:pPr>
      <w:r>
        <w:rPr>
          <w:rFonts w:cs="Arial"/>
        </w:rPr>
        <w:pict w14:anchorId="202290CE">
          <v:rect id="_x0000_i2215" style="width:0;height:1.5pt" o:hralign="center" o:hrstd="t" o:hr="t" fillcolor="#a0a0a0" stroked="f"/>
        </w:pict>
      </w:r>
    </w:p>
    <w:p w14:paraId="50B159E7" w14:textId="77777777" w:rsidR="009810C9" w:rsidRPr="0046756F" w:rsidRDefault="009810C9" w:rsidP="009810C9">
      <w:pPr>
        <w:pStyle w:val="Heading4"/>
        <w:rPr>
          <w:rFonts w:ascii="Arial" w:hAnsi="Arial" w:cs="Arial"/>
        </w:rPr>
      </w:pPr>
      <w:bookmarkStart w:id="2387" w:name="_Toc122796552"/>
      <w:bookmarkStart w:id="2388" w:name="_Toc158906602"/>
      <w:r w:rsidRPr="0046756F">
        <w:rPr>
          <w:rFonts w:ascii="Arial" w:hAnsi="Arial" w:cs="Arial"/>
        </w:rPr>
        <w:t>11.1.3.1 Brief Description</w:t>
      </w:r>
      <w:bookmarkEnd w:id="2387"/>
      <w:bookmarkEnd w:id="2388"/>
    </w:p>
    <w:p w14:paraId="3ED2C09E" w14:textId="77777777" w:rsidR="009810C9" w:rsidRPr="0046756F" w:rsidRDefault="009810C9" w:rsidP="009810C9">
      <w:pPr>
        <w:rPr>
          <w:rFonts w:cs="Arial"/>
        </w:rPr>
      </w:pPr>
    </w:p>
    <w:p w14:paraId="3634551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NvicSetVectorTable sets the vector table location and offset.</w:t>
      </w:r>
    </w:p>
    <w:p w14:paraId="10B188E9" w14:textId="77777777" w:rsidR="009810C9" w:rsidRPr="0046756F" w:rsidRDefault="00000000" w:rsidP="009810C9">
      <w:pPr>
        <w:rPr>
          <w:rFonts w:cs="Arial"/>
        </w:rPr>
      </w:pPr>
      <w:r>
        <w:rPr>
          <w:rFonts w:cs="Arial"/>
        </w:rPr>
        <w:pict w14:anchorId="6919FF15">
          <v:rect id="_x0000_i2216" style="width:0;height:1.5pt" o:hralign="center" o:hrstd="t" o:hr="t" fillcolor="#a0a0a0" stroked="f"/>
        </w:pict>
      </w:r>
    </w:p>
    <w:p w14:paraId="05DE0A8B" w14:textId="77777777" w:rsidR="009810C9" w:rsidRPr="0046756F" w:rsidRDefault="009810C9" w:rsidP="009810C9">
      <w:pPr>
        <w:pStyle w:val="Heading4"/>
        <w:rPr>
          <w:rFonts w:ascii="Arial" w:hAnsi="Arial" w:cs="Arial"/>
        </w:rPr>
      </w:pPr>
      <w:bookmarkStart w:id="2389" w:name="_Toc122796553"/>
      <w:bookmarkStart w:id="2390" w:name="_Toc158906603"/>
      <w:r w:rsidRPr="0046756F">
        <w:rPr>
          <w:rFonts w:ascii="Arial" w:hAnsi="Arial" w:cs="Arial"/>
        </w:rPr>
        <w:t>11.1.3.2 List of HLRs allocated</w:t>
      </w:r>
      <w:bookmarkEnd w:id="2389"/>
      <w:bookmarkEnd w:id="2390"/>
    </w:p>
    <w:p w14:paraId="32473D4E" w14:textId="77777777" w:rsidR="009810C9" w:rsidRPr="0046756F" w:rsidRDefault="009810C9" w:rsidP="009810C9">
      <w:pPr>
        <w:rPr>
          <w:rFonts w:cs="Arial"/>
        </w:rPr>
      </w:pPr>
    </w:p>
    <w:p w14:paraId="7207A5C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A6F0E2C" w14:textId="77777777" w:rsidR="009810C9" w:rsidRPr="0046756F" w:rsidRDefault="00000000" w:rsidP="009810C9">
      <w:pPr>
        <w:rPr>
          <w:rFonts w:cs="Arial"/>
        </w:rPr>
      </w:pPr>
      <w:r>
        <w:rPr>
          <w:rFonts w:cs="Arial"/>
        </w:rPr>
        <w:pict w14:anchorId="255BB713">
          <v:rect id="_x0000_i2217" style="width:0;height:1.5pt" o:hralign="center" o:hrstd="t" o:hr="t" fillcolor="#a0a0a0" stroked="f"/>
        </w:pict>
      </w:r>
    </w:p>
    <w:p w14:paraId="017F69DB" w14:textId="77777777" w:rsidR="009810C9" w:rsidRPr="0046756F" w:rsidRDefault="009810C9" w:rsidP="009810C9">
      <w:pPr>
        <w:pStyle w:val="Heading4"/>
        <w:rPr>
          <w:rFonts w:ascii="Arial" w:hAnsi="Arial" w:cs="Arial"/>
        </w:rPr>
      </w:pPr>
      <w:bookmarkStart w:id="2391" w:name="_Toc122796554"/>
      <w:bookmarkStart w:id="2392" w:name="_Toc158906604"/>
      <w:r w:rsidRPr="0046756F">
        <w:rPr>
          <w:rFonts w:ascii="Arial" w:hAnsi="Arial" w:cs="Arial"/>
        </w:rPr>
        <w:t>11.1.3.3 List of global variables accessed and modified</w:t>
      </w:r>
      <w:bookmarkEnd w:id="2391"/>
      <w:bookmarkEnd w:id="2392"/>
    </w:p>
    <w:p w14:paraId="100CAF0F" w14:textId="77777777" w:rsidR="009810C9" w:rsidRPr="0046756F" w:rsidRDefault="009810C9" w:rsidP="009810C9">
      <w:pPr>
        <w:rPr>
          <w:rFonts w:cs="Arial"/>
        </w:rPr>
      </w:pPr>
    </w:p>
    <w:p w14:paraId="51A48447"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2F73751E"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7B60CF78" w14:textId="77777777" w:rsidR="009810C9" w:rsidRPr="0046756F" w:rsidRDefault="00000000" w:rsidP="009810C9">
      <w:pPr>
        <w:rPr>
          <w:rFonts w:cs="Arial"/>
        </w:rPr>
      </w:pPr>
      <w:r>
        <w:rPr>
          <w:rFonts w:cs="Arial"/>
        </w:rPr>
        <w:pict w14:anchorId="4A8B23B3">
          <v:rect id="_x0000_i2218" style="width:0;height:1.5pt" o:hralign="center" o:hrstd="t" o:hr="t" fillcolor="#a0a0a0" stroked="f"/>
        </w:pict>
      </w:r>
    </w:p>
    <w:p w14:paraId="4C042B0D" w14:textId="77777777" w:rsidR="009810C9" w:rsidRPr="0046756F" w:rsidRDefault="009810C9" w:rsidP="009810C9">
      <w:pPr>
        <w:pStyle w:val="Heading4"/>
        <w:rPr>
          <w:rFonts w:ascii="Arial" w:hAnsi="Arial" w:cs="Arial"/>
        </w:rPr>
      </w:pPr>
      <w:bookmarkStart w:id="2393" w:name="_Toc122796555"/>
      <w:bookmarkStart w:id="2394" w:name="_Toc158906605"/>
      <w:r w:rsidRPr="0046756F">
        <w:rPr>
          <w:rFonts w:ascii="Arial" w:hAnsi="Arial" w:cs="Arial"/>
        </w:rPr>
        <w:t>11.1.3.4 Parameter list (Input/Output)</w:t>
      </w:r>
      <w:bookmarkEnd w:id="2393"/>
      <w:bookmarkEnd w:id="2394"/>
    </w:p>
    <w:p w14:paraId="56F46052" w14:textId="77777777" w:rsidR="009810C9" w:rsidRPr="0046756F" w:rsidRDefault="009810C9" w:rsidP="009810C9">
      <w:pPr>
        <w:rPr>
          <w:rFonts w:cs="Arial"/>
        </w:rPr>
      </w:pPr>
    </w:p>
    <w:p w14:paraId="78201861" w14:textId="77777777" w:rsidR="009810C9" w:rsidRPr="0046756F" w:rsidRDefault="009810C9" w:rsidP="009810C9">
      <w:pPr>
        <w:widowControl w:val="0"/>
        <w:autoSpaceDE w:val="0"/>
        <w:autoSpaceDN w:val="0"/>
        <w:adjustRightInd w:val="0"/>
        <w:rPr>
          <w:rFonts w:cs="Arial"/>
        </w:rPr>
      </w:pPr>
      <w:r w:rsidRPr="0046756F">
        <w:rPr>
          <w:rFonts w:cs="Arial"/>
        </w:rPr>
        <w:t>Inputs: T_UINT32 nvic_vector_tab - specifies if the vector table is in RAM or FLASH memory.</w:t>
      </w:r>
    </w:p>
    <w:p w14:paraId="02544557" w14:textId="77777777" w:rsidR="009810C9" w:rsidRPr="0046756F" w:rsidRDefault="009810C9" w:rsidP="009810C9">
      <w:pPr>
        <w:widowControl w:val="0"/>
        <w:autoSpaceDE w:val="0"/>
        <w:autoSpaceDN w:val="0"/>
        <w:adjustRightInd w:val="0"/>
        <w:rPr>
          <w:rFonts w:cs="Arial"/>
        </w:rPr>
      </w:pPr>
      <w:r w:rsidRPr="0046756F">
        <w:rPr>
          <w:rFonts w:cs="Arial"/>
        </w:rPr>
        <w:tab/>
        <w:t>T_UINT32 offset - Vector Table base offset field.</w:t>
      </w:r>
    </w:p>
    <w:p w14:paraId="75F4D712" w14:textId="77777777" w:rsidR="009810C9" w:rsidRPr="0046756F" w:rsidRDefault="009810C9" w:rsidP="009810C9">
      <w:pPr>
        <w:widowControl w:val="0"/>
        <w:autoSpaceDE w:val="0"/>
        <w:autoSpaceDN w:val="0"/>
        <w:adjustRightInd w:val="0"/>
        <w:rPr>
          <w:rFonts w:cs="Arial"/>
        </w:rPr>
      </w:pPr>
      <w:r w:rsidRPr="0046756F">
        <w:rPr>
          <w:rFonts w:cs="Arial"/>
        </w:rPr>
        <w:t>Outputs: None</w:t>
      </w:r>
    </w:p>
    <w:p w14:paraId="4CEBBDC9" w14:textId="77777777" w:rsidR="009810C9" w:rsidRPr="0046756F" w:rsidRDefault="00000000" w:rsidP="009810C9">
      <w:pPr>
        <w:rPr>
          <w:rFonts w:cs="Arial"/>
        </w:rPr>
      </w:pPr>
      <w:r>
        <w:rPr>
          <w:rFonts w:cs="Arial"/>
        </w:rPr>
        <w:pict w14:anchorId="56E57506">
          <v:rect id="_x0000_i2219" style="width:0;height:1.5pt" o:hralign="center" o:hrstd="t" o:hr="t" fillcolor="#a0a0a0" stroked="f"/>
        </w:pict>
      </w:r>
    </w:p>
    <w:p w14:paraId="0ADC9653" w14:textId="77777777" w:rsidR="009810C9" w:rsidRPr="0046756F" w:rsidRDefault="009810C9" w:rsidP="009810C9">
      <w:pPr>
        <w:pStyle w:val="Heading4"/>
        <w:rPr>
          <w:rFonts w:ascii="Arial" w:hAnsi="Arial" w:cs="Arial"/>
        </w:rPr>
      </w:pPr>
      <w:bookmarkStart w:id="2395" w:name="_Toc122796556"/>
      <w:bookmarkStart w:id="2396" w:name="_Toc158906606"/>
      <w:r w:rsidRPr="0046756F">
        <w:rPr>
          <w:rFonts w:ascii="Arial" w:hAnsi="Arial" w:cs="Arial"/>
        </w:rPr>
        <w:t>11.1.3.5 Return Value</w:t>
      </w:r>
      <w:bookmarkEnd w:id="2395"/>
      <w:bookmarkEnd w:id="2396"/>
    </w:p>
    <w:p w14:paraId="4B7F9A82" w14:textId="77777777" w:rsidR="009810C9" w:rsidRPr="0046756F" w:rsidRDefault="009810C9" w:rsidP="009810C9">
      <w:pPr>
        <w:rPr>
          <w:rFonts w:cs="Arial"/>
        </w:rPr>
      </w:pPr>
    </w:p>
    <w:p w14:paraId="79575B7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75C05AC" w14:textId="77777777" w:rsidR="009810C9" w:rsidRPr="0046756F" w:rsidRDefault="00000000" w:rsidP="009810C9">
      <w:pPr>
        <w:rPr>
          <w:rFonts w:cs="Arial"/>
        </w:rPr>
      </w:pPr>
      <w:r>
        <w:rPr>
          <w:rFonts w:cs="Arial"/>
        </w:rPr>
        <w:pict w14:anchorId="3BC74FB5">
          <v:rect id="_x0000_i2220" style="width:0;height:1.5pt" o:hralign="center" o:hrstd="t" o:hr="t" fillcolor="#a0a0a0" stroked="f"/>
        </w:pict>
      </w:r>
    </w:p>
    <w:p w14:paraId="105268A3" w14:textId="77777777" w:rsidR="009810C9" w:rsidRPr="0046756F" w:rsidRDefault="009810C9" w:rsidP="009810C9">
      <w:pPr>
        <w:pStyle w:val="Heading4"/>
        <w:rPr>
          <w:rFonts w:ascii="Arial" w:hAnsi="Arial" w:cs="Arial"/>
        </w:rPr>
      </w:pPr>
      <w:bookmarkStart w:id="2397" w:name="_Toc122796557"/>
      <w:bookmarkStart w:id="2398" w:name="_Toc158906607"/>
      <w:r w:rsidRPr="0046756F">
        <w:rPr>
          <w:rFonts w:ascii="Arial" w:hAnsi="Arial" w:cs="Arial"/>
        </w:rPr>
        <w:t>11.1.3.6 Other CSUs called by this CSU</w:t>
      </w:r>
      <w:bookmarkEnd w:id="2397"/>
      <w:bookmarkEnd w:id="2398"/>
    </w:p>
    <w:p w14:paraId="4484DDD3" w14:textId="77777777" w:rsidR="009810C9" w:rsidRPr="0046756F" w:rsidRDefault="009810C9" w:rsidP="009810C9">
      <w:pPr>
        <w:rPr>
          <w:rFonts w:cs="Arial"/>
        </w:rPr>
      </w:pPr>
    </w:p>
    <w:p w14:paraId="383ED2B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D26F2B3" w14:textId="77777777" w:rsidR="009810C9" w:rsidRPr="0046756F" w:rsidRDefault="00000000" w:rsidP="009810C9">
      <w:pPr>
        <w:rPr>
          <w:rFonts w:cs="Arial"/>
        </w:rPr>
      </w:pPr>
      <w:r>
        <w:rPr>
          <w:rFonts w:cs="Arial"/>
        </w:rPr>
        <w:pict w14:anchorId="68499523">
          <v:rect id="_x0000_i2221" style="width:0;height:1.5pt" o:hralign="center" o:hrstd="t" o:hr="t" fillcolor="#a0a0a0" stroked="f"/>
        </w:pict>
      </w:r>
    </w:p>
    <w:p w14:paraId="3A39A1A8" w14:textId="77777777" w:rsidR="009810C9" w:rsidRPr="0046756F" w:rsidRDefault="009810C9" w:rsidP="009810C9">
      <w:pPr>
        <w:pStyle w:val="Heading4"/>
        <w:rPr>
          <w:rFonts w:ascii="Arial" w:hAnsi="Arial" w:cs="Arial"/>
        </w:rPr>
      </w:pPr>
      <w:bookmarkStart w:id="2399" w:name="_Toc122796558"/>
      <w:bookmarkStart w:id="2400" w:name="_Toc158906608"/>
      <w:r w:rsidRPr="0046756F">
        <w:rPr>
          <w:rFonts w:ascii="Arial" w:hAnsi="Arial" w:cs="Arial"/>
        </w:rPr>
        <w:t>11.1.3.7 Description of list of LLRs allocated</w:t>
      </w:r>
      <w:bookmarkEnd w:id="2399"/>
      <w:bookmarkEnd w:id="2400"/>
    </w:p>
    <w:p w14:paraId="4FFB81B2" w14:textId="77777777" w:rsidR="009810C9" w:rsidRPr="0046756F" w:rsidRDefault="009810C9" w:rsidP="009810C9">
      <w:pPr>
        <w:rPr>
          <w:rFonts w:cs="Arial"/>
        </w:rPr>
      </w:pPr>
    </w:p>
    <w:p w14:paraId="7EAB776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NvicSetVectorTable.</w:t>
      </w:r>
    </w:p>
    <w:p w14:paraId="1311BB23" w14:textId="77777777" w:rsidR="009810C9" w:rsidRPr="0046756F" w:rsidRDefault="00000000" w:rsidP="009810C9">
      <w:pPr>
        <w:rPr>
          <w:rFonts w:cs="Arial"/>
        </w:rPr>
      </w:pPr>
      <w:r>
        <w:rPr>
          <w:rFonts w:cs="Arial"/>
        </w:rPr>
        <w:pict w14:anchorId="69EB5D5E">
          <v:rect id="_x0000_i2222" style="width:0;height:1.5pt" o:hralign="center" o:hrstd="t" o:hr="t" fillcolor="#a0a0a0" stroked="f"/>
        </w:pict>
      </w:r>
    </w:p>
    <w:p w14:paraId="2A44F114" w14:textId="77777777" w:rsidR="009810C9" w:rsidRPr="0046756F" w:rsidRDefault="009810C9" w:rsidP="009810C9">
      <w:pPr>
        <w:pStyle w:val="Heading5"/>
        <w:rPr>
          <w:rFonts w:ascii="Arial" w:hAnsi="Arial" w:cs="Arial"/>
        </w:rPr>
      </w:pPr>
      <w:bookmarkStart w:id="2401" w:name="_Toc122796559"/>
      <w:bookmarkStart w:id="2402" w:name="_Toc158906609"/>
      <w:r w:rsidRPr="0046756F">
        <w:rPr>
          <w:rFonts w:ascii="Arial" w:hAnsi="Arial" w:cs="Arial"/>
        </w:rPr>
        <w:t>11.1.3.7.1 daulibmisc-NvicSetVectorTable-LLR-001</w:t>
      </w:r>
      <w:bookmarkEnd w:id="2401"/>
      <w:bookmarkEnd w:id="2402"/>
    </w:p>
    <w:p w14:paraId="31E14B0F" w14:textId="77777777" w:rsidR="009810C9" w:rsidRPr="0046756F" w:rsidRDefault="009810C9" w:rsidP="009810C9">
      <w:pPr>
        <w:rPr>
          <w:rFonts w:cs="Arial"/>
        </w:rPr>
      </w:pPr>
      <w:r w:rsidRPr="0046756F">
        <w:rPr>
          <w:rFonts w:cs="Arial"/>
        </w:rPr>
        <w:t>Requirement ID: H698-LLD-CMU-FNC-1462</w:t>
      </w:r>
    </w:p>
    <w:p w14:paraId="2B093A2B" w14:textId="77777777" w:rsidR="009810C9" w:rsidRPr="0046756F" w:rsidRDefault="009810C9" w:rsidP="009810C9">
      <w:pPr>
        <w:rPr>
          <w:rFonts w:cs="Arial"/>
        </w:rPr>
      </w:pPr>
    </w:p>
    <w:p w14:paraId="1C09548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vector table offset register of system control block with vector table location (RAM or FLASH, bit 29) and offset (bits [29:7]) by setting vtor of M_SCB to (nvic_vector_tab bitwise OR with (offset bitwise AND with M_NVIC_VTOR)).</w:t>
      </w:r>
    </w:p>
    <w:p w14:paraId="2CFD38EE" w14:textId="77777777" w:rsidR="009810C9" w:rsidRPr="0046756F" w:rsidRDefault="00000000" w:rsidP="009810C9">
      <w:pPr>
        <w:rPr>
          <w:rFonts w:cs="Arial"/>
        </w:rPr>
      </w:pPr>
      <w:r>
        <w:rPr>
          <w:rFonts w:cs="Arial"/>
        </w:rPr>
        <w:pict w14:anchorId="0569D072">
          <v:rect id="_x0000_i2223" style="width:0;height:1.5pt" o:hralign="center" o:hrstd="t" o:hr="t" fillcolor="#a0a0a0" stroked="f"/>
        </w:pict>
      </w:r>
    </w:p>
    <w:p w14:paraId="097DD389" w14:textId="77777777" w:rsidR="009810C9" w:rsidRPr="0046756F" w:rsidRDefault="009810C9" w:rsidP="009810C9">
      <w:pPr>
        <w:pStyle w:val="Heading2"/>
      </w:pPr>
      <w:bookmarkStart w:id="2403" w:name="_Toc122796560"/>
      <w:bookmarkStart w:id="2404" w:name="_Toc158906610"/>
      <w:r w:rsidRPr="0046756F">
        <w:t>11.2 daulibstm32f4xxcan</w:t>
      </w:r>
      <w:bookmarkEnd w:id="2403"/>
      <w:bookmarkEnd w:id="2404"/>
    </w:p>
    <w:p w14:paraId="3B28F6C7" w14:textId="77777777" w:rsidR="009810C9" w:rsidRPr="0046756F" w:rsidRDefault="009810C9" w:rsidP="009810C9">
      <w:pPr>
        <w:rPr>
          <w:rFonts w:cs="Arial"/>
        </w:rPr>
      </w:pPr>
    </w:p>
    <w:p w14:paraId="2D8FF920" w14:textId="77777777" w:rsidR="009810C9" w:rsidRPr="0046756F" w:rsidRDefault="009810C9" w:rsidP="009810C9">
      <w:pPr>
        <w:widowControl w:val="0"/>
        <w:autoSpaceDE w:val="0"/>
        <w:autoSpaceDN w:val="0"/>
        <w:adjustRightInd w:val="0"/>
        <w:rPr>
          <w:rFonts w:cs="Arial"/>
        </w:rPr>
      </w:pPr>
      <w:r w:rsidRPr="0046756F">
        <w:rPr>
          <w:rFonts w:cs="Arial"/>
        </w:rPr>
        <w:t>This module provides firmware functions to manage the following functionalities of the Controller area network (CAN) peripheral:</w:t>
      </w:r>
    </w:p>
    <w:p w14:paraId="07550962"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Initialization and Configuration</w:t>
      </w:r>
    </w:p>
    <w:p w14:paraId="6455B663"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CAN Frames Transmission</w:t>
      </w:r>
    </w:p>
    <w:p w14:paraId="4742E03C"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CAN Frames Reception</w:t>
      </w:r>
    </w:p>
    <w:p w14:paraId="6BA149B1" w14:textId="77777777" w:rsidR="009810C9" w:rsidRPr="0046756F" w:rsidRDefault="009810C9" w:rsidP="009810C9">
      <w:pPr>
        <w:widowControl w:val="0"/>
        <w:numPr>
          <w:ilvl w:val="0"/>
          <w:numId w:val="1"/>
        </w:numPr>
        <w:autoSpaceDE w:val="0"/>
        <w:autoSpaceDN w:val="0"/>
        <w:adjustRightInd w:val="0"/>
        <w:spacing w:line="240" w:lineRule="auto"/>
        <w:ind w:left="1440" w:hanging="360"/>
        <w:rPr>
          <w:rFonts w:cs="Arial"/>
        </w:rPr>
      </w:pPr>
      <w:r w:rsidRPr="0046756F">
        <w:rPr>
          <w:rFonts w:cs="Arial"/>
        </w:rPr>
        <w:t>Interrupts and flags</w:t>
      </w:r>
    </w:p>
    <w:p w14:paraId="2594FAB9" w14:textId="77777777" w:rsidR="009810C9" w:rsidRPr="0046756F" w:rsidRDefault="00000000" w:rsidP="009810C9">
      <w:pPr>
        <w:rPr>
          <w:rFonts w:cs="Arial"/>
        </w:rPr>
      </w:pPr>
      <w:r>
        <w:rPr>
          <w:rFonts w:cs="Arial"/>
        </w:rPr>
        <w:pict w14:anchorId="476E4B1A">
          <v:rect id="_x0000_i2224" style="width:0;height:1.5pt" o:hralign="center" o:hrstd="t" o:hr="t" fillcolor="#a0a0a0" stroked="f"/>
        </w:pict>
      </w:r>
    </w:p>
    <w:p w14:paraId="5F634294" w14:textId="77777777" w:rsidR="009810C9" w:rsidRPr="0046756F" w:rsidRDefault="009810C9" w:rsidP="009810C9">
      <w:pPr>
        <w:pStyle w:val="Heading3"/>
      </w:pPr>
      <w:bookmarkStart w:id="2405" w:name="_Toc122796561"/>
      <w:bookmarkStart w:id="2406" w:name="_Toc158906611"/>
      <w:r w:rsidRPr="0046756F">
        <w:t>11.2.1 CanDeInit</w:t>
      </w:r>
      <w:bookmarkEnd w:id="2405"/>
      <w:bookmarkEnd w:id="2406"/>
    </w:p>
    <w:p w14:paraId="7DFE0A85" w14:textId="77777777" w:rsidR="009810C9" w:rsidRPr="0046756F" w:rsidRDefault="009810C9" w:rsidP="009810C9">
      <w:pPr>
        <w:rPr>
          <w:rFonts w:cs="Arial"/>
        </w:rPr>
      </w:pPr>
    </w:p>
    <w:p w14:paraId="15E6799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CanDeInit will follow in the sub sections.</w:t>
      </w:r>
    </w:p>
    <w:p w14:paraId="45D377A3" w14:textId="77777777" w:rsidR="009810C9" w:rsidRPr="0046756F" w:rsidRDefault="00000000" w:rsidP="009810C9">
      <w:pPr>
        <w:rPr>
          <w:rFonts w:cs="Arial"/>
        </w:rPr>
      </w:pPr>
      <w:r>
        <w:rPr>
          <w:rFonts w:cs="Arial"/>
        </w:rPr>
        <w:pict w14:anchorId="6D440C4B">
          <v:rect id="_x0000_i2225" style="width:0;height:1.5pt" o:hralign="center" o:hrstd="t" o:hr="t" fillcolor="#a0a0a0" stroked="f"/>
        </w:pict>
      </w:r>
    </w:p>
    <w:p w14:paraId="5CA183A0" w14:textId="77777777" w:rsidR="009810C9" w:rsidRPr="0046756F" w:rsidRDefault="009810C9" w:rsidP="009810C9">
      <w:pPr>
        <w:pStyle w:val="Heading4"/>
        <w:rPr>
          <w:rFonts w:ascii="Arial" w:hAnsi="Arial" w:cs="Arial"/>
        </w:rPr>
      </w:pPr>
      <w:bookmarkStart w:id="2407" w:name="_Toc122796562"/>
      <w:bookmarkStart w:id="2408" w:name="_Toc158906612"/>
      <w:r w:rsidRPr="0046756F">
        <w:rPr>
          <w:rFonts w:ascii="Arial" w:hAnsi="Arial" w:cs="Arial"/>
        </w:rPr>
        <w:t>11.2.1.1 Brief Description</w:t>
      </w:r>
      <w:bookmarkEnd w:id="2407"/>
      <w:bookmarkEnd w:id="2408"/>
    </w:p>
    <w:p w14:paraId="3B43820B" w14:textId="77777777" w:rsidR="009810C9" w:rsidRPr="0046756F" w:rsidRDefault="009810C9" w:rsidP="009810C9">
      <w:pPr>
        <w:rPr>
          <w:rFonts w:cs="Arial"/>
        </w:rPr>
      </w:pPr>
    </w:p>
    <w:p w14:paraId="27E0AF9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CanDeInit deinitializes the CAN peripheral registers to their default reset values.</w:t>
      </w:r>
    </w:p>
    <w:p w14:paraId="71BC4A21" w14:textId="77777777" w:rsidR="009810C9" w:rsidRPr="0046756F" w:rsidRDefault="00000000" w:rsidP="009810C9">
      <w:pPr>
        <w:rPr>
          <w:rFonts w:cs="Arial"/>
        </w:rPr>
      </w:pPr>
      <w:r>
        <w:rPr>
          <w:rFonts w:cs="Arial"/>
        </w:rPr>
        <w:pict w14:anchorId="66989001">
          <v:rect id="_x0000_i2226" style="width:0;height:1.5pt" o:hralign="center" o:hrstd="t" o:hr="t" fillcolor="#a0a0a0" stroked="f"/>
        </w:pict>
      </w:r>
    </w:p>
    <w:p w14:paraId="5F74C8E0" w14:textId="77777777" w:rsidR="009810C9" w:rsidRPr="0046756F" w:rsidRDefault="009810C9" w:rsidP="009810C9">
      <w:pPr>
        <w:pStyle w:val="Heading4"/>
        <w:rPr>
          <w:rFonts w:ascii="Arial" w:hAnsi="Arial" w:cs="Arial"/>
        </w:rPr>
      </w:pPr>
      <w:bookmarkStart w:id="2409" w:name="_Toc122796563"/>
      <w:bookmarkStart w:id="2410" w:name="_Toc158906613"/>
      <w:r w:rsidRPr="0046756F">
        <w:rPr>
          <w:rFonts w:ascii="Arial" w:hAnsi="Arial" w:cs="Arial"/>
        </w:rPr>
        <w:t>11.2.1.2 List of HLRs allocated</w:t>
      </w:r>
      <w:bookmarkEnd w:id="2409"/>
      <w:bookmarkEnd w:id="2410"/>
    </w:p>
    <w:p w14:paraId="1E4B2101" w14:textId="77777777" w:rsidR="009810C9" w:rsidRPr="0046756F" w:rsidRDefault="009810C9" w:rsidP="009810C9">
      <w:pPr>
        <w:rPr>
          <w:rFonts w:cs="Arial"/>
        </w:rPr>
      </w:pPr>
    </w:p>
    <w:p w14:paraId="433DDED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79B59F1" w14:textId="77777777" w:rsidR="009810C9" w:rsidRPr="0046756F" w:rsidRDefault="00000000" w:rsidP="009810C9">
      <w:pPr>
        <w:rPr>
          <w:rFonts w:cs="Arial"/>
        </w:rPr>
      </w:pPr>
      <w:r>
        <w:rPr>
          <w:rFonts w:cs="Arial"/>
        </w:rPr>
        <w:pict w14:anchorId="05D972D3">
          <v:rect id="_x0000_i2227" style="width:0;height:1.5pt" o:hralign="center" o:hrstd="t" o:hr="t" fillcolor="#a0a0a0" stroked="f"/>
        </w:pict>
      </w:r>
    </w:p>
    <w:p w14:paraId="5DD638FB" w14:textId="77777777" w:rsidR="009810C9" w:rsidRPr="0046756F" w:rsidRDefault="009810C9" w:rsidP="009810C9">
      <w:pPr>
        <w:pStyle w:val="Heading4"/>
        <w:rPr>
          <w:rFonts w:ascii="Arial" w:hAnsi="Arial" w:cs="Arial"/>
        </w:rPr>
      </w:pPr>
      <w:bookmarkStart w:id="2411" w:name="_Toc122796564"/>
      <w:bookmarkStart w:id="2412" w:name="_Toc158906614"/>
      <w:r w:rsidRPr="0046756F">
        <w:rPr>
          <w:rFonts w:ascii="Arial" w:hAnsi="Arial" w:cs="Arial"/>
        </w:rPr>
        <w:t>11.2.1.3 List of global variables accessed and modified</w:t>
      </w:r>
      <w:bookmarkEnd w:id="2411"/>
      <w:bookmarkEnd w:id="2412"/>
    </w:p>
    <w:p w14:paraId="7E54EB7E" w14:textId="77777777" w:rsidR="009810C9" w:rsidRPr="0046756F" w:rsidRDefault="009810C9" w:rsidP="009810C9">
      <w:pPr>
        <w:rPr>
          <w:rFonts w:cs="Arial"/>
        </w:rPr>
      </w:pPr>
    </w:p>
    <w:p w14:paraId="1ADB39B6"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741B52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5ED0C382" w14:textId="77777777" w:rsidR="009810C9" w:rsidRPr="0046756F" w:rsidRDefault="00000000" w:rsidP="009810C9">
      <w:pPr>
        <w:rPr>
          <w:rFonts w:cs="Arial"/>
        </w:rPr>
      </w:pPr>
      <w:r>
        <w:rPr>
          <w:rFonts w:cs="Arial"/>
        </w:rPr>
        <w:pict w14:anchorId="0216B0D1">
          <v:rect id="_x0000_i2228" style="width:0;height:1.5pt" o:hralign="center" o:hrstd="t" o:hr="t" fillcolor="#a0a0a0" stroked="f"/>
        </w:pict>
      </w:r>
    </w:p>
    <w:p w14:paraId="09E94099" w14:textId="77777777" w:rsidR="009810C9" w:rsidRPr="0046756F" w:rsidRDefault="009810C9" w:rsidP="009810C9">
      <w:pPr>
        <w:pStyle w:val="Heading4"/>
        <w:rPr>
          <w:rFonts w:ascii="Arial" w:hAnsi="Arial" w:cs="Arial"/>
        </w:rPr>
      </w:pPr>
      <w:bookmarkStart w:id="2413" w:name="_Toc122796565"/>
      <w:bookmarkStart w:id="2414" w:name="_Toc158906615"/>
      <w:r w:rsidRPr="0046756F">
        <w:rPr>
          <w:rFonts w:ascii="Arial" w:hAnsi="Arial" w:cs="Arial"/>
        </w:rPr>
        <w:t>11.2.1.4 Parameter list (Input/Output)</w:t>
      </w:r>
      <w:bookmarkEnd w:id="2413"/>
      <w:bookmarkEnd w:id="2414"/>
    </w:p>
    <w:p w14:paraId="545FF669" w14:textId="77777777" w:rsidR="009810C9" w:rsidRPr="0046756F" w:rsidRDefault="009810C9" w:rsidP="009810C9">
      <w:pPr>
        <w:rPr>
          <w:rFonts w:cs="Arial"/>
        </w:rPr>
      </w:pPr>
    </w:p>
    <w:p w14:paraId="007D0944" w14:textId="77777777" w:rsidR="009810C9" w:rsidRPr="0046756F" w:rsidRDefault="009810C9" w:rsidP="009810C9">
      <w:pPr>
        <w:widowControl w:val="0"/>
        <w:autoSpaceDE w:val="0"/>
        <w:autoSpaceDN w:val="0"/>
        <w:adjustRightInd w:val="0"/>
        <w:rPr>
          <w:rFonts w:cs="Arial"/>
        </w:rPr>
      </w:pPr>
      <w:r w:rsidRPr="0046756F">
        <w:rPr>
          <w:rFonts w:cs="Arial"/>
        </w:rPr>
        <w:t>Inputs: T_CAN_TYPEDEF *can_x - Where x can be 1 or 2 to select the CAN peripheral.</w:t>
      </w:r>
    </w:p>
    <w:p w14:paraId="57D9377D" w14:textId="77777777" w:rsidR="009810C9" w:rsidRPr="0046756F" w:rsidRDefault="009810C9" w:rsidP="009810C9">
      <w:pPr>
        <w:widowControl w:val="0"/>
        <w:autoSpaceDE w:val="0"/>
        <w:autoSpaceDN w:val="0"/>
        <w:adjustRightInd w:val="0"/>
        <w:rPr>
          <w:rFonts w:cs="Arial"/>
        </w:rPr>
      </w:pPr>
      <w:r w:rsidRPr="0046756F">
        <w:rPr>
          <w:rFonts w:cs="Arial"/>
        </w:rPr>
        <w:t>Outputs: None</w:t>
      </w:r>
    </w:p>
    <w:p w14:paraId="4332A2AF" w14:textId="77777777" w:rsidR="009810C9" w:rsidRPr="0046756F" w:rsidRDefault="00000000" w:rsidP="009810C9">
      <w:pPr>
        <w:rPr>
          <w:rFonts w:cs="Arial"/>
        </w:rPr>
      </w:pPr>
      <w:r>
        <w:rPr>
          <w:rFonts w:cs="Arial"/>
        </w:rPr>
        <w:pict w14:anchorId="3B8A0330">
          <v:rect id="_x0000_i2229" style="width:0;height:1.5pt" o:hralign="center" o:hrstd="t" o:hr="t" fillcolor="#a0a0a0" stroked="f"/>
        </w:pict>
      </w:r>
    </w:p>
    <w:p w14:paraId="0897E493" w14:textId="77777777" w:rsidR="009810C9" w:rsidRPr="0046756F" w:rsidRDefault="009810C9" w:rsidP="009810C9">
      <w:pPr>
        <w:pStyle w:val="Heading4"/>
        <w:rPr>
          <w:rFonts w:ascii="Arial" w:hAnsi="Arial" w:cs="Arial"/>
        </w:rPr>
      </w:pPr>
      <w:bookmarkStart w:id="2415" w:name="_Toc122796566"/>
      <w:bookmarkStart w:id="2416" w:name="_Toc158906616"/>
      <w:r w:rsidRPr="0046756F">
        <w:rPr>
          <w:rFonts w:ascii="Arial" w:hAnsi="Arial" w:cs="Arial"/>
        </w:rPr>
        <w:t>11.2.1.5 Return Value</w:t>
      </w:r>
      <w:bookmarkEnd w:id="2415"/>
      <w:bookmarkEnd w:id="2416"/>
    </w:p>
    <w:p w14:paraId="46289C71" w14:textId="77777777" w:rsidR="009810C9" w:rsidRPr="0046756F" w:rsidRDefault="009810C9" w:rsidP="009810C9">
      <w:pPr>
        <w:rPr>
          <w:rFonts w:cs="Arial"/>
        </w:rPr>
      </w:pPr>
    </w:p>
    <w:p w14:paraId="1F06680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3D0B6BE" w14:textId="77777777" w:rsidR="009810C9" w:rsidRPr="0046756F" w:rsidRDefault="00000000" w:rsidP="009810C9">
      <w:pPr>
        <w:rPr>
          <w:rFonts w:cs="Arial"/>
        </w:rPr>
      </w:pPr>
      <w:r>
        <w:rPr>
          <w:rFonts w:cs="Arial"/>
        </w:rPr>
        <w:pict w14:anchorId="38A92A4C">
          <v:rect id="_x0000_i2230" style="width:0;height:1.5pt" o:hralign="center" o:hrstd="t" o:hr="t" fillcolor="#a0a0a0" stroked="f"/>
        </w:pict>
      </w:r>
    </w:p>
    <w:p w14:paraId="08FF82B3" w14:textId="77777777" w:rsidR="009810C9" w:rsidRPr="0046756F" w:rsidRDefault="009810C9" w:rsidP="009810C9">
      <w:pPr>
        <w:pStyle w:val="Heading4"/>
        <w:rPr>
          <w:rFonts w:ascii="Arial" w:hAnsi="Arial" w:cs="Arial"/>
        </w:rPr>
      </w:pPr>
      <w:bookmarkStart w:id="2417" w:name="_Toc122796567"/>
      <w:bookmarkStart w:id="2418" w:name="_Toc158906617"/>
      <w:r w:rsidRPr="0046756F">
        <w:rPr>
          <w:rFonts w:ascii="Arial" w:hAnsi="Arial" w:cs="Arial"/>
        </w:rPr>
        <w:t>11.2.1.6 Other CSUs called by this CSU</w:t>
      </w:r>
      <w:bookmarkEnd w:id="2417"/>
      <w:bookmarkEnd w:id="2418"/>
    </w:p>
    <w:p w14:paraId="4D45C12D" w14:textId="77777777" w:rsidR="009810C9" w:rsidRPr="0046756F" w:rsidRDefault="009810C9" w:rsidP="009810C9">
      <w:pPr>
        <w:rPr>
          <w:rFonts w:cs="Arial"/>
        </w:rPr>
      </w:pPr>
    </w:p>
    <w:p w14:paraId="0810C560" w14:textId="77777777" w:rsidR="009810C9" w:rsidRPr="0046756F" w:rsidRDefault="009810C9" w:rsidP="009810C9">
      <w:pPr>
        <w:widowControl w:val="0"/>
        <w:autoSpaceDE w:val="0"/>
        <w:autoSpaceDN w:val="0"/>
        <w:adjustRightInd w:val="0"/>
        <w:rPr>
          <w:rFonts w:cs="Arial"/>
          <w:sz w:val="17"/>
          <w:szCs w:val="17"/>
        </w:rPr>
      </w:pPr>
      <w:r w:rsidRPr="0046756F">
        <w:rPr>
          <w:rFonts w:cs="Arial"/>
        </w:rPr>
        <w:t>RccApb1PeriphResetCmd</w:t>
      </w:r>
    </w:p>
    <w:p w14:paraId="0670A82E" w14:textId="77777777" w:rsidR="009810C9" w:rsidRPr="0046756F" w:rsidRDefault="00000000" w:rsidP="009810C9">
      <w:pPr>
        <w:rPr>
          <w:rFonts w:cs="Arial"/>
        </w:rPr>
      </w:pPr>
      <w:r>
        <w:rPr>
          <w:rFonts w:cs="Arial"/>
        </w:rPr>
        <w:pict w14:anchorId="4CC878A1">
          <v:rect id="_x0000_i2231" style="width:0;height:1.5pt" o:hralign="center" o:hrstd="t" o:hr="t" fillcolor="#a0a0a0" stroked="f"/>
        </w:pict>
      </w:r>
    </w:p>
    <w:p w14:paraId="2AF097F2" w14:textId="77777777" w:rsidR="009810C9" w:rsidRPr="0046756F" w:rsidRDefault="009810C9" w:rsidP="009810C9">
      <w:pPr>
        <w:pStyle w:val="Heading4"/>
        <w:rPr>
          <w:rFonts w:ascii="Arial" w:hAnsi="Arial" w:cs="Arial"/>
        </w:rPr>
      </w:pPr>
      <w:bookmarkStart w:id="2419" w:name="_Toc122796568"/>
      <w:bookmarkStart w:id="2420" w:name="_Toc158906618"/>
      <w:r w:rsidRPr="0046756F">
        <w:rPr>
          <w:rFonts w:ascii="Arial" w:hAnsi="Arial" w:cs="Arial"/>
        </w:rPr>
        <w:t>11.2.1.7 Description of list of LLRs allocated</w:t>
      </w:r>
      <w:bookmarkEnd w:id="2419"/>
      <w:bookmarkEnd w:id="2420"/>
    </w:p>
    <w:p w14:paraId="6B01F155" w14:textId="77777777" w:rsidR="009810C9" w:rsidRPr="0046756F" w:rsidRDefault="009810C9" w:rsidP="009810C9">
      <w:pPr>
        <w:rPr>
          <w:rFonts w:cs="Arial"/>
        </w:rPr>
      </w:pPr>
    </w:p>
    <w:p w14:paraId="4494429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CanDeInit</w:t>
      </w:r>
    </w:p>
    <w:p w14:paraId="06CB6650" w14:textId="77777777" w:rsidR="009810C9" w:rsidRPr="0046756F" w:rsidRDefault="00000000" w:rsidP="009810C9">
      <w:pPr>
        <w:rPr>
          <w:rFonts w:cs="Arial"/>
        </w:rPr>
      </w:pPr>
      <w:r>
        <w:rPr>
          <w:rFonts w:cs="Arial"/>
        </w:rPr>
        <w:pict w14:anchorId="41C89C38">
          <v:rect id="_x0000_i2232" style="width:0;height:1.5pt" o:hralign="center" o:hrstd="t" o:hr="t" fillcolor="#a0a0a0" stroked="f"/>
        </w:pict>
      </w:r>
    </w:p>
    <w:p w14:paraId="4420BB2B" w14:textId="77777777" w:rsidR="009810C9" w:rsidRPr="0046756F" w:rsidRDefault="009810C9" w:rsidP="009810C9">
      <w:pPr>
        <w:pStyle w:val="Heading5"/>
        <w:rPr>
          <w:rFonts w:ascii="Arial" w:hAnsi="Arial" w:cs="Arial"/>
        </w:rPr>
      </w:pPr>
      <w:bookmarkStart w:id="2421" w:name="_Toc122796569"/>
      <w:bookmarkStart w:id="2422" w:name="_Toc158906619"/>
      <w:r w:rsidRPr="0046756F">
        <w:rPr>
          <w:rFonts w:ascii="Arial" w:hAnsi="Arial" w:cs="Arial"/>
        </w:rPr>
        <w:t>11.2.1.7.1 daulibstm32f4xxcan-CanDeInit-LLR-001</w:t>
      </w:r>
      <w:bookmarkEnd w:id="2421"/>
      <w:bookmarkEnd w:id="2422"/>
    </w:p>
    <w:p w14:paraId="36B92BA0" w14:textId="77777777" w:rsidR="009810C9" w:rsidRPr="0046756F" w:rsidRDefault="009810C9" w:rsidP="009810C9">
      <w:pPr>
        <w:rPr>
          <w:rFonts w:cs="Arial"/>
        </w:rPr>
      </w:pPr>
      <w:r w:rsidRPr="0046756F">
        <w:rPr>
          <w:rFonts w:cs="Arial"/>
        </w:rPr>
        <w:t>Requirement ID: H698-LLD-CMU-FNC-1472</w:t>
      </w:r>
    </w:p>
    <w:p w14:paraId="78CB6C24" w14:textId="77777777" w:rsidR="009810C9" w:rsidRPr="0046756F" w:rsidRDefault="009810C9" w:rsidP="009810C9">
      <w:pPr>
        <w:rPr>
          <w:rFonts w:cs="Arial"/>
        </w:rPr>
      </w:pPr>
    </w:p>
    <w:p w14:paraId="2F00AB2C"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when M_CAN1 is equal to can_x: </w:t>
      </w:r>
    </w:p>
    <w:p w14:paraId="47B387D5"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a)</w:t>
      </w:r>
      <w:r w:rsidRPr="0046756F">
        <w:rPr>
          <w:rFonts w:cs="Arial"/>
        </w:rPr>
        <w:tab/>
        <w:t>Enable CAN1 reset state by calling the function RccApb1PeriphResetCmd with parameters M_RCC_APB1PERIPH_CAN1 and ENABLE.</w:t>
      </w:r>
    </w:p>
    <w:p w14:paraId="4D6ECFD8"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b)</w:t>
      </w:r>
      <w:r w:rsidRPr="0046756F">
        <w:rPr>
          <w:rFonts w:cs="Arial"/>
        </w:rPr>
        <w:tab/>
        <w:t>Release CAN1 from reset state by calling the function RccApb1PeriphResetCmd with parameters M_RCC_APB1PERIPH_CAN1 and DISABLE .</w:t>
      </w:r>
    </w:p>
    <w:p w14:paraId="2F2866AA" w14:textId="77777777" w:rsidR="009810C9" w:rsidRPr="0046756F" w:rsidRDefault="00000000" w:rsidP="009810C9">
      <w:pPr>
        <w:rPr>
          <w:rFonts w:cs="Arial"/>
        </w:rPr>
      </w:pPr>
      <w:r>
        <w:rPr>
          <w:rFonts w:cs="Arial"/>
        </w:rPr>
        <w:pict w14:anchorId="481DE11E">
          <v:rect id="_x0000_i2233" style="width:0;height:1.5pt" o:hralign="center" o:hrstd="t" o:hr="t" fillcolor="#a0a0a0" stroked="f"/>
        </w:pict>
      </w:r>
    </w:p>
    <w:p w14:paraId="3BF74F64" w14:textId="77777777" w:rsidR="009810C9" w:rsidRPr="0046756F" w:rsidRDefault="009810C9" w:rsidP="009810C9">
      <w:pPr>
        <w:pStyle w:val="Heading5"/>
        <w:rPr>
          <w:rFonts w:ascii="Arial" w:hAnsi="Arial" w:cs="Arial"/>
        </w:rPr>
      </w:pPr>
      <w:bookmarkStart w:id="2423" w:name="_Toc122796570"/>
      <w:bookmarkStart w:id="2424" w:name="_Toc158906620"/>
      <w:r w:rsidRPr="0046756F">
        <w:rPr>
          <w:rFonts w:ascii="Arial" w:hAnsi="Arial" w:cs="Arial"/>
        </w:rPr>
        <w:t>11.2.1.7.2 daulibstm32f4xxcan-CanDeInit-LLR-002</w:t>
      </w:r>
      <w:bookmarkEnd w:id="2423"/>
      <w:bookmarkEnd w:id="2424"/>
    </w:p>
    <w:p w14:paraId="19AD7BAF" w14:textId="77777777" w:rsidR="009810C9" w:rsidRPr="0046756F" w:rsidRDefault="009810C9" w:rsidP="009810C9">
      <w:pPr>
        <w:rPr>
          <w:rFonts w:cs="Arial"/>
        </w:rPr>
      </w:pPr>
      <w:r w:rsidRPr="0046756F">
        <w:rPr>
          <w:rFonts w:cs="Arial"/>
        </w:rPr>
        <w:t>Requirement ID: H698-LLD-CMU-FNC-1473</w:t>
      </w:r>
    </w:p>
    <w:p w14:paraId="2F6E9F93" w14:textId="77777777" w:rsidR="009810C9" w:rsidRPr="0046756F" w:rsidRDefault="009810C9" w:rsidP="009810C9">
      <w:pPr>
        <w:rPr>
          <w:rFonts w:cs="Arial"/>
        </w:rPr>
      </w:pPr>
    </w:p>
    <w:p w14:paraId="41EC8A51"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M_CAN1 is not equal to can_x:</w:t>
      </w:r>
    </w:p>
    <w:p w14:paraId="2A831CF2"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a)</w:t>
      </w:r>
      <w:r w:rsidRPr="0046756F">
        <w:rPr>
          <w:rFonts w:cs="Arial"/>
        </w:rPr>
        <w:tab/>
        <w:t>Enable CAN2 reset state by calling the function RccApb1PeriphResetCmd with parameters M_RCC_APB1PERIPH_CAN2 and ENABLE</w:t>
      </w:r>
    </w:p>
    <w:p w14:paraId="02FA2963" w14:textId="77777777" w:rsidR="009810C9" w:rsidRPr="0046756F" w:rsidRDefault="009810C9" w:rsidP="009810C9">
      <w:pPr>
        <w:widowControl w:val="0"/>
        <w:autoSpaceDE w:val="0"/>
        <w:autoSpaceDN w:val="0"/>
        <w:adjustRightInd w:val="0"/>
        <w:rPr>
          <w:rFonts w:cs="Arial"/>
        </w:rPr>
      </w:pPr>
      <w:r w:rsidRPr="0046756F">
        <w:rPr>
          <w:rFonts w:cs="Arial"/>
        </w:rPr>
        <w:t xml:space="preserve">      b)</w:t>
      </w:r>
      <w:r w:rsidRPr="0046756F">
        <w:rPr>
          <w:rFonts w:cs="Arial"/>
        </w:rPr>
        <w:tab/>
        <w:t>Release CAN2 from reset state by calling the function RccApb1PeriphResetCmd with parameters M_RCC_APB1PERIPH_CAN2 and DISABLE</w:t>
      </w:r>
    </w:p>
    <w:p w14:paraId="52127AA7" w14:textId="77777777" w:rsidR="009810C9" w:rsidRPr="0046756F" w:rsidRDefault="00000000" w:rsidP="009810C9">
      <w:pPr>
        <w:rPr>
          <w:rFonts w:cs="Arial"/>
        </w:rPr>
      </w:pPr>
      <w:r>
        <w:rPr>
          <w:rFonts w:cs="Arial"/>
        </w:rPr>
        <w:pict w14:anchorId="3D520E65">
          <v:rect id="_x0000_i2234" style="width:0;height:1.5pt" o:hralign="center" o:hrstd="t" o:hr="t" fillcolor="#a0a0a0" stroked="f"/>
        </w:pict>
      </w:r>
    </w:p>
    <w:p w14:paraId="29F841A6" w14:textId="77777777" w:rsidR="009810C9" w:rsidRPr="0046756F" w:rsidRDefault="009810C9" w:rsidP="009810C9">
      <w:pPr>
        <w:pStyle w:val="Heading3"/>
      </w:pPr>
      <w:bookmarkStart w:id="2425" w:name="_Toc122796571"/>
      <w:bookmarkStart w:id="2426" w:name="_Toc158906621"/>
      <w:r w:rsidRPr="0046756F">
        <w:t>11.2.2 CanInit</w:t>
      </w:r>
      <w:bookmarkEnd w:id="2425"/>
      <w:bookmarkEnd w:id="2426"/>
    </w:p>
    <w:p w14:paraId="33FB33C7" w14:textId="77777777" w:rsidR="009810C9" w:rsidRPr="0046756F" w:rsidRDefault="009810C9" w:rsidP="009810C9">
      <w:pPr>
        <w:rPr>
          <w:rFonts w:cs="Arial"/>
        </w:rPr>
      </w:pPr>
    </w:p>
    <w:p w14:paraId="46FE352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CanInit will follow in the sub sections.</w:t>
      </w:r>
    </w:p>
    <w:p w14:paraId="214A0D89" w14:textId="77777777" w:rsidR="009810C9" w:rsidRPr="0046756F" w:rsidRDefault="00000000" w:rsidP="009810C9">
      <w:pPr>
        <w:rPr>
          <w:rFonts w:cs="Arial"/>
        </w:rPr>
      </w:pPr>
      <w:r>
        <w:rPr>
          <w:rFonts w:cs="Arial"/>
        </w:rPr>
        <w:pict w14:anchorId="0FFF1202">
          <v:rect id="_x0000_i2235" style="width:0;height:1.5pt" o:hralign="center" o:hrstd="t" o:hr="t" fillcolor="#a0a0a0" stroked="f"/>
        </w:pict>
      </w:r>
    </w:p>
    <w:p w14:paraId="30F5F79E" w14:textId="77777777" w:rsidR="009810C9" w:rsidRPr="0046756F" w:rsidRDefault="009810C9" w:rsidP="009810C9">
      <w:pPr>
        <w:pStyle w:val="Heading4"/>
        <w:rPr>
          <w:rFonts w:ascii="Arial" w:hAnsi="Arial" w:cs="Arial"/>
        </w:rPr>
      </w:pPr>
      <w:bookmarkStart w:id="2427" w:name="_Toc122796572"/>
      <w:bookmarkStart w:id="2428" w:name="_Toc158906622"/>
      <w:r w:rsidRPr="0046756F">
        <w:rPr>
          <w:rFonts w:ascii="Arial" w:hAnsi="Arial" w:cs="Arial"/>
        </w:rPr>
        <w:t>11.2.2.1 Brief Description</w:t>
      </w:r>
      <w:bookmarkEnd w:id="2427"/>
      <w:bookmarkEnd w:id="2428"/>
    </w:p>
    <w:p w14:paraId="672940BD" w14:textId="77777777" w:rsidR="009810C9" w:rsidRPr="0046756F" w:rsidRDefault="009810C9" w:rsidP="009810C9">
      <w:pPr>
        <w:rPr>
          <w:rFonts w:cs="Arial"/>
        </w:rPr>
      </w:pPr>
    </w:p>
    <w:p w14:paraId="34A5726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CanInit initializes the CAN peripheral according to the specified parameters in the CAN initialization structure.</w:t>
      </w:r>
    </w:p>
    <w:p w14:paraId="4A2351F4" w14:textId="77777777" w:rsidR="009810C9" w:rsidRPr="0046756F" w:rsidRDefault="00000000" w:rsidP="009810C9">
      <w:pPr>
        <w:rPr>
          <w:rFonts w:cs="Arial"/>
        </w:rPr>
      </w:pPr>
      <w:r>
        <w:rPr>
          <w:rFonts w:cs="Arial"/>
        </w:rPr>
        <w:pict w14:anchorId="47629DFC">
          <v:rect id="_x0000_i2236" style="width:0;height:1.5pt" o:hralign="center" o:hrstd="t" o:hr="t" fillcolor="#a0a0a0" stroked="f"/>
        </w:pict>
      </w:r>
    </w:p>
    <w:p w14:paraId="480BEABC" w14:textId="77777777" w:rsidR="009810C9" w:rsidRPr="0046756F" w:rsidRDefault="009810C9" w:rsidP="009810C9">
      <w:pPr>
        <w:pStyle w:val="Heading4"/>
        <w:rPr>
          <w:rFonts w:ascii="Arial" w:hAnsi="Arial" w:cs="Arial"/>
        </w:rPr>
      </w:pPr>
      <w:bookmarkStart w:id="2429" w:name="_Toc122796573"/>
      <w:bookmarkStart w:id="2430" w:name="_Toc158906623"/>
      <w:r w:rsidRPr="0046756F">
        <w:rPr>
          <w:rFonts w:ascii="Arial" w:hAnsi="Arial" w:cs="Arial"/>
        </w:rPr>
        <w:t>11.2.2.2 List of HLRs allocated</w:t>
      </w:r>
      <w:bookmarkEnd w:id="2429"/>
      <w:bookmarkEnd w:id="2430"/>
    </w:p>
    <w:p w14:paraId="0C391A1F" w14:textId="77777777" w:rsidR="009810C9" w:rsidRPr="0046756F" w:rsidRDefault="009810C9" w:rsidP="009810C9">
      <w:pPr>
        <w:rPr>
          <w:rFonts w:cs="Arial"/>
        </w:rPr>
      </w:pPr>
    </w:p>
    <w:p w14:paraId="05ABD95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CBE0D1D" w14:textId="77777777" w:rsidR="009810C9" w:rsidRPr="0046756F" w:rsidRDefault="00000000" w:rsidP="009810C9">
      <w:pPr>
        <w:rPr>
          <w:rFonts w:cs="Arial"/>
        </w:rPr>
      </w:pPr>
      <w:r>
        <w:rPr>
          <w:rFonts w:cs="Arial"/>
        </w:rPr>
        <w:pict w14:anchorId="2D539C6C">
          <v:rect id="_x0000_i2237" style="width:0;height:1.5pt" o:hralign="center" o:hrstd="t" o:hr="t" fillcolor="#a0a0a0" stroked="f"/>
        </w:pict>
      </w:r>
    </w:p>
    <w:p w14:paraId="1209ECF3" w14:textId="77777777" w:rsidR="009810C9" w:rsidRPr="0046756F" w:rsidRDefault="009810C9" w:rsidP="009810C9">
      <w:pPr>
        <w:pStyle w:val="Heading4"/>
        <w:rPr>
          <w:rFonts w:ascii="Arial" w:hAnsi="Arial" w:cs="Arial"/>
        </w:rPr>
      </w:pPr>
      <w:bookmarkStart w:id="2431" w:name="_Toc122796574"/>
      <w:bookmarkStart w:id="2432" w:name="_Toc158906624"/>
      <w:r w:rsidRPr="0046756F">
        <w:rPr>
          <w:rFonts w:ascii="Arial" w:hAnsi="Arial" w:cs="Arial"/>
        </w:rPr>
        <w:t>11.2.2.3 List of global variables accessed and modified</w:t>
      </w:r>
      <w:bookmarkEnd w:id="2431"/>
      <w:bookmarkEnd w:id="2432"/>
    </w:p>
    <w:p w14:paraId="21D3F0D5" w14:textId="77777777" w:rsidR="009810C9" w:rsidRPr="0046756F" w:rsidRDefault="009810C9" w:rsidP="009810C9">
      <w:pPr>
        <w:rPr>
          <w:rFonts w:cs="Arial"/>
        </w:rPr>
      </w:pPr>
    </w:p>
    <w:p w14:paraId="5ACAEAF4"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5A468BC"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7F52C2D1" w14:textId="77777777" w:rsidR="009810C9" w:rsidRPr="0046756F" w:rsidRDefault="00000000" w:rsidP="009810C9">
      <w:pPr>
        <w:rPr>
          <w:rFonts w:cs="Arial"/>
        </w:rPr>
      </w:pPr>
      <w:r>
        <w:rPr>
          <w:rFonts w:cs="Arial"/>
        </w:rPr>
        <w:pict w14:anchorId="7BA4A6D5">
          <v:rect id="_x0000_i2238" style="width:0;height:1.5pt" o:hralign="center" o:hrstd="t" o:hr="t" fillcolor="#a0a0a0" stroked="f"/>
        </w:pict>
      </w:r>
    </w:p>
    <w:p w14:paraId="2508D9EB" w14:textId="77777777" w:rsidR="009810C9" w:rsidRPr="0046756F" w:rsidRDefault="009810C9" w:rsidP="009810C9">
      <w:pPr>
        <w:pStyle w:val="Heading4"/>
        <w:rPr>
          <w:rFonts w:ascii="Arial" w:hAnsi="Arial" w:cs="Arial"/>
        </w:rPr>
      </w:pPr>
      <w:bookmarkStart w:id="2433" w:name="_Toc122796575"/>
      <w:bookmarkStart w:id="2434" w:name="_Toc158906625"/>
      <w:r w:rsidRPr="0046756F">
        <w:rPr>
          <w:rFonts w:ascii="Arial" w:hAnsi="Arial" w:cs="Arial"/>
        </w:rPr>
        <w:t>11.2.2.4 Parameter list (Input/Output)</w:t>
      </w:r>
      <w:bookmarkEnd w:id="2433"/>
      <w:bookmarkEnd w:id="2434"/>
    </w:p>
    <w:p w14:paraId="5F9CC7F0" w14:textId="77777777" w:rsidR="009810C9" w:rsidRPr="0046756F" w:rsidRDefault="009810C9" w:rsidP="009810C9">
      <w:pPr>
        <w:rPr>
          <w:rFonts w:cs="Arial"/>
        </w:rPr>
      </w:pPr>
    </w:p>
    <w:p w14:paraId="1CAF2B8A" w14:textId="77777777" w:rsidR="009810C9" w:rsidRPr="0046756F" w:rsidRDefault="009810C9" w:rsidP="009810C9">
      <w:pPr>
        <w:widowControl w:val="0"/>
        <w:autoSpaceDE w:val="0"/>
        <w:autoSpaceDN w:val="0"/>
        <w:adjustRightInd w:val="0"/>
        <w:rPr>
          <w:rFonts w:cs="Arial"/>
        </w:rPr>
      </w:pPr>
      <w:r w:rsidRPr="0046756F">
        <w:rPr>
          <w:rFonts w:cs="Arial"/>
        </w:rPr>
        <w:t>Inputs: T_CAN_TYPEDEF* can_x - where x can be 1 or 2 to select the CAN peripheral.</w:t>
      </w:r>
    </w:p>
    <w:p w14:paraId="07260F73" w14:textId="77777777" w:rsidR="009810C9" w:rsidRPr="0046756F" w:rsidRDefault="009810C9" w:rsidP="009810C9">
      <w:pPr>
        <w:widowControl w:val="0"/>
        <w:autoSpaceDE w:val="0"/>
        <w:autoSpaceDN w:val="0"/>
        <w:adjustRightInd w:val="0"/>
        <w:rPr>
          <w:rFonts w:cs="Arial"/>
        </w:rPr>
      </w:pPr>
      <w:r w:rsidRPr="0046756F">
        <w:rPr>
          <w:rFonts w:cs="Arial"/>
        </w:rPr>
        <w:tab/>
        <w:t xml:space="preserve">T_CAN_INIT* can_init_struct - pointer to a T_CAN_INIT structure that contains the configuration information for the CAN peripheral </w:t>
      </w:r>
    </w:p>
    <w:p w14:paraId="5A2B58BC" w14:textId="77777777" w:rsidR="009810C9" w:rsidRPr="0046756F" w:rsidRDefault="009810C9" w:rsidP="009810C9">
      <w:pPr>
        <w:widowControl w:val="0"/>
        <w:autoSpaceDE w:val="0"/>
        <w:autoSpaceDN w:val="0"/>
        <w:adjustRightInd w:val="0"/>
        <w:rPr>
          <w:rFonts w:cs="Arial"/>
        </w:rPr>
      </w:pPr>
      <w:r w:rsidRPr="0046756F">
        <w:rPr>
          <w:rFonts w:cs="Arial"/>
        </w:rPr>
        <w:t>Outputs: T_CAN_TYPEDEF* can_x - where x can be 1 or 2 to select the CAN peripheral.</w:t>
      </w:r>
    </w:p>
    <w:p w14:paraId="4BF819B6" w14:textId="77777777" w:rsidR="009810C9" w:rsidRPr="0046756F" w:rsidRDefault="00000000" w:rsidP="009810C9">
      <w:pPr>
        <w:rPr>
          <w:rFonts w:cs="Arial"/>
        </w:rPr>
      </w:pPr>
      <w:r>
        <w:rPr>
          <w:rFonts w:cs="Arial"/>
        </w:rPr>
        <w:pict w14:anchorId="76A14425">
          <v:rect id="_x0000_i2239" style="width:0;height:1.5pt" o:hralign="center" o:hrstd="t" o:hr="t" fillcolor="#a0a0a0" stroked="f"/>
        </w:pict>
      </w:r>
    </w:p>
    <w:p w14:paraId="07FF26CC" w14:textId="77777777" w:rsidR="009810C9" w:rsidRPr="0046756F" w:rsidRDefault="009810C9" w:rsidP="009810C9">
      <w:pPr>
        <w:pStyle w:val="Heading4"/>
        <w:rPr>
          <w:rFonts w:ascii="Arial" w:hAnsi="Arial" w:cs="Arial"/>
        </w:rPr>
      </w:pPr>
      <w:bookmarkStart w:id="2435" w:name="_Toc122796576"/>
      <w:bookmarkStart w:id="2436" w:name="_Toc158906626"/>
      <w:r w:rsidRPr="0046756F">
        <w:rPr>
          <w:rFonts w:ascii="Arial" w:hAnsi="Arial" w:cs="Arial"/>
        </w:rPr>
        <w:t>11.2.2.5 Return Value</w:t>
      </w:r>
      <w:bookmarkEnd w:id="2435"/>
      <w:bookmarkEnd w:id="2436"/>
    </w:p>
    <w:p w14:paraId="6280251E" w14:textId="77777777" w:rsidR="009810C9" w:rsidRPr="0046756F" w:rsidRDefault="009810C9" w:rsidP="009810C9">
      <w:pPr>
        <w:rPr>
          <w:rFonts w:cs="Arial"/>
        </w:rPr>
      </w:pPr>
    </w:p>
    <w:p w14:paraId="691CD4E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T_UINT8 - Returns the constant which Indicates initialization status which will be M_CAN_INITSTATUS_FAILED or M_CAN_INITSTATUS_SUCCESS.</w:t>
      </w:r>
    </w:p>
    <w:p w14:paraId="12207611" w14:textId="77777777" w:rsidR="009810C9" w:rsidRPr="0046756F" w:rsidRDefault="00000000" w:rsidP="009810C9">
      <w:pPr>
        <w:rPr>
          <w:rFonts w:cs="Arial"/>
        </w:rPr>
      </w:pPr>
      <w:r>
        <w:rPr>
          <w:rFonts w:cs="Arial"/>
        </w:rPr>
        <w:pict w14:anchorId="23C02891">
          <v:rect id="_x0000_i2240" style="width:0;height:1.5pt" o:hralign="center" o:hrstd="t" o:hr="t" fillcolor="#a0a0a0" stroked="f"/>
        </w:pict>
      </w:r>
    </w:p>
    <w:p w14:paraId="025E1CFB" w14:textId="77777777" w:rsidR="009810C9" w:rsidRPr="0046756F" w:rsidRDefault="009810C9" w:rsidP="009810C9">
      <w:pPr>
        <w:pStyle w:val="Heading4"/>
        <w:rPr>
          <w:rFonts w:ascii="Arial" w:hAnsi="Arial" w:cs="Arial"/>
        </w:rPr>
      </w:pPr>
      <w:bookmarkStart w:id="2437" w:name="_Toc122796577"/>
      <w:bookmarkStart w:id="2438" w:name="_Toc158906627"/>
      <w:r w:rsidRPr="0046756F">
        <w:rPr>
          <w:rFonts w:ascii="Arial" w:hAnsi="Arial" w:cs="Arial"/>
        </w:rPr>
        <w:t>11.2.2.6 Other CSUs called by this CSU</w:t>
      </w:r>
      <w:bookmarkEnd w:id="2437"/>
      <w:bookmarkEnd w:id="2438"/>
    </w:p>
    <w:p w14:paraId="6F8A8280" w14:textId="77777777" w:rsidR="009810C9" w:rsidRPr="0046756F" w:rsidRDefault="009810C9" w:rsidP="009810C9">
      <w:pPr>
        <w:rPr>
          <w:rFonts w:cs="Arial"/>
        </w:rPr>
      </w:pPr>
    </w:p>
    <w:p w14:paraId="2FBD66F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0248D1E" w14:textId="77777777" w:rsidR="009810C9" w:rsidRPr="0046756F" w:rsidRDefault="00000000" w:rsidP="009810C9">
      <w:pPr>
        <w:rPr>
          <w:rFonts w:cs="Arial"/>
        </w:rPr>
      </w:pPr>
      <w:r>
        <w:rPr>
          <w:rFonts w:cs="Arial"/>
        </w:rPr>
        <w:pict w14:anchorId="1DE11686">
          <v:rect id="_x0000_i2241" style="width:0;height:1.5pt" o:hralign="center" o:hrstd="t" o:hr="t" fillcolor="#a0a0a0" stroked="f"/>
        </w:pict>
      </w:r>
    </w:p>
    <w:p w14:paraId="65467AE2" w14:textId="77777777" w:rsidR="009810C9" w:rsidRPr="0046756F" w:rsidRDefault="009810C9" w:rsidP="009810C9">
      <w:pPr>
        <w:pStyle w:val="Heading4"/>
        <w:rPr>
          <w:rFonts w:ascii="Arial" w:hAnsi="Arial" w:cs="Arial"/>
        </w:rPr>
      </w:pPr>
      <w:bookmarkStart w:id="2439" w:name="_Toc122796578"/>
      <w:bookmarkStart w:id="2440" w:name="_Toc158906628"/>
      <w:r w:rsidRPr="0046756F">
        <w:rPr>
          <w:rFonts w:ascii="Arial" w:hAnsi="Arial" w:cs="Arial"/>
        </w:rPr>
        <w:t>11.2.2.7 Description of list of LLRs allocated</w:t>
      </w:r>
      <w:bookmarkEnd w:id="2439"/>
      <w:bookmarkEnd w:id="2440"/>
    </w:p>
    <w:p w14:paraId="5BE518C6" w14:textId="77777777" w:rsidR="009810C9" w:rsidRPr="0046756F" w:rsidRDefault="009810C9" w:rsidP="009810C9">
      <w:pPr>
        <w:rPr>
          <w:rFonts w:cs="Arial"/>
        </w:rPr>
      </w:pPr>
    </w:p>
    <w:p w14:paraId="7EF45A9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CanInit</w:t>
      </w:r>
    </w:p>
    <w:p w14:paraId="7F452E72" w14:textId="77777777" w:rsidR="009810C9" w:rsidRPr="0046756F" w:rsidRDefault="00000000" w:rsidP="009810C9">
      <w:pPr>
        <w:rPr>
          <w:rFonts w:cs="Arial"/>
        </w:rPr>
      </w:pPr>
      <w:r>
        <w:rPr>
          <w:rFonts w:cs="Arial"/>
        </w:rPr>
        <w:pict w14:anchorId="5F29CFF8">
          <v:rect id="_x0000_i2242" style="width:0;height:1.5pt" o:hralign="center" o:hrstd="t" o:hr="t" fillcolor="#a0a0a0" stroked="f"/>
        </w:pict>
      </w:r>
    </w:p>
    <w:p w14:paraId="1C13BD88" w14:textId="77777777" w:rsidR="009810C9" w:rsidRPr="0046756F" w:rsidRDefault="009810C9" w:rsidP="009810C9">
      <w:pPr>
        <w:pStyle w:val="Heading5"/>
        <w:rPr>
          <w:rFonts w:ascii="Arial" w:hAnsi="Arial" w:cs="Arial"/>
        </w:rPr>
      </w:pPr>
      <w:bookmarkStart w:id="2441" w:name="_Toc122796579"/>
      <w:bookmarkStart w:id="2442" w:name="_Toc158906629"/>
      <w:r w:rsidRPr="0046756F">
        <w:rPr>
          <w:rFonts w:ascii="Arial" w:hAnsi="Arial" w:cs="Arial"/>
        </w:rPr>
        <w:t>11.2.2.7.1 daulibstm32f4xxcan-CanInit-LLR-001</w:t>
      </w:r>
      <w:bookmarkEnd w:id="2441"/>
      <w:bookmarkEnd w:id="2442"/>
    </w:p>
    <w:p w14:paraId="3C5AD676" w14:textId="77777777" w:rsidR="009810C9" w:rsidRPr="0046756F" w:rsidRDefault="009810C9" w:rsidP="009810C9">
      <w:pPr>
        <w:rPr>
          <w:rFonts w:cs="Arial"/>
        </w:rPr>
      </w:pPr>
      <w:r w:rsidRPr="0046756F">
        <w:rPr>
          <w:rFonts w:cs="Arial"/>
        </w:rPr>
        <w:t>Requirement ID: H698-LLD-CMU-FNC-1482</w:t>
      </w:r>
    </w:p>
    <w:p w14:paraId="03E22E5C" w14:textId="77777777" w:rsidR="009810C9" w:rsidRPr="0046756F" w:rsidRDefault="009810C9" w:rsidP="009810C9">
      <w:pPr>
        <w:rPr>
          <w:rFonts w:cs="Arial"/>
        </w:rPr>
      </w:pPr>
    </w:p>
    <w:p w14:paraId="1719297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CAN master control register to exit from sleep mode (set bit 1 to 0) i.e, set mcr of can_x to (mcr of can_x bitwise AND with negated value of M_CAN_MCR_SLEEP).</w:t>
      </w:r>
    </w:p>
    <w:p w14:paraId="3B584386" w14:textId="77777777" w:rsidR="009810C9" w:rsidRPr="0046756F" w:rsidRDefault="00000000" w:rsidP="009810C9">
      <w:pPr>
        <w:rPr>
          <w:rFonts w:cs="Arial"/>
        </w:rPr>
      </w:pPr>
      <w:r>
        <w:rPr>
          <w:rFonts w:cs="Arial"/>
        </w:rPr>
        <w:pict w14:anchorId="621C4D42">
          <v:rect id="_x0000_i2243" style="width:0;height:1.5pt" o:hralign="center" o:hrstd="t" o:hr="t" fillcolor="#a0a0a0" stroked="f"/>
        </w:pict>
      </w:r>
    </w:p>
    <w:p w14:paraId="4423333C" w14:textId="77777777" w:rsidR="009810C9" w:rsidRPr="0046756F" w:rsidRDefault="009810C9" w:rsidP="009810C9">
      <w:pPr>
        <w:pStyle w:val="Heading5"/>
        <w:rPr>
          <w:rFonts w:ascii="Arial" w:hAnsi="Arial" w:cs="Arial"/>
        </w:rPr>
      </w:pPr>
      <w:bookmarkStart w:id="2443" w:name="_Toc122796580"/>
      <w:bookmarkStart w:id="2444" w:name="_Toc158906630"/>
      <w:r w:rsidRPr="0046756F">
        <w:rPr>
          <w:rFonts w:ascii="Arial" w:hAnsi="Arial" w:cs="Arial"/>
        </w:rPr>
        <w:t>11.2.2.7.2 daulibstm32f4xxcan-CanInit-LLR-002</w:t>
      </w:r>
      <w:bookmarkEnd w:id="2443"/>
      <w:bookmarkEnd w:id="2444"/>
    </w:p>
    <w:p w14:paraId="1571708C" w14:textId="77777777" w:rsidR="009810C9" w:rsidRPr="0046756F" w:rsidRDefault="009810C9" w:rsidP="009810C9">
      <w:pPr>
        <w:rPr>
          <w:rFonts w:cs="Arial"/>
        </w:rPr>
      </w:pPr>
      <w:r w:rsidRPr="0046756F">
        <w:rPr>
          <w:rFonts w:cs="Arial"/>
        </w:rPr>
        <w:t>Requirement ID: H698-LLD-CMU-FNC-1483</w:t>
      </w:r>
    </w:p>
    <w:p w14:paraId="3BF765FA" w14:textId="77777777" w:rsidR="009810C9" w:rsidRPr="0046756F" w:rsidRDefault="009810C9" w:rsidP="009810C9">
      <w:pPr>
        <w:rPr>
          <w:rFonts w:cs="Arial"/>
        </w:rPr>
      </w:pPr>
    </w:p>
    <w:p w14:paraId="1D100DB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CAN master control register to request initialization (set bit 0 to 1) i.e, set mcr of can_x to (mcr of can_x bitwise OR with M_CAN_MCR_INRQ).</w:t>
      </w:r>
    </w:p>
    <w:p w14:paraId="0BEB4D40" w14:textId="77777777" w:rsidR="009810C9" w:rsidRPr="0046756F" w:rsidRDefault="00000000" w:rsidP="009810C9">
      <w:pPr>
        <w:rPr>
          <w:rFonts w:cs="Arial"/>
        </w:rPr>
      </w:pPr>
      <w:r>
        <w:rPr>
          <w:rFonts w:cs="Arial"/>
        </w:rPr>
        <w:pict w14:anchorId="72CCD9F4">
          <v:rect id="_x0000_i2244" style="width:0;height:1.5pt" o:hralign="center" o:hrstd="t" o:hr="t" fillcolor="#a0a0a0" stroked="f"/>
        </w:pict>
      </w:r>
    </w:p>
    <w:p w14:paraId="5CFF37F6" w14:textId="77777777" w:rsidR="009810C9" w:rsidRPr="0046756F" w:rsidRDefault="009810C9" w:rsidP="009810C9">
      <w:pPr>
        <w:pStyle w:val="Heading5"/>
        <w:rPr>
          <w:rFonts w:ascii="Arial" w:hAnsi="Arial" w:cs="Arial"/>
        </w:rPr>
      </w:pPr>
      <w:bookmarkStart w:id="2445" w:name="_Toc122796581"/>
      <w:bookmarkStart w:id="2446" w:name="_Toc158906631"/>
      <w:r w:rsidRPr="0046756F">
        <w:rPr>
          <w:rFonts w:ascii="Arial" w:hAnsi="Arial" w:cs="Arial"/>
        </w:rPr>
        <w:t>11.2.2.7.3 daulibstm32f4xxcan-CanInit-LLR-003</w:t>
      </w:r>
      <w:bookmarkEnd w:id="2445"/>
      <w:bookmarkEnd w:id="2446"/>
    </w:p>
    <w:p w14:paraId="4612BC8C" w14:textId="77777777" w:rsidR="009810C9" w:rsidRPr="0046756F" w:rsidRDefault="009810C9" w:rsidP="009810C9">
      <w:pPr>
        <w:rPr>
          <w:rFonts w:cs="Arial"/>
        </w:rPr>
      </w:pPr>
      <w:r w:rsidRPr="0046756F">
        <w:rPr>
          <w:rFonts w:cs="Arial"/>
        </w:rPr>
        <w:t>Requirement ID: H698-LLD-CMU-FNC-1484</w:t>
      </w:r>
    </w:p>
    <w:p w14:paraId="57D81B14" w14:textId="77777777" w:rsidR="009810C9" w:rsidRPr="0046756F" w:rsidRDefault="009810C9" w:rsidP="009810C9">
      <w:pPr>
        <w:rPr>
          <w:rFonts w:cs="Arial"/>
        </w:rPr>
      </w:pPr>
    </w:p>
    <w:p w14:paraId="1893AE67" w14:textId="77777777" w:rsidR="009810C9" w:rsidRPr="0046756F" w:rsidRDefault="009810C9" w:rsidP="009810C9">
      <w:pPr>
        <w:widowControl w:val="0"/>
        <w:autoSpaceDE w:val="0"/>
        <w:autoSpaceDN w:val="0"/>
        <w:adjustRightInd w:val="0"/>
        <w:rPr>
          <w:rFonts w:cs="Arial"/>
        </w:rPr>
      </w:pPr>
      <w:r w:rsidRPr="0046756F">
        <w:rPr>
          <w:rFonts w:cs="Arial"/>
        </w:rPr>
        <w:t>The function shall loop till INAK bit in CAN master control register is 0 (M_CAN_MSR_INAK is not equal to to (msr of can_x bitwise AND with M_CAN_MSR_INAK)) and wait acknowledge is not equal to M_INAK_TIMEOUT).</w:t>
      </w:r>
    </w:p>
    <w:p w14:paraId="74965A9D" w14:textId="77777777" w:rsidR="009810C9" w:rsidRPr="0046756F" w:rsidRDefault="009810C9" w:rsidP="009810C9">
      <w:pPr>
        <w:widowControl w:val="0"/>
        <w:autoSpaceDE w:val="0"/>
        <w:autoSpaceDN w:val="0"/>
        <w:adjustRightInd w:val="0"/>
        <w:rPr>
          <w:rFonts w:cs="Arial"/>
        </w:rPr>
      </w:pPr>
      <w:r w:rsidRPr="0046756F">
        <w:rPr>
          <w:rFonts w:cs="Arial"/>
        </w:rPr>
        <w:t>Increment the wait acknowledge by one.</w:t>
      </w:r>
    </w:p>
    <w:p w14:paraId="471F37E3" w14:textId="77777777" w:rsidR="009810C9" w:rsidRPr="0046756F" w:rsidRDefault="00000000" w:rsidP="009810C9">
      <w:pPr>
        <w:rPr>
          <w:rFonts w:cs="Arial"/>
        </w:rPr>
      </w:pPr>
      <w:r>
        <w:rPr>
          <w:rFonts w:cs="Arial"/>
        </w:rPr>
        <w:pict w14:anchorId="37D264F2">
          <v:rect id="_x0000_i2245" style="width:0;height:1.5pt" o:hralign="center" o:hrstd="t" o:hr="t" fillcolor="#a0a0a0" stroked="f"/>
        </w:pict>
      </w:r>
    </w:p>
    <w:p w14:paraId="13AFED3D" w14:textId="77777777" w:rsidR="009810C9" w:rsidRPr="0046756F" w:rsidRDefault="009810C9" w:rsidP="009810C9">
      <w:pPr>
        <w:pStyle w:val="Heading5"/>
        <w:rPr>
          <w:rFonts w:ascii="Arial" w:hAnsi="Arial" w:cs="Arial"/>
        </w:rPr>
      </w:pPr>
      <w:bookmarkStart w:id="2447" w:name="_Toc122796582"/>
      <w:bookmarkStart w:id="2448" w:name="_Toc158906632"/>
      <w:r w:rsidRPr="0046756F">
        <w:rPr>
          <w:rFonts w:ascii="Arial" w:hAnsi="Arial" w:cs="Arial"/>
        </w:rPr>
        <w:t>11.2.2.7.4 daulibstm32f4xxcan-CanInit-LLR-004</w:t>
      </w:r>
      <w:bookmarkEnd w:id="2447"/>
      <w:bookmarkEnd w:id="2448"/>
    </w:p>
    <w:p w14:paraId="5F2CF49B" w14:textId="77777777" w:rsidR="009810C9" w:rsidRPr="0046756F" w:rsidRDefault="009810C9" w:rsidP="009810C9">
      <w:pPr>
        <w:rPr>
          <w:rFonts w:cs="Arial"/>
        </w:rPr>
      </w:pPr>
      <w:r w:rsidRPr="0046756F">
        <w:rPr>
          <w:rFonts w:cs="Arial"/>
        </w:rPr>
        <w:t>Requirement ID: H698-LLD-CMU-FNC-1485</w:t>
      </w:r>
    </w:p>
    <w:p w14:paraId="5AB0C808" w14:textId="77777777" w:rsidR="009810C9" w:rsidRPr="0046756F" w:rsidRDefault="009810C9" w:rsidP="009810C9">
      <w:pPr>
        <w:rPr>
          <w:rFonts w:cs="Arial"/>
        </w:rPr>
      </w:pPr>
    </w:p>
    <w:p w14:paraId="4AF6C00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initialization status to M_CAN_INITSTATUS_FAILED when INAK bit in CAN master control register is 0 ((msr of can_x bitwise AND with M_CAN_MSR_INAK) is not equal to M_CAN_MSR_INAK).</w:t>
      </w:r>
    </w:p>
    <w:p w14:paraId="7732E187" w14:textId="77777777" w:rsidR="009810C9" w:rsidRPr="0046756F" w:rsidRDefault="00000000" w:rsidP="009810C9">
      <w:pPr>
        <w:rPr>
          <w:rFonts w:cs="Arial"/>
        </w:rPr>
      </w:pPr>
      <w:r>
        <w:rPr>
          <w:rFonts w:cs="Arial"/>
        </w:rPr>
        <w:pict w14:anchorId="1D7762C5">
          <v:rect id="_x0000_i2246" style="width:0;height:1.5pt" o:hralign="center" o:hrstd="t" o:hr="t" fillcolor="#a0a0a0" stroked="f"/>
        </w:pict>
      </w:r>
    </w:p>
    <w:p w14:paraId="7602EF53" w14:textId="77777777" w:rsidR="009810C9" w:rsidRPr="0046756F" w:rsidRDefault="009810C9" w:rsidP="009810C9">
      <w:pPr>
        <w:pStyle w:val="Heading5"/>
        <w:rPr>
          <w:rFonts w:ascii="Arial" w:hAnsi="Arial" w:cs="Arial"/>
        </w:rPr>
      </w:pPr>
      <w:bookmarkStart w:id="2449" w:name="_Toc122796583"/>
      <w:bookmarkStart w:id="2450" w:name="_Toc158906633"/>
      <w:r w:rsidRPr="0046756F">
        <w:rPr>
          <w:rFonts w:ascii="Arial" w:hAnsi="Arial" w:cs="Arial"/>
        </w:rPr>
        <w:t>11.2.2.7.5 daulibstm32f4xxcan-CanInit-LLR-005</w:t>
      </w:r>
      <w:bookmarkEnd w:id="2449"/>
      <w:bookmarkEnd w:id="2450"/>
    </w:p>
    <w:p w14:paraId="69A449F2" w14:textId="77777777" w:rsidR="009810C9" w:rsidRPr="0046756F" w:rsidRDefault="009810C9" w:rsidP="009810C9">
      <w:pPr>
        <w:rPr>
          <w:rFonts w:cs="Arial"/>
        </w:rPr>
      </w:pPr>
      <w:r w:rsidRPr="0046756F">
        <w:rPr>
          <w:rFonts w:cs="Arial"/>
        </w:rPr>
        <w:t>Requirement ID: H698-LLD-CMU-FNC-1486</w:t>
      </w:r>
    </w:p>
    <w:p w14:paraId="5EB5C06C" w14:textId="77777777" w:rsidR="009810C9" w:rsidRPr="0046756F" w:rsidRDefault="009810C9" w:rsidP="009810C9">
      <w:pPr>
        <w:rPr>
          <w:rFonts w:cs="Arial"/>
        </w:rPr>
      </w:pPr>
    </w:p>
    <w:p w14:paraId="7DA3E492" w14:textId="77777777" w:rsidR="009810C9" w:rsidRPr="0046756F" w:rsidRDefault="009810C9" w:rsidP="009810C9">
      <w:pPr>
        <w:autoSpaceDE w:val="0"/>
        <w:autoSpaceDN w:val="0"/>
        <w:adjustRightInd w:val="0"/>
        <w:rPr>
          <w:rFonts w:cs="Arial"/>
          <w:sz w:val="17"/>
          <w:szCs w:val="17"/>
        </w:rPr>
      </w:pPr>
      <w:r w:rsidRPr="0046756F">
        <w:rPr>
          <w:rFonts w:cs="Arial"/>
        </w:rPr>
        <w:t>The function shall enable time triggered communication mode (set TTCM bit in master control register to 1) i.e, set mcr of can_x to (mcr of can_x bitwise OR with M_CAN_MCR_TTCM) when (M_CAN_MSR_INAK is equal to (msr of can_x bitwise AND with M_CAN_MSR_INAK ) (INAK bit in msr of can_x is 1)) and can_ttcm of can_init_struct is equal ENABLE.</w:t>
      </w:r>
    </w:p>
    <w:p w14:paraId="1384A01D" w14:textId="77777777" w:rsidR="009810C9" w:rsidRPr="0046756F" w:rsidRDefault="00000000" w:rsidP="009810C9">
      <w:pPr>
        <w:rPr>
          <w:rFonts w:cs="Arial"/>
        </w:rPr>
      </w:pPr>
      <w:r>
        <w:rPr>
          <w:rFonts w:cs="Arial"/>
        </w:rPr>
        <w:pict w14:anchorId="0814E4A7">
          <v:rect id="_x0000_i2247" style="width:0;height:1.5pt" o:hralign="center" o:hrstd="t" o:hr="t" fillcolor="#a0a0a0" stroked="f"/>
        </w:pict>
      </w:r>
    </w:p>
    <w:p w14:paraId="61FF41BD" w14:textId="77777777" w:rsidR="009810C9" w:rsidRPr="0046756F" w:rsidRDefault="009810C9" w:rsidP="009810C9">
      <w:pPr>
        <w:pStyle w:val="Heading5"/>
        <w:rPr>
          <w:rFonts w:ascii="Arial" w:hAnsi="Arial" w:cs="Arial"/>
        </w:rPr>
      </w:pPr>
      <w:bookmarkStart w:id="2451" w:name="_Toc122796584"/>
      <w:bookmarkStart w:id="2452" w:name="_Toc158906634"/>
      <w:r w:rsidRPr="0046756F">
        <w:rPr>
          <w:rFonts w:ascii="Arial" w:hAnsi="Arial" w:cs="Arial"/>
        </w:rPr>
        <w:t>11.2.2.7.6 daulibstm32f4xxcan-CanInit-LLR-006</w:t>
      </w:r>
      <w:bookmarkEnd w:id="2451"/>
      <w:bookmarkEnd w:id="2452"/>
    </w:p>
    <w:p w14:paraId="1889DB43" w14:textId="77777777" w:rsidR="009810C9" w:rsidRPr="0046756F" w:rsidRDefault="009810C9" w:rsidP="009810C9">
      <w:pPr>
        <w:rPr>
          <w:rFonts w:cs="Arial"/>
        </w:rPr>
      </w:pPr>
      <w:r w:rsidRPr="0046756F">
        <w:rPr>
          <w:rFonts w:cs="Arial"/>
        </w:rPr>
        <w:t>Requirement ID: H698-LLD-CMU-FNC-1487</w:t>
      </w:r>
    </w:p>
    <w:p w14:paraId="7BAD4685" w14:textId="77777777" w:rsidR="009810C9" w:rsidRPr="0046756F" w:rsidRDefault="009810C9" w:rsidP="009810C9">
      <w:pPr>
        <w:rPr>
          <w:rFonts w:cs="Arial"/>
        </w:rPr>
      </w:pPr>
    </w:p>
    <w:p w14:paraId="41774A76" w14:textId="77777777" w:rsidR="009810C9" w:rsidRPr="0046756F" w:rsidRDefault="009810C9" w:rsidP="009810C9">
      <w:pPr>
        <w:widowControl w:val="0"/>
        <w:autoSpaceDE w:val="0"/>
        <w:autoSpaceDN w:val="0"/>
        <w:adjustRightInd w:val="0"/>
        <w:rPr>
          <w:rFonts w:cs="Arial"/>
        </w:rPr>
      </w:pPr>
      <w:r w:rsidRPr="0046756F">
        <w:rPr>
          <w:rFonts w:cs="Arial"/>
        </w:rPr>
        <w:t>The function shall disable time triggered communication mode (reset TTCM bit in mcr of can_x to 0) i.e, set mcr of can_x to (mcr of can_x bitwise AND with negated value of M_CAN_MCR_TTCM) when (M_CAN_MSR_INAK is equal to (msr of can_x bitwise AND with M_CAN_MSR_INAK ) (INAK bit in msr of can_x is 1)) and can_ttcm of can_init_struct is not ENABLE .</w:t>
      </w:r>
    </w:p>
    <w:p w14:paraId="18706B4F" w14:textId="77777777" w:rsidR="009810C9" w:rsidRPr="0046756F" w:rsidRDefault="00000000" w:rsidP="009810C9">
      <w:pPr>
        <w:rPr>
          <w:rFonts w:cs="Arial"/>
        </w:rPr>
      </w:pPr>
      <w:r>
        <w:rPr>
          <w:rFonts w:cs="Arial"/>
        </w:rPr>
        <w:pict w14:anchorId="2494A047">
          <v:rect id="_x0000_i2248" style="width:0;height:1.5pt" o:hralign="center" o:hrstd="t" o:hr="t" fillcolor="#a0a0a0" stroked="f"/>
        </w:pict>
      </w:r>
    </w:p>
    <w:p w14:paraId="2BD17265" w14:textId="77777777" w:rsidR="009810C9" w:rsidRPr="0046756F" w:rsidRDefault="009810C9" w:rsidP="009810C9">
      <w:pPr>
        <w:pStyle w:val="Heading5"/>
        <w:rPr>
          <w:rFonts w:ascii="Arial" w:hAnsi="Arial" w:cs="Arial"/>
        </w:rPr>
      </w:pPr>
      <w:bookmarkStart w:id="2453" w:name="_Toc122796585"/>
      <w:bookmarkStart w:id="2454" w:name="_Toc158906635"/>
      <w:r w:rsidRPr="0046756F">
        <w:rPr>
          <w:rFonts w:ascii="Arial" w:hAnsi="Arial" w:cs="Arial"/>
        </w:rPr>
        <w:t>11.2.2.7.7 daulibstm32f4xxcan-CanInit-LLR-007</w:t>
      </w:r>
      <w:bookmarkEnd w:id="2453"/>
      <w:bookmarkEnd w:id="2454"/>
    </w:p>
    <w:p w14:paraId="1D1E451D" w14:textId="77777777" w:rsidR="009810C9" w:rsidRPr="0046756F" w:rsidRDefault="009810C9" w:rsidP="009810C9">
      <w:pPr>
        <w:rPr>
          <w:rFonts w:cs="Arial"/>
        </w:rPr>
      </w:pPr>
      <w:r w:rsidRPr="0046756F">
        <w:rPr>
          <w:rFonts w:cs="Arial"/>
        </w:rPr>
        <w:t>Requirement ID: H698-LLD-CMU-FNC-1488</w:t>
      </w:r>
    </w:p>
    <w:p w14:paraId="2D4E3AC2" w14:textId="77777777" w:rsidR="009810C9" w:rsidRPr="0046756F" w:rsidRDefault="009810C9" w:rsidP="009810C9">
      <w:pPr>
        <w:rPr>
          <w:rFonts w:cs="Arial"/>
        </w:rPr>
      </w:pPr>
    </w:p>
    <w:p w14:paraId="2D30FA6C" w14:textId="77777777" w:rsidR="009810C9" w:rsidRPr="0046756F" w:rsidRDefault="009810C9" w:rsidP="009810C9">
      <w:pPr>
        <w:widowControl w:val="0"/>
        <w:autoSpaceDE w:val="0"/>
        <w:autoSpaceDN w:val="0"/>
        <w:adjustRightInd w:val="0"/>
        <w:rPr>
          <w:rFonts w:cs="Arial"/>
        </w:rPr>
      </w:pPr>
      <w:r w:rsidRPr="0046756F">
        <w:rPr>
          <w:rFonts w:cs="Arial"/>
        </w:rPr>
        <w:t>The function shall enable automatic bus-off management (set ABOM bit in master control register to 1) i.e, set mcr of can_x to (mcr of can_x bitwise OR with M_CAN_MCR_ABOM) when (M_CAN_MSR_INAK is equal to (msr of can_x bitwise AND with M_CAN_MSR_INAK ) (INAK bit in msr of can_x is 1)) and can_abom of can_init_struct is ENABLE.</w:t>
      </w:r>
    </w:p>
    <w:p w14:paraId="4B03C1D2" w14:textId="77777777" w:rsidR="009810C9" w:rsidRPr="0046756F" w:rsidRDefault="00000000" w:rsidP="009810C9">
      <w:pPr>
        <w:rPr>
          <w:rFonts w:cs="Arial"/>
        </w:rPr>
      </w:pPr>
      <w:r>
        <w:rPr>
          <w:rFonts w:cs="Arial"/>
        </w:rPr>
        <w:pict w14:anchorId="74D593D0">
          <v:rect id="_x0000_i2249" style="width:0;height:1.5pt" o:hralign="center" o:hrstd="t" o:hr="t" fillcolor="#a0a0a0" stroked="f"/>
        </w:pict>
      </w:r>
    </w:p>
    <w:p w14:paraId="6A2F8528" w14:textId="77777777" w:rsidR="009810C9" w:rsidRPr="0046756F" w:rsidRDefault="009810C9" w:rsidP="009810C9">
      <w:pPr>
        <w:pStyle w:val="Heading5"/>
        <w:rPr>
          <w:rFonts w:ascii="Arial" w:hAnsi="Arial" w:cs="Arial"/>
        </w:rPr>
      </w:pPr>
      <w:bookmarkStart w:id="2455" w:name="_Toc122796586"/>
      <w:bookmarkStart w:id="2456" w:name="_Toc158906636"/>
      <w:r w:rsidRPr="0046756F">
        <w:rPr>
          <w:rFonts w:ascii="Arial" w:hAnsi="Arial" w:cs="Arial"/>
        </w:rPr>
        <w:t>11.2.2.7.8 daulibstm32f4xxcan-CanInit-LLR-008</w:t>
      </w:r>
      <w:bookmarkEnd w:id="2455"/>
      <w:bookmarkEnd w:id="2456"/>
    </w:p>
    <w:p w14:paraId="3C1430A4" w14:textId="77777777" w:rsidR="009810C9" w:rsidRPr="0046756F" w:rsidRDefault="009810C9" w:rsidP="009810C9">
      <w:pPr>
        <w:rPr>
          <w:rFonts w:cs="Arial"/>
        </w:rPr>
      </w:pPr>
      <w:r w:rsidRPr="0046756F">
        <w:rPr>
          <w:rFonts w:cs="Arial"/>
        </w:rPr>
        <w:t>Requirement ID: H698-LLD-CMU-FNC-1489</w:t>
      </w:r>
    </w:p>
    <w:p w14:paraId="6D9AC6A3" w14:textId="77777777" w:rsidR="009810C9" w:rsidRPr="0046756F" w:rsidRDefault="009810C9" w:rsidP="009810C9">
      <w:pPr>
        <w:rPr>
          <w:rFonts w:cs="Arial"/>
        </w:rPr>
      </w:pPr>
    </w:p>
    <w:p w14:paraId="65C34ADB" w14:textId="77777777" w:rsidR="009810C9" w:rsidRPr="0046756F" w:rsidRDefault="009810C9" w:rsidP="009810C9">
      <w:pPr>
        <w:widowControl w:val="0"/>
        <w:autoSpaceDE w:val="0"/>
        <w:autoSpaceDN w:val="0"/>
        <w:adjustRightInd w:val="0"/>
        <w:rPr>
          <w:rFonts w:cs="Arial"/>
        </w:rPr>
      </w:pPr>
      <w:r w:rsidRPr="0046756F">
        <w:rPr>
          <w:rFonts w:cs="Arial"/>
        </w:rPr>
        <w:t>The function shall disable automatic bus-off management (reset ABOM bit in master control register to 0) i.e., set mcr of can_x to (mcr of can_x bitwise AND with negated value of M_CAN_MCR_ABOM) when (M_CAN_MSR_INAK is equal to (msr of can_x bitwise AND with M_CAN_MSR_INAK ) (INAK bit in msr of can_x is 1)) and can_abom of can_init_struct is DISABLE.</w:t>
      </w:r>
    </w:p>
    <w:p w14:paraId="101BA647" w14:textId="77777777" w:rsidR="009810C9" w:rsidRPr="0046756F" w:rsidRDefault="00000000" w:rsidP="009810C9">
      <w:pPr>
        <w:rPr>
          <w:rFonts w:cs="Arial"/>
        </w:rPr>
      </w:pPr>
      <w:r>
        <w:rPr>
          <w:rFonts w:cs="Arial"/>
        </w:rPr>
        <w:pict w14:anchorId="40949277">
          <v:rect id="_x0000_i2250" style="width:0;height:1.5pt" o:hralign="center" o:hrstd="t" o:hr="t" fillcolor="#a0a0a0" stroked="f"/>
        </w:pict>
      </w:r>
    </w:p>
    <w:p w14:paraId="0FC6A8CB" w14:textId="77777777" w:rsidR="009810C9" w:rsidRPr="0046756F" w:rsidRDefault="009810C9" w:rsidP="009810C9">
      <w:pPr>
        <w:pStyle w:val="Heading5"/>
        <w:rPr>
          <w:rFonts w:ascii="Arial" w:hAnsi="Arial" w:cs="Arial"/>
        </w:rPr>
      </w:pPr>
      <w:bookmarkStart w:id="2457" w:name="_Toc122796587"/>
      <w:bookmarkStart w:id="2458" w:name="_Toc158906637"/>
      <w:r w:rsidRPr="0046756F">
        <w:rPr>
          <w:rFonts w:ascii="Arial" w:hAnsi="Arial" w:cs="Arial"/>
        </w:rPr>
        <w:t>11.2.2.7.9 daulibstm32f4xxcan-CanInit-LLR-009</w:t>
      </w:r>
      <w:bookmarkEnd w:id="2457"/>
      <w:bookmarkEnd w:id="2458"/>
    </w:p>
    <w:p w14:paraId="534633A9" w14:textId="77777777" w:rsidR="009810C9" w:rsidRPr="0046756F" w:rsidRDefault="009810C9" w:rsidP="009810C9">
      <w:pPr>
        <w:rPr>
          <w:rFonts w:cs="Arial"/>
        </w:rPr>
      </w:pPr>
      <w:r w:rsidRPr="0046756F">
        <w:rPr>
          <w:rFonts w:cs="Arial"/>
        </w:rPr>
        <w:t>Requirement ID: H698-LLD-CMU-FNC-1490</w:t>
      </w:r>
    </w:p>
    <w:p w14:paraId="4738B1E9" w14:textId="77777777" w:rsidR="009810C9" w:rsidRPr="0046756F" w:rsidRDefault="009810C9" w:rsidP="009810C9">
      <w:pPr>
        <w:rPr>
          <w:rFonts w:cs="Arial"/>
        </w:rPr>
      </w:pPr>
    </w:p>
    <w:p w14:paraId="650E177A" w14:textId="77777777" w:rsidR="009810C9" w:rsidRPr="0046756F" w:rsidRDefault="009810C9" w:rsidP="009810C9">
      <w:pPr>
        <w:widowControl w:val="0"/>
        <w:autoSpaceDE w:val="0"/>
        <w:autoSpaceDN w:val="0"/>
        <w:adjustRightInd w:val="0"/>
        <w:rPr>
          <w:rFonts w:cs="Arial"/>
        </w:rPr>
      </w:pPr>
      <w:r w:rsidRPr="0046756F">
        <w:rPr>
          <w:rFonts w:cs="Arial"/>
        </w:rPr>
        <w:t>The function shall enable automatic wake-up mode (set AWUM bit in master control register to 1) i.e, set mcr of can_x to (mcr of can_x bitwise OR with M_CAN_MCR_AWUM) when (M_CAN_MSR_INAK is equal to (msr of can_x bitwise AND with M_CAN_MSR_INAK ) (INAK bit in msr of can_x is 1)) and can_awum of can_init_struct is ENABLE.</w:t>
      </w:r>
    </w:p>
    <w:p w14:paraId="68A7895F" w14:textId="77777777" w:rsidR="009810C9" w:rsidRPr="0046756F" w:rsidRDefault="00000000" w:rsidP="009810C9">
      <w:pPr>
        <w:rPr>
          <w:rFonts w:cs="Arial"/>
        </w:rPr>
      </w:pPr>
      <w:r>
        <w:rPr>
          <w:rFonts w:cs="Arial"/>
        </w:rPr>
        <w:pict w14:anchorId="1EC3BB78">
          <v:rect id="_x0000_i2251" style="width:0;height:1.5pt" o:hralign="center" o:hrstd="t" o:hr="t" fillcolor="#a0a0a0" stroked="f"/>
        </w:pict>
      </w:r>
    </w:p>
    <w:p w14:paraId="7E4DEA7C" w14:textId="77777777" w:rsidR="009810C9" w:rsidRPr="0046756F" w:rsidRDefault="009810C9" w:rsidP="009810C9">
      <w:pPr>
        <w:pStyle w:val="Heading5"/>
        <w:rPr>
          <w:rFonts w:ascii="Arial" w:hAnsi="Arial" w:cs="Arial"/>
        </w:rPr>
      </w:pPr>
      <w:bookmarkStart w:id="2459" w:name="_Toc122796588"/>
      <w:bookmarkStart w:id="2460" w:name="_Toc158906638"/>
      <w:r w:rsidRPr="0046756F">
        <w:rPr>
          <w:rFonts w:ascii="Arial" w:hAnsi="Arial" w:cs="Arial"/>
        </w:rPr>
        <w:t>11.2.2.7.10 daulibstm32f4xxcan-CanInit-LLR-010</w:t>
      </w:r>
      <w:bookmarkEnd w:id="2459"/>
      <w:bookmarkEnd w:id="2460"/>
    </w:p>
    <w:p w14:paraId="0E29833F" w14:textId="77777777" w:rsidR="009810C9" w:rsidRPr="0046756F" w:rsidRDefault="009810C9" w:rsidP="009810C9">
      <w:pPr>
        <w:rPr>
          <w:rFonts w:cs="Arial"/>
        </w:rPr>
      </w:pPr>
      <w:r w:rsidRPr="0046756F">
        <w:rPr>
          <w:rFonts w:cs="Arial"/>
        </w:rPr>
        <w:t>Requirement ID: H698-LLD-CMU-FNC-1491</w:t>
      </w:r>
    </w:p>
    <w:p w14:paraId="699CC673" w14:textId="77777777" w:rsidR="009810C9" w:rsidRPr="0046756F" w:rsidRDefault="009810C9" w:rsidP="009810C9">
      <w:pPr>
        <w:rPr>
          <w:rFonts w:cs="Arial"/>
        </w:rPr>
      </w:pPr>
    </w:p>
    <w:p w14:paraId="3E761D51" w14:textId="77777777" w:rsidR="009810C9" w:rsidRPr="0046756F" w:rsidRDefault="009810C9" w:rsidP="009810C9">
      <w:pPr>
        <w:widowControl w:val="0"/>
        <w:autoSpaceDE w:val="0"/>
        <w:autoSpaceDN w:val="0"/>
        <w:adjustRightInd w:val="0"/>
        <w:rPr>
          <w:rFonts w:cs="Arial"/>
        </w:rPr>
      </w:pPr>
      <w:r w:rsidRPr="0046756F">
        <w:rPr>
          <w:rFonts w:cs="Arial"/>
        </w:rPr>
        <w:t>The function shall disable automatic wake-up mode (set AWUM bit in master control register to 0) i.e, set mcr of can_x to (mcr of can_x bitwise AND with negated value of M_CAN_MCR_AWUM) when (M_CAN_MSR_INAK is equal to (msr of can_x bitwise AND with M_CAN_MSR_INAK ) (INAK bit in msr of can_x is 1)) and can_awum of can_init_struct is DISABLE</w:t>
      </w:r>
    </w:p>
    <w:p w14:paraId="544F89B6" w14:textId="77777777" w:rsidR="009810C9" w:rsidRPr="0046756F" w:rsidRDefault="00000000" w:rsidP="009810C9">
      <w:pPr>
        <w:rPr>
          <w:rFonts w:cs="Arial"/>
        </w:rPr>
      </w:pPr>
      <w:r>
        <w:rPr>
          <w:rFonts w:cs="Arial"/>
        </w:rPr>
        <w:pict w14:anchorId="55FBB512">
          <v:rect id="_x0000_i2252" style="width:0;height:1.5pt" o:hralign="center" o:hrstd="t" o:hr="t" fillcolor="#a0a0a0" stroked="f"/>
        </w:pict>
      </w:r>
    </w:p>
    <w:p w14:paraId="0A62EA6E" w14:textId="77777777" w:rsidR="009810C9" w:rsidRPr="0046756F" w:rsidRDefault="009810C9" w:rsidP="009810C9">
      <w:pPr>
        <w:pStyle w:val="Heading5"/>
        <w:rPr>
          <w:rFonts w:ascii="Arial" w:hAnsi="Arial" w:cs="Arial"/>
        </w:rPr>
      </w:pPr>
      <w:bookmarkStart w:id="2461" w:name="_Toc122796589"/>
      <w:bookmarkStart w:id="2462" w:name="_Toc158906639"/>
      <w:r w:rsidRPr="0046756F">
        <w:rPr>
          <w:rFonts w:ascii="Arial" w:hAnsi="Arial" w:cs="Arial"/>
        </w:rPr>
        <w:t>11.2.2.7.11 daulibstm32f4xxcan-CanInit-LLR-011</w:t>
      </w:r>
      <w:bookmarkEnd w:id="2461"/>
      <w:bookmarkEnd w:id="2462"/>
    </w:p>
    <w:p w14:paraId="0FC8333D" w14:textId="77777777" w:rsidR="009810C9" w:rsidRPr="0046756F" w:rsidRDefault="009810C9" w:rsidP="009810C9">
      <w:pPr>
        <w:rPr>
          <w:rFonts w:cs="Arial"/>
        </w:rPr>
      </w:pPr>
      <w:r w:rsidRPr="0046756F">
        <w:rPr>
          <w:rFonts w:cs="Arial"/>
        </w:rPr>
        <w:t>Requirement ID: H698-LLD-CMU-FNC-1492</w:t>
      </w:r>
    </w:p>
    <w:p w14:paraId="0E626442" w14:textId="77777777" w:rsidR="009810C9" w:rsidRPr="0046756F" w:rsidRDefault="009810C9" w:rsidP="009810C9">
      <w:pPr>
        <w:rPr>
          <w:rFonts w:cs="Arial"/>
        </w:rPr>
      </w:pPr>
    </w:p>
    <w:p w14:paraId="6FACFB2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no automatic retransmission (set NART bit in master control register to 1) i.e, set mcr of can_x to (mcr of can_x bitwise OR with M_CAN_MCR_NART) when (M_CAN_MSR_INAK is equal to (msr of can_x bitwise AND with M_CAN_MSR_INAK ) (INAK bit in msr of can_x is 1)) and can_nart of can_init_struct is ENABLE</w:t>
      </w:r>
    </w:p>
    <w:p w14:paraId="5A2D37A7" w14:textId="77777777" w:rsidR="009810C9" w:rsidRPr="0046756F" w:rsidRDefault="00000000" w:rsidP="009810C9">
      <w:pPr>
        <w:rPr>
          <w:rFonts w:cs="Arial"/>
        </w:rPr>
      </w:pPr>
      <w:r>
        <w:rPr>
          <w:rFonts w:cs="Arial"/>
        </w:rPr>
        <w:pict w14:anchorId="345E6282">
          <v:rect id="_x0000_i2253" style="width:0;height:1.5pt" o:hralign="center" o:hrstd="t" o:hr="t" fillcolor="#a0a0a0" stroked="f"/>
        </w:pict>
      </w:r>
    </w:p>
    <w:p w14:paraId="13BCEBFF" w14:textId="77777777" w:rsidR="009810C9" w:rsidRPr="0046756F" w:rsidRDefault="009810C9" w:rsidP="009810C9">
      <w:pPr>
        <w:pStyle w:val="Heading5"/>
        <w:rPr>
          <w:rFonts w:ascii="Arial" w:hAnsi="Arial" w:cs="Arial"/>
        </w:rPr>
      </w:pPr>
      <w:bookmarkStart w:id="2463" w:name="_Toc122796590"/>
      <w:bookmarkStart w:id="2464" w:name="_Toc158906640"/>
      <w:r w:rsidRPr="0046756F">
        <w:rPr>
          <w:rFonts w:ascii="Arial" w:hAnsi="Arial" w:cs="Arial"/>
        </w:rPr>
        <w:t>11.2.2.7.12 daulibstm32f4xxcan-CanInit-LLR-012</w:t>
      </w:r>
      <w:bookmarkEnd w:id="2463"/>
      <w:bookmarkEnd w:id="2464"/>
    </w:p>
    <w:p w14:paraId="51B63F72" w14:textId="77777777" w:rsidR="009810C9" w:rsidRPr="0046756F" w:rsidRDefault="009810C9" w:rsidP="009810C9">
      <w:pPr>
        <w:rPr>
          <w:rFonts w:cs="Arial"/>
        </w:rPr>
      </w:pPr>
      <w:r w:rsidRPr="0046756F">
        <w:rPr>
          <w:rFonts w:cs="Arial"/>
        </w:rPr>
        <w:t>Requirement ID: H698-LLD-CMU-FNC-1493</w:t>
      </w:r>
    </w:p>
    <w:p w14:paraId="57ACDFE4" w14:textId="77777777" w:rsidR="009810C9" w:rsidRPr="0046756F" w:rsidRDefault="009810C9" w:rsidP="009810C9">
      <w:pPr>
        <w:rPr>
          <w:rFonts w:cs="Arial"/>
        </w:rPr>
      </w:pPr>
    </w:p>
    <w:p w14:paraId="1E1601C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no automatic retransmission (set NART bit in master control register to 0) i.e, set mcr of can_x to (mcr of can_x bitwise AND with negated value of M_CAN_MCR_NART) when (M_CAN_MSR_INAK is equal to (msr of can_x bitwise AND with M_CAN_MSR_INAK ) (INAK bit in msr of can_x is 1)) and can_nart of can_init_struct is DISABLE</w:t>
      </w:r>
    </w:p>
    <w:p w14:paraId="4D4DE702" w14:textId="77777777" w:rsidR="009810C9" w:rsidRPr="0046756F" w:rsidRDefault="00000000" w:rsidP="009810C9">
      <w:pPr>
        <w:rPr>
          <w:rFonts w:cs="Arial"/>
        </w:rPr>
      </w:pPr>
      <w:r>
        <w:rPr>
          <w:rFonts w:cs="Arial"/>
        </w:rPr>
        <w:pict w14:anchorId="23F5EF71">
          <v:rect id="_x0000_i2254" style="width:0;height:1.5pt" o:hralign="center" o:hrstd="t" o:hr="t" fillcolor="#a0a0a0" stroked="f"/>
        </w:pict>
      </w:r>
    </w:p>
    <w:p w14:paraId="40A423C6" w14:textId="77777777" w:rsidR="009810C9" w:rsidRPr="0046756F" w:rsidRDefault="009810C9" w:rsidP="009810C9">
      <w:pPr>
        <w:pStyle w:val="Heading5"/>
        <w:rPr>
          <w:rFonts w:ascii="Arial" w:hAnsi="Arial" w:cs="Arial"/>
        </w:rPr>
      </w:pPr>
      <w:bookmarkStart w:id="2465" w:name="_Toc122796591"/>
      <w:bookmarkStart w:id="2466" w:name="_Toc158906641"/>
      <w:r w:rsidRPr="0046756F">
        <w:rPr>
          <w:rFonts w:ascii="Arial" w:hAnsi="Arial" w:cs="Arial"/>
        </w:rPr>
        <w:t>11.2.2.7.13 daulibstm32f4xxcan-CanInit-LLR-013</w:t>
      </w:r>
      <w:bookmarkEnd w:id="2465"/>
      <w:bookmarkEnd w:id="2466"/>
    </w:p>
    <w:p w14:paraId="73FD39EB" w14:textId="77777777" w:rsidR="009810C9" w:rsidRPr="0046756F" w:rsidRDefault="009810C9" w:rsidP="009810C9">
      <w:pPr>
        <w:rPr>
          <w:rFonts w:cs="Arial"/>
        </w:rPr>
      </w:pPr>
      <w:r w:rsidRPr="0046756F">
        <w:rPr>
          <w:rFonts w:cs="Arial"/>
        </w:rPr>
        <w:t>Requirement ID: H698-LLD-CMU-FNC-1494</w:t>
      </w:r>
    </w:p>
    <w:p w14:paraId="54A3E827" w14:textId="77777777" w:rsidR="009810C9" w:rsidRPr="0046756F" w:rsidRDefault="009810C9" w:rsidP="009810C9">
      <w:pPr>
        <w:rPr>
          <w:rFonts w:cs="Arial"/>
        </w:rPr>
      </w:pPr>
    </w:p>
    <w:p w14:paraId="2F0DFCB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receive FIFO locked mode (set RFLM bit in mter control register to 1) i.e, set mcr of can_x to (mcr of can_x bitwise OR with M_CAN_MCR_RFLM) when (M_CAN_MSR_INAK is equal to (msr of can_x bitwise AND with M_CAN_MSR_INAK ) (INAK bit in msr of can_x is 1)) and can_rflm of can_init_struct is ENABLE.</w:t>
      </w:r>
    </w:p>
    <w:p w14:paraId="46A46BBE" w14:textId="77777777" w:rsidR="009810C9" w:rsidRPr="0046756F" w:rsidRDefault="00000000" w:rsidP="009810C9">
      <w:pPr>
        <w:rPr>
          <w:rFonts w:cs="Arial"/>
        </w:rPr>
      </w:pPr>
      <w:r>
        <w:rPr>
          <w:rFonts w:cs="Arial"/>
        </w:rPr>
        <w:pict w14:anchorId="2CEF9034">
          <v:rect id="_x0000_i2255" style="width:0;height:1.5pt" o:hralign="center" o:hrstd="t" o:hr="t" fillcolor="#a0a0a0" stroked="f"/>
        </w:pict>
      </w:r>
    </w:p>
    <w:p w14:paraId="2CC63682" w14:textId="77777777" w:rsidR="009810C9" w:rsidRPr="0046756F" w:rsidRDefault="009810C9" w:rsidP="009810C9">
      <w:pPr>
        <w:pStyle w:val="Heading5"/>
        <w:rPr>
          <w:rFonts w:ascii="Arial" w:hAnsi="Arial" w:cs="Arial"/>
        </w:rPr>
      </w:pPr>
      <w:bookmarkStart w:id="2467" w:name="_Toc122796592"/>
      <w:bookmarkStart w:id="2468" w:name="_Toc158906642"/>
      <w:r w:rsidRPr="0046756F">
        <w:rPr>
          <w:rFonts w:ascii="Arial" w:hAnsi="Arial" w:cs="Arial"/>
        </w:rPr>
        <w:t>11.2.2.7.14 daulibstm32f4xxcan-CanInit-LLR-014</w:t>
      </w:r>
      <w:bookmarkEnd w:id="2467"/>
      <w:bookmarkEnd w:id="2468"/>
    </w:p>
    <w:p w14:paraId="4B25F4F0" w14:textId="77777777" w:rsidR="009810C9" w:rsidRPr="0046756F" w:rsidRDefault="009810C9" w:rsidP="009810C9">
      <w:pPr>
        <w:rPr>
          <w:rFonts w:cs="Arial"/>
        </w:rPr>
      </w:pPr>
      <w:r w:rsidRPr="0046756F">
        <w:rPr>
          <w:rFonts w:cs="Arial"/>
        </w:rPr>
        <w:t>Requirement ID: H698-LLD-CMU-FNC-1495</w:t>
      </w:r>
    </w:p>
    <w:p w14:paraId="0A32819E" w14:textId="77777777" w:rsidR="009810C9" w:rsidRPr="0046756F" w:rsidRDefault="009810C9" w:rsidP="009810C9">
      <w:pPr>
        <w:rPr>
          <w:rFonts w:cs="Arial"/>
        </w:rPr>
      </w:pPr>
    </w:p>
    <w:p w14:paraId="4EA3497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receive FIFO locked mode (set RFLM bit in mter control register to 0) i.e, set mcr of can_x to (mcr of can_x bitwise AND with negated value of M_CAN_MCR_RFLM) when (M_CAN_MSR_INAK is equal to (msr of can_x bitwise AND with M_CAN_MSR_INAK ) (INAK bit in msr of can_x is 1)) and can_rflm of can_init_struct is DISABLE.</w:t>
      </w:r>
    </w:p>
    <w:p w14:paraId="69471800" w14:textId="77777777" w:rsidR="009810C9" w:rsidRPr="0046756F" w:rsidRDefault="00000000" w:rsidP="009810C9">
      <w:pPr>
        <w:rPr>
          <w:rFonts w:cs="Arial"/>
        </w:rPr>
      </w:pPr>
      <w:r>
        <w:rPr>
          <w:rFonts w:cs="Arial"/>
        </w:rPr>
        <w:pict w14:anchorId="7D7BDFAC">
          <v:rect id="_x0000_i2256" style="width:0;height:1.5pt" o:hralign="center" o:hrstd="t" o:hr="t" fillcolor="#a0a0a0" stroked="f"/>
        </w:pict>
      </w:r>
    </w:p>
    <w:p w14:paraId="67709ECD" w14:textId="77777777" w:rsidR="009810C9" w:rsidRPr="0046756F" w:rsidRDefault="009810C9" w:rsidP="009810C9">
      <w:pPr>
        <w:pStyle w:val="Heading5"/>
        <w:rPr>
          <w:rFonts w:ascii="Arial" w:hAnsi="Arial" w:cs="Arial"/>
        </w:rPr>
      </w:pPr>
      <w:bookmarkStart w:id="2469" w:name="_Toc122796593"/>
      <w:bookmarkStart w:id="2470" w:name="_Toc158906643"/>
      <w:r w:rsidRPr="0046756F">
        <w:rPr>
          <w:rFonts w:ascii="Arial" w:hAnsi="Arial" w:cs="Arial"/>
        </w:rPr>
        <w:t>11.2.2.7.15 daulibstm32f4xxcan-CanInit-LLR-015</w:t>
      </w:r>
      <w:bookmarkEnd w:id="2469"/>
      <w:bookmarkEnd w:id="2470"/>
    </w:p>
    <w:p w14:paraId="66890067" w14:textId="77777777" w:rsidR="009810C9" w:rsidRPr="0046756F" w:rsidRDefault="009810C9" w:rsidP="009810C9">
      <w:pPr>
        <w:rPr>
          <w:rFonts w:cs="Arial"/>
        </w:rPr>
      </w:pPr>
      <w:r w:rsidRPr="0046756F">
        <w:rPr>
          <w:rFonts w:cs="Arial"/>
        </w:rPr>
        <w:t>Requirement ID: H698-LLD-CMU-FNC-1496</w:t>
      </w:r>
    </w:p>
    <w:p w14:paraId="30E158C5" w14:textId="77777777" w:rsidR="009810C9" w:rsidRPr="0046756F" w:rsidRDefault="009810C9" w:rsidP="009810C9">
      <w:pPr>
        <w:rPr>
          <w:rFonts w:cs="Arial"/>
        </w:rPr>
      </w:pPr>
    </w:p>
    <w:p w14:paraId="50173F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transmit FIFO priority (set TXFP bit in master control register to 1) i.e, set mcr of can_x to (mcr of can_x bitwise OR with M_CAN_MCR_TXFP) when (M_CAN_MSR_INAK is equal to (msr of can_x bitwise AND with M_CAN_MSR_INAK ) (INAK bit in msr of can_x is 1)) and can_txfp of can_init_struct is ENABLE.</w:t>
      </w:r>
    </w:p>
    <w:p w14:paraId="26FA6B10" w14:textId="77777777" w:rsidR="009810C9" w:rsidRPr="0046756F" w:rsidRDefault="00000000" w:rsidP="009810C9">
      <w:pPr>
        <w:rPr>
          <w:rFonts w:cs="Arial"/>
        </w:rPr>
      </w:pPr>
      <w:r>
        <w:rPr>
          <w:rFonts w:cs="Arial"/>
        </w:rPr>
        <w:pict w14:anchorId="1440BFF3">
          <v:rect id="_x0000_i2257" style="width:0;height:1.5pt" o:hralign="center" o:hrstd="t" o:hr="t" fillcolor="#a0a0a0" stroked="f"/>
        </w:pict>
      </w:r>
    </w:p>
    <w:p w14:paraId="6FEA13DC" w14:textId="77777777" w:rsidR="009810C9" w:rsidRPr="0046756F" w:rsidRDefault="009810C9" w:rsidP="009810C9">
      <w:pPr>
        <w:pStyle w:val="Heading5"/>
        <w:rPr>
          <w:rFonts w:ascii="Arial" w:hAnsi="Arial" w:cs="Arial"/>
        </w:rPr>
      </w:pPr>
      <w:bookmarkStart w:id="2471" w:name="_Toc122796594"/>
      <w:bookmarkStart w:id="2472" w:name="_Toc158906644"/>
      <w:r w:rsidRPr="0046756F">
        <w:rPr>
          <w:rFonts w:ascii="Arial" w:hAnsi="Arial" w:cs="Arial"/>
        </w:rPr>
        <w:t>11.2.2.7.16 daulibstm32f4xxcan-CanInit-LLR-016</w:t>
      </w:r>
      <w:bookmarkEnd w:id="2471"/>
      <w:bookmarkEnd w:id="2472"/>
    </w:p>
    <w:p w14:paraId="0208D0F8" w14:textId="77777777" w:rsidR="009810C9" w:rsidRPr="0046756F" w:rsidRDefault="009810C9" w:rsidP="009810C9">
      <w:pPr>
        <w:rPr>
          <w:rFonts w:cs="Arial"/>
        </w:rPr>
      </w:pPr>
      <w:r w:rsidRPr="0046756F">
        <w:rPr>
          <w:rFonts w:cs="Arial"/>
        </w:rPr>
        <w:t>Requirement ID: H698-LLD-CMU-FNC-1497</w:t>
      </w:r>
    </w:p>
    <w:p w14:paraId="274558E4" w14:textId="77777777" w:rsidR="009810C9" w:rsidRPr="0046756F" w:rsidRDefault="009810C9" w:rsidP="009810C9">
      <w:pPr>
        <w:rPr>
          <w:rFonts w:cs="Arial"/>
        </w:rPr>
      </w:pPr>
    </w:p>
    <w:p w14:paraId="2A6FEF6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transmit FIFO priority (set TXFP bit in master control register to 0) i.e, set mcr of can_x to (mcr of can_x bitwise AND with negated value of M_CAN_MCR_TXFP) when can_txfp of can_init_struct is DISABLE and (M_CAN_MSR_INAK is equal to (msr of can_x bitwise AND with M_CAN_MSR_INAK ) (INAK bit in msr of can_x is 1)).</w:t>
      </w:r>
    </w:p>
    <w:p w14:paraId="23404BB0" w14:textId="77777777" w:rsidR="009810C9" w:rsidRPr="0046756F" w:rsidRDefault="00000000" w:rsidP="009810C9">
      <w:pPr>
        <w:rPr>
          <w:rFonts w:cs="Arial"/>
        </w:rPr>
      </w:pPr>
      <w:r>
        <w:rPr>
          <w:rFonts w:cs="Arial"/>
        </w:rPr>
        <w:pict w14:anchorId="13108780">
          <v:rect id="_x0000_i2258" style="width:0;height:1.5pt" o:hralign="center" o:hrstd="t" o:hr="t" fillcolor="#a0a0a0" stroked="f"/>
        </w:pict>
      </w:r>
    </w:p>
    <w:p w14:paraId="74A46FC8" w14:textId="77777777" w:rsidR="009810C9" w:rsidRPr="0046756F" w:rsidRDefault="009810C9" w:rsidP="009810C9">
      <w:pPr>
        <w:pStyle w:val="Heading5"/>
        <w:rPr>
          <w:rFonts w:ascii="Arial" w:hAnsi="Arial" w:cs="Arial"/>
        </w:rPr>
      </w:pPr>
      <w:bookmarkStart w:id="2473" w:name="_Toc122796595"/>
      <w:bookmarkStart w:id="2474" w:name="_Toc158906645"/>
      <w:r w:rsidRPr="0046756F">
        <w:rPr>
          <w:rFonts w:ascii="Arial" w:hAnsi="Arial" w:cs="Arial"/>
        </w:rPr>
        <w:t>11.2.2.7.17 daulibstm32f4xxcan-CanInit-LLR-017</w:t>
      </w:r>
      <w:bookmarkEnd w:id="2473"/>
      <w:bookmarkEnd w:id="2474"/>
    </w:p>
    <w:p w14:paraId="63614B7B" w14:textId="77777777" w:rsidR="009810C9" w:rsidRPr="0046756F" w:rsidRDefault="009810C9" w:rsidP="009810C9">
      <w:pPr>
        <w:rPr>
          <w:rFonts w:cs="Arial"/>
        </w:rPr>
      </w:pPr>
      <w:r w:rsidRPr="0046756F">
        <w:rPr>
          <w:rFonts w:cs="Arial"/>
        </w:rPr>
        <w:t>Requirement ID: H698-LLD-CMU-FNC-1498</w:t>
      </w:r>
    </w:p>
    <w:p w14:paraId="2699A964" w14:textId="77777777" w:rsidR="009810C9" w:rsidRPr="0046756F" w:rsidRDefault="009810C9" w:rsidP="009810C9">
      <w:pPr>
        <w:rPr>
          <w:rFonts w:cs="Arial"/>
        </w:rPr>
      </w:pPr>
    </w:p>
    <w:p w14:paraId="700436E5" w14:textId="77777777" w:rsidR="009810C9" w:rsidRPr="0046756F" w:rsidRDefault="009810C9" w:rsidP="009810C9">
      <w:pPr>
        <w:widowControl w:val="0"/>
        <w:autoSpaceDE w:val="0"/>
        <w:autoSpaceDN w:val="0"/>
        <w:adjustRightInd w:val="0"/>
        <w:rPr>
          <w:rFonts w:cs="Arial"/>
        </w:rPr>
      </w:pPr>
      <w:r w:rsidRPr="0046756F">
        <w:rPr>
          <w:rFonts w:cs="Arial"/>
        </w:rPr>
        <w:t>The function shall set bit timing register as below when (M_CAN_MSR_INAK is equal to (msr of can_x bitwise AND with M_CAN_MSR_INAK ) (INAK bit in msr of can_x is 1)).</w:t>
      </w:r>
    </w:p>
    <w:p w14:paraId="6CBAD9AA" w14:textId="77777777" w:rsidR="009810C9" w:rsidRPr="0046756F" w:rsidRDefault="009810C9" w:rsidP="009810C9">
      <w:pPr>
        <w:widowControl w:val="0"/>
        <w:autoSpaceDE w:val="0"/>
        <w:autoSpaceDN w:val="0"/>
        <w:adjustRightInd w:val="0"/>
        <w:rPr>
          <w:rFonts w:cs="Arial"/>
        </w:rPr>
      </w:pPr>
      <w:r w:rsidRPr="0046756F">
        <w:rPr>
          <w:rFonts w:cs="Arial"/>
        </w:rPr>
        <w:t xml:space="preserve">Set btr of can_x to (can_mode of can_init_struct left shift by M_SHIFT_30 bitwise OR with </w:t>
      </w:r>
    </w:p>
    <w:p w14:paraId="573D2CF1" w14:textId="77777777" w:rsidR="009810C9" w:rsidRPr="0046756F" w:rsidRDefault="009810C9" w:rsidP="009810C9">
      <w:pPr>
        <w:widowControl w:val="0"/>
        <w:autoSpaceDE w:val="0"/>
        <w:autoSpaceDN w:val="0"/>
        <w:adjustRightInd w:val="0"/>
        <w:rPr>
          <w:rFonts w:cs="Arial"/>
        </w:rPr>
      </w:pPr>
      <w:r w:rsidRPr="0046756F">
        <w:rPr>
          <w:rFonts w:cs="Arial"/>
        </w:rPr>
        <w:t xml:space="preserve">can_sjw of can_init_struct left shift by M_SHIFT_24 bitwise OR with </w:t>
      </w:r>
    </w:p>
    <w:p w14:paraId="60F1FFD4" w14:textId="77777777" w:rsidR="009810C9" w:rsidRPr="0046756F" w:rsidRDefault="009810C9" w:rsidP="009810C9">
      <w:pPr>
        <w:widowControl w:val="0"/>
        <w:autoSpaceDE w:val="0"/>
        <w:autoSpaceDN w:val="0"/>
        <w:adjustRightInd w:val="0"/>
        <w:rPr>
          <w:rFonts w:cs="Arial"/>
        </w:rPr>
      </w:pPr>
      <w:r w:rsidRPr="0046756F">
        <w:rPr>
          <w:rFonts w:cs="Arial"/>
        </w:rPr>
        <w:t xml:space="preserve">can_bs1 of can_init_struct left shift by M_SHIFT_16 bitwise OR with </w:t>
      </w:r>
    </w:p>
    <w:p w14:paraId="3EF03F88" w14:textId="77777777" w:rsidR="009810C9" w:rsidRPr="0046756F" w:rsidRDefault="009810C9" w:rsidP="009810C9">
      <w:pPr>
        <w:widowControl w:val="0"/>
        <w:autoSpaceDE w:val="0"/>
        <w:autoSpaceDN w:val="0"/>
        <w:adjustRightInd w:val="0"/>
        <w:rPr>
          <w:rFonts w:cs="Arial"/>
        </w:rPr>
      </w:pPr>
      <w:r w:rsidRPr="0046756F">
        <w:rPr>
          <w:rFonts w:cs="Arial"/>
        </w:rPr>
        <w:t xml:space="preserve">can_bs2 of can_init_struct left shift by M_SHIFT_20 bitwise OR with </w:t>
      </w:r>
    </w:p>
    <w:p w14:paraId="21C2243E" w14:textId="77777777" w:rsidR="009810C9" w:rsidRPr="0046756F" w:rsidRDefault="009810C9" w:rsidP="009810C9">
      <w:pPr>
        <w:widowControl w:val="0"/>
        <w:autoSpaceDE w:val="0"/>
        <w:autoSpaceDN w:val="0"/>
        <w:adjustRightInd w:val="0"/>
        <w:rPr>
          <w:rFonts w:cs="Arial"/>
        </w:rPr>
      </w:pPr>
      <w:r w:rsidRPr="0046756F">
        <w:rPr>
          <w:rFonts w:cs="Arial"/>
        </w:rPr>
        <w:t>(can_prescaler of can_init_struct minus M_ONE))</w:t>
      </w:r>
    </w:p>
    <w:p w14:paraId="2FF51E37" w14:textId="77777777" w:rsidR="009810C9" w:rsidRPr="0046756F" w:rsidRDefault="009810C9" w:rsidP="009810C9">
      <w:pPr>
        <w:widowControl w:val="0"/>
        <w:autoSpaceDE w:val="0"/>
        <w:autoSpaceDN w:val="0"/>
        <w:adjustRightInd w:val="0"/>
        <w:rPr>
          <w:rFonts w:cs="Arial"/>
        </w:rPr>
      </w:pPr>
    </w:p>
    <w:p w14:paraId="6994E697" w14:textId="77777777" w:rsidR="009810C9" w:rsidRPr="0046756F" w:rsidRDefault="009810C9" w:rsidP="009810C9">
      <w:pPr>
        <w:widowControl w:val="0"/>
        <w:autoSpaceDE w:val="0"/>
        <w:autoSpaceDN w:val="0"/>
        <w:adjustRightInd w:val="0"/>
        <w:rPr>
          <w:rFonts w:cs="Arial"/>
        </w:rPr>
      </w:pPr>
      <w:r w:rsidRPr="0046756F">
        <w:rPr>
          <w:rFonts w:cs="Arial"/>
        </w:rPr>
        <w:t>Note:</w:t>
      </w:r>
    </w:p>
    <w:p w14:paraId="105F1B0E"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a)</w:t>
      </w:r>
      <w:r w:rsidRPr="0046756F">
        <w:rPr>
          <w:rFonts w:cs="Arial"/>
        </w:rPr>
        <w:tab/>
        <w:t>set Bit 30 with Loop back mode</w:t>
      </w:r>
    </w:p>
    <w:p w14:paraId="2B9DA6A7"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b)</w:t>
      </w:r>
      <w:r w:rsidRPr="0046756F">
        <w:rPr>
          <w:rFonts w:cs="Arial"/>
        </w:rPr>
        <w:tab/>
        <w:t>set Bit 24 and 25 with Resynchronization jump width</w:t>
      </w:r>
    </w:p>
    <w:p w14:paraId="5A0F21D8"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c)</w:t>
      </w:r>
      <w:r w:rsidRPr="0046756F">
        <w:rPr>
          <w:rFonts w:cs="Arial"/>
        </w:rPr>
        <w:tab/>
        <w:t>set Bit 16-19 with Time segment 1</w:t>
      </w:r>
    </w:p>
    <w:p w14:paraId="119238C2"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d)</w:t>
      </w:r>
      <w:r w:rsidRPr="0046756F">
        <w:rPr>
          <w:rFonts w:cs="Arial"/>
        </w:rPr>
        <w:tab/>
        <w:t>set Bit 20-22 with Time segment 2</w:t>
      </w:r>
    </w:p>
    <w:p w14:paraId="3198236C" w14:textId="77777777" w:rsidR="009810C9" w:rsidRPr="0046756F" w:rsidRDefault="009810C9" w:rsidP="009810C9">
      <w:pPr>
        <w:widowControl w:val="0"/>
        <w:autoSpaceDE w:val="0"/>
        <w:autoSpaceDN w:val="0"/>
        <w:adjustRightInd w:val="0"/>
        <w:rPr>
          <w:rFonts w:cs="Arial"/>
        </w:rPr>
      </w:pPr>
      <w:r w:rsidRPr="0046756F">
        <w:rPr>
          <w:rFonts w:cs="Arial"/>
        </w:rPr>
        <w:t xml:space="preserve">      e)</w:t>
      </w:r>
      <w:r w:rsidRPr="0046756F">
        <w:rPr>
          <w:rFonts w:cs="Arial"/>
        </w:rPr>
        <w:tab/>
        <w:t xml:space="preserve">set Bit 0-9 with Baud rate prescaler </w:t>
      </w:r>
    </w:p>
    <w:p w14:paraId="3493C1DF" w14:textId="77777777" w:rsidR="009810C9" w:rsidRPr="0046756F" w:rsidRDefault="00000000" w:rsidP="009810C9">
      <w:pPr>
        <w:rPr>
          <w:rFonts w:cs="Arial"/>
        </w:rPr>
      </w:pPr>
      <w:r>
        <w:rPr>
          <w:rFonts w:cs="Arial"/>
        </w:rPr>
        <w:pict w14:anchorId="7C2AF224">
          <v:rect id="_x0000_i2259" style="width:0;height:1.5pt" o:hralign="center" o:hrstd="t" o:hr="t" fillcolor="#a0a0a0" stroked="f"/>
        </w:pict>
      </w:r>
    </w:p>
    <w:p w14:paraId="23816779" w14:textId="77777777" w:rsidR="009810C9" w:rsidRPr="0046756F" w:rsidRDefault="009810C9" w:rsidP="009810C9">
      <w:pPr>
        <w:pStyle w:val="Heading5"/>
        <w:rPr>
          <w:rFonts w:ascii="Arial" w:hAnsi="Arial" w:cs="Arial"/>
        </w:rPr>
      </w:pPr>
      <w:bookmarkStart w:id="2475" w:name="_Toc122796596"/>
      <w:bookmarkStart w:id="2476" w:name="_Toc158906646"/>
      <w:r w:rsidRPr="0046756F">
        <w:rPr>
          <w:rFonts w:ascii="Arial" w:hAnsi="Arial" w:cs="Arial"/>
        </w:rPr>
        <w:t>11.2.2.7.18 daulibstm32f4xxcan-CanInit-LLR-018</w:t>
      </w:r>
      <w:bookmarkEnd w:id="2475"/>
      <w:bookmarkEnd w:id="2476"/>
    </w:p>
    <w:p w14:paraId="366B502B" w14:textId="77777777" w:rsidR="009810C9" w:rsidRPr="0046756F" w:rsidRDefault="009810C9" w:rsidP="009810C9">
      <w:pPr>
        <w:rPr>
          <w:rFonts w:cs="Arial"/>
        </w:rPr>
      </w:pPr>
      <w:r w:rsidRPr="0046756F">
        <w:rPr>
          <w:rFonts w:cs="Arial"/>
        </w:rPr>
        <w:t>Requirement ID: H698-LLD-CMU-FNC-1499</w:t>
      </w:r>
    </w:p>
    <w:p w14:paraId="4DEF58D6" w14:textId="77777777" w:rsidR="009810C9" w:rsidRPr="0046756F" w:rsidRDefault="009810C9" w:rsidP="009810C9">
      <w:pPr>
        <w:rPr>
          <w:rFonts w:cs="Arial"/>
        </w:rPr>
      </w:pPr>
    </w:p>
    <w:p w14:paraId="722FF410" w14:textId="77777777" w:rsidR="009810C9" w:rsidRPr="0046756F" w:rsidRDefault="009810C9" w:rsidP="009810C9">
      <w:pPr>
        <w:widowControl w:val="0"/>
        <w:autoSpaceDE w:val="0"/>
        <w:autoSpaceDN w:val="0"/>
        <w:adjustRightInd w:val="0"/>
        <w:rPr>
          <w:rFonts w:cs="Arial"/>
        </w:rPr>
      </w:pPr>
      <w:r w:rsidRPr="0046756F">
        <w:rPr>
          <w:rFonts w:cs="Arial"/>
        </w:rPr>
        <w:t>The function shall Request leave initialization (set INRQ bit of Master control register 0) i.e, set mcr of can_x to (mcr of can_x bitwise AND with Negation of M_CAN_MCR_INRQ) when (M_CAN_MSR_INAK is equal to (msr of can_x bitwise AND with M_CAN_MSR_INAK ) (INAK bit in msr of can_x is 1)).</w:t>
      </w:r>
    </w:p>
    <w:p w14:paraId="34B3005A" w14:textId="77777777" w:rsidR="009810C9" w:rsidRPr="0046756F" w:rsidRDefault="00000000" w:rsidP="009810C9">
      <w:pPr>
        <w:rPr>
          <w:rFonts w:cs="Arial"/>
        </w:rPr>
      </w:pPr>
      <w:r>
        <w:rPr>
          <w:rFonts w:cs="Arial"/>
        </w:rPr>
        <w:pict w14:anchorId="16985B92">
          <v:rect id="_x0000_i2260" style="width:0;height:1.5pt" o:hralign="center" o:hrstd="t" o:hr="t" fillcolor="#a0a0a0" stroked="f"/>
        </w:pict>
      </w:r>
    </w:p>
    <w:p w14:paraId="52213DF5" w14:textId="77777777" w:rsidR="009810C9" w:rsidRPr="0046756F" w:rsidRDefault="009810C9" w:rsidP="009810C9">
      <w:pPr>
        <w:pStyle w:val="Heading5"/>
        <w:rPr>
          <w:rFonts w:ascii="Arial" w:hAnsi="Arial" w:cs="Arial"/>
        </w:rPr>
      </w:pPr>
      <w:bookmarkStart w:id="2477" w:name="_Toc122796597"/>
      <w:bookmarkStart w:id="2478" w:name="_Toc158906647"/>
      <w:r w:rsidRPr="0046756F">
        <w:rPr>
          <w:rFonts w:ascii="Arial" w:hAnsi="Arial" w:cs="Arial"/>
        </w:rPr>
        <w:t>11.2.2.7.19 daulibstm32f4xxcan-CanInit-LLR-019</w:t>
      </w:r>
      <w:bookmarkEnd w:id="2477"/>
      <w:bookmarkEnd w:id="2478"/>
    </w:p>
    <w:p w14:paraId="6052C1DC" w14:textId="77777777" w:rsidR="009810C9" w:rsidRPr="0046756F" w:rsidRDefault="009810C9" w:rsidP="009810C9">
      <w:pPr>
        <w:rPr>
          <w:rFonts w:cs="Arial"/>
        </w:rPr>
      </w:pPr>
      <w:r w:rsidRPr="0046756F">
        <w:rPr>
          <w:rFonts w:cs="Arial"/>
        </w:rPr>
        <w:t>Requirement ID: H698-LLD-CMU-FNC-1500</w:t>
      </w:r>
    </w:p>
    <w:p w14:paraId="61E3F74D" w14:textId="77777777" w:rsidR="009810C9" w:rsidRPr="0046756F" w:rsidRDefault="009810C9" w:rsidP="009810C9">
      <w:pPr>
        <w:rPr>
          <w:rFonts w:cs="Arial"/>
        </w:rPr>
      </w:pPr>
    </w:p>
    <w:p w14:paraId="019331C6"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(M_CAN_MSR_INAK is equal to (msr of can_x bitwise AND with M_CAN_MSR_INAK ) (INAK bit in msr of can_x is 1)).</w:t>
      </w:r>
    </w:p>
    <w:p w14:paraId="06E92285" w14:textId="77777777" w:rsidR="009810C9" w:rsidRPr="0046756F" w:rsidRDefault="009810C9" w:rsidP="009810C9">
      <w:pPr>
        <w:widowControl w:val="0"/>
        <w:autoSpaceDE w:val="0"/>
        <w:autoSpaceDN w:val="0"/>
        <w:adjustRightInd w:val="0"/>
        <w:rPr>
          <w:rFonts w:cs="Arial"/>
        </w:rPr>
      </w:pPr>
    </w:p>
    <w:p w14:paraId="38DDF487" w14:textId="77777777" w:rsidR="009810C9" w:rsidRPr="0046756F" w:rsidRDefault="009810C9" w:rsidP="000A5225">
      <w:pPr>
        <w:widowControl w:val="0"/>
        <w:numPr>
          <w:ilvl w:val="0"/>
          <w:numId w:val="50"/>
        </w:numPr>
        <w:autoSpaceDE w:val="0"/>
        <w:autoSpaceDN w:val="0"/>
        <w:adjustRightInd w:val="0"/>
        <w:spacing w:after="160" w:line="240" w:lineRule="auto"/>
        <w:ind w:left="720" w:hanging="360"/>
        <w:rPr>
          <w:rFonts w:cs="Arial"/>
        </w:rPr>
      </w:pPr>
      <w:r w:rsidRPr="0046756F">
        <w:rPr>
          <w:rFonts w:cs="Arial"/>
        </w:rPr>
        <w:t>Set wait acknowledgement counter to M_ZERO.</w:t>
      </w:r>
    </w:p>
    <w:p w14:paraId="35FAA477" w14:textId="77777777" w:rsidR="009810C9" w:rsidRPr="0046756F" w:rsidRDefault="009810C9" w:rsidP="000A5225">
      <w:pPr>
        <w:widowControl w:val="0"/>
        <w:numPr>
          <w:ilvl w:val="0"/>
          <w:numId w:val="50"/>
        </w:numPr>
        <w:autoSpaceDE w:val="0"/>
        <w:autoSpaceDN w:val="0"/>
        <w:adjustRightInd w:val="0"/>
        <w:spacing w:after="160" w:line="240" w:lineRule="auto"/>
        <w:ind w:left="720" w:hanging="360"/>
        <w:rPr>
          <w:rFonts w:cs="Arial"/>
        </w:rPr>
      </w:pPr>
      <w:r w:rsidRPr="0046756F">
        <w:rPr>
          <w:rFonts w:cs="Arial"/>
        </w:rPr>
        <w:t>Increment the wait counter by one when it loops till (M_CAN_MSR_INAK is equal to msr of can_X bitwise AND with M_CAN_MSR_INAK) AND (M_INAK_TIMEOUT is not equal to wait acknowledgement counter.</w:t>
      </w:r>
    </w:p>
    <w:p w14:paraId="6B843B0D" w14:textId="77777777" w:rsidR="009810C9" w:rsidRPr="0046756F" w:rsidRDefault="009810C9" w:rsidP="000A5225">
      <w:pPr>
        <w:widowControl w:val="0"/>
        <w:numPr>
          <w:ilvl w:val="0"/>
          <w:numId w:val="50"/>
        </w:numPr>
        <w:autoSpaceDE w:val="0"/>
        <w:autoSpaceDN w:val="0"/>
        <w:adjustRightInd w:val="0"/>
        <w:spacing w:after="160" w:line="240" w:lineRule="auto"/>
        <w:ind w:left="720" w:hanging="360"/>
        <w:rPr>
          <w:rFonts w:cs="Arial"/>
        </w:rPr>
      </w:pPr>
      <w:r w:rsidRPr="0046756F">
        <w:rPr>
          <w:rFonts w:cs="Arial"/>
        </w:rPr>
        <w:t>Set the initialization status to M_CAN_INITSTATUS_FAILED when INAK bit in MSR of can_x is 1 (M_CAN_MSR_INAK is equal to msr of can_X bitwise AND with M_CAN_MSR_INAK).</w:t>
      </w:r>
    </w:p>
    <w:p w14:paraId="4ADA490C" w14:textId="77777777" w:rsidR="009810C9" w:rsidRPr="0046756F" w:rsidRDefault="009810C9" w:rsidP="000A5225">
      <w:pPr>
        <w:widowControl w:val="0"/>
        <w:numPr>
          <w:ilvl w:val="0"/>
          <w:numId w:val="50"/>
        </w:numPr>
        <w:autoSpaceDE w:val="0"/>
        <w:autoSpaceDN w:val="0"/>
        <w:adjustRightInd w:val="0"/>
        <w:spacing w:after="160" w:line="240" w:lineRule="auto"/>
        <w:ind w:left="720" w:hanging="360"/>
        <w:rPr>
          <w:rFonts w:cs="Arial"/>
        </w:rPr>
      </w:pPr>
      <w:r w:rsidRPr="0046756F">
        <w:rPr>
          <w:rFonts w:cs="Arial"/>
        </w:rPr>
        <w:t>Set the initialization status to M_CAN_INITSTATUS_SUCCESS when INAK bit in MSR of can_x is 0 (M_CAN_MSR_INAK is not equal to msr of can_X bitwise AND with M_CAN_MSR_INAK) .</w:t>
      </w:r>
    </w:p>
    <w:p w14:paraId="33313DC8" w14:textId="77777777" w:rsidR="009810C9" w:rsidRPr="0046756F" w:rsidRDefault="00000000" w:rsidP="009810C9">
      <w:pPr>
        <w:rPr>
          <w:rFonts w:cs="Arial"/>
        </w:rPr>
      </w:pPr>
      <w:r>
        <w:rPr>
          <w:rFonts w:cs="Arial"/>
        </w:rPr>
        <w:pict w14:anchorId="6DFDB9B1">
          <v:rect id="_x0000_i2261" style="width:0;height:1.5pt" o:hralign="center" o:hrstd="t" o:hr="t" fillcolor="#a0a0a0" stroked="f"/>
        </w:pict>
      </w:r>
    </w:p>
    <w:p w14:paraId="031BF521" w14:textId="77777777" w:rsidR="009810C9" w:rsidRPr="0046756F" w:rsidRDefault="009810C9" w:rsidP="009810C9">
      <w:pPr>
        <w:pStyle w:val="Heading5"/>
        <w:rPr>
          <w:rFonts w:ascii="Arial" w:hAnsi="Arial" w:cs="Arial"/>
        </w:rPr>
      </w:pPr>
      <w:bookmarkStart w:id="2479" w:name="_Toc122796598"/>
      <w:bookmarkStart w:id="2480" w:name="_Toc158906648"/>
      <w:r w:rsidRPr="0046756F">
        <w:rPr>
          <w:rFonts w:ascii="Arial" w:hAnsi="Arial" w:cs="Arial"/>
        </w:rPr>
        <w:t>11.2.2.7.20 daulibstm32f4xxcan-CanInit-LLR-020</w:t>
      </w:r>
      <w:bookmarkEnd w:id="2479"/>
      <w:bookmarkEnd w:id="2480"/>
    </w:p>
    <w:p w14:paraId="6297B3CD" w14:textId="77777777" w:rsidR="009810C9" w:rsidRPr="0046756F" w:rsidRDefault="009810C9" w:rsidP="009810C9">
      <w:pPr>
        <w:rPr>
          <w:rFonts w:cs="Arial"/>
        </w:rPr>
      </w:pPr>
      <w:r w:rsidRPr="0046756F">
        <w:rPr>
          <w:rFonts w:cs="Arial"/>
        </w:rPr>
        <w:t>Requirement ID: H698-LLD-CMU-FNC-1501</w:t>
      </w:r>
    </w:p>
    <w:p w14:paraId="70D99DE2" w14:textId="77777777" w:rsidR="009810C9" w:rsidRPr="0046756F" w:rsidRDefault="009810C9" w:rsidP="009810C9">
      <w:pPr>
        <w:rPr>
          <w:rFonts w:cs="Arial"/>
        </w:rPr>
      </w:pPr>
    </w:p>
    <w:p w14:paraId="678AD2D9"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shall return the initialization status. </w:t>
      </w:r>
    </w:p>
    <w:p w14:paraId="53C7B076" w14:textId="77777777" w:rsidR="009810C9" w:rsidRPr="0046756F" w:rsidRDefault="00000000" w:rsidP="009810C9">
      <w:pPr>
        <w:rPr>
          <w:rFonts w:cs="Arial"/>
        </w:rPr>
      </w:pPr>
      <w:r>
        <w:rPr>
          <w:rFonts w:cs="Arial"/>
        </w:rPr>
        <w:pict w14:anchorId="39C9AA58">
          <v:rect id="_x0000_i2262" style="width:0;height:1.5pt" o:hralign="center" o:hrstd="t" o:hr="t" fillcolor="#a0a0a0" stroked="f"/>
        </w:pict>
      </w:r>
    </w:p>
    <w:p w14:paraId="2EC992B5" w14:textId="77777777" w:rsidR="009810C9" w:rsidRPr="0046756F" w:rsidRDefault="009810C9" w:rsidP="009810C9">
      <w:pPr>
        <w:pStyle w:val="Heading3"/>
      </w:pPr>
      <w:bookmarkStart w:id="2481" w:name="_Toc122796599"/>
      <w:bookmarkStart w:id="2482" w:name="_Toc158906649"/>
      <w:r w:rsidRPr="0046756F">
        <w:t>11.2.3 CanFilterInit</w:t>
      </w:r>
      <w:bookmarkEnd w:id="2481"/>
      <w:bookmarkEnd w:id="2482"/>
    </w:p>
    <w:p w14:paraId="060DFC8E" w14:textId="77777777" w:rsidR="009810C9" w:rsidRPr="0046756F" w:rsidRDefault="009810C9" w:rsidP="009810C9">
      <w:pPr>
        <w:rPr>
          <w:rFonts w:cs="Arial"/>
        </w:rPr>
      </w:pPr>
    </w:p>
    <w:p w14:paraId="619E7C0C"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CanFilterInit will follow in the sub sections.</w:t>
      </w:r>
    </w:p>
    <w:p w14:paraId="1809B57F" w14:textId="77777777" w:rsidR="009810C9" w:rsidRPr="0046756F" w:rsidRDefault="00000000" w:rsidP="009810C9">
      <w:pPr>
        <w:rPr>
          <w:rFonts w:cs="Arial"/>
        </w:rPr>
      </w:pPr>
      <w:r>
        <w:rPr>
          <w:rFonts w:cs="Arial"/>
        </w:rPr>
        <w:pict w14:anchorId="0898D34E">
          <v:rect id="_x0000_i2263" style="width:0;height:1.5pt" o:hralign="center" o:hrstd="t" o:hr="t" fillcolor="#a0a0a0" stroked="f"/>
        </w:pict>
      </w:r>
    </w:p>
    <w:p w14:paraId="47849A82" w14:textId="77777777" w:rsidR="009810C9" w:rsidRPr="0046756F" w:rsidRDefault="009810C9" w:rsidP="009810C9">
      <w:pPr>
        <w:pStyle w:val="Heading4"/>
        <w:rPr>
          <w:rFonts w:ascii="Arial" w:hAnsi="Arial" w:cs="Arial"/>
        </w:rPr>
      </w:pPr>
      <w:bookmarkStart w:id="2483" w:name="_Toc122796600"/>
      <w:bookmarkStart w:id="2484" w:name="_Toc158906650"/>
      <w:r w:rsidRPr="0046756F">
        <w:rPr>
          <w:rFonts w:ascii="Arial" w:hAnsi="Arial" w:cs="Arial"/>
        </w:rPr>
        <w:t>11.2.3.1 Brief Description</w:t>
      </w:r>
      <w:bookmarkEnd w:id="2483"/>
      <w:bookmarkEnd w:id="2484"/>
    </w:p>
    <w:p w14:paraId="4528511B" w14:textId="77777777" w:rsidR="009810C9" w:rsidRPr="0046756F" w:rsidRDefault="009810C9" w:rsidP="009810C9">
      <w:pPr>
        <w:rPr>
          <w:rFonts w:cs="Arial"/>
        </w:rPr>
      </w:pPr>
    </w:p>
    <w:p w14:paraId="36BC578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CanFilterInit configures the CAN reception filter according to the specified parameters in the can_filter_init_struct.</w:t>
      </w:r>
    </w:p>
    <w:p w14:paraId="72765391" w14:textId="77777777" w:rsidR="009810C9" w:rsidRPr="0046756F" w:rsidRDefault="00000000" w:rsidP="009810C9">
      <w:pPr>
        <w:rPr>
          <w:rFonts w:cs="Arial"/>
        </w:rPr>
      </w:pPr>
      <w:r>
        <w:rPr>
          <w:rFonts w:cs="Arial"/>
        </w:rPr>
        <w:pict w14:anchorId="69EF08F0">
          <v:rect id="_x0000_i2264" style="width:0;height:1.5pt" o:hralign="center" o:hrstd="t" o:hr="t" fillcolor="#a0a0a0" stroked="f"/>
        </w:pict>
      </w:r>
    </w:p>
    <w:p w14:paraId="4070E21A" w14:textId="77777777" w:rsidR="009810C9" w:rsidRPr="0046756F" w:rsidRDefault="009810C9" w:rsidP="009810C9">
      <w:pPr>
        <w:pStyle w:val="Heading4"/>
        <w:rPr>
          <w:rFonts w:ascii="Arial" w:hAnsi="Arial" w:cs="Arial"/>
        </w:rPr>
      </w:pPr>
      <w:bookmarkStart w:id="2485" w:name="_Toc122796601"/>
      <w:bookmarkStart w:id="2486" w:name="_Toc158906651"/>
      <w:r w:rsidRPr="0046756F">
        <w:rPr>
          <w:rFonts w:ascii="Arial" w:hAnsi="Arial" w:cs="Arial"/>
        </w:rPr>
        <w:t>11.2.3.2 List of HLRs allocated</w:t>
      </w:r>
      <w:bookmarkEnd w:id="2485"/>
      <w:bookmarkEnd w:id="2486"/>
    </w:p>
    <w:p w14:paraId="459EE62C" w14:textId="77777777" w:rsidR="009810C9" w:rsidRPr="0046756F" w:rsidRDefault="009810C9" w:rsidP="009810C9">
      <w:pPr>
        <w:rPr>
          <w:rFonts w:cs="Arial"/>
        </w:rPr>
      </w:pPr>
    </w:p>
    <w:p w14:paraId="7BF100F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7BE3162" w14:textId="77777777" w:rsidR="009810C9" w:rsidRPr="0046756F" w:rsidRDefault="00000000" w:rsidP="009810C9">
      <w:pPr>
        <w:rPr>
          <w:rFonts w:cs="Arial"/>
        </w:rPr>
      </w:pPr>
      <w:r>
        <w:rPr>
          <w:rFonts w:cs="Arial"/>
        </w:rPr>
        <w:pict w14:anchorId="1236C278">
          <v:rect id="_x0000_i2265" style="width:0;height:1.5pt" o:hralign="center" o:hrstd="t" o:hr="t" fillcolor="#a0a0a0" stroked="f"/>
        </w:pict>
      </w:r>
    </w:p>
    <w:p w14:paraId="067964FB" w14:textId="77777777" w:rsidR="009810C9" w:rsidRPr="0046756F" w:rsidRDefault="009810C9" w:rsidP="009810C9">
      <w:pPr>
        <w:pStyle w:val="Heading4"/>
        <w:rPr>
          <w:rFonts w:ascii="Arial" w:hAnsi="Arial" w:cs="Arial"/>
        </w:rPr>
      </w:pPr>
      <w:bookmarkStart w:id="2487" w:name="_Toc122796602"/>
      <w:bookmarkStart w:id="2488" w:name="_Toc158906652"/>
      <w:r w:rsidRPr="0046756F">
        <w:rPr>
          <w:rFonts w:ascii="Arial" w:hAnsi="Arial" w:cs="Arial"/>
        </w:rPr>
        <w:t>11.2.3.3 List of global variables accessed and modified</w:t>
      </w:r>
      <w:bookmarkEnd w:id="2487"/>
      <w:bookmarkEnd w:id="2488"/>
    </w:p>
    <w:p w14:paraId="7A23A5A1" w14:textId="77777777" w:rsidR="009810C9" w:rsidRPr="0046756F" w:rsidRDefault="009810C9" w:rsidP="009810C9">
      <w:pPr>
        <w:rPr>
          <w:rFonts w:cs="Arial"/>
        </w:rPr>
      </w:pPr>
    </w:p>
    <w:p w14:paraId="44961763"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4D0BFB38"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5FB16D68" w14:textId="77777777" w:rsidR="009810C9" w:rsidRPr="0046756F" w:rsidRDefault="00000000" w:rsidP="009810C9">
      <w:pPr>
        <w:rPr>
          <w:rFonts w:cs="Arial"/>
        </w:rPr>
      </w:pPr>
      <w:r>
        <w:rPr>
          <w:rFonts w:cs="Arial"/>
        </w:rPr>
        <w:pict w14:anchorId="59CF42EB">
          <v:rect id="_x0000_i2266" style="width:0;height:1.5pt" o:hralign="center" o:hrstd="t" o:hr="t" fillcolor="#a0a0a0" stroked="f"/>
        </w:pict>
      </w:r>
    </w:p>
    <w:p w14:paraId="34BF155C" w14:textId="77777777" w:rsidR="009810C9" w:rsidRPr="0046756F" w:rsidRDefault="009810C9" w:rsidP="009810C9">
      <w:pPr>
        <w:pStyle w:val="Heading4"/>
        <w:rPr>
          <w:rFonts w:ascii="Arial" w:hAnsi="Arial" w:cs="Arial"/>
        </w:rPr>
      </w:pPr>
      <w:bookmarkStart w:id="2489" w:name="_Toc122796603"/>
      <w:bookmarkStart w:id="2490" w:name="_Toc158906653"/>
      <w:r w:rsidRPr="0046756F">
        <w:rPr>
          <w:rFonts w:ascii="Arial" w:hAnsi="Arial" w:cs="Arial"/>
        </w:rPr>
        <w:t>11.2.3.4 Parameter list (Input/Output)</w:t>
      </w:r>
      <w:bookmarkEnd w:id="2489"/>
      <w:bookmarkEnd w:id="2490"/>
    </w:p>
    <w:p w14:paraId="21A33773" w14:textId="77777777" w:rsidR="009810C9" w:rsidRPr="0046756F" w:rsidRDefault="009810C9" w:rsidP="009810C9">
      <w:pPr>
        <w:rPr>
          <w:rFonts w:cs="Arial"/>
        </w:rPr>
      </w:pPr>
    </w:p>
    <w:p w14:paraId="0D930621" w14:textId="77777777" w:rsidR="009810C9" w:rsidRPr="0046756F" w:rsidRDefault="009810C9" w:rsidP="009810C9">
      <w:pPr>
        <w:widowControl w:val="0"/>
        <w:autoSpaceDE w:val="0"/>
        <w:autoSpaceDN w:val="0"/>
        <w:adjustRightInd w:val="0"/>
        <w:rPr>
          <w:rFonts w:cs="Arial"/>
        </w:rPr>
      </w:pPr>
      <w:r w:rsidRPr="0046756F">
        <w:rPr>
          <w:rFonts w:cs="Arial"/>
        </w:rPr>
        <w:t>Inputs: T_CAN_FILTER_INIT* can_filter_init_struct - pointer to a T_CAN_FILTER_INIT structure that contains the configuration information.</w:t>
      </w:r>
    </w:p>
    <w:p w14:paraId="5C5EE12D"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3EF1563C" w14:textId="77777777" w:rsidR="009810C9" w:rsidRPr="0046756F" w:rsidRDefault="00000000" w:rsidP="009810C9">
      <w:pPr>
        <w:rPr>
          <w:rFonts w:cs="Arial"/>
        </w:rPr>
      </w:pPr>
      <w:r>
        <w:rPr>
          <w:rFonts w:cs="Arial"/>
        </w:rPr>
        <w:pict w14:anchorId="7F471C97">
          <v:rect id="_x0000_i2267" style="width:0;height:1.5pt" o:hralign="center" o:hrstd="t" o:hr="t" fillcolor="#a0a0a0" stroked="f"/>
        </w:pict>
      </w:r>
    </w:p>
    <w:p w14:paraId="4B86224C" w14:textId="77777777" w:rsidR="009810C9" w:rsidRPr="0046756F" w:rsidRDefault="009810C9" w:rsidP="009810C9">
      <w:pPr>
        <w:pStyle w:val="Heading4"/>
        <w:rPr>
          <w:rFonts w:ascii="Arial" w:hAnsi="Arial" w:cs="Arial"/>
        </w:rPr>
      </w:pPr>
      <w:bookmarkStart w:id="2491" w:name="_Toc122796604"/>
      <w:bookmarkStart w:id="2492" w:name="_Toc158906654"/>
      <w:r w:rsidRPr="0046756F">
        <w:rPr>
          <w:rFonts w:ascii="Arial" w:hAnsi="Arial" w:cs="Arial"/>
        </w:rPr>
        <w:t>11.2.3.5 Return Value</w:t>
      </w:r>
      <w:bookmarkEnd w:id="2491"/>
      <w:bookmarkEnd w:id="2492"/>
    </w:p>
    <w:p w14:paraId="73DEAA07" w14:textId="77777777" w:rsidR="009810C9" w:rsidRPr="0046756F" w:rsidRDefault="009810C9" w:rsidP="009810C9">
      <w:pPr>
        <w:rPr>
          <w:rFonts w:cs="Arial"/>
        </w:rPr>
      </w:pPr>
    </w:p>
    <w:p w14:paraId="402DC86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76CF234" w14:textId="77777777" w:rsidR="009810C9" w:rsidRPr="0046756F" w:rsidRDefault="00000000" w:rsidP="009810C9">
      <w:pPr>
        <w:rPr>
          <w:rFonts w:cs="Arial"/>
        </w:rPr>
      </w:pPr>
      <w:r>
        <w:rPr>
          <w:rFonts w:cs="Arial"/>
        </w:rPr>
        <w:pict w14:anchorId="6620CA49">
          <v:rect id="_x0000_i2268" style="width:0;height:1.5pt" o:hralign="center" o:hrstd="t" o:hr="t" fillcolor="#a0a0a0" stroked="f"/>
        </w:pict>
      </w:r>
    </w:p>
    <w:p w14:paraId="69947ADF" w14:textId="77777777" w:rsidR="009810C9" w:rsidRPr="0046756F" w:rsidRDefault="009810C9" w:rsidP="009810C9">
      <w:pPr>
        <w:pStyle w:val="Heading4"/>
        <w:rPr>
          <w:rFonts w:ascii="Arial" w:hAnsi="Arial" w:cs="Arial"/>
        </w:rPr>
      </w:pPr>
      <w:bookmarkStart w:id="2493" w:name="_Toc122796605"/>
      <w:bookmarkStart w:id="2494" w:name="_Toc158906655"/>
      <w:r w:rsidRPr="0046756F">
        <w:rPr>
          <w:rFonts w:ascii="Arial" w:hAnsi="Arial" w:cs="Arial"/>
        </w:rPr>
        <w:t>11.2.3.6 Other CSUs called by this CSU</w:t>
      </w:r>
      <w:bookmarkEnd w:id="2493"/>
      <w:bookmarkEnd w:id="2494"/>
    </w:p>
    <w:p w14:paraId="003AAFE2" w14:textId="77777777" w:rsidR="009810C9" w:rsidRPr="0046756F" w:rsidRDefault="009810C9" w:rsidP="009810C9">
      <w:pPr>
        <w:rPr>
          <w:rFonts w:cs="Arial"/>
        </w:rPr>
      </w:pPr>
    </w:p>
    <w:p w14:paraId="667A0FA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3B81785" w14:textId="77777777" w:rsidR="009810C9" w:rsidRPr="0046756F" w:rsidRDefault="00000000" w:rsidP="009810C9">
      <w:pPr>
        <w:rPr>
          <w:rFonts w:cs="Arial"/>
        </w:rPr>
      </w:pPr>
      <w:r>
        <w:rPr>
          <w:rFonts w:cs="Arial"/>
        </w:rPr>
        <w:pict w14:anchorId="12FD2F0F">
          <v:rect id="_x0000_i2269" style="width:0;height:1.5pt" o:hralign="center" o:hrstd="t" o:hr="t" fillcolor="#a0a0a0" stroked="f"/>
        </w:pict>
      </w:r>
    </w:p>
    <w:p w14:paraId="786B2FF7" w14:textId="77777777" w:rsidR="009810C9" w:rsidRPr="0046756F" w:rsidRDefault="009810C9" w:rsidP="009810C9">
      <w:pPr>
        <w:pStyle w:val="Heading4"/>
        <w:rPr>
          <w:rFonts w:ascii="Arial" w:hAnsi="Arial" w:cs="Arial"/>
        </w:rPr>
      </w:pPr>
      <w:bookmarkStart w:id="2495" w:name="_Toc122796606"/>
      <w:bookmarkStart w:id="2496" w:name="_Toc158906656"/>
      <w:r w:rsidRPr="0046756F">
        <w:rPr>
          <w:rFonts w:ascii="Arial" w:hAnsi="Arial" w:cs="Arial"/>
        </w:rPr>
        <w:t>11.2.3.7 Description of list of LLRs allocated</w:t>
      </w:r>
      <w:bookmarkEnd w:id="2495"/>
      <w:bookmarkEnd w:id="2496"/>
    </w:p>
    <w:p w14:paraId="431C113D" w14:textId="77777777" w:rsidR="009810C9" w:rsidRPr="0046756F" w:rsidRDefault="009810C9" w:rsidP="009810C9">
      <w:pPr>
        <w:rPr>
          <w:rFonts w:cs="Arial"/>
        </w:rPr>
      </w:pPr>
    </w:p>
    <w:p w14:paraId="26CE2A6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CanFilterInit</w:t>
      </w:r>
    </w:p>
    <w:p w14:paraId="4E3D71B5" w14:textId="77777777" w:rsidR="009810C9" w:rsidRPr="0046756F" w:rsidRDefault="00000000" w:rsidP="009810C9">
      <w:pPr>
        <w:rPr>
          <w:rFonts w:cs="Arial"/>
        </w:rPr>
      </w:pPr>
      <w:r>
        <w:rPr>
          <w:rFonts w:cs="Arial"/>
        </w:rPr>
        <w:pict w14:anchorId="16031271">
          <v:rect id="_x0000_i2270" style="width:0;height:1.5pt" o:hralign="center" o:hrstd="t" o:hr="t" fillcolor="#a0a0a0" stroked="f"/>
        </w:pict>
      </w:r>
    </w:p>
    <w:p w14:paraId="264000C0" w14:textId="77777777" w:rsidR="009810C9" w:rsidRPr="0046756F" w:rsidRDefault="009810C9" w:rsidP="009810C9">
      <w:pPr>
        <w:pStyle w:val="Heading5"/>
        <w:rPr>
          <w:rFonts w:ascii="Arial" w:hAnsi="Arial" w:cs="Arial"/>
        </w:rPr>
      </w:pPr>
      <w:bookmarkStart w:id="2497" w:name="_Toc122796607"/>
      <w:bookmarkStart w:id="2498" w:name="_Toc158906657"/>
      <w:r w:rsidRPr="0046756F">
        <w:rPr>
          <w:rFonts w:ascii="Arial" w:hAnsi="Arial" w:cs="Arial"/>
        </w:rPr>
        <w:t>11.2.3.7.1 daulibstm32f4xxcan-CanFilterInit-LLR-001</w:t>
      </w:r>
      <w:bookmarkEnd w:id="2497"/>
      <w:bookmarkEnd w:id="2498"/>
    </w:p>
    <w:p w14:paraId="006990FB" w14:textId="77777777" w:rsidR="009810C9" w:rsidRPr="0046756F" w:rsidRDefault="009810C9" w:rsidP="009810C9">
      <w:pPr>
        <w:rPr>
          <w:rFonts w:cs="Arial"/>
        </w:rPr>
      </w:pPr>
      <w:r w:rsidRPr="0046756F">
        <w:rPr>
          <w:rFonts w:cs="Arial"/>
        </w:rPr>
        <w:t>Requirement ID: H698-LLD-CMU-FNC-1510</w:t>
      </w:r>
    </w:p>
    <w:p w14:paraId="6CEBAEBE" w14:textId="77777777" w:rsidR="009810C9" w:rsidRPr="0046756F" w:rsidRDefault="009810C9" w:rsidP="009810C9">
      <w:pPr>
        <w:rPr>
          <w:rFonts w:cs="Arial"/>
        </w:rPr>
      </w:pPr>
    </w:p>
    <w:p w14:paraId="289BACC2" w14:textId="77777777" w:rsidR="009810C9" w:rsidRPr="0046756F" w:rsidRDefault="009810C9" w:rsidP="009810C9">
      <w:pPr>
        <w:widowControl w:val="0"/>
        <w:autoSpaceDE w:val="0"/>
        <w:autoSpaceDN w:val="0"/>
        <w:adjustRightInd w:val="0"/>
        <w:rPr>
          <w:rFonts w:cs="Arial"/>
        </w:rPr>
      </w:pPr>
      <w:r w:rsidRPr="0046756F">
        <w:rPr>
          <w:rFonts w:cs="Arial"/>
        </w:rPr>
        <w:t>The function shall set (FINIT - bit 0) in filter master register to 1 i.e, set fmr of M_CAN1 to (fmr of M_CAN1 bitwise OR with M_FMR_FINIT).</w:t>
      </w:r>
    </w:p>
    <w:p w14:paraId="773F4865" w14:textId="77777777" w:rsidR="009810C9" w:rsidRPr="0046756F" w:rsidRDefault="00000000" w:rsidP="009810C9">
      <w:pPr>
        <w:rPr>
          <w:rFonts w:cs="Arial"/>
        </w:rPr>
      </w:pPr>
      <w:r>
        <w:rPr>
          <w:rFonts w:cs="Arial"/>
        </w:rPr>
        <w:pict w14:anchorId="0EE7312D">
          <v:rect id="_x0000_i2271" style="width:0;height:1.5pt" o:hralign="center" o:hrstd="t" o:hr="t" fillcolor="#a0a0a0" stroked="f"/>
        </w:pict>
      </w:r>
    </w:p>
    <w:p w14:paraId="51C93431" w14:textId="77777777" w:rsidR="009810C9" w:rsidRPr="0046756F" w:rsidRDefault="009810C9" w:rsidP="009810C9">
      <w:pPr>
        <w:pStyle w:val="Heading5"/>
        <w:rPr>
          <w:rFonts w:ascii="Arial" w:hAnsi="Arial" w:cs="Arial"/>
        </w:rPr>
      </w:pPr>
      <w:bookmarkStart w:id="2499" w:name="_Toc122796608"/>
      <w:bookmarkStart w:id="2500" w:name="_Toc158906658"/>
      <w:r w:rsidRPr="0046756F">
        <w:rPr>
          <w:rFonts w:ascii="Arial" w:hAnsi="Arial" w:cs="Arial"/>
        </w:rPr>
        <w:t>11.2.3.7.2 daulibstm32f4xxcan-CanFilterInit-LLR-002</w:t>
      </w:r>
      <w:bookmarkEnd w:id="2499"/>
      <w:bookmarkEnd w:id="2500"/>
    </w:p>
    <w:p w14:paraId="2EE40C0D" w14:textId="77777777" w:rsidR="009810C9" w:rsidRPr="0046756F" w:rsidRDefault="009810C9" w:rsidP="009810C9">
      <w:pPr>
        <w:rPr>
          <w:rFonts w:cs="Arial"/>
        </w:rPr>
      </w:pPr>
      <w:r w:rsidRPr="0046756F">
        <w:rPr>
          <w:rFonts w:cs="Arial"/>
        </w:rPr>
        <w:t>Requirement ID: H698-LLD-CMU-FNC-1511</w:t>
      </w:r>
    </w:p>
    <w:p w14:paraId="7DAF16CD" w14:textId="77777777" w:rsidR="009810C9" w:rsidRPr="0046756F" w:rsidRDefault="009810C9" w:rsidP="009810C9">
      <w:pPr>
        <w:rPr>
          <w:rFonts w:cs="Arial"/>
        </w:rPr>
      </w:pPr>
    </w:p>
    <w:p w14:paraId="410AACA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deactivate the filter x (where x = can_filter_number) in filter activation register by setting the corresponding bit to 0 i.e, falr of M_CAN1 to (falr of M_CAN1 bitwise AND with negated value of (M_ONE left shift by can_filter_number of can_filter_init_struct)).</w:t>
      </w:r>
    </w:p>
    <w:p w14:paraId="518DADEC" w14:textId="77777777" w:rsidR="009810C9" w:rsidRPr="0046756F" w:rsidRDefault="00000000" w:rsidP="009810C9">
      <w:pPr>
        <w:rPr>
          <w:rFonts w:cs="Arial"/>
        </w:rPr>
      </w:pPr>
      <w:r>
        <w:rPr>
          <w:rFonts w:cs="Arial"/>
        </w:rPr>
        <w:pict w14:anchorId="565640B2">
          <v:rect id="_x0000_i2272" style="width:0;height:1.5pt" o:hralign="center" o:hrstd="t" o:hr="t" fillcolor="#a0a0a0" stroked="f"/>
        </w:pict>
      </w:r>
    </w:p>
    <w:p w14:paraId="4356263A" w14:textId="77777777" w:rsidR="009810C9" w:rsidRPr="0046756F" w:rsidRDefault="009810C9" w:rsidP="009810C9">
      <w:pPr>
        <w:pStyle w:val="Heading5"/>
        <w:rPr>
          <w:rFonts w:ascii="Arial" w:hAnsi="Arial" w:cs="Arial"/>
        </w:rPr>
      </w:pPr>
      <w:bookmarkStart w:id="2501" w:name="_Toc122796609"/>
      <w:bookmarkStart w:id="2502" w:name="_Toc158906659"/>
      <w:r w:rsidRPr="0046756F">
        <w:rPr>
          <w:rFonts w:ascii="Arial" w:hAnsi="Arial" w:cs="Arial"/>
        </w:rPr>
        <w:t>11.2.3.7.3 daulibstm32f4xxcan-CanFilterInit-LLR-003</w:t>
      </w:r>
      <w:bookmarkEnd w:id="2501"/>
      <w:bookmarkEnd w:id="2502"/>
    </w:p>
    <w:p w14:paraId="5B0563B3" w14:textId="77777777" w:rsidR="009810C9" w:rsidRPr="0046756F" w:rsidRDefault="009810C9" w:rsidP="009810C9">
      <w:pPr>
        <w:rPr>
          <w:rFonts w:cs="Arial"/>
        </w:rPr>
      </w:pPr>
      <w:r w:rsidRPr="0046756F">
        <w:rPr>
          <w:rFonts w:cs="Arial"/>
        </w:rPr>
        <w:t>Requirement ID: H698-LLD-CMU-FNC-1512</w:t>
      </w:r>
    </w:p>
    <w:p w14:paraId="78CEA1B1" w14:textId="77777777" w:rsidR="009810C9" w:rsidRPr="0046756F" w:rsidRDefault="009810C9" w:rsidP="009810C9">
      <w:pPr>
        <w:rPr>
          <w:rFonts w:cs="Arial"/>
        </w:rPr>
      </w:pPr>
    </w:p>
    <w:p w14:paraId="2A1DF113"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can_filter_scale of can_filter_init_struct is equal to M_CAN_FILTERSCALE_16BIT otherwise do nothing.</w:t>
      </w:r>
    </w:p>
    <w:p w14:paraId="59B61D6C" w14:textId="77777777" w:rsidR="009810C9" w:rsidRPr="0046756F" w:rsidRDefault="009810C9" w:rsidP="000A5225">
      <w:pPr>
        <w:widowControl w:val="0"/>
        <w:numPr>
          <w:ilvl w:val="0"/>
          <w:numId w:val="51"/>
        </w:numPr>
        <w:autoSpaceDE w:val="0"/>
        <w:autoSpaceDN w:val="0"/>
        <w:adjustRightInd w:val="0"/>
        <w:spacing w:after="160" w:line="240" w:lineRule="auto"/>
        <w:ind w:left="2376" w:hanging="360"/>
        <w:rPr>
          <w:rFonts w:cs="Arial"/>
        </w:rPr>
      </w:pPr>
      <w:r w:rsidRPr="0046756F">
        <w:rPr>
          <w:rFonts w:cs="Arial"/>
        </w:rPr>
        <w:t>Configure fslr of M_CAN1 for Dual 16-bit scale configuration by setting the corresponding FSCx bit to 0 (where x= can_filter_number of can_filter_init_struct) i.e, set fslr of M_CAN1 to (fslr of M_CAN1 bitwise AND with Negation (M_ONE left shift by can_filter_number of can_filter_init_struct).</w:t>
      </w:r>
    </w:p>
    <w:p w14:paraId="3A93A8ED" w14:textId="77777777" w:rsidR="009810C9" w:rsidRPr="0046756F" w:rsidRDefault="009810C9" w:rsidP="000A5225">
      <w:pPr>
        <w:widowControl w:val="0"/>
        <w:numPr>
          <w:ilvl w:val="0"/>
          <w:numId w:val="51"/>
        </w:numPr>
        <w:autoSpaceDE w:val="0"/>
        <w:autoSpaceDN w:val="0"/>
        <w:adjustRightInd w:val="0"/>
        <w:spacing w:after="160" w:line="240" w:lineRule="auto"/>
        <w:ind w:left="2376" w:hanging="360"/>
        <w:rPr>
          <w:rFonts w:cs="Arial"/>
        </w:rPr>
      </w:pPr>
      <w:r w:rsidRPr="0046756F">
        <w:rPr>
          <w:rFonts w:cs="Arial"/>
        </w:rPr>
        <w:t>set frl of sfilterregister of index (can_filter_number of can_filter_init_struct) of M_CAN1 to ((M_MASK_16 bitwise AND with (can_filter_mask_id_low of can_filter_init_struct left shift by M_SHIFT_16)) bitwise OR with (M_MASK_16 bitwise AND with (can_filter_id_low of can_filter_init_struct))).</w:t>
      </w:r>
    </w:p>
    <w:p w14:paraId="4DC46D21" w14:textId="66C0819F" w:rsidR="009810C9" w:rsidRPr="0046756F" w:rsidRDefault="009810C9" w:rsidP="000A5225">
      <w:pPr>
        <w:widowControl w:val="0"/>
        <w:numPr>
          <w:ilvl w:val="0"/>
          <w:numId w:val="51"/>
        </w:numPr>
        <w:autoSpaceDE w:val="0"/>
        <w:autoSpaceDN w:val="0"/>
        <w:adjustRightInd w:val="0"/>
        <w:spacing w:after="160" w:line="240" w:lineRule="auto"/>
        <w:ind w:left="2376" w:hanging="360"/>
        <w:rPr>
          <w:rFonts w:cs="Arial"/>
        </w:rPr>
      </w:pPr>
      <w:r w:rsidRPr="0046756F">
        <w:rPr>
          <w:rFonts w:cs="Arial"/>
        </w:rPr>
        <w:t>set fr2 of sfilterregister of index (can_filter_number of can_filter_init_struct) of M_CAN1 to ((M_MASK_16 bitwise AND with (can_filter_mask_id_high of can_filter_init_struct left shift by M_SHIFT_16)) bitwise OR with (M_MASK_16 bitwise AND with (can_filter_id_high of can_filter_init_struct))</w:t>
      </w:r>
      <w:r w:rsidR="00C45B50">
        <w:rPr>
          <w:rFonts w:cs="Arial"/>
          <w:noProof/>
        </w:rPr>
        <w:drawing>
          <wp:inline distT="0" distB="0" distL="0" distR="0" wp14:anchorId="61E2A067" wp14:editId="1C7244A7">
            <wp:extent cx="26035" cy="26035"/>
            <wp:effectExtent l="0" t="0" r="0" b="0"/>
            <wp:docPr id="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35" cy="26035"/>
                    </a:xfrm>
                    <a:prstGeom prst="rect">
                      <a:avLst/>
                    </a:prstGeom>
                    <a:noFill/>
                    <a:ln>
                      <a:noFill/>
                    </a:ln>
                  </pic:spPr>
                </pic:pic>
              </a:graphicData>
            </a:graphic>
          </wp:inline>
        </w:drawing>
      </w:r>
    </w:p>
    <w:p w14:paraId="039B6D73" w14:textId="77777777" w:rsidR="009810C9" w:rsidRPr="0046756F" w:rsidRDefault="00000000" w:rsidP="009810C9">
      <w:pPr>
        <w:rPr>
          <w:rFonts w:cs="Arial"/>
        </w:rPr>
      </w:pPr>
      <w:r>
        <w:rPr>
          <w:rFonts w:cs="Arial"/>
        </w:rPr>
        <w:pict w14:anchorId="45FCD317">
          <v:rect id="_x0000_i2273" style="width:0;height:1.5pt" o:hralign="center" o:hrstd="t" o:hr="t" fillcolor="#a0a0a0" stroked="f"/>
        </w:pict>
      </w:r>
    </w:p>
    <w:p w14:paraId="7CC27BD0" w14:textId="77777777" w:rsidR="009810C9" w:rsidRPr="0046756F" w:rsidRDefault="009810C9" w:rsidP="009810C9">
      <w:pPr>
        <w:pStyle w:val="Heading5"/>
        <w:rPr>
          <w:rFonts w:ascii="Arial" w:hAnsi="Arial" w:cs="Arial"/>
        </w:rPr>
      </w:pPr>
      <w:bookmarkStart w:id="2503" w:name="_Toc122796610"/>
      <w:bookmarkStart w:id="2504" w:name="_Toc158906660"/>
      <w:r w:rsidRPr="0046756F">
        <w:rPr>
          <w:rFonts w:ascii="Arial" w:hAnsi="Arial" w:cs="Arial"/>
        </w:rPr>
        <w:t>11.2.3.7.4 daulibstm32f4xxcan-CanFilterInit-LLR-004</w:t>
      </w:r>
      <w:bookmarkEnd w:id="2503"/>
      <w:bookmarkEnd w:id="2504"/>
    </w:p>
    <w:p w14:paraId="4C14CCC1" w14:textId="77777777" w:rsidR="009810C9" w:rsidRPr="0046756F" w:rsidRDefault="009810C9" w:rsidP="009810C9">
      <w:pPr>
        <w:rPr>
          <w:rFonts w:cs="Arial"/>
        </w:rPr>
      </w:pPr>
      <w:r w:rsidRPr="0046756F">
        <w:rPr>
          <w:rFonts w:cs="Arial"/>
        </w:rPr>
        <w:t>Requirement ID: H698-LLD-CMU-FNC-1513</w:t>
      </w:r>
    </w:p>
    <w:p w14:paraId="54FFDB0F" w14:textId="77777777" w:rsidR="009810C9" w:rsidRPr="0046756F" w:rsidRDefault="009810C9" w:rsidP="009810C9">
      <w:pPr>
        <w:rPr>
          <w:rFonts w:cs="Arial"/>
        </w:rPr>
      </w:pPr>
    </w:p>
    <w:p w14:paraId="7683AB35"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 when can_filter_scale of can_filter_init_struct is equal to M_CAN_FILTERSCALE_32BIT otherwise do nothing.</w:t>
      </w:r>
    </w:p>
    <w:p w14:paraId="344C0B83" w14:textId="77777777" w:rsidR="009810C9" w:rsidRPr="0046756F" w:rsidRDefault="009810C9" w:rsidP="000A5225">
      <w:pPr>
        <w:widowControl w:val="0"/>
        <w:numPr>
          <w:ilvl w:val="0"/>
          <w:numId w:val="52"/>
        </w:numPr>
        <w:autoSpaceDE w:val="0"/>
        <w:autoSpaceDN w:val="0"/>
        <w:adjustRightInd w:val="0"/>
        <w:spacing w:after="160" w:line="240" w:lineRule="auto"/>
        <w:ind w:left="1440" w:hanging="360"/>
        <w:rPr>
          <w:rFonts w:cs="Arial"/>
        </w:rPr>
      </w:pPr>
      <w:r w:rsidRPr="0046756F">
        <w:rPr>
          <w:rFonts w:cs="Arial"/>
        </w:rPr>
        <w:t>Configure fs1r of M_CAN1 for Dual 32-bit scale configuration by setting the corresponding FSCx bit to 1 (where x=can_filter_init_struct-&gt;can_filter_number) i.e, set fslr of M_CAN1 to (fslr of M_CAN1 bitwise OR with (M_ONE left shift by can_filter_number of can_filter_init_struct).</w:t>
      </w:r>
    </w:p>
    <w:p w14:paraId="646272C9" w14:textId="77777777" w:rsidR="009810C9" w:rsidRPr="0046756F" w:rsidRDefault="009810C9" w:rsidP="000A5225">
      <w:pPr>
        <w:widowControl w:val="0"/>
        <w:numPr>
          <w:ilvl w:val="0"/>
          <w:numId w:val="53"/>
        </w:numPr>
        <w:autoSpaceDE w:val="0"/>
        <w:autoSpaceDN w:val="0"/>
        <w:adjustRightInd w:val="0"/>
        <w:spacing w:after="160" w:line="252" w:lineRule="auto"/>
        <w:ind w:left="1440" w:hanging="360"/>
        <w:rPr>
          <w:rFonts w:cs="Arial"/>
        </w:rPr>
      </w:pPr>
      <w:r w:rsidRPr="0046756F">
        <w:rPr>
          <w:rFonts w:cs="Arial"/>
        </w:rPr>
        <w:t>set frl of sfilterregister of index (can_filter_number of can_filter_init_struct) of M_CAN1 to ((M_MASK_16 bitwise AND with (can_filter_id_high of can_filter_init_struct left shift by M_SHIFT_16)) bitwise OR with (M_MASK_16 bitwise AND with (can_filter_id_low of can_filter_init_struct))).</w:t>
      </w:r>
    </w:p>
    <w:p w14:paraId="2FDA6CD3" w14:textId="77777777" w:rsidR="009810C9" w:rsidRPr="0046756F" w:rsidRDefault="009810C9" w:rsidP="000A5225">
      <w:pPr>
        <w:widowControl w:val="0"/>
        <w:numPr>
          <w:ilvl w:val="0"/>
          <w:numId w:val="53"/>
        </w:numPr>
        <w:autoSpaceDE w:val="0"/>
        <w:autoSpaceDN w:val="0"/>
        <w:adjustRightInd w:val="0"/>
        <w:spacing w:after="160" w:line="252" w:lineRule="auto"/>
        <w:ind w:left="1440" w:hanging="360"/>
        <w:rPr>
          <w:rFonts w:cs="Arial"/>
        </w:rPr>
      </w:pPr>
      <w:r w:rsidRPr="0046756F">
        <w:rPr>
          <w:rFonts w:cs="Arial"/>
        </w:rPr>
        <w:t>set fr2 of sfilterregister of index (can_filter_number of can_filter_init_struct) of M_CAN1 to ((M_MASK_16 bitwise AND with (can_filter_mask_id_high of can_filter_init_struct left shift by M_SHIFT_16)) bitwise OR with (M_MASK_16 bitwise AND with (can_filter_mask_id_low of can_filter_init_struct))).</w:t>
      </w:r>
    </w:p>
    <w:p w14:paraId="698DB264" w14:textId="77777777" w:rsidR="009810C9" w:rsidRPr="0046756F" w:rsidRDefault="00000000" w:rsidP="009810C9">
      <w:pPr>
        <w:rPr>
          <w:rFonts w:cs="Arial"/>
        </w:rPr>
      </w:pPr>
      <w:r>
        <w:rPr>
          <w:rFonts w:cs="Arial"/>
        </w:rPr>
        <w:pict w14:anchorId="0F3AFED0">
          <v:rect id="_x0000_i2274" style="width:0;height:1.5pt" o:hralign="center" o:hrstd="t" o:hr="t" fillcolor="#a0a0a0" stroked="f"/>
        </w:pict>
      </w:r>
    </w:p>
    <w:p w14:paraId="7C019B10" w14:textId="77777777" w:rsidR="009810C9" w:rsidRPr="0046756F" w:rsidRDefault="009810C9" w:rsidP="009810C9">
      <w:pPr>
        <w:pStyle w:val="Heading5"/>
        <w:rPr>
          <w:rFonts w:ascii="Arial" w:hAnsi="Arial" w:cs="Arial"/>
        </w:rPr>
      </w:pPr>
      <w:bookmarkStart w:id="2505" w:name="_Toc122796611"/>
      <w:bookmarkStart w:id="2506" w:name="_Toc158906661"/>
      <w:r w:rsidRPr="0046756F">
        <w:rPr>
          <w:rFonts w:ascii="Arial" w:hAnsi="Arial" w:cs="Arial"/>
        </w:rPr>
        <w:t>11.2.3.7.5 daulibstm32f4xxcan-CanFilterInit-LLR-005</w:t>
      </w:r>
      <w:bookmarkEnd w:id="2505"/>
      <w:bookmarkEnd w:id="2506"/>
    </w:p>
    <w:p w14:paraId="64A6B4DD" w14:textId="77777777" w:rsidR="009810C9" w:rsidRPr="0046756F" w:rsidRDefault="009810C9" w:rsidP="009810C9">
      <w:pPr>
        <w:rPr>
          <w:rFonts w:cs="Arial"/>
        </w:rPr>
      </w:pPr>
      <w:r w:rsidRPr="0046756F">
        <w:rPr>
          <w:rFonts w:cs="Arial"/>
        </w:rPr>
        <w:t>Requirement ID: H698-LLD-CMU-FNC-1514</w:t>
      </w:r>
    </w:p>
    <w:p w14:paraId="6A756C75" w14:textId="77777777" w:rsidR="009810C9" w:rsidRPr="0046756F" w:rsidRDefault="009810C9" w:rsidP="009810C9">
      <w:pPr>
        <w:rPr>
          <w:rFonts w:cs="Arial"/>
        </w:rPr>
      </w:pPr>
    </w:p>
    <w:p w14:paraId="35CEAD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FBMx bit (where x=can_filter_init_struct-&gt;can_filter_number) in filter mode register to 0 i.e, set fmlr of M_CAN1 to (fmlr of M_CAN1 bitwise AND with negated value (M_ONE left shift by can_filter_number of can_filter_init_struct)) when can_filter_mode of can_filter_init_struct is equal to M_CAN_FILTERMODE_IDMASK.</w:t>
      </w:r>
    </w:p>
    <w:p w14:paraId="54D3AE2A" w14:textId="77777777" w:rsidR="009810C9" w:rsidRPr="0046756F" w:rsidRDefault="00000000" w:rsidP="009810C9">
      <w:pPr>
        <w:rPr>
          <w:rFonts w:cs="Arial"/>
        </w:rPr>
      </w:pPr>
      <w:r>
        <w:rPr>
          <w:rFonts w:cs="Arial"/>
        </w:rPr>
        <w:pict w14:anchorId="654E22CA">
          <v:rect id="_x0000_i2275" style="width:0;height:1.5pt" o:hralign="center" o:hrstd="t" o:hr="t" fillcolor="#a0a0a0" stroked="f"/>
        </w:pict>
      </w:r>
    </w:p>
    <w:p w14:paraId="57CD546D" w14:textId="77777777" w:rsidR="009810C9" w:rsidRPr="0046756F" w:rsidRDefault="009810C9" w:rsidP="009810C9">
      <w:pPr>
        <w:pStyle w:val="Heading5"/>
        <w:rPr>
          <w:rFonts w:ascii="Arial" w:hAnsi="Arial" w:cs="Arial"/>
        </w:rPr>
      </w:pPr>
      <w:bookmarkStart w:id="2507" w:name="_Toc122796612"/>
      <w:bookmarkStart w:id="2508" w:name="_Toc158906662"/>
      <w:r w:rsidRPr="0046756F">
        <w:rPr>
          <w:rFonts w:ascii="Arial" w:hAnsi="Arial" w:cs="Arial"/>
        </w:rPr>
        <w:t>11.2.3.7.6 daulibstm32f4xxcan-CanFilterInit-LLR-006</w:t>
      </w:r>
      <w:bookmarkEnd w:id="2507"/>
      <w:bookmarkEnd w:id="2508"/>
    </w:p>
    <w:p w14:paraId="7B2CCB43" w14:textId="77777777" w:rsidR="009810C9" w:rsidRPr="0046756F" w:rsidRDefault="009810C9" w:rsidP="009810C9">
      <w:pPr>
        <w:rPr>
          <w:rFonts w:cs="Arial"/>
        </w:rPr>
      </w:pPr>
      <w:r w:rsidRPr="0046756F">
        <w:rPr>
          <w:rFonts w:cs="Arial"/>
        </w:rPr>
        <w:t>Requirement ID: H698-LLD-CMU-FNC-1515</w:t>
      </w:r>
    </w:p>
    <w:p w14:paraId="007EB83D" w14:textId="77777777" w:rsidR="009810C9" w:rsidRPr="0046756F" w:rsidRDefault="009810C9" w:rsidP="009810C9">
      <w:pPr>
        <w:rPr>
          <w:rFonts w:cs="Arial"/>
        </w:rPr>
      </w:pPr>
    </w:p>
    <w:p w14:paraId="186EA90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FBMx bit (where x=can_filter_init_struct-&gt;can_filter_number) in filter mode register to 1 i.e, set fmlr of M_CAN1 to (fmlr of M_CAN1 bitwise OR with (M_ONE left shift by can_filter_number of can_filter_init_struct)) when can_filter_mode of can_filter_init_struct is not equal to M_CAN_FILTERMODE_IDMASK.</w:t>
      </w:r>
    </w:p>
    <w:p w14:paraId="6857DD44" w14:textId="77777777" w:rsidR="009810C9" w:rsidRPr="0046756F" w:rsidRDefault="00000000" w:rsidP="009810C9">
      <w:pPr>
        <w:rPr>
          <w:rFonts w:cs="Arial"/>
        </w:rPr>
      </w:pPr>
      <w:r>
        <w:rPr>
          <w:rFonts w:cs="Arial"/>
        </w:rPr>
        <w:pict w14:anchorId="01998630">
          <v:rect id="_x0000_i2276" style="width:0;height:1.5pt" o:hralign="center" o:hrstd="t" o:hr="t" fillcolor="#a0a0a0" stroked="f"/>
        </w:pict>
      </w:r>
    </w:p>
    <w:p w14:paraId="0DD06FFB" w14:textId="77777777" w:rsidR="009810C9" w:rsidRPr="0046756F" w:rsidRDefault="009810C9" w:rsidP="009810C9">
      <w:pPr>
        <w:pStyle w:val="Heading5"/>
        <w:rPr>
          <w:rFonts w:ascii="Arial" w:hAnsi="Arial" w:cs="Arial"/>
        </w:rPr>
      </w:pPr>
      <w:bookmarkStart w:id="2509" w:name="_Toc122796613"/>
      <w:bookmarkStart w:id="2510" w:name="_Toc158906663"/>
      <w:r w:rsidRPr="0046756F">
        <w:rPr>
          <w:rFonts w:ascii="Arial" w:hAnsi="Arial" w:cs="Arial"/>
        </w:rPr>
        <w:t>11.2.3.7.7 daulibstm32f4xxcan-CanFilterInit-LLR-007</w:t>
      </w:r>
      <w:bookmarkEnd w:id="2509"/>
      <w:bookmarkEnd w:id="2510"/>
    </w:p>
    <w:p w14:paraId="1064AC21" w14:textId="77777777" w:rsidR="009810C9" w:rsidRPr="0046756F" w:rsidRDefault="009810C9" w:rsidP="009810C9">
      <w:pPr>
        <w:rPr>
          <w:rFonts w:cs="Arial"/>
        </w:rPr>
      </w:pPr>
      <w:r w:rsidRPr="0046756F">
        <w:rPr>
          <w:rFonts w:cs="Arial"/>
        </w:rPr>
        <w:t>Requirement ID: H698-LLD-CMU-FNC-1516</w:t>
      </w:r>
    </w:p>
    <w:p w14:paraId="012C2D75" w14:textId="77777777" w:rsidR="009810C9" w:rsidRPr="0046756F" w:rsidRDefault="009810C9" w:rsidP="009810C9">
      <w:pPr>
        <w:rPr>
          <w:rFonts w:cs="Arial"/>
        </w:rPr>
      </w:pPr>
    </w:p>
    <w:p w14:paraId="16D88F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FFAx bit (where x=can_filter_init_struct-&gt;can_filter_number) in CAN filter FIFO assignment register to 0 i.e, set ffalr of M_CAN1 to (ffalr of M_CAN1bitwise AND with negated value of (M_ONE left shift by can_filter_number of can_filter_init_struct)) when can_filter_fifo_assignment of can_filter_init_struct is equal to M_CAN_FILTER_FIFO0 otherwise do nothing.</w:t>
      </w:r>
    </w:p>
    <w:p w14:paraId="0CFADCD1" w14:textId="77777777" w:rsidR="009810C9" w:rsidRPr="0046756F" w:rsidRDefault="00000000" w:rsidP="009810C9">
      <w:pPr>
        <w:rPr>
          <w:rFonts w:cs="Arial"/>
        </w:rPr>
      </w:pPr>
      <w:r>
        <w:rPr>
          <w:rFonts w:cs="Arial"/>
        </w:rPr>
        <w:pict w14:anchorId="79BD9B01">
          <v:rect id="_x0000_i2277" style="width:0;height:1.5pt" o:hralign="center" o:hrstd="t" o:hr="t" fillcolor="#a0a0a0" stroked="f"/>
        </w:pict>
      </w:r>
    </w:p>
    <w:p w14:paraId="0EF606DF" w14:textId="77777777" w:rsidR="009810C9" w:rsidRPr="0046756F" w:rsidRDefault="009810C9" w:rsidP="009810C9">
      <w:pPr>
        <w:pStyle w:val="Heading5"/>
        <w:rPr>
          <w:rFonts w:ascii="Arial" w:hAnsi="Arial" w:cs="Arial"/>
        </w:rPr>
      </w:pPr>
      <w:bookmarkStart w:id="2511" w:name="_Toc122796614"/>
      <w:bookmarkStart w:id="2512" w:name="_Toc158906664"/>
      <w:r w:rsidRPr="0046756F">
        <w:rPr>
          <w:rFonts w:ascii="Arial" w:hAnsi="Arial" w:cs="Arial"/>
        </w:rPr>
        <w:t>11.2.3.7.8 daulibstm32f4xxcan-CanFilterInit-LLR-008</w:t>
      </w:r>
      <w:bookmarkEnd w:id="2511"/>
      <w:bookmarkEnd w:id="2512"/>
    </w:p>
    <w:p w14:paraId="0F72590B" w14:textId="77777777" w:rsidR="009810C9" w:rsidRPr="0046756F" w:rsidRDefault="009810C9" w:rsidP="009810C9">
      <w:pPr>
        <w:rPr>
          <w:rFonts w:cs="Arial"/>
        </w:rPr>
      </w:pPr>
      <w:r w:rsidRPr="0046756F">
        <w:rPr>
          <w:rFonts w:cs="Arial"/>
        </w:rPr>
        <w:t>Requirement ID: H698-LLD-CMU-FNC-1517</w:t>
      </w:r>
    </w:p>
    <w:p w14:paraId="30CEA36C" w14:textId="77777777" w:rsidR="009810C9" w:rsidRPr="0046756F" w:rsidRDefault="009810C9" w:rsidP="009810C9">
      <w:pPr>
        <w:rPr>
          <w:rFonts w:cs="Arial"/>
        </w:rPr>
      </w:pPr>
    </w:p>
    <w:p w14:paraId="02602CB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FFAx bit (where x=can_filter_init_struct-&gt;can_filter_number) in CAN filter FIFO assignment register to 1 i.e, set ffalr of M_CAN1 to (ffalr of M_CAN1bitwise OR with (M_ONE left shift by can_filter_number of can_filter_init_struct)) when can_filter_fifo_assignment of can_filter_init_struct is equal to M_CAN_FILTER_FIFO1 otherwise do nothing.</w:t>
      </w:r>
    </w:p>
    <w:p w14:paraId="3E9FDC01" w14:textId="77777777" w:rsidR="009810C9" w:rsidRPr="0046756F" w:rsidRDefault="00000000" w:rsidP="009810C9">
      <w:pPr>
        <w:rPr>
          <w:rFonts w:cs="Arial"/>
        </w:rPr>
      </w:pPr>
      <w:r>
        <w:rPr>
          <w:rFonts w:cs="Arial"/>
        </w:rPr>
        <w:pict w14:anchorId="79F05EB6">
          <v:rect id="_x0000_i2278" style="width:0;height:1.5pt" o:hralign="center" o:hrstd="t" o:hr="t" fillcolor="#a0a0a0" stroked="f"/>
        </w:pict>
      </w:r>
    </w:p>
    <w:p w14:paraId="15C7F610" w14:textId="77777777" w:rsidR="009810C9" w:rsidRPr="0046756F" w:rsidRDefault="009810C9" w:rsidP="009810C9">
      <w:pPr>
        <w:pStyle w:val="Heading5"/>
        <w:rPr>
          <w:rFonts w:ascii="Arial" w:hAnsi="Arial" w:cs="Arial"/>
        </w:rPr>
      </w:pPr>
      <w:bookmarkStart w:id="2513" w:name="_Toc122796615"/>
      <w:bookmarkStart w:id="2514" w:name="_Toc158906665"/>
      <w:r w:rsidRPr="0046756F">
        <w:rPr>
          <w:rFonts w:ascii="Arial" w:hAnsi="Arial" w:cs="Arial"/>
        </w:rPr>
        <w:t>11.2.3.7.9 daulibstm32f4xxcan-CanFilterInit-LLR-009</w:t>
      </w:r>
      <w:bookmarkEnd w:id="2513"/>
      <w:bookmarkEnd w:id="2514"/>
    </w:p>
    <w:p w14:paraId="33376E86" w14:textId="77777777" w:rsidR="009810C9" w:rsidRPr="0046756F" w:rsidRDefault="009810C9" w:rsidP="009810C9">
      <w:pPr>
        <w:rPr>
          <w:rFonts w:cs="Arial"/>
        </w:rPr>
      </w:pPr>
      <w:r w:rsidRPr="0046756F">
        <w:rPr>
          <w:rFonts w:cs="Arial"/>
        </w:rPr>
        <w:t>Requirement ID: H698-LLD-CMU-FNC-1518</w:t>
      </w:r>
    </w:p>
    <w:p w14:paraId="7097D2AF" w14:textId="77777777" w:rsidR="009810C9" w:rsidRPr="0046756F" w:rsidRDefault="009810C9" w:rsidP="009810C9">
      <w:pPr>
        <w:rPr>
          <w:rFonts w:cs="Arial"/>
        </w:rPr>
      </w:pPr>
    </w:p>
    <w:p w14:paraId="0B7A72C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FACTx bit (where x=can_filter_init_struct-&gt;can_filter_number) in CAN filter activation register to 1 i.e, set falr of M_CAN1 to (falr of M_CAN1 bitwise OR with (M_ONE left shift by can_filter_number of can_filter_init_struct) when can_filter_activation of can_filter_init_struct is ENABLE otherwise do nothing.</w:t>
      </w:r>
    </w:p>
    <w:p w14:paraId="7391B852" w14:textId="77777777" w:rsidR="009810C9" w:rsidRPr="0046756F" w:rsidRDefault="00000000" w:rsidP="009810C9">
      <w:pPr>
        <w:rPr>
          <w:rFonts w:cs="Arial"/>
        </w:rPr>
      </w:pPr>
      <w:r>
        <w:rPr>
          <w:rFonts w:cs="Arial"/>
        </w:rPr>
        <w:pict w14:anchorId="156E6055">
          <v:rect id="_x0000_i2279" style="width:0;height:1.5pt" o:hralign="center" o:hrstd="t" o:hr="t" fillcolor="#a0a0a0" stroked="f"/>
        </w:pict>
      </w:r>
    </w:p>
    <w:p w14:paraId="385909F1" w14:textId="77777777" w:rsidR="009810C9" w:rsidRPr="0046756F" w:rsidRDefault="009810C9" w:rsidP="009810C9">
      <w:pPr>
        <w:pStyle w:val="Heading5"/>
        <w:rPr>
          <w:rFonts w:ascii="Arial" w:hAnsi="Arial" w:cs="Arial"/>
        </w:rPr>
      </w:pPr>
      <w:bookmarkStart w:id="2515" w:name="_Toc122796616"/>
      <w:bookmarkStart w:id="2516" w:name="_Toc158906666"/>
      <w:r w:rsidRPr="0046756F">
        <w:rPr>
          <w:rFonts w:ascii="Arial" w:hAnsi="Arial" w:cs="Arial"/>
        </w:rPr>
        <w:t>11.2.3.7.10 daulibstm32f4xxcan-CanFilterInit-LLR-010</w:t>
      </w:r>
      <w:bookmarkEnd w:id="2515"/>
      <w:bookmarkEnd w:id="2516"/>
    </w:p>
    <w:p w14:paraId="4ADF289C" w14:textId="77777777" w:rsidR="009810C9" w:rsidRPr="0046756F" w:rsidRDefault="009810C9" w:rsidP="009810C9">
      <w:pPr>
        <w:rPr>
          <w:rFonts w:cs="Arial"/>
        </w:rPr>
      </w:pPr>
      <w:r w:rsidRPr="0046756F">
        <w:rPr>
          <w:rFonts w:cs="Arial"/>
        </w:rPr>
        <w:t>Requirement ID: H698-LLD-CMU-FNC-1519</w:t>
      </w:r>
    </w:p>
    <w:p w14:paraId="6E25BC24" w14:textId="77777777" w:rsidR="009810C9" w:rsidRPr="0046756F" w:rsidRDefault="009810C9" w:rsidP="009810C9">
      <w:pPr>
        <w:rPr>
          <w:rFonts w:cs="Arial"/>
        </w:rPr>
      </w:pPr>
    </w:p>
    <w:p w14:paraId="38AF984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FINIT bit to 0 (active filters mode) of filter master register i.e, set fmr of M_CAN1 to (fmr of M_CAN1 bitwise AND with negated value of M_FMR_FINIT).</w:t>
      </w:r>
    </w:p>
    <w:p w14:paraId="4370D419" w14:textId="77777777" w:rsidR="009810C9" w:rsidRPr="0046756F" w:rsidRDefault="00000000" w:rsidP="009810C9">
      <w:pPr>
        <w:rPr>
          <w:rFonts w:cs="Arial"/>
        </w:rPr>
      </w:pPr>
      <w:r>
        <w:rPr>
          <w:rFonts w:cs="Arial"/>
        </w:rPr>
        <w:pict w14:anchorId="46726C3A">
          <v:rect id="_x0000_i2280" style="width:0;height:1.5pt" o:hralign="center" o:hrstd="t" o:hr="t" fillcolor="#a0a0a0" stroked="f"/>
        </w:pict>
      </w:r>
    </w:p>
    <w:p w14:paraId="5A859ECB" w14:textId="77777777" w:rsidR="009810C9" w:rsidRPr="0046756F" w:rsidRDefault="009810C9" w:rsidP="009810C9">
      <w:pPr>
        <w:pStyle w:val="Heading3"/>
      </w:pPr>
      <w:bookmarkStart w:id="2517" w:name="_Toc122796617"/>
      <w:bookmarkStart w:id="2518" w:name="_Toc158906667"/>
      <w:r w:rsidRPr="0046756F">
        <w:t>11.2.4 CanTransmit</w:t>
      </w:r>
      <w:bookmarkEnd w:id="2517"/>
      <w:bookmarkEnd w:id="2518"/>
    </w:p>
    <w:p w14:paraId="5329B82C" w14:textId="77777777" w:rsidR="009810C9" w:rsidRPr="0046756F" w:rsidRDefault="009810C9" w:rsidP="009810C9">
      <w:pPr>
        <w:rPr>
          <w:rFonts w:cs="Arial"/>
        </w:rPr>
      </w:pPr>
    </w:p>
    <w:p w14:paraId="028B557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CanTransmit will follow in the sub sections.</w:t>
      </w:r>
    </w:p>
    <w:p w14:paraId="36598148" w14:textId="77777777" w:rsidR="009810C9" w:rsidRPr="0046756F" w:rsidRDefault="00000000" w:rsidP="009810C9">
      <w:pPr>
        <w:rPr>
          <w:rFonts w:cs="Arial"/>
        </w:rPr>
      </w:pPr>
      <w:r>
        <w:rPr>
          <w:rFonts w:cs="Arial"/>
        </w:rPr>
        <w:pict w14:anchorId="2EAED49F">
          <v:rect id="_x0000_i2281" style="width:0;height:1.5pt" o:hralign="center" o:hrstd="t" o:hr="t" fillcolor="#a0a0a0" stroked="f"/>
        </w:pict>
      </w:r>
    </w:p>
    <w:p w14:paraId="22C16799" w14:textId="77777777" w:rsidR="009810C9" w:rsidRPr="0046756F" w:rsidRDefault="009810C9" w:rsidP="009810C9">
      <w:pPr>
        <w:pStyle w:val="Heading4"/>
        <w:rPr>
          <w:rFonts w:ascii="Arial" w:hAnsi="Arial" w:cs="Arial"/>
        </w:rPr>
      </w:pPr>
      <w:bookmarkStart w:id="2519" w:name="_Toc122796618"/>
      <w:bookmarkStart w:id="2520" w:name="_Toc158906668"/>
      <w:r w:rsidRPr="0046756F">
        <w:rPr>
          <w:rFonts w:ascii="Arial" w:hAnsi="Arial" w:cs="Arial"/>
        </w:rPr>
        <w:t>11.2.4.1 Brief Description</w:t>
      </w:r>
      <w:bookmarkEnd w:id="2519"/>
      <w:bookmarkEnd w:id="2520"/>
    </w:p>
    <w:p w14:paraId="70B02B26" w14:textId="77777777" w:rsidR="009810C9" w:rsidRPr="0046756F" w:rsidRDefault="009810C9" w:rsidP="009810C9">
      <w:pPr>
        <w:rPr>
          <w:rFonts w:cs="Arial"/>
        </w:rPr>
      </w:pPr>
    </w:p>
    <w:p w14:paraId="3174577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CanTransmit initiates and transmits a CAN frame message.</w:t>
      </w:r>
    </w:p>
    <w:p w14:paraId="574BC05A" w14:textId="77777777" w:rsidR="009810C9" w:rsidRPr="0046756F" w:rsidRDefault="00000000" w:rsidP="009810C9">
      <w:pPr>
        <w:rPr>
          <w:rFonts w:cs="Arial"/>
        </w:rPr>
      </w:pPr>
      <w:r>
        <w:rPr>
          <w:rFonts w:cs="Arial"/>
        </w:rPr>
        <w:pict w14:anchorId="041FB2A7">
          <v:rect id="_x0000_i2282" style="width:0;height:1.5pt" o:hralign="center" o:hrstd="t" o:hr="t" fillcolor="#a0a0a0" stroked="f"/>
        </w:pict>
      </w:r>
    </w:p>
    <w:p w14:paraId="101F13EA" w14:textId="77777777" w:rsidR="009810C9" w:rsidRPr="0046756F" w:rsidRDefault="009810C9" w:rsidP="009810C9">
      <w:pPr>
        <w:pStyle w:val="Heading4"/>
        <w:rPr>
          <w:rFonts w:ascii="Arial" w:hAnsi="Arial" w:cs="Arial"/>
        </w:rPr>
      </w:pPr>
      <w:bookmarkStart w:id="2521" w:name="_Toc122796619"/>
      <w:bookmarkStart w:id="2522" w:name="_Toc158906669"/>
      <w:r w:rsidRPr="0046756F">
        <w:rPr>
          <w:rFonts w:ascii="Arial" w:hAnsi="Arial" w:cs="Arial"/>
        </w:rPr>
        <w:t>11.2.4.2 List of HLRs allocated</w:t>
      </w:r>
      <w:bookmarkEnd w:id="2521"/>
      <w:bookmarkEnd w:id="2522"/>
    </w:p>
    <w:p w14:paraId="134BBBF9" w14:textId="77777777" w:rsidR="009810C9" w:rsidRPr="0046756F" w:rsidRDefault="009810C9" w:rsidP="009810C9">
      <w:pPr>
        <w:rPr>
          <w:rFonts w:cs="Arial"/>
        </w:rPr>
      </w:pPr>
    </w:p>
    <w:p w14:paraId="5B76E94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BDFBD2D" w14:textId="77777777" w:rsidR="009810C9" w:rsidRPr="0046756F" w:rsidRDefault="00000000" w:rsidP="009810C9">
      <w:pPr>
        <w:rPr>
          <w:rFonts w:cs="Arial"/>
        </w:rPr>
      </w:pPr>
      <w:r>
        <w:rPr>
          <w:rFonts w:cs="Arial"/>
        </w:rPr>
        <w:pict w14:anchorId="4F1570CE">
          <v:rect id="_x0000_i2283" style="width:0;height:1.5pt" o:hralign="center" o:hrstd="t" o:hr="t" fillcolor="#a0a0a0" stroked="f"/>
        </w:pict>
      </w:r>
    </w:p>
    <w:p w14:paraId="516961A1" w14:textId="77777777" w:rsidR="009810C9" w:rsidRPr="0046756F" w:rsidRDefault="009810C9" w:rsidP="009810C9">
      <w:pPr>
        <w:pStyle w:val="Heading4"/>
        <w:rPr>
          <w:rFonts w:ascii="Arial" w:hAnsi="Arial" w:cs="Arial"/>
        </w:rPr>
      </w:pPr>
      <w:bookmarkStart w:id="2523" w:name="_Toc122796620"/>
      <w:bookmarkStart w:id="2524" w:name="_Toc158906670"/>
      <w:r w:rsidRPr="0046756F">
        <w:rPr>
          <w:rFonts w:ascii="Arial" w:hAnsi="Arial" w:cs="Arial"/>
        </w:rPr>
        <w:t>11.2.4.3 List of global variables accessed and modified</w:t>
      </w:r>
      <w:bookmarkEnd w:id="2523"/>
      <w:bookmarkEnd w:id="2524"/>
    </w:p>
    <w:p w14:paraId="52D3481C" w14:textId="77777777" w:rsidR="009810C9" w:rsidRPr="0046756F" w:rsidRDefault="009810C9" w:rsidP="009810C9">
      <w:pPr>
        <w:rPr>
          <w:rFonts w:cs="Arial"/>
        </w:rPr>
      </w:pPr>
    </w:p>
    <w:p w14:paraId="0E824639"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6CCA95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4891DA9" w14:textId="77777777" w:rsidR="009810C9" w:rsidRPr="0046756F" w:rsidRDefault="00000000" w:rsidP="009810C9">
      <w:pPr>
        <w:rPr>
          <w:rFonts w:cs="Arial"/>
        </w:rPr>
      </w:pPr>
      <w:r>
        <w:rPr>
          <w:rFonts w:cs="Arial"/>
        </w:rPr>
        <w:pict w14:anchorId="04957B43">
          <v:rect id="_x0000_i2284" style="width:0;height:1.5pt" o:hralign="center" o:hrstd="t" o:hr="t" fillcolor="#a0a0a0" stroked="f"/>
        </w:pict>
      </w:r>
    </w:p>
    <w:p w14:paraId="7B43B8ED" w14:textId="77777777" w:rsidR="009810C9" w:rsidRPr="0046756F" w:rsidRDefault="009810C9" w:rsidP="009810C9">
      <w:pPr>
        <w:pStyle w:val="Heading4"/>
        <w:rPr>
          <w:rFonts w:ascii="Arial" w:hAnsi="Arial" w:cs="Arial"/>
        </w:rPr>
      </w:pPr>
      <w:bookmarkStart w:id="2525" w:name="_Toc122796621"/>
      <w:bookmarkStart w:id="2526" w:name="_Toc158906671"/>
      <w:r w:rsidRPr="0046756F">
        <w:rPr>
          <w:rFonts w:ascii="Arial" w:hAnsi="Arial" w:cs="Arial"/>
        </w:rPr>
        <w:t>11.2.4.4 Parameter list (Input/Output)</w:t>
      </w:r>
      <w:bookmarkEnd w:id="2525"/>
      <w:bookmarkEnd w:id="2526"/>
    </w:p>
    <w:p w14:paraId="701A68CF" w14:textId="77777777" w:rsidR="009810C9" w:rsidRPr="0046756F" w:rsidRDefault="009810C9" w:rsidP="009810C9">
      <w:pPr>
        <w:rPr>
          <w:rFonts w:cs="Arial"/>
        </w:rPr>
      </w:pPr>
    </w:p>
    <w:p w14:paraId="4033D232" w14:textId="77777777" w:rsidR="009810C9" w:rsidRPr="0046756F" w:rsidRDefault="009810C9" w:rsidP="009810C9">
      <w:pPr>
        <w:widowControl w:val="0"/>
        <w:autoSpaceDE w:val="0"/>
        <w:autoSpaceDN w:val="0"/>
        <w:adjustRightInd w:val="0"/>
        <w:rPr>
          <w:rFonts w:cs="Arial"/>
        </w:rPr>
      </w:pPr>
      <w:r w:rsidRPr="0046756F">
        <w:rPr>
          <w:rFonts w:cs="Arial"/>
        </w:rPr>
        <w:t>Inputs: T_CAN_FILTER_INIT* can_x - Where x can be 1 or 2 to select the CAN peripheral.</w:t>
      </w:r>
    </w:p>
    <w:p w14:paraId="1F13B1E4" w14:textId="77777777" w:rsidR="009810C9" w:rsidRPr="0046756F" w:rsidRDefault="009810C9" w:rsidP="009810C9">
      <w:pPr>
        <w:widowControl w:val="0"/>
        <w:autoSpaceDE w:val="0"/>
        <w:autoSpaceDN w:val="0"/>
        <w:adjustRightInd w:val="0"/>
        <w:rPr>
          <w:rFonts w:cs="Arial"/>
        </w:rPr>
      </w:pPr>
      <w:r w:rsidRPr="0046756F">
        <w:rPr>
          <w:rFonts w:cs="Arial"/>
        </w:rPr>
        <w:tab/>
        <w:t>T_CAN_TX_MSG* tx_message - Pointer to a structure which contains CAN Id, CAN dlc and CAN data.</w:t>
      </w:r>
    </w:p>
    <w:p w14:paraId="519C369E" w14:textId="77777777" w:rsidR="009810C9" w:rsidRPr="0046756F" w:rsidRDefault="009810C9" w:rsidP="009810C9">
      <w:pPr>
        <w:widowControl w:val="0"/>
        <w:autoSpaceDE w:val="0"/>
        <w:autoSpaceDN w:val="0"/>
        <w:adjustRightInd w:val="0"/>
        <w:rPr>
          <w:rFonts w:cs="Arial"/>
        </w:rPr>
      </w:pPr>
      <w:r w:rsidRPr="0046756F">
        <w:rPr>
          <w:rFonts w:cs="Arial"/>
        </w:rPr>
        <w:t>Outputs: T_CAN_FILTER_INIT* can_x - Where x can be 1 or 2  to select the CAN peripheral.</w:t>
      </w:r>
    </w:p>
    <w:p w14:paraId="70E82D7A" w14:textId="77777777" w:rsidR="009810C9" w:rsidRPr="0046756F" w:rsidRDefault="009810C9" w:rsidP="009810C9">
      <w:pPr>
        <w:widowControl w:val="0"/>
        <w:autoSpaceDE w:val="0"/>
        <w:autoSpaceDN w:val="0"/>
        <w:adjustRightInd w:val="0"/>
        <w:rPr>
          <w:rFonts w:cs="Arial"/>
        </w:rPr>
      </w:pPr>
      <w:r w:rsidRPr="0046756F">
        <w:rPr>
          <w:rFonts w:cs="Arial"/>
        </w:rPr>
        <w:tab/>
        <w:t xml:space="preserve">T_CAN_TX_MSG* tx_message - Pointer to a structure which contains CAN Id, CAN dlc and CAN </w:t>
      </w:r>
    </w:p>
    <w:p w14:paraId="1625989C" w14:textId="77777777" w:rsidR="009810C9" w:rsidRPr="0046756F" w:rsidRDefault="00000000" w:rsidP="009810C9">
      <w:pPr>
        <w:rPr>
          <w:rFonts w:cs="Arial"/>
        </w:rPr>
      </w:pPr>
      <w:r>
        <w:rPr>
          <w:rFonts w:cs="Arial"/>
        </w:rPr>
        <w:pict w14:anchorId="75A66672">
          <v:rect id="_x0000_i2285" style="width:0;height:1.5pt" o:hralign="center" o:hrstd="t" o:hr="t" fillcolor="#a0a0a0" stroked="f"/>
        </w:pict>
      </w:r>
    </w:p>
    <w:p w14:paraId="3B5C52BE" w14:textId="77777777" w:rsidR="009810C9" w:rsidRPr="0046756F" w:rsidRDefault="009810C9" w:rsidP="009810C9">
      <w:pPr>
        <w:pStyle w:val="Heading4"/>
        <w:rPr>
          <w:rFonts w:ascii="Arial" w:hAnsi="Arial" w:cs="Arial"/>
        </w:rPr>
      </w:pPr>
      <w:bookmarkStart w:id="2527" w:name="_Toc122796622"/>
      <w:bookmarkStart w:id="2528" w:name="_Toc158906672"/>
      <w:r w:rsidRPr="0046756F">
        <w:rPr>
          <w:rFonts w:ascii="Arial" w:hAnsi="Arial" w:cs="Arial"/>
        </w:rPr>
        <w:t>11.2.4.5 Return Value</w:t>
      </w:r>
      <w:bookmarkEnd w:id="2527"/>
      <w:bookmarkEnd w:id="2528"/>
    </w:p>
    <w:p w14:paraId="5FDF1418" w14:textId="77777777" w:rsidR="009810C9" w:rsidRPr="0046756F" w:rsidRDefault="009810C9" w:rsidP="009810C9">
      <w:pPr>
        <w:rPr>
          <w:rFonts w:cs="Arial"/>
        </w:rPr>
      </w:pPr>
    </w:p>
    <w:p w14:paraId="0C12CB17" w14:textId="77777777" w:rsidR="009810C9" w:rsidRPr="0046756F" w:rsidRDefault="009810C9" w:rsidP="009810C9">
      <w:pPr>
        <w:widowControl w:val="0"/>
        <w:autoSpaceDE w:val="0"/>
        <w:autoSpaceDN w:val="0"/>
        <w:adjustRightInd w:val="0"/>
        <w:rPr>
          <w:rFonts w:cs="Arial"/>
        </w:rPr>
      </w:pPr>
      <w:r w:rsidRPr="0046756F">
        <w:rPr>
          <w:rFonts w:cs="Arial"/>
        </w:rPr>
        <w:t xml:space="preserve">T_UINT8 - The number of the mailbox that is used for transmission to </w:t>
      </w:r>
    </w:p>
    <w:p w14:paraId="4805FA30" w14:textId="77777777" w:rsidR="009810C9" w:rsidRPr="0046756F" w:rsidRDefault="009810C9" w:rsidP="009810C9">
      <w:pPr>
        <w:widowControl w:val="0"/>
        <w:autoSpaceDE w:val="0"/>
        <w:autoSpaceDN w:val="0"/>
        <w:adjustRightInd w:val="0"/>
        <w:rPr>
          <w:rFonts w:cs="Arial"/>
        </w:rPr>
      </w:pPr>
      <w:r w:rsidRPr="0046756F">
        <w:rPr>
          <w:rFonts w:cs="Arial"/>
        </w:rPr>
        <w:t>M_CAN_TXSTATUS_NOMAILBOX if there is no empty mailbox.</w:t>
      </w:r>
    </w:p>
    <w:p w14:paraId="285BCC32" w14:textId="77777777" w:rsidR="009810C9" w:rsidRPr="0046756F" w:rsidRDefault="00000000" w:rsidP="009810C9">
      <w:pPr>
        <w:rPr>
          <w:rFonts w:cs="Arial"/>
        </w:rPr>
      </w:pPr>
      <w:r>
        <w:rPr>
          <w:rFonts w:cs="Arial"/>
        </w:rPr>
        <w:pict w14:anchorId="0BB50A98">
          <v:rect id="_x0000_i2286" style="width:0;height:1.5pt" o:hralign="center" o:hrstd="t" o:hr="t" fillcolor="#a0a0a0" stroked="f"/>
        </w:pict>
      </w:r>
    </w:p>
    <w:p w14:paraId="64B55BF3" w14:textId="77777777" w:rsidR="009810C9" w:rsidRPr="0046756F" w:rsidRDefault="009810C9" w:rsidP="009810C9">
      <w:pPr>
        <w:pStyle w:val="Heading4"/>
        <w:rPr>
          <w:rFonts w:ascii="Arial" w:hAnsi="Arial" w:cs="Arial"/>
        </w:rPr>
      </w:pPr>
      <w:bookmarkStart w:id="2529" w:name="_Toc122796623"/>
      <w:bookmarkStart w:id="2530" w:name="_Toc158906673"/>
      <w:r w:rsidRPr="0046756F">
        <w:rPr>
          <w:rFonts w:ascii="Arial" w:hAnsi="Arial" w:cs="Arial"/>
        </w:rPr>
        <w:t>11.2.4.6 Other CSUs called by this CSU</w:t>
      </w:r>
      <w:bookmarkEnd w:id="2529"/>
      <w:bookmarkEnd w:id="2530"/>
    </w:p>
    <w:p w14:paraId="1C95658D" w14:textId="77777777" w:rsidR="009810C9" w:rsidRPr="0046756F" w:rsidRDefault="009810C9" w:rsidP="009810C9">
      <w:pPr>
        <w:rPr>
          <w:rFonts w:cs="Arial"/>
        </w:rPr>
      </w:pPr>
    </w:p>
    <w:p w14:paraId="2A6597C2"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67BB689" w14:textId="77777777" w:rsidR="009810C9" w:rsidRPr="0046756F" w:rsidRDefault="00000000" w:rsidP="009810C9">
      <w:pPr>
        <w:rPr>
          <w:rFonts w:cs="Arial"/>
        </w:rPr>
      </w:pPr>
      <w:r>
        <w:rPr>
          <w:rFonts w:cs="Arial"/>
        </w:rPr>
        <w:pict w14:anchorId="3B642157">
          <v:rect id="_x0000_i2287" style="width:0;height:1.5pt" o:hralign="center" o:hrstd="t" o:hr="t" fillcolor="#a0a0a0" stroked="f"/>
        </w:pict>
      </w:r>
    </w:p>
    <w:p w14:paraId="23165D12" w14:textId="77777777" w:rsidR="009810C9" w:rsidRPr="0046756F" w:rsidRDefault="009810C9" w:rsidP="009810C9">
      <w:pPr>
        <w:pStyle w:val="Heading4"/>
        <w:rPr>
          <w:rFonts w:ascii="Arial" w:hAnsi="Arial" w:cs="Arial"/>
        </w:rPr>
      </w:pPr>
      <w:bookmarkStart w:id="2531" w:name="_Toc122796624"/>
      <w:bookmarkStart w:id="2532" w:name="_Toc158906674"/>
      <w:r w:rsidRPr="0046756F">
        <w:rPr>
          <w:rFonts w:ascii="Arial" w:hAnsi="Arial" w:cs="Arial"/>
        </w:rPr>
        <w:t>11.2.4.7 Description of list of LLRs allocated</w:t>
      </w:r>
      <w:bookmarkEnd w:id="2531"/>
      <w:bookmarkEnd w:id="2532"/>
    </w:p>
    <w:p w14:paraId="2BFD30F7" w14:textId="77777777" w:rsidR="009810C9" w:rsidRPr="0046756F" w:rsidRDefault="009810C9" w:rsidP="009810C9">
      <w:pPr>
        <w:rPr>
          <w:rFonts w:cs="Arial"/>
        </w:rPr>
      </w:pPr>
    </w:p>
    <w:p w14:paraId="2B4C3AC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CanTransmit</w:t>
      </w:r>
    </w:p>
    <w:p w14:paraId="26772C2C" w14:textId="77777777" w:rsidR="009810C9" w:rsidRPr="0046756F" w:rsidRDefault="00000000" w:rsidP="009810C9">
      <w:pPr>
        <w:rPr>
          <w:rFonts w:cs="Arial"/>
        </w:rPr>
      </w:pPr>
      <w:r>
        <w:rPr>
          <w:rFonts w:cs="Arial"/>
        </w:rPr>
        <w:pict w14:anchorId="0B5FE252">
          <v:rect id="_x0000_i2288" style="width:0;height:1.5pt" o:hralign="center" o:hrstd="t" o:hr="t" fillcolor="#a0a0a0" stroked="f"/>
        </w:pict>
      </w:r>
    </w:p>
    <w:p w14:paraId="44E66BF3" w14:textId="77777777" w:rsidR="009810C9" w:rsidRPr="0046756F" w:rsidRDefault="009810C9" w:rsidP="009810C9">
      <w:pPr>
        <w:pStyle w:val="Heading5"/>
        <w:rPr>
          <w:rFonts w:ascii="Arial" w:hAnsi="Arial" w:cs="Arial"/>
        </w:rPr>
      </w:pPr>
      <w:bookmarkStart w:id="2533" w:name="_Toc122796625"/>
      <w:bookmarkStart w:id="2534" w:name="_Toc158906675"/>
      <w:r w:rsidRPr="0046756F">
        <w:rPr>
          <w:rFonts w:ascii="Arial" w:hAnsi="Arial" w:cs="Arial"/>
        </w:rPr>
        <w:t>11.2.4.7.1 daulibstm32f4xxcan-CanTransmit-LLR-001</w:t>
      </w:r>
      <w:bookmarkEnd w:id="2533"/>
      <w:bookmarkEnd w:id="2534"/>
    </w:p>
    <w:p w14:paraId="56C82C8E" w14:textId="77777777" w:rsidR="009810C9" w:rsidRPr="0046756F" w:rsidRDefault="009810C9" w:rsidP="009810C9">
      <w:pPr>
        <w:rPr>
          <w:rFonts w:cs="Arial"/>
        </w:rPr>
      </w:pPr>
      <w:r w:rsidRPr="0046756F">
        <w:rPr>
          <w:rFonts w:cs="Arial"/>
        </w:rPr>
        <w:t>Requirement ID: H698-LLD-CMU-FNC-1528</w:t>
      </w:r>
    </w:p>
    <w:p w14:paraId="58623746" w14:textId="77777777" w:rsidR="009810C9" w:rsidRPr="0046756F" w:rsidRDefault="009810C9" w:rsidP="009810C9">
      <w:pPr>
        <w:rPr>
          <w:rFonts w:cs="Arial"/>
        </w:rPr>
      </w:pPr>
    </w:p>
    <w:p w14:paraId="4AEF63A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transmit mailbox to 0 when TME0 bit of transmit status register is set i.e, (M_CAN_TSR_TME0 is equal to (tsr of can_x bitwise AND with M_CAN_TSR_TME0)).</w:t>
      </w:r>
    </w:p>
    <w:p w14:paraId="5CCED4BC" w14:textId="77777777" w:rsidR="009810C9" w:rsidRPr="0046756F" w:rsidRDefault="00000000" w:rsidP="009810C9">
      <w:pPr>
        <w:rPr>
          <w:rFonts w:cs="Arial"/>
        </w:rPr>
      </w:pPr>
      <w:r>
        <w:rPr>
          <w:rFonts w:cs="Arial"/>
        </w:rPr>
        <w:pict w14:anchorId="787A23DA">
          <v:rect id="_x0000_i2289" style="width:0;height:1.5pt" o:hralign="center" o:hrstd="t" o:hr="t" fillcolor="#a0a0a0" stroked="f"/>
        </w:pict>
      </w:r>
    </w:p>
    <w:p w14:paraId="05C40CB0" w14:textId="77777777" w:rsidR="009810C9" w:rsidRPr="0046756F" w:rsidRDefault="009810C9" w:rsidP="009810C9">
      <w:pPr>
        <w:pStyle w:val="Heading5"/>
        <w:rPr>
          <w:rFonts w:ascii="Arial" w:hAnsi="Arial" w:cs="Arial"/>
        </w:rPr>
      </w:pPr>
      <w:bookmarkStart w:id="2535" w:name="_Toc122796626"/>
      <w:bookmarkStart w:id="2536" w:name="_Toc158906676"/>
      <w:r w:rsidRPr="0046756F">
        <w:rPr>
          <w:rFonts w:ascii="Arial" w:hAnsi="Arial" w:cs="Arial"/>
        </w:rPr>
        <w:t>11.2.4.7.2 daulibstm32f4xxcan-CanTransmit-LLR-002</w:t>
      </w:r>
      <w:bookmarkEnd w:id="2535"/>
      <w:bookmarkEnd w:id="2536"/>
    </w:p>
    <w:p w14:paraId="4D276DFD" w14:textId="77777777" w:rsidR="009810C9" w:rsidRPr="0046756F" w:rsidRDefault="009810C9" w:rsidP="009810C9">
      <w:pPr>
        <w:rPr>
          <w:rFonts w:cs="Arial"/>
        </w:rPr>
      </w:pPr>
      <w:r w:rsidRPr="0046756F">
        <w:rPr>
          <w:rFonts w:cs="Arial"/>
        </w:rPr>
        <w:t>Requirement ID: H698-LLD-CMU-FNC-1529</w:t>
      </w:r>
    </w:p>
    <w:p w14:paraId="7CB369A2" w14:textId="77777777" w:rsidR="009810C9" w:rsidRPr="0046756F" w:rsidRDefault="009810C9" w:rsidP="009810C9">
      <w:pPr>
        <w:rPr>
          <w:rFonts w:cs="Arial"/>
        </w:rPr>
      </w:pPr>
    </w:p>
    <w:p w14:paraId="09E86D2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transmit mailbox to 1 when TME0 bit of transmit status register is set to 0 i.e, (M_CAN_TSR_TME0 is not equal to (tsr of can_x bitwise AND with M_CAN_TSR_TME0)) AND (TME1 bit of transmit status register is set to 1 i.e, (M_CAN_TSR_TME1 is equal to (tsr of can_x bitwise AND with M_CAN_TSR_TME1))).</w:t>
      </w:r>
    </w:p>
    <w:p w14:paraId="34B144F8" w14:textId="77777777" w:rsidR="009810C9" w:rsidRPr="0046756F" w:rsidRDefault="00000000" w:rsidP="009810C9">
      <w:pPr>
        <w:rPr>
          <w:rFonts w:cs="Arial"/>
        </w:rPr>
      </w:pPr>
      <w:r>
        <w:rPr>
          <w:rFonts w:cs="Arial"/>
        </w:rPr>
        <w:pict w14:anchorId="00BE47A7">
          <v:rect id="_x0000_i2290" style="width:0;height:1.5pt" o:hralign="center" o:hrstd="t" o:hr="t" fillcolor="#a0a0a0" stroked="f"/>
        </w:pict>
      </w:r>
    </w:p>
    <w:p w14:paraId="0FAFADF8" w14:textId="77777777" w:rsidR="009810C9" w:rsidRPr="0046756F" w:rsidRDefault="009810C9" w:rsidP="009810C9">
      <w:pPr>
        <w:pStyle w:val="Heading5"/>
        <w:rPr>
          <w:rFonts w:ascii="Arial" w:hAnsi="Arial" w:cs="Arial"/>
        </w:rPr>
      </w:pPr>
      <w:bookmarkStart w:id="2537" w:name="_Toc122796627"/>
      <w:bookmarkStart w:id="2538" w:name="_Toc158906677"/>
      <w:r w:rsidRPr="0046756F">
        <w:rPr>
          <w:rFonts w:ascii="Arial" w:hAnsi="Arial" w:cs="Arial"/>
        </w:rPr>
        <w:t>11.2.4.7.3 daulibstm32f4xxcan-CanTransmit-LLR-003</w:t>
      </w:r>
      <w:bookmarkEnd w:id="2537"/>
      <w:bookmarkEnd w:id="2538"/>
    </w:p>
    <w:p w14:paraId="61B1CEB2" w14:textId="77777777" w:rsidR="009810C9" w:rsidRPr="0046756F" w:rsidRDefault="009810C9" w:rsidP="009810C9">
      <w:pPr>
        <w:rPr>
          <w:rFonts w:cs="Arial"/>
        </w:rPr>
      </w:pPr>
      <w:r w:rsidRPr="0046756F">
        <w:rPr>
          <w:rFonts w:cs="Arial"/>
        </w:rPr>
        <w:t>Requirement ID: H698-LLD-CMU-FNC-1530</w:t>
      </w:r>
    </w:p>
    <w:p w14:paraId="7D536711" w14:textId="77777777" w:rsidR="009810C9" w:rsidRPr="0046756F" w:rsidRDefault="009810C9" w:rsidP="009810C9">
      <w:pPr>
        <w:rPr>
          <w:rFonts w:cs="Arial"/>
        </w:rPr>
      </w:pPr>
    </w:p>
    <w:p w14:paraId="03A5E04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transmit mailbox to 2 when TME0 bit of transmit status register is set to 0 i.e, (M_CAN_TSR_TME0 is not equal to (tsr of can_x bitwise AND with M_CAN_TSR_TME0)) AND (TME1 bit of transmit status register is set to 0 i.e, (M_CAN_TSR_TME1 is not equal to (tsr of can_x bitwise AND with M_CAN_TSR_TME1))) AND (TME2 bit of transmit status register is set to 1 i.e,  (M_CAN_TSR_TME2 is equal to (tsr of can_x bitwise AND with M_CAN_TSR_TME2))).</w:t>
      </w:r>
    </w:p>
    <w:p w14:paraId="0D9ABDD2" w14:textId="77777777" w:rsidR="009810C9" w:rsidRPr="0046756F" w:rsidRDefault="00000000" w:rsidP="009810C9">
      <w:pPr>
        <w:rPr>
          <w:rFonts w:cs="Arial"/>
        </w:rPr>
      </w:pPr>
      <w:r>
        <w:rPr>
          <w:rFonts w:cs="Arial"/>
        </w:rPr>
        <w:pict w14:anchorId="1ECF830C">
          <v:rect id="_x0000_i2291" style="width:0;height:1.5pt" o:hralign="center" o:hrstd="t" o:hr="t" fillcolor="#a0a0a0" stroked="f"/>
        </w:pict>
      </w:r>
    </w:p>
    <w:p w14:paraId="0470DE96" w14:textId="77777777" w:rsidR="009810C9" w:rsidRPr="0046756F" w:rsidRDefault="009810C9" w:rsidP="009810C9">
      <w:pPr>
        <w:pStyle w:val="Heading5"/>
        <w:rPr>
          <w:rFonts w:ascii="Arial" w:hAnsi="Arial" w:cs="Arial"/>
        </w:rPr>
      </w:pPr>
      <w:bookmarkStart w:id="2539" w:name="_Toc122796628"/>
      <w:bookmarkStart w:id="2540" w:name="_Toc158906678"/>
      <w:r w:rsidRPr="0046756F">
        <w:rPr>
          <w:rFonts w:ascii="Arial" w:hAnsi="Arial" w:cs="Arial"/>
        </w:rPr>
        <w:t>11.2.4.7.4 daulibstm32f4xxcan-CanTransmit-LLR-004</w:t>
      </w:r>
      <w:bookmarkEnd w:id="2539"/>
      <w:bookmarkEnd w:id="2540"/>
    </w:p>
    <w:p w14:paraId="7917C3EE" w14:textId="77777777" w:rsidR="009810C9" w:rsidRPr="0046756F" w:rsidRDefault="009810C9" w:rsidP="009810C9">
      <w:pPr>
        <w:rPr>
          <w:rFonts w:cs="Arial"/>
        </w:rPr>
      </w:pPr>
      <w:r w:rsidRPr="0046756F">
        <w:rPr>
          <w:rFonts w:cs="Arial"/>
        </w:rPr>
        <w:t>Requirement ID: H698-LLD-CMU-FNC-1531</w:t>
      </w:r>
    </w:p>
    <w:p w14:paraId="1FC47E72" w14:textId="77777777" w:rsidR="009810C9" w:rsidRPr="0046756F" w:rsidRDefault="009810C9" w:rsidP="009810C9">
      <w:pPr>
        <w:rPr>
          <w:rFonts w:cs="Arial"/>
        </w:rPr>
      </w:pPr>
    </w:p>
    <w:p w14:paraId="50338DF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transmit mailbox to M_CAN_TXSTATUS_NOMAILBOX when TME0 bit of transmit status register is set to 0 i.e, (M_CAN_TSR_TME0 is not equal to (tsr of can_x bitwise AND with M_CAN_TSR_TME0)) AND (TME1 bit of transmit status register is set to 0 i.e, (M_CAN_TSR_TME1 is not equal to (tsr of can_x bitwise AND with M_CAN_TSR_TME1))) AND (TME2 bit of transmit status register is set to 0 i.e,  (M_CAN_TSR_TME2 is not equal to (tsr of can_x bitwise AND with M_CAN_TSR_TME2))).</w:t>
      </w:r>
    </w:p>
    <w:p w14:paraId="64DB140D" w14:textId="77777777" w:rsidR="009810C9" w:rsidRPr="0046756F" w:rsidRDefault="00000000" w:rsidP="009810C9">
      <w:pPr>
        <w:rPr>
          <w:rFonts w:cs="Arial"/>
        </w:rPr>
      </w:pPr>
      <w:r>
        <w:rPr>
          <w:rFonts w:cs="Arial"/>
        </w:rPr>
        <w:pict w14:anchorId="19E331BD">
          <v:rect id="_x0000_i2292" style="width:0;height:1.5pt" o:hralign="center" o:hrstd="t" o:hr="t" fillcolor="#a0a0a0" stroked="f"/>
        </w:pict>
      </w:r>
    </w:p>
    <w:p w14:paraId="439D1B34" w14:textId="77777777" w:rsidR="009810C9" w:rsidRPr="0046756F" w:rsidRDefault="009810C9" w:rsidP="009810C9">
      <w:pPr>
        <w:pStyle w:val="Heading5"/>
        <w:rPr>
          <w:rFonts w:ascii="Arial" w:hAnsi="Arial" w:cs="Arial"/>
        </w:rPr>
      </w:pPr>
      <w:bookmarkStart w:id="2541" w:name="_Toc122796629"/>
      <w:bookmarkStart w:id="2542" w:name="_Toc158906679"/>
      <w:r w:rsidRPr="0046756F">
        <w:rPr>
          <w:rFonts w:ascii="Arial" w:hAnsi="Arial" w:cs="Arial"/>
        </w:rPr>
        <w:t>11.2.4.7.5 daulibstm32f4xxcan-CanTransmit-LLR-005</w:t>
      </w:r>
      <w:bookmarkEnd w:id="2541"/>
      <w:bookmarkEnd w:id="2542"/>
    </w:p>
    <w:p w14:paraId="7D29639E" w14:textId="77777777" w:rsidR="009810C9" w:rsidRPr="0046756F" w:rsidRDefault="009810C9" w:rsidP="009810C9">
      <w:pPr>
        <w:rPr>
          <w:rFonts w:cs="Arial"/>
        </w:rPr>
      </w:pPr>
      <w:r w:rsidRPr="0046756F">
        <w:rPr>
          <w:rFonts w:cs="Arial"/>
        </w:rPr>
        <w:t>Requirement ID: H698-LLD-CMU-FNC-1532</w:t>
      </w:r>
    </w:p>
    <w:p w14:paraId="37DF9A69" w14:textId="77777777" w:rsidR="009810C9" w:rsidRPr="0046756F" w:rsidRDefault="009810C9" w:rsidP="009810C9">
      <w:pPr>
        <w:rPr>
          <w:rFonts w:cs="Arial"/>
        </w:rPr>
      </w:pPr>
    </w:p>
    <w:p w14:paraId="18338B48" w14:textId="77777777" w:rsidR="009810C9" w:rsidRPr="0046756F" w:rsidRDefault="009810C9" w:rsidP="009810C9">
      <w:pPr>
        <w:widowControl w:val="0"/>
        <w:autoSpaceDE w:val="0"/>
        <w:autoSpaceDN w:val="0"/>
        <w:adjustRightInd w:val="0"/>
        <w:rPr>
          <w:rFonts w:cs="Arial"/>
        </w:rPr>
      </w:pPr>
      <w:r w:rsidRPr="0046756F">
        <w:rPr>
          <w:rFonts w:cs="Arial"/>
        </w:rPr>
        <w:t>The function shall reset TXRQ bit of TX mailbox identifier register i.e, set tir of stxmailbox with index transmit mailbox of can_x  to (set tir of stxmailbox with index transmit mailbox of can_x bitwise AND with M_TMIDXR_TXRQ) when any of the transmit mailbox (TME0, TME1 or TME2) is empty i.e, M_CAN_TXSTATUS_NOMAILBOX is not equal to transmit mailbox otherwise no nothing</w:t>
      </w:r>
    </w:p>
    <w:p w14:paraId="0C731A88" w14:textId="77777777" w:rsidR="009810C9" w:rsidRPr="0046756F" w:rsidRDefault="00000000" w:rsidP="009810C9">
      <w:pPr>
        <w:rPr>
          <w:rFonts w:cs="Arial"/>
        </w:rPr>
      </w:pPr>
      <w:r>
        <w:rPr>
          <w:rFonts w:cs="Arial"/>
        </w:rPr>
        <w:pict w14:anchorId="3BF7DE7D">
          <v:rect id="_x0000_i2293" style="width:0;height:1.5pt" o:hralign="center" o:hrstd="t" o:hr="t" fillcolor="#a0a0a0" stroked="f"/>
        </w:pict>
      </w:r>
    </w:p>
    <w:p w14:paraId="36CD90EC" w14:textId="77777777" w:rsidR="009810C9" w:rsidRPr="0046756F" w:rsidRDefault="009810C9" w:rsidP="009810C9">
      <w:pPr>
        <w:pStyle w:val="Heading5"/>
        <w:rPr>
          <w:rFonts w:ascii="Arial" w:hAnsi="Arial" w:cs="Arial"/>
        </w:rPr>
      </w:pPr>
      <w:bookmarkStart w:id="2543" w:name="_Toc122796630"/>
      <w:bookmarkStart w:id="2544" w:name="_Toc158906680"/>
      <w:r w:rsidRPr="0046756F">
        <w:rPr>
          <w:rFonts w:ascii="Arial" w:hAnsi="Arial" w:cs="Arial"/>
        </w:rPr>
        <w:t>11.2.4.7.6 daulibstm32f4xxcan-CanTransmit-LLR-006</w:t>
      </w:r>
      <w:bookmarkEnd w:id="2543"/>
      <w:bookmarkEnd w:id="2544"/>
    </w:p>
    <w:p w14:paraId="073D8C73" w14:textId="77777777" w:rsidR="009810C9" w:rsidRPr="0046756F" w:rsidRDefault="009810C9" w:rsidP="009810C9">
      <w:pPr>
        <w:rPr>
          <w:rFonts w:cs="Arial"/>
        </w:rPr>
      </w:pPr>
      <w:r w:rsidRPr="0046756F">
        <w:rPr>
          <w:rFonts w:cs="Arial"/>
        </w:rPr>
        <w:t>Requirement ID: H698-LLD-CMU-FNC-1533</w:t>
      </w:r>
    </w:p>
    <w:p w14:paraId="5F41BBAB" w14:textId="77777777" w:rsidR="009810C9" w:rsidRPr="0046756F" w:rsidRDefault="009810C9" w:rsidP="009810C9">
      <w:pPr>
        <w:rPr>
          <w:rFonts w:cs="Arial"/>
        </w:rPr>
      </w:pPr>
    </w:p>
    <w:p w14:paraId="77C9692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TX mailbox identifier register with Standard identifier and RTR data i.e, set tir of stxmailbox with index as transmit mailbox of can_x to (tir of stxmailbox with index as transmit mailbox of can_x bitwise OR with ((std_id of tx_message left shift by M_SHIFT_21) bitwsie OR with (rtr of tx_message))) when (any of the transmit mailbox (TME0, TME1 or TME2) is empty i.e, M_CAN_TXSTATUS_NOMAILBOX is not equal to transmit mailbox) AND (M_CAN_ID_STD is equal to ide of tx_message).</w:t>
      </w:r>
    </w:p>
    <w:p w14:paraId="04D516A8" w14:textId="77777777" w:rsidR="009810C9" w:rsidRPr="0046756F" w:rsidRDefault="00000000" w:rsidP="009810C9">
      <w:pPr>
        <w:rPr>
          <w:rFonts w:cs="Arial"/>
        </w:rPr>
      </w:pPr>
      <w:r>
        <w:rPr>
          <w:rFonts w:cs="Arial"/>
        </w:rPr>
        <w:pict w14:anchorId="2F1F33CC">
          <v:rect id="_x0000_i2294" style="width:0;height:1.5pt" o:hralign="center" o:hrstd="t" o:hr="t" fillcolor="#a0a0a0" stroked="f"/>
        </w:pict>
      </w:r>
    </w:p>
    <w:p w14:paraId="7DD2D1C4" w14:textId="77777777" w:rsidR="009810C9" w:rsidRPr="0046756F" w:rsidRDefault="009810C9" w:rsidP="009810C9">
      <w:pPr>
        <w:pStyle w:val="Heading5"/>
        <w:rPr>
          <w:rFonts w:ascii="Arial" w:hAnsi="Arial" w:cs="Arial"/>
        </w:rPr>
      </w:pPr>
      <w:bookmarkStart w:id="2545" w:name="_Toc122796631"/>
      <w:bookmarkStart w:id="2546" w:name="_Toc158906681"/>
      <w:r w:rsidRPr="0046756F">
        <w:rPr>
          <w:rFonts w:ascii="Arial" w:hAnsi="Arial" w:cs="Arial"/>
        </w:rPr>
        <w:t>11.2.4.7.7 daulibstm32f4xxcan-CanTransmit-LLR-007</w:t>
      </w:r>
      <w:bookmarkEnd w:id="2545"/>
      <w:bookmarkEnd w:id="2546"/>
    </w:p>
    <w:p w14:paraId="1BC648E3" w14:textId="77777777" w:rsidR="009810C9" w:rsidRPr="0046756F" w:rsidRDefault="009810C9" w:rsidP="009810C9">
      <w:pPr>
        <w:rPr>
          <w:rFonts w:cs="Arial"/>
        </w:rPr>
      </w:pPr>
      <w:r w:rsidRPr="0046756F">
        <w:rPr>
          <w:rFonts w:cs="Arial"/>
        </w:rPr>
        <w:t>Requirement ID: H698-LLD-CMU-FNC-1534</w:t>
      </w:r>
    </w:p>
    <w:p w14:paraId="20E6E989" w14:textId="77777777" w:rsidR="009810C9" w:rsidRPr="0046756F" w:rsidRDefault="009810C9" w:rsidP="009810C9">
      <w:pPr>
        <w:rPr>
          <w:rFonts w:cs="Arial"/>
        </w:rPr>
      </w:pPr>
    </w:p>
    <w:p w14:paraId="5599E1A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TX mailbox identifier register with Extended identifier, identifier extension and RTR data i.e, set tir of stxmailbox with index as transmit mailbox of can_x to (tir of stxmailbox with index as transmit mailbox of can_x bitwise OR with ((ext_id of tx_message left shift by M_SHIFT_3) bitwsie OR with (ide of tx_message) bitwise OR with (rtr of tx_message))) when (any of the transmit mailbox (TME0, TME1 or TME2) is empty i.e, M_CAN_TXSTATUS_NOMAILBOX is not equal to transmit mailbox) AND (M_CAN_ID_STD is not equal to ide of tx_message).</w:t>
      </w:r>
    </w:p>
    <w:p w14:paraId="0B73401B" w14:textId="77777777" w:rsidR="009810C9" w:rsidRPr="0046756F" w:rsidRDefault="00000000" w:rsidP="009810C9">
      <w:pPr>
        <w:rPr>
          <w:rFonts w:cs="Arial"/>
        </w:rPr>
      </w:pPr>
      <w:r>
        <w:rPr>
          <w:rFonts w:cs="Arial"/>
        </w:rPr>
        <w:pict w14:anchorId="5B12D4C0">
          <v:rect id="_x0000_i2295" style="width:0;height:1.5pt" o:hralign="center" o:hrstd="t" o:hr="t" fillcolor="#a0a0a0" stroked="f"/>
        </w:pict>
      </w:r>
    </w:p>
    <w:p w14:paraId="5F6EFD42" w14:textId="77777777" w:rsidR="009810C9" w:rsidRPr="0046756F" w:rsidRDefault="009810C9" w:rsidP="009810C9">
      <w:pPr>
        <w:pStyle w:val="Heading5"/>
        <w:rPr>
          <w:rFonts w:ascii="Arial" w:hAnsi="Arial" w:cs="Arial"/>
        </w:rPr>
      </w:pPr>
      <w:bookmarkStart w:id="2547" w:name="_Toc122796632"/>
      <w:bookmarkStart w:id="2548" w:name="_Toc158906682"/>
      <w:r w:rsidRPr="0046756F">
        <w:rPr>
          <w:rFonts w:ascii="Arial" w:hAnsi="Arial" w:cs="Arial"/>
        </w:rPr>
        <w:t>11.2.4.7.8 daulibstm32f4xxcan-CanTransmit-LLR-008</w:t>
      </w:r>
      <w:bookmarkEnd w:id="2547"/>
      <w:bookmarkEnd w:id="2548"/>
    </w:p>
    <w:p w14:paraId="3FF6C8AF" w14:textId="77777777" w:rsidR="009810C9" w:rsidRPr="0046756F" w:rsidRDefault="009810C9" w:rsidP="009810C9">
      <w:pPr>
        <w:rPr>
          <w:rFonts w:cs="Arial"/>
        </w:rPr>
      </w:pPr>
      <w:r w:rsidRPr="0046756F">
        <w:rPr>
          <w:rFonts w:cs="Arial"/>
        </w:rPr>
        <w:t>Requirement ID: H698-LLD-CMU-FNC-1535</w:t>
      </w:r>
    </w:p>
    <w:p w14:paraId="797DB724" w14:textId="77777777" w:rsidR="009810C9" w:rsidRPr="0046756F" w:rsidRDefault="009810C9" w:rsidP="009810C9">
      <w:pPr>
        <w:rPr>
          <w:rFonts w:cs="Arial"/>
        </w:rPr>
      </w:pPr>
    </w:p>
    <w:p w14:paraId="66E7CA8D"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clear the tdtr bits from 4-31 and configure with Data length code of CAN mailbox data length control and time stamp register i.e, </w:t>
      </w:r>
    </w:p>
    <w:p w14:paraId="65526168" w14:textId="77777777" w:rsidR="009810C9" w:rsidRPr="0046756F" w:rsidRDefault="009810C9" w:rsidP="000A5225">
      <w:pPr>
        <w:widowControl w:val="0"/>
        <w:numPr>
          <w:ilvl w:val="0"/>
          <w:numId w:val="54"/>
        </w:numPr>
        <w:autoSpaceDE w:val="0"/>
        <w:autoSpaceDN w:val="0"/>
        <w:adjustRightInd w:val="0"/>
        <w:spacing w:after="160" w:line="240" w:lineRule="auto"/>
        <w:ind w:left="2376" w:hanging="360"/>
        <w:rPr>
          <w:rFonts w:cs="Arial"/>
        </w:rPr>
      </w:pPr>
      <w:r w:rsidRPr="0046756F">
        <w:rPr>
          <w:rFonts w:cs="Arial"/>
        </w:rPr>
        <w:t>set dlc of tx_message to (dlc of tx_message bitwise AND with M_MASK_4)</w:t>
      </w:r>
    </w:p>
    <w:p w14:paraId="246FB8FC" w14:textId="77777777" w:rsidR="009810C9" w:rsidRPr="0046756F" w:rsidRDefault="009810C9" w:rsidP="000A5225">
      <w:pPr>
        <w:widowControl w:val="0"/>
        <w:numPr>
          <w:ilvl w:val="0"/>
          <w:numId w:val="54"/>
        </w:numPr>
        <w:autoSpaceDE w:val="0"/>
        <w:autoSpaceDN w:val="0"/>
        <w:adjustRightInd w:val="0"/>
        <w:spacing w:after="160" w:line="240" w:lineRule="auto"/>
        <w:ind w:left="2376" w:hanging="360"/>
        <w:rPr>
          <w:rFonts w:cs="Arial"/>
        </w:rPr>
      </w:pPr>
      <w:r w:rsidRPr="0046756F">
        <w:rPr>
          <w:rFonts w:cs="Arial"/>
        </w:rPr>
        <w:t>Set tdtr of stxmailbox with index as transmit mailbox of can_x to (tdtr of stxmailbox with index as transmit mailbox of can_x bitwise AND with M_MASK_28.</w:t>
      </w:r>
    </w:p>
    <w:p w14:paraId="6D186C18" w14:textId="77777777" w:rsidR="009810C9" w:rsidRPr="0046756F" w:rsidRDefault="009810C9" w:rsidP="000A5225">
      <w:pPr>
        <w:widowControl w:val="0"/>
        <w:numPr>
          <w:ilvl w:val="0"/>
          <w:numId w:val="54"/>
        </w:numPr>
        <w:autoSpaceDE w:val="0"/>
        <w:autoSpaceDN w:val="0"/>
        <w:adjustRightInd w:val="0"/>
        <w:spacing w:after="160" w:line="252" w:lineRule="auto"/>
        <w:ind w:left="2376" w:hanging="360"/>
        <w:rPr>
          <w:rFonts w:cs="Arial"/>
        </w:rPr>
      </w:pPr>
      <w:r w:rsidRPr="0046756F">
        <w:rPr>
          <w:rFonts w:cs="Arial"/>
        </w:rPr>
        <w:t>Set tdtr of stxmailbox with index as transmit mailbox of can_x to (tdtr of stxmailbox with index as transmit mailbox of can_x bitwise OR with dlc of tx_message.</w:t>
      </w:r>
    </w:p>
    <w:p w14:paraId="5CF7B8AC" w14:textId="77777777" w:rsidR="009810C9" w:rsidRPr="0046756F" w:rsidRDefault="009810C9" w:rsidP="009810C9">
      <w:pPr>
        <w:autoSpaceDE w:val="0"/>
        <w:autoSpaceDN w:val="0"/>
        <w:adjustRightInd w:val="0"/>
        <w:ind w:left="360"/>
        <w:rPr>
          <w:rFonts w:cs="Arial"/>
        </w:rPr>
      </w:pPr>
      <w:r w:rsidRPr="0046756F">
        <w:rPr>
          <w:rFonts w:cs="Arial"/>
        </w:rPr>
        <w:t xml:space="preserve">when (any of the transmit mailbox (TME0, TME1 or TME2) is empty i.e, M_CAN_TXSTATUS_NOMAILBOX is not equal to transmit mailbox) </w:t>
      </w:r>
    </w:p>
    <w:p w14:paraId="26748450" w14:textId="77777777" w:rsidR="009810C9" w:rsidRPr="0046756F" w:rsidRDefault="00000000" w:rsidP="009810C9">
      <w:pPr>
        <w:rPr>
          <w:rFonts w:cs="Arial"/>
        </w:rPr>
      </w:pPr>
      <w:r>
        <w:rPr>
          <w:rFonts w:cs="Arial"/>
        </w:rPr>
        <w:pict w14:anchorId="7C78BA10">
          <v:rect id="_x0000_i2296" style="width:0;height:1.5pt" o:hralign="center" o:hrstd="t" o:hr="t" fillcolor="#a0a0a0" stroked="f"/>
        </w:pict>
      </w:r>
    </w:p>
    <w:p w14:paraId="5F04C521" w14:textId="77777777" w:rsidR="009810C9" w:rsidRPr="0046756F" w:rsidRDefault="009810C9" w:rsidP="009810C9">
      <w:pPr>
        <w:pStyle w:val="Heading5"/>
        <w:rPr>
          <w:rFonts w:ascii="Arial" w:hAnsi="Arial" w:cs="Arial"/>
        </w:rPr>
      </w:pPr>
      <w:bookmarkStart w:id="2549" w:name="_Toc122796633"/>
      <w:bookmarkStart w:id="2550" w:name="_Toc158906683"/>
      <w:r w:rsidRPr="0046756F">
        <w:rPr>
          <w:rFonts w:ascii="Arial" w:hAnsi="Arial" w:cs="Arial"/>
        </w:rPr>
        <w:t>11.2.4.7.9 daulibstm32f4xxcan-CanTransmit-LLR-009</w:t>
      </w:r>
      <w:bookmarkEnd w:id="2549"/>
      <w:bookmarkEnd w:id="2550"/>
    </w:p>
    <w:p w14:paraId="550B7B8C" w14:textId="77777777" w:rsidR="009810C9" w:rsidRPr="0046756F" w:rsidRDefault="009810C9" w:rsidP="009810C9">
      <w:pPr>
        <w:rPr>
          <w:rFonts w:cs="Arial"/>
        </w:rPr>
      </w:pPr>
      <w:r w:rsidRPr="0046756F">
        <w:rPr>
          <w:rFonts w:cs="Arial"/>
        </w:rPr>
        <w:t>Requirement ID: H698-LLD-CMU-FNC-1536</w:t>
      </w:r>
    </w:p>
    <w:p w14:paraId="348F8DAA" w14:textId="77777777" w:rsidR="009810C9" w:rsidRPr="0046756F" w:rsidRDefault="009810C9" w:rsidP="009810C9">
      <w:pPr>
        <w:rPr>
          <w:rFonts w:cs="Arial"/>
        </w:rPr>
      </w:pPr>
    </w:p>
    <w:p w14:paraId="023A8A81"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configure CAN mailbox data high register with data field i.e, </w:t>
      </w:r>
    </w:p>
    <w:p w14:paraId="1AE01EE1" w14:textId="77777777" w:rsidR="009810C9" w:rsidRPr="0046756F" w:rsidRDefault="009810C9" w:rsidP="000A5225">
      <w:pPr>
        <w:widowControl w:val="0"/>
        <w:numPr>
          <w:ilvl w:val="0"/>
          <w:numId w:val="55"/>
        </w:numPr>
        <w:autoSpaceDE w:val="0"/>
        <w:autoSpaceDN w:val="0"/>
        <w:adjustRightInd w:val="0"/>
        <w:spacing w:after="160" w:line="240" w:lineRule="auto"/>
        <w:ind w:left="1440" w:hanging="360"/>
        <w:rPr>
          <w:rFonts w:cs="Arial"/>
        </w:rPr>
      </w:pPr>
      <w:r w:rsidRPr="0046756F">
        <w:rPr>
          <w:rFonts w:cs="Arial"/>
        </w:rPr>
        <w:t>set tdlr of stx mail box with index as transmit mailbox of can_x to ((data with index M_THREE of tx_message left shift by M_SHIFT_24) bitwise OR with (data with index M_TWO of tx_message left shift by M_SHIFT_16) bitwise OR with (data with index M_ONE of tx_message left shift by M_SHIFT_8) bitwise OR with (data with index M_ZERO of tx_message)).</w:t>
      </w:r>
    </w:p>
    <w:p w14:paraId="230D5112" w14:textId="77777777" w:rsidR="009810C9" w:rsidRPr="0046756F" w:rsidRDefault="009810C9" w:rsidP="000A5225">
      <w:pPr>
        <w:widowControl w:val="0"/>
        <w:numPr>
          <w:ilvl w:val="0"/>
          <w:numId w:val="55"/>
        </w:numPr>
        <w:autoSpaceDE w:val="0"/>
        <w:autoSpaceDN w:val="0"/>
        <w:adjustRightInd w:val="0"/>
        <w:spacing w:after="160" w:line="240" w:lineRule="auto"/>
        <w:ind w:left="1440" w:hanging="360"/>
        <w:rPr>
          <w:rFonts w:cs="Arial"/>
        </w:rPr>
      </w:pPr>
      <w:r w:rsidRPr="0046756F">
        <w:rPr>
          <w:rFonts w:cs="Arial"/>
        </w:rPr>
        <w:t>set tdhr of stx mail box with index as transmit mailbox of can_x to ((data with index M_SEVEN of tx_message left shift by M_SHIFT_24) bitwise OR with (data with index M_SIX of tx_message left shift by M_SHIFT_16) bitwise OR with (data with index M_FIVE of tx_message left shift by M_SHIFT_8) bitwise OR with (data with index M_FOUR of tx_message)).</w:t>
      </w:r>
    </w:p>
    <w:p w14:paraId="50EBD3EA"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when (any of the transmit mailbox (TME0, TME1 or TME2) is empty i.e, M_CAN_TXSTATUS_NOMAILBOX is not equal to transmit mailbox) </w:t>
      </w:r>
    </w:p>
    <w:p w14:paraId="022D9094" w14:textId="77777777" w:rsidR="009810C9" w:rsidRPr="0046756F" w:rsidRDefault="00000000" w:rsidP="009810C9">
      <w:pPr>
        <w:rPr>
          <w:rFonts w:cs="Arial"/>
        </w:rPr>
      </w:pPr>
      <w:r>
        <w:rPr>
          <w:rFonts w:cs="Arial"/>
        </w:rPr>
        <w:pict w14:anchorId="3E8702BB">
          <v:rect id="_x0000_i2297" style="width:0;height:1.5pt" o:hralign="center" o:hrstd="t" o:hr="t" fillcolor="#a0a0a0" stroked="f"/>
        </w:pict>
      </w:r>
    </w:p>
    <w:p w14:paraId="291025B4" w14:textId="77777777" w:rsidR="009810C9" w:rsidRPr="0046756F" w:rsidRDefault="009810C9" w:rsidP="009810C9">
      <w:pPr>
        <w:pStyle w:val="Heading5"/>
        <w:rPr>
          <w:rFonts w:ascii="Arial" w:hAnsi="Arial" w:cs="Arial"/>
        </w:rPr>
      </w:pPr>
      <w:bookmarkStart w:id="2551" w:name="_Toc122796634"/>
      <w:bookmarkStart w:id="2552" w:name="_Toc158906684"/>
      <w:r w:rsidRPr="0046756F">
        <w:rPr>
          <w:rFonts w:ascii="Arial" w:hAnsi="Arial" w:cs="Arial"/>
        </w:rPr>
        <w:t>11.2.4.7.10 daulibstm32f4xxcan-CanTransmit-LLR-010</w:t>
      </w:r>
      <w:bookmarkEnd w:id="2551"/>
      <w:bookmarkEnd w:id="2552"/>
    </w:p>
    <w:p w14:paraId="6B833D1D" w14:textId="77777777" w:rsidR="009810C9" w:rsidRPr="0046756F" w:rsidRDefault="009810C9" w:rsidP="009810C9">
      <w:pPr>
        <w:rPr>
          <w:rFonts w:cs="Arial"/>
        </w:rPr>
      </w:pPr>
      <w:r w:rsidRPr="0046756F">
        <w:rPr>
          <w:rFonts w:cs="Arial"/>
        </w:rPr>
        <w:t>Requirement ID: H698-LLD-CMU-FNC-1537</w:t>
      </w:r>
    </w:p>
    <w:p w14:paraId="24CC6065" w14:textId="77777777" w:rsidR="009810C9" w:rsidRPr="0046756F" w:rsidRDefault="009810C9" w:rsidP="009810C9">
      <w:pPr>
        <w:rPr>
          <w:rFonts w:cs="Arial"/>
        </w:rPr>
      </w:pPr>
    </w:p>
    <w:p w14:paraId="4F9ADB0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Request for transmission (set TXRQ bit in CAN TX mailbox identifier register) i.e, set tir of stxmailbox with index transmit mailbox of can_x to (tir of stxmailbox with index transmit mailbox of can_x bitwise OR with M_TMIDXR_TXRQ) when (any of the transmit mailbox (TME0, TME1 or TME2) is empty i.e, M_CAN_TXSTATUS_NOMAILBOX is not equal to transmit mailbox).</w:t>
      </w:r>
    </w:p>
    <w:p w14:paraId="02D1A1AB" w14:textId="77777777" w:rsidR="009810C9" w:rsidRPr="0046756F" w:rsidRDefault="00000000" w:rsidP="009810C9">
      <w:pPr>
        <w:rPr>
          <w:rFonts w:cs="Arial"/>
        </w:rPr>
      </w:pPr>
      <w:r>
        <w:rPr>
          <w:rFonts w:cs="Arial"/>
        </w:rPr>
        <w:pict w14:anchorId="5C8090C8">
          <v:rect id="_x0000_i2298" style="width:0;height:1.5pt" o:hralign="center" o:hrstd="t" o:hr="t" fillcolor="#a0a0a0" stroked="f"/>
        </w:pict>
      </w:r>
    </w:p>
    <w:p w14:paraId="3F33D5D8" w14:textId="77777777" w:rsidR="009810C9" w:rsidRPr="0046756F" w:rsidRDefault="009810C9" w:rsidP="009810C9">
      <w:pPr>
        <w:pStyle w:val="Heading5"/>
        <w:rPr>
          <w:rFonts w:ascii="Arial" w:hAnsi="Arial" w:cs="Arial"/>
        </w:rPr>
      </w:pPr>
      <w:bookmarkStart w:id="2553" w:name="_Toc122796635"/>
      <w:bookmarkStart w:id="2554" w:name="_Toc158906685"/>
      <w:r w:rsidRPr="0046756F">
        <w:rPr>
          <w:rFonts w:ascii="Arial" w:hAnsi="Arial" w:cs="Arial"/>
        </w:rPr>
        <w:t>11.2.4.7.11 daulibstm32f4xxcan-CanTransmit-LLR-011</w:t>
      </w:r>
      <w:bookmarkEnd w:id="2553"/>
      <w:bookmarkEnd w:id="2554"/>
    </w:p>
    <w:p w14:paraId="429F8634" w14:textId="77777777" w:rsidR="009810C9" w:rsidRPr="0046756F" w:rsidRDefault="009810C9" w:rsidP="009810C9">
      <w:pPr>
        <w:rPr>
          <w:rFonts w:cs="Arial"/>
        </w:rPr>
      </w:pPr>
      <w:r w:rsidRPr="0046756F">
        <w:rPr>
          <w:rFonts w:cs="Arial"/>
        </w:rPr>
        <w:t>Requirement ID: H698-LLD-CMU-FNC-1538</w:t>
      </w:r>
    </w:p>
    <w:p w14:paraId="7CEC5559" w14:textId="77777777" w:rsidR="009810C9" w:rsidRPr="0046756F" w:rsidRDefault="009810C9" w:rsidP="009810C9">
      <w:pPr>
        <w:rPr>
          <w:rFonts w:cs="Arial"/>
        </w:rPr>
      </w:pPr>
    </w:p>
    <w:p w14:paraId="11933D15"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shall return the transmit mailbox. </w:t>
      </w:r>
    </w:p>
    <w:p w14:paraId="589B0AF2" w14:textId="77777777" w:rsidR="009810C9" w:rsidRPr="0046756F" w:rsidRDefault="00000000" w:rsidP="009810C9">
      <w:pPr>
        <w:rPr>
          <w:rFonts w:cs="Arial"/>
        </w:rPr>
      </w:pPr>
      <w:r>
        <w:rPr>
          <w:rFonts w:cs="Arial"/>
        </w:rPr>
        <w:pict w14:anchorId="4B3F221F">
          <v:rect id="_x0000_i2299" style="width:0;height:1.5pt" o:hralign="center" o:hrstd="t" o:hr="t" fillcolor="#a0a0a0" stroked="f"/>
        </w:pict>
      </w:r>
    </w:p>
    <w:p w14:paraId="4EFFC838" w14:textId="77777777" w:rsidR="009810C9" w:rsidRPr="0046756F" w:rsidRDefault="009810C9" w:rsidP="009810C9">
      <w:pPr>
        <w:pStyle w:val="Heading3"/>
      </w:pPr>
      <w:bookmarkStart w:id="2555" w:name="_Toc122796636"/>
      <w:bookmarkStart w:id="2556" w:name="_Toc158906686"/>
      <w:r w:rsidRPr="0046756F">
        <w:t>11.2.5 CanReceive</w:t>
      </w:r>
      <w:bookmarkEnd w:id="2555"/>
      <w:bookmarkEnd w:id="2556"/>
    </w:p>
    <w:p w14:paraId="45B0F22C" w14:textId="77777777" w:rsidR="009810C9" w:rsidRPr="0046756F" w:rsidRDefault="009810C9" w:rsidP="009810C9">
      <w:pPr>
        <w:rPr>
          <w:rFonts w:cs="Arial"/>
        </w:rPr>
      </w:pPr>
    </w:p>
    <w:p w14:paraId="3047560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CanReceive will follow in the sub sections.</w:t>
      </w:r>
    </w:p>
    <w:p w14:paraId="3BBD2948" w14:textId="77777777" w:rsidR="009810C9" w:rsidRPr="0046756F" w:rsidRDefault="00000000" w:rsidP="009810C9">
      <w:pPr>
        <w:rPr>
          <w:rFonts w:cs="Arial"/>
        </w:rPr>
      </w:pPr>
      <w:r>
        <w:rPr>
          <w:rFonts w:cs="Arial"/>
        </w:rPr>
        <w:pict w14:anchorId="500CD474">
          <v:rect id="_x0000_i2300" style="width:0;height:1.5pt" o:hralign="center" o:hrstd="t" o:hr="t" fillcolor="#a0a0a0" stroked="f"/>
        </w:pict>
      </w:r>
    </w:p>
    <w:p w14:paraId="62E592F5" w14:textId="77777777" w:rsidR="009810C9" w:rsidRPr="0046756F" w:rsidRDefault="009810C9" w:rsidP="009810C9">
      <w:pPr>
        <w:pStyle w:val="Heading4"/>
        <w:rPr>
          <w:rFonts w:ascii="Arial" w:hAnsi="Arial" w:cs="Arial"/>
        </w:rPr>
      </w:pPr>
      <w:bookmarkStart w:id="2557" w:name="_Toc122796637"/>
      <w:bookmarkStart w:id="2558" w:name="_Toc158906687"/>
      <w:r w:rsidRPr="0046756F">
        <w:rPr>
          <w:rFonts w:ascii="Arial" w:hAnsi="Arial" w:cs="Arial"/>
        </w:rPr>
        <w:t>11.2.5.1 Brief Description</w:t>
      </w:r>
      <w:bookmarkEnd w:id="2557"/>
      <w:bookmarkEnd w:id="2558"/>
    </w:p>
    <w:p w14:paraId="1C43BF1C" w14:textId="77777777" w:rsidR="009810C9" w:rsidRPr="0046756F" w:rsidRDefault="009810C9" w:rsidP="009810C9">
      <w:pPr>
        <w:rPr>
          <w:rFonts w:cs="Arial"/>
        </w:rPr>
      </w:pPr>
    </w:p>
    <w:p w14:paraId="6E07638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CanReceive Receives a correct CAN frame.</w:t>
      </w:r>
    </w:p>
    <w:p w14:paraId="2C82CB8D" w14:textId="77777777" w:rsidR="009810C9" w:rsidRPr="0046756F" w:rsidRDefault="00000000" w:rsidP="009810C9">
      <w:pPr>
        <w:rPr>
          <w:rFonts w:cs="Arial"/>
        </w:rPr>
      </w:pPr>
      <w:r>
        <w:rPr>
          <w:rFonts w:cs="Arial"/>
        </w:rPr>
        <w:pict w14:anchorId="173F5423">
          <v:rect id="_x0000_i2301" style="width:0;height:1.5pt" o:hralign="center" o:hrstd="t" o:hr="t" fillcolor="#a0a0a0" stroked="f"/>
        </w:pict>
      </w:r>
    </w:p>
    <w:p w14:paraId="30C7A409" w14:textId="77777777" w:rsidR="009810C9" w:rsidRPr="0046756F" w:rsidRDefault="009810C9" w:rsidP="009810C9">
      <w:pPr>
        <w:pStyle w:val="Heading4"/>
        <w:rPr>
          <w:rFonts w:ascii="Arial" w:hAnsi="Arial" w:cs="Arial"/>
        </w:rPr>
      </w:pPr>
      <w:bookmarkStart w:id="2559" w:name="_Toc122796638"/>
      <w:bookmarkStart w:id="2560" w:name="_Toc158906688"/>
      <w:r w:rsidRPr="0046756F">
        <w:rPr>
          <w:rFonts w:ascii="Arial" w:hAnsi="Arial" w:cs="Arial"/>
        </w:rPr>
        <w:t>11.2.5.2 List of HLRs allocated</w:t>
      </w:r>
      <w:bookmarkEnd w:id="2559"/>
      <w:bookmarkEnd w:id="2560"/>
    </w:p>
    <w:p w14:paraId="75ECAF81" w14:textId="77777777" w:rsidR="009810C9" w:rsidRPr="0046756F" w:rsidRDefault="009810C9" w:rsidP="009810C9">
      <w:pPr>
        <w:rPr>
          <w:rFonts w:cs="Arial"/>
        </w:rPr>
      </w:pPr>
    </w:p>
    <w:p w14:paraId="1415D79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4FC4260" w14:textId="77777777" w:rsidR="009810C9" w:rsidRPr="0046756F" w:rsidRDefault="00000000" w:rsidP="009810C9">
      <w:pPr>
        <w:rPr>
          <w:rFonts w:cs="Arial"/>
        </w:rPr>
      </w:pPr>
      <w:r>
        <w:rPr>
          <w:rFonts w:cs="Arial"/>
        </w:rPr>
        <w:pict w14:anchorId="738B8F10">
          <v:rect id="_x0000_i2302" style="width:0;height:1.5pt" o:hralign="center" o:hrstd="t" o:hr="t" fillcolor="#a0a0a0" stroked="f"/>
        </w:pict>
      </w:r>
    </w:p>
    <w:p w14:paraId="7C8B2F25" w14:textId="77777777" w:rsidR="009810C9" w:rsidRPr="0046756F" w:rsidRDefault="009810C9" w:rsidP="009810C9">
      <w:pPr>
        <w:pStyle w:val="Heading4"/>
        <w:rPr>
          <w:rFonts w:ascii="Arial" w:hAnsi="Arial" w:cs="Arial"/>
        </w:rPr>
      </w:pPr>
      <w:bookmarkStart w:id="2561" w:name="_Toc122796639"/>
      <w:bookmarkStart w:id="2562" w:name="_Toc158906689"/>
      <w:r w:rsidRPr="0046756F">
        <w:rPr>
          <w:rFonts w:ascii="Arial" w:hAnsi="Arial" w:cs="Arial"/>
        </w:rPr>
        <w:t>11.2.5.3 List of global variables accessed and modified</w:t>
      </w:r>
      <w:bookmarkEnd w:id="2561"/>
      <w:bookmarkEnd w:id="2562"/>
    </w:p>
    <w:p w14:paraId="029C8938" w14:textId="77777777" w:rsidR="009810C9" w:rsidRPr="0046756F" w:rsidRDefault="009810C9" w:rsidP="009810C9">
      <w:pPr>
        <w:rPr>
          <w:rFonts w:cs="Arial"/>
        </w:rPr>
      </w:pPr>
    </w:p>
    <w:p w14:paraId="4A48D6AD"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760809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7C3123B9" w14:textId="77777777" w:rsidR="009810C9" w:rsidRPr="0046756F" w:rsidRDefault="00000000" w:rsidP="009810C9">
      <w:pPr>
        <w:rPr>
          <w:rFonts w:cs="Arial"/>
        </w:rPr>
      </w:pPr>
      <w:r>
        <w:rPr>
          <w:rFonts w:cs="Arial"/>
        </w:rPr>
        <w:pict w14:anchorId="4BFC5C89">
          <v:rect id="_x0000_i2303" style="width:0;height:1.5pt" o:hralign="center" o:hrstd="t" o:hr="t" fillcolor="#a0a0a0" stroked="f"/>
        </w:pict>
      </w:r>
    </w:p>
    <w:p w14:paraId="04346360" w14:textId="77777777" w:rsidR="009810C9" w:rsidRPr="0046756F" w:rsidRDefault="009810C9" w:rsidP="009810C9">
      <w:pPr>
        <w:pStyle w:val="Heading4"/>
        <w:rPr>
          <w:rFonts w:ascii="Arial" w:hAnsi="Arial" w:cs="Arial"/>
        </w:rPr>
      </w:pPr>
      <w:bookmarkStart w:id="2563" w:name="_Toc122796640"/>
      <w:bookmarkStart w:id="2564" w:name="_Toc158906690"/>
      <w:r w:rsidRPr="0046756F">
        <w:rPr>
          <w:rFonts w:ascii="Arial" w:hAnsi="Arial" w:cs="Arial"/>
        </w:rPr>
        <w:t>11.2.5.4 Parameter list (Input/Output)</w:t>
      </w:r>
      <w:bookmarkEnd w:id="2563"/>
      <w:bookmarkEnd w:id="2564"/>
    </w:p>
    <w:p w14:paraId="68D51464" w14:textId="77777777" w:rsidR="009810C9" w:rsidRPr="0046756F" w:rsidRDefault="009810C9" w:rsidP="009810C9">
      <w:pPr>
        <w:rPr>
          <w:rFonts w:cs="Arial"/>
        </w:rPr>
      </w:pPr>
    </w:p>
    <w:p w14:paraId="517C3B36" w14:textId="77777777" w:rsidR="009810C9" w:rsidRPr="0046756F" w:rsidRDefault="009810C9" w:rsidP="009810C9">
      <w:pPr>
        <w:widowControl w:val="0"/>
        <w:autoSpaceDE w:val="0"/>
        <w:autoSpaceDN w:val="0"/>
        <w:adjustRightInd w:val="0"/>
        <w:rPr>
          <w:rFonts w:cs="Arial"/>
        </w:rPr>
      </w:pPr>
      <w:r w:rsidRPr="0046756F">
        <w:rPr>
          <w:rFonts w:cs="Arial"/>
        </w:rPr>
        <w:t>Inputs: T_CAN_TYPEDEF* can_x - Where x can be 1 or 2 to select the CAN peripheral.</w:t>
      </w:r>
    </w:p>
    <w:p w14:paraId="25F85C43" w14:textId="77777777" w:rsidR="009810C9" w:rsidRPr="0046756F" w:rsidRDefault="009810C9" w:rsidP="009810C9">
      <w:pPr>
        <w:widowControl w:val="0"/>
        <w:autoSpaceDE w:val="0"/>
        <w:autoSpaceDN w:val="0"/>
        <w:adjustRightInd w:val="0"/>
        <w:rPr>
          <w:rFonts w:cs="Arial"/>
        </w:rPr>
      </w:pPr>
      <w:r w:rsidRPr="0046756F">
        <w:rPr>
          <w:rFonts w:cs="Arial"/>
        </w:rPr>
        <w:t xml:space="preserve">           T_UINT8 fifo_number: Receive FIFO number, M_CAN_FIFO0 or M_CAN_FIFO1.</w:t>
      </w:r>
    </w:p>
    <w:p w14:paraId="43F8416B" w14:textId="77777777" w:rsidR="009810C9" w:rsidRPr="0046756F" w:rsidRDefault="009810C9" w:rsidP="009810C9">
      <w:pPr>
        <w:widowControl w:val="0"/>
        <w:autoSpaceDE w:val="0"/>
        <w:autoSpaceDN w:val="0"/>
        <w:adjustRightInd w:val="0"/>
        <w:rPr>
          <w:rFonts w:cs="Arial"/>
        </w:rPr>
      </w:pPr>
      <w:r w:rsidRPr="0046756F">
        <w:rPr>
          <w:rFonts w:cs="Arial"/>
        </w:rPr>
        <w:t xml:space="preserve">           T_CAN_RX_MSG* rx_message - Pointer to a structure receive frame which contains CAN Id, CAN DLC, CAN data and FMI number</w:t>
      </w:r>
    </w:p>
    <w:p w14:paraId="25F27FDD" w14:textId="77777777" w:rsidR="009810C9" w:rsidRPr="0046756F" w:rsidRDefault="009810C9" w:rsidP="009810C9">
      <w:pPr>
        <w:widowControl w:val="0"/>
        <w:autoSpaceDE w:val="0"/>
        <w:autoSpaceDN w:val="0"/>
        <w:adjustRightInd w:val="0"/>
        <w:rPr>
          <w:rFonts w:cs="Arial"/>
        </w:rPr>
      </w:pPr>
      <w:r w:rsidRPr="0046756F">
        <w:rPr>
          <w:rFonts w:cs="Arial"/>
        </w:rPr>
        <w:t>Outputs: T_CAN_RX_MSG* rx_message - Pointer to a structure receive frame which contains CAN Id, CAN DLC, CAN data and FMI number.</w:t>
      </w:r>
    </w:p>
    <w:p w14:paraId="631FFA87" w14:textId="77777777" w:rsidR="009810C9" w:rsidRPr="0046756F" w:rsidRDefault="009810C9" w:rsidP="009810C9">
      <w:pPr>
        <w:widowControl w:val="0"/>
        <w:autoSpaceDE w:val="0"/>
        <w:autoSpaceDN w:val="0"/>
        <w:adjustRightInd w:val="0"/>
        <w:rPr>
          <w:rFonts w:cs="Arial"/>
        </w:rPr>
      </w:pPr>
      <w:r w:rsidRPr="0046756F">
        <w:rPr>
          <w:rFonts w:cs="Arial"/>
        </w:rPr>
        <w:tab/>
        <w:t>T_CAN_TYPEDEF* can_x - Where x can be 1 or 2 to select the CAN peripheral.</w:t>
      </w:r>
    </w:p>
    <w:p w14:paraId="5CDB048D" w14:textId="77777777" w:rsidR="009810C9" w:rsidRPr="0046756F" w:rsidRDefault="00000000" w:rsidP="009810C9">
      <w:pPr>
        <w:rPr>
          <w:rFonts w:cs="Arial"/>
        </w:rPr>
      </w:pPr>
      <w:r>
        <w:rPr>
          <w:rFonts w:cs="Arial"/>
        </w:rPr>
        <w:pict w14:anchorId="2B76DA33">
          <v:rect id="_x0000_i2304" style="width:0;height:1.5pt" o:hralign="center" o:hrstd="t" o:hr="t" fillcolor="#a0a0a0" stroked="f"/>
        </w:pict>
      </w:r>
    </w:p>
    <w:p w14:paraId="594A8A8F" w14:textId="77777777" w:rsidR="009810C9" w:rsidRPr="0046756F" w:rsidRDefault="009810C9" w:rsidP="009810C9">
      <w:pPr>
        <w:pStyle w:val="Heading4"/>
        <w:rPr>
          <w:rFonts w:ascii="Arial" w:hAnsi="Arial" w:cs="Arial"/>
        </w:rPr>
      </w:pPr>
      <w:bookmarkStart w:id="2565" w:name="_Toc122796641"/>
      <w:bookmarkStart w:id="2566" w:name="_Toc158906691"/>
      <w:r w:rsidRPr="0046756F">
        <w:rPr>
          <w:rFonts w:ascii="Arial" w:hAnsi="Arial" w:cs="Arial"/>
        </w:rPr>
        <w:t>11.2.5.5 Return Value</w:t>
      </w:r>
      <w:bookmarkEnd w:id="2565"/>
      <w:bookmarkEnd w:id="2566"/>
    </w:p>
    <w:p w14:paraId="1BB27B06" w14:textId="77777777" w:rsidR="009810C9" w:rsidRPr="0046756F" w:rsidRDefault="009810C9" w:rsidP="009810C9">
      <w:pPr>
        <w:rPr>
          <w:rFonts w:cs="Arial"/>
        </w:rPr>
      </w:pPr>
    </w:p>
    <w:p w14:paraId="29265E5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FFCE154" w14:textId="77777777" w:rsidR="009810C9" w:rsidRPr="0046756F" w:rsidRDefault="00000000" w:rsidP="009810C9">
      <w:pPr>
        <w:rPr>
          <w:rFonts w:cs="Arial"/>
        </w:rPr>
      </w:pPr>
      <w:r>
        <w:rPr>
          <w:rFonts w:cs="Arial"/>
        </w:rPr>
        <w:pict w14:anchorId="099D959F">
          <v:rect id="_x0000_i2305" style="width:0;height:1.5pt" o:hralign="center" o:hrstd="t" o:hr="t" fillcolor="#a0a0a0" stroked="f"/>
        </w:pict>
      </w:r>
    </w:p>
    <w:p w14:paraId="635D2B2E" w14:textId="77777777" w:rsidR="009810C9" w:rsidRPr="0046756F" w:rsidRDefault="009810C9" w:rsidP="009810C9">
      <w:pPr>
        <w:pStyle w:val="Heading4"/>
        <w:rPr>
          <w:rFonts w:ascii="Arial" w:hAnsi="Arial" w:cs="Arial"/>
        </w:rPr>
      </w:pPr>
      <w:bookmarkStart w:id="2567" w:name="_Toc122796642"/>
      <w:bookmarkStart w:id="2568" w:name="_Toc158906692"/>
      <w:r w:rsidRPr="0046756F">
        <w:rPr>
          <w:rFonts w:ascii="Arial" w:hAnsi="Arial" w:cs="Arial"/>
        </w:rPr>
        <w:t>11.2.5.6 Other CSUs called by this CSU</w:t>
      </w:r>
      <w:bookmarkEnd w:id="2567"/>
      <w:bookmarkEnd w:id="2568"/>
    </w:p>
    <w:p w14:paraId="084E717C" w14:textId="77777777" w:rsidR="009810C9" w:rsidRPr="0046756F" w:rsidRDefault="009810C9" w:rsidP="009810C9">
      <w:pPr>
        <w:rPr>
          <w:rFonts w:cs="Arial"/>
        </w:rPr>
      </w:pPr>
    </w:p>
    <w:p w14:paraId="446459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8CA207F" w14:textId="77777777" w:rsidR="009810C9" w:rsidRPr="0046756F" w:rsidRDefault="00000000" w:rsidP="009810C9">
      <w:pPr>
        <w:rPr>
          <w:rFonts w:cs="Arial"/>
        </w:rPr>
      </w:pPr>
      <w:r>
        <w:rPr>
          <w:rFonts w:cs="Arial"/>
        </w:rPr>
        <w:pict w14:anchorId="7D81A5FC">
          <v:rect id="_x0000_i2306" style="width:0;height:1.5pt" o:hralign="center" o:hrstd="t" o:hr="t" fillcolor="#a0a0a0" stroked="f"/>
        </w:pict>
      </w:r>
    </w:p>
    <w:p w14:paraId="5D4D8D4A" w14:textId="77777777" w:rsidR="009810C9" w:rsidRPr="0046756F" w:rsidRDefault="009810C9" w:rsidP="009810C9">
      <w:pPr>
        <w:pStyle w:val="Heading4"/>
        <w:rPr>
          <w:rFonts w:ascii="Arial" w:hAnsi="Arial" w:cs="Arial"/>
        </w:rPr>
      </w:pPr>
      <w:bookmarkStart w:id="2569" w:name="_Toc122796643"/>
      <w:bookmarkStart w:id="2570" w:name="_Toc158906693"/>
      <w:r w:rsidRPr="0046756F">
        <w:rPr>
          <w:rFonts w:ascii="Arial" w:hAnsi="Arial" w:cs="Arial"/>
        </w:rPr>
        <w:t>11.2.5.7 Description of list of LLRs allocated</w:t>
      </w:r>
      <w:bookmarkEnd w:id="2569"/>
      <w:bookmarkEnd w:id="2570"/>
    </w:p>
    <w:p w14:paraId="033231F8" w14:textId="77777777" w:rsidR="009810C9" w:rsidRPr="0046756F" w:rsidRDefault="009810C9" w:rsidP="009810C9">
      <w:pPr>
        <w:rPr>
          <w:rFonts w:cs="Arial"/>
        </w:rPr>
      </w:pPr>
    </w:p>
    <w:p w14:paraId="37B3A1A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CanReceive</w:t>
      </w:r>
    </w:p>
    <w:p w14:paraId="014D641B" w14:textId="77777777" w:rsidR="009810C9" w:rsidRPr="0046756F" w:rsidRDefault="00000000" w:rsidP="009810C9">
      <w:pPr>
        <w:rPr>
          <w:rFonts w:cs="Arial"/>
        </w:rPr>
      </w:pPr>
      <w:r>
        <w:rPr>
          <w:rFonts w:cs="Arial"/>
        </w:rPr>
        <w:pict w14:anchorId="71C9C1B6">
          <v:rect id="_x0000_i2307" style="width:0;height:1.5pt" o:hralign="center" o:hrstd="t" o:hr="t" fillcolor="#a0a0a0" stroked="f"/>
        </w:pict>
      </w:r>
    </w:p>
    <w:p w14:paraId="11062186" w14:textId="77777777" w:rsidR="009810C9" w:rsidRPr="0046756F" w:rsidRDefault="009810C9" w:rsidP="009810C9">
      <w:pPr>
        <w:pStyle w:val="Heading5"/>
        <w:rPr>
          <w:rFonts w:ascii="Arial" w:hAnsi="Arial" w:cs="Arial"/>
        </w:rPr>
      </w:pPr>
      <w:bookmarkStart w:id="2571" w:name="_Toc122796644"/>
      <w:bookmarkStart w:id="2572" w:name="_Toc158906694"/>
      <w:r w:rsidRPr="0046756F">
        <w:rPr>
          <w:rFonts w:ascii="Arial" w:hAnsi="Arial" w:cs="Arial"/>
        </w:rPr>
        <w:t>11.2.5.7.1 daulibstm32f4xxcan-CanReceive-LLR-001</w:t>
      </w:r>
      <w:bookmarkEnd w:id="2571"/>
      <w:bookmarkEnd w:id="2572"/>
    </w:p>
    <w:p w14:paraId="3340D09F" w14:textId="77777777" w:rsidR="009810C9" w:rsidRPr="0046756F" w:rsidRDefault="009810C9" w:rsidP="009810C9">
      <w:pPr>
        <w:rPr>
          <w:rFonts w:cs="Arial"/>
        </w:rPr>
      </w:pPr>
      <w:r w:rsidRPr="0046756F">
        <w:rPr>
          <w:rFonts w:cs="Arial"/>
        </w:rPr>
        <w:t>Requirement ID: H698-LLD-CMU-FNC-1547</w:t>
      </w:r>
    </w:p>
    <w:p w14:paraId="589038EB" w14:textId="77777777" w:rsidR="009810C9" w:rsidRPr="0046756F" w:rsidRDefault="009810C9" w:rsidP="009810C9">
      <w:pPr>
        <w:rPr>
          <w:rFonts w:cs="Arial"/>
        </w:rPr>
      </w:pPr>
    </w:p>
    <w:p w14:paraId="2FE466B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extract the IDE (identifier extension) bit value in receive FIFO mailbox identifier register i.e, set ide of rx_message to (M_FOUR bitwise AND with rir of sfifomailbox with index fifo_number of can_x).</w:t>
      </w:r>
    </w:p>
    <w:p w14:paraId="6844C295" w14:textId="77777777" w:rsidR="009810C9" w:rsidRPr="0046756F" w:rsidRDefault="00000000" w:rsidP="009810C9">
      <w:pPr>
        <w:rPr>
          <w:rFonts w:cs="Arial"/>
        </w:rPr>
      </w:pPr>
      <w:r>
        <w:rPr>
          <w:rFonts w:cs="Arial"/>
        </w:rPr>
        <w:pict w14:anchorId="6419450C">
          <v:rect id="_x0000_i2308" style="width:0;height:1.5pt" o:hralign="center" o:hrstd="t" o:hr="t" fillcolor="#a0a0a0" stroked="f"/>
        </w:pict>
      </w:r>
    </w:p>
    <w:p w14:paraId="30E9BB00" w14:textId="77777777" w:rsidR="009810C9" w:rsidRPr="0046756F" w:rsidRDefault="009810C9" w:rsidP="009810C9">
      <w:pPr>
        <w:pStyle w:val="Heading5"/>
        <w:rPr>
          <w:rFonts w:ascii="Arial" w:hAnsi="Arial" w:cs="Arial"/>
        </w:rPr>
      </w:pPr>
      <w:bookmarkStart w:id="2573" w:name="_Toc122796645"/>
      <w:bookmarkStart w:id="2574" w:name="_Toc158906695"/>
      <w:r w:rsidRPr="0046756F">
        <w:rPr>
          <w:rFonts w:ascii="Arial" w:hAnsi="Arial" w:cs="Arial"/>
        </w:rPr>
        <w:t>11.2.5.7.2 daulibstm32f4xxcan-CanReceive-LLR-002</w:t>
      </w:r>
      <w:bookmarkEnd w:id="2573"/>
      <w:bookmarkEnd w:id="2574"/>
    </w:p>
    <w:p w14:paraId="11B7C5EC" w14:textId="77777777" w:rsidR="009810C9" w:rsidRPr="0046756F" w:rsidRDefault="009810C9" w:rsidP="009810C9">
      <w:pPr>
        <w:rPr>
          <w:rFonts w:cs="Arial"/>
        </w:rPr>
      </w:pPr>
      <w:r w:rsidRPr="0046756F">
        <w:rPr>
          <w:rFonts w:cs="Arial"/>
        </w:rPr>
        <w:t>Requirement ID: H698-LLD-CMU-FNC-1548</w:t>
      </w:r>
    </w:p>
    <w:p w14:paraId="523096D2" w14:textId="77777777" w:rsidR="009810C9" w:rsidRPr="0046756F" w:rsidRDefault="009810C9" w:rsidP="009810C9">
      <w:pPr>
        <w:rPr>
          <w:rFonts w:cs="Arial"/>
        </w:rPr>
      </w:pPr>
    </w:p>
    <w:p w14:paraId="2D16D6F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extract Standard identifier value in receive FIFO mailbox identifier register i.e, set std_id of rx_message to (M_MASK_11 bitwise AND with (rir of sfifomailbox with index fifo number of can_x right shift by M_SHIFT_21)) when ide of rx_message is equal to M_CAN_ID_STD (standard ID).</w:t>
      </w:r>
    </w:p>
    <w:p w14:paraId="6040E7E4" w14:textId="77777777" w:rsidR="009810C9" w:rsidRPr="0046756F" w:rsidRDefault="00000000" w:rsidP="009810C9">
      <w:pPr>
        <w:rPr>
          <w:rFonts w:cs="Arial"/>
        </w:rPr>
      </w:pPr>
      <w:r>
        <w:rPr>
          <w:rFonts w:cs="Arial"/>
        </w:rPr>
        <w:pict w14:anchorId="387AC6C9">
          <v:rect id="_x0000_i2309" style="width:0;height:1.5pt" o:hralign="center" o:hrstd="t" o:hr="t" fillcolor="#a0a0a0" stroked="f"/>
        </w:pict>
      </w:r>
    </w:p>
    <w:p w14:paraId="350CF7D6" w14:textId="77777777" w:rsidR="009810C9" w:rsidRPr="0046756F" w:rsidRDefault="009810C9" w:rsidP="009810C9">
      <w:pPr>
        <w:pStyle w:val="Heading5"/>
        <w:rPr>
          <w:rFonts w:ascii="Arial" w:hAnsi="Arial" w:cs="Arial"/>
        </w:rPr>
      </w:pPr>
      <w:bookmarkStart w:id="2575" w:name="_Toc122796646"/>
      <w:bookmarkStart w:id="2576" w:name="_Toc158906696"/>
      <w:r w:rsidRPr="0046756F">
        <w:rPr>
          <w:rFonts w:ascii="Arial" w:hAnsi="Arial" w:cs="Arial"/>
        </w:rPr>
        <w:t>11.2.5.7.3 daulibstm32f4xxcan-CanReceive-LLR-003</w:t>
      </w:r>
      <w:bookmarkEnd w:id="2575"/>
      <w:bookmarkEnd w:id="2576"/>
    </w:p>
    <w:p w14:paraId="4D8C96B2" w14:textId="77777777" w:rsidR="009810C9" w:rsidRPr="0046756F" w:rsidRDefault="009810C9" w:rsidP="009810C9">
      <w:pPr>
        <w:rPr>
          <w:rFonts w:cs="Arial"/>
        </w:rPr>
      </w:pPr>
      <w:r w:rsidRPr="0046756F">
        <w:rPr>
          <w:rFonts w:cs="Arial"/>
        </w:rPr>
        <w:t>Requirement ID: H698-LLD-CMU-FNC-1549</w:t>
      </w:r>
    </w:p>
    <w:p w14:paraId="257E0F38" w14:textId="77777777" w:rsidR="009810C9" w:rsidRPr="0046756F" w:rsidRDefault="009810C9" w:rsidP="009810C9">
      <w:pPr>
        <w:rPr>
          <w:rFonts w:cs="Arial"/>
        </w:rPr>
      </w:pPr>
    </w:p>
    <w:p w14:paraId="701AA80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extract extended identifier value in receive FIFO mailbox identifier register i.e, set ext_id of rx_message to (M_MASK_29 bitwsie AND with rir of sfifomailbox with index fifo number of can_x right shifted by M_SHIFT_3) when the ide of rx_message is not equal to M_CAN_ID_STD (Extended ID).</w:t>
      </w:r>
    </w:p>
    <w:p w14:paraId="49AD7986" w14:textId="77777777" w:rsidR="009810C9" w:rsidRPr="0046756F" w:rsidRDefault="00000000" w:rsidP="009810C9">
      <w:pPr>
        <w:rPr>
          <w:rFonts w:cs="Arial"/>
        </w:rPr>
      </w:pPr>
      <w:r>
        <w:rPr>
          <w:rFonts w:cs="Arial"/>
        </w:rPr>
        <w:pict w14:anchorId="5928D64C">
          <v:rect id="_x0000_i2310" style="width:0;height:1.5pt" o:hralign="center" o:hrstd="t" o:hr="t" fillcolor="#a0a0a0" stroked="f"/>
        </w:pict>
      </w:r>
    </w:p>
    <w:p w14:paraId="1F1BE71E" w14:textId="77777777" w:rsidR="009810C9" w:rsidRPr="0046756F" w:rsidRDefault="009810C9" w:rsidP="009810C9">
      <w:pPr>
        <w:pStyle w:val="Heading5"/>
        <w:rPr>
          <w:rFonts w:ascii="Arial" w:hAnsi="Arial" w:cs="Arial"/>
        </w:rPr>
      </w:pPr>
      <w:bookmarkStart w:id="2577" w:name="_Toc122796647"/>
      <w:bookmarkStart w:id="2578" w:name="_Toc158906697"/>
      <w:r w:rsidRPr="0046756F">
        <w:rPr>
          <w:rFonts w:ascii="Arial" w:hAnsi="Arial" w:cs="Arial"/>
        </w:rPr>
        <w:t>11.2.5.7.4 daulibstm32f4xxcan-CanReceive-LLR-004</w:t>
      </w:r>
      <w:bookmarkEnd w:id="2577"/>
      <w:bookmarkEnd w:id="2578"/>
    </w:p>
    <w:p w14:paraId="0C7E30C9" w14:textId="77777777" w:rsidR="009810C9" w:rsidRPr="0046756F" w:rsidRDefault="009810C9" w:rsidP="009810C9">
      <w:pPr>
        <w:rPr>
          <w:rFonts w:cs="Arial"/>
        </w:rPr>
      </w:pPr>
      <w:r w:rsidRPr="0046756F">
        <w:rPr>
          <w:rFonts w:cs="Arial"/>
        </w:rPr>
        <w:t>Requirement ID: H698-LLD-CMU-FNC-1550</w:t>
      </w:r>
    </w:p>
    <w:p w14:paraId="60223C0D" w14:textId="77777777" w:rsidR="009810C9" w:rsidRPr="0046756F" w:rsidRDefault="009810C9" w:rsidP="009810C9">
      <w:pPr>
        <w:rPr>
          <w:rFonts w:cs="Arial"/>
        </w:rPr>
      </w:pPr>
    </w:p>
    <w:p w14:paraId="1C669EE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extract remote transmission request (frame type) value in receive FIFO mailbox identifier register i.e, set rtr of rx_message to (M_TWO bitwise AND with rir of sfifomailbox with index fifo number of can_x).</w:t>
      </w:r>
    </w:p>
    <w:p w14:paraId="27EBF2FE" w14:textId="77777777" w:rsidR="009810C9" w:rsidRPr="0046756F" w:rsidRDefault="00000000" w:rsidP="009810C9">
      <w:pPr>
        <w:rPr>
          <w:rFonts w:cs="Arial"/>
        </w:rPr>
      </w:pPr>
      <w:r>
        <w:rPr>
          <w:rFonts w:cs="Arial"/>
        </w:rPr>
        <w:pict w14:anchorId="0EB2142E">
          <v:rect id="_x0000_i2311" style="width:0;height:1.5pt" o:hralign="center" o:hrstd="t" o:hr="t" fillcolor="#a0a0a0" stroked="f"/>
        </w:pict>
      </w:r>
    </w:p>
    <w:p w14:paraId="21D5CEA5" w14:textId="77777777" w:rsidR="009810C9" w:rsidRPr="0046756F" w:rsidRDefault="009810C9" w:rsidP="009810C9">
      <w:pPr>
        <w:pStyle w:val="Heading5"/>
        <w:rPr>
          <w:rFonts w:ascii="Arial" w:hAnsi="Arial" w:cs="Arial"/>
        </w:rPr>
      </w:pPr>
      <w:bookmarkStart w:id="2579" w:name="_Toc122796648"/>
      <w:bookmarkStart w:id="2580" w:name="_Toc158906698"/>
      <w:r w:rsidRPr="0046756F">
        <w:rPr>
          <w:rFonts w:ascii="Arial" w:hAnsi="Arial" w:cs="Arial"/>
        </w:rPr>
        <w:t>11.2.5.7.5 daulibstm32f4xxcan-CanReceive-LLR-005</w:t>
      </w:r>
      <w:bookmarkEnd w:id="2579"/>
      <w:bookmarkEnd w:id="2580"/>
    </w:p>
    <w:p w14:paraId="226557A6" w14:textId="77777777" w:rsidR="009810C9" w:rsidRPr="0046756F" w:rsidRDefault="009810C9" w:rsidP="009810C9">
      <w:pPr>
        <w:rPr>
          <w:rFonts w:cs="Arial"/>
        </w:rPr>
      </w:pPr>
      <w:r w:rsidRPr="0046756F">
        <w:rPr>
          <w:rFonts w:cs="Arial"/>
        </w:rPr>
        <w:t>Requirement ID: H698-LLD-CMU-FNC-1551</w:t>
      </w:r>
    </w:p>
    <w:p w14:paraId="24E04EA0" w14:textId="77777777" w:rsidR="009810C9" w:rsidRPr="0046756F" w:rsidRDefault="009810C9" w:rsidP="009810C9">
      <w:pPr>
        <w:rPr>
          <w:rFonts w:cs="Arial"/>
        </w:rPr>
      </w:pPr>
    </w:p>
    <w:p w14:paraId="4C35295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extract dlc value in receive FIFO mailbox identifier register i.e, set dlc of rx_message to (M_MASK_4 bitwise AND with rdtr of sfifomailbox with index fifo number of can_x).</w:t>
      </w:r>
    </w:p>
    <w:p w14:paraId="2E80BB70" w14:textId="77777777" w:rsidR="009810C9" w:rsidRPr="0046756F" w:rsidRDefault="00000000" w:rsidP="009810C9">
      <w:pPr>
        <w:rPr>
          <w:rFonts w:cs="Arial"/>
        </w:rPr>
      </w:pPr>
      <w:r>
        <w:rPr>
          <w:rFonts w:cs="Arial"/>
        </w:rPr>
        <w:pict w14:anchorId="60BCD1C5">
          <v:rect id="_x0000_i2312" style="width:0;height:1.5pt" o:hralign="center" o:hrstd="t" o:hr="t" fillcolor="#a0a0a0" stroked="f"/>
        </w:pict>
      </w:r>
    </w:p>
    <w:p w14:paraId="1BA38BAF" w14:textId="77777777" w:rsidR="009810C9" w:rsidRPr="0046756F" w:rsidRDefault="009810C9" w:rsidP="009810C9">
      <w:pPr>
        <w:pStyle w:val="Heading5"/>
        <w:rPr>
          <w:rFonts w:ascii="Arial" w:hAnsi="Arial" w:cs="Arial"/>
        </w:rPr>
      </w:pPr>
      <w:bookmarkStart w:id="2581" w:name="_Toc122796649"/>
      <w:bookmarkStart w:id="2582" w:name="_Toc158906699"/>
      <w:r w:rsidRPr="0046756F">
        <w:rPr>
          <w:rFonts w:ascii="Arial" w:hAnsi="Arial" w:cs="Arial"/>
        </w:rPr>
        <w:t>11.2.5.7.6 daulibstm32f4xxcan-CanReceive-LLR-006</w:t>
      </w:r>
      <w:bookmarkEnd w:id="2581"/>
      <w:bookmarkEnd w:id="2582"/>
    </w:p>
    <w:p w14:paraId="6C3283CD" w14:textId="77777777" w:rsidR="009810C9" w:rsidRPr="0046756F" w:rsidRDefault="009810C9" w:rsidP="009810C9">
      <w:pPr>
        <w:rPr>
          <w:rFonts w:cs="Arial"/>
        </w:rPr>
      </w:pPr>
      <w:r w:rsidRPr="0046756F">
        <w:rPr>
          <w:rFonts w:cs="Arial"/>
        </w:rPr>
        <w:t>Requirement ID: H698-LLD-CMU-FNC-1552</w:t>
      </w:r>
    </w:p>
    <w:p w14:paraId="68F73765" w14:textId="77777777" w:rsidR="009810C9" w:rsidRPr="0046756F" w:rsidRDefault="009810C9" w:rsidP="009810C9">
      <w:pPr>
        <w:rPr>
          <w:rFonts w:cs="Arial"/>
        </w:rPr>
      </w:pPr>
    </w:p>
    <w:p w14:paraId="6F151B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extract FMI (Filter match index) in receive FIFO mailbox identifier register i.e, set fmi of rx_message to (M_MASK_8 bitwise AND with (rdtr of sfifomailbox with index fifo number of can_x right shift by M_SHIFT_8)).</w:t>
      </w:r>
    </w:p>
    <w:p w14:paraId="17CCB001" w14:textId="77777777" w:rsidR="009810C9" w:rsidRPr="0046756F" w:rsidRDefault="00000000" w:rsidP="009810C9">
      <w:pPr>
        <w:rPr>
          <w:rFonts w:cs="Arial"/>
        </w:rPr>
      </w:pPr>
      <w:r>
        <w:rPr>
          <w:rFonts w:cs="Arial"/>
        </w:rPr>
        <w:pict w14:anchorId="46C86116">
          <v:rect id="_x0000_i2313" style="width:0;height:1.5pt" o:hralign="center" o:hrstd="t" o:hr="t" fillcolor="#a0a0a0" stroked="f"/>
        </w:pict>
      </w:r>
    </w:p>
    <w:p w14:paraId="2288DA53" w14:textId="77777777" w:rsidR="009810C9" w:rsidRPr="0046756F" w:rsidRDefault="009810C9" w:rsidP="009810C9">
      <w:pPr>
        <w:pStyle w:val="Heading5"/>
        <w:rPr>
          <w:rFonts w:ascii="Arial" w:hAnsi="Arial" w:cs="Arial"/>
        </w:rPr>
      </w:pPr>
      <w:bookmarkStart w:id="2583" w:name="_Toc122796650"/>
      <w:bookmarkStart w:id="2584" w:name="_Toc158906700"/>
      <w:r w:rsidRPr="0046756F">
        <w:rPr>
          <w:rFonts w:ascii="Arial" w:hAnsi="Arial" w:cs="Arial"/>
        </w:rPr>
        <w:t>11.2.5.7.7 daulibstm32f4xxcan-CanReceive-LLR-007</w:t>
      </w:r>
      <w:bookmarkEnd w:id="2583"/>
      <w:bookmarkEnd w:id="2584"/>
    </w:p>
    <w:p w14:paraId="772C7253" w14:textId="77777777" w:rsidR="009810C9" w:rsidRPr="0046756F" w:rsidRDefault="009810C9" w:rsidP="009810C9">
      <w:pPr>
        <w:rPr>
          <w:rFonts w:cs="Arial"/>
        </w:rPr>
      </w:pPr>
      <w:r w:rsidRPr="0046756F">
        <w:rPr>
          <w:rFonts w:cs="Arial"/>
        </w:rPr>
        <w:t>Requirement ID: H698-LLD-CMU-FNC-1553</w:t>
      </w:r>
    </w:p>
    <w:p w14:paraId="7F2AC1A0" w14:textId="77777777" w:rsidR="009810C9" w:rsidRPr="0046756F" w:rsidRDefault="009810C9" w:rsidP="009810C9">
      <w:pPr>
        <w:rPr>
          <w:rFonts w:cs="Arial"/>
        </w:rPr>
      </w:pPr>
    </w:p>
    <w:p w14:paraId="2653117C" w14:textId="77777777" w:rsidR="009810C9" w:rsidRPr="0046756F" w:rsidRDefault="009810C9" w:rsidP="009810C9">
      <w:pPr>
        <w:widowControl w:val="0"/>
        <w:autoSpaceDE w:val="0"/>
        <w:autoSpaceDN w:val="0"/>
        <w:adjustRightInd w:val="0"/>
        <w:rPr>
          <w:rFonts w:cs="Arial"/>
        </w:rPr>
      </w:pPr>
      <w:r w:rsidRPr="0046756F">
        <w:rPr>
          <w:rFonts w:cs="Arial"/>
        </w:rPr>
        <w:t>The function shall extract data field data in receive FIFO mailbox identifier register i.e,</w:t>
      </w:r>
    </w:p>
    <w:p w14:paraId="5BD28D59" w14:textId="77777777" w:rsidR="009810C9" w:rsidRPr="0046756F" w:rsidRDefault="009810C9" w:rsidP="000A5225">
      <w:pPr>
        <w:widowControl w:val="0"/>
        <w:numPr>
          <w:ilvl w:val="0"/>
          <w:numId w:val="56"/>
        </w:numPr>
        <w:autoSpaceDE w:val="0"/>
        <w:autoSpaceDN w:val="0"/>
        <w:adjustRightInd w:val="0"/>
        <w:spacing w:after="160" w:line="240" w:lineRule="auto"/>
        <w:ind w:left="720" w:hanging="360"/>
        <w:rPr>
          <w:rFonts w:cs="Arial"/>
        </w:rPr>
      </w:pPr>
      <w:r w:rsidRPr="0046756F">
        <w:rPr>
          <w:rFonts w:cs="Arial"/>
        </w:rPr>
        <w:t>Set data of index M_ZERO of rx_message to (M_MASK_8 bitwise AND with rdlr of sfifomailbox with index fifo number of can_x).</w:t>
      </w:r>
    </w:p>
    <w:p w14:paraId="37857E3A" w14:textId="77777777" w:rsidR="009810C9" w:rsidRPr="0046756F" w:rsidRDefault="009810C9" w:rsidP="000A5225">
      <w:pPr>
        <w:widowControl w:val="0"/>
        <w:numPr>
          <w:ilvl w:val="0"/>
          <w:numId w:val="56"/>
        </w:numPr>
        <w:autoSpaceDE w:val="0"/>
        <w:autoSpaceDN w:val="0"/>
        <w:adjustRightInd w:val="0"/>
        <w:spacing w:after="160" w:line="240" w:lineRule="auto"/>
        <w:ind w:left="720" w:hanging="360"/>
        <w:rPr>
          <w:rFonts w:cs="Arial"/>
        </w:rPr>
      </w:pPr>
      <w:r w:rsidRPr="0046756F">
        <w:rPr>
          <w:rFonts w:cs="Arial"/>
        </w:rPr>
        <w:t>Set data of index M_ONE of rx_message to (M_MASK_8 bitwise AND with rdlr of sfifomailbox with index fifo number of can_x right shift by M_SHIFT_8).</w:t>
      </w:r>
    </w:p>
    <w:p w14:paraId="17484A52" w14:textId="77777777" w:rsidR="009810C9" w:rsidRPr="0046756F" w:rsidRDefault="009810C9" w:rsidP="000A5225">
      <w:pPr>
        <w:widowControl w:val="0"/>
        <w:numPr>
          <w:ilvl w:val="0"/>
          <w:numId w:val="56"/>
        </w:numPr>
        <w:autoSpaceDE w:val="0"/>
        <w:autoSpaceDN w:val="0"/>
        <w:adjustRightInd w:val="0"/>
        <w:spacing w:after="160" w:line="240" w:lineRule="auto"/>
        <w:ind w:left="720" w:hanging="360"/>
        <w:rPr>
          <w:rFonts w:cs="Arial"/>
        </w:rPr>
      </w:pPr>
      <w:r w:rsidRPr="0046756F">
        <w:rPr>
          <w:rFonts w:cs="Arial"/>
        </w:rPr>
        <w:t>Set data of index M_TWO of rx_message to (M_MASK_8 bitwise AND with rdlr of sfifomailbox with index fifo number of can_x right shift by M_SHIFT_16).</w:t>
      </w:r>
    </w:p>
    <w:p w14:paraId="4B57D7B2" w14:textId="77777777" w:rsidR="009810C9" w:rsidRPr="0046756F" w:rsidRDefault="009810C9" w:rsidP="000A5225">
      <w:pPr>
        <w:widowControl w:val="0"/>
        <w:numPr>
          <w:ilvl w:val="0"/>
          <w:numId w:val="56"/>
        </w:numPr>
        <w:autoSpaceDE w:val="0"/>
        <w:autoSpaceDN w:val="0"/>
        <w:adjustRightInd w:val="0"/>
        <w:spacing w:after="160" w:line="240" w:lineRule="auto"/>
        <w:ind w:left="720" w:hanging="360"/>
        <w:rPr>
          <w:rFonts w:cs="Arial"/>
        </w:rPr>
      </w:pPr>
      <w:r w:rsidRPr="0046756F">
        <w:rPr>
          <w:rFonts w:cs="Arial"/>
        </w:rPr>
        <w:t>Set data of index M_THREE of rx_message to (M_MASK_8 bitwise AND with rdlr of sfifomailbox with index fifo number of can_x right shift by M_SHIFT_24).</w:t>
      </w:r>
    </w:p>
    <w:p w14:paraId="03FAB271" w14:textId="77777777" w:rsidR="009810C9" w:rsidRPr="0046756F" w:rsidRDefault="009810C9" w:rsidP="000A5225">
      <w:pPr>
        <w:widowControl w:val="0"/>
        <w:numPr>
          <w:ilvl w:val="0"/>
          <w:numId w:val="56"/>
        </w:numPr>
        <w:autoSpaceDE w:val="0"/>
        <w:autoSpaceDN w:val="0"/>
        <w:adjustRightInd w:val="0"/>
        <w:spacing w:after="160" w:line="240" w:lineRule="auto"/>
        <w:ind w:left="720" w:hanging="360"/>
        <w:rPr>
          <w:rFonts w:cs="Arial"/>
        </w:rPr>
      </w:pPr>
      <w:r w:rsidRPr="0046756F">
        <w:rPr>
          <w:rFonts w:cs="Arial"/>
        </w:rPr>
        <w:t>Set data of index M_FOUR of rx_message to (M_MASK_8 bitwise AND with rdhr of sfifomailbox with index fifo number of can_x).</w:t>
      </w:r>
    </w:p>
    <w:p w14:paraId="439C464F" w14:textId="77777777" w:rsidR="009810C9" w:rsidRPr="0046756F" w:rsidRDefault="009810C9" w:rsidP="000A5225">
      <w:pPr>
        <w:widowControl w:val="0"/>
        <w:numPr>
          <w:ilvl w:val="0"/>
          <w:numId w:val="56"/>
        </w:numPr>
        <w:autoSpaceDE w:val="0"/>
        <w:autoSpaceDN w:val="0"/>
        <w:adjustRightInd w:val="0"/>
        <w:spacing w:after="160" w:line="240" w:lineRule="auto"/>
        <w:ind w:left="720" w:hanging="360"/>
        <w:rPr>
          <w:rFonts w:cs="Arial"/>
        </w:rPr>
      </w:pPr>
      <w:r w:rsidRPr="0046756F">
        <w:rPr>
          <w:rFonts w:cs="Arial"/>
        </w:rPr>
        <w:t>Set data of index M_FIVE of rx_message to (M_MASK_8 bitwise AND with rdhr of sfifomailbox with index fifo number of can_x right shift by M_SHIFT_8).</w:t>
      </w:r>
    </w:p>
    <w:p w14:paraId="5D421373" w14:textId="77777777" w:rsidR="009810C9" w:rsidRPr="0046756F" w:rsidRDefault="009810C9" w:rsidP="000A5225">
      <w:pPr>
        <w:widowControl w:val="0"/>
        <w:numPr>
          <w:ilvl w:val="0"/>
          <w:numId w:val="56"/>
        </w:numPr>
        <w:autoSpaceDE w:val="0"/>
        <w:autoSpaceDN w:val="0"/>
        <w:adjustRightInd w:val="0"/>
        <w:spacing w:after="160" w:line="240" w:lineRule="auto"/>
        <w:ind w:left="720" w:hanging="360"/>
        <w:rPr>
          <w:rFonts w:cs="Arial"/>
          <w:sz w:val="17"/>
          <w:szCs w:val="17"/>
        </w:rPr>
      </w:pPr>
      <w:r w:rsidRPr="0046756F">
        <w:rPr>
          <w:rFonts w:cs="Arial"/>
        </w:rPr>
        <w:t>Set data of index M_SIX of rx_message to (M_MASK_8 bitwise AND with rdhr of sfifomailbox with index fifo number of can_x right shift by M_SHIFT_16).</w:t>
      </w:r>
    </w:p>
    <w:p w14:paraId="4AF0F8F2" w14:textId="77777777" w:rsidR="009810C9" w:rsidRPr="0046756F" w:rsidRDefault="009810C9" w:rsidP="000A5225">
      <w:pPr>
        <w:widowControl w:val="0"/>
        <w:numPr>
          <w:ilvl w:val="0"/>
          <w:numId w:val="56"/>
        </w:numPr>
        <w:autoSpaceDE w:val="0"/>
        <w:autoSpaceDN w:val="0"/>
        <w:adjustRightInd w:val="0"/>
        <w:spacing w:after="160" w:line="240" w:lineRule="auto"/>
        <w:ind w:left="720" w:hanging="360"/>
        <w:rPr>
          <w:rFonts w:cs="Arial"/>
          <w:sz w:val="17"/>
          <w:szCs w:val="17"/>
        </w:rPr>
      </w:pPr>
      <w:r w:rsidRPr="0046756F">
        <w:rPr>
          <w:rFonts w:cs="Arial"/>
        </w:rPr>
        <w:t>Set data of index M_SEVEN of rx_message to (M_MASK_8 bitwise AND with rdhr of sfifomailbox with index fifo number of can_x right shift by M_SHIFT_24)</w:t>
      </w:r>
    </w:p>
    <w:p w14:paraId="198B3169" w14:textId="77777777" w:rsidR="009810C9" w:rsidRPr="0046756F" w:rsidRDefault="009810C9" w:rsidP="009810C9">
      <w:pPr>
        <w:widowControl w:val="0"/>
        <w:autoSpaceDE w:val="0"/>
        <w:autoSpaceDN w:val="0"/>
        <w:adjustRightInd w:val="0"/>
        <w:rPr>
          <w:rFonts w:cs="Arial"/>
          <w:sz w:val="17"/>
          <w:szCs w:val="17"/>
        </w:rPr>
      </w:pPr>
    </w:p>
    <w:p w14:paraId="0BF3464A" w14:textId="77777777" w:rsidR="009810C9" w:rsidRPr="0046756F" w:rsidRDefault="00000000" w:rsidP="009810C9">
      <w:pPr>
        <w:rPr>
          <w:rFonts w:cs="Arial"/>
        </w:rPr>
      </w:pPr>
      <w:r>
        <w:rPr>
          <w:rFonts w:cs="Arial"/>
        </w:rPr>
        <w:pict w14:anchorId="10415FC3">
          <v:rect id="_x0000_i2314" style="width:0;height:1.5pt" o:hralign="center" o:hrstd="t" o:hr="t" fillcolor="#a0a0a0" stroked="f"/>
        </w:pict>
      </w:r>
    </w:p>
    <w:p w14:paraId="0EDC40C1" w14:textId="77777777" w:rsidR="009810C9" w:rsidRPr="0046756F" w:rsidRDefault="009810C9" w:rsidP="009810C9">
      <w:pPr>
        <w:pStyle w:val="Heading5"/>
        <w:rPr>
          <w:rFonts w:ascii="Arial" w:hAnsi="Arial" w:cs="Arial"/>
        </w:rPr>
      </w:pPr>
      <w:bookmarkStart w:id="2585" w:name="_Toc122796651"/>
      <w:bookmarkStart w:id="2586" w:name="_Toc158906701"/>
      <w:r w:rsidRPr="0046756F">
        <w:rPr>
          <w:rFonts w:ascii="Arial" w:hAnsi="Arial" w:cs="Arial"/>
        </w:rPr>
        <w:t>11.2.5.7.8 daulibstm32f4xxcan-CanReceive-LLR-008</w:t>
      </w:r>
      <w:bookmarkEnd w:id="2585"/>
      <w:bookmarkEnd w:id="2586"/>
    </w:p>
    <w:p w14:paraId="32ACE49C" w14:textId="77777777" w:rsidR="009810C9" w:rsidRPr="0046756F" w:rsidRDefault="009810C9" w:rsidP="009810C9">
      <w:pPr>
        <w:rPr>
          <w:rFonts w:cs="Arial"/>
        </w:rPr>
      </w:pPr>
      <w:r w:rsidRPr="0046756F">
        <w:rPr>
          <w:rFonts w:cs="Arial"/>
        </w:rPr>
        <w:t>Requirement ID: H698-LLD-CMU-FNC-1554</w:t>
      </w:r>
    </w:p>
    <w:p w14:paraId="2DCB0CDD" w14:textId="77777777" w:rsidR="009810C9" w:rsidRPr="0046756F" w:rsidRDefault="009810C9" w:rsidP="009810C9">
      <w:pPr>
        <w:rPr>
          <w:rFonts w:cs="Arial"/>
        </w:rPr>
      </w:pPr>
    </w:p>
    <w:p w14:paraId="61B94C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release FIFO 0 (set RFOM0 bit in receive FIFO 0 register (rf0r)) i.e, set rf0r of can_x to (rf0r of can_x bitwise OR with M_CAN_RF0R_RFOM0) when M_CAN_FIFO0 is equal to fifo number.</w:t>
      </w:r>
    </w:p>
    <w:p w14:paraId="1CA98F23" w14:textId="77777777" w:rsidR="009810C9" w:rsidRPr="0046756F" w:rsidRDefault="00000000" w:rsidP="009810C9">
      <w:pPr>
        <w:rPr>
          <w:rFonts w:cs="Arial"/>
        </w:rPr>
      </w:pPr>
      <w:r>
        <w:rPr>
          <w:rFonts w:cs="Arial"/>
        </w:rPr>
        <w:pict w14:anchorId="37037C5B">
          <v:rect id="_x0000_i2315" style="width:0;height:1.5pt" o:hralign="center" o:hrstd="t" o:hr="t" fillcolor="#a0a0a0" stroked="f"/>
        </w:pict>
      </w:r>
    </w:p>
    <w:p w14:paraId="2FE4F7B3" w14:textId="77777777" w:rsidR="009810C9" w:rsidRPr="0046756F" w:rsidRDefault="009810C9" w:rsidP="009810C9">
      <w:pPr>
        <w:pStyle w:val="Heading5"/>
        <w:rPr>
          <w:rFonts w:ascii="Arial" w:hAnsi="Arial" w:cs="Arial"/>
        </w:rPr>
      </w:pPr>
      <w:bookmarkStart w:id="2587" w:name="_Toc122796652"/>
      <w:bookmarkStart w:id="2588" w:name="_Toc158906702"/>
      <w:r w:rsidRPr="0046756F">
        <w:rPr>
          <w:rFonts w:ascii="Arial" w:hAnsi="Arial" w:cs="Arial"/>
        </w:rPr>
        <w:t>11.2.5.7.9 daulibstm32f4xxcan-CanReceive-LLR-009</w:t>
      </w:r>
      <w:bookmarkEnd w:id="2587"/>
      <w:bookmarkEnd w:id="2588"/>
    </w:p>
    <w:p w14:paraId="7DFF5A87" w14:textId="77777777" w:rsidR="009810C9" w:rsidRPr="0046756F" w:rsidRDefault="009810C9" w:rsidP="009810C9">
      <w:pPr>
        <w:rPr>
          <w:rFonts w:cs="Arial"/>
        </w:rPr>
      </w:pPr>
      <w:r w:rsidRPr="0046756F">
        <w:rPr>
          <w:rFonts w:cs="Arial"/>
        </w:rPr>
        <w:t>Requirement ID: H698-LLD-CMU-FNC-1555</w:t>
      </w:r>
    </w:p>
    <w:p w14:paraId="4840D857" w14:textId="77777777" w:rsidR="009810C9" w:rsidRPr="0046756F" w:rsidRDefault="009810C9" w:rsidP="009810C9">
      <w:pPr>
        <w:rPr>
          <w:rFonts w:cs="Arial"/>
        </w:rPr>
      </w:pPr>
    </w:p>
    <w:p w14:paraId="7AB85FA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release FIFO 1 (set RFOM1 bit in receive FIFO 1 register (rf1r)) i.e, set rflr of can_x to (rflr of can_x bitwise OR with M_CAN_RF1R_RFOM1) when M_CAN_FIFO0 is not equal to fifo number.</w:t>
      </w:r>
    </w:p>
    <w:p w14:paraId="0E39EED9" w14:textId="77777777" w:rsidR="009810C9" w:rsidRPr="0046756F" w:rsidRDefault="00000000" w:rsidP="009810C9">
      <w:pPr>
        <w:rPr>
          <w:rFonts w:cs="Arial"/>
        </w:rPr>
      </w:pPr>
      <w:r>
        <w:rPr>
          <w:rFonts w:cs="Arial"/>
        </w:rPr>
        <w:pict w14:anchorId="1BC67199">
          <v:rect id="_x0000_i2316" style="width:0;height:1.5pt" o:hralign="center" o:hrstd="t" o:hr="t" fillcolor="#a0a0a0" stroked="f"/>
        </w:pict>
      </w:r>
    </w:p>
    <w:p w14:paraId="5F8CAD68" w14:textId="77777777" w:rsidR="009810C9" w:rsidRPr="0046756F" w:rsidRDefault="009810C9" w:rsidP="009810C9">
      <w:pPr>
        <w:pStyle w:val="Heading3"/>
      </w:pPr>
      <w:bookmarkStart w:id="2589" w:name="_Toc122796653"/>
      <w:bookmarkStart w:id="2590" w:name="_Toc158906703"/>
      <w:r w:rsidRPr="0046756F">
        <w:t>11.2.6 CanItConfig</w:t>
      </w:r>
      <w:bookmarkEnd w:id="2589"/>
      <w:bookmarkEnd w:id="2590"/>
    </w:p>
    <w:p w14:paraId="32E55FED" w14:textId="77777777" w:rsidR="009810C9" w:rsidRPr="0046756F" w:rsidRDefault="009810C9" w:rsidP="009810C9">
      <w:pPr>
        <w:rPr>
          <w:rFonts w:cs="Arial"/>
        </w:rPr>
      </w:pPr>
    </w:p>
    <w:p w14:paraId="249DC5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CanItConfig will follow in the sub sections.</w:t>
      </w:r>
    </w:p>
    <w:p w14:paraId="53A398B6" w14:textId="77777777" w:rsidR="009810C9" w:rsidRPr="0046756F" w:rsidRDefault="00000000" w:rsidP="009810C9">
      <w:pPr>
        <w:rPr>
          <w:rFonts w:cs="Arial"/>
        </w:rPr>
      </w:pPr>
      <w:r>
        <w:rPr>
          <w:rFonts w:cs="Arial"/>
        </w:rPr>
        <w:pict w14:anchorId="2700B973">
          <v:rect id="_x0000_i2317" style="width:0;height:1.5pt" o:hralign="center" o:hrstd="t" o:hr="t" fillcolor="#a0a0a0" stroked="f"/>
        </w:pict>
      </w:r>
    </w:p>
    <w:p w14:paraId="46264DC4" w14:textId="77777777" w:rsidR="009810C9" w:rsidRPr="0046756F" w:rsidRDefault="009810C9" w:rsidP="009810C9">
      <w:pPr>
        <w:pStyle w:val="Heading4"/>
        <w:rPr>
          <w:rFonts w:ascii="Arial" w:hAnsi="Arial" w:cs="Arial"/>
        </w:rPr>
      </w:pPr>
      <w:bookmarkStart w:id="2591" w:name="_Toc122796654"/>
      <w:bookmarkStart w:id="2592" w:name="_Toc158906704"/>
      <w:r w:rsidRPr="0046756F">
        <w:rPr>
          <w:rFonts w:ascii="Arial" w:hAnsi="Arial" w:cs="Arial"/>
        </w:rPr>
        <w:t>11.2.6.1 Brief Description</w:t>
      </w:r>
      <w:bookmarkEnd w:id="2591"/>
      <w:bookmarkEnd w:id="2592"/>
    </w:p>
    <w:p w14:paraId="46823544" w14:textId="77777777" w:rsidR="009810C9" w:rsidRPr="0046756F" w:rsidRDefault="009810C9" w:rsidP="009810C9">
      <w:pPr>
        <w:rPr>
          <w:rFonts w:cs="Arial"/>
        </w:rPr>
      </w:pPr>
    </w:p>
    <w:p w14:paraId="0C423C1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CanItConfig Enables or disables the specified CANx interrupts.</w:t>
      </w:r>
    </w:p>
    <w:p w14:paraId="6408BFCF" w14:textId="77777777" w:rsidR="009810C9" w:rsidRPr="0046756F" w:rsidRDefault="00000000" w:rsidP="009810C9">
      <w:pPr>
        <w:rPr>
          <w:rFonts w:cs="Arial"/>
        </w:rPr>
      </w:pPr>
      <w:r>
        <w:rPr>
          <w:rFonts w:cs="Arial"/>
        </w:rPr>
        <w:pict w14:anchorId="61D73376">
          <v:rect id="_x0000_i2318" style="width:0;height:1.5pt" o:hralign="center" o:hrstd="t" o:hr="t" fillcolor="#a0a0a0" stroked="f"/>
        </w:pict>
      </w:r>
    </w:p>
    <w:p w14:paraId="3EB34689" w14:textId="77777777" w:rsidR="009810C9" w:rsidRPr="0046756F" w:rsidRDefault="009810C9" w:rsidP="009810C9">
      <w:pPr>
        <w:pStyle w:val="Heading4"/>
        <w:rPr>
          <w:rFonts w:ascii="Arial" w:hAnsi="Arial" w:cs="Arial"/>
        </w:rPr>
      </w:pPr>
      <w:bookmarkStart w:id="2593" w:name="_Toc122796655"/>
      <w:bookmarkStart w:id="2594" w:name="_Toc158906705"/>
      <w:r w:rsidRPr="0046756F">
        <w:rPr>
          <w:rFonts w:ascii="Arial" w:hAnsi="Arial" w:cs="Arial"/>
        </w:rPr>
        <w:t>11.2.6.2 List of HLRs allocated</w:t>
      </w:r>
      <w:bookmarkEnd w:id="2593"/>
      <w:bookmarkEnd w:id="2594"/>
    </w:p>
    <w:p w14:paraId="7EA5C38B" w14:textId="77777777" w:rsidR="009810C9" w:rsidRPr="0046756F" w:rsidRDefault="009810C9" w:rsidP="009810C9">
      <w:pPr>
        <w:rPr>
          <w:rFonts w:cs="Arial"/>
        </w:rPr>
      </w:pPr>
    </w:p>
    <w:p w14:paraId="384B9A2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47662209" w14:textId="77777777" w:rsidR="009810C9" w:rsidRPr="0046756F" w:rsidRDefault="00000000" w:rsidP="009810C9">
      <w:pPr>
        <w:rPr>
          <w:rFonts w:cs="Arial"/>
        </w:rPr>
      </w:pPr>
      <w:r>
        <w:rPr>
          <w:rFonts w:cs="Arial"/>
        </w:rPr>
        <w:pict w14:anchorId="17DE2909">
          <v:rect id="_x0000_i2319" style="width:0;height:1.5pt" o:hralign="center" o:hrstd="t" o:hr="t" fillcolor="#a0a0a0" stroked="f"/>
        </w:pict>
      </w:r>
    </w:p>
    <w:p w14:paraId="343498E0" w14:textId="77777777" w:rsidR="009810C9" w:rsidRPr="0046756F" w:rsidRDefault="009810C9" w:rsidP="009810C9">
      <w:pPr>
        <w:pStyle w:val="Heading4"/>
        <w:rPr>
          <w:rFonts w:ascii="Arial" w:hAnsi="Arial" w:cs="Arial"/>
        </w:rPr>
      </w:pPr>
      <w:bookmarkStart w:id="2595" w:name="_Toc122796656"/>
      <w:bookmarkStart w:id="2596" w:name="_Toc158906706"/>
      <w:r w:rsidRPr="0046756F">
        <w:rPr>
          <w:rFonts w:ascii="Arial" w:hAnsi="Arial" w:cs="Arial"/>
        </w:rPr>
        <w:t>11.2.6.3 List of global variables accessed and modified</w:t>
      </w:r>
      <w:bookmarkEnd w:id="2595"/>
      <w:bookmarkEnd w:id="2596"/>
    </w:p>
    <w:p w14:paraId="60D9888A" w14:textId="77777777" w:rsidR="009810C9" w:rsidRPr="0046756F" w:rsidRDefault="009810C9" w:rsidP="009810C9">
      <w:pPr>
        <w:rPr>
          <w:rFonts w:cs="Arial"/>
        </w:rPr>
      </w:pPr>
    </w:p>
    <w:p w14:paraId="1457F4B2"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0D530CFC"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4625DB7D" w14:textId="77777777" w:rsidR="009810C9" w:rsidRPr="0046756F" w:rsidRDefault="00000000" w:rsidP="009810C9">
      <w:pPr>
        <w:rPr>
          <w:rFonts w:cs="Arial"/>
        </w:rPr>
      </w:pPr>
      <w:r>
        <w:rPr>
          <w:rFonts w:cs="Arial"/>
        </w:rPr>
        <w:pict w14:anchorId="40D8F8B7">
          <v:rect id="_x0000_i2320" style="width:0;height:1.5pt" o:hralign="center" o:hrstd="t" o:hr="t" fillcolor="#a0a0a0" stroked="f"/>
        </w:pict>
      </w:r>
    </w:p>
    <w:p w14:paraId="3562303D" w14:textId="77777777" w:rsidR="009810C9" w:rsidRPr="0046756F" w:rsidRDefault="009810C9" w:rsidP="009810C9">
      <w:pPr>
        <w:pStyle w:val="Heading4"/>
        <w:rPr>
          <w:rFonts w:ascii="Arial" w:hAnsi="Arial" w:cs="Arial"/>
        </w:rPr>
      </w:pPr>
      <w:bookmarkStart w:id="2597" w:name="_Toc122796657"/>
      <w:bookmarkStart w:id="2598" w:name="_Toc158906707"/>
      <w:r w:rsidRPr="0046756F">
        <w:rPr>
          <w:rFonts w:ascii="Arial" w:hAnsi="Arial" w:cs="Arial"/>
        </w:rPr>
        <w:t>11.2.6.4 Parameter list (Input/Output)</w:t>
      </w:r>
      <w:bookmarkEnd w:id="2597"/>
      <w:bookmarkEnd w:id="2598"/>
    </w:p>
    <w:p w14:paraId="12E1683C" w14:textId="77777777" w:rsidR="009810C9" w:rsidRPr="0046756F" w:rsidRDefault="009810C9" w:rsidP="009810C9">
      <w:pPr>
        <w:rPr>
          <w:rFonts w:cs="Arial"/>
        </w:rPr>
      </w:pPr>
    </w:p>
    <w:p w14:paraId="6C6871A1" w14:textId="77777777" w:rsidR="009810C9" w:rsidRPr="0046756F" w:rsidRDefault="009810C9" w:rsidP="009810C9">
      <w:pPr>
        <w:widowControl w:val="0"/>
        <w:autoSpaceDE w:val="0"/>
        <w:autoSpaceDN w:val="0"/>
        <w:adjustRightInd w:val="0"/>
        <w:rPr>
          <w:rFonts w:cs="Arial"/>
        </w:rPr>
      </w:pPr>
      <w:r w:rsidRPr="0046756F">
        <w:rPr>
          <w:rFonts w:cs="Arial"/>
        </w:rPr>
        <w:t>Inputs: T_CAN_TYPEDEF* can_x - Where x can be 1 or 2 to select the CAN peripheral.</w:t>
      </w:r>
    </w:p>
    <w:p w14:paraId="7DDC114A" w14:textId="77777777" w:rsidR="009810C9" w:rsidRPr="0046756F" w:rsidRDefault="009810C9" w:rsidP="009810C9">
      <w:pPr>
        <w:widowControl w:val="0"/>
        <w:autoSpaceDE w:val="0"/>
        <w:autoSpaceDN w:val="0"/>
        <w:adjustRightInd w:val="0"/>
        <w:rPr>
          <w:rFonts w:cs="Arial"/>
        </w:rPr>
      </w:pPr>
      <w:r w:rsidRPr="0046756F">
        <w:rPr>
          <w:rFonts w:cs="Arial"/>
        </w:rPr>
        <w:tab/>
        <w:t>T_UINT32 can_it - Specifies the CAN interrupt sources to be enabled or disabled.</w:t>
      </w:r>
    </w:p>
    <w:p w14:paraId="7E9041FC" w14:textId="77777777" w:rsidR="009810C9" w:rsidRPr="0046756F" w:rsidRDefault="009810C9" w:rsidP="009810C9">
      <w:pPr>
        <w:widowControl w:val="0"/>
        <w:autoSpaceDE w:val="0"/>
        <w:autoSpaceDN w:val="0"/>
        <w:adjustRightInd w:val="0"/>
        <w:rPr>
          <w:rFonts w:cs="Arial"/>
        </w:rPr>
      </w:pPr>
      <w:r w:rsidRPr="0046756F">
        <w:rPr>
          <w:rFonts w:cs="Arial"/>
        </w:rPr>
        <w:tab/>
        <w:t>T_FUNCTIONAL_STATE new_state - New state of the CAN interrupts.</w:t>
      </w:r>
    </w:p>
    <w:p w14:paraId="7F40555B" w14:textId="77777777" w:rsidR="009810C9" w:rsidRPr="0046756F" w:rsidRDefault="009810C9" w:rsidP="009810C9">
      <w:pPr>
        <w:widowControl w:val="0"/>
        <w:autoSpaceDE w:val="0"/>
        <w:autoSpaceDN w:val="0"/>
        <w:adjustRightInd w:val="0"/>
        <w:rPr>
          <w:rFonts w:cs="Arial"/>
        </w:rPr>
      </w:pPr>
      <w:r w:rsidRPr="0046756F">
        <w:rPr>
          <w:rFonts w:cs="Arial"/>
        </w:rPr>
        <w:t>Outputs: T_CAN_TYPEDEF* can_x - Where x can be 1 or 2 to select the CAN peripheral.</w:t>
      </w:r>
    </w:p>
    <w:p w14:paraId="62178B27" w14:textId="77777777" w:rsidR="009810C9" w:rsidRPr="0046756F" w:rsidRDefault="00000000" w:rsidP="009810C9">
      <w:pPr>
        <w:rPr>
          <w:rFonts w:cs="Arial"/>
        </w:rPr>
      </w:pPr>
      <w:r>
        <w:rPr>
          <w:rFonts w:cs="Arial"/>
        </w:rPr>
        <w:pict w14:anchorId="5ECA5208">
          <v:rect id="_x0000_i2321" style="width:0;height:1.5pt" o:hralign="center" o:hrstd="t" o:hr="t" fillcolor="#a0a0a0" stroked="f"/>
        </w:pict>
      </w:r>
    </w:p>
    <w:p w14:paraId="3C424430" w14:textId="77777777" w:rsidR="009810C9" w:rsidRPr="0046756F" w:rsidRDefault="009810C9" w:rsidP="009810C9">
      <w:pPr>
        <w:pStyle w:val="Heading4"/>
        <w:rPr>
          <w:rFonts w:ascii="Arial" w:hAnsi="Arial" w:cs="Arial"/>
        </w:rPr>
      </w:pPr>
      <w:bookmarkStart w:id="2599" w:name="_Toc122796658"/>
      <w:bookmarkStart w:id="2600" w:name="_Toc158906708"/>
      <w:r w:rsidRPr="0046756F">
        <w:rPr>
          <w:rFonts w:ascii="Arial" w:hAnsi="Arial" w:cs="Arial"/>
        </w:rPr>
        <w:t>11.2.6.5 Return Value</w:t>
      </w:r>
      <w:bookmarkEnd w:id="2599"/>
      <w:bookmarkEnd w:id="2600"/>
    </w:p>
    <w:p w14:paraId="553ECA4A" w14:textId="77777777" w:rsidR="009810C9" w:rsidRPr="0046756F" w:rsidRDefault="009810C9" w:rsidP="009810C9">
      <w:pPr>
        <w:rPr>
          <w:rFonts w:cs="Arial"/>
        </w:rPr>
      </w:pPr>
    </w:p>
    <w:p w14:paraId="64E3657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2B7F48D" w14:textId="77777777" w:rsidR="009810C9" w:rsidRPr="0046756F" w:rsidRDefault="00000000" w:rsidP="009810C9">
      <w:pPr>
        <w:rPr>
          <w:rFonts w:cs="Arial"/>
        </w:rPr>
      </w:pPr>
      <w:r>
        <w:rPr>
          <w:rFonts w:cs="Arial"/>
        </w:rPr>
        <w:pict w14:anchorId="12B9D6AC">
          <v:rect id="_x0000_i2322" style="width:0;height:1.5pt" o:hralign="center" o:hrstd="t" o:hr="t" fillcolor="#a0a0a0" stroked="f"/>
        </w:pict>
      </w:r>
    </w:p>
    <w:p w14:paraId="662D7DCB" w14:textId="77777777" w:rsidR="009810C9" w:rsidRPr="0046756F" w:rsidRDefault="009810C9" w:rsidP="009810C9">
      <w:pPr>
        <w:pStyle w:val="Heading4"/>
        <w:rPr>
          <w:rFonts w:ascii="Arial" w:hAnsi="Arial" w:cs="Arial"/>
        </w:rPr>
      </w:pPr>
      <w:bookmarkStart w:id="2601" w:name="_Toc122796659"/>
      <w:bookmarkStart w:id="2602" w:name="_Toc158906709"/>
      <w:r w:rsidRPr="0046756F">
        <w:rPr>
          <w:rFonts w:ascii="Arial" w:hAnsi="Arial" w:cs="Arial"/>
        </w:rPr>
        <w:t>11.2.6.6 Other CSUs called by this CSU</w:t>
      </w:r>
      <w:bookmarkEnd w:id="2601"/>
      <w:bookmarkEnd w:id="2602"/>
    </w:p>
    <w:p w14:paraId="7A3FB3E7" w14:textId="77777777" w:rsidR="009810C9" w:rsidRPr="0046756F" w:rsidRDefault="009810C9" w:rsidP="009810C9">
      <w:pPr>
        <w:rPr>
          <w:rFonts w:cs="Arial"/>
        </w:rPr>
      </w:pPr>
    </w:p>
    <w:p w14:paraId="78E5AFF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E9D352F" w14:textId="77777777" w:rsidR="009810C9" w:rsidRPr="0046756F" w:rsidRDefault="00000000" w:rsidP="009810C9">
      <w:pPr>
        <w:rPr>
          <w:rFonts w:cs="Arial"/>
        </w:rPr>
      </w:pPr>
      <w:r>
        <w:rPr>
          <w:rFonts w:cs="Arial"/>
        </w:rPr>
        <w:pict w14:anchorId="7E6D4F2F">
          <v:rect id="_x0000_i2323" style="width:0;height:1.5pt" o:hralign="center" o:hrstd="t" o:hr="t" fillcolor="#a0a0a0" stroked="f"/>
        </w:pict>
      </w:r>
    </w:p>
    <w:p w14:paraId="100E0F70" w14:textId="77777777" w:rsidR="009810C9" w:rsidRPr="0046756F" w:rsidRDefault="009810C9" w:rsidP="009810C9">
      <w:pPr>
        <w:pStyle w:val="Heading4"/>
        <w:rPr>
          <w:rFonts w:ascii="Arial" w:hAnsi="Arial" w:cs="Arial"/>
        </w:rPr>
      </w:pPr>
      <w:bookmarkStart w:id="2603" w:name="_Toc122796660"/>
      <w:bookmarkStart w:id="2604" w:name="_Toc158906710"/>
      <w:r w:rsidRPr="0046756F">
        <w:rPr>
          <w:rFonts w:ascii="Arial" w:hAnsi="Arial" w:cs="Arial"/>
        </w:rPr>
        <w:t>11.2.6.7 Description of list of LLRs allocated</w:t>
      </w:r>
      <w:bookmarkEnd w:id="2603"/>
      <w:bookmarkEnd w:id="2604"/>
    </w:p>
    <w:p w14:paraId="0672FA7B" w14:textId="77777777" w:rsidR="009810C9" w:rsidRPr="0046756F" w:rsidRDefault="009810C9" w:rsidP="009810C9">
      <w:pPr>
        <w:rPr>
          <w:rFonts w:cs="Arial"/>
        </w:rPr>
      </w:pPr>
    </w:p>
    <w:p w14:paraId="03FFFC6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CanItConfig</w:t>
      </w:r>
    </w:p>
    <w:p w14:paraId="0E82CC58" w14:textId="77777777" w:rsidR="009810C9" w:rsidRPr="0046756F" w:rsidRDefault="00000000" w:rsidP="009810C9">
      <w:pPr>
        <w:rPr>
          <w:rFonts w:cs="Arial"/>
        </w:rPr>
      </w:pPr>
      <w:r>
        <w:rPr>
          <w:rFonts w:cs="Arial"/>
        </w:rPr>
        <w:pict w14:anchorId="4283C1F3">
          <v:rect id="_x0000_i2324" style="width:0;height:1.5pt" o:hralign="center" o:hrstd="t" o:hr="t" fillcolor="#a0a0a0" stroked="f"/>
        </w:pict>
      </w:r>
    </w:p>
    <w:p w14:paraId="4AE6060A" w14:textId="77777777" w:rsidR="009810C9" w:rsidRPr="0046756F" w:rsidRDefault="009810C9" w:rsidP="009810C9">
      <w:pPr>
        <w:pStyle w:val="Heading5"/>
        <w:rPr>
          <w:rFonts w:ascii="Arial" w:hAnsi="Arial" w:cs="Arial"/>
        </w:rPr>
      </w:pPr>
      <w:bookmarkStart w:id="2605" w:name="_Toc122796661"/>
      <w:bookmarkStart w:id="2606" w:name="_Toc158906711"/>
      <w:r w:rsidRPr="0046756F">
        <w:rPr>
          <w:rFonts w:ascii="Arial" w:hAnsi="Arial" w:cs="Arial"/>
        </w:rPr>
        <w:t>11.2.6.7.1 daulibstm32f4xxcan-CanItConfig-LLR-001</w:t>
      </w:r>
      <w:bookmarkEnd w:id="2605"/>
      <w:bookmarkEnd w:id="2606"/>
    </w:p>
    <w:p w14:paraId="75827EB4" w14:textId="77777777" w:rsidR="009810C9" w:rsidRPr="0046756F" w:rsidRDefault="009810C9" w:rsidP="009810C9">
      <w:pPr>
        <w:rPr>
          <w:rFonts w:cs="Arial"/>
        </w:rPr>
      </w:pPr>
      <w:r w:rsidRPr="0046756F">
        <w:rPr>
          <w:rFonts w:cs="Arial"/>
        </w:rPr>
        <w:t>Requirement ID: H698-LLD-CMU-FNC-1564</w:t>
      </w:r>
    </w:p>
    <w:p w14:paraId="2A43ADC3" w14:textId="77777777" w:rsidR="009810C9" w:rsidRPr="0046756F" w:rsidRDefault="009810C9" w:rsidP="009810C9">
      <w:pPr>
        <w:rPr>
          <w:rFonts w:cs="Arial"/>
        </w:rPr>
      </w:pPr>
    </w:p>
    <w:p w14:paraId="016DDAC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interrupt enable register (ier) to enable the selected can interrupt i.e, set ier of can_x to (ier of can_x bitwise OR with can_it) when the new_state is ENABLE.</w:t>
      </w:r>
    </w:p>
    <w:p w14:paraId="6E6DA11C" w14:textId="77777777" w:rsidR="009810C9" w:rsidRPr="0046756F" w:rsidRDefault="00000000" w:rsidP="009810C9">
      <w:pPr>
        <w:rPr>
          <w:rFonts w:cs="Arial"/>
        </w:rPr>
      </w:pPr>
      <w:r>
        <w:rPr>
          <w:rFonts w:cs="Arial"/>
        </w:rPr>
        <w:pict w14:anchorId="53B45521">
          <v:rect id="_x0000_i2325" style="width:0;height:1.5pt" o:hralign="center" o:hrstd="t" o:hr="t" fillcolor="#a0a0a0" stroked="f"/>
        </w:pict>
      </w:r>
    </w:p>
    <w:p w14:paraId="7ECA9333" w14:textId="77777777" w:rsidR="009810C9" w:rsidRPr="0046756F" w:rsidRDefault="009810C9" w:rsidP="009810C9">
      <w:pPr>
        <w:pStyle w:val="Heading5"/>
        <w:rPr>
          <w:rFonts w:ascii="Arial" w:hAnsi="Arial" w:cs="Arial"/>
        </w:rPr>
      </w:pPr>
      <w:bookmarkStart w:id="2607" w:name="_Toc122796662"/>
      <w:bookmarkStart w:id="2608" w:name="_Toc158906712"/>
      <w:r w:rsidRPr="0046756F">
        <w:rPr>
          <w:rFonts w:ascii="Arial" w:hAnsi="Arial" w:cs="Arial"/>
        </w:rPr>
        <w:t>11.2.6.7.2 daulibstm32f4xxcan-CanItConfig-LLR-002</w:t>
      </w:r>
      <w:bookmarkEnd w:id="2607"/>
      <w:bookmarkEnd w:id="2608"/>
    </w:p>
    <w:p w14:paraId="3C7E03CA" w14:textId="77777777" w:rsidR="009810C9" w:rsidRPr="0046756F" w:rsidRDefault="009810C9" w:rsidP="009810C9">
      <w:pPr>
        <w:rPr>
          <w:rFonts w:cs="Arial"/>
        </w:rPr>
      </w:pPr>
      <w:r w:rsidRPr="0046756F">
        <w:rPr>
          <w:rFonts w:cs="Arial"/>
        </w:rPr>
        <w:t>Requirement ID: H698-LLD-CMU-FNC-1565</w:t>
      </w:r>
    </w:p>
    <w:p w14:paraId="49642463" w14:textId="77777777" w:rsidR="009810C9" w:rsidRPr="0046756F" w:rsidRDefault="009810C9" w:rsidP="009810C9">
      <w:pPr>
        <w:rPr>
          <w:rFonts w:cs="Arial"/>
        </w:rPr>
      </w:pPr>
    </w:p>
    <w:p w14:paraId="21D4D92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interrupt enable register (ier) to disable the selected can interrupt i.e, set ier of can_x to (ier of can_x bitwise AND with negated value of can_it when the new_state is DISABLE.</w:t>
      </w:r>
    </w:p>
    <w:p w14:paraId="7D9BC2A5" w14:textId="77777777" w:rsidR="009810C9" w:rsidRPr="0046756F" w:rsidRDefault="00000000" w:rsidP="009810C9">
      <w:pPr>
        <w:rPr>
          <w:rFonts w:cs="Arial"/>
        </w:rPr>
      </w:pPr>
      <w:r>
        <w:rPr>
          <w:rFonts w:cs="Arial"/>
        </w:rPr>
        <w:pict w14:anchorId="4832A243">
          <v:rect id="_x0000_i2326" style="width:0;height:1.5pt" o:hralign="center" o:hrstd="t" o:hr="t" fillcolor="#a0a0a0" stroked="f"/>
        </w:pict>
      </w:r>
    </w:p>
    <w:p w14:paraId="5B874274" w14:textId="77777777" w:rsidR="009810C9" w:rsidRPr="0046756F" w:rsidRDefault="009810C9" w:rsidP="009810C9">
      <w:pPr>
        <w:pStyle w:val="Heading2"/>
      </w:pPr>
      <w:bookmarkStart w:id="2609" w:name="_Toc122796663"/>
      <w:bookmarkStart w:id="2610" w:name="_Toc158906713"/>
      <w:r w:rsidRPr="0046756F">
        <w:t>11.3 daulibstm32f4xxcrc</w:t>
      </w:r>
      <w:bookmarkEnd w:id="2609"/>
      <w:bookmarkEnd w:id="2610"/>
    </w:p>
    <w:p w14:paraId="6F0D488F" w14:textId="77777777" w:rsidR="009810C9" w:rsidRPr="0046756F" w:rsidRDefault="009810C9" w:rsidP="009810C9">
      <w:pPr>
        <w:rPr>
          <w:rFonts w:cs="Arial"/>
        </w:rPr>
      </w:pPr>
    </w:p>
    <w:p w14:paraId="6BA58FC8"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daulibstm32f4xxcrc CSC provides all the CRC firmware functions.</w:t>
      </w:r>
    </w:p>
    <w:p w14:paraId="4989D2FB" w14:textId="77777777" w:rsidR="009810C9" w:rsidRPr="0046756F" w:rsidRDefault="00000000" w:rsidP="009810C9">
      <w:pPr>
        <w:rPr>
          <w:rFonts w:cs="Arial"/>
        </w:rPr>
      </w:pPr>
      <w:r>
        <w:rPr>
          <w:rFonts w:cs="Arial"/>
        </w:rPr>
        <w:pict w14:anchorId="5987C4EC">
          <v:rect id="_x0000_i2327" style="width:0;height:1.5pt" o:hralign="center" o:hrstd="t" o:hr="t" fillcolor="#a0a0a0" stroked="f"/>
        </w:pict>
      </w:r>
    </w:p>
    <w:p w14:paraId="476FD39B" w14:textId="77777777" w:rsidR="009810C9" w:rsidRPr="0046756F" w:rsidRDefault="009810C9" w:rsidP="009810C9">
      <w:pPr>
        <w:pStyle w:val="Heading3"/>
      </w:pPr>
      <w:bookmarkStart w:id="2611" w:name="_Toc122796664"/>
      <w:bookmarkStart w:id="2612" w:name="_Toc158906714"/>
      <w:r w:rsidRPr="0046756F">
        <w:t>11.3.1 CrcResetDr</w:t>
      </w:r>
      <w:bookmarkEnd w:id="2611"/>
      <w:bookmarkEnd w:id="2612"/>
    </w:p>
    <w:p w14:paraId="2815B4C8" w14:textId="77777777" w:rsidR="009810C9" w:rsidRPr="0046756F" w:rsidRDefault="009810C9" w:rsidP="009810C9">
      <w:pPr>
        <w:rPr>
          <w:rFonts w:cs="Arial"/>
        </w:rPr>
      </w:pPr>
    </w:p>
    <w:p w14:paraId="63C51D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CrcResetDr will follow in the sub sections.</w:t>
      </w:r>
    </w:p>
    <w:p w14:paraId="1C086302" w14:textId="77777777" w:rsidR="009810C9" w:rsidRPr="0046756F" w:rsidRDefault="00000000" w:rsidP="009810C9">
      <w:pPr>
        <w:rPr>
          <w:rFonts w:cs="Arial"/>
        </w:rPr>
      </w:pPr>
      <w:r>
        <w:rPr>
          <w:rFonts w:cs="Arial"/>
        </w:rPr>
        <w:pict w14:anchorId="489A70BE">
          <v:rect id="_x0000_i2328" style="width:0;height:1.5pt" o:hralign="center" o:hrstd="t" o:hr="t" fillcolor="#a0a0a0" stroked="f"/>
        </w:pict>
      </w:r>
    </w:p>
    <w:p w14:paraId="08CAF21C" w14:textId="77777777" w:rsidR="009810C9" w:rsidRPr="0046756F" w:rsidRDefault="009810C9" w:rsidP="009810C9">
      <w:pPr>
        <w:pStyle w:val="Heading4"/>
        <w:rPr>
          <w:rFonts w:ascii="Arial" w:hAnsi="Arial" w:cs="Arial"/>
        </w:rPr>
      </w:pPr>
      <w:bookmarkStart w:id="2613" w:name="_Toc122796665"/>
      <w:bookmarkStart w:id="2614" w:name="_Toc158906715"/>
      <w:r w:rsidRPr="0046756F">
        <w:rPr>
          <w:rFonts w:ascii="Arial" w:hAnsi="Arial" w:cs="Arial"/>
        </w:rPr>
        <w:t>11.3.1.1 Brief Description</w:t>
      </w:r>
      <w:bookmarkEnd w:id="2613"/>
      <w:bookmarkEnd w:id="2614"/>
    </w:p>
    <w:p w14:paraId="6CB6E05B" w14:textId="77777777" w:rsidR="009810C9" w:rsidRPr="0046756F" w:rsidRDefault="009810C9" w:rsidP="009810C9">
      <w:pPr>
        <w:rPr>
          <w:rFonts w:cs="Arial"/>
        </w:rPr>
      </w:pPr>
    </w:p>
    <w:p w14:paraId="3EC9E82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CrcResetDr resets the CRC control register (cr).</w:t>
      </w:r>
    </w:p>
    <w:p w14:paraId="62DB61E7" w14:textId="77777777" w:rsidR="009810C9" w:rsidRPr="0046756F" w:rsidRDefault="00000000" w:rsidP="009810C9">
      <w:pPr>
        <w:rPr>
          <w:rFonts w:cs="Arial"/>
        </w:rPr>
      </w:pPr>
      <w:r>
        <w:rPr>
          <w:rFonts w:cs="Arial"/>
        </w:rPr>
        <w:pict w14:anchorId="67E40F26">
          <v:rect id="_x0000_i2329" style="width:0;height:1.5pt" o:hralign="center" o:hrstd="t" o:hr="t" fillcolor="#a0a0a0" stroked="f"/>
        </w:pict>
      </w:r>
    </w:p>
    <w:p w14:paraId="1547B6EF" w14:textId="77777777" w:rsidR="009810C9" w:rsidRPr="0046756F" w:rsidRDefault="009810C9" w:rsidP="009810C9">
      <w:pPr>
        <w:pStyle w:val="Heading4"/>
        <w:rPr>
          <w:rFonts w:ascii="Arial" w:hAnsi="Arial" w:cs="Arial"/>
        </w:rPr>
      </w:pPr>
      <w:bookmarkStart w:id="2615" w:name="_Toc122796666"/>
      <w:bookmarkStart w:id="2616" w:name="_Toc158906716"/>
      <w:r w:rsidRPr="0046756F">
        <w:rPr>
          <w:rFonts w:ascii="Arial" w:hAnsi="Arial" w:cs="Arial"/>
        </w:rPr>
        <w:t>11.3.1.2 List of HLRs allocated</w:t>
      </w:r>
      <w:bookmarkEnd w:id="2615"/>
      <w:bookmarkEnd w:id="2616"/>
    </w:p>
    <w:p w14:paraId="7B41A465" w14:textId="77777777" w:rsidR="009810C9" w:rsidRPr="0046756F" w:rsidRDefault="009810C9" w:rsidP="009810C9">
      <w:pPr>
        <w:rPr>
          <w:rFonts w:cs="Arial"/>
        </w:rPr>
      </w:pPr>
    </w:p>
    <w:p w14:paraId="204CB20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956696C" w14:textId="77777777" w:rsidR="009810C9" w:rsidRPr="0046756F" w:rsidRDefault="00000000" w:rsidP="009810C9">
      <w:pPr>
        <w:rPr>
          <w:rFonts w:cs="Arial"/>
        </w:rPr>
      </w:pPr>
      <w:r>
        <w:rPr>
          <w:rFonts w:cs="Arial"/>
        </w:rPr>
        <w:pict w14:anchorId="332614C0">
          <v:rect id="_x0000_i2330" style="width:0;height:1.5pt" o:hralign="center" o:hrstd="t" o:hr="t" fillcolor="#a0a0a0" stroked="f"/>
        </w:pict>
      </w:r>
    </w:p>
    <w:p w14:paraId="43171486" w14:textId="77777777" w:rsidR="009810C9" w:rsidRPr="0046756F" w:rsidRDefault="009810C9" w:rsidP="009810C9">
      <w:pPr>
        <w:pStyle w:val="Heading4"/>
        <w:rPr>
          <w:rFonts w:ascii="Arial" w:hAnsi="Arial" w:cs="Arial"/>
        </w:rPr>
      </w:pPr>
      <w:bookmarkStart w:id="2617" w:name="_Toc122796667"/>
      <w:bookmarkStart w:id="2618" w:name="_Toc158906717"/>
      <w:r w:rsidRPr="0046756F">
        <w:rPr>
          <w:rFonts w:ascii="Arial" w:hAnsi="Arial" w:cs="Arial"/>
        </w:rPr>
        <w:t>11.3.1.3 List of global variables accessed and modified</w:t>
      </w:r>
      <w:bookmarkEnd w:id="2617"/>
      <w:bookmarkEnd w:id="2618"/>
    </w:p>
    <w:p w14:paraId="677B2CAC" w14:textId="77777777" w:rsidR="009810C9" w:rsidRPr="0046756F" w:rsidRDefault="009810C9" w:rsidP="009810C9">
      <w:pPr>
        <w:rPr>
          <w:rFonts w:cs="Arial"/>
        </w:rPr>
      </w:pPr>
    </w:p>
    <w:p w14:paraId="7B6DB413"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AA224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796BB074" w14:textId="77777777" w:rsidR="009810C9" w:rsidRPr="0046756F" w:rsidRDefault="00000000" w:rsidP="009810C9">
      <w:pPr>
        <w:rPr>
          <w:rFonts w:cs="Arial"/>
        </w:rPr>
      </w:pPr>
      <w:r>
        <w:rPr>
          <w:rFonts w:cs="Arial"/>
        </w:rPr>
        <w:pict w14:anchorId="56F6CB76">
          <v:rect id="_x0000_i2331" style="width:0;height:1.5pt" o:hralign="center" o:hrstd="t" o:hr="t" fillcolor="#a0a0a0" stroked="f"/>
        </w:pict>
      </w:r>
    </w:p>
    <w:p w14:paraId="335D515F" w14:textId="77777777" w:rsidR="009810C9" w:rsidRPr="0046756F" w:rsidRDefault="009810C9" w:rsidP="009810C9">
      <w:pPr>
        <w:pStyle w:val="Heading4"/>
        <w:rPr>
          <w:rFonts w:ascii="Arial" w:hAnsi="Arial" w:cs="Arial"/>
        </w:rPr>
      </w:pPr>
      <w:bookmarkStart w:id="2619" w:name="_Toc122796668"/>
      <w:bookmarkStart w:id="2620" w:name="_Toc158906718"/>
      <w:r w:rsidRPr="0046756F">
        <w:rPr>
          <w:rFonts w:ascii="Arial" w:hAnsi="Arial" w:cs="Arial"/>
        </w:rPr>
        <w:t>11.3.1.4 Parameter list (Input/Output)</w:t>
      </w:r>
      <w:bookmarkEnd w:id="2619"/>
      <w:bookmarkEnd w:id="2620"/>
    </w:p>
    <w:p w14:paraId="1E076D79" w14:textId="77777777" w:rsidR="009810C9" w:rsidRPr="0046756F" w:rsidRDefault="009810C9" w:rsidP="009810C9">
      <w:pPr>
        <w:rPr>
          <w:rFonts w:cs="Arial"/>
        </w:rPr>
      </w:pPr>
    </w:p>
    <w:p w14:paraId="1DFF8B22"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6F89587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0313A127" w14:textId="77777777" w:rsidR="009810C9" w:rsidRPr="0046756F" w:rsidRDefault="00000000" w:rsidP="009810C9">
      <w:pPr>
        <w:rPr>
          <w:rFonts w:cs="Arial"/>
        </w:rPr>
      </w:pPr>
      <w:r>
        <w:rPr>
          <w:rFonts w:cs="Arial"/>
        </w:rPr>
        <w:pict w14:anchorId="54E8532B">
          <v:rect id="_x0000_i2332" style="width:0;height:1.5pt" o:hralign="center" o:hrstd="t" o:hr="t" fillcolor="#a0a0a0" stroked="f"/>
        </w:pict>
      </w:r>
    </w:p>
    <w:p w14:paraId="231A196E" w14:textId="77777777" w:rsidR="009810C9" w:rsidRPr="0046756F" w:rsidRDefault="009810C9" w:rsidP="009810C9">
      <w:pPr>
        <w:pStyle w:val="Heading4"/>
        <w:rPr>
          <w:rFonts w:ascii="Arial" w:hAnsi="Arial" w:cs="Arial"/>
        </w:rPr>
      </w:pPr>
      <w:bookmarkStart w:id="2621" w:name="_Toc122796669"/>
      <w:bookmarkStart w:id="2622" w:name="_Toc158906719"/>
      <w:r w:rsidRPr="0046756F">
        <w:rPr>
          <w:rFonts w:ascii="Arial" w:hAnsi="Arial" w:cs="Arial"/>
        </w:rPr>
        <w:t>11.3.1.5 Return Value</w:t>
      </w:r>
      <w:bookmarkEnd w:id="2621"/>
      <w:bookmarkEnd w:id="2622"/>
    </w:p>
    <w:p w14:paraId="3B4E56A6" w14:textId="77777777" w:rsidR="009810C9" w:rsidRPr="0046756F" w:rsidRDefault="009810C9" w:rsidP="009810C9">
      <w:pPr>
        <w:rPr>
          <w:rFonts w:cs="Arial"/>
        </w:rPr>
      </w:pPr>
    </w:p>
    <w:p w14:paraId="475EE5F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EA7F48B" w14:textId="77777777" w:rsidR="009810C9" w:rsidRPr="0046756F" w:rsidRDefault="00000000" w:rsidP="009810C9">
      <w:pPr>
        <w:rPr>
          <w:rFonts w:cs="Arial"/>
        </w:rPr>
      </w:pPr>
      <w:r>
        <w:rPr>
          <w:rFonts w:cs="Arial"/>
        </w:rPr>
        <w:pict w14:anchorId="6FCB88A3">
          <v:rect id="_x0000_i2333" style="width:0;height:1.5pt" o:hralign="center" o:hrstd="t" o:hr="t" fillcolor="#a0a0a0" stroked="f"/>
        </w:pict>
      </w:r>
    </w:p>
    <w:p w14:paraId="2C5D2F7F" w14:textId="77777777" w:rsidR="009810C9" w:rsidRPr="0046756F" w:rsidRDefault="009810C9" w:rsidP="009810C9">
      <w:pPr>
        <w:pStyle w:val="Heading4"/>
        <w:rPr>
          <w:rFonts w:ascii="Arial" w:hAnsi="Arial" w:cs="Arial"/>
        </w:rPr>
      </w:pPr>
      <w:bookmarkStart w:id="2623" w:name="_Toc122796670"/>
      <w:bookmarkStart w:id="2624" w:name="_Toc158906720"/>
      <w:r w:rsidRPr="0046756F">
        <w:rPr>
          <w:rFonts w:ascii="Arial" w:hAnsi="Arial" w:cs="Arial"/>
        </w:rPr>
        <w:t>11.3.1.6 Other CSUs called by this CSU</w:t>
      </w:r>
      <w:bookmarkEnd w:id="2623"/>
      <w:bookmarkEnd w:id="2624"/>
    </w:p>
    <w:p w14:paraId="0DF3DB0E" w14:textId="77777777" w:rsidR="009810C9" w:rsidRPr="0046756F" w:rsidRDefault="009810C9" w:rsidP="009810C9">
      <w:pPr>
        <w:rPr>
          <w:rFonts w:cs="Arial"/>
        </w:rPr>
      </w:pPr>
    </w:p>
    <w:p w14:paraId="5F27593D"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39758FF" w14:textId="77777777" w:rsidR="009810C9" w:rsidRPr="0046756F" w:rsidRDefault="00000000" w:rsidP="009810C9">
      <w:pPr>
        <w:rPr>
          <w:rFonts w:cs="Arial"/>
        </w:rPr>
      </w:pPr>
      <w:r>
        <w:rPr>
          <w:rFonts w:cs="Arial"/>
        </w:rPr>
        <w:pict w14:anchorId="6E45C442">
          <v:rect id="_x0000_i2334" style="width:0;height:1.5pt" o:hralign="center" o:hrstd="t" o:hr="t" fillcolor="#a0a0a0" stroked="f"/>
        </w:pict>
      </w:r>
    </w:p>
    <w:p w14:paraId="603DEE53" w14:textId="77777777" w:rsidR="009810C9" w:rsidRPr="0046756F" w:rsidRDefault="009810C9" w:rsidP="009810C9">
      <w:pPr>
        <w:pStyle w:val="Heading4"/>
        <w:rPr>
          <w:rFonts w:ascii="Arial" w:hAnsi="Arial" w:cs="Arial"/>
        </w:rPr>
      </w:pPr>
      <w:bookmarkStart w:id="2625" w:name="_Toc122796671"/>
      <w:bookmarkStart w:id="2626" w:name="_Toc158906721"/>
      <w:r w:rsidRPr="0046756F">
        <w:rPr>
          <w:rFonts w:ascii="Arial" w:hAnsi="Arial" w:cs="Arial"/>
        </w:rPr>
        <w:t>11.3.1.7 Description of list of LLRs allocated</w:t>
      </w:r>
      <w:bookmarkEnd w:id="2625"/>
      <w:bookmarkEnd w:id="2626"/>
    </w:p>
    <w:p w14:paraId="42ECCF21" w14:textId="77777777" w:rsidR="009810C9" w:rsidRPr="0046756F" w:rsidRDefault="009810C9" w:rsidP="009810C9">
      <w:pPr>
        <w:rPr>
          <w:rFonts w:cs="Arial"/>
        </w:rPr>
      </w:pPr>
    </w:p>
    <w:p w14:paraId="11D2EAD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CrcResetDr</w:t>
      </w:r>
    </w:p>
    <w:p w14:paraId="63875F37" w14:textId="77777777" w:rsidR="009810C9" w:rsidRPr="0046756F" w:rsidRDefault="00000000" w:rsidP="009810C9">
      <w:pPr>
        <w:rPr>
          <w:rFonts w:cs="Arial"/>
        </w:rPr>
      </w:pPr>
      <w:r>
        <w:rPr>
          <w:rFonts w:cs="Arial"/>
        </w:rPr>
        <w:pict w14:anchorId="0586F950">
          <v:rect id="_x0000_i2335" style="width:0;height:1.5pt" o:hralign="center" o:hrstd="t" o:hr="t" fillcolor="#a0a0a0" stroked="f"/>
        </w:pict>
      </w:r>
    </w:p>
    <w:p w14:paraId="5B5CB485" w14:textId="77777777" w:rsidR="009810C9" w:rsidRPr="0046756F" w:rsidRDefault="009810C9" w:rsidP="009810C9">
      <w:pPr>
        <w:pStyle w:val="Heading5"/>
        <w:rPr>
          <w:rFonts w:ascii="Arial" w:hAnsi="Arial" w:cs="Arial"/>
        </w:rPr>
      </w:pPr>
      <w:bookmarkStart w:id="2627" w:name="_Toc122796672"/>
      <w:bookmarkStart w:id="2628" w:name="_Toc158906722"/>
      <w:r w:rsidRPr="0046756F">
        <w:rPr>
          <w:rFonts w:ascii="Arial" w:hAnsi="Arial" w:cs="Arial"/>
        </w:rPr>
        <w:t>11.3.1.7.1 daulibstm32f4xxcrc-CrcResetDr-LLR-001</w:t>
      </w:r>
      <w:bookmarkEnd w:id="2627"/>
      <w:bookmarkEnd w:id="2628"/>
    </w:p>
    <w:p w14:paraId="0E862F9B" w14:textId="77777777" w:rsidR="009810C9" w:rsidRPr="0046756F" w:rsidRDefault="009810C9" w:rsidP="009810C9">
      <w:pPr>
        <w:rPr>
          <w:rFonts w:cs="Arial"/>
        </w:rPr>
      </w:pPr>
      <w:r w:rsidRPr="0046756F">
        <w:rPr>
          <w:rFonts w:cs="Arial"/>
        </w:rPr>
        <w:t>Requirement ID: H698-LLD-CMU-FNC-1575</w:t>
      </w:r>
    </w:p>
    <w:p w14:paraId="4CDD0641" w14:textId="77777777" w:rsidR="009810C9" w:rsidRPr="0046756F" w:rsidRDefault="009810C9" w:rsidP="009810C9">
      <w:pPr>
        <w:rPr>
          <w:rFonts w:cs="Arial"/>
        </w:rPr>
      </w:pPr>
    </w:p>
    <w:p w14:paraId="5645C74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RESET bit of CRC Control register (cr) to reset the CRC calculation unit i.e, set cr of M_CRC to M_CRC_CR_RESET.</w:t>
      </w:r>
    </w:p>
    <w:p w14:paraId="4DF9C1B5" w14:textId="77777777" w:rsidR="009810C9" w:rsidRPr="0046756F" w:rsidRDefault="00000000" w:rsidP="009810C9">
      <w:pPr>
        <w:rPr>
          <w:rFonts w:cs="Arial"/>
        </w:rPr>
      </w:pPr>
      <w:r>
        <w:rPr>
          <w:rFonts w:cs="Arial"/>
        </w:rPr>
        <w:pict w14:anchorId="261723BE">
          <v:rect id="_x0000_i2336" style="width:0;height:1.5pt" o:hralign="center" o:hrstd="t" o:hr="t" fillcolor="#a0a0a0" stroked="f"/>
        </w:pict>
      </w:r>
    </w:p>
    <w:p w14:paraId="01892655" w14:textId="77777777" w:rsidR="009810C9" w:rsidRPr="0046756F" w:rsidRDefault="009810C9" w:rsidP="009810C9">
      <w:pPr>
        <w:pStyle w:val="Heading3"/>
      </w:pPr>
      <w:bookmarkStart w:id="2629" w:name="_Toc122796673"/>
      <w:bookmarkStart w:id="2630" w:name="_Toc158906723"/>
      <w:r w:rsidRPr="0046756F">
        <w:t>11.3.2 CrcCalcBlockCrc</w:t>
      </w:r>
      <w:bookmarkEnd w:id="2629"/>
      <w:bookmarkEnd w:id="2630"/>
    </w:p>
    <w:p w14:paraId="05903BBC" w14:textId="77777777" w:rsidR="009810C9" w:rsidRPr="0046756F" w:rsidRDefault="009810C9" w:rsidP="009810C9">
      <w:pPr>
        <w:rPr>
          <w:rFonts w:cs="Arial"/>
        </w:rPr>
      </w:pPr>
    </w:p>
    <w:p w14:paraId="09505F43"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CrcCalcBlockCrc will follow in the sub sections.</w:t>
      </w:r>
    </w:p>
    <w:p w14:paraId="6B6342A5" w14:textId="77777777" w:rsidR="009810C9" w:rsidRPr="0046756F" w:rsidRDefault="00000000" w:rsidP="009810C9">
      <w:pPr>
        <w:rPr>
          <w:rFonts w:cs="Arial"/>
        </w:rPr>
      </w:pPr>
      <w:r>
        <w:rPr>
          <w:rFonts w:cs="Arial"/>
        </w:rPr>
        <w:pict w14:anchorId="60C2F3E8">
          <v:rect id="_x0000_i2337" style="width:0;height:1.5pt" o:hralign="center" o:hrstd="t" o:hr="t" fillcolor="#a0a0a0" stroked="f"/>
        </w:pict>
      </w:r>
    </w:p>
    <w:p w14:paraId="5A00A271" w14:textId="77777777" w:rsidR="009810C9" w:rsidRPr="0046756F" w:rsidRDefault="009810C9" w:rsidP="009810C9">
      <w:pPr>
        <w:pStyle w:val="Heading4"/>
        <w:rPr>
          <w:rFonts w:ascii="Arial" w:hAnsi="Arial" w:cs="Arial"/>
        </w:rPr>
      </w:pPr>
      <w:bookmarkStart w:id="2631" w:name="_Toc122796674"/>
      <w:bookmarkStart w:id="2632" w:name="_Toc158906724"/>
      <w:r w:rsidRPr="0046756F">
        <w:rPr>
          <w:rFonts w:ascii="Arial" w:hAnsi="Arial" w:cs="Arial"/>
        </w:rPr>
        <w:t>11.3.2.1 Brief Description</w:t>
      </w:r>
      <w:bookmarkEnd w:id="2631"/>
      <w:bookmarkEnd w:id="2632"/>
    </w:p>
    <w:p w14:paraId="6564A7AF" w14:textId="77777777" w:rsidR="009810C9" w:rsidRPr="0046756F" w:rsidRDefault="009810C9" w:rsidP="009810C9">
      <w:pPr>
        <w:rPr>
          <w:rFonts w:cs="Arial"/>
        </w:rPr>
      </w:pPr>
    </w:p>
    <w:p w14:paraId="6181CE3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CrcCalcBlockCrc computes the 32-bit M_CRC of a given buffer of data word (32-bit).</w:t>
      </w:r>
    </w:p>
    <w:p w14:paraId="4BD13EE4" w14:textId="77777777" w:rsidR="009810C9" w:rsidRPr="0046756F" w:rsidRDefault="00000000" w:rsidP="009810C9">
      <w:pPr>
        <w:rPr>
          <w:rFonts w:cs="Arial"/>
        </w:rPr>
      </w:pPr>
      <w:r>
        <w:rPr>
          <w:rFonts w:cs="Arial"/>
        </w:rPr>
        <w:pict w14:anchorId="3213FADA">
          <v:rect id="_x0000_i2338" style="width:0;height:1.5pt" o:hralign="center" o:hrstd="t" o:hr="t" fillcolor="#a0a0a0" stroked="f"/>
        </w:pict>
      </w:r>
    </w:p>
    <w:p w14:paraId="35669708" w14:textId="77777777" w:rsidR="009810C9" w:rsidRPr="0046756F" w:rsidRDefault="009810C9" w:rsidP="009810C9">
      <w:pPr>
        <w:pStyle w:val="Heading4"/>
        <w:rPr>
          <w:rFonts w:ascii="Arial" w:hAnsi="Arial" w:cs="Arial"/>
        </w:rPr>
      </w:pPr>
      <w:bookmarkStart w:id="2633" w:name="_Toc122796675"/>
      <w:bookmarkStart w:id="2634" w:name="_Toc158906725"/>
      <w:r w:rsidRPr="0046756F">
        <w:rPr>
          <w:rFonts w:ascii="Arial" w:hAnsi="Arial" w:cs="Arial"/>
        </w:rPr>
        <w:t>11.3.2.2 List of HLRs allocated</w:t>
      </w:r>
      <w:bookmarkEnd w:id="2633"/>
      <w:bookmarkEnd w:id="2634"/>
    </w:p>
    <w:p w14:paraId="3BBCDE74" w14:textId="77777777" w:rsidR="009810C9" w:rsidRPr="0046756F" w:rsidRDefault="009810C9" w:rsidP="009810C9">
      <w:pPr>
        <w:rPr>
          <w:rFonts w:cs="Arial"/>
        </w:rPr>
      </w:pPr>
    </w:p>
    <w:p w14:paraId="57AEEC1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CA43A65" w14:textId="77777777" w:rsidR="009810C9" w:rsidRPr="0046756F" w:rsidRDefault="00000000" w:rsidP="009810C9">
      <w:pPr>
        <w:rPr>
          <w:rFonts w:cs="Arial"/>
        </w:rPr>
      </w:pPr>
      <w:r>
        <w:rPr>
          <w:rFonts w:cs="Arial"/>
        </w:rPr>
        <w:pict w14:anchorId="438B426E">
          <v:rect id="_x0000_i2339" style="width:0;height:1.5pt" o:hralign="center" o:hrstd="t" o:hr="t" fillcolor="#a0a0a0" stroked="f"/>
        </w:pict>
      </w:r>
    </w:p>
    <w:p w14:paraId="7361212F" w14:textId="77777777" w:rsidR="009810C9" w:rsidRPr="0046756F" w:rsidRDefault="009810C9" w:rsidP="009810C9">
      <w:pPr>
        <w:pStyle w:val="Heading4"/>
        <w:rPr>
          <w:rFonts w:ascii="Arial" w:hAnsi="Arial" w:cs="Arial"/>
        </w:rPr>
      </w:pPr>
      <w:bookmarkStart w:id="2635" w:name="_Toc122796676"/>
      <w:bookmarkStart w:id="2636" w:name="_Toc158906726"/>
      <w:r w:rsidRPr="0046756F">
        <w:rPr>
          <w:rFonts w:ascii="Arial" w:hAnsi="Arial" w:cs="Arial"/>
        </w:rPr>
        <w:t>11.3.2.3 List of global variables accessed and modified</w:t>
      </w:r>
      <w:bookmarkEnd w:id="2635"/>
      <w:bookmarkEnd w:id="2636"/>
    </w:p>
    <w:p w14:paraId="704308E0" w14:textId="77777777" w:rsidR="009810C9" w:rsidRPr="0046756F" w:rsidRDefault="009810C9" w:rsidP="009810C9">
      <w:pPr>
        <w:rPr>
          <w:rFonts w:cs="Arial"/>
        </w:rPr>
      </w:pPr>
    </w:p>
    <w:p w14:paraId="56B85C81"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79C1A6B0"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1524A860" w14:textId="77777777" w:rsidR="009810C9" w:rsidRPr="0046756F" w:rsidRDefault="00000000" w:rsidP="009810C9">
      <w:pPr>
        <w:rPr>
          <w:rFonts w:cs="Arial"/>
        </w:rPr>
      </w:pPr>
      <w:r>
        <w:rPr>
          <w:rFonts w:cs="Arial"/>
        </w:rPr>
        <w:pict w14:anchorId="50804981">
          <v:rect id="_x0000_i2340" style="width:0;height:1.5pt" o:hralign="center" o:hrstd="t" o:hr="t" fillcolor="#a0a0a0" stroked="f"/>
        </w:pict>
      </w:r>
    </w:p>
    <w:p w14:paraId="3A5C16DC" w14:textId="77777777" w:rsidR="009810C9" w:rsidRPr="0046756F" w:rsidRDefault="009810C9" w:rsidP="009810C9">
      <w:pPr>
        <w:pStyle w:val="Heading4"/>
        <w:rPr>
          <w:rFonts w:ascii="Arial" w:hAnsi="Arial" w:cs="Arial"/>
        </w:rPr>
      </w:pPr>
      <w:bookmarkStart w:id="2637" w:name="_Toc122796677"/>
      <w:bookmarkStart w:id="2638" w:name="_Toc158906727"/>
      <w:r w:rsidRPr="0046756F">
        <w:rPr>
          <w:rFonts w:ascii="Arial" w:hAnsi="Arial" w:cs="Arial"/>
        </w:rPr>
        <w:t>11.3.2.4 Parameter list (Input/Output)</w:t>
      </w:r>
      <w:bookmarkEnd w:id="2637"/>
      <w:bookmarkEnd w:id="2638"/>
    </w:p>
    <w:p w14:paraId="79E5C14C" w14:textId="77777777" w:rsidR="009810C9" w:rsidRPr="0046756F" w:rsidRDefault="009810C9" w:rsidP="009810C9">
      <w:pPr>
        <w:rPr>
          <w:rFonts w:cs="Arial"/>
        </w:rPr>
      </w:pPr>
    </w:p>
    <w:p w14:paraId="7E357678" w14:textId="77777777" w:rsidR="009810C9" w:rsidRPr="0046756F" w:rsidRDefault="009810C9" w:rsidP="009810C9">
      <w:pPr>
        <w:widowControl w:val="0"/>
        <w:autoSpaceDE w:val="0"/>
        <w:autoSpaceDN w:val="0"/>
        <w:adjustRightInd w:val="0"/>
        <w:rPr>
          <w:rFonts w:cs="Arial"/>
        </w:rPr>
      </w:pPr>
      <w:r w:rsidRPr="0046756F">
        <w:rPr>
          <w:rFonts w:cs="Arial"/>
        </w:rPr>
        <w:t>Inputs: T_UINT32 pbuffer - Buffer containing the data to be computed.</w:t>
      </w:r>
    </w:p>
    <w:p w14:paraId="640ECF28" w14:textId="77777777" w:rsidR="009810C9" w:rsidRPr="0046756F" w:rsidRDefault="009810C9" w:rsidP="009810C9">
      <w:pPr>
        <w:widowControl w:val="0"/>
        <w:autoSpaceDE w:val="0"/>
        <w:autoSpaceDN w:val="0"/>
        <w:adjustRightInd w:val="0"/>
        <w:rPr>
          <w:rFonts w:cs="Arial"/>
        </w:rPr>
      </w:pPr>
      <w:r w:rsidRPr="0046756F">
        <w:rPr>
          <w:rFonts w:cs="Arial"/>
        </w:rPr>
        <w:t>T_UINT32 buffer_length - Length of the buffer to be computed.</w:t>
      </w:r>
    </w:p>
    <w:p w14:paraId="272E0B39" w14:textId="77777777" w:rsidR="009810C9" w:rsidRPr="0046756F" w:rsidRDefault="009810C9" w:rsidP="009810C9">
      <w:pPr>
        <w:widowControl w:val="0"/>
        <w:autoSpaceDE w:val="0"/>
        <w:autoSpaceDN w:val="0"/>
        <w:adjustRightInd w:val="0"/>
        <w:rPr>
          <w:rFonts w:cs="Arial"/>
        </w:rPr>
      </w:pPr>
      <w:r w:rsidRPr="0046756F">
        <w:rPr>
          <w:rFonts w:cs="Arial"/>
        </w:rPr>
        <w:t>Outputs: None</w:t>
      </w:r>
    </w:p>
    <w:p w14:paraId="2C714D72" w14:textId="77777777" w:rsidR="009810C9" w:rsidRPr="0046756F" w:rsidRDefault="009810C9" w:rsidP="009810C9">
      <w:pPr>
        <w:widowControl w:val="0"/>
        <w:autoSpaceDE w:val="0"/>
        <w:autoSpaceDN w:val="0"/>
        <w:adjustRightInd w:val="0"/>
        <w:rPr>
          <w:rFonts w:cs="Arial"/>
        </w:rPr>
      </w:pPr>
    </w:p>
    <w:p w14:paraId="11B4C9AF" w14:textId="77777777" w:rsidR="009810C9" w:rsidRPr="0046756F" w:rsidRDefault="00000000" w:rsidP="009810C9">
      <w:pPr>
        <w:rPr>
          <w:rFonts w:cs="Arial"/>
        </w:rPr>
      </w:pPr>
      <w:r>
        <w:rPr>
          <w:rFonts w:cs="Arial"/>
        </w:rPr>
        <w:pict w14:anchorId="6490C802">
          <v:rect id="_x0000_i2341" style="width:0;height:1.5pt" o:hralign="center" o:hrstd="t" o:hr="t" fillcolor="#a0a0a0" stroked="f"/>
        </w:pict>
      </w:r>
    </w:p>
    <w:p w14:paraId="5FAA0C0C" w14:textId="77777777" w:rsidR="009810C9" w:rsidRPr="0046756F" w:rsidRDefault="009810C9" w:rsidP="009810C9">
      <w:pPr>
        <w:pStyle w:val="Heading4"/>
        <w:rPr>
          <w:rFonts w:ascii="Arial" w:hAnsi="Arial" w:cs="Arial"/>
        </w:rPr>
      </w:pPr>
      <w:bookmarkStart w:id="2639" w:name="_Toc122796678"/>
      <w:bookmarkStart w:id="2640" w:name="_Toc158906728"/>
      <w:r w:rsidRPr="0046756F">
        <w:rPr>
          <w:rFonts w:ascii="Arial" w:hAnsi="Arial" w:cs="Arial"/>
        </w:rPr>
        <w:t>11.3.2.5 Return Value</w:t>
      </w:r>
      <w:bookmarkEnd w:id="2639"/>
      <w:bookmarkEnd w:id="2640"/>
    </w:p>
    <w:p w14:paraId="199D2185" w14:textId="77777777" w:rsidR="009810C9" w:rsidRPr="0046756F" w:rsidRDefault="009810C9" w:rsidP="009810C9">
      <w:pPr>
        <w:rPr>
          <w:rFonts w:cs="Arial"/>
        </w:rPr>
      </w:pPr>
    </w:p>
    <w:p w14:paraId="3C1BBA2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T_UINT32  - Returns 32-bit CRC.</w:t>
      </w:r>
    </w:p>
    <w:p w14:paraId="0EC0D438" w14:textId="77777777" w:rsidR="009810C9" w:rsidRPr="0046756F" w:rsidRDefault="00000000" w:rsidP="009810C9">
      <w:pPr>
        <w:rPr>
          <w:rFonts w:cs="Arial"/>
        </w:rPr>
      </w:pPr>
      <w:r>
        <w:rPr>
          <w:rFonts w:cs="Arial"/>
        </w:rPr>
        <w:pict w14:anchorId="2155CF04">
          <v:rect id="_x0000_i2342" style="width:0;height:1.5pt" o:hralign="center" o:hrstd="t" o:hr="t" fillcolor="#a0a0a0" stroked="f"/>
        </w:pict>
      </w:r>
    </w:p>
    <w:p w14:paraId="169A135B" w14:textId="77777777" w:rsidR="009810C9" w:rsidRPr="0046756F" w:rsidRDefault="009810C9" w:rsidP="009810C9">
      <w:pPr>
        <w:pStyle w:val="Heading4"/>
        <w:rPr>
          <w:rFonts w:ascii="Arial" w:hAnsi="Arial" w:cs="Arial"/>
        </w:rPr>
      </w:pPr>
      <w:bookmarkStart w:id="2641" w:name="_Toc122796679"/>
      <w:bookmarkStart w:id="2642" w:name="_Toc158906729"/>
      <w:r w:rsidRPr="0046756F">
        <w:rPr>
          <w:rFonts w:ascii="Arial" w:hAnsi="Arial" w:cs="Arial"/>
        </w:rPr>
        <w:t>11.3.2.6 Other CSUs called by this CSU</w:t>
      </w:r>
      <w:bookmarkEnd w:id="2641"/>
      <w:bookmarkEnd w:id="2642"/>
    </w:p>
    <w:p w14:paraId="2FE54793" w14:textId="77777777" w:rsidR="009810C9" w:rsidRPr="0046756F" w:rsidRDefault="009810C9" w:rsidP="009810C9">
      <w:pPr>
        <w:rPr>
          <w:rFonts w:cs="Arial"/>
        </w:rPr>
      </w:pPr>
    </w:p>
    <w:p w14:paraId="09F7B11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E526FC9" w14:textId="77777777" w:rsidR="009810C9" w:rsidRPr="0046756F" w:rsidRDefault="00000000" w:rsidP="009810C9">
      <w:pPr>
        <w:rPr>
          <w:rFonts w:cs="Arial"/>
        </w:rPr>
      </w:pPr>
      <w:r>
        <w:rPr>
          <w:rFonts w:cs="Arial"/>
        </w:rPr>
        <w:pict w14:anchorId="73F3A192">
          <v:rect id="_x0000_i2343" style="width:0;height:1.5pt" o:hralign="center" o:hrstd="t" o:hr="t" fillcolor="#a0a0a0" stroked="f"/>
        </w:pict>
      </w:r>
    </w:p>
    <w:p w14:paraId="3B977272" w14:textId="77777777" w:rsidR="009810C9" w:rsidRPr="0046756F" w:rsidRDefault="009810C9" w:rsidP="009810C9">
      <w:pPr>
        <w:pStyle w:val="Heading4"/>
        <w:rPr>
          <w:rFonts w:ascii="Arial" w:hAnsi="Arial" w:cs="Arial"/>
        </w:rPr>
      </w:pPr>
      <w:bookmarkStart w:id="2643" w:name="_Toc122796680"/>
      <w:bookmarkStart w:id="2644" w:name="_Toc158906730"/>
      <w:r w:rsidRPr="0046756F">
        <w:rPr>
          <w:rFonts w:ascii="Arial" w:hAnsi="Arial" w:cs="Arial"/>
        </w:rPr>
        <w:t>11.3.2.7 Description of list of LLRs allocated</w:t>
      </w:r>
      <w:bookmarkEnd w:id="2643"/>
      <w:bookmarkEnd w:id="2644"/>
    </w:p>
    <w:p w14:paraId="3C0E6624" w14:textId="77777777" w:rsidR="009810C9" w:rsidRPr="0046756F" w:rsidRDefault="009810C9" w:rsidP="009810C9">
      <w:pPr>
        <w:rPr>
          <w:rFonts w:cs="Arial"/>
        </w:rPr>
      </w:pPr>
    </w:p>
    <w:p w14:paraId="0F714E0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CrcCalcBlockCrc</w:t>
      </w:r>
    </w:p>
    <w:p w14:paraId="08CBC31B" w14:textId="77777777" w:rsidR="009810C9" w:rsidRPr="0046756F" w:rsidRDefault="00000000" w:rsidP="009810C9">
      <w:pPr>
        <w:rPr>
          <w:rFonts w:cs="Arial"/>
        </w:rPr>
      </w:pPr>
      <w:r>
        <w:rPr>
          <w:rFonts w:cs="Arial"/>
        </w:rPr>
        <w:pict w14:anchorId="648A4510">
          <v:rect id="_x0000_i2344" style="width:0;height:1.5pt" o:hralign="center" o:hrstd="t" o:hr="t" fillcolor="#a0a0a0" stroked="f"/>
        </w:pict>
      </w:r>
    </w:p>
    <w:p w14:paraId="0C08A4C0" w14:textId="77777777" w:rsidR="009810C9" w:rsidRPr="0046756F" w:rsidRDefault="009810C9" w:rsidP="009810C9">
      <w:pPr>
        <w:pStyle w:val="Heading5"/>
        <w:rPr>
          <w:rFonts w:ascii="Arial" w:hAnsi="Arial" w:cs="Arial"/>
        </w:rPr>
      </w:pPr>
      <w:bookmarkStart w:id="2645" w:name="_Toc122796681"/>
      <w:bookmarkStart w:id="2646" w:name="_Toc158906731"/>
      <w:r w:rsidRPr="0046756F">
        <w:rPr>
          <w:rFonts w:ascii="Arial" w:hAnsi="Arial" w:cs="Arial"/>
        </w:rPr>
        <w:t>11.3.2.7.1 daulibstm32f4xxcrc-CrcCalcBlockCrc-LLR-001</w:t>
      </w:r>
      <w:bookmarkEnd w:id="2645"/>
      <w:bookmarkEnd w:id="2646"/>
    </w:p>
    <w:p w14:paraId="42A5073B" w14:textId="77777777" w:rsidR="009810C9" w:rsidRPr="0046756F" w:rsidRDefault="009810C9" w:rsidP="009810C9">
      <w:pPr>
        <w:rPr>
          <w:rFonts w:cs="Arial"/>
        </w:rPr>
      </w:pPr>
      <w:r w:rsidRPr="0046756F">
        <w:rPr>
          <w:rFonts w:cs="Arial"/>
        </w:rPr>
        <w:t>Requirement ID: H698-LLD-CMU-FNC-1584</w:t>
      </w:r>
    </w:p>
    <w:p w14:paraId="50134616" w14:textId="77777777" w:rsidR="009810C9" w:rsidRPr="0046756F" w:rsidRDefault="009810C9" w:rsidP="009810C9">
      <w:pPr>
        <w:rPr>
          <w:rFonts w:cs="Arial"/>
        </w:rPr>
      </w:pPr>
    </w:p>
    <w:p w14:paraId="0E74AA2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copy the data from pbuffer with index as loop counter index to CRC data register (dr of M_CRC) for loop counter index from M_ZERO to buffer_length and returns the calculated crc (dr of M_CRC).</w:t>
      </w:r>
    </w:p>
    <w:p w14:paraId="2CB0BD83" w14:textId="77777777" w:rsidR="009810C9" w:rsidRPr="0046756F" w:rsidRDefault="00000000" w:rsidP="009810C9">
      <w:pPr>
        <w:rPr>
          <w:rFonts w:cs="Arial"/>
        </w:rPr>
      </w:pPr>
      <w:r>
        <w:rPr>
          <w:rFonts w:cs="Arial"/>
        </w:rPr>
        <w:pict w14:anchorId="27886DBA">
          <v:rect id="_x0000_i2345" style="width:0;height:1.5pt" o:hralign="center" o:hrstd="t" o:hr="t" fillcolor="#a0a0a0" stroked="f"/>
        </w:pict>
      </w:r>
    </w:p>
    <w:p w14:paraId="13632388" w14:textId="77777777" w:rsidR="009810C9" w:rsidRPr="0046756F" w:rsidRDefault="009810C9" w:rsidP="009810C9">
      <w:pPr>
        <w:pStyle w:val="Heading2"/>
      </w:pPr>
      <w:bookmarkStart w:id="2647" w:name="_Toc122796682"/>
      <w:bookmarkStart w:id="2648" w:name="_Toc158906732"/>
      <w:r w:rsidRPr="0046756F">
        <w:t>11.4 daulibstm32f4xxflash</w:t>
      </w:r>
      <w:bookmarkEnd w:id="2647"/>
      <w:bookmarkEnd w:id="2648"/>
    </w:p>
    <w:p w14:paraId="5D56E32F" w14:textId="77777777" w:rsidR="009810C9" w:rsidRPr="0046756F" w:rsidRDefault="009810C9" w:rsidP="009810C9">
      <w:pPr>
        <w:rPr>
          <w:rFonts w:cs="Arial"/>
        </w:rPr>
      </w:pPr>
    </w:p>
    <w:p w14:paraId="6956668D" w14:textId="77777777" w:rsidR="009810C9" w:rsidRPr="0046756F" w:rsidRDefault="009810C9" w:rsidP="009810C9">
      <w:pPr>
        <w:widowControl w:val="0"/>
        <w:autoSpaceDE w:val="0"/>
        <w:autoSpaceDN w:val="0"/>
        <w:adjustRightInd w:val="0"/>
        <w:rPr>
          <w:rFonts w:cs="Arial"/>
        </w:rPr>
      </w:pPr>
      <w:r w:rsidRPr="0046756F">
        <w:rPr>
          <w:rFonts w:cs="Arial"/>
        </w:rPr>
        <w:t>daulibstm32f4xxflash CSC provides firmware functions to manage the following functionalities of the FLASH peripheral:</w:t>
      </w:r>
    </w:p>
    <w:p w14:paraId="32A91F51" w14:textId="77777777" w:rsidR="009810C9" w:rsidRPr="0046756F" w:rsidRDefault="009810C9" w:rsidP="009810C9">
      <w:pPr>
        <w:widowControl w:val="0"/>
        <w:autoSpaceDE w:val="0"/>
        <w:autoSpaceDN w:val="0"/>
        <w:adjustRightInd w:val="0"/>
        <w:rPr>
          <w:rFonts w:cs="Arial"/>
        </w:rPr>
      </w:pPr>
      <w:r w:rsidRPr="0046756F">
        <w:rPr>
          <w:rFonts w:cs="Arial"/>
        </w:rPr>
        <w:t xml:space="preserve">                   FLASH Interface configuration</w:t>
      </w:r>
    </w:p>
    <w:p w14:paraId="1D233614" w14:textId="77777777" w:rsidR="009810C9" w:rsidRPr="0046756F" w:rsidRDefault="009810C9" w:rsidP="009810C9">
      <w:pPr>
        <w:widowControl w:val="0"/>
        <w:autoSpaceDE w:val="0"/>
        <w:autoSpaceDN w:val="0"/>
        <w:adjustRightInd w:val="0"/>
        <w:ind w:left="1440" w:hanging="360"/>
        <w:rPr>
          <w:rFonts w:cs="Arial"/>
        </w:rPr>
      </w:pPr>
      <w:r w:rsidRPr="0046756F">
        <w:rPr>
          <w:rFonts w:cs="Arial"/>
        </w:rPr>
        <w:t>a)</w:t>
      </w:r>
      <w:r w:rsidRPr="0046756F">
        <w:rPr>
          <w:rFonts w:cs="Arial"/>
        </w:rPr>
        <w:tab/>
        <w:t>Set the latency</w:t>
      </w:r>
    </w:p>
    <w:p w14:paraId="6ADE53F6" w14:textId="77777777" w:rsidR="009810C9" w:rsidRPr="0046756F" w:rsidRDefault="009810C9" w:rsidP="009810C9">
      <w:pPr>
        <w:widowControl w:val="0"/>
        <w:autoSpaceDE w:val="0"/>
        <w:autoSpaceDN w:val="0"/>
        <w:adjustRightInd w:val="0"/>
        <w:ind w:left="1440" w:hanging="360"/>
        <w:rPr>
          <w:rFonts w:cs="Arial"/>
        </w:rPr>
      </w:pPr>
      <w:r w:rsidRPr="0046756F">
        <w:rPr>
          <w:rFonts w:cs="Arial"/>
        </w:rPr>
        <w:t>b)</w:t>
      </w:r>
      <w:r w:rsidRPr="0046756F">
        <w:rPr>
          <w:rFonts w:cs="Arial"/>
        </w:rPr>
        <w:tab/>
        <w:t>Enable/Disable the prefetch buffer</w:t>
      </w:r>
    </w:p>
    <w:p w14:paraId="6E47F522" w14:textId="77777777" w:rsidR="009810C9" w:rsidRPr="0046756F" w:rsidRDefault="009810C9" w:rsidP="009810C9">
      <w:pPr>
        <w:widowControl w:val="0"/>
        <w:autoSpaceDE w:val="0"/>
        <w:autoSpaceDN w:val="0"/>
        <w:adjustRightInd w:val="0"/>
        <w:ind w:left="1440" w:hanging="360"/>
        <w:rPr>
          <w:rFonts w:cs="Arial"/>
          <w:sz w:val="17"/>
          <w:szCs w:val="17"/>
        </w:rPr>
      </w:pPr>
      <w:r w:rsidRPr="0046756F">
        <w:rPr>
          <w:rFonts w:cs="Arial"/>
        </w:rPr>
        <w:t>c)</w:t>
      </w:r>
      <w:r w:rsidRPr="0046756F">
        <w:rPr>
          <w:rFonts w:cs="Arial"/>
        </w:rPr>
        <w:tab/>
        <w:t>Enable/Disable the Instruction cache and the Data cache</w:t>
      </w:r>
    </w:p>
    <w:p w14:paraId="5994016D" w14:textId="77777777" w:rsidR="009810C9" w:rsidRPr="0046756F" w:rsidRDefault="00000000" w:rsidP="009810C9">
      <w:pPr>
        <w:rPr>
          <w:rFonts w:cs="Arial"/>
        </w:rPr>
      </w:pPr>
      <w:r>
        <w:rPr>
          <w:rFonts w:cs="Arial"/>
        </w:rPr>
        <w:pict w14:anchorId="37E6362A">
          <v:rect id="_x0000_i2346" style="width:0;height:1.5pt" o:hralign="center" o:hrstd="t" o:hr="t" fillcolor="#a0a0a0" stroked="f"/>
        </w:pict>
      </w:r>
    </w:p>
    <w:p w14:paraId="1E0797FA" w14:textId="77777777" w:rsidR="009810C9" w:rsidRPr="0046756F" w:rsidRDefault="009810C9" w:rsidP="009810C9">
      <w:pPr>
        <w:pStyle w:val="Heading3"/>
      </w:pPr>
      <w:bookmarkStart w:id="2649" w:name="_Toc122796683"/>
      <w:bookmarkStart w:id="2650" w:name="_Toc158906733"/>
      <w:r w:rsidRPr="0046756F">
        <w:t>11.4.1 FlashSetLatency</w:t>
      </w:r>
      <w:bookmarkEnd w:id="2649"/>
      <w:bookmarkEnd w:id="2650"/>
    </w:p>
    <w:p w14:paraId="245E2272" w14:textId="77777777" w:rsidR="009810C9" w:rsidRPr="0046756F" w:rsidRDefault="009810C9" w:rsidP="009810C9">
      <w:pPr>
        <w:rPr>
          <w:rFonts w:cs="Arial"/>
        </w:rPr>
      </w:pPr>
    </w:p>
    <w:p w14:paraId="4A5C33F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FlashSetLatency will follow in the sub sections.</w:t>
      </w:r>
    </w:p>
    <w:p w14:paraId="4E42B903" w14:textId="77777777" w:rsidR="009810C9" w:rsidRPr="0046756F" w:rsidRDefault="00000000" w:rsidP="009810C9">
      <w:pPr>
        <w:rPr>
          <w:rFonts w:cs="Arial"/>
        </w:rPr>
      </w:pPr>
      <w:r>
        <w:rPr>
          <w:rFonts w:cs="Arial"/>
        </w:rPr>
        <w:pict w14:anchorId="15B8A893">
          <v:rect id="_x0000_i2347" style="width:0;height:1.5pt" o:hralign="center" o:hrstd="t" o:hr="t" fillcolor="#a0a0a0" stroked="f"/>
        </w:pict>
      </w:r>
    </w:p>
    <w:p w14:paraId="70C094F5" w14:textId="77777777" w:rsidR="009810C9" w:rsidRPr="0046756F" w:rsidRDefault="009810C9" w:rsidP="009810C9">
      <w:pPr>
        <w:pStyle w:val="Heading4"/>
        <w:rPr>
          <w:rFonts w:ascii="Arial" w:hAnsi="Arial" w:cs="Arial"/>
        </w:rPr>
      </w:pPr>
      <w:bookmarkStart w:id="2651" w:name="_Toc122796684"/>
      <w:bookmarkStart w:id="2652" w:name="_Toc158906734"/>
      <w:r w:rsidRPr="0046756F">
        <w:rPr>
          <w:rFonts w:ascii="Arial" w:hAnsi="Arial" w:cs="Arial"/>
        </w:rPr>
        <w:t>11.4.1.1 Brief Description</w:t>
      </w:r>
      <w:bookmarkEnd w:id="2651"/>
      <w:bookmarkEnd w:id="2652"/>
    </w:p>
    <w:p w14:paraId="271F7849" w14:textId="77777777" w:rsidR="009810C9" w:rsidRPr="0046756F" w:rsidRDefault="009810C9" w:rsidP="009810C9">
      <w:pPr>
        <w:rPr>
          <w:rFonts w:cs="Arial"/>
        </w:rPr>
      </w:pPr>
    </w:p>
    <w:p w14:paraId="7D5656F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FlashSetLatency sets the code latency value.</w:t>
      </w:r>
    </w:p>
    <w:p w14:paraId="745348C0" w14:textId="77777777" w:rsidR="009810C9" w:rsidRPr="0046756F" w:rsidRDefault="00000000" w:rsidP="009810C9">
      <w:pPr>
        <w:rPr>
          <w:rFonts w:cs="Arial"/>
        </w:rPr>
      </w:pPr>
      <w:r>
        <w:rPr>
          <w:rFonts w:cs="Arial"/>
        </w:rPr>
        <w:pict w14:anchorId="6827D588">
          <v:rect id="_x0000_i2348" style="width:0;height:1.5pt" o:hralign="center" o:hrstd="t" o:hr="t" fillcolor="#a0a0a0" stroked="f"/>
        </w:pict>
      </w:r>
    </w:p>
    <w:p w14:paraId="3A1AD3E1" w14:textId="77777777" w:rsidR="009810C9" w:rsidRPr="0046756F" w:rsidRDefault="009810C9" w:rsidP="009810C9">
      <w:pPr>
        <w:pStyle w:val="Heading4"/>
        <w:rPr>
          <w:rFonts w:ascii="Arial" w:hAnsi="Arial" w:cs="Arial"/>
        </w:rPr>
      </w:pPr>
      <w:bookmarkStart w:id="2653" w:name="_Toc122796685"/>
      <w:bookmarkStart w:id="2654" w:name="_Toc158906735"/>
      <w:r w:rsidRPr="0046756F">
        <w:rPr>
          <w:rFonts w:ascii="Arial" w:hAnsi="Arial" w:cs="Arial"/>
        </w:rPr>
        <w:t>11.4.1.2 List of HLRs allocated</w:t>
      </w:r>
      <w:bookmarkEnd w:id="2653"/>
      <w:bookmarkEnd w:id="2654"/>
    </w:p>
    <w:p w14:paraId="323F2865" w14:textId="77777777" w:rsidR="009810C9" w:rsidRPr="0046756F" w:rsidRDefault="009810C9" w:rsidP="009810C9">
      <w:pPr>
        <w:rPr>
          <w:rFonts w:cs="Arial"/>
        </w:rPr>
      </w:pPr>
    </w:p>
    <w:p w14:paraId="3BFD735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53FE4B3" w14:textId="77777777" w:rsidR="009810C9" w:rsidRPr="0046756F" w:rsidRDefault="00000000" w:rsidP="009810C9">
      <w:pPr>
        <w:rPr>
          <w:rFonts w:cs="Arial"/>
        </w:rPr>
      </w:pPr>
      <w:r>
        <w:rPr>
          <w:rFonts w:cs="Arial"/>
        </w:rPr>
        <w:pict w14:anchorId="5B37C335">
          <v:rect id="_x0000_i2349" style="width:0;height:1.5pt" o:hralign="center" o:hrstd="t" o:hr="t" fillcolor="#a0a0a0" stroked="f"/>
        </w:pict>
      </w:r>
    </w:p>
    <w:p w14:paraId="7F354AB1" w14:textId="77777777" w:rsidR="009810C9" w:rsidRPr="0046756F" w:rsidRDefault="009810C9" w:rsidP="009810C9">
      <w:pPr>
        <w:pStyle w:val="Heading4"/>
        <w:rPr>
          <w:rFonts w:ascii="Arial" w:hAnsi="Arial" w:cs="Arial"/>
        </w:rPr>
      </w:pPr>
      <w:bookmarkStart w:id="2655" w:name="_Toc122796686"/>
      <w:bookmarkStart w:id="2656" w:name="_Toc158906736"/>
      <w:r w:rsidRPr="0046756F">
        <w:rPr>
          <w:rFonts w:ascii="Arial" w:hAnsi="Arial" w:cs="Arial"/>
        </w:rPr>
        <w:t>11.4.1.3 List of global variables accessed and modified</w:t>
      </w:r>
      <w:bookmarkEnd w:id="2655"/>
      <w:bookmarkEnd w:id="2656"/>
    </w:p>
    <w:p w14:paraId="3A7F53D3" w14:textId="77777777" w:rsidR="009810C9" w:rsidRPr="0046756F" w:rsidRDefault="009810C9" w:rsidP="009810C9">
      <w:pPr>
        <w:rPr>
          <w:rFonts w:cs="Arial"/>
        </w:rPr>
      </w:pPr>
    </w:p>
    <w:p w14:paraId="41BF924E"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D5C8D3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12A2000D" w14:textId="77777777" w:rsidR="009810C9" w:rsidRPr="0046756F" w:rsidRDefault="00000000" w:rsidP="009810C9">
      <w:pPr>
        <w:rPr>
          <w:rFonts w:cs="Arial"/>
        </w:rPr>
      </w:pPr>
      <w:r>
        <w:rPr>
          <w:rFonts w:cs="Arial"/>
        </w:rPr>
        <w:pict w14:anchorId="0548AB50">
          <v:rect id="_x0000_i2350" style="width:0;height:1.5pt" o:hralign="center" o:hrstd="t" o:hr="t" fillcolor="#a0a0a0" stroked="f"/>
        </w:pict>
      </w:r>
    </w:p>
    <w:p w14:paraId="6BE8A572" w14:textId="77777777" w:rsidR="009810C9" w:rsidRPr="0046756F" w:rsidRDefault="009810C9" w:rsidP="009810C9">
      <w:pPr>
        <w:pStyle w:val="Heading4"/>
        <w:rPr>
          <w:rFonts w:ascii="Arial" w:hAnsi="Arial" w:cs="Arial"/>
        </w:rPr>
      </w:pPr>
      <w:bookmarkStart w:id="2657" w:name="_Toc122796687"/>
      <w:bookmarkStart w:id="2658" w:name="_Toc158906737"/>
      <w:r w:rsidRPr="0046756F">
        <w:rPr>
          <w:rFonts w:ascii="Arial" w:hAnsi="Arial" w:cs="Arial"/>
        </w:rPr>
        <w:t>11.4.1.4 Parameter list (Input/Output)</w:t>
      </w:r>
      <w:bookmarkEnd w:id="2657"/>
      <w:bookmarkEnd w:id="2658"/>
    </w:p>
    <w:p w14:paraId="5720057E" w14:textId="77777777" w:rsidR="009810C9" w:rsidRPr="0046756F" w:rsidRDefault="009810C9" w:rsidP="009810C9">
      <w:pPr>
        <w:rPr>
          <w:rFonts w:cs="Arial"/>
        </w:rPr>
      </w:pPr>
    </w:p>
    <w:p w14:paraId="027F8F04" w14:textId="77777777" w:rsidR="009810C9" w:rsidRPr="0046756F" w:rsidRDefault="009810C9" w:rsidP="009810C9">
      <w:pPr>
        <w:widowControl w:val="0"/>
        <w:autoSpaceDE w:val="0"/>
        <w:autoSpaceDN w:val="0"/>
        <w:adjustRightInd w:val="0"/>
        <w:rPr>
          <w:rFonts w:cs="Arial"/>
        </w:rPr>
      </w:pPr>
      <w:r w:rsidRPr="0046756F">
        <w:rPr>
          <w:rFonts w:cs="Arial"/>
        </w:rPr>
        <w:t>Inputs: T_UINT32 flash_latency - specifies the FLASH Latency value.</w:t>
      </w:r>
    </w:p>
    <w:p w14:paraId="729E3091" w14:textId="77777777" w:rsidR="009810C9" w:rsidRPr="0046756F" w:rsidRDefault="009810C9" w:rsidP="009810C9">
      <w:pPr>
        <w:widowControl w:val="0"/>
        <w:autoSpaceDE w:val="0"/>
        <w:autoSpaceDN w:val="0"/>
        <w:adjustRightInd w:val="0"/>
        <w:rPr>
          <w:rFonts w:cs="Arial"/>
        </w:rPr>
      </w:pPr>
      <w:r w:rsidRPr="0046756F">
        <w:rPr>
          <w:rFonts w:cs="Arial"/>
        </w:rPr>
        <w:t xml:space="preserve">Outputs: None </w:t>
      </w:r>
    </w:p>
    <w:p w14:paraId="39BA19A6" w14:textId="77777777" w:rsidR="009810C9" w:rsidRPr="0046756F" w:rsidRDefault="00000000" w:rsidP="009810C9">
      <w:pPr>
        <w:rPr>
          <w:rFonts w:cs="Arial"/>
        </w:rPr>
      </w:pPr>
      <w:r>
        <w:rPr>
          <w:rFonts w:cs="Arial"/>
        </w:rPr>
        <w:pict w14:anchorId="4FE0D47C">
          <v:rect id="_x0000_i2351" style="width:0;height:1.5pt" o:hralign="center" o:hrstd="t" o:hr="t" fillcolor="#a0a0a0" stroked="f"/>
        </w:pict>
      </w:r>
    </w:p>
    <w:p w14:paraId="3376C029" w14:textId="77777777" w:rsidR="009810C9" w:rsidRPr="0046756F" w:rsidRDefault="009810C9" w:rsidP="009810C9">
      <w:pPr>
        <w:pStyle w:val="Heading4"/>
        <w:rPr>
          <w:rFonts w:ascii="Arial" w:hAnsi="Arial" w:cs="Arial"/>
        </w:rPr>
      </w:pPr>
      <w:bookmarkStart w:id="2659" w:name="_Toc122796688"/>
      <w:bookmarkStart w:id="2660" w:name="_Toc158906738"/>
      <w:r w:rsidRPr="0046756F">
        <w:rPr>
          <w:rFonts w:ascii="Arial" w:hAnsi="Arial" w:cs="Arial"/>
        </w:rPr>
        <w:t>11.4.1.5 Return Value</w:t>
      </w:r>
      <w:bookmarkEnd w:id="2659"/>
      <w:bookmarkEnd w:id="2660"/>
    </w:p>
    <w:p w14:paraId="6DB6A9FA" w14:textId="77777777" w:rsidR="009810C9" w:rsidRPr="0046756F" w:rsidRDefault="009810C9" w:rsidP="009810C9">
      <w:pPr>
        <w:rPr>
          <w:rFonts w:cs="Arial"/>
        </w:rPr>
      </w:pPr>
    </w:p>
    <w:p w14:paraId="13A3C7C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D3486D9" w14:textId="77777777" w:rsidR="009810C9" w:rsidRPr="0046756F" w:rsidRDefault="00000000" w:rsidP="009810C9">
      <w:pPr>
        <w:rPr>
          <w:rFonts w:cs="Arial"/>
        </w:rPr>
      </w:pPr>
      <w:r>
        <w:rPr>
          <w:rFonts w:cs="Arial"/>
        </w:rPr>
        <w:pict w14:anchorId="7F446A44">
          <v:rect id="_x0000_i2352" style="width:0;height:1.5pt" o:hralign="center" o:hrstd="t" o:hr="t" fillcolor="#a0a0a0" stroked="f"/>
        </w:pict>
      </w:r>
    </w:p>
    <w:p w14:paraId="3325ECFA" w14:textId="77777777" w:rsidR="009810C9" w:rsidRPr="0046756F" w:rsidRDefault="009810C9" w:rsidP="009810C9">
      <w:pPr>
        <w:pStyle w:val="Heading4"/>
        <w:rPr>
          <w:rFonts w:ascii="Arial" w:hAnsi="Arial" w:cs="Arial"/>
        </w:rPr>
      </w:pPr>
      <w:bookmarkStart w:id="2661" w:name="_Toc122796689"/>
      <w:bookmarkStart w:id="2662" w:name="_Toc158906739"/>
      <w:r w:rsidRPr="0046756F">
        <w:rPr>
          <w:rFonts w:ascii="Arial" w:hAnsi="Arial" w:cs="Arial"/>
        </w:rPr>
        <w:t>11.4.1.6 Other CSUs called by this CSU</w:t>
      </w:r>
      <w:bookmarkEnd w:id="2661"/>
      <w:bookmarkEnd w:id="2662"/>
    </w:p>
    <w:p w14:paraId="51010ADC" w14:textId="77777777" w:rsidR="009810C9" w:rsidRPr="0046756F" w:rsidRDefault="009810C9" w:rsidP="009810C9">
      <w:pPr>
        <w:rPr>
          <w:rFonts w:cs="Arial"/>
        </w:rPr>
      </w:pPr>
    </w:p>
    <w:p w14:paraId="300A842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E7D5531" w14:textId="77777777" w:rsidR="009810C9" w:rsidRPr="0046756F" w:rsidRDefault="00000000" w:rsidP="009810C9">
      <w:pPr>
        <w:rPr>
          <w:rFonts w:cs="Arial"/>
        </w:rPr>
      </w:pPr>
      <w:r>
        <w:rPr>
          <w:rFonts w:cs="Arial"/>
        </w:rPr>
        <w:pict w14:anchorId="7EADAF01">
          <v:rect id="_x0000_i2353" style="width:0;height:1.5pt" o:hralign="center" o:hrstd="t" o:hr="t" fillcolor="#a0a0a0" stroked="f"/>
        </w:pict>
      </w:r>
    </w:p>
    <w:p w14:paraId="4939FE09" w14:textId="77777777" w:rsidR="009810C9" w:rsidRPr="0046756F" w:rsidRDefault="009810C9" w:rsidP="009810C9">
      <w:pPr>
        <w:pStyle w:val="Heading4"/>
        <w:rPr>
          <w:rFonts w:ascii="Arial" w:hAnsi="Arial" w:cs="Arial"/>
        </w:rPr>
      </w:pPr>
      <w:bookmarkStart w:id="2663" w:name="_Toc122796690"/>
      <w:bookmarkStart w:id="2664" w:name="_Toc158906740"/>
      <w:r w:rsidRPr="0046756F">
        <w:rPr>
          <w:rFonts w:ascii="Arial" w:hAnsi="Arial" w:cs="Arial"/>
        </w:rPr>
        <w:t>11.4.1.7 Description of list of LLRs allocated</w:t>
      </w:r>
      <w:bookmarkEnd w:id="2663"/>
      <w:bookmarkEnd w:id="2664"/>
    </w:p>
    <w:p w14:paraId="50D372D0" w14:textId="77777777" w:rsidR="009810C9" w:rsidRPr="0046756F" w:rsidRDefault="009810C9" w:rsidP="009810C9">
      <w:pPr>
        <w:rPr>
          <w:rFonts w:cs="Arial"/>
        </w:rPr>
      </w:pPr>
    </w:p>
    <w:p w14:paraId="5AE883B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FlashSetLatency.</w:t>
      </w:r>
    </w:p>
    <w:p w14:paraId="2511910B" w14:textId="77777777" w:rsidR="009810C9" w:rsidRPr="0046756F" w:rsidRDefault="00000000" w:rsidP="009810C9">
      <w:pPr>
        <w:rPr>
          <w:rFonts w:cs="Arial"/>
        </w:rPr>
      </w:pPr>
      <w:r>
        <w:rPr>
          <w:rFonts w:cs="Arial"/>
        </w:rPr>
        <w:pict w14:anchorId="681FC6C0">
          <v:rect id="_x0000_i2354" style="width:0;height:1.5pt" o:hralign="center" o:hrstd="t" o:hr="t" fillcolor="#a0a0a0" stroked="f"/>
        </w:pict>
      </w:r>
    </w:p>
    <w:p w14:paraId="2DF6281E" w14:textId="77777777" w:rsidR="009810C9" w:rsidRPr="0046756F" w:rsidRDefault="009810C9" w:rsidP="009810C9">
      <w:pPr>
        <w:pStyle w:val="Heading5"/>
        <w:rPr>
          <w:rFonts w:ascii="Arial" w:hAnsi="Arial" w:cs="Arial"/>
        </w:rPr>
      </w:pPr>
      <w:bookmarkStart w:id="2665" w:name="_Toc122796691"/>
      <w:bookmarkStart w:id="2666" w:name="_Toc158906741"/>
      <w:r w:rsidRPr="0046756F">
        <w:rPr>
          <w:rFonts w:ascii="Arial" w:hAnsi="Arial" w:cs="Arial"/>
        </w:rPr>
        <w:t>11.4.1.7.1 daulibstm32f4xxflash-FlashSetLatency-LLR-001</w:t>
      </w:r>
      <w:bookmarkEnd w:id="2665"/>
      <w:bookmarkEnd w:id="2666"/>
    </w:p>
    <w:p w14:paraId="576DC78F" w14:textId="77777777" w:rsidR="009810C9" w:rsidRPr="0046756F" w:rsidRDefault="009810C9" w:rsidP="009810C9">
      <w:pPr>
        <w:rPr>
          <w:rFonts w:cs="Arial"/>
        </w:rPr>
      </w:pPr>
      <w:r w:rsidRPr="0046756F">
        <w:rPr>
          <w:rFonts w:cs="Arial"/>
        </w:rPr>
        <w:t>Requirement ID: H698-LLD-CMU-FNC-1594</w:t>
      </w:r>
    </w:p>
    <w:p w14:paraId="298DAFCA" w14:textId="77777777" w:rsidR="009810C9" w:rsidRPr="0046756F" w:rsidRDefault="009810C9" w:rsidP="009810C9">
      <w:pPr>
        <w:rPr>
          <w:rFonts w:cs="Arial"/>
        </w:rPr>
      </w:pPr>
    </w:p>
    <w:p w14:paraId="3B9D8F0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code latency value in acr (Flash access control register) i.e,Set dereference of the address M_ACR_BYTE0_ADDRESS to flash_latency.</w:t>
      </w:r>
    </w:p>
    <w:p w14:paraId="2684032A" w14:textId="77777777" w:rsidR="009810C9" w:rsidRPr="0046756F" w:rsidRDefault="00000000" w:rsidP="009810C9">
      <w:pPr>
        <w:rPr>
          <w:rFonts w:cs="Arial"/>
        </w:rPr>
      </w:pPr>
      <w:r>
        <w:rPr>
          <w:rFonts w:cs="Arial"/>
        </w:rPr>
        <w:pict w14:anchorId="2618AAAA">
          <v:rect id="_x0000_i2355" style="width:0;height:1.5pt" o:hralign="center" o:hrstd="t" o:hr="t" fillcolor="#a0a0a0" stroked="f"/>
        </w:pict>
      </w:r>
    </w:p>
    <w:p w14:paraId="317A2804" w14:textId="77777777" w:rsidR="009810C9" w:rsidRPr="0046756F" w:rsidRDefault="009810C9" w:rsidP="009810C9">
      <w:pPr>
        <w:pStyle w:val="Heading3"/>
      </w:pPr>
      <w:bookmarkStart w:id="2667" w:name="_Toc122796692"/>
      <w:bookmarkStart w:id="2668" w:name="_Toc158906742"/>
      <w:r w:rsidRPr="0046756F">
        <w:t>11.4.2 FlashPrefetchBufferCmd</w:t>
      </w:r>
      <w:bookmarkEnd w:id="2667"/>
      <w:bookmarkEnd w:id="2668"/>
    </w:p>
    <w:p w14:paraId="365DFF6A" w14:textId="77777777" w:rsidR="009810C9" w:rsidRPr="0046756F" w:rsidRDefault="009810C9" w:rsidP="009810C9">
      <w:pPr>
        <w:rPr>
          <w:rFonts w:cs="Arial"/>
        </w:rPr>
      </w:pPr>
    </w:p>
    <w:p w14:paraId="4F1C56C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FlashPrefetchBufferCmd will follow in the sub sections.</w:t>
      </w:r>
    </w:p>
    <w:p w14:paraId="0D3AF9C0" w14:textId="77777777" w:rsidR="009810C9" w:rsidRPr="0046756F" w:rsidRDefault="00000000" w:rsidP="009810C9">
      <w:pPr>
        <w:rPr>
          <w:rFonts w:cs="Arial"/>
        </w:rPr>
      </w:pPr>
      <w:r>
        <w:rPr>
          <w:rFonts w:cs="Arial"/>
        </w:rPr>
        <w:pict w14:anchorId="1B57F95A">
          <v:rect id="_x0000_i2356" style="width:0;height:1.5pt" o:hralign="center" o:hrstd="t" o:hr="t" fillcolor="#a0a0a0" stroked="f"/>
        </w:pict>
      </w:r>
    </w:p>
    <w:p w14:paraId="2A8BF738" w14:textId="77777777" w:rsidR="009810C9" w:rsidRPr="0046756F" w:rsidRDefault="009810C9" w:rsidP="009810C9">
      <w:pPr>
        <w:pStyle w:val="Heading4"/>
        <w:rPr>
          <w:rFonts w:ascii="Arial" w:hAnsi="Arial" w:cs="Arial"/>
        </w:rPr>
      </w:pPr>
      <w:bookmarkStart w:id="2669" w:name="_Toc122796693"/>
      <w:bookmarkStart w:id="2670" w:name="_Toc158906743"/>
      <w:r w:rsidRPr="0046756F">
        <w:rPr>
          <w:rFonts w:ascii="Arial" w:hAnsi="Arial" w:cs="Arial"/>
        </w:rPr>
        <w:t>11.4.2.1 Brief Description</w:t>
      </w:r>
      <w:bookmarkEnd w:id="2669"/>
      <w:bookmarkEnd w:id="2670"/>
    </w:p>
    <w:p w14:paraId="5697E939" w14:textId="77777777" w:rsidR="009810C9" w:rsidRPr="0046756F" w:rsidRDefault="009810C9" w:rsidP="009810C9">
      <w:pPr>
        <w:rPr>
          <w:rFonts w:cs="Arial"/>
        </w:rPr>
      </w:pPr>
    </w:p>
    <w:p w14:paraId="1CDB0D4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FlashPrefetchBufferCmd enables or disables the Prefetch Buffer.</w:t>
      </w:r>
    </w:p>
    <w:p w14:paraId="1A99CB11" w14:textId="77777777" w:rsidR="009810C9" w:rsidRPr="0046756F" w:rsidRDefault="00000000" w:rsidP="009810C9">
      <w:pPr>
        <w:rPr>
          <w:rFonts w:cs="Arial"/>
        </w:rPr>
      </w:pPr>
      <w:r>
        <w:rPr>
          <w:rFonts w:cs="Arial"/>
        </w:rPr>
        <w:pict w14:anchorId="1905B103">
          <v:rect id="_x0000_i2357" style="width:0;height:1.5pt" o:hralign="center" o:hrstd="t" o:hr="t" fillcolor="#a0a0a0" stroked="f"/>
        </w:pict>
      </w:r>
    </w:p>
    <w:p w14:paraId="19101655" w14:textId="77777777" w:rsidR="009810C9" w:rsidRPr="0046756F" w:rsidRDefault="009810C9" w:rsidP="009810C9">
      <w:pPr>
        <w:pStyle w:val="Heading4"/>
        <w:rPr>
          <w:rFonts w:ascii="Arial" w:hAnsi="Arial" w:cs="Arial"/>
        </w:rPr>
      </w:pPr>
      <w:bookmarkStart w:id="2671" w:name="_Toc122796694"/>
      <w:bookmarkStart w:id="2672" w:name="_Toc158906744"/>
      <w:r w:rsidRPr="0046756F">
        <w:rPr>
          <w:rFonts w:ascii="Arial" w:hAnsi="Arial" w:cs="Arial"/>
        </w:rPr>
        <w:t>11.4.2.2 List of HLRs allocated</w:t>
      </w:r>
      <w:bookmarkEnd w:id="2671"/>
      <w:bookmarkEnd w:id="2672"/>
    </w:p>
    <w:p w14:paraId="1935757A" w14:textId="77777777" w:rsidR="009810C9" w:rsidRPr="0046756F" w:rsidRDefault="009810C9" w:rsidP="009810C9">
      <w:pPr>
        <w:rPr>
          <w:rFonts w:cs="Arial"/>
        </w:rPr>
      </w:pPr>
    </w:p>
    <w:p w14:paraId="32E87E7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1C47ACF0" w14:textId="77777777" w:rsidR="009810C9" w:rsidRPr="0046756F" w:rsidRDefault="00000000" w:rsidP="009810C9">
      <w:pPr>
        <w:rPr>
          <w:rFonts w:cs="Arial"/>
        </w:rPr>
      </w:pPr>
      <w:r>
        <w:rPr>
          <w:rFonts w:cs="Arial"/>
        </w:rPr>
        <w:pict w14:anchorId="0A64863A">
          <v:rect id="_x0000_i2358" style="width:0;height:1.5pt" o:hralign="center" o:hrstd="t" o:hr="t" fillcolor="#a0a0a0" stroked="f"/>
        </w:pict>
      </w:r>
    </w:p>
    <w:p w14:paraId="04C23EA5" w14:textId="77777777" w:rsidR="009810C9" w:rsidRPr="0046756F" w:rsidRDefault="009810C9" w:rsidP="009810C9">
      <w:pPr>
        <w:pStyle w:val="Heading4"/>
        <w:rPr>
          <w:rFonts w:ascii="Arial" w:hAnsi="Arial" w:cs="Arial"/>
        </w:rPr>
      </w:pPr>
      <w:bookmarkStart w:id="2673" w:name="_Toc122796695"/>
      <w:bookmarkStart w:id="2674" w:name="_Toc158906745"/>
      <w:r w:rsidRPr="0046756F">
        <w:rPr>
          <w:rFonts w:ascii="Arial" w:hAnsi="Arial" w:cs="Arial"/>
        </w:rPr>
        <w:t>11.4.2.3 List of global variables accessed and modified</w:t>
      </w:r>
      <w:bookmarkEnd w:id="2673"/>
      <w:bookmarkEnd w:id="2674"/>
    </w:p>
    <w:p w14:paraId="2AE9F00C" w14:textId="77777777" w:rsidR="009810C9" w:rsidRPr="0046756F" w:rsidRDefault="009810C9" w:rsidP="009810C9">
      <w:pPr>
        <w:rPr>
          <w:rFonts w:cs="Arial"/>
        </w:rPr>
      </w:pPr>
    </w:p>
    <w:p w14:paraId="6BAAC75C"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11AF0DC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03B17B92" w14:textId="77777777" w:rsidR="009810C9" w:rsidRPr="0046756F" w:rsidRDefault="00000000" w:rsidP="009810C9">
      <w:pPr>
        <w:rPr>
          <w:rFonts w:cs="Arial"/>
        </w:rPr>
      </w:pPr>
      <w:r>
        <w:rPr>
          <w:rFonts w:cs="Arial"/>
        </w:rPr>
        <w:pict w14:anchorId="4D7E1325">
          <v:rect id="_x0000_i2359" style="width:0;height:1.5pt" o:hralign="center" o:hrstd="t" o:hr="t" fillcolor="#a0a0a0" stroked="f"/>
        </w:pict>
      </w:r>
    </w:p>
    <w:p w14:paraId="4ADE3A73" w14:textId="77777777" w:rsidR="009810C9" w:rsidRPr="0046756F" w:rsidRDefault="009810C9" w:rsidP="009810C9">
      <w:pPr>
        <w:pStyle w:val="Heading4"/>
        <w:rPr>
          <w:rFonts w:ascii="Arial" w:hAnsi="Arial" w:cs="Arial"/>
        </w:rPr>
      </w:pPr>
      <w:bookmarkStart w:id="2675" w:name="_Toc122796696"/>
      <w:bookmarkStart w:id="2676" w:name="_Toc158906746"/>
      <w:r w:rsidRPr="0046756F">
        <w:rPr>
          <w:rFonts w:ascii="Arial" w:hAnsi="Arial" w:cs="Arial"/>
        </w:rPr>
        <w:t>11.4.2.4 Parameter list (Input/Output)</w:t>
      </w:r>
      <w:bookmarkEnd w:id="2675"/>
      <w:bookmarkEnd w:id="2676"/>
    </w:p>
    <w:p w14:paraId="4A752046" w14:textId="77777777" w:rsidR="009810C9" w:rsidRPr="0046756F" w:rsidRDefault="009810C9" w:rsidP="009810C9">
      <w:pPr>
        <w:rPr>
          <w:rFonts w:cs="Arial"/>
        </w:rPr>
      </w:pPr>
    </w:p>
    <w:p w14:paraId="0A63F6BF" w14:textId="77777777" w:rsidR="009810C9" w:rsidRPr="0046756F" w:rsidRDefault="009810C9" w:rsidP="009810C9">
      <w:pPr>
        <w:widowControl w:val="0"/>
        <w:autoSpaceDE w:val="0"/>
        <w:autoSpaceDN w:val="0"/>
        <w:adjustRightInd w:val="0"/>
        <w:rPr>
          <w:rFonts w:cs="Arial"/>
        </w:rPr>
      </w:pPr>
      <w:r w:rsidRPr="0046756F">
        <w:rPr>
          <w:rFonts w:cs="Arial"/>
        </w:rPr>
        <w:t>Inputs: T_FUNCTIONAL_STATE new_state - New state of the Prefetch Buffer.</w:t>
      </w:r>
    </w:p>
    <w:p w14:paraId="37FDC4A5"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Outputs: None </w:t>
      </w:r>
    </w:p>
    <w:p w14:paraId="1D6DBDD1" w14:textId="77777777" w:rsidR="009810C9" w:rsidRPr="0046756F" w:rsidRDefault="00000000" w:rsidP="009810C9">
      <w:pPr>
        <w:rPr>
          <w:rFonts w:cs="Arial"/>
        </w:rPr>
      </w:pPr>
      <w:r>
        <w:rPr>
          <w:rFonts w:cs="Arial"/>
        </w:rPr>
        <w:pict w14:anchorId="78B1557E">
          <v:rect id="_x0000_i2360" style="width:0;height:1.5pt" o:hralign="center" o:hrstd="t" o:hr="t" fillcolor="#a0a0a0" stroked="f"/>
        </w:pict>
      </w:r>
    </w:p>
    <w:p w14:paraId="1617C688" w14:textId="77777777" w:rsidR="009810C9" w:rsidRPr="0046756F" w:rsidRDefault="009810C9" w:rsidP="009810C9">
      <w:pPr>
        <w:pStyle w:val="Heading4"/>
        <w:rPr>
          <w:rFonts w:ascii="Arial" w:hAnsi="Arial" w:cs="Arial"/>
        </w:rPr>
      </w:pPr>
      <w:bookmarkStart w:id="2677" w:name="_Toc122796697"/>
      <w:bookmarkStart w:id="2678" w:name="_Toc158906747"/>
      <w:r w:rsidRPr="0046756F">
        <w:rPr>
          <w:rFonts w:ascii="Arial" w:hAnsi="Arial" w:cs="Arial"/>
        </w:rPr>
        <w:t>11.4.2.5 Return Value</w:t>
      </w:r>
      <w:bookmarkEnd w:id="2677"/>
      <w:bookmarkEnd w:id="2678"/>
    </w:p>
    <w:p w14:paraId="29280D73" w14:textId="77777777" w:rsidR="009810C9" w:rsidRPr="0046756F" w:rsidRDefault="009810C9" w:rsidP="009810C9">
      <w:pPr>
        <w:rPr>
          <w:rFonts w:cs="Arial"/>
        </w:rPr>
      </w:pPr>
    </w:p>
    <w:p w14:paraId="0098B78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DC5FCE6" w14:textId="77777777" w:rsidR="009810C9" w:rsidRPr="0046756F" w:rsidRDefault="00000000" w:rsidP="009810C9">
      <w:pPr>
        <w:rPr>
          <w:rFonts w:cs="Arial"/>
        </w:rPr>
      </w:pPr>
      <w:r>
        <w:rPr>
          <w:rFonts w:cs="Arial"/>
        </w:rPr>
        <w:pict w14:anchorId="4629C7EC">
          <v:rect id="_x0000_i2361" style="width:0;height:1.5pt" o:hralign="center" o:hrstd="t" o:hr="t" fillcolor="#a0a0a0" stroked="f"/>
        </w:pict>
      </w:r>
    </w:p>
    <w:p w14:paraId="2F84069B" w14:textId="77777777" w:rsidR="009810C9" w:rsidRPr="0046756F" w:rsidRDefault="009810C9" w:rsidP="009810C9">
      <w:pPr>
        <w:pStyle w:val="Heading4"/>
        <w:rPr>
          <w:rFonts w:ascii="Arial" w:hAnsi="Arial" w:cs="Arial"/>
        </w:rPr>
      </w:pPr>
      <w:bookmarkStart w:id="2679" w:name="_Toc122796698"/>
      <w:bookmarkStart w:id="2680" w:name="_Toc158906748"/>
      <w:r w:rsidRPr="0046756F">
        <w:rPr>
          <w:rFonts w:ascii="Arial" w:hAnsi="Arial" w:cs="Arial"/>
        </w:rPr>
        <w:t>11.4.2.6 Other CSUs called by this CSU</w:t>
      </w:r>
      <w:bookmarkEnd w:id="2679"/>
      <w:bookmarkEnd w:id="2680"/>
    </w:p>
    <w:p w14:paraId="76FE41D8" w14:textId="77777777" w:rsidR="009810C9" w:rsidRPr="0046756F" w:rsidRDefault="009810C9" w:rsidP="009810C9">
      <w:pPr>
        <w:rPr>
          <w:rFonts w:cs="Arial"/>
        </w:rPr>
      </w:pPr>
    </w:p>
    <w:p w14:paraId="1330FDF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98CE34C" w14:textId="77777777" w:rsidR="009810C9" w:rsidRPr="0046756F" w:rsidRDefault="00000000" w:rsidP="009810C9">
      <w:pPr>
        <w:rPr>
          <w:rFonts w:cs="Arial"/>
        </w:rPr>
      </w:pPr>
      <w:r>
        <w:rPr>
          <w:rFonts w:cs="Arial"/>
        </w:rPr>
        <w:pict w14:anchorId="4BE77A08">
          <v:rect id="_x0000_i2362" style="width:0;height:1.5pt" o:hralign="center" o:hrstd="t" o:hr="t" fillcolor="#a0a0a0" stroked="f"/>
        </w:pict>
      </w:r>
    </w:p>
    <w:p w14:paraId="0CF8B547" w14:textId="77777777" w:rsidR="009810C9" w:rsidRPr="0046756F" w:rsidRDefault="009810C9" w:rsidP="009810C9">
      <w:pPr>
        <w:pStyle w:val="Heading4"/>
        <w:rPr>
          <w:rFonts w:ascii="Arial" w:hAnsi="Arial" w:cs="Arial"/>
        </w:rPr>
      </w:pPr>
      <w:bookmarkStart w:id="2681" w:name="_Toc122796699"/>
      <w:bookmarkStart w:id="2682" w:name="_Toc158906749"/>
      <w:r w:rsidRPr="0046756F">
        <w:rPr>
          <w:rFonts w:ascii="Arial" w:hAnsi="Arial" w:cs="Arial"/>
        </w:rPr>
        <w:t>11.4.2.7 Description of list of LLRs allocated</w:t>
      </w:r>
      <w:bookmarkEnd w:id="2681"/>
      <w:bookmarkEnd w:id="2682"/>
    </w:p>
    <w:p w14:paraId="3C4F1007" w14:textId="77777777" w:rsidR="009810C9" w:rsidRPr="0046756F" w:rsidRDefault="009810C9" w:rsidP="009810C9">
      <w:pPr>
        <w:rPr>
          <w:rFonts w:cs="Arial"/>
        </w:rPr>
      </w:pPr>
    </w:p>
    <w:p w14:paraId="4026AEF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FlashPrefetchBufferCmd</w:t>
      </w:r>
    </w:p>
    <w:p w14:paraId="27130C14" w14:textId="77777777" w:rsidR="009810C9" w:rsidRPr="0046756F" w:rsidRDefault="00000000" w:rsidP="009810C9">
      <w:pPr>
        <w:rPr>
          <w:rFonts w:cs="Arial"/>
        </w:rPr>
      </w:pPr>
      <w:r>
        <w:rPr>
          <w:rFonts w:cs="Arial"/>
        </w:rPr>
        <w:pict w14:anchorId="0A4161D2">
          <v:rect id="_x0000_i2363" style="width:0;height:1.5pt" o:hralign="center" o:hrstd="t" o:hr="t" fillcolor="#a0a0a0" stroked="f"/>
        </w:pict>
      </w:r>
    </w:p>
    <w:p w14:paraId="20C326A5" w14:textId="77777777" w:rsidR="009810C9" w:rsidRPr="0046756F" w:rsidRDefault="009810C9" w:rsidP="009810C9">
      <w:pPr>
        <w:pStyle w:val="Heading5"/>
        <w:rPr>
          <w:rFonts w:ascii="Arial" w:hAnsi="Arial" w:cs="Arial"/>
        </w:rPr>
      </w:pPr>
      <w:bookmarkStart w:id="2683" w:name="_Toc122796700"/>
      <w:bookmarkStart w:id="2684" w:name="_Toc158906750"/>
      <w:r w:rsidRPr="0046756F">
        <w:rPr>
          <w:rFonts w:ascii="Arial" w:hAnsi="Arial" w:cs="Arial"/>
        </w:rPr>
        <w:t>11.4.2.7.1 daulibstm32f4xxflash-FlashPrefetchBufferCmd-LLR-001</w:t>
      </w:r>
      <w:bookmarkEnd w:id="2683"/>
      <w:bookmarkEnd w:id="2684"/>
    </w:p>
    <w:p w14:paraId="79AE5770" w14:textId="77777777" w:rsidR="009810C9" w:rsidRPr="0046756F" w:rsidRDefault="009810C9" w:rsidP="009810C9">
      <w:pPr>
        <w:rPr>
          <w:rFonts w:cs="Arial"/>
        </w:rPr>
      </w:pPr>
      <w:r w:rsidRPr="0046756F">
        <w:rPr>
          <w:rFonts w:cs="Arial"/>
        </w:rPr>
        <w:t>Requirement ID: H698-LLD-CMU-FNC-1603</w:t>
      </w:r>
    </w:p>
    <w:p w14:paraId="305D592D" w14:textId="77777777" w:rsidR="009810C9" w:rsidRPr="0046756F" w:rsidRDefault="009810C9" w:rsidP="009810C9">
      <w:pPr>
        <w:rPr>
          <w:rFonts w:cs="Arial"/>
        </w:rPr>
      </w:pPr>
    </w:p>
    <w:p w14:paraId="0832E5F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prefetch buffer (set PRFTEN – bit 8) in acr (Flash access control register) when new_state is ENABLE i.e, set acr of M_FLASH with (acr of M_FLASH bitwise OR with M_FLASH_ACR_PRFTEN).</w:t>
      </w:r>
    </w:p>
    <w:p w14:paraId="23AE2887" w14:textId="77777777" w:rsidR="009810C9" w:rsidRPr="0046756F" w:rsidRDefault="00000000" w:rsidP="009810C9">
      <w:pPr>
        <w:rPr>
          <w:rFonts w:cs="Arial"/>
        </w:rPr>
      </w:pPr>
      <w:r>
        <w:rPr>
          <w:rFonts w:cs="Arial"/>
        </w:rPr>
        <w:pict w14:anchorId="095271C3">
          <v:rect id="_x0000_i2364" style="width:0;height:1.5pt" o:hralign="center" o:hrstd="t" o:hr="t" fillcolor="#a0a0a0" stroked="f"/>
        </w:pict>
      </w:r>
    </w:p>
    <w:p w14:paraId="6B55820E" w14:textId="77777777" w:rsidR="009810C9" w:rsidRPr="0046756F" w:rsidRDefault="009810C9" w:rsidP="009810C9">
      <w:pPr>
        <w:pStyle w:val="Heading5"/>
        <w:rPr>
          <w:rFonts w:ascii="Arial" w:hAnsi="Arial" w:cs="Arial"/>
        </w:rPr>
      </w:pPr>
      <w:bookmarkStart w:id="2685" w:name="_Toc122796701"/>
      <w:bookmarkStart w:id="2686" w:name="_Toc158906751"/>
      <w:r w:rsidRPr="0046756F">
        <w:rPr>
          <w:rFonts w:ascii="Arial" w:hAnsi="Arial" w:cs="Arial"/>
        </w:rPr>
        <w:t>11.4.2.7.2 daulibstm32f4xxflash-FlashPrefetchBufferCmd-LLR-002</w:t>
      </w:r>
      <w:bookmarkEnd w:id="2685"/>
      <w:bookmarkEnd w:id="2686"/>
    </w:p>
    <w:p w14:paraId="4A6B4A12" w14:textId="77777777" w:rsidR="009810C9" w:rsidRPr="0046756F" w:rsidRDefault="009810C9" w:rsidP="009810C9">
      <w:pPr>
        <w:rPr>
          <w:rFonts w:cs="Arial"/>
        </w:rPr>
      </w:pPr>
      <w:r w:rsidRPr="0046756F">
        <w:rPr>
          <w:rFonts w:cs="Arial"/>
        </w:rPr>
        <w:t>Requirement ID: H698-LLD-CMU-FNC-1604</w:t>
      </w:r>
    </w:p>
    <w:p w14:paraId="11057F77" w14:textId="77777777" w:rsidR="009810C9" w:rsidRPr="0046756F" w:rsidRDefault="009810C9" w:rsidP="009810C9">
      <w:pPr>
        <w:rPr>
          <w:rFonts w:cs="Arial"/>
        </w:rPr>
      </w:pPr>
    </w:p>
    <w:p w14:paraId="1AF7B36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the prefetch buffer (reset PRFTEN – bit 8)  in acr (Flash access control register) when new_state is DISABLE i.e, set acr of M_FLASH with (acr of M_FLASH bitwise AND with negated value of M_FLASH_ACR_PRFTEN).</w:t>
      </w:r>
    </w:p>
    <w:p w14:paraId="2BAB231B" w14:textId="77777777" w:rsidR="009810C9" w:rsidRPr="0046756F" w:rsidRDefault="00000000" w:rsidP="009810C9">
      <w:pPr>
        <w:rPr>
          <w:rFonts w:cs="Arial"/>
        </w:rPr>
      </w:pPr>
      <w:r>
        <w:rPr>
          <w:rFonts w:cs="Arial"/>
        </w:rPr>
        <w:pict w14:anchorId="3AE2E95B">
          <v:rect id="_x0000_i2365" style="width:0;height:1.5pt" o:hralign="center" o:hrstd="t" o:hr="t" fillcolor="#a0a0a0" stroked="f"/>
        </w:pict>
      </w:r>
    </w:p>
    <w:p w14:paraId="5F6E99B9" w14:textId="77777777" w:rsidR="009810C9" w:rsidRPr="0046756F" w:rsidRDefault="009810C9" w:rsidP="009810C9">
      <w:pPr>
        <w:pStyle w:val="Heading3"/>
      </w:pPr>
      <w:bookmarkStart w:id="2687" w:name="_Toc122796702"/>
      <w:bookmarkStart w:id="2688" w:name="_Toc158906752"/>
      <w:r w:rsidRPr="0046756F">
        <w:t>11.4.3 FlashInstructionCacheCmd</w:t>
      </w:r>
      <w:bookmarkEnd w:id="2687"/>
      <w:bookmarkEnd w:id="2688"/>
    </w:p>
    <w:p w14:paraId="310C4305" w14:textId="77777777" w:rsidR="009810C9" w:rsidRPr="0046756F" w:rsidRDefault="009810C9" w:rsidP="009810C9">
      <w:pPr>
        <w:rPr>
          <w:rFonts w:cs="Arial"/>
        </w:rPr>
      </w:pPr>
    </w:p>
    <w:p w14:paraId="3E73F77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FlashInstructionCacheCmd will follow in the sub sections.</w:t>
      </w:r>
    </w:p>
    <w:p w14:paraId="01E9C2F0" w14:textId="77777777" w:rsidR="009810C9" w:rsidRPr="0046756F" w:rsidRDefault="00000000" w:rsidP="009810C9">
      <w:pPr>
        <w:rPr>
          <w:rFonts w:cs="Arial"/>
        </w:rPr>
      </w:pPr>
      <w:r>
        <w:rPr>
          <w:rFonts w:cs="Arial"/>
        </w:rPr>
        <w:pict w14:anchorId="2E1F25A5">
          <v:rect id="_x0000_i2366" style="width:0;height:1.5pt" o:hralign="center" o:hrstd="t" o:hr="t" fillcolor="#a0a0a0" stroked="f"/>
        </w:pict>
      </w:r>
    </w:p>
    <w:p w14:paraId="7FE82CD4" w14:textId="77777777" w:rsidR="009810C9" w:rsidRPr="0046756F" w:rsidRDefault="009810C9" w:rsidP="009810C9">
      <w:pPr>
        <w:pStyle w:val="Heading4"/>
        <w:rPr>
          <w:rFonts w:ascii="Arial" w:hAnsi="Arial" w:cs="Arial"/>
        </w:rPr>
      </w:pPr>
      <w:bookmarkStart w:id="2689" w:name="_Toc122796703"/>
      <w:bookmarkStart w:id="2690" w:name="_Toc158906753"/>
      <w:r w:rsidRPr="0046756F">
        <w:rPr>
          <w:rFonts w:ascii="Arial" w:hAnsi="Arial" w:cs="Arial"/>
        </w:rPr>
        <w:t>11.4.3.1 Brief Description</w:t>
      </w:r>
      <w:bookmarkEnd w:id="2689"/>
      <w:bookmarkEnd w:id="2690"/>
    </w:p>
    <w:p w14:paraId="090CB157" w14:textId="77777777" w:rsidR="009810C9" w:rsidRPr="0046756F" w:rsidRDefault="009810C9" w:rsidP="009810C9">
      <w:pPr>
        <w:rPr>
          <w:rFonts w:cs="Arial"/>
        </w:rPr>
      </w:pPr>
    </w:p>
    <w:p w14:paraId="46FC057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FlashInstructionCacheCmd enables or disables the Instruction Cache feature.</w:t>
      </w:r>
    </w:p>
    <w:p w14:paraId="4D696152" w14:textId="77777777" w:rsidR="009810C9" w:rsidRPr="0046756F" w:rsidRDefault="00000000" w:rsidP="009810C9">
      <w:pPr>
        <w:rPr>
          <w:rFonts w:cs="Arial"/>
        </w:rPr>
      </w:pPr>
      <w:r>
        <w:rPr>
          <w:rFonts w:cs="Arial"/>
        </w:rPr>
        <w:pict w14:anchorId="7BF3FFC2">
          <v:rect id="_x0000_i2367" style="width:0;height:1.5pt" o:hralign="center" o:hrstd="t" o:hr="t" fillcolor="#a0a0a0" stroked="f"/>
        </w:pict>
      </w:r>
    </w:p>
    <w:p w14:paraId="5EC75324" w14:textId="77777777" w:rsidR="009810C9" w:rsidRPr="0046756F" w:rsidRDefault="009810C9" w:rsidP="009810C9">
      <w:pPr>
        <w:pStyle w:val="Heading4"/>
        <w:rPr>
          <w:rFonts w:ascii="Arial" w:hAnsi="Arial" w:cs="Arial"/>
        </w:rPr>
      </w:pPr>
      <w:bookmarkStart w:id="2691" w:name="_Toc122796704"/>
      <w:bookmarkStart w:id="2692" w:name="_Toc158906754"/>
      <w:r w:rsidRPr="0046756F">
        <w:rPr>
          <w:rFonts w:ascii="Arial" w:hAnsi="Arial" w:cs="Arial"/>
        </w:rPr>
        <w:t>11.4.3.2 List of HLRs allocated</w:t>
      </w:r>
      <w:bookmarkEnd w:id="2691"/>
      <w:bookmarkEnd w:id="2692"/>
    </w:p>
    <w:p w14:paraId="1FCD6971" w14:textId="77777777" w:rsidR="009810C9" w:rsidRPr="0046756F" w:rsidRDefault="009810C9" w:rsidP="009810C9">
      <w:pPr>
        <w:rPr>
          <w:rFonts w:cs="Arial"/>
        </w:rPr>
      </w:pPr>
    </w:p>
    <w:p w14:paraId="2652D3F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29A823F" w14:textId="77777777" w:rsidR="009810C9" w:rsidRPr="0046756F" w:rsidRDefault="00000000" w:rsidP="009810C9">
      <w:pPr>
        <w:rPr>
          <w:rFonts w:cs="Arial"/>
        </w:rPr>
      </w:pPr>
      <w:r>
        <w:rPr>
          <w:rFonts w:cs="Arial"/>
        </w:rPr>
        <w:pict w14:anchorId="5AA7A6FE">
          <v:rect id="_x0000_i2368" style="width:0;height:1.5pt" o:hralign="center" o:hrstd="t" o:hr="t" fillcolor="#a0a0a0" stroked="f"/>
        </w:pict>
      </w:r>
    </w:p>
    <w:p w14:paraId="0C838AB9" w14:textId="77777777" w:rsidR="009810C9" w:rsidRPr="0046756F" w:rsidRDefault="009810C9" w:rsidP="009810C9">
      <w:pPr>
        <w:pStyle w:val="Heading4"/>
        <w:rPr>
          <w:rFonts w:ascii="Arial" w:hAnsi="Arial" w:cs="Arial"/>
        </w:rPr>
      </w:pPr>
      <w:bookmarkStart w:id="2693" w:name="_Toc122796705"/>
      <w:bookmarkStart w:id="2694" w:name="_Toc158906755"/>
      <w:r w:rsidRPr="0046756F">
        <w:rPr>
          <w:rFonts w:ascii="Arial" w:hAnsi="Arial" w:cs="Arial"/>
        </w:rPr>
        <w:t>11.4.3.3 List of global variables accessed and modified</w:t>
      </w:r>
      <w:bookmarkEnd w:id="2693"/>
      <w:bookmarkEnd w:id="2694"/>
    </w:p>
    <w:p w14:paraId="2D6D9AE6" w14:textId="77777777" w:rsidR="009810C9" w:rsidRPr="0046756F" w:rsidRDefault="009810C9" w:rsidP="009810C9">
      <w:pPr>
        <w:rPr>
          <w:rFonts w:cs="Arial"/>
        </w:rPr>
      </w:pPr>
    </w:p>
    <w:p w14:paraId="60DC2C2A"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79973373"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389DCE12" w14:textId="77777777" w:rsidR="009810C9" w:rsidRPr="0046756F" w:rsidRDefault="00000000" w:rsidP="009810C9">
      <w:pPr>
        <w:rPr>
          <w:rFonts w:cs="Arial"/>
        </w:rPr>
      </w:pPr>
      <w:r>
        <w:rPr>
          <w:rFonts w:cs="Arial"/>
        </w:rPr>
        <w:pict w14:anchorId="6CBE3F4E">
          <v:rect id="_x0000_i2369" style="width:0;height:1.5pt" o:hralign="center" o:hrstd="t" o:hr="t" fillcolor="#a0a0a0" stroked="f"/>
        </w:pict>
      </w:r>
    </w:p>
    <w:p w14:paraId="18F755CB" w14:textId="77777777" w:rsidR="009810C9" w:rsidRPr="0046756F" w:rsidRDefault="009810C9" w:rsidP="009810C9">
      <w:pPr>
        <w:pStyle w:val="Heading4"/>
        <w:rPr>
          <w:rFonts w:ascii="Arial" w:hAnsi="Arial" w:cs="Arial"/>
        </w:rPr>
      </w:pPr>
      <w:bookmarkStart w:id="2695" w:name="_Toc122796706"/>
      <w:bookmarkStart w:id="2696" w:name="_Toc158906756"/>
      <w:r w:rsidRPr="0046756F">
        <w:rPr>
          <w:rFonts w:ascii="Arial" w:hAnsi="Arial" w:cs="Arial"/>
        </w:rPr>
        <w:t>11.4.3.4 Parameter list (Input/Output)</w:t>
      </w:r>
      <w:bookmarkEnd w:id="2695"/>
      <w:bookmarkEnd w:id="2696"/>
    </w:p>
    <w:p w14:paraId="63A30AA3" w14:textId="77777777" w:rsidR="009810C9" w:rsidRPr="0046756F" w:rsidRDefault="009810C9" w:rsidP="009810C9">
      <w:pPr>
        <w:rPr>
          <w:rFonts w:cs="Arial"/>
        </w:rPr>
      </w:pPr>
    </w:p>
    <w:p w14:paraId="00DBEA68" w14:textId="77777777" w:rsidR="009810C9" w:rsidRPr="0046756F" w:rsidRDefault="009810C9" w:rsidP="009810C9">
      <w:pPr>
        <w:widowControl w:val="0"/>
        <w:autoSpaceDE w:val="0"/>
        <w:autoSpaceDN w:val="0"/>
        <w:adjustRightInd w:val="0"/>
        <w:rPr>
          <w:rFonts w:cs="Arial"/>
        </w:rPr>
      </w:pPr>
      <w:r w:rsidRPr="0046756F">
        <w:rPr>
          <w:rFonts w:cs="Arial"/>
        </w:rPr>
        <w:t>Inputs: T_FUNCTIONAL_STATE new_state - New state of the Instruction Cache.</w:t>
      </w:r>
    </w:p>
    <w:p w14:paraId="0FBC4D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5F350E6" w14:textId="77777777" w:rsidR="009810C9" w:rsidRPr="0046756F" w:rsidRDefault="00000000" w:rsidP="009810C9">
      <w:pPr>
        <w:rPr>
          <w:rFonts w:cs="Arial"/>
        </w:rPr>
      </w:pPr>
      <w:r>
        <w:rPr>
          <w:rFonts w:cs="Arial"/>
        </w:rPr>
        <w:pict w14:anchorId="598F75CA">
          <v:rect id="_x0000_i2370" style="width:0;height:1.5pt" o:hralign="center" o:hrstd="t" o:hr="t" fillcolor="#a0a0a0" stroked="f"/>
        </w:pict>
      </w:r>
    </w:p>
    <w:p w14:paraId="22736807" w14:textId="77777777" w:rsidR="009810C9" w:rsidRPr="0046756F" w:rsidRDefault="009810C9" w:rsidP="009810C9">
      <w:pPr>
        <w:pStyle w:val="Heading4"/>
        <w:rPr>
          <w:rFonts w:ascii="Arial" w:hAnsi="Arial" w:cs="Arial"/>
        </w:rPr>
      </w:pPr>
      <w:bookmarkStart w:id="2697" w:name="_Toc122796707"/>
      <w:bookmarkStart w:id="2698" w:name="_Toc158906757"/>
      <w:r w:rsidRPr="0046756F">
        <w:rPr>
          <w:rFonts w:ascii="Arial" w:hAnsi="Arial" w:cs="Arial"/>
        </w:rPr>
        <w:t>11.4.3.5 Return Value</w:t>
      </w:r>
      <w:bookmarkEnd w:id="2697"/>
      <w:bookmarkEnd w:id="2698"/>
    </w:p>
    <w:p w14:paraId="406A95E1" w14:textId="77777777" w:rsidR="009810C9" w:rsidRPr="0046756F" w:rsidRDefault="009810C9" w:rsidP="009810C9">
      <w:pPr>
        <w:rPr>
          <w:rFonts w:cs="Arial"/>
        </w:rPr>
      </w:pPr>
    </w:p>
    <w:p w14:paraId="5404C19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5828F92" w14:textId="77777777" w:rsidR="009810C9" w:rsidRPr="0046756F" w:rsidRDefault="00000000" w:rsidP="009810C9">
      <w:pPr>
        <w:rPr>
          <w:rFonts w:cs="Arial"/>
        </w:rPr>
      </w:pPr>
      <w:r>
        <w:rPr>
          <w:rFonts w:cs="Arial"/>
        </w:rPr>
        <w:pict w14:anchorId="6FA6BA4B">
          <v:rect id="_x0000_i2371" style="width:0;height:1.5pt" o:hralign="center" o:hrstd="t" o:hr="t" fillcolor="#a0a0a0" stroked="f"/>
        </w:pict>
      </w:r>
    </w:p>
    <w:p w14:paraId="0CCAC137" w14:textId="77777777" w:rsidR="009810C9" w:rsidRPr="0046756F" w:rsidRDefault="009810C9" w:rsidP="009810C9">
      <w:pPr>
        <w:pStyle w:val="Heading4"/>
        <w:rPr>
          <w:rFonts w:ascii="Arial" w:hAnsi="Arial" w:cs="Arial"/>
        </w:rPr>
      </w:pPr>
      <w:bookmarkStart w:id="2699" w:name="_Toc122796708"/>
      <w:bookmarkStart w:id="2700" w:name="_Toc158906758"/>
      <w:r w:rsidRPr="0046756F">
        <w:rPr>
          <w:rFonts w:ascii="Arial" w:hAnsi="Arial" w:cs="Arial"/>
        </w:rPr>
        <w:t>11.4.3.6 Other CSUs called by this CSU</w:t>
      </w:r>
      <w:bookmarkEnd w:id="2699"/>
      <w:bookmarkEnd w:id="2700"/>
    </w:p>
    <w:p w14:paraId="5963010B" w14:textId="77777777" w:rsidR="009810C9" w:rsidRPr="0046756F" w:rsidRDefault="009810C9" w:rsidP="009810C9">
      <w:pPr>
        <w:rPr>
          <w:rFonts w:cs="Arial"/>
        </w:rPr>
      </w:pPr>
    </w:p>
    <w:p w14:paraId="462BE75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D563D50" w14:textId="77777777" w:rsidR="009810C9" w:rsidRPr="0046756F" w:rsidRDefault="00000000" w:rsidP="009810C9">
      <w:pPr>
        <w:rPr>
          <w:rFonts w:cs="Arial"/>
        </w:rPr>
      </w:pPr>
      <w:r>
        <w:rPr>
          <w:rFonts w:cs="Arial"/>
        </w:rPr>
        <w:pict w14:anchorId="6A45CF5F">
          <v:rect id="_x0000_i2372" style="width:0;height:1.5pt" o:hralign="center" o:hrstd="t" o:hr="t" fillcolor="#a0a0a0" stroked="f"/>
        </w:pict>
      </w:r>
    </w:p>
    <w:p w14:paraId="107AD798" w14:textId="77777777" w:rsidR="009810C9" w:rsidRPr="0046756F" w:rsidRDefault="009810C9" w:rsidP="009810C9">
      <w:pPr>
        <w:pStyle w:val="Heading4"/>
        <w:rPr>
          <w:rFonts w:ascii="Arial" w:hAnsi="Arial" w:cs="Arial"/>
        </w:rPr>
      </w:pPr>
      <w:bookmarkStart w:id="2701" w:name="_Toc122796709"/>
      <w:bookmarkStart w:id="2702" w:name="_Toc158906759"/>
      <w:r w:rsidRPr="0046756F">
        <w:rPr>
          <w:rFonts w:ascii="Arial" w:hAnsi="Arial" w:cs="Arial"/>
        </w:rPr>
        <w:t>11.4.3.7 Description of list of LLRs allocated</w:t>
      </w:r>
      <w:bookmarkEnd w:id="2701"/>
      <w:bookmarkEnd w:id="2702"/>
    </w:p>
    <w:p w14:paraId="53AD982B" w14:textId="77777777" w:rsidR="009810C9" w:rsidRPr="0046756F" w:rsidRDefault="009810C9" w:rsidP="009810C9">
      <w:pPr>
        <w:rPr>
          <w:rFonts w:cs="Arial"/>
        </w:rPr>
      </w:pPr>
    </w:p>
    <w:p w14:paraId="45B37B1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FlashInstructionCacheCmd</w:t>
      </w:r>
    </w:p>
    <w:p w14:paraId="11852607" w14:textId="77777777" w:rsidR="009810C9" w:rsidRPr="0046756F" w:rsidRDefault="00000000" w:rsidP="009810C9">
      <w:pPr>
        <w:rPr>
          <w:rFonts w:cs="Arial"/>
        </w:rPr>
      </w:pPr>
      <w:r>
        <w:rPr>
          <w:rFonts w:cs="Arial"/>
        </w:rPr>
        <w:pict w14:anchorId="133160BB">
          <v:rect id="_x0000_i2373" style="width:0;height:1.5pt" o:hralign="center" o:hrstd="t" o:hr="t" fillcolor="#a0a0a0" stroked="f"/>
        </w:pict>
      </w:r>
    </w:p>
    <w:p w14:paraId="3C108EC5" w14:textId="77777777" w:rsidR="009810C9" w:rsidRPr="0046756F" w:rsidRDefault="009810C9" w:rsidP="009810C9">
      <w:pPr>
        <w:pStyle w:val="Heading5"/>
        <w:rPr>
          <w:rFonts w:ascii="Arial" w:hAnsi="Arial" w:cs="Arial"/>
        </w:rPr>
      </w:pPr>
      <w:bookmarkStart w:id="2703" w:name="_Toc122796710"/>
      <w:bookmarkStart w:id="2704" w:name="_Toc158906760"/>
      <w:r w:rsidRPr="0046756F">
        <w:rPr>
          <w:rFonts w:ascii="Arial" w:hAnsi="Arial" w:cs="Arial"/>
        </w:rPr>
        <w:t>11.4.3.7.1 daulibstm32f4xxflash-FlashInstructionCacheCmd-LLR-001</w:t>
      </w:r>
      <w:bookmarkEnd w:id="2703"/>
      <w:bookmarkEnd w:id="2704"/>
    </w:p>
    <w:p w14:paraId="6241E631" w14:textId="77777777" w:rsidR="009810C9" w:rsidRPr="0046756F" w:rsidRDefault="009810C9" w:rsidP="009810C9">
      <w:pPr>
        <w:rPr>
          <w:rFonts w:cs="Arial"/>
        </w:rPr>
      </w:pPr>
      <w:r w:rsidRPr="0046756F">
        <w:rPr>
          <w:rFonts w:cs="Arial"/>
        </w:rPr>
        <w:t>Requirement ID: H698-LLD-CMU-FNC-1613</w:t>
      </w:r>
    </w:p>
    <w:p w14:paraId="1528E2B6" w14:textId="77777777" w:rsidR="009810C9" w:rsidRPr="0046756F" w:rsidRDefault="009810C9" w:rsidP="009810C9">
      <w:pPr>
        <w:rPr>
          <w:rFonts w:cs="Arial"/>
        </w:rPr>
      </w:pPr>
    </w:p>
    <w:p w14:paraId="5C8E0BB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Instruction Cache (set ICEN – bit 9) in acr (Flash access control register)  when new_state is ENABLE i.e, set acr of M_FLASH with (acr of M_FLASH bitwise OR with M_FLASH_ACR_ICEN).</w:t>
      </w:r>
    </w:p>
    <w:p w14:paraId="5064AD78" w14:textId="77777777" w:rsidR="009810C9" w:rsidRPr="0046756F" w:rsidRDefault="00000000" w:rsidP="009810C9">
      <w:pPr>
        <w:rPr>
          <w:rFonts w:cs="Arial"/>
        </w:rPr>
      </w:pPr>
      <w:r>
        <w:rPr>
          <w:rFonts w:cs="Arial"/>
        </w:rPr>
        <w:pict w14:anchorId="6858AB04">
          <v:rect id="_x0000_i2374" style="width:0;height:1.5pt" o:hralign="center" o:hrstd="t" o:hr="t" fillcolor="#a0a0a0" stroked="f"/>
        </w:pict>
      </w:r>
    </w:p>
    <w:p w14:paraId="415FB8B3" w14:textId="77777777" w:rsidR="009810C9" w:rsidRPr="0046756F" w:rsidRDefault="009810C9" w:rsidP="009810C9">
      <w:pPr>
        <w:pStyle w:val="Heading5"/>
        <w:rPr>
          <w:rFonts w:ascii="Arial" w:hAnsi="Arial" w:cs="Arial"/>
        </w:rPr>
      </w:pPr>
      <w:bookmarkStart w:id="2705" w:name="_Toc122796711"/>
      <w:bookmarkStart w:id="2706" w:name="_Toc158906761"/>
      <w:r w:rsidRPr="0046756F">
        <w:rPr>
          <w:rFonts w:ascii="Arial" w:hAnsi="Arial" w:cs="Arial"/>
        </w:rPr>
        <w:t>11.4.3.7.2 daulibstm32f4xxflash-FlashInstructionCacheCmd-LLR-002</w:t>
      </w:r>
      <w:bookmarkEnd w:id="2705"/>
      <w:bookmarkEnd w:id="2706"/>
    </w:p>
    <w:p w14:paraId="103D7848" w14:textId="77777777" w:rsidR="009810C9" w:rsidRPr="0046756F" w:rsidRDefault="009810C9" w:rsidP="009810C9">
      <w:pPr>
        <w:rPr>
          <w:rFonts w:cs="Arial"/>
        </w:rPr>
      </w:pPr>
      <w:r w:rsidRPr="0046756F">
        <w:rPr>
          <w:rFonts w:cs="Arial"/>
        </w:rPr>
        <w:t>Requirement ID: H698-LLD-CMU-FNC-1614</w:t>
      </w:r>
    </w:p>
    <w:p w14:paraId="213C200D" w14:textId="77777777" w:rsidR="009810C9" w:rsidRPr="0046756F" w:rsidRDefault="009810C9" w:rsidP="009810C9">
      <w:pPr>
        <w:rPr>
          <w:rFonts w:cs="Arial"/>
        </w:rPr>
      </w:pPr>
    </w:p>
    <w:p w14:paraId="1AA6478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the Instruction Cache (reset ICEN – bit 9) in acr (Flash access control register) when new_state is DISABLE i.e, set acr of M_FLASH with (acr of M_FLASH bitwise AND with negated value of M_FLASH_ACR_ICEN).</w:t>
      </w:r>
    </w:p>
    <w:p w14:paraId="7813A1DE" w14:textId="77777777" w:rsidR="009810C9" w:rsidRPr="0046756F" w:rsidRDefault="00000000" w:rsidP="009810C9">
      <w:pPr>
        <w:rPr>
          <w:rFonts w:cs="Arial"/>
        </w:rPr>
      </w:pPr>
      <w:r>
        <w:rPr>
          <w:rFonts w:cs="Arial"/>
        </w:rPr>
        <w:pict w14:anchorId="2CA5A46D">
          <v:rect id="_x0000_i2375" style="width:0;height:1.5pt" o:hralign="center" o:hrstd="t" o:hr="t" fillcolor="#a0a0a0" stroked="f"/>
        </w:pict>
      </w:r>
    </w:p>
    <w:p w14:paraId="2435C3F3" w14:textId="77777777" w:rsidR="009810C9" w:rsidRPr="0046756F" w:rsidRDefault="009810C9" w:rsidP="009810C9">
      <w:pPr>
        <w:pStyle w:val="Heading3"/>
      </w:pPr>
      <w:bookmarkStart w:id="2707" w:name="_Toc122796712"/>
      <w:bookmarkStart w:id="2708" w:name="_Toc158906762"/>
      <w:r w:rsidRPr="0046756F">
        <w:t>11.4.4 FlashDataCacheCmd</w:t>
      </w:r>
      <w:bookmarkEnd w:id="2707"/>
      <w:bookmarkEnd w:id="2708"/>
    </w:p>
    <w:p w14:paraId="3DAB1652" w14:textId="77777777" w:rsidR="009810C9" w:rsidRPr="0046756F" w:rsidRDefault="009810C9" w:rsidP="009810C9">
      <w:pPr>
        <w:rPr>
          <w:rFonts w:cs="Arial"/>
        </w:rPr>
      </w:pPr>
    </w:p>
    <w:p w14:paraId="678427D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FlashDataCacheCmd will follow in the sub sections.</w:t>
      </w:r>
    </w:p>
    <w:p w14:paraId="53F9846D" w14:textId="77777777" w:rsidR="009810C9" w:rsidRPr="0046756F" w:rsidRDefault="00000000" w:rsidP="009810C9">
      <w:pPr>
        <w:rPr>
          <w:rFonts w:cs="Arial"/>
        </w:rPr>
      </w:pPr>
      <w:r>
        <w:rPr>
          <w:rFonts w:cs="Arial"/>
        </w:rPr>
        <w:pict w14:anchorId="69A1B99E">
          <v:rect id="_x0000_i2376" style="width:0;height:1.5pt" o:hralign="center" o:hrstd="t" o:hr="t" fillcolor="#a0a0a0" stroked="f"/>
        </w:pict>
      </w:r>
    </w:p>
    <w:p w14:paraId="265A2636" w14:textId="77777777" w:rsidR="009810C9" w:rsidRPr="0046756F" w:rsidRDefault="009810C9" w:rsidP="009810C9">
      <w:pPr>
        <w:pStyle w:val="Heading4"/>
        <w:rPr>
          <w:rFonts w:ascii="Arial" w:hAnsi="Arial" w:cs="Arial"/>
        </w:rPr>
      </w:pPr>
      <w:bookmarkStart w:id="2709" w:name="_Toc122796713"/>
      <w:bookmarkStart w:id="2710" w:name="_Toc158906763"/>
      <w:r w:rsidRPr="0046756F">
        <w:rPr>
          <w:rFonts w:ascii="Arial" w:hAnsi="Arial" w:cs="Arial"/>
        </w:rPr>
        <w:t>11.4.4.1 Brief Description</w:t>
      </w:r>
      <w:bookmarkEnd w:id="2709"/>
      <w:bookmarkEnd w:id="2710"/>
    </w:p>
    <w:p w14:paraId="6B78AC92" w14:textId="77777777" w:rsidR="009810C9" w:rsidRPr="0046756F" w:rsidRDefault="009810C9" w:rsidP="009810C9">
      <w:pPr>
        <w:rPr>
          <w:rFonts w:cs="Arial"/>
        </w:rPr>
      </w:pPr>
    </w:p>
    <w:p w14:paraId="0F815DC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FlashDataCacheCmd enables or disables the Data Cache feature.</w:t>
      </w:r>
    </w:p>
    <w:p w14:paraId="70F70470" w14:textId="77777777" w:rsidR="009810C9" w:rsidRPr="0046756F" w:rsidRDefault="00000000" w:rsidP="009810C9">
      <w:pPr>
        <w:rPr>
          <w:rFonts w:cs="Arial"/>
        </w:rPr>
      </w:pPr>
      <w:r>
        <w:rPr>
          <w:rFonts w:cs="Arial"/>
        </w:rPr>
        <w:pict w14:anchorId="7C5AE24C">
          <v:rect id="_x0000_i2377" style="width:0;height:1.5pt" o:hralign="center" o:hrstd="t" o:hr="t" fillcolor="#a0a0a0" stroked="f"/>
        </w:pict>
      </w:r>
    </w:p>
    <w:p w14:paraId="4F722D87" w14:textId="77777777" w:rsidR="009810C9" w:rsidRPr="0046756F" w:rsidRDefault="009810C9" w:rsidP="009810C9">
      <w:pPr>
        <w:pStyle w:val="Heading4"/>
        <w:rPr>
          <w:rFonts w:ascii="Arial" w:hAnsi="Arial" w:cs="Arial"/>
        </w:rPr>
      </w:pPr>
      <w:bookmarkStart w:id="2711" w:name="_Toc122796714"/>
      <w:bookmarkStart w:id="2712" w:name="_Toc158906764"/>
      <w:r w:rsidRPr="0046756F">
        <w:rPr>
          <w:rFonts w:ascii="Arial" w:hAnsi="Arial" w:cs="Arial"/>
        </w:rPr>
        <w:t>11.4.4.2 List of HLRs allocated</w:t>
      </w:r>
      <w:bookmarkEnd w:id="2711"/>
      <w:bookmarkEnd w:id="2712"/>
    </w:p>
    <w:p w14:paraId="6A498329" w14:textId="77777777" w:rsidR="009810C9" w:rsidRPr="0046756F" w:rsidRDefault="009810C9" w:rsidP="009810C9">
      <w:pPr>
        <w:rPr>
          <w:rFonts w:cs="Arial"/>
        </w:rPr>
      </w:pPr>
    </w:p>
    <w:p w14:paraId="2139A40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B572645" w14:textId="77777777" w:rsidR="009810C9" w:rsidRPr="0046756F" w:rsidRDefault="00000000" w:rsidP="009810C9">
      <w:pPr>
        <w:rPr>
          <w:rFonts w:cs="Arial"/>
        </w:rPr>
      </w:pPr>
      <w:r>
        <w:rPr>
          <w:rFonts w:cs="Arial"/>
        </w:rPr>
        <w:pict w14:anchorId="45A88022">
          <v:rect id="_x0000_i2378" style="width:0;height:1.5pt" o:hralign="center" o:hrstd="t" o:hr="t" fillcolor="#a0a0a0" stroked="f"/>
        </w:pict>
      </w:r>
    </w:p>
    <w:p w14:paraId="1963EA9A" w14:textId="77777777" w:rsidR="009810C9" w:rsidRPr="0046756F" w:rsidRDefault="009810C9" w:rsidP="009810C9">
      <w:pPr>
        <w:pStyle w:val="Heading4"/>
        <w:rPr>
          <w:rFonts w:ascii="Arial" w:hAnsi="Arial" w:cs="Arial"/>
        </w:rPr>
      </w:pPr>
      <w:bookmarkStart w:id="2713" w:name="_Toc122796715"/>
      <w:bookmarkStart w:id="2714" w:name="_Toc158906765"/>
      <w:r w:rsidRPr="0046756F">
        <w:rPr>
          <w:rFonts w:ascii="Arial" w:hAnsi="Arial" w:cs="Arial"/>
        </w:rPr>
        <w:t>11.4.4.3 List of global variables accessed and modified</w:t>
      </w:r>
      <w:bookmarkEnd w:id="2713"/>
      <w:bookmarkEnd w:id="2714"/>
    </w:p>
    <w:p w14:paraId="292BDF01" w14:textId="77777777" w:rsidR="009810C9" w:rsidRPr="0046756F" w:rsidRDefault="009810C9" w:rsidP="009810C9">
      <w:pPr>
        <w:rPr>
          <w:rFonts w:cs="Arial"/>
        </w:rPr>
      </w:pPr>
    </w:p>
    <w:p w14:paraId="1316E0AA"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FB58F2E"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342C51C" w14:textId="77777777" w:rsidR="009810C9" w:rsidRPr="0046756F" w:rsidRDefault="00000000" w:rsidP="009810C9">
      <w:pPr>
        <w:rPr>
          <w:rFonts w:cs="Arial"/>
        </w:rPr>
      </w:pPr>
      <w:r>
        <w:rPr>
          <w:rFonts w:cs="Arial"/>
        </w:rPr>
        <w:pict w14:anchorId="6C48825F">
          <v:rect id="_x0000_i2379" style="width:0;height:1.5pt" o:hralign="center" o:hrstd="t" o:hr="t" fillcolor="#a0a0a0" stroked="f"/>
        </w:pict>
      </w:r>
    </w:p>
    <w:p w14:paraId="53907E24" w14:textId="77777777" w:rsidR="009810C9" w:rsidRPr="0046756F" w:rsidRDefault="009810C9" w:rsidP="009810C9">
      <w:pPr>
        <w:pStyle w:val="Heading4"/>
        <w:rPr>
          <w:rFonts w:ascii="Arial" w:hAnsi="Arial" w:cs="Arial"/>
        </w:rPr>
      </w:pPr>
      <w:bookmarkStart w:id="2715" w:name="_Toc122796716"/>
      <w:bookmarkStart w:id="2716" w:name="_Toc158906766"/>
      <w:r w:rsidRPr="0046756F">
        <w:rPr>
          <w:rFonts w:ascii="Arial" w:hAnsi="Arial" w:cs="Arial"/>
        </w:rPr>
        <w:t>11.4.4.4 Parameter list (Input/Output)</w:t>
      </w:r>
      <w:bookmarkEnd w:id="2715"/>
      <w:bookmarkEnd w:id="2716"/>
    </w:p>
    <w:p w14:paraId="6944030B" w14:textId="77777777" w:rsidR="009810C9" w:rsidRPr="0046756F" w:rsidRDefault="009810C9" w:rsidP="009810C9">
      <w:pPr>
        <w:rPr>
          <w:rFonts w:cs="Arial"/>
        </w:rPr>
      </w:pPr>
    </w:p>
    <w:p w14:paraId="7135A046" w14:textId="77777777" w:rsidR="009810C9" w:rsidRPr="0046756F" w:rsidRDefault="009810C9" w:rsidP="009810C9">
      <w:pPr>
        <w:widowControl w:val="0"/>
        <w:autoSpaceDE w:val="0"/>
        <w:autoSpaceDN w:val="0"/>
        <w:adjustRightInd w:val="0"/>
        <w:rPr>
          <w:rFonts w:cs="Arial"/>
        </w:rPr>
      </w:pPr>
      <w:r w:rsidRPr="0046756F">
        <w:rPr>
          <w:rFonts w:cs="Arial"/>
        </w:rPr>
        <w:t>Inputs: T_FUNCTIONAL_STATE new_state - New state of the data Cache.</w:t>
      </w:r>
    </w:p>
    <w:p w14:paraId="3152911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796171F" w14:textId="77777777" w:rsidR="009810C9" w:rsidRPr="0046756F" w:rsidRDefault="00000000" w:rsidP="009810C9">
      <w:pPr>
        <w:rPr>
          <w:rFonts w:cs="Arial"/>
        </w:rPr>
      </w:pPr>
      <w:r>
        <w:rPr>
          <w:rFonts w:cs="Arial"/>
        </w:rPr>
        <w:pict w14:anchorId="34BE778A">
          <v:rect id="_x0000_i2380" style="width:0;height:1.5pt" o:hralign="center" o:hrstd="t" o:hr="t" fillcolor="#a0a0a0" stroked="f"/>
        </w:pict>
      </w:r>
    </w:p>
    <w:p w14:paraId="6401D754" w14:textId="77777777" w:rsidR="009810C9" w:rsidRPr="0046756F" w:rsidRDefault="009810C9" w:rsidP="009810C9">
      <w:pPr>
        <w:pStyle w:val="Heading4"/>
        <w:rPr>
          <w:rFonts w:ascii="Arial" w:hAnsi="Arial" w:cs="Arial"/>
        </w:rPr>
      </w:pPr>
      <w:bookmarkStart w:id="2717" w:name="_Toc122796717"/>
      <w:bookmarkStart w:id="2718" w:name="_Toc158906767"/>
      <w:r w:rsidRPr="0046756F">
        <w:rPr>
          <w:rFonts w:ascii="Arial" w:hAnsi="Arial" w:cs="Arial"/>
        </w:rPr>
        <w:t>11.4.4.5 Return Value</w:t>
      </w:r>
      <w:bookmarkEnd w:id="2717"/>
      <w:bookmarkEnd w:id="2718"/>
    </w:p>
    <w:p w14:paraId="35AE8DE7" w14:textId="77777777" w:rsidR="009810C9" w:rsidRPr="0046756F" w:rsidRDefault="009810C9" w:rsidP="009810C9">
      <w:pPr>
        <w:rPr>
          <w:rFonts w:cs="Arial"/>
        </w:rPr>
      </w:pPr>
    </w:p>
    <w:p w14:paraId="0486AF5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E01369B" w14:textId="77777777" w:rsidR="009810C9" w:rsidRPr="0046756F" w:rsidRDefault="00000000" w:rsidP="009810C9">
      <w:pPr>
        <w:rPr>
          <w:rFonts w:cs="Arial"/>
        </w:rPr>
      </w:pPr>
      <w:r>
        <w:rPr>
          <w:rFonts w:cs="Arial"/>
        </w:rPr>
        <w:pict w14:anchorId="09FCBAE2">
          <v:rect id="_x0000_i2381" style="width:0;height:1.5pt" o:hralign="center" o:hrstd="t" o:hr="t" fillcolor="#a0a0a0" stroked="f"/>
        </w:pict>
      </w:r>
    </w:p>
    <w:p w14:paraId="4F98B345" w14:textId="77777777" w:rsidR="009810C9" w:rsidRPr="0046756F" w:rsidRDefault="009810C9" w:rsidP="009810C9">
      <w:pPr>
        <w:pStyle w:val="Heading4"/>
        <w:rPr>
          <w:rFonts w:ascii="Arial" w:hAnsi="Arial" w:cs="Arial"/>
        </w:rPr>
      </w:pPr>
      <w:bookmarkStart w:id="2719" w:name="_Toc122796718"/>
      <w:bookmarkStart w:id="2720" w:name="_Toc158906768"/>
      <w:r w:rsidRPr="0046756F">
        <w:rPr>
          <w:rFonts w:ascii="Arial" w:hAnsi="Arial" w:cs="Arial"/>
        </w:rPr>
        <w:t>11.4.4.6 Other CSUs called by this CSU</w:t>
      </w:r>
      <w:bookmarkEnd w:id="2719"/>
      <w:bookmarkEnd w:id="2720"/>
    </w:p>
    <w:p w14:paraId="30224B8A" w14:textId="77777777" w:rsidR="009810C9" w:rsidRPr="0046756F" w:rsidRDefault="009810C9" w:rsidP="009810C9">
      <w:pPr>
        <w:rPr>
          <w:rFonts w:cs="Arial"/>
        </w:rPr>
      </w:pPr>
    </w:p>
    <w:p w14:paraId="2EB8AF12"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E211961" w14:textId="77777777" w:rsidR="009810C9" w:rsidRPr="0046756F" w:rsidRDefault="00000000" w:rsidP="009810C9">
      <w:pPr>
        <w:rPr>
          <w:rFonts w:cs="Arial"/>
        </w:rPr>
      </w:pPr>
      <w:r>
        <w:rPr>
          <w:rFonts w:cs="Arial"/>
        </w:rPr>
        <w:pict w14:anchorId="3F9A2A19">
          <v:rect id="_x0000_i2382" style="width:0;height:1.5pt" o:hralign="center" o:hrstd="t" o:hr="t" fillcolor="#a0a0a0" stroked="f"/>
        </w:pict>
      </w:r>
    </w:p>
    <w:p w14:paraId="56D7A841" w14:textId="77777777" w:rsidR="009810C9" w:rsidRPr="0046756F" w:rsidRDefault="009810C9" w:rsidP="009810C9">
      <w:pPr>
        <w:pStyle w:val="Heading4"/>
        <w:rPr>
          <w:rFonts w:ascii="Arial" w:hAnsi="Arial" w:cs="Arial"/>
        </w:rPr>
      </w:pPr>
      <w:bookmarkStart w:id="2721" w:name="_Toc122796719"/>
      <w:bookmarkStart w:id="2722" w:name="_Toc158906769"/>
      <w:r w:rsidRPr="0046756F">
        <w:rPr>
          <w:rFonts w:ascii="Arial" w:hAnsi="Arial" w:cs="Arial"/>
        </w:rPr>
        <w:t>11.4.4.7 Description of list of LLRs allocated</w:t>
      </w:r>
      <w:bookmarkEnd w:id="2721"/>
      <w:bookmarkEnd w:id="2722"/>
    </w:p>
    <w:p w14:paraId="2A5EB5EF" w14:textId="77777777" w:rsidR="009810C9" w:rsidRPr="0046756F" w:rsidRDefault="009810C9" w:rsidP="009810C9">
      <w:pPr>
        <w:rPr>
          <w:rFonts w:cs="Arial"/>
        </w:rPr>
      </w:pPr>
    </w:p>
    <w:p w14:paraId="0E7650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FlashDataCacheCmd.</w:t>
      </w:r>
    </w:p>
    <w:p w14:paraId="6BE87A26" w14:textId="77777777" w:rsidR="009810C9" w:rsidRPr="0046756F" w:rsidRDefault="00000000" w:rsidP="009810C9">
      <w:pPr>
        <w:rPr>
          <w:rFonts w:cs="Arial"/>
        </w:rPr>
      </w:pPr>
      <w:r>
        <w:rPr>
          <w:rFonts w:cs="Arial"/>
        </w:rPr>
        <w:pict w14:anchorId="184DCB30">
          <v:rect id="_x0000_i2383" style="width:0;height:1.5pt" o:hralign="center" o:hrstd="t" o:hr="t" fillcolor="#a0a0a0" stroked="f"/>
        </w:pict>
      </w:r>
    </w:p>
    <w:p w14:paraId="50A2F5B2" w14:textId="77777777" w:rsidR="009810C9" w:rsidRPr="0046756F" w:rsidRDefault="009810C9" w:rsidP="009810C9">
      <w:pPr>
        <w:pStyle w:val="Heading5"/>
        <w:rPr>
          <w:rFonts w:ascii="Arial" w:hAnsi="Arial" w:cs="Arial"/>
        </w:rPr>
      </w:pPr>
      <w:bookmarkStart w:id="2723" w:name="_Toc122796720"/>
      <w:bookmarkStart w:id="2724" w:name="_Toc158906770"/>
      <w:r w:rsidRPr="0046756F">
        <w:rPr>
          <w:rFonts w:ascii="Arial" w:hAnsi="Arial" w:cs="Arial"/>
        </w:rPr>
        <w:t>11.4.4.7.1 daulibstm32f4xxflash-FlashDataCacheCmd-LLR-001</w:t>
      </w:r>
      <w:bookmarkEnd w:id="2723"/>
      <w:bookmarkEnd w:id="2724"/>
    </w:p>
    <w:p w14:paraId="16B88B1A" w14:textId="77777777" w:rsidR="009810C9" w:rsidRPr="0046756F" w:rsidRDefault="009810C9" w:rsidP="009810C9">
      <w:pPr>
        <w:rPr>
          <w:rFonts w:cs="Arial"/>
        </w:rPr>
      </w:pPr>
      <w:r w:rsidRPr="0046756F">
        <w:rPr>
          <w:rFonts w:cs="Arial"/>
        </w:rPr>
        <w:t>Requirement ID: H698-LLD-CMU-FNC-1623</w:t>
      </w:r>
    </w:p>
    <w:p w14:paraId="40BD2B54" w14:textId="77777777" w:rsidR="009810C9" w:rsidRPr="0046756F" w:rsidRDefault="009810C9" w:rsidP="009810C9">
      <w:pPr>
        <w:rPr>
          <w:rFonts w:cs="Arial"/>
        </w:rPr>
      </w:pPr>
    </w:p>
    <w:p w14:paraId="343408E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Data Cache (set DCEN - bit 10) in acr (Flash access control register) when new_state is ENABLE i.e, set acr of M_FLASH with (acr of M_FLASH bitwise OR with M_FLASH_ACR_DCEN).</w:t>
      </w:r>
    </w:p>
    <w:p w14:paraId="4B46B2DA" w14:textId="77777777" w:rsidR="009810C9" w:rsidRPr="0046756F" w:rsidRDefault="00000000" w:rsidP="009810C9">
      <w:pPr>
        <w:rPr>
          <w:rFonts w:cs="Arial"/>
        </w:rPr>
      </w:pPr>
      <w:r>
        <w:rPr>
          <w:rFonts w:cs="Arial"/>
        </w:rPr>
        <w:pict w14:anchorId="7B78BC90">
          <v:rect id="_x0000_i2384" style="width:0;height:1.5pt" o:hralign="center" o:hrstd="t" o:hr="t" fillcolor="#a0a0a0" stroked="f"/>
        </w:pict>
      </w:r>
    </w:p>
    <w:p w14:paraId="724837B9" w14:textId="77777777" w:rsidR="009810C9" w:rsidRPr="0046756F" w:rsidRDefault="009810C9" w:rsidP="009810C9">
      <w:pPr>
        <w:pStyle w:val="Heading5"/>
        <w:rPr>
          <w:rFonts w:ascii="Arial" w:hAnsi="Arial" w:cs="Arial"/>
        </w:rPr>
      </w:pPr>
      <w:bookmarkStart w:id="2725" w:name="_Toc122796721"/>
      <w:bookmarkStart w:id="2726" w:name="_Toc158906771"/>
      <w:r w:rsidRPr="0046756F">
        <w:rPr>
          <w:rFonts w:ascii="Arial" w:hAnsi="Arial" w:cs="Arial"/>
        </w:rPr>
        <w:t>11.4.4.7.2 daulibstm32f4xxflash-FlashDataCacheCmd-LLR-002</w:t>
      </w:r>
      <w:bookmarkEnd w:id="2725"/>
      <w:bookmarkEnd w:id="2726"/>
    </w:p>
    <w:p w14:paraId="578EAEF0" w14:textId="77777777" w:rsidR="009810C9" w:rsidRPr="0046756F" w:rsidRDefault="009810C9" w:rsidP="009810C9">
      <w:pPr>
        <w:rPr>
          <w:rFonts w:cs="Arial"/>
        </w:rPr>
      </w:pPr>
      <w:r w:rsidRPr="0046756F">
        <w:rPr>
          <w:rFonts w:cs="Arial"/>
        </w:rPr>
        <w:t>Requirement ID: H698-LLD-CMU-FNC-1624</w:t>
      </w:r>
    </w:p>
    <w:p w14:paraId="17DA1B69" w14:textId="77777777" w:rsidR="009810C9" w:rsidRPr="0046756F" w:rsidRDefault="009810C9" w:rsidP="009810C9">
      <w:pPr>
        <w:rPr>
          <w:rFonts w:cs="Arial"/>
        </w:rPr>
      </w:pPr>
    </w:p>
    <w:p w14:paraId="255A460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the Data Cache (reset DCEN - bit 10) of acr (Flash access control register) when new_state is DISABLE i.e, set acr of M_FLASH with (acr of M_FLASH bitwise AND with negated value of M_FLASH_ACR_DCEN).</w:t>
      </w:r>
    </w:p>
    <w:p w14:paraId="133DBEA2" w14:textId="77777777" w:rsidR="009810C9" w:rsidRPr="0046756F" w:rsidRDefault="00000000" w:rsidP="009810C9">
      <w:pPr>
        <w:rPr>
          <w:rFonts w:cs="Arial"/>
        </w:rPr>
      </w:pPr>
      <w:r>
        <w:rPr>
          <w:rFonts w:cs="Arial"/>
        </w:rPr>
        <w:pict w14:anchorId="61E6CF21">
          <v:rect id="_x0000_i2385" style="width:0;height:1.5pt" o:hralign="center" o:hrstd="t" o:hr="t" fillcolor="#a0a0a0" stroked="f"/>
        </w:pict>
      </w:r>
    </w:p>
    <w:p w14:paraId="42C70DE4" w14:textId="77777777" w:rsidR="009810C9" w:rsidRPr="0046756F" w:rsidRDefault="009810C9" w:rsidP="009810C9">
      <w:pPr>
        <w:pStyle w:val="Heading2"/>
      </w:pPr>
      <w:bookmarkStart w:id="2727" w:name="_Toc122796722"/>
      <w:bookmarkStart w:id="2728" w:name="_Toc158906772"/>
      <w:r w:rsidRPr="0046756F">
        <w:t>11.5 daulibstm32f4xxfsmc</w:t>
      </w:r>
      <w:bookmarkEnd w:id="2727"/>
      <w:bookmarkEnd w:id="2728"/>
    </w:p>
    <w:p w14:paraId="696CB0C7" w14:textId="77777777" w:rsidR="009810C9" w:rsidRPr="0046756F" w:rsidRDefault="009810C9" w:rsidP="009810C9">
      <w:pPr>
        <w:rPr>
          <w:rFonts w:cs="Arial"/>
        </w:rPr>
      </w:pPr>
    </w:p>
    <w:p w14:paraId="09C6B10A" w14:textId="77777777" w:rsidR="009810C9" w:rsidRPr="0046756F" w:rsidRDefault="009810C9" w:rsidP="009810C9">
      <w:pPr>
        <w:widowControl w:val="0"/>
        <w:autoSpaceDE w:val="0"/>
        <w:autoSpaceDN w:val="0"/>
        <w:adjustRightInd w:val="0"/>
        <w:rPr>
          <w:rFonts w:cs="Arial"/>
        </w:rPr>
      </w:pPr>
      <w:r w:rsidRPr="0046756F">
        <w:rPr>
          <w:rFonts w:cs="Arial"/>
        </w:rPr>
        <w:tab/>
      </w:r>
    </w:p>
    <w:p w14:paraId="268291F2" w14:textId="77777777" w:rsidR="009810C9" w:rsidRPr="0046756F" w:rsidRDefault="00000000" w:rsidP="009810C9">
      <w:pPr>
        <w:rPr>
          <w:rFonts w:cs="Arial"/>
        </w:rPr>
      </w:pPr>
      <w:r>
        <w:rPr>
          <w:rFonts w:cs="Arial"/>
        </w:rPr>
        <w:pict w14:anchorId="6EA517B3">
          <v:rect id="_x0000_i2386" style="width:0;height:1.5pt" o:hralign="center" o:hrstd="t" o:hr="t" fillcolor="#a0a0a0" stroked="f"/>
        </w:pict>
      </w:r>
    </w:p>
    <w:p w14:paraId="7A25A510" w14:textId="77777777" w:rsidR="009810C9" w:rsidRPr="0046756F" w:rsidRDefault="009810C9" w:rsidP="009810C9">
      <w:pPr>
        <w:pStyle w:val="Heading3"/>
      </w:pPr>
      <w:bookmarkStart w:id="2729" w:name="_Toc122796723"/>
      <w:bookmarkStart w:id="2730" w:name="_Toc158906773"/>
      <w:r w:rsidRPr="0046756F">
        <w:t>11.5.1 FsmcNorSramInit</w:t>
      </w:r>
      <w:bookmarkEnd w:id="2729"/>
      <w:bookmarkEnd w:id="2730"/>
    </w:p>
    <w:p w14:paraId="113A40D7" w14:textId="77777777" w:rsidR="009810C9" w:rsidRPr="0046756F" w:rsidRDefault="009810C9" w:rsidP="009810C9">
      <w:pPr>
        <w:rPr>
          <w:rFonts w:cs="Arial"/>
        </w:rPr>
      </w:pPr>
    </w:p>
    <w:p w14:paraId="02D62C7C"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FsmcNorSramInit will follow in the sub sections.</w:t>
      </w:r>
    </w:p>
    <w:p w14:paraId="6D75433F" w14:textId="77777777" w:rsidR="009810C9" w:rsidRPr="0046756F" w:rsidRDefault="00000000" w:rsidP="009810C9">
      <w:pPr>
        <w:rPr>
          <w:rFonts w:cs="Arial"/>
        </w:rPr>
      </w:pPr>
      <w:r>
        <w:rPr>
          <w:rFonts w:cs="Arial"/>
        </w:rPr>
        <w:pict w14:anchorId="4E8B31C0">
          <v:rect id="_x0000_i2387" style="width:0;height:1.5pt" o:hralign="center" o:hrstd="t" o:hr="t" fillcolor="#a0a0a0" stroked="f"/>
        </w:pict>
      </w:r>
    </w:p>
    <w:p w14:paraId="46A1BC8D" w14:textId="77777777" w:rsidR="009810C9" w:rsidRPr="0046756F" w:rsidRDefault="009810C9" w:rsidP="009810C9">
      <w:pPr>
        <w:pStyle w:val="Heading4"/>
        <w:rPr>
          <w:rFonts w:ascii="Arial" w:hAnsi="Arial" w:cs="Arial"/>
        </w:rPr>
      </w:pPr>
      <w:bookmarkStart w:id="2731" w:name="_Toc122796724"/>
      <w:bookmarkStart w:id="2732" w:name="_Toc158906774"/>
      <w:r w:rsidRPr="0046756F">
        <w:rPr>
          <w:rFonts w:ascii="Arial" w:hAnsi="Arial" w:cs="Arial"/>
        </w:rPr>
        <w:t>11.5.1.1 Brief Description</w:t>
      </w:r>
      <w:bookmarkEnd w:id="2731"/>
      <w:bookmarkEnd w:id="2732"/>
    </w:p>
    <w:p w14:paraId="45CB56F2" w14:textId="77777777" w:rsidR="009810C9" w:rsidRPr="0046756F" w:rsidRDefault="009810C9" w:rsidP="009810C9">
      <w:pPr>
        <w:rPr>
          <w:rFonts w:cs="Arial"/>
        </w:rPr>
      </w:pPr>
    </w:p>
    <w:p w14:paraId="24D36712" w14:textId="77777777" w:rsidR="009810C9" w:rsidRPr="0046756F" w:rsidRDefault="009810C9" w:rsidP="009810C9">
      <w:pPr>
        <w:widowControl w:val="0"/>
        <w:autoSpaceDE w:val="0"/>
        <w:autoSpaceDN w:val="0"/>
        <w:adjustRightInd w:val="0"/>
        <w:rPr>
          <w:rFonts w:cs="Arial"/>
          <w:sz w:val="17"/>
          <w:szCs w:val="17"/>
        </w:rPr>
      </w:pPr>
      <w:r w:rsidRPr="0046756F">
        <w:rPr>
          <w:rFonts w:cs="Arial"/>
        </w:rPr>
        <w:tab/>
      </w:r>
    </w:p>
    <w:p w14:paraId="5D25D941" w14:textId="77777777" w:rsidR="009810C9" w:rsidRPr="0046756F" w:rsidRDefault="00000000" w:rsidP="009810C9">
      <w:pPr>
        <w:rPr>
          <w:rFonts w:cs="Arial"/>
        </w:rPr>
      </w:pPr>
      <w:r>
        <w:rPr>
          <w:rFonts w:cs="Arial"/>
        </w:rPr>
        <w:pict w14:anchorId="4D00792D">
          <v:rect id="_x0000_i2388" style="width:0;height:1.5pt" o:hralign="center" o:hrstd="t" o:hr="t" fillcolor="#a0a0a0" stroked="f"/>
        </w:pict>
      </w:r>
    </w:p>
    <w:p w14:paraId="100C89E7" w14:textId="77777777" w:rsidR="009810C9" w:rsidRPr="0046756F" w:rsidRDefault="009810C9" w:rsidP="009810C9">
      <w:pPr>
        <w:pStyle w:val="Heading4"/>
        <w:rPr>
          <w:rFonts w:ascii="Arial" w:hAnsi="Arial" w:cs="Arial"/>
        </w:rPr>
      </w:pPr>
      <w:bookmarkStart w:id="2733" w:name="_Toc122796725"/>
      <w:bookmarkStart w:id="2734" w:name="_Toc158906775"/>
      <w:r w:rsidRPr="0046756F">
        <w:rPr>
          <w:rFonts w:ascii="Arial" w:hAnsi="Arial" w:cs="Arial"/>
        </w:rPr>
        <w:t>11.5.1.2 List of HLRs allocated</w:t>
      </w:r>
      <w:bookmarkEnd w:id="2733"/>
      <w:bookmarkEnd w:id="2734"/>
    </w:p>
    <w:p w14:paraId="4C131CFD" w14:textId="77777777" w:rsidR="009810C9" w:rsidRPr="0046756F" w:rsidRDefault="009810C9" w:rsidP="009810C9">
      <w:pPr>
        <w:rPr>
          <w:rFonts w:cs="Arial"/>
        </w:rPr>
      </w:pPr>
    </w:p>
    <w:p w14:paraId="144BE6F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EE9198E" w14:textId="77777777" w:rsidR="009810C9" w:rsidRPr="0046756F" w:rsidRDefault="00000000" w:rsidP="009810C9">
      <w:pPr>
        <w:rPr>
          <w:rFonts w:cs="Arial"/>
        </w:rPr>
      </w:pPr>
      <w:r>
        <w:rPr>
          <w:rFonts w:cs="Arial"/>
        </w:rPr>
        <w:pict w14:anchorId="263598CD">
          <v:rect id="_x0000_i2389" style="width:0;height:1.5pt" o:hralign="center" o:hrstd="t" o:hr="t" fillcolor="#a0a0a0" stroked="f"/>
        </w:pict>
      </w:r>
    </w:p>
    <w:p w14:paraId="0F86256B" w14:textId="77777777" w:rsidR="009810C9" w:rsidRPr="0046756F" w:rsidRDefault="009810C9" w:rsidP="009810C9">
      <w:pPr>
        <w:pStyle w:val="Heading4"/>
        <w:rPr>
          <w:rFonts w:ascii="Arial" w:hAnsi="Arial" w:cs="Arial"/>
        </w:rPr>
      </w:pPr>
      <w:bookmarkStart w:id="2735" w:name="_Toc122796726"/>
      <w:bookmarkStart w:id="2736" w:name="_Toc158906776"/>
      <w:r w:rsidRPr="0046756F">
        <w:rPr>
          <w:rFonts w:ascii="Arial" w:hAnsi="Arial" w:cs="Arial"/>
        </w:rPr>
        <w:t>11.5.1.3 List of global variables accessed and modified</w:t>
      </w:r>
      <w:bookmarkEnd w:id="2735"/>
      <w:bookmarkEnd w:id="2736"/>
    </w:p>
    <w:p w14:paraId="285642A1" w14:textId="77777777" w:rsidR="009810C9" w:rsidRPr="0046756F" w:rsidRDefault="009810C9" w:rsidP="009810C9">
      <w:pPr>
        <w:rPr>
          <w:rFonts w:cs="Arial"/>
        </w:rPr>
      </w:pPr>
    </w:p>
    <w:p w14:paraId="1046DC47"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097D55B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84D9FED" w14:textId="77777777" w:rsidR="009810C9" w:rsidRPr="0046756F" w:rsidRDefault="00000000" w:rsidP="009810C9">
      <w:pPr>
        <w:rPr>
          <w:rFonts w:cs="Arial"/>
        </w:rPr>
      </w:pPr>
      <w:r>
        <w:rPr>
          <w:rFonts w:cs="Arial"/>
        </w:rPr>
        <w:pict w14:anchorId="7133C810">
          <v:rect id="_x0000_i2390" style="width:0;height:1.5pt" o:hralign="center" o:hrstd="t" o:hr="t" fillcolor="#a0a0a0" stroked="f"/>
        </w:pict>
      </w:r>
    </w:p>
    <w:p w14:paraId="44FD1027" w14:textId="77777777" w:rsidR="009810C9" w:rsidRPr="0046756F" w:rsidRDefault="009810C9" w:rsidP="009810C9">
      <w:pPr>
        <w:pStyle w:val="Heading4"/>
        <w:rPr>
          <w:rFonts w:ascii="Arial" w:hAnsi="Arial" w:cs="Arial"/>
        </w:rPr>
      </w:pPr>
      <w:bookmarkStart w:id="2737" w:name="_Toc122796727"/>
      <w:bookmarkStart w:id="2738" w:name="_Toc158906777"/>
      <w:r w:rsidRPr="0046756F">
        <w:rPr>
          <w:rFonts w:ascii="Arial" w:hAnsi="Arial" w:cs="Arial"/>
        </w:rPr>
        <w:t>11.5.1.4 Parameter list (Input/Output)</w:t>
      </w:r>
      <w:bookmarkEnd w:id="2737"/>
      <w:bookmarkEnd w:id="2738"/>
    </w:p>
    <w:p w14:paraId="3B6185D4" w14:textId="77777777" w:rsidR="009810C9" w:rsidRPr="0046756F" w:rsidRDefault="009810C9" w:rsidP="009810C9">
      <w:pPr>
        <w:rPr>
          <w:rFonts w:cs="Arial"/>
        </w:rPr>
      </w:pPr>
    </w:p>
    <w:p w14:paraId="2757F1CE" w14:textId="77777777" w:rsidR="009810C9" w:rsidRPr="0046756F" w:rsidRDefault="009810C9" w:rsidP="009810C9">
      <w:pPr>
        <w:widowControl w:val="0"/>
        <w:autoSpaceDE w:val="0"/>
        <w:autoSpaceDN w:val="0"/>
        <w:adjustRightInd w:val="0"/>
        <w:rPr>
          <w:rFonts w:cs="Arial"/>
        </w:rPr>
      </w:pPr>
      <w:r w:rsidRPr="0046756F">
        <w:rPr>
          <w:rFonts w:cs="Arial"/>
        </w:rPr>
        <w:t>Inputs: T_FSMC_NORSRAM_INIT* fsmc_norsraminit_struct - Pointer to a T_FSMC_NORSRAM_INIT structure that contains the configuration information for the FSMC NOR/SRAM specified Banks.</w:t>
      </w:r>
    </w:p>
    <w:p w14:paraId="73E432DD" w14:textId="77777777" w:rsidR="009810C9" w:rsidRPr="0046756F" w:rsidRDefault="009810C9" w:rsidP="009810C9">
      <w:pPr>
        <w:widowControl w:val="0"/>
        <w:autoSpaceDE w:val="0"/>
        <w:autoSpaceDN w:val="0"/>
        <w:adjustRightInd w:val="0"/>
        <w:rPr>
          <w:rFonts w:cs="Arial"/>
        </w:rPr>
      </w:pPr>
      <w:r w:rsidRPr="0046756F">
        <w:rPr>
          <w:rFonts w:cs="Arial"/>
        </w:rPr>
        <w:t xml:space="preserve">Outputs: None </w:t>
      </w:r>
    </w:p>
    <w:p w14:paraId="14804FFC" w14:textId="77777777" w:rsidR="009810C9" w:rsidRPr="0046756F" w:rsidRDefault="00000000" w:rsidP="009810C9">
      <w:pPr>
        <w:rPr>
          <w:rFonts w:cs="Arial"/>
        </w:rPr>
      </w:pPr>
      <w:r>
        <w:rPr>
          <w:rFonts w:cs="Arial"/>
        </w:rPr>
        <w:pict w14:anchorId="6A8EF49D">
          <v:rect id="_x0000_i2391" style="width:0;height:1.5pt" o:hralign="center" o:hrstd="t" o:hr="t" fillcolor="#a0a0a0" stroked="f"/>
        </w:pict>
      </w:r>
    </w:p>
    <w:p w14:paraId="1989283A" w14:textId="77777777" w:rsidR="009810C9" w:rsidRPr="0046756F" w:rsidRDefault="009810C9" w:rsidP="009810C9">
      <w:pPr>
        <w:pStyle w:val="Heading4"/>
        <w:rPr>
          <w:rFonts w:ascii="Arial" w:hAnsi="Arial" w:cs="Arial"/>
        </w:rPr>
      </w:pPr>
      <w:bookmarkStart w:id="2739" w:name="_Toc122796728"/>
      <w:bookmarkStart w:id="2740" w:name="_Toc158906778"/>
      <w:r w:rsidRPr="0046756F">
        <w:rPr>
          <w:rFonts w:ascii="Arial" w:hAnsi="Arial" w:cs="Arial"/>
        </w:rPr>
        <w:t>11.5.1.5 Return Value</w:t>
      </w:r>
      <w:bookmarkEnd w:id="2739"/>
      <w:bookmarkEnd w:id="2740"/>
    </w:p>
    <w:p w14:paraId="3DD8FCF5" w14:textId="77777777" w:rsidR="009810C9" w:rsidRPr="0046756F" w:rsidRDefault="009810C9" w:rsidP="009810C9">
      <w:pPr>
        <w:rPr>
          <w:rFonts w:cs="Arial"/>
        </w:rPr>
      </w:pPr>
    </w:p>
    <w:p w14:paraId="486D0C35"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A7A38DB" w14:textId="77777777" w:rsidR="009810C9" w:rsidRPr="0046756F" w:rsidRDefault="00000000" w:rsidP="009810C9">
      <w:pPr>
        <w:rPr>
          <w:rFonts w:cs="Arial"/>
        </w:rPr>
      </w:pPr>
      <w:r>
        <w:rPr>
          <w:rFonts w:cs="Arial"/>
        </w:rPr>
        <w:pict w14:anchorId="094B0CF8">
          <v:rect id="_x0000_i2392" style="width:0;height:1.5pt" o:hralign="center" o:hrstd="t" o:hr="t" fillcolor="#a0a0a0" stroked="f"/>
        </w:pict>
      </w:r>
    </w:p>
    <w:p w14:paraId="5DE3D6BD" w14:textId="77777777" w:rsidR="009810C9" w:rsidRPr="0046756F" w:rsidRDefault="009810C9" w:rsidP="009810C9">
      <w:pPr>
        <w:pStyle w:val="Heading4"/>
        <w:rPr>
          <w:rFonts w:ascii="Arial" w:hAnsi="Arial" w:cs="Arial"/>
        </w:rPr>
      </w:pPr>
      <w:bookmarkStart w:id="2741" w:name="_Toc122796729"/>
      <w:bookmarkStart w:id="2742" w:name="_Toc158906779"/>
      <w:r w:rsidRPr="0046756F">
        <w:rPr>
          <w:rFonts w:ascii="Arial" w:hAnsi="Arial" w:cs="Arial"/>
        </w:rPr>
        <w:t>11.5.1.6 Other CSUs called by this CSU</w:t>
      </w:r>
      <w:bookmarkEnd w:id="2741"/>
      <w:bookmarkEnd w:id="2742"/>
    </w:p>
    <w:p w14:paraId="08B1FECF" w14:textId="77777777" w:rsidR="009810C9" w:rsidRPr="0046756F" w:rsidRDefault="009810C9" w:rsidP="009810C9">
      <w:pPr>
        <w:rPr>
          <w:rFonts w:cs="Arial"/>
        </w:rPr>
      </w:pPr>
    </w:p>
    <w:p w14:paraId="2F88FF2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5B043BF" w14:textId="77777777" w:rsidR="009810C9" w:rsidRPr="0046756F" w:rsidRDefault="00000000" w:rsidP="009810C9">
      <w:pPr>
        <w:rPr>
          <w:rFonts w:cs="Arial"/>
        </w:rPr>
      </w:pPr>
      <w:r>
        <w:rPr>
          <w:rFonts w:cs="Arial"/>
        </w:rPr>
        <w:pict w14:anchorId="1F3D4915">
          <v:rect id="_x0000_i2393" style="width:0;height:1.5pt" o:hralign="center" o:hrstd="t" o:hr="t" fillcolor="#a0a0a0" stroked="f"/>
        </w:pict>
      </w:r>
    </w:p>
    <w:p w14:paraId="4623B70D" w14:textId="77777777" w:rsidR="009810C9" w:rsidRPr="0046756F" w:rsidRDefault="009810C9" w:rsidP="009810C9">
      <w:pPr>
        <w:pStyle w:val="Heading4"/>
        <w:rPr>
          <w:rFonts w:ascii="Arial" w:hAnsi="Arial" w:cs="Arial"/>
        </w:rPr>
      </w:pPr>
      <w:bookmarkStart w:id="2743" w:name="_Toc122796730"/>
      <w:bookmarkStart w:id="2744" w:name="_Toc158906780"/>
      <w:r w:rsidRPr="0046756F">
        <w:rPr>
          <w:rFonts w:ascii="Arial" w:hAnsi="Arial" w:cs="Arial"/>
        </w:rPr>
        <w:t>11.5.1.7 Description of list of LLRs allocated</w:t>
      </w:r>
      <w:bookmarkEnd w:id="2743"/>
      <w:bookmarkEnd w:id="2744"/>
    </w:p>
    <w:p w14:paraId="63323E32" w14:textId="77777777" w:rsidR="009810C9" w:rsidRPr="0046756F" w:rsidRDefault="009810C9" w:rsidP="009810C9">
      <w:pPr>
        <w:rPr>
          <w:rFonts w:cs="Arial"/>
        </w:rPr>
      </w:pPr>
    </w:p>
    <w:p w14:paraId="1988E12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FsmcNorSramInit</w:t>
      </w:r>
    </w:p>
    <w:p w14:paraId="3332589B" w14:textId="77777777" w:rsidR="009810C9" w:rsidRPr="0046756F" w:rsidRDefault="00000000" w:rsidP="009810C9">
      <w:pPr>
        <w:rPr>
          <w:rFonts w:cs="Arial"/>
        </w:rPr>
      </w:pPr>
      <w:r>
        <w:rPr>
          <w:rFonts w:cs="Arial"/>
        </w:rPr>
        <w:pict w14:anchorId="0D296CF2">
          <v:rect id="_x0000_i2394" style="width:0;height:1.5pt" o:hralign="center" o:hrstd="t" o:hr="t" fillcolor="#a0a0a0" stroked="f"/>
        </w:pict>
      </w:r>
    </w:p>
    <w:p w14:paraId="2D7DF811" w14:textId="77777777" w:rsidR="009810C9" w:rsidRPr="0046756F" w:rsidRDefault="009810C9" w:rsidP="009810C9">
      <w:pPr>
        <w:pStyle w:val="Heading5"/>
        <w:rPr>
          <w:rFonts w:ascii="Arial" w:hAnsi="Arial" w:cs="Arial"/>
        </w:rPr>
      </w:pPr>
      <w:bookmarkStart w:id="2745" w:name="_Toc122796731"/>
      <w:bookmarkStart w:id="2746" w:name="_Toc158906781"/>
      <w:r w:rsidRPr="0046756F">
        <w:rPr>
          <w:rFonts w:ascii="Arial" w:hAnsi="Arial" w:cs="Arial"/>
        </w:rPr>
        <w:t>11.5.1.7.1 daulibstm32f4xxfsmc-FsmcNorSramInit-LLR-001</w:t>
      </w:r>
      <w:bookmarkEnd w:id="2745"/>
      <w:bookmarkEnd w:id="2746"/>
    </w:p>
    <w:p w14:paraId="54A28223" w14:textId="77777777" w:rsidR="009810C9" w:rsidRPr="0046756F" w:rsidRDefault="009810C9" w:rsidP="009810C9">
      <w:pPr>
        <w:rPr>
          <w:rFonts w:cs="Arial"/>
        </w:rPr>
      </w:pPr>
      <w:r w:rsidRPr="0046756F">
        <w:rPr>
          <w:rFonts w:cs="Arial"/>
        </w:rPr>
        <w:t>Requirement ID: H698-LLD-CMU-FNC-1634</w:t>
      </w:r>
    </w:p>
    <w:p w14:paraId="79674A02" w14:textId="77777777" w:rsidR="009810C9" w:rsidRPr="0046756F" w:rsidRDefault="009810C9" w:rsidP="009810C9">
      <w:pPr>
        <w:rPr>
          <w:rFonts w:cs="Arial"/>
        </w:rPr>
      </w:pPr>
    </w:p>
    <w:p w14:paraId="0A8F3201"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configure the FSMC BANK1 NOR/SRAM FSMC Bank control register with the received configuration information (Address/data multiplexing enable bit, Memory Type, Memory databus width, Burst enable bit, Wait signal during asynchronous transfers, Wait signal polarity bit, Wrapped burst mode, Wait timing configuration, Write enable bit, Wait enable bit, Extended mode enable, Write burst enable) i.e, </w:t>
      </w:r>
    </w:p>
    <w:p w14:paraId="327E0CD5" w14:textId="77777777" w:rsidR="009810C9" w:rsidRPr="0046756F" w:rsidRDefault="009810C9" w:rsidP="009810C9">
      <w:pPr>
        <w:widowControl w:val="0"/>
        <w:autoSpaceDE w:val="0"/>
        <w:autoSpaceDN w:val="0"/>
        <w:adjustRightInd w:val="0"/>
        <w:rPr>
          <w:rFonts w:cs="Arial"/>
        </w:rPr>
      </w:pPr>
    </w:p>
    <w:p w14:paraId="28BF1143" w14:textId="77777777" w:rsidR="009810C9" w:rsidRPr="0046756F" w:rsidRDefault="009810C9" w:rsidP="009810C9">
      <w:pPr>
        <w:widowControl w:val="0"/>
        <w:autoSpaceDE w:val="0"/>
        <w:autoSpaceDN w:val="0"/>
        <w:adjustRightInd w:val="0"/>
        <w:rPr>
          <w:rFonts w:cs="Arial"/>
        </w:rPr>
      </w:pPr>
      <w:r w:rsidRPr="0046756F">
        <w:rPr>
          <w:rFonts w:cs="Arial"/>
        </w:rPr>
        <w:t>Set btcr of M_FSMC_BANK1 with index (fsmc_bank of fsmc_norsraminit_struct) to (fsmc_data_address_mux of fsmc_norsraminit_struct bitwise OR with</w:t>
      </w:r>
      <w:r w:rsidRPr="0046756F">
        <w:rPr>
          <w:rFonts w:cs="Arial"/>
        </w:rPr>
        <w:tab/>
      </w:r>
      <w:r w:rsidRPr="0046756F">
        <w:rPr>
          <w:rFonts w:cs="Arial"/>
        </w:rPr>
        <w:tab/>
      </w:r>
    </w:p>
    <w:p w14:paraId="4505EE90" w14:textId="77777777" w:rsidR="009810C9" w:rsidRPr="0046756F" w:rsidRDefault="009810C9" w:rsidP="009810C9">
      <w:pPr>
        <w:widowControl w:val="0"/>
        <w:autoSpaceDE w:val="0"/>
        <w:autoSpaceDN w:val="0"/>
        <w:adjustRightInd w:val="0"/>
        <w:rPr>
          <w:rFonts w:cs="Arial"/>
        </w:rPr>
      </w:pPr>
      <w:r w:rsidRPr="0046756F">
        <w:rPr>
          <w:rFonts w:cs="Arial"/>
        </w:rPr>
        <w:t>fsmc_memory_type of fsmc_norsraminit_struct bitwise OR with</w:t>
      </w:r>
    </w:p>
    <w:p w14:paraId="0F9DDF22" w14:textId="77777777" w:rsidR="009810C9" w:rsidRPr="0046756F" w:rsidRDefault="009810C9" w:rsidP="009810C9">
      <w:pPr>
        <w:widowControl w:val="0"/>
        <w:autoSpaceDE w:val="0"/>
        <w:autoSpaceDN w:val="0"/>
        <w:adjustRightInd w:val="0"/>
        <w:rPr>
          <w:rFonts w:cs="Arial"/>
        </w:rPr>
      </w:pPr>
      <w:r w:rsidRPr="0046756F">
        <w:rPr>
          <w:rFonts w:cs="Arial"/>
        </w:rPr>
        <w:t>fsmc_memory_datawidth of fsmc_norsraminit_struct bitwise OR with</w:t>
      </w:r>
    </w:p>
    <w:p w14:paraId="3685E681" w14:textId="77777777" w:rsidR="009810C9" w:rsidRPr="0046756F" w:rsidRDefault="009810C9" w:rsidP="009810C9">
      <w:pPr>
        <w:widowControl w:val="0"/>
        <w:autoSpaceDE w:val="0"/>
        <w:autoSpaceDN w:val="0"/>
        <w:adjustRightInd w:val="0"/>
        <w:rPr>
          <w:rFonts w:cs="Arial"/>
        </w:rPr>
      </w:pPr>
      <w:r w:rsidRPr="0046756F">
        <w:rPr>
          <w:rFonts w:cs="Arial"/>
        </w:rPr>
        <w:t>fsmc_burst_accessmode of fsmc_norsraminit_struct bitwise OR with</w:t>
      </w:r>
    </w:p>
    <w:p w14:paraId="49E8C3D2" w14:textId="77777777" w:rsidR="009810C9" w:rsidRPr="0046756F" w:rsidRDefault="009810C9" w:rsidP="009810C9">
      <w:pPr>
        <w:widowControl w:val="0"/>
        <w:autoSpaceDE w:val="0"/>
        <w:autoSpaceDN w:val="0"/>
        <w:adjustRightInd w:val="0"/>
        <w:rPr>
          <w:rFonts w:cs="Arial"/>
        </w:rPr>
      </w:pPr>
      <w:r w:rsidRPr="0046756F">
        <w:rPr>
          <w:rFonts w:cs="Arial"/>
        </w:rPr>
        <w:t>fsmc_asynchronous_wait of fsmc_norsraminit_struct bitwise OR with</w:t>
      </w:r>
    </w:p>
    <w:p w14:paraId="01AD2AC8" w14:textId="77777777" w:rsidR="009810C9" w:rsidRPr="0046756F" w:rsidRDefault="009810C9" w:rsidP="009810C9">
      <w:pPr>
        <w:widowControl w:val="0"/>
        <w:autoSpaceDE w:val="0"/>
        <w:autoSpaceDN w:val="0"/>
        <w:adjustRightInd w:val="0"/>
        <w:rPr>
          <w:rFonts w:cs="Arial"/>
        </w:rPr>
      </w:pPr>
      <w:r w:rsidRPr="0046756F">
        <w:rPr>
          <w:rFonts w:cs="Arial"/>
        </w:rPr>
        <w:t>fsmc_waitsignal_polarity of fsmc_norsraminit_struct bitwise OR with</w:t>
      </w:r>
    </w:p>
    <w:p w14:paraId="6B4EE5D0" w14:textId="77777777" w:rsidR="009810C9" w:rsidRPr="0046756F" w:rsidRDefault="009810C9" w:rsidP="009810C9">
      <w:pPr>
        <w:widowControl w:val="0"/>
        <w:autoSpaceDE w:val="0"/>
        <w:autoSpaceDN w:val="0"/>
        <w:adjustRightInd w:val="0"/>
        <w:rPr>
          <w:rFonts w:cs="Arial"/>
        </w:rPr>
      </w:pPr>
      <w:r w:rsidRPr="0046756F">
        <w:rPr>
          <w:rFonts w:cs="Arial"/>
        </w:rPr>
        <w:t>fsmc_wrap_mode of fsmc_norsraminit_struct bitwise OR with</w:t>
      </w:r>
    </w:p>
    <w:p w14:paraId="4CD34E61" w14:textId="77777777" w:rsidR="009810C9" w:rsidRPr="0046756F" w:rsidRDefault="009810C9" w:rsidP="009810C9">
      <w:pPr>
        <w:widowControl w:val="0"/>
        <w:autoSpaceDE w:val="0"/>
        <w:autoSpaceDN w:val="0"/>
        <w:adjustRightInd w:val="0"/>
        <w:rPr>
          <w:rFonts w:cs="Arial"/>
        </w:rPr>
      </w:pPr>
      <w:r w:rsidRPr="0046756F">
        <w:rPr>
          <w:rFonts w:cs="Arial"/>
        </w:rPr>
        <w:t>fsmc_waitsignal_active of fsmc_norsraminit_struct bitwise OR with</w:t>
      </w:r>
    </w:p>
    <w:p w14:paraId="6172CCB5" w14:textId="77777777" w:rsidR="009810C9" w:rsidRPr="0046756F" w:rsidRDefault="009810C9" w:rsidP="009810C9">
      <w:pPr>
        <w:widowControl w:val="0"/>
        <w:autoSpaceDE w:val="0"/>
        <w:autoSpaceDN w:val="0"/>
        <w:adjustRightInd w:val="0"/>
        <w:rPr>
          <w:rFonts w:cs="Arial"/>
        </w:rPr>
      </w:pPr>
      <w:r w:rsidRPr="0046756F">
        <w:rPr>
          <w:rFonts w:cs="Arial"/>
        </w:rPr>
        <w:t>fsmc_write_operation of fsmc_norsraminit_struct bitwise OR with</w:t>
      </w:r>
    </w:p>
    <w:p w14:paraId="0C24240F" w14:textId="77777777" w:rsidR="009810C9" w:rsidRPr="0046756F" w:rsidRDefault="009810C9" w:rsidP="009810C9">
      <w:pPr>
        <w:widowControl w:val="0"/>
        <w:autoSpaceDE w:val="0"/>
        <w:autoSpaceDN w:val="0"/>
        <w:adjustRightInd w:val="0"/>
        <w:rPr>
          <w:rFonts w:cs="Arial"/>
        </w:rPr>
      </w:pPr>
      <w:r w:rsidRPr="0046756F">
        <w:rPr>
          <w:rFonts w:cs="Arial"/>
        </w:rPr>
        <w:t>fsmc_waitsignal of fsmc_norsraminit_struct bitwise OR with</w:t>
      </w:r>
    </w:p>
    <w:p w14:paraId="618800EE" w14:textId="77777777" w:rsidR="009810C9" w:rsidRPr="0046756F" w:rsidRDefault="009810C9" w:rsidP="009810C9">
      <w:pPr>
        <w:widowControl w:val="0"/>
        <w:autoSpaceDE w:val="0"/>
        <w:autoSpaceDN w:val="0"/>
        <w:adjustRightInd w:val="0"/>
        <w:rPr>
          <w:rFonts w:cs="Arial"/>
        </w:rPr>
      </w:pPr>
      <w:r w:rsidRPr="0046756F">
        <w:rPr>
          <w:rFonts w:cs="Arial"/>
        </w:rPr>
        <w:t>fsmc_extended_mode of fsmc_norsraminit_struct bitwise OR with</w:t>
      </w:r>
    </w:p>
    <w:p w14:paraId="39988E1E" w14:textId="77777777" w:rsidR="009810C9" w:rsidRPr="0046756F" w:rsidRDefault="009810C9" w:rsidP="009810C9">
      <w:pPr>
        <w:widowControl w:val="0"/>
        <w:autoSpaceDE w:val="0"/>
        <w:autoSpaceDN w:val="0"/>
        <w:adjustRightInd w:val="0"/>
        <w:rPr>
          <w:rFonts w:cs="Arial"/>
        </w:rPr>
      </w:pPr>
      <w:r w:rsidRPr="0046756F">
        <w:rPr>
          <w:rFonts w:cs="Arial"/>
        </w:rPr>
        <w:t>fsmc_write_burst of fsmc_norsraminit_struct).</w:t>
      </w:r>
    </w:p>
    <w:p w14:paraId="2C90DEB4" w14:textId="77777777" w:rsidR="009810C9" w:rsidRPr="0046756F" w:rsidRDefault="00000000" w:rsidP="009810C9">
      <w:pPr>
        <w:rPr>
          <w:rFonts w:cs="Arial"/>
        </w:rPr>
      </w:pPr>
      <w:r>
        <w:rPr>
          <w:rFonts w:cs="Arial"/>
        </w:rPr>
        <w:pict w14:anchorId="094529E1">
          <v:rect id="_x0000_i2395" style="width:0;height:1.5pt" o:hralign="center" o:hrstd="t" o:hr="t" fillcolor="#a0a0a0" stroked="f"/>
        </w:pict>
      </w:r>
    </w:p>
    <w:p w14:paraId="4CBC7602" w14:textId="77777777" w:rsidR="009810C9" w:rsidRPr="0046756F" w:rsidRDefault="009810C9" w:rsidP="009810C9">
      <w:pPr>
        <w:pStyle w:val="Heading5"/>
        <w:rPr>
          <w:rFonts w:ascii="Arial" w:hAnsi="Arial" w:cs="Arial"/>
        </w:rPr>
      </w:pPr>
      <w:bookmarkStart w:id="2747" w:name="_Toc122796732"/>
      <w:bookmarkStart w:id="2748" w:name="_Toc158906782"/>
      <w:r w:rsidRPr="0046756F">
        <w:rPr>
          <w:rFonts w:ascii="Arial" w:hAnsi="Arial" w:cs="Arial"/>
        </w:rPr>
        <w:t>11.5.1.7.2 daulibstm32f4xxfsmc-FsmcNorSramInit-LLR-002</w:t>
      </w:r>
      <w:bookmarkEnd w:id="2747"/>
      <w:bookmarkEnd w:id="2748"/>
    </w:p>
    <w:p w14:paraId="750803AA" w14:textId="77777777" w:rsidR="009810C9" w:rsidRPr="0046756F" w:rsidRDefault="009810C9" w:rsidP="009810C9">
      <w:pPr>
        <w:rPr>
          <w:rFonts w:cs="Arial"/>
        </w:rPr>
      </w:pPr>
      <w:r w:rsidRPr="0046756F">
        <w:rPr>
          <w:rFonts w:cs="Arial"/>
        </w:rPr>
        <w:t>Requirement ID: H698-LLD-CMU-FNC-1635</w:t>
      </w:r>
    </w:p>
    <w:p w14:paraId="4F8181E6" w14:textId="77777777" w:rsidR="009810C9" w:rsidRPr="0046756F" w:rsidRDefault="009810C9" w:rsidP="009810C9">
      <w:pPr>
        <w:rPr>
          <w:rFonts w:cs="Arial"/>
        </w:rPr>
      </w:pPr>
    </w:p>
    <w:p w14:paraId="3661392F"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configure the FSMC BANK1 NOR/SRAM Bank Timing register with the received configuration information (Address setup phase duration, Address-hold phase duration, Memory databus width, Data-phase duration, Bus turnaround phase duration, Clock divide ratio, Data latency, Access mode) i.e, </w:t>
      </w:r>
    </w:p>
    <w:p w14:paraId="4ADB97BD" w14:textId="77777777" w:rsidR="009810C9" w:rsidRPr="0046756F" w:rsidRDefault="009810C9" w:rsidP="009810C9">
      <w:pPr>
        <w:widowControl w:val="0"/>
        <w:autoSpaceDE w:val="0"/>
        <w:autoSpaceDN w:val="0"/>
        <w:adjustRightInd w:val="0"/>
        <w:rPr>
          <w:rFonts w:cs="Arial"/>
        </w:rPr>
      </w:pPr>
      <w:r w:rsidRPr="0046756F">
        <w:rPr>
          <w:rFonts w:cs="Arial"/>
        </w:rPr>
        <w:t xml:space="preserve">Set btcr of M_FSMC_BANK1 with index (fsmc_bank of fsmc_norsraminit_struct added with M_ONE) to (fsmc_address_setuptime of fsmc_readwrite_timing_struct of fsmc_norsraminit_struct bitwise OR with (fsmc_address_holdtime of fsmc_readwrite_timing_struct of fsmc_norsraminit_struct left shift by M_BTR_ADDR_HOLD_TIME) bitwise OR with </w:t>
      </w:r>
    </w:p>
    <w:p w14:paraId="65591B6E" w14:textId="77777777" w:rsidR="009810C9" w:rsidRPr="0046756F" w:rsidRDefault="009810C9" w:rsidP="009810C9">
      <w:pPr>
        <w:widowControl w:val="0"/>
        <w:autoSpaceDE w:val="0"/>
        <w:autoSpaceDN w:val="0"/>
        <w:adjustRightInd w:val="0"/>
        <w:rPr>
          <w:rFonts w:cs="Arial"/>
        </w:rPr>
      </w:pPr>
      <w:r w:rsidRPr="0046756F">
        <w:rPr>
          <w:rFonts w:cs="Arial"/>
        </w:rPr>
        <w:t xml:space="preserve">(fsmc_data_setuptime of fsmc_readwrite_timing_struct of fsmc_norsraminit_struct left shift by M_BTR_DATA_SETUP_TIME) bitwise OR with </w:t>
      </w:r>
    </w:p>
    <w:p w14:paraId="267E28C6" w14:textId="77777777" w:rsidR="009810C9" w:rsidRPr="0046756F" w:rsidRDefault="009810C9" w:rsidP="009810C9">
      <w:pPr>
        <w:widowControl w:val="0"/>
        <w:autoSpaceDE w:val="0"/>
        <w:autoSpaceDN w:val="0"/>
        <w:adjustRightInd w:val="0"/>
        <w:rPr>
          <w:rFonts w:cs="Arial"/>
        </w:rPr>
      </w:pPr>
      <w:r w:rsidRPr="0046756F">
        <w:rPr>
          <w:rFonts w:cs="Arial"/>
        </w:rPr>
        <w:t xml:space="preserve">(fsmc_bus_turnaround_duration of fsmc_readwrite_timing_struct of fsmc_norsraminit_struct left shift by M_BTR_TURN_ARND_DURATION) bitwise OR with </w:t>
      </w:r>
    </w:p>
    <w:p w14:paraId="50EEF74A" w14:textId="77777777" w:rsidR="009810C9" w:rsidRPr="0046756F" w:rsidRDefault="009810C9" w:rsidP="009810C9">
      <w:pPr>
        <w:widowControl w:val="0"/>
        <w:autoSpaceDE w:val="0"/>
        <w:autoSpaceDN w:val="0"/>
        <w:adjustRightInd w:val="0"/>
        <w:rPr>
          <w:rFonts w:cs="Arial"/>
        </w:rPr>
      </w:pPr>
      <w:r w:rsidRPr="0046756F">
        <w:rPr>
          <w:rFonts w:cs="Arial"/>
        </w:rPr>
        <w:t xml:space="preserve">(fsmc_clk_division of fsmc_readwrite_timing_struct of fsmc_norsraminit_struct left shift by M_BTR_CLK_DIVISION) bitwise OR with </w:t>
      </w:r>
    </w:p>
    <w:p w14:paraId="7A91B708" w14:textId="77777777" w:rsidR="009810C9" w:rsidRPr="0046756F" w:rsidRDefault="009810C9" w:rsidP="009810C9">
      <w:pPr>
        <w:widowControl w:val="0"/>
        <w:autoSpaceDE w:val="0"/>
        <w:autoSpaceDN w:val="0"/>
        <w:adjustRightInd w:val="0"/>
        <w:rPr>
          <w:rFonts w:cs="Arial"/>
        </w:rPr>
      </w:pPr>
      <w:r w:rsidRPr="0046756F">
        <w:rPr>
          <w:rFonts w:cs="Arial"/>
        </w:rPr>
        <w:t xml:space="preserve">(fsmc_data_latency of fsmc_readwrite_timing_struct of fsmc_norsraminit_struct left shift by M_BTR_DATA_LATENCY) bitwise OR with </w:t>
      </w:r>
    </w:p>
    <w:p w14:paraId="4327B65A" w14:textId="77777777" w:rsidR="009810C9" w:rsidRPr="0046756F" w:rsidRDefault="009810C9" w:rsidP="009810C9">
      <w:pPr>
        <w:widowControl w:val="0"/>
        <w:autoSpaceDE w:val="0"/>
        <w:autoSpaceDN w:val="0"/>
        <w:adjustRightInd w:val="0"/>
        <w:rPr>
          <w:rFonts w:cs="Arial"/>
        </w:rPr>
      </w:pPr>
      <w:r w:rsidRPr="0046756F">
        <w:rPr>
          <w:rFonts w:cs="Arial"/>
        </w:rPr>
        <w:t>(fsmc_access_mode of fsmc_readwrite_timing_struct of fsmc_norsraminit_struct))</w:t>
      </w:r>
    </w:p>
    <w:p w14:paraId="658B6BB1" w14:textId="77777777" w:rsidR="009810C9" w:rsidRPr="0046756F" w:rsidRDefault="00000000" w:rsidP="009810C9">
      <w:pPr>
        <w:rPr>
          <w:rFonts w:cs="Arial"/>
        </w:rPr>
      </w:pPr>
      <w:r>
        <w:rPr>
          <w:rFonts w:cs="Arial"/>
        </w:rPr>
        <w:pict w14:anchorId="3D64456D">
          <v:rect id="_x0000_i2396" style="width:0;height:1.5pt" o:hralign="center" o:hrstd="t" o:hr="t" fillcolor="#a0a0a0" stroked="f"/>
        </w:pict>
      </w:r>
    </w:p>
    <w:p w14:paraId="30AF4CB4" w14:textId="77777777" w:rsidR="009810C9" w:rsidRPr="0046756F" w:rsidRDefault="009810C9" w:rsidP="009810C9">
      <w:pPr>
        <w:pStyle w:val="Heading5"/>
        <w:rPr>
          <w:rFonts w:ascii="Arial" w:hAnsi="Arial" w:cs="Arial"/>
        </w:rPr>
      </w:pPr>
      <w:bookmarkStart w:id="2749" w:name="_Toc122796733"/>
      <w:bookmarkStart w:id="2750" w:name="_Toc158906783"/>
      <w:r w:rsidRPr="0046756F">
        <w:rPr>
          <w:rFonts w:ascii="Arial" w:hAnsi="Arial" w:cs="Arial"/>
        </w:rPr>
        <w:t>11.5.1.7.3 daulibstm32f4xxfsmc-FsmcNorSramInit-LLR-003</w:t>
      </w:r>
      <w:bookmarkEnd w:id="2749"/>
      <w:bookmarkEnd w:id="2750"/>
    </w:p>
    <w:p w14:paraId="501E6257" w14:textId="77777777" w:rsidR="009810C9" w:rsidRPr="0046756F" w:rsidRDefault="009810C9" w:rsidP="009810C9">
      <w:pPr>
        <w:rPr>
          <w:rFonts w:cs="Arial"/>
        </w:rPr>
      </w:pPr>
      <w:r w:rsidRPr="0046756F">
        <w:rPr>
          <w:rFonts w:cs="Arial"/>
        </w:rPr>
        <w:t>Requirement ID: H698-LLD-CMU-FNC-1636</w:t>
      </w:r>
    </w:p>
    <w:p w14:paraId="38AF925A" w14:textId="77777777" w:rsidR="009810C9" w:rsidRPr="0046756F" w:rsidRDefault="009810C9" w:rsidP="009810C9">
      <w:pPr>
        <w:rPr>
          <w:rFonts w:cs="Arial"/>
        </w:rPr>
      </w:pPr>
    </w:p>
    <w:p w14:paraId="428E4C0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Bank1 NOR/SRAM Flash write timing register i.e, Set bwtr of M_FSMC_BANK1E with index (fsmc_bank of fsmc_norsraminit_struct) to M_BWTR_RESET_VALUE.</w:t>
      </w:r>
    </w:p>
    <w:p w14:paraId="68069CE0" w14:textId="77777777" w:rsidR="009810C9" w:rsidRPr="0046756F" w:rsidRDefault="00000000" w:rsidP="009810C9">
      <w:pPr>
        <w:rPr>
          <w:rFonts w:cs="Arial"/>
        </w:rPr>
      </w:pPr>
      <w:r>
        <w:rPr>
          <w:rFonts w:cs="Arial"/>
        </w:rPr>
        <w:pict w14:anchorId="4AC83246">
          <v:rect id="_x0000_i2397" style="width:0;height:1.5pt" o:hralign="center" o:hrstd="t" o:hr="t" fillcolor="#a0a0a0" stroked="f"/>
        </w:pict>
      </w:r>
    </w:p>
    <w:p w14:paraId="60BD2766" w14:textId="77777777" w:rsidR="009810C9" w:rsidRPr="0046756F" w:rsidRDefault="009810C9" w:rsidP="009810C9">
      <w:pPr>
        <w:pStyle w:val="Heading3"/>
      </w:pPr>
      <w:bookmarkStart w:id="2751" w:name="_Toc122796734"/>
      <w:bookmarkStart w:id="2752" w:name="_Toc158906784"/>
      <w:r w:rsidRPr="0046756F">
        <w:t>11.5.2 FsmcNorSramCmd</w:t>
      </w:r>
      <w:bookmarkEnd w:id="2751"/>
      <w:bookmarkEnd w:id="2752"/>
    </w:p>
    <w:p w14:paraId="539D4EB8" w14:textId="77777777" w:rsidR="009810C9" w:rsidRPr="0046756F" w:rsidRDefault="009810C9" w:rsidP="009810C9">
      <w:pPr>
        <w:rPr>
          <w:rFonts w:cs="Arial"/>
        </w:rPr>
      </w:pPr>
    </w:p>
    <w:p w14:paraId="54E1BA7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FsmcNorSramCmd will follow in the sub sections.</w:t>
      </w:r>
    </w:p>
    <w:p w14:paraId="72BA5378" w14:textId="77777777" w:rsidR="009810C9" w:rsidRPr="0046756F" w:rsidRDefault="00000000" w:rsidP="009810C9">
      <w:pPr>
        <w:rPr>
          <w:rFonts w:cs="Arial"/>
        </w:rPr>
      </w:pPr>
      <w:r>
        <w:rPr>
          <w:rFonts w:cs="Arial"/>
        </w:rPr>
        <w:pict w14:anchorId="7D3D92CC">
          <v:rect id="_x0000_i2398" style="width:0;height:1.5pt" o:hralign="center" o:hrstd="t" o:hr="t" fillcolor="#a0a0a0" stroked="f"/>
        </w:pict>
      </w:r>
    </w:p>
    <w:p w14:paraId="71211B4D" w14:textId="77777777" w:rsidR="009810C9" w:rsidRPr="0046756F" w:rsidRDefault="009810C9" w:rsidP="009810C9">
      <w:pPr>
        <w:pStyle w:val="Heading4"/>
        <w:rPr>
          <w:rFonts w:ascii="Arial" w:hAnsi="Arial" w:cs="Arial"/>
        </w:rPr>
      </w:pPr>
      <w:bookmarkStart w:id="2753" w:name="_Toc122796735"/>
      <w:bookmarkStart w:id="2754" w:name="_Toc158906785"/>
      <w:r w:rsidRPr="0046756F">
        <w:rPr>
          <w:rFonts w:ascii="Arial" w:hAnsi="Arial" w:cs="Arial"/>
        </w:rPr>
        <w:t>11.5.2.1 Brief Description</w:t>
      </w:r>
      <w:bookmarkEnd w:id="2753"/>
      <w:bookmarkEnd w:id="2754"/>
    </w:p>
    <w:p w14:paraId="1E214ACB" w14:textId="77777777" w:rsidR="009810C9" w:rsidRPr="0046756F" w:rsidRDefault="009810C9" w:rsidP="009810C9">
      <w:pPr>
        <w:rPr>
          <w:rFonts w:cs="Arial"/>
        </w:rPr>
      </w:pPr>
    </w:p>
    <w:p w14:paraId="7E3EFDE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FsmcNorSramCmd enables or disables the specified NOR/SRAM Memory Bank.</w:t>
      </w:r>
    </w:p>
    <w:p w14:paraId="51A03F12" w14:textId="77777777" w:rsidR="009810C9" w:rsidRPr="0046756F" w:rsidRDefault="00000000" w:rsidP="009810C9">
      <w:pPr>
        <w:rPr>
          <w:rFonts w:cs="Arial"/>
        </w:rPr>
      </w:pPr>
      <w:r>
        <w:rPr>
          <w:rFonts w:cs="Arial"/>
        </w:rPr>
        <w:pict w14:anchorId="3E35A77A">
          <v:rect id="_x0000_i2399" style="width:0;height:1.5pt" o:hralign="center" o:hrstd="t" o:hr="t" fillcolor="#a0a0a0" stroked="f"/>
        </w:pict>
      </w:r>
    </w:p>
    <w:p w14:paraId="0BA06498" w14:textId="77777777" w:rsidR="009810C9" w:rsidRPr="0046756F" w:rsidRDefault="009810C9" w:rsidP="009810C9">
      <w:pPr>
        <w:pStyle w:val="Heading4"/>
        <w:rPr>
          <w:rFonts w:ascii="Arial" w:hAnsi="Arial" w:cs="Arial"/>
        </w:rPr>
      </w:pPr>
      <w:bookmarkStart w:id="2755" w:name="_Toc122796736"/>
      <w:bookmarkStart w:id="2756" w:name="_Toc158906786"/>
      <w:r w:rsidRPr="0046756F">
        <w:rPr>
          <w:rFonts w:ascii="Arial" w:hAnsi="Arial" w:cs="Arial"/>
        </w:rPr>
        <w:t>11.5.2.2 List of HLRs allocated</w:t>
      </w:r>
      <w:bookmarkEnd w:id="2755"/>
      <w:bookmarkEnd w:id="2756"/>
    </w:p>
    <w:p w14:paraId="233FC089" w14:textId="77777777" w:rsidR="009810C9" w:rsidRPr="0046756F" w:rsidRDefault="009810C9" w:rsidP="009810C9">
      <w:pPr>
        <w:rPr>
          <w:rFonts w:cs="Arial"/>
        </w:rPr>
      </w:pPr>
    </w:p>
    <w:p w14:paraId="5FCA0CC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559134B" w14:textId="77777777" w:rsidR="009810C9" w:rsidRPr="0046756F" w:rsidRDefault="00000000" w:rsidP="009810C9">
      <w:pPr>
        <w:rPr>
          <w:rFonts w:cs="Arial"/>
        </w:rPr>
      </w:pPr>
      <w:r>
        <w:rPr>
          <w:rFonts w:cs="Arial"/>
        </w:rPr>
        <w:pict w14:anchorId="2B66C777">
          <v:rect id="_x0000_i2400" style="width:0;height:1.5pt" o:hralign="center" o:hrstd="t" o:hr="t" fillcolor="#a0a0a0" stroked="f"/>
        </w:pict>
      </w:r>
    </w:p>
    <w:p w14:paraId="25461EC1" w14:textId="77777777" w:rsidR="009810C9" w:rsidRPr="0046756F" w:rsidRDefault="009810C9" w:rsidP="009810C9">
      <w:pPr>
        <w:pStyle w:val="Heading4"/>
        <w:rPr>
          <w:rFonts w:ascii="Arial" w:hAnsi="Arial" w:cs="Arial"/>
        </w:rPr>
      </w:pPr>
      <w:bookmarkStart w:id="2757" w:name="_Toc122796737"/>
      <w:bookmarkStart w:id="2758" w:name="_Toc158906787"/>
      <w:r w:rsidRPr="0046756F">
        <w:rPr>
          <w:rFonts w:ascii="Arial" w:hAnsi="Arial" w:cs="Arial"/>
        </w:rPr>
        <w:t>11.5.2.3 List of global variables accessed and modified</w:t>
      </w:r>
      <w:bookmarkEnd w:id="2757"/>
      <w:bookmarkEnd w:id="2758"/>
    </w:p>
    <w:p w14:paraId="0E16AB48" w14:textId="77777777" w:rsidR="009810C9" w:rsidRPr="0046756F" w:rsidRDefault="009810C9" w:rsidP="009810C9">
      <w:pPr>
        <w:rPr>
          <w:rFonts w:cs="Arial"/>
        </w:rPr>
      </w:pPr>
    </w:p>
    <w:p w14:paraId="16B5A27B"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5126FA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5F62658A" w14:textId="77777777" w:rsidR="009810C9" w:rsidRPr="0046756F" w:rsidRDefault="00000000" w:rsidP="009810C9">
      <w:pPr>
        <w:rPr>
          <w:rFonts w:cs="Arial"/>
        </w:rPr>
      </w:pPr>
      <w:r>
        <w:rPr>
          <w:rFonts w:cs="Arial"/>
        </w:rPr>
        <w:pict w14:anchorId="20FEF966">
          <v:rect id="_x0000_i2401" style="width:0;height:1.5pt" o:hralign="center" o:hrstd="t" o:hr="t" fillcolor="#a0a0a0" stroked="f"/>
        </w:pict>
      </w:r>
    </w:p>
    <w:p w14:paraId="5CDE4A94" w14:textId="77777777" w:rsidR="009810C9" w:rsidRPr="0046756F" w:rsidRDefault="009810C9" w:rsidP="009810C9">
      <w:pPr>
        <w:pStyle w:val="Heading4"/>
        <w:rPr>
          <w:rFonts w:ascii="Arial" w:hAnsi="Arial" w:cs="Arial"/>
        </w:rPr>
      </w:pPr>
      <w:bookmarkStart w:id="2759" w:name="_Toc122796738"/>
      <w:bookmarkStart w:id="2760" w:name="_Toc158906788"/>
      <w:r w:rsidRPr="0046756F">
        <w:rPr>
          <w:rFonts w:ascii="Arial" w:hAnsi="Arial" w:cs="Arial"/>
        </w:rPr>
        <w:t>11.5.2.4 Parameter list (Input/Output)</w:t>
      </w:r>
      <w:bookmarkEnd w:id="2759"/>
      <w:bookmarkEnd w:id="2760"/>
    </w:p>
    <w:p w14:paraId="56DFFBBC" w14:textId="77777777" w:rsidR="009810C9" w:rsidRPr="0046756F" w:rsidRDefault="009810C9" w:rsidP="009810C9">
      <w:pPr>
        <w:rPr>
          <w:rFonts w:cs="Arial"/>
        </w:rPr>
      </w:pPr>
    </w:p>
    <w:p w14:paraId="69C951AE" w14:textId="77777777" w:rsidR="009810C9" w:rsidRPr="0046756F" w:rsidRDefault="009810C9" w:rsidP="009810C9">
      <w:pPr>
        <w:widowControl w:val="0"/>
        <w:autoSpaceDE w:val="0"/>
        <w:autoSpaceDN w:val="0"/>
        <w:adjustRightInd w:val="0"/>
        <w:rPr>
          <w:rFonts w:cs="Arial"/>
        </w:rPr>
      </w:pPr>
      <w:r w:rsidRPr="0046756F">
        <w:rPr>
          <w:rFonts w:cs="Arial"/>
        </w:rPr>
        <w:t>Inputs: T_UINT32 fsmc_bank - Specifies the FSMC Bank to be used</w:t>
      </w:r>
    </w:p>
    <w:p w14:paraId="6B4F801C" w14:textId="77777777" w:rsidR="009810C9" w:rsidRPr="0046756F" w:rsidRDefault="009810C9" w:rsidP="009810C9">
      <w:pPr>
        <w:widowControl w:val="0"/>
        <w:autoSpaceDE w:val="0"/>
        <w:autoSpaceDN w:val="0"/>
        <w:adjustRightInd w:val="0"/>
        <w:rPr>
          <w:rFonts w:cs="Arial"/>
        </w:rPr>
      </w:pPr>
      <w:r w:rsidRPr="0046756F">
        <w:rPr>
          <w:rFonts w:cs="Arial"/>
        </w:rPr>
        <w:t>T_FUNCTIONAL_STATE new_state - New state of the fsmc_bank.</w:t>
      </w:r>
    </w:p>
    <w:p w14:paraId="63F2B4B2"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710AFAAF" w14:textId="77777777" w:rsidR="009810C9" w:rsidRPr="0046756F" w:rsidRDefault="00000000" w:rsidP="009810C9">
      <w:pPr>
        <w:rPr>
          <w:rFonts w:cs="Arial"/>
        </w:rPr>
      </w:pPr>
      <w:r>
        <w:rPr>
          <w:rFonts w:cs="Arial"/>
        </w:rPr>
        <w:pict w14:anchorId="70B2775F">
          <v:rect id="_x0000_i2402" style="width:0;height:1.5pt" o:hralign="center" o:hrstd="t" o:hr="t" fillcolor="#a0a0a0" stroked="f"/>
        </w:pict>
      </w:r>
    </w:p>
    <w:p w14:paraId="4D400C9A" w14:textId="77777777" w:rsidR="009810C9" w:rsidRPr="0046756F" w:rsidRDefault="009810C9" w:rsidP="009810C9">
      <w:pPr>
        <w:pStyle w:val="Heading4"/>
        <w:rPr>
          <w:rFonts w:ascii="Arial" w:hAnsi="Arial" w:cs="Arial"/>
        </w:rPr>
      </w:pPr>
      <w:bookmarkStart w:id="2761" w:name="_Toc122796739"/>
      <w:bookmarkStart w:id="2762" w:name="_Toc158906789"/>
      <w:r w:rsidRPr="0046756F">
        <w:rPr>
          <w:rFonts w:ascii="Arial" w:hAnsi="Arial" w:cs="Arial"/>
        </w:rPr>
        <w:t>11.5.2.5 Return Value</w:t>
      </w:r>
      <w:bookmarkEnd w:id="2761"/>
      <w:bookmarkEnd w:id="2762"/>
    </w:p>
    <w:p w14:paraId="2D3041B2" w14:textId="77777777" w:rsidR="009810C9" w:rsidRPr="0046756F" w:rsidRDefault="009810C9" w:rsidP="009810C9">
      <w:pPr>
        <w:rPr>
          <w:rFonts w:cs="Arial"/>
        </w:rPr>
      </w:pPr>
    </w:p>
    <w:p w14:paraId="2F5503A9"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B7A347F" w14:textId="77777777" w:rsidR="009810C9" w:rsidRPr="0046756F" w:rsidRDefault="00000000" w:rsidP="009810C9">
      <w:pPr>
        <w:rPr>
          <w:rFonts w:cs="Arial"/>
        </w:rPr>
      </w:pPr>
      <w:r>
        <w:rPr>
          <w:rFonts w:cs="Arial"/>
        </w:rPr>
        <w:pict w14:anchorId="099A75FF">
          <v:rect id="_x0000_i2403" style="width:0;height:1.5pt" o:hralign="center" o:hrstd="t" o:hr="t" fillcolor="#a0a0a0" stroked="f"/>
        </w:pict>
      </w:r>
    </w:p>
    <w:p w14:paraId="4A3CDEA0" w14:textId="77777777" w:rsidR="009810C9" w:rsidRPr="0046756F" w:rsidRDefault="009810C9" w:rsidP="009810C9">
      <w:pPr>
        <w:pStyle w:val="Heading4"/>
        <w:rPr>
          <w:rFonts w:ascii="Arial" w:hAnsi="Arial" w:cs="Arial"/>
        </w:rPr>
      </w:pPr>
      <w:bookmarkStart w:id="2763" w:name="_Toc122796740"/>
      <w:bookmarkStart w:id="2764" w:name="_Toc158906790"/>
      <w:r w:rsidRPr="0046756F">
        <w:rPr>
          <w:rFonts w:ascii="Arial" w:hAnsi="Arial" w:cs="Arial"/>
        </w:rPr>
        <w:t>11.5.2.6 Other CSUs called by this CSU</w:t>
      </w:r>
      <w:bookmarkEnd w:id="2763"/>
      <w:bookmarkEnd w:id="2764"/>
    </w:p>
    <w:p w14:paraId="1C358EF2" w14:textId="77777777" w:rsidR="009810C9" w:rsidRPr="0046756F" w:rsidRDefault="009810C9" w:rsidP="009810C9">
      <w:pPr>
        <w:rPr>
          <w:rFonts w:cs="Arial"/>
        </w:rPr>
      </w:pPr>
    </w:p>
    <w:p w14:paraId="4DB9A63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6297C31" w14:textId="77777777" w:rsidR="009810C9" w:rsidRPr="0046756F" w:rsidRDefault="00000000" w:rsidP="009810C9">
      <w:pPr>
        <w:rPr>
          <w:rFonts w:cs="Arial"/>
        </w:rPr>
      </w:pPr>
      <w:r>
        <w:rPr>
          <w:rFonts w:cs="Arial"/>
        </w:rPr>
        <w:pict w14:anchorId="05AD5C21">
          <v:rect id="_x0000_i2404" style="width:0;height:1.5pt" o:hralign="center" o:hrstd="t" o:hr="t" fillcolor="#a0a0a0" stroked="f"/>
        </w:pict>
      </w:r>
    </w:p>
    <w:p w14:paraId="608E4E33" w14:textId="77777777" w:rsidR="009810C9" w:rsidRPr="0046756F" w:rsidRDefault="009810C9" w:rsidP="009810C9">
      <w:pPr>
        <w:pStyle w:val="Heading4"/>
        <w:rPr>
          <w:rFonts w:ascii="Arial" w:hAnsi="Arial" w:cs="Arial"/>
        </w:rPr>
      </w:pPr>
      <w:bookmarkStart w:id="2765" w:name="_Toc122796741"/>
      <w:bookmarkStart w:id="2766" w:name="_Toc158906791"/>
      <w:r w:rsidRPr="0046756F">
        <w:rPr>
          <w:rFonts w:ascii="Arial" w:hAnsi="Arial" w:cs="Arial"/>
        </w:rPr>
        <w:t>11.5.2.7 Description of list of LLRs allocated</w:t>
      </w:r>
      <w:bookmarkEnd w:id="2765"/>
      <w:bookmarkEnd w:id="2766"/>
    </w:p>
    <w:p w14:paraId="4E5AD1AB" w14:textId="77777777" w:rsidR="009810C9" w:rsidRPr="0046756F" w:rsidRDefault="009810C9" w:rsidP="009810C9">
      <w:pPr>
        <w:rPr>
          <w:rFonts w:cs="Arial"/>
        </w:rPr>
      </w:pPr>
    </w:p>
    <w:p w14:paraId="0D2A707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FsmcNorSramCmd</w:t>
      </w:r>
    </w:p>
    <w:p w14:paraId="3029CC9E" w14:textId="77777777" w:rsidR="009810C9" w:rsidRPr="0046756F" w:rsidRDefault="00000000" w:rsidP="009810C9">
      <w:pPr>
        <w:rPr>
          <w:rFonts w:cs="Arial"/>
        </w:rPr>
      </w:pPr>
      <w:r>
        <w:rPr>
          <w:rFonts w:cs="Arial"/>
        </w:rPr>
        <w:pict w14:anchorId="66B42312">
          <v:rect id="_x0000_i2405" style="width:0;height:1.5pt" o:hralign="center" o:hrstd="t" o:hr="t" fillcolor="#a0a0a0" stroked="f"/>
        </w:pict>
      </w:r>
    </w:p>
    <w:p w14:paraId="4E9B8A23" w14:textId="77777777" w:rsidR="009810C9" w:rsidRPr="0046756F" w:rsidRDefault="009810C9" w:rsidP="009810C9">
      <w:pPr>
        <w:pStyle w:val="Heading5"/>
        <w:rPr>
          <w:rFonts w:ascii="Arial" w:hAnsi="Arial" w:cs="Arial"/>
        </w:rPr>
      </w:pPr>
      <w:bookmarkStart w:id="2767" w:name="_Toc122796742"/>
      <w:bookmarkStart w:id="2768" w:name="_Toc158906792"/>
      <w:r w:rsidRPr="0046756F">
        <w:rPr>
          <w:rFonts w:ascii="Arial" w:hAnsi="Arial" w:cs="Arial"/>
        </w:rPr>
        <w:t>11.5.2.7.1 daulibstm32f4xxfsmc-FsmcNorSramCmd-LLR-001</w:t>
      </w:r>
      <w:bookmarkEnd w:id="2767"/>
      <w:bookmarkEnd w:id="2768"/>
    </w:p>
    <w:p w14:paraId="400F3828" w14:textId="77777777" w:rsidR="009810C9" w:rsidRPr="0046756F" w:rsidRDefault="009810C9" w:rsidP="009810C9">
      <w:pPr>
        <w:rPr>
          <w:rFonts w:cs="Arial"/>
        </w:rPr>
      </w:pPr>
      <w:r w:rsidRPr="0046756F">
        <w:rPr>
          <w:rFonts w:cs="Arial"/>
        </w:rPr>
        <w:t>Requirement ID: H698-LLD-CMU-FNC-1645</w:t>
      </w:r>
    </w:p>
    <w:p w14:paraId="22EA2F66" w14:textId="77777777" w:rsidR="009810C9" w:rsidRPr="0046756F" w:rsidRDefault="009810C9" w:rsidP="009810C9">
      <w:pPr>
        <w:rPr>
          <w:rFonts w:cs="Arial"/>
        </w:rPr>
      </w:pPr>
    </w:p>
    <w:p w14:paraId="0D291FD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selected NOR/SRAM Memory Bank (MBKEN - bit 0) in the Bank Control Register when new state of FSMC bank is ENABLE i.e,Set btcr of M_FSMC_BANK1 with index fsmc_bank to (btcr of M_FSMC_BANK1 with index fsmc_bank bitwise OR with M_BCR_MBKEN_SET).</w:t>
      </w:r>
    </w:p>
    <w:p w14:paraId="7DB849E2" w14:textId="77777777" w:rsidR="009810C9" w:rsidRPr="0046756F" w:rsidRDefault="00000000" w:rsidP="009810C9">
      <w:pPr>
        <w:rPr>
          <w:rFonts w:cs="Arial"/>
        </w:rPr>
      </w:pPr>
      <w:r>
        <w:rPr>
          <w:rFonts w:cs="Arial"/>
        </w:rPr>
        <w:pict w14:anchorId="27B25583">
          <v:rect id="_x0000_i2406" style="width:0;height:1.5pt" o:hralign="center" o:hrstd="t" o:hr="t" fillcolor="#a0a0a0" stroked="f"/>
        </w:pict>
      </w:r>
    </w:p>
    <w:p w14:paraId="21F752D2" w14:textId="77777777" w:rsidR="009810C9" w:rsidRPr="0046756F" w:rsidRDefault="009810C9" w:rsidP="009810C9">
      <w:pPr>
        <w:pStyle w:val="Heading5"/>
        <w:rPr>
          <w:rFonts w:ascii="Arial" w:hAnsi="Arial" w:cs="Arial"/>
        </w:rPr>
      </w:pPr>
      <w:bookmarkStart w:id="2769" w:name="_Toc122796743"/>
      <w:bookmarkStart w:id="2770" w:name="_Toc158906793"/>
      <w:r w:rsidRPr="0046756F">
        <w:rPr>
          <w:rFonts w:ascii="Arial" w:hAnsi="Arial" w:cs="Arial"/>
        </w:rPr>
        <w:t>11.5.2.7.2 daulibstm32f4xxfsmc-FsmcNorSramCmd-LLR-002</w:t>
      </w:r>
      <w:bookmarkEnd w:id="2769"/>
      <w:bookmarkEnd w:id="2770"/>
    </w:p>
    <w:p w14:paraId="28311589" w14:textId="77777777" w:rsidR="009810C9" w:rsidRPr="0046756F" w:rsidRDefault="009810C9" w:rsidP="009810C9">
      <w:pPr>
        <w:rPr>
          <w:rFonts w:cs="Arial"/>
        </w:rPr>
      </w:pPr>
      <w:r w:rsidRPr="0046756F">
        <w:rPr>
          <w:rFonts w:cs="Arial"/>
        </w:rPr>
        <w:t>Requirement ID: H698-LLD-CMU-FNC-1646</w:t>
      </w:r>
    </w:p>
    <w:p w14:paraId="7E13FB0A" w14:textId="77777777" w:rsidR="009810C9" w:rsidRPr="0046756F" w:rsidRDefault="009810C9" w:rsidP="009810C9">
      <w:pPr>
        <w:rPr>
          <w:rFonts w:cs="Arial"/>
        </w:rPr>
      </w:pPr>
    </w:p>
    <w:p w14:paraId="5F929967" w14:textId="77777777" w:rsidR="009810C9" w:rsidRPr="0046756F" w:rsidRDefault="009810C9" w:rsidP="009810C9">
      <w:pPr>
        <w:widowControl w:val="0"/>
        <w:autoSpaceDE w:val="0"/>
        <w:autoSpaceDN w:val="0"/>
        <w:adjustRightInd w:val="0"/>
        <w:rPr>
          <w:rFonts w:cs="Arial"/>
        </w:rPr>
      </w:pPr>
      <w:r w:rsidRPr="0046756F">
        <w:rPr>
          <w:rFonts w:cs="Arial"/>
        </w:rPr>
        <w:t>The function shall disable selected NOR/SRAM Memory Bank (MBKEN - bit 0) in the Bank Control Register when new state of FSMC bank is DISABLE i.e,Set btcr of M_FSMC_BANK1 with index fsmc_bank to (btcr of M_FSMC_BANK1 with index fsmc_bank bitwise AND with value of M_BCR_MBKEN_RESET).</w:t>
      </w:r>
    </w:p>
    <w:p w14:paraId="1613FE7B" w14:textId="77777777" w:rsidR="009810C9" w:rsidRPr="0046756F" w:rsidRDefault="009810C9" w:rsidP="009810C9">
      <w:pPr>
        <w:widowControl w:val="0"/>
        <w:autoSpaceDE w:val="0"/>
        <w:autoSpaceDN w:val="0"/>
        <w:adjustRightInd w:val="0"/>
        <w:rPr>
          <w:rFonts w:cs="Arial"/>
          <w:sz w:val="17"/>
          <w:szCs w:val="17"/>
        </w:rPr>
      </w:pPr>
    </w:p>
    <w:p w14:paraId="1816640B" w14:textId="77777777" w:rsidR="009810C9" w:rsidRPr="0046756F" w:rsidRDefault="00000000" w:rsidP="009810C9">
      <w:pPr>
        <w:rPr>
          <w:rFonts w:cs="Arial"/>
        </w:rPr>
      </w:pPr>
      <w:r>
        <w:rPr>
          <w:rFonts w:cs="Arial"/>
        </w:rPr>
        <w:pict w14:anchorId="7F87529C">
          <v:rect id="_x0000_i2407" style="width:0;height:1.5pt" o:hralign="center" o:hrstd="t" o:hr="t" fillcolor="#a0a0a0" stroked="f"/>
        </w:pict>
      </w:r>
    </w:p>
    <w:p w14:paraId="2E08A5AE" w14:textId="77777777" w:rsidR="009810C9" w:rsidRPr="0046756F" w:rsidRDefault="009810C9" w:rsidP="009810C9">
      <w:pPr>
        <w:pStyle w:val="Heading2"/>
      </w:pPr>
      <w:bookmarkStart w:id="2771" w:name="_Toc122796744"/>
      <w:bookmarkStart w:id="2772" w:name="_Toc158906794"/>
      <w:r w:rsidRPr="0046756F">
        <w:t>11.6 daulibstm32f4xxgpio</w:t>
      </w:r>
      <w:bookmarkEnd w:id="2771"/>
      <w:bookmarkEnd w:id="2772"/>
    </w:p>
    <w:p w14:paraId="1CC8DA15" w14:textId="77777777" w:rsidR="009810C9" w:rsidRPr="0046756F" w:rsidRDefault="009810C9" w:rsidP="009810C9">
      <w:pPr>
        <w:rPr>
          <w:rFonts w:cs="Arial"/>
        </w:rPr>
      </w:pPr>
    </w:p>
    <w:p w14:paraId="6063113F" w14:textId="77777777" w:rsidR="009810C9" w:rsidRPr="0046756F" w:rsidRDefault="009810C9" w:rsidP="009810C9">
      <w:pPr>
        <w:widowControl w:val="0"/>
        <w:autoSpaceDE w:val="0"/>
        <w:autoSpaceDN w:val="0"/>
        <w:adjustRightInd w:val="0"/>
        <w:rPr>
          <w:rFonts w:cs="Arial"/>
        </w:rPr>
      </w:pPr>
      <w:r w:rsidRPr="0046756F">
        <w:rPr>
          <w:rFonts w:cs="Arial"/>
        </w:rPr>
        <w:t>This module provides the implementation of firmware functions to manage the following functionalities of the GPIO peripheral:</w:t>
      </w:r>
    </w:p>
    <w:p w14:paraId="539991E0"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Initialization and Configuration</w:t>
      </w:r>
    </w:p>
    <w:p w14:paraId="457E1F1B"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GPIO Read and Write</w:t>
      </w:r>
    </w:p>
    <w:p w14:paraId="127C3BC2"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GPIO Alternate functions configuration</w:t>
      </w:r>
    </w:p>
    <w:p w14:paraId="430D3900" w14:textId="77777777" w:rsidR="009810C9" w:rsidRPr="0046756F" w:rsidRDefault="00000000" w:rsidP="009810C9">
      <w:pPr>
        <w:rPr>
          <w:rFonts w:cs="Arial"/>
        </w:rPr>
      </w:pPr>
      <w:r>
        <w:rPr>
          <w:rFonts w:cs="Arial"/>
        </w:rPr>
        <w:pict w14:anchorId="05792A94">
          <v:rect id="_x0000_i2408" style="width:0;height:1.5pt" o:hralign="center" o:hrstd="t" o:hr="t" fillcolor="#a0a0a0" stroked="f"/>
        </w:pict>
      </w:r>
    </w:p>
    <w:p w14:paraId="6D507F54" w14:textId="77777777" w:rsidR="009810C9" w:rsidRPr="0046756F" w:rsidRDefault="009810C9" w:rsidP="009810C9">
      <w:pPr>
        <w:pStyle w:val="Heading3"/>
      </w:pPr>
      <w:bookmarkStart w:id="2773" w:name="_Toc122796745"/>
      <w:bookmarkStart w:id="2774" w:name="_Toc158906795"/>
      <w:r w:rsidRPr="0046756F">
        <w:t>11.6.1 GpioInit</w:t>
      </w:r>
      <w:bookmarkEnd w:id="2773"/>
      <w:bookmarkEnd w:id="2774"/>
    </w:p>
    <w:p w14:paraId="44319A8C" w14:textId="77777777" w:rsidR="009810C9" w:rsidRPr="0046756F" w:rsidRDefault="009810C9" w:rsidP="009810C9">
      <w:pPr>
        <w:rPr>
          <w:rFonts w:cs="Arial"/>
        </w:rPr>
      </w:pPr>
    </w:p>
    <w:p w14:paraId="3E02CF64"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GpioInit will follow in the sub sections.</w:t>
      </w:r>
    </w:p>
    <w:p w14:paraId="0CDB03B3" w14:textId="77777777" w:rsidR="009810C9" w:rsidRPr="0046756F" w:rsidRDefault="00000000" w:rsidP="009810C9">
      <w:pPr>
        <w:rPr>
          <w:rFonts w:cs="Arial"/>
        </w:rPr>
      </w:pPr>
      <w:r>
        <w:rPr>
          <w:rFonts w:cs="Arial"/>
        </w:rPr>
        <w:pict w14:anchorId="146325A4">
          <v:rect id="_x0000_i2409" style="width:0;height:1.5pt" o:hralign="center" o:hrstd="t" o:hr="t" fillcolor="#a0a0a0" stroked="f"/>
        </w:pict>
      </w:r>
    </w:p>
    <w:p w14:paraId="4929B1BC" w14:textId="77777777" w:rsidR="009810C9" w:rsidRPr="0046756F" w:rsidRDefault="009810C9" w:rsidP="009810C9">
      <w:pPr>
        <w:pStyle w:val="Heading4"/>
        <w:rPr>
          <w:rFonts w:ascii="Arial" w:hAnsi="Arial" w:cs="Arial"/>
        </w:rPr>
      </w:pPr>
      <w:bookmarkStart w:id="2775" w:name="_Toc122796746"/>
      <w:bookmarkStart w:id="2776" w:name="_Toc158906796"/>
      <w:r w:rsidRPr="0046756F">
        <w:rPr>
          <w:rFonts w:ascii="Arial" w:hAnsi="Arial" w:cs="Arial"/>
        </w:rPr>
        <w:t>11.6.1.1 Brief Description</w:t>
      </w:r>
      <w:bookmarkEnd w:id="2775"/>
      <w:bookmarkEnd w:id="2776"/>
    </w:p>
    <w:p w14:paraId="5F944C9E" w14:textId="77777777" w:rsidR="009810C9" w:rsidRPr="0046756F" w:rsidRDefault="009810C9" w:rsidP="009810C9">
      <w:pPr>
        <w:rPr>
          <w:rFonts w:cs="Arial"/>
        </w:rPr>
      </w:pPr>
    </w:p>
    <w:p w14:paraId="574C22A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GpioInit initializes the gpio peripheral according to the received parameters. </w:t>
      </w:r>
    </w:p>
    <w:p w14:paraId="1ED9ADDE" w14:textId="77777777" w:rsidR="009810C9" w:rsidRPr="0046756F" w:rsidRDefault="00000000" w:rsidP="009810C9">
      <w:pPr>
        <w:rPr>
          <w:rFonts w:cs="Arial"/>
        </w:rPr>
      </w:pPr>
      <w:r>
        <w:rPr>
          <w:rFonts w:cs="Arial"/>
        </w:rPr>
        <w:pict w14:anchorId="3AA7CF0F">
          <v:rect id="_x0000_i2410" style="width:0;height:1.5pt" o:hralign="center" o:hrstd="t" o:hr="t" fillcolor="#a0a0a0" stroked="f"/>
        </w:pict>
      </w:r>
    </w:p>
    <w:p w14:paraId="1FEFF1A5" w14:textId="77777777" w:rsidR="009810C9" w:rsidRPr="0046756F" w:rsidRDefault="009810C9" w:rsidP="009810C9">
      <w:pPr>
        <w:pStyle w:val="Heading4"/>
        <w:rPr>
          <w:rFonts w:ascii="Arial" w:hAnsi="Arial" w:cs="Arial"/>
        </w:rPr>
      </w:pPr>
      <w:bookmarkStart w:id="2777" w:name="_Toc122796747"/>
      <w:bookmarkStart w:id="2778" w:name="_Toc158906797"/>
      <w:r w:rsidRPr="0046756F">
        <w:rPr>
          <w:rFonts w:ascii="Arial" w:hAnsi="Arial" w:cs="Arial"/>
        </w:rPr>
        <w:t>11.6.1.2 List of HLRs allocated</w:t>
      </w:r>
      <w:bookmarkEnd w:id="2777"/>
      <w:bookmarkEnd w:id="2778"/>
    </w:p>
    <w:p w14:paraId="5316122B" w14:textId="77777777" w:rsidR="009810C9" w:rsidRPr="0046756F" w:rsidRDefault="009810C9" w:rsidP="009810C9">
      <w:pPr>
        <w:rPr>
          <w:rFonts w:cs="Arial"/>
        </w:rPr>
      </w:pPr>
    </w:p>
    <w:p w14:paraId="10C3E38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45FD493A" w14:textId="77777777" w:rsidR="009810C9" w:rsidRPr="0046756F" w:rsidRDefault="00000000" w:rsidP="009810C9">
      <w:pPr>
        <w:rPr>
          <w:rFonts w:cs="Arial"/>
        </w:rPr>
      </w:pPr>
      <w:r>
        <w:rPr>
          <w:rFonts w:cs="Arial"/>
        </w:rPr>
        <w:pict w14:anchorId="52BF3B0E">
          <v:rect id="_x0000_i2411" style="width:0;height:1.5pt" o:hralign="center" o:hrstd="t" o:hr="t" fillcolor="#a0a0a0" stroked="f"/>
        </w:pict>
      </w:r>
    </w:p>
    <w:p w14:paraId="20EF07F8" w14:textId="77777777" w:rsidR="009810C9" w:rsidRPr="0046756F" w:rsidRDefault="009810C9" w:rsidP="009810C9">
      <w:pPr>
        <w:pStyle w:val="Heading4"/>
        <w:rPr>
          <w:rFonts w:ascii="Arial" w:hAnsi="Arial" w:cs="Arial"/>
        </w:rPr>
      </w:pPr>
      <w:bookmarkStart w:id="2779" w:name="_Toc122796748"/>
      <w:bookmarkStart w:id="2780" w:name="_Toc158906798"/>
      <w:r w:rsidRPr="0046756F">
        <w:rPr>
          <w:rFonts w:ascii="Arial" w:hAnsi="Arial" w:cs="Arial"/>
        </w:rPr>
        <w:t>11.6.1.3 List of global variables accessed and modified</w:t>
      </w:r>
      <w:bookmarkEnd w:id="2779"/>
      <w:bookmarkEnd w:id="2780"/>
    </w:p>
    <w:p w14:paraId="0D117D07" w14:textId="77777777" w:rsidR="009810C9" w:rsidRPr="0046756F" w:rsidRDefault="009810C9" w:rsidP="009810C9">
      <w:pPr>
        <w:rPr>
          <w:rFonts w:cs="Arial"/>
        </w:rPr>
      </w:pPr>
    </w:p>
    <w:p w14:paraId="72F63767"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AB85DA8"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3DEDDDF5" w14:textId="77777777" w:rsidR="009810C9" w:rsidRPr="0046756F" w:rsidRDefault="00000000" w:rsidP="009810C9">
      <w:pPr>
        <w:rPr>
          <w:rFonts w:cs="Arial"/>
        </w:rPr>
      </w:pPr>
      <w:r>
        <w:rPr>
          <w:rFonts w:cs="Arial"/>
        </w:rPr>
        <w:pict w14:anchorId="0D49624E">
          <v:rect id="_x0000_i2412" style="width:0;height:1.5pt" o:hralign="center" o:hrstd="t" o:hr="t" fillcolor="#a0a0a0" stroked="f"/>
        </w:pict>
      </w:r>
    </w:p>
    <w:p w14:paraId="6968D75E" w14:textId="77777777" w:rsidR="009810C9" w:rsidRPr="0046756F" w:rsidRDefault="009810C9" w:rsidP="009810C9">
      <w:pPr>
        <w:pStyle w:val="Heading4"/>
        <w:rPr>
          <w:rFonts w:ascii="Arial" w:hAnsi="Arial" w:cs="Arial"/>
        </w:rPr>
      </w:pPr>
      <w:bookmarkStart w:id="2781" w:name="_Toc122796749"/>
      <w:bookmarkStart w:id="2782" w:name="_Toc158906799"/>
      <w:r w:rsidRPr="0046756F">
        <w:rPr>
          <w:rFonts w:ascii="Arial" w:hAnsi="Arial" w:cs="Arial"/>
        </w:rPr>
        <w:t>11.6.1.4 Parameter list (Input/Output)</w:t>
      </w:r>
      <w:bookmarkEnd w:id="2781"/>
      <w:bookmarkEnd w:id="2782"/>
    </w:p>
    <w:p w14:paraId="761B2968" w14:textId="77777777" w:rsidR="009810C9" w:rsidRPr="0046756F" w:rsidRDefault="009810C9" w:rsidP="009810C9">
      <w:pPr>
        <w:rPr>
          <w:rFonts w:cs="Arial"/>
        </w:rPr>
      </w:pPr>
    </w:p>
    <w:p w14:paraId="0B106914" w14:textId="77777777" w:rsidR="009810C9" w:rsidRPr="0046756F" w:rsidRDefault="009810C9" w:rsidP="009810C9">
      <w:pPr>
        <w:widowControl w:val="0"/>
        <w:autoSpaceDE w:val="0"/>
        <w:autoSpaceDN w:val="0"/>
        <w:adjustRightInd w:val="0"/>
        <w:rPr>
          <w:rFonts w:cs="Arial"/>
        </w:rPr>
      </w:pPr>
      <w:r w:rsidRPr="0046756F">
        <w:rPr>
          <w:rFonts w:cs="Arial"/>
        </w:rPr>
        <w:t>Inputs: T_GPIO* gpio_x - GPIO peripheral, where x can be (A...I) to select the GPIO peripheral.</w:t>
      </w:r>
    </w:p>
    <w:p w14:paraId="0F9BE622" w14:textId="77777777" w:rsidR="009810C9" w:rsidRPr="0046756F" w:rsidRDefault="009810C9" w:rsidP="009810C9">
      <w:pPr>
        <w:widowControl w:val="0"/>
        <w:autoSpaceDE w:val="0"/>
        <w:autoSpaceDN w:val="0"/>
        <w:adjustRightInd w:val="0"/>
        <w:rPr>
          <w:rFonts w:cs="Arial"/>
        </w:rPr>
      </w:pPr>
      <w:r w:rsidRPr="0046756F">
        <w:rPr>
          <w:rFonts w:cs="Arial"/>
        </w:rPr>
        <w:tab/>
        <w:t>T_GPIO_INIT* gpio_init_struct - Pointer to a T_GPIO_INIT structure that contains the configuration information for the specified GPIO peripheral.</w:t>
      </w:r>
    </w:p>
    <w:p w14:paraId="6AD84CDD" w14:textId="77777777" w:rsidR="009810C9" w:rsidRPr="0046756F" w:rsidRDefault="009810C9" w:rsidP="009810C9">
      <w:pPr>
        <w:widowControl w:val="0"/>
        <w:autoSpaceDE w:val="0"/>
        <w:autoSpaceDN w:val="0"/>
        <w:adjustRightInd w:val="0"/>
        <w:rPr>
          <w:rFonts w:cs="Arial"/>
        </w:rPr>
      </w:pPr>
      <w:r w:rsidRPr="0046756F">
        <w:rPr>
          <w:rFonts w:cs="Arial"/>
        </w:rPr>
        <w:t>Outputs: T_GPIO* gpio_x - GPIO peripheral, where x can be (A...I) to select the GPIO peripheral.</w:t>
      </w:r>
    </w:p>
    <w:p w14:paraId="0709A211" w14:textId="77777777" w:rsidR="009810C9" w:rsidRPr="0046756F" w:rsidRDefault="00000000" w:rsidP="009810C9">
      <w:pPr>
        <w:rPr>
          <w:rFonts w:cs="Arial"/>
        </w:rPr>
      </w:pPr>
      <w:r>
        <w:rPr>
          <w:rFonts w:cs="Arial"/>
        </w:rPr>
        <w:pict w14:anchorId="534CF21F">
          <v:rect id="_x0000_i2413" style="width:0;height:1.5pt" o:hralign="center" o:hrstd="t" o:hr="t" fillcolor="#a0a0a0" stroked="f"/>
        </w:pict>
      </w:r>
    </w:p>
    <w:p w14:paraId="179B0952" w14:textId="77777777" w:rsidR="009810C9" w:rsidRPr="0046756F" w:rsidRDefault="009810C9" w:rsidP="009810C9">
      <w:pPr>
        <w:pStyle w:val="Heading4"/>
        <w:rPr>
          <w:rFonts w:ascii="Arial" w:hAnsi="Arial" w:cs="Arial"/>
        </w:rPr>
      </w:pPr>
      <w:bookmarkStart w:id="2783" w:name="_Toc122796750"/>
      <w:bookmarkStart w:id="2784" w:name="_Toc158906800"/>
      <w:r w:rsidRPr="0046756F">
        <w:rPr>
          <w:rFonts w:ascii="Arial" w:hAnsi="Arial" w:cs="Arial"/>
        </w:rPr>
        <w:t>11.6.1.5 Return Value</w:t>
      </w:r>
      <w:bookmarkEnd w:id="2783"/>
      <w:bookmarkEnd w:id="2784"/>
    </w:p>
    <w:p w14:paraId="31C14989" w14:textId="77777777" w:rsidR="009810C9" w:rsidRPr="0046756F" w:rsidRDefault="009810C9" w:rsidP="009810C9">
      <w:pPr>
        <w:rPr>
          <w:rFonts w:cs="Arial"/>
        </w:rPr>
      </w:pPr>
    </w:p>
    <w:p w14:paraId="5F2ECF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1E7E7A9" w14:textId="77777777" w:rsidR="009810C9" w:rsidRPr="0046756F" w:rsidRDefault="00000000" w:rsidP="009810C9">
      <w:pPr>
        <w:rPr>
          <w:rFonts w:cs="Arial"/>
        </w:rPr>
      </w:pPr>
      <w:r>
        <w:rPr>
          <w:rFonts w:cs="Arial"/>
        </w:rPr>
        <w:pict w14:anchorId="49F17A69">
          <v:rect id="_x0000_i2414" style="width:0;height:1.5pt" o:hralign="center" o:hrstd="t" o:hr="t" fillcolor="#a0a0a0" stroked="f"/>
        </w:pict>
      </w:r>
    </w:p>
    <w:p w14:paraId="58AF0A98" w14:textId="77777777" w:rsidR="009810C9" w:rsidRPr="0046756F" w:rsidRDefault="009810C9" w:rsidP="009810C9">
      <w:pPr>
        <w:pStyle w:val="Heading4"/>
        <w:rPr>
          <w:rFonts w:ascii="Arial" w:hAnsi="Arial" w:cs="Arial"/>
        </w:rPr>
      </w:pPr>
      <w:bookmarkStart w:id="2785" w:name="_Toc122796751"/>
      <w:bookmarkStart w:id="2786" w:name="_Toc158906801"/>
      <w:r w:rsidRPr="0046756F">
        <w:rPr>
          <w:rFonts w:ascii="Arial" w:hAnsi="Arial" w:cs="Arial"/>
        </w:rPr>
        <w:t>11.6.1.6 Other CSUs called by this CSU</w:t>
      </w:r>
      <w:bookmarkEnd w:id="2785"/>
      <w:bookmarkEnd w:id="2786"/>
    </w:p>
    <w:p w14:paraId="4E365F01" w14:textId="77777777" w:rsidR="009810C9" w:rsidRPr="0046756F" w:rsidRDefault="009810C9" w:rsidP="009810C9">
      <w:pPr>
        <w:rPr>
          <w:rFonts w:cs="Arial"/>
        </w:rPr>
      </w:pPr>
    </w:p>
    <w:p w14:paraId="16E797E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DBA8FDE" w14:textId="77777777" w:rsidR="009810C9" w:rsidRPr="0046756F" w:rsidRDefault="00000000" w:rsidP="009810C9">
      <w:pPr>
        <w:rPr>
          <w:rFonts w:cs="Arial"/>
        </w:rPr>
      </w:pPr>
      <w:r>
        <w:rPr>
          <w:rFonts w:cs="Arial"/>
        </w:rPr>
        <w:pict w14:anchorId="4FF1DE3E">
          <v:rect id="_x0000_i2415" style="width:0;height:1.5pt" o:hralign="center" o:hrstd="t" o:hr="t" fillcolor="#a0a0a0" stroked="f"/>
        </w:pict>
      </w:r>
    </w:p>
    <w:p w14:paraId="092E1E87" w14:textId="77777777" w:rsidR="009810C9" w:rsidRPr="0046756F" w:rsidRDefault="009810C9" w:rsidP="009810C9">
      <w:pPr>
        <w:pStyle w:val="Heading4"/>
        <w:rPr>
          <w:rFonts w:ascii="Arial" w:hAnsi="Arial" w:cs="Arial"/>
        </w:rPr>
      </w:pPr>
      <w:bookmarkStart w:id="2787" w:name="_Toc122796752"/>
      <w:bookmarkStart w:id="2788" w:name="_Toc158906802"/>
      <w:r w:rsidRPr="0046756F">
        <w:rPr>
          <w:rFonts w:ascii="Arial" w:hAnsi="Arial" w:cs="Arial"/>
        </w:rPr>
        <w:t>11.6.1.7 Description of list of LLRs allocated</w:t>
      </w:r>
      <w:bookmarkEnd w:id="2787"/>
      <w:bookmarkEnd w:id="2788"/>
    </w:p>
    <w:p w14:paraId="4955E394" w14:textId="77777777" w:rsidR="009810C9" w:rsidRPr="0046756F" w:rsidRDefault="009810C9" w:rsidP="009810C9">
      <w:pPr>
        <w:rPr>
          <w:rFonts w:cs="Arial"/>
        </w:rPr>
      </w:pPr>
    </w:p>
    <w:p w14:paraId="7F0889F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GpioInit</w:t>
      </w:r>
    </w:p>
    <w:p w14:paraId="05A2BE54" w14:textId="77777777" w:rsidR="009810C9" w:rsidRPr="0046756F" w:rsidRDefault="00000000" w:rsidP="009810C9">
      <w:pPr>
        <w:rPr>
          <w:rFonts w:cs="Arial"/>
        </w:rPr>
      </w:pPr>
      <w:r>
        <w:rPr>
          <w:rFonts w:cs="Arial"/>
        </w:rPr>
        <w:pict w14:anchorId="0CE7D109">
          <v:rect id="_x0000_i2416" style="width:0;height:1.5pt" o:hralign="center" o:hrstd="t" o:hr="t" fillcolor="#a0a0a0" stroked="f"/>
        </w:pict>
      </w:r>
    </w:p>
    <w:p w14:paraId="4F6C431A" w14:textId="77777777" w:rsidR="009810C9" w:rsidRPr="0046756F" w:rsidRDefault="009810C9" w:rsidP="009810C9">
      <w:pPr>
        <w:pStyle w:val="Heading5"/>
        <w:rPr>
          <w:rFonts w:ascii="Arial" w:hAnsi="Arial" w:cs="Arial"/>
        </w:rPr>
      </w:pPr>
      <w:bookmarkStart w:id="2789" w:name="_Toc122796753"/>
      <w:bookmarkStart w:id="2790" w:name="_Toc158906803"/>
      <w:r w:rsidRPr="0046756F">
        <w:rPr>
          <w:rFonts w:ascii="Arial" w:hAnsi="Arial" w:cs="Arial"/>
        </w:rPr>
        <w:t>11.6.1.7.1 daulibstm32f4xxgpio-GpioInit-LLR-001</w:t>
      </w:r>
      <w:bookmarkEnd w:id="2789"/>
      <w:bookmarkEnd w:id="2790"/>
    </w:p>
    <w:p w14:paraId="07572B31" w14:textId="77777777" w:rsidR="009810C9" w:rsidRPr="0046756F" w:rsidRDefault="009810C9" w:rsidP="009810C9">
      <w:pPr>
        <w:rPr>
          <w:rFonts w:cs="Arial"/>
        </w:rPr>
      </w:pPr>
      <w:r w:rsidRPr="0046756F">
        <w:rPr>
          <w:rFonts w:cs="Arial"/>
        </w:rPr>
        <w:t>Requirement ID: H698-LLD-CMU-FNC-1656</w:t>
      </w:r>
    </w:p>
    <w:p w14:paraId="3620BC1C" w14:textId="77777777" w:rsidR="009810C9" w:rsidRPr="0046756F" w:rsidRDefault="009810C9" w:rsidP="009810C9">
      <w:pPr>
        <w:rPr>
          <w:rFonts w:cs="Arial"/>
        </w:rPr>
      </w:pPr>
    </w:p>
    <w:p w14:paraId="20DD58B0"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loop for all gpio pin position (M_ZERO to M_GPIO_PERIPHERALS) and does the following: </w:t>
      </w:r>
    </w:p>
    <w:p w14:paraId="66A01B99" w14:textId="77777777" w:rsidR="009810C9" w:rsidRPr="0046756F" w:rsidRDefault="009810C9" w:rsidP="000A5225">
      <w:pPr>
        <w:widowControl w:val="0"/>
        <w:numPr>
          <w:ilvl w:val="0"/>
          <w:numId w:val="57"/>
        </w:numPr>
        <w:autoSpaceDE w:val="0"/>
        <w:autoSpaceDN w:val="0"/>
        <w:adjustRightInd w:val="0"/>
        <w:spacing w:after="160" w:line="240" w:lineRule="auto"/>
        <w:ind w:left="504" w:hanging="360"/>
        <w:rPr>
          <w:rFonts w:cs="Arial"/>
        </w:rPr>
      </w:pPr>
      <w:r w:rsidRPr="0046756F">
        <w:rPr>
          <w:rFonts w:cs="Arial"/>
        </w:rPr>
        <w:t>Set position variable to M_ONE left shift by gpio pin position</w:t>
      </w:r>
    </w:p>
    <w:p w14:paraId="274F973F" w14:textId="77777777" w:rsidR="009810C9" w:rsidRPr="0046756F" w:rsidRDefault="009810C9" w:rsidP="000A5225">
      <w:pPr>
        <w:widowControl w:val="0"/>
        <w:numPr>
          <w:ilvl w:val="0"/>
          <w:numId w:val="57"/>
        </w:numPr>
        <w:autoSpaceDE w:val="0"/>
        <w:autoSpaceDN w:val="0"/>
        <w:adjustRightInd w:val="0"/>
        <w:spacing w:after="160" w:line="240" w:lineRule="auto"/>
        <w:ind w:left="504" w:hanging="360"/>
        <w:rPr>
          <w:rFonts w:cs="Arial"/>
        </w:rPr>
      </w:pPr>
      <w:r w:rsidRPr="0046756F">
        <w:rPr>
          <w:rFonts w:cs="Arial"/>
        </w:rPr>
        <w:t xml:space="preserve">Calculate the current pin position i.e, set current pin position to (gpio_pin of gpio_init_struct bitwise AND with position variable). </w:t>
      </w:r>
    </w:p>
    <w:p w14:paraId="336A1D7C" w14:textId="77777777" w:rsidR="009810C9" w:rsidRPr="0046756F" w:rsidRDefault="009810C9" w:rsidP="000A5225">
      <w:pPr>
        <w:widowControl w:val="0"/>
        <w:numPr>
          <w:ilvl w:val="0"/>
          <w:numId w:val="57"/>
        </w:numPr>
        <w:autoSpaceDE w:val="0"/>
        <w:autoSpaceDN w:val="0"/>
        <w:adjustRightInd w:val="0"/>
        <w:spacing w:after="160" w:line="240" w:lineRule="auto"/>
        <w:ind w:left="504" w:hanging="360"/>
        <w:rPr>
          <w:rFonts w:cs="Arial"/>
        </w:rPr>
      </w:pPr>
      <w:r w:rsidRPr="0046756F">
        <w:rPr>
          <w:rFonts w:cs="Arial"/>
        </w:rPr>
        <w:t>when current pin position (pin_position) is equal to position variable(position), perform as follows otherwise do nothing.</w:t>
      </w:r>
    </w:p>
    <w:p w14:paraId="08F9F079"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Clear the GPIO_MODER register for the current pin position i.e, set moder of gpio_x to (moder of gpio_x bitwise AND with negated value of (M_GPIO_MODER_MODER0 left shift by (gpio pin position multiplied with M_TWO))).</w:t>
      </w:r>
    </w:p>
    <w:p w14:paraId="778AFDF0"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Set the GPIO_MODER register with the received gpio mode i.e, set moder of gpio_x to (moder of gpio_x bitwise OR with (gpio_mode of gpio_init_struct left shift by (gpio pin position multiplied by M_TWO))).</w:t>
      </w:r>
    </w:p>
    <w:p w14:paraId="2A3CD1EE"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When the received gpio mode is output or alternate function(GPIO_MODE_OUT is equal to gpio_mode of gpio_init_struct OR GPIO_MODE_AF is equal to gpio_mode of gpio_init_struct), perform as follows otherwise do nothing.</w:t>
      </w:r>
    </w:p>
    <w:p w14:paraId="7A4E671B"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Clear the GPIO_OSPEEDR register for the current pin position i.e, set ospeedr of gpio_x to (ospeedr of gpio_x bitwise AND with negated value of (M_GPIO_OSPEEDER_OSPEEDR0 left shift by (gpio pin position multiplied by M_TWO))).</w:t>
      </w:r>
    </w:p>
    <w:p w14:paraId="2CD67A3C"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Set the GPIO_OSPEEDR register with the received gpio speed i.e, set ospeedr of gpio_x to (ospeedr of gpio_x bitwise OR with (gpio_speed of gpio_init_struct left shift by (gpio pin position multiplied by M_TWO))).</w:t>
      </w:r>
    </w:p>
    <w:p w14:paraId="3B1C1A5A"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Clear the GPIO_OTYPER register for the current pin position i.e, set otyper of gpio_x to (otyper of gpio_x bitwise AND with negated value of (M_GPIO_OTYPER_OT_0 left shift by gpio pin position)).</w:t>
      </w:r>
    </w:p>
    <w:p w14:paraId="402BBE45"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Set the GPIO_OTYPER register with the received gpio output type i.e, set otyper of gpio_x to (otyper of gpio_x bitwise OR with (gpio_otype of gpio_init_struct left shift by gpio pin position)).</w:t>
      </w:r>
    </w:p>
    <w:p w14:paraId="692F3328"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Clear the GPIO_PUPDR register for the current pin position i.e, set pupdr of gpio_x to (pupdr of gpio_x bitwise AND with negated value of (M_GPIO_PUPDR_PUPDR0 left shift by (gpio pin position multiplied by M_TWO))).</w:t>
      </w:r>
    </w:p>
    <w:p w14:paraId="52CA7A6B"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Set the GPIOx_PUPDR register with Pull-up Pull down resistor configuration, i.e, set pupdr of gpio_x to (pupdr of gpio_x bitwise OR with gpio_pupd of gpio_init_struct left shift by (gpio pin position multiplied by M_TWO)).</w:t>
      </w:r>
    </w:p>
    <w:p w14:paraId="3CC7427F" w14:textId="77777777" w:rsidR="009810C9" w:rsidRPr="0046756F" w:rsidRDefault="00000000" w:rsidP="009810C9">
      <w:pPr>
        <w:rPr>
          <w:rFonts w:cs="Arial"/>
        </w:rPr>
      </w:pPr>
      <w:r>
        <w:rPr>
          <w:rFonts w:cs="Arial"/>
        </w:rPr>
        <w:pict w14:anchorId="344AF7F3">
          <v:rect id="_x0000_i2417" style="width:0;height:1.5pt" o:hralign="center" o:hrstd="t" o:hr="t" fillcolor="#a0a0a0" stroked="f"/>
        </w:pict>
      </w:r>
    </w:p>
    <w:p w14:paraId="434EE3FE" w14:textId="77777777" w:rsidR="009810C9" w:rsidRPr="0046756F" w:rsidRDefault="009810C9" w:rsidP="009810C9">
      <w:pPr>
        <w:pStyle w:val="Heading3"/>
      </w:pPr>
      <w:bookmarkStart w:id="2791" w:name="_Toc122796754"/>
      <w:bookmarkStart w:id="2792" w:name="_Toc158906804"/>
      <w:r w:rsidRPr="0046756F">
        <w:t>11.6.2 GpioSetBits</w:t>
      </w:r>
      <w:bookmarkEnd w:id="2791"/>
      <w:bookmarkEnd w:id="2792"/>
    </w:p>
    <w:p w14:paraId="448D69A8" w14:textId="77777777" w:rsidR="009810C9" w:rsidRPr="0046756F" w:rsidRDefault="009810C9" w:rsidP="009810C9">
      <w:pPr>
        <w:rPr>
          <w:rFonts w:cs="Arial"/>
        </w:rPr>
      </w:pPr>
    </w:p>
    <w:p w14:paraId="001B18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GpioSetBits will follow in the sub sections.</w:t>
      </w:r>
    </w:p>
    <w:p w14:paraId="2A865D2E" w14:textId="77777777" w:rsidR="009810C9" w:rsidRPr="0046756F" w:rsidRDefault="00000000" w:rsidP="009810C9">
      <w:pPr>
        <w:rPr>
          <w:rFonts w:cs="Arial"/>
        </w:rPr>
      </w:pPr>
      <w:r>
        <w:rPr>
          <w:rFonts w:cs="Arial"/>
        </w:rPr>
        <w:pict w14:anchorId="3B16E92A">
          <v:rect id="_x0000_i2418" style="width:0;height:1.5pt" o:hralign="center" o:hrstd="t" o:hr="t" fillcolor="#a0a0a0" stroked="f"/>
        </w:pict>
      </w:r>
    </w:p>
    <w:p w14:paraId="7FB18048" w14:textId="77777777" w:rsidR="009810C9" w:rsidRPr="0046756F" w:rsidRDefault="009810C9" w:rsidP="009810C9">
      <w:pPr>
        <w:pStyle w:val="Heading4"/>
        <w:rPr>
          <w:rFonts w:ascii="Arial" w:hAnsi="Arial" w:cs="Arial"/>
        </w:rPr>
      </w:pPr>
      <w:bookmarkStart w:id="2793" w:name="_Toc122796755"/>
      <w:bookmarkStart w:id="2794" w:name="_Toc158906805"/>
      <w:r w:rsidRPr="0046756F">
        <w:rPr>
          <w:rFonts w:ascii="Arial" w:hAnsi="Arial" w:cs="Arial"/>
        </w:rPr>
        <w:t>11.6.2.1 Brief Description</w:t>
      </w:r>
      <w:bookmarkEnd w:id="2793"/>
      <w:bookmarkEnd w:id="2794"/>
    </w:p>
    <w:p w14:paraId="579338D3" w14:textId="77777777" w:rsidR="009810C9" w:rsidRPr="0046756F" w:rsidRDefault="009810C9" w:rsidP="009810C9">
      <w:pPr>
        <w:rPr>
          <w:rFonts w:cs="Arial"/>
        </w:rPr>
      </w:pPr>
    </w:p>
    <w:p w14:paraId="45F7DB6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GpioSetBits sets the selected data port bits.</w:t>
      </w:r>
    </w:p>
    <w:p w14:paraId="50A9F090" w14:textId="77777777" w:rsidR="009810C9" w:rsidRPr="0046756F" w:rsidRDefault="00000000" w:rsidP="009810C9">
      <w:pPr>
        <w:rPr>
          <w:rFonts w:cs="Arial"/>
        </w:rPr>
      </w:pPr>
      <w:r>
        <w:rPr>
          <w:rFonts w:cs="Arial"/>
        </w:rPr>
        <w:pict w14:anchorId="78FBB976">
          <v:rect id="_x0000_i2419" style="width:0;height:1.5pt" o:hralign="center" o:hrstd="t" o:hr="t" fillcolor="#a0a0a0" stroked="f"/>
        </w:pict>
      </w:r>
    </w:p>
    <w:p w14:paraId="227EA9D8" w14:textId="77777777" w:rsidR="009810C9" w:rsidRPr="0046756F" w:rsidRDefault="009810C9" w:rsidP="009810C9">
      <w:pPr>
        <w:pStyle w:val="Heading4"/>
        <w:rPr>
          <w:rFonts w:ascii="Arial" w:hAnsi="Arial" w:cs="Arial"/>
        </w:rPr>
      </w:pPr>
      <w:bookmarkStart w:id="2795" w:name="_Toc122796756"/>
      <w:bookmarkStart w:id="2796" w:name="_Toc158906806"/>
      <w:r w:rsidRPr="0046756F">
        <w:rPr>
          <w:rFonts w:ascii="Arial" w:hAnsi="Arial" w:cs="Arial"/>
        </w:rPr>
        <w:t>11.6.2.2 List of HLRs allocated</w:t>
      </w:r>
      <w:bookmarkEnd w:id="2795"/>
      <w:bookmarkEnd w:id="2796"/>
    </w:p>
    <w:p w14:paraId="70467BAA" w14:textId="77777777" w:rsidR="009810C9" w:rsidRPr="0046756F" w:rsidRDefault="009810C9" w:rsidP="009810C9">
      <w:pPr>
        <w:rPr>
          <w:rFonts w:cs="Arial"/>
        </w:rPr>
      </w:pPr>
    </w:p>
    <w:p w14:paraId="5B030B7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1EDAAA12" w14:textId="77777777" w:rsidR="009810C9" w:rsidRPr="0046756F" w:rsidRDefault="00000000" w:rsidP="009810C9">
      <w:pPr>
        <w:rPr>
          <w:rFonts w:cs="Arial"/>
        </w:rPr>
      </w:pPr>
      <w:r>
        <w:rPr>
          <w:rFonts w:cs="Arial"/>
        </w:rPr>
        <w:pict w14:anchorId="6C06CF76">
          <v:rect id="_x0000_i2420" style="width:0;height:1.5pt" o:hralign="center" o:hrstd="t" o:hr="t" fillcolor="#a0a0a0" stroked="f"/>
        </w:pict>
      </w:r>
    </w:p>
    <w:p w14:paraId="45BB3AF9" w14:textId="77777777" w:rsidR="009810C9" w:rsidRPr="0046756F" w:rsidRDefault="009810C9" w:rsidP="009810C9">
      <w:pPr>
        <w:pStyle w:val="Heading4"/>
        <w:rPr>
          <w:rFonts w:ascii="Arial" w:hAnsi="Arial" w:cs="Arial"/>
        </w:rPr>
      </w:pPr>
      <w:bookmarkStart w:id="2797" w:name="_Toc122796757"/>
      <w:bookmarkStart w:id="2798" w:name="_Toc158906807"/>
      <w:r w:rsidRPr="0046756F">
        <w:rPr>
          <w:rFonts w:ascii="Arial" w:hAnsi="Arial" w:cs="Arial"/>
        </w:rPr>
        <w:t>11.6.2.3 List of global variables accessed and modified</w:t>
      </w:r>
      <w:bookmarkEnd w:id="2797"/>
      <w:bookmarkEnd w:id="2798"/>
    </w:p>
    <w:p w14:paraId="3AD23268" w14:textId="77777777" w:rsidR="009810C9" w:rsidRPr="0046756F" w:rsidRDefault="009810C9" w:rsidP="009810C9">
      <w:pPr>
        <w:rPr>
          <w:rFonts w:cs="Arial"/>
        </w:rPr>
      </w:pPr>
    </w:p>
    <w:p w14:paraId="2CE4925B"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57CF66FA"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4AAE6E52" w14:textId="77777777" w:rsidR="009810C9" w:rsidRPr="0046756F" w:rsidRDefault="00000000" w:rsidP="009810C9">
      <w:pPr>
        <w:rPr>
          <w:rFonts w:cs="Arial"/>
        </w:rPr>
      </w:pPr>
      <w:r>
        <w:rPr>
          <w:rFonts w:cs="Arial"/>
        </w:rPr>
        <w:pict w14:anchorId="5C51DBC6">
          <v:rect id="_x0000_i2421" style="width:0;height:1.5pt" o:hralign="center" o:hrstd="t" o:hr="t" fillcolor="#a0a0a0" stroked="f"/>
        </w:pict>
      </w:r>
    </w:p>
    <w:p w14:paraId="20CB100A" w14:textId="77777777" w:rsidR="009810C9" w:rsidRPr="0046756F" w:rsidRDefault="009810C9" w:rsidP="009810C9">
      <w:pPr>
        <w:pStyle w:val="Heading4"/>
        <w:rPr>
          <w:rFonts w:ascii="Arial" w:hAnsi="Arial" w:cs="Arial"/>
        </w:rPr>
      </w:pPr>
      <w:bookmarkStart w:id="2799" w:name="_Toc122796758"/>
      <w:bookmarkStart w:id="2800" w:name="_Toc158906808"/>
      <w:r w:rsidRPr="0046756F">
        <w:rPr>
          <w:rFonts w:ascii="Arial" w:hAnsi="Arial" w:cs="Arial"/>
        </w:rPr>
        <w:t>11.6.2.4 Parameter list (Input/Output)</w:t>
      </w:r>
      <w:bookmarkEnd w:id="2799"/>
      <w:bookmarkEnd w:id="2800"/>
    </w:p>
    <w:p w14:paraId="293317B7" w14:textId="77777777" w:rsidR="009810C9" w:rsidRPr="0046756F" w:rsidRDefault="009810C9" w:rsidP="009810C9">
      <w:pPr>
        <w:rPr>
          <w:rFonts w:cs="Arial"/>
        </w:rPr>
      </w:pPr>
    </w:p>
    <w:p w14:paraId="28219748" w14:textId="77777777" w:rsidR="009810C9" w:rsidRPr="0046756F" w:rsidRDefault="009810C9" w:rsidP="009810C9">
      <w:pPr>
        <w:widowControl w:val="0"/>
        <w:autoSpaceDE w:val="0"/>
        <w:autoSpaceDN w:val="0"/>
        <w:adjustRightInd w:val="0"/>
        <w:rPr>
          <w:rFonts w:cs="Arial"/>
        </w:rPr>
      </w:pPr>
      <w:r w:rsidRPr="0046756F">
        <w:rPr>
          <w:rFonts w:cs="Arial"/>
        </w:rPr>
        <w:t>Inputs: T_GPIO* gpio_pin - Specifies the port bits to be set.</w:t>
      </w:r>
    </w:p>
    <w:p w14:paraId="2BB569CB"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T_UINT16 gpio_x - GPIO peripheral,where x can be (A..I) to select the GPIO peripheral.</w:t>
      </w:r>
    </w:p>
    <w:p w14:paraId="69A852E8" w14:textId="77777777" w:rsidR="009810C9" w:rsidRPr="0046756F" w:rsidRDefault="00000000" w:rsidP="009810C9">
      <w:pPr>
        <w:rPr>
          <w:rFonts w:cs="Arial"/>
        </w:rPr>
      </w:pPr>
      <w:r>
        <w:rPr>
          <w:rFonts w:cs="Arial"/>
        </w:rPr>
        <w:pict w14:anchorId="4B692926">
          <v:rect id="_x0000_i2422" style="width:0;height:1.5pt" o:hralign="center" o:hrstd="t" o:hr="t" fillcolor="#a0a0a0" stroked="f"/>
        </w:pict>
      </w:r>
    </w:p>
    <w:p w14:paraId="79817707" w14:textId="77777777" w:rsidR="009810C9" w:rsidRPr="0046756F" w:rsidRDefault="009810C9" w:rsidP="009810C9">
      <w:pPr>
        <w:pStyle w:val="Heading4"/>
        <w:rPr>
          <w:rFonts w:ascii="Arial" w:hAnsi="Arial" w:cs="Arial"/>
        </w:rPr>
      </w:pPr>
      <w:bookmarkStart w:id="2801" w:name="_Toc122796759"/>
      <w:bookmarkStart w:id="2802" w:name="_Toc158906809"/>
      <w:r w:rsidRPr="0046756F">
        <w:rPr>
          <w:rFonts w:ascii="Arial" w:hAnsi="Arial" w:cs="Arial"/>
        </w:rPr>
        <w:t>11.6.2.5 Return Value</w:t>
      </w:r>
      <w:bookmarkEnd w:id="2801"/>
      <w:bookmarkEnd w:id="2802"/>
    </w:p>
    <w:p w14:paraId="76C04532" w14:textId="77777777" w:rsidR="009810C9" w:rsidRPr="0046756F" w:rsidRDefault="009810C9" w:rsidP="009810C9">
      <w:pPr>
        <w:rPr>
          <w:rFonts w:cs="Arial"/>
        </w:rPr>
      </w:pPr>
    </w:p>
    <w:p w14:paraId="492B808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4EEB481" w14:textId="77777777" w:rsidR="009810C9" w:rsidRPr="0046756F" w:rsidRDefault="00000000" w:rsidP="009810C9">
      <w:pPr>
        <w:rPr>
          <w:rFonts w:cs="Arial"/>
        </w:rPr>
      </w:pPr>
      <w:r>
        <w:rPr>
          <w:rFonts w:cs="Arial"/>
        </w:rPr>
        <w:pict w14:anchorId="1C5C7810">
          <v:rect id="_x0000_i2423" style="width:0;height:1.5pt" o:hralign="center" o:hrstd="t" o:hr="t" fillcolor="#a0a0a0" stroked="f"/>
        </w:pict>
      </w:r>
    </w:p>
    <w:p w14:paraId="748F7D32" w14:textId="77777777" w:rsidR="009810C9" w:rsidRPr="0046756F" w:rsidRDefault="009810C9" w:rsidP="009810C9">
      <w:pPr>
        <w:pStyle w:val="Heading4"/>
        <w:rPr>
          <w:rFonts w:ascii="Arial" w:hAnsi="Arial" w:cs="Arial"/>
        </w:rPr>
      </w:pPr>
      <w:bookmarkStart w:id="2803" w:name="_Toc122796760"/>
      <w:bookmarkStart w:id="2804" w:name="_Toc158906810"/>
      <w:r w:rsidRPr="0046756F">
        <w:rPr>
          <w:rFonts w:ascii="Arial" w:hAnsi="Arial" w:cs="Arial"/>
        </w:rPr>
        <w:t>11.6.2.6 Other CSUs called by this CSU</w:t>
      </w:r>
      <w:bookmarkEnd w:id="2803"/>
      <w:bookmarkEnd w:id="2804"/>
    </w:p>
    <w:p w14:paraId="3FC2DA2E" w14:textId="77777777" w:rsidR="009810C9" w:rsidRPr="0046756F" w:rsidRDefault="009810C9" w:rsidP="009810C9">
      <w:pPr>
        <w:rPr>
          <w:rFonts w:cs="Arial"/>
        </w:rPr>
      </w:pPr>
    </w:p>
    <w:p w14:paraId="3138E9A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F68AECA" w14:textId="77777777" w:rsidR="009810C9" w:rsidRPr="0046756F" w:rsidRDefault="00000000" w:rsidP="009810C9">
      <w:pPr>
        <w:rPr>
          <w:rFonts w:cs="Arial"/>
        </w:rPr>
      </w:pPr>
      <w:r>
        <w:rPr>
          <w:rFonts w:cs="Arial"/>
        </w:rPr>
        <w:pict w14:anchorId="2276CED0">
          <v:rect id="_x0000_i2424" style="width:0;height:1.5pt" o:hralign="center" o:hrstd="t" o:hr="t" fillcolor="#a0a0a0" stroked="f"/>
        </w:pict>
      </w:r>
    </w:p>
    <w:p w14:paraId="1E0676A4" w14:textId="77777777" w:rsidR="009810C9" w:rsidRPr="0046756F" w:rsidRDefault="009810C9" w:rsidP="009810C9">
      <w:pPr>
        <w:pStyle w:val="Heading4"/>
        <w:rPr>
          <w:rFonts w:ascii="Arial" w:hAnsi="Arial" w:cs="Arial"/>
        </w:rPr>
      </w:pPr>
      <w:bookmarkStart w:id="2805" w:name="_Toc122796761"/>
      <w:bookmarkStart w:id="2806" w:name="_Toc158906811"/>
      <w:r w:rsidRPr="0046756F">
        <w:rPr>
          <w:rFonts w:ascii="Arial" w:hAnsi="Arial" w:cs="Arial"/>
        </w:rPr>
        <w:t>11.6.2.7 Description of list of LLRs allocated</w:t>
      </w:r>
      <w:bookmarkEnd w:id="2805"/>
      <w:bookmarkEnd w:id="2806"/>
    </w:p>
    <w:p w14:paraId="790243C5" w14:textId="77777777" w:rsidR="009810C9" w:rsidRPr="0046756F" w:rsidRDefault="009810C9" w:rsidP="009810C9">
      <w:pPr>
        <w:rPr>
          <w:rFonts w:cs="Arial"/>
        </w:rPr>
      </w:pPr>
    </w:p>
    <w:p w14:paraId="66EEE6B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GpioSetBits</w:t>
      </w:r>
    </w:p>
    <w:p w14:paraId="76169209" w14:textId="77777777" w:rsidR="009810C9" w:rsidRPr="0046756F" w:rsidRDefault="00000000" w:rsidP="009810C9">
      <w:pPr>
        <w:rPr>
          <w:rFonts w:cs="Arial"/>
        </w:rPr>
      </w:pPr>
      <w:r>
        <w:rPr>
          <w:rFonts w:cs="Arial"/>
        </w:rPr>
        <w:pict w14:anchorId="42E8C29A">
          <v:rect id="_x0000_i2425" style="width:0;height:1.5pt" o:hralign="center" o:hrstd="t" o:hr="t" fillcolor="#a0a0a0" stroked="f"/>
        </w:pict>
      </w:r>
    </w:p>
    <w:p w14:paraId="5AED5802" w14:textId="77777777" w:rsidR="009810C9" w:rsidRPr="0046756F" w:rsidRDefault="009810C9" w:rsidP="009810C9">
      <w:pPr>
        <w:pStyle w:val="Heading5"/>
        <w:rPr>
          <w:rFonts w:ascii="Arial" w:hAnsi="Arial" w:cs="Arial"/>
        </w:rPr>
      </w:pPr>
      <w:bookmarkStart w:id="2807" w:name="_Toc122796762"/>
      <w:bookmarkStart w:id="2808" w:name="_Toc158906812"/>
      <w:r w:rsidRPr="0046756F">
        <w:rPr>
          <w:rFonts w:ascii="Arial" w:hAnsi="Arial" w:cs="Arial"/>
        </w:rPr>
        <w:t>11.6.2.7.1 daulibstm32f4xxgpio-GpioSetBits-LLR-001</w:t>
      </w:r>
      <w:bookmarkEnd w:id="2807"/>
      <w:bookmarkEnd w:id="2808"/>
    </w:p>
    <w:p w14:paraId="5E561E90" w14:textId="77777777" w:rsidR="009810C9" w:rsidRPr="0046756F" w:rsidRDefault="009810C9" w:rsidP="009810C9">
      <w:pPr>
        <w:rPr>
          <w:rFonts w:cs="Arial"/>
        </w:rPr>
      </w:pPr>
      <w:r w:rsidRPr="0046756F">
        <w:rPr>
          <w:rFonts w:cs="Arial"/>
        </w:rPr>
        <w:t>Requirement ID: H698-LLD-CMU-FNC-1665</w:t>
      </w:r>
    </w:p>
    <w:p w14:paraId="28DF7259" w14:textId="77777777" w:rsidR="009810C9" w:rsidRPr="0046756F" w:rsidRDefault="009810C9" w:rsidP="009810C9">
      <w:pPr>
        <w:rPr>
          <w:rFonts w:cs="Arial"/>
        </w:rPr>
      </w:pPr>
    </w:p>
    <w:p w14:paraId="1F3299B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GPIO port bit set/reset low register i.e, set bsrrl of gpio_x to gpio_pin.</w:t>
      </w:r>
    </w:p>
    <w:p w14:paraId="73401C6E" w14:textId="77777777" w:rsidR="009810C9" w:rsidRPr="0046756F" w:rsidRDefault="00000000" w:rsidP="009810C9">
      <w:pPr>
        <w:rPr>
          <w:rFonts w:cs="Arial"/>
        </w:rPr>
      </w:pPr>
      <w:r>
        <w:rPr>
          <w:rFonts w:cs="Arial"/>
        </w:rPr>
        <w:pict w14:anchorId="767E5AE5">
          <v:rect id="_x0000_i2426" style="width:0;height:1.5pt" o:hralign="center" o:hrstd="t" o:hr="t" fillcolor="#a0a0a0" stroked="f"/>
        </w:pict>
      </w:r>
    </w:p>
    <w:p w14:paraId="7D8F9A13" w14:textId="77777777" w:rsidR="009810C9" w:rsidRPr="0046756F" w:rsidRDefault="009810C9" w:rsidP="009810C9">
      <w:pPr>
        <w:pStyle w:val="Heading3"/>
      </w:pPr>
      <w:bookmarkStart w:id="2809" w:name="_Toc122796763"/>
      <w:bookmarkStart w:id="2810" w:name="_Toc158906813"/>
      <w:r w:rsidRPr="0046756F">
        <w:t>11.6.3 GpioResetBits</w:t>
      </w:r>
      <w:bookmarkEnd w:id="2809"/>
      <w:bookmarkEnd w:id="2810"/>
    </w:p>
    <w:p w14:paraId="0916BD52" w14:textId="77777777" w:rsidR="009810C9" w:rsidRPr="0046756F" w:rsidRDefault="009810C9" w:rsidP="009810C9">
      <w:pPr>
        <w:rPr>
          <w:rFonts w:cs="Arial"/>
        </w:rPr>
      </w:pPr>
    </w:p>
    <w:p w14:paraId="4869B45A"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GpioResetBits will follow in the sub sections.</w:t>
      </w:r>
    </w:p>
    <w:p w14:paraId="1A38B810" w14:textId="77777777" w:rsidR="009810C9" w:rsidRPr="0046756F" w:rsidRDefault="00000000" w:rsidP="009810C9">
      <w:pPr>
        <w:rPr>
          <w:rFonts w:cs="Arial"/>
        </w:rPr>
      </w:pPr>
      <w:r>
        <w:rPr>
          <w:rFonts w:cs="Arial"/>
        </w:rPr>
        <w:pict w14:anchorId="6871F1EF">
          <v:rect id="_x0000_i2427" style="width:0;height:1.5pt" o:hralign="center" o:hrstd="t" o:hr="t" fillcolor="#a0a0a0" stroked="f"/>
        </w:pict>
      </w:r>
    </w:p>
    <w:p w14:paraId="0CFA0FB6" w14:textId="77777777" w:rsidR="009810C9" w:rsidRPr="0046756F" w:rsidRDefault="009810C9" w:rsidP="009810C9">
      <w:pPr>
        <w:pStyle w:val="Heading4"/>
        <w:rPr>
          <w:rFonts w:ascii="Arial" w:hAnsi="Arial" w:cs="Arial"/>
        </w:rPr>
      </w:pPr>
      <w:bookmarkStart w:id="2811" w:name="_Toc122796764"/>
      <w:bookmarkStart w:id="2812" w:name="_Toc158906814"/>
      <w:r w:rsidRPr="0046756F">
        <w:rPr>
          <w:rFonts w:ascii="Arial" w:hAnsi="Arial" w:cs="Arial"/>
        </w:rPr>
        <w:t>11.6.3.1 Brief Description</w:t>
      </w:r>
      <w:bookmarkEnd w:id="2811"/>
      <w:bookmarkEnd w:id="2812"/>
    </w:p>
    <w:p w14:paraId="7039810C" w14:textId="77777777" w:rsidR="009810C9" w:rsidRPr="0046756F" w:rsidRDefault="009810C9" w:rsidP="009810C9">
      <w:pPr>
        <w:rPr>
          <w:rFonts w:cs="Arial"/>
        </w:rPr>
      </w:pPr>
    </w:p>
    <w:p w14:paraId="6918919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GpioResetBits clears the selected data port bits.</w:t>
      </w:r>
    </w:p>
    <w:p w14:paraId="6E95F471" w14:textId="77777777" w:rsidR="009810C9" w:rsidRPr="0046756F" w:rsidRDefault="00000000" w:rsidP="009810C9">
      <w:pPr>
        <w:rPr>
          <w:rFonts w:cs="Arial"/>
        </w:rPr>
      </w:pPr>
      <w:r>
        <w:rPr>
          <w:rFonts w:cs="Arial"/>
        </w:rPr>
        <w:pict w14:anchorId="765B49A5">
          <v:rect id="_x0000_i2428" style="width:0;height:1.5pt" o:hralign="center" o:hrstd="t" o:hr="t" fillcolor="#a0a0a0" stroked="f"/>
        </w:pict>
      </w:r>
    </w:p>
    <w:p w14:paraId="09CF81CC" w14:textId="77777777" w:rsidR="009810C9" w:rsidRPr="0046756F" w:rsidRDefault="009810C9" w:rsidP="009810C9">
      <w:pPr>
        <w:pStyle w:val="Heading4"/>
        <w:rPr>
          <w:rFonts w:ascii="Arial" w:hAnsi="Arial" w:cs="Arial"/>
        </w:rPr>
      </w:pPr>
      <w:bookmarkStart w:id="2813" w:name="_Toc122796765"/>
      <w:bookmarkStart w:id="2814" w:name="_Toc158906815"/>
      <w:r w:rsidRPr="0046756F">
        <w:rPr>
          <w:rFonts w:ascii="Arial" w:hAnsi="Arial" w:cs="Arial"/>
        </w:rPr>
        <w:t>11.6.3.2 List of HLRs allocated</w:t>
      </w:r>
      <w:bookmarkEnd w:id="2813"/>
      <w:bookmarkEnd w:id="2814"/>
    </w:p>
    <w:p w14:paraId="78B33491" w14:textId="77777777" w:rsidR="009810C9" w:rsidRPr="0046756F" w:rsidRDefault="009810C9" w:rsidP="009810C9">
      <w:pPr>
        <w:rPr>
          <w:rFonts w:cs="Arial"/>
        </w:rPr>
      </w:pPr>
    </w:p>
    <w:p w14:paraId="0DF4872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8F0B88E" w14:textId="77777777" w:rsidR="009810C9" w:rsidRPr="0046756F" w:rsidRDefault="00000000" w:rsidP="009810C9">
      <w:pPr>
        <w:rPr>
          <w:rFonts w:cs="Arial"/>
        </w:rPr>
      </w:pPr>
      <w:r>
        <w:rPr>
          <w:rFonts w:cs="Arial"/>
        </w:rPr>
        <w:pict w14:anchorId="27252765">
          <v:rect id="_x0000_i2429" style="width:0;height:1.5pt" o:hralign="center" o:hrstd="t" o:hr="t" fillcolor="#a0a0a0" stroked="f"/>
        </w:pict>
      </w:r>
    </w:p>
    <w:p w14:paraId="45E508EF" w14:textId="77777777" w:rsidR="009810C9" w:rsidRPr="0046756F" w:rsidRDefault="009810C9" w:rsidP="009810C9">
      <w:pPr>
        <w:pStyle w:val="Heading4"/>
        <w:rPr>
          <w:rFonts w:ascii="Arial" w:hAnsi="Arial" w:cs="Arial"/>
        </w:rPr>
      </w:pPr>
      <w:bookmarkStart w:id="2815" w:name="_Toc122796766"/>
      <w:bookmarkStart w:id="2816" w:name="_Toc158906816"/>
      <w:r w:rsidRPr="0046756F">
        <w:rPr>
          <w:rFonts w:ascii="Arial" w:hAnsi="Arial" w:cs="Arial"/>
        </w:rPr>
        <w:t>11.6.3.3 List of global variables accessed and modified</w:t>
      </w:r>
      <w:bookmarkEnd w:id="2815"/>
      <w:bookmarkEnd w:id="2816"/>
    </w:p>
    <w:p w14:paraId="7E94A1A5" w14:textId="77777777" w:rsidR="009810C9" w:rsidRPr="0046756F" w:rsidRDefault="009810C9" w:rsidP="009810C9">
      <w:pPr>
        <w:rPr>
          <w:rFonts w:cs="Arial"/>
        </w:rPr>
      </w:pPr>
    </w:p>
    <w:p w14:paraId="270A3B91"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4E9BF0A2"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4F6B5137" w14:textId="77777777" w:rsidR="009810C9" w:rsidRPr="0046756F" w:rsidRDefault="00000000" w:rsidP="009810C9">
      <w:pPr>
        <w:rPr>
          <w:rFonts w:cs="Arial"/>
        </w:rPr>
      </w:pPr>
      <w:r>
        <w:rPr>
          <w:rFonts w:cs="Arial"/>
        </w:rPr>
        <w:pict w14:anchorId="57650942">
          <v:rect id="_x0000_i2430" style="width:0;height:1.5pt" o:hralign="center" o:hrstd="t" o:hr="t" fillcolor="#a0a0a0" stroked="f"/>
        </w:pict>
      </w:r>
    </w:p>
    <w:p w14:paraId="63178711" w14:textId="77777777" w:rsidR="009810C9" w:rsidRPr="0046756F" w:rsidRDefault="009810C9" w:rsidP="009810C9">
      <w:pPr>
        <w:pStyle w:val="Heading4"/>
        <w:rPr>
          <w:rFonts w:ascii="Arial" w:hAnsi="Arial" w:cs="Arial"/>
        </w:rPr>
      </w:pPr>
      <w:bookmarkStart w:id="2817" w:name="_Toc122796767"/>
      <w:bookmarkStart w:id="2818" w:name="_Toc158906817"/>
      <w:r w:rsidRPr="0046756F">
        <w:rPr>
          <w:rFonts w:ascii="Arial" w:hAnsi="Arial" w:cs="Arial"/>
        </w:rPr>
        <w:t>11.6.3.4 Parameter list (Input/Output)</w:t>
      </w:r>
      <w:bookmarkEnd w:id="2817"/>
      <w:bookmarkEnd w:id="2818"/>
    </w:p>
    <w:p w14:paraId="18A57A15" w14:textId="77777777" w:rsidR="009810C9" w:rsidRPr="0046756F" w:rsidRDefault="009810C9" w:rsidP="009810C9">
      <w:pPr>
        <w:rPr>
          <w:rFonts w:cs="Arial"/>
        </w:rPr>
      </w:pPr>
    </w:p>
    <w:p w14:paraId="1F49487B" w14:textId="77777777" w:rsidR="009810C9" w:rsidRPr="0046756F" w:rsidRDefault="009810C9" w:rsidP="009810C9">
      <w:pPr>
        <w:widowControl w:val="0"/>
        <w:autoSpaceDE w:val="0"/>
        <w:autoSpaceDN w:val="0"/>
        <w:adjustRightInd w:val="0"/>
        <w:rPr>
          <w:rFonts w:cs="Arial"/>
        </w:rPr>
      </w:pPr>
      <w:r w:rsidRPr="0046756F">
        <w:rPr>
          <w:rFonts w:cs="Arial"/>
        </w:rPr>
        <w:t>Inputs: T_UINT16 gpio_pin - specifies the port bits to be reset.</w:t>
      </w:r>
    </w:p>
    <w:p w14:paraId="596E49C9"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T_GPIO* gpio_x - GPIO peripheral,where x can be (A..I) to select the GPIO peripheral.</w:t>
      </w:r>
    </w:p>
    <w:p w14:paraId="77117936" w14:textId="77777777" w:rsidR="009810C9" w:rsidRPr="0046756F" w:rsidRDefault="00000000" w:rsidP="009810C9">
      <w:pPr>
        <w:rPr>
          <w:rFonts w:cs="Arial"/>
        </w:rPr>
      </w:pPr>
      <w:r>
        <w:rPr>
          <w:rFonts w:cs="Arial"/>
        </w:rPr>
        <w:pict w14:anchorId="5A211253">
          <v:rect id="_x0000_i2431" style="width:0;height:1.5pt" o:hralign="center" o:hrstd="t" o:hr="t" fillcolor="#a0a0a0" stroked="f"/>
        </w:pict>
      </w:r>
    </w:p>
    <w:p w14:paraId="7463FA9C" w14:textId="77777777" w:rsidR="009810C9" w:rsidRPr="0046756F" w:rsidRDefault="009810C9" w:rsidP="009810C9">
      <w:pPr>
        <w:pStyle w:val="Heading4"/>
        <w:rPr>
          <w:rFonts w:ascii="Arial" w:hAnsi="Arial" w:cs="Arial"/>
        </w:rPr>
      </w:pPr>
      <w:bookmarkStart w:id="2819" w:name="_Toc122796768"/>
      <w:bookmarkStart w:id="2820" w:name="_Toc158906818"/>
      <w:r w:rsidRPr="0046756F">
        <w:rPr>
          <w:rFonts w:ascii="Arial" w:hAnsi="Arial" w:cs="Arial"/>
        </w:rPr>
        <w:t>11.6.3.5 Return Value</w:t>
      </w:r>
      <w:bookmarkEnd w:id="2819"/>
      <w:bookmarkEnd w:id="2820"/>
    </w:p>
    <w:p w14:paraId="3A922563" w14:textId="77777777" w:rsidR="009810C9" w:rsidRPr="0046756F" w:rsidRDefault="009810C9" w:rsidP="009810C9">
      <w:pPr>
        <w:rPr>
          <w:rFonts w:cs="Arial"/>
        </w:rPr>
      </w:pPr>
    </w:p>
    <w:p w14:paraId="13B1246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DCE4A4E" w14:textId="77777777" w:rsidR="009810C9" w:rsidRPr="0046756F" w:rsidRDefault="00000000" w:rsidP="009810C9">
      <w:pPr>
        <w:rPr>
          <w:rFonts w:cs="Arial"/>
        </w:rPr>
      </w:pPr>
      <w:r>
        <w:rPr>
          <w:rFonts w:cs="Arial"/>
        </w:rPr>
        <w:pict w14:anchorId="41C8E2D4">
          <v:rect id="_x0000_i2432" style="width:0;height:1.5pt" o:hralign="center" o:hrstd="t" o:hr="t" fillcolor="#a0a0a0" stroked="f"/>
        </w:pict>
      </w:r>
    </w:p>
    <w:p w14:paraId="3E053F5E" w14:textId="77777777" w:rsidR="009810C9" w:rsidRPr="0046756F" w:rsidRDefault="009810C9" w:rsidP="009810C9">
      <w:pPr>
        <w:pStyle w:val="Heading4"/>
        <w:rPr>
          <w:rFonts w:ascii="Arial" w:hAnsi="Arial" w:cs="Arial"/>
        </w:rPr>
      </w:pPr>
      <w:bookmarkStart w:id="2821" w:name="_Toc122796769"/>
      <w:bookmarkStart w:id="2822" w:name="_Toc158906819"/>
      <w:r w:rsidRPr="0046756F">
        <w:rPr>
          <w:rFonts w:ascii="Arial" w:hAnsi="Arial" w:cs="Arial"/>
        </w:rPr>
        <w:t>11.6.3.6 Other CSUs called by this CSU</w:t>
      </w:r>
      <w:bookmarkEnd w:id="2821"/>
      <w:bookmarkEnd w:id="2822"/>
    </w:p>
    <w:p w14:paraId="6A5CD95B" w14:textId="77777777" w:rsidR="009810C9" w:rsidRPr="0046756F" w:rsidRDefault="009810C9" w:rsidP="009810C9">
      <w:pPr>
        <w:rPr>
          <w:rFonts w:cs="Arial"/>
        </w:rPr>
      </w:pPr>
    </w:p>
    <w:p w14:paraId="070B5A9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99F2739" w14:textId="77777777" w:rsidR="009810C9" w:rsidRPr="0046756F" w:rsidRDefault="00000000" w:rsidP="009810C9">
      <w:pPr>
        <w:rPr>
          <w:rFonts w:cs="Arial"/>
        </w:rPr>
      </w:pPr>
      <w:r>
        <w:rPr>
          <w:rFonts w:cs="Arial"/>
        </w:rPr>
        <w:pict w14:anchorId="52B2AF57">
          <v:rect id="_x0000_i2433" style="width:0;height:1.5pt" o:hralign="center" o:hrstd="t" o:hr="t" fillcolor="#a0a0a0" stroked="f"/>
        </w:pict>
      </w:r>
    </w:p>
    <w:p w14:paraId="49B0A3C7" w14:textId="77777777" w:rsidR="009810C9" w:rsidRPr="0046756F" w:rsidRDefault="009810C9" w:rsidP="009810C9">
      <w:pPr>
        <w:pStyle w:val="Heading4"/>
        <w:rPr>
          <w:rFonts w:ascii="Arial" w:hAnsi="Arial" w:cs="Arial"/>
        </w:rPr>
      </w:pPr>
      <w:bookmarkStart w:id="2823" w:name="_Toc122796770"/>
      <w:bookmarkStart w:id="2824" w:name="_Toc158906820"/>
      <w:r w:rsidRPr="0046756F">
        <w:rPr>
          <w:rFonts w:ascii="Arial" w:hAnsi="Arial" w:cs="Arial"/>
        </w:rPr>
        <w:t>11.6.3.7 Description of list of LLRs allocated</w:t>
      </w:r>
      <w:bookmarkEnd w:id="2823"/>
      <w:bookmarkEnd w:id="2824"/>
    </w:p>
    <w:p w14:paraId="1887DC9E" w14:textId="77777777" w:rsidR="009810C9" w:rsidRPr="0046756F" w:rsidRDefault="009810C9" w:rsidP="009810C9">
      <w:pPr>
        <w:rPr>
          <w:rFonts w:cs="Arial"/>
        </w:rPr>
      </w:pPr>
    </w:p>
    <w:p w14:paraId="2F274C4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GpioResetBits</w:t>
      </w:r>
    </w:p>
    <w:p w14:paraId="11A60016" w14:textId="77777777" w:rsidR="009810C9" w:rsidRPr="0046756F" w:rsidRDefault="00000000" w:rsidP="009810C9">
      <w:pPr>
        <w:rPr>
          <w:rFonts w:cs="Arial"/>
        </w:rPr>
      </w:pPr>
      <w:r>
        <w:rPr>
          <w:rFonts w:cs="Arial"/>
        </w:rPr>
        <w:pict w14:anchorId="2BFD6BA8">
          <v:rect id="_x0000_i2434" style="width:0;height:1.5pt" o:hralign="center" o:hrstd="t" o:hr="t" fillcolor="#a0a0a0" stroked="f"/>
        </w:pict>
      </w:r>
    </w:p>
    <w:p w14:paraId="285DF9A0" w14:textId="77777777" w:rsidR="009810C9" w:rsidRPr="0046756F" w:rsidRDefault="009810C9" w:rsidP="009810C9">
      <w:pPr>
        <w:pStyle w:val="Heading5"/>
        <w:rPr>
          <w:rFonts w:ascii="Arial" w:hAnsi="Arial" w:cs="Arial"/>
        </w:rPr>
      </w:pPr>
      <w:bookmarkStart w:id="2825" w:name="_Toc122796771"/>
      <w:bookmarkStart w:id="2826" w:name="_Toc158906821"/>
      <w:r w:rsidRPr="0046756F">
        <w:rPr>
          <w:rFonts w:ascii="Arial" w:hAnsi="Arial" w:cs="Arial"/>
        </w:rPr>
        <w:t>11.6.3.7.1 daulibstm32f4xxgpio-GpioResetBits-LLR-001</w:t>
      </w:r>
      <w:bookmarkEnd w:id="2825"/>
      <w:bookmarkEnd w:id="2826"/>
    </w:p>
    <w:p w14:paraId="383E3A5B" w14:textId="77777777" w:rsidR="009810C9" w:rsidRPr="0046756F" w:rsidRDefault="009810C9" w:rsidP="009810C9">
      <w:pPr>
        <w:rPr>
          <w:rFonts w:cs="Arial"/>
        </w:rPr>
      </w:pPr>
      <w:r w:rsidRPr="0046756F">
        <w:rPr>
          <w:rFonts w:cs="Arial"/>
        </w:rPr>
        <w:t>Requirement ID: H698-LLD-CMU-FNC-1674</w:t>
      </w:r>
    </w:p>
    <w:p w14:paraId="4651769F" w14:textId="77777777" w:rsidR="009810C9" w:rsidRPr="0046756F" w:rsidRDefault="009810C9" w:rsidP="009810C9">
      <w:pPr>
        <w:rPr>
          <w:rFonts w:cs="Arial"/>
        </w:rPr>
      </w:pPr>
    </w:p>
    <w:p w14:paraId="3E40892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GPIO port bit set/reset high register i.e, bsrrh of gpio_x to gpio_pin.</w:t>
      </w:r>
    </w:p>
    <w:p w14:paraId="4CD988E2" w14:textId="77777777" w:rsidR="009810C9" w:rsidRPr="0046756F" w:rsidRDefault="00000000" w:rsidP="009810C9">
      <w:pPr>
        <w:rPr>
          <w:rFonts w:cs="Arial"/>
        </w:rPr>
      </w:pPr>
      <w:r>
        <w:rPr>
          <w:rFonts w:cs="Arial"/>
        </w:rPr>
        <w:pict w14:anchorId="3417D7B6">
          <v:rect id="_x0000_i2435" style="width:0;height:1.5pt" o:hralign="center" o:hrstd="t" o:hr="t" fillcolor="#a0a0a0" stroked="f"/>
        </w:pict>
      </w:r>
    </w:p>
    <w:p w14:paraId="50653465" w14:textId="77777777" w:rsidR="009810C9" w:rsidRPr="0046756F" w:rsidRDefault="009810C9" w:rsidP="009810C9">
      <w:pPr>
        <w:pStyle w:val="Heading3"/>
      </w:pPr>
      <w:bookmarkStart w:id="2827" w:name="_Toc122796772"/>
      <w:bookmarkStart w:id="2828" w:name="_Toc158906822"/>
      <w:r w:rsidRPr="0046756F">
        <w:t>11.6.4 GpioReadInputDataBit</w:t>
      </w:r>
      <w:bookmarkEnd w:id="2827"/>
      <w:bookmarkEnd w:id="2828"/>
    </w:p>
    <w:p w14:paraId="5597EEEA" w14:textId="77777777" w:rsidR="009810C9" w:rsidRPr="0046756F" w:rsidRDefault="009810C9" w:rsidP="009810C9">
      <w:pPr>
        <w:rPr>
          <w:rFonts w:cs="Arial"/>
        </w:rPr>
      </w:pPr>
    </w:p>
    <w:p w14:paraId="40B57A3F"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GpioReadInputDataBit will follow in the sub sections.</w:t>
      </w:r>
    </w:p>
    <w:p w14:paraId="0D1FAAAA" w14:textId="77777777" w:rsidR="009810C9" w:rsidRPr="0046756F" w:rsidRDefault="00000000" w:rsidP="009810C9">
      <w:pPr>
        <w:rPr>
          <w:rFonts w:cs="Arial"/>
        </w:rPr>
      </w:pPr>
      <w:r>
        <w:rPr>
          <w:rFonts w:cs="Arial"/>
        </w:rPr>
        <w:pict w14:anchorId="11BB2621">
          <v:rect id="_x0000_i2436" style="width:0;height:1.5pt" o:hralign="center" o:hrstd="t" o:hr="t" fillcolor="#a0a0a0" stroked="f"/>
        </w:pict>
      </w:r>
    </w:p>
    <w:p w14:paraId="12E30531" w14:textId="77777777" w:rsidR="009810C9" w:rsidRPr="0046756F" w:rsidRDefault="009810C9" w:rsidP="009810C9">
      <w:pPr>
        <w:pStyle w:val="Heading4"/>
        <w:rPr>
          <w:rFonts w:ascii="Arial" w:hAnsi="Arial" w:cs="Arial"/>
        </w:rPr>
      </w:pPr>
      <w:bookmarkStart w:id="2829" w:name="_Toc122796773"/>
      <w:bookmarkStart w:id="2830" w:name="_Toc158906823"/>
      <w:r w:rsidRPr="0046756F">
        <w:rPr>
          <w:rFonts w:ascii="Arial" w:hAnsi="Arial" w:cs="Arial"/>
        </w:rPr>
        <w:t>11.6.4.1 Brief Description</w:t>
      </w:r>
      <w:bookmarkEnd w:id="2829"/>
      <w:bookmarkEnd w:id="2830"/>
    </w:p>
    <w:p w14:paraId="2A4ADC94" w14:textId="77777777" w:rsidR="009810C9" w:rsidRPr="0046756F" w:rsidRDefault="009810C9" w:rsidP="009810C9">
      <w:pPr>
        <w:rPr>
          <w:rFonts w:cs="Arial"/>
        </w:rPr>
      </w:pPr>
    </w:p>
    <w:p w14:paraId="14FCE0F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GpioReadInputDataBit reads the specified input port pin.</w:t>
      </w:r>
    </w:p>
    <w:p w14:paraId="444E932F" w14:textId="77777777" w:rsidR="009810C9" w:rsidRPr="0046756F" w:rsidRDefault="00000000" w:rsidP="009810C9">
      <w:pPr>
        <w:rPr>
          <w:rFonts w:cs="Arial"/>
        </w:rPr>
      </w:pPr>
      <w:r>
        <w:rPr>
          <w:rFonts w:cs="Arial"/>
        </w:rPr>
        <w:pict w14:anchorId="53B27EA1">
          <v:rect id="_x0000_i2437" style="width:0;height:1.5pt" o:hralign="center" o:hrstd="t" o:hr="t" fillcolor="#a0a0a0" stroked="f"/>
        </w:pict>
      </w:r>
    </w:p>
    <w:p w14:paraId="157141CD" w14:textId="77777777" w:rsidR="009810C9" w:rsidRPr="0046756F" w:rsidRDefault="009810C9" w:rsidP="009810C9">
      <w:pPr>
        <w:pStyle w:val="Heading4"/>
        <w:rPr>
          <w:rFonts w:ascii="Arial" w:hAnsi="Arial" w:cs="Arial"/>
        </w:rPr>
      </w:pPr>
      <w:bookmarkStart w:id="2831" w:name="_Toc122796774"/>
      <w:bookmarkStart w:id="2832" w:name="_Toc158906824"/>
      <w:r w:rsidRPr="0046756F">
        <w:rPr>
          <w:rFonts w:ascii="Arial" w:hAnsi="Arial" w:cs="Arial"/>
        </w:rPr>
        <w:t>11.6.4.2 List of HLRs allocated</w:t>
      </w:r>
      <w:bookmarkEnd w:id="2831"/>
      <w:bookmarkEnd w:id="2832"/>
    </w:p>
    <w:p w14:paraId="34F61324" w14:textId="77777777" w:rsidR="009810C9" w:rsidRPr="0046756F" w:rsidRDefault="009810C9" w:rsidP="009810C9">
      <w:pPr>
        <w:rPr>
          <w:rFonts w:cs="Arial"/>
        </w:rPr>
      </w:pPr>
    </w:p>
    <w:p w14:paraId="5F49125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11523BCD" w14:textId="77777777" w:rsidR="009810C9" w:rsidRPr="0046756F" w:rsidRDefault="00000000" w:rsidP="009810C9">
      <w:pPr>
        <w:rPr>
          <w:rFonts w:cs="Arial"/>
        </w:rPr>
      </w:pPr>
      <w:r>
        <w:rPr>
          <w:rFonts w:cs="Arial"/>
        </w:rPr>
        <w:pict w14:anchorId="01B0BAA3">
          <v:rect id="_x0000_i2438" style="width:0;height:1.5pt" o:hralign="center" o:hrstd="t" o:hr="t" fillcolor="#a0a0a0" stroked="f"/>
        </w:pict>
      </w:r>
    </w:p>
    <w:p w14:paraId="1ACCDBED" w14:textId="77777777" w:rsidR="009810C9" w:rsidRPr="0046756F" w:rsidRDefault="009810C9" w:rsidP="009810C9">
      <w:pPr>
        <w:pStyle w:val="Heading4"/>
        <w:rPr>
          <w:rFonts w:ascii="Arial" w:hAnsi="Arial" w:cs="Arial"/>
        </w:rPr>
      </w:pPr>
      <w:bookmarkStart w:id="2833" w:name="_Toc122796775"/>
      <w:bookmarkStart w:id="2834" w:name="_Toc158906825"/>
      <w:r w:rsidRPr="0046756F">
        <w:rPr>
          <w:rFonts w:ascii="Arial" w:hAnsi="Arial" w:cs="Arial"/>
        </w:rPr>
        <w:t>11.6.4.3 List of global variables accessed and modified</w:t>
      </w:r>
      <w:bookmarkEnd w:id="2833"/>
      <w:bookmarkEnd w:id="2834"/>
    </w:p>
    <w:p w14:paraId="401DCC45" w14:textId="77777777" w:rsidR="009810C9" w:rsidRPr="0046756F" w:rsidRDefault="009810C9" w:rsidP="009810C9">
      <w:pPr>
        <w:rPr>
          <w:rFonts w:cs="Arial"/>
        </w:rPr>
      </w:pPr>
    </w:p>
    <w:p w14:paraId="52323D3F"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C646CFB"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3B5C3E1" w14:textId="77777777" w:rsidR="009810C9" w:rsidRPr="0046756F" w:rsidRDefault="00000000" w:rsidP="009810C9">
      <w:pPr>
        <w:rPr>
          <w:rFonts w:cs="Arial"/>
        </w:rPr>
      </w:pPr>
      <w:r>
        <w:rPr>
          <w:rFonts w:cs="Arial"/>
        </w:rPr>
        <w:pict w14:anchorId="73F4B203">
          <v:rect id="_x0000_i2439" style="width:0;height:1.5pt" o:hralign="center" o:hrstd="t" o:hr="t" fillcolor="#a0a0a0" stroked="f"/>
        </w:pict>
      </w:r>
    </w:p>
    <w:p w14:paraId="4F2881C1" w14:textId="77777777" w:rsidR="009810C9" w:rsidRPr="0046756F" w:rsidRDefault="009810C9" w:rsidP="009810C9">
      <w:pPr>
        <w:pStyle w:val="Heading4"/>
        <w:rPr>
          <w:rFonts w:ascii="Arial" w:hAnsi="Arial" w:cs="Arial"/>
        </w:rPr>
      </w:pPr>
      <w:bookmarkStart w:id="2835" w:name="_Toc122796776"/>
      <w:bookmarkStart w:id="2836" w:name="_Toc158906826"/>
      <w:r w:rsidRPr="0046756F">
        <w:rPr>
          <w:rFonts w:ascii="Arial" w:hAnsi="Arial" w:cs="Arial"/>
        </w:rPr>
        <w:t>11.6.4.4 Parameter list (Input/Output)</w:t>
      </w:r>
      <w:bookmarkEnd w:id="2835"/>
      <w:bookmarkEnd w:id="2836"/>
    </w:p>
    <w:p w14:paraId="60069BFB" w14:textId="77777777" w:rsidR="009810C9" w:rsidRPr="0046756F" w:rsidRDefault="009810C9" w:rsidP="009810C9">
      <w:pPr>
        <w:rPr>
          <w:rFonts w:cs="Arial"/>
        </w:rPr>
      </w:pPr>
    </w:p>
    <w:p w14:paraId="789AE856" w14:textId="77777777" w:rsidR="009810C9" w:rsidRPr="0046756F" w:rsidRDefault="009810C9" w:rsidP="009810C9">
      <w:pPr>
        <w:widowControl w:val="0"/>
        <w:autoSpaceDE w:val="0"/>
        <w:autoSpaceDN w:val="0"/>
        <w:adjustRightInd w:val="0"/>
        <w:rPr>
          <w:rFonts w:cs="Arial"/>
        </w:rPr>
      </w:pPr>
      <w:r w:rsidRPr="0046756F">
        <w:rPr>
          <w:rFonts w:cs="Arial"/>
        </w:rPr>
        <w:t>Inputs: T_UINT16 gpio_pin - Specifies the port bits to read.</w:t>
      </w:r>
    </w:p>
    <w:p w14:paraId="69D02A9E" w14:textId="77777777" w:rsidR="009810C9" w:rsidRPr="0046756F" w:rsidRDefault="009810C9" w:rsidP="009810C9">
      <w:pPr>
        <w:widowControl w:val="0"/>
        <w:autoSpaceDE w:val="0"/>
        <w:autoSpaceDN w:val="0"/>
        <w:adjustRightInd w:val="0"/>
        <w:rPr>
          <w:rFonts w:cs="Arial"/>
        </w:rPr>
      </w:pPr>
      <w:r w:rsidRPr="0046756F">
        <w:rPr>
          <w:rFonts w:cs="Arial"/>
        </w:rPr>
        <w:t>T_GPIO* gpio_x - GPIO peripheral,where x can be (A..I) to select the GPIO peripheral.</w:t>
      </w:r>
    </w:p>
    <w:p w14:paraId="71FFE78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01614697" w14:textId="77777777" w:rsidR="009810C9" w:rsidRPr="0046756F" w:rsidRDefault="00000000" w:rsidP="009810C9">
      <w:pPr>
        <w:rPr>
          <w:rFonts w:cs="Arial"/>
        </w:rPr>
      </w:pPr>
      <w:r>
        <w:rPr>
          <w:rFonts w:cs="Arial"/>
        </w:rPr>
        <w:pict w14:anchorId="0D5E2324">
          <v:rect id="_x0000_i2440" style="width:0;height:1.5pt" o:hralign="center" o:hrstd="t" o:hr="t" fillcolor="#a0a0a0" stroked="f"/>
        </w:pict>
      </w:r>
    </w:p>
    <w:p w14:paraId="0BDDB2C0" w14:textId="77777777" w:rsidR="009810C9" w:rsidRPr="0046756F" w:rsidRDefault="009810C9" w:rsidP="009810C9">
      <w:pPr>
        <w:pStyle w:val="Heading4"/>
        <w:rPr>
          <w:rFonts w:ascii="Arial" w:hAnsi="Arial" w:cs="Arial"/>
        </w:rPr>
      </w:pPr>
      <w:bookmarkStart w:id="2837" w:name="_Toc122796777"/>
      <w:bookmarkStart w:id="2838" w:name="_Toc158906827"/>
      <w:r w:rsidRPr="0046756F">
        <w:rPr>
          <w:rFonts w:ascii="Arial" w:hAnsi="Arial" w:cs="Arial"/>
        </w:rPr>
        <w:t>11.6.4.5 Return Value</w:t>
      </w:r>
      <w:bookmarkEnd w:id="2837"/>
      <w:bookmarkEnd w:id="2838"/>
    </w:p>
    <w:p w14:paraId="531F2373" w14:textId="77777777" w:rsidR="009810C9" w:rsidRPr="0046756F" w:rsidRDefault="009810C9" w:rsidP="009810C9">
      <w:pPr>
        <w:rPr>
          <w:rFonts w:cs="Arial"/>
        </w:rPr>
      </w:pPr>
    </w:p>
    <w:p w14:paraId="6C9FE4D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T_UINT8 - Returns the input port pin value.</w:t>
      </w:r>
    </w:p>
    <w:p w14:paraId="4D1B8145" w14:textId="77777777" w:rsidR="009810C9" w:rsidRPr="0046756F" w:rsidRDefault="00000000" w:rsidP="009810C9">
      <w:pPr>
        <w:rPr>
          <w:rFonts w:cs="Arial"/>
        </w:rPr>
      </w:pPr>
      <w:r>
        <w:rPr>
          <w:rFonts w:cs="Arial"/>
        </w:rPr>
        <w:pict w14:anchorId="6F76E4D5">
          <v:rect id="_x0000_i2441" style="width:0;height:1.5pt" o:hralign="center" o:hrstd="t" o:hr="t" fillcolor="#a0a0a0" stroked="f"/>
        </w:pict>
      </w:r>
    </w:p>
    <w:p w14:paraId="333B1A7F" w14:textId="77777777" w:rsidR="009810C9" w:rsidRPr="0046756F" w:rsidRDefault="009810C9" w:rsidP="009810C9">
      <w:pPr>
        <w:pStyle w:val="Heading4"/>
        <w:rPr>
          <w:rFonts w:ascii="Arial" w:hAnsi="Arial" w:cs="Arial"/>
        </w:rPr>
      </w:pPr>
      <w:bookmarkStart w:id="2839" w:name="_Toc122796778"/>
      <w:bookmarkStart w:id="2840" w:name="_Toc158906828"/>
      <w:r w:rsidRPr="0046756F">
        <w:rPr>
          <w:rFonts w:ascii="Arial" w:hAnsi="Arial" w:cs="Arial"/>
        </w:rPr>
        <w:t>11.6.4.6 Other CSUs called by this CSU</w:t>
      </w:r>
      <w:bookmarkEnd w:id="2839"/>
      <w:bookmarkEnd w:id="2840"/>
    </w:p>
    <w:p w14:paraId="7D743939" w14:textId="77777777" w:rsidR="009810C9" w:rsidRPr="0046756F" w:rsidRDefault="009810C9" w:rsidP="009810C9">
      <w:pPr>
        <w:rPr>
          <w:rFonts w:cs="Arial"/>
        </w:rPr>
      </w:pPr>
    </w:p>
    <w:p w14:paraId="6EC43DA9"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97E6345" w14:textId="77777777" w:rsidR="009810C9" w:rsidRPr="0046756F" w:rsidRDefault="00000000" w:rsidP="009810C9">
      <w:pPr>
        <w:rPr>
          <w:rFonts w:cs="Arial"/>
        </w:rPr>
      </w:pPr>
      <w:r>
        <w:rPr>
          <w:rFonts w:cs="Arial"/>
        </w:rPr>
        <w:pict w14:anchorId="3F35A788">
          <v:rect id="_x0000_i2442" style="width:0;height:1.5pt" o:hralign="center" o:hrstd="t" o:hr="t" fillcolor="#a0a0a0" stroked="f"/>
        </w:pict>
      </w:r>
    </w:p>
    <w:p w14:paraId="00B3370C" w14:textId="77777777" w:rsidR="009810C9" w:rsidRPr="0046756F" w:rsidRDefault="009810C9" w:rsidP="009810C9">
      <w:pPr>
        <w:pStyle w:val="Heading4"/>
        <w:rPr>
          <w:rFonts w:ascii="Arial" w:hAnsi="Arial" w:cs="Arial"/>
        </w:rPr>
      </w:pPr>
      <w:bookmarkStart w:id="2841" w:name="_Toc122796779"/>
      <w:bookmarkStart w:id="2842" w:name="_Toc158906829"/>
      <w:r w:rsidRPr="0046756F">
        <w:rPr>
          <w:rFonts w:ascii="Arial" w:hAnsi="Arial" w:cs="Arial"/>
        </w:rPr>
        <w:t>11.6.4.7 Description of list of LLRs allocated</w:t>
      </w:r>
      <w:bookmarkEnd w:id="2841"/>
      <w:bookmarkEnd w:id="2842"/>
    </w:p>
    <w:p w14:paraId="765366E7" w14:textId="77777777" w:rsidR="009810C9" w:rsidRPr="0046756F" w:rsidRDefault="009810C9" w:rsidP="009810C9">
      <w:pPr>
        <w:rPr>
          <w:rFonts w:cs="Arial"/>
        </w:rPr>
      </w:pPr>
    </w:p>
    <w:p w14:paraId="789F97D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GpioReadInputDataBit</w:t>
      </w:r>
    </w:p>
    <w:p w14:paraId="1D900186" w14:textId="77777777" w:rsidR="009810C9" w:rsidRPr="0046756F" w:rsidRDefault="00000000" w:rsidP="009810C9">
      <w:pPr>
        <w:rPr>
          <w:rFonts w:cs="Arial"/>
        </w:rPr>
      </w:pPr>
      <w:r>
        <w:rPr>
          <w:rFonts w:cs="Arial"/>
        </w:rPr>
        <w:pict w14:anchorId="0868D278">
          <v:rect id="_x0000_i2443" style="width:0;height:1.5pt" o:hralign="center" o:hrstd="t" o:hr="t" fillcolor="#a0a0a0" stroked="f"/>
        </w:pict>
      </w:r>
    </w:p>
    <w:p w14:paraId="38972801" w14:textId="77777777" w:rsidR="009810C9" w:rsidRPr="0046756F" w:rsidRDefault="009810C9" w:rsidP="009810C9">
      <w:pPr>
        <w:pStyle w:val="Heading5"/>
        <w:rPr>
          <w:rFonts w:ascii="Arial" w:hAnsi="Arial" w:cs="Arial"/>
        </w:rPr>
      </w:pPr>
      <w:bookmarkStart w:id="2843" w:name="_Toc122796780"/>
      <w:bookmarkStart w:id="2844" w:name="_Toc158906830"/>
      <w:r w:rsidRPr="0046756F">
        <w:rPr>
          <w:rFonts w:ascii="Arial" w:hAnsi="Arial" w:cs="Arial"/>
        </w:rPr>
        <w:t>11.6.4.7.1 daulibstm32f4xxgpio-GpioReadInputDataBit-LLR-001</w:t>
      </w:r>
      <w:bookmarkEnd w:id="2843"/>
      <w:bookmarkEnd w:id="2844"/>
    </w:p>
    <w:p w14:paraId="19E67C4B" w14:textId="77777777" w:rsidR="009810C9" w:rsidRPr="0046756F" w:rsidRDefault="009810C9" w:rsidP="009810C9">
      <w:pPr>
        <w:rPr>
          <w:rFonts w:cs="Arial"/>
        </w:rPr>
      </w:pPr>
      <w:r w:rsidRPr="0046756F">
        <w:rPr>
          <w:rFonts w:cs="Arial"/>
        </w:rPr>
        <w:t>Requirement ID: H698-LLD-CMU-FNC-1683</w:t>
      </w:r>
    </w:p>
    <w:p w14:paraId="3A3AF920" w14:textId="77777777" w:rsidR="009810C9" w:rsidRPr="0046756F" w:rsidRDefault="009810C9" w:rsidP="009810C9">
      <w:pPr>
        <w:rPr>
          <w:rFonts w:cs="Arial"/>
        </w:rPr>
      </w:pPr>
    </w:p>
    <w:p w14:paraId="03741D1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BIT_SET if gpio_pin in gpio_x input data register (idr) is not equal to BIT_RESET .</w:t>
      </w:r>
    </w:p>
    <w:p w14:paraId="188CB461" w14:textId="77777777" w:rsidR="009810C9" w:rsidRPr="0046756F" w:rsidRDefault="00000000" w:rsidP="009810C9">
      <w:pPr>
        <w:rPr>
          <w:rFonts w:cs="Arial"/>
        </w:rPr>
      </w:pPr>
      <w:r>
        <w:rPr>
          <w:rFonts w:cs="Arial"/>
        </w:rPr>
        <w:pict w14:anchorId="385EF2B4">
          <v:rect id="_x0000_i2444" style="width:0;height:1.5pt" o:hralign="center" o:hrstd="t" o:hr="t" fillcolor="#a0a0a0" stroked="f"/>
        </w:pict>
      </w:r>
    </w:p>
    <w:p w14:paraId="68F0A97A" w14:textId="77777777" w:rsidR="009810C9" w:rsidRPr="0046756F" w:rsidRDefault="009810C9" w:rsidP="009810C9">
      <w:pPr>
        <w:pStyle w:val="Heading5"/>
        <w:rPr>
          <w:rFonts w:ascii="Arial" w:hAnsi="Arial" w:cs="Arial"/>
        </w:rPr>
      </w:pPr>
      <w:bookmarkStart w:id="2845" w:name="_Toc122796781"/>
      <w:bookmarkStart w:id="2846" w:name="_Toc158906831"/>
      <w:r w:rsidRPr="0046756F">
        <w:rPr>
          <w:rFonts w:ascii="Arial" w:hAnsi="Arial" w:cs="Arial"/>
        </w:rPr>
        <w:t>11.6.4.7.2 daulibstm32f4xxgpio-GpioReadInputDataBit-LLR-002</w:t>
      </w:r>
      <w:bookmarkEnd w:id="2845"/>
      <w:bookmarkEnd w:id="2846"/>
    </w:p>
    <w:p w14:paraId="73A2AF05" w14:textId="77777777" w:rsidR="009810C9" w:rsidRPr="0046756F" w:rsidRDefault="009810C9" w:rsidP="009810C9">
      <w:pPr>
        <w:rPr>
          <w:rFonts w:cs="Arial"/>
        </w:rPr>
      </w:pPr>
      <w:r w:rsidRPr="0046756F">
        <w:rPr>
          <w:rFonts w:cs="Arial"/>
        </w:rPr>
        <w:t>Requirement ID: H698-LLD-CMU-FNC-1684</w:t>
      </w:r>
    </w:p>
    <w:p w14:paraId="43213CC4" w14:textId="77777777" w:rsidR="009810C9" w:rsidRPr="0046756F" w:rsidRDefault="009810C9" w:rsidP="009810C9">
      <w:pPr>
        <w:rPr>
          <w:rFonts w:cs="Arial"/>
        </w:rPr>
      </w:pPr>
    </w:p>
    <w:p w14:paraId="6D24FF0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BIT_RESET if gpio_pin in gpio_x input data register (idr) is equal to BIT_RESET.</w:t>
      </w:r>
    </w:p>
    <w:p w14:paraId="3F595304" w14:textId="77777777" w:rsidR="009810C9" w:rsidRPr="0046756F" w:rsidRDefault="00000000" w:rsidP="009810C9">
      <w:pPr>
        <w:rPr>
          <w:rFonts w:cs="Arial"/>
        </w:rPr>
      </w:pPr>
      <w:r>
        <w:rPr>
          <w:rFonts w:cs="Arial"/>
        </w:rPr>
        <w:pict w14:anchorId="2D91A434">
          <v:rect id="_x0000_i2445" style="width:0;height:1.5pt" o:hralign="center" o:hrstd="t" o:hr="t" fillcolor="#a0a0a0" stroked="f"/>
        </w:pict>
      </w:r>
    </w:p>
    <w:p w14:paraId="60D28A68" w14:textId="77777777" w:rsidR="009810C9" w:rsidRPr="0046756F" w:rsidRDefault="009810C9" w:rsidP="009810C9">
      <w:pPr>
        <w:pStyle w:val="Heading3"/>
      </w:pPr>
      <w:bookmarkStart w:id="2847" w:name="_Toc122796782"/>
      <w:bookmarkStart w:id="2848" w:name="_Toc158906832"/>
      <w:r w:rsidRPr="0046756F">
        <w:t>11.6.5 GpioToggleBits</w:t>
      </w:r>
      <w:bookmarkEnd w:id="2847"/>
      <w:bookmarkEnd w:id="2848"/>
    </w:p>
    <w:p w14:paraId="08149C57" w14:textId="77777777" w:rsidR="009810C9" w:rsidRPr="0046756F" w:rsidRDefault="009810C9" w:rsidP="009810C9">
      <w:pPr>
        <w:rPr>
          <w:rFonts w:cs="Arial"/>
        </w:rPr>
      </w:pPr>
    </w:p>
    <w:p w14:paraId="19BE5FF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GpioToggleBits will follow in the sub sections.</w:t>
      </w:r>
    </w:p>
    <w:p w14:paraId="37736C14" w14:textId="77777777" w:rsidR="009810C9" w:rsidRPr="0046756F" w:rsidRDefault="00000000" w:rsidP="009810C9">
      <w:pPr>
        <w:rPr>
          <w:rFonts w:cs="Arial"/>
        </w:rPr>
      </w:pPr>
      <w:r>
        <w:rPr>
          <w:rFonts w:cs="Arial"/>
        </w:rPr>
        <w:pict w14:anchorId="47553D4D">
          <v:rect id="_x0000_i2446" style="width:0;height:1.5pt" o:hralign="center" o:hrstd="t" o:hr="t" fillcolor="#a0a0a0" stroked="f"/>
        </w:pict>
      </w:r>
    </w:p>
    <w:p w14:paraId="620618B3" w14:textId="77777777" w:rsidR="009810C9" w:rsidRPr="0046756F" w:rsidRDefault="009810C9" w:rsidP="009810C9">
      <w:pPr>
        <w:pStyle w:val="Heading4"/>
        <w:rPr>
          <w:rFonts w:ascii="Arial" w:hAnsi="Arial" w:cs="Arial"/>
        </w:rPr>
      </w:pPr>
      <w:bookmarkStart w:id="2849" w:name="_Toc122796783"/>
      <w:bookmarkStart w:id="2850" w:name="_Toc158906833"/>
      <w:r w:rsidRPr="0046756F">
        <w:rPr>
          <w:rFonts w:ascii="Arial" w:hAnsi="Arial" w:cs="Arial"/>
        </w:rPr>
        <w:t>11.6.5.1 Brief Description</w:t>
      </w:r>
      <w:bookmarkEnd w:id="2849"/>
      <w:bookmarkEnd w:id="2850"/>
    </w:p>
    <w:p w14:paraId="1EEE7846" w14:textId="77777777" w:rsidR="009810C9" w:rsidRPr="0046756F" w:rsidRDefault="009810C9" w:rsidP="009810C9">
      <w:pPr>
        <w:rPr>
          <w:rFonts w:cs="Arial"/>
        </w:rPr>
      </w:pPr>
    </w:p>
    <w:p w14:paraId="3D88E8D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GpioToggleBits toggles the specified GPIO pins.</w:t>
      </w:r>
    </w:p>
    <w:p w14:paraId="4858C6DC" w14:textId="77777777" w:rsidR="009810C9" w:rsidRPr="0046756F" w:rsidRDefault="00000000" w:rsidP="009810C9">
      <w:pPr>
        <w:rPr>
          <w:rFonts w:cs="Arial"/>
        </w:rPr>
      </w:pPr>
      <w:r>
        <w:rPr>
          <w:rFonts w:cs="Arial"/>
        </w:rPr>
        <w:pict w14:anchorId="2C1D87B8">
          <v:rect id="_x0000_i2447" style="width:0;height:1.5pt" o:hralign="center" o:hrstd="t" o:hr="t" fillcolor="#a0a0a0" stroked="f"/>
        </w:pict>
      </w:r>
    </w:p>
    <w:p w14:paraId="10D1C875" w14:textId="77777777" w:rsidR="009810C9" w:rsidRPr="0046756F" w:rsidRDefault="009810C9" w:rsidP="009810C9">
      <w:pPr>
        <w:pStyle w:val="Heading4"/>
        <w:rPr>
          <w:rFonts w:ascii="Arial" w:hAnsi="Arial" w:cs="Arial"/>
        </w:rPr>
      </w:pPr>
      <w:bookmarkStart w:id="2851" w:name="_Toc122796784"/>
      <w:bookmarkStart w:id="2852" w:name="_Toc158906834"/>
      <w:r w:rsidRPr="0046756F">
        <w:rPr>
          <w:rFonts w:ascii="Arial" w:hAnsi="Arial" w:cs="Arial"/>
        </w:rPr>
        <w:t>11.6.5.2 List of HLRs allocated</w:t>
      </w:r>
      <w:bookmarkEnd w:id="2851"/>
      <w:bookmarkEnd w:id="2852"/>
    </w:p>
    <w:p w14:paraId="5B03DE82" w14:textId="77777777" w:rsidR="009810C9" w:rsidRPr="0046756F" w:rsidRDefault="009810C9" w:rsidP="009810C9">
      <w:pPr>
        <w:rPr>
          <w:rFonts w:cs="Arial"/>
        </w:rPr>
      </w:pPr>
    </w:p>
    <w:p w14:paraId="3E7C0F4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863A9EE" w14:textId="77777777" w:rsidR="009810C9" w:rsidRPr="0046756F" w:rsidRDefault="00000000" w:rsidP="009810C9">
      <w:pPr>
        <w:rPr>
          <w:rFonts w:cs="Arial"/>
        </w:rPr>
      </w:pPr>
      <w:r>
        <w:rPr>
          <w:rFonts w:cs="Arial"/>
        </w:rPr>
        <w:pict w14:anchorId="03EC6208">
          <v:rect id="_x0000_i2448" style="width:0;height:1.5pt" o:hralign="center" o:hrstd="t" o:hr="t" fillcolor="#a0a0a0" stroked="f"/>
        </w:pict>
      </w:r>
    </w:p>
    <w:p w14:paraId="627AE8B3" w14:textId="77777777" w:rsidR="009810C9" w:rsidRPr="0046756F" w:rsidRDefault="009810C9" w:rsidP="009810C9">
      <w:pPr>
        <w:pStyle w:val="Heading4"/>
        <w:rPr>
          <w:rFonts w:ascii="Arial" w:hAnsi="Arial" w:cs="Arial"/>
        </w:rPr>
      </w:pPr>
      <w:bookmarkStart w:id="2853" w:name="_Toc122796785"/>
      <w:bookmarkStart w:id="2854" w:name="_Toc158906835"/>
      <w:r w:rsidRPr="0046756F">
        <w:rPr>
          <w:rFonts w:ascii="Arial" w:hAnsi="Arial" w:cs="Arial"/>
        </w:rPr>
        <w:t>11.6.5.3 List of global variables accessed and modified</w:t>
      </w:r>
      <w:bookmarkEnd w:id="2853"/>
      <w:bookmarkEnd w:id="2854"/>
    </w:p>
    <w:p w14:paraId="203E01AE" w14:textId="77777777" w:rsidR="009810C9" w:rsidRPr="0046756F" w:rsidRDefault="009810C9" w:rsidP="009810C9">
      <w:pPr>
        <w:rPr>
          <w:rFonts w:cs="Arial"/>
        </w:rPr>
      </w:pPr>
    </w:p>
    <w:p w14:paraId="05D34436"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14EC707C"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4DA4069C" w14:textId="77777777" w:rsidR="009810C9" w:rsidRPr="0046756F" w:rsidRDefault="00000000" w:rsidP="009810C9">
      <w:pPr>
        <w:rPr>
          <w:rFonts w:cs="Arial"/>
        </w:rPr>
      </w:pPr>
      <w:r>
        <w:rPr>
          <w:rFonts w:cs="Arial"/>
        </w:rPr>
        <w:pict w14:anchorId="1E798BA0">
          <v:rect id="_x0000_i2449" style="width:0;height:1.5pt" o:hralign="center" o:hrstd="t" o:hr="t" fillcolor="#a0a0a0" stroked="f"/>
        </w:pict>
      </w:r>
    </w:p>
    <w:p w14:paraId="289E660A" w14:textId="77777777" w:rsidR="009810C9" w:rsidRPr="0046756F" w:rsidRDefault="009810C9" w:rsidP="009810C9">
      <w:pPr>
        <w:pStyle w:val="Heading4"/>
        <w:rPr>
          <w:rFonts w:ascii="Arial" w:hAnsi="Arial" w:cs="Arial"/>
        </w:rPr>
      </w:pPr>
      <w:bookmarkStart w:id="2855" w:name="_Toc122796786"/>
      <w:bookmarkStart w:id="2856" w:name="_Toc158906836"/>
      <w:r w:rsidRPr="0046756F">
        <w:rPr>
          <w:rFonts w:ascii="Arial" w:hAnsi="Arial" w:cs="Arial"/>
        </w:rPr>
        <w:t>11.6.5.4 Parameter list (Input/Output)</w:t>
      </w:r>
      <w:bookmarkEnd w:id="2855"/>
      <w:bookmarkEnd w:id="2856"/>
    </w:p>
    <w:p w14:paraId="5FBD5F87" w14:textId="77777777" w:rsidR="009810C9" w:rsidRPr="0046756F" w:rsidRDefault="009810C9" w:rsidP="009810C9">
      <w:pPr>
        <w:rPr>
          <w:rFonts w:cs="Arial"/>
        </w:rPr>
      </w:pPr>
    </w:p>
    <w:p w14:paraId="7F06AC55" w14:textId="77777777" w:rsidR="009810C9" w:rsidRPr="0046756F" w:rsidRDefault="009810C9" w:rsidP="009810C9">
      <w:pPr>
        <w:widowControl w:val="0"/>
        <w:autoSpaceDE w:val="0"/>
        <w:autoSpaceDN w:val="0"/>
        <w:adjustRightInd w:val="0"/>
        <w:rPr>
          <w:rFonts w:cs="Arial"/>
        </w:rPr>
      </w:pPr>
      <w:r w:rsidRPr="0046756F">
        <w:rPr>
          <w:rFonts w:cs="Arial"/>
        </w:rPr>
        <w:t>Inputs: T_GPIO* gpio_x -  GPIO peripheral,where x can be (A..I) to select the GPIO peripheral.</w:t>
      </w:r>
    </w:p>
    <w:p w14:paraId="3E0E4778" w14:textId="77777777" w:rsidR="009810C9" w:rsidRPr="0046756F" w:rsidRDefault="009810C9" w:rsidP="009810C9">
      <w:pPr>
        <w:widowControl w:val="0"/>
        <w:autoSpaceDE w:val="0"/>
        <w:autoSpaceDN w:val="0"/>
        <w:adjustRightInd w:val="0"/>
        <w:rPr>
          <w:rFonts w:cs="Arial"/>
        </w:rPr>
      </w:pPr>
      <w:r w:rsidRPr="0046756F">
        <w:rPr>
          <w:rFonts w:cs="Arial"/>
        </w:rPr>
        <w:t>T_UINT16 gpio_pin - Specifies the pins to be toggled.</w:t>
      </w:r>
    </w:p>
    <w:p w14:paraId="44D8938C"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T_GPIO* gpio_x -  GPIO peripheral,where x can be (A..I) to select the GPIO peripheral.</w:t>
      </w:r>
    </w:p>
    <w:p w14:paraId="43A12A3D" w14:textId="77777777" w:rsidR="009810C9" w:rsidRPr="0046756F" w:rsidRDefault="00000000" w:rsidP="009810C9">
      <w:pPr>
        <w:rPr>
          <w:rFonts w:cs="Arial"/>
        </w:rPr>
      </w:pPr>
      <w:r>
        <w:rPr>
          <w:rFonts w:cs="Arial"/>
        </w:rPr>
        <w:pict w14:anchorId="37EE2DE0">
          <v:rect id="_x0000_i2450" style="width:0;height:1.5pt" o:hralign="center" o:hrstd="t" o:hr="t" fillcolor="#a0a0a0" stroked="f"/>
        </w:pict>
      </w:r>
    </w:p>
    <w:p w14:paraId="18DE51D6" w14:textId="77777777" w:rsidR="009810C9" w:rsidRPr="0046756F" w:rsidRDefault="009810C9" w:rsidP="009810C9">
      <w:pPr>
        <w:pStyle w:val="Heading4"/>
        <w:rPr>
          <w:rFonts w:ascii="Arial" w:hAnsi="Arial" w:cs="Arial"/>
        </w:rPr>
      </w:pPr>
      <w:bookmarkStart w:id="2857" w:name="_Toc122796787"/>
      <w:bookmarkStart w:id="2858" w:name="_Toc158906837"/>
      <w:r w:rsidRPr="0046756F">
        <w:rPr>
          <w:rFonts w:ascii="Arial" w:hAnsi="Arial" w:cs="Arial"/>
        </w:rPr>
        <w:t>11.6.5.5 Return Value</w:t>
      </w:r>
      <w:bookmarkEnd w:id="2857"/>
      <w:bookmarkEnd w:id="2858"/>
    </w:p>
    <w:p w14:paraId="23F632E5" w14:textId="77777777" w:rsidR="009810C9" w:rsidRPr="0046756F" w:rsidRDefault="009810C9" w:rsidP="009810C9">
      <w:pPr>
        <w:rPr>
          <w:rFonts w:cs="Arial"/>
        </w:rPr>
      </w:pPr>
    </w:p>
    <w:p w14:paraId="370B3ED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5770BDC" w14:textId="77777777" w:rsidR="009810C9" w:rsidRPr="0046756F" w:rsidRDefault="00000000" w:rsidP="009810C9">
      <w:pPr>
        <w:rPr>
          <w:rFonts w:cs="Arial"/>
        </w:rPr>
      </w:pPr>
      <w:r>
        <w:rPr>
          <w:rFonts w:cs="Arial"/>
        </w:rPr>
        <w:pict w14:anchorId="4762BF6B">
          <v:rect id="_x0000_i2451" style="width:0;height:1.5pt" o:hralign="center" o:hrstd="t" o:hr="t" fillcolor="#a0a0a0" stroked="f"/>
        </w:pict>
      </w:r>
    </w:p>
    <w:p w14:paraId="030EC886" w14:textId="77777777" w:rsidR="009810C9" w:rsidRPr="0046756F" w:rsidRDefault="009810C9" w:rsidP="009810C9">
      <w:pPr>
        <w:pStyle w:val="Heading4"/>
        <w:rPr>
          <w:rFonts w:ascii="Arial" w:hAnsi="Arial" w:cs="Arial"/>
        </w:rPr>
      </w:pPr>
      <w:bookmarkStart w:id="2859" w:name="_Toc122796788"/>
      <w:bookmarkStart w:id="2860" w:name="_Toc158906838"/>
      <w:r w:rsidRPr="0046756F">
        <w:rPr>
          <w:rFonts w:ascii="Arial" w:hAnsi="Arial" w:cs="Arial"/>
        </w:rPr>
        <w:t>11.6.5.6 Other CSUs called by this CSU</w:t>
      </w:r>
      <w:bookmarkEnd w:id="2859"/>
      <w:bookmarkEnd w:id="2860"/>
    </w:p>
    <w:p w14:paraId="692F68BC" w14:textId="77777777" w:rsidR="009810C9" w:rsidRPr="0046756F" w:rsidRDefault="009810C9" w:rsidP="009810C9">
      <w:pPr>
        <w:rPr>
          <w:rFonts w:cs="Arial"/>
        </w:rPr>
      </w:pPr>
    </w:p>
    <w:p w14:paraId="5AD1ED02"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27E481C" w14:textId="77777777" w:rsidR="009810C9" w:rsidRPr="0046756F" w:rsidRDefault="00000000" w:rsidP="009810C9">
      <w:pPr>
        <w:rPr>
          <w:rFonts w:cs="Arial"/>
        </w:rPr>
      </w:pPr>
      <w:r>
        <w:rPr>
          <w:rFonts w:cs="Arial"/>
        </w:rPr>
        <w:pict w14:anchorId="32564BEE">
          <v:rect id="_x0000_i2452" style="width:0;height:1.5pt" o:hralign="center" o:hrstd="t" o:hr="t" fillcolor="#a0a0a0" stroked="f"/>
        </w:pict>
      </w:r>
    </w:p>
    <w:p w14:paraId="01A1209C" w14:textId="77777777" w:rsidR="009810C9" w:rsidRPr="0046756F" w:rsidRDefault="009810C9" w:rsidP="009810C9">
      <w:pPr>
        <w:pStyle w:val="Heading4"/>
        <w:rPr>
          <w:rFonts w:ascii="Arial" w:hAnsi="Arial" w:cs="Arial"/>
        </w:rPr>
      </w:pPr>
      <w:bookmarkStart w:id="2861" w:name="_Toc122796789"/>
      <w:bookmarkStart w:id="2862" w:name="_Toc158906839"/>
      <w:r w:rsidRPr="0046756F">
        <w:rPr>
          <w:rFonts w:ascii="Arial" w:hAnsi="Arial" w:cs="Arial"/>
        </w:rPr>
        <w:t>11.6.5.7 Description of list of LLRs allocated</w:t>
      </w:r>
      <w:bookmarkEnd w:id="2861"/>
      <w:bookmarkEnd w:id="2862"/>
    </w:p>
    <w:p w14:paraId="1D6CAA42" w14:textId="77777777" w:rsidR="009810C9" w:rsidRPr="0046756F" w:rsidRDefault="009810C9" w:rsidP="009810C9">
      <w:pPr>
        <w:rPr>
          <w:rFonts w:cs="Arial"/>
        </w:rPr>
      </w:pPr>
    </w:p>
    <w:p w14:paraId="6CCC788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GpioToggleBits.</w:t>
      </w:r>
    </w:p>
    <w:p w14:paraId="7B397EA4" w14:textId="77777777" w:rsidR="009810C9" w:rsidRPr="0046756F" w:rsidRDefault="00000000" w:rsidP="009810C9">
      <w:pPr>
        <w:rPr>
          <w:rFonts w:cs="Arial"/>
        </w:rPr>
      </w:pPr>
      <w:r>
        <w:rPr>
          <w:rFonts w:cs="Arial"/>
        </w:rPr>
        <w:pict w14:anchorId="33ABBE0E">
          <v:rect id="_x0000_i2453" style="width:0;height:1.5pt" o:hralign="center" o:hrstd="t" o:hr="t" fillcolor="#a0a0a0" stroked="f"/>
        </w:pict>
      </w:r>
    </w:p>
    <w:p w14:paraId="67BC51D6" w14:textId="77777777" w:rsidR="009810C9" w:rsidRPr="0046756F" w:rsidRDefault="009810C9" w:rsidP="009810C9">
      <w:pPr>
        <w:pStyle w:val="Heading5"/>
        <w:rPr>
          <w:rFonts w:ascii="Arial" w:hAnsi="Arial" w:cs="Arial"/>
        </w:rPr>
      </w:pPr>
      <w:bookmarkStart w:id="2863" w:name="_Toc122796790"/>
      <w:bookmarkStart w:id="2864" w:name="_Toc158906840"/>
      <w:r w:rsidRPr="0046756F">
        <w:rPr>
          <w:rFonts w:ascii="Arial" w:hAnsi="Arial" w:cs="Arial"/>
        </w:rPr>
        <w:t>11.6.5.7.1 daulibstm32f4xxgpio-GpioToggleBits-LLR-001</w:t>
      </w:r>
      <w:bookmarkEnd w:id="2863"/>
      <w:bookmarkEnd w:id="2864"/>
    </w:p>
    <w:p w14:paraId="3E9C6D1D" w14:textId="77777777" w:rsidR="009810C9" w:rsidRPr="0046756F" w:rsidRDefault="009810C9" w:rsidP="009810C9">
      <w:pPr>
        <w:rPr>
          <w:rFonts w:cs="Arial"/>
        </w:rPr>
      </w:pPr>
      <w:r w:rsidRPr="0046756F">
        <w:rPr>
          <w:rFonts w:cs="Arial"/>
        </w:rPr>
        <w:t>Requirement ID: H698-LLD-CMU-FNC-1693</w:t>
      </w:r>
    </w:p>
    <w:p w14:paraId="1212BA5E" w14:textId="77777777" w:rsidR="009810C9" w:rsidRPr="0046756F" w:rsidRDefault="009810C9" w:rsidP="009810C9">
      <w:pPr>
        <w:rPr>
          <w:rFonts w:cs="Arial"/>
        </w:rPr>
      </w:pPr>
    </w:p>
    <w:p w14:paraId="738470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toggle the received gpio pin gpio_pin in Gpio output data register i.e, set odr of gpio_x to (odr of gpio_x bitwise XOR with gpio_pin).</w:t>
      </w:r>
    </w:p>
    <w:p w14:paraId="3AEC3612" w14:textId="77777777" w:rsidR="009810C9" w:rsidRPr="0046756F" w:rsidRDefault="00000000" w:rsidP="009810C9">
      <w:pPr>
        <w:rPr>
          <w:rFonts w:cs="Arial"/>
        </w:rPr>
      </w:pPr>
      <w:r>
        <w:rPr>
          <w:rFonts w:cs="Arial"/>
        </w:rPr>
        <w:pict w14:anchorId="5EA6FBB2">
          <v:rect id="_x0000_i2454" style="width:0;height:1.5pt" o:hralign="center" o:hrstd="t" o:hr="t" fillcolor="#a0a0a0" stroked="f"/>
        </w:pict>
      </w:r>
    </w:p>
    <w:p w14:paraId="12E3169A" w14:textId="77777777" w:rsidR="009810C9" w:rsidRPr="0046756F" w:rsidRDefault="009810C9" w:rsidP="009810C9">
      <w:pPr>
        <w:pStyle w:val="Heading3"/>
      </w:pPr>
      <w:bookmarkStart w:id="2865" w:name="_Toc122796791"/>
      <w:bookmarkStart w:id="2866" w:name="_Toc158906841"/>
      <w:r w:rsidRPr="0046756F">
        <w:t>11.6.6 GpioPinAFConfig</w:t>
      </w:r>
      <w:bookmarkEnd w:id="2865"/>
      <w:bookmarkEnd w:id="2866"/>
    </w:p>
    <w:p w14:paraId="2CE6BF0E" w14:textId="77777777" w:rsidR="009810C9" w:rsidRPr="0046756F" w:rsidRDefault="009810C9" w:rsidP="009810C9">
      <w:pPr>
        <w:rPr>
          <w:rFonts w:cs="Arial"/>
        </w:rPr>
      </w:pPr>
    </w:p>
    <w:p w14:paraId="2B3C3C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GpioPinAFConfig will follow in the sub sections.</w:t>
      </w:r>
    </w:p>
    <w:p w14:paraId="40F921F7" w14:textId="77777777" w:rsidR="009810C9" w:rsidRPr="0046756F" w:rsidRDefault="00000000" w:rsidP="009810C9">
      <w:pPr>
        <w:rPr>
          <w:rFonts w:cs="Arial"/>
        </w:rPr>
      </w:pPr>
      <w:r>
        <w:rPr>
          <w:rFonts w:cs="Arial"/>
        </w:rPr>
        <w:pict w14:anchorId="4712C8FC">
          <v:rect id="_x0000_i2455" style="width:0;height:1.5pt" o:hralign="center" o:hrstd="t" o:hr="t" fillcolor="#a0a0a0" stroked="f"/>
        </w:pict>
      </w:r>
    </w:p>
    <w:p w14:paraId="3098D57A" w14:textId="77777777" w:rsidR="009810C9" w:rsidRPr="0046756F" w:rsidRDefault="009810C9" w:rsidP="009810C9">
      <w:pPr>
        <w:pStyle w:val="Heading4"/>
        <w:rPr>
          <w:rFonts w:ascii="Arial" w:hAnsi="Arial" w:cs="Arial"/>
        </w:rPr>
      </w:pPr>
      <w:bookmarkStart w:id="2867" w:name="_Toc122796792"/>
      <w:bookmarkStart w:id="2868" w:name="_Toc158906842"/>
      <w:r w:rsidRPr="0046756F">
        <w:rPr>
          <w:rFonts w:ascii="Arial" w:hAnsi="Arial" w:cs="Arial"/>
        </w:rPr>
        <w:t>11.6.6.1 Brief Description</w:t>
      </w:r>
      <w:bookmarkEnd w:id="2867"/>
      <w:bookmarkEnd w:id="2868"/>
    </w:p>
    <w:p w14:paraId="72426D81" w14:textId="77777777" w:rsidR="009810C9" w:rsidRPr="0046756F" w:rsidRDefault="009810C9" w:rsidP="009810C9">
      <w:pPr>
        <w:rPr>
          <w:rFonts w:cs="Arial"/>
        </w:rPr>
      </w:pPr>
    </w:p>
    <w:p w14:paraId="796FD2F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GpioPinAFConfig changes the mapping of the specified pin.</w:t>
      </w:r>
    </w:p>
    <w:p w14:paraId="51FC42BD" w14:textId="77777777" w:rsidR="009810C9" w:rsidRPr="0046756F" w:rsidRDefault="00000000" w:rsidP="009810C9">
      <w:pPr>
        <w:rPr>
          <w:rFonts w:cs="Arial"/>
        </w:rPr>
      </w:pPr>
      <w:r>
        <w:rPr>
          <w:rFonts w:cs="Arial"/>
        </w:rPr>
        <w:pict w14:anchorId="36B545E9">
          <v:rect id="_x0000_i2456" style="width:0;height:1.5pt" o:hralign="center" o:hrstd="t" o:hr="t" fillcolor="#a0a0a0" stroked="f"/>
        </w:pict>
      </w:r>
    </w:p>
    <w:p w14:paraId="559928BF" w14:textId="77777777" w:rsidR="009810C9" w:rsidRPr="0046756F" w:rsidRDefault="009810C9" w:rsidP="009810C9">
      <w:pPr>
        <w:pStyle w:val="Heading4"/>
        <w:rPr>
          <w:rFonts w:ascii="Arial" w:hAnsi="Arial" w:cs="Arial"/>
        </w:rPr>
      </w:pPr>
      <w:bookmarkStart w:id="2869" w:name="_Toc122796793"/>
      <w:bookmarkStart w:id="2870" w:name="_Toc158906843"/>
      <w:r w:rsidRPr="0046756F">
        <w:rPr>
          <w:rFonts w:ascii="Arial" w:hAnsi="Arial" w:cs="Arial"/>
        </w:rPr>
        <w:t>11.6.6.2 List of HLRs allocated</w:t>
      </w:r>
      <w:bookmarkEnd w:id="2869"/>
      <w:bookmarkEnd w:id="2870"/>
    </w:p>
    <w:p w14:paraId="6FBD0A4A" w14:textId="77777777" w:rsidR="009810C9" w:rsidRPr="0046756F" w:rsidRDefault="009810C9" w:rsidP="009810C9">
      <w:pPr>
        <w:rPr>
          <w:rFonts w:cs="Arial"/>
        </w:rPr>
      </w:pPr>
    </w:p>
    <w:p w14:paraId="4240B01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46B06242" w14:textId="77777777" w:rsidR="009810C9" w:rsidRPr="0046756F" w:rsidRDefault="00000000" w:rsidP="009810C9">
      <w:pPr>
        <w:rPr>
          <w:rFonts w:cs="Arial"/>
        </w:rPr>
      </w:pPr>
      <w:r>
        <w:rPr>
          <w:rFonts w:cs="Arial"/>
        </w:rPr>
        <w:pict w14:anchorId="6347D7BB">
          <v:rect id="_x0000_i2457" style="width:0;height:1.5pt" o:hralign="center" o:hrstd="t" o:hr="t" fillcolor="#a0a0a0" stroked="f"/>
        </w:pict>
      </w:r>
    </w:p>
    <w:p w14:paraId="77B65A23" w14:textId="77777777" w:rsidR="009810C9" w:rsidRPr="0046756F" w:rsidRDefault="009810C9" w:rsidP="009810C9">
      <w:pPr>
        <w:pStyle w:val="Heading4"/>
        <w:rPr>
          <w:rFonts w:ascii="Arial" w:hAnsi="Arial" w:cs="Arial"/>
        </w:rPr>
      </w:pPr>
      <w:bookmarkStart w:id="2871" w:name="_Toc122796794"/>
      <w:bookmarkStart w:id="2872" w:name="_Toc158906844"/>
      <w:r w:rsidRPr="0046756F">
        <w:rPr>
          <w:rFonts w:ascii="Arial" w:hAnsi="Arial" w:cs="Arial"/>
        </w:rPr>
        <w:t>11.6.6.3 List of global variables accessed and modified</w:t>
      </w:r>
      <w:bookmarkEnd w:id="2871"/>
      <w:bookmarkEnd w:id="2872"/>
    </w:p>
    <w:p w14:paraId="29ACDA97" w14:textId="77777777" w:rsidR="009810C9" w:rsidRPr="0046756F" w:rsidRDefault="009810C9" w:rsidP="009810C9">
      <w:pPr>
        <w:rPr>
          <w:rFonts w:cs="Arial"/>
        </w:rPr>
      </w:pPr>
    </w:p>
    <w:p w14:paraId="674A9FA8"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4DBD0D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FE795A7" w14:textId="77777777" w:rsidR="009810C9" w:rsidRPr="0046756F" w:rsidRDefault="00000000" w:rsidP="009810C9">
      <w:pPr>
        <w:rPr>
          <w:rFonts w:cs="Arial"/>
        </w:rPr>
      </w:pPr>
      <w:r>
        <w:rPr>
          <w:rFonts w:cs="Arial"/>
        </w:rPr>
        <w:pict w14:anchorId="562C03D7">
          <v:rect id="_x0000_i2458" style="width:0;height:1.5pt" o:hralign="center" o:hrstd="t" o:hr="t" fillcolor="#a0a0a0" stroked="f"/>
        </w:pict>
      </w:r>
    </w:p>
    <w:p w14:paraId="226527CC" w14:textId="77777777" w:rsidR="009810C9" w:rsidRPr="0046756F" w:rsidRDefault="009810C9" w:rsidP="009810C9">
      <w:pPr>
        <w:pStyle w:val="Heading4"/>
        <w:rPr>
          <w:rFonts w:ascii="Arial" w:hAnsi="Arial" w:cs="Arial"/>
        </w:rPr>
      </w:pPr>
      <w:bookmarkStart w:id="2873" w:name="_Toc122796795"/>
      <w:bookmarkStart w:id="2874" w:name="_Toc158906845"/>
      <w:r w:rsidRPr="0046756F">
        <w:rPr>
          <w:rFonts w:ascii="Arial" w:hAnsi="Arial" w:cs="Arial"/>
        </w:rPr>
        <w:t>11.6.6.4 Parameter list (Input/Output)</w:t>
      </w:r>
      <w:bookmarkEnd w:id="2873"/>
      <w:bookmarkEnd w:id="2874"/>
    </w:p>
    <w:p w14:paraId="1DB487F7" w14:textId="77777777" w:rsidR="009810C9" w:rsidRPr="0046756F" w:rsidRDefault="009810C9" w:rsidP="009810C9">
      <w:pPr>
        <w:rPr>
          <w:rFonts w:cs="Arial"/>
        </w:rPr>
      </w:pPr>
    </w:p>
    <w:p w14:paraId="31D0D3D1" w14:textId="77777777" w:rsidR="009810C9" w:rsidRPr="0046756F" w:rsidRDefault="009810C9" w:rsidP="009810C9">
      <w:pPr>
        <w:widowControl w:val="0"/>
        <w:autoSpaceDE w:val="0"/>
        <w:autoSpaceDN w:val="0"/>
        <w:adjustRightInd w:val="0"/>
        <w:rPr>
          <w:rFonts w:cs="Arial"/>
        </w:rPr>
      </w:pPr>
      <w:r w:rsidRPr="0046756F">
        <w:rPr>
          <w:rFonts w:cs="Arial"/>
        </w:rPr>
        <w:t>Inputs: T_GPIO* gpio_x -  GPIO peripheral,where x can be (A..I) to select the GPIO peripheral.</w:t>
      </w:r>
    </w:p>
    <w:p w14:paraId="335ABE89" w14:textId="77777777" w:rsidR="009810C9" w:rsidRPr="0046756F" w:rsidRDefault="009810C9" w:rsidP="009810C9">
      <w:pPr>
        <w:widowControl w:val="0"/>
        <w:autoSpaceDE w:val="0"/>
        <w:autoSpaceDN w:val="0"/>
        <w:adjustRightInd w:val="0"/>
        <w:rPr>
          <w:rFonts w:cs="Arial"/>
        </w:rPr>
      </w:pPr>
      <w:r w:rsidRPr="0046756F">
        <w:rPr>
          <w:rFonts w:cs="Arial"/>
        </w:rPr>
        <w:t>T_UINT16 gpio_pinsource - specifies the pin for the Alternate function.</w:t>
      </w:r>
    </w:p>
    <w:p w14:paraId="3B4C5DCB" w14:textId="77777777" w:rsidR="009810C9" w:rsidRPr="0046756F" w:rsidRDefault="009810C9" w:rsidP="009810C9">
      <w:pPr>
        <w:widowControl w:val="0"/>
        <w:autoSpaceDE w:val="0"/>
        <w:autoSpaceDN w:val="0"/>
        <w:adjustRightInd w:val="0"/>
        <w:rPr>
          <w:rFonts w:cs="Arial"/>
        </w:rPr>
      </w:pPr>
      <w:r w:rsidRPr="0046756F">
        <w:rPr>
          <w:rFonts w:cs="Arial"/>
        </w:rPr>
        <w:t>T_UINT8 gpio_af - selects the pin to be used as Alternate function.</w:t>
      </w:r>
    </w:p>
    <w:p w14:paraId="7BB70E48" w14:textId="77777777" w:rsidR="009810C9" w:rsidRPr="0046756F" w:rsidRDefault="009810C9" w:rsidP="009810C9">
      <w:pPr>
        <w:widowControl w:val="0"/>
        <w:autoSpaceDE w:val="0"/>
        <w:autoSpaceDN w:val="0"/>
        <w:adjustRightInd w:val="0"/>
        <w:rPr>
          <w:rFonts w:cs="Arial"/>
        </w:rPr>
      </w:pPr>
      <w:r w:rsidRPr="0046756F">
        <w:rPr>
          <w:rFonts w:cs="Arial"/>
        </w:rPr>
        <w:t>Outputs: T_GPIO* gpio_x -  GPIO peripheral,where x can be (A..I) to select the GPIO peripheral.</w:t>
      </w:r>
    </w:p>
    <w:p w14:paraId="38ABE2AF" w14:textId="77777777" w:rsidR="009810C9" w:rsidRPr="0046756F" w:rsidRDefault="00000000" w:rsidP="009810C9">
      <w:pPr>
        <w:rPr>
          <w:rFonts w:cs="Arial"/>
        </w:rPr>
      </w:pPr>
      <w:r>
        <w:rPr>
          <w:rFonts w:cs="Arial"/>
        </w:rPr>
        <w:pict w14:anchorId="719C1FF3">
          <v:rect id="_x0000_i2459" style="width:0;height:1.5pt" o:hralign="center" o:hrstd="t" o:hr="t" fillcolor="#a0a0a0" stroked="f"/>
        </w:pict>
      </w:r>
    </w:p>
    <w:p w14:paraId="3524173C" w14:textId="77777777" w:rsidR="009810C9" w:rsidRPr="0046756F" w:rsidRDefault="009810C9" w:rsidP="009810C9">
      <w:pPr>
        <w:pStyle w:val="Heading4"/>
        <w:rPr>
          <w:rFonts w:ascii="Arial" w:hAnsi="Arial" w:cs="Arial"/>
        </w:rPr>
      </w:pPr>
      <w:bookmarkStart w:id="2875" w:name="_Toc122796796"/>
      <w:bookmarkStart w:id="2876" w:name="_Toc158906846"/>
      <w:r w:rsidRPr="0046756F">
        <w:rPr>
          <w:rFonts w:ascii="Arial" w:hAnsi="Arial" w:cs="Arial"/>
        </w:rPr>
        <w:t>11.6.6.5 Return Value</w:t>
      </w:r>
      <w:bookmarkEnd w:id="2875"/>
      <w:bookmarkEnd w:id="2876"/>
    </w:p>
    <w:p w14:paraId="449C3376" w14:textId="77777777" w:rsidR="009810C9" w:rsidRPr="0046756F" w:rsidRDefault="009810C9" w:rsidP="009810C9">
      <w:pPr>
        <w:rPr>
          <w:rFonts w:cs="Arial"/>
        </w:rPr>
      </w:pPr>
    </w:p>
    <w:p w14:paraId="376F077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97E32A7" w14:textId="77777777" w:rsidR="009810C9" w:rsidRPr="0046756F" w:rsidRDefault="00000000" w:rsidP="009810C9">
      <w:pPr>
        <w:rPr>
          <w:rFonts w:cs="Arial"/>
        </w:rPr>
      </w:pPr>
      <w:r>
        <w:rPr>
          <w:rFonts w:cs="Arial"/>
        </w:rPr>
        <w:pict w14:anchorId="0D82AD1C">
          <v:rect id="_x0000_i2460" style="width:0;height:1.5pt" o:hralign="center" o:hrstd="t" o:hr="t" fillcolor="#a0a0a0" stroked="f"/>
        </w:pict>
      </w:r>
    </w:p>
    <w:p w14:paraId="396A0304" w14:textId="77777777" w:rsidR="009810C9" w:rsidRPr="0046756F" w:rsidRDefault="009810C9" w:rsidP="009810C9">
      <w:pPr>
        <w:pStyle w:val="Heading4"/>
        <w:rPr>
          <w:rFonts w:ascii="Arial" w:hAnsi="Arial" w:cs="Arial"/>
        </w:rPr>
      </w:pPr>
      <w:bookmarkStart w:id="2877" w:name="_Toc122796797"/>
      <w:bookmarkStart w:id="2878" w:name="_Toc158906847"/>
      <w:r w:rsidRPr="0046756F">
        <w:rPr>
          <w:rFonts w:ascii="Arial" w:hAnsi="Arial" w:cs="Arial"/>
        </w:rPr>
        <w:t>11.6.6.6 Other CSUs called by this CSU</w:t>
      </w:r>
      <w:bookmarkEnd w:id="2877"/>
      <w:bookmarkEnd w:id="2878"/>
    </w:p>
    <w:p w14:paraId="33027BD5" w14:textId="77777777" w:rsidR="009810C9" w:rsidRPr="0046756F" w:rsidRDefault="009810C9" w:rsidP="009810C9">
      <w:pPr>
        <w:rPr>
          <w:rFonts w:cs="Arial"/>
        </w:rPr>
      </w:pPr>
    </w:p>
    <w:p w14:paraId="015569E2"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4CBABDD" w14:textId="77777777" w:rsidR="009810C9" w:rsidRPr="0046756F" w:rsidRDefault="00000000" w:rsidP="009810C9">
      <w:pPr>
        <w:rPr>
          <w:rFonts w:cs="Arial"/>
        </w:rPr>
      </w:pPr>
      <w:r>
        <w:rPr>
          <w:rFonts w:cs="Arial"/>
        </w:rPr>
        <w:pict w14:anchorId="6937BA26">
          <v:rect id="_x0000_i2461" style="width:0;height:1.5pt" o:hralign="center" o:hrstd="t" o:hr="t" fillcolor="#a0a0a0" stroked="f"/>
        </w:pict>
      </w:r>
    </w:p>
    <w:p w14:paraId="548D0FEE" w14:textId="77777777" w:rsidR="009810C9" w:rsidRPr="0046756F" w:rsidRDefault="009810C9" w:rsidP="009810C9">
      <w:pPr>
        <w:pStyle w:val="Heading4"/>
        <w:rPr>
          <w:rFonts w:ascii="Arial" w:hAnsi="Arial" w:cs="Arial"/>
        </w:rPr>
      </w:pPr>
      <w:bookmarkStart w:id="2879" w:name="_Toc122796798"/>
      <w:bookmarkStart w:id="2880" w:name="_Toc158906848"/>
      <w:r w:rsidRPr="0046756F">
        <w:rPr>
          <w:rFonts w:ascii="Arial" w:hAnsi="Arial" w:cs="Arial"/>
        </w:rPr>
        <w:t>11.6.6.7 Description of list of LLRs allocated</w:t>
      </w:r>
      <w:bookmarkEnd w:id="2879"/>
      <w:bookmarkEnd w:id="2880"/>
    </w:p>
    <w:p w14:paraId="42A9102D" w14:textId="77777777" w:rsidR="009810C9" w:rsidRPr="0046756F" w:rsidRDefault="009810C9" w:rsidP="009810C9">
      <w:pPr>
        <w:rPr>
          <w:rFonts w:cs="Arial"/>
        </w:rPr>
      </w:pPr>
    </w:p>
    <w:p w14:paraId="6ADE6BB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GpioPinAFConfig.</w:t>
      </w:r>
    </w:p>
    <w:p w14:paraId="71D6E507" w14:textId="77777777" w:rsidR="009810C9" w:rsidRPr="0046756F" w:rsidRDefault="00000000" w:rsidP="009810C9">
      <w:pPr>
        <w:rPr>
          <w:rFonts w:cs="Arial"/>
        </w:rPr>
      </w:pPr>
      <w:r>
        <w:rPr>
          <w:rFonts w:cs="Arial"/>
        </w:rPr>
        <w:pict w14:anchorId="19ED3FBD">
          <v:rect id="_x0000_i2462" style="width:0;height:1.5pt" o:hralign="center" o:hrstd="t" o:hr="t" fillcolor="#a0a0a0" stroked="f"/>
        </w:pict>
      </w:r>
    </w:p>
    <w:p w14:paraId="5C1D3B7F" w14:textId="77777777" w:rsidR="009810C9" w:rsidRPr="0046756F" w:rsidRDefault="009810C9" w:rsidP="009810C9">
      <w:pPr>
        <w:pStyle w:val="Heading5"/>
        <w:rPr>
          <w:rFonts w:ascii="Arial" w:hAnsi="Arial" w:cs="Arial"/>
        </w:rPr>
      </w:pPr>
      <w:bookmarkStart w:id="2881" w:name="_Toc122796799"/>
      <w:bookmarkStart w:id="2882" w:name="_Toc158906849"/>
      <w:r w:rsidRPr="0046756F">
        <w:rPr>
          <w:rFonts w:ascii="Arial" w:hAnsi="Arial" w:cs="Arial"/>
        </w:rPr>
        <w:t>11.6.6.7.1 daulibstm32f4xxgpio-GpioPinAFConfig-LLR-001</w:t>
      </w:r>
      <w:bookmarkEnd w:id="2881"/>
      <w:bookmarkEnd w:id="2882"/>
    </w:p>
    <w:p w14:paraId="68805E03" w14:textId="77777777" w:rsidR="009810C9" w:rsidRPr="0046756F" w:rsidRDefault="009810C9" w:rsidP="009810C9">
      <w:pPr>
        <w:rPr>
          <w:rFonts w:cs="Arial"/>
        </w:rPr>
      </w:pPr>
      <w:r w:rsidRPr="0046756F">
        <w:rPr>
          <w:rFonts w:cs="Arial"/>
        </w:rPr>
        <w:t>Requirement ID: H698-LLD-CMU-FNC-1702</w:t>
      </w:r>
    </w:p>
    <w:p w14:paraId="1FA381FE" w14:textId="77777777" w:rsidR="009810C9" w:rsidRPr="0046756F" w:rsidRDefault="009810C9" w:rsidP="009810C9">
      <w:pPr>
        <w:rPr>
          <w:rFonts w:cs="Arial"/>
        </w:rPr>
      </w:pPr>
    </w:p>
    <w:p w14:paraId="5EBEAC23"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change the mapping of specified pin gpio_pinsource to the alternate function by configuring the afr (Alternate function register) i.e, </w:t>
      </w:r>
    </w:p>
    <w:p w14:paraId="53DEA3C3" w14:textId="77777777" w:rsidR="009810C9" w:rsidRPr="0046756F" w:rsidRDefault="009810C9" w:rsidP="000A5225">
      <w:pPr>
        <w:widowControl w:val="0"/>
        <w:numPr>
          <w:ilvl w:val="0"/>
          <w:numId w:val="58"/>
        </w:numPr>
        <w:autoSpaceDE w:val="0"/>
        <w:autoSpaceDN w:val="0"/>
        <w:adjustRightInd w:val="0"/>
        <w:spacing w:after="160" w:line="240" w:lineRule="auto"/>
        <w:ind w:left="720" w:hanging="360"/>
        <w:rPr>
          <w:rFonts w:cs="Arial"/>
        </w:rPr>
      </w:pPr>
      <w:r w:rsidRPr="0046756F">
        <w:rPr>
          <w:rFonts w:cs="Arial"/>
        </w:rPr>
        <w:t>set Temp afr register to (gpio_af left shift by (gpio_pinsource bitwise AND with (M_SEVEN multiplied with M_FOUR))).</w:t>
      </w:r>
    </w:p>
    <w:p w14:paraId="1F3D6302" w14:textId="77777777" w:rsidR="009810C9" w:rsidRPr="0046756F" w:rsidRDefault="009810C9" w:rsidP="000A5225">
      <w:pPr>
        <w:widowControl w:val="0"/>
        <w:numPr>
          <w:ilvl w:val="0"/>
          <w:numId w:val="58"/>
        </w:numPr>
        <w:autoSpaceDE w:val="0"/>
        <w:autoSpaceDN w:val="0"/>
        <w:adjustRightInd w:val="0"/>
        <w:spacing w:after="160" w:line="240" w:lineRule="auto"/>
        <w:ind w:left="720" w:hanging="360"/>
        <w:rPr>
          <w:rFonts w:cs="Arial"/>
        </w:rPr>
      </w:pPr>
      <w:r w:rsidRPr="0046756F">
        <w:rPr>
          <w:rFonts w:cs="Arial"/>
        </w:rPr>
        <w:t>Set afr of gpio_x with index (gpio_ pinsource right shift by M_THREE) to (afr of gpio_x with index (gpio_ pinsource right shift by M_THREE) bitwise AND with negated value of (M_FIFTEEN left shift by (gpio_ pinsource bitwise AND with (M_SEVEN multiplied with M_FOUR)))).</w:t>
      </w:r>
    </w:p>
    <w:p w14:paraId="110BFE2C" w14:textId="77777777" w:rsidR="009810C9" w:rsidRPr="0046756F" w:rsidRDefault="009810C9" w:rsidP="000A5225">
      <w:pPr>
        <w:widowControl w:val="0"/>
        <w:numPr>
          <w:ilvl w:val="0"/>
          <w:numId w:val="58"/>
        </w:numPr>
        <w:autoSpaceDE w:val="0"/>
        <w:autoSpaceDN w:val="0"/>
        <w:adjustRightInd w:val="0"/>
        <w:spacing w:after="160" w:line="240" w:lineRule="auto"/>
        <w:ind w:left="720" w:hanging="360"/>
        <w:rPr>
          <w:rFonts w:cs="Arial"/>
        </w:rPr>
      </w:pPr>
      <w:r w:rsidRPr="0046756F">
        <w:rPr>
          <w:rFonts w:cs="Arial"/>
        </w:rPr>
        <w:t>set Temp afr register 2 to (afr of gpio_x with index (gpio_ pinsource right shift by M_THREE) bitwise OR with Temp afr register.</w:t>
      </w:r>
    </w:p>
    <w:p w14:paraId="1422AB8A" w14:textId="77777777" w:rsidR="009810C9" w:rsidRPr="0046756F" w:rsidRDefault="009810C9" w:rsidP="000A5225">
      <w:pPr>
        <w:widowControl w:val="0"/>
        <w:numPr>
          <w:ilvl w:val="0"/>
          <w:numId w:val="58"/>
        </w:numPr>
        <w:autoSpaceDE w:val="0"/>
        <w:autoSpaceDN w:val="0"/>
        <w:adjustRightInd w:val="0"/>
        <w:spacing w:after="160" w:line="240" w:lineRule="auto"/>
        <w:ind w:left="720" w:hanging="360"/>
        <w:rPr>
          <w:rFonts w:cs="Arial"/>
          <w:sz w:val="17"/>
          <w:szCs w:val="17"/>
        </w:rPr>
      </w:pPr>
      <w:r w:rsidRPr="0046756F">
        <w:rPr>
          <w:rFonts w:cs="Arial"/>
        </w:rPr>
        <w:t>Set afr of gpio_x with index (gpio_ pinsource right shift by M_THREE) to Temp afr register 2.</w:t>
      </w:r>
    </w:p>
    <w:p w14:paraId="111B8089" w14:textId="77777777" w:rsidR="009810C9" w:rsidRPr="0046756F" w:rsidRDefault="00000000" w:rsidP="009810C9">
      <w:pPr>
        <w:rPr>
          <w:rFonts w:cs="Arial"/>
        </w:rPr>
      </w:pPr>
      <w:r>
        <w:rPr>
          <w:rFonts w:cs="Arial"/>
        </w:rPr>
        <w:pict w14:anchorId="3DB2F9C5">
          <v:rect id="_x0000_i2463" style="width:0;height:1.5pt" o:hralign="center" o:hrstd="t" o:hr="t" fillcolor="#a0a0a0" stroked="f"/>
        </w:pict>
      </w:r>
    </w:p>
    <w:p w14:paraId="671ED279" w14:textId="77777777" w:rsidR="009810C9" w:rsidRPr="0046756F" w:rsidRDefault="009810C9" w:rsidP="009810C9">
      <w:pPr>
        <w:pStyle w:val="Heading2"/>
      </w:pPr>
      <w:bookmarkStart w:id="2883" w:name="_Toc122796800"/>
      <w:bookmarkStart w:id="2884" w:name="_Toc158906850"/>
      <w:r w:rsidRPr="0046756F">
        <w:t>11.7 daulibstm32f4xxi2c</w:t>
      </w:r>
      <w:bookmarkEnd w:id="2883"/>
      <w:bookmarkEnd w:id="2884"/>
    </w:p>
    <w:p w14:paraId="247D4978" w14:textId="77777777" w:rsidR="009810C9" w:rsidRPr="0046756F" w:rsidRDefault="009810C9" w:rsidP="009810C9">
      <w:pPr>
        <w:rPr>
          <w:rFonts w:cs="Arial"/>
        </w:rPr>
      </w:pPr>
    </w:p>
    <w:p w14:paraId="75784E71" w14:textId="77777777" w:rsidR="009810C9" w:rsidRPr="0046756F" w:rsidRDefault="009810C9" w:rsidP="009810C9">
      <w:pPr>
        <w:widowControl w:val="0"/>
        <w:autoSpaceDE w:val="0"/>
        <w:autoSpaceDN w:val="0"/>
        <w:adjustRightInd w:val="0"/>
        <w:rPr>
          <w:rFonts w:cs="Arial"/>
          <w:sz w:val="17"/>
          <w:szCs w:val="17"/>
        </w:rPr>
      </w:pPr>
      <w:r w:rsidRPr="0046756F">
        <w:rPr>
          <w:rFonts w:cs="Arial"/>
        </w:rPr>
        <w:t>daulibstm32f4xxi2c module provides firmware functions to manage functionalities of the Inter-integrated circuit (I2C).</w:t>
      </w:r>
    </w:p>
    <w:p w14:paraId="23663AB1" w14:textId="77777777" w:rsidR="009810C9" w:rsidRPr="0046756F" w:rsidRDefault="009810C9" w:rsidP="009810C9">
      <w:pPr>
        <w:widowControl w:val="0"/>
        <w:autoSpaceDE w:val="0"/>
        <w:autoSpaceDN w:val="0"/>
        <w:adjustRightInd w:val="0"/>
        <w:rPr>
          <w:rFonts w:cs="Arial"/>
        </w:rPr>
      </w:pPr>
    </w:p>
    <w:p w14:paraId="23E652AC" w14:textId="77777777" w:rsidR="009810C9" w:rsidRPr="0046756F" w:rsidRDefault="00000000" w:rsidP="009810C9">
      <w:pPr>
        <w:rPr>
          <w:rFonts w:cs="Arial"/>
        </w:rPr>
      </w:pPr>
      <w:r>
        <w:rPr>
          <w:rFonts w:cs="Arial"/>
        </w:rPr>
        <w:pict w14:anchorId="1624D8AE">
          <v:rect id="_x0000_i2464" style="width:0;height:1.5pt" o:hralign="center" o:hrstd="t" o:hr="t" fillcolor="#a0a0a0" stroked="f"/>
        </w:pict>
      </w:r>
    </w:p>
    <w:p w14:paraId="55FE5711" w14:textId="77777777" w:rsidR="009810C9" w:rsidRPr="0046756F" w:rsidRDefault="009810C9" w:rsidP="009810C9">
      <w:pPr>
        <w:pStyle w:val="Heading3"/>
      </w:pPr>
      <w:bookmarkStart w:id="2885" w:name="_Toc122796801"/>
      <w:bookmarkStart w:id="2886" w:name="_Toc158906851"/>
      <w:r w:rsidRPr="0046756F">
        <w:t>11.7.1 I2cInit</w:t>
      </w:r>
      <w:bookmarkEnd w:id="2885"/>
      <w:bookmarkEnd w:id="2886"/>
    </w:p>
    <w:p w14:paraId="195F0510" w14:textId="77777777" w:rsidR="009810C9" w:rsidRPr="0046756F" w:rsidRDefault="009810C9" w:rsidP="009810C9">
      <w:pPr>
        <w:rPr>
          <w:rFonts w:cs="Arial"/>
        </w:rPr>
      </w:pPr>
    </w:p>
    <w:p w14:paraId="6D520124"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I2cInit will follow in the sub sections.</w:t>
      </w:r>
    </w:p>
    <w:p w14:paraId="7E02A31B" w14:textId="77777777" w:rsidR="009810C9" w:rsidRPr="0046756F" w:rsidRDefault="009810C9" w:rsidP="009810C9">
      <w:pPr>
        <w:widowControl w:val="0"/>
        <w:autoSpaceDE w:val="0"/>
        <w:autoSpaceDN w:val="0"/>
        <w:adjustRightInd w:val="0"/>
        <w:rPr>
          <w:rFonts w:cs="Arial"/>
        </w:rPr>
      </w:pPr>
    </w:p>
    <w:p w14:paraId="46384BB4" w14:textId="77777777" w:rsidR="009810C9" w:rsidRPr="0046756F" w:rsidRDefault="00000000" w:rsidP="009810C9">
      <w:pPr>
        <w:rPr>
          <w:rFonts w:cs="Arial"/>
        </w:rPr>
      </w:pPr>
      <w:r>
        <w:rPr>
          <w:rFonts w:cs="Arial"/>
        </w:rPr>
        <w:pict w14:anchorId="1E994415">
          <v:rect id="_x0000_i2465" style="width:0;height:1.5pt" o:hralign="center" o:hrstd="t" o:hr="t" fillcolor="#a0a0a0" stroked="f"/>
        </w:pict>
      </w:r>
    </w:p>
    <w:p w14:paraId="78BD0CD5" w14:textId="77777777" w:rsidR="009810C9" w:rsidRPr="0046756F" w:rsidRDefault="009810C9" w:rsidP="009810C9">
      <w:pPr>
        <w:pStyle w:val="Heading4"/>
        <w:rPr>
          <w:rFonts w:ascii="Arial" w:hAnsi="Arial" w:cs="Arial"/>
        </w:rPr>
      </w:pPr>
      <w:bookmarkStart w:id="2887" w:name="_Toc122796802"/>
      <w:bookmarkStart w:id="2888" w:name="_Toc158906852"/>
      <w:r w:rsidRPr="0046756F">
        <w:rPr>
          <w:rFonts w:ascii="Arial" w:hAnsi="Arial" w:cs="Arial"/>
        </w:rPr>
        <w:t>11.7.1.1 Brief Description</w:t>
      </w:r>
      <w:bookmarkEnd w:id="2887"/>
      <w:bookmarkEnd w:id="2888"/>
    </w:p>
    <w:p w14:paraId="07A23C6C" w14:textId="77777777" w:rsidR="009810C9" w:rsidRPr="0046756F" w:rsidRDefault="009810C9" w:rsidP="009810C9">
      <w:pPr>
        <w:rPr>
          <w:rFonts w:cs="Arial"/>
        </w:rPr>
      </w:pPr>
    </w:p>
    <w:p w14:paraId="75F4A43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I2cInit initializes the i2cx peripheral.</w:t>
      </w:r>
    </w:p>
    <w:p w14:paraId="454CDFE5" w14:textId="77777777" w:rsidR="009810C9" w:rsidRPr="0046756F" w:rsidRDefault="009810C9" w:rsidP="009810C9">
      <w:pPr>
        <w:widowControl w:val="0"/>
        <w:autoSpaceDE w:val="0"/>
        <w:autoSpaceDN w:val="0"/>
        <w:adjustRightInd w:val="0"/>
        <w:rPr>
          <w:rFonts w:cs="Arial"/>
        </w:rPr>
      </w:pPr>
    </w:p>
    <w:p w14:paraId="31362F3B" w14:textId="77777777" w:rsidR="009810C9" w:rsidRPr="0046756F" w:rsidRDefault="00000000" w:rsidP="009810C9">
      <w:pPr>
        <w:rPr>
          <w:rFonts w:cs="Arial"/>
        </w:rPr>
      </w:pPr>
      <w:r>
        <w:rPr>
          <w:rFonts w:cs="Arial"/>
        </w:rPr>
        <w:pict w14:anchorId="78D5AE4B">
          <v:rect id="_x0000_i2466" style="width:0;height:1.5pt" o:hralign="center" o:hrstd="t" o:hr="t" fillcolor="#a0a0a0" stroked="f"/>
        </w:pict>
      </w:r>
    </w:p>
    <w:p w14:paraId="06BEB883" w14:textId="77777777" w:rsidR="009810C9" w:rsidRPr="0046756F" w:rsidRDefault="009810C9" w:rsidP="009810C9">
      <w:pPr>
        <w:pStyle w:val="Heading4"/>
        <w:rPr>
          <w:rFonts w:ascii="Arial" w:hAnsi="Arial" w:cs="Arial"/>
        </w:rPr>
      </w:pPr>
      <w:bookmarkStart w:id="2889" w:name="_Toc122796803"/>
      <w:bookmarkStart w:id="2890" w:name="_Toc158906853"/>
      <w:r w:rsidRPr="0046756F">
        <w:rPr>
          <w:rFonts w:ascii="Arial" w:hAnsi="Arial" w:cs="Arial"/>
        </w:rPr>
        <w:t>11.7.1.2 List of HLRs allocated</w:t>
      </w:r>
      <w:bookmarkEnd w:id="2889"/>
      <w:bookmarkEnd w:id="2890"/>
    </w:p>
    <w:p w14:paraId="5DB93767" w14:textId="77777777" w:rsidR="009810C9" w:rsidRPr="0046756F" w:rsidRDefault="009810C9" w:rsidP="009810C9">
      <w:pPr>
        <w:rPr>
          <w:rFonts w:cs="Arial"/>
        </w:rPr>
      </w:pPr>
    </w:p>
    <w:p w14:paraId="258F650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09229123" w14:textId="77777777" w:rsidR="009810C9" w:rsidRPr="0046756F" w:rsidRDefault="009810C9" w:rsidP="009810C9">
      <w:pPr>
        <w:widowControl w:val="0"/>
        <w:autoSpaceDE w:val="0"/>
        <w:autoSpaceDN w:val="0"/>
        <w:adjustRightInd w:val="0"/>
        <w:rPr>
          <w:rFonts w:cs="Arial"/>
        </w:rPr>
      </w:pPr>
    </w:p>
    <w:p w14:paraId="0E26A0EB" w14:textId="77777777" w:rsidR="009810C9" w:rsidRPr="0046756F" w:rsidRDefault="00000000" w:rsidP="009810C9">
      <w:pPr>
        <w:rPr>
          <w:rFonts w:cs="Arial"/>
        </w:rPr>
      </w:pPr>
      <w:r>
        <w:rPr>
          <w:rFonts w:cs="Arial"/>
        </w:rPr>
        <w:pict w14:anchorId="388C7D31">
          <v:rect id="_x0000_i2467" style="width:0;height:1.5pt" o:hralign="center" o:hrstd="t" o:hr="t" fillcolor="#a0a0a0" stroked="f"/>
        </w:pict>
      </w:r>
    </w:p>
    <w:p w14:paraId="7AF8097F" w14:textId="77777777" w:rsidR="009810C9" w:rsidRPr="0046756F" w:rsidRDefault="009810C9" w:rsidP="009810C9">
      <w:pPr>
        <w:pStyle w:val="Heading4"/>
        <w:rPr>
          <w:rFonts w:ascii="Arial" w:hAnsi="Arial" w:cs="Arial"/>
        </w:rPr>
      </w:pPr>
      <w:bookmarkStart w:id="2891" w:name="_Toc122796804"/>
      <w:bookmarkStart w:id="2892" w:name="_Toc158906854"/>
      <w:r w:rsidRPr="0046756F">
        <w:rPr>
          <w:rFonts w:ascii="Arial" w:hAnsi="Arial" w:cs="Arial"/>
        </w:rPr>
        <w:t>11.7.1.3 List of global variables accessed and modified</w:t>
      </w:r>
      <w:bookmarkEnd w:id="2891"/>
      <w:bookmarkEnd w:id="2892"/>
    </w:p>
    <w:p w14:paraId="18913AD6" w14:textId="77777777" w:rsidR="009810C9" w:rsidRPr="0046756F" w:rsidRDefault="009810C9" w:rsidP="009810C9">
      <w:pPr>
        <w:rPr>
          <w:rFonts w:cs="Arial"/>
        </w:rPr>
      </w:pPr>
    </w:p>
    <w:p w14:paraId="168AD439"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66FC5630"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79835436" w14:textId="77777777" w:rsidR="009810C9" w:rsidRPr="0046756F" w:rsidRDefault="009810C9" w:rsidP="009810C9">
      <w:pPr>
        <w:widowControl w:val="0"/>
        <w:autoSpaceDE w:val="0"/>
        <w:autoSpaceDN w:val="0"/>
        <w:adjustRightInd w:val="0"/>
        <w:rPr>
          <w:rFonts w:cs="Arial"/>
        </w:rPr>
      </w:pPr>
    </w:p>
    <w:p w14:paraId="3E42A795" w14:textId="77777777" w:rsidR="009810C9" w:rsidRPr="0046756F" w:rsidRDefault="00000000" w:rsidP="009810C9">
      <w:pPr>
        <w:rPr>
          <w:rFonts w:cs="Arial"/>
        </w:rPr>
      </w:pPr>
      <w:r>
        <w:rPr>
          <w:rFonts w:cs="Arial"/>
        </w:rPr>
        <w:pict w14:anchorId="00AB83B7">
          <v:rect id="_x0000_i2468" style="width:0;height:1.5pt" o:hralign="center" o:hrstd="t" o:hr="t" fillcolor="#a0a0a0" stroked="f"/>
        </w:pict>
      </w:r>
    </w:p>
    <w:p w14:paraId="1E23E4A9" w14:textId="77777777" w:rsidR="009810C9" w:rsidRPr="0046756F" w:rsidRDefault="009810C9" w:rsidP="009810C9">
      <w:pPr>
        <w:pStyle w:val="Heading4"/>
        <w:rPr>
          <w:rFonts w:ascii="Arial" w:hAnsi="Arial" w:cs="Arial"/>
        </w:rPr>
      </w:pPr>
      <w:bookmarkStart w:id="2893" w:name="_Toc122796805"/>
      <w:bookmarkStart w:id="2894" w:name="_Toc158906855"/>
      <w:r w:rsidRPr="0046756F">
        <w:rPr>
          <w:rFonts w:ascii="Arial" w:hAnsi="Arial" w:cs="Arial"/>
        </w:rPr>
        <w:t>11.7.1.4 Parameter list (Input/Output)</w:t>
      </w:r>
      <w:bookmarkEnd w:id="2893"/>
      <w:bookmarkEnd w:id="2894"/>
    </w:p>
    <w:p w14:paraId="6207DF97" w14:textId="77777777" w:rsidR="009810C9" w:rsidRPr="0046756F" w:rsidRDefault="009810C9" w:rsidP="009810C9">
      <w:pPr>
        <w:rPr>
          <w:rFonts w:cs="Arial"/>
        </w:rPr>
      </w:pPr>
    </w:p>
    <w:p w14:paraId="63198689" w14:textId="77777777" w:rsidR="009810C9" w:rsidRPr="0046756F" w:rsidRDefault="009810C9" w:rsidP="009810C9">
      <w:pPr>
        <w:widowControl w:val="0"/>
        <w:autoSpaceDE w:val="0"/>
        <w:autoSpaceDN w:val="0"/>
        <w:adjustRightInd w:val="0"/>
        <w:rPr>
          <w:rFonts w:cs="Arial"/>
        </w:rPr>
      </w:pPr>
      <w:r w:rsidRPr="0046756F">
        <w:rPr>
          <w:rFonts w:cs="Arial"/>
        </w:rPr>
        <w:t>Inputs :   T_I2C* i2cx                         - Pointer to select the I2C peripheral where x can be 1, 2 or 3</w:t>
      </w:r>
    </w:p>
    <w:p w14:paraId="654B1813" w14:textId="77777777" w:rsidR="009810C9" w:rsidRPr="0046756F" w:rsidRDefault="009810C9" w:rsidP="009810C9">
      <w:pPr>
        <w:widowControl w:val="0"/>
        <w:autoSpaceDE w:val="0"/>
        <w:autoSpaceDN w:val="0"/>
        <w:adjustRightInd w:val="0"/>
        <w:rPr>
          <w:rFonts w:cs="Arial"/>
        </w:rPr>
      </w:pPr>
      <w:r w:rsidRPr="0046756F">
        <w:rPr>
          <w:rFonts w:cs="Arial"/>
        </w:rPr>
        <w:t xml:space="preserve">              T_I2C_INIT* i2c_init_struct   - Pointer to a T_I2C_INIT structure that contains the configuration</w:t>
      </w:r>
    </w:p>
    <w:p w14:paraId="0CE776BC" w14:textId="77777777" w:rsidR="009810C9" w:rsidRPr="0046756F" w:rsidRDefault="009810C9" w:rsidP="009810C9">
      <w:pPr>
        <w:widowControl w:val="0"/>
        <w:autoSpaceDE w:val="0"/>
        <w:autoSpaceDN w:val="0"/>
        <w:adjustRightInd w:val="0"/>
        <w:rPr>
          <w:rFonts w:cs="Arial"/>
        </w:rPr>
      </w:pPr>
      <w:r w:rsidRPr="0046756F">
        <w:rPr>
          <w:rFonts w:cs="Arial"/>
        </w:rPr>
        <w:t xml:space="preserve">                                                               information for the specified I2C peripheral</w:t>
      </w:r>
    </w:p>
    <w:p w14:paraId="26C2B80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:T_I2C* i2cx                         - Pointer to select the I2C peripheral where x can be 1, 2 or 3</w:t>
      </w:r>
    </w:p>
    <w:p w14:paraId="1719D090" w14:textId="77777777" w:rsidR="009810C9" w:rsidRPr="0046756F" w:rsidRDefault="009810C9" w:rsidP="009810C9">
      <w:pPr>
        <w:widowControl w:val="0"/>
        <w:autoSpaceDE w:val="0"/>
        <w:autoSpaceDN w:val="0"/>
        <w:adjustRightInd w:val="0"/>
        <w:rPr>
          <w:rFonts w:cs="Arial"/>
        </w:rPr>
      </w:pPr>
    </w:p>
    <w:p w14:paraId="5462E1C1" w14:textId="77777777" w:rsidR="009810C9" w:rsidRPr="0046756F" w:rsidRDefault="00000000" w:rsidP="009810C9">
      <w:pPr>
        <w:rPr>
          <w:rFonts w:cs="Arial"/>
        </w:rPr>
      </w:pPr>
      <w:r>
        <w:rPr>
          <w:rFonts w:cs="Arial"/>
        </w:rPr>
        <w:pict w14:anchorId="4EE8BED3">
          <v:rect id="_x0000_i2469" style="width:0;height:1.5pt" o:hralign="center" o:hrstd="t" o:hr="t" fillcolor="#a0a0a0" stroked="f"/>
        </w:pict>
      </w:r>
    </w:p>
    <w:p w14:paraId="707B80DA" w14:textId="77777777" w:rsidR="009810C9" w:rsidRPr="0046756F" w:rsidRDefault="009810C9" w:rsidP="009810C9">
      <w:pPr>
        <w:pStyle w:val="Heading4"/>
        <w:rPr>
          <w:rFonts w:ascii="Arial" w:hAnsi="Arial" w:cs="Arial"/>
        </w:rPr>
      </w:pPr>
      <w:bookmarkStart w:id="2895" w:name="_Toc122796806"/>
      <w:bookmarkStart w:id="2896" w:name="_Toc158906856"/>
      <w:r w:rsidRPr="0046756F">
        <w:rPr>
          <w:rFonts w:ascii="Arial" w:hAnsi="Arial" w:cs="Arial"/>
        </w:rPr>
        <w:t>11.7.1.5 Return Value</w:t>
      </w:r>
      <w:bookmarkEnd w:id="2895"/>
      <w:bookmarkEnd w:id="2896"/>
    </w:p>
    <w:p w14:paraId="4D0B1FEF" w14:textId="77777777" w:rsidR="009810C9" w:rsidRPr="0046756F" w:rsidRDefault="009810C9" w:rsidP="009810C9">
      <w:pPr>
        <w:rPr>
          <w:rFonts w:cs="Arial"/>
        </w:rPr>
      </w:pPr>
    </w:p>
    <w:p w14:paraId="3ED4EDA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9AE646F" w14:textId="77777777" w:rsidR="009810C9" w:rsidRPr="0046756F" w:rsidRDefault="009810C9" w:rsidP="009810C9">
      <w:pPr>
        <w:widowControl w:val="0"/>
        <w:autoSpaceDE w:val="0"/>
        <w:autoSpaceDN w:val="0"/>
        <w:adjustRightInd w:val="0"/>
        <w:rPr>
          <w:rFonts w:cs="Arial"/>
        </w:rPr>
      </w:pPr>
    </w:p>
    <w:p w14:paraId="024FA95B" w14:textId="77777777" w:rsidR="009810C9" w:rsidRPr="0046756F" w:rsidRDefault="00000000" w:rsidP="009810C9">
      <w:pPr>
        <w:rPr>
          <w:rFonts w:cs="Arial"/>
        </w:rPr>
      </w:pPr>
      <w:r>
        <w:rPr>
          <w:rFonts w:cs="Arial"/>
        </w:rPr>
        <w:pict w14:anchorId="51ED7919">
          <v:rect id="_x0000_i2470" style="width:0;height:1.5pt" o:hralign="center" o:hrstd="t" o:hr="t" fillcolor="#a0a0a0" stroked="f"/>
        </w:pict>
      </w:r>
    </w:p>
    <w:p w14:paraId="4520AFEC" w14:textId="77777777" w:rsidR="009810C9" w:rsidRPr="0046756F" w:rsidRDefault="009810C9" w:rsidP="009810C9">
      <w:pPr>
        <w:pStyle w:val="Heading4"/>
        <w:rPr>
          <w:rFonts w:ascii="Arial" w:hAnsi="Arial" w:cs="Arial"/>
        </w:rPr>
      </w:pPr>
      <w:bookmarkStart w:id="2897" w:name="_Toc122796807"/>
      <w:bookmarkStart w:id="2898" w:name="_Toc158906857"/>
      <w:r w:rsidRPr="0046756F">
        <w:rPr>
          <w:rFonts w:ascii="Arial" w:hAnsi="Arial" w:cs="Arial"/>
        </w:rPr>
        <w:t>11.7.1.6 Other CSUs called by this CSU</w:t>
      </w:r>
      <w:bookmarkEnd w:id="2897"/>
      <w:bookmarkEnd w:id="2898"/>
    </w:p>
    <w:p w14:paraId="1209BC7E" w14:textId="77777777" w:rsidR="009810C9" w:rsidRPr="0046756F" w:rsidRDefault="009810C9" w:rsidP="009810C9">
      <w:pPr>
        <w:rPr>
          <w:rFonts w:cs="Arial"/>
        </w:rPr>
      </w:pPr>
    </w:p>
    <w:p w14:paraId="1A90EA65" w14:textId="77777777" w:rsidR="009810C9" w:rsidRPr="0046756F" w:rsidRDefault="009810C9" w:rsidP="009810C9">
      <w:pPr>
        <w:autoSpaceDE w:val="0"/>
        <w:autoSpaceDN w:val="0"/>
        <w:adjustRightInd w:val="0"/>
        <w:rPr>
          <w:rFonts w:cs="Arial"/>
          <w:sz w:val="17"/>
          <w:szCs w:val="17"/>
        </w:rPr>
      </w:pPr>
      <w:r w:rsidRPr="0046756F">
        <w:rPr>
          <w:rFonts w:cs="Arial"/>
        </w:rPr>
        <w:t>RccGetClocksFreq</w:t>
      </w:r>
    </w:p>
    <w:p w14:paraId="447CD625" w14:textId="77777777" w:rsidR="009810C9" w:rsidRPr="0046756F" w:rsidRDefault="009810C9" w:rsidP="009810C9">
      <w:pPr>
        <w:widowControl w:val="0"/>
        <w:autoSpaceDE w:val="0"/>
        <w:autoSpaceDN w:val="0"/>
        <w:adjustRightInd w:val="0"/>
        <w:rPr>
          <w:rFonts w:cs="Arial"/>
        </w:rPr>
      </w:pPr>
    </w:p>
    <w:p w14:paraId="04301ECA" w14:textId="77777777" w:rsidR="009810C9" w:rsidRPr="0046756F" w:rsidRDefault="00000000" w:rsidP="009810C9">
      <w:pPr>
        <w:rPr>
          <w:rFonts w:cs="Arial"/>
        </w:rPr>
      </w:pPr>
      <w:r>
        <w:rPr>
          <w:rFonts w:cs="Arial"/>
        </w:rPr>
        <w:pict w14:anchorId="1E4B8E39">
          <v:rect id="_x0000_i2471" style="width:0;height:1.5pt" o:hralign="center" o:hrstd="t" o:hr="t" fillcolor="#a0a0a0" stroked="f"/>
        </w:pict>
      </w:r>
    </w:p>
    <w:p w14:paraId="4519DA96" w14:textId="77777777" w:rsidR="009810C9" w:rsidRPr="0046756F" w:rsidRDefault="009810C9" w:rsidP="009810C9">
      <w:pPr>
        <w:pStyle w:val="Heading4"/>
        <w:rPr>
          <w:rFonts w:ascii="Arial" w:hAnsi="Arial" w:cs="Arial"/>
        </w:rPr>
      </w:pPr>
      <w:bookmarkStart w:id="2899" w:name="_Toc122796808"/>
      <w:bookmarkStart w:id="2900" w:name="_Toc158906858"/>
      <w:r w:rsidRPr="0046756F">
        <w:rPr>
          <w:rFonts w:ascii="Arial" w:hAnsi="Arial" w:cs="Arial"/>
        </w:rPr>
        <w:t>11.7.1.7 Description of list of LLRs allocated</w:t>
      </w:r>
      <w:bookmarkEnd w:id="2899"/>
      <w:bookmarkEnd w:id="2900"/>
    </w:p>
    <w:p w14:paraId="0BE396F8" w14:textId="77777777" w:rsidR="009810C9" w:rsidRPr="0046756F" w:rsidRDefault="009810C9" w:rsidP="009810C9">
      <w:pPr>
        <w:rPr>
          <w:rFonts w:cs="Arial"/>
        </w:rPr>
      </w:pPr>
    </w:p>
    <w:p w14:paraId="35235FD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I2cInit.</w:t>
      </w:r>
    </w:p>
    <w:p w14:paraId="29209A57" w14:textId="77777777" w:rsidR="009810C9" w:rsidRPr="0046756F" w:rsidRDefault="009810C9" w:rsidP="009810C9">
      <w:pPr>
        <w:widowControl w:val="0"/>
        <w:autoSpaceDE w:val="0"/>
        <w:autoSpaceDN w:val="0"/>
        <w:adjustRightInd w:val="0"/>
        <w:rPr>
          <w:rFonts w:cs="Arial"/>
        </w:rPr>
      </w:pPr>
    </w:p>
    <w:p w14:paraId="62CDD046" w14:textId="77777777" w:rsidR="009810C9" w:rsidRPr="0046756F" w:rsidRDefault="00000000" w:rsidP="009810C9">
      <w:pPr>
        <w:rPr>
          <w:rFonts w:cs="Arial"/>
        </w:rPr>
      </w:pPr>
      <w:r>
        <w:rPr>
          <w:rFonts w:cs="Arial"/>
        </w:rPr>
        <w:pict w14:anchorId="539BE7E3">
          <v:rect id="_x0000_i2472" style="width:0;height:1.5pt" o:hralign="center" o:hrstd="t" o:hr="t" fillcolor="#a0a0a0" stroked="f"/>
        </w:pict>
      </w:r>
    </w:p>
    <w:p w14:paraId="0CBBF103" w14:textId="77777777" w:rsidR="009810C9" w:rsidRPr="0046756F" w:rsidRDefault="009810C9" w:rsidP="009810C9">
      <w:pPr>
        <w:pStyle w:val="Heading5"/>
        <w:rPr>
          <w:rFonts w:ascii="Arial" w:hAnsi="Arial" w:cs="Arial"/>
        </w:rPr>
      </w:pPr>
      <w:bookmarkStart w:id="2901" w:name="_Toc122796809"/>
      <w:bookmarkStart w:id="2902" w:name="_Toc158906859"/>
      <w:r w:rsidRPr="0046756F">
        <w:rPr>
          <w:rFonts w:ascii="Arial" w:hAnsi="Arial" w:cs="Arial"/>
        </w:rPr>
        <w:t>11.7.1.7.1 daulibstm32f4xxi2c-I2cInit-LLR-001</w:t>
      </w:r>
      <w:bookmarkEnd w:id="2901"/>
      <w:bookmarkEnd w:id="2902"/>
    </w:p>
    <w:p w14:paraId="2119C2EE" w14:textId="77777777" w:rsidR="009810C9" w:rsidRPr="0046756F" w:rsidRDefault="009810C9" w:rsidP="009810C9">
      <w:pPr>
        <w:rPr>
          <w:rFonts w:cs="Arial"/>
        </w:rPr>
      </w:pPr>
      <w:r w:rsidRPr="0046756F">
        <w:rPr>
          <w:rFonts w:cs="Arial"/>
        </w:rPr>
        <w:t>Requirement ID: H698-LLD-CMU-FNC-2185</w:t>
      </w:r>
    </w:p>
    <w:p w14:paraId="7457D8D5" w14:textId="77777777" w:rsidR="009810C9" w:rsidRPr="0046756F" w:rsidRDefault="009810C9" w:rsidP="009810C9">
      <w:pPr>
        <w:rPr>
          <w:rFonts w:cs="Arial"/>
        </w:rPr>
      </w:pPr>
    </w:p>
    <w:p w14:paraId="6926624E" w14:textId="77777777" w:rsidR="009810C9" w:rsidRPr="0046756F" w:rsidRDefault="009810C9" w:rsidP="009810C9">
      <w:pPr>
        <w:widowControl w:val="0"/>
        <w:autoSpaceDE w:val="0"/>
        <w:autoSpaceDN w:val="0"/>
        <w:adjustRightInd w:val="0"/>
        <w:rPr>
          <w:rFonts w:cs="Arial"/>
        </w:rPr>
      </w:pPr>
      <w:r w:rsidRPr="0046756F">
        <w:rPr>
          <w:rFonts w:cs="Arial"/>
        </w:rPr>
        <w:t>The function shall configure i2cx CR2 by performing the following operations:</w:t>
      </w:r>
    </w:p>
    <w:p w14:paraId="00963F27" w14:textId="77777777" w:rsidR="009810C9" w:rsidRPr="0046756F" w:rsidRDefault="009810C9" w:rsidP="009810C9">
      <w:pPr>
        <w:widowControl w:val="0"/>
        <w:autoSpaceDE w:val="0"/>
        <w:autoSpaceDN w:val="0"/>
        <w:adjustRightInd w:val="0"/>
        <w:rPr>
          <w:rFonts w:cs="Arial"/>
        </w:rPr>
      </w:pPr>
      <w:r w:rsidRPr="0046756F">
        <w:rPr>
          <w:rFonts w:cs="Arial"/>
        </w:rPr>
        <w:t>- Store the i2cx CR2 value in temporary register</w:t>
      </w:r>
    </w:p>
    <w:p w14:paraId="1F017577" w14:textId="77777777" w:rsidR="009810C9" w:rsidRPr="0046756F" w:rsidRDefault="009810C9" w:rsidP="009810C9">
      <w:pPr>
        <w:widowControl w:val="0"/>
        <w:autoSpaceDE w:val="0"/>
        <w:autoSpaceDN w:val="0"/>
        <w:adjustRightInd w:val="0"/>
        <w:rPr>
          <w:rFonts w:cs="Arial"/>
        </w:rPr>
      </w:pPr>
      <w:r w:rsidRPr="0046756F">
        <w:rPr>
          <w:rFonts w:cs="Arial"/>
        </w:rPr>
        <w:t>- Clear frequency FREQ[5:0] bits from temporary register by performing Bitwise AND operation of temporary register with negation of M_I2C_CR2_FREQ</w:t>
      </w:r>
    </w:p>
    <w:p w14:paraId="160415D9" w14:textId="77777777" w:rsidR="009810C9" w:rsidRPr="0046756F" w:rsidRDefault="009810C9" w:rsidP="009810C9">
      <w:pPr>
        <w:widowControl w:val="0"/>
        <w:autoSpaceDE w:val="0"/>
        <w:autoSpaceDN w:val="0"/>
        <w:adjustRightInd w:val="0"/>
        <w:rPr>
          <w:rFonts w:cs="Arial"/>
        </w:rPr>
      </w:pPr>
      <w:r w:rsidRPr="0046756F">
        <w:rPr>
          <w:rFonts w:cs="Arial"/>
        </w:rPr>
        <w:t xml:space="preserve">- Call RccGetClocksFreq with parameter as reference to rcc clocks and then store pclk_1_frequency of  </w:t>
      </w:r>
    </w:p>
    <w:p w14:paraId="35C6ECFA" w14:textId="77777777" w:rsidR="009810C9" w:rsidRPr="0046756F" w:rsidRDefault="009810C9" w:rsidP="009810C9">
      <w:pPr>
        <w:widowControl w:val="0"/>
        <w:autoSpaceDE w:val="0"/>
        <w:autoSpaceDN w:val="0"/>
        <w:adjustRightInd w:val="0"/>
        <w:rPr>
          <w:rFonts w:cs="Arial"/>
        </w:rPr>
      </w:pPr>
      <w:r w:rsidRPr="0046756F">
        <w:rPr>
          <w:rFonts w:cs="Arial"/>
        </w:rPr>
        <w:t xml:space="preserve">  rcc clocks to pclk1.</w:t>
      </w:r>
    </w:p>
    <w:p w14:paraId="2B7E0B6D" w14:textId="77777777" w:rsidR="009810C9" w:rsidRPr="0046756F" w:rsidRDefault="009810C9" w:rsidP="009810C9">
      <w:pPr>
        <w:widowControl w:val="0"/>
        <w:autoSpaceDE w:val="0"/>
        <w:autoSpaceDN w:val="0"/>
        <w:adjustRightInd w:val="0"/>
        <w:rPr>
          <w:rFonts w:cs="Arial"/>
        </w:rPr>
      </w:pPr>
      <w:r w:rsidRPr="0046756F">
        <w:rPr>
          <w:rFonts w:cs="Arial"/>
        </w:rPr>
        <w:t>- Set frequency with division of pclk1 by M_TEN_LAKH and set temporary register to Bitwise OR of temporary register with frequency</w:t>
      </w:r>
    </w:p>
    <w:p w14:paraId="1D89133D" w14:textId="77777777" w:rsidR="009810C9" w:rsidRPr="0046756F" w:rsidRDefault="009810C9" w:rsidP="009810C9">
      <w:pPr>
        <w:widowControl w:val="0"/>
        <w:autoSpaceDE w:val="0"/>
        <w:autoSpaceDN w:val="0"/>
        <w:adjustRightInd w:val="0"/>
        <w:rPr>
          <w:rFonts w:cs="Arial"/>
        </w:rPr>
      </w:pPr>
      <w:r w:rsidRPr="0046756F">
        <w:rPr>
          <w:rFonts w:cs="Arial"/>
        </w:rPr>
        <w:t>- Write to i2cx CR2 from temporary register.</w:t>
      </w:r>
    </w:p>
    <w:p w14:paraId="2EB3DF4E" w14:textId="77777777" w:rsidR="009810C9" w:rsidRPr="0046756F" w:rsidRDefault="00000000" w:rsidP="009810C9">
      <w:pPr>
        <w:rPr>
          <w:rFonts w:cs="Arial"/>
        </w:rPr>
      </w:pPr>
      <w:r>
        <w:rPr>
          <w:rFonts w:cs="Arial"/>
        </w:rPr>
        <w:pict w14:anchorId="1F1BDEBC">
          <v:rect id="_x0000_i2473" style="width:0;height:1.5pt" o:hralign="center" o:hrstd="t" o:hr="t" fillcolor="#a0a0a0" stroked="f"/>
        </w:pict>
      </w:r>
    </w:p>
    <w:p w14:paraId="458A8C80" w14:textId="77777777" w:rsidR="009810C9" w:rsidRPr="0046756F" w:rsidRDefault="009810C9" w:rsidP="009810C9">
      <w:pPr>
        <w:pStyle w:val="Heading5"/>
        <w:rPr>
          <w:rFonts w:ascii="Arial" w:hAnsi="Arial" w:cs="Arial"/>
        </w:rPr>
      </w:pPr>
      <w:bookmarkStart w:id="2903" w:name="_Toc122796810"/>
      <w:bookmarkStart w:id="2904" w:name="_Toc158906860"/>
      <w:r w:rsidRPr="0046756F">
        <w:rPr>
          <w:rFonts w:ascii="Arial" w:hAnsi="Arial" w:cs="Arial"/>
        </w:rPr>
        <w:t>11.7.1.7.2 daulibstm32f4xxi2c-I2cInit-LLR-002</w:t>
      </w:r>
      <w:bookmarkEnd w:id="2903"/>
      <w:bookmarkEnd w:id="2904"/>
    </w:p>
    <w:p w14:paraId="6F3CEA2E" w14:textId="77777777" w:rsidR="009810C9" w:rsidRPr="0046756F" w:rsidRDefault="009810C9" w:rsidP="009810C9">
      <w:pPr>
        <w:rPr>
          <w:rFonts w:cs="Arial"/>
        </w:rPr>
      </w:pPr>
      <w:r w:rsidRPr="0046756F">
        <w:rPr>
          <w:rFonts w:cs="Arial"/>
        </w:rPr>
        <w:t>Requirement ID: H698-LLD-CMU-FNC-2186</w:t>
      </w:r>
    </w:p>
    <w:p w14:paraId="0EF0E531" w14:textId="77777777" w:rsidR="009810C9" w:rsidRPr="0046756F" w:rsidRDefault="009810C9" w:rsidP="009810C9">
      <w:pPr>
        <w:rPr>
          <w:rFonts w:cs="Arial"/>
        </w:rPr>
      </w:pPr>
    </w:p>
    <w:p w14:paraId="4A9553A7" w14:textId="77777777" w:rsidR="009810C9" w:rsidRPr="0046756F" w:rsidRDefault="009810C9" w:rsidP="009810C9">
      <w:pPr>
        <w:widowControl w:val="0"/>
        <w:autoSpaceDE w:val="0"/>
        <w:autoSpaceDN w:val="0"/>
        <w:adjustRightInd w:val="0"/>
        <w:rPr>
          <w:rFonts w:cs="Arial"/>
        </w:rPr>
      </w:pPr>
      <w:r w:rsidRPr="0046756F">
        <w:rPr>
          <w:rFonts w:cs="Arial"/>
        </w:rPr>
        <w:t>The function shall disable the selected I2C peripheral to configure TRISE by performing cr1 of i2cx Bitwise AND with negation of M_I2C_CR1_PE and reset the temporary register in order to clear F/S, DUTY and CCR[11:0] bits.</w:t>
      </w:r>
    </w:p>
    <w:p w14:paraId="5DB7191D" w14:textId="77777777" w:rsidR="009810C9" w:rsidRPr="0046756F" w:rsidRDefault="00000000" w:rsidP="009810C9">
      <w:pPr>
        <w:rPr>
          <w:rFonts w:cs="Arial"/>
        </w:rPr>
      </w:pPr>
      <w:r>
        <w:rPr>
          <w:rFonts w:cs="Arial"/>
        </w:rPr>
        <w:pict w14:anchorId="0B3CA206">
          <v:rect id="_x0000_i2474" style="width:0;height:1.5pt" o:hralign="center" o:hrstd="t" o:hr="t" fillcolor="#a0a0a0" stroked="f"/>
        </w:pict>
      </w:r>
    </w:p>
    <w:p w14:paraId="544B5982" w14:textId="77777777" w:rsidR="009810C9" w:rsidRPr="0046756F" w:rsidRDefault="009810C9" w:rsidP="009810C9">
      <w:pPr>
        <w:pStyle w:val="Heading5"/>
        <w:rPr>
          <w:rFonts w:ascii="Arial" w:hAnsi="Arial" w:cs="Arial"/>
        </w:rPr>
      </w:pPr>
      <w:bookmarkStart w:id="2905" w:name="_Toc122796811"/>
      <w:bookmarkStart w:id="2906" w:name="_Toc158906861"/>
      <w:r w:rsidRPr="0046756F">
        <w:rPr>
          <w:rFonts w:ascii="Arial" w:hAnsi="Arial" w:cs="Arial"/>
        </w:rPr>
        <w:t>11.7.1.7.3 daulibstm32f4xxi2c-I2cInit-LLR-003</w:t>
      </w:r>
      <w:bookmarkEnd w:id="2905"/>
      <w:bookmarkEnd w:id="2906"/>
    </w:p>
    <w:p w14:paraId="69B5A03F" w14:textId="77777777" w:rsidR="009810C9" w:rsidRPr="0046756F" w:rsidRDefault="009810C9" w:rsidP="009810C9">
      <w:pPr>
        <w:rPr>
          <w:rFonts w:cs="Arial"/>
        </w:rPr>
      </w:pPr>
      <w:r w:rsidRPr="0046756F">
        <w:rPr>
          <w:rFonts w:cs="Arial"/>
        </w:rPr>
        <w:t>Requirement ID: H698-LLD-CMU-FNC-2187</w:t>
      </w:r>
    </w:p>
    <w:p w14:paraId="77D190C9" w14:textId="77777777" w:rsidR="009810C9" w:rsidRPr="0046756F" w:rsidRDefault="009810C9" w:rsidP="009810C9">
      <w:pPr>
        <w:rPr>
          <w:rFonts w:cs="Arial"/>
        </w:rPr>
      </w:pPr>
    </w:p>
    <w:p w14:paraId="3DAC718C" w14:textId="77777777" w:rsidR="009810C9" w:rsidRPr="0046756F" w:rsidRDefault="009810C9" w:rsidP="009810C9">
      <w:pPr>
        <w:widowControl w:val="0"/>
        <w:autoSpaceDE w:val="0"/>
        <w:autoSpaceDN w:val="0"/>
        <w:adjustRightInd w:val="0"/>
        <w:rPr>
          <w:rFonts w:cs="Arial"/>
        </w:rPr>
      </w:pPr>
      <w:r w:rsidRPr="0046756F">
        <w:rPr>
          <w:rFonts w:cs="Arial"/>
        </w:rPr>
        <w:t>The function shall configure speed in standard mode by performing the following operations when I2C_ClockSpeed of i2c_init_struct is less than or equal to M_ONE_LAKH:</w:t>
      </w:r>
    </w:p>
    <w:p w14:paraId="1B8CCB86" w14:textId="77777777" w:rsidR="009810C9" w:rsidRPr="0046756F" w:rsidRDefault="009810C9" w:rsidP="009810C9">
      <w:pPr>
        <w:widowControl w:val="0"/>
        <w:autoSpaceDE w:val="0"/>
        <w:autoSpaceDN w:val="0"/>
        <w:adjustRightInd w:val="0"/>
        <w:rPr>
          <w:rFonts w:cs="Arial"/>
        </w:rPr>
      </w:pPr>
      <w:r w:rsidRPr="0046756F">
        <w:rPr>
          <w:rFonts w:cs="Arial"/>
        </w:rPr>
        <w:t>- Calculate standard mode speed as result is equal to division of pclk1 by (Bitshift of I2C_ClockSpeed of i2c_init_struct to left by M_ONE) and store it in result variable.</w:t>
      </w:r>
    </w:p>
    <w:p w14:paraId="036887FC" w14:textId="77777777" w:rsidR="009810C9" w:rsidRPr="0046756F" w:rsidRDefault="009810C9" w:rsidP="009810C9">
      <w:pPr>
        <w:widowControl w:val="0"/>
        <w:autoSpaceDE w:val="0"/>
        <w:autoSpaceDN w:val="0"/>
        <w:adjustRightInd w:val="0"/>
        <w:rPr>
          <w:rFonts w:cs="Arial"/>
        </w:rPr>
      </w:pPr>
      <w:r w:rsidRPr="0046756F">
        <w:rPr>
          <w:rFonts w:cs="Arial"/>
        </w:rPr>
        <w:t>- Set minimum allowed speed M_HEX_FOUR to result when result is less than minimum allowed speed M_HEX_FOUR.</w:t>
      </w:r>
    </w:p>
    <w:p w14:paraId="5C3579C7" w14:textId="77777777" w:rsidR="009810C9" w:rsidRPr="0046756F" w:rsidRDefault="009810C9" w:rsidP="009810C9">
      <w:pPr>
        <w:widowControl w:val="0"/>
        <w:autoSpaceDE w:val="0"/>
        <w:autoSpaceDN w:val="0"/>
        <w:adjustRightInd w:val="0"/>
        <w:rPr>
          <w:rFonts w:cs="Arial"/>
        </w:rPr>
      </w:pPr>
      <w:r w:rsidRPr="0046756F">
        <w:rPr>
          <w:rFonts w:cs="Arial"/>
        </w:rPr>
        <w:t>- Set speed value for standard mode by performing bitwise OR of result with temporary register and then store it in temporary register.</w:t>
      </w:r>
    </w:p>
    <w:p w14:paraId="0A8DC015"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Set Maximum Rise Time(trise  of i2cx) to sum of frequency range and M_ONE.</w:t>
      </w:r>
    </w:p>
    <w:p w14:paraId="7B0E919C" w14:textId="77777777" w:rsidR="009810C9" w:rsidRPr="0046756F" w:rsidRDefault="009810C9" w:rsidP="009810C9">
      <w:pPr>
        <w:widowControl w:val="0"/>
        <w:autoSpaceDE w:val="0"/>
        <w:autoSpaceDN w:val="0"/>
        <w:adjustRightInd w:val="0"/>
        <w:rPr>
          <w:rFonts w:cs="Arial"/>
        </w:rPr>
      </w:pPr>
    </w:p>
    <w:p w14:paraId="78F4FF69" w14:textId="77777777" w:rsidR="009810C9" w:rsidRPr="0046756F" w:rsidRDefault="00000000" w:rsidP="009810C9">
      <w:pPr>
        <w:rPr>
          <w:rFonts w:cs="Arial"/>
        </w:rPr>
      </w:pPr>
      <w:r>
        <w:rPr>
          <w:rFonts w:cs="Arial"/>
        </w:rPr>
        <w:pict w14:anchorId="30207DD9">
          <v:rect id="_x0000_i2475" style="width:0;height:1.5pt" o:hralign="center" o:hrstd="t" o:hr="t" fillcolor="#a0a0a0" stroked="f"/>
        </w:pict>
      </w:r>
    </w:p>
    <w:p w14:paraId="69F75528" w14:textId="77777777" w:rsidR="009810C9" w:rsidRPr="0046756F" w:rsidRDefault="009810C9" w:rsidP="009810C9">
      <w:pPr>
        <w:pStyle w:val="Heading5"/>
        <w:rPr>
          <w:rFonts w:ascii="Arial" w:hAnsi="Arial" w:cs="Arial"/>
        </w:rPr>
      </w:pPr>
      <w:bookmarkStart w:id="2907" w:name="_Toc122796812"/>
      <w:bookmarkStart w:id="2908" w:name="_Toc158906862"/>
      <w:r w:rsidRPr="0046756F">
        <w:rPr>
          <w:rFonts w:ascii="Arial" w:hAnsi="Arial" w:cs="Arial"/>
        </w:rPr>
        <w:t>11.7.1.7.4 daulibstm32f4xxi2c-I2cInit-LLR-004</w:t>
      </w:r>
      <w:bookmarkEnd w:id="2907"/>
      <w:bookmarkEnd w:id="2908"/>
    </w:p>
    <w:p w14:paraId="508ABCAB" w14:textId="77777777" w:rsidR="009810C9" w:rsidRPr="0046756F" w:rsidRDefault="009810C9" w:rsidP="009810C9">
      <w:pPr>
        <w:rPr>
          <w:rFonts w:cs="Arial"/>
        </w:rPr>
      </w:pPr>
      <w:r w:rsidRPr="0046756F">
        <w:rPr>
          <w:rFonts w:cs="Arial"/>
        </w:rPr>
        <w:t>Requirement ID: H698-LLD-CMU-FNC-2188</w:t>
      </w:r>
    </w:p>
    <w:p w14:paraId="7574BD7E" w14:textId="77777777" w:rsidR="009810C9" w:rsidRPr="0046756F" w:rsidRDefault="009810C9" w:rsidP="009810C9">
      <w:pPr>
        <w:rPr>
          <w:rFonts w:cs="Arial"/>
        </w:rPr>
      </w:pPr>
    </w:p>
    <w:p w14:paraId="1A966EA8"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181FDB74" w14:textId="77777777" w:rsidR="009810C9" w:rsidRPr="0046756F" w:rsidRDefault="009810C9" w:rsidP="009810C9">
      <w:pPr>
        <w:widowControl w:val="0"/>
        <w:autoSpaceDE w:val="0"/>
        <w:autoSpaceDN w:val="0"/>
        <w:adjustRightInd w:val="0"/>
        <w:rPr>
          <w:rFonts w:cs="Arial"/>
        </w:rPr>
      </w:pPr>
      <w:r w:rsidRPr="0046756F">
        <w:rPr>
          <w:rFonts w:cs="Arial"/>
        </w:rPr>
        <w:t xml:space="preserve">When I2C_ClockSpeed of i2c_init_struct is greater than M_ONE_LAKH and  I2C_DutyCycle of i2c_init_struct is equal to M_I2C_DUTYCYCLE_2 </w:t>
      </w:r>
    </w:p>
    <w:p w14:paraId="1932C25E" w14:textId="77777777" w:rsidR="009810C9" w:rsidRPr="0046756F" w:rsidRDefault="009810C9" w:rsidP="009810C9">
      <w:pPr>
        <w:widowControl w:val="0"/>
        <w:autoSpaceDE w:val="0"/>
        <w:autoSpaceDN w:val="0"/>
        <w:adjustRightInd w:val="0"/>
        <w:rPr>
          <w:rFonts w:cs="Arial"/>
          <w:sz w:val="17"/>
          <w:szCs w:val="17"/>
        </w:rPr>
      </w:pPr>
      <w:r w:rsidRPr="0046756F">
        <w:rPr>
          <w:rFonts w:cs="Arial"/>
        </w:rPr>
        <w:t>Set result variable to division of pclk1 by (product of I2C_ClockSpeed of i2c_init_struct and M_THREE) .</w:t>
      </w:r>
    </w:p>
    <w:p w14:paraId="4B573FBA" w14:textId="77777777" w:rsidR="009810C9" w:rsidRPr="0046756F" w:rsidRDefault="009810C9" w:rsidP="009810C9">
      <w:pPr>
        <w:widowControl w:val="0"/>
        <w:autoSpaceDE w:val="0"/>
        <w:autoSpaceDN w:val="0"/>
        <w:adjustRightInd w:val="0"/>
        <w:rPr>
          <w:rFonts w:cs="Arial"/>
        </w:rPr>
      </w:pPr>
    </w:p>
    <w:p w14:paraId="6D34A985" w14:textId="77777777" w:rsidR="009810C9" w:rsidRPr="0046756F" w:rsidRDefault="00000000" w:rsidP="009810C9">
      <w:pPr>
        <w:rPr>
          <w:rFonts w:cs="Arial"/>
        </w:rPr>
      </w:pPr>
      <w:r>
        <w:rPr>
          <w:rFonts w:cs="Arial"/>
        </w:rPr>
        <w:pict w14:anchorId="6988B41D">
          <v:rect id="_x0000_i2476" style="width:0;height:1.5pt" o:hralign="center" o:hrstd="t" o:hr="t" fillcolor="#a0a0a0" stroked="f"/>
        </w:pict>
      </w:r>
    </w:p>
    <w:p w14:paraId="18584330" w14:textId="77777777" w:rsidR="009810C9" w:rsidRPr="0046756F" w:rsidRDefault="009810C9" w:rsidP="009810C9">
      <w:pPr>
        <w:pStyle w:val="Heading5"/>
        <w:rPr>
          <w:rFonts w:ascii="Arial" w:hAnsi="Arial" w:cs="Arial"/>
        </w:rPr>
      </w:pPr>
      <w:bookmarkStart w:id="2909" w:name="_Toc122796813"/>
      <w:bookmarkStart w:id="2910" w:name="_Toc158906863"/>
      <w:r w:rsidRPr="0046756F">
        <w:rPr>
          <w:rFonts w:ascii="Arial" w:hAnsi="Arial" w:cs="Arial"/>
        </w:rPr>
        <w:t>11.7.1.7.5 daulibstm32f4xxi2c-I2cInit-LLR-005</w:t>
      </w:r>
      <w:bookmarkEnd w:id="2909"/>
      <w:bookmarkEnd w:id="2910"/>
    </w:p>
    <w:p w14:paraId="0D164342" w14:textId="77777777" w:rsidR="009810C9" w:rsidRPr="0046756F" w:rsidRDefault="009810C9" w:rsidP="009810C9">
      <w:pPr>
        <w:rPr>
          <w:rFonts w:cs="Arial"/>
        </w:rPr>
      </w:pPr>
      <w:r w:rsidRPr="0046756F">
        <w:rPr>
          <w:rFonts w:cs="Arial"/>
        </w:rPr>
        <w:t>Requirement ID: H698-LLD-CMU-FNC-2189</w:t>
      </w:r>
    </w:p>
    <w:p w14:paraId="2A1F0502" w14:textId="77777777" w:rsidR="009810C9" w:rsidRPr="0046756F" w:rsidRDefault="009810C9" w:rsidP="009810C9">
      <w:pPr>
        <w:rPr>
          <w:rFonts w:cs="Arial"/>
        </w:rPr>
      </w:pPr>
    </w:p>
    <w:p w14:paraId="030FE2E4"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137FEB0B" w14:textId="77777777" w:rsidR="009810C9" w:rsidRPr="0046756F" w:rsidRDefault="009810C9" w:rsidP="009810C9">
      <w:pPr>
        <w:widowControl w:val="0"/>
        <w:autoSpaceDE w:val="0"/>
        <w:autoSpaceDN w:val="0"/>
        <w:adjustRightInd w:val="0"/>
        <w:rPr>
          <w:rFonts w:cs="Arial"/>
        </w:rPr>
      </w:pPr>
      <w:r w:rsidRPr="0046756F">
        <w:rPr>
          <w:rFonts w:cs="Arial"/>
        </w:rPr>
        <w:t xml:space="preserve">When I2C_ClockSpeed of i2c_init_struct is greater than M_ONE_LAKH and I2C_DutyCycle of i2c_init_struct is other than M_I2C_DUTYCYCLE_2. </w:t>
      </w:r>
    </w:p>
    <w:p w14:paraId="2D68D0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Set result variable to division of pclk1 by (product of I2C_ClockSpeed of i2c_init_struct and M_RT_ERROR_NUM25) and set result variable to result variable Bitwise OR with  M_I2C_DUTYCYCLE_16_9. </w:t>
      </w:r>
    </w:p>
    <w:p w14:paraId="2922F879" w14:textId="77777777" w:rsidR="009810C9" w:rsidRPr="0046756F" w:rsidRDefault="009810C9" w:rsidP="009810C9">
      <w:pPr>
        <w:widowControl w:val="0"/>
        <w:autoSpaceDE w:val="0"/>
        <w:autoSpaceDN w:val="0"/>
        <w:adjustRightInd w:val="0"/>
        <w:rPr>
          <w:rFonts w:cs="Arial"/>
        </w:rPr>
      </w:pPr>
    </w:p>
    <w:p w14:paraId="3DA30988" w14:textId="77777777" w:rsidR="009810C9" w:rsidRPr="0046756F" w:rsidRDefault="00000000" w:rsidP="009810C9">
      <w:pPr>
        <w:rPr>
          <w:rFonts w:cs="Arial"/>
        </w:rPr>
      </w:pPr>
      <w:r>
        <w:rPr>
          <w:rFonts w:cs="Arial"/>
        </w:rPr>
        <w:pict w14:anchorId="3C72A4E9">
          <v:rect id="_x0000_i2477" style="width:0;height:1.5pt" o:hralign="center" o:hrstd="t" o:hr="t" fillcolor="#a0a0a0" stroked="f"/>
        </w:pict>
      </w:r>
    </w:p>
    <w:p w14:paraId="32B17C80" w14:textId="77777777" w:rsidR="009810C9" w:rsidRPr="0046756F" w:rsidRDefault="009810C9" w:rsidP="009810C9">
      <w:pPr>
        <w:pStyle w:val="Heading5"/>
        <w:rPr>
          <w:rFonts w:ascii="Arial" w:hAnsi="Arial" w:cs="Arial"/>
        </w:rPr>
      </w:pPr>
      <w:bookmarkStart w:id="2911" w:name="_Toc122796814"/>
      <w:bookmarkStart w:id="2912" w:name="_Toc158906864"/>
      <w:r w:rsidRPr="0046756F">
        <w:rPr>
          <w:rFonts w:ascii="Arial" w:hAnsi="Arial" w:cs="Arial"/>
        </w:rPr>
        <w:t>11.7.1.7.6 daulibstm32f4xxi2c-I2cInit-LLR-006</w:t>
      </w:r>
      <w:bookmarkEnd w:id="2911"/>
      <w:bookmarkEnd w:id="2912"/>
    </w:p>
    <w:p w14:paraId="5E020906" w14:textId="77777777" w:rsidR="009810C9" w:rsidRPr="0046756F" w:rsidRDefault="009810C9" w:rsidP="009810C9">
      <w:pPr>
        <w:rPr>
          <w:rFonts w:cs="Arial"/>
        </w:rPr>
      </w:pPr>
      <w:r w:rsidRPr="0046756F">
        <w:rPr>
          <w:rFonts w:cs="Arial"/>
        </w:rPr>
        <w:t>Requirement ID: H698-LLD-CMU-FNC-2190</w:t>
      </w:r>
    </w:p>
    <w:p w14:paraId="0F2112CF" w14:textId="77777777" w:rsidR="009810C9" w:rsidRPr="0046756F" w:rsidRDefault="009810C9" w:rsidP="009810C9">
      <w:pPr>
        <w:rPr>
          <w:rFonts w:cs="Arial"/>
        </w:rPr>
      </w:pPr>
    </w:p>
    <w:p w14:paraId="02DB4AB2" w14:textId="77777777" w:rsidR="009810C9" w:rsidRPr="0046756F" w:rsidRDefault="009810C9" w:rsidP="009810C9">
      <w:pPr>
        <w:widowControl w:val="0"/>
        <w:autoSpaceDE w:val="0"/>
        <w:autoSpaceDN w:val="0"/>
        <w:adjustRightInd w:val="0"/>
        <w:rPr>
          <w:rFonts w:cs="Arial"/>
        </w:rPr>
      </w:pPr>
      <w:r w:rsidRPr="0046756F">
        <w:rPr>
          <w:rFonts w:cs="Arial"/>
        </w:rPr>
        <w:t>The function shall Set result variable to (result variable bitwise OR with M_HEX_ONE), When I2C_ClockSpeed of i2c_init_struct is greater than M_ONE_LAKH and result bitwise AND with M_I2C_CCR_CCR is equal to M_ZERO .</w:t>
      </w:r>
    </w:p>
    <w:p w14:paraId="31CD4AAF" w14:textId="77777777" w:rsidR="009810C9" w:rsidRPr="0046756F" w:rsidRDefault="00000000" w:rsidP="009810C9">
      <w:pPr>
        <w:rPr>
          <w:rFonts w:cs="Arial"/>
        </w:rPr>
      </w:pPr>
      <w:r>
        <w:rPr>
          <w:rFonts w:cs="Arial"/>
        </w:rPr>
        <w:pict w14:anchorId="152D5976">
          <v:rect id="_x0000_i2478" style="width:0;height:1.5pt" o:hralign="center" o:hrstd="t" o:hr="t" fillcolor="#a0a0a0" stroked="f"/>
        </w:pict>
      </w:r>
    </w:p>
    <w:p w14:paraId="2BB6E203" w14:textId="77777777" w:rsidR="009810C9" w:rsidRPr="0046756F" w:rsidRDefault="009810C9" w:rsidP="009810C9">
      <w:pPr>
        <w:pStyle w:val="Heading5"/>
        <w:rPr>
          <w:rFonts w:ascii="Arial" w:hAnsi="Arial" w:cs="Arial"/>
        </w:rPr>
      </w:pPr>
      <w:bookmarkStart w:id="2913" w:name="_Toc122796815"/>
      <w:bookmarkStart w:id="2914" w:name="_Toc158906865"/>
      <w:r w:rsidRPr="0046756F">
        <w:rPr>
          <w:rFonts w:ascii="Arial" w:hAnsi="Arial" w:cs="Arial"/>
        </w:rPr>
        <w:t>11.7.1.7.7 daulibstm32f4xxi2c-I2cInit-LLR-007</w:t>
      </w:r>
      <w:bookmarkEnd w:id="2913"/>
      <w:bookmarkEnd w:id="2914"/>
    </w:p>
    <w:p w14:paraId="22094DAE" w14:textId="77777777" w:rsidR="009810C9" w:rsidRPr="0046756F" w:rsidRDefault="009810C9" w:rsidP="009810C9">
      <w:pPr>
        <w:rPr>
          <w:rFonts w:cs="Arial"/>
        </w:rPr>
      </w:pPr>
      <w:r w:rsidRPr="0046756F">
        <w:rPr>
          <w:rFonts w:cs="Arial"/>
        </w:rPr>
        <w:t>Requirement ID: H698-LLD-CMU-FNC-2191</w:t>
      </w:r>
    </w:p>
    <w:p w14:paraId="59F5D5B7" w14:textId="77777777" w:rsidR="009810C9" w:rsidRPr="0046756F" w:rsidRDefault="009810C9" w:rsidP="009810C9">
      <w:pPr>
        <w:rPr>
          <w:rFonts w:cs="Arial"/>
        </w:rPr>
      </w:pPr>
    </w:p>
    <w:p w14:paraId="4714AE96" w14:textId="77777777" w:rsidR="009810C9" w:rsidRPr="0046756F" w:rsidRDefault="009810C9" w:rsidP="009810C9">
      <w:pPr>
        <w:widowControl w:val="0"/>
        <w:autoSpaceDE w:val="0"/>
        <w:autoSpaceDN w:val="0"/>
        <w:adjustRightInd w:val="0"/>
        <w:rPr>
          <w:rFonts w:cs="Arial"/>
        </w:rPr>
      </w:pPr>
      <w:r w:rsidRPr="0046756F">
        <w:rPr>
          <w:rFonts w:cs="Arial"/>
        </w:rPr>
        <w:t>The function shall set the following when I2C_ClockSpeed of i2c_init_struct is greater than M_ONE_LAKH.</w:t>
      </w:r>
    </w:p>
    <w:p w14:paraId="7F7A99EA" w14:textId="77777777" w:rsidR="009810C9" w:rsidRPr="0046756F" w:rsidRDefault="009810C9" w:rsidP="009810C9">
      <w:pPr>
        <w:widowControl w:val="0"/>
        <w:autoSpaceDE w:val="0"/>
        <w:autoSpaceDN w:val="0"/>
        <w:adjustRightInd w:val="0"/>
        <w:rPr>
          <w:rFonts w:cs="Arial"/>
        </w:rPr>
      </w:pPr>
      <w:r w:rsidRPr="0046756F">
        <w:rPr>
          <w:rFonts w:cs="Arial"/>
        </w:rPr>
        <w:t>- Set temporary register to Bitwise OR of temporary register with (Bitwise OR of result with M_I2C_CCR_FS)</w:t>
      </w:r>
    </w:p>
    <w:p w14:paraId="1D6F95A7" w14:textId="77777777" w:rsidR="009810C9" w:rsidRPr="0046756F" w:rsidRDefault="009810C9" w:rsidP="009810C9">
      <w:pPr>
        <w:widowControl w:val="0"/>
        <w:autoSpaceDE w:val="0"/>
        <w:autoSpaceDN w:val="0"/>
        <w:adjustRightInd w:val="0"/>
        <w:rPr>
          <w:rFonts w:cs="Arial"/>
          <w:sz w:val="17"/>
          <w:szCs w:val="17"/>
        </w:rPr>
      </w:pPr>
      <w:r w:rsidRPr="0046756F">
        <w:rPr>
          <w:rFonts w:cs="Arial"/>
        </w:rPr>
        <w:t>- Set trise of i2cx with product of (freq_range with ((M_THREE_HUNDRED divided by M_ONE_THOUSAND) plus M_ONE)).</w:t>
      </w:r>
    </w:p>
    <w:p w14:paraId="5CCCF405" w14:textId="77777777" w:rsidR="009810C9" w:rsidRPr="0046756F" w:rsidRDefault="009810C9" w:rsidP="009810C9">
      <w:pPr>
        <w:widowControl w:val="0"/>
        <w:autoSpaceDE w:val="0"/>
        <w:autoSpaceDN w:val="0"/>
        <w:adjustRightInd w:val="0"/>
        <w:rPr>
          <w:rFonts w:cs="Arial"/>
        </w:rPr>
      </w:pPr>
    </w:p>
    <w:p w14:paraId="3DBA412D" w14:textId="77777777" w:rsidR="009810C9" w:rsidRPr="0046756F" w:rsidRDefault="00000000" w:rsidP="009810C9">
      <w:pPr>
        <w:rPr>
          <w:rFonts w:cs="Arial"/>
        </w:rPr>
      </w:pPr>
      <w:r>
        <w:rPr>
          <w:rFonts w:cs="Arial"/>
        </w:rPr>
        <w:pict w14:anchorId="07CDBD0B">
          <v:rect id="_x0000_i2479" style="width:0;height:1.5pt" o:hralign="center" o:hrstd="t" o:hr="t" fillcolor="#a0a0a0" stroked="f"/>
        </w:pict>
      </w:r>
    </w:p>
    <w:p w14:paraId="2D6341A0" w14:textId="77777777" w:rsidR="009810C9" w:rsidRPr="0046756F" w:rsidRDefault="009810C9" w:rsidP="009810C9">
      <w:pPr>
        <w:pStyle w:val="Heading5"/>
        <w:rPr>
          <w:rFonts w:ascii="Arial" w:hAnsi="Arial" w:cs="Arial"/>
        </w:rPr>
      </w:pPr>
      <w:bookmarkStart w:id="2915" w:name="_Toc122796816"/>
      <w:bookmarkStart w:id="2916" w:name="_Toc158906866"/>
      <w:r w:rsidRPr="0046756F">
        <w:rPr>
          <w:rFonts w:ascii="Arial" w:hAnsi="Arial" w:cs="Arial"/>
        </w:rPr>
        <w:t>11.7.1.7.8 daulibstm32f4xxi2c-I2cInit-LLR-008</w:t>
      </w:r>
      <w:bookmarkEnd w:id="2915"/>
      <w:bookmarkEnd w:id="2916"/>
    </w:p>
    <w:p w14:paraId="53D96EA4" w14:textId="77777777" w:rsidR="009810C9" w:rsidRPr="0046756F" w:rsidRDefault="009810C9" w:rsidP="009810C9">
      <w:pPr>
        <w:rPr>
          <w:rFonts w:cs="Arial"/>
        </w:rPr>
      </w:pPr>
      <w:r w:rsidRPr="0046756F">
        <w:rPr>
          <w:rFonts w:cs="Arial"/>
        </w:rPr>
        <w:t>Requirement ID: H698-LLD-CMU-FNC-2192</w:t>
      </w:r>
    </w:p>
    <w:p w14:paraId="57766969" w14:textId="77777777" w:rsidR="009810C9" w:rsidRPr="0046756F" w:rsidRDefault="009810C9" w:rsidP="009810C9">
      <w:pPr>
        <w:rPr>
          <w:rFonts w:cs="Arial"/>
        </w:rPr>
      </w:pPr>
    </w:p>
    <w:p w14:paraId="74B6C73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CCR of i2cx with temporary register and set cr1 of i2cx with Bitwise OR of cr1 of i2cx and M_I2C_CR1_PE.</w:t>
      </w:r>
    </w:p>
    <w:p w14:paraId="2304B224" w14:textId="77777777" w:rsidR="009810C9" w:rsidRPr="0046756F" w:rsidRDefault="009810C9" w:rsidP="009810C9">
      <w:pPr>
        <w:widowControl w:val="0"/>
        <w:autoSpaceDE w:val="0"/>
        <w:autoSpaceDN w:val="0"/>
        <w:adjustRightInd w:val="0"/>
        <w:rPr>
          <w:rFonts w:cs="Arial"/>
        </w:rPr>
      </w:pPr>
    </w:p>
    <w:p w14:paraId="0632D4FD" w14:textId="77777777" w:rsidR="009810C9" w:rsidRPr="0046756F" w:rsidRDefault="00000000" w:rsidP="009810C9">
      <w:pPr>
        <w:rPr>
          <w:rFonts w:cs="Arial"/>
        </w:rPr>
      </w:pPr>
      <w:r>
        <w:rPr>
          <w:rFonts w:cs="Arial"/>
        </w:rPr>
        <w:pict w14:anchorId="7AD9F2CF">
          <v:rect id="_x0000_i2480" style="width:0;height:1.5pt" o:hralign="center" o:hrstd="t" o:hr="t" fillcolor="#a0a0a0" stroked="f"/>
        </w:pict>
      </w:r>
    </w:p>
    <w:p w14:paraId="6721B371" w14:textId="77777777" w:rsidR="009810C9" w:rsidRPr="0046756F" w:rsidRDefault="009810C9" w:rsidP="009810C9">
      <w:pPr>
        <w:pStyle w:val="Heading5"/>
        <w:rPr>
          <w:rFonts w:ascii="Arial" w:hAnsi="Arial" w:cs="Arial"/>
        </w:rPr>
      </w:pPr>
      <w:bookmarkStart w:id="2917" w:name="_Toc122796817"/>
      <w:bookmarkStart w:id="2918" w:name="_Toc158906867"/>
      <w:r w:rsidRPr="0046756F">
        <w:rPr>
          <w:rFonts w:ascii="Arial" w:hAnsi="Arial" w:cs="Arial"/>
        </w:rPr>
        <w:t>11.7.1.7.9 daulibstm32f4xxi2c-I2cInit-LLR-009</w:t>
      </w:r>
      <w:bookmarkEnd w:id="2917"/>
      <w:bookmarkEnd w:id="2918"/>
    </w:p>
    <w:p w14:paraId="12EDE579" w14:textId="77777777" w:rsidR="009810C9" w:rsidRPr="0046756F" w:rsidRDefault="009810C9" w:rsidP="009810C9">
      <w:pPr>
        <w:rPr>
          <w:rFonts w:cs="Arial"/>
        </w:rPr>
      </w:pPr>
      <w:r w:rsidRPr="0046756F">
        <w:rPr>
          <w:rFonts w:cs="Arial"/>
        </w:rPr>
        <w:t>Requirement ID: H698-LLD-CMU-FNC-2193</w:t>
      </w:r>
    </w:p>
    <w:p w14:paraId="4B890A41" w14:textId="77777777" w:rsidR="009810C9" w:rsidRPr="0046756F" w:rsidRDefault="009810C9" w:rsidP="009810C9">
      <w:pPr>
        <w:rPr>
          <w:rFonts w:cs="Arial"/>
        </w:rPr>
      </w:pPr>
    </w:p>
    <w:p w14:paraId="635B3B66" w14:textId="77777777" w:rsidR="009810C9" w:rsidRPr="0046756F" w:rsidRDefault="009810C9" w:rsidP="009810C9">
      <w:pPr>
        <w:widowControl w:val="0"/>
        <w:autoSpaceDE w:val="0"/>
        <w:autoSpaceDN w:val="0"/>
        <w:adjustRightInd w:val="0"/>
        <w:rPr>
          <w:rFonts w:cs="Arial"/>
        </w:rPr>
      </w:pPr>
      <w:r w:rsidRPr="0046756F">
        <w:rPr>
          <w:rFonts w:cs="Arial"/>
        </w:rPr>
        <w:t xml:space="preserve">  The function shall configure i2cx CR1 by performing the following operations:</w:t>
      </w:r>
    </w:p>
    <w:p w14:paraId="3E02A573" w14:textId="77777777" w:rsidR="009810C9" w:rsidRPr="0046756F" w:rsidRDefault="009810C9" w:rsidP="009810C9">
      <w:pPr>
        <w:widowControl w:val="0"/>
        <w:autoSpaceDE w:val="0"/>
        <w:autoSpaceDN w:val="0"/>
        <w:adjustRightInd w:val="0"/>
        <w:rPr>
          <w:rFonts w:cs="Arial"/>
        </w:rPr>
      </w:pPr>
      <w:r w:rsidRPr="0046756F">
        <w:rPr>
          <w:rFonts w:cs="Arial"/>
        </w:rPr>
        <w:t>- Store the CR1 of i2cx  value in temporary register.</w:t>
      </w:r>
    </w:p>
    <w:p w14:paraId="06920E1D" w14:textId="77777777" w:rsidR="009810C9" w:rsidRPr="0046756F" w:rsidRDefault="009810C9" w:rsidP="009810C9">
      <w:pPr>
        <w:widowControl w:val="0"/>
        <w:autoSpaceDE w:val="0"/>
        <w:autoSpaceDN w:val="0"/>
        <w:adjustRightInd w:val="0"/>
        <w:rPr>
          <w:rFonts w:cs="Arial"/>
        </w:rPr>
      </w:pPr>
      <w:r w:rsidRPr="0046756F">
        <w:rPr>
          <w:rFonts w:cs="Arial"/>
        </w:rPr>
        <w:t>- Clear ACK, SMBTYPE and  SMBUS bits by performing Bitwise AND of M_CR1_CLEAR_MASK with temporary register and then store it in temporary register .</w:t>
      </w:r>
    </w:p>
    <w:p w14:paraId="2C342024" w14:textId="77777777" w:rsidR="009810C9" w:rsidRPr="0046756F" w:rsidRDefault="009810C9" w:rsidP="009810C9">
      <w:pPr>
        <w:widowControl w:val="0"/>
        <w:autoSpaceDE w:val="0"/>
        <w:autoSpaceDN w:val="0"/>
        <w:adjustRightInd w:val="0"/>
        <w:rPr>
          <w:rFonts w:cs="Arial"/>
        </w:rPr>
      </w:pPr>
      <w:r w:rsidRPr="0046756F">
        <w:rPr>
          <w:rFonts w:cs="Arial"/>
        </w:rPr>
        <w:t>- Set temporary register with Bitwise OR of temporary register with (I2C_Mode of i2c_init_struct Bitwise OR I2C_Ack of i2c_init_struct).</w:t>
      </w:r>
    </w:p>
    <w:p w14:paraId="66C1C1FE" w14:textId="77777777" w:rsidR="009810C9" w:rsidRPr="0046756F" w:rsidRDefault="009810C9" w:rsidP="009810C9">
      <w:pPr>
        <w:widowControl w:val="0"/>
        <w:autoSpaceDE w:val="0"/>
        <w:autoSpaceDN w:val="0"/>
        <w:adjustRightInd w:val="0"/>
        <w:rPr>
          <w:rFonts w:cs="Arial"/>
        </w:rPr>
      </w:pPr>
      <w:r w:rsidRPr="0046756F">
        <w:rPr>
          <w:rFonts w:cs="Arial"/>
        </w:rPr>
        <w:t>- Set CR1 of i2cx with temporary register.</w:t>
      </w:r>
    </w:p>
    <w:p w14:paraId="323C20F7" w14:textId="77777777" w:rsidR="009810C9" w:rsidRPr="0046756F" w:rsidRDefault="00000000" w:rsidP="009810C9">
      <w:pPr>
        <w:rPr>
          <w:rFonts w:cs="Arial"/>
        </w:rPr>
      </w:pPr>
      <w:r>
        <w:rPr>
          <w:rFonts w:cs="Arial"/>
        </w:rPr>
        <w:pict w14:anchorId="1644E8A9">
          <v:rect id="_x0000_i2481" style="width:0;height:1.5pt" o:hralign="center" o:hrstd="t" o:hr="t" fillcolor="#a0a0a0" stroked="f"/>
        </w:pict>
      </w:r>
    </w:p>
    <w:p w14:paraId="47C96897" w14:textId="77777777" w:rsidR="009810C9" w:rsidRPr="0046756F" w:rsidRDefault="009810C9" w:rsidP="009810C9">
      <w:pPr>
        <w:pStyle w:val="Heading5"/>
        <w:rPr>
          <w:rFonts w:ascii="Arial" w:hAnsi="Arial" w:cs="Arial"/>
        </w:rPr>
      </w:pPr>
      <w:bookmarkStart w:id="2919" w:name="_Toc122796818"/>
      <w:bookmarkStart w:id="2920" w:name="_Toc158906868"/>
      <w:r w:rsidRPr="0046756F">
        <w:rPr>
          <w:rFonts w:ascii="Arial" w:hAnsi="Arial" w:cs="Arial"/>
        </w:rPr>
        <w:t>11.7.1.7.10 daulibstm32f4xxi2c-I2cInit-LLR-010</w:t>
      </w:r>
      <w:bookmarkEnd w:id="2919"/>
      <w:bookmarkEnd w:id="2920"/>
    </w:p>
    <w:p w14:paraId="14BE3FED" w14:textId="77777777" w:rsidR="009810C9" w:rsidRPr="0046756F" w:rsidRDefault="009810C9" w:rsidP="009810C9">
      <w:pPr>
        <w:rPr>
          <w:rFonts w:cs="Arial"/>
        </w:rPr>
      </w:pPr>
      <w:r w:rsidRPr="0046756F">
        <w:rPr>
          <w:rFonts w:cs="Arial"/>
        </w:rPr>
        <w:t>Requirement ID: H698-LLD-CMU-FNC-2194</w:t>
      </w:r>
    </w:p>
    <w:p w14:paraId="61A71D1F" w14:textId="77777777" w:rsidR="009810C9" w:rsidRPr="0046756F" w:rsidRDefault="009810C9" w:rsidP="009810C9">
      <w:pPr>
        <w:rPr>
          <w:rFonts w:cs="Arial"/>
        </w:rPr>
      </w:pPr>
    </w:p>
    <w:p w14:paraId="631506AD" w14:textId="77777777" w:rsidR="009810C9" w:rsidRPr="0046756F" w:rsidRDefault="009810C9" w:rsidP="009810C9">
      <w:pPr>
        <w:widowControl w:val="0"/>
        <w:autoSpaceDE w:val="0"/>
        <w:autoSpaceDN w:val="0"/>
        <w:adjustRightInd w:val="0"/>
        <w:rPr>
          <w:rFonts w:cs="Arial"/>
        </w:rPr>
      </w:pPr>
      <w:r w:rsidRPr="0046756F">
        <w:rPr>
          <w:rFonts w:cs="Arial"/>
        </w:rPr>
        <w:t>The function shall set oar1 of i2cx with Bitwise OR of (I2C_AcknowledgedAddress of i2c_init_struct and I2C_OwnAddress1 of i2c_init_struct).</w:t>
      </w:r>
    </w:p>
    <w:p w14:paraId="38AE0193" w14:textId="77777777" w:rsidR="009810C9" w:rsidRPr="0046756F" w:rsidRDefault="00000000" w:rsidP="009810C9">
      <w:pPr>
        <w:rPr>
          <w:rFonts w:cs="Arial"/>
        </w:rPr>
      </w:pPr>
      <w:r>
        <w:rPr>
          <w:rFonts w:cs="Arial"/>
        </w:rPr>
        <w:pict w14:anchorId="6C9E5FCD">
          <v:rect id="_x0000_i2482" style="width:0;height:1.5pt" o:hralign="center" o:hrstd="t" o:hr="t" fillcolor="#a0a0a0" stroked="f"/>
        </w:pict>
      </w:r>
    </w:p>
    <w:p w14:paraId="067F3F5E" w14:textId="77777777" w:rsidR="009810C9" w:rsidRPr="0046756F" w:rsidRDefault="009810C9" w:rsidP="009810C9">
      <w:pPr>
        <w:pStyle w:val="Heading3"/>
      </w:pPr>
      <w:bookmarkStart w:id="2921" w:name="_Toc122796819"/>
      <w:bookmarkStart w:id="2922" w:name="_Toc158906869"/>
      <w:r w:rsidRPr="0046756F">
        <w:t>11.7.2 I2cCmd</w:t>
      </w:r>
      <w:bookmarkEnd w:id="2921"/>
      <w:bookmarkEnd w:id="2922"/>
    </w:p>
    <w:p w14:paraId="5AAEC041" w14:textId="77777777" w:rsidR="009810C9" w:rsidRPr="0046756F" w:rsidRDefault="009810C9" w:rsidP="009810C9">
      <w:pPr>
        <w:rPr>
          <w:rFonts w:cs="Arial"/>
        </w:rPr>
      </w:pPr>
    </w:p>
    <w:p w14:paraId="7D1265E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I2cCmd will follow in the sub sections.</w:t>
      </w:r>
    </w:p>
    <w:p w14:paraId="45DC95DA" w14:textId="77777777" w:rsidR="009810C9" w:rsidRPr="0046756F" w:rsidRDefault="009810C9" w:rsidP="009810C9">
      <w:pPr>
        <w:widowControl w:val="0"/>
        <w:autoSpaceDE w:val="0"/>
        <w:autoSpaceDN w:val="0"/>
        <w:adjustRightInd w:val="0"/>
        <w:rPr>
          <w:rFonts w:cs="Arial"/>
        </w:rPr>
      </w:pPr>
    </w:p>
    <w:p w14:paraId="3A6DAFED" w14:textId="77777777" w:rsidR="009810C9" w:rsidRPr="0046756F" w:rsidRDefault="00000000" w:rsidP="009810C9">
      <w:pPr>
        <w:rPr>
          <w:rFonts w:cs="Arial"/>
        </w:rPr>
      </w:pPr>
      <w:r>
        <w:rPr>
          <w:rFonts w:cs="Arial"/>
        </w:rPr>
        <w:pict w14:anchorId="12CE3576">
          <v:rect id="_x0000_i2483" style="width:0;height:1.5pt" o:hralign="center" o:hrstd="t" o:hr="t" fillcolor="#a0a0a0" stroked="f"/>
        </w:pict>
      </w:r>
    </w:p>
    <w:p w14:paraId="1D02E7DF" w14:textId="77777777" w:rsidR="009810C9" w:rsidRPr="0046756F" w:rsidRDefault="009810C9" w:rsidP="009810C9">
      <w:pPr>
        <w:pStyle w:val="Heading4"/>
        <w:rPr>
          <w:rFonts w:ascii="Arial" w:hAnsi="Arial" w:cs="Arial"/>
        </w:rPr>
      </w:pPr>
      <w:bookmarkStart w:id="2923" w:name="_Toc122796820"/>
      <w:bookmarkStart w:id="2924" w:name="_Toc158906870"/>
      <w:r w:rsidRPr="0046756F">
        <w:rPr>
          <w:rFonts w:ascii="Arial" w:hAnsi="Arial" w:cs="Arial"/>
        </w:rPr>
        <w:t>11.7.2.1 Brief Description</w:t>
      </w:r>
      <w:bookmarkEnd w:id="2923"/>
      <w:bookmarkEnd w:id="2924"/>
    </w:p>
    <w:p w14:paraId="13862883" w14:textId="77777777" w:rsidR="009810C9" w:rsidRPr="0046756F" w:rsidRDefault="009810C9" w:rsidP="009810C9">
      <w:pPr>
        <w:rPr>
          <w:rFonts w:cs="Arial"/>
        </w:rPr>
      </w:pPr>
    </w:p>
    <w:p w14:paraId="1CCCDC8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I2cCmd enables or disables the specified I2C peripheral.</w:t>
      </w:r>
    </w:p>
    <w:p w14:paraId="7A3587C0" w14:textId="77777777" w:rsidR="009810C9" w:rsidRPr="0046756F" w:rsidRDefault="009810C9" w:rsidP="009810C9">
      <w:pPr>
        <w:widowControl w:val="0"/>
        <w:autoSpaceDE w:val="0"/>
        <w:autoSpaceDN w:val="0"/>
        <w:adjustRightInd w:val="0"/>
        <w:rPr>
          <w:rFonts w:cs="Arial"/>
        </w:rPr>
      </w:pPr>
    </w:p>
    <w:p w14:paraId="72A5C6FC" w14:textId="77777777" w:rsidR="009810C9" w:rsidRPr="0046756F" w:rsidRDefault="00000000" w:rsidP="009810C9">
      <w:pPr>
        <w:rPr>
          <w:rFonts w:cs="Arial"/>
        </w:rPr>
      </w:pPr>
      <w:r>
        <w:rPr>
          <w:rFonts w:cs="Arial"/>
        </w:rPr>
        <w:pict w14:anchorId="0BE59842">
          <v:rect id="_x0000_i2484" style="width:0;height:1.5pt" o:hralign="center" o:hrstd="t" o:hr="t" fillcolor="#a0a0a0" stroked="f"/>
        </w:pict>
      </w:r>
    </w:p>
    <w:p w14:paraId="5CCFA3A9" w14:textId="77777777" w:rsidR="009810C9" w:rsidRPr="0046756F" w:rsidRDefault="009810C9" w:rsidP="009810C9">
      <w:pPr>
        <w:pStyle w:val="Heading4"/>
        <w:rPr>
          <w:rFonts w:ascii="Arial" w:hAnsi="Arial" w:cs="Arial"/>
        </w:rPr>
      </w:pPr>
      <w:bookmarkStart w:id="2925" w:name="_Toc122796821"/>
      <w:bookmarkStart w:id="2926" w:name="_Toc158906871"/>
      <w:r w:rsidRPr="0046756F">
        <w:rPr>
          <w:rFonts w:ascii="Arial" w:hAnsi="Arial" w:cs="Arial"/>
        </w:rPr>
        <w:t>11.7.2.2 List of HLRs allocated</w:t>
      </w:r>
      <w:bookmarkEnd w:id="2925"/>
      <w:bookmarkEnd w:id="2926"/>
    </w:p>
    <w:p w14:paraId="24C67CD0" w14:textId="77777777" w:rsidR="009810C9" w:rsidRPr="0046756F" w:rsidRDefault="009810C9" w:rsidP="009810C9">
      <w:pPr>
        <w:rPr>
          <w:rFonts w:cs="Arial"/>
        </w:rPr>
      </w:pPr>
    </w:p>
    <w:p w14:paraId="6DAEF90C"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 (H698-003-012-CMU).</w:t>
      </w:r>
    </w:p>
    <w:p w14:paraId="6C95381E" w14:textId="77777777" w:rsidR="009810C9" w:rsidRPr="0046756F" w:rsidRDefault="00000000" w:rsidP="009810C9">
      <w:pPr>
        <w:rPr>
          <w:rFonts w:cs="Arial"/>
        </w:rPr>
      </w:pPr>
      <w:r>
        <w:rPr>
          <w:rFonts w:cs="Arial"/>
        </w:rPr>
        <w:pict w14:anchorId="020ECBC9">
          <v:rect id="_x0000_i2485" style="width:0;height:1.5pt" o:hralign="center" o:hrstd="t" o:hr="t" fillcolor="#a0a0a0" stroked="f"/>
        </w:pict>
      </w:r>
    </w:p>
    <w:p w14:paraId="3396D35B" w14:textId="77777777" w:rsidR="009810C9" w:rsidRPr="0046756F" w:rsidRDefault="009810C9" w:rsidP="009810C9">
      <w:pPr>
        <w:pStyle w:val="Heading4"/>
        <w:rPr>
          <w:rFonts w:ascii="Arial" w:hAnsi="Arial" w:cs="Arial"/>
        </w:rPr>
      </w:pPr>
      <w:bookmarkStart w:id="2927" w:name="_Toc122796822"/>
      <w:bookmarkStart w:id="2928" w:name="_Toc158906872"/>
      <w:r w:rsidRPr="0046756F">
        <w:rPr>
          <w:rFonts w:ascii="Arial" w:hAnsi="Arial" w:cs="Arial"/>
        </w:rPr>
        <w:t>11.7.2.3 List of global variables accessed and modified</w:t>
      </w:r>
      <w:bookmarkEnd w:id="2927"/>
      <w:bookmarkEnd w:id="2928"/>
    </w:p>
    <w:p w14:paraId="3C3718A9" w14:textId="77777777" w:rsidR="009810C9" w:rsidRPr="0046756F" w:rsidRDefault="009810C9" w:rsidP="009810C9">
      <w:pPr>
        <w:rPr>
          <w:rFonts w:cs="Arial"/>
        </w:rPr>
      </w:pPr>
    </w:p>
    <w:p w14:paraId="28B9D3A1"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BF87EDB" w14:textId="77777777" w:rsidR="009810C9" w:rsidRPr="0046756F" w:rsidRDefault="009810C9" w:rsidP="009810C9">
      <w:pPr>
        <w:widowControl w:val="0"/>
        <w:autoSpaceDE w:val="0"/>
        <w:autoSpaceDN w:val="0"/>
        <w:adjustRightInd w:val="0"/>
        <w:rPr>
          <w:rFonts w:cs="Arial"/>
        </w:rPr>
      </w:pPr>
      <w:r w:rsidRPr="0046756F">
        <w:rPr>
          <w:rFonts w:cs="Arial"/>
        </w:rPr>
        <w:t>Modified : None</w:t>
      </w:r>
    </w:p>
    <w:p w14:paraId="0727A0AE" w14:textId="77777777" w:rsidR="009810C9" w:rsidRPr="0046756F" w:rsidRDefault="00000000" w:rsidP="009810C9">
      <w:pPr>
        <w:rPr>
          <w:rFonts w:cs="Arial"/>
        </w:rPr>
      </w:pPr>
      <w:r>
        <w:rPr>
          <w:rFonts w:cs="Arial"/>
        </w:rPr>
        <w:pict w14:anchorId="0CAC8D27">
          <v:rect id="_x0000_i2486" style="width:0;height:1.5pt" o:hralign="center" o:hrstd="t" o:hr="t" fillcolor="#a0a0a0" stroked="f"/>
        </w:pict>
      </w:r>
    </w:p>
    <w:p w14:paraId="164BF646" w14:textId="77777777" w:rsidR="009810C9" w:rsidRPr="0046756F" w:rsidRDefault="009810C9" w:rsidP="009810C9">
      <w:pPr>
        <w:pStyle w:val="Heading4"/>
        <w:rPr>
          <w:rFonts w:ascii="Arial" w:hAnsi="Arial" w:cs="Arial"/>
        </w:rPr>
      </w:pPr>
      <w:bookmarkStart w:id="2929" w:name="_Toc122796823"/>
      <w:bookmarkStart w:id="2930" w:name="_Toc158906873"/>
      <w:r w:rsidRPr="0046756F">
        <w:rPr>
          <w:rFonts w:ascii="Arial" w:hAnsi="Arial" w:cs="Arial"/>
        </w:rPr>
        <w:t>11.7.2.4 Parameter list (Input/Output)</w:t>
      </w:r>
      <w:bookmarkEnd w:id="2929"/>
      <w:bookmarkEnd w:id="2930"/>
    </w:p>
    <w:p w14:paraId="7B33A4B5" w14:textId="77777777" w:rsidR="009810C9" w:rsidRPr="0046756F" w:rsidRDefault="009810C9" w:rsidP="009810C9">
      <w:pPr>
        <w:rPr>
          <w:rFonts w:cs="Arial"/>
        </w:rPr>
      </w:pPr>
    </w:p>
    <w:p w14:paraId="0742A653" w14:textId="77777777" w:rsidR="009810C9" w:rsidRPr="0046756F" w:rsidRDefault="009810C9" w:rsidP="009810C9">
      <w:pPr>
        <w:widowControl w:val="0"/>
        <w:autoSpaceDE w:val="0"/>
        <w:autoSpaceDN w:val="0"/>
        <w:adjustRightInd w:val="0"/>
        <w:rPr>
          <w:rFonts w:cs="Arial"/>
        </w:rPr>
      </w:pPr>
      <w:r w:rsidRPr="0046756F">
        <w:rPr>
          <w:rFonts w:cs="Arial"/>
        </w:rPr>
        <w:t>Inputs :    T_FUNCTIONAL_STATE NewState            - New state of the i2cx peripheral</w:t>
      </w:r>
    </w:p>
    <w:p w14:paraId="22F3674A" w14:textId="77777777" w:rsidR="009810C9" w:rsidRPr="0046756F" w:rsidRDefault="009810C9" w:rsidP="009810C9">
      <w:pPr>
        <w:widowControl w:val="0"/>
        <w:autoSpaceDE w:val="0"/>
        <w:autoSpaceDN w:val="0"/>
        <w:adjustRightInd w:val="0"/>
        <w:rPr>
          <w:rFonts w:cs="Arial"/>
        </w:rPr>
      </w:pPr>
    </w:p>
    <w:p w14:paraId="6ECE5101" w14:textId="77777777" w:rsidR="009810C9" w:rsidRPr="0046756F" w:rsidRDefault="009810C9" w:rsidP="009810C9">
      <w:pPr>
        <w:widowControl w:val="0"/>
        <w:autoSpaceDE w:val="0"/>
        <w:autoSpaceDN w:val="0"/>
        <w:adjustRightInd w:val="0"/>
        <w:rPr>
          <w:rFonts w:cs="Arial"/>
        </w:rPr>
      </w:pPr>
      <w:r w:rsidRPr="0046756F">
        <w:rPr>
          <w:rFonts w:cs="Arial"/>
        </w:rPr>
        <w:t xml:space="preserve">Outputs : T_I2C* i2cx                                              - Pointer to select the I2C peripheral where x can be                    </w:t>
      </w:r>
    </w:p>
    <w:p w14:paraId="7C068C5E"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1, 2 or 3</w:t>
      </w:r>
    </w:p>
    <w:p w14:paraId="2243FFD7" w14:textId="77777777" w:rsidR="009810C9" w:rsidRPr="0046756F" w:rsidRDefault="009810C9" w:rsidP="009810C9">
      <w:pPr>
        <w:widowControl w:val="0"/>
        <w:autoSpaceDE w:val="0"/>
        <w:autoSpaceDN w:val="0"/>
        <w:adjustRightInd w:val="0"/>
        <w:rPr>
          <w:rFonts w:cs="Arial"/>
        </w:rPr>
      </w:pPr>
    </w:p>
    <w:p w14:paraId="25BAA12A" w14:textId="77777777" w:rsidR="009810C9" w:rsidRPr="0046756F" w:rsidRDefault="00000000" w:rsidP="009810C9">
      <w:pPr>
        <w:rPr>
          <w:rFonts w:cs="Arial"/>
        </w:rPr>
      </w:pPr>
      <w:r>
        <w:rPr>
          <w:rFonts w:cs="Arial"/>
        </w:rPr>
        <w:pict w14:anchorId="52AFCE50">
          <v:rect id="_x0000_i2487" style="width:0;height:1.5pt" o:hralign="center" o:hrstd="t" o:hr="t" fillcolor="#a0a0a0" stroked="f"/>
        </w:pict>
      </w:r>
    </w:p>
    <w:p w14:paraId="03C59BBB" w14:textId="77777777" w:rsidR="009810C9" w:rsidRPr="0046756F" w:rsidRDefault="009810C9" w:rsidP="009810C9">
      <w:pPr>
        <w:pStyle w:val="Heading4"/>
        <w:rPr>
          <w:rFonts w:ascii="Arial" w:hAnsi="Arial" w:cs="Arial"/>
        </w:rPr>
      </w:pPr>
      <w:bookmarkStart w:id="2931" w:name="_Toc122796824"/>
      <w:bookmarkStart w:id="2932" w:name="_Toc158906874"/>
      <w:r w:rsidRPr="0046756F">
        <w:rPr>
          <w:rFonts w:ascii="Arial" w:hAnsi="Arial" w:cs="Arial"/>
        </w:rPr>
        <w:t>11.7.2.5 Return Value</w:t>
      </w:r>
      <w:bookmarkEnd w:id="2931"/>
      <w:bookmarkEnd w:id="2932"/>
    </w:p>
    <w:p w14:paraId="4EF415BF" w14:textId="77777777" w:rsidR="009810C9" w:rsidRPr="0046756F" w:rsidRDefault="009810C9" w:rsidP="009810C9">
      <w:pPr>
        <w:rPr>
          <w:rFonts w:cs="Arial"/>
        </w:rPr>
      </w:pPr>
    </w:p>
    <w:p w14:paraId="04F31ECD"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DF14CDA" w14:textId="77777777" w:rsidR="009810C9" w:rsidRPr="0046756F" w:rsidRDefault="009810C9" w:rsidP="009810C9">
      <w:pPr>
        <w:widowControl w:val="0"/>
        <w:autoSpaceDE w:val="0"/>
        <w:autoSpaceDN w:val="0"/>
        <w:adjustRightInd w:val="0"/>
        <w:rPr>
          <w:rFonts w:cs="Arial"/>
        </w:rPr>
      </w:pPr>
    </w:p>
    <w:p w14:paraId="2D1E31BF" w14:textId="77777777" w:rsidR="009810C9" w:rsidRPr="0046756F" w:rsidRDefault="00000000" w:rsidP="009810C9">
      <w:pPr>
        <w:rPr>
          <w:rFonts w:cs="Arial"/>
        </w:rPr>
      </w:pPr>
      <w:r>
        <w:rPr>
          <w:rFonts w:cs="Arial"/>
        </w:rPr>
        <w:pict w14:anchorId="3D8AA5ED">
          <v:rect id="_x0000_i2488" style="width:0;height:1.5pt" o:hralign="center" o:hrstd="t" o:hr="t" fillcolor="#a0a0a0" stroked="f"/>
        </w:pict>
      </w:r>
    </w:p>
    <w:p w14:paraId="7A672B40" w14:textId="77777777" w:rsidR="009810C9" w:rsidRPr="0046756F" w:rsidRDefault="009810C9" w:rsidP="009810C9">
      <w:pPr>
        <w:pStyle w:val="Heading4"/>
        <w:rPr>
          <w:rFonts w:ascii="Arial" w:hAnsi="Arial" w:cs="Arial"/>
        </w:rPr>
      </w:pPr>
      <w:bookmarkStart w:id="2933" w:name="_Toc122796825"/>
      <w:bookmarkStart w:id="2934" w:name="_Toc158906875"/>
      <w:r w:rsidRPr="0046756F">
        <w:rPr>
          <w:rFonts w:ascii="Arial" w:hAnsi="Arial" w:cs="Arial"/>
        </w:rPr>
        <w:t>11.7.2.6 Other CSUs called by this CSU</w:t>
      </w:r>
      <w:bookmarkEnd w:id="2933"/>
      <w:bookmarkEnd w:id="2934"/>
    </w:p>
    <w:p w14:paraId="62F31F4C" w14:textId="77777777" w:rsidR="009810C9" w:rsidRPr="0046756F" w:rsidRDefault="009810C9" w:rsidP="009810C9">
      <w:pPr>
        <w:rPr>
          <w:rFonts w:cs="Arial"/>
        </w:rPr>
      </w:pPr>
    </w:p>
    <w:p w14:paraId="240499ED"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F91E17A" w14:textId="77777777" w:rsidR="009810C9" w:rsidRPr="0046756F" w:rsidRDefault="009810C9" w:rsidP="009810C9">
      <w:pPr>
        <w:widowControl w:val="0"/>
        <w:autoSpaceDE w:val="0"/>
        <w:autoSpaceDN w:val="0"/>
        <w:adjustRightInd w:val="0"/>
        <w:rPr>
          <w:rFonts w:cs="Arial"/>
        </w:rPr>
      </w:pPr>
    </w:p>
    <w:p w14:paraId="7A83F0FD" w14:textId="77777777" w:rsidR="009810C9" w:rsidRPr="0046756F" w:rsidRDefault="00000000" w:rsidP="009810C9">
      <w:pPr>
        <w:rPr>
          <w:rFonts w:cs="Arial"/>
        </w:rPr>
      </w:pPr>
      <w:r>
        <w:rPr>
          <w:rFonts w:cs="Arial"/>
        </w:rPr>
        <w:pict w14:anchorId="0B0C3B9C">
          <v:rect id="_x0000_i2489" style="width:0;height:1.5pt" o:hralign="center" o:hrstd="t" o:hr="t" fillcolor="#a0a0a0" stroked="f"/>
        </w:pict>
      </w:r>
    </w:p>
    <w:p w14:paraId="32C11ACA" w14:textId="77777777" w:rsidR="009810C9" w:rsidRPr="0046756F" w:rsidRDefault="009810C9" w:rsidP="009810C9">
      <w:pPr>
        <w:pStyle w:val="Heading4"/>
        <w:rPr>
          <w:rFonts w:ascii="Arial" w:hAnsi="Arial" w:cs="Arial"/>
        </w:rPr>
      </w:pPr>
      <w:bookmarkStart w:id="2935" w:name="_Toc122796826"/>
      <w:bookmarkStart w:id="2936" w:name="_Toc158906876"/>
      <w:r w:rsidRPr="0046756F">
        <w:rPr>
          <w:rFonts w:ascii="Arial" w:hAnsi="Arial" w:cs="Arial"/>
        </w:rPr>
        <w:t>11.7.2.7 Description of list of LLRs allocated</w:t>
      </w:r>
      <w:bookmarkEnd w:id="2935"/>
      <w:bookmarkEnd w:id="2936"/>
    </w:p>
    <w:p w14:paraId="352D7B0B" w14:textId="77777777" w:rsidR="009810C9" w:rsidRPr="0046756F" w:rsidRDefault="009810C9" w:rsidP="009810C9">
      <w:pPr>
        <w:rPr>
          <w:rFonts w:cs="Arial"/>
        </w:rPr>
      </w:pPr>
    </w:p>
    <w:p w14:paraId="2CD62FA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I2cCmd</w:t>
      </w:r>
    </w:p>
    <w:p w14:paraId="2FEF37FE" w14:textId="77777777" w:rsidR="009810C9" w:rsidRPr="0046756F" w:rsidRDefault="009810C9" w:rsidP="009810C9">
      <w:pPr>
        <w:widowControl w:val="0"/>
        <w:autoSpaceDE w:val="0"/>
        <w:autoSpaceDN w:val="0"/>
        <w:adjustRightInd w:val="0"/>
        <w:rPr>
          <w:rFonts w:cs="Arial"/>
        </w:rPr>
      </w:pPr>
    </w:p>
    <w:p w14:paraId="0743DDB3" w14:textId="77777777" w:rsidR="009810C9" w:rsidRPr="0046756F" w:rsidRDefault="00000000" w:rsidP="009810C9">
      <w:pPr>
        <w:rPr>
          <w:rFonts w:cs="Arial"/>
        </w:rPr>
      </w:pPr>
      <w:r>
        <w:rPr>
          <w:rFonts w:cs="Arial"/>
        </w:rPr>
        <w:pict w14:anchorId="6F578039">
          <v:rect id="_x0000_i2490" style="width:0;height:1.5pt" o:hralign="center" o:hrstd="t" o:hr="t" fillcolor="#a0a0a0" stroked="f"/>
        </w:pict>
      </w:r>
    </w:p>
    <w:p w14:paraId="519CC802" w14:textId="77777777" w:rsidR="009810C9" w:rsidRPr="0046756F" w:rsidRDefault="009810C9" w:rsidP="009810C9">
      <w:pPr>
        <w:pStyle w:val="Heading5"/>
        <w:rPr>
          <w:rFonts w:ascii="Arial" w:hAnsi="Arial" w:cs="Arial"/>
        </w:rPr>
      </w:pPr>
      <w:bookmarkStart w:id="2937" w:name="_Toc122796827"/>
      <w:bookmarkStart w:id="2938" w:name="_Toc158906877"/>
      <w:r w:rsidRPr="0046756F">
        <w:rPr>
          <w:rFonts w:ascii="Arial" w:hAnsi="Arial" w:cs="Arial"/>
        </w:rPr>
        <w:t>11.7.2.7.1 daulibstm32f4xxi2c-I2cCmd-LLR-001</w:t>
      </w:r>
      <w:bookmarkEnd w:id="2937"/>
      <w:bookmarkEnd w:id="2938"/>
    </w:p>
    <w:p w14:paraId="06B1E679" w14:textId="77777777" w:rsidR="009810C9" w:rsidRPr="0046756F" w:rsidRDefault="009810C9" w:rsidP="009810C9">
      <w:pPr>
        <w:rPr>
          <w:rFonts w:cs="Arial"/>
        </w:rPr>
      </w:pPr>
      <w:r w:rsidRPr="0046756F">
        <w:rPr>
          <w:rFonts w:cs="Arial"/>
        </w:rPr>
        <w:t>Requirement ID: H698-LLD-CMU-FNC-2203</w:t>
      </w:r>
    </w:p>
    <w:p w14:paraId="71E35917" w14:textId="77777777" w:rsidR="009810C9" w:rsidRPr="0046756F" w:rsidRDefault="009810C9" w:rsidP="009810C9">
      <w:pPr>
        <w:rPr>
          <w:rFonts w:cs="Arial"/>
        </w:rPr>
      </w:pPr>
    </w:p>
    <w:p w14:paraId="39DDBCD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enable the I2C peripheral M_I2C_CR1_PE by performing Bitwise OR operation of cr1  of i2cx  with M_I2C_CR1_PE and then store it in cr1 of i2cx when NewState is other than DISABLE.</w:t>
      </w:r>
    </w:p>
    <w:p w14:paraId="0AA27D1E" w14:textId="77777777" w:rsidR="009810C9" w:rsidRPr="0046756F" w:rsidRDefault="009810C9" w:rsidP="009810C9">
      <w:pPr>
        <w:widowControl w:val="0"/>
        <w:autoSpaceDE w:val="0"/>
        <w:autoSpaceDN w:val="0"/>
        <w:adjustRightInd w:val="0"/>
        <w:rPr>
          <w:rFonts w:cs="Arial"/>
        </w:rPr>
      </w:pPr>
    </w:p>
    <w:p w14:paraId="16A6A8CA" w14:textId="77777777" w:rsidR="009810C9" w:rsidRPr="0046756F" w:rsidRDefault="00000000" w:rsidP="009810C9">
      <w:pPr>
        <w:rPr>
          <w:rFonts w:cs="Arial"/>
        </w:rPr>
      </w:pPr>
      <w:r>
        <w:rPr>
          <w:rFonts w:cs="Arial"/>
        </w:rPr>
        <w:pict w14:anchorId="0ADEFF86">
          <v:rect id="_x0000_i2491" style="width:0;height:1.5pt" o:hralign="center" o:hrstd="t" o:hr="t" fillcolor="#a0a0a0" stroked="f"/>
        </w:pict>
      </w:r>
    </w:p>
    <w:p w14:paraId="12A60C67" w14:textId="77777777" w:rsidR="009810C9" w:rsidRPr="0046756F" w:rsidRDefault="009810C9" w:rsidP="009810C9">
      <w:pPr>
        <w:pStyle w:val="Heading5"/>
        <w:rPr>
          <w:rFonts w:ascii="Arial" w:hAnsi="Arial" w:cs="Arial"/>
        </w:rPr>
      </w:pPr>
      <w:bookmarkStart w:id="2939" w:name="_Toc122796828"/>
      <w:bookmarkStart w:id="2940" w:name="_Toc158906878"/>
      <w:r w:rsidRPr="0046756F">
        <w:rPr>
          <w:rFonts w:ascii="Arial" w:hAnsi="Arial" w:cs="Arial"/>
        </w:rPr>
        <w:t>11.7.2.7.2 daulibstm32f4xxi2c-I2cCmd-LLR-002</w:t>
      </w:r>
      <w:bookmarkEnd w:id="2939"/>
      <w:bookmarkEnd w:id="2940"/>
    </w:p>
    <w:p w14:paraId="073675AE" w14:textId="77777777" w:rsidR="009810C9" w:rsidRPr="0046756F" w:rsidRDefault="009810C9" w:rsidP="009810C9">
      <w:pPr>
        <w:rPr>
          <w:rFonts w:cs="Arial"/>
        </w:rPr>
      </w:pPr>
      <w:r w:rsidRPr="0046756F">
        <w:rPr>
          <w:rFonts w:cs="Arial"/>
        </w:rPr>
        <w:t>Requirement ID: H698-LLD-CMU-FNC-2204</w:t>
      </w:r>
    </w:p>
    <w:p w14:paraId="4F4D58C5" w14:textId="77777777" w:rsidR="009810C9" w:rsidRPr="0046756F" w:rsidRDefault="009810C9" w:rsidP="009810C9">
      <w:pPr>
        <w:rPr>
          <w:rFonts w:cs="Arial"/>
        </w:rPr>
      </w:pPr>
    </w:p>
    <w:p w14:paraId="65535F1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the I2C peripheral M_I2C_CR1_PE by performing Bitwise AND operation of cr1 of i2cx with negation of M_I2C_CR1_PE and then store it in cr1 of i2cx when NewState is equal to DISABLE.</w:t>
      </w:r>
    </w:p>
    <w:p w14:paraId="4A751522" w14:textId="77777777" w:rsidR="009810C9" w:rsidRPr="0046756F" w:rsidRDefault="009810C9" w:rsidP="009810C9">
      <w:pPr>
        <w:widowControl w:val="0"/>
        <w:autoSpaceDE w:val="0"/>
        <w:autoSpaceDN w:val="0"/>
        <w:adjustRightInd w:val="0"/>
        <w:rPr>
          <w:rFonts w:cs="Arial"/>
        </w:rPr>
      </w:pPr>
    </w:p>
    <w:p w14:paraId="08B89046" w14:textId="77777777" w:rsidR="009810C9" w:rsidRPr="0046756F" w:rsidRDefault="00000000" w:rsidP="009810C9">
      <w:pPr>
        <w:rPr>
          <w:rFonts w:cs="Arial"/>
        </w:rPr>
      </w:pPr>
      <w:r>
        <w:rPr>
          <w:rFonts w:cs="Arial"/>
        </w:rPr>
        <w:pict w14:anchorId="27FD720D">
          <v:rect id="_x0000_i2492" style="width:0;height:1.5pt" o:hralign="center" o:hrstd="t" o:hr="t" fillcolor="#a0a0a0" stroked="f"/>
        </w:pict>
      </w:r>
    </w:p>
    <w:p w14:paraId="2B837585" w14:textId="77777777" w:rsidR="009810C9" w:rsidRPr="0046756F" w:rsidRDefault="009810C9" w:rsidP="009810C9">
      <w:pPr>
        <w:pStyle w:val="Heading3"/>
      </w:pPr>
      <w:bookmarkStart w:id="2941" w:name="_Toc122796829"/>
      <w:bookmarkStart w:id="2942" w:name="_Toc158906879"/>
      <w:r w:rsidRPr="0046756F">
        <w:t>11.7.3 I2cGenerateStart</w:t>
      </w:r>
      <w:bookmarkEnd w:id="2941"/>
      <w:bookmarkEnd w:id="2942"/>
    </w:p>
    <w:p w14:paraId="6D40299C" w14:textId="77777777" w:rsidR="009810C9" w:rsidRPr="0046756F" w:rsidRDefault="009810C9" w:rsidP="009810C9">
      <w:pPr>
        <w:rPr>
          <w:rFonts w:cs="Arial"/>
        </w:rPr>
      </w:pPr>
    </w:p>
    <w:p w14:paraId="51892BA6"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I2cGenerateStart will follow in the sub sections.</w:t>
      </w:r>
    </w:p>
    <w:p w14:paraId="165C6164" w14:textId="77777777" w:rsidR="009810C9" w:rsidRPr="0046756F" w:rsidRDefault="009810C9" w:rsidP="009810C9">
      <w:pPr>
        <w:widowControl w:val="0"/>
        <w:autoSpaceDE w:val="0"/>
        <w:autoSpaceDN w:val="0"/>
        <w:adjustRightInd w:val="0"/>
        <w:rPr>
          <w:rFonts w:cs="Arial"/>
        </w:rPr>
      </w:pPr>
    </w:p>
    <w:p w14:paraId="7110E3E2" w14:textId="77777777" w:rsidR="009810C9" w:rsidRPr="0046756F" w:rsidRDefault="00000000" w:rsidP="009810C9">
      <w:pPr>
        <w:rPr>
          <w:rFonts w:cs="Arial"/>
        </w:rPr>
      </w:pPr>
      <w:r>
        <w:rPr>
          <w:rFonts w:cs="Arial"/>
        </w:rPr>
        <w:pict w14:anchorId="410D234E">
          <v:rect id="_x0000_i2493" style="width:0;height:1.5pt" o:hralign="center" o:hrstd="t" o:hr="t" fillcolor="#a0a0a0" stroked="f"/>
        </w:pict>
      </w:r>
    </w:p>
    <w:p w14:paraId="30035BE6" w14:textId="77777777" w:rsidR="009810C9" w:rsidRPr="0046756F" w:rsidRDefault="009810C9" w:rsidP="009810C9">
      <w:pPr>
        <w:pStyle w:val="Heading4"/>
        <w:rPr>
          <w:rFonts w:ascii="Arial" w:hAnsi="Arial" w:cs="Arial"/>
        </w:rPr>
      </w:pPr>
      <w:bookmarkStart w:id="2943" w:name="_Toc122796830"/>
      <w:bookmarkStart w:id="2944" w:name="_Toc158906880"/>
      <w:r w:rsidRPr="0046756F">
        <w:rPr>
          <w:rFonts w:ascii="Arial" w:hAnsi="Arial" w:cs="Arial"/>
        </w:rPr>
        <w:t>11.7.3.1 Brief Description</w:t>
      </w:r>
      <w:bookmarkEnd w:id="2943"/>
      <w:bookmarkEnd w:id="2944"/>
    </w:p>
    <w:p w14:paraId="0BE957B5" w14:textId="77777777" w:rsidR="009810C9" w:rsidRPr="0046756F" w:rsidRDefault="009810C9" w:rsidP="009810C9">
      <w:pPr>
        <w:rPr>
          <w:rFonts w:cs="Arial"/>
        </w:rPr>
      </w:pPr>
    </w:p>
    <w:p w14:paraId="11D6635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I2cGenerateStart generates i2cx communication START condition.</w:t>
      </w:r>
    </w:p>
    <w:p w14:paraId="68AED1DB" w14:textId="77777777" w:rsidR="009810C9" w:rsidRPr="0046756F" w:rsidRDefault="009810C9" w:rsidP="009810C9">
      <w:pPr>
        <w:widowControl w:val="0"/>
        <w:autoSpaceDE w:val="0"/>
        <w:autoSpaceDN w:val="0"/>
        <w:adjustRightInd w:val="0"/>
        <w:rPr>
          <w:rFonts w:cs="Arial"/>
        </w:rPr>
      </w:pPr>
    </w:p>
    <w:p w14:paraId="15B5AE0E" w14:textId="77777777" w:rsidR="009810C9" w:rsidRPr="0046756F" w:rsidRDefault="00000000" w:rsidP="009810C9">
      <w:pPr>
        <w:rPr>
          <w:rFonts w:cs="Arial"/>
        </w:rPr>
      </w:pPr>
      <w:r>
        <w:rPr>
          <w:rFonts w:cs="Arial"/>
        </w:rPr>
        <w:pict w14:anchorId="30104539">
          <v:rect id="_x0000_i2494" style="width:0;height:1.5pt" o:hralign="center" o:hrstd="t" o:hr="t" fillcolor="#a0a0a0" stroked="f"/>
        </w:pict>
      </w:r>
    </w:p>
    <w:p w14:paraId="75E30D59" w14:textId="77777777" w:rsidR="009810C9" w:rsidRPr="0046756F" w:rsidRDefault="009810C9" w:rsidP="009810C9">
      <w:pPr>
        <w:pStyle w:val="Heading4"/>
        <w:rPr>
          <w:rFonts w:ascii="Arial" w:hAnsi="Arial" w:cs="Arial"/>
        </w:rPr>
      </w:pPr>
      <w:bookmarkStart w:id="2945" w:name="_Toc122796831"/>
      <w:bookmarkStart w:id="2946" w:name="_Toc158906881"/>
      <w:r w:rsidRPr="0046756F">
        <w:rPr>
          <w:rFonts w:ascii="Arial" w:hAnsi="Arial" w:cs="Arial"/>
        </w:rPr>
        <w:t>11.7.3.2 List of HLRs allocated</w:t>
      </w:r>
      <w:bookmarkEnd w:id="2945"/>
      <w:bookmarkEnd w:id="2946"/>
    </w:p>
    <w:p w14:paraId="22840D5D" w14:textId="77777777" w:rsidR="009810C9" w:rsidRPr="0046756F" w:rsidRDefault="009810C9" w:rsidP="009810C9">
      <w:pPr>
        <w:rPr>
          <w:rFonts w:cs="Arial"/>
        </w:rPr>
      </w:pPr>
    </w:p>
    <w:p w14:paraId="3F01705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353FA55A" w14:textId="77777777" w:rsidR="009810C9" w:rsidRPr="0046756F" w:rsidRDefault="009810C9" w:rsidP="009810C9">
      <w:pPr>
        <w:widowControl w:val="0"/>
        <w:autoSpaceDE w:val="0"/>
        <w:autoSpaceDN w:val="0"/>
        <w:adjustRightInd w:val="0"/>
        <w:rPr>
          <w:rFonts w:cs="Arial"/>
        </w:rPr>
      </w:pPr>
    </w:p>
    <w:p w14:paraId="65B74F2D" w14:textId="77777777" w:rsidR="009810C9" w:rsidRPr="0046756F" w:rsidRDefault="00000000" w:rsidP="009810C9">
      <w:pPr>
        <w:rPr>
          <w:rFonts w:cs="Arial"/>
        </w:rPr>
      </w:pPr>
      <w:r>
        <w:rPr>
          <w:rFonts w:cs="Arial"/>
        </w:rPr>
        <w:pict w14:anchorId="7B3C6608">
          <v:rect id="_x0000_i2495" style="width:0;height:1.5pt" o:hralign="center" o:hrstd="t" o:hr="t" fillcolor="#a0a0a0" stroked="f"/>
        </w:pict>
      </w:r>
    </w:p>
    <w:p w14:paraId="44655740" w14:textId="77777777" w:rsidR="009810C9" w:rsidRPr="0046756F" w:rsidRDefault="009810C9" w:rsidP="009810C9">
      <w:pPr>
        <w:pStyle w:val="Heading4"/>
        <w:rPr>
          <w:rFonts w:ascii="Arial" w:hAnsi="Arial" w:cs="Arial"/>
        </w:rPr>
      </w:pPr>
      <w:bookmarkStart w:id="2947" w:name="_Toc122796832"/>
      <w:bookmarkStart w:id="2948" w:name="_Toc158906882"/>
      <w:r w:rsidRPr="0046756F">
        <w:rPr>
          <w:rFonts w:ascii="Arial" w:hAnsi="Arial" w:cs="Arial"/>
        </w:rPr>
        <w:t>11.7.3.3 List of global variables accessed and modified</w:t>
      </w:r>
      <w:bookmarkEnd w:id="2947"/>
      <w:bookmarkEnd w:id="2948"/>
    </w:p>
    <w:p w14:paraId="7ED10D49" w14:textId="77777777" w:rsidR="009810C9" w:rsidRPr="0046756F" w:rsidRDefault="009810C9" w:rsidP="009810C9">
      <w:pPr>
        <w:rPr>
          <w:rFonts w:cs="Arial"/>
        </w:rPr>
      </w:pPr>
    </w:p>
    <w:p w14:paraId="34F79DF6"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1A73A45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61743309" w14:textId="77777777" w:rsidR="009810C9" w:rsidRPr="0046756F" w:rsidRDefault="009810C9" w:rsidP="009810C9">
      <w:pPr>
        <w:widowControl w:val="0"/>
        <w:autoSpaceDE w:val="0"/>
        <w:autoSpaceDN w:val="0"/>
        <w:adjustRightInd w:val="0"/>
        <w:rPr>
          <w:rFonts w:cs="Arial"/>
        </w:rPr>
      </w:pPr>
    </w:p>
    <w:p w14:paraId="41D6B829" w14:textId="77777777" w:rsidR="009810C9" w:rsidRPr="0046756F" w:rsidRDefault="00000000" w:rsidP="009810C9">
      <w:pPr>
        <w:rPr>
          <w:rFonts w:cs="Arial"/>
        </w:rPr>
      </w:pPr>
      <w:r>
        <w:rPr>
          <w:rFonts w:cs="Arial"/>
        </w:rPr>
        <w:pict w14:anchorId="5723484D">
          <v:rect id="_x0000_i2496" style="width:0;height:1.5pt" o:hralign="center" o:hrstd="t" o:hr="t" fillcolor="#a0a0a0" stroked="f"/>
        </w:pict>
      </w:r>
    </w:p>
    <w:p w14:paraId="6563D934" w14:textId="77777777" w:rsidR="009810C9" w:rsidRPr="0046756F" w:rsidRDefault="009810C9" w:rsidP="009810C9">
      <w:pPr>
        <w:pStyle w:val="Heading4"/>
        <w:rPr>
          <w:rFonts w:ascii="Arial" w:hAnsi="Arial" w:cs="Arial"/>
        </w:rPr>
      </w:pPr>
      <w:bookmarkStart w:id="2949" w:name="_Toc122796833"/>
      <w:bookmarkStart w:id="2950" w:name="_Toc158906883"/>
      <w:r w:rsidRPr="0046756F">
        <w:rPr>
          <w:rFonts w:ascii="Arial" w:hAnsi="Arial" w:cs="Arial"/>
        </w:rPr>
        <w:t>11.7.3.4 Parameter list (Input/Output)</w:t>
      </w:r>
      <w:bookmarkEnd w:id="2949"/>
      <w:bookmarkEnd w:id="2950"/>
    </w:p>
    <w:p w14:paraId="429097B3" w14:textId="77777777" w:rsidR="009810C9" w:rsidRPr="0046756F" w:rsidRDefault="009810C9" w:rsidP="009810C9">
      <w:pPr>
        <w:rPr>
          <w:rFonts w:cs="Arial"/>
        </w:rPr>
      </w:pPr>
    </w:p>
    <w:p w14:paraId="401898E0" w14:textId="77777777" w:rsidR="009810C9" w:rsidRPr="0046756F" w:rsidRDefault="009810C9" w:rsidP="009810C9">
      <w:pPr>
        <w:widowControl w:val="0"/>
        <w:autoSpaceDE w:val="0"/>
        <w:autoSpaceDN w:val="0"/>
        <w:adjustRightInd w:val="0"/>
        <w:rPr>
          <w:rFonts w:cs="Arial"/>
        </w:rPr>
      </w:pPr>
      <w:r w:rsidRPr="0046756F">
        <w:rPr>
          <w:rFonts w:cs="Arial"/>
        </w:rPr>
        <w:t xml:space="preserve">Inputs :    T_FUNCTIONAL_STATE NewState            - New state of the I2C START condition generation                      </w:t>
      </w:r>
    </w:p>
    <w:p w14:paraId="0AADA3F8" w14:textId="77777777" w:rsidR="009810C9" w:rsidRPr="0046756F" w:rsidRDefault="009810C9" w:rsidP="009810C9">
      <w:pPr>
        <w:widowControl w:val="0"/>
        <w:autoSpaceDE w:val="0"/>
        <w:autoSpaceDN w:val="0"/>
        <w:adjustRightInd w:val="0"/>
        <w:rPr>
          <w:rFonts w:cs="Arial"/>
        </w:rPr>
      </w:pPr>
      <w:r w:rsidRPr="0046756F">
        <w:rPr>
          <w:rFonts w:cs="Arial"/>
        </w:rPr>
        <w:t xml:space="preserve">                                                                                       (ENABLE or DISABLE)</w:t>
      </w:r>
    </w:p>
    <w:p w14:paraId="4278055C" w14:textId="77777777" w:rsidR="009810C9" w:rsidRPr="0046756F" w:rsidRDefault="009810C9" w:rsidP="009810C9">
      <w:pPr>
        <w:widowControl w:val="0"/>
        <w:autoSpaceDE w:val="0"/>
        <w:autoSpaceDN w:val="0"/>
        <w:adjustRightInd w:val="0"/>
        <w:rPr>
          <w:rFonts w:cs="Arial"/>
        </w:rPr>
      </w:pPr>
    </w:p>
    <w:p w14:paraId="117270F8" w14:textId="77777777" w:rsidR="009810C9" w:rsidRPr="0046756F" w:rsidRDefault="009810C9" w:rsidP="009810C9">
      <w:pPr>
        <w:widowControl w:val="0"/>
        <w:autoSpaceDE w:val="0"/>
        <w:autoSpaceDN w:val="0"/>
        <w:adjustRightInd w:val="0"/>
        <w:rPr>
          <w:rFonts w:cs="Arial"/>
        </w:rPr>
      </w:pPr>
      <w:r w:rsidRPr="0046756F">
        <w:rPr>
          <w:rFonts w:cs="Arial"/>
        </w:rPr>
        <w:t xml:space="preserve">Outputs : T_I2C* i2cx                                               - Pointer to select the I2C peripheral where x can be </w:t>
      </w:r>
    </w:p>
    <w:p w14:paraId="6E6485B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1, 2 or 3</w:t>
      </w:r>
    </w:p>
    <w:p w14:paraId="216A194B" w14:textId="77777777" w:rsidR="009810C9" w:rsidRPr="0046756F" w:rsidRDefault="009810C9" w:rsidP="009810C9">
      <w:pPr>
        <w:widowControl w:val="0"/>
        <w:autoSpaceDE w:val="0"/>
        <w:autoSpaceDN w:val="0"/>
        <w:adjustRightInd w:val="0"/>
        <w:rPr>
          <w:rFonts w:cs="Arial"/>
        </w:rPr>
      </w:pPr>
    </w:p>
    <w:p w14:paraId="7E59100F" w14:textId="77777777" w:rsidR="009810C9" w:rsidRPr="0046756F" w:rsidRDefault="00000000" w:rsidP="009810C9">
      <w:pPr>
        <w:rPr>
          <w:rFonts w:cs="Arial"/>
        </w:rPr>
      </w:pPr>
      <w:r>
        <w:rPr>
          <w:rFonts w:cs="Arial"/>
        </w:rPr>
        <w:pict w14:anchorId="7F999480">
          <v:rect id="_x0000_i2497" style="width:0;height:1.5pt" o:hralign="center" o:hrstd="t" o:hr="t" fillcolor="#a0a0a0" stroked="f"/>
        </w:pict>
      </w:r>
    </w:p>
    <w:p w14:paraId="39CA0A08" w14:textId="77777777" w:rsidR="009810C9" w:rsidRPr="0046756F" w:rsidRDefault="009810C9" w:rsidP="009810C9">
      <w:pPr>
        <w:pStyle w:val="Heading4"/>
        <w:rPr>
          <w:rFonts w:ascii="Arial" w:hAnsi="Arial" w:cs="Arial"/>
        </w:rPr>
      </w:pPr>
      <w:bookmarkStart w:id="2951" w:name="_Toc122796834"/>
      <w:bookmarkStart w:id="2952" w:name="_Toc158906884"/>
      <w:r w:rsidRPr="0046756F">
        <w:rPr>
          <w:rFonts w:ascii="Arial" w:hAnsi="Arial" w:cs="Arial"/>
        </w:rPr>
        <w:t>11.7.3.5 Return Value</w:t>
      </w:r>
      <w:bookmarkEnd w:id="2951"/>
      <w:bookmarkEnd w:id="2952"/>
    </w:p>
    <w:p w14:paraId="16EFB50B" w14:textId="77777777" w:rsidR="009810C9" w:rsidRPr="0046756F" w:rsidRDefault="009810C9" w:rsidP="009810C9">
      <w:pPr>
        <w:rPr>
          <w:rFonts w:cs="Arial"/>
        </w:rPr>
      </w:pPr>
    </w:p>
    <w:p w14:paraId="05011C3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6A382A8" w14:textId="77777777" w:rsidR="009810C9" w:rsidRPr="0046756F" w:rsidRDefault="009810C9" w:rsidP="009810C9">
      <w:pPr>
        <w:widowControl w:val="0"/>
        <w:autoSpaceDE w:val="0"/>
        <w:autoSpaceDN w:val="0"/>
        <w:adjustRightInd w:val="0"/>
        <w:rPr>
          <w:rFonts w:cs="Arial"/>
        </w:rPr>
      </w:pPr>
    </w:p>
    <w:p w14:paraId="19D82E5E" w14:textId="77777777" w:rsidR="009810C9" w:rsidRPr="0046756F" w:rsidRDefault="00000000" w:rsidP="009810C9">
      <w:pPr>
        <w:rPr>
          <w:rFonts w:cs="Arial"/>
        </w:rPr>
      </w:pPr>
      <w:r>
        <w:rPr>
          <w:rFonts w:cs="Arial"/>
        </w:rPr>
        <w:pict w14:anchorId="41E2ED3C">
          <v:rect id="_x0000_i2498" style="width:0;height:1.5pt" o:hralign="center" o:hrstd="t" o:hr="t" fillcolor="#a0a0a0" stroked="f"/>
        </w:pict>
      </w:r>
    </w:p>
    <w:p w14:paraId="15777CA1" w14:textId="77777777" w:rsidR="009810C9" w:rsidRPr="0046756F" w:rsidRDefault="009810C9" w:rsidP="009810C9">
      <w:pPr>
        <w:pStyle w:val="Heading4"/>
        <w:rPr>
          <w:rFonts w:ascii="Arial" w:hAnsi="Arial" w:cs="Arial"/>
        </w:rPr>
      </w:pPr>
      <w:bookmarkStart w:id="2953" w:name="_Toc122796835"/>
      <w:bookmarkStart w:id="2954" w:name="_Toc158906885"/>
      <w:r w:rsidRPr="0046756F">
        <w:rPr>
          <w:rFonts w:ascii="Arial" w:hAnsi="Arial" w:cs="Arial"/>
        </w:rPr>
        <w:t>11.7.3.6 Other CSUs called by this CSU</w:t>
      </w:r>
      <w:bookmarkEnd w:id="2953"/>
      <w:bookmarkEnd w:id="2954"/>
    </w:p>
    <w:p w14:paraId="23F4F3F9" w14:textId="77777777" w:rsidR="009810C9" w:rsidRPr="0046756F" w:rsidRDefault="009810C9" w:rsidP="009810C9">
      <w:pPr>
        <w:rPr>
          <w:rFonts w:cs="Arial"/>
        </w:rPr>
      </w:pPr>
    </w:p>
    <w:p w14:paraId="074055E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A2B319D" w14:textId="77777777" w:rsidR="009810C9" w:rsidRPr="0046756F" w:rsidRDefault="009810C9" w:rsidP="009810C9">
      <w:pPr>
        <w:widowControl w:val="0"/>
        <w:autoSpaceDE w:val="0"/>
        <w:autoSpaceDN w:val="0"/>
        <w:adjustRightInd w:val="0"/>
        <w:rPr>
          <w:rFonts w:cs="Arial"/>
        </w:rPr>
      </w:pPr>
    </w:p>
    <w:p w14:paraId="761B398F" w14:textId="77777777" w:rsidR="009810C9" w:rsidRPr="0046756F" w:rsidRDefault="00000000" w:rsidP="009810C9">
      <w:pPr>
        <w:rPr>
          <w:rFonts w:cs="Arial"/>
        </w:rPr>
      </w:pPr>
      <w:r>
        <w:rPr>
          <w:rFonts w:cs="Arial"/>
        </w:rPr>
        <w:pict w14:anchorId="39B3DEA7">
          <v:rect id="_x0000_i2499" style="width:0;height:1.5pt" o:hralign="center" o:hrstd="t" o:hr="t" fillcolor="#a0a0a0" stroked="f"/>
        </w:pict>
      </w:r>
    </w:p>
    <w:p w14:paraId="0D7C27E0" w14:textId="77777777" w:rsidR="009810C9" w:rsidRPr="0046756F" w:rsidRDefault="009810C9" w:rsidP="009810C9">
      <w:pPr>
        <w:pStyle w:val="Heading4"/>
        <w:rPr>
          <w:rFonts w:ascii="Arial" w:hAnsi="Arial" w:cs="Arial"/>
        </w:rPr>
      </w:pPr>
      <w:bookmarkStart w:id="2955" w:name="_Toc122796836"/>
      <w:bookmarkStart w:id="2956" w:name="_Toc158906886"/>
      <w:r w:rsidRPr="0046756F">
        <w:rPr>
          <w:rFonts w:ascii="Arial" w:hAnsi="Arial" w:cs="Arial"/>
        </w:rPr>
        <w:t>11.7.3.7 Description of list of LLRs allocated</w:t>
      </w:r>
      <w:bookmarkEnd w:id="2955"/>
      <w:bookmarkEnd w:id="2956"/>
    </w:p>
    <w:p w14:paraId="6F1278D7" w14:textId="77777777" w:rsidR="009810C9" w:rsidRPr="0046756F" w:rsidRDefault="009810C9" w:rsidP="009810C9">
      <w:pPr>
        <w:rPr>
          <w:rFonts w:cs="Arial"/>
        </w:rPr>
      </w:pPr>
    </w:p>
    <w:p w14:paraId="32B2C05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I2cGenerateStart.</w:t>
      </w:r>
    </w:p>
    <w:p w14:paraId="0E89F412" w14:textId="77777777" w:rsidR="009810C9" w:rsidRPr="0046756F" w:rsidRDefault="009810C9" w:rsidP="009810C9">
      <w:pPr>
        <w:widowControl w:val="0"/>
        <w:autoSpaceDE w:val="0"/>
        <w:autoSpaceDN w:val="0"/>
        <w:adjustRightInd w:val="0"/>
        <w:rPr>
          <w:rFonts w:cs="Arial"/>
        </w:rPr>
      </w:pPr>
    </w:p>
    <w:p w14:paraId="5D6512EE" w14:textId="77777777" w:rsidR="009810C9" w:rsidRPr="0046756F" w:rsidRDefault="00000000" w:rsidP="009810C9">
      <w:pPr>
        <w:rPr>
          <w:rFonts w:cs="Arial"/>
        </w:rPr>
      </w:pPr>
      <w:r>
        <w:rPr>
          <w:rFonts w:cs="Arial"/>
        </w:rPr>
        <w:pict w14:anchorId="44718DED">
          <v:rect id="_x0000_i2500" style="width:0;height:1.5pt" o:hralign="center" o:hrstd="t" o:hr="t" fillcolor="#a0a0a0" stroked="f"/>
        </w:pict>
      </w:r>
    </w:p>
    <w:p w14:paraId="09941DBD" w14:textId="77777777" w:rsidR="009810C9" w:rsidRPr="0046756F" w:rsidRDefault="009810C9" w:rsidP="009810C9">
      <w:pPr>
        <w:pStyle w:val="Heading5"/>
        <w:rPr>
          <w:rFonts w:ascii="Arial" w:hAnsi="Arial" w:cs="Arial"/>
        </w:rPr>
      </w:pPr>
      <w:bookmarkStart w:id="2957" w:name="_Toc122796837"/>
      <w:bookmarkStart w:id="2958" w:name="_Toc158906887"/>
      <w:r w:rsidRPr="0046756F">
        <w:rPr>
          <w:rFonts w:ascii="Arial" w:hAnsi="Arial" w:cs="Arial"/>
        </w:rPr>
        <w:t>11.7.3.7.1 daulibstm32f4xxi2c-I2cGenerateStart-LLR-001</w:t>
      </w:r>
      <w:bookmarkEnd w:id="2957"/>
      <w:bookmarkEnd w:id="2958"/>
    </w:p>
    <w:p w14:paraId="12459702" w14:textId="77777777" w:rsidR="009810C9" w:rsidRPr="0046756F" w:rsidRDefault="009810C9" w:rsidP="009810C9">
      <w:pPr>
        <w:rPr>
          <w:rFonts w:cs="Arial"/>
        </w:rPr>
      </w:pPr>
      <w:r w:rsidRPr="0046756F">
        <w:rPr>
          <w:rFonts w:cs="Arial"/>
        </w:rPr>
        <w:t>Requirement ID: H698-LLD-CMU-FNC-2213</w:t>
      </w:r>
    </w:p>
    <w:p w14:paraId="12BED5D0" w14:textId="77777777" w:rsidR="009810C9" w:rsidRPr="0046756F" w:rsidRDefault="009810C9" w:rsidP="009810C9">
      <w:pPr>
        <w:rPr>
          <w:rFonts w:cs="Arial"/>
        </w:rPr>
      </w:pPr>
    </w:p>
    <w:p w14:paraId="3E1D34E0" w14:textId="77777777" w:rsidR="009810C9" w:rsidRPr="0046756F" w:rsidRDefault="009810C9" w:rsidP="009810C9">
      <w:pPr>
        <w:widowControl w:val="0"/>
        <w:autoSpaceDE w:val="0"/>
        <w:autoSpaceDN w:val="0"/>
        <w:adjustRightInd w:val="0"/>
        <w:rPr>
          <w:rFonts w:cs="Arial"/>
        </w:rPr>
      </w:pPr>
      <w:r w:rsidRPr="0046756F">
        <w:rPr>
          <w:rFonts w:cs="Arial"/>
        </w:rPr>
        <w:t>The function shall generate a START condition (M_I2C_CR1_START) by performing Bitwise OR operation of cr1 of i2cx with M_I2C_CR1_START and then store it in  cr1 of i2cx when NewState is other than DISABLE.</w:t>
      </w:r>
    </w:p>
    <w:p w14:paraId="01824494" w14:textId="77777777" w:rsidR="009810C9" w:rsidRPr="0046756F" w:rsidRDefault="00000000" w:rsidP="009810C9">
      <w:pPr>
        <w:rPr>
          <w:rFonts w:cs="Arial"/>
        </w:rPr>
      </w:pPr>
      <w:r>
        <w:rPr>
          <w:rFonts w:cs="Arial"/>
        </w:rPr>
        <w:pict w14:anchorId="535E8E18">
          <v:rect id="_x0000_i2501" style="width:0;height:1.5pt" o:hralign="center" o:hrstd="t" o:hr="t" fillcolor="#a0a0a0" stroked="f"/>
        </w:pict>
      </w:r>
    </w:p>
    <w:p w14:paraId="7D8D9503" w14:textId="77777777" w:rsidR="009810C9" w:rsidRPr="0046756F" w:rsidRDefault="009810C9" w:rsidP="009810C9">
      <w:pPr>
        <w:pStyle w:val="Heading5"/>
        <w:rPr>
          <w:rFonts w:ascii="Arial" w:hAnsi="Arial" w:cs="Arial"/>
        </w:rPr>
      </w:pPr>
      <w:bookmarkStart w:id="2959" w:name="_Toc122796838"/>
      <w:bookmarkStart w:id="2960" w:name="_Toc158906888"/>
      <w:r w:rsidRPr="0046756F">
        <w:rPr>
          <w:rFonts w:ascii="Arial" w:hAnsi="Arial" w:cs="Arial"/>
        </w:rPr>
        <w:t>11.7.3.7.2 daulibstm32f4xxi2c-I2cGenerateStart-LLR-002</w:t>
      </w:r>
      <w:bookmarkEnd w:id="2959"/>
      <w:bookmarkEnd w:id="2960"/>
    </w:p>
    <w:p w14:paraId="3B9A9D96" w14:textId="77777777" w:rsidR="009810C9" w:rsidRPr="0046756F" w:rsidRDefault="009810C9" w:rsidP="009810C9">
      <w:pPr>
        <w:rPr>
          <w:rFonts w:cs="Arial"/>
        </w:rPr>
      </w:pPr>
      <w:r w:rsidRPr="0046756F">
        <w:rPr>
          <w:rFonts w:cs="Arial"/>
        </w:rPr>
        <w:t>Requirement ID: H698-LLD-CMU-FNC-2214</w:t>
      </w:r>
    </w:p>
    <w:p w14:paraId="359C4E7F" w14:textId="77777777" w:rsidR="009810C9" w:rsidRPr="0046756F" w:rsidRDefault="009810C9" w:rsidP="009810C9">
      <w:pPr>
        <w:rPr>
          <w:rFonts w:cs="Arial"/>
        </w:rPr>
      </w:pPr>
    </w:p>
    <w:p w14:paraId="487C312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the START condition (M_I2C_CR1_START) generation by performing Bitwise AND operation of cr1 of i2cx with negation of M_I2C_CR1_START and then store it in cr1 of i2cx when NewState is equal to DISABLE.</w:t>
      </w:r>
    </w:p>
    <w:p w14:paraId="5F76AF42" w14:textId="77777777" w:rsidR="009810C9" w:rsidRPr="0046756F" w:rsidRDefault="009810C9" w:rsidP="009810C9">
      <w:pPr>
        <w:widowControl w:val="0"/>
        <w:autoSpaceDE w:val="0"/>
        <w:autoSpaceDN w:val="0"/>
        <w:adjustRightInd w:val="0"/>
        <w:rPr>
          <w:rFonts w:cs="Arial"/>
        </w:rPr>
      </w:pPr>
    </w:p>
    <w:p w14:paraId="672E6E1C" w14:textId="77777777" w:rsidR="009810C9" w:rsidRPr="0046756F" w:rsidRDefault="00000000" w:rsidP="009810C9">
      <w:pPr>
        <w:rPr>
          <w:rFonts w:cs="Arial"/>
        </w:rPr>
      </w:pPr>
      <w:r>
        <w:rPr>
          <w:rFonts w:cs="Arial"/>
        </w:rPr>
        <w:pict w14:anchorId="6D7E161E">
          <v:rect id="_x0000_i2502" style="width:0;height:1.5pt" o:hralign="center" o:hrstd="t" o:hr="t" fillcolor="#a0a0a0" stroked="f"/>
        </w:pict>
      </w:r>
    </w:p>
    <w:p w14:paraId="7B432107" w14:textId="77777777" w:rsidR="009810C9" w:rsidRPr="0046756F" w:rsidRDefault="009810C9" w:rsidP="009810C9">
      <w:pPr>
        <w:pStyle w:val="Heading3"/>
      </w:pPr>
      <w:bookmarkStart w:id="2961" w:name="_Toc122796839"/>
      <w:bookmarkStart w:id="2962" w:name="_Toc158906889"/>
      <w:r w:rsidRPr="0046756F">
        <w:t>11.7.4 I2cGenerateStop</w:t>
      </w:r>
      <w:bookmarkEnd w:id="2961"/>
      <w:bookmarkEnd w:id="2962"/>
    </w:p>
    <w:p w14:paraId="59570938" w14:textId="77777777" w:rsidR="009810C9" w:rsidRPr="0046756F" w:rsidRDefault="009810C9" w:rsidP="009810C9">
      <w:pPr>
        <w:rPr>
          <w:rFonts w:cs="Arial"/>
        </w:rPr>
      </w:pPr>
    </w:p>
    <w:p w14:paraId="7B0996F6"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I2cGenerateStop will follow in the sub sections.</w:t>
      </w:r>
    </w:p>
    <w:p w14:paraId="39F1519B" w14:textId="77777777" w:rsidR="009810C9" w:rsidRPr="0046756F" w:rsidRDefault="009810C9" w:rsidP="009810C9">
      <w:pPr>
        <w:widowControl w:val="0"/>
        <w:autoSpaceDE w:val="0"/>
        <w:autoSpaceDN w:val="0"/>
        <w:adjustRightInd w:val="0"/>
        <w:rPr>
          <w:rFonts w:cs="Arial"/>
        </w:rPr>
      </w:pPr>
    </w:p>
    <w:p w14:paraId="79D4730F" w14:textId="77777777" w:rsidR="009810C9" w:rsidRPr="0046756F" w:rsidRDefault="00000000" w:rsidP="009810C9">
      <w:pPr>
        <w:rPr>
          <w:rFonts w:cs="Arial"/>
        </w:rPr>
      </w:pPr>
      <w:r>
        <w:rPr>
          <w:rFonts w:cs="Arial"/>
        </w:rPr>
        <w:pict w14:anchorId="19237037">
          <v:rect id="_x0000_i2503" style="width:0;height:1.5pt" o:hralign="center" o:hrstd="t" o:hr="t" fillcolor="#a0a0a0" stroked="f"/>
        </w:pict>
      </w:r>
    </w:p>
    <w:p w14:paraId="664EF8CA" w14:textId="77777777" w:rsidR="009810C9" w:rsidRPr="0046756F" w:rsidRDefault="009810C9" w:rsidP="009810C9">
      <w:pPr>
        <w:pStyle w:val="Heading4"/>
        <w:rPr>
          <w:rFonts w:ascii="Arial" w:hAnsi="Arial" w:cs="Arial"/>
        </w:rPr>
      </w:pPr>
      <w:bookmarkStart w:id="2963" w:name="_Toc122796840"/>
      <w:bookmarkStart w:id="2964" w:name="_Toc158906890"/>
      <w:r w:rsidRPr="0046756F">
        <w:rPr>
          <w:rFonts w:ascii="Arial" w:hAnsi="Arial" w:cs="Arial"/>
        </w:rPr>
        <w:t>11.7.4.1 Brief Description</w:t>
      </w:r>
      <w:bookmarkEnd w:id="2963"/>
      <w:bookmarkEnd w:id="2964"/>
    </w:p>
    <w:p w14:paraId="7EAB3E69" w14:textId="77777777" w:rsidR="009810C9" w:rsidRPr="0046756F" w:rsidRDefault="009810C9" w:rsidP="009810C9">
      <w:pPr>
        <w:rPr>
          <w:rFonts w:cs="Arial"/>
        </w:rPr>
      </w:pPr>
    </w:p>
    <w:p w14:paraId="0A864A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I2cGenerateStop generates i2cx communication STOP condition.</w:t>
      </w:r>
    </w:p>
    <w:p w14:paraId="5CF6B348" w14:textId="77777777" w:rsidR="009810C9" w:rsidRPr="0046756F" w:rsidRDefault="009810C9" w:rsidP="009810C9">
      <w:pPr>
        <w:widowControl w:val="0"/>
        <w:autoSpaceDE w:val="0"/>
        <w:autoSpaceDN w:val="0"/>
        <w:adjustRightInd w:val="0"/>
        <w:rPr>
          <w:rFonts w:cs="Arial"/>
        </w:rPr>
      </w:pPr>
    </w:p>
    <w:p w14:paraId="7F48AAEB" w14:textId="77777777" w:rsidR="009810C9" w:rsidRPr="0046756F" w:rsidRDefault="00000000" w:rsidP="009810C9">
      <w:pPr>
        <w:rPr>
          <w:rFonts w:cs="Arial"/>
        </w:rPr>
      </w:pPr>
      <w:r>
        <w:rPr>
          <w:rFonts w:cs="Arial"/>
        </w:rPr>
        <w:pict w14:anchorId="7F94B66F">
          <v:rect id="_x0000_i2504" style="width:0;height:1.5pt" o:hralign="center" o:hrstd="t" o:hr="t" fillcolor="#a0a0a0" stroked="f"/>
        </w:pict>
      </w:r>
    </w:p>
    <w:p w14:paraId="21D1EA71" w14:textId="77777777" w:rsidR="009810C9" w:rsidRPr="0046756F" w:rsidRDefault="009810C9" w:rsidP="009810C9">
      <w:pPr>
        <w:pStyle w:val="Heading4"/>
        <w:rPr>
          <w:rFonts w:ascii="Arial" w:hAnsi="Arial" w:cs="Arial"/>
        </w:rPr>
      </w:pPr>
      <w:bookmarkStart w:id="2965" w:name="_Toc122796841"/>
      <w:bookmarkStart w:id="2966" w:name="_Toc158906891"/>
      <w:r w:rsidRPr="0046756F">
        <w:rPr>
          <w:rFonts w:ascii="Arial" w:hAnsi="Arial" w:cs="Arial"/>
        </w:rPr>
        <w:t>11.7.4.2 List of HLRs allocated</w:t>
      </w:r>
      <w:bookmarkEnd w:id="2965"/>
      <w:bookmarkEnd w:id="2966"/>
    </w:p>
    <w:p w14:paraId="0D1BA847" w14:textId="77777777" w:rsidR="009810C9" w:rsidRPr="0046756F" w:rsidRDefault="009810C9" w:rsidP="009810C9">
      <w:pPr>
        <w:rPr>
          <w:rFonts w:cs="Arial"/>
        </w:rPr>
      </w:pPr>
    </w:p>
    <w:p w14:paraId="79135A3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767A1466" w14:textId="77777777" w:rsidR="009810C9" w:rsidRPr="0046756F" w:rsidRDefault="009810C9" w:rsidP="009810C9">
      <w:pPr>
        <w:widowControl w:val="0"/>
        <w:autoSpaceDE w:val="0"/>
        <w:autoSpaceDN w:val="0"/>
        <w:adjustRightInd w:val="0"/>
        <w:rPr>
          <w:rFonts w:cs="Arial"/>
        </w:rPr>
      </w:pPr>
    </w:p>
    <w:p w14:paraId="446D9473" w14:textId="77777777" w:rsidR="009810C9" w:rsidRPr="0046756F" w:rsidRDefault="00000000" w:rsidP="009810C9">
      <w:pPr>
        <w:rPr>
          <w:rFonts w:cs="Arial"/>
        </w:rPr>
      </w:pPr>
      <w:r>
        <w:rPr>
          <w:rFonts w:cs="Arial"/>
        </w:rPr>
        <w:pict w14:anchorId="0727B2F8">
          <v:rect id="_x0000_i2505" style="width:0;height:1.5pt" o:hralign="center" o:hrstd="t" o:hr="t" fillcolor="#a0a0a0" stroked="f"/>
        </w:pict>
      </w:r>
    </w:p>
    <w:p w14:paraId="3AE4E24F" w14:textId="77777777" w:rsidR="009810C9" w:rsidRPr="0046756F" w:rsidRDefault="009810C9" w:rsidP="009810C9">
      <w:pPr>
        <w:pStyle w:val="Heading4"/>
        <w:rPr>
          <w:rFonts w:ascii="Arial" w:hAnsi="Arial" w:cs="Arial"/>
        </w:rPr>
      </w:pPr>
      <w:bookmarkStart w:id="2967" w:name="_Toc122796842"/>
      <w:bookmarkStart w:id="2968" w:name="_Toc158906892"/>
      <w:r w:rsidRPr="0046756F">
        <w:rPr>
          <w:rFonts w:ascii="Arial" w:hAnsi="Arial" w:cs="Arial"/>
        </w:rPr>
        <w:t>11.7.4.3 List of global variables accessed and modified</w:t>
      </w:r>
      <w:bookmarkEnd w:id="2967"/>
      <w:bookmarkEnd w:id="2968"/>
    </w:p>
    <w:p w14:paraId="79CAC511" w14:textId="77777777" w:rsidR="009810C9" w:rsidRPr="0046756F" w:rsidRDefault="009810C9" w:rsidP="009810C9">
      <w:pPr>
        <w:rPr>
          <w:rFonts w:cs="Arial"/>
        </w:rPr>
      </w:pPr>
    </w:p>
    <w:p w14:paraId="72F70B3E"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0A774349"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1C5D0171" w14:textId="77777777" w:rsidR="009810C9" w:rsidRPr="0046756F" w:rsidRDefault="009810C9" w:rsidP="009810C9">
      <w:pPr>
        <w:widowControl w:val="0"/>
        <w:autoSpaceDE w:val="0"/>
        <w:autoSpaceDN w:val="0"/>
        <w:adjustRightInd w:val="0"/>
        <w:rPr>
          <w:rFonts w:cs="Arial"/>
        </w:rPr>
      </w:pPr>
    </w:p>
    <w:p w14:paraId="370D0F30" w14:textId="77777777" w:rsidR="009810C9" w:rsidRPr="0046756F" w:rsidRDefault="00000000" w:rsidP="009810C9">
      <w:pPr>
        <w:rPr>
          <w:rFonts w:cs="Arial"/>
        </w:rPr>
      </w:pPr>
      <w:r>
        <w:rPr>
          <w:rFonts w:cs="Arial"/>
        </w:rPr>
        <w:pict w14:anchorId="19098446">
          <v:rect id="_x0000_i2506" style="width:0;height:1.5pt" o:hralign="center" o:hrstd="t" o:hr="t" fillcolor="#a0a0a0" stroked="f"/>
        </w:pict>
      </w:r>
    </w:p>
    <w:p w14:paraId="0B0C74B0" w14:textId="77777777" w:rsidR="009810C9" w:rsidRPr="0046756F" w:rsidRDefault="009810C9" w:rsidP="009810C9">
      <w:pPr>
        <w:pStyle w:val="Heading4"/>
        <w:rPr>
          <w:rFonts w:ascii="Arial" w:hAnsi="Arial" w:cs="Arial"/>
        </w:rPr>
      </w:pPr>
      <w:bookmarkStart w:id="2969" w:name="_Toc122796843"/>
      <w:bookmarkStart w:id="2970" w:name="_Toc158906893"/>
      <w:r w:rsidRPr="0046756F">
        <w:rPr>
          <w:rFonts w:ascii="Arial" w:hAnsi="Arial" w:cs="Arial"/>
        </w:rPr>
        <w:t>11.7.4.4 Parameter list (Input/Output)</w:t>
      </w:r>
      <w:bookmarkEnd w:id="2969"/>
      <w:bookmarkEnd w:id="2970"/>
    </w:p>
    <w:p w14:paraId="77E54C04" w14:textId="77777777" w:rsidR="009810C9" w:rsidRPr="0046756F" w:rsidRDefault="009810C9" w:rsidP="009810C9">
      <w:pPr>
        <w:rPr>
          <w:rFonts w:cs="Arial"/>
        </w:rPr>
      </w:pPr>
    </w:p>
    <w:p w14:paraId="32A22B9E" w14:textId="77777777" w:rsidR="009810C9" w:rsidRPr="0046756F" w:rsidRDefault="009810C9" w:rsidP="009810C9">
      <w:pPr>
        <w:widowControl w:val="0"/>
        <w:autoSpaceDE w:val="0"/>
        <w:autoSpaceDN w:val="0"/>
        <w:adjustRightInd w:val="0"/>
        <w:rPr>
          <w:rFonts w:cs="Arial"/>
        </w:rPr>
      </w:pPr>
      <w:r w:rsidRPr="0046756F">
        <w:rPr>
          <w:rFonts w:cs="Arial"/>
        </w:rPr>
        <w:t xml:space="preserve">Inputs :    T_FUNCTIONAL_STATE NewState            - New state of the I2C STOP condition generation                      </w:t>
      </w:r>
    </w:p>
    <w:p w14:paraId="1270111C" w14:textId="77777777" w:rsidR="009810C9" w:rsidRPr="0046756F" w:rsidRDefault="009810C9" w:rsidP="009810C9">
      <w:pPr>
        <w:widowControl w:val="0"/>
        <w:autoSpaceDE w:val="0"/>
        <w:autoSpaceDN w:val="0"/>
        <w:adjustRightInd w:val="0"/>
        <w:rPr>
          <w:rFonts w:cs="Arial"/>
        </w:rPr>
      </w:pPr>
      <w:r w:rsidRPr="0046756F">
        <w:rPr>
          <w:rFonts w:cs="Arial"/>
        </w:rPr>
        <w:t xml:space="preserve">                                                                                       (ENABLE or DISABLE)</w:t>
      </w:r>
    </w:p>
    <w:p w14:paraId="704D284D" w14:textId="77777777" w:rsidR="009810C9" w:rsidRPr="0046756F" w:rsidRDefault="009810C9" w:rsidP="009810C9">
      <w:pPr>
        <w:widowControl w:val="0"/>
        <w:autoSpaceDE w:val="0"/>
        <w:autoSpaceDN w:val="0"/>
        <w:adjustRightInd w:val="0"/>
        <w:rPr>
          <w:rFonts w:cs="Arial"/>
        </w:rPr>
      </w:pPr>
    </w:p>
    <w:p w14:paraId="5B0FF69A" w14:textId="77777777" w:rsidR="009810C9" w:rsidRPr="0046756F" w:rsidRDefault="009810C9" w:rsidP="009810C9">
      <w:pPr>
        <w:widowControl w:val="0"/>
        <w:autoSpaceDE w:val="0"/>
        <w:autoSpaceDN w:val="0"/>
        <w:adjustRightInd w:val="0"/>
        <w:rPr>
          <w:rFonts w:cs="Arial"/>
        </w:rPr>
      </w:pPr>
      <w:r w:rsidRPr="0046756F">
        <w:rPr>
          <w:rFonts w:cs="Arial"/>
        </w:rPr>
        <w:t xml:space="preserve">Outputs : T_I2C* i2cx                                              - Pointer to select the I2C peripheral where x can be </w:t>
      </w:r>
    </w:p>
    <w:p w14:paraId="0E7449B1"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1, 2 or 3</w:t>
      </w:r>
    </w:p>
    <w:p w14:paraId="1E3BB351" w14:textId="77777777" w:rsidR="009810C9" w:rsidRPr="0046756F" w:rsidRDefault="009810C9" w:rsidP="009810C9">
      <w:pPr>
        <w:widowControl w:val="0"/>
        <w:autoSpaceDE w:val="0"/>
        <w:autoSpaceDN w:val="0"/>
        <w:adjustRightInd w:val="0"/>
        <w:rPr>
          <w:rFonts w:cs="Arial"/>
        </w:rPr>
      </w:pPr>
    </w:p>
    <w:p w14:paraId="735ADDC0" w14:textId="77777777" w:rsidR="009810C9" w:rsidRPr="0046756F" w:rsidRDefault="00000000" w:rsidP="009810C9">
      <w:pPr>
        <w:rPr>
          <w:rFonts w:cs="Arial"/>
        </w:rPr>
      </w:pPr>
      <w:r>
        <w:rPr>
          <w:rFonts w:cs="Arial"/>
        </w:rPr>
        <w:pict w14:anchorId="1D244367">
          <v:rect id="_x0000_i2507" style="width:0;height:1.5pt" o:hralign="center" o:hrstd="t" o:hr="t" fillcolor="#a0a0a0" stroked="f"/>
        </w:pict>
      </w:r>
    </w:p>
    <w:p w14:paraId="7FF9F8D8" w14:textId="77777777" w:rsidR="009810C9" w:rsidRPr="0046756F" w:rsidRDefault="009810C9" w:rsidP="009810C9">
      <w:pPr>
        <w:pStyle w:val="Heading4"/>
        <w:rPr>
          <w:rFonts w:ascii="Arial" w:hAnsi="Arial" w:cs="Arial"/>
        </w:rPr>
      </w:pPr>
      <w:bookmarkStart w:id="2971" w:name="_Toc122796844"/>
      <w:bookmarkStart w:id="2972" w:name="_Toc158906894"/>
      <w:r w:rsidRPr="0046756F">
        <w:rPr>
          <w:rFonts w:ascii="Arial" w:hAnsi="Arial" w:cs="Arial"/>
        </w:rPr>
        <w:t>11.7.4.5 Return Value</w:t>
      </w:r>
      <w:bookmarkEnd w:id="2971"/>
      <w:bookmarkEnd w:id="2972"/>
    </w:p>
    <w:p w14:paraId="33CC7E77" w14:textId="77777777" w:rsidR="009810C9" w:rsidRPr="0046756F" w:rsidRDefault="009810C9" w:rsidP="009810C9">
      <w:pPr>
        <w:rPr>
          <w:rFonts w:cs="Arial"/>
        </w:rPr>
      </w:pPr>
    </w:p>
    <w:p w14:paraId="471C68C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7EC9A6C" w14:textId="77777777" w:rsidR="009810C9" w:rsidRPr="0046756F" w:rsidRDefault="009810C9" w:rsidP="009810C9">
      <w:pPr>
        <w:widowControl w:val="0"/>
        <w:autoSpaceDE w:val="0"/>
        <w:autoSpaceDN w:val="0"/>
        <w:adjustRightInd w:val="0"/>
        <w:rPr>
          <w:rFonts w:cs="Arial"/>
        </w:rPr>
      </w:pPr>
    </w:p>
    <w:p w14:paraId="3AECEBF0" w14:textId="77777777" w:rsidR="009810C9" w:rsidRPr="0046756F" w:rsidRDefault="00000000" w:rsidP="009810C9">
      <w:pPr>
        <w:rPr>
          <w:rFonts w:cs="Arial"/>
        </w:rPr>
      </w:pPr>
      <w:r>
        <w:rPr>
          <w:rFonts w:cs="Arial"/>
        </w:rPr>
        <w:pict w14:anchorId="133A9552">
          <v:rect id="_x0000_i2508" style="width:0;height:1.5pt" o:hralign="center" o:hrstd="t" o:hr="t" fillcolor="#a0a0a0" stroked="f"/>
        </w:pict>
      </w:r>
    </w:p>
    <w:p w14:paraId="2E2433B3" w14:textId="77777777" w:rsidR="009810C9" w:rsidRPr="0046756F" w:rsidRDefault="009810C9" w:rsidP="009810C9">
      <w:pPr>
        <w:pStyle w:val="Heading4"/>
        <w:rPr>
          <w:rFonts w:ascii="Arial" w:hAnsi="Arial" w:cs="Arial"/>
        </w:rPr>
      </w:pPr>
      <w:bookmarkStart w:id="2973" w:name="_Toc122796845"/>
      <w:bookmarkStart w:id="2974" w:name="_Toc158906895"/>
      <w:r w:rsidRPr="0046756F">
        <w:rPr>
          <w:rFonts w:ascii="Arial" w:hAnsi="Arial" w:cs="Arial"/>
        </w:rPr>
        <w:t>11.7.4.6 Other CSUs called by this CSU</w:t>
      </w:r>
      <w:bookmarkEnd w:id="2973"/>
      <w:bookmarkEnd w:id="2974"/>
    </w:p>
    <w:p w14:paraId="3DE027E1" w14:textId="77777777" w:rsidR="009810C9" w:rsidRPr="0046756F" w:rsidRDefault="009810C9" w:rsidP="009810C9">
      <w:pPr>
        <w:rPr>
          <w:rFonts w:cs="Arial"/>
        </w:rPr>
      </w:pPr>
    </w:p>
    <w:p w14:paraId="5B66B20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DC7FDAD" w14:textId="77777777" w:rsidR="009810C9" w:rsidRPr="0046756F" w:rsidRDefault="009810C9" w:rsidP="009810C9">
      <w:pPr>
        <w:widowControl w:val="0"/>
        <w:autoSpaceDE w:val="0"/>
        <w:autoSpaceDN w:val="0"/>
        <w:adjustRightInd w:val="0"/>
        <w:rPr>
          <w:rFonts w:cs="Arial"/>
        </w:rPr>
      </w:pPr>
    </w:p>
    <w:p w14:paraId="4C5B8E7E" w14:textId="77777777" w:rsidR="009810C9" w:rsidRPr="0046756F" w:rsidRDefault="00000000" w:rsidP="009810C9">
      <w:pPr>
        <w:rPr>
          <w:rFonts w:cs="Arial"/>
        </w:rPr>
      </w:pPr>
      <w:r>
        <w:rPr>
          <w:rFonts w:cs="Arial"/>
        </w:rPr>
        <w:pict w14:anchorId="497F2888">
          <v:rect id="_x0000_i2509" style="width:0;height:1.5pt" o:hralign="center" o:hrstd="t" o:hr="t" fillcolor="#a0a0a0" stroked="f"/>
        </w:pict>
      </w:r>
    </w:p>
    <w:p w14:paraId="6F765DE6" w14:textId="77777777" w:rsidR="009810C9" w:rsidRPr="0046756F" w:rsidRDefault="009810C9" w:rsidP="009810C9">
      <w:pPr>
        <w:pStyle w:val="Heading4"/>
        <w:rPr>
          <w:rFonts w:ascii="Arial" w:hAnsi="Arial" w:cs="Arial"/>
        </w:rPr>
      </w:pPr>
      <w:bookmarkStart w:id="2975" w:name="_Toc122796846"/>
      <w:bookmarkStart w:id="2976" w:name="_Toc158906896"/>
      <w:r w:rsidRPr="0046756F">
        <w:rPr>
          <w:rFonts w:ascii="Arial" w:hAnsi="Arial" w:cs="Arial"/>
        </w:rPr>
        <w:t>11.7.4.7 Description of list of LLRs allocated</w:t>
      </w:r>
      <w:bookmarkEnd w:id="2975"/>
      <w:bookmarkEnd w:id="2976"/>
    </w:p>
    <w:p w14:paraId="2AFD3080" w14:textId="77777777" w:rsidR="009810C9" w:rsidRPr="0046756F" w:rsidRDefault="009810C9" w:rsidP="009810C9">
      <w:pPr>
        <w:rPr>
          <w:rFonts w:cs="Arial"/>
        </w:rPr>
      </w:pPr>
    </w:p>
    <w:p w14:paraId="4E3A605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I2cGenerateStop.</w:t>
      </w:r>
    </w:p>
    <w:p w14:paraId="308F9CAA" w14:textId="77777777" w:rsidR="009810C9" w:rsidRPr="0046756F" w:rsidRDefault="009810C9" w:rsidP="009810C9">
      <w:pPr>
        <w:widowControl w:val="0"/>
        <w:autoSpaceDE w:val="0"/>
        <w:autoSpaceDN w:val="0"/>
        <w:adjustRightInd w:val="0"/>
        <w:rPr>
          <w:rFonts w:cs="Arial"/>
        </w:rPr>
      </w:pPr>
    </w:p>
    <w:p w14:paraId="1079E72C" w14:textId="77777777" w:rsidR="009810C9" w:rsidRPr="0046756F" w:rsidRDefault="00000000" w:rsidP="009810C9">
      <w:pPr>
        <w:rPr>
          <w:rFonts w:cs="Arial"/>
        </w:rPr>
      </w:pPr>
      <w:r>
        <w:rPr>
          <w:rFonts w:cs="Arial"/>
        </w:rPr>
        <w:pict w14:anchorId="2E42B6A9">
          <v:rect id="_x0000_i2510" style="width:0;height:1.5pt" o:hralign="center" o:hrstd="t" o:hr="t" fillcolor="#a0a0a0" stroked="f"/>
        </w:pict>
      </w:r>
    </w:p>
    <w:p w14:paraId="2FA64C6A" w14:textId="77777777" w:rsidR="009810C9" w:rsidRPr="0046756F" w:rsidRDefault="009810C9" w:rsidP="009810C9">
      <w:pPr>
        <w:pStyle w:val="Heading5"/>
        <w:rPr>
          <w:rFonts w:ascii="Arial" w:hAnsi="Arial" w:cs="Arial"/>
        </w:rPr>
      </w:pPr>
      <w:bookmarkStart w:id="2977" w:name="_Toc122796847"/>
      <w:bookmarkStart w:id="2978" w:name="_Toc158906897"/>
      <w:r w:rsidRPr="0046756F">
        <w:rPr>
          <w:rFonts w:ascii="Arial" w:hAnsi="Arial" w:cs="Arial"/>
        </w:rPr>
        <w:t>11.7.4.7.1 daulibstm32f4xxi2c-I2cGenerateStop-LLR-001</w:t>
      </w:r>
      <w:bookmarkEnd w:id="2977"/>
      <w:bookmarkEnd w:id="2978"/>
    </w:p>
    <w:p w14:paraId="19CE58A6" w14:textId="77777777" w:rsidR="009810C9" w:rsidRPr="0046756F" w:rsidRDefault="009810C9" w:rsidP="009810C9">
      <w:pPr>
        <w:rPr>
          <w:rFonts w:cs="Arial"/>
        </w:rPr>
      </w:pPr>
      <w:r w:rsidRPr="0046756F">
        <w:rPr>
          <w:rFonts w:cs="Arial"/>
        </w:rPr>
        <w:t>Requirement ID: H698-LLD-CMU-FNC-2223</w:t>
      </w:r>
    </w:p>
    <w:p w14:paraId="1C2B9F7D" w14:textId="77777777" w:rsidR="009810C9" w:rsidRPr="0046756F" w:rsidRDefault="009810C9" w:rsidP="009810C9">
      <w:pPr>
        <w:rPr>
          <w:rFonts w:cs="Arial"/>
        </w:rPr>
      </w:pPr>
    </w:p>
    <w:p w14:paraId="50924751" w14:textId="77777777" w:rsidR="009810C9" w:rsidRPr="0046756F" w:rsidRDefault="009810C9" w:rsidP="009810C9">
      <w:pPr>
        <w:widowControl w:val="0"/>
        <w:autoSpaceDE w:val="0"/>
        <w:autoSpaceDN w:val="0"/>
        <w:adjustRightInd w:val="0"/>
        <w:rPr>
          <w:rFonts w:cs="Arial"/>
        </w:rPr>
      </w:pPr>
      <w:r w:rsidRPr="0046756F">
        <w:rPr>
          <w:rFonts w:cs="Arial"/>
        </w:rPr>
        <w:t>The function shall generate a STOP condition(M_I2C_CR1_STOP) by performing Bitwise OR operation of cr1 of i2cx with M_I2C_CR1_STOP and then store it in cr1 of i2cx when NewState is other than DISABLE.</w:t>
      </w:r>
    </w:p>
    <w:p w14:paraId="16C6BE27" w14:textId="77777777" w:rsidR="009810C9" w:rsidRPr="0046756F" w:rsidRDefault="00000000" w:rsidP="009810C9">
      <w:pPr>
        <w:rPr>
          <w:rFonts w:cs="Arial"/>
        </w:rPr>
      </w:pPr>
      <w:r>
        <w:rPr>
          <w:rFonts w:cs="Arial"/>
        </w:rPr>
        <w:pict w14:anchorId="50662F49">
          <v:rect id="_x0000_i2511" style="width:0;height:1.5pt" o:hralign="center" o:hrstd="t" o:hr="t" fillcolor="#a0a0a0" stroked="f"/>
        </w:pict>
      </w:r>
    </w:p>
    <w:p w14:paraId="61799BD5" w14:textId="77777777" w:rsidR="009810C9" w:rsidRPr="0046756F" w:rsidRDefault="009810C9" w:rsidP="009810C9">
      <w:pPr>
        <w:pStyle w:val="Heading5"/>
        <w:rPr>
          <w:rFonts w:ascii="Arial" w:hAnsi="Arial" w:cs="Arial"/>
        </w:rPr>
      </w:pPr>
      <w:bookmarkStart w:id="2979" w:name="_Toc122796848"/>
      <w:bookmarkStart w:id="2980" w:name="_Toc158906898"/>
      <w:r w:rsidRPr="0046756F">
        <w:rPr>
          <w:rFonts w:ascii="Arial" w:hAnsi="Arial" w:cs="Arial"/>
        </w:rPr>
        <w:t>11.7.4.7.2 daulibstm32f4xxi2c-I2cGenerateStop-LLR-002</w:t>
      </w:r>
      <w:bookmarkEnd w:id="2979"/>
      <w:bookmarkEnd w:id="2980"/>
    </w:p>
    <w:p w14:paraId="115C2707" w14:textId="77777777" w:rsidR="009810C9" w:rsidRPr="0046756F" w:rsidRDefault="009810C9" w:rsidP="009810C9">
      <w:pPr>
        <w:rPr>
          <w:rFonts w:cs="Arial"/>
        </w:rPr>
      </w:pPr>
      <w:r w:rsidRPr="0046756F">
        <w:rPr>
          <w:rFonts w:cs="Arial"/>
        </w:rPr>
        <w:t>Requirement ID: H698-LLD-CMU-FNC-2224</w:t>
      </w:r>
    </w:p>
    <w:p w14:paraId="1751F98F" w14:textId="77777777" w:rsidR="009810C9" w:rsidRPr="0046756F" w:rsidRDefault="009810C9" w:rsidP="009810C9">
      <w:pPr>
        <w:rPr>
          <w:rFonts w:cs="Arial"/>
        </w:rPr>
      </w:pPr>
    </w:p>
    <w:p w14:paraId="3EDF976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the STOP condition(M_I2C_CR1_STOP) generation by performing Bitwise AND operation of cr1 of i2cx with negation of M_I2C_CR1_STOP and then store it in cr1 of i2cx when NewState is equal to DISABLE.</w:t>
      </w:r>
    </w:p>
    <w:p w14:paraId="22C00397" w14:textId="77777777" w:rsidR="009810C9" w:rsidRPr="0046756F" w:rsidRDefault="009810C9" w:rsidP="009810C9">
      <w:pPr>
        <w:widowControl w:val="0"/>
        <w:autoSpaceDE w:val="0"/>
        <w:autoSpaceDN w:val="0"/>
        <w:adjustRightInd w:val="0"/>
        <w:rPr>
          <w:rFonts w:cs="Arial"/>
        </w:rPr>
      </w:pPr>
    </w:p>
    <w:p w14:paraId="3B568209" w14:textId="77777777" w:rsidR="009810C9" w:rsidRPr="0046756F" w:rsidRDefault="00000000" w:rsidP="009810C9">
      <w:pPr>
        <w:rPr>
          <w:rFonts w:cs="Arial"/>
        </w:rPr>
      </w:pPr>
      <w:r>
        <w:rPr>
          <w:rFonts w:cs="Arial"/>
        </w:rPr>
        <w:pict w14:anchorId="7B30DEB4">
          <v:rect id="_x0000_i2512" style="width:0;height:1.5pt" o:hralign="center" o:hrstd="t" o:hr="t" fillcolor="#a0a0a0" stroked="f"/>
        </w:pict>
      </w:r>
    </w:p>
    <w:p w14:paraId="00C7665F" w14:textId="77777777" w:rsidR="009810C9" w:rsidRPr="0046756F" w:rsidRDefault="009810C9" w:rsidP="009810C9">
      <w:pPr>
        <w:pStyle w:val="Heading3"/>
      </w:pPr>
      <w:bookmarkStart w:id="2981" w:name="_Toc122796849"/>
      <w:bookmarkStart w:id="2982" w:name="_Toc158906899"/>
      <w:r w:rsidRPr="0046756F">
        <w:t>11.7.5 I2cSend7bitAddress</w:t>
      </w:r>
      <w:bookmarkEnd w:id="2981"/>
      <w:bookmarkEnd w:id="2982"/>
    </w:p>
    <w:p w14:paraId="7CAEE87B" w14:textId="77777777" w:rsidR="009810C9" w:rsidRPr="0046756F" w:rsidRDefault="009810C9" w:rsidP="009810C9">
      <w:pPr>
        <w:rPr>
          <w:rFonts w:cs="Arial"/>
        </w:rPr>
      </w:pPr>
    </w:p>
    <w:p w14:paraId="5D19A9B3"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I2cSend7bitAddress will follow in the sub sections.</w:t>
      </w:r>
    </w:p>
    <w:p w14:paraId="3C901683" w14:textId="77777777" w:rsidR="009810C9" w:rsidRPr="0046756F" w:rsidRDefault="009810C9" w:rsidP="009810C9">
      <w:pPr>
        <w:widowControl w:val="0"/>
        <w:autoSpaceDE w:val="0"/>
        <w:autoSpaceDN w:val="0"/>
        <w:adjustRightInd w:val="0"/>
        <w:rPr>
          <w:rFonts w:cs="Arial"/>
        </w:rPr>
      </w:pPr>
    </w:p>
    <w:p w14:paraId="7EBC7B4C" w14:textId="77777777" w:rsidR="009810C9" w:rsidRPr="0046756F" w:rsidRDefault="00000000" w:rsidP="009810C9">
      <w:pPr>
        <w:rPr>
          <w:rFonts w:cs="Arial"/>
        </w:rPr>
      </w:pPr>
      <w:r>
        <w:rPr>
          <w:rFonts w:cs="Arial"/>
        </w:rPr>
        <w:pict w14:anchorId="1CDCA1C5">
          <v:rect id="_x0000_i2513" style="width:0;height:1.5pt" o:hralign="center" o:hrstd="t" o:hr="t" fillcolor="#a0a0a0" stroked="f"/>
        </w:pict>
      </w:r>
    </w:p>
    <w:p w14:paraId="1FD31F67" w14:textId="77777777" w:rsidR="009810C9" w:rsidRPr="0046756F" w:rsidRDefault="009810C9" w:rsidP="009810C9">
      <w:pPr>
        <w:pStyle w:val="Heading4"/>
        <w:rPr>
          <w:rFonts w:ascii="Arial" w:hAnsi="Arial" w:cs="Arial"/>
        </w:rPr>
      </w:pPr>
      <w:bookmarkStart w:id="2983" w:name="_Toc122796850"/>
      <w:bookmarkStart w:id="2984" w:name="_Toc158906900"/>
      <w:r w:rsidRPr="0046756F">
        <w:rPr>
          <w:rFonts w:ascii="Arial" w:hAnsi="Arial" w:cs="Arial"/>
        </w:rPr>
        <w:t>11.7.5.1 Brief Description</w:t>
      </w:r>
      <w:bookmarkEnd w:id="2983"/>
      <w:bookmarkEnd w:id="2984"/>
    </w:p>
    <w:p w14:paraId="01687196" w14:textId="77777777" w:rsidR="009810C9" w:rsidRPr="0046756F" w:rsidRDefault="009810C9" w:rsidP="009810C9">
      <w:pPr>
        <w:rPr>
          <w:rFonts w:cs="Arial"/>
        </w:rPr>
      </w:pPr>
    </w:p>
    <w:p w14:paraId="1EDA3FB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I2cSend7bitAddress transmits the address byte to select the slave device.</w:t>
      </w:r>
    </w:p>
    <w:p w14:paraId="35CA259F" w14:textId="77777777" w:rsidR="009810C9" w:rsidRPr="0046756F" w:rsidRDefault="009810C9" w:rsidP="009810C9">
      <w:pPr>
        <w:widowControl w:val="0"/>
        <w:autoSpaceDE w:val="0"/>
        <w:autoSpaceDN w:val="0"/>
        <w:adjustRightInd w:val="0"/>
        <w:rPr>
          <w:rFonts w:cs="Arial"/>
        </w:rPr>
      </w:pPr>
    </w:p>
    <w:p w14:paraId="27120C35" w14:textId="77777777" w:rsidR="009810C9" w:rsidRPr="0046756F" w:rsidRDefault="00000000" w:rsidP="009810C9">
      <w:pPr>
        <w:rPr>
          <w:rFonts w:cs="Arial"/>
        </w:rPr>
      </w:pPr>
      <w:r>
        <w:rPr>
          <w:rFonts w:cs="Arial"/>
        </w:rPr>
        <w:pict w14:anchorId="5736B824">
          <v:rect id="_x0000_i2514" style="width:0;height:1.5pt" o:hralign="center" o:hrstd="t" o:hr="t" fillcolor="#a0a0a0" stroked="f"/>
        </w:pict>
      </w:r>
    </w:p>
    <w:p w14:paraId="7A6B1B53" w14:textId="77777777" w:rsidR="009810C9" w:rsidRPr="0046756F" w:rsidRDefault="009810C9" w:rsidP="009810C9">
      <w:pPr>
        <w:pStyle w:val="Heading4"/>
        <w:rPr>
          <w:rFonts w:ascii="Arial" w:hAnsi="Arial" w:cs="Arial"/>
        </w:rPr>
      </w:pPr>
      <w:bookmarkStart w:id="2985" w:name="_Toc122796851"/>
      <w:bookmarkStart w:id="2986" w:name="_Toc158906901"/>
      <w:r w:rsidRPr="0046756F">
        <w:rPr>
          <w:rFonts w:ascii="Arial" w:hAnsi="Arial" w:cs="Arial"/>
        </w:rPr>
        <w:t>11.7.5.2 List of HLRs allocated</w:t>
      </w:r>
      <w:bookmarkEnd w:id="2985"/>
      <w:bookmarkEnd w:id="2986"/>
    </w:p>
    <w:p w14:paraId="7A0449B1" w14:textId="77777777" w:rsidR="009810C9" w:rsidRPr="0046756F" w:rsidRDefault="009810C9" w:rsidP="009810C9">
      <w:pPr>
        <w:rPr>
          <w:rFonts w:cs="Arial"/>
        </w:rPr>
      </w:pPr>
    </w:p>
    <w:p w14:paraId="118C05F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43CD6F2E" w14:textId="77777777" w:rsidR="009810C9" w:rsidRPr="0046756F" w:rsidRDefault="009810C9" w:rsidP="009810C9">
      <w:pPr>
        <w:widowControl w:val="0"/>
        <w:autoSpaceDE w:val="0"/>
        <w:autoSpaceDN w:val="0"/>
        <w:adjustRightInd w:val="0"/>
        <w:rPr>
          <w:rFonts w:cs="Arial"/>
        </w:rPr>
      </w:pPr>
    </w:p>
    <w:p w14:paraId="3B2F161F" w14:textId="77777777" w:rsidR="009810C9" w:rsidRPr="0046756F" w:rsidRDefault="00000000" w:rsidP="009810C9">
      <w:pPr>
        <w:rPr>
          <w:rFonts w:cs="Arial"/>
        </w:rPr>
      </w:pPr>
      <w:r>
        <w:rPr>
          <w:rFonts w:cs="Arial"/>
        </w:rPr>
        <w:pict w14:anchorId="6943120B">
          <v:rect id="_x0000_i2515" style="width:0;height:1.5pt" o:hralign="center" o:hrstd="t" o:hr="t" fillcolor="#a0a0a0" stroked="f"/>
        </w:pict>
      </w:r>
    </w:p>
    <w:p w14:paraId="18707802" w14:textId="77777777" w:rsidR="009810C9" w:rsidRPr="0046756F" w:rsidRDefault="009810C9" w:rsidP="009810C9">
      <w:pPr>
        <w:pStyle w:val="Heading4"/>
        <w:rPr>
          <w:rFonts w:ascii="Arial" w:hAnsi="Arial" w:cs="Arial"/>
        </w:rPr>
      </w:pPr>
      <w:bookmarkStart w:id="2987" w:name="_Toc122796852"/>
      <w:bookmarkStart w:id="2988" w:name="_Toc158906902"/>
      <w:r w:rsidRPr="0046756F">
        <w:rPr>
          <w:rFonts w:ascii="Arial" w:hAnsi="Arial" w:cs="Arial"/>
        </w:rPr>
        <w:t>11.7.5.3 List of global variables accessed and modified</w:t>
      </w:r>
      <w:bookmarkEnd w:id="2987"/>
      <w:bookmarkEnd w:id="2988"/>
    </w:p>
    <w:p w14:paraId="2DB8A8EA" w14:textId="77777777" w:rsidR="009810C9" w:rsidRPr="0046756F" w:rsidRDefault="009810C9" w:rsidP="009810C9">
      <w:pPr>
        <w:rPr>
          <w:rFonts w:cs="Arial"/>
        </w:rPr>
      </w:pPr>
    </w:p>
    <w:p w14:paraId="2034D7BA"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2644AF52"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406B1D5" w14:textId="77777777" w:rsidR="009810C9" w:rsidRPr="0046756F" w:rsidRDefault="009810C9" w:rsidP="009810C9">
      <w:pPr>
        <w:widowControl w:val="0"/>
        <w:autoSpaceDE w:val="0"/>
        <w:autoSpaceDN w:val="0"/>
        <w:adjustRightInd w:val="0"/>
        <w:rPr>
          <w:rFonts w:cs="Arial"/>
        </w:rPr>
      </w:pPr>
    </w:p>
    <w:p w14:paraId="7FE1186F" w14:textId="77777777" w:rsidR="009810C9" w:rsidRPr="0046756F" w:rsidRDefault="00000000" w:rsidP="009810C9">
      <w:pPr>
        <w:rPr>
          <w:rFonts w:cs="Arial"/>
        </w:rPr>
      </w:pPr>
      <w:r>
        <w:rPr>
          <w:rFonts w:cs="Arial"/>
        </w:rPr>
        <w:pict w14:anchorId="4D182F73">
          <v:rect id="_x0000_i2516" style="width:0;height:1.5pt" o:hralign="center" o:hrstd="t" o:hr="t" fillcolor="#a0a0a0" stroked="f"/>
        </w:pict>
      </w:r>
    </w:p>
    <w:p w14:paraId="79735547" w14:textId="77777777" w:rsidR="009810C9" w:rsidRPr="0046756F" w:rsidRDefault="009810C9" w:rsidP="009810C9">
      <w:pPr>
        <w:pStyle w:val="Heading4"/>
        <w:rPr>
          <w:rFonts w:ascii="Arial" w:hAnsi="Arial" w:cs="Arial"/>
        </w:rPr>
      </w:pPr>
      <w:bookmarkStart w:id="2989" w:name="_Toc122796853"/>
      <w:bookmarkStart w:id="2990" w:name="_Toc158906903"/>
      <w:r w:rsidRPr="0046756F">
        <w:rPr>
          <w:rFonts w:ascii="Arial" w:hAnsi="Arial" w:cs="Arial"/>
        </w:rPr>
        <w:t>11.7.5.4 Parameter list (Input/Output)</w:t>
      </w:r>
      <w:bookmarkEnd w:id="2989"/>
      <w:bookmarkEnd w:id="2990"/>
    </w:p>
    <w:p w14:paraId="589B87D7" w14:textId="77777777" w:rsidR="009810C9" w:rsidRPr="0046756F" w:rsidRDefault="009810C9" w:rsidP="009810C9">
      <w:pPr>
        <w:rPr>
          <w:rFonts w:cs="Arial"/>
        </w:rPr>
      </w:pPr>
    </w:p>
    <w:p w14:paraId="61B73778" w14:textId="77777777" w:rsidR="009810C9" w:rsidRPr="0046756F" w:rsidRDefault="009810C9" w:rsidP="009810C9">
      <w:pPr>
        <w:widowControl w:val="0"/>
        <w:autoSpaceDE w:val="0"/>
        <w:autoSpaceDN w:val="0"/>
        <w:adjustRightInd w:val="0"/>
        <w:rPr>
          <w:rFonts w:cs="Arial"/>
        </w:rPr>
      </w:pPr>
      <w:r w:rsidRPr="0046756F">
        <w:rPr>
          <w:rFonts w:cs="Arial"/>
        </w:rPr>
        <w:t xml:space="preserve">Inputs :    T_UINT8 I2C_Direction                  - Specifies whether the I2C device will be a Transmitter or a </w:t>
      </w:r>
    </w:p>
    <w:p w14:paraId="4CD7D3CE" w14:textId="77777777" w:rsidR="009810C9" w:rsidRPr="0046756F" w:rsidRDefault="009810C9" w:rsidP="009810C9">
      <w:pPr>
        <w:widowControl w:val="0"/>
        <w:autoSpaceDE w:val="0"/>
        <w:autoSpaceDN w:val="0"/>
        <w:adjustRightInd w:val="0"/>
        <w:rPr>
          <w:rFonts w:cs="Arial"/>
        </w:rPr>
      </w:pPr>
      <w:r w:rsidRPr="0046756F">
        <w:rPr>
          <w:rFonts w:cs="Arial"/>
        </w:rPr>
        <w:t xml:space="preserve">                                                                         Receiver</w:t>
      </w:r>
    </w:p>
    <w:p w14:paraId="0EE55E2E" w14:textId="77777777" w:rsidR="009810C9" w:rsidRPr="0046756F" w:rsidRDefault="009810C9" w:rsidP="009810C9">
      <w:pPr>
        <w:widowControl w:val="0"/>
        <w:autoSpaceDE w:val="0"/>
        <w:autoSpaceDN w:val="0"/>
        <w:adjustRightInd w:val="0"/>
        <w:rPr>
          <w:rFonts w:cs="Arial"/>
        </w:rPr>
      </w:pPr>
      <w:r w:rsidRPr="0046756F">
        <w:rPr>
          <w:rFonts w:cs="Arial"/>
        </w:rPr>
        <w:t xml:space="preserve">                T_UINT8 Address                          - Specifies the slave address which will be transmitted</w:t>
      </w:r>
    </w:p>
    <w:p w14:paraId="105AC41C" w14:textId="77777777" w:rsidR="009810C9" w:rsidRPr="0046756F" w:rsidRDefault="009810C9" w:rsidP="009810C9">
      <w:pPr>
        <w:widowControl w:val="0"/>
        <w:autoSpaceDE w:val="0"/>
        <w:autoSpaceDN w:val="0"/>
        <w:adjustRightInd w:val="0"/>
        <w:rPr>
          <w:rFonts w:cs="Arial"/>
        </w:rPr>
      </w:pPr>
    </w:p>
    <w:p w14:paraId="05221EE6" w14:textId="77777777" w:rsidR="009810C9" w:rsidRPr="0046756F" w:rsidRDefault="009810C9" w:rsidP="009810C9">
      <w:pPr>
        <w:widowControl w:val="0"/>
        <w:autoSpaceDE w:val="0"/>
        <w:autoSpaceDN w:val="0"/>
        <w:adjustRightInd w:val="0"/>
        <w:rPr>
          <w:rFonts w:cs="Arial"/>
        </w:rPr>
      </w:pPr>
      <w:r w:rsidRPr="0046756F">
        <w:rPr>
          <w:rFonts w:cs="Arial"/>
        </w:rPr>
        <w:t xml:space="preserve">Outputs : T_I2C* i2cx                                    - Pointer to select the I2C peripheral where x can be </w:t>
      </w:r>
    </w:p>
    <w:p w14:paraId="0907FDED" w14:textId="77777777" w:rsidR="009810C9" w:rsidRPr="0046756F" w:rsidRDefault="009810C9" w:rsidP="009810C9">
      <w:pPr>
        <w:widowControl w:val="0"/>
        <w:autoSpaceDE w:val="0"/>
        <w:autoSpaceDN w:val="0"/>
        <w:adjustRightInd w:val="0"/>
        <w:rPr>
          <w:rFonts w:cs="Arial"/>
        </w:rPr>
      </w:pPr>
      <w:r w:rsidRPr="0046756F">
        <w:rPr>
          <w:rFonts w:cs="Arial"/>
        </w:rPr>
        <w:t xml:space="preserve">                                                                         1, 2 or 3</w:t>
      </w:r>
    </w:p>
    <w:p w14:paraId="12A5328F"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T_UINT8 Address                          - Specifies the slave address which will be transmitted</w:t>
      </w:r>
    </w:p>
    <w:p w14:paraId="66915A09" w14:textId="77777777" w:rsidR="009810C9" w:rsidRPr="0046756F" w:rsidRDefault="009810C9" w:rsidP="009810C9">
      <w:pPr>
        <w:widowControl w:val="0"/>
        <w:autoSpaceDE w:val="0"/>
        <w:autoSpaceDN w:val="0"/>
        <w:adjustRightInd w:val="0"/>
        <w:rPr>
          <w:rFonts w:cs="Arial"/>
        </w:rPr>
      </w:pPr>
    </w:p>
    <w:p w14:paraId="7137ED0C" w14:textId="77777777" w:rsidR="009810C9" w:rsidRPr="0046756F" w:rsidRDefault="00000000" w:rsidP="009810C9">
      <w:pPr>
        <w:rPr>
          <w:rFonts w:cs="Arial"/>
        </w:rPr>
      </w:pPr>
      <w:r>
        <w:rPr>
          <w:rFonts w:cs="Arial"/>
        </w:rPr>
        <w:pict w14:anchorId="33E1277E">
          <v:rect id="_x0000_i2517" style="width:0;height:1.5pt" o:hralign="center" o:hrstd="t" o:hr="t" fillcolor="#a0a0a0" stroked="f"/>
        </w:pict>
      </w:r>
    </w:p>
    <w:p w14:paraId="098DE724" w14:textId="77777777" w:rsidR="009810C9" w:rsidRPr="0046756F" w:rsidRDefault="009810C9" w:rsidP="009810C9">
      <w:pPr>
        <w:pStyle w:val="Heading4"/>
        <w:rPr>
          <w:rFonts w:ascii="Arial" w:hAnsi="Arial" w:cs="Arial"/>
        </w:rPr>
      </w:pPr>
      <w:bookmarkStart w:id="2991" w:name="_Toc122796854"/>
      <w:bookmarkStart w:id="2992" w:name="_Toc158906904"/>
      <w:r w:rsidRPr="0046756F">
        <w:rPr>
          <w:rFonts w:ascii="Arial" w:hAnsi="Arial" w:cs="Arial"/>
        </w:rPr>
        <w:t>11.7.5.5 Return Value</w:t>
      </w:r>
      <w:bookmarkEnd w:id="2991"/>
      <w:bookmarkEnd w:id="2992"/>
    </w:p>
    <w:p w14:paraId="23E8F445" w14:textId="77777777" w:rsidR="009810C9" w:rsidRPr="0046756F" w:rsidRDefault="009810C9" w:rsidP="009810C9">
      <w:pPr>
        <w:rPr>
          <w:rFonts w:cs="Arial"/>
        </w:rPr>
      </w:pPr>
    </w:p>
    <w:p w14:paraId="3AEFCAA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C3DCBAC" w14:textId="77777777" w:rsidR="009810C9" w:rsidRPr="0046756F" w:rsidRDefault="009810C9" w:rsidP="009810C9">
      <w:pPr>
        <w:widowControl w:val="0"/>
        <w:autoSpaceDE w:val="0"/>
        <w:autoSpaceDN w:val="0"/>
        <w:adjustRightInd w:val="0"/>
        <w:rPr>
          <w:rFonts w:cs="Arial"/>
        </w:rPr>
      </w:pPr>
    </w:p>
    <w:p w14:paraId="09BB5403" w14:textId="77777777" w:rsidR="009810C9" w:rsidRPr="0046756F" w:rsidRDefault="00000000" w:rsidP="009810C9">
      <w:pPr>
        <w:rPr>
          <w:rFonts w:cs="Arial"/>
        </w:rPr>
      </w:pPr>
      <w:r>
        <w:rPr>
          <w:rFonts w:cs="Arial"/>
        </w:rPr>
        <w:pict w14:anchorId="5FB4E902">
          <v:rect id="_x0000_i2518" style="width:0;height:1.5pt" o:hralign="center" o:hrstd="t" o:hr="t" fillcolor="#a0a0a0" stroked="f"/>
        </w:pict>
      </w:r>
    </w:p>
    <w:p w14:paraId="7292B85A" w14:textId="77777777" w:rsidR="009810C9" w:rsidRPr="0046756F" w:rsidRDefault="009810C9" w:rsidP="009810C9">
      <w:pPr>
        <w:pStyle w:val="Heading4"/>
        <w:rPr>
          <w:rFonts w:ascii="Arial" w:hAnsi="Arial" w:cs="Arial"/>
        </w:rPr>
      </w:pPr>
      <w:bookmarkStart w:id="2993" w:name="_Toc122796855"/>
      <w:bookmarkStart w:id="2994" w:name="_Toc158906905"/>
      <w:r w:rsidRPr="0046756F">
        <w:rPr>
          <w:rFonts w:ascii="Arial" w:hAnsi="Arial" w:cs="Arial"/>
        </w:rPr>
        <w:t>11.7.5.6 Other CSUs called by this CSU</w:t>
      </w:r>
      <w:bookmarkEnd w:id="2993"/>
      <w:bookmarkEnd w:id="2994"/>
    </w:p>
    <w:p w14:paraId="01B7368E" w14:textId="77777777" w:rsidR="009810C9" w:rsidRPr="0046756F" w:rsidRDefault="009810C9" w:rsidP="009810C9">
      <w:pPr>
        <w:rPr>
          <w:rFonts w:cs="Arial"/>
        </w:rPr>
      </w:pPr>
    </w:p>
    <w:p w14:paraId="6CB4A1C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8AE3D7C" w14:textId="77777777" w:rsidR="009810C9" w:rsidRPr="0046756F" w:rsidRDefault="009810C9" w:rsidP="009810C9">
      <w:pPr>
        <w:widowControl w:val="0"/>
        <w:autoSpaceDE w:val="0"/>
        <w:autoSpaceDN w:val="0"/>
        <w:adjustRightInd w:val="0"/>
        <w:rPr>
          <w:rFonts w:cs="Arial"/>
        </w:rPr>
      </w:pPr>
    </w:p>
    <w:p w14:paraId="7F799CD4" w14:textId="77777777" w:rsidR="009810C9" w:rsidRPr="0046756F" w:rsidRDefault="00000000" w:rsidP="009810C9">
      <w:pPr>
        <w:rPr>
          <w:rFonts w:cs="Arial"/>
        </w:rPr>
      </w:pPr>
      <w:r>
        <w:rPr>
          <w:rFonts w:cs="Arial"/>
        </w:rPr>
        <w:pict w14:anchorId="3A5BE292">
          <v:rect id="_x0000_i2519" style="width:0;height:1.5pt" o:hralign="center" o:hrstd="t" o:hr="t" fillcolor="#a0a0a0" stroked="f"/>
        </w:pict>
      </w:r>
    </w:p>
    <w:p w14:paraId="77826899" w14:textId="77777777" w:rsidR="009810C9" w:rsidRPr="0046756F" w:rsidRDefault="009810C9" w:rsidP="009810C9">
      <w:pPr>
        <w:pStyle w:val="Heading4"/>
        <w:rPr>
          <w:rFonts w:ascii="Arial" w:hAnsi="Arial" w:cs="Arial"/>
        </w:rPr>
      </w:pPr>
      <w:bookmarkStart w:id="2995" w:name="_Toc122796856"/>
      <w:bookmarkStart w:id="2996" w:name="_Toc158906906"/>
      <w:r w:rsidRPr="0046756F">
        <w:rPr>
          <w:rFonts w:ascii="Arial" w:hAnsi="Arial" w:cs="Arial"/>
        </w:rPr>
        <w:t>11.7.5.7 Description of list of LLRs allocated</w:t>
      </w:r>
      <w:bookmarkEnd w:id="2995"/>
      <w:bookmarkEnd w:id="2996"/>
    </w:p>
    <w:p w14:paraId="60F3B1E3" w14:textId="77777777" w:rsidR="009810C9" w:rsidRPr="0046756F" w:rsidRDefault="009810C9" w:rsidP="009810C9">
      <w:pPr>
        <w:rPr>
          <w:rFonts w:cs="Arial"/>
        </w:rPr>
      </w:pPr>
    </w:p>
    <w:p w14:paraId="7FFC387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I2cSend7bitAddress.</w:t>
      </w:r>
    </w:p>
    <w:p w14:paraId="0A100A40" w14:textId="77777777" w:rsidR="009810C9" w:rsidRPr="0046756F" w:rsidRDefault="009810C9" w:rsidP="009810C9">
      <w:pPr>
        <w:widowControl w:val="0"/>
        <w:autoSpaceDE w:val="0"/>
        <w:autoSpaceDN w:val="0"/>
        <w:adjustRightInd w:val="0"/>
        <w:rPr>
          <w:rFonts w:cs="Arial"/>
        </w:rPr>
      </w:pPr>
    </w:p>
    <w:p w14:paraId="2465F006" w14:textId="77777777" w:rsidR="009810C9" w:rsidRPr="0046756F" w:rsidRDefault="00000000" w:rsidP="009810C9">
      <w:pPr>
        <w:rPr>
          <w:rFonts w:cs="Arial"/>
        </w:rPr>
      </w:pPr>
      <w:r>
        <w:rPr>
          <w:rFonts w:cs="Arial"/>
        </w:rPr>
        <w:pict w14:anchorId="720FC3A4">
          <v:rect id="_x0000_i2520" style="width:0;height:1.5pt" o:hralign="center" o:hrstd="t" o:hr="t" fillcolor="#a0a0a0" stroked="f"/>
        </w:pict>
      </w:r>
    </w:p>
    <w:p w14:paraId="75B5E78D" w14:textId="77777777" w:rsidR="009810C9" w:rsidRPr="0046756F" w:rsidRDefault="009810C9" w:rsidP="009810C9">
      <w:pPr>
        <w:pStyle w:val="Heading5"/>
        <w:rPr>
          <w:rFonts w:ascii="Arial" w:hAnsi="Arial" w:cs="Arial"/>
        </w:rPr>
      </w:pPr>
      <w:bookmarkStart w:id="2997" w:name="_Toc122796857"/>
      <w:bookmarkStart w:id="2998" w:name="_Toc158906907"/>
      <w:r w:rsidRPr="0046756F">
        <w:rPr>
          <w:rFonts w:ascii="Arial" w:hAnsi="Arial" w:cs="Arial"/>
        </w:rPr>
        <w:t>11.7.5.7.1 daulibstm32f4xxi2c-I2cSend7bitAddress-LLR-001</w:t>
      </w:r>
      <w:bookmarkEnd w:id="2997"/>
      <w:bookmarkEnd w:id="2998"/>
    </w:p>
    <w:p w14:paraId="5E80F01A" w14:textId="77777777" w:rsidR="009810C9" w:rsidRPr="0046756F" w:rsidRDefault="009810C9" w:rsidP="009810C9">
      <w:pPr>
        <w:rPr>
          <w:rFonts w:cs="Arial"/>
        </w:rPr>
      </w:pPr>
      <w:r w:rsidRPr="0046756F">
        <w:rPr>
          <w:rFonts w:cs="Arial"/>
        </w:rPr>
        <w:t>Requirement ID: H698-LLD-CMU-FNC-2233</w:t>
      </w:r>
    </w:p>
    <w:p w14:paraId="1387F43C" w14:textId="77777777" w:rsidR="009810C9" w:rsidRPr="0046756F" w:rsidRDefault="009810C9" w:rsidP="009810C9">
      <w:pPr>
        <w:rPr>
          <w:rFonts w:cs="Arial"/>
        </w:rPr>
      </w:pPr>
    </w:p>
    <w:p w14:paraId="61B14CA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Address for read with Bitwise OR operation of Address and M_I2C_OAR1_ADD0 when I2C_Direction is other than M_I2C_DIRECTION_TRANSMITTER (i.e Receiver mode).</w:t>
      </w:r>
    </w:p>
    <w:p w14:paraId="69D69EF9" w14:textId="77777777" w:rsidR="009810C9" w:rsidRPr="0046756F" w:rsidRDefault="009810C9" w:rsidP="009810C9">
      <w:pPr>
        <w:widowControl w:val="0"/>
        <w:autoSpaceDE w:val="0"/>
        <w:autoSpaceDN w:val="0"/>
        <w:adjustRightInd w:val="0"/>
        <w:rPr>
          <w:rFonts w:cs="Arial"/>
        </w:rPr>
      </w:pPr>
    </w:p>
    <w:p w14:paraId="699D9D68" w14:textId="77777777" w:rsidR="009810C9" w:rsidRPr="0046756F" w:rsidRDefault="00000000" w:rsidP="009810C9">
      <w:pPr>
        <w:rPr>
          <w:rFonts w:cs="Arial"/>
        </w:rPr>
      </w:pPr>
      <w:r>
        <w:rPr>
          <w:rFonts w:cs="Arial"/>
        </w:rPr>
        <w:pict w14:anchorId="61D16B27">
          <v:rect id="_x0000_i2521" style="width:0;height:1.5pt" o:hralign="center" o:hrstd="t" o:hr="t" fillcolor="#a0a0a0" stroked="f"/>
        </w:pict>
      </w:r>
    </w:p>
    <w:p w14:paraId="5EAC8EA6" w14:textId="77777777" w:rsidR="009810C9" w:rsidRPr="0046756F" w:rsidRDefault="009810C9" w:rsidP="009810C9">
      <w:pPr>
        <w:pStyle w:val="Heading5"/>
        <w:rPr>
          <w:rFonts w:ascii="Arial" w:hAnsi="Arial" w:cs="Arial"/>
        </w:rPr>
      </w:pPr>
      <w:bookmarkStart w:id="2999" w:name="_Toc122796858"/>
      <w:bookmarkStart w:id="3000" w:name="_Toc158906908"/>
      <w:r w:rsidRPr="0046756F">
        <w:rPr>
          <w:rFonts w:ascii="Arial" w:hAnsi="Arial" w:cs="Arial"/>
        </w:rPr>
        <w:t>11.7.5.7.2 daulibstm32f4xxi2c-I2cSend7bitAddress-LLR-002</w:t>
      </w:r>
      <w:bookmarkEnd w:id="2999"/>
      <w:bookmarkEnd w:id="3000"/>
    </w:p>
    <w:p w14:paraId="1CE9576A" w14:textId="77777777" w:rsidR="009810C9" w:rsidRPr="0046756F" w:rsidRDefault="009810C9" w:rsidP="009810C9">
      <w:pPr>
        <w:rPr>
          <w:rFonts w:cs="Arial"/>
        </w:rPr>
      </w:pPr>
      <w:r w:rsidRPr="0046756F">
        <w:rPr>
          <w:rFonts w:cs="Arial"/>
        </w:rPr>
        <w:t>Requirement ID: H698-LLD-CMU-FNC-2234</w:t>
      </w:r>
    </w:p>
    <w:p w14:paraId="3ECB4092" w14:textId="77777777" w:rsidR="009810C9" w:rsidRPr="0046756F" w:rsidRDefault="009810C9" w:rsidP="009810C9">
      <w:pPr>
        <w:rPr>
          <w:rFonts w:cs="Arial"/>
        </w:rPr>
      </w:pPr>
    </w:p>
    <w:p w14:paraId="1678EA5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the Address for write with Bitwise AND operation of Address and negation of M_I2C_OAR1_ADD0 when I2C_Direction is equal to M_I2C_DIRECTION_TRANSMITTER.</w:t>
      </w:r>
    </w:p>
    <w:p w14:paraId="37C217FE" w14:textId="77777777" w:rsidR="009810C9" w:rsidRPr="0046756F" w:rsidRDefault="009810C9" w:rsidP="009810C9">
      <w:pPr>
        <w:widowControl w:val="0"/>
        <w:autoSpaceDE w:val="0"/>
        <w:autoSpaceDN w:val="0"/>
        <w:adjustRightInd w:val="0"/>
        <w:rPr>
          <w:rFonts w:cs="Arial"/>
        </w:rPr>
      </w:pPr>
    </w:p>
    <w:p w14:paraId="2C1F3AB3" w14:textId="77777777" w:rsidR="009810C9" w:rsidRPr="0046756F" w:rsidRDefault="00000000" w:rsidP="009810C9">
      <w:pPr>
        <w:rPr>
          <w:rFonts w:cs="Arial"/>
        </w:rPr>
      </w:pPr>
      <w:r>
        <w:rPr>
          <w:rFonts w:cs="Arial"/>
        </w:rPr>
        <w:pict w14:anchorId="3A08ABAF">
          <v:rect id="_x0000_i2522" style="width:0;height:1.5pt" o:hralign="center" o:hrstd="t" o:hr="t" fillcolor="#a0a0a0" stroked="f"/>
        </w:pict>
      </w:r>
    </w:p>
    <w:p w14:paraId="451BAD2F" w14:textId="77777777" w:rsidR="009810C9" w:rsidRPr="0046756F" w:rsidRDefault="009810C9" w:rsidP="009810C9">
      <w:pPr>
        <w:pStyle w:val="Heading5"/>
        <w:rPr>
          <w:rFonts w:ascii="Arial" w:hAnsi="Arial" w:cs="Arial"/>
        </w:rPr>
      </w:pPr>
      <w:bookmarkStart w:id="3001" w:name="_Toc122796859"/>
      <w:bookmarkStart w:id="3002" w:name="_Toc158906909"/>
      <w:r w:rsidRPr="0046756F">
        <w:rPr>
          <w:rFonts w:ascii="Arial" w:hAnsi="Arial" w:cs="Arial"/>
        </w:rPr>
        <w:t>11.7.5.7.3 daulibstm32f4xxi2c-I2cSend7bitAddress-LLR-003</w:t>
      </w:r>
      <w:bookmarkEnd w:id="3001"/>
      <w:bookmarkEnd w:id="3002"/>
    </w:p>
    <w:p w14:paraId="51CFBAD7" w14:textId="77777777" w:rsidR="009810C9" w:rsidRPr="0046756F" w:rsidRDefault="009810C9" w:rsidP="009810C9">
      <w:pPr>
        <w:rPr>
          <w:rFonts w:cs="Arial"/>
        </w:rPr>
      </w:pPr>
      <w:r w:rsidRPr="0046756F">
        <w:rPr>
          <w:rFonts w:cs="Arial"/>
        </w:rPr>
        <w:t>Requirement ID: H698-LLD-CMU-FNC-2235</w:t>
      </w:r>
    </w:p>
    <w:p w14:paraId="293FB0FC" w14:textId="77777777" w:rsidR="009810C9" w:rsidRPr="0046756F" w:rsidRDefault="009810C9" w:rsidP="009810C9">
      <w:pPr>
        <w:rPr>
          <w:rFonts w:cs="Arial"/>
        </w:rPr>
      </w:pPr>
    </w:p>
    <w:p w14:paraId="0B75761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send the Address to I2C Data register (dr of i2cx).</w:t>
      </w:r>
    </w:p>
    <w:p w14:paraId="343FE8DC" w14:textId="77777777" w:rsidR="009810C9" w:rsidRPr="0046756F" w:rsidRDefault="009810C9" w:rsidP="009810C9">
      <w:pPr>
        <w:widowControl w:val="0"/>
        <w:autoSpaceDE w:val="0"/>
        <w:autoSpaceDN w:val="0"/>
        <w:adjustRightInd w:val="0"/>
        <w:rPr>
          <w:rFonts w:cs="Arial"/>
        </w:rPr>
      </w:pPr>
    </w:p>
    <w:p w14:paraId="12D5029C" w14:textId="77777777" w:rsidR="009810C9" w:rsidRPr="0046756F" w:rsidRDefault="00000000" w:rsidP="009810C9">
      <w:pPr>
        <w:rPr>
          <w:rFonts w:cs="Arial"/>
        </w:rPr>
      </w:pPr>
      <w:r>
        <w:rPr>
          <w:rFonts w:cs="Arial"/>
        </w:rPr>
        <w:pict w14:anchorId="79AF1D5B">
          <v:rect id="_x0000_i2523" style="width:0;height:1.5pt" o:hralign="center" o:hrstd="t" o:hr="t" fillcolor="#a0a0a0" stroked="f"/>
        </w:pict>
      </w:r>
    </w:p>
    <w:p w14:paraId="10D1E77A" w14:textId="77777777" w:rsidR="009810C9" w:rsidRPr="0046756F" w:rsidRDefault="009810C9" w:rsidP="009810C9">
      <w:pPr>
        <w:pStyle w:val="Heading3"/>
      </w:pPr>
      <w:bookmarkStart w:id="3003" w:name="_Toc122796860"/>
      <w:bookmarkStart w:id="3004" w:name="_Toc158906910"/>
      <w:r w:rsidRPr="0046756F">
        <w:t>11.7.6 I2cAcknowledgeConfig</w:t>
      </w:r>
      <w:bookmarkEnd w:id="3003"/>
      <w:bookmarkEnd w:id="3004"/>
    </w:p>
    <w:p w14:paraId="5FA9EDC3" w14:textId="77777777" w:rsidR="009810C9" w:rsidRPr="0046756F" w:rsidRDefault="009810C9" w:rsidP="009810C9">
      <w:pPr>
        <w:rPr>
          <w:rFonts w:cs="Arial"/>
        </w:rPr>
      </w:pPr>
    </w:p>
    <w:p w14:paraId="151345C2"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I2cAcknowledgeConfig will follow in the sub sections.</w:t>
      </w:r>
    </w:p>
    <w:p w14:paraId="1F67D6E1" w14:textId="77777777" w:rsidR="009810C9" w:rsidRPr="0046756F" w:rsidRDefault="009810C9" w:rsidP="009810C9">
      <w:pPr>
        <w:widowControl w:val="0"/>
        <w:autoSpaceDE w:val="0"/>
        <w:autoSpaceDN w:val="0"/>
        <w:adjustRightInd w:val="0"/>
        <w:rPr>
          <w:rFonts w:cs="Arial"/>
        </w:rPr>
      </w:pPr>
    </w:p>
    <w:p w14:paraId="6DAB4070" w14:textId="77777777" w:rsidR="009810C9" w:rsidRPr="0046756F" w:rsidRDefault="00000000" w:rsidP="009810C9">
      <w:pPr>
        <w:rPr>
          <w:rFonts w:cs="Arial"/>
        </w:rPr>
      </w:pPr>
      <w:r>
        <w:rPr>
          <w:rFonts w:cs="Arial"/>
        </w:rPr>
        <w:pict w14:anchorId="4E062285">
          <v:rect id="_x0000_i2524" style="width:0;height:1.5pt" o:hralign="center" o:hrstd="t" o:hr="t" fillcolor="#a0a0a0" stroked="f"/>
        </w:pict>
      </w:r>
    </w:p>
    <w:p w14:paraId="5DD40C8F" w14:textId="77777777" w:rsidR="009810C9" w:rsidRPr="0046756F" w:rsidRDefault="009810C9" w:rsidP="009810C9">
      <w:pPr>
        <w:pStyle w:val="Heading4"/>
        <w:rPr>
          <w:rFonts w:ascii="Arial" w:hAnsi="Arial" w:cs="Arial"/>
        </w:rPr>
      </w:pPr>
      <w:bookmarkStart w:id="3005" w:name="_Toc122796861"/>
      <w:bookmarkStart w:id="3006" w:name="_Toc158906911"/>
      <w:r w:rsidRPr="0046756F">
        <w:rPr>
          <w:rFonts w:ascii="Arial" w:hAnsi="Arial" w:cs="Arial"/>
        </w:rPr>
        <w:t>11.7.6.1 Brief Description</w:t>
      </w:r>
      <w:bookmarkEnd w:id="3005"/>
      <w:bookmarkEnd w:id="3006"/>
    </w:p>
    <w:p w14:paraId="2AF2BE2A" w14:textId="77777777" w:rsidR="009810C9" w:rsidRPr="0046756F" w:rsidRDefault="009810C9" w:rsidP="009810C9">
      <w:pPr>
        <w:rPr>
          <w:rFonts w:cs="Arial"/>
        </w:rPr>
      </w:pPr>
    </w:p>
    <w:p w14:paraId="3D762088" w14:textId="77777777" w:rsidR="009810C9" w:rsidRPr="0046756F" w:rsidRDefault="009810C9" w:rsidP="009810C9">
      <w:pPr>
        <w:widowControl w:val="0"/>
        <w:autoSpaceDE w:val="0"/>
        <w:autoSpaceDN w:val="0"/>
        <w:adjustRightInd w:val="0"/>
        <w:rPr>
          <w:rFonts w:cs="Arial"/>
        </w:rPr>
      </w:pPr>
      <w:r w:rsidRPr="0046756F">
        <w:rPr>
          <w:rFonts w:cs="Arial"/>
        </w:rPr>
        <w:t>The function I2cAcknowledgeConfig enables or disables the specified I2C acknowledge feature.</w:t>
      </w:r>
    </w:p>
    <w:p w14:paraId="77CAE1FC" w14:textId="77777777" w:rsidR="009810C9" w:rsidRPr="0046756F" w:rsidRDefault="00000000" w:rsidP="009810C9">
      <w:pPr>
        <w:rPr>
          <w:rFonts w:cs="Arial"/>
        </w:rPr>
      </w:pPr>
      <w:r>
        <w:rPr>
          <w:rFonts w:cs="Arial"/>
        </w:rPr>
        <w:pict w14:anchorId="5C6728E6">
          <v:rect id="_x0000_i2525" style="width:0;height:1.5pt" o:hralign="center" o:hrstd="t" o:hr="t" fillcolor="#a0a0a0" stroked="f"/>
        </w:pict>
      </w:r>
    </w:p>
    <w:p w14:paraId="3D4C85EB" w14:textId="77777777" w:rsidR="009810C9" w:rsidRPr="0046756F" w:rsidRDefault="009810C9" w:rsidP="009810C9">
      <w:pPr>
        <w:pStyle w:val="Heading4"/>
        <w:rPr>
          <w:rFonts w:ascii="Arial" w:hAnsi="Arial" w:cs="Arial"/>
        </w:rPr>
      </w:pPr>
      <w:bookmarkStart w:id="3007" w:name="_Toc122796862"/>
      <w:bookmarkStart w:id="3008" w:name="_Toc158906912"/>
      <w:r w:rsidRPr="0046756F">
        <w:rPr>
          <w:rFonts w:ascii="Arial" w:hAnsi="Arial" w:cs="Arial"/>
        </w:rPr>
        <w:t>11.7.6.2 List of HLRs allocated</w:t>
      </w:r>
      <w:bookmarkEnd w:id="3007"/>
      <w:bookmarkEnd w:id="3008"/>
    </w:p>
    <w:p w14:paraId="3BBA6E80" w14:textId="77777777" w:rsidR="009810C9" w:rsidRPr="0046756F" w:rsidRDefault="009810C9" w:rsidP="009810C9">
      <w:pPr>
        <w:rPr>
          <w:rFonts w:cs="Arial"/>
        </w:rPr>
      </w:pPr>
    </w:p>
    <w:p w14:paraId="7A2DEE14"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 (H698-003-012-CMU).</w:t>
      </w:r>
    </w:p>
    <w:p w14:paraId="4F135D57" w14:textId="77777777" w:rsidR="009810C9" w:rsidRPr="0046756F" w:rsidRDefault="00000000" w:rsidP="009810C9">
      <w:pPr>
        <w:rPr>
          <w:rFonts w:cs="Arial"/>
        </w:rPr>
      </w:pPr>
      <w:r>
        <w:rPr>
          <w:rFonts w:cs="Arial"/>
        </w:rPr>
        <w:pict w14:anchorId="7C98DE8F">
          <v:rect id="_x0000_i2526" style="width:0;height:1.5pt" o:hralign="center" o:hrstd="t" o:hr="t" fillcolor="#a0a0a0" stroked="f"/>
        </w:pict>
      </w:r>
    </w:p>
    <w:p w14:paraId="34F0B7FC" w14:textId="77777777" w:rsidR="009810C9" w:rsidRPr="0046756F" w:rsidRDefault="009810C9" w:rsidP="009810C9">
      <w:pPr>
        <w:pStyle w:val="Heading4"/>
        <w:rPr>
          <w:rFonts w:ascii="Arial" w:hAnsi="Arial" w:cs="Arial"/>
        </w:rPr>
      </w:pPr>
      <w:bookmarkStart w:id="3009" w:name="_Toc122796863"/>
      <w:bookmarkStart w:id="3010" w:name="_Toc158906913"/>
      <w:r w:rsidRPr="0046756F">
        <w:rPr>
          <w:rFonts w:ascii="Arial" w:hAnsi="Arial" w:cs="Arial"/>
        </w:rPr>
        <w:t>11.7.6.3 List of global variables accessed and modified</w:t>
      </w:r>
      <w:bookmarkEnd w:id="3009"/>
      <w:bookmarkEnd w:id="3010"/>
    </w:p>
    <w:p w14:paraId="11CF0F2C" w14:textId="77777777" w:rsidR="009810C9" w:rsidRPr="0046756F" w:rsidRDefault="009810C9" w:rsidP="009810C9">
      <w:pPr>
        <w:rPr>
          <w:rFonts w:cs="Arial"/>
        </w:rPr>
      </w:pPr>
    </w:p>
    <w:p w14:paraId="4F85CF8B"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5B77E90D"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2348498" w14:textId="77777777" w:rsidR="009810C9" w:rsidRPr="0046756F" w:rsidRDefault="009810C9" w:rsidP="009810C9">
      <w:pPr>
        <w:widowControl w:val="0"/>
        <w:autoSpaceDE w:val="0"/>
        <w:autoSpaceDN w:val="0"/>
        <w:adjustRightInd w:val="0"/>
        <w:rPr>
          <w:rFonts w:cs="Arial"/>
        </w:rPr>
      </w:pPr>
    </w:p>
    <w:p w14:paraId="53CF9222" w14:textId="77777777" w:rsidR="009810C9" w:rsidRPr="0046756F" w:rsidRDefault="00000000" w:rsidP="009810C9">
      <w:pPr>
        <w:rPr>
          <w:rFonts w:cs="Arial"/>
        </w:rPr>
      </w:pPr>
      <w:r>
        <w:rPr>
          <w:rFonts w:cs="Arial"/>
        </w:rPr>
        <w:pict w14:anchorId="0F9F2071">
          <v:rect id="_x0000_i2527" style="width:0;height:1.5pt" o:hralign="center" o:hrstd="t" o:hr="t" fillcolor="#a0a0a0" stroked="f"/>
        </w:pict>
      </w:r>
    </w:p>
    <w:p w14:paraId="5D26172A" w14:textId="77777777" w:rsidR="009810C9" w:rsidRPr="0046756F" w:rsidRDefault="009810C9" w:rsidP="009810C9">
      <w:pPr>
        <w:pStyle w:val="Heading4"/>
        <w:rPr>
          <w:rFonts w:ascii="Arial" w:hAnsi="Arial" w:cs="Arial"/>
        </w:rPr>
      </w:pPr>
      <w:bookmarkStart w:id="3011" w:name="_Toc122796864"/>
      <w:bookmarkStart w:id="3012" w:name="_Toc158906914"/>
      <w:r w:rsidRPr="0046756F">
        <w:rPr>
          <w:rFonts w:ascii="Arial" w:hAnsi="Arial" w:cs="Arial"/>
        </w:rPr>
        <w:t>11.7.6.4 Parameter list (Input/Output)</w:t>
      </w:r>
      <w:bookmarkEnd w:id="3011"/>
      <w:bookmarkEnd w:id="3012"/>
    </w:p>
    <w:p w14:paraId="195386EB" w14:textId="77777777" w:rsidR="009810C9" w:rsidRPr="0046756F" w:rsidRDefault="009810C9" w:rsidP="009810C9">
      <w:pPr>
        <w:rPr>
          <w:rFonts w:cs="Arial"/>
        </w:rPr>
      </w:pPr>
    </w:p>
    <w:p w14:paraId="346BA4FC" w14:textId="77777777" w:rsidR="009810C9" w:rsidRPr="0046756F" w:rsidRDefault="009810C9" w:rsidP="009810C9">
      <w:pPr>
        <w:widowControl w:val="0"/>
        <w:autoSpaceDE w:val="0"/>
        <w:autoSpaceDN w:val="0"/>
        <w:adjustRightInd w:val="0"/>
        <w:rPr>
          <w:rFonts w:cs="Arial"/>
        </w:rPr>
      </w:pPr>
      <w:r w:rsidRPr="0046756F">
        <w:rPr>
          <w:rFonts w:cs="Arial"/>
        </w:rPr>
        <w:t xml:space="preserve">Inputs :    T_FUNCTIONAL_STATE NewState            - New state of the I2C Acknowledgement                      </w:t>
      </w:r>
    </w:p>
    <w:p w14:paraId="20A5398E" w14:textId="77777777" w:rsidR="009810C9" w:rsidRPr="0046756F" w:rsidRDefault="009810C9" w:rsidP="009810C9">
      <w:pPr>
        <w:widowControl w:val="0"/>
        <w:autoSpaceDE w:val="0"/>
        <w:autoSpaceDN w:val="0"/>
        <w:adjustRightInd w:val="0"/>
        <w:rPr>
          <w:rFonts w:cs="Arial"/>
        </w:rPr>
      </w:pPr>
      <w:r w:rsidRPr="0046756F">
        <w:rPr>
          <w:rFonts w:cs="Arial"/>
        </w:rPr>
        <w:t xml:space="preserve">                                                                                       (ENABLE or DISABLE)</w:t>
      </w:r>
    </w:p>
    <w:p w14:paraId="7D9DC689" w14:textId="77777777" w:rsidR="009810C9" w:rsidRPr="0046756F" w:rsidRDefault="009810C9" w:rsidP="009810C9">
      <w:pPr>
        <w:widowControl w:val="0"/>
        <w:autoSpaceDE w:val="0"/>
        <w:autoSpaceDN w:val="0"/>
        <w:adjustRightInd w:val="0"/>
        <w:rPr>
          <w:rFonts w:cs="Arial"/>
        </w:rPr>
      </w:pPr>
    </w:p>
    <w:p w14:paraId="28D680B0" w14:textId="77777777" w:rsidR="009810C9" w:rsidRPr="0046756F" w:rsidRDefault="009810C9" w:rsidP="009810C9">
      <w:pPr>
        <w:widowControl w:val="0"/>
        <w:autoSpaceDE w:val="0"/>
        <w:autoSpaceDN w:val="0"/>
        <w:adjustRightInd w:val="0"/>
        <w:rPr>
          <w:rFonts w:cs="Arial"/>
        </w:rPr>
      </w:pPr>
      <w:r w:rsidRPr="0046756F">
        <w:rPr>
          <w:rFonts w:cs="Arial"/>
        </w:rPr>
        <w:t xml:space="preserve">Outputs : T_I2C* i2cx                                               - Pointer to select the I2C peripheral where x can be </w:t>
      </w:r>
    </w:p>
    <w:p w14:paraId="4813B0C9" w14:textId="77777777" w:rsidR="009810C9" w:rsidRPr="0046756F" w:rsidRDefault="009810C9" w:rsidP="009810C9">
      <w:pPr>
        <w:widowControl w:val="0"/>
        <w:autoSpaceDE w:val="0"/>
        <w:autoSpaceDN w:val="0"/>
        <w:adjustRightInd w:val="0"/>
        <w:rPr>
          <w:rFonts w:cs="Arial"/>
        </w:rPr>
      </w:pPr>
      <w:r w:rsidRPr="0046756F">
        <w:rPr>
          <w:rFonts w:cs="Arial"/>
        </w:rPr>
        <w:t xml:space="preserve">                                                                                       1, 2 or 3</w:t>
      </w:r>
    </w:p>
    <w:p w14:paraId="3671E87C" w14:textId="77777777" w:rsidR="009810C9" w:rsidRPr="0046756F" w:rsidRDefault="00000000" w:rsidP="009810C9">
      <w:pPr>
        <w:rPr>
          <w:rFonts w:cs="Arial"/>
        </w:rPr>
      </w:pPr>
      <w:r>
        <w:rPr>
          <w:rFonts w:cs="Arial"/>
        </w:rPr>
        <w:pict w14:anchorId="66AC58B4">
          <v:rect id="_x0000_i2528" style="width:0;height:1.5pt" o:hralign="center" o:hrstd="t" o:hr="t" fillcolor="#a0a0a0" stroked="f"/>
        </w:pict>
      </w:r>
    </w:p>
    <w:p w14:paraId="4AF0B23D" w14:textId="77777777" w:rsidR="009810C9" w:rsidRPr="0046756F" w:rsidRDefault="009810C9" w:rsidP="009810C9">
      <w:pPr>
        <w:pStyle w:val="Heading4"/>
        <w:rPr>
          <w:rFonts w:ascii="Arial" w:hAnsi="Arial" w:cs="Arial"/>
        </w:rPr>
      </w:pPr>
      <w:bookmarkStart w:id="3013" w:name="_Toc122796865"/>
      <w:bookmarkStart w:id="3014" w:name="_Toc158906915"/>
      <w:r w:rsidRPr="0046756F">
        <w:rPr>
          <w:rFonts w:ascii="Arial" w:hAnsi="Arial" w:cs="Arial"/>
        </w:rPr>
        <w:t>11.7.6.5 Return Value</w:t>
      </w:r>
      <w:bookmarkEnd w:id="3013"/>
      <w:bookmarkEnd w:id="3014"/>
    </w:p>
    <w:p w14:paraId="0EF2BC29" w14:textId="77777777" w:rsidR="009810C9" w:rsidRPr="0046756F" w:rsidRDefault="009810C9" w:rsidP="009810C9">
      <w:pPr>
        <w:rPr>
          <w:rFonts w:cs="Arial"/>
        </w:rPr>
      </w:pPr>
    </w:p>
    <w:p w14:paraId="112916E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05FB976" w14:textId="77777777" w:rsidR="009810C9" w:rsidRPr="0046756F" w:rsidRDefault="009810C9" w:rsidP="009810C9">
      <w:pPr>
        <w:widowControl w:val="0"/>
        <w:autoSpaceDE w:val="0"/>
        <w:autoSpaceDN w:val="0"/>
        <w:adjustRightInd w:val="0"/>
        <w:rPr>
          <w:rFonts w:cs="Arial"/>
        </w:rPr>
      </w:pPr>
    </w:p>
    <w:p w14:paraId="235ACA25" w14:textId="77777777" w:rsidR="009810C9" w:rsidRPr="0046756F" w:rsidRDefault="00000000" w:rsidP="009810C9">
      <w:pPr>
        <w:rPr>
          <w:rFonts w:cs="Arial"/>
        </w:rPr>
      </w:pPr>
      <w:r>
        <w:rPr>
          <w:rFonts w:cs="Arial"/>
        </w:rPr>
        <w:pict w14:anchorId="7CD3E06E">
          <v:rect id="_x0000_i2529" style="width:0;height:1.5pt" o:hralign="center" o:hrstd="t" o:hr="t" fillcolor="#a0a0a0" stroked="f"/>
        </w:pict>
      </w:r>
    </w:p>
    <w:p w14:paraId="6D09C508" w14:textId="77777777" w:rsidR="009810C9" w:rsidRPr="0046756F" w:rsidRDefault="009810C9" w:rsidP="009810C9">
      <w:pPr>
        <w:pStyle w:val="Heading4"/>
        <w:rPr>
          <w:rFonts w:ascii="Arial" w:hAnsi="Arial" w:cs="Arial"/>
        </w:rPr>
      </w:pPr>
      <w:bookmarkStart w:id="3015" w:name="_Toc122796866"/>
      <w:bookmarkStart w:id="3016" w:name="_Toc158906916"/>
      <w:r w:rsidRPr="0046756F">
        <w:rPr>
          <w:rFonts w:ascii="Arial" w:hAnsi="Arial" w:cs="Arial"/>
        </w:rPr>
        <w:t>11.7.6.6 Other CSUs called by this CSU</w:t>
      </w:r>
      <w:bookmarkEnd w:id="3015"/>
      <w:bookmarkEnd w:id="3016"/>
    </w:p>
    <w:p w14:paraId="2AD8AAB6" w14:textId="77777777" w:rsidR="009810C9" w:rsidRPr="0046756F" w:rsidRDefault="009810C9" w:rsidP="009810C9">
      <w:pPr>
        <w:rPr>
          <w:rFonts w:cs="Arial"/>
        </w:rPr>
      </w:pPr>
    </w:p>
    <w:p w14:paraId="5519C3AF" w14:textId="77777777" w:rsidR="009810C9" w:rsidRPr="0046756F" w:rsidRDefault="009810C9" w:rsidP="009810C9">
      <w:pPr>
        <w:autoSpaceDE w:val="0"/>
        <w:autoSpaceDN w:val="0"/>
        <w:adjustRightInd w:val="0"/>
        <w:rPr>
          <w:rFonts w:cs="Arial"/>
          <w:sz w:val="17"/>
          <w:szCs w:val="17"/>
        </w:rPr>
      </w:pPr>
      <w:r w:rsidRPr="0046756F">
        <w:rPr>
          <w:rFonts w:cs="Arial"/>
        </w:rPr>
        <w:t>None</w:t>
      </w:r>
    </w:p>
    <w:p w14:paraId="5874F9EC" w14:textId="77777777" w:rsidR="009810C9" w:rsidRPr="0046756F" w:rsidRDefault="009810C9" w:rsidP="009810C9">
      <w:pPr>
        <w:widowControl w:val="0"/>
        <w:autoSpaceDE w:val="0"/>
        <w:autoSpaceDN w:val="0"/>
        <w:adjustRightInd w:val="0"/>
        <w:rPr>
          <w:rFonts w:cs="Arial"/>
        </w:rPr>
      </w:pPr>
    </w:p>
    <w:p w14:paraId="1AA4BB69" w14:textId="77777777" w:rsidR="009810C9" w:rsidRPr="0046756F" w:rsidRDefault="00000000" w:rsidP="009810C9">
      <w:pPr>
        <w:rPr>
          <w:rFonts w:cs="Arial"/>
        </w:rPr>
      </w:pPr>
      <w:r>
        <w:rPr>
          <w:rFonts w:cs="Arial"/>
        </w:rPr>
        <w:pict w14:anchorId="6755E381">
          <v:rect id="_x0000_i2530" style="width:0;height:1.5pt" o:hralign="center" o:hrstd="t" o:hr="t" fillcolor="#a0a0a0" stroked="f"/>
        </w:pict>
      </w:r>
    </w:p>
    <w:p w14:paraId="3CB67B78" w14:textId="77777777" w:rsidR="009810C9" w:rsidRPr="0046756F" w:rsidRDefault="009810C9" w:rsidP="009810C9">
      <w:pPr>
        <w:pStyle w:val="Heading4"/>
        <w:rPr>
          <w:rFonts w:ascii="Arial" w:hAnsi="Arial" w:cs="Arial"/>
        </w:rPr>
      </w:pPr>
      <w:bookmarkStart w:id="3017" w:name="_Toc122796867"/>
      <w:bookmarkStart w:id="3018" w:name="_Toc158906917"/>
      <w:r w:rsidRPr="0046756F">
        <w:rPr>
          <w:rFonts w:ascii="Arial" w:hAnsi="Arial" w:cs="Arial"/>
        </w:rPr>
        <w:t>11.7.6.7 Description of list of LLRs allocated</w:t>
      </w:r>
      <w:bookmarkEnd w:id="3017"/>
      <w:bookmarkEnd w:id="3018"/>
    </w:p>
    <w:p w14:paraId="3FAB79A5" w14:textId="77777777" w:rsidR="009810C9" w:rsidRPr="0046756F" w:rsidRDefault="009810C9" w:rsidP="009810C9">
      <w:pPr>
        <w:rPr>
          <w:rFonts w:cs="Arial"/>
        </w:rPr>
      </w:pPr>
    </w:p>
    <w:p w14:paraId="30667A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I2cAcknowledgeConfig.</w:t>
      </w:r>
    </w:p>
    <w:p w14:paraId="667AEAC5" w14:textId="77777777" w:rsidR="009810C9" w:rsidRPr="0046756F" w:rsidRDefault="009810C9" w:rsidP="009810C9">
      <w:pPr>
        <w:widowControl w:val="0"/>
        <w:autoSpaceDE w:val="0"/>
        <w:autoSpaceDN w:val="0"/>
        <w:adjustRightInd w:val="0"/>
        <w:rPr>
          <w:rFonts w:cs="Arial"/>
        </w:rPr>
      </w:pPr>
    </w:p>
    <w:p w14:paraId="148D6C93" w14:textId="77777777" w:rsidR="009810C9" w:rsidRPr="0046756F" w:rsidRDefault="00000000" w:rsidP="009810C9">
      <w:pPr>
        <w:rPr>
          <w:rFonts w:cs="Arial"/>
        </w:rPr>
      </w:pPr>
      <w:r>
        <w:rPr>
          <w:rFonts w:cs="Arial"/>
        </w:rPr>
        <w:pict w14:anchorId="6505BC54">
          <v:rect id="_x0000_i2531" style="width:0;height:1.5pt" o:hralign="center" o:hrstd="t" o:hr="t" fillcolor="#a0a0a0" stroked="f"/>
        </w:pict>
      </w:r>
    </w:p>
    <w:p w14:paraId="108AF130" w14:textId="77777777" w:rsidR="009810C9" w:rsidRPr="0046756F" w:rsidRDefault="009810C9" w:rsidP="009810C9">
      <w:pPr>
        <w:pStyle w:val="Heading5"/>
        <w:rPr>
          <w:rFonts w:ascii="Arial" w:hAnsi="Arial" w:cs="Arial"/>
        </w:rPr>
      </w:pPr>
      <w:bookmarkStart w:id="3019" w:name="_Toc122796868"/>
      <w:bookmarkStart w:id="3020" w:name="_Toc158906918"/>
      <w:r w:rsidRPr="0046756F">
        <w:rPr>
          <w:rFonts w:ascii="Arial" w:hAnsi="Arial" w:cs="Arial"/>
        </w:rPr>
        <w:t>11.7.6.7.1 daulibstm32f4xxi2c-I2cAcknowledgeConfig-LLR-001</w:t>
      </w:r>
      <w:bookmarkEnd w:id="3019"/>
      <w:bookmarkEnd w:id="3020"/>
    </w:p>
    <w:p w14:paraId="3D53713D" w14:textId="77777777" w:rsidR="009810C9" w:rsidRPr="0046756F" w:rsidRDefault="009810C9" w:rsidP="009810C9">
      <w:pPr>
        <w:rPr>
          <w:rFonts w:cs="Arial"/>
        </w:rPr>
      </w:pPr>
      <w:r w:rsidRPr="0046756F">
        <w:rPr>
          <w:rFonts w:cs="Arial"/>
        </w:rPr>
        <w:t>Requirement ID: H698-LLD-CMU-FNC-2244</w:t>
      </w:r>
    </w:p>
    <w:p w14:paraId="452C10D8" w14:textId="77777777" w:rsidR="009810C9" w:rsidRPr="0046756F" w:rsidRDefault="009810C9" w:rsidP="009810C9">
      <w:pPr>
        <w:rPr>
          <w:rFonts w:cs="Arial"/>
        </w:rPr>
      </w:pPr>
    </w:p>
    <w:p w14:paraId="468F0696" w14:textId="77777777" w:rsidR="009810C9" w:rsidRPr="0046756F" w:rsidRDefault="009810C9" w:rsidP="009810C9">
      <w:pPr>
        <w:widowControl w:val="0"/>
        <w:autoSpaceDE w:val="0"/>
        <w:autoSpaceDN w:val="0"/>
        <w:adjustRightInd w:val="0"/>
        <w:rPr>
          <w:rFonts w:cs="Arial"/>
        </w:rPr>
      </w:pPr>
      <w:r w:rsidRPr="0046756F">
        <w:rPr>
          <w:rFonts w:cs="Arial"/>
        </w:rPr>
        <w:t>The function shall enable the acknowledgeacknowledgement(M_I2C_CR1_ACK) by setting cr1 of i2cx with Bitwise OR operation of cr1 of i2cx and M_I2C_CR1_ACK when NewState is other than DISABLE.</w:t>
      </w:r>
    </w:p>
    <w:p w14:paraId="77FC7358" w14:textId="77777777" w:rsidR="009810C9" w:rsidRPr="0046756F" w:rsidRDefault="00000000" w:rsidP="009810C9">
      <w:pPr>
        <w:rPr>
          <w:rFonts w:cs="Arial"/>
        </w:rPr>
      </w:pPr>
      <w:r>
        <w:rPr>
          <w:rFonts w:cs="Arial"/>
        </w:rPr>
        <w:pict w14:anchorId="2816D502">
          <v:rect id="_x0000_i2532" style="width:0;height:1.5pt" o:hralign="center" o:hrstd="t" o:hr="t" fillcolor="#a0a0a0" stroked="f"/>
        </w:pict>
      </w:r>
    </w:p>
    <w:p w14:paraId="2AE1E26B" w14:textId="77777777" w:rsidR="009810C9" w:rsidRPr="0046756F" w:rsidRDefault="009810C9" w:rsidP="009810C9">
      <w:pPr>
        <w:pStyle w:val="Heading5"/>
        <w:rPr>
          <w:rFonts w:ascii="Arial" w:hAnsi="Arial" w:cs="Arial"/>
        </w:rPr>
      </w:pPr>
      <w:bookmarkStart w:id="3021" w:name="_Toc122796869"/>
      <w:bookmarkStart w:id="3022" w:name="_Toc158906919"/>
      <w:r w:rsidRPr="0046756F">
        <w:rPr>
          <w:rFonts w:ascii="Arial" w:hAnsi="Arial" w:cs="Arial"/>
        </w:rPr>
        <w:t>11.7.6.7.2 daulibstm32f4xxi2c-I2cAcknowledgeConfig-LLR-002</w:t>
      </w:r>
      <w:bookmarkEnd w:id="3021"/>
      <w:bookmarkEnd w:id="3022"/>
    </w:p>
    <w:p w14:paraId="36B7E8A1" w14:textId="77777777" w:rsidR="009810C9" w:rsidRPr="0046756F" w:rsidRDefault="009810C9" w:rsidP="009810C9">
      <w:pPr>
        <w:rPr>
          <w:rFonts w:cs="Arial"/>
        </w:rPr>
      </w:pPr>
      <w:r w:rsidRPr="0046756F">
        <w:rPr>
          <w:rFonts w:cs="Arial"/>
        </w:rPr>
        <w:t>Requirement ID: H698-LLD-CMU-FNC-2245</w:t>
      </w:r>
    </w:p>
    <w:p w14:paraId="48644673" w14:textId="77777777" w:rsidR="009810C9" w:rsidRPr="0046756F" w:rsidRDefault="009810C9" w:rsidP="009810C9">
      <w:pPr>
        <w:rPr>
          <w:rFonts w:cs="Arial"/>
        </w:rPr>
      </w:pPr>
    </w:p>
    <w:p w14:paraId="49EF7B1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the acknowledgement by setting cr1 of i2cx with Bitwise AND operation of cr1 of i2cx and negation of M_I2C_CR1_ACK when NewState is equal to DISABLE.</w:t>
      </w:r>
    </w:p>
    <w:p w14:paraId="035164D1" w14:textId="77777777" w:rsidR="009810C9" w:rsidRPr="0046756F" w:rsidRDefault="009810C9" w:rsidP="009810C9">
      <w:pPr>
        <w:widowControl w:val="0"/>
        <w:autoSpaceDE w:val="0"/>
        <w:autoSpaceDN w:val="0"/>
        <w:adjustRightInd w:val="0"/>
        <w:rPr>
          <w:rFonts w:cs="Arial"/>
        </w:rPr>
      </w:pPr>
    </w:p>
    <w:p w14:paraId="64956264" w14:textId="77777777" w:rsidR="009810C9" w:rsidRPr="0046756F" w:rsidRDefault="00000000" w:rsidP="009810C9">
      <w:pPr>
        <w:rPr>
          <w:rFonts w:cs="Arial"/>
        </w:rPr>
      </w:pPr>
      <w:r>
        <w:rPr>
          <w:rFonts w:cs="Arial"/>
        </w:rPr>
        <w:pict w14:anchorId="0EF6762F">
          <v:rect id="_x0000_i2533" style="width:0;height:1.5pt" o:hralign="center" o:hrstd="t" o:hr="t" fillcolor="#a0a0a0" stroked="f"/>
        </w:pict>
      </w:r>
    </w:p>
    <w:p w14:paraId="51EC8693" w14:textId="77777777" w:rsidR="009810C9" w:rsidRPr="0046756F" w:rsidRDefault="009810C9" w:rsidP="009810C9">
      <w:pPr>
        <w:pStyle w:val="Heading3"/>
      </w:pPr>
      <w:bookmarkStart w:id="3023" w:name="_Toc122796870"/>
      <w:bookmarkStart w:id="3024" w:name="_Toc158906920"/>
      <w:r w:rsidRPr="0046756F">
        <w:t>11.7.7 I2cSendData</w:t>
      </w:r>
      <w:bookmarkEnd w:id="3023"/>
      <w:bookmarkEnd w:id="3024"/>
    </w:p>
    <w:p w14:paraId="79F383A0" w14:textId="77777777" w:rsidR="009810C9" w:rsidRPr="0046756F" w:rsidRDefault="009810C9" w:rsidP="009810C9">
      <w:pPr>
        <w:rPr>
          <w:rFonts w:cs="Arial"/>
        </w:rPr>
      </w:pPr>
    </w:p>
    <w:p w14:paraId="0E0D833F"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I2cSendData will follow in the sub sections.</w:t>
      </w:r>
    </w:p>
    <w:p w14:paraId="3770AD94" w14:textId="77777777" w:rsidR="009810C9" w:rsidRPr="0046756F" w:rsidRDefault="009810C9" w:rsidP="009810C9">
      <w:pPr>
        <w:widowControl w:val="0"/>
        <w:autoSpaceDE w:val="0"/>
        <w:autoSpaceDN w:val="0"/>
        <w:adjustRightInd w:val="0"/>
        <w:rPr>
          <w:rFonts w:cs="Arial"/>
        </w:rPr>
      </w:pPr>
    </w:p>
    <w:p w14:paraId="78BFC840" w14:textId="77777777" w:rsidR="009810C9" w:rsidRPr="0046756F" w:rsidRDefault="00000000" w:rsidP="009810C9">
      <w:pPr>
        <w:rPr>
          <w:rFonts w:cs="Arial"/>
        </w:rPr>
      </w:pPr>
      <w:r>
        <w:rPr>
          <w:rFonts w:cs="Arial"/>
        </w:rPr>
        <w:pict w14:anchorId="2020B55A">
          <v:rect id="_x0000_i2534" style="width:0;height:1.5pt" o:hralign="center" o:hrstd="t" o:hr="t" fillcolor="#a0a0a0" stroked="f"/>
        </w:pict>
      </w:r>
    </w:p>
    <w:p w14:paraId="70723602" w14:textId="77777777" w:rsidR="009810C9" w:rsidRPr="0046756F" w:rsidRDefault="009810C9" w:rsidP="009810C9">
      <w:pPr>
        <w:pStyle w:val="Heading4"/>
        <w:rPr>
          <w:rFonts w:ascii="Arial" w:hAnsi="Arial" w:cs="Arial"/>
        </w:rPr>
      </w:pPr>
      <w:bookmarkStart w:id="3025" w:name="_Toc122796871"/>
      <w:bookmarkStart w:id="3026" w:name="_Toc158906921"/>
      <w:r w:rsidRPr="0046756F">
        <w:rPr>
          <w:rFonts w:ascii="Arial" w:hAnsi="Arial" w:cs="Arial"/>
        </w:rPr>
        <w:t>11.7.7.1 Brief Description</w:t>
      </w:r>
      <w:bookmarkEnd w:id="3025"/>
      <w:bookmarkEnd w:id="3026"/>
    </w:p>
    <w:p w14:paraId="688EE72E" w14:textId="77777777" w:rsidR="009810C9" w:rsidRPr="0046756F" w:rsidRDefault="009810C9" w:rsidP="009810C9">
      <w:pPr>
        <w:rPr>
          <w:rFonts w:cs="Arial"/>
        </w:rPr>
      </w:pPr>
    </w:p>
    <w:p w14:paraId="4D47C4A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I2cSendData sends a data byte through the i2cx peripheral.</w:t>
      </w:r>
    </w:p>
    <w:p w14:paraId="5550E914" w14:textId="77777777" w:rsidR="009810C9" w:rsidRPr="0046756F" w:rsidRDefault="009810C9" w:rsidP="009810C9">
      <w:pPr>
        <w:widowControl w:val="0"/>
        <w:autoSpaceDE w:val="0"/>
        <w:autoSpaceDN w:val="0"/>
        <w:adjustRightInd w:val="0"/>
        <w:rPr>
          <w:rFonts w:cs="Arial"/>
        </w:rPr>
      </w:pPr>
    </w:p>
    <w:p w14:paraId="1C0A8201" w14:textId="77777777" w:rsidR="009810C9" w:rsidRPr="0046756F" w:rsidRDefault="00000000" w:rsidP="009810C9">
      <w:pPr>
        <w:rPr>
          <w:rFonts w:cs="Arial"/>
        </w:rPr>
      </w:pPr>
      <w:r>
        <w:rPr>
          <w:rFonts w:cs="Arial"/>
        </w:rPr>
        <w:pict w14:anchorId="21DA1417">
          <v:rect id="_x0000_i2535" style="width:0;height:1.5pt" o:hralign="center" o:hrstd="t" o:hr="t" fillcolor="#a0a0a0" stroked="f"/>
        </w:pict>
      </w:r>
    </w:p>
    <w:p w14:paraId="5A2A1CC1" w14:textId="77777777" w:rsidR="009810C9" w:rsidRPr="0046756F" w:rsidRDefault="009810C9" w:rsidP="009810C9">
      <w:pPr>
        <w:pStyle w:val="Heading4"/>
        <w:rPr>
          <w:rFonts w:ascii="Arial" w:hAnsi="Arial" w:cs="Arial"/>
        </w:rPr>
      </w:pPr>
      <w:bookmarkStart w:id="3027" w:name="_Toc122796872"/>
      <w:bookmarkStart w:id="3028" w:name="_Toc158906922"/>
      <w:r w:rsidRPr="0046756F">
        <w:rPr>
          <w:rFonts w:ascii="Arial" w:hAnsi="Arial" w:cs="Arial"/>
        </w:rPr>
        <w:t>11.7.7.2 List of HLRs allocated</w:t>
      </w:r>
      <w:bookmarkEnd w:id="3027"/>
      <w:bookmarkEnd w:id="3028"/>
    </w:p>
    <w:p w14:paraId="1C9E0164" w14:textId="77777777" w:rsidR="009810C9" w:rsidRPr="0046756F" w:rsidRDefault="009810C9" w:rsidP="009810C9">
      <w:pPr>
        <w:rPr>
          <w:rFonts w:cs="Arial"/>
        </w:rPr>
      </w:pPr>
    </w:p>
    <w:p w14:paraId="74A814A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6F2DDEED" w14:textId="77777777" w:rsidR="009810C9" w:rsidRPr="0046756F" w:rsidRDefault="009810C9" w:rsidP="009810C9">
      <w:pPr>
        <w:widowControl w:val="0"/>
        <w:autoSpaceDE w:val="0"/>
        <w:autoSpaceDN w:val="0"/>
        <w:adjustRightInd w:val="0"/>
        <w:rPr>
          <w:rFonts w:cs="Arial"/>
        </w:rPr>
      </w:pPr>
    </w:p>
    <w:p w14:paraId="4DCE1F36" w14:textId="77777777" w:rsidR="009810C9" w:rsidRPr="0046756F" w:rsidRDefault="00000000" w:rsidP="009810C9">
      <w:pPr>
        <w:rPr>
          <w:rFonts w:cs="Arial"/>
        </w:rPr>
      </w:pPr>
      <w:r>
        <w:rPr>
          <w:rFonts w:cs="Arial"/>
        </w:rPr>
        <w:pict w14:anchorId="46417A64">
          <v:rect id="_x0000_i2536" style="width:0;height:1.5pt" o:hralign="center" o:hrstd="t" o:hr="t" fillcolor="#a0a0a0" stroked="f"/>
        </w:pict>
      </w:r>
    </w:p>
    <w:p w14:paraId="779030DB" w14:textId="77777777" w:rsidR="009810C9" w:rsidRPr="0046756F" w:rsidRDefault="009810C9" w:rsidP="009810C9">
      <w:pPr>
        <w:pStyle w:val="Heading4"/>
        <w:rPr>
          <w:rFonts w:ascii="Arial" w:hAnsi="Arial" w:cs="Arial"/>
        </w:rPr>
      </w:pPr>
      <w:bookmarkStart w:id="3029" w:name="_Toc122796873"/>
      <w:bookmarkStart w:id="3030" w:name="_Toc158906923"/>
      <w:r w:rsidRPr="0046756F">
        <w:rPr>
          <w:rFonts w:ascii="Arial" w:hAnsi="Arial" w:cs="Arial"/>
        </w:rPr>
        <w:t>11.7.7.3 List of global variables accessed and modified</w:t>
      </w:r>
      <w:bookmarkEnd w:id="3029"/>
      <w:bookmarkEnd w:id="3030"/>
    </w:p>
    <w:p w14:paraId="71AF4461" w14:textId="77777777" w:rsidR="009810C9" w:rsidRPr="0046756F" w:rsidRDefault="009810C9" w:rsidP="009810C9">
      <w:pPr>
        <w:rPr>
          <w:rFonts w:cs="Arial"/>
        </w:rPr>
      </w:pPr>
    </w:p>
    <w:p w14:paraId="6BDF4322"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6F1F5FF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1B1873C" w14:textId="77777777" w:rsidR="009810C9" w:rsidRPr="0046756F" w:rsidRDefault="009810C9" w:rsidP="009810C9">
      <w:pPr>
        <w:widowControl w:val="0"/>
        <w:autoSpaceDE w:val="0"/>
        <w:autoSpaceDN w:val="0"/>
        <w:adjustRightInd w:val="0"/>
        <w:rPr>
          <w:rFonts w:cs="Arial"/>
        </w:rPr>
      </w:pPr>
    </w:p>
    <w:p w14:paraId="329DD00E" w14:textId="77777777" w:rsidR="009810C9" w:rsidRPr="0046756F" w:rsidRDefault="00000000" w:rsidP="009810C9">
      <w:pPr>
        <w:rPr>
          <w:rFonts w:cs="Arial"/>
        </w:rPr>
      </w:pPr>
      <w:r>
        <w:rPr>
          <w:rFonts w:cs="Arial"/>
        </w:rPr>
        <w:pict w14:anchorId="59012578">
          <v:rect id="_x0000_i2537" style="width:0;height:1.5pt" o:hralign="center" o:hrstd="t" o:hr="t" fillcolor="#a0a0a0" stroked="f"/>
        </w:pict>
      </w:r>
    </w:p>
    <w:p w14:paraId="6B4378F5" w14:textId="77777777" w:rsidR="009810C9" w:rsidRPr="0046756F" w:rsidRDefault="009810C9" w:rsidP="009810C9">
      <w:pPr>
        <w:pStyle w:val="Heading4"/>
        <w:rPr>
          <w:rFonts w:ascii="Arial" w:hAnsi="Arial" w:cs="Arial"/>
        </w:rPr>
      </w:pPr>
      <w:bookmarkStart w:id="3031" w:name="_Toc122796874"/>
      <w:bookmarkStart w:id="3032" w:name="_Toc158906924"/>
      <w:r w:rsidRPr="0046756F">
        <w:rPr>
          <w:rFonts w:ascii="Arial" w:hAnsi="Arial" w:cs="Arial"/>
        </w:rPr>
        <w:t>11.7.7.4 Parameter list (Input/Output)</w:t>
      </w:r>
      <w:bookmarkEnd w:id="3031"/>
      <w:bookmarkEnd w:id="3032"/>
    </w:p>
    <w:p w14:paraId="168440F9" w14:textId="77777777" w:rsidR="009810C9" w:rsidRPr="0046756F" w:rsidRDefault="009810C9" w:rsidP="009810C9">
      <w:pPr>
        <w:rPr>
          <w:rFonts w:cs="Arial"/>
        </w:rPr>
      </w:pPr>
    </w:p>
    <w:p w14:paraId="6ABD4E92" w14:textId="77777777" w:rsidR="009810C9" w:rsidRPr="0046756F" w:rsidRDefault="009810C9" w:rsidP="009810C9">
      <w:pPr>
        <w:widowControl w:val="0"/>
        <w:autoSpaceDE w:val="0"/>
        <w:autoSpaceDN w:val="0"/>
        <w:adjustRightInd w:val="0"/>
        <w:rPr>
          <w:rFonts w:cs="Arial"/>
        </w:rPr>
      </w:pPr>
      <w:r w:rsidRPr="0046756F">
        <w:rPr>
          <w:rFonts w:cs="Arial"/>
        </w:rPr>
        <w:t xml:space="preserve">Inputs :    T_UINT8 Data                                              - Byte to be transmitted                    </w:t>
      </w:r>
    </w:p>
    <w:p w14:paraId="7B7C2721" w14:textId="77777777" w:rsidR="009810C9" w:rsidRPr="0046756F" w:rsidRDefault="009810C9" w:rsidP="009810C9">
      <w:pPr>
        <w:widowControl w:val="0"/>
        <w:autoSpaceDE w:val="0"/>
        <w:autoSpaceDN w:val="0"/>
        <w:adjustRightInd w:val="0"/>
        <w:rPr>
          <w:rFonts w:cs="Arial"/>
        </w:rPr>
      </w:pPr>
    </w:p>
    <w:p w14:paraId="64F61300" w14:textId="77777777" w:rsidR="009810C9" w:rsidRPr="0046756F" w:rsidRDefault="009810C9" w:rsidP="009810C9">
      <w:pPr>
        <w:widowControl w:val="0"/>
        <w:autoSpaceDE w:val="0"/>
        <w:autoSpaceDN w:val="0"/>
        <w:adjustRightInd w:val="0"/>
        <w:rPr>
          <w:rFonts w:cs="Arial"/>
        </w:rPr>
      </w:pPr>
      <w:r w:rsidRPr="0046756F">
        <w:rPr>
          <w:rFonts w:cs="Arial"/>
        </w:rPr>
        <w:t xml:space="preserve">Outputs : T_I2C* i2cx                                                  - Pointer to select the I2C peripheral where x can be </w:t>
      </w:r>
    </w:p>
    <w:p w14:paraId="4F43C423"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1, 2 or 3</w:t>
      </w:r>
    </w:p>
    <w:p w14:paraId="75C84416" w14:textId="77777777" w:rsidR="009810C9" w:rsidRPr="0046756F" w:rsidRDefault="009810C9" w:rsidP="009810C9">
      <w:pPr>
        <w:widowControl w:val="0"/>
        <w:autoSpaceDE w:val="0"/>
        <w:autoSpaceDN w:val="0"/>
        <w:adjustRightInd w:val="0"/>
        <w:rPr>
          <w:rFonts w:cs="Arial"/>
        </w:rPr>
      </w:pPr>
    </w:p>
    <w:p w14:paraId="1EE8E3E0" w14:textId="77777777" w:rsidR="009810C9" w:rsidRPr="0046756F" w:rsidRDefault="00000000" w:rsidP="009810C9">
      <w:pPr>
        <w:rPr>
          <w:rFonts w:cs="Arial"/>
        </w:rPr>
      </w:pPr>
      <w:r>
        <w:rPr>
          <w:rFonts w:cs="Arial"/>
        </w:rPr>
        <w:pict w14:anchorId="1C074FF4">
          <v:rect id="_x0000_i2538" style="width:0;height:1.5pt" o:hralign="center" o:hrstd="t" o:hr="t" fillcolor="#a0a0a0" stroked="f"/>
        </w:pict>
      </w:r>
    </w:p>
    <w:p w14:paraId="677AC0CB" w14:textId="77777777" w:rsidR="009810C9" w:rsidRPr="0046756F" w:rsidRDefault="009810C9" w:rsidP="009810C9">
      <w:pPr>
        <w:pStyle w:val="Heading4"/>
        <w:rPr>
          <w:rFonts w:ascii="Arial" w:hAnsi="Arial" w:cs="Arial"/>
        </w:rPr>
      </w:pPr>
      <w:bookmarkStart w:id="3033" w:name="_Toc122796875"/>
      <w:bookmarkStart w:id="3034" w:name="_Toc158906925"/>
      <w:r w:rsidRPr="0046756F">
        <w:rPr>
          <w:rFonts w:ascii="Arial" w:hAnsi="Arial" w:cs="Arial"/>
        </w:rPr>
        <w:t>11.7.7.5 Return Value</w:t>
      </w:r>
      <w:bookmarkEnd w:id="3033"/>
      <w:bookmarkEnd w:id="3034"/>
    </w:p>
    <w:p w14:paraId="6B432354" w14:textId="77777777" w:rsidR="009810C9" w:rsidRPr="0046756F" w:rsidRDefault="009810C9" w:rsidP="009810C9">
      <w:pPr>
        <w:rPr>
          <w:rFonts w:cs="Arial"/>
        </w:rPr>
      </w:pPr>
    </w:p>
    <w:p w14:paraId="09AF49D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4AFE451" w14:textId="77777777" w:rsidR="009810C9" w:rsidRPr="0046756F" w:rsidRDefault="009810C9" w:rsidP="009810C9">
      <w:pPr>
        <w:widowControl w:val="0"/>
        <w:autoSpaceDE w:val="0"/>
        <w:autoSpaceDN w:val="0"/>
        <w:adjustRightInd w:val="0"/>
        <w:rPr>
          <w:rFonts w:cs="Arial"/>
        </w:rPr>
      </w:pPr>
    </w:p>
    <w:p w14:paraId="0AD6C7E7" w14:textId="77777777" w:rsidR="009810C9" w:rsidRPr="0046756F" w:rsidRDefault="00000000" w:rsidP="009810C9">
      <w:pPr>
        <w:rPr>
          <w:rFonts w:cs="Arial"/>
        </w:rPr>
      </w:pPr>
      <w:r>
        <w:rPr>
          <w:rFonts w:cs="Arial"/>
        </w:rPr>
        <w:pict w14:anchorId="5F92F192">
          <v:rect id="_x0000_i2539" style="width:0;height:1.5pt" o:hralign="center" o:hrstd="t" o:hr="t" fillcolor="#a0a0a0" stroked="f"/>
        </w:pict>
      </w:r>
    </w:p>
    <w:p w14:paraId="6CBF9F8A" w14:textId="77777777" w:rsidR="009810C9" w:rsidRPr="0046756F" w:rsidRDefault="009810C9" w:rsidP="009810C9">
      <w:pPr>
        <w:pStyle w:val="Heading4"/>
        <w:rPr>
          <w:rFonts w:ascii="Arial" w:hAnsi="Arial" w:cs="Arial"/>
        </w:rPr>
      </w:pPr>
      <w:bookmarkStart w:id="3035" w:name="_Toc122796876"/>
      <w:bookmarkStart w:id="3036" w:name="_Toc158906926"/>
      <w:r w:rsidRPr="0046756F">
        <w:rPr>
          <w:rFonts w:ascii="Arial" w:hAnsi="Arial" w:cs="Arial"/>
        </w:rPr>
        <w:t>11.7.7.6 Other CSUs called by this CSU</w:t>
      </w:r>
      <w:bookmarkEnd w:id="3035"/>
      <w:bookmarkEnd w:id="3036"/>
    </w:p>
    <w:p w14:paraId="0E585AEF" w14:textId="77777777" w:rsidR="009810C9" w:rsidRPr="0046756F" w:rsidRDefault="009810C9" w:rsidP="009810C9">
      <w:pPr>
        <w:rPr>
          <w:rFonts w:cs="Arial"/>
        </w:rPr>
      </w:pPr>
    </w:p>
    <w:p w14:paraId="6EA5489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5DE5A17" w14:textId="77777777" w:rsidR="009810C9" w:rsidRPr="0046756F" w:rsidRDefault="009810C9" w:rsidP="009810C9">
      <w:pPr>
        <w:widowControl w:val="0"/>
        <w:autoSpaceDE w:val="0"/>
        <w:autoSpaceDN w:val="0"/>
        <w:adjustRightInd w:val="0"/>
        <w:rPr>
          <w:rFonts w:cs="Arial"/>
        </w:rPr>
      </w:pPr>
    </w:p>
    <w:p w14:paraId="4E32F5CD" w14:textId="77777777" w:rsidR="009810C9" w:rsidRPr="0046756F" w:rsidRDefault="00000000" w:rsidP="009810C9">
      <w:pPr>
        <w:rPr>
          <w:rFonts w:cs="Arial"/>
        </w:rPr>
      </w:pPr>
      <w:r>
        <w:rPr>
          <w:rFonts w:cs="Arial"/>
        </w:rPr>
        <w:pict w14:anchorId="234A5524">
          <v:rect id="_x0000_i2540" style="width:0;height:1.5pt" o:hralign="center" o:hrstd="t" o:hr="t" fillcolor="#a0a0a0" stroked="f"/>
        </w:pict>
      </w:r>
    </w:p>
    <w:p w14:paraId="140CA453" w14:textId="77777777" w:rsidR="009810C9" w:rsidRPr="0046756F" w:rsidRDefault="009810C9" w:rsidP="009810C9">
      <w:pPr>
        <w:pStyle w:val="Heading4"/>
        <w:rPr>
          <w:rFonts w:ascii="Arial" w:hAnsi="Arial" w:cs="Arial"/>
        </w:rPr>
      </w:pPr>
      <w:bookmarkStart w:id="3037" w:name="_Toc122796877"/>
      <w:bookmarkStart w:id="3038" w:name="_Toc158906927"/>
      <w:r w:rsidRPr="0046756F">
        <w:rPr>
          <w:rFonts w:ascii="Arial" w:hAnsi="Arial" w:cs="Arial"/>
        </w:rPr>
        <w:t>11.7.7.7 Description of list of LLRs allocated</w:t>
      </w:r>
      <w:bookmarkEnd w:id="3037"/>
      <w:bookmarkEnd w:id="3038"/>
    </w:p>
    <w:p w14:paraId="4408B861" w14:textId="77777777" w:rsidR="009810C9" w:rsidRPr="0046756F" w:rsidRDefault="009810C9" w:rsidP="009810C9">
      <w:pPr>
        <w:rPr>
          <w:rFonts w:cs="Arial"/>
        </w:rPr>
      </w:pPr>
    </w:p>
    <w:p w14:paraId="1D962BD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I2cSendData.</w:t>
      </w:r>
    </w:p>
    <w:p w14:paraId="251DBA31" w14:textId="77777777" w:rsidR="009810C9" w:rsidRPr="0046756F" w:rsidRDefault="009810C9" w:rsidP="009810C9">
      <w:pPr>
        <w:widowControl w:val="0"/>
        <w:autoSpaceDE w:val="0"/>
        <w:autoSpaceDN w:val="0"/>
        <w:adjustRightInd w:val="0"/>
        <w:rPr>
          <w:rFonts w:cs="Arial"/>
        </w:rPr>
      </w:pPr>
    </w:p>
    <w:p w14:paraId="007CBBC7" w14:textId="77777777" w:rsidR="009810C9" w:rsidRPr="0046756F" w:rsidRDefault="00000000" w:rsidP="009810C9">
      <w:pPr>
        <w:rPr>
          <w:rFonts w:cs="Arial"/>
        </w:rPr>
      </w:pPr>
      <w:r>
        <w:rPr>
          <w:rFonts w:cs="Arial"/>
        </w:rPr>
        <w:pict w14:anchorId="75B11D84">
          <v:rect id="_x0000_i2541" style="width:0;height:1.5pt" o:hralign="center" o:hrstd="t" o:hr="t" fillcolor="#a0a0a0" stroked="f"/>
        </w:pict>
      </w:r>
    </w:p>
    <w:p w14:paraId="4C3C69D4" w14:textId="77777777" w:rsidR="009810C9" w:rsidRPr="0046756F" w:rsidRDefault="009810C9" w:rsidP="009810C9">
      <w:pPr>
        <w:pStyle w:val="Heading5"/>
        <w:rPr>
          <w:rFonts w:ascii="Arial" w:hAnsi="Arial" w:cs="Arial"/>
        </w:rPr>
      </w:pPr>
      <w:bookmarkStart w:id="3039" w:name="_Toc122796878"/>
      <w:bookmarkStart w:id="3040" w:name="_Toc158906928"/>
      <w:r w:rsidRPr="0046756F">
        <w:rPr>
          <w:rFonts w:ascii="Arial" w:hAnsi="Arial" w:cs="Arial"/>
        </w:rPr>
        <w:t>11.7.7.7.1 daulibstm32f4xxi2c-I2cSendData-LLR-001</w:t>
      </w:r>
      <w:bookmarkEnd w:id="3039"/>
      <w:bookmarkEnd w:id="3040"/>
    </w:p>
    <w:p w14:paraId="44B4CE1F" w14:textId="77777777" w:rsidR="009810C9" w:rsidRPr="0046756F" w:rsidRDefault="009810C9" w:rsidP="009810C9">
      <w:pPr>
        <w:rPr>
          <w:rFonts w:cs="Arial"/>
        </w:rPr>
      </w:pPr>
      <w:r w:rsidRPr="0046756F">
        <w:rPr>
          <w:rFonts w:cs="Arial"/>
        </w:rPr>
        <w:t>Requirement ID: H698-LLD-CMU-FNC-2254</w:t>
      </w:r>
    </w:p>
    <w:p w14:paraId="675453FA" w14:textId="77777777" w:rsidR="009810C9" w:rsidRPr="0046756F" w:rsidRDefault="009810C9" w:rsidP="009810C9">
      <w:pPr>
        <w:rPr>
          <w:rFonts w:cs="Arial"/>
        </w:rPr>
      </w:pPr>
    </w:p>
    <w:p w14:paraId="29267A0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write in the DR register(dr of i2cx) the Data to be sent.</w:t>
      </w:r>
    </w:p>
    <w:p w14:paraId="44255BEE" w14:textId="77777777" w:rsidR="009810C9" w:rsidRPr="0046756F" w:rsidRDefault="009810C9" w:rsidP="009810C9">
      <w:pPr>
        <w:widowControl w:val="0"/>
        <w:autoSpaceDE w:val="0"/>
        <w:autoSpaceDN w:val="0"/>
        <w:adjustRightInd w:val="0"/>
        <w:rPr>
          <w:rFonts w:cs="Arial"/>
        </w:rPr>
      </w:pPr>
    </w:p>
    <w:p w14:paraId="68448210" w14:textId="77777777" w:rsidR="009810C9" w:rsidRPr="0046756F" w:rsidRDefault="00000000" w:rsidP="009810C9">
      <w:pPr>
        <w:rPr>
          <w:rFonts w:cs="Arial"/>
        </w:rPr>
      </w:pPr>
      <w:r>
        <w:rPr>
          <w:rFonts w:cs="Arial"/>
        </w:rPr>
        <w:pict w14:anchorId="26C6502F">
          <v:rect id="_x0000_i2542" style="width:0;height:1.5pt" o:hralign="center" o:hrstd="t" o:hr="t" fillcolor="#a0a0a0" stroked="f"/>
        </w:pict>
      </w:r>
    </w:p>
    <w:p w14:paraId="273EA064" w14:textId="77777777" w:rsidR="009810C9" w:rsidRPr="0046756F" w:rsidRDefault="009810C9" w:rsidP="009810C9">
      <w:pPr>
        <w:pStyle w:val="Heading3"/>
      </w:pPr>
      <w:bookmarkStart w:id="3041" w:name="_Toc122796879"/>
      <w:bookmarkStart w:id="3042" w:name="_Toc158906929"/>
      <w:r w:rsidRPr="0046756F">
        <w:t>11.7.8 I2cReceiveData</w:t>
      </w:r>
      <w:bookmarkEnd w:id="3041"/>
      <w:bookmarkEnd w:id="3042"/>
    </w:p>
    <w:p w14:paraId="289BEA7B" w14:textId="77777777" w:rsidR="009810C9" w:rsidRPr="0046756F" w:rsidRDefault="009810C9" w:rsidP="009810C9">
      <w:pPr>
        <w:rPr>
          <w:rFonts w:cs="Arial"/>
        </w:rPr>
      </w:pPr>
    </w:p>
    <w:p w14:paraId="007F3579"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I2cReceiveData will follow in the sub sections.</w:t>
      </w:r>
    </w:p>
    <w:p w14:paraId="2B330CB2" w14:textId="77777777" w:rsidR="009810C9" w:rsidRPr="0046756F" w:rsidRDefault="009810C9" w:rsidP="009810C9">
      <w:pPr>
        <w:widowControl w:val="0"/>
        <w:autoSpaceDE w:val="0"/>
        <w:autoSpaceDN w:val="0"/>
        <w:adjustRightInd w:val="0"/>
        <w:rPr>
          <w:rFonts w:cs="Arial"/>
        </w:rPr>
      </w:pPr>
    </w:p>
    <w:p w14:paraId="607AC2CF" w14:textId="77777777" w:rsidR="009810C9" w:rsidRPr="0046756F" w:rsidRDefault="00000000" w:rsidP="009810C9">
      <w:pPr>
        <w:rPr>
          <w:rFonts w:cs="Arial"/>
        </w:rPr>
      </w:pPr>
      <w:r>
        <w:rPr>
          <w:rFonts w:cs="Arial"/>
        </w:rPr>
        <w:pict w14:anchorId="20FEDF09">
          <v:rect id="_x0000_i2543" style="width:0;height:1.5pt" o:hralign="center" o:hrstd="t" o:hr="t" fillcolor="#a0a0a0" stroked="f"/>
        </w:pict>
      </w:r>
    </w:p>
    <w:p w14:paraId="609062BD" w14:textId="77777777" w:rsidR="009810C9" w:rsidRPr="0046756F" w:rsidRDefault="009810C9" w:rsidP="009810C9">
      <w:pPr>
        <w:pStyle w:val="Heading4"/>
        <w:rPr>
          <w:rFonts w:ascii="Arial" w:hAnsi="Arial" w:cs="Arial"/>
        </w:rPr>
      </w:pPr>
      <w:bookmarkStart w:id="3043" w:name="_Toc122796880"/>
      <w:bookmarkStart w:id="3044" w:name="_Toc158906930"/>
      <w:r w:rsidRPr="0046756F">
        <w:rPr>
          <w:rFonts w:ascii="Arial" w:hAnsi="Arial" w:cs="Arial"/>
        </w:rPr>
        <w:t>11.7.8.1 Brief Description</w:t>
      </w:r>
      <w:bookmarkEnd w:id="3043"/>
      <w:bookmarkEnd w:id="3044"/>
    </w:p>
    <w:p w14:paraId="1E28E599" w14:textId="77777777" w:rsidR="009810C9" w:rsidRPr="0046756F" w:rsidRDefault="009810C9" w:rsidP="009810C9">
      <w:pPr>
        <w:rPr>
          <w:rFonts w:cs="Arial"/>
        </w:rPr>
      </w:pPr>
    </w:p>
    <w:p w14:paraId="21FCD88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I2cReceiveData returns the most recent received data by the i2cx peripheral.</w:t>
      </w:r>
    </w:p>
    <w:p w14:paraId="7C0A8FFF" w14:textId="77777777" w:rsidR="009810C9" w:rsidRPr="0046756F" w:rsidRDefault="009810C9" w:rsidP="009810C9">
      <w:pPr>
        <w:widowControl w:val="0"/>
        <w:autoSpaceDE w:val="0"/>
        <w:autoSpaceDN w:val="0"/>
        <w:adjustRightInd w:val="0"/>
        <w:rPr>
          <w:rFonts w:cs="Arial"/>
        </w:rPr>
      </w:pPr>
    </w:p>
    <w:p w14:paraId="3C432040" w14:textId="77777777" w:rsidR="009810C9" w:rsidRPr="0046756F" w:rsidRDefault="00000000" w:rsidP="009810C9">
      <w:pPr>
        <w:rPr>
          <w:rFonts w:cs="Arial"/>
        </w:rPr>
      </w:pPr>
      <w:r>
        <w:rPr>
          <w:rFonts w:cs="Arial"/>
        </w:rPr>
        <w:pict w14:anchorId="6CBF2C71">
          <v:rect id="_x0000_i2544" style="width:0;height:1.5pt" o:hralign="center" o:hrstd="t" o:hr="t" fillcolor="#a0a0a0" stroked="f"/>
        </w:pict>
      </w:r>
    </w:p>
    <w:p w14:paraId="7638FF67" w14:textId="77777777" w:rsidR="009810C9" w:rsidRPr="0046756F" w:rsidRDefault="009810C9" w:rsidP="009810C9">
      <w:pPr>
        <w:pStyle w:val="Heading4"/>
        <w:rPr>
          <w:rFonts w:ascii="Arial" w:hAnsi="Arial" w:cs="Arial"/>
        </w:rPr>
      </w:pPr>
      <w:bookmarkStart w:id="3045" w:name="_Toc122796881"/>
      <w:bookmarkStart w:id="3046" w:name="_Toc158906931"/>
      <w:r w:rsidRPr="0046756F">
        <w:rPr>
          <w:rFonts w:ascii="Arial" w:hAnsi="Arial" w:cs="Arial"/>
        </w:rPr>
        <w:t>11.7.8.2 List of HLRs allocated</w:t>
      </w:r>
      <w:bookmarkEnd w:id="3045"/>
      <w:bookmarkEnd w:id="3046"/>
    </w:p>
    <w:p w14:paraId="03AB0F8D" w14:textId="77777777" w:rsidR="009810C9" w:rsidRPr="0046756F" w:rsidRDefault="009810C9" w:rsidP="009810C9">
      <w:pPr>
        <w:rPr>
          <w:rFonts w:cs="Arial"/>
        </w:rPr>
      </w:pPr>
    </w:p>
    <w:p w14:paraId="548054E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5A4558F0" w14:textId="77777777" w:rsidR="009810C9" w:rsidRPr="0046756F" w:rsidRDefault="009810C9" w:rsidP="009810C9">
      <w:pPr>
        <w:widowControl w:val="0"/>
        <w:autoSpaceDE w:val="0"/>
        <w:autoSpaceDN w:val="0"/>
        <w:adjustRightInd w:val="0"/>
        <w:rPr>
          <w:rFonts w:cs="Arial"/>
        </w:rPr>
      </w:pPr>
    </w:p>
    <w:p w14:paraId="3171CC2D" w14:textId="77777777" w:rsidR="009810C9" w:rsidRPr="0046756F" w:rsidRDefault="00000000" w:rsidP="009810C9">
      <w:pPr>
        <w:rPr>
          <w:rFonts w:cs="Arial"/>
        </w:rPr>
      </w:pPr>
      <w:r>
        <w:rPr>
          <w:rFonts w:cs="Arial"/>
        </w:rPr>
        <w:pict w14:anchorId="7D18D286">
          <v:rect id="_x0000_i2545" style="width:0;height:1.5pt" o:hralign="center" o:hrstd="t" o:hr="t" fillcolor="#a0a0a0" stroked="f"/>
        </w:pict>
      </w:r>
    </w:p>
    <w:p w14:paraId="75B29DC8" w14:textId="77777777" w:rsidR="009810C9" w:rsidRPr="0046756F" w:rsidRDefault="009810C9" w:rsidP="009810C9">
      <w:pPr>
        <w:pStyle w:val="Heading4"/>
        <w:rPr>
          <w:rFonts w:ascii="Arial" w:hAnsi="Arial" w:cs="Arial"/>
        </w:rPr>
      </w:pPr>
      <w:bookmarkStart w:id="3047" w:name="_Toc122796882"/>
      <w:bookmarkStart w:id="3048" w:name="_Toc158906932"/>
      <w:r w:rsidRPr="0046756F">
        <w:rPr>
          <w:rFonts w:ascii="Arial" w:hAnsi="Arial" w:cs="Arial"/>
        </w:rPr>
        <w:t>11.7.8.3 List of global variables accessed and modified</w:t>
      </w:r>
      <w:bookmarkEnd w:id="3047"/>
      <w:bookmarkEnd w:id="3048"/>
    </w:p>
    <w:p w14:paraId="605BEDC7" w14:textId="77777777" w:rsidR="009810C9" w:rsidRPr="0046756F" w:rsidRDefault="009810C9" w:rsidP="009810C9">
      <w:pPr>
        <w:rPr>
          <w:rFonts w:cs="Arial"/>
        </w:rPr>
      </w:pPr>
    </w:p>
    <w:p w14:paraId="41BDC954"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28E173C8"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6C239872" w14:textId="77777777" w:rsidR="009810C9" w:rsidRPr="0046756F" w:rsidRDefault="009810C9" w:rsidP="009810C9">
      <w:pPr>
        <w:widowControl w:val="0"/>
        <w:autoSpaceDE w:val="0"/>
        <w:autoSpaceDN w:val="0"/>
        <w:adjustRightInd w:val="0"/>
        <w:rPr>
          <w:rFonts w:cs="Arial"/>
        </w:rPr>
      </w:pPr>
    </w:p>
    <w:p w14:paraId="2C9C309F" w14:textId="77777777" w:rsidR="009810C9" w:rsidRPr="0046756F" w:rsidRDefault="00000000" w:rsidP="009810C9">
      <w:pPr>
        <w:rPr>
          <w:rFonts w:cs="Arial"/>
        </w:rPr>
      </w:pPr>
      <w:r>
        <w:rPr>
          <w:rFonts w:cs="Arial"/>
        </w:rPr>
        <w:pict w14:anchorId="3C51590A">
          <v:rect id="_x0000_i2546" style="width:0;height:1.5pt" o:hralign="center" o:hrstd="t" o:hr="t" fillcolor="#a0a0a0" stroked="f"/>
        </w:pict>
      </w:r>
    </w:p>
    <w:p w14:paraId="7F020A1E" w14:textId="77777777" w:rsidR="009810C9" w:rsidRPr="0046756F" w:rsidRDefault="009810C9" w:rsidP="009810C9">
      <w:pPr>
        <w:pStyle w:val="Heading4"/>
        <w:rPr>
          <w:rFonts w:ascii="Arial" w:hAnsi="Arial" w:cs="Arial"/>
        </w:rPr>
      </w:pPr>
      <w:bookmarkStart w:id="3049" w:name="_Toc122796883"/>
      <w:bookmarkStart w:id="3050" w:name="_Toc158906933"/>
      <w:r w:rsidRPr="0046756F">
        <w:rPr>
          <w:rFonts w:ascii="Arial" w:hAnsi="Arial" w:cs="Arial"/>
        </w:rPr>
        <w:t>11.7.8.4 Parameter list (Input/Output)</w:t>
      </w:r>
      <w:bookmarkEnd w:id="3049"/>
      <w:bookmarkEnd w:id="3050"/>
    </w:p>
    <w:p w14:paraId="0C4B103F" w14:textId="77777777" w:rsidR="009810C9" w:rsidRPr="0046756F" w:rsidRDefault="009810C9" w:rsidP="009810C9">
      <w:pPr>
        <w:rPr>
          <w:rFonts w:cs="Arial"/>
        </w:rPr>
      </w:pPr>
    </w:p>
    <w:p w14:paraId="36BAF15E" w14:textId="77777777" w:rsidR="009810C9" w:rsidRPr="0046756F" w:rsidRDefault="009810C9" w:rsidP="009810C9">
      <w:pPr>
        <w:widowControl w:val="0"/>
        <w:autoSpaceDE w:val="0"/>
        <w:autoSpaceDN w:val="0"/>
        <w:adjustRightInd w:val="0"/>
        <w:rPr>
          <w:rFonts w:cs="Arial"/>
        </w:rPr>
      </w:pPr>
      <w:r w:rsidRPr="0046756F">
        <w:rPr>
          <w:rFonts w:cs="Arial"/>
        </w:rPr>
        <w:t xml:space="preserve">Inputs :    T_I2C* i2cx                                                   - Pointer to select the I2C peripheral where x can be </w:t>
      </w:r>
    </w:p>
    <w:p w14:paraId="3CCA6AA1" w14:textId="77777777" w:rsidR="009810C9" w:rsidRPr="0046756F" w:rsidRDefault="009810C9" w:rsidP="009810C9">
      <w:pPr>
        <w:widowControl w:val="0"/>
        <w:autoSpaceDE w:val="0"/>
        <w:autoSpaceDN w:val="0"/>
        <w:adjustRightInd w:val="0"/>
        <w:rPr>
          <w:rFonts w:cs="Arial"/>
        </w:rPr>
      </w:pPr>
      <w:r w:rsidRPr="0046756F">
        <w:rPr>
          <w:rFonts w:cs="Arial"/>
        </w:rPr>
        <w:t xml:space="preserve">                                                                                       1, 2 or 3</w:t>
      </w:r>
    </w:p>
    <w:p w14:paraId="3C698744" w14:textId="77777777" w:rsidR="009810C9" w:rsidRPr="0046756F" w:rsidRDefault="009810C9" w:rsidP="009810C9">
      <w:pPr>
        <w:widowControl w:val="0"/>
        <w:autoSpaceDE w:val="0"/>
        <w:autoSpaceDN w:val="0"/>
        <w:adjustRightInd w:val="0"/>
        <w:rPr>
          <w:rFonts w:cs="Arial"/>
        </w:rPr>
      </w:pPr>
    </w:p>
    <w:p w14:paraId="377721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None</w:t>
      </w:r>
    </w:p>
    <w:p w14:paraId="704592DC" w14:textId="77777777" w:rsidR="009810C9" w:rsidRPr="0046756F" w:rsidRDefault="009810C9" w:rsidP="009810C9">
      <w:pPr>
        <w:widowControl w:val="0"/>
        <w:autoSpaceDE w:val="0"/>
        <w:autoSpaceDN w:val="0"/>
        <w:adjustRightInd w:val="0"/>
        <w:rPr>
          <w:rFonts w:cs="Arial"/>
        </w:rPr>
      </w:pPr>
    </w:p>
    <w:p w14:paraId="382006D8" w14:textId="77777777" w:rsidR="009810C9" w:rsidRPr="0046756F" w:rsidRDefault="00000000" w:rsidP="009810C9">
      <w:pPr>
        <w:rPr>
          <w:rFonts w:cs="Arial"/>
        </w:rPr>
      </w:pPr>
      <w:r>
        <w:rPr>
          <w:rFonts w:cs="Arial"/>
        </w:rPr>
        <w:pict w14:anchorId="17D19FF0">
          <v:rect id="_x0000_i2547" style="width:0;height:1.5pt" o:hralign="center" o:hrstd="t" o:hr="t" fillcolor="#a0a0a0" stroked="f"/>
        </w:pict>
      </w:r>
    </w:p>
    <w:p w14:paraId="3FB36F4D" w14:textId="77777777" w:rsidR="009810C9" w:rsidRPr="0046756F" w:rsidRDefault="009810C9" w:rsidP="009810C9">
      <w:pPr>
        <w:pStyle w:val="Heading4"/>
        <w:rPr>
          <w:rFonts w:ascii="Arial" w:hAnsi="Arial" w:cs="Arial"/>
        </w:rPr>
      </w:pPr>
      <w:bookmarkStart w:id="3051" w:name="_Toc122796884"/>
      <w:bookmarkStart w:id="3052" w:name="_Toc158906934"/>
      <w:r w:rsidRPr="0046756F">
        <w:rPr>
          <w:rFonts w:ascii="Arial" w:hAnsi="Arial" w:cs="Arial"/>
        </w:rPr>
        <w:t>11.7.8.5 Return Value</w:t>
      </w:r>
      <w:bookmarkEnd w:id="3051"/>
      <w:bookmarkEnd w:id="3052"/>
    </w:p>
    <w:p w14:paraId="61C1A6DA" w14:textId="77777777" w:rsidR="009810C9" w:rsidRPr="0046756F" w:rsidRDefault="009810C9" w:rsidP="009810C9">
      <w:pPr>
        <w:rPr>
          <w:rFonts w:cs="Arial"/>
        </w:rPr>
      </w:pPr>
    </w:p>
    <w:p w14:paraId="5D2AD6C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T_UINT8  - The value of the received data.</w:t>
      </w:r>
    </w:p>
    <w:p w14:paraId="4F7E8B79" w14:textId="77777777" w:rsidR="009810C9" w:rsidRPr="0046756F" w:rsidRDefault="009810C9" w:rsidP="009810C9">
      <w:pPr>
        <w:widowControl w:val="0"/>
        <w:autoSpaceDE w:val="0"/>
        <w:autoSpaceDN w:val="0"/>
        <w:adjustRightInd w:val="0"/>
        <w:rPr>
          <w:rFonts w:cs="Arial"/>
        </w:rPr>
      </w:pPr>
    </w:p>
    <w:p w14:paraId="44B99279" w14:textId="77777777" w:rsidR="009810C9" w:rsidRPr="0046756F" w:rsidRDefault="00000000" w:rsidP="009810C9">
      <w:pPr>
        <w:rPr>
          <w:rFonts w:cs="Arial"/>
        </w:rPr>
      </w:pPr>
      <w:r>
        <w:rPr>
          <w:rFonts w:cs="Arial"/>
        </w:rPr>
        <w:pict w14:anchorId="5FF182B7">
          <v:rect id="_x0000_i2548" style="width:0;height:1.5pt" o:hralign="center" o:hrstd="t" o:hr="t" fillcolor="#a0a0a0" stroked="f"/>
        </w:pict>
      </w:r>
    </w:p>
    <w:p w14:paraId="1E350CEB" w14:textId="77777777" w:rsidR="009810C9" w:rsidRPr="0046756F" w:rsidRDefault="009810C9" w:rsidP="009810C9">
      <w:pPr>
        <w:pStyle w:val="Heading4"/>
        <w:rPr>
          <w:rFonts w:ascii="Arial" w:hAnsi="Arial" w:cs="Arial"/>
        </w:rPr>
      </w:pPr>
      <w:bookmarkStart w:id="3053" w:name="_Toc122796885"/>
      <w:bookmarkStart w:id="3054" w:name="_Toc158906935"/>
      <w:r w:rsidRPr="0046756F">
        <w:rPr>
          <w:rFonts w:ascii="Arial" w:hAnsi="Arial" w:cs="Arial"/>
        </w:rPr>
        <w:t>11.7.8.6 Other CSUs called by this CSU</w:t>
      </w:r>
      <w:bookmarkEnd w:id="3053"/>
      <w:bookmarkEnd w:id="3054"/>
    </w:p>
    <w:p w14:paraId="743D487E" w14:textId="77777777" w:rsidR="009810C9" w:rsidRPr="0046756F" w:rsidRDefault="009810C9" w:rsidP="009810C9">
      <w:pPr>
        <w:rPr>
          <w:rFonts w:cs="Arial"/>
        </w:rPr>
      </w:pPr>
    </w:p>
    <w:p w14:paraId="6E1301A8" w14:textId="77777777" w:rsidR="009810C9" w:rsidRPr="0046756F" w:rsidRDefault="009810C9" w:rsidP="009810C9">
      <w:pPr>
        <w:autoSpaceDE w:val="0"/>
        <w:autoSpaceDN w:val="0"/>
        <w:adjustRightInd w:val="0"/>
        <w:rPr>
          <w:rFonts w:cs="Arial"/>
          <w:sz w:val="17"/>
          <w:szCs w:val="17"/>
        </w:rPr>
      </w:pPr>
      <w:r w:rsidRPr="0046756F">
        <w:rPr>
          <w:rFonts w:cs="Arial"/>
        </w:rPr>
        <w:t>None</w:t>
      </w:r>
    </w:p>
    <w:p w14:paraId="6A337BD8" w14:textId="77777777" w:rsidR="009810C9" w:rsidRPr="0046756F" w:rsidRDefault="009810C9" w:rsidP="009810C9">
      <w:pPr>
        <w:widowControl w:val="0"/>
        <w:autoSpaceDE w:val="0"/>
        <w:autoSpaceDN w:val="0"/>
        <w:adjustRightInd w:val="0"/>
        <w:rPr>
          <w:rFonts w:cs="Arial"/>
        </w:rPr>
      </w:pPr>
    </w:p>
    <w:p w14:paraId="54230A60" w14:textId="77777777" w:rsidR="009810C9" w:rsidRPr="0046756F" w:rsidRDefault="00000000" w:rsidP="009810C9">
      <w:pPr>
        <w:rPr>
          <w:rFonts w:cs="Arial"/>
        </w:rPr>
      </w:pPr>
      <w:r>
        <w:rPr>
          <w:rFonts w:cs="Arial"/>
        </w:rPr>
        <w:pict w14:anchorId="4F30A017">
          <v:rect id="_x0000_i2549" style="width:0;height:1.5pt" o:hralign="center" o:hrstd="t" o:hr="t" fillcolor="#a0a0a0" stroked="f"/>
        </w:pict>
      </w:r>
    </w:p>
    <w:p w14:paraId="5F51D6D8" w14:textId="77777777" w:rsidR="009810C9" w:rsidRPr="0046756F" w:rsidRDefault="009810C9" w:rsidP="009810C9">
      <w:pPr>
        <w:pStyle w:val="Heading4"/>
        <w:rPr>
          <w:rFonts w:ascii="Arial" w:hAnsi="Arial" w:cs="Arial"/>
        </w:rPr>
      </w:pPr>
      <w:bookmarkStart w:id="3055" w:name="_Toc122796886"/>
      <w:bookmarkStart w:id="3056" w:name="_Toc158906936"/>
      <w:r w:rsidRPr="0046756F">
        <w:rPr>
          <w:rFonts w:ascii="Arial" w:hAnsi="Arial" w:cs="Arial"/>
        </w:rPr>
        <w:t>11.7.8.7 Description of list of LLRs allocated</w:t>
      </w:r>
      <w:bookmarkEnd w:id="3055"/>
      <w:bookmarkEnd w:id="3056"/>
    </w:p>
    <w:p w14:paraId="61AC11BB" w14:textId="77777777" w:rsidR="009810C9" w:rsidRPr="0046756F" w:rsidRDefault="009810C9" w:rsidP="009810C9">
      <w:pPr>
        <w:rPr>
          <w:rFonts w:cs="Arial"/>
        </w:rPr>
      </w:pPr>
    </w:p>
    <w:p w14:paraId="2131170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I2cReceiveData</w:t>
      </w:r>
    </w:p>
    <w:p w14:paraId="734DA7E2" w14:textId="77777777" w:rsidR="009810C9" w:rsidRPr="0046756F" w:rsidRDefault="009810C9" w:rsidP="009810C9">
      <w:pPr>
        <w:widowControl w:val="0"/>
        <w:autoSpaceDE w:val="0"/>
        <w:autoSpaceDN w:val="0"/>
        <w:adjustRightInd w:val="0"/>
        <w:rPr>
          <w:rFonts w:cs="Arial"/>
        </w:rPr>
      </w:pPr>
    </w:p>
    <w:p w14:paraId="052E6D5C" w14:textId="77777777" w:rsidR="009810C9" w:rsidRPr="0046756F" w:rsidRDefault="00000000" w:rsidP="009810C9">
      <w:pPr>
        <w:rPr>
          <w:rFonts w:cs="Arial"/>
        </w:rPr>
      </w:pPr>
      <w:r>
        <w:rPr>
          <w:rFonts w:cs="Arial"/>
        </w:rPr>
        <w:pict w14:anchorId="177A64A1">
          <v:rect id="_x0000_i2550" style="width:0;height:1.5pt" o:hralign="center" o:hrstd="t" o:hr="t" fillcolor="#a0a0a0" stroked="f"/>
        </w:pict>
      </w:r>
    </w:p>
    <w:p w14:paraId="61261765" w14:textId="77777777" w:rsidR="009810C9" w:rsidRPr="0046756F" w:rsidRDefault="009810C9" w:rsidP="009810C9">
      <w:pPr>
        <w:pStyle w:val="Heading5"/>
        <w:rPr>
          <w:rFonts w:ascii="Arial" w:hAnsi="Arial" w:cs="Arial"/>
        </w:rPr>
      </w:pPr>
      <w:bookmarkStart w:id="3057" w:name="_Toc122796887"/>
      <w:bookmarkStart w:id="3058" w:name="_Toc158906937"/>
      <w:r w:rsidRPr="0046756F">
        <w:rPr>
          <w:rFonts w:ascii="Arial" w:hAnsi="Arial" w:cs="Arial"/>
        </w:rPr>
        <w:t>11.7.8.7.1 daulibstm32f4xxi2c-I2cReceiveData-LLR-001</w:t>
      </w:r>
      <w:bookmarkEnd w:id="3057"/>
      <w:bookmarkEnd w:id="3058"/>
    </w:p>
    <w:p w14:paraId="0D5C67A5" w14:textId="77777777" w:rsidR="009810C9" w:rsidRPr="0046756F" w:rsidRDefault="009810C9" w:rsidP="009810C9">
      <w:pPr>
        <w:rPr>
          <w:rFonts w:cs="Arial"/>
        </w:rPr>
      </w:pPr>
      <w:r w:rsidRPr="0046756F">
        <w:rPr>
          <w:rFonts w:cs="Arial"/>
        </w:rPr>
        <w:t>Requirement ID: H698-LLD-CMU-FNC-2263</w:t>
      </w:r>
    </w:p>
    <w:p w14:paraId="2D00D246" w14:textId="77777777" w:rsidR="009810C9" w:rsidRPr="0046756F" w:rsidRDefault="009810C9" w:rsidP="009810C9">
      <w:pPr>
        <w:rPr>
          <w:rFonts w:cs="Arial"/>
        </w:rPr>
      </w:pPr>
    </w:p>
    <w:p w14:paraId="138F9D2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the Data in the DR register (dr of i2cx).</w:t>
      </w:r>
    </w:p>
    <w:p w14:paraId="078C8CDB" w14:textId="77777777" w:rsidR="009810C9" w:rsidRPr="0046756F" w:rsidRDefault="009810C9" w:rsidP="009810C9">
      <w:pPr>
        <w:widowControl w:val="0"/>
        <w:autoSpaceDE w:val="0"/>
        <w:autoSpaceDN w:val="0"/>
        <w:adjustRightInd w:val="0"/>
        <w:rPr>
          <w:rFonts w:cs="Arial"/>
        </w:rPr>
      </w:pPr>
    </w:p>
    <w:p w14:paraId="36045D10" w14:textId="77777777" w:rsidR="009810C9" w:rsidRPr="0046756F" w:rsidRDefault="00000000" w:rsidP="009810C9">
      <w:pPr>
        <w:rPr>
          <w:rFonts w:cs="Arial"/>
        </w:rPr>
      </w:pPr>
      <w:r>
        <w:rPr>
          <w:rFonts w:cs="Arial"/>
        </w:rPr>
        <w:pict w14:anchorId="4D7338E6">
          <v:rect id="_x0000_i2551" style="width:0;height:1.5pt" o:hralign="center" o:hrstd="t" o:hr="t" fillcolor="#a0a0a0" stroked="f"/>
        </w:pict>
      </w:r>
    </w:p>
    <w:p w14:paraId="60730ECB" w14:textId="77777777" w:rsidR="009810C9" w:rsidRPr="0046756F" w:rsidRDefault="009810C9" w:rsidP="009810C9">
      <w:pPr>
        <w:pStyle w:val="Heading3"/>
      </w:pPr>
      <w:bookmarkStart w:id="3059" w:name="_Toc122796888"/>
      <w:bookmarkStart w:id="3060" w:name="_Toc158906938"/>
      <w:r w:rsidRPr="0046756F">
        <w:t>11.7.9 I2cITConfig</w:t>
      </w:r>
      <w:bookmarkEnd w:id="3059"/>
      <w:bookmarkEnd w:id="3060"/>
    </w:p>
    <w:p w14:paraId="390B75BC" w14:textId="77777777" w:rsidR="009810C9" w:rsidRPr="0046756F" w:rsidRDefault="009810C9" w:rsidP="009810C9">
      <w:pPr>
        <w:rPr>
          <w:rFonts w:cs="Arial"/>
        </w:rPr>
      </w:pPr>
    </w:p>
    <w:p w14:paraId="07B08E0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I2cITConfig will follow in the sub sections.</w:t>
      </w:r>
    </w:p>
    <w:p w14:paraId="1B458F7E" w14:textId="77777777" w:rsidR="009810C9" w:rsidRPr="0046756F" w:rsidRDefault="009810C9" w:rsidP="009810C9">
      <w:pPr>
        <w:widowControl w:val="0"/>
        <w:autoSpaceDE w:val="0"/>
        <w:autoSpaceDN w:val="0"/>
        <w:adjustRightInd w:val="0"/>
        <w:rPr>
          <w:rFonts w:cs="Arial"/>
        </w:rPr>
      </w:pPr>
    </w:p>
    <w:p w14:paraId="569E8C4B" w14:textId="77777777" w:rsidR="009810C9" w:rsidRPr="0046756F" w:rsidRDefault="00000000" w:rsidP="009810C9">
      <w:pPr>
        <w:rPr>
          <w:rFonts w:cs="Arial"/>
        </w:rPr>
      </w:pPr>
      <w:r>
        <w:rPr>
          <w:rFonts w:cs="Arial"/>
        </w:rPr>
        <w:pict w14:anchorId="585AA32C">
          <v:rect id="_x0000_i2552" style="width:0;height:1.5pt" o:hralign="center" o:hrstd="t" o:hr="t" fillcolor="#a0a0a0" stroked="f"/>
        </w:pict>
      </w:r>
    </w:p>
    <w:p w14:paraId="1B7909F1" w14:textId="77777777" w:rsidR="009810C9" w:rsidRPr="0046756F" w:rsidRDefault="009810C9" w:rsidP="009810C9">
      <w:pPr>
        <w:pStyle w:val="Heading4"/>
        <w:rPr>
          <w:rFonts w:ascii="Arial" w:hAnsi="Arial" w:cs="Arial"/>
        </w:rPr>
      </w:pPr>
      <w:bookmarkStart w:id="3061" w:name="_Toc122796889"/>
      <w:bookmarkStart w:id="3062" w:name="_Toc158906939"/>
      <w:r w:rsidRPr="0046756F">
        <w:rPr>
          <w:rFonts w:ascii="Arial" w:hAnsi="Arial" w:cs="Arial"/>
        </w:rPr>
        <w:t>11.7.9.1 Brief Description</w:t>
      </w:r>
      <w:bookmarkEnd w:id="3061"/>
      <w:bookmarkEnd w:id="3062"/>
    </w:p>
    <w:p w14:paraId="0D7F1D39" w14:textId="77777777" w:rsidR="009810C9" w:rsidRPr="0046756F" w:rsidRDefault="009810C9" w:rsidP="009810C9">
      <w:pPr>
        <w:rPr>
          <w:rFonts w:cs="Arial"/>
        </w:rPr>
      </w:pPr>
    </w:p>
    <w:p w14:paraId="6090CFC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I2cITConfig enables or disables the specified I2C interrupts.</w:t>
      </w:r>
    </w:p>
    <w:p w14:paraId="2E80B8E0" w14:textId="77777777" w:rsidR="009810C9" w:rsidRPr="0046756F" w:rsidRDefault="009810C9" w:rsidP="009810C9">
      <w:pPr>
        <w:widowControl w:val="0"/>
        <w:autoSpaceDE w:val="0"/>
        <w:autoSpaceDN w:val="0"/>
        <w:adjustRightInd w:val="0"/>
        <w:rPr>
          <w:rFonts w:cs="Arial"/>
        </w:rPr>
      </w:pPr>
    </w:p>
    <w:p w14:paraId="1B413534" w14:textId="77777777" w:rsidR="009810C9" w:rsidRPr="0046756F" w:rsidRDefault="00000000" w:rsidP="009810C9">
      <w:pPr>
        <w:rPr>
          <w:rFonts w:cs="Arial"/>
        </w:rPr>
      </w:pPr>
      <w:r>
        <w:rPr>
          <w:rFonts w:cs="Arial"/>
        </w:rPr>
        <w:pict w14:anchorId="2832C419">
          <v:rect id="_x0000_i2553" style="width:0;height:1.5pt" o:hralign="center" o:hrstd="t" o:hr="t" fillcolor="#a0a0a0" stroked="f"/>
        </w:pict>
      </w:r>
    </w:p>
    <w:p w14:paraId="2FA2DED6" w14:textId="77777777" w:rsidR="009810C9" w:rsidRPr="0046756F" w:rsidRDefault="009810C9" w:rsidP="009810C9">
      <w:pPr>
        <w:pStyle w:val="Heading4"/>
        <w:rPr>
          <w:rFonts w:ascii="Arial" w:hAnsi="Arial" w:cs="Arial"/>
        </w:rPr>
      </w:pPr>
      <w:bookmarkStart w:id="3063" w:name="_Toc122796890"/>
      <w:bookmarkStart w:id="3064" w:name="_Toc158906940"/>
      <w:r w:rsidRPr="0046756F">
        <w:rPr>
          <w:rFonts w:ascii="Arial" w:hAnsi="Arial" w:cs="Arial"/>
        </w:rPr>
        <w:t>11.7.9.2 List of HLRs allocated</w:t>
      </w:r>
      <w:bookmarkEnd w:id="3063"/>
      <w:bookmarkEnd w:id="3064"/>
    </w:p>
    <w:p w14:paraId="164B9482" w14:textId="77777777" w:rsidR="009810C9" w:rsidRPr="0046756F" w:rsidRDefault="009810C9" w:rsidP="009810C9">
      <w:pPr>
        <w:rPr>
          <w:rFonts w:cs="Arial"/>
        </w:rPr>
      </w:pPr>
    </w:p>
    <w:p w14:paraId="6C8CEDC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7589FD98" w14:textId="77777777" w:rsidR="009810C9" w:rsidRPr="0046756F" w:rsidRDefault="009810C9" w:rsidP="009810C9">
      <w:pPr>
        <w:widowControl w:val="0"/>
        <w:autoSpaceDE w:val="0"/>
        <w:autoSpaceDN w:val="0"/>
        <w:adjustRightInd w:val="0"/>
        <w:rPr>
          <w:rFonts w:cs="Arial"/>
        </w:rPr>
      </w:pPr>
    </w:p>
    <w:p w14:paraId="49D2B36B" w14:textId="77777777" w:rsidR="009810C9" w:rsidRPr="0046756F" w:rsidRDefault="00000000" w:rsidP="009810C9">
      <w:pPr>
        <w:rPr>
          <w:rFonts w:cs="Arial"/>
        </w:rPr>
      </w:pPr>
      <w:r>
        <w:rPr>
          <w:rFonts w:cs="Arial"/>
        </w:rPr>
        <w:pict w14:anchorId="3E99C940">
          <v:rect id="_x0000_i2554" style="width:0;height:1.5pt" o:hralign="center" o:hrstd="t" o:hr="t" fillcolor="#a0a0a0" stroked="f"/>
        </w:pict>
      </w:r>
    </w:p>
    <w:p w14:paraId="3339EBCF" w14:textId="77777777" w:rsidR="009810C9" w:rsidRPr="0046756F" w:rsidRDefault="009810C9" w:rsidP="009810C9">
      <w:pPr>
        <w:pStyle w:val="Heading4"/>
        <w:rPr>
          <w:rFonts w:ascii="Arial" w:hAnsi="Arial" w:cs="Arial"/>
        </w:rPr>
      </w:pPr>
      <w:bookmarkStart w:id="3065" w:name="_Toc122796891"/>
      <w:bookmarkStart w:id="3066" w:name="_Toc158906941"/>
      <w:r w:rsidRPr="0046756F">
        <w:rPr>
          <w:rFonts w:ascii="Arial" w:hAnsi="Arial" w:cs="Arial"/>
        </w:rPr>
        <w:t>11.7.9.3 List of global variables accessed and modified</w:t>
      </w:r>
      <w:bookmarkEnd w:id="3065"/>
      <w:bookmarkEnd w:id="3066"/>
    </w:p>
    <w:p w14:paraId="5018392B" w14:textId="77777777" w:rsidR="009810C9" w:rsidRPr="0046756F" w:rsidRDefault="009810C9" w:rsidP="009810C9">
      <w:pPr>
        <w:rPr>
          <w:rFonts w:cs="Arial"/>
        </w:rPr>
      </w:pPr>
    </w:p>
    <w:p w14:paraId="4C55FFB6"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1A3FC1D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1AFBE49E" w14:textId="77777777" w:rsidR="009810C9" w:rsidRPr="0046756F" w:rsidRDefault="009810C9" w:rsidP="009810C9">
      <w:pPr>
        <w:widowControl w:val="0"/>
        <w:autoSpaceDE w:val="0"/>
        <w:autoSpaceDN w:val="0"/>
        <w:adjustRightInd w:val="0"/>
        <w:rPr>
          <w:rFonts w:cs="Arial"/>
        </w:rPr>
      </w:pPr>
    </w:p>
    <w:p w14:paraId="4C7E4BE0" w14:textId="77777777" w:rsidR="009810C9" w:rsidRPr="0046756F" w:rsidRDefault="00000000" w:rsidP="009810C9">
      <w:pPr>
        <w:rPr>
          <w:rFonts w:cs="Arial"/>
        </w:rPr>
      </w:pPr>
      <w:r>
        <w:rPr>
          <w:rFonts w:cs="Arial"/>
        </w:rPr>
        <w:pict w14:anchorId="2CCA71BF">
          <v:rect id="_x0000_i2555" style="width:0;height:1.5pt" o:hralign="center" o:hrstd="t" o:hr="t" fillcolor="#a0a0a0" stroked="f"/>
        </w:pict>
      </w:r>
    </w:p>
    <w:p w14:paraId="2431BF59" w14:textId="77777777" w:rsidR="009810C9" w:rsidRPr="0046756F" w:rsidRDefault="009810C9" w:rsidP="009810C9">
      <w:pPr>
        <w:pStyle w:val="Heading4"/>
        <w:rPr>
          <w:rFonts w:ascii="Arial" w:hAnsi="Arial" w:cs="Arial"/>
        </w:rPr>
      </w:pPr>
      <w:bookmarkStart w:id="3067" w:name="_Toc122796892"/>
      <w:bookmarkStart w:id="3068" w:name="_Toc158906942"/>
      <w:r w:rsidRPr="0046756F">
        <w:rPr>
          <w:rFonts w:ascii="Arial" w:hAnsi="Arial" w:cs="Arial"/>
        </w:rPr>
        <w:t>11.7.9.4 Parameter list (Input/Output)</w:t>
      </w:r>
      <w:bookmarkEnd w:id="3067"/>
      <w:bookmarkEnd w:id="3068"/>
    </w:p>
    <w:p w14:paraId="23866D2F" w14:textId="77777777" w:rsidR="009810C9" w:rsidRPr="0046756F" w:rsidRDefault="009810C9" w:rsidP="009810C9">
      <w:pPr>
        <w:rPr>
          <w:rFonts w:cs="Arial"/>
        </w:rPr>
      </w:pPr>
    </w:p>
    <w:p w14:paraId="77177239" w14:textId="77777777" w:rsidR="009810C9" w:rsidRPr="0046756F" w:rsidRDefault="009810C9" w:rsidP="009810C9">
      <w:pPr>
        <w:widowControl w:val="0"/>
        <w:autoSpaceDE w:val="0"/>
        <w:autoSpaceDN w:val="0"/>
        <w:adjustRightInd w:val="0"/>
        <w:rPr>
          <w:rFonts w:cs="Arial"/>
        </w:rPr>
      </w:pPr>
      <w:r w:rsidRPr="0046756F">
        <w:rPr>
          <w:rFonts w:cs="Arial"/>
        </w:rPr>
        <w:t>Inputs :    T_FUNCTIONAL_STATE NewState            - New state of the specified I2C interrupts</w:t>
      </w:r>
    </w:p>
    <w:p w14:paraId="5985DFDA" w14:textId="77777777" w:rsidR="009810C9" w:rsidRPr="0046756F" w:rsidRDefault="009810C9" w:rsidP="009810C9">
      <w:pPr>
        <w:widowControl w:val="0"/>
        <w:autoSpaceDE w:val="0"/>
        <w:autoSpaceDN w:val="0"/>
        <w:adjustRightInd w:val="0"/>
        <w:rPr>
          <w:rFonts w:cs="Arial"/>
        </w:rPr>
      </w:pPr>
      <w:r w:rsidRPr="0046756F">
        <w:rPr>
          <w:rFonts w:cs="Arial"/>
        </w:rPr>
        <w:t xml:space="preserve">                T_UINT16 I2C_IT                                         - specifies the I2C interrupts sources to be enabled  </w:t>
      </w:r>
    </w:p>
    <w:p w14:paraId="7FE9A4CE" w14:textId="77777777" w:rsidR="009810C9" w:rsidRPr="0046756F" w:rsidRDefault="009810C9" w:rsidP="009810C9">
      <w:pPr>
        <w:widowControl w:val="0"/>
        <w:autoSpaceDE w:val="0"/>
        <w:autoSpaceDN w:val="0"/>
        <w:adjustRightInd w:val="0"/>
        <w:rPr>
          <w:rFonts w:cs="Arial"/>
        </w:rPr>
      </w:pPr>
      <w:r w:rsidRPr="0046756F">
        <w:rPr>
          <w:rFonts w:cs="Arial"/>
        </w:rPr>
        <w:t xml:space="preserve">                                                                                       or disabled                   </w:t>
      </w:r>
    </w:p>
    <w:p w14:paraId="41646148" w14:textId="77777777" w:rsidR="009810C9" w:rsidRPr="0046756F" w:rsidRDefault="009810C9" w:rsidP="009810C9">
      <w:pPr>
        <w:widowControl w:val="0"/>
        <w:autoSpaceDE w:val="0"/>
        <w:autoSpaceDN w:val="0"/>
        <w:adjustRightInd w:val="0"/>
        <w:rPr>
          <w:rFonts w:cs="Arial"/>
        </w:rPr>
      </w:pPr>
    </w:p>
    <w:p w14:paraId="42F4D71B" w14:textId="77777777" w:rsidR="009810C9" w:rsidRPr="0046756F" w:rsidRDefault="009810C9" w:rsidP="009810C9">
      <w:pPr>
        <w:widowControl w:val="0"/>
        <w:autoSpaceDE w:val="0"/>
        <w:autoSpaceDN w:val="0"/>
        <w:adjustRightInd w:val="0"/>
        <w:rPr>
          <w:rFonts w:cs="Arial"/>
        </w:rPr>
      </w:pPr>
      <w:r w:rsidRPr="0046756F">
        <w:rPr>
          <w:rFonts w:cs="Arial"/>
        </w:rPr>
        <w:t xml:space="preserve">Outputs : T_I2C* i2cx                                                   - Pointer to select the I2C peripheral where x can be </w:t>
      </w:r>
    </w:p>
    <w:p w14:paraId="45ECF961"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1, 2 or 3</w:t>
      </w:r>
    </w:p>
    <w:p w14:paraId="2F27DE86" w14:textId="77777777" w:rsidR="009810C9" w:rsidRPr="0046756F" w:rsidRDefault="009810C9" w:rsidP="009810C9">
      <w:pPr>
        <w:widowControl w:val="0"/>
        <w:autoSpaceDE w:val="0"/>
        <w:autoSpaceDN w:val="0"/>
        <w:adjustRightInd w:val="0"/>
        <w:rPr>
          <w:rFonts w:cs="Arial"/>
        </w:rPr>
      </w:pPr>
    </w:p>
    <w:p w14:paraId="27907DD1" w14:textId="77777777" w:rsidR="009810C9" w:rsidRPr="0046756F" w:rsidRDefault="00000000" w:rsidP="009810C9">
      <w:pPr>
        <w:rPr>
          <w:rFonts w:cs="Arial"/>
        </w:rPr>
      </w:pPr>
      <w:r>
        <w:rPr>
          <w:rFonts w:cs="Arial"/>
        </w:rPr>
        <w:pict w14:anchorId="6D7A6987">
          <v:rect id="_x0000_i2556" style="width:0;height:1.5pt" o:hralign="center" o:hrstd="t" o:hr="t" fillcolor="#a0a0a0" stroked="f"/>
        </w:pict>
      </w:r>
    </w:p>
    <w:p w14:paraId="6D378B2C" w14:textId="77777777" w:rsidR="009810C9" w:rsidRPr="0046756F" w:rsidRDefault="009810C9" w:rsidP="009810C9">
      <w:pPr>
        <w:pStyle w:val="Heading4"/>
        <w:rPr>
          <w:rFonts w:ascii="Arial" w:hAnsi="Arial" w:cs="Arial"/>
        </w:rPr>
      </w:pPr>
      <w:bookmarkStart w:id="3069" w:name="_Toc122796893"/>
      <w:bookmarkStart w:id="3070" w:name="_Toc158906943"/>
      <w:r w:rsidRPr="0046756F">
        <w:rPr>
          <w:rFonts w:ascii="Arial" w:hAnsi="Arial" w:cs="Arial"/>
        </w:rPr>
        <w:t>11.7.9.5 Return Value</w:t>
      </w:r>
      <w:bookmarkEnd w:id="3069"/>
      <w:bookmarkEnd w:id="3070"/>
    </w:p>
    <w:p w14:paraId="06E3056F" w14:textId="77777777" w:rsidR="009810C9" w:rsidRPr="0046756F" w:rsidRDefault="009810C9" w:rsidP="009810C9">
      <w:pPr>
        <w:rPr>
          <w:rFonts w:cs="Arial"/>
        </w:rPr>
      </w:pPr>
    </w:p>
    <w:p w14:paraId="4E541CE9"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BE5E938" w14:textId="77777777" w:rsidR="009810C9" w:rsidRPr="0046756F" w:rsidRDefault="009810C9" w:rsidP="009810C9">
      <w:pPr>
        <w:widowControl w:val="0"/>
        <w:autoSpaceDE w:val="0"/>
        <w:autoSpaceDN w:val="0"/>
        <w:adjustRightInd w:val="0"/>
        <w:rPr>
          <w:rFonts w:cs="Arial"/>
        </w:rPr>
      </w:pPr>
    </w:p>
    <w:p w14:paraId="0E30C344" w14:textId="77777777" w:rsidR="009810C9" w:rsidRPr="0046756F" w:rsidRDefault="00000000" w:rsidP="009810C9">
      <w:pPr>
        <w:rPr>
          <w:rFonts w:cs="Arial"/>
        </w:rPr>
      </w:pPr>
      <w:r>
        <w:rPr>
          <w:rFonts w:cs="Arial"/>
        </w:rPr>
        <w:pict w14:anchorId="0C2F4247">
          <v:rect id="_x0000_i2557" style="width:0;height:1.5pt" o:hralign="center" o:hrstd="t" o:hr="t" fillcolor="#a0a0a0" stroked="f"/>
        </w:pict>
      </w:r>
    </w:p>
    <w:p w14:paraId="7FBFCAD6" w14:textId="77777777" w:rsidR="009810C9" w:rsidRPr="0046756F" w:rsidRDefault="009810C9" w:rsidP="009810C9">
      <w:pPr>
        <w:pStyle w:val="Heading4"/>
        <w:rPr>
          <w:rFonts w:ascii="Arial" w:hAnsi="Arial" w:cs="Arial"/>
        </w:rPr>
      </w:pPr>
      <w:bookmarkStart w:id="3071" w:name="_Toc122796894"/>
      <w:bookmarkStart w:id="3072" w:name="_Toc158906944"/>
      <w:r w:rsidRPr="0046756F">
        <w:rPr>
          <w:rFonts w:ascii="Arial" w:hAnsi="Arial" w:cs="Arial"/>
        </w:rPr>
        <w:t>11.7.9.6 Other CSUs called by this CSU</w:t>
      </w:r>
      <w:bookmarkEnd w:id="3071"/>
      <w:bookmarkEnd w:id="3072"/>
    </w:p>
    <w:p w14:paraId="7BD56A5A" w14:textId="77777777" w:rsidR="009810C9" w:rsidRPr="0046756F" w:rsidRDefault="009810C9" w:rsidP="009810C9">
      <w:pPr>
        <w:rPr>
          <w:rFonts w:cs="Arial"/>
        </w:rPr>
      </w:pPr>
    </w:p>
    <w:p w14:paraId="455DED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F622DD3" w14:textId="77777777" w:rsidR="009810C9" w:rsidRPr="0046756F" w:rsidRDefault="009810C9" w:rsidP="009810C9">
      <w:pPr>
        <w:widowControl w:val="0"/>
        <w:autoSpaceDE w:val="0"/>
        <w:autoSpaceDN w:val="0"/>
        <w:adjustRightInd w:val="0"/>
        <w:rPr>
          <w:rFonts w:cs="Arial"/>
        </w:rPr>
      </w:pPr>
    </w:p>
    <w:p w14:paraId="3484BF23" w14:textId="77777777" w:rsidR="009810C9" w:rsidRPr="0046756F" w:rsidRDefault="00000000" w:rsidP="009810C9">
      <w:pPr>
        <w:rPr>
          <w:rFonts w:cs="Arial"/>
        </w:rPr>
      </w:pPr>
      <w:r>
        <w:rPr>
          <w:rFonts w:cs="Arial"/>
        </w:rPr>
        <w:pict w14:anchorId="0C0E565E">
          <v:rect id="_x0000_i2558" style="width:0;height:1.5pt" o:hralign="center" o:hrstd="t" o:hr="t" fillcolor="#a0a0a0" stroked="f"/>
        </w:pict>
      </w:r>
    </w:p>
    <w:p w14:paraId="63A56021" w14:textId="77777777" w:rsidR="009810C9" w:rsidRPr="0046756F" w:rsidRDefault="009810C9" w:rsidP="009810C9">
      <w:pPr>
        <w:pStyle w:val="Heading4"/>
        <w:rPr>
          <w:rFonts w:ascii="Arial" w:hAnsi="Arial" w:cs="Arial"/>
        </w:rPr>
      </w:pPr>
      <w:bookmarkStart w:id="3073" w:name="_Toc122796895"/>
      <w:bookmarkStart w:id="3074" w:name="_Toc158906945"/>
      <w:r w:rsidRPr="0046756F">
        <w:rPr>
          <w:rFonts w:ascii="Arial" w:hAnsi="Arial" w:cs="Arial"/>
        </w:rPr>
        <w:t>11.7.9.7 Description of list of LLRs allocated</w:t>
      </w:r>
      <w:bookmarkEnd w:id="3073"/>
      <w:bookmarkEnd w:id="3074"/>
    </w:p>
    <w:p w14:paraId="5A65B797" w14:textId="77777777" w:rsidR="009810C9" w:rsidRPr="0046756F" w:rsidRDefault="009810C9" w:rsidP="009810C9">
      <w:pPr>
        <w:rPr>
          <w:rFonts w:cs="Arial"/>
        </w:rPr>
      </w:pPr>
    </w:p>
    <w:p w14:paraId="0B41016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I2cITConfig.</w:t>
      </w:r>
    </w:p>
    <w:p w14:paraId="57DEEB29" w14:textId="77777777" w:rsidR="009810C9" w:rsidRPr="0046756F" w:rsidRDefault="009810C9" w:rsidP="009810C9">
      <w:pPr>
        <w:widowControl w:val="0"/>
        <w:autoSpaceDE w:val="0"/>
        <w:autoSpaceDN w:val="0"/>
        <w:adjustRightInd w:val="0"/>
        <w:rPr>
          <w:rFonts w:cs="Arial"/>
        </w:rPr>
      </w:pPr>
    </w:p>
    <w:p w14:paraId="1DF06694" w14:textId="77777777" w:rsidR="009810C9" w:rsidRPr="0046756F" w:rsidRDefault="00000000" w:rsidP="009810C9">
      <w:pPr>
        <w:rPr>
          <w:rFonts w:cs="Arial"/>
        </w:rPr>
      </w:pPr>
      <w:r>
        <w:rPr>
          <w:rFonts w:cs="Arial"/>
        </w:rPr>
        <w:pict w14:anchorId="1D140CF2">
          <v:rect id="_x0000_i2559" style="width:0;height:1.5pt" o:hralign="center" o:hrstd="t" o:hr="t" fillcolor="#a0a0a0" stroked="f"/>
        </w:pict>
      </w:r>
    </w:p>
    <w:p w14:paraId="2A9BF7B6" w14:textId="77777777" w:rsidR="009810C9" w:rsidRPr="0046756F" w:rsidRDefault="009810C9" w:rsidP="009810C9">
      <w:pPr>
        <w:pStyle w:val="Heading5"/>
        <w:rPr>
          <w:rFonts w:ascii="Arial" w:hAnsi="Arial" w:cs="Arial"/>
        </w:rPr>
      </w:pPr>
      <w:bookmarkStart w:id="3075" w:name="_Toc122796896"/>
      <w:bookmarkStart w:id="3076" w:name="_Toc158906946"/>
      <w:r w:rsidRPr="0046756F">
        <w:rPr>
          <w:rFonts w:ascii="Arial" w:hAnsi="Arial" w:cs="Arial"/>
        </w:rPr>
        <w:t>11.7.9.7.1 daulibstm32f4xxi2c-I2cITConfig-LLR-001</w:t>
      </w:r>
      <w:bookmarkEnd w:id="3075"/>
      <w:bookmarkEnd w:id="3076"/>
    </w:p>
    <w:p w14:paraId="3C7AC095" w14:textId="77777777" w:rsidR="009810C9" w:rsidRPr="0046756F" w:rsidRDefault="009810C9" w:rsidP="009810C9">
      <w:pPr>
        <w:rPr>
          <w:rFonts w:cs="Arial"/>
        </w:rPr>
      </w:pPr>
      <w:r w:rsidRPr="0046756F">
        <w:rPr>
          <w:rFonts w:cs="Arial"/>
        </w:rPr>
        <w:t>Requirement ID: H698-LLD-CMU-FNC-2272</w:t>
      </w:r>
    </w:p>
    <w:p w14:paraId="4C3AE833" w14:textId="77777777" w:rsidR="009810C9" w:rsidRPr="0046756F" w:rsidRDefault="009810C9" w:rsidP="009810C9">
      <w:pPr>
        <w:rPr>
          <w:rFonts w:cs="Arial"/>
        </w:rPr>
      </w:pPr>
    </w:p>
    <w:p w14:paraId="0AEABEB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cr2 of i2cx to Bitwise OR of cr2 of i2cx and I2C_IT when NewState is other than DISABLE.</w:t>
      </w:r>
    </w:p>
    <w:p w14:paraId="6AA3A302" w14:textId="77777777" w:rsidR="009810C9" w:rsidRPr="0046756F" w:rsidRDefault="009810C9" w:rsidP="009810C9">
      <w:pPr>
        <w:widowControl w:val="0"/>
        <w:autoSpaceDE w:val="0"/>
        <w:autoSpaceDN w:val="0"/>
        <w:adjustRightInd w:val="0"/>
        <w:rPr>
          <w:rFonts w:cs="Arial"/>
        </w:rPr>
      </w:pPr>
    </w:p>
    <w:p w14:paraId="22B181D5" w14:textId="77777777" w:rsidR="009810C9" w:rsidRPr="0046756F" w:rsidRDefault="00000000" w:rsidP="009810C9">
      <w:pPr>
        <w:rPr>
          <w:rFonts w:cs="Arial"/>
        </w:rPr>
      </w:pPr>
      <w:r>
        <w:rPr>
          <w:rFonts w:cs="Arial"/>
        </w:rPr>
        <w:pict w14:anchorId="25416D9E">
          <v:rect id="_x0000_i2560" style="width:0;height:1.5pt" o:hralign="center" o:hrstd="t" o:hr="t" fillcolor="#a0a0a0" stroked="f"/>
        </w:pict>
      </w:r>
    </w:p>
    <w:p w14:paraId="0ECE96C2" w14:textId="77777777" w:rsidR="009810C9" w:rsidRPr="0046756F" w:rsidRDefault="009810C9" w:rsidP="009810C9">
      <w:pPr>
        <w:pStyle w:val="Heading5"/>
        <w:rPr>
          <w:rFonts w:ascii="Arial" w:hAnsi="Arial" w:cs="Arial"/>
        </w:rPr>
      </w:pPr>
      <w:bookmarkStart w:id="3077" w:name="_Toc122796897"/>
      <w:bookmarkStart w:id="3078" w:name="_Toc158906947"/>
      <w:r w:rsidRPr="0046756F">
        <w:rPr>
          <w:rFonts w:ascii="Arial" w:hAnsi="Arial" w:cs="Arial"/>
        </w:rPr>
        <w:t>11.7.9.7.2 daulibstm32f4xxi2c-I2cITConfig-LLR-002</w:t>
      </w:r>
      <w:bookmarkEnd w:id="3077"/>
      <w:bookmarkEnd w:id="3078"/>
    </w:p>
    <w:p w14:paraId="267A43CE" w14:textId="77777777" w:rsidR="009810C9" w:rsidRPr="0046756F" w:rsidRDefault="009810C9" w:rsidP="009810C9">
      <w:pPr>
        <w:rPr>
          <w:rFonts w:cs="Arial"/>
        </w:rPr>
      </w:pPr>
      <w:r w:rsidRPr="0046756F">
        <w:rPr>
          <w:rFonts w:cs="Arial"/>
        </w:rPr>
        <w:t>Requirement ID: H698-LLD-CMU-FNC-2273</w:t>
      </w:r>
    </w:p>
    <w:p w14:paraId="3B87F992" w14:textId="77777777" w:rsidR="009810C9" w:rsidRPr="0046756F" w:rsidRDefault="009810C9" w:rsidP="009810C9">
      <w:pPr>
        <w:rPr>
          <w:rFonts w:cs="Arial"/>
        </w:rPr>
      </w:pPr>
    </w:p>
    <w:p w14:paraId="6A7E37AB" w14:textId="77777777" w:rsidR="009810C9" w:rsidRPr="0046756F" w:rsidRDefault="009810C9" w:rsidP="009810C9">
      <w:pPr>
        <w:widowControl w:val="0"/>
        <w:autoSpaceDE w:val="0"/>
        <w:autoSpaceDN w:val="0"/>
        <w:adjustRightInd w:val="0"/>
        <w:rPr>
          <w:rFonts w:cs="Arial"/>
        </w:rPr>
      </w:pPr>
      <w:r w:rsidRPr="0046756F">
        <w:rPr>
          <w:rFonts w:cs="Arial"/>
        </w:rPr>
        <w:t>The function shall set cr2 of i2cx to Bitwise AND of cr2 of i2cx and negation of I2C_IT when NewState is equal to DISABLE.</w:t>
      </w:r>
    </w:p>
    <w:p w14:paraId="072A8EF7" w14:textId="77777777" w:rsidR="009810C9" w:rsidRPr="0046756F" w:rsidRDefault="00000000" w:rsidP="009810C9">
      <w:pPr>
        <w:rPr>
          <w:rFonts w:cs="Arial"/>
        </w:rPr>
      </w:pPr>
      <w:r>
        <w:rPr>
          <w:rFonts w:cs="Arial"/>
        </w:rPr>
        <w:pict w14:anchorId="5A1707BC">
          <v:rect id="_x0000_i2561" style="width:0;height:1.5pt" o:hralign="center" o:hrstd="t" o:hr="t" fillcolor="#a0a0a0" stroked="f"/>
        </w:pict>
      </w:r>
    </w:p>
    <w:p w14:paraId="06BB462B" w14:textId="77777777" w:rsidR="009810C9" w:rsidRPr="0046756F" w:rsidRDefault="009810C9" w:rsidP="009810C9">
      <w:pPr>
        <w:pStyle w:val="Heading3"/>
      </w:pPr>
      <w:bookmarkStart w:id="3079" w:name="_Toc122796898"/>
      <w:bookmarkStart w:id="3080" w:name="_Toc158906948"/>
      <w:r w:rsidRPr="0046756F">
        <w:t>11.7.10 I2cGetLastEvent</w:t>
      </w:r>
      <w:bookmarkEnd w:id="3079"/>
      <w:bookmarkEnd w:id="3080"/>
    </w:p>
    <w:p w14:paraId="597F8815" w14:textId="77777777" w:rsidR="009810C9" w:rsidRPr="0046756F" w:rsidRDefault="009810C9" w:rsidP="009810C9">
      <w:pPr>
        <w:rPr>
          <w:rFonts w:cs="Arial"/>
        </w:rPr>
      </w:pPr>
    </w:p>
    <w:p w14:paraId="0C946AC5" w14:textId="77777777" w:rsidR="009810C9" w:rsidRPr="0046756F" w:rsidRDefault="009810C9" w:rsidP="009810C9">
      <w:pPr>
        <w:widowControl w:val="0"/>
        <w:autoSpaceDE w:val="0"/>
        <w:autoSpaceDN w:val="0"/>
        <w:adjustRightInd w:val="0"/>
        <w:rPr>
          <w:rFonts w:cs="Arial"/>
        </w:rPr>
      </w:pPr>
      <w:r w:rsidRPr="0046756F">
        <w:rPr>
          <w:rFonts w:cs="Arial"/>
        </w:rPr>
        <w:t>Low Level Design Details about CSU I2cGetLastEvent will follow in the sub sections.</w:t>
      </w:r>
    </w:p>
    <w:p w14:paraId="34D0B294" w14:textId="77777777" w:rsidR="009810C9" w:rsidRPr="0046756F" w:rsidRDefault="00000000" w:rsidP="009810C9">
      <w:pPr>
        <w:rPr>
          <w:rFonts w:cs="Arial"/>
        </w:rPr>
      </w:pPr>
      <w:r>
        <w:rPr>
          <w:rFonts w:cs="Arial"/>
        </w:rPr>
        <w:pict w14:anchorId="4090A01F">
          <v:rect id="_x0000_i2562" style="width:0;height:1.5pt" o:hralign="center" o:hrstd="t" o:hr="t" fillcolor="#a0a0a0" stroked="f"/>
        </w:pict>
      </w:r>
    </w:p>
    <w:p w14:paraId="455F9548" w14:textId="77777777" w:rsidR="009810C9" w:rsidRPr="0046756F" w:rsidRDefault="009810C9" w:rsidP="009810C9">
      <w:pPr>
        <w:pStyle w:val="Heading4"/>
        <w:rPr>
          <w:rFonts w:ascii="Arial" w:hAnsi="Arial" w:cs="Arial"/>
        </w:rPr>
      </w:pPr>
      <w:bookmarkStart w:id="3081" w:name="_Toc122796899"/>
      <w:bookmarkStart w:id="3082" w:name="_Toc158906949"/>
      <w:r w:rsidRPr="0046756F">
        <w:rPr>
          <w:rFonts w:ascii="Arial" w:hAnsi="Arial" w:cs="Arial"/>
        </w:rPr>
        <w:t>11.7.10.1 Brief Description</w:t>
      </w:r>
      <w:bookmarkEnd w:id="3081"/>
      <w:bookmarkEnd w:id="3082"/>
    </w:p>
    <w:p w14:paraId="7EEEC9DD" w14:textId="77777777" w:rsidR="009810C9" w:rsidRPr="0046756F" w:rsidRDefault="009810C9" w:rsidP="009810C9">
      <w:pPr>
        <w:rPr>
          <w:rFonts w:cs="Arial"/>
        </w:rPr>
      </w:pPr>
    </w:p>
    <w:p w14:paraId="29C313E7" w14:textId="77777777" w:rsidR="009810C9" w:rsidRPr="0046756F" w:rsidRDefault="009810C9" w:rsidP="009810C9">
      <w:pPr>
        <w:widowControl w:val="0"/>
        <w:autoSpaceDE w:val="0"/>
        <w:autoSpaceDN w:val="0"/>
        <w:adjustRightInd w:val="0"/>
        <w:rPr>
          <w:rFonts w:cs="Arial"/>
        </w:rPr>
      </w:pPr>
      <w:r w:rsidRPr="0046756F">
        <w:rPr>
          <w:rFonts w:cs="Arial"/>
        </w:rPr>
        <w:t>The function I2cGetLastEvent returns the last i2cx Event.</w:t>
      </w:r>
    </w:p>
    <w:p w14:paraId="3BDF5F0F" w14:textId="77777777" w:rsidR="009810C9" w:rsidRPr="0046756F" w:rsidRDefault="00000000" w:rsidP="009810C9">
      <w:pPr>
        <w:rPr>
          <w:rFonts w:cs="Arial"/>
        </w:rPr>
      </w:pPr>
      <w:r>
        <w:rPr>
          <w:rFonts w:cs="Arial"/>
        </w:rPr>
        <w:pict w14:anchorId="075BA386">
          <v:rect id="_x0000_i2563" style="width:0;height:1.5pt" o:hralign="center" o:hrstd="t" o:hr="t" fillcolor="#a0a0a0" stroked="f"/>
        </w:pict>
      </w:r>
    </w:p>
    <w:p w14:paraId="034E89A3" w14:textId="77777777" w:rsidR="009810C9" w:rsidRPr="0046756F" w:rsidRDefault="009810C9" w:rsidP="009810C9">
      <w:pPr>
        <w:pStyle w:val="Heading4"/>
        <w:rPr>
          <w:rFonts w:ascii="Arial" w:hAnsi="Arial" w:cs="Arial"/>
        </w:rPr>
      </w:pPr>
      <w:bookmarkStart w:id="3083" w:name="_Toc122796900"/>
      <w:bookmarkStart w:id="3084" w:name="_Toc158906950"/>
      <w:r w:rsidRPr="0046756F">
        <w:rPr>
          <w:rFonts w:ascii="Arial" w:hAnsi="Arial" w:cs="Arial"/>
        </w:rPr>
        <w:t>11.7.10.2 List of HLRs allocated</w:t>
      </w:r>
      <w:bookmarkEnd w:id="3083"/>
      <w:bookmarkEnd w:id="3084"/>
    </w:p>
    <w:p w14:paraId="7702D4C1" w14:textId="77777777" w:rsidR="009810C9" w:rsidRPr="0046756F" w:rsidRDefault="009810C9" w:rsidP="009810C9">
      <w:pPr>
        <w:rPr>
          <w:rFonts w:cs="Arial"/>
        </w:rPr>
      </w:pPr>
    </w:p>
    <w:p w14:paraId="42A8E634" w14:textId="77777777" w:rsidR="009810C9" w:rsidRPr="0046756F" w:rsidRDefault="009810C9" w:rsidP="009810C9">
      <w:pPr>
        <w:widowControl w:val="0"/>
        <w:autoSpaceDE w:val="0"/>
        <w:autoSpaceDN w:val="0"/>
        <w:adjustRightInd w:val="0"/>
        <w:rPr>
          <w:rFonts w:cs="Arial"/>
        </w:rPr>
      </w:pPr>
      <w:r w:rsidRPr="0046756F">
        <w:rPr>
          <w:rFonts w:cs="Arial"/>
        </w:rPr>
        <w:t>The list of HLRs allocated to this CSU is available in the Bi-Directional Traceability Matrix from SLL to SRS/SAD (H698-003-012-CMU).</w:t>
      </w:r>
    </w:p>
    <w:p w14:paraId="64942DA2" w14:textId="77777777" w:rsidR="009810C9" w:rsidRPr="0046756F" w:rsidRDefault="00000000" w:rsidP="009810C9">
      <w:pPr>
        <w:rPr>
          <w:rFonts w:cs="Arial"/>
        </w:rPr>
      </w:pPr>
      <w:r>
        <w:rPr>
          <w:rFonts w:cs="Arial"/>
        </w:rPr>
        <w:pict w14:anchorId="619D127C">
          <v:rect id="_x0000_i2564" style="width:0;height:1.5pt" o:hralign="center" o:hrstd="t" o:hr="t" fillcolor="#a0a0a0" stroked="f"/>
        </w:pict>
      </w:r>
    </w:p>
    <w:p w14:paraId="23A78A67" w14:textId="77777777" w:rsidR="009810C9" w:rsidRPr="0046756F" w:rsidRDefault="009810C9" w:rsidP="009810C9">
      <w:pPr>
        <w:pStyle w:val="Heading4"/>
        <w:rPr>
          <w:rFonts w:ascii="Arial" w:hAnsi="Arial" w:cs="Arial"/>
        </w:rPr>
      </w:pPr>
      <w:bookmarkStart w:id="3085" w:name="_Toc122796901"/>
      <w:bookmarkStart w:id="3086" w:name="_Toc158906951"/>
      <w:r w:rsidRPr="0046756F">
        <w:rPr>
          <w:rFonts w:ascii="Arial" w:hAnsi="Arial" w:cs="Arial"/>
        </w:rPr>
        <w:t>11.7.10.3 List of global variables accessed and modified</w:t>
      </w:r>
      <w:bookmarkEnd w:id="3085"/>
      <w:bookmarkEnd w:id="3086"/>
    </w:p>
    <w:p w14:paraId="6D755021" w14:textId="77777777" w:rsidR="009810C9" w:rsidRPr="0046756F" w:rsidRDefault="009810C9" w:rsidP="009810C9">
      <w:pPr>
        <w:rPr>
          <w:rFonts w:cs="Arial"/>
        </w:rPr>
      </w:pPr>
    </w:p>
    <w:p w14:paraId="48900377"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57E1C146"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0AC07A7E" w14:textId="77777777" w:rsidR="009810C9" w:rsidRPr="0046756F" w:rsidRDefault="009810C9" w:rsidP="009810C9">
      <w:pPr>
        <w:widowControl w:val="0"/>
        <w:autoSpaceDE w:val="0"/>
        <w:autoSpaceDN w:val="0"/>
        <w:adjustRightInd w:val="0"/>
        <w:rPr>
          <w:rFonts w:cs="Arial"/>
        </w:rPr>
      </w:pPr>
    </w:p>
    <w:p w14:paraId="1527E202" w14:textId="77777777" w:rsidR="009810C9" w:rsidRPr="0046756F" w:rsidRDefault="00000000" w:rsidP="009810C9">
      <w:pPr>
        <w:rPr>
          <w:rFonts w:cs="Arial"/>
        </w:rPr>
      </w:pPr>
      <w:r>
        <w:rPr>
          <w:rFonts w:cs="Arial"/>
        </w:rPr>
        <w:pict w14:anchorId="61DB11D6">
          <v:rect id="_x0000_i2565" style="width:0;height:1.5pt" o:hralign="center" o:hrstd="t" o:hr="t" fillcolor="#a0a0a0" stroked="f"/>
        </w:pict>
      </w:r>
    </w:p>
    <w:p w14:paraId="36161CFA" w14:textId="77777777" w:rsidR="009810C9" w:rsidRPr="0046756F" w:rsidRDefault="009810C9" w:rsidP="009810C9">
      <w:pPr>
        <w:pStyle w:val="Heading4"/>
        <w:rPr>
          <w:rFonts w:ascii="Arial" w:hAnsi="Arial" w:cs="Arial"/>
        </w:rPr>
      </w:pPr>
      <w:bookmarkStart w:id="3087" w:name="_Toc122796902"/>
      <w:bookmarkStart w:id="3088" w:name="_Toc158906952"/>
      <w:r w:rsidRPr="0046756F">
        <w:rPr>
          <w:rFonts w:ascii="Arial" w:hAnsi="Arial" w:cs="Arial"/>
        </w:rPr>
        <w:t>11.7.10.4 Parameter list (Input/Output)</w:t>
      </w:r>
      <w:bookmarkEnd w:id="3087"/>
      <w:bookmarkEnd w:id="3088"/>
    </w:p>
    <w:p w14:paraId="096269C8" w14:textId="77777777" w:rsidR="009810C9" w:rsidRPr="0046756F" w:rsidRDefault="009810C9" w:rsidP="009810C9">
      <w:pPr>
        <w:rPr>
          <w:rFonts w:cs="Arial"/>
        </w:rPr>
      </w:pPr>
    </w:p>
    <w:p w14:paraId="1F80D1A9" w14:textId="77777777" w:rsidR="009810C9" w:rsidRPr="0046756F" w:rsidRDefault="009810C9" w:rsidP="009810C9">
      <w:pPr>
        <w:widowControl w:val="0"/>
        <w:autoSpaceDE w:val="0"/>
        <w:autoSpaceDN w:val="0"/>
        <w:adjustRightInd w:val="0"/>
        <w:rPr>
          <w:rFonts w:cs="Arial"/>
        </w:rPr>
      </w:pPr>
      <w:r w:rsidRPr="0046756F">
        <w:rPr>
          <w:rFonts w:cs="Arial"/>
        </w:rPr>
        <w:t xml:space="preserve">Inputs :   T_I2C* i2cx   - Pointer to select the I2C peripheral where x can be </w:t>
      </w:r>
    </w:p>
    <w:p w14:paraId="2BF7F61F" w14:textId="77777777" w:rsidR="009810C9" w:rsidRPr="0046756F" w:rsidRDefault="009810C9" w:rsidP="009810C9">
      <w:pPr>
        <w:widowControl w:val="0"/>
        <w:autoSpaceDE w:val="0"/>
        <w:autoSpaceDN w:val="0"/>
        <w:adjustRightInd w:val="0"/>
        <w:rPr>
          <w:rFonts w:cs="Arial"/>
        </w:rPr>
      </w:pPr>
      <w:r w:rsidRPr="0046756F">
        <w:rPr>
          <w:rFonts w:cs="Arial"/>
        </w:rPr>
        <w:t xml:space="preserve">                                                    1, 2 or 3                   </w:t>
      </w:r>
    </w:p>
    <w:p w14:paraId="62A9BFCD" w14:textId="77777777" w:rsidR="009810C9" w:rsidRPr="0046756F" w:rsidRDefault="009810C9" w:rsidP="009810C9">
      <w:pPr>
        <w:widowControl w:val="0"/>
        <w:autoSpaceDE w:val="0"/>
        <w:autoSpaceDN w:val="0"/>
        <w:adjustRightInd w:val="0"/>
        <w:rPr>
          <w:rFonts w:cs="Arial"/>
        </w:rPr>
      </w:pPr>
    </w:p>
    <w:p w14:paraId="253012AF" w14:textId="77777777" w:rsidR="009810C9" w:rsidRPr="0046756F" w:rsidRDefault="009810C9" w:rsidP="009810C9">
      <w:pPr>
        <w:widowControl w:val="0"/>
        <w:autoSpaceDE w:val="0"/>
        <w:autoSpaceDN w:val="0"/>
        <w:adjustRightInd w:val="0"/>
        <w:rPr>
          <w:rFonts w:cs="Arial"/>
        </w:rPr>
      </w:pPr>
      <w:r w:rsidRPr="0046756F">
        <w:rPr>
          <w:rFonts w:cs="Arial"/>
        </w:rPr>
        <w:t>Outputs : None</w:t>
      </w:r>
    </w:p>
    <w:p w14:paraId="40499D0A" w14:textId="77777777" w:rsidR="009810C9" w:rsidRPr="0046756F" w:rsidRDefault="00000000" w:rsidP="009810C9">
      <w:pPr>
        <w:rPr>
          <w:rFonts w:cs="Arial"/>
        </w:rPr>
      </w:pPr>
      <w:r>
        <w:rPr>
          <w:rFonts w:cs="Arial"/>
        </w:rPr>
        <w:pict w14:anchorId="2C482313">
          <v:rect id="_x0000_i2566" style="width:0;height:1.5pt" o:hralign="center" o:hrstd="t" o:hr="t" fillcolor="#a0a0a0" stroked="f"/>
        </w:pict>
      </w:r>
    </w:p>
    <w:p w14:paraId="631A5DD3" w14:textId="77777777" w:rsidR="009810C9" w:rsidRPr="0046756F" w:rsidRDefault="009810C9" w:rsidP="009810C9">
      <w:pPr>
        <w:pStyle w:val="Heading4"/>
        <w:rPr>
          <w:rFonts w:ascii="Arial" w:hAnsi="Arial" w:cs="Arial"/>
        </w:rPr>
      </w:pPr>
      <w:bookmarkStart w:id="3089" w:name="_Toc122796903"/>
      <w:bookmarkStart w:id="3090" w:name="_Toc158906953"/>
      <w:r w:rsidRPr="0046756F">
        <w:rPr>
          <w:rFonts w:ascii="Arial" w:hAnsi="Arial" w:cs="Arial"/>
        </w:rPr>
        <w:t>11.7.10.5 Return Value</w:t>
      </w:r>
      <w:bookmarkEnd w:id="3089"/>
      <w:bookmarkEnd w:id="3090"/>
    </w:p>
    <w:p w14:paraId="058E55A7" w14:textId="77777777" w:rsidR="009810C9" w:rsidRPr="0046756F" w:rsidRDefault="009810C9" w:rsidP="009810C9">
      <w:pPr>
        <w:rPr>
          <w:rFonts w:cs="Arial"/>
        </w:rPr>
      </w:pPr>
    </w:p>
    <w:p w14:paraId="40788DA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T_UINT32   - The last event.</w:t>
      </w:r>
    </w:p>
    <w:p w14:paraId="6BDF4364" w14:textId="77777777" w:rsidR="009810C9" w:rsidRPr="0046756F" w:rsidRDefault="009810C9" w:rsidP="009810C9">
      <w:pPr>
        <w:widowControl w:val="0"/>
        <w:autoSpaceDE w:val="0"/>
        <w:autoSpaceDN w:val="0"/>
        <w:adjustRightInd w:val="0"/>
        <w:rPr>
          <w:rFonts w:cs="Arial"/>
        </w:rPr>
      </w:pPr>
    </w:p>
    <w:p w14:paraId="6F29399A" w14:textId="77777777" w:rsidR="009810C9" w:rsidRPr="0046756F" w:rsidRDefault="00000000" w:rsidP="009810C9">
      <w:pPr>
        <w:rPr>
          <w:rFonts w:cs="Arial"/>
        </w:rPr>
      </w:pPr>
      <w:r>
        <w:rPr>
          <w:rFonts w:cs="Arial"/>
        </w:rPr>
        <w:pict w14:anchorId="66764BB1">
          <v:rect id="_x0000_i2567" style="width:0;height:1.5pt" o:hralign="center" o:hrstd="t" o:hr="t" fillcolor="#a0a0a0" stroked="f"/>
        </w:pict>
      </w:r>
    </w:p>
    <w:p w14:paraId="1B93C6E7" w14:textId="77777777" w:rsidR="009810C9" w:rsidRPr="0046756F" w:rsidRDefault="009810C9" w:rsidP="009810C9">
      <w:pPr>
        <w:pStyle w:val="Heading4"/>
        <w:rPr>
          <w:rFonts w:ascii="Arial" w:hAnsi="Arial" w:cs="Arial"/>
        </w:rPr>
      </w:pPr>
      <w:bookmarkStart w:id="3091" w:name="_Toc122796904"/>
      <w:bookmarkStart w:id="3092" w:name="_Toc158906954"/>
      <w:r w:rsidRPr="0046756F">
        <w:rPr>
          <w:rFonts w:ascii="Arial" w:hAnsi="Arial" w:cs="Arial"/>
        </w:rPr>
        <w:t>11.7.10.6 Other CSUs called by this CSU</w:t>
      </w:r>
      <w:bookmarkEnd w:id="3091"/>
      <w:bookmarkEnd w:id="3092"/>
    </w:p>
    <w:p w14:paraId="0F424C6F" w14:textId="77777777" w:rsidR="009810C9" w:rsidRPr="0046756F" w:rsidRDefault="009810C9" w:rsidP="009810C9">
      <w:pPr>
        <w:rPr>
          <w:rFonts w:cs="Arial"/>
        </w:rPr>
      </w:pPr>
    </w:p>
    <w:p w14:paraId="7D7B00DB" w14:textId="77777777" w:rsidR="009810C9" w:rsidRPr="0046756F" w:rsidRDefault="009810C9" w:rsidP="009810C9">
      <w:pPr>
        <w:autoSpaceDE w:val="0"/>
        <w:autoSpaceDN w:val="0"/>
        <w:adjustRightInd w:val="0"/>
        <w:rPr>
          <w:rFonts w:cs="Arial"/>
          <w:sz w:val="17"/>
          <w:szCs w:val="17"/>
        </w:rPr>
      </w:pPr>
      <w:r w:rsidRPr="0046756F">
        <w:rPr>
          <w:rFonts w:cs="Arial"/>
        </w:rPr>
        <w:t>None</w:t>
      </w:r>
    </w:p>
    <w:p w14:paraId="72DCDD26" w14:textId="77777777" w:rsidR="009810C9" w:rsidRPr="0046756F" w:rsidRDefault="009810C9" w:rsidP="009810C9">
      <w:pPr>
        <w:widowControl w:val="0"/>
        <w:autoSpaceDE w:val="0"/>
        <w:autoSpaceDN w:val="0"/>
        <w:adjustRightInd w:val="0"/>
        <w:rPr>
          <w:rFonts w:cs="Arial"/>
        </w:rPr>
      </w:pPr>
    </w:p>
    <w:p w14:paraId="1E1CE3EE" w14:textId="77777777" w:rsidR="009810C9" w:rsidRPr="0046756F" w:rsidRDefault="00000000" w:rsidP="009810C9">
      <w:pPr>
        <w:rPr>
          <w:rFonts w:cs="Arial"/>
        </w:rPr>
      </w:pPr>
      <w:r>
        <w:rPr>
          <w:rFonts w:cs="Arial"/>
        </w:rPr>
        <w:pict w14:anchorId="6342C38E">
          <v:rect id="_x0000_i2568" style="width:0;height:1.5pt" o:hralign="center" o:hrstd="t" o:hr="t" fillcolor="#a0a0a0" stroked="f"/>
        </w:pict>
      </w:r>
    </w:p>
    <w:p w14:paraId="5560F54E" w14:textId="77777777" w:rsidR="009810C9" w:rsidRPr="0046756F" w:rsidRDefault="009810C9" w:rsidP="009810C9">
      <w:pPr>
        <w:pStyle w:val="Heading4"/>
        <w:rPr>
          <w:rFonts w:ascii="Arial" w:hAnsi="Arial" w:cs="Arial"/>
        </w:rPr>
      </w:pPr>
      <w:bookmarkStart w:id="3093" w:name="_Toc122796905"/>
      <w:bookmarkStart w:id="3094" w:name="_Toc158906955"/>
      <w:r w:rsidRPr="0046756F">
        <w:rPr>
          <w:rFonts w:ascii="Arial" w:hAnsi="Arial" w:cs="Arial"/>
        </w:rPr>
        <w:t>11.7.10.7 Description of list of LLRs allocated</w:t>
      </w:r>
      <w:bookmarkEnd w:id="3093"/>
      <w:bookmarkEnd w:id="3094"/>
    </w:p>
    <w:p w14:paraId="03AF94FF" w14:textId="77777777" w:rsidR="009810C9" w:rsidRPr="0046756F" w:rsidRDefault="009810C9" w:rsidP="009810C9">
      <w:pPr>
        <w:rPr>
          <w:rFonts w:cs="Arial"/>
        </w:rPr>
      </w:pPr>
    </w:p>
    <w:p w14:paraId="01F39E1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I2cGetLastEvent.</w:t>
      </w:r>
    </w:p>
    <w:p w14:paraId="7A043BE1" w14:textId="77777777" w:rsidR="009810C9" w:rsidRPr="0046756F" w:rsidRDefault="009810C9" w:rsidP="009810C9">
      <w:pPr>
        <w:widowControl w:val="0"/>
        <w:autoSpaceDE w:val="0"/>
        <w:autoSpaceDN w:val="0"/>
        <w:adjustRightInd w:val="0"/>
        <w:rPr>
          <w:rFonts w:cs="Arial"/>
        </w:rPr>
      </w:pPr>
    </w:p>
    <w:p w14:paraId="0F7A260C" w14:textId="77777777" w:rsidR="009810C9" w:rsidRPr="0046756F" w:rsidRDefault="00000000" w:rsidP="009810C9">
      <w:pPr>
        <w:rPr>
          <w:rFonts w:cs="Arial"/>
        </w:rPr>
      </w:pPr>
      <w:r>
        <w:rPr>
          <w:rFonts w:cs="Arial"/>
        </w:rPr>
        <w:pict w14:anchorId="1354FAE7">
          <v:rect id="_x0000_i2569" style="width:0;height:1.5pt" o:hralign="center" o:hrstd="t" o:hr="t" fillcolor="#a0a0a0" stroked="f"/>
        </w:pict>
      </w:r>
    </w:p>
    <w:p w14:paraId="5C1255C7" w14:textId="77777777" w:rsidR="009810C9" w:rsidRPr="0046756F" w:rsidRDefault="009810C9" w:rsidP="009810C9">
      <w:pPr>
        <w:pStyle w:val="Heading5"/>
        <w:rPr>
          <w:rFonts w:ascii="Arial" w:hAnsi="Arial" w:cs="Arial"/>
        </w:rPr>
      </w:pPr>
      <w:bookmarkStart w:id="3095" w:name="_Toc122796906"/>
      <w:bookmarkStart w:id="3096" w:name="_Toc158906956"/>
      <w:r w:rsidRPr="0046756F">
        <w:rPr>
          <w:rFonts w:ascii="Arial" w:hAnsi="Arial" w:cs="Arial"/>
        </w:rPr>
        <w:t>11.7.10.7.1 daulibstm32f4xxi2c-I2cGetLastEvent-LLR-001</w:t>
      </w:r>
      <w:bookmarkEnd w:id="3095"/>
      <w:bookmarkEnd w:id="3096"/>
    </w:p>
    <w:p w14:paraId="46718EB5" w14:textId="77777777" w:rsidR="009810C9" w:rsidRPr="0046756F" w:rsidRDefault="009810C9" w:rsidP="009810C9">
      <w:pPr>
        <w:rPr>
          <w:rFonts w:cs="Arial"/>
        </w:rPr>
      </w:pPr>
      <w:r w:rsidRPr="0046756F">
        <w:rPr>
          <w:rFonts w:cs="Arial"/>
        </w:rPr>
        <w:t>Requirement ID: H698-LLD-CMU-FNC-2282</w:t>
      </w:r>
    </w:p>
    <w:p w14:paraId="0D7C8050" w14:textId="77777777" w:rsidR="009810C9" w:rsidRPr="0046756F" w:rsidRDefault="009810C9" w:rsidP="009810C9">
      <w:pPr>
        <w:rPr>
          <w:rFonts w:cs="Arial"/>
        </w:rPr>
      </w:pPr>
    </w:p>
    <w:p w14:paraId="7C532645" w14:textId="77777777" w:rsidR="009810C9" w:rsidRPr="0046756F" w:rsidRDefault="009810C9" w:rsidP="009810C9">
      <w:pPr>
        <w:widowControl w:val="0"/>
        <w:autoSpaceDE w:val="0"/>
        <w:autoSpaceDN w:val="0"/>
        <w:adjustRightInd w:val="0"/>
        <w:rPr>
          <w:rFonts w:cs="Arial"/>
        </w:rPr>
      </w:pPr>
      <w:r w:rsidRPr="0046756F">
        <w:rPr>
          <w:rFonts w:cs="Arial"/>
        </w:rPr>
        <w:t>The function shall read the i2cx status register by performing the following:</w:t>
      </w:r>
    </w:p>
    <w:p w14:paraId="1CF02186" w14:textId="77777777" w:rsidR="009810C9" w:rsidRPr="0046756F" w:rsidRDefault="009810C9" w:rsidP="009810C9">
      <w:pPr>
        <w:widowControl w:val="0"/>
        <w:autoSpaceDE w:val="0"/>
        <w:autoSpaceDN w:val="0"/>
        <w:adjustRightInd w:val="0"/>
        <w:rPr>
          <w:rFonts w:cs="Arial"/>
        </w:rPr>
      </w:pPr>
      <w:r w:rsidRPr="0046756F">
        <w:rPr>
          <w:rFonts w:cs="Arial"/>
        </w:rPr>
        <w:t xml:space="preserve">  -Set flag1 to sr1 of i2cx </w:t>
      </w:r>
    </w:p>
    <w:p w14:paraId="4342E048" w14:textId="77777777" w:rsidR="009810C9" w:rsidRPr="0046756F" w:rsidRDefault="009810C9" w:rsidP="009810C9">
      <w:pPr>
        <w:widowControl w:val="0"/>
        <w:autoSpaceDE w:val="0"/>
        <w:autoSpaceDN w:val="0"/>
        <w:adjustRightInd w:val="0"/>
        <w:rPr>
          <w:rFonts w:cs="Arial"/>
        </w:rPr>
      </w:pPr>
      <w:r w:rsidRPr="0046756F">
        <w:rPr>
          <w:rFonts w:cs="Arial"/>
        </w:rPr>
        <w:t xml:space="preserve">  -Set flag2 to sr2 of i2cx</w:t>
      </w:r>
    </w:p>
    <w:p w14:paraId="77A2F262" w14:textId="77777777" w:rsidR="009810C9" w:rsidRPr="0046756F" w:rsidRDefault="009810C9" w:rsidP="009810C9">
      <w:pPr>
        <w:widowControl w:val="0"/>
        <w:autoSpaceDE w:val="0"/>
        <w:autoSpaceDN w:val="0"/>
        <w:adjustRightInd w:val="0"/>
        <w:rPr>
          <w:rFonts w:cs="Arial"/>
        </w:rPr>
      </w:pPr>
      <w:r w:rsidRPr="0046756F">
        <w:rPr>
          <w:rFonts w:cs="Arial"/>
        </w:rPr>
        <w:t xml:space="preserve">  -Set flag2 as Bitshift of flag2 to left by M_SHIFT_16</w:t>
      </w:r>
    </w:p>
    <w:p w14:paraId="41399DB3" w14:textId="77777777" w:rsidR="009810C9" w:rsidRPr="0046756F" w:rsidRDefault="00000000" w:rsidP="009810C9">
      <w:pPr>
        <w:rPr>
          <w:rFonts w:cs="Arial"/>
        </w:rPr>
      </w:pPr>
      <w:r>
        <w:rPr>
          <w:rFonts w:cs="Arial"/>
        </w:rPr>
        <w:pict w14:anchorId="3E2A1B01">
          <v:rect id="_x0000_i2570" style="width:0;height:1.5pt" o:hralign="center" o:hrstd="t" o:hr="t" fillcolor="#a0a0a0" stroked="f"/>
        </w:pict>
      </w:r>
    </w:p>
    <w:p w14:paraId="5A63BEDB" w14:textId="77777777" w:rsidR="009810C9" w:rsidRPr="0046756F" w:rsidRDefault="009810C9" w:rsidP="009810C9">
      <w:pPr>
        <w:pStyle w:val="Heading5"/>
        <w:rPr>
          <w:rFonts w:ascii="Arial" w:hAnsi="Arial" w:cs="Arial"/>
        </w:rPr>
      </w:pPr>
      <w:bookmarkStart w:id="3097" w:name="_Toc122796907"/>
      <w:bookmarkStart w:id="3098" w:name="_Toc158906957"/>
      <w:r w:rsidRPr="0046756F">
        <w:rPr>
          <w:rFonts w:ascii="Arial" w:hAnsi="Arial" w:cs="Arial"/>
        </w:rPr>
        <w:t>11.7.10.7.2 daulibstm32f4xxi2c-I2cGetLastEvent-LLR-002</w:t>
      </w:r>
      <w:bookmarkEnd w:id="3097"/>
      <w:bookmarkEnd w:id="3098"/>
    </w:p>
    <w:p w14:paraId="3F9DC7CD" w14:textId="77777777" w:rsidR="009810C9" w:rsidRPr="0046756F" w:rsidRDefault="009810C9" w:rsidP="009810C9">
      <w:pPr>
        <w:rPr>
          <w:rFonts w:cs="Arial"/>
        </w:rPr>
      </w:pPr>
      <w:r w:rsidRPr="0046756F">
        <w:rPr>
          <w:rFonts w:cs="Arial"/>
        </w:rPr>
        <w:t>Requirement ID: H698-LLD-CMU-FNC-2283</w:t>
      </w:r>
    </w:p>
    <w:p w14:paraId="2306E10F" w14:textId="77777777" w:rsidR="009810C9" w:rsidRPr="0046756F" w:rsidRDefault="009810C9" w:rsidP="009810C9">
      <w:pPr>
        <w:rPr>
          <w:rFonts w:cs="Arial"/>
        </w:rPr>
      </w:pPr>
    </w:p>
    <w:p w14:paraId="59F4D14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last event as Bitwise AND of (Bitwise OR of flag1 and flag2) and M_FLAG_MASK.</w:t>
      </w:r>
    </w:p>
    <w:p w14:paraId="200D0F39" w14:textId="77777777" w:rsidR="009810C9" w:rsidRPr="0046756F" w:rsidRDefault="009810C9" w:rsidP="009810C9">
      <w:pPr>
        <w:widowControl w:val="0"/>
        <w:autoSpaceDE w:val="0"/>
        <w:autoSpaceDN w:val="0"/>
        <w:adjustRightInd w:val="0"/>
        <w:rPr>
          <w:rFonts w:cs="Arial"/>
        </w:rPr>
      </w:pPr>
    </w:p>
    <w:p w14:paraId="300DB84D" w14:textId="77777777" w:rsidR="009810C9" w:rsidRPr="0046756F" w:rsidRDefault="00000000" w:rsidP="009810C9">
      <w:pPr>
        <w:rPr>
          <w:rFonts w:cs="Arial"/>
        </w:rPr>
      </w:pPr>
      <w:r>
        <w:rPr>
          <w:rFonts w:cs="Arial"/>
        </w:rPr>
        <w:pict w14:anchorId="705AB9D8">
          <v:rect id="_x0000_i2571" style="width:0;height:1.5pt" o:hralign="center" o:hrstd="t" o:hr="t" fillcolor="#a0a0a0" stroked="f"/>
        </w:pict>
      </w:r>
    </w:p>
    <w:p w14:paraId="19643D76" w14:textId="77777777" w:rsidR="009810C9" w:rsidRPr="0046756F" w:rsidRDefault="009810C9" w:rsidP="009810C9">
      <w:pPr>
        <w:pStyle w:val="Heading5"/>
        <w:rPr>
          <w:rFonts w:ascii="Arial" w:hAnsi="Arial" w:cs="Arial"/>
        </w:rPr>
      </w:pPr>
      <w:bookmarkStart w:id="3099" w:name="_Toc122796908"/>
      <w:bookmarkStart w:id="3100" w:name="_Toc158906958"/>
      <w:r w:rsidRPr="0046756F">
        <w:rPr>
          <w:rFonts w:ascii="Arial" w:hAnsi="Arial" w:cs="Arial"/>
        </w:rPr>
        <w:t>11.7.10.7.3 daulibstm32f4xxi2c-I2cGetLastEvent-LLR-003</w:t>
      </w:r>
      <w:bookmarkEnd w:id="3099"/>
      <w:bookmarkEnd w:id="3100"/>
    </w:p>
    <w:p w14:paraId="3596A964" w14:textId="77777777" w:rsidR="009810C9" w:rsidRPr="0046756F" w:rsidRDefault="009810C9" w:rsidP="009810C9">
      <w:pPr>
        <w:rPr>
          <w:rFonts w:cs="Arial"/>
        </w:rPr>
      </w:pPr>
      <w:r w:rsidRPr="0046756F">
        <w:rPr>
          <w:rFonts w:cs="Arial"/>
        </w:rPr>
        <w:t>Requirement ID: H698-LLD-CMU-FNC-2284</w:t>
      </w:r>
    </w:p>
    <w:p w14:paraId="6FED2CC7" w14:textId="77777777" w:rsidR="009810C9" w:rsidRPr="0046756F" w:rsidRDefault="009810C9" w:rsidP="009810C9">
      <w:pPr>
        <w:rPr>
          <w:rFonts w:cs="Arial"/>
        </w:rPr>
      </w:pPr>
    </w:p>
    <w:p w14:paraId="78DBCB1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the last event.</w:t>
      </w:r>
    </w:p>
    <w:p w14:paraId="230C55C8" w14:textId="77777777" w:rsidR="009810C9" w:rsidRPr="0046756F" w:rsidRDefault="009810C9" w:rsidP="009810C9">
      <w:pPr>
        <w:widowControl w:val="0"/>
        <w:autoSpaceDE w:val="0"/>
        <w:autoSpaceDN w:val="0"/>
        <w:adjustRightInd w:val="0"/>
        <w:rPr>
          <w:rFonts w:cs="Arial"/>
        </w:rPr>
      </w:pPr>
    </w:p>
    <w:p w14:paraId="2B439454" w14:textId="77777777" w:rsidR="009810C9" w:rsidRPr="0046756F" w:rsidRDefault="00000000" w:rsidP="009810C9">
      <w:pPr>
        <w:rPr>
          <w:rFonts w:cs="Arial"/>
        </w:rPr>
      </w:pPr>
      <w:r>
        <w:rPr>
          <w:rFonts w:cs="Arial"/>
        </w:rPr>
        <w:pict w14:anchorId="6398946B">
          <v:rect id="_x0000_i2572" style="width:0;height:1.5pt" o:hralign="center" o:hrstd="t" o:hr="t" fillcolor="#a0a0a0" stroked="f"/>
        </w:pict>
      </w:r>
    </w:p>
    <w:p w14:paraId="5A9E169B" w14:textId="77777777" w:rsidR="009810C9" w:rsidRPr="0046756F" w:rsidRDefault="009810C9" w:rsidP="009810C9">
      <w:pPr>
        <w:pStyle w:val="Heading3"/>
      </w:pPr>
      <w:bookmarkStart w:id="3101" w:name="_Toc122796909"/>
      <w:bookmarkStart w:id="3102" w:name="_Toc158906959"/>
      <w:r w:rsidRPr="0046756F">
        <w:t>11.7.11 I2cGetITStatus</w:t>
      </w:r>
      <w:bookmarkEnd w:id="3101"/>
      <w:bookmarkEnd w:id="3102"/>
    </w:p>
    <w:p w14:paraId="7DD62C12" w14:textId="77777777" w:rsidR="009810C9" w:rsidRPr="0046756F" w:rsidRDefault="009810C9" w:rsidP="009810C9">
      <w:pPr>
        <w:rPr>
          <w:rFonts w:cs="Arial"/>
        </w:rPr>
      </w:pPr>
    </w:p>
    <w:p w14:paraId="1C65A0BB"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I2cGetITStatus will follow in the sub sections.</w:t>
      </w:r>
    </w:p>
    <w:p w14:paraId="01D3F8E2" w14:textId="77777777" w:rsidR="009810C9" w:rsidRPr="0046756F" w:rsidRDefault="009810C9" w:rsidP="009810C9">
      <w:pPr>
        <w:widowControl w:val="0"/>
        <w:autoSpaceDE w:val="0"/>
        <w:autoSpaceDN w:val="0"/>
        <w:adjustRightInd w:val="0"/>
        <w:rPr>
          <w:rFonts w:cs="Arial"/>
        </w:rPr>
      </w:pPr>
    </w:p>
    <w:p w14:paraId="3BFFAC80" w14:textId="77777777" w:rsidR="009810C9" w:rsidRPr="0046756F" w:rsidRDefault="00000000" w:rsidP="009810C9">
      <w:pPr>
        <w:rPr>
          <w:rFonts w:cs="Arial"/>
        </w:rPr>
      </w:pPr>
      <w:r>
        <w:rPr>
          <w:rFonts w:cs="Arial"/>
        </w:rPr>
        <w:pict w14:anchorId="6F82BDEF">
          <v:rect id="_x0000_i2573" style="width:0;height:1.5pt" o:hralign="center" o:hrstd="t" o:hr="t" fillcolor="#a0a0a0" stroked="f"/>
        </w:pict>
      </w:r>
    </w:p>
    <w:p w14:paraId="5A897F65" w14:textId="77777777" w:rsidR="009810C9" w:rsidRPr="0046756F" w:rsidRDefault="009810C9" w:rsidP="009810C9">
      <w:pPr>
        <w:pStyle w:val="Heading4"/>
        <w:rPr>
          <w:rFonts w:ascii="Arial" w:hAnsi="Arial" w:cs="Arial"/>
        </w:rPr>
      </w:pPr>
      <w:bookmarkStart w:id="3103" w:name="_Toc122796910"/>
      <w:bookmarkStart w:id="3104" w:name="_Toc158906960"/>
      <w:r w:rsidRPr="0046756F">
        <w:rPr>
          <w:rFonts w:ascii="Arial" w:hAnsi="Arial" w:cs="Arial"/>
        </w:rPr>
        <w:t>11.7.11.1 Brief Description</w:t>
      </w:r>
      <w:bookmarkEnd w:id="3103"/>
      <w:bookmarkEnd w:id="3104"/>
    </w:p>
    <w:p w14:paraId="67E92ED0" w14:textId="77777777" w:rsidR="009810C9" w:rsidRPr="0046756F" w:rsidRDefault="009810C9" w:rsidP="009810C9">
      <w:pPr>
        <w:rPr>
          <w:rFonts w:cs="Arial"/>
        </w:rPr>
      </w:pPr>
    </w:p>
    <w:p w14:paraId="77B5DBB1" w14:textId="77777777" w:rsidR="009810C9" w:rsidRPr="0046756F" w:rsidRDefault="009810C9" w:rsidP="009810C9">
      <w:pPr>
        <w:widowControl w:val="0"/>
        <w:autoSpaceDE w:val="0"/>
        <w:autoSpaceDN w:val="0"/>
        <w:adjustRightInd w:val="0"/>
        <w:rPr>
          <w:rFonts w:cs="Arial"/>
        </w:rPr>
      </w:pPr>
      <w:r w:rsidRPr="0046756F">
        <w:rPr>
          <w:rFonts w:cs="Arial"/>
        </w:rPr>
        <w:t>The function I2cGetITStatus checks whether the specified I2C interrupt has occurred or not.</w:t>
      </w:r>
    </w:p>
    <w:p w14:paraId="16BA185A" w14:textId="77777777" w:rsidR="009810C9" w:rsidRPr="0046756F" w:rsidRDefault="00000000" w:rsidP="009810C9">
      <w:pPr>
        <w:rPr>
          <w:rFonts w:cs="Arial"/>
        </w:rPr>
      </w:pPr>
      <w:r>
        <w:rPr>
          <w:rFonts w:cs="Arial"/>
        </w:rPr>
        <w:pict w14:anchorId="05BD7DB4">
          <v:rect id="_x0000_i2574" style="width:0;height:1.5pt" o:hralign="center" o:hrstd="t" o:hr="t" fillcolor="#a0a0a0" stroked="f"/>
        </w:pict>
      </w:r>
    </w:p>
    <w:p w14:paraId="7C4502B1" w14:textId="77777777" w:rsidR="009810C9" w:rsidRPr="0046756F" w:rsidRDefault="009810C9" w:rsidP="009810C9">
      <w:pPr>
        <w:pStyle w:val="Heading4"/>
        <w:rPr>
          <w:rFonts w:ascii="Arial" w:hAnsi="Arial" w:cs="Arial"/>
        </w:rPr>
      </w:pPr>
      <w:bookmarkStart w:id="3105" w:name="_Toc122796911"/>
      <w:bookmarkStart w:id="3106" w:name="_Toc158906961"/>
      <w:r w:rsidRPr="0046756F">
        <w:rPr>
          <w:rFonts w:ascii="Arial" w:hAnsi="Arial" w:cs="Arial"/>
        </w:rPr>
        <w:t>11.7.11.2 List of HLRs allocated</w:t>
      </w:r>
      <w:bookmarkEnd w:id="3105"/>
      <w:bookmarkEnd w:id="3106"/>
    </w:p>
    <w:p w14:paraId="7E8543DF" w14:textId="77777777" w:rsidR="009810C9" w:rsidRPr="0046756F" w:rsidRDefault="009810C9" w:rsidP="009810C9">
      <w:pPr>
        <w:rPr>
          <w:rFonts w:cs="Arial"/>
        </w:rPr>
      </w:pPr>
    </w:p>
    <w:p w14:paraId="5989C0B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14B30C51" w14:textId="77777777" w:rsidR="009810C9" w:rsidRPr="0046756F" w:rsidRDefault="009810C9" w:rsidP="009810C9">
      <w:pPr>
        <w:widowControl w:val="0"/>
        <w:autoSpaceDE w:val="0"/>
        <w:autoSpaceDN w:val="0"/>
        <w:adjustRightInd w:val="0"/>
        <w:rPr>
          <w:rFonts w:cs="Arial"/>
        </w:rPr>
      </w:pPr>
    </w:p>
    <w:p w14:paraId="33EC3F1E" w14:textId="77777777" w:rsidR="009810C9" w:rsidRPr="0046756F" w:rsidRDefault="00000000" w:rsidP="009810C9">
      <w:pPr>
        <w:rPr>
          <w:rFonts w:cs="Arial"/>
        </w:rPr>
      </w:pPr>
      <w:r>
        <w:rPr>
          <w:rFonts w:cs="Arial"/>
        </w:rPr>
        <w:pict w14:anchorId="518C09E1">
          <v:rect id="_x0000_i2575" style="width:0;height:1.5pt" o:hralign="center" o:hrstd="t" o:hr="t" fillcolor="#a0a0a0" stroked="f"/>
        </w:pict>
      </w:r>
    </w:p>
    <w:p w14:paraId="093E2483" w14:textId="77777777" w:rsidR="009810C9" w:rsidRPr="0046756F" w:rsidRDefault="009810C9" w:rsidP="009810C9">
      <w:pPr>
        <w:pStyle w:val="Heading4"/>
        <w:rPr>
          <w:rFonts w:ascii="Arial" w:hAnsi="Arial" w:cs="Arial"/>
        </w:rPr>
      </w:pPr>
      <w:bookmarkStart w:id="3107" w:name="_Toc122796912"/>
      <w:bookmarkStart w:id="3108" w:name="_Toc158906962"/>
      <w:r w:rsidRPr="0046756F">
        <w:rPr>
          <w:rFonts w:ascii="Arial" w:hAnsi="Arial" w:cs="Arial"/>
        </w:rPr>
        <w:t>11.7.11.3 List of global variables accessed and modified</w:t>
      </w:r>
      <w:bookmarkEnd w:id="3107"/>
      <w:bookmarkEnd w:id="3108"/>
    </w:p>
    <w:p w14:paraId="300B7B6D" w14:textId="77777777" w:rsidR="009810C9" w:rsidRPr="0046756F" w:rsidRDefault="009810C9" w:rsidP="009810C9">
      <w:pPr>
        <w:rPr>
          <w:rFonts w:cs="Arial"/>
        </w:rPr>
      </w:pPr>
    </w:p>
    <w:p w14:paraId="438AC32A"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3D6DEF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3D87529C" w14:textId="77777777" w:rsidR="009810C9" w:rsidRPr="0046756F" w:rsidRDefault="009810C9" w:rsidP="009810C9">
      <w:pPr>
        <w:widowControl w:val="0"/>
        <w:autoSpaceDE w:val="0"/>
        <w:autoSpaceDN w:val="0"/>
        <w:adjustRightInd w:val="0"/>
        <w:rPr>
          <w:rFonts w:cs="Arial"/>
        </w:rPr>
      </w:pPr>
    </w:p>
    <w:p w14:paraId="0B7909FC" w14:textId="77777777" w:rsidR="009810C9" w:rsidRPr="0046756F" w:rsidRDefault="00000000" w:rsidP="009810C9">
      <w:pPr>
        <w:rPr>
          <w:rFonts w:cs="Arial"/>
        </w:rPr>
      </w:pPr>
      <w:r>
        <w:rPr>
          <w:rFonts w:cs="Arial"/>
        </w:rPr>
        <w:pict w14:anchorId="0463CC04">
          <v:rect id="_x0000_i2576" style="width:0;height:1.5pt" o:hralign="center" o:hrstd="t" o:hr="t" fillcolor="#a0a0a0" stroked="f"/>
        </w:pict>
      </w:r>
    </w:p>
    <w:p w14:paraId="3D80BDD2" w14:textId="77777777" w:rsidR="009810C9" w:rsidRPr="0046756F" w:rsidRDefault="009810C9" w:rsidP="009810C9">
      <w:pPr>
        <w:pStyle w:val="Heading4"/>
        <w:rPr>
          <w:rFonts w:ascii="Arial" w:hAnsi="Arial" w:cs="Arial"/>
        </w:rPr>
      </w:pPr>
      <w:bookmarkStart w:id="3109" w:name="_Toc122796913"/>
      <w:bookmarkStart w:id="3110" w:name="_Toc158906963"/>
      <w:r w:rsidRPr="0046756F">
        <w:rPr>
          <w:rFonts w:ascii="Arial" w:hAnsi="Arial" w:cs="Arial"/>
        </w:rPr>
        <w:t>11.7.11.4 Parameter list (Input/Output)</w:t>
      </w:r>
      <w:bookmarkEnd w:id="3109"/>
      <w:bookmarkEnd w:id="3110"/>
    </w:p>
    <w:p w14:paraId="0EFF00C0" w14:textId="77777777" w:rsidR="009810C9" w:rsidRPr="0046756F" w:rsidRDefault="009810C9" w:rsidP="009810C9">
      <w:pPr>
        <w:rPr>
          <w:rFonts w:cs="Arial"/>
        </w:rPr>
      </w:pPr>
    </w:p>
    <w:p w14:paraId="67CC88F5" w14:textId="77777777" w:rsidR="009810C9" w:rsidRPr="0046756F" w:rsidRDefault="009810C9" w:rsidP="009810C9">
      <w:pPr>
        <w:widowControl w:val="0"/>
        <w:autoSpaceDE w:val="0"/>
        <w:autoSpaceDN w:val="0"/>
        <w:adjustRightInd w:val="0"/>
        <w:rPr>
          <w:rFonts w:cs="Arial"/>
        </w:rPr>
      </w:pPr>
      <w:r w:rsidRPr="0046756F">
        <w:rPr>
          <w:rFonts w:cs="Arial"/>
        </w:rPr>
        <w:t xml:space="preserve">Inputs :    T_I2C* i2cx          -   Pointer to select the I2C peripheral where x can be </w:t>
      </w:r>
    </w:p>
    <w:p w14:paraId="2CAF1C96" w14:textId="77777777" w:rsidR="009810C9" w:rsidRPr="0046756F" w:rsidRDefault="009810C9" w:rsidP="009810C9">
      <w:pPr>
        <w:widowControl w:val="0"/>
        <w:autoSpaceDE w:val="0"/>
        <w:autoSpaceDN w:val="0"/>
        <w:adjustRightInd w:val="0"/>
        <w:rPr>
          <w:rFonts w:cs="Arial"/>
        </w:rPr>
      </w:pPr>
      <w:r w:rsidRPr="0046756F">
        <w:rPr>
          <w:rFonts w:cs="Arial"/>
        </w:rPr>
        <w:t xml:space="preserve">                                                                           1, 2 or 3</w:t>
      </w:r>
    </w:p>
    <w:p w14:paraId="54E86A74" w14:textId="77777777" w:rsidR="009810C9" w:rsidRPr="0046756F" w:rsidRDefault="009810C9" w:rsidP="009810C9">
      <w:pPr>
        <w:widowControl w:val="0"/>
        <w:autoSpaceDE w:val="0"/>
        <w:autoSpaceDN w:val="0"/>
        <w:adjustRightInd w:val="0"/>
        <w:rPr>
          <w:rFonts w:cs="Arial"/>
        </w:rPr>
      </w:pPr>
      <w:r w:rsidRPr="0046756F">
        <w:rPr>
          <w:rFonts w:cs="Arial"/>
        </w:rPr>
        <w:t xml:space="preserve">               T_UINT32 I2C_IT  - Specifies the interrupt source to check</w:t>
      </w:r>
    </w:p>
    <w:p w14:paraId="7348B450" w14:textId="77777777" w:rsidR="009810C9" w:rsidRPr="0046756F" w:rsidRDefault="009810C9" w:rsidP="009810C9">
      <w:pPr>
        <w:widowControl w:val="0"/>
        <w:autoSpaceDE w:val="0"/>
        <w:autoSpaceDN w:val="0"/>
        <w:adjustRightInd w:val="0"/>
        <w:rPr>
          <w:rFonts w:cs="Arial"/>
        </w:rPr>
      </w:pPr>
    </w:p>
    <w:p w14:paraId="473A488A"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:T_UINT32 I2C_IT    - Specifies the interrupt source to check</w:t>
      </w:r>
    </w:p>
    <w:p w14:paraId="21FDAA21" w14:textId="77777777" w:rsidR="009810C9" w:rsidRPr="0046756F" w:rsidRDefault="009810C9" w:rsidP="009810C9">
      <w:pPr>
        <w:widowControl w:val="0"/>
        <w:autoSpaceDE w:val="0"/>
        <w:autoSpaceDN w:val="0"/>
        <w:adjustRightInd w:val="0"/>
        <w:rPr>
          <w:rFonts w:cs="Arial"/>
        </w:rPr>
      </w:pPr>
    </w:p>
    <w:p w14:paraId="1B747F38" w14:textId="77777777" w:rsidR="009810C9" w:rsidRPr="0046756F" w:rsidRDefault="00000000" w:rsidP="009810C9">
      <w:pPr>
        <w:rPr>
          <w:rFonts w:cs="Arial"/>
        </w:rPr>
      </w:pPr>
      <w:r>
        <w:rPr>
          <w:rFonts w:cs="Arial"/>
        </w:rPr>
        <w:pict w14:anchorId="03966FAD">
          <v:rect id="_x0000_i2577" style="width:0;height:1.5pt" o:hralign="center" o:hrstd="t" o:hr="t" fillcolor="#a0a0a0" stroked="f"/>
        </w:pict>
      </w:r>
    </w:p>
    <w:p w14:paraId="5F4148E8" w14:textId="77777777" w:rsidR="009810C9" w:rsidRPr="0046756F" w:rsidRDefault="009810C9" w:rsidP="009810C9">
      <w:pPr>
        <w:pStyle w:val="Heading4"/>
        <w:rPr>
          <w:rFonts w:ascii="Arial" w:hAnsi="Arial" w:cs="Arial"/>
        </w:rPr>
      </w:pPr>
      <w:bookmarkStart w:id="3111" w:name="_Toc122796914"/>
      <w:bookmarkStart w:id="3112" w:name="_Toc158906964"/>
      <w:r w:rsidRPr="0046756F">
        <w:rPr>
          <w:rFonts w:ascii="Arial" w:hAnsi="Arial" w:cs="Arial"/>
        </w:rPr>
        <w:t>11.7.11.5 Return Value</w:t>
      </w:r>
      <w:bookmarkEnd w:id="3111"/>
      <w:bookmarkEnd w:id="3112"/>
    </w:p>
    <w:p w14:paraId="6696C3A5" w14:textId="77777777" w:rsidR="009810C9" w:rsidRPr="0046756F" w:rsidRDefault="009810C9" w:rsidP="009810C9">
      <w:pPr>
        <w:rPr>
          <w:rFonts w:cs="Arial"/>
        </w:rPr>
      </w:pPr>
    </w:p>
    <w:p w14:paraId="40DC8934" w14:textId="77777777" w:rsidR="009810C9" w:rsidRPr="0046756F" w:rsidRDefault="009810C9" w:rsidP="009810C9">
      <w:pPr>
        <w:widowControl w:val="0"/>
        <w:autoSpaceDE w:val="0"/>
        <w:autoSpaceDN w:val="0"/>
        <w:adjustRightInd w:val="0"/>
        <w:rPr>
          <w:rFonts w:cs="Arial"/>
        </w:rPr>
      </w:pPr>
      <w:r w:rsidRPr="0046756F">
        <w:rPr>
          <w:rFonts w:cs="Arial"/>
        </w:rPr>
        <w:t>T_ITSTATUS   -  The new state of I2C_IT (SET or RESET)</w:t>
      </w:r>
    </w:p>
    <w:p w14:paraId="678857D2" w14:textId="77777777" w:rsidR="009810C9" w:rsidRPr="0046756F" w:rsidRDefault="00000000" w:rsidP="009810C9">
      <w:pPr>
        <w:rPr>
          <w:rFonts w:cs="Arial"/>
        </w:rPr>
      </w:pPr>
      <w:r>
        <w:rPr>
          <w:rFonts w:cs="Arial"/>
        </w:rPr>
        <w:pict w14:anchorId="3D46F87E">
          <v:rect id="_x0000_i2578" style="width:0;height:1.5pt" o:hralign="center" o:hrstd="t" o:hr="t" fillcolor="#a0a0a0" stroked="f"/>
        </w:pict>
      </w:r>
    </w:p>
    <w:p w14:paraId="749DFB83" w14:textId="77777777" w:rsidR="009810C9" w:rsidRPr="0046756F" w:rsidRDefault="009810C9" w:rsidP="009810C9">
      <w:pPr>
        <w:pStyle w:val="Heading4"/>
        <w:rPr>
          <w:rFonts w:ascii="Arial" w:hAnsi="Arial" w:cs="Arial"/>
        </w:rPr>
      </w:pPr>
      <w:bookmarkStart w:id="3113" w:name="_Toc122796915"/>
      <w:bookmarkStart w:id="3114" w:name="_Toc158906965"/>
      <w:r w:rsidRPr="0046756F">
        <w:rPr>
          <w:rFonts w:ascii="Arial" w:hAnsi="Arial" w:cs="Arial"/>
        </w:rPr>
        <w:t>11.7.11.6 Other CSUs called by this CSU</w:t>
      </w:r>
      <w:bookmarkEnd w:id="3113"/>
      <w:bookmarkEnd w:id="3114"/>
    </w:p>
    <w:p w14:paraId="6BC6C3D4" w14:textId="77777777" w:rsidR="009810C9" w:rsidRPr="0046756F" w:rsidRDefault="009810C9" w:rsidP="009810C9">
      <w:pPr>
        <w:rPr>
          <w:rFonts w:cs="Arial"/>
        </w:rPr>
      </w:pPr>
    </w:p>
    <w:p w14:paraId="435383F1" w14:textId="77777777" w:rsidR="009810C9" w:rsidRPr="0046756F" w:rsidRDefault="009810C9" w:rsidP="009810C9">
      <w:pPr>
        <w:autoSpaceDE w:val="0"/>
        <w:autoSpaceDN w:val="0"/>
        <w:adjustRightInd w:val="0"/>
        <w:rPr>
          <w:rFonts w:cs="Arial"/>
          <w:sz w:val="17"/>
          <w:szCs w:val="17"/>
        </w:rPr>
      </w:pPr>
      <w:r w:rsidRPr="0046756F">
        <w:rPr>
          <w:rFonts w:cs="Arial"/>
        </w:rPr>
        <w:t>None</w:t>
      </w:r>
    </w:p>
    <w:p w14:paraId="75F98BFD" w14:textId="77777777" w:rsidR="009810C9" w:rsidRPr="0046756F" w:rsidRDefault="009810C9" w:rsidP="009810C9">
      <w:pPr>
        <w:widowControl w:val="0"/>
        <w:autoSpaceDE w:val="0"/>
        <w:autoSpaceDN w:val="0"/>
        <w:adjustRightInd w:val="0"/>
        <w:rPr>
          <w:rFonts w:cs="Arial"/>
        </w:rPr>
      </w:pPr>
    </w:p>
    <w:p w14:paraId="017C6824" w14:textId="77777777" w:rsidR="009810C9" w:rsidRPr="0046756F" w:rsidRDefault="00000000" w:rsidP="009810C9">
      <w:pPr>
        <w:rPr>
          <w:rFonts w:cs="Arial"/>
        </w:rPr>
      </w:pPr>
      <w:r>
        <w:rPr>
          <w:rFonts w:cs="Arial"/>
        </w:rPr>
        <w:pict w14:anchorId="66B7DFE6">
          <v:rect id="_x0000_i2579" style="width:0;height:1.5pt" o:hralign="center" o:hrstd="t" o:hr="t" fillcolor="#a0a0a0" stroked="f"/>
        </w:pict>
      </w:r>
    </w:p>
    <w:p w14:paraId="1CB3F10A" w14:textId="77777777" w:rsidR="009810C9" w:rsidRPr="0046756F" w:rsidRDefault="009810C9" w:rsidP="009810C9">
      <w:pPr>
        <w:pStyle w:val="Heading4"/>
        <w:rPr>
          <w:rFonts w:ascii="Arial" w:hAnsi="Arial" w:cs="Arial"/>
        </w:rPr>
      </w:pPr>
      <w:bookmarkStart w:id="3115" w:name="_Toc122796916"/>
      <w:bookmarkStart w:id="3116" w:name="_Toc158906966"/>
      <w:r w:rsidRPr="0046756F">
        <w:rPr>
          <w:rFonts w:ascii="Arial" w:hAnsi="Arial" w:cs="Arial"/>
        </w:rPr>
        <w:t>11.7.11.7 Description of list of LLRs allocated</w:t>
      </w:r>
      <w:bookmarkEnd w:id="3115"/>
      <w:bookmarkEnd w:id="3116"/>
    </w:p>
    <w:p w14:paraId="3E32DCCF" w14:textId="77777777" w:rsidR="009810C9" w:rsidRPr="0046756F" w:rsidRDefault="009810C9" w:rsidP="009810C9">
      <w:pPr>
        <w:rPr>
          <w:rFonts w:cs="Arial"/>
        </w:rPr>
      </w:pPr>
    </w:p>
    <w:p w14:paraId="404DBDD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I2cGetITStatus</w:t>
      </w:r>
    </w:p>
    <w:p w14:paraId="0177B72C" w14:textId="77777777" w:rsidR="009810C9" w:rsidRPr="0046756F" w:rsidRDefault="009810C9" w:rsidP="009810C9">
      <w:pPr>
        <w:widowControl w:val="0"/>
        <w:autoSpaceDE w:val="0"/>
        <w:autoSpaceDN w:val="0"/>
        <w:adjustRightInd w:val="0"/>
        <w:rPr>
          <w:rFonts w:cs="Arial"/>
        </w:rPr>
      </w:pPr>
    </w:p>
    <w:p w14:paraId="68BAC7F5" w14:textId="77777777" w:rsidR="009810C9" w:rsidRPr="0046756F" w:rsidRDefault="00000000" w:rsidP="009810C9">
      <w:pPr>
        <w:rPr>
          <w:rFonts w:cs="Arial"/>
        </w:rPr>
      </w:pPr>
      <w:r>
        <w:rPr>
          <w:rFonts w:cs="Arial"/>
        </w:rPr>
        <w:pict w14:anchorId="37156A80">
          <v:rect id="_x0000_i2580" style="width:0;height:1.5pt" o:hralign="center" o:hrstd="t" o:hr="t" fillcolor="#a0a0a0" stroked="f"/>
        </w:pict>
      </w:r>
    </w:p>
    <w:p w14:paraId="6095EBF4" w14:textId="77777777" w:rsidR="009810C9" w:rsidRPr="0046756F" w:rsidRDefault="009810C9" w:rsidP="009810C9">
      <w:pPr>
        <w:pStyle w:val="Heading5"/>
        <w:rPr>
          <w:rFonts w:ascii="Arial" w:hAnsi="Arial" w:cs="Arial"/>
        </w:rPr>
      </w:pPr>
      <w:bookmarkStart w:id="3117" w:name="_Toc122796917"/>
      <w:bookmarkStart w:id="3118" w:name="_Toc158906967"/>
      <w:r w:rsidRPr="0046756F">
        <w:rPr>
          <w:rFonts w:ascii="Arial" w:hAnsi="Arial" w:cs="Arial"/>
        </w:rPr>
        <w:t>11.7.11.7.1 daulibstm32f4xxi2c-I2cGetITStatus-LLR-001</w:t>
      </w:r>
      <w:bookmarkEnd w:id="3117"/>
      <w:bookmarkEnd w:id="3118"/>
    </w:p>
    <w:p w14:paraId="7289CECC" w14:textId="77777777" w:rsidR="009810C9" w:rsidRPr="0046756F" w:rsidRDefault="009810C9" w:rsidP="009810C9">
      <w:pPr>
        <w:rPr>
          <w:rFonts w:cs="Arial"/>
        </w:rPr>
      </w:pPr>
      <w:r w:rsidRPr="0046756F">
        <w:rPr>
          <w:rFonts w:cs="Arial"/>
        </w:rPr>
        <w:t>Requirement ID: H698-LLD-CMU-FNC-2293</w:t>
      </w:r>
    </w:p>
    <w:p w14:paraId="2BCF5C2D" w14:textId="77777777" w:rsidR="009810C9" w:rsidRPr="0046756F" w:rsidRDefault="009810C9" w:rsidP="009810C9">
      <w:pPr>
        <w:rPr>
          <w:rFonts w:cs="Arial"/>
        </w:rPr>
      </w:pPr>
    </w:p>
    <w:p w14:paraId="4D0FEBC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enable status as Bitwise AND of ((I2C_IT Bitwise AND  M_ITEN_MASK) right shift by sixteen) and cr2 of i2cx.</w:t>
      </w:r>
    </w:p>
    <w:p w14:paraId="76D46144" w14:textId="77777777" w:rsidR="009810C9" w:rsidRPr="0046756F" w:rsidRDefault="009810C9" w:rsidP="009810C9">
      <w:pPr>
        <w:widowControl w:val="0"/>
        <w:autoSpaceDE w:val="0"/>
        <w:autoSpaceDN w:val="0"/>
        <w:adjustRightInd w:val="0"/>
        <w:rPr>
          <w:rFonts w:cs="Arial"/>
        </w:rPr>
      </w:pPr>
    </w:p>
    <w:p w14:paraId="4CA46E34" w14:textId="77777777" w:rsidR="009810C9" w:rsidRPr="0046756F" w:rsidRDefault="00000000" w:rsidP="009810C9">
      <w:pPr>
        <w:rPr>
          <w:rFonts w:cs="Arial"/>
        </w:rPr>
      </w:pPr>
      <w:r>
        <w:rPr>
          <w:rFonts w:cs="Arial"/>
        </w:rPr>
        <w:pict w14:anchorId="4BA37236">
          <v:rect id="_x0000_i2581" style="width:0;height:1.5pt" o:hralign="center" o:hrstd="t" o:hr="t" fillcolor="#a0a0a0" stroked="f"/>
        </w:pict>
      </w:r>
    </w:p>
    <w:p w14:paraId="5B24AE82" w14:textId="77777777" w:rsidR="009810C9" w:rsidRPr="0046756F" w:rsidRDefault="009810C9" w:rsidP="009810C9">
      <w:pPr>
        <w:pStyle w:val="Heading5"/>
        <w:rPr>
          <w:rFonts w:ascii="Arial" w:hAnsi="Arial" w:cs="Arial"/>
        </w:rPr>
      </w:pPr>
      <w:bookmarkStart w:id="3119" w:name="_Toc122796918"/>
      <w:bookmarkStart w:id="3120" w:name="_Toc158906968"/>
      <w:r w:rsidRPr="0046756F">
        <w:rPr>
          <w:rFonts w:ascii="Arial" w:hAnsi="Arial" w:cs="Arial"/>
        </w:rPr>
        <w:t>11.7.11.7.2 daulibstm32f4xxi2c-I2cGetITStatus-LLR-002</w:t>
      </w:r>
      <w:bookmarkEnd w:id="3119"/>
      <w:bookmarkEnd w:id="3120"/>
    </w:p>
    <w:p w14:paraId="2947A777" w14:textId="77777777" w:rsidR="009810C9" w:rsidRPr="0046756F" w:rsidRDefault="009810C9" w:rsidP="009810C9">
      <w:pPr>
        <w:rPr>
          <w:rFonts w:cs="Arial"/>
        </w:rPr>
      </w:pPr>
      <w:r w:rsidRPr="0046756F">
        <w:rPr>
          <w:rFonts w:cs="Arial"/>
        </w:rPr>
        <w:t>Requirement ID: H698-LLD-CMU-FNC-2294</w:t>
      </w:r>
    </w:p>
    <w:p w14:paraId="3CF04BD5" w14:textId="77777777" w:rsidR="009810C9" w:rsidRPr="0046756F" w:rsidRDefault="009810C9" w:rsidP="009810C9">
      <w:pPr>
        <w:rPr>
          <w:rFonts w:cs="Arial"/>
        </w:rPr>
      </w:pPr>
    </w:p>
    <w:p w14:paraId="699A0EC8" w14:textId="77777777" w:rsidR="009810C9" w:rsidRPr="0046756F" w:rsidRDefault="009810C9" w:rsidP="009810C9">
      <w:pPr>
        <w:widowControl w:val="0"/>
        <w:autoSpaceDE w:val="0"/>
        <w:autoSpaceDN w:val="0"/>
        <w:adjustRightInd w:val="0"/>
        <w:rPr>
          <w:rFonts w:cs="Arial"/>
        </w:rPr>
      </w:pPr>
      <w:r w:rsidRPr="0046756F">
        <w:rPr>
          <w:rFonts w:cs="Arial"/>
        </w:rPr>
        <w:t>The function shall set bit[23:0] of the flag by performing Bitwise AND operation of I2C_IT with M_FLAG_MASK and then store it in I2C_IT.</w:t>
      </w:r>
    </w:p>
    <w:p w14:paraId="5635F7C8" w14:textId="77777777" w:rsidR="009810C9" w:rsidRPr="0046756F" w:rsidRDefault="00000000" w:rsidP="009810C9">
      <w:pPr>
        <w:rPr>
          <w:rFonts w:cs="Arial"/>
        </w:rPr>
      </w:pPr>
      <w:r>
        <w:rPr>
          <w:rFonts w:cs="Arial"/>
        </w:rPr>
        <w:pict w14:anchorId="586166EB">
          <v:rect id="_x0000_i2582" style="width:0;height:1.5pt" o:hralign="center" o:hrstd="t" o:hr="t" fillcolor="#a0a0a0" stroked="f"/>
        </w:pict>
      </w:r>
    </w:p>
    <w:p w14:paraId="6F6F876C" w14:textId="77777777" w:rsidR="009810C9" w:rsidRPr="0046756F" w:rsidRDefault="009810C9" w:rsidP="009810C9">
      <w:pPr>
        <w:pStyle w:val="Heading5"/>
        <w:rPr>
          <w:rFonts w:ascii="Arial" w:hAnsi="Arial" w:cs="Arial"/>
        </w:rPr>
      </w:pPr>
      <w:bookmarkStart w:id="3121" w:name="_Toc122796919"/>
      <w:bookmarkStart w:id="3122" w:name="_Toc158906969"/>
      <w:r w:rsidRPr="0046756F">
        <w:rPr>
          <w:rFonts w:ascii="Arial" w:hAnsi="Arial" w:cs="Arial"/>
        </w:rPr>
        <w:t>11.7.11.7.3 daulibstm32f4xxi2c-I2cGetITStatus-LLR-003</w:t>
      </w:r>
      <w:bookmarkEnd w:id="3121"/>
      <w:bookmarkEnd w:id="3122"/>
    </w:p>
    <w:p w14:paraId="24AB3D49" w14:textId="77777777" w:rsidR="009810C9" w:rsidRPr="0046756F" w:rsidRDefault="009810C9" w:rsidP="009810C9">
      <w:pPr>
        <w:rPr>
          <w:rFonts w:cs="Arial"/>
        </w:rPr>
      </w:pPr>
      <w:r w:rsidRPr="0046756F">
        <w:rPr>
          <w:rFonts w:cs="Arial"/>
        </w:rPr>
        <w:t>Requirement ID: H698-LLD-CMU-FNC-2295</w:t>
      </w:r>
    </w:p>
    <w:p w14:paraId="585AE785" w14:textId="77777777" w:rsidR="009810C9" w:rsidRPr="0046756F" w:rsidRDefault="009810C9" w:rsidP="009810C9">
      <w:pPr>
        <w:rPr>
          <w:rFonts w:cs="Arial"/>
        </w:rPr>
      </w:pPr>
    </w:p>
    <w:p w14:paraId="3270B687"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The function shall set bit status to SET when ((sr1 of i2cx Bitwise AND with I2C_IT) is not equal to (RESET AND with enable status)) returns true. </w:t>
      </w:r>
    </w:p>
    <w:p w14:paraId="29173163" w14:textId="77777777" w:rsidR="009810C9" w:rsidRPr="0046756F" w:rsidRDefault="009810C9" w:rsidP="009810C9">
      <w:pPr>
        <w:widowControl w:val="0"/>
        <w:autoSpaceDE w:val="0"/>
        <w:autoSpaceDN w:val="0"/>
        <w:adjustRightInd w:val="0"/>
        <w:rPr>
          <w:rFonts w:cs="Arial"/>
        </w:rPr>
      </w:pPr>
    </w:p>
    <w:p w14:paraId="79CE5C5B" w14:textId="77777777" w:rsidR="009810C9" w:rsidRPr="0046756F" w:rsidRDefault="00000000" w:rsidP="009810C9">
      <w:pPr>
        <w:rPr>
          <w:rFonts w:cs="Arial"/>
        </w:rPr>
      </w:pPr>
      <w:r>
        <w:rPr>
          <w:rFonts w:cs="Arial"/>
        </w:rPr>
        <w:pict w14:anchorId="2BB63564">
          <v:rect id="_x0000_i2583" style="width:0;height:1.5pt" o:hralign="center" o:hrstd="t" o:hr="t" fillcolor="#a0a0a0" stroked="f"/>
        </w:pict>
      </w:r>
    </w:p>
    <w:p w14:paraId="7CBA1481" w14:textId="77777777" w:rsidR="009810C9" w:rsidRPr="0046756F" w:rsidRDefault="009810C9" w:rsidP="009810C9">
      <w:pPr>
        <w:pStyle w:val="Heading5"/>
        <w:rPr>
          <w:rFonts w:ascii="Arial" w:hAnsi="Arial" w:cs="Arial"/>
        </w:rPr>
      </w:pPr>
      <w:bookmarkStart w:id="3123" w:name="_Toc122796920"/>
      <w:bookmarkStart w:id="3124" w:name="_Toc158906970"/>
      <w:r w:rsidRPr="0046756F">
        <w:rPr>
          <w:rFonts w:ascii="Arial" w:hAnsi="Arial" w:cs="Arial"/>
        </w:rPr>
        <w:t>11.7.11.7.4 daulibstm32f4xxi2c-I2cGetITStatus-LLR-004</w:t>
      </w:r>
      <w:bookmarkEnd w:id="3123"/>
      <w:bookmarkEnd w:id="3124"/>
    </w:p>
    <w:p w14:paraId="09B1860A" w14:textId="77777777" w:rsidR="009810C9" w:rsidRPr="0046756F" w:rsidRDefault="009810C9" w:rsidP="009810C9">
      <w:pPr>
        <w:rPr>
          <w:rFonts w:cs="Arial"/>
        </w:rPr>
      </w:pPr>
      <w:r w:rsidRPr="0046756F">
        <w:rPr>
          <w:rFonts w:cs="Arial"/>
        </w:rPr>
        <w:t>Requirement ID: H698-LLD-CMU-FNC-2296</w:t>
      </w:r>
    </w:p>
    <w:p w14:paraId="7A6FD3C5" w14:textId="77777777" w:rsidR="009810C9" w:rsidRPr="0046756F" w:rsidRDefault="009810C9" w:rsidP="009810C9">
      <w:pPr>
        <w:rPr>
          <w:rFonts w:cs="Arial"/>
        </w:rPr>
      </w:pPr>
    </w:p>
    <w:p w14:paraId="2F1C17D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bit status to RESET when ((sr1 of i2cx Bitwise AND I2C_IT) is not equal to (RESET AND enable status)) returns false.</w:t>
      </w:r>
    </w:p>
    <w:p w14:paraId="63CC5751" w14:textId="77777777" w:rsidR="009810C9" w:rsidRPr="0046756F" w:rsidRDefault="009810C9" w:rsidP="009810C9">
      <w:pPr>
        <w:widowControl w:val="0"/>
        <w:autoSpaceDE w:val="0"/>
        <w:autoSpaceDN w:val="0"/>
        <w:adjustRightInd w:val="0"/>
        <w:rPr>
          <w:rFonts w:cs="Arial"/>
        </w:rPr>
      </w:pPr>
    </w:p>
    <w:p w14:paraId="313EBD0E" w14:textId="77777777" w:rsidR="009810C9" w:rsidRPr="0046756F" w:rsidRDefault="00000000" w:rsidP="009810C9">
      <w:pPr>
        <w:rPr>
          <w:rFonts w:cs="Arial"/>
        </w:rPr>
      </w:pPr>
      <w:r>
        <w:rPr>
          <w:rFonts w:cs="Arial"/>
        </w:rPr>
        <w:pict w14:anchorId="082B0603">
          <v:rect id="_x0000_i2584" style="width:0;height:1.5pt" o:hralign="center" o:hrstd="t" o:hr="t" fillcolor="#a0a0a0" stroked="f"/>
        </w:pict>
      </w:r>
    </w:p>
    <w:p w14:paraId="4EE79AE0" w14:textId="77777777" w:rsidR="009810C9" w:rsidRPr="0046756F" w:rsidRDefault="009810C9" w:rsidP="009810C9">
      <w:pPr>
        <w:pStyle w:val="Heading5"/>
        <w:rPr>
          <w:rFonts w:ascii="Arial" w:hAnsi="Arial" w:cs="Arial"/>
        </w:rPr>
      </w:pPr>
      <w:bookmarkStart w:id="3125" w:name="_Toc122796921"/>
      <w:bookmarkStart w:id="3126" w:name="_Toc158906971"/>
      <w:r w:rsidRPr="0046756F">
        <w:rPr>
          <w:rFonts w:ascii="Arial" w:hAnsi="Arial" w:cs="Arial"/>
        </w:rPr>
        <w:t>11.7.11.7.5 daulibstm32f4xxi2c-I2cGetITStatus-LLR-005</w:t>
      </w:r>
      <w:bookmarkEnd w:id="3125"/>
      <w:bookmarkEnd w:id="3126"/>
    </w:p>
    <w:p w14:paraId="262D6695" w14:textId="77777777" w:rsidR="009810C9" w:rsidRPr="0046756F" w:rsidRDefault="009810C9" w:rsidP="009810C9">
      <w:pPr>
        <w:rPr>
          <w:rFonts w:cs="Arial"/>
        </w:rPr>
      </w:pPr>
      <w:r w:rsidRPr="0046756F">
        <w:rPr>
          <w:rFonts w:cs="Arial"/>
        </w:rPr>
        <w:t>Requirement ID: H698-LLD-CMU-FNC-2297</w:t>
      </w:r>
    </w:p>
    <w:p w14:paraId="36C5287D" w14:textId="77777777" w:rsidR="009810C9" w:rsidRPr="0046756F" w:rsidRDefault="009810C9" w:rsidP="009810C9">
      <w:pPr>
        <w:rPr>
          <w:rFonts w:cs="Arial"/>
        </w:rPr>
      </w:pPr>
    </w:p>
    <w:p w14:paraId="44AF0C6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the bit status.</w:t>
      </w:r>
    </w:p>
    <w:p w14:paraId="0A7B2F06" w14:textId="77777777" w:rsidR="009810C9" w:rsidRPr="0046756F" w:rsidRDefault="009810C9" w:rsidP="009810C9">
      <w:pPr>
        <w:widowControl w:val="0"/>
        <w:autoSpaceDE w:val="0"/>
        <w:autoSpaceDN w:val="0"/>
        <w:adjustRightInd w:val="0"/>
        <w:rPr>
          <w:rFonts w:cs="Arial"/>
        </w:rPr>
      </w:pPr>
    </w:p>
    <w:p w14:paraId="32C7B2BA" w14:textId="77777777" w:rsidR="009810C9" w:rsidRPr="0046756F" w:rsidRDefault="00000000" w:rsidP="009810C9">
      <w:pPr>
        <w:rPr>
          <w:rFonts w:cs="Arial"/>
        </w:rPr>
      </w:pPr>
      <w:r>
        <w:rPr>
          <w:rFonts w:cs="Arial"/>
        </w:rPr>
        <w:pict w14:anchorId="75925BE8">
          <v:rect id="_x0000_i2585" style="width:0;height:1.5pt" o:hralign="center" o:hrstd="t" o:hr="t" fillcolor="#a0a0a0" stroked="f"/>
        </w:pict>
      </w:r>
    </w:p>
    <w:p w14:paraId="3220503B" w14:textId="77777777" w:rsidR="009810C9" w:rsidRPr="0046756F" w:rsidRDefault="009810C9" w:rsidP="009810C9">
      <w:pPr>
        <w:pStyle w:val="Heading3"/>
      </w:pPr>
      <w:bookmarkStart w:id="3127" w:name="_Toc122796922"/>
      <w:bookmarkStart w:id="3128" w:name="_Toc158906972"/>
      <w:r w:rsidRPr="0046756F">
        <w:t>11.7.12 I2cClearITPendingBit</w:t>
      </w:r>
      <w:bookmarkEnd w:id="3127"/>
      <w:bookmarkEnd w:id="3128"/>
    </w:p>
    <w:p w14:paraId="1CB2A5ED" w14:textId="77777777" w:rsidR="009810C9" w:rsidRPr="0046756F" w:rsidRDefault="009810C9" w:rsidP="009810C9">
      <w:pPr>
        <w:rPr>
          <w:rFonts w:cs="Arial"/>
        </w:rPr>
      </w:pPr>
    </w:p>
    <w:p w14:paraId="0C943B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I2cClearITPendingBit will follow in the sub sections.</w:t>
      </w:r>
    </w:p>
    <w:p w14:paraId="2DB400BF" w14:textId="77777777" w:rsidR="009810C9" w:rsidRPr="0046756F" w:rsidRDefault="009810C9" w:rsidP="009810C9">
      <w:pPr>
        <w:widowControl w:val="0"/>
        <w:autoSpaceDE w:val="0"/>
        <w:autoSpaceDN w:val="0"/>
        <w:adjustRightInd w:val="0"/>
        <w:rPr>
          <w:rFonts w:cs="Arial"/>
        </w:rPr>
      </w:pPr>
    </w:p>
    <w:p w14:paraId="6D8D57F5" w14:textId="77777777" w:rsidR="009810C9" w:rsidRPr="0046756F" w:rsidRDefault="00000000" w:rsidP="009810C9">
      <w:pPr>
        <w:rPr>
          <w:rFonts w:cs="Arial"/>
        </w:rPr>
      </w:pPr>
      <w:r>
        <w:rPr>
          <w:rFonts w:cs="Arial"/>
        </w:rPr>
        <w:pict w14:anchorId="0ADCC3AD">
          <v:rect id="_x0000_i2586" style="width:0;height:1.5pt" o:hralign="center" o:hrstd="t" o:hr="t" fillcolor="#a0a0a0" stroked="f"/>
        </w:pict>
      </w:r>
    </w:p>
    <w:p w14:paraId="62743129" w14:textId="77777777" w:rsidR="009810C9" w:rsidRPr="0046756F" w:rsidRDefault="009810C9" w:rsidP="009810C9">
      <w:pPr>
        <w:pStyle w:val="Heading4"/>
        <w:rPr>
          <w:rFonts w:ascii="Arial" w:hAnsi="Arial" w:cs="Arial"/>
        </w:rPr>
      </w:pPr>
      <w:bookmarkStart w:id="3129" w:name="_Toc122796923"/>
      <w:bookmarkStart w:id="3130" w:name="_Toc158906973"/>
      <w:r w:rsidRPr="0046756F">
        <w:rPr>
          <w:rFonts w:ascii="Arial" w:hAnsi="Arial" w:cs="Arial"/>
        </w:rPr>
        <w:t>11.7.12.1 Brief Description</w:t>
      </w:r>
      <w:bookmarkEnd w:id="3129"/>
      <w:bookmarkEnd w:id="3130"/>
    </w:p>
    <w:p w14:paraId="1E8EE61C" w14:textId="77777777" w:rsidR="009810C9" w:rsidRPr="0046756F" w:rsidRDefault="009810C9" w:rsidP="009810C9">
      <w:pPr>
        <w:rPr>
          <w:rFonts w:cs="Arial"/>
        </w:rPr>
      </w:pPr>
    </w:p>
    <w:p w14:paraId="6B1E8F72" w14:textId="77777777" w:rsidR="009810C9" w:rsidRPr="0046756F" w:rsidRDefault="009810C9" w:rsidP="009810C9">
      <w:pPr>
        <w:widowControl w:val="0"/>
        <w:autoSpaceDE w:val="0"/>
        <w:autoSpaceDN w:val="0"/>
        <w:adjustRightInd w:val="0"/>
        <w:rPr>
          <w:rFonts w:cs="Arial"/>
        </w:rPr>
      </w:pPr>
      <w:r w:rsidRPr="0046756F">
        <w:rPr>
          <w:rFonts w:cs="Arial"/>
        </w:rPr>
        <w:t>The function I2cClearITPendingBit clears the i2cx's interrupt pending bits.</w:t>
      </w:r>
    </w:p>
    <w:p w14:paraId="0E71E900" w14:textId="77777777" w:rsidR="009810C9" w:rsidRPr="0046756F" w:rsidRDefault="00000000" w:rsidP="009810C9">
      <w:pPr>
        <w:rPr>
          <w:rFonts w:cs="Arial"/>
        </w:rPr>
      </w:pPr>
      <w:r>
        <w:rPr>
          <w:rFonts w:cs="Arial"/>
        </w:rPr>
        <w:pict w14:anchorId="524B8901">
          <v:rect id="_x0000_i2587" style="width:0;height:1.5pt" o:hralign="center" o:hrstd="t" o:hr="t" fillcolor="#a0a0a0" stroked="f"/>
        </w:pict>
      </w:r>
    </w:p>
    <w:p w14:paraId="43045DB9" w14:textId="77777777" w:rsidR="009810C9" w:rsidRPr="0046756F" w:rsidRDefault="009810C9" w:rsidP="009810C9">
      <w:pPr>
        <w:pStyle w:val="Heading4"/>
        <w:rPr>
          <w:rFonts w:ascii="Arial" w:hAnsi="Arial" w:cs="Arial"/>
        </w:rPr>
      </w:pPr>
      <w:bookmarkStart w:id="3131" w:name="_Toc122796924"/>
      <w:bookmarkStart w:id="3132" w:name="_Toc158906974"/>
      <w:r w:rsidRPr="0046756F">
        <w:rPr>
          <w:rFonts w:ascii="Arial" w:hAnsi="Arial" w:cs="Arial"/>
        </w:rPr>
        <w:t>11.7.12.2 List of HLRs allocated</w:t>
      </w:r>
      <w:bookmarkEnd w:id="3131"/>
      <w:bookmarkEnd w:id="3132"/>
    </w:p>
    <w:p w14:paraId="198C48F1" w14:textId="77777777" w:rsidR="009810C9" w:rsidRPr="0046756F" w:rsidRDefault="009810C9" w:rsidP="009810C9">
      <w:pPr>
        <w:rPr>
          <w:rFonts w:cs="Arial"/>
        </w:rPr>
      </w:pPr>
    </w:p>
    <w:p w14:paraId="35D70B0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 (H698-003-012-CMU).</w:t>
      </w:r>
    </w:p>
    <w:p w14:paraId="15CE342E" w14:textId="77777777" w:rsidR="009810C9" w:rsidRPr="0046756F" w:rsidRDefault="009810C9" w:rsidP="009810C9">
      <w:pPr>
        <w:widowControl w:val="0"/>
        <w:autoSpaceDE w:val="0"/>
        <w:autoSpaceDN w:val="0"/>
        <w:adjustRightInd w:val="0"/>
        <w:rPr>
          <w:rFonts w:cs="Arial"/>
        </w:rPr>
      </w:pPr>
    </w:p>
    <w:p w14:paraId="22B48422" w14:textId="77777777" w:rsidR="009810C9" w:rsidRPr="0046756F" w:rsidRDefault="00000000" w:rsidP="009810C9">
      <w:pPr>
        <w:rPr>
          <w:rFonts w:cs="Arial"/>
        </w:rPr>
      </w:pPr>
      <w:r>
        <w:rPr>
          <w:rFonts w:cs="Arial"/>
        </w:rPr>
        <w:pict w14:anchorId="36D3DE4E">
          <v:rect id="_x0000_i2588" style="width:0;height:1.5pt" o:hralign="center" o:hrstd="t" o:hr="t" fillcolor="#a0a0a0" stroked="f"/>
        </w:pict>
      </w:r>
    </w:p>
    <w:p w14:paraId="023DC168" w14:textId="77777777" w:rsidR="009810C9" w:rsidRPr="0046756F" w:rsidRDefault="009810C9" w:rsidP="009810C9">
      <w:pPr>
        <w:pStyle w:val="Heading4"/>
        <w:rPr>
          <w:rFonts w:ascii="Arial" w:hAnsi="Arial" w:cs="Arial"/>
        </w:rPr>
      </w:pPr>
      <w:bookmarkStart w:id="3133" w:name="_Toc122796925"/>
      <w:bookmarkStart w:id="3134" w:name="_Toc158906975"/>
      <w:r w:rsidRPr="0046756F">
        <w:rPr>
          <w:rFonts w:ascii="Arial" w:hAnsi="Arial" w:cs="Arial"/>
        </w:rPr>
        <w:t>11.7.12.3 List of global variables accessed and modified</w:t>
      </w:r>
      <w:bookmarkEnd w:id="3133"/>
      <w:bookmarkEnd w:id="3134"/>
    </w:p>
    <w:p w14:paraId="163156F9" w14:textId="77777777" w:rsidR="009810C9" w:rsidRPr="0046756F" w:rsidRDefault="009810C9" w:rsidP="009810C9">
      <w:pPr>
        <w:rPr>
          <w:rFonts w:cs="Arial"/>
        </w:rPr>
      </w:pPr>
    </w:p>
    <w:p w14:paraId="7DE25E08" w14:textId="77777777" w:rsidR="009810C9" w:rsidRPr="0046756F" w:rsidRDefault="009810C9" w:rsidP="009810C9">
      <w:pPr>
        <w:widowControl w:val="0"/>
        <w:autoSpaceDE w:val="0"/>
        <w:autoSpaceDN w:val="0"/>
        <w:adjustRightInd w:val="0"/>
        <w:rPr>
          <w:rFonts w:cs="Arial"/>
        </w:rPr>
      </w:pPr>
      <w:r w:rsidRPr="0046756F">
        <w:rPr>
          <w:rFonts w:cs="Arial"/>
        </w:rPr>
        <w:t>Accessed : None</w:t>
      </w:r>
    </w:p>
    <w:p w14:paraId="703E4600"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 None</w:t>
      </w:r>
    </w:p>
    <w:p w14:paraId="201059D3" w14:textId="77777777" w:rsidR="009810C9" w:rsidRPr="0046756F" w:rsidRDefault="009810C9" w:rsidP="009810C9">
      <w:pPr>
        <w:widowControl w:val="0"/>
        <w:autoSpaceDE w:val="0"/>
        <w:autoSpaceDN w:val="0"/>
        <w:adjustRightInd w:val="0"/>
        <w:rPr>
          <w:rFonts w:cs="Arial"/>
        </w:rPr>
      </w:pPr>
    </w:p>
    <w:p w14:paraId="2E52B5D1" w14:textId="77777777" w:rsidR="009810C9" w:rsidRPr="0046756F" w:rsidRDefault="00000000" w:rsidP="009810C9">
      <w:pPr>
        <w:rPr>
          <w:rFonts w:cs="Arial"/>
        </w:rPr>
      </w:pPr>
      <w:r>
        <w:rPr>
          <w:rFonts w:cs="Arial"/>
        </w:rPr>
        <w:pict w14:anchorId="7904223C">
          <v:rect id="_x0000_i2589" style="width:0;height:1.5pt" o:hralign="center" o:hrstd="t" o:hr="t" fillcolor="#a0a0a0" stroked="f"/>
        </w:pict>
      </w:r>
    </w:p>
    <w:p w14:paraId="3615D550" w14:textId="77777777" w:rsidR="009810C9" w:rsidRPr="0046756F" w:rsidRDefault="009810C9" w:rsidP="009810C9">
      <w:pPr>
        <w:pStyle w:val="Heading4"/>
        <w:rPr>
          <w:rFonts w:ascii="Arial" w:hAnsi="Arial" w:cs="Arial"/>
        </w:rPr>
      </w:pPr>
      <w:bookmarkStart w:id="3135" w:name="_Toc122796926"/>
      <w:bookmarkStart w:id="3136" w:name="_Toc158906976"/>
      <w:r w:rsidRPr="0046756F">
        <w:rPr>
          <w:rFonts w:ascii="Arial" w:hAnsi="Arial" w:cs="Arial"/>
        </w:rPr>
        <w:t>11.7.12.4 Parameter list (Input/Output)</w:t>
      </w:r>
      <w:bookmarkEnd w:id="3135"/>
      <w:bookmarkEnd w:id="3136"/>
    </w:p>
    <w:p w14:paraId="7EA5355A" w14:textId="77777777" w:rsidR="009810C9" w:rsidRPr="0046756F" w:rsidRDefault="009810C9" w:rsidP="009810C9">
      <w:pPr>
        <w:rPr>
          <w:rFonts w:cs="Arial"/>
        </w:rPr>
      </w:pPr>
    </w:p>
    <w:p w14:paraId="22FCAEFD" w14:textId="77777777" w:rsidR="009810C9" w:rsidRPr="0046756F" w:rsidRDefault="009810C9" w:rsidP="009810C9">
      <w:pPr>
        <w:widowControl w:val="0"/>
        <w:autoSpaceDE w:val="0"/>
        <w:autoSpaceDN w:val="0"/>
        <w:adjustRightInd w:val="0"/>
        <w:rPr>
          <w:rFonts w:cs="Arial"/>
        </w:rPr>
      </w:pPr>
      <w:r w:rsidRPr="0046756F">
        <w:rPr>
          <w:rFonts w:cs="Arial"/>
        </w:rPr>
        <w:t>Inputs :    T_UINT32 I2C_IT   - Specifies the interrupt pending bit to clear</w:t>
      </w:r>
    </w:p>
    <w:p w14:paraId="52D1EBF6" w14:textId="77777777" w:rsidR="009810C9" w:rsidRPr="0046756F" w:rsidRDefault="009810C9" w:rsidP="009810C9">
      <w:pPr>
        <w:widowControl w:val="0"/>
        <w:autoSpaceDE w:val="0"/>
        <w:autoSpaceDN w:val="0"/>
        <w:adjustRightInd w:val="0"/>
        <w:rPr>
          <w:rFonts w:cs="Arial"/>
        </w:rPr>
      </w:pPr>
    </w:p>
    <w:p w14:paraId="5A5624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 T_I2C* i2cx  - Pointer to select the I2C peripheral where x can be  1, 2 or 3</w:t>
      </w:r>
    </w:p>
    <w:p w14:paraId="35B848BE" w14:textId="77777777" w:rsidR="009810C9" w:rsidRPr="0046756F" w:rsidRDefault="009810C9" w:rsidP="009810C9">
      <w:pPr>
        <w:widowControl w:val="0"/>
        <w:autoSpaceDE w:val="0"/>
        <w:autoSpaceDN w:val="0"/>
        <w:adjustRightInd w:val="0"/>
        <w:rPr>
          <w:rFonts w:cs="Arial"/>
        </w:rPr>
      </w:pPr>
    </w:p>
    <w:p w14:paraId="79CB770A" w14:textId="77777777" w:rsidR="009810C9" w:rsidRPr="0046756F" w:rsidRDefault="00000000" w:rsidP="009810C9">
      <w:pPr>
        <w:rPr>
          <w:rFonts w:cs="Arial"/>
        </w:rPr>
      </w:pPr>
      <w:r>
        <w:rPr>
          <w:rFonts w:cs="Arial"/>
        </w:rPr>
        <w:pict w14:anchorId="2EA25813">
          <v:rect id="_x0000_i2590" style="width:0;height:1.5pt" o:hralign="center" o:hrstd="t" o:hr="t" fillcolor="#a0a0a0" stroked="f"/>
        </w:pict>
      </w:r>
    </w:p>
    <w:p w14:paraId="0DA2A88E" w14:textId="77777777" w:rsidR="009810C9" w:rsidRPr="0046756F" w:rsidRDefault="009810C9" w:rsidP="009810C9">
      <w:pPr>
        <w:pStyle w:val="Heading4"/>
        <w:rPr>
          <w:rFonts w:ascii="Arial" w:hAnsi="Arial" w:cs="Arial"/>
        </w:rPr>
      </w:pPr>
      <w:bookmarkStart w:id="3137" w:name="_Toc122796927"/>
      <w:bookmarkStart w:id="3138" w:name="_Toc158906977"/>
      <w:r w:rsidRPr="0046756F">
        <w:rPr>
          <w:rFonts w:ascii="Arial" w:hAnsi="Arial" w:cs="Arial"/>
        </w:rPr>
        <w:t>11.7.12.5 Return Value</w:t>
      </w:r>
      <w:bookmarkEnd w:id="3137"/>
      <w:bookmarkEnd w:id="3138"/>
    </w:p>
    <w:p w14:paraId="3429150C" w14:textId="77777777" w:rsidR="009810C9" w:rsidRPr="0046756F" w:rsidRDefault="009810C9" w:rsidP="009810C9">
      <w:pPr>
        <w:rPr>
          <w:rFonts w:cs="Arial"/>
        </w:rPr>
      </w:pPr>
    </w:p>
    <w:p w14:paraId="27192F7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C3E0A33" w14:textId="77777777" w:rsidR="009810C9" w:rsidRPr="0046756F" w:rsidRDefault="009810C9" w:rsidP="009810C9">
      <w:pPr>
        <w:widowControl w:val="0"/>
        <w:autoSpaceDE w:val="0"/>
        <w:autoSpaceDN w:val="0"/>
        <w:adjustRightInd w:val="0"/>
        <w:rPr>
          <w:rFonts w:cs="Arial"/>
        </w:rPr>
      </w:pPr>
    </w:p>
    <w:p w14:paraId="4319FB94" w14:textId="77777777" w:rsidR="009810C9" w:rsidRPr="0046756F" w:rsidRDefault="00000000" w:rsidP="009810C9">
      <w:pPr>
        <w:rPr>
          <w:rFonts w:cs="Arial"/>
        </w:rPr>
      </w:pPr>
      <w:r>
        <w:rPr>
          <w:rFonts w:cs="Arial"/>
        </w:rPr>
        <w:pict w14:anchorId="2519A98B">
          <v:rect id="_x0000_i2591" style="width:0;height:1.5pt" o:hralign="center" o:hrstd="t" o:hr="t" fillcolor="#a0a0a0" stroked="f"/>
        </w:pict>
      </w:r>
    </w:p>
    <w:p w14:paraId="56D52751" w14:textId="77777777" w:rsidR="009810C9" w:rsidRPr="0046756F" w:rsidRDefault="009810C9" w:rsidP="009810C9">
      <w:pPr>
        <w:pStyle w:val="Heading4"/>
        <w:rPr>
          <w:rFonts w:ascii="Arial" w:hAnsi="Arial" w:cs="Arial"/>
        </w:rPr>
      </w:pPr>
      <w:bookmarkStart w:id="3139" w:name="_Toc122796928"/>
      <w:bookmarkStart w:id="3140" w:name="_Toc158906978"/>
      <w:r w:rsidRPr="0046756F">
        <w:rPr>
          <w:rFonts w:ascii="Arial" w:hAnsi="Arial" w:cs="Arial"/>
        </w:rPr>
        <w:t>11.7.12.6 Other CSUs called by this CSU</w:t>
      </w:r>
      <w:bookmarkEnd w:id="3139"/>
      <w:bookmarkEnd w:id="3140"/>
    </w:p>
    <w:p w14:paraId="4A52445D" w14:textId="77777777" w:rsidR="009810C9" w:rsidRPr="0046756F" w:rsidRDefault="009810C9" w:rsidP="009810C9">
      <w:pPr>
        <w:rPr>
          <w:rFonts w:cs="Arial"/>
        </w:rPr>
      </w:pPr>
    </w:p>
    <w:p w14:paraId="511579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FF17B43" w14:textId="77777777" w:rsidR="009810C9" w:rsidRPr="0046756F" w:rsidRDefault="009810C9" w:rsidP="009810C9">
      <w:pPr>
        <w:widowControl w:val="0"/>
        <w:autoSpaceDE w:val="0"/>
        <w:autoSpaceDN w:val="0"/>
        <w:adjustRightInd w:val="0"/>
        <w:rPr>
          <w:rFonts w:cs="Arial"/>
        </w:rPr>
      </w:pPr>
    </w:p>
    <w:p w14:paraId="2E12A0F8" w14:textId="77777777" w:rsidR="009810C9" w:rsidRPr="0046756F" w:rsidRDefault="00000000" w:rsidP="009810C9">
      <w:pPr>
        <w:rPr>
          <w:rFonts w:cs="Arial"/>
        </w:rPr>
      </w:pPr>
      <w:r>
        <w:rPr>
          <w:rFonts w:cs="Arial"/>
        </w:rPr>
        <w:pict w14:anchorId="648A0EC3">
          <v:rect id="_x0000_i2592" style="width:0;height:1.5pt" o:hralign="center" o:hrstd="t" o:hr="t" fillcolor="#a0a0a0" stroked="f"/>
        </w:pict>
      </w:r>
    </w:p>
    <w:p w14:paraId="1BB60597" w14:textId="77777777" w:rsidR="009810C9" w:rsidRPr="0046756F" w:rsidRDefault="009810C9" w:rsidP="009810C9">
      <w:pPr>
        <w:pStyle w:val="Heading4"/>
        <w:rPr>
          <w:rFonts w:ascii="Arial" w:hAnsi="Arial" w:cs="Arial"/>
        </w:rPr>
      </w:pPr>
      <w:bookmarkStart w:id="3141" w:name="_Toc122796929"/>
      <w:bookmarkStart w:id="3142" w:name="_Toc158906979"/>
      <w:r w:rsidRPr="0046756F">
        <w:rPr>
          <w:rFonts w:ascii="Arial" w:hAnsi="Arial" w:cs="Arial"/>
        </w:rPr>
        <w:t>11.7.12.7 Description of list of LLRs allocated</w:t>
      </w:r>
      <w:bookmarkEnd w:id="3141"/>
      <w:bookmarkEnd w:id="3142"/>
    </w:p>
    <w:p w14:paraId="31012DE0" w14:textId="77777777" w:rsidR="009810C9" w:rsidRPr="0046756F" w:rsidRDefault="009810C9" w:rsidP="009810C9">
      <w:pPr>
        <w:rPr>
          <w:rFonts w:cs="Arial"/>
        </w:rPr>
      </w:pPr>
    </w:p>
    <w:p w14:paraId="1549B0C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I2cClearITPendingBit.</w:t>
      </w:r>
    </w:p>
    <w:p w14:paraId="4710C526" w14:textId="77777777" w:rsidR="009810C9" w:rsidRPr="0046756F" w:rsidRDefault="009810C9" w:rsidP="009810C9">
      <w:pPr>
        <w:widowControl w:val="0"/>
        <w:autoSpaceDE w:val="0"/>
        <w:autoSpaceDN w:val="0"/>
        <w:adjustRightInd w:val="0"/>
        <w:rPr>
          <w:rFonts w:cs="Arial"/>
        </w:rPr>
      </w:pPr>
    </w:p>
    <w:p w14:paraId="69681560" w14:textId="77777777" w:rsidR="009810C9" w:rsidRPr="0046756F" w:rsidRDefault="00000000" w:rsidP="009810C9">
      <w:pPr>
        <w:rPr>
          <w:rFonts w:cs="Arial"/>
        </w:rPr>
      </w:pPr>
      <w:r>
        <w:rPr>
          <w:rFonts w:cs="Arial"/>
        </w:rPr>
        <w:pict w14:anchorId="1F6543CE">
          <v:rect id="_x0000_i2593" style="width:0;height:1.5pt" o:hralign="center" o:hrstd="t" o:hr="t" fillcolor="#a0a0a0" stroked="f"/>
        </w:pict>
      </w:r>
    </w:p>
    <w:p w14:paraId="5908E428" w14:textId="77777777" w:rsidR="009810C9" w:rsidRPr="0046756F" w:rsidRDefault="009810C9" w:rsidP="009810C9">
      <w:pPr>
        <w:pStyle w:val="Heading5"/>
        <w:rPr>
          <w:rFonts w:ascii="Arial" w:hAnsi="Arial" w:cs="Arial"/>
        </w:rPr>
      </w:pPr>
      <w:bookmarkStart w:id="3143" w:name="_Toc122796930"/>
      <w:bookmarkStart w:id="3144" w:name="_Toc158906980"/>
      <w:r w:rsidRPr="0046756F">
        <w:rPr>
          <w:rFonts w:ascii="Arial" w:hAnsi="Arial" w:cs="Arial"/>
        </w:rPr>
        <w:t>11.7.12.7.1 daulibstm32f4xxi2c-I2cClearITPendingBit-LLR-001</w:t>
      </w:r>
      <w:bookmarkEnd w:id="3143"/>
      <w:bookmarkEnd w:id="3144"/>
    </w:p>
    <w:p w14:paraId="4525BC08" w14:textId="77777777" w:rsidR="009810C9" w:rsidRPr="0046756F" w:rsidRDefault="009810C9" w:rsidP="009810C9">
      <w:pPr>
        <w:rPr>
          <w:rFonts w:cs="Arial"/>
        </w:rPr>
      </w:pPr>
      <w:r w:rsidRPr="0046756F">
        <w:rPr>
          <w:rFonts w:cs="Arial"/>
        </w:rPr>
        <w:t>Requirement ID: H698-LLD-CMU-FNC-2306</w:t>
      </w:r>
    </w:p>
    <w:p w14:paraId="53AB4F27" w14:textId="77777777" w:rsidR="009810C9" w:rsidRPr="0046756F" w:rsidRDefault="009810C9" w:rsidP="009810C9">
      <w:pPr>
        <w:rPr>
          <w:rFonts w:cs="Arial"/>
        </w:rPr>
      </w:pPr>
    </w:p>
    <w:p w14:paraId="6E08799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flag position by performing Bitwise AND operation of I2C_IT with M_FLAG_MASK.</w:t>
      </w:r>
    </w:p>
    <w:p w14:paraId="562E4BD5" w14:textId="77777777" w:rsidR="009810C9" w:rsidRPr="0046756F" w:rsidRDefault="009810C9" w:rsidP="009810C9">
      <w:pPr>
        <w:widowControl w:val="0"/>
        <w:autoSpaceDE w:val="0"/>
        <w:autoSpaceDN w:val="0"/>
        <w:adjustRightInd w:val="0"/>
        <w:rPr>
          <w:rFonts w:cs="Arial"/>
        </w:rPr>
      </w:pPr>
    </w:p>
    <w:p w14:paraId="49201574" w14:textId="77777777" w:rsidR="009810C9" w:rsidRPr="0046756F" w:rsidRDefault="00000000" w:rsidP="009810C9">
      <w:pPr>
        <w:rPr>
          <w:rFonts w:cs="Arial"/>
        </w:rPr>
      </w:pPr>
      <w:r>
        <w:rPr>
          <w:rFonts w:cs="Arial"/>
        </w:rPr>
        <w:pict w14:anchorId="0AE6FE12">
          <v:rect id="_x0000_i2594" style="width:0;height:1.5pt" o:hralign="center" o:hrstd="t" o:hr="t" fillcolor="#a0a0a0" stroked="f"/>
        </w:pict>
      </w:r>
    </w:p>
    <w:p w14:paraId="6EE3CC45" w14:textId="77777777" w:rsidR="009810C9" w:rsidRPr="0046756F" w:rsidRDefault="009810C9" w:rsidP="009810C9">
      <w:pPr>
        <w:pStyle w:val="Heading5"/>
        <w:rPr>
          <w:rFonts w:ascii="Arial" w:hAnsi="Arial" w:cs="Arial"/>
        </w:rPr>
      </w:pPr>
      <w:bookmarkStart w:id="3145" w:name="_Toc122796931"/>
      <w:bookmarkStart w:id="3146" w:name="_Toc158906981"/>
      <w:r w:rsidRPr="0046756F">
        <w:rPr>
          <w:rFonts w:ascii="Arial" w:hAnsi="Arial" w:cs="Arial"/>
        </w:rPr>
        <w:t>11.7.12.7.2 daulibstm32f4xxi2c-I2cClearITPendingBit-LLR-002</w:t>
      </w:r>
      <w:bookmarkEnd w:id="3145"/>
      <w:bookmarkEnd w:id="3146"/>
    </w:p>
    <w:p w14:paraId="342057B2" w14:textId="77777777" w:rsidR="009810C9" w:rsidRPr="0046756F" w:rsidRDefault="009810C9" w:rsidP="009810C9">
      <w:pPr>
        <w:rPr>
          <w:rFonts w:cs="Arial"/>
        </w:rPr>
      </w:pPr>
      <w:r w:rsidRPr="0046756F">
        <w:rPr>
          <w:rFonts w:cs="Arial"/>
        </w:rPr>
        <w:t>Requirement ID: H698-LLD-CMU-FNC-2307</w:t>
      </w:r>
    </w:p>
    <w:p w14:paraId="57D11F67" w14:textId="77777777" w:rsidR="009810C9" w:rsidRPr="0046756F" w:rsidRDefault="009810C9" w:rsidP="009810C9">
      <w:pPr>
        <w:rPr>
          <w:rFonts w:cs="Arial"/>
        </w:rPr>
      </w:pPr>
    </w:p>
    <w:p w14:paraId="0CAEA729" w14:textId="77777777" w:rsidR="009810C9" w:rsidRPr="0046756F" w:rsidRDefault="009810C9" w:rsidP="009810C9">
      <w:pPr>
        <w:widowControl w:val="0"/>
        <w:autoSpaceDE w:val="0"/>
        <w:autoSpaceDN w:val="0"/>
        <w:adjustRightInd w:val="0"/>
        <w:rPr>
          <w:rFonts w:cs="Arial"/>
        </w:rPr>
      </w:pPr>
      <w:r w:rsidRPr="0046756F">
        <w:rPr>
          <w:rFonts w:cs="Arial"/>
        </w:rPr>
        <w:t>The function shall clear the I2C flag by setting sr1 of i2cx with negation of flag position.</w:t>
      </w:r>
    </w:p>
    <w:p w14:paraId="234F8339" w14:textId="77777777" w:rsidR="009810C9" w:rsidRPr="0046756F" w:rsidRDefault="00000000" w:rsidP="009810C9">
      <w:pPr>
        <w:rPr>
          <w:rFonts w:cs="Arial"/>
        </w:rPr>
      </w:pPr>
      <w:r>
        <w:rPr>
          <w:rFonts w:cs="Arial"/>
        </w:rPr>
        <w:pict w14:anchorId="5AADAFE9">
          <v:rect id="_x0000_i2595" style="width:0;height:1.5pt" o:hralign="center" o:hrstd="t" o:hr="t" fillcolor="#a0a0a0" stroked="f"/>
        </w:pict>
      </w:r>
    </w:p>
    <w:p w14:paraId="3C69E571" w14:textId="77777777" w:rsidR="009810C9" w:rsidRPr="0046756F" w:rsidRDefault="009810C9" w:rsidP="009810C9">
      <w:pPr>
        <w:pStyle w:val="Heading2"/>
      </w:pPr>
      <w:bookmarkStart w:id="3147" w:name="_Toc122796932"/>
      <w:bookmarkStart w:id="3148" w:name="_Toc158906982"/>
      <w:r w:rsidRPr="0046756F">
        <w:t>11.8 daulibstm32f4xxiwdg</w:t>
      </w:r>
      <w:bookmarkEnd w:id="3147"/>
      <w:bookmarkEnd w:id="3148"/>
    </w:p>
    <w:p w14:paraId="459401AF" w14:textId="77777777" w:rsidR="009810C9" w:rsidRPr="0046756F" w:rsidRDefault="009810C9" w:rsidP="009810C9">
      <w:pPr>
        <w:rPr>
          <w:rFonts w:cs="Arial"/>
        </w:rPr>
      </w:pPr>
    </w:p>
    <w:p w14:paraId="5A11640C" w14:textId="77777777" w:rsidR="009810C9" w:rsidRPr="0046756F" w:rsidRDefault="009810C9" w:rsidP="009810C9">
      <w:pPr>
        <w:widowControl w:val="0"/>
        <w:autoSpaceDE w:val="0"/>
        <w:autoSpaceDN w:val="0"/>
        <w:adjustRightInd w:val="0"/>
        <w:rPr>
          <w:rFonts w:cs="Arial"/>
        </w:rPr>
      </w:pPr>
      <w:r w:rsidRPr="0046756F">
        <w:rPr>
          <w:rFonts w:cs="Arial"/>
        </w:rPr>
        <w:t>This module provides firmware functions to manage the following functionality of the Independent watchdog (IWDG) peripheral:</w:t>
      </w:r>
    </w:p>
    <w:p w14:paraId="68381984"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Prescaler and Counter configuration</w:t>
      </w:r>
    </w:p>
    <w:p w14:paraId="4B37D224"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IWDG activation</w:t>
      </w:r>
    </w:p>
    <w:p w14:paraId="37858C37" w14:textId="77777777" w:rsidR="009810C9" w:rsidRPr="0046756F" w:rsidRDefault="00000000" w:rsidP="009810C9">
      <w:pPr>
        <w:rPr>
          <w:rFonts w:cs="Arial"/>
        </w:rPr>
      </w:pPr>
      <w:r>
        <w:rPr>
          <w:rFonts w:cs="Arial"/>
        </w:rPr>
        <w:pict w14:anchorId="54426066">
          <v:rect id="_x0000_i2596" style="width:0;height:1.5pt" o:hralign="center" o:hrstd="t" o:hr="t" fillcolor="#a0a0a0" stroked="f"/>
        </w:pict>
      </w:r>
    </w:p>
    <w:p w14:paraId="1960EB5B" w14:textId="77777777" w:rsidR="009810C9" w:rsidRPr="0046756F" w:rsidRDefault="009810C9" w:rsidP="009810C9">
      <w:pPr>
        <w:pStyle w:val="Heading3"/>
      </w:pPr>
      <w:bookmarkStart w:id="3149" w:name="_Toc122796933"/>
      <w:bookmarkStart w:id="3150" w:name="_Toc158906983"/>
      <w:r w:rsidRPr="0046756F">
        <w:t>11.8.1 IwdgWriteAccessCmd</w:t>
      </w:r>
      <w:bookmarkEnd w:id="3149"/>
      <w:bookmarkEnd w:id="3150"/>
    </w:p>
    <w:p w14:paraId="3631BF93" w14:textId="77777777" w:rsidR="009810C9" w:rsidRPr="0046756F" w:rsidRDefault="009810C9" w:rsidP="009810C9">
      <w:pPr>
        <w:rPr>
          <w:rFonts w:cs="Arial"/>
        </w:rPr>
      </w:pPr>
    </w:p>
    <w:p w14:paraId="2D8F491D"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IwdgWriteAccessCmd will follow in the sub sections.</w:t>
      </w:r>
    </w:p>
    <w:p w14:paraId="6CF4A7C9" w14:textId="77777777" w:rsidR="009810C9" w:rsidRPr="0046756F" w:rsidRDefault="00000000" w:rsidP="009810C9">
      <w:pPr>
        <w:rPr>
          <w:rFonts w:cs="Arial"/>
        </w:rPr>
      </w:pPr>
      <w:r>
        <w:rPr>
          <w:rFonts w:cs="Arial"/>
        </w:rPr>
        <w:pict w14:anchorId="11791255">
          <v:rect id="_x0000_i2597" style="width:0;height:1.5pt" o:hralign="center" o:hrstd="t" o:hr="t" fillcolor="#a0a0a0" stroked="f"/>
        </w:pict>
      </w:r>
    </w:p>
    <w:p w14:paraId="00D5CA73" w14:textId="77777777" w:rsidR="009810C9" w:rsidRPr="0046756F" w:rsidRDefault="009810C9" w:rsidP="009810C9">
      <w:pPr>
        <w:pStyle w:val="Heading4"/>
        <w:rPr>
          <w:rFonts w:ascii="Arial" w:hAnsi="Arial" w:cs="Arial"/>
        </w:rPr>
      </w:pPr>
      <w:bookmarkStart w:id="3151" w:name="_Toc122796934"/>
      <w:bookmarkStart w:id="3152" w:name="_Toc158906984"/>
      <w:r w:rsidRPr="0046756F">
        <w:rPr>
          <w:rFonts w:ascii="Arial" w:hAnsi="Arial" w:cs="Arial"/>
        </w:rPr>
        <w:t>11.8.1.1 Brief Description</w:t>
      </w:r>
      <w:bookmarkEnd w:id="3151"/>
      <w:bookmarkEnd w:id="3152"/>
    </w:p>
    <w:p w14:paraId="24C45E25" w14:textId="77777777" w:rsidR="009810C9" w:rsidRPr="0046756F" w:rsidRDefault="009810C9" w:rsidP="009810C9">
      <w:pPr>
        <w:rPr>
          <w:rFonts w:cs="Arial"/>
        </w:rPr>
      </w:pPr>
    </w:p>
    <w:p w14:paraId="1C5C660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IwdgWriteAccessCmd enables or disables write access to IWDG_PR and IWDG_RLR registers.</w:t>
      </w:r>
    </w:p>
    <w:p w14:paraId="1FC3869B" w14:textId="77777777" w:rsidR="009810C9" w:rsidRPr="0046756F" w:rsidRDefault="00000000" w:rsidP="009810C9">
      <w:pPr>
        <w:rPr>
          <w:rFonts w:cs="Arial"/>
        </w:rPr>
      </w:pPr>
      <w:r>
        <w:rPr>
          <w:rFonts w:cs="Arial"/>
        </w:rPr>
        <w:pict w14:anchorId="6CC10238">
          <v:rect id="_x0000_i2598" style="width:0;height:1.5pt" o:hralign="center" o:hrstd="t" o:hr="t" fillcolor="#a0a0a0" stroked="f"/>
        </w:pict>
      </w:r>
    </w:p>
    <w:p w14:paraId="2B0FB8E5" w14:textId="77777777" w:rsidR="009810C9" w:rsidRPr="0046756F" w:rsidRDefault="009810C9" w:rsidP="009810C9">
      <w:pPr>
        <w:pStyle w:val="Heading4"/>
        <w:rPr>
          <w:rFonts w:ascii="Arial" w:hAnsi="Arial" w:cs="Arial"/>
        </w:rPr>
      </w:pPr>
      <w:bookmarkStart w:id="3153" w:name="_Toc122796935"/>
      <w:bookmarkStart w:id="3154" w:name="_Toc158906985"/>
      <w:r w:rsidRPr="0046756F">
        <w:rPr>
          <w:rFonts w:ascii="Arial" w:hAnsi="Arial" w:cs="Arial"/>
        </w:rPr>
        <w:t>11.8.1.2 List of HLRs allocated</w:t>
      </w:r>
      <w:bookmarkEnd w:id="3153"/>
      <w:bookmarkEnd w:id="3154"/>
    </w:p>
    <w:p w14:paraId="1534FD74" w14:textId="77777777" w:rsidR="009810C9" w:rsidRPr="0046756F" w:rsidRDefault="009810C9" w:rsidP="009810C9">
      <w:pPr>
        <w:rPr>
          <w:rFonts w:cs="Arial"/>
        </w:rPr>
      </w:pPr>
    </w:p>
    <w:p w14:paraId="2CEBF53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32B054C" w14:textId="77777777" w:rsidR="009810C9" w:rsidRPr="0046756F" w:rsidRDefault="00000000" w:rsidP="009810C9">
      <w:pPr>
        <w:rPr>
          <w:rFonts w:cs="Arial"/>
        </w:rPr>
      </w:pPr>
      <w:r>
        <w:rPr>
          <w:rFonts w:cs="Arial"/>
        </w:rPr>
        <w:pict w14:anchorId="437F1927">
          <v:rect id="_x0000_i2599" style="width:0;height:1.5pt" o:hralign="center" o:hrstd="t" o:hr="t" fillcolor="#a0a0a0" stroked="f"/>
        </w:pict>
      </w:r>
    </w:p>
    <w:p w14:paraId="547733A6" w14:textId="77777777" w:rsidR="009810C9" w:rsidRPr="0046756F" w:rsidRDefault="009810C9" w:rsidP="009810C9">
      <w:pPr>
        <w:pStyle w:val="Heading4"/>
        <w:rPr>
          <w:rFonts w:ascii="Arial" w:hAnsi="Arial" w:cs="Arial"/>
        </w:rPr>
      </w:pPr>
      <w:bookmarkStart w:id="3155" w:name="_Toc122796936"/>
      <w:bookmarkStart w:id="3156" w:name="_Toc158906986"/>
      <w:r w:rsidRPr="0046756F">
        <w:rPr>
          <w:rFonts w:ascii="Arial" w:hAnsi="Arial" w:cs="Arial"/>
        </w:rPr>
        <w:t>11.8.1.3 List of global variables accessed and modified</w:t>
      </w:r>
      <w:bookmarkEnd w:id="3155"/>
      <w:bookmarkEnd w:id="3156"/>
    </w:p>
    <w:p w14:paraId="7C055346" w14:textId="77777777" w:rsidR="009810C9" w:rsidRPr="0046756F" w:rsidRDefault="009810C9" w:rsidP="009810C9">
      <w:pPr>
        <w:rPr>
          <w:rFonts w:cs="Arial"/>
        </w:rPr>
      </w:pPr>
    </w:p>
    <w:p w14:paraId="73589AD0"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29381D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8CF3A77" w14:textId="77777777" w:rsidR="009810C9" w:rsidRPr="0046756F" w:rsidRDefault="00000000" w:rsidP="009810C9">
      <w:pPr>
        <w:rPr>
          <w:rFonts w:cs="Arial"/>
        </w:rPr>
      </w:pPr>
      <w:r>
        <w:rPr>
          <w:rFonts w:cs="Arial"/>
        </w:rPr>
        <w:pict w14:anchorId="7DF4BBEA">
          <v:rect id="_x0000_i2600" style="width:0;height:1.5pt" o:hralign="center" o:hrstd="t" o:hr="t" fillcolor="#a0a0a0" stroked="f"/>
        </w:pict>
      </w:r>
    </w:p>
    <w:p w14:paraId="7102D812" w14:textId="77777777" w:rsidR="009810C9" w:rsidRPr="0046756F" w:rsidRDefault="009810C9" w:rsidP="009810C9">
      <w:pPr>
        <w:pStyle w:val="Heading4"/>
        <w:rPr>
          <w:rFonts w:ascii="Arial" w:hAnsi="Arial" w:cs="Arial"/>
        </w:rPr>
      </w:pPr>
      <w:bookmarkStart w:id="3157" w:name="_Toc122796937"/>
      <w:bookmarkStart w:id="3158" w:name="_Toc158906987"/>
      <w:r w:rsidRPr="0046756F">
        <w:rPr>
          <w:rFonts w:ascii="Arial" w:hAnsi="Arial" w:cs="Arial"/>
        </w:rPr>
        <w:t>11.8.1.4 Parameter list (Input/Output)</w:t>
      </w:r>
      <w:bookmarkEnd w:id="3157"/>
      <w:bookmarkEnd w:id="3158"/>
    </w:p>
    <w:p w14:paraId="15281983" w14:textId="77777777" w:rsidR="009810C9" w:rsidRPr="0046756F" w:rsidRDefault="009810C9" w:rsidP="009810C9">
      <w:pPr>
        <w:rPr>
          <w:rFonts w:cs="Arial"/>
        </w:rPr>
      </w:pPr>
    </w:p>
    <w:p w14:paraId="3E676A84" w14:textId="77777777" w:rsidR="009810C9" w:rsidRPr="0046756F" w:rsidRDefault="009810C9" w:rsidP="009810C9">
      <w:pPr>
        <w:widowControl w:val="0"/>
        <w:autoSpaceDE w:val="0"/>
        <w:autoSpaceDN w:val="0"/>
        <w:adjustRightInd w:val="0"/>
        <w:rPr>
          <w:rFonts w:cs="Arial"/>
        </w:rPr>
      </w:pPr>
      <w:r w:rsidRPr="0046756F">
        <w:rPr>
          <w:rFonts w:cs="Arial"/>
        </w:rPr>
        <w:t>Inputs: T_UINT16 iwdg_write_access – New state of write access to IWDG_PR and IWDG_RLR registers.</w:t>
      </w:r>
    </w:p>
    <w:p w14:paraId="206E1F13" w14:textId="77777777" w:rsidR="009810C9" w:rsidRPr="0046756F" w:rsidRDefault="009810C9" w:rsidP="009810C9">
      <w:pPr>
        <w:widowControl w:val="0"/>
        <w:autoSpaceDE w:val="0"/>
        <w:autoSpaceDN w:val="0"/>
        <w:adjustRightInd w:val="0"/>
        <w:rPr>
          <w:rFonts w:cs="Arial"/>
        </w:rPr>
      </w:pPr>
    </w:p>
    <w:p w14:paraId="3BAADC91" w14:textId="77777777" w:rsidR="009810C9" w:rsidRPr="0046756F" w:rsidRDefault="009810C9" w:rsidP="009810C9">
      <w:pPr>
        <w:widowControl w:val="0"/>
        <w:autoSpaceDE w:val="0"/>
        <w:autoSpaceDN w:val="0"/>
        <w:adjustRightInd w:val="0"/>
        <w:rPr>
          <w:rFonts w:cs="Arial"/>
        </w:rPr>
      </w:pPr>
      <w:r w:rsidRPr="0046756F">
        <w:rPr>
          <w:rFonts w:cs="Arial"/>
        </w:rPr>
        <w:t>Outputs: None</w:t>
      </w:r>
    </w:p>
    <w:p w14:paraId="24DC7727" w14:textId="77777777" w:rsidR="009810C9" w:rsidRPr="0046756F" w:rsidRDefault="00000000" w:rsidP="009810C9">
      <w:pPr>
        <w:rPr>
          <w:rFonts w:cs="Arial"/>
        </w:rPr>
      </w:pPr>
      <w:r>
        <w:rPr>
          <w:rFonts w:cs="Arial"/>
        </w:rPr>
        <w:pict w14:anchorId="30D9FC8A">
          <v:rect id="_x0000_i2601" style="width:0;height:1.5pt" o:hralign="center" o:hrstd="t" o:hr="t" fillcolor="#a0a0a0" stroked="f"/>
        </w:pict>
      </w:r>
    </w:p>
    <w:p w14:paraId="38D3C9CB" w14:textId="77777777" w:rsidR="009810C9" w:rsidRPr="0046756F" w:rsidRDefault="009810C9" w:rsidP="009810C9">
      <w:pPr>
        <w:pStyle w:val="Heading4"/>
        <w:rPr>
          <w:rFonts w:ascii="Arial" w:hAnsi="Arial" w:cs="Arial"/>
        </w:rPr>
      </w:pPr>
      <w:bookmarkStart w:id="3159" w:name="_Toc122796938"/>
      <w:bookmarkStart w:id="3160" w:name="_Toc158906988"/>
      <w:r w:rsidRPr="0046756F">
        <w:rPr>
          <w:rFonts w:ascii="Arial" w:hAnsi="Arial" w:cs="Arial"/>
        </w:rPr>
        <w:t>11.8.1.5 Return Value</w:t>
      </w:r>
      <w:bookmarkEnd w:id="3159"/>
      <w:bookmarkEnd w:id="3160"/>
    </w:p>
    <w:p w14:paraId="2FF1342F" w14:textId="77777777" w:rsidR="009810C9" w:rsidRPr="0046756F" w:rsidRDefault="009810C9" w:rsidP="009810C9">
      <w:pPr>
        <w:rPr>
          <w:rFonts w:cs="Arial"/>
        </w:rPr>
      </w:pPr>
    </w:p>
    <w:p w14:paraId="536BB4D5"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6052D56" w14:textId="77777777" w:rsidR="009810C9" w:rsidRPr="0046756F" w:rsidRDefault="00000000" w:rsidP="009810C9">
      <w:pPr>
        <w:rPr>
          <w:rFonts w:cs="Arial"/>
        </w:rPr>
      </w:pPr>
      <w:r>
        <w:rPr>
          <w:rFonts w:cs="Arial"/>
        </w:rPr>
        <w:pict w14:anchorId="35BA0FC7">
          <v:rect id="_x0000_i2602" style="width:0;height:1.5pt" o:hralign="center" o:hrstd="t" o:hr="t" fillcolor="#a0a0a0" stroked="f"/>
        </w:pict>
      </w:r>
    </w:p>
    <w:p w14:paraId="6FA933E6" w14:textId="77777777" w:rsidR="009810C9" w:rsidRPr="0046756F" w:rsidRDefault="009810C9" w:rsidP="009810C9">
      <w:pPr>
        <w:pStyle w:val="Heading4"/>
        <w:rPr>
          <w:rFonts w:ascii="Arial" w:hAnsi="Arial" w:cs="Arial"/>
        </w:rPr>
      </w:pPr>
      <w:bookmarkStart w:id="3161" w:name="_Toc122796939"/>
      <w:bookmarkStart w:id="3162" w:name="_Toc158906989"/>
      <w:r w:rsidRPr="0046756F">
        <w:rPr>
          <w:rFonts w:ascii="Arial" w:hAnsi="Arial" w:cs="Arial"/>
        </w:rPr>
        <w:t>11.8.1.6 Other CSUs called by this CSU</w:t>
      </w:r>
      <w:bookmarkEnd w:id="3161"/>
      <w:bookmarkEnd w:id="3162"/>
    </w:p>
    <w:p w14:paraId="493901D4" w14:textId="77777777" w:rsidR="009810C9" w:rsidRPr="0046756F" w:rsidRDefault="009810C9" w:rsidP="009810C9">
      <w:pPr>
        <w:rPr>
          <w:rFonts w:cs="Arial"/>
        </w:rPr>
      </w:pPr>
    </w:p>
    <w:p w14:paraId="2B0804D9"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DAEC2B5" w14:textId="77777777" w:rsidR="009810C9" w:rsidRPr="0046756F" w:rsidRDefault="00000000" w:rsidP="009810C9">
      <w:pPr>
        <w:rPr>
          <w:rFonts w:cs="Arial"/>
        </w:rPr>
      </w:pPr>
      <w:r>
        <w:rPr>
          <w:rFonts w:cs="Arial"/>
        </w:rPr>
        <w:pict w14:anchorId="3DFC105F">
          <v:rect id="_x0000_i2603" style="width:0;height:1.5pt" o:hralign="center" o:hrstd="t" o:hr="t" fillcolor="#a0a0a0" stroked="f"/>
        </w:pict>
      </w:r>
    </w:p>
    <w:p w14:paraId="64709DB3" w14:textId="77777777" w:rsidR="009810C9" w:rsidRPr="0046756F" w:rsidRDefault="009810C9" w:rsidP="009810C9">
      <w:pPr>
        <w:pStyle w:val="Heading4"/>
        <w:rPr>
          <w:rFonts w:ascii="Arial" w:hAnsi="Arial" w:cs="Arial"/>
        </w:rPr>
      </w:pPr>
      <w:bookmarkStart w:id="3163" w:name="_Toc122796940"/>
      <w:bookmarkStart w:id="3164" w:name="_Toc158906990"/>
      <w:r w:rsidRPr="0046756F">
        <w:rPr>
          <w:rFonts w:ascii="Arial" w:hAnsi="Arial" w:cs="Arial"/>
        </w:rPr>
        <w:t>11.8.1.7 Description of list of LLRs allocated</w:t>
      </w:r>
      <w:bookmarkEnd w:id="3163"/>
      <w:bookmarkEnd w:id="3164"/>
    </w:p>
    <w:p w14:paraId="4F5ED749" w14:textId="77777777" w:rsidR="009810C9" w:rsidRPr="0046756F" w:rsidRDefault="009810C9" w:rsidP="009810C9">
      <w:pPr>
        <w:rPr>
          <w:rFonts w:cs="Arial"/>
        </w:rPr>
      </w:pPr>
    </w:p>
    <w:p w14:paraId="0475DDA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IwdgWriteAccessCmd.</w:t>
      </w:r>
    </w:p>
    <w:p w14:paraId="38C4B96A" w14:textId="77777777" w:rsidR="009810C9" w:rsidRPr="0046756F" w:rsidRDefault="00000000" w:rsidP="009810C9">
      <w:pPr>
        <w:rPr>
          <w:rFonts w:cs="Arial"/>
        </w:rPr>
      </w:pPr>
      <w:r>
        <w:rPr>
          <w:rFonts w:cs="Arial"/>
        </w:rPr>
        <w:pict w14:anchorId="0A0CE681">
          <v:rect id="_x0000_i2604" style="width:0;height:1.5pt" o:hralign="center" o:hrstd="t" o:hr="t" fillcolor="#a0a0a0" stroked="f"/>
        </w:pict>
      </w:r>
    </w:p>
    <w:p w14:paraId="6E09F35E" w14:textId="77777777" w:rsidR="009810C9" w:rsidRPr="0046756F" w:rsidRDefault="009810C9" w:rsidP="009810C9">
      <w:pPr>
        <w:pStyle w:val="Heading5"/>
        <w:rPr>
          <w:rFonts w:ascii="Arial" w:hAnsi="Arial" w:cs="Arial"/>
        </w:rPr>
      </w:pPr>
      <w:bookmarkStart w:id="3165" w:name="_Toc122796941"/>
      <w:bookmarkStart w:id="3166" w:name="_Toc158906991"/>
      <w:r w:rsidRPr="0046756F">
        <w:rPr>
          <w:rFonts w:ascii="Arial" w:hAnsi="Arial" w:cs="Arial"/>
        </w:rPr>
        <w:t>11.8.1.7.1 daulibstm32f4xxiwdg-IwdgWriteAccessCmd-LLR-001</w:t>
      </w:r>
      <w:bookmarkEnd w:id="3165"/>
      <w:bookmarkEnd w:id="3166"/>
    </w:p>
    <w:p w14:paraId="0ECA5184" w14:textId="77777777" w:rsidR="009810C9" w:rsidRPr="0046756F" w:rsidRDefault="009810C9" w:rsidP="009810C9">
      <w:pPr>
        <w:rPr>
          <w:rFonts w:cs="Arial"/>
        </w:rPr>
      </w:pPr>
      <w:r w:rsidRPr="0046756F">
        <w:rPr>
          <w:rFonts w:cs="Arial"/>
        </w:rPr>
        <w:t>Requirement ID: H698-LLD-CMU-FNC-1712</w:t>
      </w:r>
    </w:p>
    <w:p w14:paraId="02A5EBE1" w14:textId="77777777" w:rsidR="009810C9" w:rsidRPr="0046756F" w:rsidRDefault="009810C9" w:rsidP="009810C9">
      <w:pPr>
        <w:rPr>
          <w:rFonts w:cs="Arial"/>
        </w:rPr>
      </w:pPr>
    </w:p>
    <w:p w14:paraId="3256CFA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IWDG Key register with iwdg_write_access to enable or disable access to the IWDG_PR and IWDG_RLR registers.</w:t>
      </w:r>
    </w:p>
    <w:p w14:paraId="476A4837" w14:textId="77777777" w:rsidR="009810C9" w:rsidRPr="0046756F" w:rsidRDefault="00000000" w:rsidP="009810C9">
      <w:pPr>
        <w:rPr>
          <w:rFonts w:cs="Arial"/>
        </w:rPr>
      </w:pPr>
      <w:r>
        <w:rPr>
          <w:rFonts w:cs="Arial"/>
        </w:rPr>
        <w:pict w14:anchorId="2BF39C1C">
          <v:rect id="_x0000_i2605" style="width:0;height:1.5pt" o:hralign="center" o:hrstd="t" o:hr="t" fillcolor="#a0a0a0" stroked="f"/>
        </w:pict>
      </w:r>
    </w:p>
    <w:p w14:paraId="53613614" w14:textId="77777777" w:rsidR="009810C9" w:rsidRPr="0046756F" w:rsidRDefault="009810C9" w:rsidP="009810C9">
      <w:pPr>
        <w:pStyle w:val="Heading3"/>
      </w:pPr>
      <w:bookmarkStart w:id="3167" w:name="_Toc122796942"/>
      <w:bookmarkStart w:id="3168" w:name="_Toc158906992"/>
      <w:r w:rsidRPr="0046756F">
        <w:t>11.8.2 IwdgSetPrescaler</w:t>
      </w:r>
      <w:bookmarkEnd w:id="3167"/>
      <w:bookmarkEnd w:id="3168"/>
    </w:p>
    <w:p w14:paraId="53647DC6" w14:textId="77777777" w:rsidR="009810C9" w:rsidRPr="0046756F" w:rsidRDefault="009810C9" w:rsidP="009810C9">
      <w:pPr>
        <w:rPr>
          <w:rFonts w:cs="Arial"/>
        </w:rPr>
      </w:pPr>
    </w:p>
    <w:p w14:paraId="5139EC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IwdgSetPrescaler will follow in the sub sections.</w:t>
      </w:r>
    </w:p>
    <w:p w14:paraId="3644D058" w14:textId="77777777" w:rsidR="009810C9" w:rsidRPr="0046756F" w:rsidRDefault="00000000" w:rsidP="009810C9">
      <w:pPr>
        <w:rPr>
          <w:rFonts w:cs="Arial"/>
        </w:rPr>
      </w:pPr>
      <w:r>
        <w:rPr>
          <w:rFonts w:cs="Arial"/>
        </w:rPr>
        <w:pict w14:anchorId="3BB8AF52">
          <v:rect id="_x0000_i2606" style="width:0;height:1.5pt" o:hralign="center" o:hrstd="t" o:hr="t" fillcolor="#a0a0a0" stroked="f"/>
        </w:pict>
      </w:r>
    </w:p>
    <w:p w14:paraId="08F9892D" w14:textId="77777777" w:rsidR="009810C9" w:rsidRPr="0046756F" w:rsidRDefault="009810C9" w:rsidP="009810C9">
      <w:pPr>
        <w:pStyle w:val="Heading4"/>
        <w:rPr>
          <w:rFonts w:ascii="Arial" w:hAnsi="Arial" w:cs="Arial"/>
        </w:rPr>
      </w:pPr>
      <w:bookmarkStart w:id="3169" w:name="_Toc122796943"/>
      <w:bookmarkStart w:id="3170" w:name="_Toc158906993"/>
      <w:r w:rsidRPr="0046756F">
        <w:rPr>
          <w:rFonts w:ascii="Arial" w:hAnsi="Arial" w:cs="Arial"/>
        </w:rPr>
        <w:t>11.8.2.1 Brief Description</w:t>
      </w:r>
      <w:bookmarkEnd w:id="3169"/>
      <w:bookmarkEnd w:id="3170"/>
    </w:p>
    <w:p w14:paraId="68104894" w14:textId="77777777" w:rsidR="009810C9" w:rsidRPr="0046756F" w:rsidRDefault="009810C9" w:rsidP="009810C9">
      <w:pPr>
        <w:rPr>
          <w:rFonts w:cs="Arial"/>
        </w:rPr>
      </w:pPr>
    </w:p>
    <w:p w14:paraId="53BD4FA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IwdgSetPrescaler sets IWDG prescaler value.</w:t>
      </w:r>
    </w:p>
    <w:p w14:paraId="20A667A2" w14:textId="77777777" w:rsidR="009810C9" w:rsidRPr="0046756F" w:rsidRDefault="00000000" w:rsidP="009810C9">
      <w:pPr>
        <w:rPr>
          <w:rFonts w:cs="Arial"/>
        </w:rPr>
      </w:pPr>
      <w:r>
        <w:rPr>
          <w:rFonts w:cs="Arial"/>
        </w:rPr>
        <w:pict w14:anchorId="372AABC4">
          <v:rect id="_x0000_i2607" style="width:0;height:1.5pt" o:hralign="center" o:hrstd="t" o:hr="t" fillcolor="#a0a0a0" stroked="f"/>
        </w:pict>
      </w:r>
    </w:p>
    <w:p w14:paraId="2AE265C7" w14:textId="77777777" w:rsidR="009810C9" w:rsidRPr="0046756F" w:rsidRDefault="009810C9" w:rsidP="009810C9">
      <w:pPr>
        <w:pStyle w:val="Heading4"/>
        <w:rPr>
          <w:rFonts w:ascii="Arial" w:hAnsi="Arial" w:cs="Arial"/>
        </w:rPr>
      </w:pPr>
      <w:bookmarkStart w:id="3171" w:name="_Toc122796944"/>
      <w:bookmarkStart w:id="3172" w:name="_Toc158906994"/>
      <w:r w:rsidRPr="0046756F">
        <w:rPr>
          <w:rFonts w:ascii="Arial" w:hAnsi="Arial" w:cs="Arial"/>
        </w:rPr>
        <w:t>11.8.2.2 List of HLRs allocated</w:t>
      </w:r>
      <w:bookmarkEnd w:id="3171"/>
      <w:bookmarkEnd w:id="3172"/>
    </w:p>
    <w:p w14:paraId="4A675869" w14:textId="77777777" w:rsidR="009810C9" w:rsidRPr="0046756F" w:rsidRDefault="009810C9" w:rsidP="009810C9">
      <w:pPr>
        <w:rPr>
          <w:rFonts w:cs="Arial"/>
        </w:rPr>
      </w:pPr>
    </w:p>
    <w:p w14:paraId="79B79B2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13C8B776" w14:textId="77777777" w:rsidR="009810C9" w:rsidRPr="0046756F" w:rsidRDefault="00000000" w:rsidP="009810C9">
      <w:pPr>
        <w:rPr>
          <w:rFonts w:cs="Arial"/>
        </w:rPr>
      </w:pPr>
      <w:r>
        <w:rPr>
          <w:rFonts w:cs="Arial"/>
        </w:rPr>
        <w:pict w14:anchorId="7B0C42E9">
          <v:rect id="_x0000_i2608" style="width:0;height:1.5pt" o:hralign="center" o:hrstd="t" o:hr="t" fillcolor="#a0a0a0" stroked="f"/>
        </w:pict>
      </w:r>
    </w:p>
    <w:p w14:paraId="1632E0A5" w14:textId="77777777" w:rsidR="009810C9" w:rsidRPr="0046756F" w:rsidRDefault="009810C9" w:rsidP="009810C9">
      <w:pPr>
        <w:pStyle w:val="Heading4"/>
        <w:rPr>
          <w:rFonts w:ascii="Arial" w:hAnsi="Arial" w:cs="Arial"/>
        </w:rPr>
      </w:pPr>
      <w:bookmarkStart w:id="3173" w:name="_Toc122796945"/>
      <w:bookmarkStart w:id="3174" w:name="_Toc158906995"/>
      <w:r w:rsidRPr="0046756F">
        <w:rPr>
          <w:rFonts w:ascii="Arial" w:hAnsi="Arial" w:cs="Arial"/>
        </w:rPr>
        <w:t>11.8.2.3 List of global variables accessed and modified</w:t>
      </w:r>
      <w:bookmarkEnd w:id="3173"/>
      <w:bookmarkEnd w:id="3174"/>
    </w:p>
    <w:p w14:paraId="38E0C4F3" w14:textId="77777777" w:rsidR="009810C9" w:rsidRPr="0046756F" w:rsidRDefault="009810C9" w:rsidP="009810C9">
      <w:pPr>
        <w:rPr>
          <w:rFonts w:cs="Arial"/>
        </w:rPr>
      </w:pPr>
    </w:p>
    <w:p w14:paraId="21F08229"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22BE173E"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718E6FC6" w14:textId="77777777" w:rsidR="009810C9" w:rsidRPr="0046756F" w:rsidRDefault="00000000" w:rsidP="009810C9">
      <w:pPr>
        <w:rPr>
          <w:rFonts w:cs="Arial"/>
        </w:rPr>
      </w:pPr>
      <w:r>
        <w:rPr>
          <w:rFonts w:cs="Arial"/>
        </w:rPr>
        <w:pict w14:anchorId="206FD424">
          <v:rect id="_x0000_i2609" style="width:0;height:1.5pt" o:hralign="center" o:hrstd="t" o:hr="t" fillcolor="#a0a0a0" stroked="f"/>
        </w:pict>
      </w:r>
    </w:p>
    <w:p w14:paraId="0062FF5C" w14:textId="77777777" w:rsidR="009810C9" w:rsidRPr="0046756F" w:rsidRDefault="009810C9" w:rsidP="009810C9">
      <w:pPr>
        <w:pStyle w:val="Heading4"/>
        <w:rPr>
          <w:rFonts w:ascii="Arial" w:hAnsi="Arial" w:cs="Arial"/>
        </w:rPr>
      </w:pPr>
      <w:bookmarkStart w:id="3175" w:name="_Toc122796946"/>
      <w:bookmarkStart w:id="3176" w:name="_Toc158906996"/>
      <w:r w:rsidRPr="0046756F">
        <w:rPr>
          <w:rFonts w:ascii="Arial" w:hAnsi="Arial" w:cs="Arial"/>
        </w:rPr>
        <w:t>11.8.2.4 Parameter list (Input/Output)</w:t>
      </w:r>
      <w:bookmarkEnd w:id="3175"/>
      <w:bookmarkEnd w:id="3176"/>
    </w:p>
    <w:p w14:paraId="70EB2CC8" w14:textId="77777777" w:rsidR="009810C9" w:rsidRPr="0046756F" w:rsidRDefault="009810C9" w:rsidP="009810C9">
      <w:pPr>
        <w:rPr>
          <w:rFonts w:cs="Arial"/>
        </w:rPr>
      </w:pPr>
    </w:p>
    <w:p w14:paraId="0921F5FD" w14:textId="77777777" w:rsidR="009810C9" w:rsidRPr="0046756F" w:rsidRDefault="009810C9" w:rsidP="009810C9">
      <w:pPr>
        <w:widowControl w:val="0"/>
        <w:autoSpaceDE w:val="0"/>
        <w:autoSpaceDN w:val="0"/>
        <w:adjustRightInd w:val="0"/>
        <w:rPr>
          <w:rFonts w:cs="Arial"/>
        </w:rPr>
      </w:pPr>
      <w:r w:rsidRPr="0046756F">
        <w:rPr>
          <w:rFonts w:cs="Arial"/>
        </w:rPr>
        <w:t>Inputs: T_UINT8 iwdg_prescaler - Specifies the IWDG Prescaler value.</w:t>
      </w:r>
    </w:p>
    <w:p w14:paraId="76E69A09"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07B05524" w14:textId="77777777" w:rsidR="009810C9" w:rsidRPr="0046756F" w:rsidRDefault="00000000" w:rsidP="009810C9">
      <w:pPr>
        <w:rPr>
          <w:rFonts w:cs="Arial"/>
        </w:rPr>
      </w:pPr>
      <w:r>
        <w:rPr>
          <w:rFonts w:cs="Arial"/>
        </w:rPr>
        <w:pict w14:anchorId="7D2A2757">
          <v:rect id="_x0000_i2610" style="width:0;height:1.5pt" o:hralign="center" o:hrstd="t" o:hr="t" fillcolor="#a0a0a0" stroked="f"/>
        </w:pict>
      </w:r>
    </w:p>
    <w:p w14:paraId="12BF01F3" w14:textId="77777777" w:rsidR="009810C9" w:rsidRPr="0046756F" w:rsidRDefault="009810C9" w:rsidP="009810C9">
      <w:pPr>
        <w:pStyle w:val="Heading4"/>
        <w:rPr>
          <w:rFonts w:ascii="Arial" w:hAnsi="Arial" w:cs="Arial"/>
        </w:rPr>
      </w:pPr>
      <w:bookmarkStart w:id="3177" w:name="_Toc122796947"/>
      <w:bookmarkStart w:id="3178" w:name="_Toc158906997"/>
      <w:r w:rsidRPr="0046756F">
        <w:rPr>
          <w:rFonts w:ascii="Arial" w:hAnsi="Arial" w:cs="Arial"/>
        </w:rPr>
        <w:t>11.8.2.5 Return Value</w:t>
      </w:r>
      <w:bookmarkEnd w:id="3177"/>
      <w:bookmarkEnd w:id="3178"/>
    </w:p>
    <w:p w14:paraId="44BA7FC6" w14:textId="77777777" w:rsidR="009810C9" w:rsidRPr="0046756F" w:rsidRDefault="009810C9" w:rsidP="009810C9">
      <w:pPr>
        <w:rPr>
          <w:rFonts w:cs="Arial"/>
        </w:rPr>
      </w:pPr>
    </w:p>
    <w:p w14:paraId="41C4A71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04C2216" w14:textId="77777777" w:rsidR="009810C9" w:rsidRPr="0046756F" w:rsidRDefault="00000000" w:rsidP="009810C9">
      <w:pPr>
        <w:rPr>
          <w:rFonts w:cs="Arial"/>
        </w:rPr>
      </w:pPr>
      <w:r>
        <w:rPr>
          <w:rFonts w:cs="Arial"/>
        </w:rPr>
        <w:pict w14:anchorId="553432A2">
          <v:rect id="_x0000_i2611" style="width:0;height:1.5pt" o:hralign="center" o:hrstd="t" o:hr="t" fillcolor="#a0a0a0" stroked="f"/>
        </w:pict>
      </w:r>
    </w:p>
    <w:p w14:paraId="73C466F4" w14:textId="77777777" w:rsidR="009810C9" w:rsidRPr="0046756F" w:rsidRDefault="009810C9" w:rsidP="009810C9">
      <w:pPr>
        <w:pStyle w:val="Heading4"/>
        <w:rPr>
          <w:rFonts w:ascii="Arial" w:hAnsi="Arial" w:cs="Arial"/>
        </w:rPr>
      </w:pPr>
      <w:bookmarkStart w:id="3179" w:name="_Toc122796948"/>
      <w:bookmarkStart w:id="3180" w:name="_Toc158906998"/>
      <w:r w:rsidRPr="0046756F">
        <w:rPr>
          <w:rFonts w:ascii="Arial" w:hAnsi="Arial" w:cs="Arial"/>
        </w:rPr>
        <w:t>11.8.2.6 Other CSUs called by this CSU</w:t>
      </w:r>
      <w:bookmarkEnd w:id="3179"/>
      <w:bookmarkEnd w:id="3180"/>
    </w:p>
    <w:p w14:paraId="50AE8AFC" w14:textId="77777777" w:rsidR="009810C9" w:rsidRPr="0046756F" w:rsidRDefault="009810C9" w:rsidP="009810C9">
      <w:pPr>
        <w:rPr>
          <w:rFonts w:cs="Arial"/>
        </w:rPr>
      </w:pPr>
    </w:p>
    <w:p w14:paraId="5316D89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E7EDF2F" w14:textId="77777777" w:rsidR="009810C9" w:rsidRPr="0046756F" w:rsidRDefault="00000000" w:rsidP="009810C9">
      <w:pPr>
        <w:rPr>
          <w:rFonts w:cs="Arial"/>
        </w:rPr>
      </w:pPr>
      <w:r>
        <w:rPr>
          <w:rFonts w:cs="Arial"/>
        </w:rPr>
        <w:pict w14:anchorId="4E875EC5">
          <v:rect id="_x0000_i2612" style="width:0;height:1.5pt" o:hralign="center" o:hrstd="t" o:hr="t" fillcolor="#a0a0a0" stroked="f"/>
        </w:pict>
      </w:r>
    </w:p>
    <w:p w14:paraId="5444E3DE" w14:textId="77777777" w:rsidR="009810C9" w:rsidRPr="0046756F" w:rsidRDefault="009810C9" w:rsidP="009810C9">
      <w:pPr>
        <w:pStyle w:val="Heading4"/>
        <w:rPr>
          <w:rFonts w:ascii="Arial" w:hAnsi="Arial" w:cs="Arial"/>
        </w:rPr>
      </w:pPr>
      <w:bookmarkStart w:id="3181" w:name="_Toc122796949"/>
      <w:bookmarkStart w:id="3182" w:name="_Toc158906999"/>
      <w:r w:rsidRPr="0046756F">
        <w:rPr>
          <w:rFonts w:ascii="Arial" w:hAnsi="Arial" w:cs="Arial"/>
        </w:rPr>
        <w:t>11.8.2.7 Description of list of LLRs allocated</w:t>
      </w:r>
      <w:bookmarkEnd w:id="3181"/>
      <w:bookmarkEnd w:id="3182"/>
    </w:p>
    <w:p w14:paraId="71E694A9" w14:textId="77777777" w:rsidR="009810C9" w:rsidRPr="0046756F" w:rsidRDefault="009810C9" w:rsidP="009810C9">
      <w:pPr>
        <w:rPr>
          <w:rFonts w:cs="Arial"/>
        </w:rPr>
      </w:pPr>
    </w:p>
    <w:p w14:paraId="35E20F8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IwdgSetPrescaler.</w:t>
      </w:r>
    </w:p>
    <w:p w14:paraId="3C79A84C" w14:textId="77777777" w:rsidR="009810C9" w:rsidRPr="0046756F" w:rsidRDefault="00000000" w:rsidP="009810C9">
      <w:pPr>
        <w:rPr>
          <w:rFonts w:cs="Arial"/>
        </w:rPr>
      </w:pPr>
      <w:r>
        <w:rPr>
          <w:rFonts w:cs="Arial"/>
        </w:rPr>
        <w:pict w14:anchorId="3A4B9750">
          <v:rect id="_x0000_i2613" style="width:0;height:1.5pt" o:hralign="center" o:hrstd="t" o:hr="t" fillcolor="#a0a0a0" stroked="f"/>
        </w:pict>
      </w:r>
    </w:p>
    <w:p w14:paraId="223A3CAF" w14:textId="77777777" w:rsidR="009810C9" w:rsidRPr="0046756F" w:rsidRDefault="009810C9" w:rsidP="009810C9">
      <w:pPr>
        <w:pStyle w:val="Heading5"/>
        <w:rPr>
          <w:rFonts w:ascii="Arial" w:hAnsi="Arial" w:cs="Arial"/>
        </w:rPr>
      </w:pPr>
      <w:bookmarkStart w:id="3183" w:name="_Toc122796950"/>
      <w:bookmarkStart w:id="3184" w:name="_Toc158907000"/>
      <w:r w:rsidRPr="0046756F">
        <w:rPr>
          <w:rFonts w:ascii="Arial" w:hAnsi="Arial" w:cs="Arial"/>
        </w:rPr>
        <w:t>11.8.2.7.1 daulibstm32f4xxiwdg-IwdgSetPrescaler-LLR-001</w:t>
      </w:r>
      <w:bookmarkEnd w:id="3183"/>
      <w:bookmarkEnd w:id="3184"/>
    </w:p>
    <w:p w14:paraId="2F36CD95" w14:textId="77777777" w:rsidR="009810C9" w:rsidRPr="0046756F" w:rsidRDefault="009810C9" w:rsidP="009810C9">
      <w:pPr>
        <w:rPr>
          <w:rFonts w:cs="Arial"/>
        </w:rPr>
      </w:pPr>
      <w:r w:rsidRPr="0046756F">
        <w:rPr>
          <w:rFonts w:cs="Arial"/>
        </w:rPr>
        <w:t>Requirement ID: H698-LLD-CMU-FNC-1721</w:t>
      </w:r>
    </w:p>
    <w:p w14:paraId="647995F5" w14:textId="77777777" w:rsidR="009810C9" w:rsidRPr="0046756F" w:rsidRDefault="009810C9" w:rsidP="009810C9">
      <w:pPr>
        <w:rPr>
          <w:rFonts w:cs="Arial"/>
        </w:rPr>
      </w:pPr>
    </w:p>
    <w:p w14:paraId="277AC72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IWDG Prescaler register (pr) with prescaler value iwdg_prescaler i.e, set pr of M_IWDG to iwdg_prescaler.</w:t>
      </w:r>
    </w:p>
    <w:p w14:paraId="2C35D86A" w14:textId="77777777" w:rsidR="009810C9" w:rsidRPr="0046756F" w:rsidRDefault="00000000" w:rsidP="009810C9">
      <w:pPr>
        <w:rPr>
          <w:rFonts w:cs="Arial"/>
        </w:rPr>
      </w:pPr>
      <w:r>
        <w:rPr>
          <w:rFonts w:cs="Arial"/>
        </w:rPr>
        <w:pict w14:anchorId="00F8B98C">
          <v:rect id="_x0000_i2614" style="width:0;height:1.5pt" o:hralign="center" o:hrstd="t" o:hr="t" fillcolor="#a0a0a0" stroked="f"/>
        </w:pict>
      </w:r>
    </w:p>
    <w:p w14:paraId="28BC206B" w14:textId="77777777" w:rsidR="009810C9" w:rsidRPr="0046756F" w:rsidRDefault="009810C9" w:rsidP="009810C9">
      <w:pPr>
        <w:pStyle w:val="Heading3"/>
      </w:pPr>
      <w:bookmarkStart w:id="3185" w:name="_Toc122796951"/>
      <w:bookmarkStart w:id="3186" w:name="_Toc158907001"/>
      <w:r w:rsidRPr="0046756F">
        <w:t>11.8.3 IwdgSetReload</w:t>
      </w:r>
      <w:bookmarkEnd w:id="3185"/>
      <w:bookmarkEnd w:id="3186"/>
    </w:p>
    <w:p w14:paraId="54346E67" w14:textId="77777777" w:rsidR="009810C9" w:rsidRPr="0046756F" w:rsidRDefault="009810C9" w:rsidP="009810C9">
      <w:pPr>
        <w:rPr>
          <w:rFonts w:cs="Arial"/>
        </w:rPr>
      </w:pPr>
    </w:p>
    <w:p w14:paraId="7A7C54D5"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IwdgSetReloadwill follow in the sub sections.</w:t>
      </w:r>
    </w:p>
    <w:p w14:paraId="0ECF7368" w14:textId="77777777" w:rsidR="009810C9" w:rsidRPr="0046756F" w:rsidRDefault="00000000" w:rsidP="009810C9">
      <w:pPr>
        <w:rPr>
          <w:rFonts w:cs="Arial"/>
        </w:rPr>
      </w:pPr>
      <w:r>
        <w:rPr>
          <w:rFonts w:cs="Arial"/>
        </w:rPr>
        <w:pict w14:anchorId="60F2EF66">
          <v:rect id="_x0000_i2615" style="width:0;height:1.5pt" o:hralign="center" o:hrstd="t" o:hr="t" fillcolor="#a0a0a0" stroked="f"/>
        </w:pict>
      </w:r>
    </w:p>
    <w:p w14:paraId="478B125B" w14:textId="77777777" w:rsidR="009810C9" w:rsidRPr="0046756F" w:rsidRDefault="009810C9" w:rsidP="009810C9">
      <w:pPr>
        <w:pStyle w:val="Heading4"/>
        <w:rPr>
          <w:rFonts w:ascii="Arial" w:hAnsi="Arial" w:cs="Arial"/>
        </w:rPr>
      </w:pPr>
      <w:bookmarkStart w:id="3187" w:name="_Toc122796952"/>
      <w:bookmarkStart w:id="3188" w:name="_Toc158907002"/>
      <w:r w:rsidRPr="0046756F">
        <w:rPr>
          <w:rFonts w:ascii="Arial" w:hAnsi="Arial" w:cs="Arial"/>
        </w:rPr>
        <w:t>11.8.3.1 Brief Description</w:t>
      </w:r>
      <w:bookmarkEnd w:id="3187"/>
      <w:bookmarkEnd w:id="3188"/>
    </w:p>
    <w:p w14:paraId="3D4C0207" w14:textId="77777777" w:rsidR="009810C9" w:rsidRPr="0046756F" w:rsidRDefault="009810C9" w:rsidP="009810C9">
      <w:pPr>
        <w:rPr>
          <w:rFonts w:cs="Arial"/>
        </w:rPr>
      </w:pPr>
    </w:p>
    <w:p w14:paraId="27F69FA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IwdgSetReload sets IWDG reload value.</w:t>
      </w:r>
    </w:p>
    <w:p w14:paraId="3B56E291" w14:textId="77777777" w:rsidR="009810C9" w:rsidRPr="0046756F" w:rsidRDefault="00000000" w:rsidP="009810C9">
      <w:pPr>
        <w:rPr>
          <w:rFonts w:cs="Arial"/>
        </w:rPr>
      </w:pPr>
      <w:r>
        <w:rPr>
          <w:rFonts w:cs="Arial"/>
        </w:rPr>
        <w:pict w14:anchorId="62D6F718">
          <v:rect id="_x0000_i2616" style="width:0;height:1.5pt" o:hralign="center" o:hrstd="t" o:hr="t" fillcolor="#a0a0a0" stroked="f"/>
        </w:pict>
      </w:r>
    </w:p>
    <w:p w14:paraId="0F3EB0EA" w14:textId="77777777" w:rsidR="009810C9" w:rsidRPr="0046756F" w:rsidRDefault="009810C9" w:rsidP="009810C9">
      <w:pPr>
        <w:pStyle w:val="Heading4"/>
        <w:rPr>
          <w:rFonts w:ascii="Arial" w:hAnsi="Arial" w:cs="Arial"/>
        </w:rPr>
      </w:pPr>
      <w:bookmarkStart w:id="3189" w:name="_Toc122796953"/>
      <w:bookmarkStart w:id="3190" w:name="_Toc158907003"/>
      <w:r w:rsidRPr="0046756F">
        <w:rPr>
          <w:rFonts w:ascii="Arial" w:hAnsi="Arial" w:cs="Arial"/>
        </w:rPr>
        <w:t>11.8.3.2 List of HLRs allocated</w:t>
      </w:r>
      <w:bookmarkEnd w:id="3189"/>
      <w:bookmarkEnd w:id="3190"/>
    </w:p>
    <w:p w14:paraId="7315CB7C" w14:textId="77777777" w:rsidR="009810C9" w:rsidRPr="0046756F" w:rsidRDefault="009810C9" w:rsidP="009810C9">
      <w:pPr>
        <w:rPr>
          <w:rFonts w:cs="Arial"/>
        </w:rPr>
      </w:pPr>
    </w:p>
    <w:p w14:paraId="262C430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B13CABF" w14:textId="77777777" w:rsidR="009810C9" w:rsidRPr="0046756F" w:rsidRDefault="00000000" w:rsidP="009810C9">
      <w:pPr>
        <w:rPr>
          <w:rFonts w:cs="Arial"/>
        </w:rPr>
      </w:pPr>
      <w:r>
        <w:rPr>
          <w:rFonts w:cs="Arial"/>
        </w:rPr>
        <w:pict w14:anchorId="6BD22D41">
          <v:rect id="_x0000_i2617" style="width:0;height:1.5pt" o:hralign="center" o:hrstd="t" o:hr="t" fillcolor="#a0a0a0" stroked="f"/>
        </w:pict>
      </w:r>
    </w:p>
    <w:p w14:paraId="1155B025" w14:textId="77777777" w:rsidR="009810C9" w:rsidRPr="0046756F" w:rsidRDefault="009810C9" w:rsidP="009810C9">
      <w:pPr>
        <w:pStyle w:val="Heading4"/>
        <w:rPr>
          <w:rFonts w:ascii="Arial" w:hAnsi="Arial" w:cs="Arial"/>
        </w:rPr>
      </w:pPr>
      <w:bookmarkStart w:id="3191" w:name="_Toc122796954"/>
      <w:bookmarkStart w:id="3192" w:name="_Toc158907004"/>
      <w:r w:rsidRPr="0046756F">
        <w:rPr>
          <w:rFonts w:ascii="Arial" w:hAnsi="Arial" w:cs="Arial"/>
        </w:rPr>
        <w:t>11.8.3.3 List of global variables accessed and modified</w:t>
      </w:r>
      <w:bookmarkEnd w:id="3191"/>
      <w:bookmarkEnd w:id="3192"/>
    </w:p>
    <w:p w14:paraId="1F533C1B" w14:textId="77777777" w:rsidR="009810C9" w:rsidRPr="0046756F" w:rsidRDefault="009810C9" w:rsidP="009810C9">
      <w:pPr>
        <w:rPr>
          <w:rFonts w:cs="Arial"/>
        </w:rPr>
      </w:pPr>
    </w:p>
    <w:p w14:paraId="5735A848"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4085AF2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39CE1E0" w14:textId="77777777" w:rsidR="009810C9" w:rsidRPr="0046756F" w:rsidRDefault="00000000" w:rsidP="009810C9">
      <w:pPr>
        <w:rPr>
          <w:rFonts w:cs="Arial"/>
        </w:rPr>
      </w:pPr>
      <w:r>
        <w:rPr>
          <w:rFonts w:cs="Arial"/>
        </w:rPr>
        <w:pict w14:anchorId="791F1923">
          <v:rect id="_x0000_i2618" style="width:0;height:1.5pt" o:hralign="center" o:hrstd="t" o:hr="t" fillcolor="#a0a0a0" stroked="f"/>
        </w:pict>
      </w:r>
    </w:p>
    <w:p w14:paraId="14923A80" w14:textId="77777777" w:rsidR="009810C9" w:rsidRPr="0046756F" w:rsidRDefault="009810C9" w:rsidP="009810C9">
      <w:pPr>
        <w:pStyle w:val="Heading4"/>
        <w:rPr>
          <w:rFonts w:ascii="Arial" w:hAnsi="Arial" w:cs="Arial"/>
        </w:rPr>
      </w:pPr>
      <w:bookmarkStart w:id="3193" w:name="_Toc122796955"/>
      <w:bookmarkStart w:id="3194" w:name="_Toc158907005"/>
      <w:r w:rsidRPr="0046756F">
        <w:rPr>
          <w:rFonts w:ascii="Arial" w:hAnsi="Arial" w:cs="Arial"/>
        </w:rPr>
        <w:t>11.8.3.4 Parameter list (Input/Output)</w:t>
      </w:r>
      <w:bookmarkEnd w:id="3193"/>
      <w:bookmarkEnd w:id="3194"/>
    </w:p>
    <w:p w14:paraId="48DAF819" w14:textId="77777777" w:rsidR="009810C9" w:rsidRPr="0046756F" w:rsidRDefault="009810C9" w:rsidP="009810C9">
      <w:pPr>
        <w:rPr>
          <w:rFonts w:cs="Arial"/>
        </w:rPr>
      </w:pPr>
    </w:p>
    <w:p w14:paraId="136CA862" w14:textId="77777777" w:rsidR="009810C9" w:rsidRPr="0046756F" w:rsidRDefault="009810C9" w:rsidP="009810C9">
      <w:pPr>
        <w:widowControl w:val="0"/>
        <w:autoSpaceDE w:val="0"/>
        <w:autoSpaceDN w:val="0"/>
        <w:adjustRightInd w:val="0"/>
        <w:rPr>
          <w:rFonts w:cs="Arial"/>
        </w:rPr>
      </w:pPr>
      <w:r w:rsidRPr="0046756F">
        <w:rPr>
          <w:rFonts w:cs="Arial"/>
        </w:rPr>
        <w:t>Inputs:  T_UINT16 reload - specifies the IWDG Reload value. This parameter must be a number between 0 and 0x0FFF</w:t>
      </w:r>
    </w:p>
    <w:p w14:paraId="4A846E2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5828AA2" w14:textId="77777777" w:rsidR="009810C9" w:rsidRPr="0046756F" w:rsidRDefault="009810C9" w:rsidP="009810C9">
      <w:pPr>
        <w:widowControl w:val="0"/>
        <w:autoSpaceDE w:val="0"/>
        <w:autoSpaceDN w:val="0"/>
        <w:adjustRightInd w:val="0"/>
        <w:rPr>
          <w:rFonts w:cs="Arial"/>
        </w:rPr>
      </w:pPr>
    </w:p>
    <w:p w14:paraId="0C0D5919" w14:textId="77777777" w:rsidR="009810C9" w:rsidRPr="0046756F" w:rsidRDefault="00000000" w:rsidP="009810C9">
      <w:pPr>
        <w:rPr>
          <w:rFonts w:cs="Arial"/>
        </w:rPr>
      </w:pPr>
      <w:r>
        <w:rPr>
          <w:rFonts w:cs="Arial"/>
        </w:rPr>
        <w:pict w14:anchorId="39143DBD">
          <v:rect id="_x0000_i2619" style="width:0;height:1.5pt" o:hralign="center" o:hrstd="t" o:hr="t" fillcolor="#a0a0a0" stroked="f"/>
        </w:pict>
      </w:r>
    </w:p>
    <w:p w14:paraId="771FCB4D" w14:textId="77777777" w:rsidR="009810C9" w:rsidRPr="0046756F" w:rsidRDefault="009810C9" w:rsidP="009810C9">
      <w:pPr>
        <w:pStyle w:val="Heading4"/>
        <w:rPr>
          <w:rFonts w:ascii="Arial" w:hAnsi="Arial" w:cs="Arial"/>
        </w:rPr>
      </w:pPr>
      <w:bookmarkStart w:id="3195" w:name="_Toc122796956"/>
      <w:bookmarkStart w:id="3196" w:name="_Toc158907006"/>
      <w:r w:rsidRPr="0046756F">
        <w:rPr>
          <w:rFonts w:ascii="Arial" w:hAnsi="Arial" w:cs="Arial"/>
        </w:rPr>
        <w:t>11.8.3.5 Return Value</w:t>
      </w:r>
      <w:bookmarkEnd w:id="3195"/>
      <w:bookmarkEnd w:id="3196"/>
    </w:p>
    <w:p w14:paraId="19C74428" w14:textId="77777777" w:rsidR="009810C9" w:rsidRPr="0046756F" w:rsidRDefault="009810C9" w:rsidP="009810C9">
      <w:pPr>
        <w:rPr>
          <w:rFonts w:cs="Arial"/>
        </w:rPr>
      </w:pPr>
    </w:p>
    <w:p w14:paraId="0C8E7DB0"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1788388" w14:textId="77777777" w:rsidR="009810C9" w:rsidRPr="0046756F" w:rsidRDefault="00000000" w:rsidP="009810C9">
      <w:pPr>
        <w:rPr>
          <w:rFonts w:cs="Arial"/>
        </w:rPr>
      </w:pPr>
      <w:r>
        <w:rPr>
          <w:rFonts w:cs="Arial"/>
        </w:rPr>
        <w:pict w14:anchorId="58915666">
          <v:rect id="_x0000_i2620" style="width:0;height:1.5pt" o:hralign="center" o:hrstd="t" o:hr="t" fillcolor="#a0a0a0" stroked="f"/>
        </w:pict>
      </w:r>
    </w:p>
    <w:p w14:paraId="175AD3E6" w14:textId="77777777" w:rsidR="009810C9" w:rsidRPr="0046756F" w:rsidRDefault="009810C9" w:rsidP="009810C9">
      <w:pPr>
        <w:pStyle w:val="Heading4"/>
        <w:rPr>
          <w:rFonts w:ascii="Arial" w:hAnsi="Arial" w:cs="Arial"/>
        </w:rPr>
      </w:pPr>
      <w:bookmarkStart w:id="3197" w:name="_Toc122796957"/>
      <w:bookmarkStart w:id="3198" w:name="_Toc158907007"/>
      <w:r w:rsidRPr="0046756F">
        <w:rPr>
          <w:rFonts w:ascii="Arial" w:hAnsi="Arial" w:cs="Arial"/>
        </w:rPr>
        <w:t>11.8.3.6 Other CSUs called by this CSU</w:t>
      </w:r>
      <w:bookmarkEnd w:id="3197"/>
      <w:bookmarkEnd w:id="3198"/>
    </w:p>
    <w:p w14:paraId="127FC9B7" w14:textId="77777777" w:rsidR="009810C9" w:rsidRPr="0046756F" w:rsidRDefault="009810C9" w:rsidP="009810C9">
      <w:pPr>
        <w:rPr>
          <w:rFonts w:cs="Arial"/>
        </w:rPr>
      </w:pPr>
    </w:p>
    <w:p w14:paraId="4B6A3CE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5B0734B" w14:textId="77777777" w:rsidR="009810C9" w:rsidRPr="0046756F" w:rsidRDefault="00000000" w:rsidP="009810C9">
      <w:pPr>
        <w:rPr>
          <w:rFonts w:cs="Arial"/>
        </w:rPr>
      </w:pPr>
      <w:r>
        <w:rPr>
          <w:rFonts w:cs="Arial"/>
        </w:rPr>
        <w:pict w14:anchorId="5AAC5F9E">
          <v:rect id="_x0000_i2621" style="width:0;height:1.5pt" o:hralign="center" o:hrstd="t" o:hr="t" fillcolor="#a0a0a0" stroked="f"/>
        </w:pict>
      </w:r>
    </w:p>
    <w:p w14:paraId="1D43CF40" w14:textId="77777777" w:rsidR="009810C9" w:rsidRPr="0046756F" w:rsidRDefault="009810C9" w:rsidP="009810C9">
      <w:pPr>
        <w:pStyle w:val="Heading4"/>
        <w:rPr>
          <w:rFonts w:ascii="Arial" w:hAnsi="Arial" w:cs="Arial"/>
        </w:rPr>
      </w:pPr>
      <w:bookmarkStart w:id="3199" w:name="_Toc122796958"/>
      <w:bookmarkStart w:id="3200" w:name="_Toc158907008"/>
      <w:r w:rsidRPr="0046756F">
        <w:rPr>
          <w:rFonts w:ascii="Arial" w:hAnsi="Arial" w:cs="Arial"/>
        </w:rPr>
        <w:t>11.8.3.7 Description of list of LLRs allocated</w:t>
      </w:r>
      <w:bookmarkEnd w:id="3199"/>
      <w:bookmarkEnd w:id="3200"/>
    </w:p>
    <w:p w14:paraId="4D729D45" w14:textId="77777777" w:rsidR="009810C9" w:rsidRPr="0046756F" w:rsidRDefault="009810C9" w:rsidP="009810C9">
      <w:pPr>
        <w:rPr>
          <w:rFonts w:cs="Arial"/>
        </w:rPr>
      </w:pPr>
    </w:p>
    <w:p w14:paraId="410843C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IwdgSetReload.</w:t>
      </w:r>
    </w:p>
    <w:p w14:paraId="751DB9E1" w14:textId="77777777" w:rsidR="009810C9" w:rsidRPr="0046756F" w:rsidRDefault="00000000" w:rsidP="009810C9">
      <w:pPr>
        <w:rPr>
          <w:rFonts w:cs="Arial"/>
        </w:rPr>
      </w:pPr>
      <w:r>
        <w:rPr>
          <w:rFonts w:cs="Arial"/>
        </w:rPr>
        <w:pict w14:anchorId="21DD2510">
          <v:rect id="_x0000_i2622" style="width:0;height:1.5pt" o:hralign="center" o:hrstd="t" o:hr="t" fillcolor="#a0a0a0" stroked="f"/>
        </w:pict>
      </w:r>
    </w:p>
    <w:p w14:paraId="1070E59A" w14:textId="77777777" w:rsidR="009810C9" w:rsidRPr="0046756F" w:rsidRDefault="009810C9" w:rsidP="009810C9">
      <w:pPr>
        <w:pStyle w:val="Heading5"/>
        <w:rPr>
          <w:rFonts w:ascii="Arial" w:hAnsi="Arial" w:cs="Arial"/>
        </w:rPr>
      </w:pPr>
      <w:bookmarkStart w:id="3201" w:name="_Toc122796959"/>
      <w:bookmarkStart w:id="3202" w:name="_Toc158907009"/>
      <w:r w:rsidRPr="0046756F">
        <w:rPr>
          <w:rFonts w:ascii="Arial" w:hAnsi="Arial" w:cs="Arial"/>
        </w:rPr>
        <w:t>11.8.3.7.1 daulibstm32f4xxiwdg-IwdgSetReload-LLR-001</w:t>
      </w:r>
      <w:bookmarkEnd w:id="3201"/>
      <w:bookmarkEnd w:id="3202"/>
    </w:p>
    <w:p w14:paraId="5624F7F8" w14:textId="77777777" w:rsidR="009810C9" w:rsidRPr="0046756F" w:rsidRDefault="009810C9" w:rsidP="009810C9">
      <w:pPr>
        <w:rPr>
          <w:rFonts w:cs="Arial"/>
        </w:rPr>
      </w:pPr>
      <w:r w:rsidRPr="0046756F">
        <w:rPr>
          <w:rFonts w:cs="Arial"/>
        </w:rPr>
        <w:t>Requirement ID: H698-LLD-CMU-FNC-1730</w:t>
      </w:r>
    </w:p>
    <w:p w14:paraId="6349D9AE" w14:textId="77777777" w:rsidR="009810C9" w:rsidRPr="0046756F" w:rsidRDefault="009810C9" w:rsidP="009810C9">
      <w:pPr>
        <w:rPr>
          <w:rFonts w:cs="Arial"/>
        </w:rPr>
      </w:pPr>
    </w:p>
    <w:p w14:paraId="2330DA5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IWDG Reload register (rlr) with reload value i.e, set rlr of M_IWDG to reload.</w:t>
      </w:r>
    </w:p>
    <w:p w14:paraId="2434947F" w14:textId="77777777" w:rsidR="009810C9" w:rsidRPr="0046756F" w:rsidRDefault="00000000" w:rsidP="009810C9">
      <w:pPr>
        <w:rPr>
          <w:rFonts w:cs="Arial"/>
        </w:rPr>
      </w:pPr>
      <w:r>
        <w:rPr>
          <w:rFonts w:cs="Arial"/>
        </w:rPr>
        <w:pict w14:anchorId="3BE3A989">
          <v:rect id="_x0000_i2623" style="width:0;height:1.5pt" o:hralign="center" o:hrstd="t" o:hr="t" fillcolor="#a0a0a0" stroked="f"/>
        </w:pict>
      </w:r>
    </w:p>
    <w:p w14:paraId="103186A9" w14:textId="77777777" w:rsidR="009810C9" w:rsidRPr="0046756F" w:rsidRDefault="009810C9" w:rsidP="009810C9">
      <w:pPr>
        <w:pStyle w:val="Heading3"/>
      </w:pPr>
      <w:bookmarkStart w:id="3203" w:name="_Toc122796960"/>
      <w:bookmarkStart w:id="3204" w:name="_Toc158907010"/>
      <w:r w:rsidRPr="0046756F">
        <w:t>11.8.4 IwdgReloadCounter</w:t>
      </w:r>
      <w:bookmarkEnd w:id="3203"/>
      <w:bookmarkEnd w:id="3204"/>
    </w:p>
    <w:p w14:paraId="5707AF8D" w14:textId="77777777" w:rsidR="009810C9" w:rsidRPr="0046756F" w:rsidRDefault="009810C9" w:rsidP="009810C9">
      <w:pPr>
        <w:rPr>
          <w:rFonts w:cs="Arial"/>
        </w:rPr>
      </w:pPr>
    </w:p>
    <w:p w14:paraId="5CE689DD"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IwdgReloadCounter will follow in the sub sections.</w:t>
      </w:r>
    </w:p>
    <w:p w14:paraId="1343D4BB" w14:textId="77777777" w:rsidR="009810C9" w:rsidRPr="0046756F" w:rsidRDefault="00000000" w:rsidP="009810C9">
      <w:pPr>
        <w:rPr>
          <w:rFonts w:cs="Arial"/>
        </w:rPr>
      </w:pPr>
      <w:r>
        <w:rPr>
          <w:rFonts w:cs="Arial"/>
        </w:rPr>
        <w:pict w14:anchorId="27EBB4A1">
          <v:rect id="_x0000_i2624" style="width:0;height:1.5pt" o:hralign="center" o:hrstd="t" o:hr="t" fillcolor="#a0a0a0" stroked="f"/>
        </w:pict>
      </w:r>
    </w:p>
    <w:p w14:paraId="2C44BD90" w14:textId="77777777" w:rsidR="009810C9" w:rsidRPr="0046756F" w:rsidRDefault="009810C9" w:rsidP="009810C9">
      <w:pPr>
        <w:pStyle w:val="Heading4"/>
        <w:rPr>
          <w:rFonts w:ascii="Arial" w:hAnsi="Arial" w:cs="Arial"/>
        </w:rPr>
      </w:pPr>
      <w:bookmarkStart w:id="3205" w:name="_Toc122796961"/>
      <w:bookmarkStart w:id="3206" w:name="_Toc158907011"/>
      <w:r w:rsidRPr="0046756F">
        <w:rPr>
          <w:rFonts w:ascii="Arial" w:hAnsi="Arial" w:cs="Arial"/>
        </w:rPr>
        <w:t>11.8.4.1 Brief Description</w:t>
      </w:r>
      <w:bookmarkEnd w:id="3205"/>
      <w:bookmarkEnd w:id="3206"/>
    </w:p>
    <w:p w14:paraId="6428F68E" w14:textId="77777777" w:rsidR="009810C9" w:rsidRPr="0046756F" w:rsidRDefault="009810C9" w:rsidP="009810C9">
      <w:pPr>
        <w:rPr>
          <w:rFonts w:cs="Arial"/>
        </w:rPr>
      </w:pPr>
    </w:p>
    <w:p w14:paraId="12879D1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IwdgReloadCounter reloads IWDG counter with value defined in the reload register.</w:t>
      </w:r>
    </w:p>
    <w:p w14:paraId="77A2970E" w14:textId="77777777" w:rsidR="009810C9" w:rsidRPr="0046756F" w:rsidRDefault="00000000" w:rsidP="009810C9">
      <w:pPr>
        <w:rPr>
          <w:rFonts w:cs="Arial"/>
        </w:rPr>
      </w:pPr>
      <w:r>
        <w:rPr>
          <w:rFonts w:cs="Arial"/>
        </w:rPr>
        <w:pict w14:anchorId="187D3F62">
          <v:rect id="_x0000_i2625" style="width:0;height:1.5pt" o:hralign="center" o:hrstd="t" o:hr="t" fillcolor="#a0a0a0" stroked="f"/>
        </w:pict>
      </w:r>
    </w:p>
    <w:p w14:paraId="3389DF29" w14:textId="77777777" w:rsidR="009810C9" w:rsidRPr="0046756F" w:rsidRDefault="009810C9" w:rsidP="009810C9">
      <w:pPr>
        <w:pStyle w:val="Heading4"/>
        <w:rPr>
          <w:rFonts w:ascii="Arial" w:hAnsi="Arial" w:cs="Arial"/>
        </w:rPr>
      </w:pPr>
      <w:bookmarkStart w:id="3207" w:name="_Toc122796962"/>
      <w:bookmarkStart w:id="3208" w:name="_Toc158907012"/>
      <w:r w:rsidRPr="0046756F">
        <w:rPr>
          <w:rFonts w:ascii="Arial" w:hAnsi="Arial" w:cs="Arial"/>
        </w:rPr>
        <w:t>11.8.4.2 List of HLRs allocated</w:t>
      </w:r>
      <w:bookmarkEnd w:id="3207"/>
      <w:bookmarkEnd w:id="3208"/>
    </w:p>
    <w:p w14:paraId="4B42F119" w14:textId="77777777" w:rsidR="009810C9" w:rsidRPr="0046756F" w:rsidRDefault="009810C9" w:rsidP="009810C9">
      <w:pPr>
        <w:rPr>
          <w:rFonts w:cs="Arial"/>
        </w:rPr>
      </w:pPr>
    </w:p>
    <w:p w14:paraId="622837A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3BECE1C2" w14:textId="77777777" w:rsidR="009810C9" w:rsidRPr="0046756F" w:rsidRDefault="00000000" w:rsidP="009810C9">
      <w:pPr>
        <w:rPr>
          <w:rFonts w:cs="Arial"/>
        </w:rPr>
      </w:pPr>
      <w:r>
        <w:rPr>
          <w:rFonts w:cs="Arial"/>
        </w:rPr>
        <w:pict w14:anchorId="17F5639A">
          <v:rect id="_x0000_i2626" style="width:0;height:1.5pt" o:hralign="center" o:hrstd="t" o:hr="t" fillcolor="#a0a0a0" stroked="f"/>
        </w:pict>
      </w:r>
    </w:p>
    <w:p w14:paraId="099D9743" w14:textId="77777777" w:rsidR="009810C9" w:rsidRPr="0046756F" w:rsidRDefault="009810C9" w:rsidP="009810C9">
      <w:pPr>
        <w:pStyle w:val="Heading4"/>
        <w:rPr>
          <w:rFonts w:ascii="Arial" w:hAnsi="Arial" w:cs="Arial"/>
        </w:rPr>
      </w:pPr>
      <w:bookmarkStart w:id="3209" w:name="_Toc122796963"/>
      <w:bookmarkStart w:id="3210" w:name="_Toc158907013"/>
      <w:r w:rsidRPr="0046756F">
        <w:rPr>
          <w:rFonts w:ascii="Arial" w:hAnsi="Arial" w:cs="Arial"/>
        </w:rPr>
        <w:t>11.8.4.3 List of global variables accessed and modified</w:t>
      </w:r>
      <w:bookmarkEnd w:id="3209"/>
      <w:bookmarkEnd w:id="3210"/>
    </w:p>
    <w:p w14:paraId="7DC09943" w14:textId="77777777" w:rsidR="009810C9" w:rsidRPr="0046756F" w:rsidRDefault="009810C9" w:rsidP="009810C9">
      <w:pPr>
        <w:rPr>
          <w:rFonts w:cs="Arial"/>
        </w:rPr>
      </w:pPr>
    </w:p>
    <w:p w14:paraId="60C49AD2"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71745150"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166060E7" w14:textId="77777777" w:rsidR="009810C9" w:rsidRPr="0046756F" w:rsidRDefault="00000000" w:rsidP="009810C9">
      <w:pPr>
        <w:rPr>
          <w:rFonts w:cs="Arial"/>
        </w:rPr>
      </w:pPr>
      <w:r>
        <w:rPr>
          <w:rFonts w:cs="Arial"/>
        </w:rPr>
        <w:pict w14:anchorId="3BFACBFC">
          <v:rect id="_x0000_i2627" style="width:0;height:1.5pt" o:hralign="center" o:hrstd="t" o:hr="t" fillcolor="#a0a0a0" stroked="f"/>
        </w:pict>
      </w:r>
    </w:p>
    <w:p w14:paraId="0A7234B2" w14:textId="77777777" w:rsidR="009810C9" w:rsidRPr="0046756F" w:rsidRDefault="009810C9" w:rsidP="009810C9">
      <w:pPr>
        <w:pStyle w:val="Heading4"/>
        <w:rPr>
          <w:rFonts w:ascii="Arial" w:hAnsi="Arial" w:cs="Arial"/>
        </w:rPr>
      </w:pPr>
      <w:bookmarkStart w:id="3211" w:name="_Toc122796964"/>
      <w:bookmarkStart w:id="3212" w:name="_Toc158907014"/>
      <w:r w:rsidRPr="0046756F">
        <w:rPr>
          <w:rFonts w:ascii="Arial" w:hAnsi="Arial" w:cs="Arial"/>
        </w:rPr>
        <w:t>11.8.4.4 Parameter list (Input/Output)</w:t>
      </w:r>
      <w:bookmarkEnd w:id="3211"/>
      <w:bookmarkEnd w:id="3212"/>
    </w:p>
    <w:p w14:paraId="5A5C3BAC" w14:textId="77777777" w:rsidR="009810C9" w:rsidRPr="0046756F" w:rsidRDefault="009810C9" w:rsidP="009810C9">
      <w:pPr>
        <w:rPr>
          <w:rFonts w:cs="Arial"/>
        </w:rPr>
      </w:pPr>
    </w:p>
    <w:p w14:paraId="1F6A195E"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445BE37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14334965" w14:textId="77777777" w:rsidR="009810C9" w:rsidRPr="0046756F" w:rsidRDefault="00000000" w:rsidP="009810C9">
      <w:pPr>
        <w:rPr>
          <w:rFonts w:cs="Arial"/>
        </w:rPr>
      </w:pPr>
      <w:r>
        <w:rPr>
          <w:rFonts w:cs="Arial"/>
        </w:rPr>
        <w:pict w14:anchorId="1F704F80">
          <v:rect id="_x0000_i2628" style="width:0;height:1.5pt" o:hralign="center" o:hrstd="t" o:hr="t" fillcolor="#a0a0a0" stroked="f"/>
        </w:pict>
      </w:r>
    </w:p>
    <w:p w14:paraId="0E935B65" w14:textId="77777777" w:rsidR="009810C9" w:rsidRPr="0046756F" w:rsidRDefault="009810C9" w:rsidP="009810C9">
      <w:pPr>
        <w:pStyle w:val="Heading4"/>
        <w:rPr>
          <w:rFonts w:ascii="Arial" w:hAnsi="Arial" w:cs="Arial"/>
        </w:rPr>
      </w:pPr>
      <w:bookmarkStart w:id="3213" w:name="_Toc122796965"/>
      <w:bookmarkStart w:id="3214" w:name="_Toc158907015"/>
      <w:r w:rsidRPr="0046756F">
        <w:rPr>
          <w:rFonts w:ascii="Arial" w:hAnsi="Arial" w:cs="Arial"/>
        </w:rPr>
        <w:t>11.8.4.5 Return Value</w:t>
      </w:r>
      <w:bookmarkEnd w:id="3213"/>
      <w:bookmarkEnd w:id="3214"/>
    </w:p>
    <w:p w14:paraId="4625F1E8" w14:textId="77777777" w:rsidR="009810C9" w:rsidRPr="0046756F" w:rsidRDefault="009810C9" w:rsidP="009810C9">
      <w:pPr>
        <w:rPr>
          <w:rFonts w:cs="Arial"/>
        </w:rPr>
      </w:pPr>
    </w:p>
    <w:p w14:paraId="38BE1E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09D8C0C" w14:textId="77777777" w:rsidR="009810C9" w:rsidRPr="0046756F" w:rsidRDefault="00000000" w:rsidP="009810C9">
      <w:pPr>
        <w:rPr>
          <w:rFonts w:cs="Arial"/>
        </w:rPr>
      </w:pPr>
      <w:r>
        <w:rPr>
          <w:rFonts w:cs="Arial"/>
        </w:rPr>
        <w:pict w14:anchorId="32A6A9E2">
          <v:rect id="_x0000_i2629" style="width:0;height:1.5pt" o:hralign="center" o:hrstd="t" o:hr="t" fillcolor="#a0a0a0" stroked="f"/>
        </w:pict>
      </w:r>
    </w:p>
    <w:p w14:paraId="67128FE9" w14:textId="77777777" w:rsidR="009810C9" w:rsidRPr="0046756F" w:rsidRDefault="009810C9" w:rsidP="009810C9">
      <w:pPr>
        <w:pStyle w:val="Heading4"/>
        <w:rPr>
          <w:rFonts w:ascii="Arial" w:hAnsi="Arial" w:cs="Arial"/>
        </w:rPr>
      </w:pPr>
      <w:bookmarkStart w:id="3215" w:name="_Toc122796966"/>
      <w:bookmarkStart w:id="3216" w:name="_Toc158907016"/>
      <w:r w:rsidRPr="0046756F">
        <w:rPr>
          <w:rFonts w:ascii="Arial" w:hAnsi="Arial" w:cs="Arial"/>
        </w:rPr>
        <w:t>11.8.4.6 Other CSUs called by this CSU</w:t>
      </w:r>
      <w:bookmarkEnd w:id="3215"/>
      <w:bookmarkEnd w:id="3216"/>
    </w:p>
    <w:p w14:paraId="4E27B8AF" w14:textId="77777777" w:rsidR="009810C9" w:rsidRPr="0046756F" w:rsidRDefault="009810C9" w:rsidP="009810C9">
      <w:pPr>
        <w:rPr>
          <w:rFonts w:cs="Arial"/>
        </w:rPr>
      </w:pPr>
    </w:p>
    <w:p w14:paraId="64E4DFA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B64C77C" w14:textId="77777777" w:rsidR="009810C9" w:rsidRPr="0046756F" w:rsidRDefault="00000000" w:rsidP="009810C9">
      <w:pPr>
        <w:rPr>
          <w:rFonts w:cs="Arial"/>
        </w:rPr>
      </w:pPr>
      <w:r>
        <w:rPr>
          <w:rFonts w:cs="Arial"/>
        </w:rPr>
        <w:pict w14:anchorId="3ED00869">
          <v:rect id="_x0000_i2630" style="width:0;height:1.5pt" o:hralign="center" o:hrstd="t" o:hr="t" fillcolor="#a0a0a0" stroked="f"/>
        </w:pict>
      </w:r>
    </w:p>
    <w:p w14:paraId="2445B445" w14:textId="77777777" w:rsidR="009810C9" w:rsidRPr="0046756F" w:rsidRDefault="009810C9" w:rsidP="009810C9">
      <w:pPr>
        <w:pStyle w:val="Heading4"/>
        <w:rPr>
          <w:rFonts w:ascii="Arial" w:hAnsi="Arial" w:cs="Arial"/>
        </w:rPr>
      </w:pPr>
      <w:bookmarkStart w:id="3217" w:name="_Toc122796967"/>
      <w:bookmarkStart w:id="3218" w:name="_Toc158907017"/>
      <w:r w:rsidRPr="0046756F">
        <w:rPr>
          <w:rFonts w:ascii="Arial" w:hAnsi="Arial" w:cs="Arial"/>
        </w:rPr>
        <w:t>11.8.4.7 Description of list of LLRs allocated</w:t>
      </w:r>
      <w:bookmarkEnd w:id="3217"/>
      <w:bookmarkEnd w:id="3218"/>
    </w:p>
    <w:p w14:paraId="212174D7" w14:textId="77777777" w:rsidR="009810C9" w:rsidRPr="0046756F" w:rsidRDefault="009810C9" w:rsidP="009810C9">
      <w:pPr>
        <w:rPr>
          <w:rFonts w:cs="Arial"/>
        </w:rPr>
      </w:pPr>
    </w:p>
    <w:p w14:paraId="1B8C11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IwdgReloadCounter.</w:t>
      </w:r>
    </w:p>
    <w:p w14:paraId="6780B5D3" w14:textId="77777777" w:rsidR="009810C9" w:rsidRPr="0046756F" w:rsidRDefault="00000000" w:rsidP="009810C9">
      <w:pPr>
        <w:rPr>
          <w:rFonts w:cs="Arial"/>
        </w:rPr>
      </w:pPr>
      <w:r>
        <w:rPr>
          <w:rFonts w:cs="Arial"/>
        </w:rPr>
        <w:pict w14:anchorId="4DDF7EA8">
          <v:rect id="_x0000_i2631" style="width:0;height:1.5pt" o:hralign="center" o:hrstd="t" o:hr="t" fillcolor="#a0a0a0" stroked="f"/>
        </w:pict>
      </w:r>
    </w:p>
    <w:p w14:paraId="4FCC4D59" w14:textId="77777777" w:rsidR="009810C9" w:rsidRPr="0046756F" w:rsidRDefault="009810C9" w:rsidP="009810C9">
      <w:pPr>
        <w:pStyle w:val="Heading5"/>
        <w:rPr>
          <w:rFonts w:ascii="Arial" w:hAnsi="Arial" w:cs="Arial"/>
        </w:rPr>
      </w:pPr>
      <w:bookmarkStart w:id="3219" w:name="_Toc122796968"/>
      <w:bookmarkStart w:id="3220" w:name="_Toc158907018"/>
      <w:r w:rsidRPr="0046756F">
        <w:rPr>
          <w:rFonts w:ascii="Arial" w:hAnsi="Arial" w:cs="Arial"/>
        </w:rPr>
        <w:t>11.8.4.7.1 daulibstm32f4xxiwdg-IwdgReloadCounter-LLR-001</w:t>
      </w:r>
      <w:bookmarkEnd w:id="3219"/>
      <w:bookmarkEnd w:id="3220"/>
    </w:p>
    <w:p w14:paraId="6BC0262C" w14:textId="77777777" w:rsidR="009810C9" w:rsidRPr="0046756F" w:rsidRDefault="009810C9" w:rsidP="009810C9">
      <w:pPr>
        <w:rPr>
          <w:rFonts w:cs="Arial"/>
        </w:rPr>
      </w:pPr>
      <w:r w:rsidRPr="0046756F">
        <w:rPr>
          <w:rFonts w:cs="Arial"/>
        </w:rPr>
        <w:t>Requirement ID: H698-LLD-CMU-FNC-1739</w:t>
      </w:r>
    </w:p>
    <w:p w14:paraId="458553D4" w14:textId="77777777" w:rsidR="009810C9" w:rsidRPr="0046756F" w:rsidRDefault="009810C9" w:rsidP="009810C9">
      <w:pPr>
        <w:rPr>
          <w:rFonts w:cs="Arial"/>
        </w:rPr>
      </w:pPr>
    </w:p>
    <w:p w14:paraId="26EDD0F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reload the watchdog counter with the reload value in reload register (IWDG_RLR) i.e,  set kr of M_IWDG to M_KR_KEY_RELOAD.</w:t>
      </w:r>
    </w:p>
    <w:p w14:paraId="0C75A118" w14:textId="77777777" w:rsidR="009810C9" w:rsidRPr="0046756F" w:rsidRDefault="00000000" w:rsidP="009810C9">
      <w:pPr>
        <w:rPr>
          <w:rFonts w:cs="Arial"/>
        </w:rPr>
      </w:pPr>
      <w:r>
        <w:rPr>
          <w:rFonts w:cs="Arial"/>
        </w:rPr>
        <w:pict w14:anchorId="120ADD0F">
          <v:rect id="_x0000_i2632" style="width:0;height:1.5pt" o:hralign="center" o:hrstd="t" o:hr="t" fillcolor="#a0a0a0" stroked="f"/>
        </w:pict>
      </w:r>
    </w:p>
    <w:p w14:paraId="17B1CCA5" w14:textId="77777777" w:rsidR="009810C9" w:rsidRPr="0046756F" w:rsidRDefault="009810C9" w:rsidP="009810C9">
      <w:pPr>
        <w:pStyle w:val="Heading3"/>
      </w:pPr>
      <w:bookmarkStart w:id="3221" w:name="_Toc122796969"/>
      <w:bookmarkStart w:id="3222" w:name="_Toc158907019"/>
      <w:r w:rsidRPr="0046756F">
        <w:t>11.8.5 IwdgEnable</w:t>
      </w:r>
      <w:bookmarkEnd w:id="3221"/>
      <w:bookmarkEnd w:id="3222"/>
    </w:p>
    <w:p w14:paraId="1B048EE4" w14:textId="77777777" w:rsidR="009810C9" w:rsidRPr="0046756F" w:rsidRDefault="009810C9" w:rsidP="009810C9">
      <w:pPr>
        <w:rPr>
          <w:rFonts w:cs="Arial"/>
        </w:rPr>
      </w:pPr>
    </w:p>
    <w:p w14:paraId="18EA76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IwdgEnable will follow in the sub sections.</w:t>
      </w:r>
    </w:p>
    <w:p w14:paraId="75C1A2E7" w14:textId="77777777" w:rsidR="009810C9" w:rsidRPr="0046756F" w:rsidRDefault="00000000" w:rsidP="009810C9">
      <w:pPr>
        <w:rPr>
          <w:rFonts w:cs="Arial"/>
        </w:rPr>
      </w:pPr>
      <w:r>
        <w:rPr>
          <w:rFonts w:cs="Arial"/>
        </w:rPr>
        <w:pict w14:anchorId="45CF3CC0">
          <v:rect id="_x0000_i2633" style="width:0;height:1.5pt" o:hralign="center" o:hrstd="t" o:hr="t" fillcolor="#a0a0a0" stroked="f"/>
        </w:pict>
      </w:r>
    </w:p>
    <w:p w14:paraId="2093617F" w14:textId="77777777" w:rsidR="009810C9" w:rsidRPr="0046756F" w:rsidRDefault="009810C9" w:rsidP="009810C9">
      <w:pPr>
        <w:pStyle w:val="Heading4"/>
        <w:rPr>
          <w:rFonts w:ascii="Arial" w:hAnsi="Arial" w:cs="Arial"/>
        </w:rPr>
      </w:pPr>
      <w:bookmarkStart w:id="3223" w:name="_Toc122796970"/>
      <w:bookmarkStart w:id="3224" w:name="_Toc158907020"/>
      <w:r w:rsidRPr="0046756F">
        <w:rPr>
          <w:rFonts w:ascii="Arial" w:hAnsi="Arial" w:cs="Arial"/>
        </w:rPr>
        <w:t>11.8.5.1 Brief Description</w:t>
      </w:r>
      <w:bookmarkEnd w:id="3223"/>
      <w:bookmarkEnd w:id="3224"/>
    </w:p>
    <w:p w14:paraId="510FF610" w14:textId="77777777" w:rsidR="009810C9" w:rsidRPr="0046756F" w:rsidRDefault="009810C9" w:rsidP="009810C9">
      <w:pPr>
        <w:rPr>
          <w:rFonts w:cs="Arial"/>
        </w:rPr>
      </w:pPr>
    </w:p>
    <w:p w14:paraId="6C5FB51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IwdgEnable enables IWDG (write access to IWDG_PR and IWDG_RLR registers disabled).</w:t>
      </w:r>
    </w:p>
    <w:p w14:paraId="2EB398DD" w14:textId="77777777" w:rsidR="009810C9" w:rsidRPr="0046756F" w:rsidRDefault="00000000" w:rsidP="009810C9">
      <w:pPr>
        <w:rPr>
          <w:rFonts w:cs="Arial"/>
        </w:rPr>
      </w:pPr>
      <w:r>
        <w:rPr>
          <w:rFonts w:cs="Arial"/>
        </w:rPr>
        <w:pict w14:anchorId="3A5A6359">
          <v:rect id="_x0000_i2634" style="width:0;height:1.5pt" o:hralign="center" o:hrstd="t" o:hr="t" fillcolor="#a0a0a0" stroked="f"/>
        </w:pict>
      </w:r>
    </w:p>
    <w:p w14:paraId="3AFC17D9" w14:textId="77777777" w:rsidR="009810C9" w:rsidRPr="0046756F" w:rsidRDefault="009810C9" w:rsidP="009810C9">
      <w:pPr>
        <w:pStyle w:val="Heading4"/>
        <w:rPr>
          <w:rFonts w:ascii="Arial" w:hAnsi="Arial" w:cs="Arial"/>
        </w:rPr>
      </w:pPr>
      <w:bookmarkStart w:id="3225" w:name="_Toc122796971"/>
      <w:bookmarkStart w:id="3226" w:name="_Toc158907021"/>
      <w:r w:rsidRPr="0046756F">
        <w:rPr>
          <w:rFonts w:ascii="Arial" w:hAnsi="Arial" w:cs="Arial"/>
        </w:rPr>
        <w:t>11.8.5.2 List of HLRs allocated</w:t>
      </w:r>
      <w:bookmarkEnd w:id="3225"/>
      <w:bookmarkEnd w:id="3226"/>
    </w:p>
    <w:p w14:paraId="742BB732" w14:textId="77777777" w:rsidR="009810C9" w:rsidRPr="0046756F" w:rsidRDefault="009810C9" w:rsidP="009810C9">
      <w:pPr>
        <w:rPr>
          <w:rFonts w:cs="Arial"/>
        </w:rPr>
      </w:pPr>
    </w:p>
    <w:p w14:paraId="4C1FF16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07DAA9C" w14:textId="77777777" w:rsidR="009810C9" w:rsidRPr="0046756F" w:rsidRDefault="00000000" w:rsidP="009810C9">
      <w:pPr>
        <w:rPr>
          <w:rFonts w:cs="Arial"/>
        </w:rPr>
      </w:pPr>
      <w:r>
        <w:rPr>
          <w:rFonts w:cs="Arial"/>
        </w:rPr>
        <w:pict w14:anchorId="38A21FC1">
          <v:rect id="_x0000_i2635" style="width:0;height:1.5pt" o:hralign="center" o:hrstd="t" o:hr="t" fillcolor="#a0a0a0" stroked="f"/>
        </w:pict>
      </w:r>
    </w:p>
    <w:p w14:paraId="7006C523" w14:textId="77777777" w:rsidR="009810C9" w:rsidRPr="0046756F" w:rsidRDefault="009810C9" w:rsidP="009810C9">
      <w:pPr>
        <w:pStyle w:val="Heading4"/>
        <w:rPr>
          <w:rFonts w:ascii="Arial" w:hAnsi="Arial" w:cs="Arial"/>
        </w:rPr>
      </w:pPr>
      <w:bookmarkStart w:id="3227" w:name="_Toc122796972"/>
      <w:bookmarkStart w:id="3228" w:name="_Toc158907022"/>
      <w:r w:rsidRPr="0046756F">
        <w:rPr>
          <w:rFonts w:ascii="Arial" w:hAnsi="Arial" w:cs="Arial"/>
        </w:rPr>
        <w:t>11.8.5.3 List of global variables accessed and modified</w:t>
      </w:r>
      <w:bookmarkEnd w:id="3227"/>
      <w:bookmarkEnd w:id="3228"/>
    </w:p>
    <w:p w14:paraId="4EC5BED6" w14:textId="77777777" w:rsidR="009810C9" w:rsidRPr="0046756F" w:rsidRDefault="009810C9" w:rsidP="009810C9">
      <w:pPr>
        <w:rPr>
          <w:rFonts w:cs="Arial"/>
        </w:rPr>
      </w:pPr>
    </w:p>
    <w:p w14:paraId="1336E525"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C018845"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1D59204" w14:textId="77777777" w:rsidR="009810C9" w:rsidRPr="0046756F" w:rsidRDefault="00000000" w:rsidP="009810C9">
      <w:pPr>
        <w:rPr>
          <w:rFonts w:cs="Arial"/>
        </w:rPr>
      </w:pPr>
      <w:r>
        <w:rPr>
          <w:rFonts w:cs="Arial"/>
        </w:rPr>
        <w:pict w14:anchorId="3EA90176">
          <v:rect id="_x0000_i2636" style="width:0;height:1.5pt" o:hralign="center" o:hrstd="t" o:hr="t" fillcolor="#a0a0a0" stroked="f"/>
        </w:pict>
      </w:r>
    </w:p>
    <w:p w14:paraId="194F59DB" w14:textId="77777777" w:rsidR="009810C9" w:rsidRPr="0046756F" w:rsidRDefault="009810C9" w:rsidP="009810C9">
      <w:pPr>
        <w:pStyle w:val="Heading4"/>
        <w:rPr>
          <w:rFonts w:ascii="Arial" w:hAnsi="Arial" w:cs="Arial"/>
        </w:rPr>
      </w:pPr>
      <w:bookmarkStart w:id="3229" w:name="_Toc122796973"/>
      <w:bookmarkStart w:id="3230" w:name="_Toc158907023"/>
      <w:r w:rsidRPr="0046756F">
        <w:rPr>
          <w:rFonts w:ascii="Arial" w:hAnsi="Arial" w:cs="Arial"/>
        </w:rPr>
        <w:t>11.8.5.4 Parameter list (Input/Output)</w:t>
      </w:r>
      <w:bookmarkEnd w:id="3229"/>
      <w:bookmarkEnd w:id="3230"/>
    </w:p>
    <w:p w14:paraId="1436D518" w14:textId="77777777" w:rsidR="009810C9" w:rsidRPr="0046756F" w:rsidRDefault="009810C9" w:rsidP="009810C9">
      <w:pPr>
        <w:rPr>
          <w:rFonts w:cs="Arial"/>
        </w:rPr>
      </w:pPr>
    </w:p>
    <w:p w14:paraId="1699A57B"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1F6E1629"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D54D864" w14:textId="77777777" w:rsidR="009810C9" w:rsidRPr="0046756F" w:rsidRDefault="00000000" w:rsidP="009810C9">
      <w:pPr>
        <w:rPr>
          <w:rFonts w:cs="Arial"/>
        </w:rPr>
      </w:pPr>
      <w:r>
        <w:rPr>
          <w:rFonts w:cs="Arial"/>
        </w:rPr>
        <w:pict w14:anchorId="74A9D73E">
          <v:rect id="_x0000_i2637" style="width:0;height:1.5pt" o:hralign="center" o:hrstd="t" o:hr="t" fillcolor="#a0a0a0" stroked="f"/>
        </w:pict>
      </w:r>
    </w:p>
    <w:p w14:paraId="1AFE68B2" w14:textId="77777777" w:rsidR="009810C9" w:rsidRPr="0046756F" w:rsidRDefault="009810C9" w:rsidP="009810C9">
      <w:pPr>
        <w:pStyle w:val="Heading4"/>
        <w:rPr>
          <w:rFonts w:ascii="Arial" w:hAnsi="Arial" w:cs="Arial"/>
        </w:rPr>
      </w:pPr>
      <w:bookmarkStart w:id="3231" w:name="_Toc122796974"/>
      <w:bookmarkStart w:id="3232" w:name="_Toc158907024"/>
      <w:r w:rsidRPr="0046756F">
        <w:rPr>
          <w:rFonts w:ascii="Arial" w:hAnsi="Arial" w:cs="Arial"/>
        </w:rPr>
        <w:t>11.8.5.5 Return Value</w:t>
      </w:r>
      <w:bookmarkEnd w:id="3231"/>
      <w:bookmarkEnd w:id="3232"/>
    </w:p>
    <w:p w14:paraId="2D032B83" w14:textId="77777777" w:rsidR="009810C9" w:rsidRPr="0046756F" w:rsidRDefault="009810C9" w:rsidP="009810C9">
      <w:pPr>
        <w:rPr>
          <w:rFonts w:cs="Arial"/>
        </w:rPr>
      </w:pPr>
    </w:p>
    <w:p w14:paraId="6DA918EE"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B2E4239" w14:textId="77777777" w:rsidR="009810C9" w:rsidRPr="0046756F" w:rsidRDefault="00000000" w:rsidP="009810C9">
      <w:pPr>
        <w:rPr>
          <w:rFonts w:cs="Arial"/>
        </w:rPr>
      </w:pPr>
      <w:r>
        <w:rPr>
          <w:rFonts w:cs="Arial"/>
        </w:rPr>
        <w:pict w14:anchorId="32B35B63">
          <v:rect id="_x0000_i2638" style="width:0;height:1.5pt" o:hralign="center" o:hrstd="t" o:hr="t" fillcolor="#a0a0a0" stroked="f"/>
        </w:pict>
      </w:r>
    </w:p>
    <w:p w14:paraId="08AF3D95" w14:textId="77777777" w:rsidR="009810C9" w:rsidRPr="0046756F" w:rsidRDefault="009810C9" w:rsidP="009810C9">
      <w:pPr>
        <w:pStyle w:val="Heading4"/>
        <w:rPr>
          <w:rFonts w:ascii="Arial" w:hAnsi="Arial" w:cs="Arial"/>
        </w:rPr>
      </w:pPr>
      <w:bookmarkStart w:id="3233" w:name="_Toc122796975"/>
      <w:bookmarkStart w:id="3234" w:name="_Toc158907025"/>
      <w:r w:rsidRPr="0046756F">
        <w:rPr>
          <w:rFonts w:ascii="Arial" w:hAnsi="Arial" w:cs="Arial"/>
        </w:rPr>
        <w:t>11.8.5.6 Other CSUs called by this CSU</w:t>
      </w:r>
      <w:bookmarkEnd w:id="3233"/>
      <w:bookmarkEnd w:id="3234"/>
    </w:p>
    <w:p w14:paraId="45DA2B6F" w14:textId="77777777" w:rsidR="009810C9" w:rsidRPr="0046756F" w:rsidRDefault="009810C9" w:rsidP="009810C9">
      <w:pPr>
        <w:rPr>
          <w:rFonts w:cs="Arial"/>
        </w:rPr>
      </w:pPr>
    </w:p>
    <w:p w14:paraId="5DC124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5B19B1E" w14:textId="77777777" w:rsidR="009810C9" w:rsidRPr="0046756F" w:rsidRDefault="00000000" w:rsidP="009810C9">
      <w:pPr>
        <w:rPr>
          <w:rFonts w:cs="Arial"/>
        </w:rPr>
      </w:pPr>
      <w:r>
        <w:rPr>
          <w:rFonts w:cs="Arial"/>
        </w:rPr>
        <w:pict w14:anchorId="25C5B42A">
          <v:rect id="_x0000_i2639" style="width:0;height:1.5pt" o:hralign="center" o:hrstd="t" o:hr="t" fillcolor="#a0a0a0" stroked="f"/>
        </w:pict>
      </w:r>
    </w:p>
    <w:p w14:paraId="1998A8A4" w14:textId="77777777" w:rsidR="009810C9" w:rsidRPr="0046756F" w:rsidRDefault="009810C9" w:rsidP="009810C9">
      <w:pPr>
        <w:pStyle w:val="Heading4"/>
        <w:rPr>
          <w:rFonts w:ascii="Arial" w:hAnsi="Arial" w:cs="Arial"/>
        </w:rPr>
      </w:pPr>
      <w:bookmarkStart w:id="3235" w:name="_Toc122796976"/>
      <w:bookmarkStart w:id="3236" w:name="_Toc158907026"/>
      <w:r w:rsidRPr="0046756F">
        <w:rPr>
          <w:rFonts w:ascii="Arial" w:hAnsi="Arial" w:cs="Arial"/>
        </w:rPr>
        <w:t>11.8.5.7 Description of list of LLRs allocated</w:t>
      </w:r>
      <w:bookmarkEnd w:id="3235"/>
      <w:bookmarkEnd w:id="3236"/>
    </w:p>
    <w:p w14:paraId="108A4DC9" w14:textId="77777777" w:rsidR="009810C9" w:rsidRPr="0046756F" w:rsidRDefault="009810C9" w:rsidP="009810C9">
      <w:pPr>
        <w:rPr>
          <w:rFonts w:cs="Arial"/>
        </w:rPr>
      </w:pPr>
    </w:p>
    <w:p w14:paraId="24D6BFF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IwdgEnable</w:t>
      </w:r>
    </w:p>
    <w:p w14:paraId="5D8EECB9" w14:textId="77777777" w:rsidR="009810C9" w:rsidRPr="0046756F" w:rsidRDefault="00000000" w:rsidP="009810C9">
      <w:pPr>
        <w:rPr>
          <w:rFonts w:cs="Arial"/>
        </w:rPr>
      </w:pPr>
      <w:r>
        <w:rPr>
          <w:rFonts w:cs="Arial"/>
        </w:rPr>
        <w:pict w14:anchorId="2C9D88E0">
          <v:rect id="_x0000_i2640" style="width:0;height:1.5pt" o:hralign="center" o:hrstd="t" o:hr="t" fillcolor="#a0a0a0" stroked="f"/>
        </w:pict>
      </w:r>
    </w:p>
    <w:p w14:paraId="4F1C636D" w14:textId="77777777" w:rsidR="009810C9" w:rsidRPr="0046756F" w:rsidRDefault="009810C9" w:rsidP="009810C9">
      <w:pPr>
        <w:pStyle w:val="Heading5"/>
        <w:rPr>
          <w:rFonts w:ascii="Arial" w:hAnsi="Arial" w:cs="Arial"/>
        </w:rPr>
      </w:pPr>
      <w:bookmarkStart w:id="3237" w:name="_Toc122796977"/>
      <w:bookmarkStart w:id="3238" w:name="_Toc158907027"/>
      <w:r w:rsidRPr="0046756F">
        <w:rPr>
          <w:rFonts w:ascii="Arial" w:hAnsi="Arial" w:cs="Arial"/>
        </w:rPr>
        <w:t>11.8.5.7.1 daulibstm32f4xxiwdg-IwdgEnable-LLR-001</w:t>
      </w:r>
      <w:bookmarkEnd w:id="3237"/>
      <w:bookmarkEnd w:id="3238"/>
    </w:p>
    <w:p w14:paraId="0F1F2DDC" w14:textId="77777777" w:rsidR="009810C9" w:rsidRPr="0046756F" w:rsidRDefault="009810C9" w:rsidP="009810C9">
      <w:pPr>
        <w:rPr>
          <w:rFonts w:cs="Arial"/>
        </w:rPr>
      </w:pPr>
      <w:r w:rsidRPr="0046756F">
        <w:rPr>
          <w:rFonts w:cs="Arial"/>
        </w:rPr>
        <w:t>Requirement ID: H698-LLD-CMU-FNC-1748</w:t>
      </w:r>
    </w:p>
    <w:p w14:paraId="3A2EFB8F" w14:textId="77777777" w:rsidR="009810C9" w:rsidRPr="0046756F" w:rsidRDefault="009810C9" w:rsidP="009810C9">
      <w:pPr>
        <w:rPr>
          <w:rFonts w:cs="Arial"/>
        </w:rPr>
      </w:pPr>
    </w:p>
    <w:p w14:paraId="37755DF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IWDG Key register with the value M_KR_KEY_ENABLE to start the watchdog i.e, set kr of M_IWDG to M_KR_KEY_ENABLE.</w:t>
      </w:r>
    </w:p>
    <w:p w14:paraId="2CA37FDD" w14:textId="77777777" w:rsidR="009810C9" w:rsidRPr="0046756F" w:rsidRDefault="00000000" w:rsidP="009810C9">
      <w:pPr>
        <w:rPr>
          <w:rFonts w:cs="Arial"/>
        </w:rPr>
      </w:pPr>
      <w:r>
        <w:rPr>
          <w:rFonts w:cs="Arial"/>
        </w:rPr>
        <w:pict w14:anchorId="3298B625">
          <v:rect id="_x0000_i2641" style="width:0;height:1.5pt" o:hralign="center" o:hrstd="t" o:hr="t" fillcolor="#a0a0a0" stroked="f"/>
        </w:pict>
      </w:r>
    </w:p>
    <w:p w14:paraId="176D09AB" w14:textId="77777777" w:rsidR="009810C9" w:rsidRPr="0046756F" w:rsidRDefault="009810C9" w:rsidP="009810C9">
      <w:pPr>
        <w:pStyle w:val="Heading2"/>
      </w:pPr>
      <w:bookmarkStart w:id="3239" w:name="_Toc122796978"/>
      <w:bookmarkStart w:id="3240" w:name="_Toc158907028"/>
      <w:r w:rsidRPr="0046756F">
        <w:t>11.9 daulibstm32f4xxpwr</w:t>
      </w:r>
      <w:bookmarkEnd w:id="3239"/>
      <w:bookmarkEnd w:id="3240"/>
    </w:p>
    <w:p w14:paraId="4D18AA6E" w14:textId="77777777" w:rsidR="009810C9" w:rsidRPr="0046756F" w:rsidRDefault="009810C9" w:rsidP="009810C9">
      <w:pPr>
        <w:rPr>
          <w:rFonts w:cs="Arial"/>
        </w:rPr>
      </w:pPr>
    </w:p>
    <w:p w14:paraId="464F1879" w14:textId="77777777" w:rsidR="009810C9" w:rsidRPr="0046756F" w:rsidRDefault="009810C9" w:rsidP="009810C9">
      <w:pPr>
        <w:widowControl w:val="0"/>
        <w:autoSpaceDE w:val="0"/>
        <w:autoSpaceDN w:val="0"/>
        <w:adjustRightInd w:val="0"/>
        <w:rPr>
          <w:rFonts w:cs="Arial"/>
        </w:rPr>
      </w:pPr>
      <w:r w:rsidRPr="0046756F">
        <w:rPr>
          <w:rFonts w:cs="Arial"/>
        </w:rPr>
        <w:t>This module provides firmware functions to manage the following functionality of the Power Controller (PWR) peripheral:</w:t>
      </w:r>
    </w:p>
    <w:p w14:paraId="636AC3FB" w14:textId="77777777" w:rsidR="009810C9" w:rsidRPr="0046756F" w:rsidRDefault="009810C9" w:rsidP="009810C9">
      <w:pPr>
        <w:widowControl w:val="0"/>
        <w:autoSpaceDE w:val="0"/>
        <w:autoSpaceDN w:val="0"/>
        <w:adjustRightInd w:val="0"/>
        <w:rPr>
          <w:rFonts w:cs="Arial"/>
          <w:sz w:val="17"/>
          <w:szCs w:val="17"/>
        </w:rPr>
      </w:pPr>
      <w:r w:rsidRPr="0046756F">
        <w:rPr>
          <w:rFonts w:cs="Arial"/>
        </w:rPr>
        <w:t xml:space="preserve">               Main Regulator configuration </w:t>
      </w:r>
    </w:p>
    <w:p w14:paraId="11ED4EDA" w14:textId="77777777" w:rsidR="009810C9" w:rsidRPr="0046756F" w:rsidRDefault="009810C9" w:rsidP="009810C9">
      <w:pPr>
        <w:widowControl w:val="0"/>
        <w:autoSpaceDE w:val="0"/>
        <w:autoSpaceDN w:val="0"/>
        <w:adjustRightInd w:val="0"/>
        <w:rPr>
          <w:rFonts w:cs="Arial"/>
        </w:rPr>
      </w:pPr>
    </w:p>
    <w:p w14:paraId="57F6AC6E" w14:textId="77777777" w:rsidR="009810C9" w:rsidRPr="0046756F" w:rsidRDefault="00000000" w:rsidP="009810C9">
      <w:pPr>
        <w:rPr>
          <w:rFonts w:cs="Arial"/>
        </w:rPr>
      </w:pPr>
      <w:r>
        <w:rPr>
          <w:rFonts w:cs="Arial"/>
        </w:rPr>
        <w:pict w14:anchorId="279068D5">
          <v:rect id="_x0000_i2642" style="width:0;height:1.5pt" o:hralign="center" o:hrstd="t" o:hr="t" fillcolor="#a0a0a0" stroked="f"/>
        </w:pict>
      </w:r>
    </w:p>
    <w:p w14:paraId="2D41CA62" w14:textId="77777777" w:rsidR="009810C9" w:rsidRPr="0046756F" w:rsidRDefault="009810C9" w:rsidP="009810C9">
      <w:pPr>
        <w:pStyle w:val="Heading3"/>
      </w:pPr>
      <w:bookmarkStart w:id="3241" w:name="_Toc122796979"/>
      <w:bookmarkStart w:id="3242" w:name="_Toc158907029"/>
      <w:r w:rsidRPr="0046756F">
        <w:t>11.9.1 PwrMainRegulatorModeConfig</w:t>
      </w:r>
      <w:bookmarkEnd w:id="3241"/>
      <w:bookmarkEnd w:id="3242"/>
    </w:p>
    <w:p w14:paraId="4FFDE3F2" w14:textId="77777777" w:rsidR="009810C9" w:rsidRPr="0046756F" w:rsidRDefault="009810C9" w:rsidP="009810C9">
      <w:pPr>
        <w:rPr>
          <w:rFonts w:cs="Arial"/>
        </w:rPr>
      </w:pPr>
    </w:p>
    <w:p w14:paraId="5A1EACA7" w14:textId="77777777" w:rsidR="009810C9" w:rsidRPr="0046756F" w:rsidRDefault="009810C9" w:rsidP="009810C9">
      <w:pPr>
        <w:widowControl w:val="0"/>
        <w:autoSpaceDE w:val="0"/>
        <w:autoSpaceDN w:val="0"/>
        <w:adjustRightInd w:val="0"/>
        <w:rPr>
          <w:rFonts w:cs="Arial"/>
        </w:rPr>
      </w:pPr>
      <w:r w:rsidRPr="0046756F">
        <w:rPr>
          <w:rFonts w:cs="Arial"/>
        </w:rPr>
        <w:t>Low Level Design Details about CSU PwrMainRegulatorModeConfig will follow in the sub sections.</w:t>
      </w:r>
    </w:p>
    <w:p w14:paraId="65D27887" w14:textId="77777777" w:rsidR="009810C9" w:rsidRPr="0046756F" w:rsidRDefault="00000000" w:rsidP="009810C9">
      <w:pPr>
        <w:rPr>
          <w:rFonts w:cs="Arial"/>
        </w:rPr>
      </w:pPr>
      <w:r>
        <w:rPr>
          <w:rFonts w:cs="Arial"/>
        </w:rPr>
        <w:pict w14:anchorId="6A12807A">
          <v:rect id="_x0000_i2643" style="width:0;height:1.5pt" o:hralign="center" o:hrstd="t" o:hr="t" fillcolor="#a0a0a0" stroked="f"/>
        </w:pict>
      </w:r>
    </w:p>
    <w:p w14:paraId="5666C888" w14:textId="77777777" w:rsidR="009810C9" w:rsidRPr="0046756F" w:rsidRDefault="009810C9" w:rsidP="009810C9">
      <w:pPr>
        <w:pStyle w:val="Heading4"/>
        <w:rPr>
          <w:rFonts w:ascii="Arial" w:hAnsi="Arial" w:cs="Arial"/>
        </w:rPr>
      </w:pPr>
      <w:bookmarkStart w:id="3243" w:name="_Toc122796980"/>
      <w:bookmarkStart w:id="3244" w:name="_Toc158907030"/>
      <w:r w:rsidRPr="0046756F">
        <w:rPr>
          <w:rFonts w:ascii="Arial" w:hAnsi="Arial" w:cs="Arial"/>
        </w:rPr>
        <w:t>11.9.1.1 Brief Description</w:t>
      </w:r>
      <w:bookmarkEnd w:id="3243"/>
      <w:bookmarkEnd w:id="3244"/>
    </w:p>
    <w:p w14:paraId="4027DC0D" w14:textId="77777777" w:rsidR="009810C9" w:rsidRPr="0046756F" w:rsidRDefault="009810C9" w:rsidP="009810C9">
      <w:pPr>
        <w:rPr>
          <w:rFonts w:cs="Arial"/>
        </w:rPr>
      </w:pPr>
    </w:p>
    <w:p w14:paraId="5431C5F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PwrMainRegulatorModeConfig configures the main internal regulator output voltage.</w:t>
      </w:r>
    </w:p>
    <w:p w14:paraId="1484C6D7" w14:textId="77777777" w:rsidR="009810C9" w:rsidRPr="0046756F" w:rsidRDefault="00000000" w:rsidP="009810C9">
      <w:pPr>
        <w:rPr>
          <w:rFonts w:cs="Arial"/>
        </w:rPr>
      </w:pPr>
      <w:r>
        <w:rPr>
          <w:rFonts w:cs="Arial"/>
        </w:rPr>
        <w:pict w14:anchorId="62D7C500">
          <v:rect id="_x0000_i2644" style="width:0;height:1.5pt" o:hralign="center" o:hrstd="t" o:hr="t" fillcolor="#a0a0a0" stroked="f"/>
        </w:pict>
      </w:r>
    </w:p>
    <w:p w14:paraId="44CCD05D" w14:textId="77777777" w:rsidR="009810C9" w:rsidRPr="0046756F" w:rsidRDefault="009810C9" w:rsidP="009810C9">
      <w:pPr>
        <w:pStyle w:val="Heading4"/>
        <w:rPr>
          <w:rFonts w:ascii="Arial" w:hAnsi="Arial" w:cs="Arial"/>
        </w:rPr>
      </w:pPr>
      <w:bookmarkStart w:id="3245" w:name="_Toc122796981"/>
      <w:bookmarkStart w:id="3246" w:name="_Toc158907031"/>
      <w:r w:rsidRPr="0046756F">
        <w:rPr>
          <w:rFonts w:ascii="Arial" w:hAnsi="Arial" w:cs="Arial"/>
        </w:rPr>
        <w:t>11.9.1.2 List of HLRs allocated</w:t>
      </w:r>
      <w:bookmarkEnd w:id="3245"/>
      <w:bookmarkEnd w:id="3246"/>
    </w:p>
    <w:p w14:paraId="00626AB6" w14:textId="77777777" w:rsidR="009810C9" w:rsidRPr="0046756F" w:rsidRDefault="009810C9" w:rsidP="009810C9">
      <w:pPr>
        <w:rPr>
          <w:rFonts w:cs="Arial"/>
        </w:rPr>
      </w:pPr>
    </w:p>
    <w:p w14:paraId="5AA4834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44E5A92" w14:textId="77777777" w:rsidR="009810C9" w:rsidRPr="0046756F" w:rsidRDefault="00000000" w:rsidP="009810C9">
      <w:pPr>
        <w:rPr>
          <w:rFonts w:cs="Arial"/>
        </w:rPr>
      </w:pPr>
      <w:r>
        <w:rPr>
          <w:rFonts w:cs="Arial"/>
        </w:rPr>
        <w:pict w14:anchorId="0AAD746F">
          <v:rect id="_x0000_i2645" style="width:0;height:1.5pt" o:hralign="center" o:hrstd="t" o:hr="t" fillcolor="#a0a0a0" stroked="f"/>
        </w:pict>
      </w:r>
    </w:p>
    <w:p w14:paraId="7CF57857" w14:textId="77777777" w:rsidR="009810C9" w:rsidRPr="0046756F" w:rsidRDefault="009810C9" w:rsidP="003E239A">
      <w:pPr>
        <w:pStyle w:val="Heading4"/>
        <w:rPr>
          <w:rFonts w:ascii="Arial" w:hAnsi="Arial" w:cs="Arial"/>
        </w:rPr>
      </w:pPr>
      <w:bookmarkStart w:id="3247" w:name="_Toc122796982"/>
      <w:bookmarkStart w:id="3248" w:name="_Toc158907032"/>
      <w:r w:rsidRPr="0046756F">
        <w:rPr>
          <w:rFonts w:ascii="Arial" w:hAnsi="Arial" w:cs="Arial"/>
        </w:rPr>
        <w:t>11.9.1.3 List of global variables accessed and modified</w:t>
      </w:r>
      <w:bookmarkEnd w:id="3247"/>
      <w:bookmarkEnd w:id="3248"/>
    </w:p>
    <w:p w14:paraId="7016919F" w14:textId="77777777" w:rsidR="009810C9" w:rsidRPr="0046756F" w:rsidRDefault="009810C9" w:rsidP="009810C9">
      <w:pPr>
        <w:rPr>
          <w:rFonts w:cs="Arial"/>
        </w:rPr>
      </w:pPr>
    </w:p>
    <w:p w14:paraId="2CDD6FE2"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4619F2F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C8ABA9B" w14:textId="77777777" w:rsidR="009810C9" w:rsidRPr="0046756F" w:rsidRDefault="00000000" w:rsidP="009810C9">
      <w:pPr>
        <w:rPr>
          <w:rFonts w:cs="Arial"/>
        </w:rPr>
      </w:pPr>
      <w:r>
        <w:rPr>
          <w:rFonts w:cs="Arial"/>
        </w:rPr>
        <w:pict w14:anchorId="3B587B39">
          <v:rect id="_x0000_i2646" style="width:0;height:1.5pt" o:hralign="center" o:hrstd="t" o:hr="t" fillcolor="#a0a0a0" stroked="f"/>
        </w:pict>
      </w:r>
    </w:p>
    <w:p w14:paraId="2125B416" w14:textId="77777777" w:rsidR="009810C9" w:rsidRPr="0046756F" w:rsidRDefault="009810C9" w:rsidP="009810C9">
      <w:pPr>
        <w:pStyle w:val="Heading4"/>
        <w:rPr>
          <w:rFonts w:ascii="Arial" w:hAnsi="Arial" w:cs="Arial"/>
        </w:rPr>
      </w:pPr>
      <w:bookmarkStart w:id="3249" w:name="_Toc122796983"/>
      <w:bookmarkStart w:id="3250" w:name="_Toc158907033"/>
      <w:r w:rsidRPr="0046756F">
        <w:rPr>
          <w:rFonts w:ascii="Arial" w:hAnsi="Arial" w:cs="Arial"/>
        </w:rPr>
        <w:t>11.9.1.4 Parameter list (Input/Output)</w:t>
      </w:r>
      <w:bookmarkEnd w:id="3249"/>
      <w:bookmarkEnd w:id="3250"/>
    </w:p>
    <w:p w14:paraId="3E7A797F" w14:textId="77777777" w:rsidR="009810C9" w:rsidRPr="0046756F" w:rsidRDefault="009810C9" w:rsidP="009810C9">
      <w:pPr>
        <w:rPr>
          <w:rFonts w:cs="Arial"/>
        </w:rPr>
      </w:pPr>
    </w:p>
    <w:p w14:paraId="7B93DE3E" w14:textId="77777777" w:rsidR="009810C9" w:rsidRPr="0046756F" w:rsidRDefault="009810C9" w:rsidP="009810C9">
      <w:pPr>
        <w:widowControl w:val="0"/>
        <w:autoSpaceDE w:val="0"/>
        <w:autoSpaceDN w:val="0"/>
        <w:adjustRightInd w:val="0"/>
        <w:rPr>
          <w:rFonts w:cs="Arial"/>
        </w:rPr>
      </w:pPr>
      <w:r w:rsidRPr="0046756F">
        <w:rPr>
          <w:rFonts w:cs="Arial"/>
        </w:rPr>
        <w:t>Inputs: T_UINT32 pwr_regulator_voltage - Specifies the regulator output voltage to achieve a tradeoff between performance and power consumption when the device does not operate at the maximum frequency.</w:t>
      </w:r>
    </w:p>
    <w:p w14:paraId="72C1D9F2" w14:textId="77777777" w:rsidR="009810C9" w:rsidRPr="0046756F" w:rsidRDefault="009810C9" w:rsidP="009810C9">
      <w:pPr>
        <w:widowControl w:val="0"/>
        <w:autoSpaceDE w:val="0"/>
        <w:autoSpaceDN w:val="0"/>
        <w:adjustRightInd w:val="0"/>
        <w:rPr>
          <w:rFonts w:cs="Arial"/>
        </w:rPr>
      </w:pPr>
      <w:r w:rsidRPr="0046756F">
        <w:rPr>
          <w:rFonts w:cs="Arial"/>
        </w:rPr>
        <w:t>Outputs: None</w:t>
      </w:r>
    </w:p>
    <w:p w14:paraId="11D308A3" w14:textId="77777777" w:rsidR="009810C9" w:rsidRPr="0046756F" w:rsidRDefault="00000000" w:rsidP="009810C9">
      <w:pPr>
        <w:rPr>
          <w:rFonts w:cs="Arial"/>
        </w:rPr>
      </w:pPr>
      <w:r>
        <w:rPr>
          <w:rFonts w:cs="Arial"/>
        </w:rPr>
        <w:pict w14:anchorId="4C7C1CB0">
          <v:rect id="_x0000_i2647" style="width:0;height:1.5pt" o:hralign="center" o:hrstd="t" o:hr="t" fillcolor="#a0a0a0" stroked="f"/>
        </w:pict>
      </w:r>
    </w:p>
    <w:p w14:paraId="67FF0218" w14:textId="77777777" w:rsidR="009810C9" w:rsidRPr="0046756F" w:rsidRDefault="009810C9" w:rsidP="009810C9">
      <w:pPr>
        <w:pStyle w:val="Heading4"/>
        <w:rPr>
          <w:rFonts w:ascii="Arial" w:hAnsi="Arial" w:cs="Arial"/>
        </w:rPr>
      </w:pPr>
      <w:bookmarkStart w:id="3251" w:name="_Toc122796984"/>
      <w:bookmarkStart w:id="3252" w:name="_Toc158907034"/>
      <w:r w:rsidRPr="0046756F">
        <w:rPr>
          <w:rFonts w:ascii="Arial" w:hAnsi="Arial" w:cs="Arial"/>
        </w:rPr>
        <w:t>11.9.1.5 Return Value</w:t>
      </w:r>
      <w:bookmarkEnd w:id="3251"/>
      <w:bookmarkEnd w:id="3252"/>
    </w:p>
    <w:p w14:paraId="3D004B5B" w14:textId="77777777" w:rsidR="009810C9" w:rsidRPr="0046756F" w:rsidRDefault="009810C9" w:rsidP="009810C9">
      <w:pPr>
        <w:rPr>
          <w:rFonts w:cs="Arial"/>
        </w:rPr>
      </w:pPr>
    </w:p>
    <w:p w14:paraId="4F57A6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09A1D36" w14:textId="77777777" w:rsidR="009810C9" w:rsidRPr="0046756F" w:rsidRDefault="00000000" w:rsidP="009810C9">
      <w:pPr>
        <w:rPr>
          <w:rFonts w:cs="Arial"/>
        </w:rPr>
      </w:pPr>
      <w:r>
        <w:rPr>
          <w:rFonts w:cs="Arial"/>
        </w:rPr>
        <w:pict w14:anchorId="506563C1">
          <v:rect id="_x0000_i2648" style="width:0;height:1.5pt" o:hralign="center" o:hrstd="t" o:hr="t" fillcolor="#a0a0a0" stroked="f"/>
        </w:pict>
      </w:r>
    </w:p>
    <w:p w14:paraId="635F95BA" w14:textId="77777777" w:rsidR="009810C9" w:rsidRPr="0046756F" w:rsidRDefault="009810C9" w:rsidP="009810C9">
      <w:pPr>
        <w:pStyle w:val="Heading4"/>
        <w:rPr>
          <w:rFonts w:ascii="Arial" w:hAnsi="Arial" w:cs="Arial"/>
        </w:rPr>
      </w:pPr>
      <w:bookmarkStart w:id="3253" w:name="_Toc122796985"/>
      <w:bookmarkStart w:id="3254" w:name="_Toc158907035"/>
      <w:r w:rsidRPr="0046756F">
        <w:rPr>
          <w:rFonts w:ascii="Arial" w:hAnsi="Arial" w:cs="Arial"/>
        </w:rPr>
        <w:t>11.9.1.6 Other CSUs called by this CSU</w:t>
      </w:r>
      <w:bookmarkEnd w:id="3253"/>
      <w:bookmarkEnd w:id="3254"/>
    </w:p>
    <w:p w14:paraId="64FFFD2D" w14:textId="77777777" w:rsidR="009810C9" w:rsidRPr="0046756F" w:rsidRDefault="009810C9" w:rsidP="009810C9">
      <w:pPr>
        <w:rPr>
          <w:rFonts w:cs="Arial"/>
        </w:rPr>
      </w:pPr>
    </w:p>
    <w:p w14:paraId="4BA083C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7ED7B95" w14:textId="77777777" w:rsidR="009810C9" w:rsidRPr="0046756F" w:rsidRDefault="00000000" w:rsidP="009810C9">
      <w:pPr>
        <w:rPr>
          <w:rFonts w:cs="Arial"/>
        </w:rPr>
      </w:pPr>
      <w:r>
        <w:rPr>
          <w:rFonts w:cs="Arial"/>
        </w:rPr>
        <w:pict w14:anchorId="5CB0B875">
          <v:rect id="_x0000_i2649" style="width:0;height:1.5pt" o:hralign="center" o:hrstd="t" o:hr="t" fillcolor="#a0a0a0" stroked="f"/>
        </w:pict>
      </w:r>
    </w:p>
    <w:p w14:paraId="1CAAE5BD" w14:textId="77777777" w:rsidR="009810C9" w:rsidRPr="0046756F" w:rsidRDefault="009810C9" w:rsidP="009810C9">
      <w:pPr>
        <w:pStyle w:val="Heading4"/>
        <w:rPr>
          <w:rFonts w:ascii="Arial" w:hAnsi="Arial" w:cs="Arial"/>
        </w:rPr>
      </w:pPr>
      <w:bookmarkStart w:id="3255" w:name="_Toc122796986"/>
      <w:bookmarkStart w:id="3256" w:name="_Toc158907036"/>
      <w:r w:rsidRPr="0046756F">
        <w:rPr>
          <w:rFonts w:ascii="Arial" w:hAnsi="Arial" w:cs="Arial"/>
        </w:rPr>
        <w:t>11.9.1.7 Description of list of LLRs allocated</w:t>
      </w:r>
      <w:bookmarkEnd w:id="3255"/>
      <w:bookmarkEnd w:id="3256"/>
    </w:p>
    <w:p w14:paraId="633C38A2" w14:textId="77777777" w:rsidR="009810C9" w:rsidRPr="0046756F" w:rsidRDefault="009810C9" w:rsidP="009810C9">
      <w:pPr>
        <w:rPr>
          <w:rFonts w:cs="Arial"/>
        </w:rPr>
      </w:pPr>
    </w:p>
    <w:p w14:paraId="185588C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PwrMainRegulatorModeConfig</w:t>
      </w:r>
    </w:p>
    <w:p w14:paraId="246DF42B" w14:textId="77777777" w:rsidR="009810C9" w:rsidRPr="0046756F" w:rsidRDefault="00000000" w:rsidP="009810C9">
      <w:pPr>
        <w:rPr>
          <w:rFonts w:cs="Arial"/>
        </w:rPr>
      </w:pPr>
      <w:r>
        <w:rPr>
          <w:rFonts w:cs="Arial"/>
        </w:rPr>
        <w:pict w14:anchorId="02A13613">
          <v:rect id="_x0000_i2650" style="width:0;height:1.5pt" o:hralign="center" o:hrstd="t" o:hr="t" fillcolor="#a0a0a0" stroked="f"/>
        </w:pict>
      </w:r>
    </w:p>
    <w:p w14:paraId="293CEB57" w14:textId="77777777" w:rsidR="009810C9" w:rsidRPr="0046756F" w:rsidRDefault="009810C9" w:rsidP="009810C9">
      <w:pPr>
        <w:pStyle w:val="Heading5"/>
        <w:rPr>
          <w:rFonts w:ascii="Arial" w:hAnsi="Arial" w:cs="Arial"/>
        </w:rPr>
      </w:pPr>
      <w:bookmarkStart w:id="3257" w:name="_Toc122796987"/>
      <w:bookmarkStart w:id="3258" w:name="_Toc158907037"/>
      <w:r w:rsidRPr="0046756F">
        <w:rPr>
          <w:rFonts w:ascii="Arial" w:hAnsi="Arial" w:cs="Arial"/>
        </w:rPr>
        <w:t>11.9.1.7.1 daulibstm32f4xxpwr-PwrMainRegulatorModeConfig-LLR-001</w:t>
      </w:r>
      <w:bookmarkEnd w:id="3257"/>
      <w:bookmarkEnd w:id="3258"/>
    </w:p>
    <w:p w14:paraId="211D3AA7" w14:textId="77777777" w:rsidR="009810C9" w:rsidRPr="0046756F" w:rsidRDefault="009810C9" w:rsidP="009810C9">
      <w:pPr>
        <w:rPr>
          <w:rFonts w:cs="Arial"/>
        </w:rPr>
      </w:pPr>
      <w:r w:rsidRPr="0046756F">
        <w:rPr>
          <w:rFonts w:cs="Arial"/>
        </w:rPr>
        <w:t>Requirement ID: H698-LLD-CMU-FNC-1758</w:t>
      </w:r>
    </w:p>
    <w:p w14:paraId="795FEE88" w14:textId="77777777" w:rsidR="009810C9" w:rsidRPr="0046756F" w:rsidRDefault="009810C9" w:rsidP="009810C9">
      <w:pPr>
        <w:rPr>
          <w:rFonts w:cs="Arial"/>
        </w:rPr>
      </w:pPr>
    </w:p>
    <w:p w14:paraId="704EDDC0" w14:textId="77777777" w:rsidR="009810C9" w:rsidRPr="0046756F" w:rsidRDefault="009810C9" w:rsidP="009810C9">
      <w:pPr>
        <w:widowControl w:val="0"/>
        <w:autoSpaceDE w:val="0"/>
        <w:autoSpaceDN w:val="0"/>
        <w:adjustRightInd w:val="0"/>
        <w:rPr>
          <w:rFonts w:cs="Arial"/>
        </w:rPr>
      </w:pPr>
      <w:r w:rsidRPr="0046756F">
        <w:rPr>
          <w:rFonts w:cs="Arial"/>
        </w:rPr>
        <w:t>The function shall configure power control register (PWR_CR) to Scale 2 mode (bit 14) when scale 2 is seleted i.e, set cr of M_PWR to (cr of M_PWR bitwise AND with negated value of M_PWR_REGULATOR_VOLTAGE_SCALE1) when M_PWR_REGULATOR_VOLTAGE_SCALE2 is equal to pwr_regulator_voltage.</w:t>
      </w:r>
    </w:p>
    <w:p w14:paraId="1C9E02D1" w14:textId="77777777" w:rsidR="009810C9" w:rsidRPr="0046756F" w:rsidRDefault="00000000" w:rsidP="009810C9">
      <w:pPr>
        <w:rPr>
          <w:rFonts w:cs="Arial"/>
        </w:rPr>
      </w:pPr>
      <w:r>
        <w:rPr>
          <w:rFonts w:cs="Arial"/>
        </w:rPr>
        <w:pict w14:anchorId="7DA43B02">
          <v:rect id="_x0000_i2651" style="width:0;height:1.5pt" o:hralign="center" o:hrstd="t" o:hr="t" fillcolor="#a0a0a0" stroked="f"/>
        </w:pict>
      </w:r>
    </w:p>
    <w:p w14:paraId="74DECD56" w14:textId="77777777" w:rsidR="009810C9" w:rsidRPr="0046756F" w:rsidRDefault="009810C9" w:rsidP="009810C9">
      <w:pPr>
        <w:pStyle w:val="Heading5"/>
        <w:rPr>
          <w:rFonts w:ascii="Arial" w:hAnsi="Arial" w:cs="Arial"/>
        </w:rPr>
      </w:pPr>
      <w:bookmarkStart w:id="3259" w:name="_Toc122796988"/>
      <w:bookmarkStart w:id="3260" w:name="_Toc158907038"/>
      <w:r w:rsidRPr="0046756F">
        <w:rPr>
          <w:rFonts w:ascii="Arial" w:hAnsi="Arial" w:cs="Arial"/>
        </w:rPr>
        <w:t>11.9.1.7.2 daulibstm32f4xxpwr-PwrMainRegulatorModeConfig-LLR-002</w:t>
      </w:r>
      <w:bookmarkEnd w:id="3259"/>
      <w:bookmarkEnd w:id="3260"/>
    </w:p>
    <w:p w14:paraId="22784C0A" w14:textId="77777777" w:rsidR="009810C9" w:rsidRPr="0046756F" w:rsidRDefault="009810C9" w:rsidP="009810C9">
      <w:pPr>
        <w:rPr>
          <w:rFonts w:cs="Arial"/>
        </w:rPr>
      </w:pPr>
      <w:r w:rsidRPr="0046756F">
        <w:rPr>
          <w:rFonts w:cs="Arial"/>
        </w:rPr>
        <w:t>Requirement ID: H698-LLD-CMU-FNC-1759</w:t>
      </w:r>
    </w:p>
    <w:p w14:paraId="7C09CF68" w14:textId="77777777" w:rsidR="009810C9" w:rsidRPr="0046756F" w:rsidRDefault="009810C9" w:rsidP="009810C9">
      <w:pPr>
        <w:rPr>
          <w:rFonts w:cs="Arial"/>
        </w:rPr>
      </w:pPr>
    </w:p>
    <w:p w14:paraId="1F66B654" w14:textId="77777777" w:rsidR="009810C9" w:rsidRPr="0046756F" w:rsidRDefault="009810C9" w:rsidP="009810C9">
      <w:pPr>
        <w:widowControl w:val="0"/>
        <w:autoSpaceDE w:val="0"/>
        <w:autoSpaceDN w:val="0"/>
        <w:adjustRightInd w:val="0"/>
        <w:rPr>
          <w:rFonts w:cs="Arial"/>
        </w:rPr>
      </w:pPr>
      <w:r w:rsidRPr="0046756F">
        <w:rPr>
          <w:rFonts w:cs="Arial"/>
        </w:rPr>
        <w:t>The function shall configure power control register (PWR_CR) to Scale 1 mode (bit 14) when scale 1 is seleted i.e, set cr of M_PWR to (cr of M_PWR bitwise OR with M_PWR_REGULATOR_VOLTAGE_SCALE1) when M_PWR_REGULATOR_VOLTAGE_SCALE2 is not equal to pwr_regulator_voltage.</w:t>
      </w:r>
    </w:p>
    <w:p w14:paraId="426D7D92" w14:textId="77777777" w:rsidR="009810C9" w:rsidRPr="0046756F" w:rsidRDefault="00000000" w:rsidP="009810C9">
      <w:pPr>
        <w:rPr>
          <w:rFonts w:cs="Arial"/>
        </w:rPr>
      </w:pPr>
      <w:r>
        <w:rPr>
          <w:rFonts w:cs="Arial"/>
        </w:rPr>
        <w:pict w14:anchorId="2078C034">
          <v:rect id="_x0000_i2652" style="width:0;height:1.5pt" o:hralign="center" o:hrstd="t" o:hr="t" fillcolor="#a0a0a0" stroked="f"/>
        </w:pict>
      </w:r>
    </w:p>
    <w:p w14:paraId="7D7727B2" w14:textId="77777777" w:rsidR="009810C9" w:rsidRPr="0046756F" w:rsidRDefault="009810C9" w:rsidP="009810C9">
      <w:pPr>
        <w:pStyle w:val="Heading2"/>
      </w:pPr>
      <w:bookmarkStart w:id="3261" w:name="_Toc122796989"/>
      <w:bookmarkStart w:id="3262" w:name="_Toc158907039"/>
      <w:r w:rsidRPr="0046756F">
        <w:t>11.10 daulibstm32f4xxrcc</w:t>
      </w:r>
      <w:bookmarkEnd w:id="3261"/>
      <w:bookmarkEnd w:id="3262"/>
    </w:p>
    <w:p w14:paraId="5F3AD9D0" w14:textId="77777777" w:rsidR="009810C9" w:rsidRPr="0046756F" w:rsidRDefault="009810C9" w:rsidP="009810C9">
      <w:pPr>
        <w:rPr>
          <w:rFonts w:cs="Arial"/>
        </w:rPr>
      </w:pPr>
    </w:p>
    <w:p w14:paraId="6FC2EE08" w14:textId="77777777" w:rsidR="009810C9" w:rsidRPr="0046756F" w:rsidRDefault="009810C9" w:rsidP="009810C9">
      <w:pPr>
        <w:widowControl w:val="0"/>
        <w:autoSpaceDE w:val="0"/>
        <w:autoSpaceDN w:val="0"/>
        <w:adjustRightInd w:val="0"/>
        <w:rPr>
          <w:rFonts w:cs="Arial"/>
        </w:rPr>
      </w:pPr>
      <w:r w:rsidRPr="0046756F">
        <w:rPr>
          <w:rFonts w:cs="Arial"/>
        </w:rPr>
        <w:t>The daulibstm32f4xxrcc CSC provides firmware functions to manage the following functionalities of the Reset and clock control (RCC) peripheral:</w:t>
      </w:r>
    </w:p>
    <w:p w14:paraId="24329135"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Internal/external clocks, PLL, CSS and MCO configuration</w:t>
      </w:r>
    </w:p>
    <w:p w14:paraId="42F97219"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System, AHB and APB busses clocks configuration</w:t>
      </w:r>
    </w:p>
    <w:p w14:paraId="769B0CBC"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Peripheral clocks configuration</w:t>
      </w:r>
    </w:p>
    <w:p w14:paraId="35447877" w14:textId="77777777" w:rsidR="009810C9" w:rsidRPr="0046756F" w:rsidRDefault="009810C9" w:rsidP="009810C9">
      <w:pPr>
        <w:widowControl w:val="0"/>
        <w:numPr>
          <w:ilvl w:val="0"/>
          <w:numId w:val="1"/>
        </w:numPr>
        <w:autoSpaceDE w:val="0"/>
        <w:autoSpaceDN w:val="0"/>
        <w:adjustRightInd w:val="0"/>
        <w:spacing w:line="240" w:lineRule="auto"/>
        <w:ind w:left="1800" w:hanging="360"/>
        <w:rPr>
          <w:rFonts w:cs="Arial"/>
        </w:rPr>
      </w:pPr>
      <w:r w:rsidRPr="0046756F">
        <w:rPr>
          <w:rFonts w:cs="Arial"/>
        </w:rPr>
        <w:t>Interrupts and flags management</w:t>
      </w:r>
    </w:p>
    <w:p w14:paraId="1ECE43ED" w14:textId="77777777" w:rsidR="009810C9" w:rsidRPr="0046756F" w:rsidRDefault="00000000" w:rsidP="009810C9">
      <w:pPr>
        <w:rPr>
          <w:rFonts w:cs="Arial"/>
        </w:rPr>
      </w:pPr>
      <w:r>
        <w:rPr>
          <w:rFonts w:cs="Arial"/>
        </w:rPr>
        <w:pict w14:anchorId="53725AD7">
          <v:rect id="_x0000_i2653" style="width:0;height:1.5pt" o:hralign="center" o:hrstd="t" o:hr="t" fillcolor="#a0a0a0" stroked="f"/>
        </w:pict>
      </w:r>
    </w:p>
    <w:p w14:paraId="6A1094A4" w14:textId="77777777" w:rsidR="009810C9" w:rsidRPr="0046756F" w:rsidRDefault="009810C9" w:rsidP="009810C9">
      <w:pPr>
        <w:pStyle w:val="Heading3"/>
      </w:pPr>
      <w:bookmarkStart w:id="3263" w:name="_Toc122796990"/>
      <w:bookmarkStart w:id="3264" w:name="_Toc158907040"/>
      <w:r w:rsidRPr="0046756F">
        <w:t>11.10.1 RccDeInit</w:t>
      </w:r>
      <w:bookmarkEnd w:id="3263"/>
      <w:bookmarkEnd w:id="3264"/>
    </w:p>
    <w:p w14:paraId="1923449A" w14:textId="77777777" w:rsidR="009810C9" w:rsidRPr="0046756F" w:rsidRDefault="009810C9" w:rsidP="009810C9">
      <w:pPr>
        <w:rPr>
          <w:rFonts w:cs="Arial"/>
        </w:rPr>
      </w:pPr>
    </w:p>
    <w:p w14:paraId="790B86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RccDeInit will follow in the sub sections.</w:t>
      </w:r>
    </w:p>
    <w:p w14:paraId="4A313CE5" w14:textId="77777777" w:rsidR="009810C9" w:rsidRPr="0046756F" w:rsidRDefault="00000000" w:rsidP="009810C9">
      <w:pPr>
        <w:rPr>
          <w:rFonts w:cs="Arial"/>
        </w:rPr>
      </w:pPr>
      <w:r>
        <w:rPr>
          <w:rFonts w:cs="Arial"/>
        </w:rPr>
        <w:pict w14:anchorId="6513BCAD">
          <v:rect id="_x0000_i2654" style="width:0;height:1.5pt" o:hralign="center" o:hrstd="t" o:hr="t" fillcolor="#a0a0a0" stroked="f"/>
        </w:pict>
      </w:r>
    </w:p>
    <w:p w14:paraId="5DF9FEAC" w14:textId="77777777" w:rsidR="009810C9" w:rsidRPr="0046756F" w:rsidRDefault="009810C9" w:rsidP="009810C9">
      <w:pPr>
        <w:pStyle w:val="Heading4"/>
        <w:rPr>
          <w:rFonts w:ascii="Arial" w:hAnsi="Arial" w:cs="Arial"/>
        </w:rPr>
      </w:pPr>
      <w:bookmarkStart w:id="3265" w:name="_Toc122796991"/>
      <w:bookmarkStart w:id="3266" w:name="_Toc158907041"/>
      <w:r w:rsidRPr="0046756F">
        <w:rPr>
          <w:rFonts w:ascii="Arial" w:hAnsi="Arial" w:cs="Arial"/>
        </w:rPr>
        <w:t>11.10.1.1 Brief Description</w:t>
      </w:r>
      <w:bookmarkEnd w:id="3265"/>
      <w:bookmarkEnd w:id="3266"/>
    </w:p>
    <w:p w14:paraId="5AABF263" w14:textId="77777777" w:rsidR="009810C9" w:rsidRPr="0046756F" w:rsidRDefault="009810C9" w:rsidP="009810C9">
      <w:pPr>
        <w:rPr>
          <w:rFonts w:cs="Arial"/>
        </w:rPr>
      </w:pPr>
    </w:p>
    <w:p w14:paraId="117E9B0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RccDeInit Resets the RCC clock configuration to the default reset state.</w:t>
      </w:r>
    </w:p>
    <w:p w14:paraId="410D4370" w14:textId="77777777" w:rsidR="009810C9" w:rsidRPr="0046756F" w:rsidRDefault="00000000" w:rsidP="009810C9">
      <w:pPr>
        <w:rPr>
          <w:rFonts w:cs="Arial"/>
        </w:rPr>
      </w:pPr>
      <w:r>
        <w:rPr>
          <w:rFonts w:cs="Arial"/>
        </w:rPr>
        <w:pict w14:anchorId="413A1921">
          <v:rect id="_x0000_i2655" style="width:0;height:1.5pt" o:hralign="center" o:hrstd="t" o:hr="t" fillcolor="#a0a0a0" stroked="f"/>
        </w:pict>
      </w:r>
    </w:p>
    <w:p w14:paraId="34E103DE" w14:textId="77777777" w:rsidR="009810C9" w:rsidRPr="0046756F" w:rsidRDefault="009810C9" w:rsidP="009810C9">
      <w:pPr>
        <w:pStyle w:val="Heading4"/>
        <w:rPr>
          <w:rFonts w:ascii="Arial" w:hAnsi="Arial" w:cs="Arial"/>
        </w:rPr>
      </w:pPr>
      <w:bookmarkStart w:id="3267" w:name="_Toc122796992"/>
      <w:bookmarkStart w:id="3268" w:name="_Toc158907042"/>
      <w:r w:rsidRPr="0046756F">
        <w:rPr>
          <w:rFonts w:ascii="Arial" w:hAnsi="Arial" w:cs="Arial"/>
        </w:rPr>
        <w:t>11.10.1.2 List of HLRs allocated</w:t>
      </w:r>
      <w:bookmarkEnd w:id="3267"/>
      <w:bookmarkEnd w:id="3268"/>
    </w:p>
    <w:p w14:paraId="375E2FDE" w14:textId="77777777" w:rsidR="009810C9" w:rsidRPr="0046756F" w:rsidRDefault="009810C9" w:rsidP="009810C9">
      <w:pPr>
        <w:rPr>
          <w:rFonts w:cs="Arial"/>
        </w:rPr>
      </w:pPr>
    </w:p>
    <w:p w14:paraId="335F37C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6EBCF37" w14:textId="77777777" w:rsidR="009810C9" w:rsidRPr="0046756F" w:rsidRDefault="00000000" w:rsidP="009810C9">
      <w:pPr>
        <w:rPr>
          <w:rFonts w:cs="Arial"/>
        </w:rPr>
      </w:pPr>
      <w:r>
        <w:rPr>
          <w:rFonts w:cs="Arial"/>
        </w:rPr>
        <w:pict w14:anchorId="6CE2F07C">
          <v:rect id="_x0000_i2656" style="width:0;height:1.5pt" o:hralign="center" o:hrstd="t" o:hr="t" fillcolor="#a0a0a0" stroked="f"/>
        </w:pict>
      </w:r>
    </w:p>
    <w:p w14:paraId="7F796FD5" w14:textId="77777777" w:rsidR="009810C9" w:rsidRPr="0046756F" w:rsidRDefault="009810C9" w:rsidP="009810C9">
      <w:pPr>
        <w:pStyle w:val="Heading4"/>
        <w:rPr>
          <w:rFonts w:ascii="Arial" w:hAnsi="Arial" w:cs="Arial"/>
        </w:rPr>
      </w:pPr>
      <w:bookmarkStart w:id="3269" w:name="_Toc122796993"/>
      <w:bookmarkStart w:id="3270" w:name="_Toc158907043"/>
      <w:r w:rsidRPr="0046756F">
        <w:rPr>
          <w:rFonts w:ascii="Arial" w:hAnsi="Arial" w:cs="Arial"/>
        </w:rPr>
        <w:t>11.10.1.3 List of global variables accessed and modified</w:t>
      </w:r>
      <w:bookmarkEnd w:id="3269"/>
      <w:bookmarkEnd w:id="3270"/>
    </w:p>
    <w:p w14:paraId="70C42C12" w14:textId="77777777" w:rsidR="009810C9" w:rsidRPr="0046756F" w:rsidRDefault="009810C9" w:rsidP="009810C9">
      <w:pPr>
        <w:rPr>
          <w:rFonts w:cs="Arial"/>
        </w:rPr>
      </w:pPr>
    </w:p>
    <w:p w14:paraId="30DBABBF"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765885F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3D175A4C" w14:textId="77777777" w:rsidR="009810C9" w:rsidRPr="0046756F" w:rsidRDefault="00000000" w:rsidP="009810C9">
      <w:pPr>
        <w:rPr>
          <w:rFonts w:cs="Arial"/>
        </w:rPr>
      </w:pPr>
      <w:r>
        <w:rPr>
          <w:rFonts w:cs="Arial"/>
        </w:rPr>
        <w:pict w14:anchorId="5930BBA8">
          <v:rect id="_x0000_i2657" style="width:0;height:1.5pt" o:hralign="center" o:hrstd="t" o:hr="t" fillcolor="#a0a0a0" stroked="f"/>
        </w:pict>
      </w:r>
    </w:p>
    <w:p w14:paraId="43EFF73E" w14:textId="77777777" w:rsidR="009810C9" w:rsidRPr="0046756F" w:rsidRDefault="009810C9" w:rsidP="009810C9">
      <w:pPr>
        <w:pStyle w:val="Heading4"/>
        <w:rPr>
          <w:rFonts w:ascii="Arial" w:hAnsi="Arial" w:cs="Arial"/>
        </w:rPr>
      </w:pPr>
      <w:bookmarkStart w:id="3271" w:name="_Toc122796994"/>
      <w:bookmarkStart w:id="3272" w:name="_Toc158907044"/>
      <w:r w:rsidRPr="0046756F">
        <w:rPr>
          <w:rFonts w:ascii="Arial" w:hAnsi="Arial" w:cs="Arial"/>
        </w:rPr>
        <w:t>11.10.1.4 Parameter list (Input/Output)</w:t>
      </w:r>
      <w:bookmarkEnd w:id="3271"/>
      <w:bookmarkEnd w:id="3272"/>
    </w:p>
    <w:p w14:paraId="67ECD2FF" w14:textId="77777777" w:rsidR="009810C9" w:rsidRPr="0046756F" w:rsidRDefault="009810C9" w:rsidP="009810C9">
      <w:pPr>
        <w:rPr>
          <w:rFonts w:cs="Arial"/>
        </w:rPr>
      </w:pPr>
    </w:p>
    <w:p w14:paraId="036779CD"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33B855EF"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1C58EF6" w14:textId="77777777" w:rsidR="009810C9" w:rsidRPr="0046756F" w:rsidRDefault="00000000" w:rsidP="009810C9">
      <w:pPr>
        <w:rPr>
          <w:rFonts w:cs="Arial"/>
        </w:rPr>
      </w:pPr>
      <w:r>
        <w:rPr>
          <w:rFonts w:cs="Arial"/>
        </w:rPr>
        <w:pict w14:anchorId="3D9C0A8D">
          <v:rect id="_x0000_i2658" style="width:0;height:1.5pt" o:hralign="center" o:hrstd="t" o:hr="t" fillcolor="#a0a0a0" stroked="f"/>
        </w:pict>
      </w:r>
    </w:p>
    <w:p w14:paraId="530A44BD" w14:textId="77777777" w:rsidR="009810C9" w:rsidRPr="0046756F" w:rsidRDefault="009810C9" w:rsidP="009810C9">
      <w:pPr>
        <w:pStyle w:val="Heading4"/>
        <w:rPr>
          <w:rFonts w:ascii="Arial" w:hAnsi="Arial" w:cs="Arial"/>
        </w:rPr>
      </w:pPr>
      <w:bookmarkStart w:id="3273" w:name="_Toc122796995"/>
      <w:bookmarkStart w:id="3274" w:name="_Toc158907045"/>
      <w:r w:rsidRPr="0046756F">
        <w:rPr>
          <w:rFonts w:ascii="Arial" w:hAnsi="Arial" w:cs="Arial"/>
        </w:rPr>
        <w:t>11.10.1.5 Return Value</w:t>
      </w:r>
      <w:bookmarkEnd w:id="3273"/>
      <w:bookmarkEnd w:id="3274"/>
    </w:p>
    <w:p w14:paraId="4BFBEA8A" w14:textId="77777777" w:rsidR="009810C9" w:rsidRPr="0046756F" w:rsidRDefault="009810C9" w:rsidP="009810C9">
      <w:pPr>
        <w:rPr>
          <w:rFonts w:cs="Arial"/>
        </w:rPr>
      </w:pPr>
    </w:p>
    <w:p w14:paraId="1A618ED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BB1BEB9" w14:textId="77777777" w:rsidR="009810C9" w:rsidRPr="0046756F" w:rsidRDefault="00000000" w:rsidP="009810C9">
      <w:pPr>
        <w:rPr>
          <w:rFonts w:cs="Arial"/>
        </w:rPr>
      </w:pPr>
      <w:r>
        <w:rPr>
          <w:rFonts w:cs="Arial"/>
        </w:rPr>
        <w:pict w14:anchorId="264D99FE">
          <v:rect id="_x0000_i2659" style="width:0;height:1.5pt" o:hralign="center" o:hrstd="t" o:hr="t" fillcolor="#a0a0a0" stroked="f"/>
        </w:pict>
      </w:r>
    </w:p>
    <w:p w14:paraId="5CEE9945" w14:textId="77777777" w:rsidR="009810C9" w:rsidRPr="0046756F" w:rsidRDefault="009810C9" w:rsidP="009810C9">
      <w:pPr>
        <w:pStyle w:val="Heading4"/>
        <w:rPr>
          <w:rFonts w:ascii="Arial" w:hAnsi="Arial" w:cs="Arial"/>
        </w:rPr>
      </w:pPr>
      <w:bookmarkStart w:id="3275" w:name="_Toc122796996"/>
      <w:bookmarkStart w:id="3276" w:name="_Toc158907046"/>
      <w:r w:rsidRPr="0046756F">
        <w:rPr>
          <w:rFonts w:ascii="Arial" w:hAnsi="Arial" w:cs="Arial"/>
        </w:rPr>
        <w:t>11.10.1.6 Other CSUs called by this CSU</w:t>
      </w:r>
      <w:bookmarkEnd w:id="3275"/>
      <w:bookmarkEnd w:id="3276"/>
    </w:p>
    <w:p w14:paraId="487AD2A5" w14:textId="77777777" w:rsidR="009810C9" w:rsidRPr="0046756F" w:rsidRDefault="009810C9" w:rsidP="009810C9">
      <w:pPr>
        <w:rPr>
          <w:rFonts w:cs="Arial"/>
        </w:rPr>
      </w:pPr>
    </w:p>
    <w:p w14:paraId="2AEFD0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D308971" w14:textId="77777777" w:rsidR="009810C9" w:rsidRPr="0046756F" w:rsidRDefault="00000000" w:rsidP="009810C9">
      <w:pPr>
        <w:rPr>
          <w:rFonts w:cs="Arial"/>
        </w:rPr>
      </w:pPr>
      <w:r>
        <w:rPr>
          <w:rFonts w:cs="Arial"/>
        </w:rPr>
        <w:pict w14:anchorId="0A1965CA">
          <v:rect id="_x0000_i2660" style="width:0;height:1.5pt" o:hralign="center" o:hrstd="t" o:hr="t" fillcolor="#a0a0a0" stroked="f"/>
        </w:pict>
      </w:r>
    </w:p>
    <w:p w14:paraId="5A159B9A" w14:textId="77777777" w:rsidR="009810C9" w:rsidRPr="0046756F" w:rsidRDefault="009810C9" w:rsidP="009810C9">
      <w:pPr>
        <w:pStyle w:val="Heading4"/>
        <w:rPr>
          <w:rFonts w:ascii="Arial" w:hAnsi="Arial" w:cs="Arial"/>
        </w:rPr>
      </w:pPr>
      <w:bookmarkStart w:id="3277" w:name="_Toc122796997"/>
      <w:bookmarkStart w:id="3278" w:name="_Toc158907047"/>
      <w:r w:rsidRPr="0046756F">
        <w:rPr>
          <w:rFonts w:ascii="Arial" w:hAnsi="Arial" w:cs="Arial"/>
        </w:rPr>
        <w:t>11.10.1.7 Description of list of LLRs allocated</w:t>
      </w:r>
      <w:bookmarkEnd w:id="3277"/>
      <w:bookmarkEnd w:id="3278"/>
    </w:p>
    <w:p w14:paraId="09FF3DD6" w14:textId="77777777" w:rsidR="009810C9" w:rsidRPr="0046756F" w:rsidRDefault="009810C9" w:rsidP="009810C9">
      <w:pPr>
        <w:rPr>
          <w:rFonts w:cs="Arial"/>
        </w:rPr>
      </w:pPr>
    </w:p>
    <w:p w14:paraId="1FF3FAE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RccDeInit</w:t>
      </w:r>
    </w:p>
    <w:p w14:paraId="6DEC7628" w14:textId="77777777" w:rsidR="009810C9" w:rsidRPr="0046756F" w:rsidRDefault="00000000" w:rsidP="009810C9">
      <w:pPr>
        <w:rPr>
          <w:rFonts w:cs="Arial"/>
        </w:rPr>
      </w:pPr>
      <w:r>
        <w:rPr>
          <w:rFonts w:cs="Arial"/>
        </w:rPr>
        <w:pict w14:anchorId="0B62B8EC">
          <v:rect id="_x0000_i2661" style="width:0;height:1.5pt" o:hralign="center" o:hrstd="t" o:hr="t" fillcolor="#a0a0a0" stroked="f"/>
        </w:pict>
      </w:r>
    </w:p>
    <w:p w14:paraId="237DD65E" w14:textId="77777777" w:rsidR="009810C9" w:rsidRPr="0046756F" w:rsidRDefault="009810C9" w:rsidP="009810C9">
      <w:pPr>
        <w:pStyle w:val="Heading5"/>
        <w:rPr>
          <w:rFonts w:ascii="Arial" w:hAnsi="Arial" w:cs="Arial"/>
        </w:rPr>
      </w:pPr>
      <w:bookmarkStart w:id="3279" w:name="_Toc122796998"/>
      <w:bookmarkStart w:id="3280" w:name="_Toc158907048"/>
      <w:r w:rsidRPr="0046756F">
        <w:rPr>
          <w:rFonts w:ascii="Arial" w:hAnsi="Arial" w:cs="Arial"/>
        </w:rPr>
        <w:t>11.10.1.7.1 daulibstm32f4xxrcc-RccDeInit-LLR-001</w:t>
      </w:r>
      <w:bookmarkEnd w:id="3279"/>
      <w:bookmarkEnd w:id="3280"/>
    </w:p>
    <w:p w14:paraId="2D95951D" w14:textId="77777777" w:rsidR="009810C9" w:rsidRPr="0046756F" w:rsidRDefault="009810C9" w:rsidP="009810C9">
      <w:pPr>
        <w:rPr>
          <w:rFonts w:cs="Arial"/>
        </w:rPr>
      </w:pPr>
      <w:r w:rsidRPr="0046756F">
        <w:rPr>
          <w:rFonts w:cs="Arial"/>
        </w:rPr>
        <w:t>Requirement ID: H698-LLD-CMU-FNC-1769</w:t>
      </w:r>
    </w:p>
    <w:p w14:paraId="5E863F84" w14:textId="77777777" w:rsidR="009810C9" w:rsidRPr="0046756F" w:rsidRDefault="009810C9" w:rsidP="009810C9">
      <w:pPr>
        <w:rPr>
          <w:rFonts w:cs="Arial"/>
        </w:rPr>
      </w:pPr>
    </w:p>
    <w:p w14:paraId="5F3F9DD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the HSION bit in RCC clock control register (cr).(i.e., cr of M_RCC Bitwise OR with M_HEX_ONE)</w:t>
      </w:r>
    </w:p>
    <w:p w14:paraId="2696463A" w14:textId="77777777" w:rsidR="009810C9" w:rsidRPr="0046756F" w:rsidRDefault="00000000" w:rsidP="009810C9">
      <w:pPr>
        <w:rPr>
          <w:rFonts w:cs="Arial"/>
        </w:rPr>
      </w:pPr>
      <w:r>
        <w:rPr>
          <w:rFonts w:cs="Arial"/>
        </w:rPr>
        <w:pict w14:anchorId="655CF499">
          <v:rect id="_x0000_i2662" style="width:0;height:1.5pt" o:hralign="center" o:hrstd="t" o:hr="t" fillcolor="#a0a0a0" stroked="f"/>
        </w:pict>
      </w:r>
    </w:p>
    <w:p w14:paraId="6E10D6BD" w14:textId="77777777" w:rsidR="009810C9" w:rsidRPr="0046756F" w:rsidRDefault="009810C9" w:rsidP="009810C9">
      <w:pPr>
        <w:pStyle w:val="Heading5"/>
        <w:rPr>
          <w:rFonts w:ascii="Arial" w:hAnsi="Arial" w:cs="Arial"/>
        </w:rPr>
      </w:pPr>
      <w:bookmarkStart w:id="3281" w:name="_Toc122796999"/>
      <w:bookmarkStart w:id="3282" w:name="_Toc158907049"/>
      <w:r w:rsidRPr="0046756F">
        <w:rPr>
          <w:rFonts w:ascii="Arial" w:hAnsi="Arial" w:cs="Arial"/>
        </w:rPr>
        <w:t>11.10.1.7.2 daulibstm32f4xxrcc-RccDeInit-LLR-002</w:t>
      </w:r>
      <w:bookmarkEnd w:id="3281"/>
      <w:bookmarkEnd w:id="3282"/>
    </w:p>
    <w:p w14:paraId="170B0F4B" w14:textId="77777777" w:rsidR="009810C9" w:rsidRPr="0046756F" w:rsidRDefault="009810C9" w:rsidP="009810C9">
      <w:pPr>
        <w:rPr>
          <w:rFonts w:cs="Arial"/>
        </w:rPr>
      </w:pPr>
      <w:r w:rsidRPr="0046756F">
        <w:rPr>
          <w:rFonts w:cs="Arial"/>
        </w:rPr>
        <w:t>Requirement ID: H698-LLD-CMU-FNC-1770</w:t>
      </w:r>
    </w:p>
    <w:p w14:paraId="1E5662D3" w14:textId="77777777" w:rsidR="009810C9" w:rsidRPr="0046756F" w:rsidRDefault="009810C9" w:rsidP="009810C9">
      <w:pPr>
        <w:rPr>
          <w:rFonts w:cs="Arial"/>
        </w:rPr>
      </w:pPr>
    </w:p>
    <w:p w14:paraId="731A036E" w14:textId="77777777" w:rsidR="009810C9" w:rsidRPr="0046756F" w:rsidRDefault="009810C9" w:rsidP="009810C9">
      <w:pPr>
        <w:widowControl w:val="0"/>
        <w:autoSpaceDE w:val="0"/>
        <w:autoSpaceDN w:val="0"/>
        <w:adjustRightInd w:val="0"/>
        <w:rPr>
          <w:rFonts w:cs="Arial"/>
        </w:rPr>
      </w:pPr>
      <w:r w:rsidRPr="0046756F">
        <w:rPr>
          <w:rFonts w:cs="Arial"/>
        </w:rPr>
        <w:t>The function shall reset the cfgr register of RCC (i.e., set cfgr of M_RCC to M_HEX_ZERO)</w:t>
      </w:r>
    </w:p>
    <w:p w14:paraId="48027771" w14:textId="77777777" w:rsidR="009810C9" w:rsidRPr="0046756F" w:rsidRDefault="009810C9" w:rsidP="009810C9">
      <w:pPr>
        <w:widowControl w:val="0"/>
        <w:autoSpaceDE w:val="0"/>
        <w:autoSpaceDN w:val="0"/>
        <w:adjustRightInd w:val="0"/>
        <w:rPr>
          <w:rFonts w:cs="Arial"/>
          <w:sz w:val="17"/>
          <w:szCs w:val="17"/>
        </w:rPr>
      </w:pPr>
    </w:p>
    <w:p w14:paraId="21ACF3DB" w14:textId="77777777" w:rsidR="009810C9" w:rsidRPr="0046756F" w:rsidRDefault="00000000" w:rsidP="009810C9">
      <w:pPr>
        <w:rPr>
          <w:rFonts w:cs="Arial"/>
        </w:rPr>
      </w:pPr>
      <w:r>
        <w:rPr>
          <w:rFonts w:cs="Arial"/>
        </w:rPr>
        <w:pict w14:anchorId="3A207AA2">
          <v:rect id="_x0000_i2663" style="width:0;height:1.5pt" o:hralign="center" o:hrstd="t" o:hr="t" fillcolor="#a0a0a0" stroked="f"/>
        </w:pict>
      </w:r>
    </w:p>
    <w:p w14:paraId="0313EF2E" w14:textId="77777777" w:rsidR="009810C9" w:rsidRPr="0046756F" w:rsidRDefault="009810C9" w:rsidP="009810C9">
      <w:pPr>
        <w:pStyle w:val="Heading5"/>
        <w:rPr>
          <w:rFonts w:ascii="Arial" w:hAnsi="Arial" w:cs="Arial"/>
        </w:rPr>
      </w:pPr>
      <w:bookmarkStart w:id="3283" w:name="_Toc122797000"/>
      <w:bookmarkStart w:id="3284" w:name="_Toc158907050"/>
      <w:r w:rsidRPr="0046756F">
        <w:rPr>
          <w:rFonts w:ascii="Arial" w:hAnsi="Arial" w:cs="Arial"/>
        </w:rPr>
        <w:t>11.10.1.7.3 daulibstm32f4xxrcc-RccDeInit-LLR-003</w:t>
      </w:r>
      <w:bookmarkEnd w:id="3283"/>
      <w:bookmarkEnd w:id="3284"/>
    </w:p>
    <w:p w14:paraId="2ECB6A4A" w14:textId="77777777" w:rsidR="009810C9" w:rsidRPr="0046756F" w:rsidRDefault="009810C9" w:rsidP="009810C9">
      <w:pPr>
        <w:rPr>
          <w:rFonts w:cs="Arial"/>
        </w:rPr>
      </w:pPr>
      <w:r w:rsidRPr="0046756F">
        <w:rPr>
          <w:rFonts w:cs="Arial"/>
        </w:rPr>
        <w:t>Requirement ID: H698-LLD-CMU-FNC-1771</w:t>
      </w:r>
    </w:p>
    <w:p w14:paraId="4CB963AA" w14:textId="77777777" w:rsidR="009810C9" w:rsidRPr="0046756F" w:rsidRDefault="009810C9" w:rsidP="009810C9">
      <w:pPr>
        <w:rPr>
          <w:rFonts w:cs="Arial"/>
        </w:rPr>
      </w:pPr>
    </w:p>
    <w:p w14:paraId="7F3145D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HSEON, CSSON and PLLON bits of RCC clock control register (cr).(i.e., cr of M_RCC Bitwise AND with M_RESET_HSEON_CSSON_PLLON)</w:t>
      </w:r>
    </w:p>
    <w:p w14:paraId="20528967" w14:textId="77777777" w:rsidR="009810C9" w:rsidRPr="0046756F" w:rsidRDefault="00000000" w:rsidP="009810C9">
      <w:pPr>
        <w:rPr>
          <w:rFonts w:cs="Arial"/>
        </w:rPr>
      </w:pPr>
      <w:r>
        <w:rPr>
          <w:rFonts w:cs="Arial"/>
        </w:rPr>
        <w:pict w14:anchorId="0B0D65A8">
          <v:rect id="_x0000_i2664" style="width:0;height:1.5pt" o:hralign="center" o:hrstd="t" o:hr="t" fillcolor="#a0a0a0" stroked="f"/>
        </w:pict>
      </w:r>
    </w:p>
    <w:p w14:paraId="196E04F8" w14:textId="77777777" w:rsidR="009810C9" w:rsidRPr="0046756F" w:rsidRDefault="009810C9" w:rsidP="009810C9">
      <w:pPr>
        <w:pStyle w:val="Heading5"/>
        <w:rPr>
          <w:rFonts w:ascii="Arial" w:hAnsi="Arial" w:cs="Arial"/>
        </w:rPr>
      </w:pPr>
      <w:bookmarkStart w:id="3285" w:name="_Toc122797001"/>
      <w:bookmarkStart w:id="3286" w:name="_Toc158907051"/>
      <w:r w:rsidRPr="0046756F">
        <w:rPr>
          <w:rFonts w:ascii="Arial" w:hAnsi="Arial" w:cs="Arial"/>
        </w:rPr>
        <w:t>11.10.1.7.4 daulibstm32f4xxrcc-RccDeInit-LLR-004</w:t>
      </w:r>
      <w:bookmarkEnd w:id="3285"/>
      <w:bookmarkEnd w:id="3286"/>
    </w:p>
    <w:p w14:paraId="2CC15BB0" w14:textId="77777777" w:rsidR="009810C9" w:rsidRPr="0046756F" w:rsidRDefault="009810C9" w:rsidP="009810C9">
      <w:pPr>
        <w:rPr>
          <w:rFonts w:cs="Arial"/>
        </w:rPr>
      </w:pPr>
      <w:r w:rsidRPr="0046756F">
        <w:rPr>
          <w:rFonts w:cs="Arial"/>
        </w:rPr>
        <w:t>Requirement ID: H698-LLD-CMU-FNC-1772</w:t>
      </w:r>
    </w:p>
    <w:p w14:paraId="10E72E41" w14:textId="77777777" w:rsidR="009810C9" w:rsidRPr="0046756F" w:rsidRDefault="009810C9" w:rsidP="009810C9">
      <w:pPr>
        <w:rPr>
          <w:rFonts w:cs="Arial"/>
        </w:rPr>
      </w:pPr>
    </w:p>
    <w:p w14:paraId="0FE639C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pllcfgr register of RCC.(i.e., pllcfgr of M_RCC to M_RESET_PLLCFGR)</w:t>
      </w:r>
    </w:p>
    <w:p w14:paraId="0E422ED4" w14:textId="77777777" w:rsidR="009810C9" w:rsidRPr="0046756F" w:rsidRDefault="00000000" w:rsidP="009810C9">
      <w:pPr>
        <w:rPr>
          <w:rFonts w:cs="Arial"/>
        </w:rPr>
      </w:pPr>
      <w:r>
        <w:rPr>
          <w:rFonts w:cs="Arial"/>
        </w:rPr>
        <w:pict w14:anchorId="1C01987A">
          <v:rect id="_x0000_i2665" style="width:0;height:1.5pt" o:hralign="center" o:hrstd="t" o:hr="t" fillcolor="#a0a0a0" stroked="f"/>
        </w:pict>
      </w:r>
    </w:p>
    <w:p w14:paraId="1C0B37B6" w14:textId="77777777" w:rsidR="009810C9" w:rsidRPr="0046756F" w:rsidRDefault="009810C9" w:rsidP="009810C9">
      <w:pPr>
        <w:pStyle w:val="Heading5"/>
        <w:rPr>
          <w:rFonts w:ascii="Arial" w:hAnsi="Arial" w:cs="Arial"/>
        </w:rPr>
      </w:pPr>
      <w:bookmarkStart w:id="3287" w:name="_Toc122797002"/>
      <w:bookmarkStart w:id="3288" w:name="_Toc158907052"/>
      <w:r w:rsidRPr="0046756F">
        <w:rPr>
          <w:rFonts w:ascii="Arial" w:hAnsi="Arial" w:cs="Arial"/>
        </w:rPr>
        <w:t>11.10.1.7.5 daulibstm32f4xxrcc-RccDeInit-LLR-005</w:t>
      </w:r>
      <w:bookmarkEnd w:id="3287"/>
      <w:bookmarkEnd w:id="3288"/>
    </w:p>
    <w:p w14:paraId="7564F989" w14:textId="77777777" w:rsidR="009810C9" w:rsidRPr="0046756F" w:rsidRDefault="009810C9" w:rsidP="009810C9">
      <w:pPr>
        <w:rPr>
          <w:rFonts w:cs="Arial"/>
        </w:rPr>
      </w:pPr>
      <w:r w:rsidRPr="0046756F">
        <w:rPr>
          <w:rFonts w:cs="Arial"/>
        </w:rPr>
        <w:t>Requirement ID: H698-LLD-CMU-FNC-1773</w:t>
      </w:r>
    </w:p>
    <w:p w14:paraId="3DC5F45B" w14:textId="77777777" w:rsidR="009810C9" w:rsidRPr="0046756F" w:rsidRDefault="009810C9" w:rsidP="009810C9">
      <w:pPr>
        <w:rPr>
          <w:rFonts w:cs="Arial"/>
        </w:rPr>
      </w:pPr>
    </w:p>
    <w:p w14:paraId="6E3C1D0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HSEBYP bit of RCC clock control register (cr).(i.e., cr of M_RCC Bitwise AND with M_RESET_HSEBYP)</w:t>
      </w:r>
    </w:p>
    <w:p w14:paraId="13316FF4" w14:textId="77777777" w:rsidR="009810C9" w:rsidRPr="0046756F" w:rsidRDefault="00000000" w:rsidP="009810C9">
      <w:pPr>
        <w:rPr>
          <w:rFonts w:cs="Arial"/>
        </w:rPr>
      </w:pPr>
      <w:r>
        <w:rPr>
          <w:rFonts w:cs="Arial"/>
        </w:rPr>
        <w:pict w14:anchorId="04434DE0">
          <v:rect id="_x0000_i2666" style="width:0;height:1.5pt" o:hralign="center" o:hrstd="t" o:hr="t" fillcolor="#a0a0a0" stroked="f"/>
        </w:pict>
      </w:r>
    </w:p>
    <w:p w14:paraId="6AA0AD4B" w14:textId="77777777" w:rsidR="009810C9" w:rsidRPr="0046756F" w:rsidRDefault="009810C9" w:rsidP="009810C9">
      <w:pPr>
        <w:pStyle w:val="Heading5"/>
        <w:rPr>
          <w:rFonts w:ascii="Arial" w:hAnsi="Arial" w:cs="Arial"/>
        </w:rPr>
      </w:pPr>
      <w:bookmarkStart w:id="3289" w:name="_Toc122797003"/>
      <w:bookmarkStart w:id="3290" w:name="_Toc158907053"/>
      <w:r w:rsidRPr="0046756F">
        <w:rPr>
          <w:rFonts w:ascii="Arial" w:hAnsi="Arial" w:cs="Arial"/>
        </w:rPr>
        <w:t>11.10.1.7.6 daulibstm32f4xxrcc-RccDeInit-LLR-006</w:t>
      </w:r>
      <w:bookmarkEnd w:id="3289"/>
      <w:bookmarkEnd w:id="3290"/>
    </w:p>
    <w:p w14:paraId="3125054B" w14:textId="77777777" w:rsidR="009810C9" w:rsidRPr="0046756F" w:rsidRDefault="009810C9" w:rsidP="009810C9">
      <w:pPr>
        <w:rPr>
          <w:rFonts w:cs="Arial"/>
        </w:rPr>
      </w:pPr>
      <w:r w:rsidRPr="0046756F">
        <w:rPr>
          <w:rFonts w:cs="Arial"/>
        </w:rPr>
        <w:t>Requirement ID: H698-LLD-CMU-FNC-1774</w:t>
      </w:r>
    </w:p>
    <w:p w14:paraId="7448C910" w14:textId="77777777" w:rsidR="009810C9" w:rsidRPr="0046756F" w:rsidRDefault="009810C9" w:rsidP="009810C9">
      <w:pPr>
        <w:rPr>
          <w:rFonts w:cs="Arial"/>
        </w:rPr>
      </w:pPr>
    </w:p>
    <w:p w14:paraId="27565B3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disable all interrupts by resetting RCC clock interrupt register (cir).(i.e., cir of M_RCC to M_HEX_ZERO)</w:t>
      </w:r>
    </w:p>
    <w:p w14:paraId="36F5C56A" w14:textId="77777777" w:rsidR="009810C9" w:rsidRPr="0046756F" w:rsidRDefault="00000000" w:rsidP="009810C9">
      <w:pPr>
        <w:rPr>
          <w:rFonts w:cs="Arial"/>
        </w:rPr>
      </w:pPr>
      <w:r>
        <w:rPr>
          <w:rFonts w:cs="Arial"/>
        </w:rPr>
        <w:pict w14:anchorId="250F3DC7">
          <v:rect id="_x0000_i2667" style="width:0;height:1.5pt" o:hralign="center" o:hrstd="t" o:hr="t" fillcolor="#a0a0a0" stroked="f"/>
        </w:pict>
      </w:r>
    </w:p>
    <w:p w14:paraId="0DA34017" w14:textId="77777777" w:rsidR="009810C9" w:rsidRPr="0046756F" w:rsidRDefault="009810C9" w:rsidP="009810C9">
      <w:pPr>
        <w:pStyle w:val="Heading3"/>
      </w:pPr>
      <w:bookmarkStart w:id="3291" w:name="_Toc122797004"/>
      <w:bookmarkStart w:id="3292" w:name="_Toc158907054"/>
      <w:r w:rsidRPr="0046756F">
        <w:t>11.10.2 RccHseConfig</w:t>
      </w:r>
      <w:bookmarkEnd w:id="3291"/>
      <w:bookmarkEnd w:id="3292"/>
    </w:p>
    <w:p w14:paraId="4ADE57E5" w14:textId="77777777" w:rsidR="009810C9" w:rsidRPr="0046756F" w:rsidRDefault="009810C9" w:rsidP="009810C9">
      <w:pPr>
        <w:rPr>
          <w:rFonts w:cs="Arial"/>
        </w:rPr>
      </w:pPr>
    </w:p>
    <w:p w14:paraId="4EDEC61B"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RccHseConfig will follow in the sub sections.</w:t>
      </w:r>
    </w:p>
    <w:p w14:paraId="5362D273" w14:textId="77777777" w:rsidR="009810C9" w:rsidRPr="0046756F" w:rsidRDefault="00000000" w:rsidP="009810C9">
      <w:pPr>
        <w:rPr>
          <w:rFonts w:cs="Arial"/>
        </w:rPr>
      </w:pPr>
      <w:r>
        <w:rPr>
          <w:rFonts w:cs="Arial"/>
        </w:rPr>
        <w:pict w14:anchorId="54C1C5FF">
          <v:rect id="_x0000_i2668" style="width:0;height:1.5pt" o:hralign="center" o:hrstd="t" o:hr="t" fillcolor="#a0a0a0" stroked="f"/>
        </w:pict>
      </w:r>
    </w:p>
    <w:p w14:paraId="11305B0D" w14:textId="77777777" w:rsidR="009810C9" w:rsidRPr="0046756F" w:rsidRDefault="009810C9" w:rsidP="009810C9">
      <w:pPr>
        <w:pStyle w:val="Heading4"/>
        <w:rPr>
          <w:rFonts w:ascii="Arial" w:hAnsi="Arial" w:cs="Arial"/>
        </w:rPr>
      </w:pPr>
      <w:bookmarkStart w:id="3293" w:name="_Toc122797005"/>
      <w:bookmarkStart w:id="3294" w:name="_Toc158907055"/>
      <w:r w:rsidRPr="0046756F">
        <w:rPr>
          <w:rFonts w:ascii="Arial" w:hAnsi="Arial" w:cs="Arial"/>
        </w:rPr>
        <w:t>11.10.2.1 Brief Description</w:t>
      </w:r>
      <w:bookmarkEnd w:id="3293"/>
      <w:bookmarkEnd w:id="3294"/>
    </w:p>
    <w:p w14:paraId="0721A9F7" w14:textId="77777777" w:rsidR="009810C9" w:rsidRPr="0046756F" w:rsidRDefault="009810C9" w:rsidP="009810C9">
      <w:pPr>
        <w:rPr>
          <w:rFonts w:cs="Arial"/>
        </w:rPr>
      </w:pPr>
    </w:p>
    <w:p w14:paraId="31820A9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RccHseConfig configures the External High Speed oscillator (HSE).</w:t>
      </w:r>
    </w:p>
    <w:p w14:paraId="64DD6D51" w14:textId="77777777" w:rsidR="009810C9" w:rsidRPr="0046756F" w:rsidRDefault="00000000" w:rsidP="009810C9">
      <w:pPr>
        <w:rPr>
          <w:rFonts w:cs="Arial"/>
        </w:rPr>
      </w:pPr>
      <w:r>
        <w:rPr>
          <w:rFonts w:cs="Arial"/>
        </w:rPr>
        <w:pict w14:anchorId="28D5A526">
          <v:rect id="_x0000_i2669" style="width:0;height:1.5pt" o:hralign="center" o:hrstd="t" o:hr="t" fillcolor="#a0a0a0" stroked="f"/>
        </w:pict>
      </w:r>
    </w:p>
    <w:p w14:paraId="1DB79F2F" w14:textId="77777777" w:rsidR="009810C9" w:rsidRPr="0046756F" w:rsidRDefault="009810C9" w:rsidP="009810C9">
      <w:pPr>
        <w:pStyle w:val="Heading4"/>
        <w:rPr>
          <w:rFonts w:ascii="Arial" w:hAnsi="Arial" w:cs="Arial"/>
        </w:rPr>
      </w:pPr>
      <w:bookmarkStart w:id="3295" w:name="_Toc122797006"/>
      <w:bookmarkStart w:id="3296" w:name="_Toc158907056"/>
      <w:r w:rsidRPr="0046756F">
        <w:rPr>
          <w:rFonts w:ascii="Arial" w:hAnsi="Arial" w:cs="Arial"/>
        </w:rPr>
        <w:t>11.10.2.2 List of HLRs allocated</w:t>
      </w:r>
      <w:bookmarkEnd w:id="3295"/>
      <w:bookmarkEnd w:id="3296"/>
    </w:p>
    <w:p w14:paraId="286290FD" w14:textId="77777777" w:rsidR="009810C9" w:rsidRPr="0046756F" w:rsidRDefault="009810C9" w:rsidP="009810C9">
      <w:pPr>
        <w:rPr>
          <w:rFonts w:cs="Arial"/>
        </w:rPr>
      </w:pPr>
    </w:p>
    <w:p w14:paraId="6860F54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AAD930E" w14:textId="77777777" w:rsidR="009810C9" w:rsidRPr="0046756F" w:rsidRDefault="00000000" w:rsidP="009810C9">
      <w:pPr>
        <w:rPr>
          <w:rFonts w:cs="Arial"/>
        </w:rPr>
      </w:pPr>
      <w:r>
        <w:rPr>
          <w:rFonts w:cs="Arial"/>
        </w:rPr>
        <w:pict w14:anchorId="272D70A8">
          <v:rect id="_x0000_i2670" style="width:0;height:1.5pt" o:hralign="center" o:hrstd="t" o:hr="t" fillcolor="#a0a0a0" stroked="f"/>
        </w:pict>
      </w:r>
    </w:p>
    <w:p w14:paraId="1FEF7520" w14:textId="77777777" w:rsidR="009810C9" w:rsidRPr="0046756F" w:rsidRDefault="009810C9" w:rsidP="009810C9">
      <w:pPr>
        <w:pStyle w:val="Heading4"/>
        <w:rPr>
          <w:rFonts w:ascii="Arial" w:hAnsi="Arial" w:cs="Arial"/>
        </w:rPr>
      </w:pPr>
      <w:bookmarkStart w:id="3297" w:name="_Toc122797007"/>
      <w:bookmarkStart w:id="3298" w:name="_Toc158907057"/>
      <w:r w:rsidRPr="0046756F">
        <w:rPr>
          <w:rFonts w:ascii="Arial" w:hAnsi="Arial" w:cs="Arial"/>
        </w:rPr>
        <w:t>11.10.2.3 List of global variables accessed and modified</w:t>
      </w:r>
      <w:bookmarkEnd w:id="3297"/>
      <w:bookmarkEnd w:id="3298"/>
    </w:p>
    <w:p w14:paraId="406D1BD3" w14:textId="77777777" w:rsidR="009810C9" w:rsidRPr="0046756F" w:rsidRDefault="009810C9" w:rsidP="009810C9">
      <w:pPr>
        <w:rPr>
          <w:rFonts w:cs="Arial"/>
        </w:rPr>
      </w:pPr>
    </w:p>
    <w:p w14:paraId="34D14745"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5BA7DED5"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521C7721" w14:textId="77777777" w:rsidR="009810C9" w:rsidRPr="0046756F" w:rsidRDefault="00000000" w:rsidP="009810C9">
      <w:pPr>
        <w:rPr>
          <w:rFonts w:cs="Arial"/>
        </w:rPr>
      </w:pPr>
      <w:r>
        <w:rPr>
          <w:rFonts w:cs="Arial"/>
        </w:rPr>
        <w:pict w14:anchorId="1547AC4F">
          <v:rect id="_x0000_i2671" style="width:0;height:1.5pt" o:hralign="center" o:hrstd="t" o:hr="t" fillcolor="#a0a0a0" stroked="f"/>
        </w:pict>
      </w:r>
    </w:p>
    <w:p w14:paraId="29132074" w14:textId="77777777" w:rsidR="009810C9" w:rsidRPr="0046756F" w:rsidRDefault="009810C9" w:rsidP="009810C9">
      <w:pPr>
        <w:pStyle w:val="Heading4"/>
        <w:rPr>
          <w:rFonts w:ascii="Arial" w:hAnsi="Arial" w:cs="Arial"/>
        </w:rPr>
      </w:pPr>
      <w:bookmarkStart w:id="3299" w:name="_Toc122797008"/>
      <w:bookmarkStart w:id="3300" w:name="_Toc158907058"/>
      <w:r w:rsidRPr="0046756F">
        <w:rPr>
          <w:rFonts w:ascii="Arial" w:hAnsi="Arial" w:cs="Arial"/>
        </w:rPr>
        <w:t>11.10.2.4 Parameter list (Input/Output)</w:t>
      </w:r>
      <w:bookmarkEnd w:id="3299"/>
      <w:bookmarkEnd w:id="3300"/>
    </w:p>
    <w:p w14:paraId="5DD0D875" w14:textId="77777777" w:rsidR="009810C9" w:rsidRPr="0046756F" w:rsidRDefault="009810C9" w:rsidP="009810C9">
      <w:pPr>
        <w:rPr>
          <w:rFonts w:cs="Arial"/>
        </w:rPr>
      </w:pPr>
    </w:p>
    <w:p w14:paraId="300CE3EF" w14:textId="77777777" w:rsidR="009810C9" w:rsidRPr="0046756F" w:rsidRDefault="009810C9" w:rsidP="009810C9">
      <w:pPr>
        <w:widowControl w:val="0"/>
        <w:autoSpaceDE w:val="0"/>
        <w:autoSpaceDN w:val="0"/>
        <w:adjustRightInd w:val="0"/>
        <w:rPr>
          <w:rFonts w:cs="Arial"/>
        </w:rPr>
      </w:pPr>
      <w:r w:rsidRPr="0046756F">
        <w:rPr>
          <w:rFonts w:cs="Arial"/>
        </w:rPr>
        <w:t>Inputs: T_UINT8 rcc_hse - Specifies the new state of the HSE</w:t>
      </w:r>
    </w:p>
    <w:p w14:paraId="79912315"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FFBE5F9" w14:textId="77777777" w:rsidR="009810C9" w:rsidRPr="0046756F" w:rsidRDefault="00000000" w:rsidP="009810C9">
      <w:pPr>
        <w:rPr>
          <w:rFonts w:cs="Arial"/>
        </w:rPr>
      </w:pPr>
      <w:r>
        <w:rPr>
          <w:rFonts w:cs="Arial"/>
        </w:rPr>
        <w:pict w14:anchorId="79AA0CEA">
          <v:rect id="_x0000_i2672" style="width:0;height:1.5pt" o:hralign="center" o:hrstd="t" o:hr="t" fillcolor="#a0a0a0" stroked="f"/>
        </w:pict>
      </w:r>
    </w:p>
    <w:p w14:paraId="0DB2595A" w14:textId="77777777" w:rsidR="009810C9" w:rsidRPr="0046756F" w:rsidRDefault="009810C9" w:rsidP="009810C9">
      <w:pPr>
        <w:pStyle w:val="Heading4"/>
        <w:rPr>
          <w:rFonts w:ascii="Arial" w:hAnsi="Arial" w:cs="Arial"/>
        </w:rPr>
      </w:pPr>
      <w:bookmarkStart w:id="3301" w:name="_Toc122797009"/>
      <w:bookmarkStart w:id="3302" w:name="_Toc158907059"/>
      <w:r w:rsidRPr="0046756F">
        <w:rPr>
          <w:rFonts w:ascii="Arial" w:hAnsi="Arial" w:cs="Arial"/>
        </w:rPr>
        <w:t>11.10.2.5 Return Value</w:t>
      </w:r>
      <w:bookmarkEnd w:id="3301"/>
      <w:bookmarkEnd w:id="3302"/>
    </w:p>
    <w:p w14:paraId="0E1A87A6" w14:textId="77777777" w:rsidR="009810C9" w:rsidRPr="0046756F" w:rsidRDefault="009810C9" w:rsidP="009810C9">
      <w:pPr>
        <w:rPr>
          <w:rFonts w:cs="Arial"/>
        </w:rPr>
      </w:pPr>
    </w:p>
    <w:p w14:paraId="2AD2966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BE03ECF" w14:textId="77777777" w:rsidR="009810C9" w:rsidRPr="0046756F" w:rsidRDefault="00000000" w:rsidP="009810C9">
      <w:pPr>
        <w:rPr>
          <w:rFonts w:cs="Arial"/>
        </w:rPr>
      </w:pPr>
      <w:r>
        <w:rPr>
          <w:rFonts w:cs="Arial"/>
        </w:rPr>
        <w:pict w14:anchorId="0BBE7262">
          <v:rect id="_x0000_i2673" style="width:0;height:1.5pt" o:hralign="center" o:hrstd="t" o:hr="t" fillcolor="#a0a0a0" stroked="f"/>
        </w:pict>
      </w:r>
    </w:p>
    <w:p w14:paraId="14D68C27" w14:textId="77777777" w:rsidR="009810C9" w:rsidRPr="0046756F" w:rsidRDefault="009810C9" w:rsidP="009810C9">
      <w:pPr>
        <w:pStyle w:val="Heading4"/>
        <w:rPr>
          <w:rFonts w:ascii="Arial" w:hAnsi="Arial" w:cs="Arial"/>
        </w:rPr>
      </w:pPr>
      <w:bookmarkStart w:id="3303" w:name="_Toc122797010"/>
      <w:bookmarkStart w:id="3304" w:name="_Toc158907060"/>
      <w:r w:rsidRPr="0046756F">
        <w:rPr>
          <w:rFonts w:ascii="Arial" w:hAnsi="Arial" w:cs="Arial"/>
        </w:rPr>
        <w:t>11.10.2.6 Other CSUs called by this CSU</w:t>
      </w:r>
      <w:bookmarkEnd w:id="3303"/>
      <w:bookmarkEnd w:id="3304"/>
    </w:p>
    <w:p w14:paraId="05CB7EE0" w14:textId="77777777" w:rsidR="009810C9" w:rsidRPr="0046756F" w:rsidRDefault="009810C9" w:rsidP="009810C9">
      <w:pPr>
        <w:rPr>
          <w:rFonts w:cs="Arial"/>
        </w:rPr>
      </w:pPr>
    </w:p>
    <w:p w14:paraId="6ACF0E85"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46CF888" w14:textId="77777777" w:rsidR="009810C9" w:rsidRPr="0046756F" w:rsidRDefault="00000000" w:rsidP="009810C9">
      <w:pPr>
        <w:rPr>
          <w:rFonts w:cs="Arial"/>
        </w:rPr>
      </w:pPr>
      <w:r>
        <w:rPr>
          <w:rFonts w:cs="Arial"/>
        </w:rPr>
        <w:pict w14:anchorId="2436D95E">
          <v:rect id="_x0000_i2674" style="width:0;height:1.5pt" o:hralign="center" o:hrstd="t" o:hr="t" fillcolor="#a0a0a0" stroked="f"/>
        </w:pict>
      </w:r>
    </w:p>
    <w:p w14:paraId="038748C2" w14:textId="77777777" w:rsidR="009810C9" w:rsidRPr="0046756F" w:rsidRDefault="009810C9" w:rsidP="009810C9">
      <w:pPr>
        <w:pStyle w:val="Heading4"/>
        <w:rPr>
          <w:rFonts w:ascii="Arial" w:hAnsi="Arial" w:cs="Arial"/>
        </w:rPr>
      </w:pPr>
      <w:bookmarkStart w:id="3305" w:name="_Toc122797011"/>
      <w:bookmarkStart w:id="3306" w:name="_Toc158907061"/>
      <w:r w:rsidRPr="0046756F">
        <w:rPr>
          <w:rFonts w:ascii="Arial" w:hAnsi="Arial" w:cs="Arial"/>
        </w:rPr>
        <w:t>11.10.2.7 Description of list of LLRs allocated</w:t>
      </w:r>
      <w:bookmarkEnd w:id="3305"/>
      <w:bookmarkEnd w:id="3306"/>
    </w:p>
    <w:p w14:paraId="77FEFBA9" w14:textId="77777777" w:rsidR="009810C9" w:rsidRPr="0046756F" w:rsidRDefault="009810C9" w:rsidP="009810C9">
      <w:pPr>
        <w:rPr>
          <w:rFonts w:cs="Arial"/>
        </w:rPr>
      </w:pPr>
    </w:p>
    <w:p w14:paraId="0C0983A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RccHseConfig.</w:t>
      </w:r>
    </w:p>
    <w:p w14:paraId="640C3784" w14:textId="77777777" w:rsidR="009810C9" w:rsidRPr="0046756F" w:rsidRDefault="00000000" w:rsidP="009810C9">
      <w:pPr>
        <w:rPr>
          <w:rFonts w:cs="Arial"/>
        </w:rPr>
      </w:pPr>
      <w:r>
        <w:rPr>
          <w:rFonts w:cs="Arial"/>
        </w:rPr>
        <w:pict w14:anchorId="673DB4BA">
          <v:rect id="_x0000_i2675" style="width:0;height:1.5pt" o:hralign="center" o:hrstd="t" o:hr="t" fillcolor="#a0a0a0" stroked="f"/>
        </w:pict>
      </w:r>
    </w:p>
    <w:p w14:paraId="43BAB658" w14:textId="77777777" w:rsidR="009810C9" w:rsidRPr="0046756F" w:rsidRDefault="009810C9" w:rsidP="009810C9">
      <w:pPr>
        <w:pStyle w:val="Heading5"/>
        <w:rPr>
          <w:rFonts w:ascii="Arial" w:hAnsi="Arial" w:cs="Arial"/>
        </w:rPr>
      </w:pPr>
      <w:bookmarkStart w:id="3307" w:name="_Toc122797012"/>
      <w:bookmarkStart w:id="3308" w:name="_Toc158907062"/>
      <w:r w:rsidRPr="0046756F">
        <w:rPr>
          <w:rFonts w:ascii="Arial" w:hAnsi="Arial" w:cs="Arial"/>
        </w:rPr>
        <w:t>11.10.2.7.1 daulibstm32f4xxrcc-RccHseConfig-LLR-001</w:t>
      </w:r>
      <w:bookmarkEnd w:id="3307"/>
      <w:bookmarkEnd w:id="3308"/>
    </w:p>
    <w:p w14:paraId="6CF21D51" w14:textId="77777777" w:rsidR="009810C9" w:rsidRPr="0046756F" w:rsidRDefault="009810C9" w:rsidP="009810C9">
      <w:pPr>
        <w:rPr>
          <w:rFonts w:cs="Arial"/>
        </w:rPr>
      </w:pPr>
      <w:r w:rsidRPr="0046756F">
        <w:rPr>
          <w:rFonts w:cs="Arial"/>
        </w:rPr>
        <w:t>Requirement ID: H698-LLD-CMU-FNC-1783</w:t>
      </w:r>
    </w:p>
    <w:p w14:paraId="1F5B93FB" w14:textId="77777777" w:rsidR="009810C9" w:rsidRPr="0046756F" w:rsidRDefault="009810C9" w:rsidP="009810C9">
      <w:pPr>
        <w:rPr>
          <w:rFonts w:cs="Arial"/>
        </w:rPr>
      </w:pPr>
    </w:p>
    <w:p w14:paraId="1748B8D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reset HSEON and HSEBYP bits in 3rd byte of RCC clock control register (cr) and configure with new configuration rcc_hse.(i.e., pointer to  M_CR_BYTE3_ADDRESS to M_RCC_HSE_OFF and pointer to M_CR_BYTE3_ADDRESS to rcc_hse).</w:t>
      </w:r>
    </w:p>
    <w:p w14:paraId="5BE89DFF" w14:textId="77777777" w:rsidR="009810C9" w:rsidRPr="0046756F" w:rsidRDefault="00000000" w:rsidP="009810C9">
      <w:pPr>
        <w:rPr>
          <w:rFonts w:cs="Arial"/>
        </w:rPr>
      </w:pPr>
      <w:r>
        <w:rPr>
          <w:rFonts w:cs="Arial"/>
        </w:rPr>
        <w:pict w14:anchorId="454B2BA5">
          <v:rect id="_x0000_i2676" style="width:0;height:1.5pt" o:hralign="center" o:hrstd="t" o:hr="t" fillcolor="#a0a0a0" stroked="f"/>
        </w:pict>
      </w:r>
    </w:p>
    <w:p w14:paraId="060223D2" w14:textId="77777777" w:rsidR="009810C9" w:rsidRPr="0046756F" w:rsidRDefault="009810C9" w:rsidP="009810C9">
      <w:pPr>
        <w:pStyle w:val="Heading3"/>
      </w:pPr>
      <w:bookmarkStart w:id="3309" w:name="_Toc122797013"/>
      <w:bookmarkStart w:id="3310" w:name="_Toc158907063"/>
      <w:r w:rsidRPr="0046756F">
        <w:t>11.10.3 RccWaitForHseStartUp</w:t>
      </w:r>
      <w:bookmarkEnd w:id="3309"/>
      <w:bookmarkEnd w:id="3310"/>
    </w:p>
    <w:p w14:paraId="1B24DD26" w14:textId="77777777" w:rsidR="009810C9" w:rsidRPr="0046756F" w:rsidRDefault="009810C9" w:rsidP="009810C9">
      <w:pPr>
        <w:rPr>
          <w:rFonts w:cs="Arial"/>
        </w:rPr>
      </w:pPr>
    </w:p>
    <w:p w14:paraId="7044B492"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RccWaitForHseStartUp will follow in the sub sections.</w:t>
      </w:r>
    </w:p>
    <w:p w14:paraId="16D046F8" w14:textId="77777777" w:rsidR="009810C9" w:rsidRPr="0046756F" w:rsidRDefault="00000000" w:rsidP="009810C9">
      <w:pPr>
        <w:rPr>
          <w:rFonts w:cs="Arial"/>
        </w:rPr>
      </w:pPr>
      <w:r>
        <w:rPr>
          <w:rFonts w:cs="Arial"/>
        </w:rPr>
        <w:pict w14:anchorId="6FD63E3E">
          <v:rect id="_x0000_i2677" style="width:0;height:1.5pt" o:hralign="center" o:hrstd="t" o:hr="t" fillcolor="#a0a0a0" stroked="f"/>
        </w:pict>
      </w:r>
    </w:p>
    <w:p w14:paraId="4F3F4A5F" w14:textId="77777777" w:rsidR="009810C9" w:rsidRPr="0046756F" w:rsidRDefault="009810C9" w:rsidP="009810C9">
      <w:pPr>
        <w:pStyle w:val="Heading4"/>
        <w:rPr>
          <w:rFonts w:ascii="Arial" w:hAnsi="Arial" w:cs="Arial"/>
        </w:rPr>
      </w:pPr>
      <w:bookmarkStart w:id="3311" w:name="_Toc122797014"/>
      <w:bookmarkStart w:id="3312" w:name="_Toc158907064"/>
      <w:r w:rsidRPr="0046756F">
        <w:rPr>
          <w:rFonts w:ascii="Arial" w:hAnsi="Arial" w:cs="Arial"/>
        </w:rPr>
        <w:t>11.10.3.1 Brief Description</w:t>
      </w:r>
      <w:bookmarkEnd w:id="3311"/>
      <w:bookmarkEnd w:id="3312"/>
    </w:p>
    <w:p w14:paraId="4A14F3C8" w14:textId="77777777" w:rsidR="009810C9" w:rsidRPr="0046756F" w:rsidRDefault="009810C9" w:rsidP="009810C9">
      <w:pPr>
        <w:rPr>
          <w:rFonts w:cs="Arial"/>
        </w:rPr>
      </w:pPr>
    </w:p>
    <w:p w14:paraId="20D90E4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RccWaitForHseStartUp waits for HSE start-up.</w:t>
      </w:r>
    </w:p>
    <w:p w14:paraId="4204C235" w14:textId="77777777" w:rsidR="009810C9" w:rsidRPr="0046756F" w:rsidRDefault="00000000" w:rsidP="009810C9">
      <w:pPr>
        <w:rPr>
          <w:rFonts w:cs="Arial"/>
        </w:rPr>
      </w:pPr>
      <w:r>
        <w:rPr>
          <w:rFonts w:cs="Arial"/>
        </w:rPr>
        <w:pict w14:anchorId="091EC08B">
          <v:rect id="_x0000_i2678" style="width:0;height:1.5pt" o:hralign="center" o:hrstd="t" o:hr="t" fillcolor="#a0a0a0" stroked="f"/>
        </w:pict>
      </w:r>
    </w:p>
    <w:p w14:paraId="4B9B48FD" w14:textId="77777777" w:rsidR="009810C9" w:rsidRPr="0046756F" w:rsidRDefault="009810C9" w:rsidP="009810C9">
      <w:pPr>
        <w:pStyle w:val="Heading4"/>
        <w:rPr>
          <w:rFonts w:ascii="Arial" w:hAnsi="Arial" w:cs="Arial"/>
        </w:rPr>
      </w:pPr>
      <w:bookmarkStart w:id="3313" w:name="_Toc122797015"/>
      <w:bookmarkStart w:id="3314" w:name="_Toc158907065"/>
      <w:r w:rsidRPr="0046756F">
        <w:rPr>
          <w:rFonts w:ascii="Arial" w:hAnsi="Arial" w:cs="Arial"/>
        </w:rPr>
        <w:t>11.10.3.2 List of HLRs allocated</w:t>
      </w:r>
      <w:bookmarkEnd w:id="3313"/>
      <w:bookmarkEnd w:id="3314"/>
    </w:p>
    <w:p w14:paraId="1F4BF4AB" w14:textId="77777777" w:rsidR="009810C9" w:rsidRPr="0046756F" w:rsidRDefault="009810C9" w:rsidP="009810C9">
      <w:pPr>
        <w:rPr>
          <w:rFonts w:cs="Arial"/>
        </w:rPr>
      </w:pPr>
    </w:p>
    <w:p w14:paraId="3FF6070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C789F9D" w14:textId="77777777" w:rsidR="009810C9" w:rsidRPr="0046756F" w:rsidRDefault="00000000" w:rsidP="009810C9">
      <w:pPr>
        <w:rPr>
          <w:rFonts w:cs="Arial"/>
        </w:rPr>
      </w:pPr>
      <w:r>
        <w:rPr>
          <w:rFonts w:cs="Arial"/>
        </w:rPr>
        <w:pict w14:anchorId="7BCD5D40">
          <v:rect id="_x0000_i2679" style="width:0;height:1.5pt" o:hralign="center" o:hrstd="t" o:hr="t" fillcolor="#a0a0a0" stroked="f"/>
        </w:pict>
      </w:r>
    </w:p>
    <w:p w14:paraId="1A901E7B" w14:textId="77777777" w:rsidR="009810C9" w:rsidRPr="0046756F" w:rsidRDefault="009810C9" w:rsidP="009810C9">
      <w:pPr>
        <w:pStyle w:val="Heading4"/>
        <w:rPr>
          <w:rFonts w:ascii="Arial" w:hAnsi="Arial" w:cs="Arial"/>
        </w:rPr>
      </w:pPr>
      <w:bookmarkStart w:id="3315" w:name="_Toc122797016"/>
      <w:bookmarkStart w:id="3316" w:name="_Toc158907066"/>
      <w:r w:rsidRPr="0046756F">
        <w:rPr>
          <w:rFonts w:ascii="Arial" w:hAnsi="Arial" w:cs="Arial"/>
        </w:rPr>
        <w:t>11.10.3.3 List of global variables accessed and modified</w:t>
      </w:r>
      <w:bookmarkEnd w:id="3315"/>
      <w:bookmarkEnd w:id="3316"/>
    </w:p>
    <w:p w14:paraId="25EE235C" w14:textId="77777777" w:rsidR="009810C9" w:rsidRPr="0046756F" w:rsidRDefault="009810C9" w:rsidP="009810C9">
      <w:pPr>
        <w:rPr>
          <w:rFonts w:cs="Arial"/>
        </w:rPr>
      </w:pPr>
    </w:p>
    <w:p w14:paraId="3BCF4F9F"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1B2E606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5D342601" w14:textId="77777777" w:rsidR="009810C9" w:rsidRPr="0046756F" w:rsidRDefault="00000000" w:rsidP="009810C9">
      <w:pPr>
        <w:rPr>
          <w:rFonts w:cs="Arial"/>
        </w:rPr>
      </w:pPr>
      <w:r>
        <w:rPr>
          <w:rFonts w:cs="Arial"/>
        </w:rPr>
        <w:pict w14:anchorId="107F4867">
          <v:rect id="_x0000_i2680" style="width:0;height:1.5pt" o:hralign="center" o:hrstd="t" o:hr="t" fillcolor="#a0a0a0" stroked="f"/>
        </w:pict>
      </w:r>
    </w:p>
    <w:p w14:paraId="34A2DA1E" w14:textId="77777777" w:rsidR="009810C9" w:rsidRPr="0046756F" w:rsidRDefault="009810C9" w:rsidP="009810C9">
      <w:pPr>
        <w:pStyle w:val="Heading4"/>
        <w:rPr>
          <w:rFonts w:ascii="Arial" w:hAnsi="Arial" w:cs="Arial"/>
        </w:rPr>
      </w:pPr>
      <w:bookmarkStart w:id="3317" w:name="_Toc122797017"/>
      <w:bookmarkStart w:id="3318" w:name="_Toc158907067"/>
      <w:r w:rsidRPr="0046756F">
        <w:rPr>
          <w:rFonts w:ascii="Arial" w:hAnsi="Arial" w:cs="Arial"/>
        </w:rPr>
        <w:t>11.10.3.4 Parameter list (Input/Output)</w:t>
      </w:r>
      <w:bookmarkEnd w:id="3317"/>
      <w:bookmarkEnd w:id="3318"/>
    </w:p>
    <w:p w14:paraId="66967DFF" w14:textId="77777777" w:rsidR="009810C9" w:rsidRPr="0046756F" w:rsidRDefault="009810C9" w:rsidP="009810C9">
      <w:pPr>
        <w:rPr>
          <w:rFonts w:cs="Arial"/>
        </w:rPr>
      </w:pPr>
    </w:p>
    <w:p w14:paraId="366C9C51"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7FB5B2DA"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789B56D1" w14:textId="77777777" w:rsidR="009810C9" w:rsidRPr="0046756F" w:rsidRDefault="00000000" w:rsidP="009810C9">
      <w:pPr>
        <w:rPr>
          <w:rFonts w:cs="Arial"/>
        </w:rPr>
      </w:pPr>
      <w:r>
        <w:rPr>
          <w:rFonts w:cs="Arial"/>
        </w:rPr>
        <w:pict w14:anchorId="7E095D79">
          <v:rect id="_x0000_i2681" style="width:0;height:1.5pt" o:hralign="center" o:hrstd="t" o:hr="t" fillcolor="#a0a0a0" stroked="f"/>
        </w:pict>
      </w:r>
    </w:p>
    <w:p w14:paraId="7A5E996A" w14:textId="77777777" w:rsidR="009810C9" w:rsidRPr="0046756F" w:rsidRDefault="009810C9" w:rsidP="009810C9">
      <w:pPr>
        <w:pStyle w:val="Heading4"/>
        <w:rPr>
          <w:rFonts w:ascii="Arial" w:hAnsi="Arial" w:cs="Arial"/>
        </w:rPr>
      </w:pPr>
      <w:bookmarkStart w:id="3319" w:name="_Toc122797018"/>
      <w:bookmarkStart w:id="3320" w:name="_Toc158907068"/>
      <w:r w:rsidRPr="0046756F">
        <w:rPr>
          <w:rFonts w:ascii="Arial" w:hAnsi="Arial" w:cs="Arial"/>
        </w:rPr>
        <w:t>11.10.3.5 Return Value</w:t>
      </w:r>
      <w:bookmarkEnd w:id="3319"/>
      <w:bookmarkEnd w:id="3320"/>
    </w:p>
    <w:p w14:paraId="1A3083B4" w14:textId="77777777" w:rsidR="009810C9" w:rsidRPr="0046756F" w:rsidRDefault="009810C9" w:rsidP="009810C9">
      <w:pPr>
        <w:rPr>
          <w:rFonts w:cs="Arial"/>
        </w:rPr>
      </w:pPr>
    </w:p>
    <w:p w14:paraId="52393E2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T_ERROR_STATUS - Returns error status.</w:t>
      </w:r>
    </w:p>
    <w:p w14:paraId="7912F725" w14:textId="77777777" w:rsidR="009810C9" w:rsidRPr="0046756F" w:rsidRDefault="00000000" w:rsidP="009810C9">
      <w:pPr>
        <w:rPr>
          <w:rFonts w:cs="Arial"/>
        </w:rPr>
      </w:pPr>
      <w:r>
        <w:rPr>
          <w:rFonts w:cs="Arial"/>
        </w:rPr>
        <w:pict w14:anchorId="4853E4CA">
          <v:rect id="_x0000_i2682" style="width:0;height:1.5pt" o:hralign="center" o:hrstd="t" o:hr="t" fillcolor="#a0a0a0" stroked="f"/>
        </w:pict>
      </w:r>
    </w:p>
    <w:p w14:paraId="67A04C7C" w14:textId="77777777" w:rsidR="009810C9" w:rsidRPr="0046756F" w:rsidRDefault="009810C9" w:rsidP="009810C9">
      <w:pPr>
        <w:pStyle w:val="Heading4"/>
        <w:rPr>
          <w:rFonts w:ascii="Arial" w:hAnsi="Arial" w:cs="Arial"/>
        </w:rPr>
      </w:pPr>
      <w:bookmarkStart w:id="3321" w:name="_Toc122797019"/>
      <w:bookmarkStart w:id="3322" w:name="_Toc158907069"/>
      <w:r w:rsidRPr="0046756F">
        <w:rPr>
          <w:rFonts w:ascii="Arial" w:hAnsi="Arial" w:cs="Arial"/>
        </w:rPr>
        <w:t>11.10.3.6 Other CSUs called by this CSU</w:t>
      </w:r>
      <w:bookmarkEnd w:id="3321"/>
      <w:bookmarkEnd w:id="3322"/>
    </w:p>
    <w:p w14:paraId="0BA32F9B" w14:textId="77777777" w:rsidR="009810C9" w:rsidRPr="0046756F" w:rsidRDefault="009810C9" w:rsidP="009810C9">
      <w:pPr>
        <w:rPr>
          <w:rFonts w:cs="Arial"/>
        </w:rPr>
      </w:pPr>
    </w:p>
    <w:p w14:paraId="0E65F8C5" w14:textId="77777777" w:rsidR="009810C9" w:rsidRPr="0046756F" w:rsidRDefault="009810C9" w:rsidP="009810C9">
      <w:pPr>
        <w:widowControl w:val="0"/>
        <w:autoSpaceDE w:val="0"/>
        <w:autoSpaceDN w:val="0"/>
        <w:adjustRightInd w:val="0"/>
        <w:rPr>
          <w:rFonts w:cs="Arial"/>
          <w:sz w:val="17"/>
          <w:szCs w:val="17"/>
        </w:rPr>
      </w:pPr>
      <w:r w:rsidRPr="0046756F">
        <w:rPr>
          <w:rFonts w:cs="Arial"/>
        </w:rPr>
        <w:t>RccGetFlagStatus</w:t>
      </w:r>
    </w:p>
    <w:p w14:paraId="79055E87" w14:textId="77777777" w:rsidR="009810C9" w:rsidRPr="0046756F" w:rsidRDefault="00000000" w:rsidP="009810C9">
      <w:pPr>
        <w:rPr>
          <w:rFonts w:cs="Arial"/>
        </w:rPr>
      </w:pPr>
      <w:r>
        <w:rPr>
          <w:rFonts w:cs="Arial"/>
        </w:rPr>
        <w:pict w14:anchorId="557D00B5">
          <v:rect id="_x0000_i2683" style="width:0;height:1.5pt" o:hralign="center" o:hrstd="t" o:hr="t" fillcolor="#a0a0a0" stroked="f"/>
        </w:pict>
      </w:r>
    </w:p>
    <w:p w14:paraId="5E084D63" w14:textId="77777777" w:rsidR="009810C9" w:rsidRPr="0046756F" w:rsidRDefault="009810C9" w:rsidP="009810C9">
      <w:pPr>
        <w:pStyle w:val="Heading4"/>
        <w:rPr>
          <w:rFonts w:ascii="Arial" w:hAnsi="Arial" w:cs="Arial"/>
        </w:rPr>
      </w:pPr>
      <w:bookmarkStart w:id="3323" w:name="_Toc122797020"/>
      <w:bookmarkStart w:id="3324" w:name="_Toc158907070"/>
      <w:r w:rsidRPr="0046756F">
        <w:rPr>
          <w:rFonts w:ascii="Arial" w:hAnsi="Arial" w:cs="Arial"/>
        </w:rPr>
        <w:t>11.10.3.7 Description of list of LLRs allocated</w:t>
      </w:r>
      <w:bookmarkEnd w:id="3323"/>
      <w:bookmarkEnd w:id="3324"/>
    </w:p>
    <w:p w14:paraId="7F8DC1FA" w14:textId="77777777" w:rsidR="009810C9" w:rsidRPr="0046756F" w:rsidRDefault="009810C9" w:rsidP="009810C9">
      <w:pPr>
        <w:rPr>
          <w:rFonts w:cs="Arial"/>
        </w:rPr>
      </w:pPr>
    </w:p>
    <w:p w14:paraId="7C578D0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RccWaitForHseStartUp.</w:t>
      </w:r>
    </w:p>
    <w:p w14:paraId="45CB2807" w14:textId="77777777" w:rsidR="009810C9" w:rsidRPr="0046756F" w:rsidRDefault="00000000" w:rsidP="009810C9">
      <w:pPr>
        <w:rPr>
          <w:rFonts w:cs="Arial"/>
        </w:rPr>
      </w:pPr>
      <w:r>
        <w:rPr>
          <w:rFonts w:cs="Arial"/>
        </w:rPr>
        <w:pict w14:anchorId="37910C1A">
          <v:rect id="_x0000_i2684" style="width:0;height:1.5pt" o:hralign="center" o:hrstd="t" o:hr="t" fillcolor="#a0a0a0" stroked="f"/>
        </w:pict>
      </w:r>
    </w:p>
    <w:p w14:paraId="1DCB7B92" w14:textId="77777777" w:rsidR="009810C9" w:rsidRPr="0046756F" w:rsidRDefault="009810C9" w:rsidP="009810C9">
      <w:pPr>
        <w:pStyle w:val="Heading5"/>
        <w:rPr>
          <w:rFonts w:ascii="Arial" w:hAnsi="Arial" w:cs="Arial"/>
        </w:rPr>
      </w:pPr>
      <w:bookmarkStart w:id="3325" w:name="_Toc122797021"/>
      <w:bookmarkStart w:id="3326" w:name="_Toc158907071"/>
      <w:r w:rsidRPr="0046756F">
        <w:rPr>
          <w:rFonts w:ascii="Arial" w:hAnsi="Arial" w:cs="Arial"/>
        </w:rPr>
        <w:t>11.10.3.7.1 daulibstm32f4xxrcc-RccWaitForHseStartUp-LLR-001</w:t>
      </w:r>
      <w:bookmarkEnd w:id="3325"/>
      <w:bookmarkEnd w:id="3326"/>
    </w:p>
    <w:p w14:paraId="22506084" w14:textId="77777777" w:rsidR="009810C9" w:rsidRPr="0046756F" w:rsidRDefault="009810C9" w:rsidP="009810C9">
      <w:pPr>
        <w:rPr>
          <w:rFonts w:cs="Arial"/>
        </w:rPr>
      </w:pPr>
      <w:r w:rsidRPr="0046756F">
        <w:rPr>
          <w:rFonts w:cs="Arial"/>
        </w:rPr>
        <w:t>Requirement ID: H698-LLD-CMU-FNC-1792</w:t>
      </w:r>
    </w:p>
    <w:p w14:paraId="00935E94" w14:textId="77777777" w:rsidR="009810C9" w:rsidRPr="0046756F" w:rsidRDefault="009810C9" w:rsidP="009810C9">
      <w:pPr>
        <w:rPr>
          <w:rFonts w:cs="Arial"/>
        </w:rPr>
      </w:pPr>
    </w:p>
    <w:p w14:paraId="30A01734"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wait till HSE is ready and increments the counter. When Time out is reached as below: </w:t>
      </w:r>
    </w:p>
    <w:p w14:paraId="08A6EBA7" w14:textId="77777777" w:rsidR="009810C9" w:rsidRPr="0046756F" w:rsidRDefault="009810C9" w:rsidP="009810C9">
      <w:pPr>
        <w:widowControl w:val="0"/>
        <w:autoSpaceDE w:val="0"/>
        <w:autoSpaceDN w:val="0"/>
        <w:adjustRightInd w:val="0"/>
        <w:ind w:left="1080" w:hanging="360"/>
        <w:rPr>
          <w:rFonts w:cs="Arial"/>
        </w:rPr>
      </w:pPr>
      <w:r w:rsidRPr="0046756F">
        <w:rPr>
          <w:rFonts w:cs="Arial"/>
        </w:rPr>
        <w:t>a)</w:t>
      </w:r>
      <w:r w:rsidRPr="0046756F">
        <w:rPr>
          <w:rFonts w:cs="Arial"/>
        </w:rPr>
        <w:tab/>
        <w:t xml:space="preserve">Loop till the loop count is not equal to M_HSE_STARTUP_TIMEOUT AND </w:t>
      </w:r>
    </w:p>
    <w:p w14:paraId="06AB28C5" w14:textId="77777777" w:rsidR="009810C9" w:rsidRPr="0046756F" w:rsidRDefault="009810C9" w:rsidP="009810C9">
      <w:pPr>
        <w:widowControl w:val="0"/>
        <w:autoSpaceDE w:val="0"/>
        <w:autoSpaceDN w:val="0"/>
        <w:adjustRightInd w:val="0"/>
        <w:ind w:left="1080" w:hanging="360"/>
        <w:rPr>
          <w:rFonts w:cs="Arial"/>
        </w:rPr>
      </w:pPr>
      <w:r w:rsidRPr="0046756F">
        <w:rPr>
          <w:rFonts w:cs="Arial"/>
        </w:rPr>
        <w:t>b)</w:t>
      </w:r>
      <w:r w:rsidRPr="0046756F">
        <w:rPr>
          <w:rFonts w:cs="Arial"/>
        </w:rPr>
        <w:tab/>
        <w:t>Return value of the function RccGetFlagStatus called with the parameter M_RCC_FLAG_HSERDY is equal to RESET.</w:t>
      </w:r>
    </w:p>
    <w:p w14:paraId="6F47C725" w14:textId="77777777" w:rsidR="009810C9" w:rsidRPr="0046756F" w:rsidRDefault="009810C9" w:rsidP="009810C9">
      <w:pPr>
        <w:widowControl w:val="0"/>
        <w:autoSpaceDE w:val="0"/>
        <w:autoSpaceDN w:val="0"/>
        <w:adjustRightInd w:val="0"/>
        <w:rPr>
          <w:rFonts w:cs="Arial"/>
        </w:rPr>
      </w:pPr>
    </w:p>
    <w:p w14:paraId="2FAFDA21" w14:textId="77777777" w:rsidR="009810C9" w:rsidRPr="0046756F" w:rsidRDefault="00000000" w:rsidP="009810C9">
      <w:pPr>
        <w:rPr>
          <w:rFonts w:cs="Arial"/>
        </w:rPr>
      </w:pPr>
      <w:r>
        <w:rPr>
          <w:rFonts w:cs="Arial"/>
        </w:rPr>
        <w:pict w14:anchorId="528A0DF2">
          <v:rect id="_x0000_i2685" style="width:0;height:1.5pt" o:hralign="center" o:hrstd="t" o:hr="t" fillcolor="#a0a0a0" stroked="f"/>
        </w:pict>
      </w:r>
    </w:p>
    <w:p w14:paraId="084FF3A4" w14:textId="77777777" w:rsidR="009810C9" w:rsidRPr="0046756F" w:rsidRDefault="009810C9" w:rsidP="009810C9">
      <w:pPr>
        <w:pStyle w:val="Heading5"/>
        <w:rPr>
          <w:rFonts w:ascii="Arial" w:hAnsi="Arial" w:cs="Arial"/>
        </w:rPr>
      </w:pPr>
      <w:bookmarkStart w:id="3327" w:name="_Toc122797022"/>
      <w:bookmarkStart w:id="3328" w:name="_Toc158907072"/>
      <w:r w:rsidRPr="0046756F">
        <w:rPr>
          <w:rFonts w:ascii="Arial" w:hAnsi="Arial" w:cs="Arial"/>
        </w:rPr>
        <w:t>11.10.3.7.2 daulibstm32f4xxrcc-RccWaitForHseStartUp-LLR-002</w:t>
      </w:r>
      <w:bookmarkEnd w:id="3327"/>
      <w:bookmarkEnd w:id="3328"/>
    </w:p>
    <w:p w14:paraId="7E429146" w14:textId="77777777" w:rsidR="009810C9" w:rsidRPr="0046756F" w:rsidRDefault="009810C9" w:rsidP="009810C9">
      <w:pPr>
        <w:rPr>
          <w:rFonts w:cs="Arial"/>
        </w:rPr>
      </w:pPr>
      <w:r w:rsidRPr="0046756F">
        <w:rPr>
          <w:rFonts w:cs="Arial"/>
        </w:rPr>
        <w:t>Requirement ID: H698-LLD-CMU-FNC-1793</w:t>
      </w:r>
    </w:p>
    <w:p w14:paraId="5ACC1B32" w14:textId="77777777" w:rsidR="009810C9" w:rsidRPr="0046756F" w:rsidRDefault="009810C9" w:rsidP="009810C9">
      <w:pPr>
        <w:rPr>
          <w:rFonts w:cs="Arial"/>
        </w:rPr>
      </w:pPr>
    </w:p>
    <w:p w14:paraId="633C353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SUCCESS when RCC flag is SET i.e return value of the function RccGetFlagStatus with parameter M_RCC_FLAG_HSERDY is not equal to RESET.</w:t>
      </w:r>
    </w:p>
    <w:p w14:paraId="17D34A77" w14:textId="77777777" w:rsidR="009810C9" w:rsidRPr="0046756F" w:rsidRDefault="00000000" w:rsidP="009810C9">
      <w:pPr>
        <w:rPr>
          <w:rFonts w:cs="Arial"/>
        </w:rPr>
      </w:pPr>
      <w:r>
        <w:rPr>
          <w:rFonts w:cs="Arial"/>
        </w:rPr>
        <w:pict w14:anchorId="1545E837">
          <v:rect id="_x0000_i2686" style="width:0;height:1.5pt" o:hralign="center" o:hrstd="t" o:hr="t" fillcolor="#a0a0a0" stroked="f"/>
        </w:pict>
      </w:r>
    </w:p>
    <w:p w14:paraId="1FDC80E3" w14:textId="77777777" w:rsidR="009810C9" w:rsidRPr="0046756F" w:rsidRDefault="009810C9" w:rsidP="009810C9">
      <w:pPr>
        <w:pStyle w:val="Heading5"/>
        <w:rPr>
          <w:rFonts w:ascii="Arial" w:hAnsi="Arial" w:cs="Arial"/>
        </w:rPr>
      </w:pPr>
      <w:bookmarkStart w:id="3329" w:name="_Toc122797023"/>
      <w:bookmarkStart w:id="3330" w:name="_Toc158907073"/>
      <w:r w:rsidRPr="0046756F">
        <w:rPr>
          <w:rFonts w:ascii="Arial" w:hAnsi="Arial" w:cs="Arial"/>
        </w:rPr>
        <w:t>11.10.3.7.3 daulibstm32f4xxrcc-RccWaitForHseStartUp-LLR-003</w:t>
      </w:r>
      <w:bookmarkEnd w:id="3329"/>
      <w:bookmarkEnd w:id="3330"/>
    </w:p>
    <w:p w14:paraId="69494D25" w14:textId="77777777" w:rsidR="009810C9" w:rsidRPr="0046756F" w:rsidRDefault="009810C9" w:rsidP="009810C9">
      <w:pPr>
        <w:rPr>
          <w:rFonts w:cs="Arial"/>
        </w:rPr>
      </w:pPr>
      <w:r w:rsidRPr="0046756F">
        <w:rPr>
          <w:rFonts w:cs="Arial"/>
        </w:rPr>
        <w:t>Requirement ID: H698-LLD-CMU-FNC-1794</w:t>
      </w:r>
    </w:p>
    <w:p w14:paraId="3C2165A0" w14:textId="77777777" w:rsidR="009810C9" w:rsidRPr="0046756F" w:rsidRDefault="009810C9" w:rsidP="009810C9">
      <w:pPr>
        <w:rPr>
          <w:rFonts w:cs="Arial"/>
        </w:rPr>
      </w:pPr>
    </w:p>
    <w:p w14:paraId="6844752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do nothing if RCC flag is reset i.e. return value of the function RccGetFlagStatus with parameter M_RCC_FLAG_HSERDY is RESET.</w:t>
      </w:r>
    </w:p>
    <w:p w14:paraId="254F44B1" w14:textId="77777777" w:rsidR="009810C9" w:rsidRPr="0046756F" w:rsidRDefault="00000000" w:rsidP="009810C9">
      <w:pPr>
        <w:rPr>
          <w:rFonts w:cs="Arial"/>
        </w:rPr>
      </w:pPr>
      <w:r>
        <w:rPr>
          <w:rFonts w:cs="Arial"/>
        </w:rPr>
        <w:pict w14:anchorId="35EA3DA7">
          <v:rect id="_x0000_i2687" style="width:0;height:1.5pt" o:hralign="center" o:hrstd="t" o:hr="t" fillcolor="#a0a0a0" stroked="f"/>
        </w:pict>
      </w:r>
    </w:p>
    <w:p w14:paraId="6D0B06E0" w14:textId="77777777" w:rsidR="009810C9" w:rsidRPr="0046756F" w:rsidRDefault="009810C9" w:rsidP="009810C9">
      <w:pPr>
        <w:pStyle w:val="Heading3"/>
      </w:pPr>
      <w:bookmarkStart w:id="3331" w:name="_Toc122797024"/>
      <w:bookmarkStart w:id="3332" w:name="_Toc158907074"/>
      <w:r w:rsidRPr="0046756F">
        <w:t>11.10.4 RccPllConfig</w:t>
      </w:r>
      <w:bookmarkEnd w:id="3331"/>
      <w:bookmarkEnd w:id="3332"/>
    </w:p>
    <w:p w14:paraId="5B13B1A4" w14:textId="77777777" w:rsidR="009810C9" w:rsidRPr="0046756F" w:rsidRDefault="009810C9" w:rsidP="009810C9">
      <w:pPr>
        <w:rPr>
          <w:rFonts w:cs="Arial"/>
        </w:rPr>
      </w:pPr>
    </w:p>
    <w:p w14:paraId="1D92BA92"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RccPllConfig will follow in the sub sections.</w:t>
      </w:r>
    </w:p>
    <w:p w14:paraId="210C2C49" w14:textId="77777777" w:rsidR="009810C9" w:rsidRPr="0046756F" w:rsidRDefault="00000000" w:rsidP="009810C9">
      <w:pPr>
        <w:rPr>
          <w:rFonts w:cs="Arial"/>
        </w:rPr>
      </w:pPr>
      <w:r>
        <w:rPr>
          <w:rFonts w:cs="Arial"/>
        </w:rPr>
        <w:pict w14:anchorId="764C07EE">
          <v:rect id="_x0000_i2688" style="width:0;height:1.5pt" o:hralign="center" o:hrstd="t" o:hr="t" fillcolor="#a0a0a0" stroked="f"/>
        </w:pict>
      </w:r>
    </w:p>
    <w:p w14:paraId="6B0BBDAA" w14:textId="77777777" w:rsidR="009810C9" w:rsidRPr="0046756F" w:rsidRDefault="009810C9" w:rsidP="009810C9">
      <w:pPr>
        <w:pStyle w:val="Heading4"/>
        <w:rPr>
          <w:rFonts w:ascii="Arial" w:hAnsi="Arial" w:cs="Arial"/>
        </w:rPr>
      </w:pPr>
      <w:bookmarkStart w:id="3333" w:name="_Toc122797025"/>
      <w:bookmarkStart w:id="3334" w:name="_Toc158907075"/>
      <w:r w:rsidRPr="0046756F">
        <w:rPr>
          <w:rFonts w:ascii="Arial" w:hAnsi="Arial" w:cs="Arial"/>
        </w:rPr>
        <w:t>11.10.4.1 Brief Description</w:t>
      </w:r>
      <w:bookmarkEnd w:id="3333"/>
      <w:bookmarkEnd w:id="3334"/>
    </w:p>
    <w:p w14:paraId="3C781819" w14:textId="77777777" w:rsidR="009810C9" w:rsidRPr="0046756F" w:rsidRDefault="009810C9" w:rsidP="009810C9">
      <w:pPr>
        <w:rPr>
          <w:rFonts w:cs="Arial"/>
        </w:rPr>
      </w:pPr>
    </w:p>
    <w:p w14:paraId="66413BF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RccPllConfig configures the main PLL clock source, multiplication and division factors.</w:t>
      </w:r>
    </w:p>
    <w:p w14:paraId="6FA5639D" w14:textId="77777777" w:rsidR="009810C9" w:rsidRPr="0046756F" w:rsidRDefault="00000000" w:rsidP="009810C9">
      <w:pPr>
        <w:rPr>
          <w:rFonts w:cs="Arial"/>
        </w:rPr>
      </w:pPr>
      <w:r>
        <w:rPr>
          <w:rFonts w:cs="Arial"/>
        </w:rPr>
        <w:pict w14:anchorId="5DD9349D">
          <v:rect id="_x0000_i2689" style="width:0;height:1.5pt" o:hralign="center" o:hrstd="t" o:hr="t" fillcolor="#a0a0a0" stroked="f"/>
        </w:pict>
      </w:r>
    </w:p>
    <w:p w14:paraId="36EB80C9" w14:textId="77777777" w:rsidR="009810C9" w:rsidRPr="0046756F" w:rsidRDefault="009810C9" w:rsidP="009810C9">
      <w:pPr>
        <w:pStyle w:val="Heading4"/>
        <w:rPr>
          <w:rFonts w:ascii="Arial" w:hAnsi="Arial" w:cs="Arial"/>
        </w:rPr>
      </w:pPr>
      <w:bookmarkStart w:id="3335" w:name="_Toc122797026"/>
      <w:bookmarkStart w:id="3336" w:name="_Toc158907076"/>
      <w:r w:rsidRPr="0046756F">
        <w:rPr>
          <w:rFonts w:ascii="Arial" w:hAnsi="Arial" w:cs="Arial"/>
        </w:rPr>
        <w:t>11.10.4.2 List of HLRs allocated</w:t>
      </w:r>
      <w:bookmarkEnd w:id="3335"/>
      <w:bookmarkEnd w:id="3336"/>
    </w:p>
    <w:p w14:paraId="03B87784" w14:textId="77777777" w:rsidR="009810C9" w:rsidRPr="0046756F" w:rsidRDefault="009810C9" w:rsidP="009810C9">
      <w:pPr>
        <w:rPr>
          <w:rFonts w:cs="Arial"/>
        </w:rPr>
      </w:pPr>
    </w:p>
    <w:p w14:paraId="56CDA3E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A166B94" w14:textId="77777777" w:rsidR="009810C9" w:rsidRPr="0046756F" w:rsidRDefault="00000000" w:rsidP="009810C9">
      <w:pPr>
        <w:rPr>
          <w:rFonts w:cs="Arial"/>
        </w:rPr>
      </w:pPr>
      <w:r>
        <w:rPr>
          <w:rFonts w:cs="Arial"/>
        </w:rPr>
        <w:pict w14:anchorId="70C44E50">
          <v:rect id="_x0000_i2690" style="width:0;height:1.5pt" o:hralign="center" o:hrstd="t" o:hr="t" fillcolor="#a0a0a0" stroked="f"/>
        </w:pict>
      </w:r>
    </w:p>
    <w:p w14:paraId="3929D43F" w14:textId="77777777" w:rsidR="009810C9" w:rsidRPr="0046756F" w:rsidRDefault="009810C9" w:rsidP="009810C9">
      <w:pPr>
        <w:pStyle w:val="Heading4"/>
        <w:rPr>
          <w:rFonts w:ascii="Arial" w:hAnsi="Arial" w:cs="Arial"/>
        </w:rPr>
      </w:pPr>
      <w:bookmarkStart w:id="3337" w:name="_Toc122797027"/>
      <w:bookmarkStart w:id="3338" w:name="_Toc158907077"/>
      <w:r w:rsidRPr="0046756F">
        <w:rPr>
          <w:rFonts w:ascii="Arial" w:hAnsi="Arial" w:cs="Arial"/>
        </w:rPr>
        <w:t>11.10.4.3 List of global variables accessed and modified</w:t>
      </w:r>
      <w:bookmarkEnd w:id="3337"/>
      <w:bookmarkEnd w:id="3338"/>
    </w:p>
    <w:p w14:paraId="14C059AB" w14:textId="77777777" w:rsidR="009810C9" w:rsidRPr="0046756F" w:rsidRDefault="009810C9" w:rsidP="009810C9">
      <w:pPr>
        <w:rPr>
          <w:rFonts w:cs="Arial"/>
        </w:rPr>
      </w:pPr>
    </w:p>
    <w:p w14:paraId="323CB45D"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5DE012F3"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7843D2D5" w14:textId="77777777" w:rsidR="009810C9" w:rsidRPr="0046756F" w:rsidRDefault="00000000" w:rsidP="009810C9">
      <w:pPr>
        <w:rPr>
          <w:rFonts w:cs="Arial"/>
        </w:rPr>
      </w:pPr>
      <w:r>
        <w:rPr>
          <w:rFonts w:cs="Arial"/>
        </w:rPr>
        <w:pict w14:anchorId="35FD46C1">
          <v:rect id="_x0000_i2691" style="width:0;height:1.5pt" o:hralign="center" o:hrstd="t" o:hr="t" fillcolor="#a0a0a0" stroked="f"/>
        </w:pict>
      </w:r>
    </w:p>
    <w:p w14:paraId="5CFC3E6C" w14:textId="77777777" w:rsidR="009810C9" w:rsidRPr="0046756F" w:rsidRDefault="009810C9" w:rsidP="009810C9">
      <w:pPr>
        <w:pStyle w:val="Heading4"/>
        <w:rPr>
          <w:rFonts w:ascii="Arial" w:hAnsi="Arial" w:cs="Arial"/>
        </w:rPr>
      </w:pPr>
      <w:bookmarkStart w:id="3339" w:name="_Toc122797028"/>
      <w:bookmarkStart w:id="3340" w:name="_Toc158907078"/>
      <w:r w:rsidRPr="0046756F">
        <w:rPr>
          <w:rFonts w:ascii="Arial" w:hAnsi="Arial" w:cs="Arial"/>
        </w:rPr>
        <w:t>11.10.4.4 Parameter list (Input/Output)</w:t>
      </w:r>
      <w:bookmarkEnd w:id="3339"/>
      <w:bookmarkEnd w:id="3340"/>
    </w:p>
    <w:p w14:paraId="53F3979D" w14:textId="77777777" w:rsidR="009810C9" w:rsidRPr="0046756F" w:rsidRDefault="009810C9" w:rsidP="009810C9">
      <w:pPr>
        <w:rPr>
          <w:rFonts w:cs="Arial"/>
        </w:rPr>
      </w:pPr>
    </w:p>
    <w:p w14:paraId="430C4ED5" w14:textId="77777777" w:rsidR="009810C9" w:rsidRPr="0046756F" w:rsidRDefault="009810C9" w:rsidP="009810C9">
      <w:pPr>
        <w:widowControl w:val="0"/>
        <w:autoSpaceDE w:val="0"/>
        <w:autoSpaceDN w:val="0"/>
        <w:adjustRightInd w:val="0"/>
        <w:rPr>
          <w:rFonts w:cs="Arial"/>
        </w:rPr>
      </w:pPr>
      <w:r w:rsidRPr="0046756F">
        <w:rPr>
          <w:rFonts w:cs="Arial"/>
        </w:rPr>
        <w:t>Inputs: T_UINT32 rcc_pll_source - Specifies the PLL entry clock source.</w:t>
      </w:r>
    </w:p>
    <w:p w14:paraId="4A391154" w14:textId="77777777" w:rsidR="009810C9" w:rsidRPr="0046756F" w:rsidRDefault="009810C9" w:rsidP="009810C9">
      <w:pPr>
        <w:widowControl w:val="0"/>
        <w:autoSpaceDE w:val="0"/>
        <w:autoSpaceDN w:val="0"/>
        <w:adjustRightInd w:val="0"/>
        <w:rPr>
          <w:rFonts w:cs="Arial"/>
        </w:rPr>
      </w:pPr>
      <w:r w:rsidRPr="0046756F">
        <w:rPr>
          <w:rFonts w:cs="Arial"/>
        </w:rPr>
        <w:t>T_UINT32 pll_m - Specifies the division factor for PLL VCO input clock</w:t>
      </w:r>
    </w:p>
    <w:p w14:paraId="0A5A9617" w14:textId="77777777" w:rsidR="009810C9" w:rsidRPr="0046756F" w:rsidRDefault="009810C9" w:rsidP="009810C9">
      <w:pPr>
        <w:widowControl w:val="0"/>
        <w:autoSpaceDE w:val="0"/>
        <w:autoSpaceDN w:val="0"/>
        <w:adjustRightInd w:val="0"/>
        <w:rPr>
          <w:rFonts w:cs="Arial"/>
        </w:rPr>
      </w:pPr>
      <w:r w:rsidRPr="0046756F">
        <w:rPr>
          <w:rFonts w:cs="Arial"/>
        </w:rPr>
        <w:t>T_UINT32 pll_n - Specifies the multiplication factor for PLL VCO output clock</w:t>
      </w:r>
    </w:p>
    <w:p w14:paraId="503CAA46" w14:textId="77777777" w:rsidR="009810C9" w:rsidRPr="0046756F" w:rsidRDefault="009810C9" w:rsidP="009810C9">
      <w:pPr>
        <w:widowControl w:val="0"/>
        <w:autoSpaceDE w:val="0"/>
        <w:autoSpaceDN w:val="0"/>
        <w:adjustRightInd w:val="0"/>
        <w:rPr>
          <w:rFonts w:cs="Arial"/>
        </w:rPr>
      </w:pPr>
      <w:r w:rsidRPr="0046756F">
        <w:rPr>
          <w:rFonts w:cs="Arial"/>
        </w:rPr>
        <w:t>T_UINT32 pll_p - Specifies the division factor for main system clock (SYSCLK)</w:t>
      </w:r>
    </w:p>
    <w:p w14:paraId="425D28EE" w14:textId="77777777" w:rsidR="009810C9" w:rsidRPr="0046756F" w:rsidRDefault="009810C9" w:rsidP="009810C9">
      <w:pPr>
        <w:widowControl w:val="0"/>
        <w:autoSpaceDE w:val="0"/>
        <w:autoSpaceDN w:val="0"/>
        <w:adjustRightInd w:val="0"/>
        <w:rPr>
          <w:rFonts w:cs="Arial"/>
        </w:rPr>
      </w:pPr>
      <w:r w:rsidRPr="0046756F">
        <w:rPr>
          <w:rFonts w:cs="Arial"/>
        </w:rPr>
        <w:t>T_UINT32 pll_q - Specifies the division factor for OTG FS, SDIO and RNG clocks</w:t>
      </w:r>
    </w:p>
    <w:p w14:paraId="0AF802B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78CC832" w14:textId="77777777" w:rsidR="009810C9" w:rsidRPr="0046756F" w:rsidRDefault="00000000" w:rsidP="009810C9">
      <w:pPr>
        <w:rPr>
          <w:rFonts w:cs="Arial"/>
        </w:rPr>
      </w:pPr>
      <w:r>
        <w:rPr>
          <w:rFonts w:cs="Arial"/>
        </w:rPr>
        <w:pict w14:anchorId="50901EF9">
          <v:rect id="_x0000_i2692" style="width:0;height:1.5pt" o:hralign="center" o:hrstd="t" o:hr="t" fillcolor="#a0a0a0" stroked="f"/>
        </w:pict>
      </w:r>
    </w:p>
    <w:p w14:paraId="1EE91C54" w14:textId="77777777" w:rsidR="009810C9" w:rsidRPr="0046756F" w:rsidRDefault="009810C9" w:rsidP="009810C9">
      <w:pPr>
        <w:pStyle w:val="Heading4"/>
        <w:rPr>
          <w:rFonts w:ascii="Arial" w:hAnsi="Arial" w:cs="Arial"/>
        </w:rPr>
      </w:pPr>
      <w:bookmarkStart w:id="3341" w:name="_Toc122797029"/>
      <w:bookmarkStart w:id="3342" w:name="_Toc158907079"/>
      <w:r w:rsidRPr="0046756F">
        <w:rPr>
          <w:rFonts w:ascii="Arial" w:hAnsi="Arial" w:cs="Arial"/>
        </w:rPr>
        <w:t>11.10.4.5 Return Value</w:t>
      </w:r>
      <w:bookmarkEnd w:id="3341"/>
      <w:bookmarkEnd w:id="3342"/>
    </w:p>
    <w:p w14:paraId="6FF08726" w14:textId="77777777" w:rsidR="009810C9" w:rsidRPr="0046756F" w:rsidRDefault="009810C9" w:rsidP="009810C9">
      <w:pPr>
        <w:rPr>
          <w:rFonts w:cs="Arial"/>
        </w:rPr>
      </w:pPr>
    </w:p>
    <w:p w14:paraId="797DA55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43C7057" w14:textId="77777777" w:rsidR="009810C9" w:rsidRPr="0046756F" w:rsidRDefault="00000000" w:rsidP="009810C9">
      <w:pPr>
        <w:rPr>
          <w:rFonts w:cs="Arial"/>
        </w:rPr>
      </w:pPr>
      <w:r>
        <w:rPr>
          <w:rFonts w:cs="Arial"/>
        </w:rPr>
        <w:pict w14:anchorId="44010D86">
          <v:rect id="_x0000_i2693" style="width:0;height:1.5pt" o:hralign="center" o:hrstd="t" o:hr="t" fillcolor="#a0a0a0" stroked="f"/>
        </w:pict>
      </w:r>
    </w:p>
    <w:p w14:paraId="7DAE97F0" w14:textId="77777777" w:rsidR="009810C9" w:rsidRPr="0046756F" w:rsidRDefault="009810C9" w:rsidP="009810C9">
      <w:pPr>
        <w:pStyle w:val="Heading4"/>
        <w:rPr>
          <w:rFonts w:ascii="Arial" w:hAnsi="Arial" w:cs="Arial"/>
        </w:rPr>
      </w:pPr>
      <w:bookmarkStart w:id="3343" w:name="_Toc122797030"/>
      <w:bookmarkStart w:id="3344" w:name="_Toc158907080"/>
      <w:r w:rsidRPr="0046756F">
        <w:rPr>
          <w:rFonts w:ascii="Arial" w:hAnsi="Arial" w:cs="Arial"/>
        </w:rPr>
        <w:t>11.10.4.6 Other CSUs called by this CSU</w:t>
      </w:r>
      <w:bookmarkEnd w:id="3343"/>
      <w:bookmarkEnd w:id="3344"/>
    </w:p>
    <w:p w14:paraId="2E07C654" w14:textId="77777777" w:rsidR="009810C9" w:rsidRPr="0046756F" w:rsidRDefault="009810C9" w:rsidP="009810C9">
      <w:pPr>
        <w:rPr>
          <w:rFonts w:cs="Arial"/>
        </w:rPr>
      </w:pPr>
    </w:p>
    <w:p w14:paraId="7B504CF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2A5B8BC" w14:textId="77777777" w:rsidR="009810C9" w:rsidRPr="0046756F" w:rsidRDefault="00000000" w:rsidP="009810C9">
      <w:pPr>
        <w:rPr>
          <w:rFonts w:cs="Arial"/>
        </w:rPr>
      </w:pPr>
      <w:r>
        <w:rPr>
          <w:rFonts w:cs="Arial"/>
        </w:rPr>
        <w:pict w14:anchorId="7770AA10">
          <v:rect id="_x0000_i2694" style="width:0;height:1.5pt" o:hralign="center" o:hrstd="t" o:hr="t" fillcolor="#a0a0a0" stroked="f"/>
        </w:pict>
      </w:r>
    </w:p>
    <w:p w14:paraId="3AACDAD7" w14:textId="77777777" w:rsidR="009810C9" w:rsidRPr="0046756F" w:rsidRDefault="009810C9" w:rsidP="009810C9">
      <w:pPr>
        <w:pStyle w:val="Heading4"/>
        <w:rPr>
          <w:rFonts w:ascii="Arial" w:hAnsi="Arial" w:cs="Arial"/>
        </w:rPr>
      </w:pPr>
      <w:bookmarkStart w:id="3345" w:name="_Toc122797031"/>
      <w:bookmarkStart w:id="3346" w:name="_Toc158907081"/>
      <w:r w:rsidRPr="0046756F">
        <w:rPr>
          <w:rFonts w:ascii="Arial" w:hAnsi="Arial" w:cs="Arial"/>
        </w:rPr>
        <w:t>11.10.4.7 Description of list of LLRs allocated</w:t>
      </w:r>
      <w:bookmarkEnd w:id="3345"/>
      <w:bookmarkEnd w:id="3346"/>
    </w:p>
    <w:p w14:paraId="14543C14" w14:textId="77777777" w:rsidR="009810C9" w:rsidRPr="0046756F" w:rsidRDefault="009810C9" w:rsidP="009810C9">
      <w:pPr>
        <w:rPr>
          <w:rFonts w:cs="Arial"/>
        </w:rPr>
      </w:pPr>
    </w:p>
    <w:p w14:paraId="7E919A2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RccPllConfig.</w:t>
      </w:r>
    </w:p>
    <w:p w14:paraId="32D4215D" w14:textId="77777777" w:rsidR="009810C9" w:rsidRPr="0046756F" w:rsidRDefault="00000000" w:rsidP="009810C9">
      <w:pPr>
        <w:rPr>
          <w:rFonts w:cs="Arial"/>
        </w:rPr>
      </w:pPr>
      <w:r>
        <w:rPr>
          <w:rFonts w:cs="Arial"/>
        </w:rPr>
        <w:pict w14:anchorId="38392698">
          <v:rect id="_x0000_i2695" style="width:0;height:1.5pt" o:hralign="center" o:hrstd="t" o:hr="t" fillcolor="#a0a0a0" stroked="f"/>
        </w:pict>
      </w:r>
    </w:p>
    <w:p w14:paraId="0F10BA0A" w14:textId="77777777" w:rsidR="009810C9" w:rsidRPr="0046756F" w:rsidRDefault="009810C9" w:rsidP="009810C9">
      <w:pPr>
        <w:pStyle w:val="Heading5"/>
        <w:rPr>
          <w:rFonts w:ascii="Arial" w:hAnsi="Arial" w:cs="Arial"/>
        </w:rPr>
      </w:pPr>
      <w:bookmarkStart w:id="3347" w:name="_Toc122797032"/>
      <w:bookmarkStart w:id="3348" w:name="_Toc158907082"/>
      <w:r w:rsidRPr="0046756F">
        <w:rPr>
          <w:rFonts w:ascii="Arial" w:hAnsi="Arial" w:cs="Arial"/>
        </w:rPr>
        <w:t>11.10.4.7.1 daulibstm32f4xxrcc-RccPllConfig-LLR-001</w:t>
      </w:r>
      <w:bookmarkEnd w:id="3347"/>
      <w:bookmarkEnd w:id="3348"/>
    </w:p>
    <w:p w14:paraId="0FBDCF87" w14:textId="77777777" w:rsidR="009810C9" w:rsidRPr="0046756F" w:rsidRDefault="009810C9" w:rsidP="009810C9">
      <w:pPr>
        <w:rPr>
          <w:rFonts w:cs="Arial"/>
        </w:rPr>
      </w:pPr>
      <w:r w:rsidRPr="0046756F">
        <w:rPr>
          <w:rFonts w:cs="Arial"/>
        </w:rPr>
        <w:t>Requirement ID: H698-LLD-CMU-FNC-1803</w:t>
      </w:r>
    </w:p>
    <w:p w14:paraId="7FCF22DD" w14:textId="77777777" w:rsidR="009810C9" w:rsidRPr="0046756F" w:rsidRDefault="009810C9" w:rsidP="009810C9">
      <w:pPr>
        <w:rPr>
          <w:rFonts w:cs="Arial"/>
        </w:rPr>
      </w:pPr>
    </w:p>
    <w:p w14:paraId="48797AA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RCC PLL configuration register with pll_m, pll_n, pll_p, pll_q and rcc_pll_source.(i.e., pllcfgr of  M_RCC to logical Bitwise OR with pll_m, (pll_n left shift of M_SHIFT_6), (pll_p right shift of M_SHIFT_1) minus M_ONE left shift of M_SHIFT_16, rcc_pll_source, (pll_q left shift of M_SHIFT_24))</w:t>
      </w:r>
    </w:p>
    <w:p w14:paraId="77638154" w14:textId="77777777" w:rsidR="009810C9" w:rsidRPr="0046756F" w:rsidRDefault="00000000" w:rsidP="009810C9">
      <w:pPr>
        <w:rPr>
          <w:rFonts w:cs="Arial"/>
        </w:rPr>
      </w:pPr>
      <w:r>
        <w:rPr>
          <w:rFonts w:cs="Arial"/>
        </w:rPr>
        <w:pict w14:anchorId="038A5596">
          <v:rect id="_x0000_i2696" style="width:0;height:1.5pt" o:hralign="center" o:hrstd="t" o:hr="t" fillcolor="#a0a0a0" stroked="f"/>
        </w:pict>
      </w:r>
    </w:p>
    <w:p w14:paraId="3F656ED9" w14:textId="77777777" w:rsidR="009810C9" w:rsidRPr="0046756F" w:rsidRDefault="009810C9" w:rsidP="009810C9">
      <w:pPr>
        <w:pStyle w:val="Heading3"/>
      </w:pPr>
      <w:bookmarkStart w:id="3349" w:name="_Toc122797033"/>
      <w:bookmarkStart w:id="3350" w:name="_Toc158907083"/>
      <w:r w:rsidRPr="0046756F">
        <w:t>11.10.5 RccPllCmd</w:t>
      </w:r>
      <w:bookmarkEnd w:id="3349"/>
      <w:bookmarkEnd w:id="3350"/>
    </w:p>
    <w:p w14:paraId="315A5413" w14:textId="77777777" w:rsidR="009810C9" w:rsidRPr="0046756F" w:rsidRDefault="009810C9" w:rsidP="009810C9">
      <w:pPr>
        <w:rPr>
          <w:rFonts w:cs="Arial"/>
        </w:rPr>
      </w:pPr>
    </w:p>
    <w:p w14:paraId="71581D30"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RccPllCmd will follow in the sub sections.</w:t>
      </w:r>
    </w:p>
    <w:p w14:paraId="5C64B4CB" w14:textId="77777777" w:rsidR="009810C9" w:rsidRPr="0046756F" w:rsidRDefault="00000000" w:rsidP="009810C9">
      <w:pPr>
        <w:rPr>
          <w:rFonts w:cs="Arial"/>
        </w:rPr>
      </w:pPr>
      <w:r>
        <w:rPr>
          <w:rFonts w:cs="Arial"/>
        </w:rPr>
        <w:pict w14:anchorId="6D021017">
          <v:rect id="_x0000_i2697" style="width:0;height:1.5pt" o:hralign="center" o:hrstd="t" o:hr="t" fillcolor="#a0a0a0" stroked="f"/>
        </w:pict>
      </w:r>
    </w:p>
    <w:p w14:paraId="1E78C16A" w14:textId="77777777" w:rsidR="009810C9" w:rsidRPr="0046756F" w:rsidRDefault="009810C9" w:rsidP="009810C9">
      <w:pPr>
        <w:pStyle w:val="Heading4"/>
        <w:rPr>
          <w:rFonts w:ascii="Arial" w:hAnsi="Arial" w:cs="Arial"/>
        </w:rPr>
      </w:pPr>
      <w:bookmarkStart w:id="3351" w:name="_Toc122797034"/>
      <w:bookmarkStart w:id="3352" w:name="_Toc158907084"/>
      <w:r w:rsidRPr="0046756F">
        <w:rPr>
          <w:rFonts w:ascii="Arial" w:hAnsi="Arial" w:cs="Arial"/>
        </w:rPr>
        <w:t>11.10.5.1 Brief Description</w:t>
      </w:r>
      <w:bookmarkEnd w:id="3351"/>
      <w:bookmarkEnd w:id="3352"/>
    </w:p>
    <w:p w14:paraId="19A0C80B" w14:textId="77777777" w:rsidR="009810C9" w:rsidRPr="0046756F" w:rsidRDefault="009810C9" w:rsidP="009810C9">
      <w:pPr>
        <w:rPr>
          <w:rFonts w:cs="Arial"/>
        </w:rPr>
      </w:pPr>
    </w:p>
    <w:p w14:paraId="4826FA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RccPllCmd enables or disables the main PLL.</w:t>
      </w:r>
    </w:p>
    <w:p w14:paraId="1A735C03" w14:textId="77777777" w:rsidR="009810C9" w:rsidRPr="0046756F" w:rsidRDefault="00000000" w:rsidP="009810C9">
      <w:pPr>
        <w:rPr>
          <w:rFonts w:cs="Arial"/>
        </w:rPr>
      </w:pPr>
      <w:r>
        <w:rPr>
          <w:rFonts w:cs="Arial"/>
        </w:rPr>
        <w:pict w14:anchorId="03302FD4">
          <v:rect id="_x0000_i2698" style="width:0;height:1.5pt" o:hralign="center" o:hrstd="t" o:hr="t" fillcolor="#a0a0a0" stroked="f"/>
        </w:pict>
      </w:r>
    </w:p>
    <w:p w14:paraId="569DA380" w14:textId="77777777" w:rsidR="009810C9" w:rsidRPr="0046756F" w:rsidRDefault="009810C9" w:rsidP="009810C9">
      <w:pPr>
        <w:pStyle w:val="Heading4"/>
        <w:rPr>
          <w:rFonts w:ascii="Arial" w:hAnsi="Arial" w:cs="Arial"/>
        </w:rPr>
      </w:pPr>
      <w:bookmarkStart w:id="3353" w:name="_Toc122797035"/>
      <w:bookmarkStart w:id="3354" w:name="_Toc158907085"/>
      <w:r w:rsidRPr="0046756F">
        <w:rPr>
          <w:rFonts w:ascii="Arial" w:hAnsi="Arial" w:cs="Arial"/>
        </w:rPr>
        <w:t>11.10.5.2 List of HLRs allocated</w:t>
      </w:r>
      <w:bookmarkEnd w:id="3353"/>
      <w:bookmarkEnd w:id="3354"/>
    </w:p>
    <w:p w14:paraId="7896391E" w14:textId="77777777" w:rsidR="009810C9" w:rsidRPr="0046756F" w:rsidRDefault="009810C9" w:rsidP="009810C9">
      <w:pPr>
        <w:rPr>
          <w:rFonts w:cs="Arial"/>
        </w:rPr>
      </w:pPr>
    </w:p>
    <w:p w14:paraId="361A290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4A42E56" w14:textId="77777777" w:rsidR="009810C9" w:rsidRPr="0046756F" w:rsidRDefault="00000000" w:rsidP="009810C9">
      <w:pPr>
        <w:rPr>
          <w:rFonts w:cs="Arial"/>
        </w:rPr>
      </w:pPr>
      <w:r>
        <w:rPr>
          <w:rFonts w:cs="Arial"/>
        </w:rPr>
        <w:pict w14:anchorId="6AA79A06">
          <v:rect id="_x0000_i2699" style="width:0;height:1.5pt" o:hralign="center" o:hrstd="t" o:hr="t" fillcolor="#a0a0a0" stroked="f"/>
        </w:pict>
      </w:r>
    </w:p>
    <w:p w14:paraId="49924F57" w14:textId="77777777" w:rsidR="009810C9" w:rsidRPr="0046756F" w:rsidRDefault="009810C9" w:rsidP="009810C9">
      <w:pPr>
        <w:pStyle w:val="Heading4"/>
        <w:rPr>
          <w:rFonts w:ascii="Arial" w:hAnsi="Arial" w:cs="Arial"/>
        </w:rPr>
      </w:pPr>
      <w:bookmarkStart w:id="3355" w:name="_Toc122797036"/>
      <w:bookmarkStart w:id="3356" w:name="_Toc158907086"/>
      <w:r w:rsidRPr="0046756F">
        <w:rPr>
          <w:rFonts w:ascii="Arial" w:hAnsi="Arial" w:cs="Arial"/>
        </w:rPr>
        <w:t>11.10.5.3 List of global variables accessed and modified</w:t>
      </w:r>
      <w:bookmarkEnd w:id="3355"/>
      <w:bookmarkEnd w:id="3356"/>
    </w:p>
    <w:p w14:paraId="0CFA9BFE" w14:textId="77777777" w:rsidR="009810C9" w:rsidRPr="0046756F" w:rsidRDefault="009810C9" w:rsidP="009810C9">
      <w:pPr>
        <w:rPr>
          <w:rFonts w:cs="Arial"/>
        </w:rPr>
      </w:pPr>
    </w:p>
    <w:p w14:paraId="053F1B85"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10F724A"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8A06AD5" w14:textId="77777777" w:rsidR="009810C9" w:rsidRPr="0046756F" w:rsidRDefault="00000000" w:rsidP="009810C9">
      <w:pPr>
        <w:rPr>
          <w:rFonts w:cs="Arial"/>
        </w:rPr>
      </w:pPr>
      <w:r>
        <w:rPr>
          <w:rFonts w:cs="Arial"/>
        </w:rPr>
        <w:pict w14:anchorId="3ACCD95C">
          <v:rect id="_x0000_i2700" style="width:0;height:1.5pt" o:hralign="center" o:hrstd="t" o:hr="t" fillcolor="#a0a0a0" stroked="f"/>
        </w:pict>
      </w:r>
    </w:p>
    <w:p w14:paraId="2D2F4113" w14:textId="77777777" w:rsidR="009810C9" w:rsidRPr="0046756F" w:rsidRDefault="009810C9" w:rsidP="009810C9">
      <w:pPr>
        <w:pStyle w:val="Heading4"/>
        <w:rPr>
          <w:rFonts w:ascii="Arial" w:hAnsi="Arial" w:cs="Arial"/>
        </w:rPr>
      </w:pPr>
      <w:bookmarkStart w:id="3357" w:name="_Toc122797037"/>
      <w:bookmarkStart w:id="3358" w:name="_Toc158907087"/>
      <w:r w:rsidRPr="0046756F">
        <w:rPr>
          <w:rFonts w:ascii="Arial" w:hAnsi="Arial" w:cs="Arial"/>
        </w:rPr>
        <w:t>11.10.5.4 Parameter list (Input/Output)</w:t>
      </w:r>
      <w:bookmarkEnd w:id="3357"/>
      <w:bookmarkEnd w:id="3358"/>
    </w:p>
    <w:p w14:paraId="08E04BA0" w14:textId="77777777" w:rsidR="009810C9" w:rsidRPr="0046756F" w:rsidRDefault="009810C9" w:rsidP="009810C9">
      <w:pPr>
        <w:rPr>
          <w:rFonts w:cs="Arial"/>
        </w:rPr>
      </w:pPr>
    </w:p>
    <w:p w14:paraId="1FC1E4CF" w14:textId="77777777" w:rsidR="009810C9" w:rsidRPr="0046756F" w:rsidRDefault="009810C9" w:rsidP="009810C9">
      <w:pPr>
        <w:widowControl w:val="0"/>
        <w:autoSpaceDE w:val="0"/>
        <w:autoSpaceDN w:val="0"/>
        <w:adjustRightInd w:val="0"/>
        <w:rPr>
          <w:rFonts w:cs="Arial"/>
        </w:rPr>
      </w:pPr>
      <w:r w:rsidRPr="0046756F">
        <w:rPr>
          <w:rFonts w:cs="Arial"/>
        </w:rPr>
        <w:t xml:space="preserve">Inputs: T_FUNCTIONAL_STATE new_state - New state of the main PLL. </w:t>
      </w:r>
    </w:p>
    <w:p w14:paraId="6C73AF11"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D0FFF29" w14:textId="77777777" w:rsidR="009810C9" w:rsidRPr="0046756F" w:rsidRDefault="00000000" w:rsidP="009810C9">
      <w:pPr>
        <w:rPr>
          <w:rFonts w:cs="Arial"/>
        </w:rPr>
      </w:pPr>
      <w:r>
        <w:rPr>
          <w:rFonts w:cs="Arial"/>
        </w:rPr>
        <w:pict w14:anchorId="5FBB6E98">
          <v:rect id="_x0000_i2701" style="width:0;height:1.5pt" o:hralign="center" o:hrstd="t" o:hr="t" fillcolor="#a0a0a0" stroked="f"/>
        </w:pict>
      </w:r>
    </w:p>
    <w:p w14:paraId="59BC9598" w14:textId="77777777" w:rsidR="009810C9" w:rsidRPr="0046756F" w:rsidRDefault="009810C9" w:rsidP="009810C9">
      <w:pPr>
        <w:pStyle w:val="Heading4"/>
        <w:rPr>
          <w:rFonts w:ascii="Arial" w:hAnsi="Arial" w:cs="Arial"/>
        </w:rPr>
      </w:pPr>
      <w:bookmarkStart w:id="3359" w:name="_Toc122797038"/>
      <w:bookmarkStart w:id="3360" w:name="_Toc158907088"/>
      <w:r w:rsidRPr="0046756F">
        <w:rPr>
          <w:rFonts w:ascii="Arial" w:hAnsi="Arial" w:cs="Arial"/>
        </w:rPr>
        <w:t>11.10.5.5 Return Value</w:t>
      </w:r>
      <w:bookmarkEnd w:id="3359"/>
      <w:bookmarkEnd w:id="3360"/>
    </w:p>
    <w:p w14:paraId="32C3CFEC" w14:textId="77777777" w:rsidR="009810C9" w:rsidRPr="0046756F" w:rsidRDefault="009810C9" w:rsidP="009810C9">
      <w:pPr>
        <w:rPr>
          <w:rFonts w:cs="Arial"/>
        </w:rPr>
      </w:pPr>
    </w:p>
    <w:p w14:paraId="1D0C5333"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CE0836C" w14:textId="77777777" w:rsidR="009810C9" w:rsidRPr="0046756F" w:rsidRDefault="00000000" w:rsidP="009810C9">
      <w:pPr>
        <w:rPr>
          <w:rFonts w:cs="Arial"/>
        </w:rPr>
      </w:pPr>
      <w:r>
        <w:rPr>
          <w:rFonts w:cs="Arial"/>
        </w:rPr>
        <w:pict w14:anchorId="348EA4B2">
          <v:rect id="_x0000_i2702" style="width:0;height:1.5pt" o:hralign="center" o:hrstd="t" o:hr="t" fillcolor="#a0a0a0" stroked="f"/>
        </w:pict>
      </w:r>
    </w:p>
    <w:p w14:paraId="4C1EB368" w14:textId="77777777" w:rsidR="009810C9" w:rsidRPr="0046756F" w:rsidRDefault="009810C9" w:rsidP="009810C9">
      <w:pPr>
        <w:pStyle w:val="Heading4"/>
        <w:rPr>
          <w:rFonts w:ascii="Arial" w:hAnsi="Arial" w:cs="Arial"/>
        </w:rPr>
      </w:pPr>
      <w:bookmarkStart w:id="3361" w:name="_Toc122797039"/>
      <w:bookmarkStart w:id="3362" w:name="_Toc158907089"/>
      <w:r w:rsidRPr="0046756F">
        <w:rPr>
          <w:rFonts w:ascii="Arial" w:hAnsi="Arial" w:cs="Arial"/>
        </w:rPr>
        <w:t>11.10.5.6 Other CSUs called by this CSU</w:t>
      </w:r>
      <w:bookmarkEnd w:id="3361"/>
      <w:bookmarkEnd w:id="3362"/>
    </w:p>
    <w:p w14:paraId="50D56948" w14:textId="77777777" w:rsidR="009810C9" w:rsidRPr="0046756F" w:rsidRDefault="009810C9" w:rsidP="009810C9">
      <w:pPr>
        <w:rPr>
          <w:rFonts w:cs="Arial"/>
        </w:rPr>
      </w:pPr>
    </w:p>
    <w:p w14:paraId="2634DA75"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4AD722D" w14:textId="77777777" w:rsidR="009810C9" w:rsidRPr="0046756F" w:rsidRDefault="00000000" w:rsidP="009810C9">
      <w:pPr>
        <w:rPr>
          <w:rFonts w:cs="Arial"/>
        </w:rPr>
      </w:pPr>
      <w:r>
        <w:rPr>
          <w:rFonts w:cs="Arial"/>
        </w:rPr>
        <w:pict w14:anchorId="5F511495">
          <v:rect id="_x0000_i2703" style="width:0;height:1.5pt" o:hralign="center" o:hrstd="t" o:hr="t" fillcolor="#a0a0a0" stroked="f"/>
        </w:pict>
      </w:r>
    </w:p>
    <w:p w14:paraId="1D02009E" w14:textId="77777777" w:rsidR="009810C9" w:rsidRPr="0046756F" w:rsidRDefault="009810C9" w:rsidP="009810C9">
      <w:pPr>
        <w:pStyle w:val="Heading4"/>
        <w:rPr>
          <w:rFonts w:ascii="Arial" w:hAnsi="Arial" w:cs="Arial"/>
        </w:rPr>
      </w:pPr>
      <w:bookmarkStart w:id="3363" w:name="_Toc122797040"/>
      <w:bookmarkStart w:id="3364" w:name="_Toc158907090"/>
      <w:r w:rsidRPr="0046756F">
        <w:rPr>
          <w:rFonts w:ascii="Arial" w:hAnsi="Arial" w:cs="Arial"/>
        </w:rPr>
        <w:t>11.10.5.7 Description of list of LLRs allocated</w:t>
      </w:r>
      <w:bookmarkEnd w:id="3363"/>
      <w:bookmarkEnd w:id="3364"/>
    </w:p>
    <w:p w14:paraId="70DE5FD3" w14:textId="77777777" w:rsidR="009810C9" w:rsidRPr="0046756F" w:rsidRDefault="009810C9" w:rsidP="009810C9">
      <w:pPr>
        <w:rPr>
          <w:rFonts w:cs="Arial"/>
        </w:rPr>
      </w:pPr>
    </w:p>
    <w:p w14:paraId="1E0F04D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RccPllCmd.</w:t>
      </w:r>
    </w:p>
    <w:p w14:paraId="413A3248" w14:textId="77777777" w:rsidR="009810C9" w:rsidRPr="0046756F" w:rsidRDefault="00000000" w:rsidP="009810C9">
      <w:pPr>
        <w:rPr>
          <w:rFonts w:cs="Arial"/>
        </w:rPr>
      </w:pPr>
      <w:r>
        <w:rPr>
          <w:rFonts w:cs="Arial"/>
        </w:rPr>
        <w:pict w14:anchorId="448F82C0">
          <v:rect id="_x0000_i2704" style="width:0;height:1.5pt" o:hralign="center" o:hrstd="t" o:hr="t" fillcolor="#a0a0a0" stroked="f"/>
        </w:pict>
      </w:r>
    </w:p>
    <w:p w14:paraId="70A7BD22" w14:textId="77777777" w:rsidR="009810C9" w:rsidRPr="0046756F" w:rsidRDefault="009810C9" w:rsidP="009810C9">
      <w:pPr>
        <w:pStyle w:val="Heading5"/>
        <w:rPr>
          <w:rFonts w:ascii="Arial" w:hAnsi="Arial" w:cs="Arial"/>
        </w:rPr>
      </w:pPr>
      <w:bookmarkStart w:id="3365" w:name="_Toc122797041"/>
      <w:bookmarkStart w:id="3366" w:name="_Toc158907091"/>
      <w:r w:rsidRPr="0046756F">
        <w:rPr>
          <w:rFonts w:ascii="Arial" w:hAnsi="Arial" w:cs="Arial"/>
        </w:rPr>
        <w:t>11.10.5.7.1 daulibstm32f4xxrcc-RccPllCmd-LLR-001</w:t>
      </w:r>
      <w:bookmarkEnd w:id="3365"/>
      <w:bookmarkEnd w:id="3366"/>
    </w:p>
    <w:p w14:paraId="6E0FBE68" w14:textId="77777777" w:rsidR="009810C9" w:rsidRPr="0046756F" w:rsidRDefault="009810C9" w:rsidP="009810C9">
      <w:pPr>
        <w:rPr>
          <w:rFonts w:cs="Arial"/>
        </w:rPr>
      </w:pPr>
      <w:r w:rsidRPr="0046756F">
        <w:rPr>
          <w:rFonts w:cs="Arial"/>
        </w:rPr>
        <w:t>Requirement ID: H698-LLD-CMU-FNC-1812</w:t>
      </w:r>
    </w:p>
    <w:p w14:paraId="6D087BC3" w14:textId="77777777" w:rsidR="009810C9" w:rsidRPr="0046756F" w:rsidRDefault="009810C9" w:rsidP="009810C9">
      <w:pPr>
        <w:rPr>
          <w:rFonts w:cs="Arial"/>
        </w:rPr>
      </w:pPr>
    </w:p>
    <w:p w14:paraId="7980DB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PLLON bit of RCC clock control register with new_state(i.e., pointer to M_CR_PLLON_BB is set to new state).</w:t>
      </w:r>
    </w:p>
    <w:p w14:paraId="5F8114B1" w14:textId="77777777" w:rsidR="009810C9" w:rsidRPr="0046756F" w:rsidRDefault="00000000" w:rsidP="009810C9">
      <w:pPr>
        <w:rPr>
          <w:rFonts w:cs="Arial"/>
        </w:rPr>
      </w:pPr>
      <w:r>
        <w:rPr>
          <w:rFonts w:cs="Arial"/>
        </w:rPr>
        <w:pict w14:anchorId="5097EBCC">
          <v:rect id="_x0000_i2705" style="width:0;height:1.5pt" o:hralign="center" o:hrstd="t" o:hr="t" fillcolor="#a0a0a0" stroked="f"/>
        </w:pict>
      </w:r>
    </w:p>
    <w:p w14:paraId="7603BA2A" w14:textId="77777777" w:rsidR="009810C9" w:rsidRPr="0046756F" w:rsidRDefault="009810C9" w:rsidP="009810C9">
      <w:pPr>
        <w:pStyle w:val="Heading3"/>
      </w:pPr>
      <w:bookmarkStart w:id="3367" w:name="_Toc122797042"/>
      <w:bookmarkStart w:id="3368" w:name="_Toc158907092"/>
      <w:r w:rsidRPr="0046756F">
        <w:t>11.10.6 RccSysClkConfig</w:t>
      </w:r>
      <w:bookmarkEnd w:id="3367"/>
      <w:bookmarkEnd w:id="3368"/>
    </w:p>
    <w:p w14:paraId="0809E4BB" w14:textId="77777777" w:rsidR="009810C9" w:rsidRPr="0046756F" w:rsidRDefault="009810C9" w:rsidP="009810C9">
      <w:pPr>
        <w:rPr>
          <w:rFonts w:cs="Arial"/>
        </w:rPr>
      </w:pPr>
    </w:p>
    <w:p w14:paraId="7E989CF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RccSysClkConfig will follow in the sub sections.</w:t>
      </w:r>
    </w:p>
    <w:p w14:paraId="3FCBABEB" w14:textId="77777777" w:rsidR="009810C9" w:rsidRPr="0046756F" w:rsidRDefault="00000000" w:rsidP="009810C9">
      <w:pPr>
        <w:rPr>
          <w:rFonts w:cs="Arial"/>
        </w:rPr>
      </w:pPr>
      <w:r>
        <w:rPr>
          <w:rFonts w:cs="Arial"/>
        </w:rPr>
        <w:pict w14:anchorId="6F3DC819">
          <v:rect id="_x0000_i2706" style="width:0;height:1.5pt" o:hralign="center" o:hrstd="t" o:hr="t" fillcolor="#a0a0a0" stroked="f"/>
        </w:pict>
      </w:r>
    </w:p>
    <w:p w14:paraId="038F22BA" w14:textId="77777777" w:rsidR="009810C9" w:rsidRPr="0046756F" w:rsidRDefault="009810C9" w:rsidP="009810C9">
      <w:pPr>
        <w:pStyle w:val="Heading4"/>
        <w:rPr>
          <w:rFonts w:ascii="Arial" w:hAnsi="Arial" w:cs="Arial"/>
        </w:rPr>
      </w:pPr>
      <w:bookmarkStart w:id="3369" w:name="_Toc122797043"/>
      <w:bookmarkStart w:id="3370" w:name="_Toc158907093"/>
      <w:r w:rsidRPr="0046756F">
        <w:rPr>
          <w:rFonts w:ascii="Arial" w:hAnsi="Arial" w:cs="Arial"/>
        </w:rPr>
        <w:t>11.10.6.1 Brief Description</w:t>
      </w:r>
      <w:bookmarkEnd w:id="3369"/>
      <w:bookmarkEnd w:id="3370"/>
    </w:p>
    <w:p w14:paraId="2533F092" w14:textId="77777777" w:rsidR="009810C9" w:rsidRPr="0046756F" w:rsidRDefault="009810C9" w:rsidP="009810C9">
      <w:pPr>
        <w:rPr>
          <w:rFonts w:cs="Arial"/>
        </w:rPr>
      </w:pPr>
    </w:p>
    <w:p w14:paraId="54A0D0F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RccSysClkConfig configures the system clock (SYSCLK).</w:t>
      </w:r>
    </w:p>
    <w:p w14:paraId="387CF828" w14:textId="77777777" w:rsidR="009810C9" w:rsidRPr="0046756F" w:rsidRDefault="00000000" w:rsidP="009810C9">
      <w:pPr>
        <w:rPr>
          <w:rFonts w:cs="Arial"/>
        </w:rPr>
      </w:pPr>
      <w:r>
        <w:rPr>
          <w:rFonts w:cs="Arial"/>
        </w:rPr>
        <w:pict w14:anchorId="303262DD">
          <v:rect id="_x0000_i2707" style="width:0;height:1.5pt" o:hralign="center" o:hrstd="t" o:hr="t" fillcolor="#a0a0a0" stroked="f"/>
        </w:pict>
      </w:r>
    </w:p>
    <w:p w14:paraId="2D48F65E" w14:textId="77777777" w:rsidR="009810C9" w:rsidRPr="0046756F" w:rsidRDefault="009810C9" w:rsidP="009810C9">
      <w:pPr>
        <w:pStyle w:val="Heading4"/>
        <w:rPr>
          <w:rFonts w:ascii="Arial" w:hAnsi="Arial" w:cs="Arial"/>
        </w:rPr>
      </w:pPr>
      <w:bookmarkStart w:id="3371" w:name="_Toc122797044"/>
      <w:bookmarkStart w:id="3372" w:name="_Toc158907094"/>
      <w:r w:rsidRPr="0046756F">
        <w:rPr>
          <w:rFonts w:ascii="Arial" w:hAnsi="Arial" w:cs="Arial"/>
        </w:rPr>
        <w:t>11.10.6.2 List of HLRs allocated</w:t>
      </w:r>
      <w:bookmarkEnd w:id="3371"/>
      <w:bookmarkEnd w:id="3372"/>
    </w:p>
    <w:p w14:paraId="632033D6" w14:textId="77777777" w:rsidR="009810C9" w:rsidRPr="0046756F" w:rsidRDefault="009810C9" w:rsidP="009810C9">
      <w:pPr>
        <w:rPr>
          <w:rFonts w:cs="Arial"/>
        </w:rPr>
      </w:pPr>
    </w:p>
    <w:p w14:paraId="657181B7"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4E8A35AD" w14:textId="77777777" w:rsidR="009810C9" w:rsidRPr="0046756F" w:rsidRDefault="00000000" w:rsidP="009810C9">
      <w:pPr>
        <w:rPr>
          <w:rFonts w:cs="Arial"/>
        </w:rPr>
      </w:pPr>
      <w:r>
        <w:rPr>
          <w:rFonts w:cs="Arial"/>
        </w:rPr>
        <w:pict w14:anchorId="180794D3">
          <v:rect id="_x0000_i2708" style="width:0;height:1.5pt" o:hralign="center" o:hrstd="t" o:hr="t" fillcolor="#a0a0a0" stroked="f"/>
        </w:pict>
      </w:r>
    </w:p>
    <w:p w14:paraId="273A12C7" w14:textId="77777777" w:rsidR="009810C9" w:rsidRPr="0046756F" w:rsidRDefault="009810C9" w:rsidP="009810C9">
      <w:pPr>
        <w:pStyle w:val="Heading4"/>
        <w:rPr>
          <w:rFonts w:ascii="Arial" w:hAnsi="Arial" w:cs="Arial"/>
        </w:rPr>
      </w:pPr>
      <w:bookmarkStart w:id="3373" w:name="_Toc122797045"/>
      <w:bookmarkStart w:id="3374" w:name="_Toc158907095"/>
      <w:r w:rsidRPr="0046756F">
        <w:rPr>
          <w:rFonts w:ascii="Arial" w:hAnsi="Arial" w:cs="Arial"/>
        </w:rPr>
        <w:t>11.10.6.3 List of global variables accessed and modified</w:t>
      </w:r>
      <w:bookmarkEnd w:id="3373"/>
      <w:bookmarkEnd w:id="3374"/>
    </w:p>
    <w:p w14:paraId="79EF2977" w14:textId="77777777" w:rsidR="009810C9" w:rsidRPr="0046756F" w:rsidRDefault="009810C9" w:rsidP="009810C9">
      <w:pPr>
        <w:rPr>
          <w:rFonts w:cs="Arial"/>
        </w:rPr>
      </w:pPr>
    </w:p>
    <w:p w14:paraId="6716BDE1"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E7F401F"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2CBC7DF" w14:textId="77777777" w:rsidR="009810C9" w:rsidRPr="0046756F" w:rsidRDefault="00000000" w:rsidP="009810C9">
      <w:pPr>
        <w:rPr>
          <w:rFonts w:cs="Arial"/>
        </w:rPr>
      </w:pPr>
      <w:r>
        <w:rPr>
          <w:rFonts w:cs="Arial"/>
        </w:rPr>
        <w:pict w14:anchorId="75E522A3">
          <v:rect id="_x0000_i2709" style="width:0;height:1.5pt" o:hralign="center" o:hrstd="t" o:hr="t" fillcolor="#a0a0a0" stroked="f"/>
        </w:pict>
      </w:r>
    </w:p>
    <w:p w14:paraId="7EBF6AFC" w14:textId="77777777" w:rsidR="009810C9" w:rsidRPr="0046756F" w:rsidRDefault="009810C9" w:rsidP="009810C9">
      <w:pPr>
        <w:pStyle w:val="Heading4"/>
        <w:rPr>
          <w:rFonts w:ascii="Arial" w:hAnsi="Arial" w:cs="Arial"/>
        </w:rPr>
      </w:pPr>
      <w:bookmarkStart w:id="3375" w:name="_Toc122797046"/>
      <w:bookmarkStart w:id="3376" w:name="_Toc158907096"/>
      <w:r w:rsidRPr="0046756F">
        <w:rPr>
          <w:rFonts w:ascii="Arial" w:hAnsi="Arial" w:cs="Arial"/>
        </w:rPr>
        <w:t>11.10.6.4 Parameter list (Input/Output)</w:t>
      </w:r>
      <w:bookmarkEnd w:id="3375"/>
      <w:bookmarkEnd w:id="3376"/>
    </w:p>
    <w:p w14:paraId="10782F80" w14:textId="77777777" w:rsidR="009810C9" w:rsidRPr="0046756F" w:rsidRDefault="009810C9" w:rsidP="009810C9">
      <w:pPr>
        <w:rPr>
          <w:rFonts w:cs="Arial"/>
        </w:rPr>
      </w:pPr>
    </w:p>
    <w:p w14:paraId="6DC2EEFB" w14:textId="77777777" w:rsidR="009810C9" w:rsidRPr="0046756F" w:rsidRDefault="009810C9" w:rsidP="009810C9">
      <w:pPr>
        <w:widowControl w:val="0"/>
        <w:autoSpaceDE w:val="0"/>
        <w:autoSpaceDN w:val="0"/>
        <w:adjustRightInd w:val="0"/>
        <w:rPr>
          <w:rFonts w:cs="Arial"/>
        </w:rPr>
      </w:pPr>
      <w:r w:rsidRPr="0046756F">
        <w:rPr>
          <w:rFonts w:cs="Arial"/>
        </w:rPr>
        <w:t>Inputs: T_UINT32 rcc_sysclk_source - specifies the clock source used as system clock.</w:t>
      </w:r>
    </w:p>
    <w:p w14:paraId="6A56F6D6"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5486010" w14:textId="77777777" w:rsidR="009810C9" w:rsidRPr="0046756F" w:rsidRDefault="00000000" w:rsidP="009810C9">
      <w:pPr>
        <w:rPr>
          <w:rFonts w:cs="Arial"/>
        </w:rPr>
      </w:pPr>
      <w:r>
        <w:rPr>
          <w:rFonts w:cs="Arial"/>
        </w:rPr>
        <w:pict w14:anchorId="726ECC0F">
          <v:rect id="_x0000_i2710" style="width:0;height:1.5pt" o:hralign="center" o:hrstd="t" o:hr="t" fillcolor="#a0a0a0" stroked="f"/>
        </w:pict>
      </w:r>
    </w:p>
    <w:p w14:paraId="649A0400" w14:textId="77777777" w:rsidR="009810C9" w:rsidRPr="0046756F" w:rsidRDefault="009810C9" w:rsidP="009810C9">
      <w:pPr>
        <w:pStyle w:val="Heading4"/>
        <w:rPr>
          <w:rFonts w:ascii="Arial" w:hAnsi="Arial" w:cs="Arial"/>
        </w:rPr>
      </w:pPr>
      <w:bookmarkStart w:id="3377" w:name="_Toc122797047"/>
      <w:bookmarkStart w:id="3378" w:name="_Toc158907097"/>
      <w:r w:rsidRPr="0046756F">
        <w:rPr>
          <w:rFonts w:ascii="Arial" w:hAnsi="Arial" w:cs="Arial"/>
        </w:rPr>
        <w:t>11.10.6.5 Return Value</w:t>
      </w:r>
      <w:bookmarkEnd w:id="3377"/>
      <w:bookmarkEnd w:id="3378"/>
    </w:p>
    <w:p w14:paraId="03986B11" w14:textId="77777777" w:rsidR="009810C9" w:rsidRPr="0046756F" w:rsidRDefault="009810C9" w:rsidP="009810C9">
      <w:pPr>
        <w:rPr>
          <w:rFonts w:cs="Arial"/>
        </w:rPr>
      </w:pPr>
    </w:p>
    <w:p w14:paraId="09501058"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F8FB70A" w14:textId="77777777" w:rsidR="009810C9" w:rsidRPr="0046756F" w:rsidRDefault="00000000" w:rsidP="009810C9">
      <w:pPr>
        <w:rPr>
          <w:rFonts w:cs="Arial"/>
        </w:rPr>
      </w:pPr>
      <w:r>
        <w:rPr>
          <w:rFonts w:cs="Arial"/>
        </w:rPr>
        <w:pict w14:anchorId="1F975D9A">
          <v:rect id="_x0000_i2711" style="width:0;height:1.5pt" o:hralign="center" o:hrstd="t" o:hr="t" fillcolor="#a0a0a0" stroked="f"/>
        </w:pict>
      </w:r>
    </w:p>
    <w:p w14:paraId="276DE7E1" w14:textId="77777777" w:rsidR="009810C9" w:rsidRPr="0046756F" w:rsidRDefault="009810C9" w:rsidP="009810C9">
      <w:pPr>
        <w:pStyle w:val="Heading4"/>
        <w:rPr>
          <w:rFonts w:ascii="Arial" w:hAnsi="Arial" w:cs="Arial"/>
        </w:rPr>
      </w:pPr>
      <w:bookmarkStart w:id="3379" w:name="_Toc122797048"/>
      <w:bookmarkStart w:id="3380" w:name="_Toc158907098"/>
      <w:r w:rsidRPr="0046756F">
        <w:rPr>
          <w:rFonts w:ascii="Arial" w:hAnsi="Arial" w:cs="Arial"/>
        </w:rPr>
        <w:t>11.10.6.6 Other CSUs called by this CSU</w:t>
      </w:r>
      <w:bookmarkEnd w:id="3379"/>
      <w:bookmarkEnd w:id="3380"/>
    </w:p>
    <w:p w14:paraId="3E657622" w14:textId="77777777" w:rsidR="009810C9" w:rsidRPr="0046756F" w:rsidRDefault="009810C9" w:rsidP="009810C9">
      <w:pPr>
        <w:rPr>
          <w:rFonts w:cs="Arial"/>
        </w:rPr>
      </w:pPr>
    </w:p>
    <w:p w14:paraId="5571D68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B410E7C" w14:textId="77777777" w:rsidR="009810C9" w:rsidRPr="0046756F" w:rsidRDefault="00000000" w:rsidP="009810C9">
      <w:pPr>
        <w:rPr>
          <w:rFonts w:cs="Arial"/>
        </w:rPr>
      </w:pPr>
      <w:r>
        <w:rPr>
          <w:rFonts w:cs="Arial"/>
        </w:rPr>
        <w:pict w14:anchorId="0CEEA40E">
          <v:rect id="_x0000_i2712" style="width:0;height:1.5pt" o:hralign="center" o:hrstd="t" o:hr="t" fillcolor="#a0a0a0" stroked="f"/>
        </w:pict>
      </w:r>
    </w:p>
    <w:p w14:paraId="59D5590D" w14:textId="77777777" w:rsidR="009810C9" w:rsidRPr="0046756F" w:rsidRDefault="009810C9" w:rsidP="009810C9">
      <w:pPr>
        <w:pStyle w:val="Heading4"/>
        <w:rPr>
          <w:rFonts w:ascii="Arial" w:hAnsi="Arial" w:cs="Arial"/>
        </w:rPr>
      </w:pPr>
      <w:bookmarkStart w:id="3381" w:name="_Toc122797049"/>
      <w:bookmarkStart w:id="3382" w:name="_Toc158907099"/>
      <w:r w:rsidRPr="0046756F">
        <w:rPr>
          <w:rFonts w:ascii="Arial" w:hAnsi="Arial" w:cs="Arial"/>
        </w:rPr>
        <w:t>11.10.6.7 Description of list of LLRs allocated</w:t>
      </w:r>
      <w:bookmarkEnd w:id="3381"/>
      <w:bookmarkEnd w:id="3382"/>
    </w:p>
    <w:p w14:paraId="68C635CA" w14:textId="77777777" w:rsidR="009810C9" w:rsidRPr="0046756F" w:rsidRDefault="009810C9" w:rsidP="009810C9">
      <w:pPr>
        <w:rPr>
          <w:rFonts w:cs="Arial"/>
        </w:rPr>
      </w:pPr>
    </w:p>
    <w:p w14:paraId="170A801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RccSysClkConfig.</w:t>
      </w:r>
    </w:p>
    <w:p w14:paraId="08DFE56B" w14:textId="77777777" w:rsidR="009810C9" w:rsidRPr="0046756F" w:rsidRDefault="00000000" w:rsidP="009810C9">
      <w:pPr>
        <w:rPr>
          <w:rFonts w:cs="Arial"/>
        </w:rPr>
      </w:pPr>
      <w:r>
        <w:rPr>
          <w:rFonts w:cs="Arial"/>
        </w:rPr>
        <w:pict w14:anchorId="3A186F06">
          <v:rect id="_x0000_i2713" style="width:0;height:1.5pt" o:hralign="center" o:hrstd="t" o:hr="t" fillcolor="#a0a0a0" stroked="f"/>
        </w:pict>
      </w:r>
    </w:p>
    <w:p w14:paraId="1070FA2A" w14:textId="77777777" w:rsidR="009810C9" w:rsidRPr="0046756F" w:rsidRDefault="009810C9" w:rsidP="009810C9">
      <w:pPr>
        <w:pStyle w:val="Heading5"/>
        <w:rPr>
          <w:rFonts w:ascii="Arial" w:hAnsi="Arial" w:cs="Arial"/>
        </w:rPr>
      </w:pPr>
      <w:bookmarkStart w:id="3383" w:name="_Toc122797050"/>
      <w:bookmarkStart w:id="3384" w:name="_Toc158907100"/>
      <w:r w:rsidRPr="0046756F">
        <w:rPr>
          <w:rFonts w:ascii="Arial" w:hAnsi="Arial" w:cs="Arial"/>
        </w:rPr>
        <w:t>11.10.6.7.1 daulibstm32f4xxrcc-RccSysClkConfig-LLR-001</w:t>
      </w:r>
      <w:bookmarkEnd w:id="3383"/>
      <w:bookmarkEnd w:id="3384"/>
    </w:p>
    <w:p w14:paraId="5939CAE3" w14:textId="77777777" w:rsidR="009810C9" w:rsidRPr="0046756F" w:rsidRDefault="009810C9" w:rsidP="009810C9">
      <w:pPr>
        <w:rPr>
          <w:rFonts w:cs="Arial"/>
        </w:rPr>
      </w:pPr>
      <w:r w:rsidRPr="0046756F">
        <w:rPr>
          <w:rFonts w:cs="Arial"/>
        </w:rPr>
        <w:t>Requirement ID: H698-LLD-CMU-FNC-1821</w:t>
      </w:r>
    </w:p>
    <w:p w14:paraId="1929580F" w14:textId="77777777" w:rsidR="009810C9" w:rsidRPr="0046756F" w:rsidRDefault="009810C9" w:rsidP="009810C9">
      <w:pPr>
        <w:rPr>
          <w:rFonts w:cs="Arial"/>
        </w:rPr>
      </w:pPr>
    </w:p>
    <w:p w14:paraId="6223F902" w14:textId="77777777" w:rsidR="009810C9" w:rsidRPr="0046756F" w:rsidRDefault="009810C9" w:rsidP="009810C9">
      <w:pPr>
        <w:widowControl w:val="0"/>
        <w:autoSpaceDE w:val="0"/>
        <w:autoSpaceDN w:val="0"/>
        <w:adjustRightInd w:val="0"/>
        <w:rPr>
          <w:rFonts w:cs="Arial"/>
        </w:rPr>
      </w:pPr>
      <w:r w:rsidRPr="0046756F">
        <w:rPr>
          <w:rFonts w:cs="Arial"/>
        </w:rPr>
        <w:t>The function shall clear the System clock switch bits (bit 0 and 1) in RCC clock configuration register (cfgr) and configure with clock source used as system clock (rcc_sysclk_source)(i.e., sets the temporary register to cfgr of M_RCC, Bitwise AND with not of M_RCC_CFGR_SW, Bitwise OR with rcc_sysclk_source).</w:t>
      </w:r>
    </w:p>
    <w:p w14:paraId="1914BF75" w14:textId="77777777" w:rsidR="009810C9" w:rsidRPr="0046756F" w:rsidRDefault="009810C9" w:rsidP="009810C9">
      <w:pPr>
        <w:widowControl w:val="0"/>
        <w:autoSpaceDE w:val="0"/>
        <w:autoSpaceDN w:val="0"/>
        <w:adjustRightInd w:val="0"/>
        <w:rPr>
          <w:rFonts w:cs="Arial"/>
          <w:sz w:val="17"/>
          <w:szCs w:val="17"/>
        </w:rPr>
      </w:pPr>
      <w:r w:rsidRPr="0046756F">
        <w:rPr>
          <w:rFonts w:cs="Arial"/>
        </w:rPr>
        <w:t>And store the new value(i.e., sets the cfgr of M_RCC to temporary register).</w:t>
      </w:r>
    </w:p>
    <w:p w14:paraId="4C01BD66" w14:textId="77777777" w:rsidR="009810C9" w:rsidRPr="0046756F" w:rsidRDefault="00000000" w:rsidP="009810C9">
      <w:pPr>
        <w:rPr>
          <w:rFonts w:cs="Arial"/>
        </w:rPr>
      </w:pPr>
      <w:r>
        <w:rPr>
          <w:rFonts w:cs="Arial"/>
        </w:rPr>
        <w:pict w14:anchorId="56680D06">
          <v:rect id="_x0000_i2714" style="width:0;height:1.5pt" o:hralign="center" o:hrstd="t" o:hr="t" fillcolor="#a0a0a0" stroked="f"/>
        </w:pict>
      </w:r>
    </w:p>
    <w:p w14:paraId="79CBE059" w14:textId="77777777" w:rsidR="009810C9" w:rsidRPr="0046756F" w:rsidRDefault="009810C9" w:rsidP="009810C9">
      <w:pPr>
        <w:pStyle w:val="Heading3"/>
      </w:pPr>
      <w:bookmarkStart w:id="3385" w:name="_Toc122797051"/>
      <w:bookmarkStart w:id="3386" w:name="_Toc158907101"/>
      <w:r w:rsidRPr="0046756F">
        <w:t>11.10.7 RccGetSysClkSource</w:t>
      </w:r>
      <w:bookmarkEnd w:id="3385"/>
      <w:bookmarkEnd w:id="3386"/>
    </w:p>
    <w:p w14:paraId="1D6A9E8F" w14:textId="77777777" w:rsidR="009810C9" w:rsidRPr="0046756F" w:rsidRDefault="009810C9" w:rsidP="009810C9">
      <w:pPr>
        <w:rPr>
          <w:rFonts w:cs="Arial"/>
        </w:rPr>
      </w:pPr>
    </w:p>
    <w:p w14:paraId="1E51A0E7"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RccGetSysClkSource will follow in the sub sections.</w:t>
      </w:r>
    </w:p>
    <w:p w14:paraId="3C96864D" w14:textId="77777777" w:rsidR="009810C9" w:rsidRPr="0046756F" w:rsidRDefault="00000000" w:rsidP="009810C9">
      <w:pPr>
        <w:rPr>
          <w:rFonts w:cs="Arial"/>
        </w:rPr>
      </w:pPr>
      <w:r>
        <w:rPr>
          <w:rFonts w:cs="Arial"/>
        </w:rPr>
        <w:pict w14:anchorId="70C882D5">
          <v:rect id="_x0000_i2715" style="width:0;height:1.5pt" o:hralign="center" o:hrstd="t" o:hr="t" fillcolor="#a0a0a0" stroked="f"/>
        </w:pict>
      </w:r>
    </w:p>
    <w:p w14:paraId="75AAFD47" w14:textId="77777777" w:rsidR="009810C9" w:rsidRPr="0046756F" w:rsidRDefault="009810C9" w:rsidP="009810C9">
      <w:pPr>
        <w:pStyle w:val="Heading4"/>
        <w:rPr>
          <w:rFonts w:ascii="Arial" w:hAnsi="Arial" w:cs="Arial"/>
        </w:rPr>
      </w:pPr>
      <w:bookmarkStart w:id="3387" w:name="_Toc122797052"/>
      <w:bookmarkStart w:id="3388" w:name="_Toc158907102"/>
      <w:r w:rsidRPr="0046756F">
        <w:rPr>
          <w:rFonts w:ascii="Arial" w:hAnsi="Arial" w:cs="Arial"/>
        </w:rPr>
        <w:t>11.10.7.1 Brief Description</w:t>
      </w:r>
      <w:bookmarkEnd w:id="3387"/>
      <w:bookmarkEnd w:id="3388"/>
    </w:p>
    <w:p w14:paraId="3BC38DAC" w14:textId="77777777" w:rsidR="009810C9" w:rsidRPr="0046756F" w:rsidRDefault="009810C9" w:rsidP="009810C9">
      <w:pPr>
        <w:rPr>
          <w:rFonts w:cs="Arial"/>
        </w:rPr>
      </w:pPr>
    </w:p>
    <w:p w14:paraId="581EC32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RccGetSysClkSource returns the clock source used as system clock.</w:t>
      </w:r>
    </w:p>
    <w:p w14:paraId="2F313D1B" w14:textId="77777777" w:rsidR="009810C9" w:rsidRPr="0046756F" w:rsidRDefault="00000000" w:rsidP="009810C9">
      <w:pPr>
        <w:rPr>
          <w:rFonts w:cs="Arial"/>
        </w:rPr>
      </w:pPr>
      <w:r>
        <w:rPr>
          <w:rFonts w:cs="Arial"/>
        </w:rPr>
        <w:pict w14:anchorId="5750158C">
          <v:rect id="_x0000_i2716" style="width:0;height:1.5pt" o:hralign="center" o:hrstd="t" o:hr="t" fillcolor="#a0a0a0" stroked="f"/>
        </w:pict>
      </w:r>
    </w:p>
    <w:p w14:paraId="0F020669" w14:textId="77777777" w:rsidR="009810C9" w:rsidRPr="0046756F" w:rsidRDefault="009810C9" w:rsidP="009810C9">
      <w:pPr>
        <w:pStyle w:val="Heading4"/>
        <w:rPr>
          <w:rFonts w:ascii="Arial" w:hAnsi="Arial" w:cs="Arial"/>
        </w:rPr>
      </w:pPr>
      <w:bookmarkStart w:id="3389" w:name="_Toc122797053"/>
      <w:bookmarkStart w:id="3390" w:name="_Toc158907103"/>
      <w:r w:rsidRPr="0046756F">
        <w:rPr>
          <w:rFonts w:ascii="Arial" w:hAnsi="Arial" w:cs="Arial"/>
        </w:rPr>
        <w:t>11.10.7.2 List of HLRs allocated</w:t>
      </w:r>
      <w:bookmarkEnd w:id="3389"/>
      <w:bookmarkEnd w:id="3390"/>
    </w:p>
    <w:p w14:paraId="5BBC9633" w14:textId="77777777" w:rsidR="009810C9" w:rsidRPr="0046756F" w:rsidRDefault="009810C9" w:rsidP="009810C9">
      <w:pPr>
        <w:rPr>
          <w:rFonts w:cs="Arial"/>
        </w:rPr>
      </w:pPr>
    </w:p>
    <w:p w14:paraId="6CDB1B3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2CB0BE8A" w14:textId="77777777" w:rsidR="009810C9" w:rsidRPr="0046756F" w:rsidRDefault="00000000" w:rsidP="009810C9">
      <w:pPr>
        <w:rPr>
          <w:rFonts w:cs="Arial"/>
        </w:rPr>
      </w:pPr>
      <w:r>
        <w:rPr>
          <w:rFonts w:cs="Arial"/>
        </w:rPr>
        <w:pict w14:anchorId="3657728D">
          <v:rect id="_x0000_i2717" style="width:0;height:1.5pt" o:hralign="center" o:hrstd="t" o:hr="t" fillcolor="#a0a0a0" stroked="f"/>
        </w:pict>
      </w:r>
    </w:p>
    <w:p w14:paraId="138A83C9" w14:textId="77777777" w:rsidR="009810C9" w:rsidRPr="0046756F" w:rsidRDefault="009810C9" w:rsidP="009810C9">
      <w:pPr>
        <w:pStyle w:val="Heading4"/>
        <w:rPr>
          <w:rFonts w:ascii="Arial" w:hAnsi="Arial" w:cs="Arial"/>
        </w:rPr>
      </w:pPr>
      <w:bookmarkStart w:id="3391" w:name="_Toc122797054"/>
      <w:bookmarkStart w:id="3392" w:name="_Toc158907104"/>
      <w:r w:rsidRPr="0046756F">
        <w:rPr>
          <w:rFonts w:ascii="Arial" w:hAnsi="Arial" w:cs="Arial"/>
        </w:rPr>
        <w:t>11.10.7.3 List of global variables accessed and modified</w:t>
      </w:r>
      <w:bookmarkEnd w:id="3391"/>
      <w:bookmarkEnd w:id="3392"/>
    </w:p>
    <w:p w14:paraId="43EE6CB8" w14:textId="77777777" w:rsidR="009810C9" w:rsidRPr="0046756F" w:rsidRDefault="009810C9" w:rsidP="009810C9">
      <w:pPr>
        <w:rPr>
          <w:rFonts w:cs="Arial"/>
        </w:rPr>
      </w:pPr>
    </w:p>
    <w:p w14:paraId="2CCD9940"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67CEDE3"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61BEFBCC" w14:textId="77777777" w:rsidR="009810C9" w:rsidRPr="0046756F" w:rsidRDefault="00000000" w:rsidP="009810C9">
      <w:pPr>
        <w:rPr>
          <w:rFonts w:cs="Arial"/>
        </w:rPr>
      </w:pPr>
      <w:r>
        <w:rPr>
          <w:rFonts w:cs="Arial"/>
        </w:rPr>
        <w:pict w14:anchorId="53D26B21">
          <v:rect id="_x0000_i2718" style="width:0;height:1.5pt" o:hralign="center" o:hrstd="t" o:hr="t" fillcolor="#a0a0a0" stroked="f"/>
        </w:pict>
      </w:r>
    </w:p>
    <w:p w14:paraId="76CEB53F" w14:textId="77777777" w:rsidR="009810C9" w:rsidRPr="0046756F" w:rsidRDefault="009810C9" w:rsidP="009810C9">
      <w:pPr>
        <w:pStyle w:val="Heading4"/>
        <w:rPr>
          <w:rFonts w:ascii="Arial" w:hAnsi="Arial" w:cs="Arial"/>
        </w:rPr>
      </w:pPr>
      <w:bookmarkStart w:id="3393" w:name="_Toc122797055"/>
      <w:bookmarkStart w:id="3394" w:name="_Toc158907105"/>
      <w:r w:rsidRPr="0046756F">
        <w:rPr>
          <w:rFonts w:ascii="Arial" w:hAnsi="Arial" w:cs="Arial"/>
        </w:rPr>
        <w:t>11.10.7.4 Parameter list (Input/Output)</w:t>
      </w:r>
      <w:bookmarkEnd w:id="3393"/>
      <w:bookmarkEnd w:id="3394"/>
    </w:p>
    <w:p w14:paraId="730C208E" w14:textId="77777777" w:rsidR="009810C9" w:rsidRPr="0046756F" w:rsidRDefault="009810C9" w:rsidP="009810C9">
      <w:pPr>
        <w:rPr>
          <w:rFonts w:cs="Arial"/>
        </w:rPr>
      </w:pPr>
    </w:p>
    <w:p w14:paraId="3349CC5E" w14:textId="77777777" w:rsidR="009810C9" w:rsidRPr="0046756F" w:rsidRDefault="009810C9" w:rsidP="009810C9">
      <w:pPr>
        <w:widowControl w:val="0"/>
        <w:autoSpaceDE w:val="0"/>
        <w:autoSpaceDN w:val="0"/>
        <w:adjustRightInd w:val="0"/>
        <w:rPr>
          <w:rFonts w:cs="Arial"/>
        </w:rPr>
      </w:pPr>
      <w:r w:rsidRPr="0046756F">
        <w:rPr>
          <w:rFonts w:cs="Arial"/>
        </w:rPr>
        <w:t>Inputs: None</w:t>
      </w:r>
    </w:p>
    <w:p w14:paraId="3131F177"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409285D" w14:textId="77777777" w:rsidR="009810C9" w:rsidRPr="0046756F" w:rsidRDefault="00000000" w:rsidP="009810C9">
      <w:pPr>
        <w:rPr>
          <w:rFonts w:cs="Arial"/>
        </w:rPr>
      </w:pPr>
      <w:r>
        <w:rPr>
          <w:rFonts w:cs="Arial"/>
        </w:rPr>
        <w:pict w14:anchorId="4A64BE02">
          <v:rect id="_x0000_i2719" style="width:0;height:1.5pt" o:hralign="center" o:hrstd="t" o:hr="t" fillcolor="#a0a0a0" stroked="f"/>
        </w:pict>
      </w:r>
    </w:p>
    <w:p w14:paraId="4E5E5239" w14:textId="77777777" w:rsidR="009810C9" w:rsidRPr="0046756F" w:rsidRDefault="009810C9" w:rsidP="009810C9">
      <w:pPr>
        <w:pStyle w:val="Heading4"/>
        <w:rPr>
          <w:rFonts w:ascii="Arial" w:hAnsi="Arial" w:cs="Arial"/>
        </w:rPr>
      </w:pPr>
      <w:bookmarkStart w:id="3395" w:name="_Toc122797056"/>
      <w:bookmarkStart w:id="3396" w:name="_Toc158907106"/>
      <w:r w:rsidRPr="0046756F">
        <w:rPr>
          <w:rFonts w:ascii="Arial" w:hAnsi="Arial" w:cs="Arial"/>
        </w:rPr>
        <w:t>11.10.7.5 Return Value</w:t>
      </w:r>
      <w:bookmarkEnd w:id="3395"/>
      <w:bookmarkEnd w:id="3396"/>
    </w:p>
    <w:p w14:paraId="138537C4" w14:textId="77777777" w:rsidR="009810C9" w:rsidRPr="0046756F" w:rsidRDefault="009810C9" w:rsidP="009810C9">
      <w:pPr>
        <w:rPr>
          <w:rFonts w:cs="Arial"/>
        </w:rPr>
      </w:pPr>
    </w:p>
    <w:p w14:paraId="78B9129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T_UINT8 - Returns the clock source used as system clock.</w:t>
      </w:r>
    </w:p>
    <w:p w14:paraId="6F0C5558" w14:textId="77777777" w:rsidR="009810C9" w:rsidRPr="0046756F" w:rsidRDefault="00000000" w:rsidP="009810C9">
      <w:pPr>
        <w:rPr>
          <w:rFonts w:cs="Arial"/>
        </w:rPr>
      </w:pPr>
      <w:r>
        <w:rPr>
          <w:rFonts w:cs="Arial"/>
        </w:rPr>
        <w:pict w14:anchorId="15DA3795">
          <v:rect id="_x0000_i2720" style="width:0;height:1.5pt" o:hralign="center" o:hrstd="t" o:hr="t" fillcolor="#a0a0a0" stroked="f"/>
        </w:pict>
      </w:r>
    </w:p>
    <w:p w14:paraId="47330D46" w14:textId="77777777" w:rsidR="009810C9" w:rsidRPr="0046756F" w:rsidRDefault="009810C9" w:rsidP="009810C9">
      <w:pPr>
        <w:pStyle w:val="Heading4"/>
        <w:rPr>
          <w:rFonts w:ascii="Arial" w:hAnsi="Arial" w:cs="Arial"/>
        </w:rPr>
      </w:pPr>
      <w:bookmarkStart w:id="3397" w:name="_Toc122797057"/>
      <w:bookmarkStart w:id="3398" w:name="_Toc158907107"/>
      <w:r w:rsidRPr="0046756F">
        <w:rPr>
          <w:rFonts w:ascii="Arial" w:hAnsi="Arial" w:cs="Arial"/>
        </w:rPr>
        <w:t>11.10.7.6 Other CSUs called by this CSU</w:t>
      </w:r>
      <w:bookmarkEnd w:id="3397"/>
      <w:bookmarkEnd w:id="3398"/>
    </w:p>
    <w:p w14:paraId="0C911D76" w14:textId="77777777" w:rsidR="009810C9" w:rsidRPr="0046756F" w:rsidRDefault="009810C9" w:rsidP="009810C9">
      <w:pPr>
        <w:rPr>
          <w:rFonts w:cs="Arial"/>
        </w:rPr>
      </w:pPr>
    </w:p>
    <w:p w14:paraId="3623E1F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9A110CF" w14:textId="77777777" w:rsidR="009810C9" w:rsidRPr="0046756F" w:rsidRDefault="00000000" w:rsidP="009810C9">
      <w:pPr>
        <w:rPr>
          <w:rFonts w:cs="Arial"/>
        </w:rPr>
      </w:pPr>
      <w:r>
        <w:rPr>
          <w:rFonts w:cs="Arial"/>
        </w:rPr>
        <w:pict w14:anchorId="6F931556">
          <v:rect id="_x0000_i2721" style="width:0;height:1.5pt" o:hralign="center" o:hrstd="t" o:hr="t" fillcolor="#a0a0a0" stroked="f"/>
        </w:pict>
      </w:r>
    </w:p>
    <w:p w14:paraId="530E98A2" w14:textId="77777777" w:rsidR="009810C9" w:rsidRPr="0046756F" w:rsidRDefault="009810C9" w:rsidP="009810C9">
      <w:pPr>
        <w:pStyle w:val="Heading4"/>
        <w:rPr>
          <w:rFonts w:ascii="Arial" w:hAnsi="Arial" w:cs="Arial"/>
        </w:rPr>
      </w:pPr>
      <w:bookmarkStart w:id="3399" w:name="_Toc122797058"/>
      <w:bookmarkStart w:id="3400" w:name="_Toc158907108"/>
      <w:r w:rsidRPr="0046756F">
        <w:rPr>
          <w:rFonts w:ascii="Arial" w:hAnsi="Arial" w:cs="Arial"/>
        </w:rPr>
        <w:t>11.10.7.7 Description of list of LLRs allocated</w:t>
      </w:r>
      <w:bookmarkEnd w:id="3399"/>
      <w:bookmarkEnd w:id="3400"/>
    </w:p>
    <w:p w14:paraId="72026AF8" w14:textId="77777777" w:rsidR="009810C9" w:rsidRPr="0046756F" w:rsidRDefault="009810C9" w:rsidP="009810C9">
      <w:pPr>
        <w:rPr>
          <w:rFonts w:cs="Arial"/>
        </w:rPr>
      </w:pPr>
    </w:p>
    <w:p w14:paraId="61CEB06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RccGetSysClkSource.</w:t>
      </w:r>
    </w:p>
    <w:p w14:paraId="5152CA51" w14:textId="77777777" w:rsidR="009810C9" w:rsidRPr="0046756F" w:rsidRDefault="00000000" w:rsidP="009810C9">
      <w:pPr>
        <w:rPr>
          <w:rFonts w:cs="Arial"/>
        </w:rPr>
      </w:pPr>
      <w:r>
        <w:rPr>
          <w:rFonts w:cs="Arial"/>
        </w:rPr>
        <w:pict w14:anchorId="78A665A5">
          <v:rect id="_x0000_i2722" style="width:0;height:1.5pt" o:hralign="center" o:hrstd="t" o:hr="t" fillcolor="#a0a0a0" stroked="f"/>
        </w:pict>
      </w:r>
    </w:p>
    <w:p w14:paraId="70287045" w14:textId="77777777" w:rsidR="009810C9" w:rsidRPr="0046756F" w:rsidRDefault="009810C9" w:rsidP="009810C9">
      <w:pPr>
        <w:pStyle w:val="Heading5"/>
        <w:rPr>
          <w:rFonts w:ascii="Arial" w:hAnsi="Arial" w:cs="Arial"/>
        </w:rPr>
      </w:pPr>
      <w:bookmarkStart w:id="3401" w:name="_Toc122797059"/>
      <w:bookmarkStart w:id="3402" w:name="_Toc158907109"/>
      <w:r w:rsidRPr="0046756F">
        <w:rPr>
          <w:rFonts w:ascii="Arial" w:hAnsi="Arial" w:cs="Arial"/>
        </w:rPr>
        <w:t>11.10.7.7.1 daulibstm32f4xxrcc-RccGetSysClkSource-LLR-001</w:t>
      </w:r>
      <w:bookmarkEnd w:id="3401"/>
      <w:bookmarkEnd w:id="3402"/>
    </w:p>
    <w:p w14:paraId="5A680804" w14:textId="77777777" w:rsidR="009810C9" w:rsidRPr="0046756F" w:rsidRDefault="009810C9" w:rsidP="009810C9">
      <w:pPr>
        <w:rPr>
          <w:rFonts w:cs="Arial"/>
        </w:rPr>
      </w:pPr>
      <w:r w:rsidRPr="0046756F">
        <w:rPr>
          <w:rFonts w:cs="Arial"/>
        </w:rPr>
        <w:t>Requirement ID: H698-LLD-CMU-FNC-1830</w:t>
      </w:r>
    </w:p>
    <w:p w14:paraId="64087285" w14:textId="77777777" w:rsidR="009810C9" w:rsidRPr="0046756F" w:rsidRDefault="009810C9" w:rsidP="009810C9">
      <w:pPr>
        <w:rPr>
          <w:rFonts w:cs="Arial"/>
        </w:rPr>
      </w:pPr>
    </w:p>
    <w:p w14:paraId="331E35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return the clock source used as system clock by extracting the SWS0 and SWS1 bits in RCC clock configuration register (cfgr).(i.e., returns the cfgr of M_RCC Bitwise AND with M_RCC_CFGR_SWS)</w:t>
      </w:r>
    </w:p>
    <w:p w14:paraId="2903D3DE" w14:textId="77777777" w:rsidR="009810C9" w:rsidRPr="0046756F" w:rsidRDefault="00000000" w:rsidP="009810C9">
      <w:pPr>
        <w:rPr>
          <w:rFonts w:cs="Arial"/>
        </w:rPr>
      </w:pPr>
      <w:r>
        <w:rPr>
          <w:rFonts w:cs="Arial"/>
        </w:rPr>
        <w:pict w14:anchorId="2296703E">
          <v:rect id="_x0000_i2723" style="width:0;height:1.5pt" o:hralign="center" o:hrstd="t" o:hr="t" fillcolor="#a0a0a0" stroked="f"/>
        </w:pict>
      </w:r>
    </w:p>
    <w:p w14:paraId="12E3BAED" w14:textId="77777777" w:rsidR="009810C9" w:rsidRPr="0046756F" w:rsidRDefault="009810C9" w:rsidP="009810C9">
      <w:pPr>
        <w:pStyle w:val="Heading3"/>
      </w:pPr>
      <w:bookmarkStart w:id="3403" w:name="_Toc122797060"/>
      <w:bookmarkStart w:id="3404" w:name="_Toc158907110"/>
      <w:r w:rsidRPr="0046756F">
        <w:t>11.10.8 RccHclkConfig</w:t>
      </w:r>
      <w:bookmarkEnd w:id="3403"/>
      <w:bookmarkEnd w:id="3404"/>
    </w:p>
    <w:p w14:paraId="4586D051" w14:textId="77777777" w:rsidR="009810C9" w:rsidRPr="0046756F" w:rsidRDefault="009810C9" w:rsidP="009810C9">
      <w:pPr>
        <w:rPr>
          <w:rFonts w:cs="Arial"/>
        </w:rPr>
      </w:pPr>
    </w:p>
    <w:p w14:paraId="5FF2926F"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RccHclkConfig will follow in the sub sections.</w:t>
      </w:r>
    </w:p>
    <w:p w14:paraId="77E89273" w14:textId="77777777" w:rsidR="009810C9" w:rsidRPr="0046756F" w:rsidRDefault="00000000" w:rsidP="009810C9">
      <w:pPr>
        <w:rPr>
          <w:rFonts w:cs="Arial"/>
        </w:rPr>
      </w:pPr>
      <w:r>
        <w:rPr>
          <w:rFonts w:cs="Arial"/>
        </w:rPr>
        <w:pict w14:anchorId="005CB366">
          <v:rect id="_x0000_i2724" style="width:0;height:1.5pt" o:hralign="center" o:hrstd="t" o:hr="t" fillcolor="#a0a0a0" stroked="f"/>
        </w:pict>
      </w:r>
    </w:p>
    <w:p w14:paraId="304735B9" w14:textId="77777777" w:rsidR="009810C9" w:rsidRPr="0046756F" w:rsidRDefault="009810C9" w:rsidP="009810C9">
      <w:pPr>
        <w:pStyle w:val="Heading4"/>
        <w:rPr>
          <w:rFonts w:ascii="Arial" w:hAnsi="Arial" w:cs="Arial"/>
        </w:rPr>
      </w:pPr>
      <w:bookmarkStart w:id="3405" w:name="_Toc122797061"/>
      <w:bookmarkStart w:id="3406" w:name="_Toc158907111"/>
      <w:r w:rsidRPr="0046756F">
        <w:rPr>
          <w:rFonts w:ascii="Arial" w:hAnsi="Arial" w:cs="Arial"/>
        </w:rPr>
        <w:t>11.10.8.1 Brief Description</w:t>
      </w:r>
      <w:bookmarkEnd w:id="3405"/>
      <w:bookmarkEnd w:id="3406"/>
    </w:p>
    <w:p w14:paraId="36E4BC12" w14:textId="77777777" w:rsidR="009810C9" w:rsidRPr="0046756F" w:rsidRDefault="009810C9" w:rsidP="009810C9">
      <w:pPr>
        <w:rPr>
          <w:rFonts w:cs="Arial"/>
        </w:rPr>
      </w:pPr>
    </w:p>
    <w:p w14:paraId="000FCB6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RccHclkConfig configures the AHB clock (HCLK).</w:t>
      </w:r>
    </w:p>
    <w:p w14:paraId="78FB8948" w14:textId="77777777" w:rsidR="009810C9" w:rsidRPr="0046756F" w:rsidRDefault="00000000" w:rsidP="009810C9">
      <w:pPr>
        <w:rPr>
          <w:rFonts w:cs="Arial"/>
        </w:rPr>
      </w:pPr>
      <w:r>
        <w:rPr>
          <w:rFonts w:cs="Arial"/>
        </w:rPr>
        <w:pict w14:anchorId="7F5AFE5B">
          <v:rect id="_x0000_i2725" style="width:0;height:1.5pt" o:hralign="center" o:hrstd="t" o:hr="t" fillcolor="#a0a0a0" stroked="f"/>
        </w:pict>
      </w:r>
    </w:p>
    <w:p w14:paraId="64CE7EF3" w14:textId="77777777" w:rsidR="009810C9" w:rsidRPr="0046756F" w:rsidRDefault="009810C9" w:rsidP="009810C9">
      <w:pPr>
        <w:pStyle w:val="Heading4"/>
        <w:rPr>
          <w:rFonts w:ascii="Arial" w:hAnsi="Arial" w:cs="Arial"/>
        </w:rPr>
      </w:pPr>
      <w:bookmarkStart w:id="3407" w:name="_Toc122797062"/>
      <w:bookmarkStart w:id="3408" w:name="_Toc158907112"/>
      <w:r w:rsidRPr="0046756F">
        <w:rPr>
          <w:rFonts w:ascii="Arial" w:hAnsi="Arial" w:cs="Arial"/>
        </w:rPr>
        <w:t>11.10.8.2 List of HLRs allocated</w:t>
      </w:r>
      <w:bookmarkEnd w:id="3407"/>
      <w:bookmarkEnd w:id="3408"/>
    </w:p>
    <w:p w14:paraId="60E91834" w14:textId="77777777" w:rsidR="009810C9" w:rsidRPr="0046756F" w:rsidRDefault="009810C9" w:rsidP="009810C9">
      <w:pPr>
        <w:rPr>
          <w:rFonts w:cs="Arial"/>
        </w:rPr>
      </w:pPr>
    </w:p>
    <w:p w14:paraId="69525A4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175D67E0" w14:textId="77777777" w:rsidR="009810C9" w:rsidRPr="0046756F" w:rsidRDefault="00000000" w:rsidP="009810C9">
      <w:pPr>
        <w:rPr>
          <w:rFonts w:cs="Arial"/>
        </w:rPr>
      </w:pPr>
      <w:r>
        <w:rPr>
          <w:rFonts w:cs="Arial"/>
        </w:rPr>
        <w:pict w14:anchorId="60DCF300">
          <v:rect id="_x0000_i2726" style="width:0;height:1.5pt" o:hralign="center" o:hrstd="t" o:hr="t" fillcolor="#a0a0a0" stroked="f"/>
        </w:pict>
      </w:r>
    </w:p>
    <w:p w14:paraId="7566C44E" w14:textId="77777777" w:rsidR="009810C9" w:rsidRPr="0046756F" w:rsidRDefault="009810C9" w:rsidP="009810C9">
      <w:pPr>
        <w:pStyle w:val="Heading4"/>
        <w:rPr>
          <w:rFonts w:ascii="Arial" w:hAnsi="Arial" w:cs="Arial"/>
        </w:rPr>
      </w:pPr>
      <w:bookmarkStart w:id="3409" w:name="_Toc122797063"/>
      <w:bookmarkStart w:id="3410" w:name="_Toc158907113"/>
      <w:r w:rsidRPr="0046756F">
        <w:rPr>
          <w:rFonts w:ascii="Arial" w:hAnsi="Arial" w:cs="Arial"/>
        </w:rPr>
        <w:t>11.10.8.3 List of global variables accessed and modified</w:t>
      </w:r>
      <w:bookmarkEnd w:id="3409"/>
      <w:bookmarkEnd w:id="3410"/>
    </w:p>
    <w:p w14:paraId="0285CC91" w14:textId="77777777" w:rsidR="009810C9" w:rsidRPr="0046756F" w:rsidRDefault="009810C9" w:rsidP="009810C9">
      <w:pPr>
        <w:rPr>
          <w:rFonts w:cs="Arial"/>
        </w:rPr>
      </w:pPr>
    </w:p>
    <w:p w14:paraId="62057D43"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07A3621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21F6C24E" w14:textId="77777777" w:rsidR="009810C9" w:rsidRPr="0046756F" w:rsidRDefault="00000000" w:rsidP="009810C9">
      <w:pPr>
        <w:rPr>
          <w:rFonts w:cs="Arial"/>
        </w:rPr>
      </w:pPr>
      <w:r>
        <w:rPr>
          <w:rFonts w:cs="Arial"/>
        </w:rPr>
        <w:pict w14:anchorId="17633EAA">
          <v:rect id="_x0000_i2727" style="width:0;height:1.5pt" o:hralign="center" o:hrstd="t" o:hr="t" fillcolor="#a0a0a0" stroked="f"/>
        </w:pict>
      </w:r>
    </w:p>
    <w:p w14:paraId="1288FBC9" w14:textId="77777777" w:rsidR="009810C9" w:rsidRPr="0046756F" w:rsidRDefault="009810C9" w:rsidP="009810C9">
      <w:pPr>
        <w:pStyle w:val="Heading4"/>
        <w:rPr>
          <w:rFonts w:ascii="Arial" w:hAnsi="Arial" w:cs="Arial"/>
        </w:rPr>
      </w:pPr>
      <w:bookmarkStart w:id="3411" w:name="_Toc122797064"/>
      <w:bookmarkStart w:id="3412" w:name="_Toc158907114"/>
      <w:r w:rsidRPr="0046756F">
        <w:rPr>
          <w:rFonts w:ascii="Arial" w:hAnsi="Arial" w:cs="Arial"/>
        </w:rPr>
        <w:t>11.10.8.4 Parameter list (Input/Output)</w:t>
      </w:r>
      <w:bookmarkEnd w:id="3411"/>
      <w:bookmarkEnd w:id="3412"/>
    </w:p>
    <w:p w14:paraId="2C301281" w14:textId="77777777" w:rsidR="009810C9" w:rsidRPr="0046756F" w:rsidRDefault="009810C9" w:rsidP="009810C9">
      <w:pPr>
        <w:rPr>
          <w:rFonts w:cs="Arial"/>
        </w:rPr>
      </w:pPr>
    </w:p>
    <w:p w14:paraId="4B42B974" w14:textId="77777777" w:rsidR="009810C9" w:rsidRPr="0046756F" w:rsidRDefault="009810C9" w:rsidP="009810C9">
      <w:pPr>
        <w:widowControl w:val="0"/>
        <w:autoSpaceDE w:val="0"/>
        <w:autoSpaceDN w:val="0"/>
        <w:adjustRightInd w:val="0"/>
        <w:rPr>
          <w:rFonts w:cs="Arial"/>
        </w:rPr>
      </w:pPr>
      <w:r w:rsidRPr="0046756F">
        <w:rPr>
          <w:rFonts w:cs="Arial"/>
        </w:rPr>
        <w:t>Inputs: T_UINT32 rcc_sysclk - Defines the AHB clock divider. This clock is derived from the system clock (SYSCLK).</w:t>
      </w:r>
    </w:p>
    <w:p w14:paraId="59D161C5"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50A0991C" w14:textId="77777777" w:rsidR="009810C9" w:rsidRPr="0046756F" w:rsidRDefault="00000000" w:rsidP="009810C9">
      <w:pPr>
        <w:rPr>
          <w:rFonts w:cs="Arial"/>
        </w:rPr>
      </w:pPr>
      <w:r>
        <w:rPr>
          <w:rFonts w:cs="Arial"/>
        </w:rPr>
        <w:pict w14:anchorId="5567B64E">
          <v:rect id="_x0000_i2728" style="width:0;height:1.5pt" o:hralign="center" o:hrstd="t" o:hr="t" fillcolor="#a0a0a0" stroked="f"/>
        </w:pict>
      </w:r>
    </w:p>
    <w:p w14:paraId="3C1E9925" w14:textId="77777777" w:rsidR="009810C9" w:rsidRPr="0046756F" w:rsidRDefault="009810C9" w:rsidP="009810C9">
      <w:pPr>
        <w:pStyle w:val="Heading4"/>
        <w:rPr>
          <w:rFonts w:ascii="Arial" w:hAnsi="Arial" w:cs="Arial"/>
        </w:rPr>
      </w:pPr>
      <w:bookmarkStart w:id="3413" w:name="_Toc122797065"/>
      <w:bookmarkStart w:id="3414" w:name="_Toc158907115"/>
      <w:r w:rsidRPr="0046756F">
        <w:rPr>
          <w:rFonts w:ascii="Arial" w:hAnsi="Arial" w:cs="Arial"/>
        </w:rPr>
        <w:t>11.10.8.5 Return Value</w:t>
      </w:r>
      <w:bookmarkEnd w:id="3413"/>
      <w:bookmarkEnd w:id="3414"/>
    </w:p>
    <w:p w14:paraId="7CE5EF56" w14:textId="77777777" w:rsidR="009810C9" w:rsidRPr="0046756F" w:rsidRDefault="009810C9" w:rsidP="009810C9">
      <w:pPr>
        <w:rPr>
          <w:rFonts w:cs="Arial"/>
        </w:rPr>
      </w:pPr>
    </w:p>
    <w:p w14:paraId="1C1BC0B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FBCD35E" w14:textId="77777777" w:rsidR="009810C9" w:rsidRPr="0046756F" w:rsidRDefault="00000000" w:rsidP="009810C9">
      <w:pPr>
        <w:rPr>
          <w:rFonts w:cs="Arial"/>
        </w:rPr>
      </w:pPr>
      <w:r>
        <w:rPr>
          <w:rFonts w:cs="Arial"/>
        </w:rPr>
        <w:pict w14:anchorId="06C9B12C">
          <v:rect id="_x0000_i2729" style="width:0;height:1.5pt" o:hralign="center" o:hrstd="t" o:hr="t" fillcolor="#a0a0a0" stroked="f"/>
        </w:pict>
      </w:r>
    </w:p>
    <w:p w14:paraId="3A05A167" w14:textId="77777777" w:rsidR="009810C9" w:rsidRPr="0046756F" w:rsidRDefault="009810C9" w:rsidP="009810C9">
      <w:pPr>
        <w:pStyle w:val="Heading4"/>
        <w:rPr>
          <w:rFonts w:ascii="Arial" w:hAnsi="Arial" w:cs="Arial"/>
        </w:rPr>
      </w:pPr>
      <w:bookmarkStart w:id="3415" w:name="_Toc122797066"/>
      <w:bookmarkStart w:id="3416" w:name="_Toc158907116"/>
      <w:r w:rsidRPr="0046756F">
        <w:rPr>
          <w:rFonts w:ascii="Arial" w:hAnsi="Arial" w:cs="Arial"/>
        </w:rPr>
        <w:t>11.10.8.6 Other CSUs called by this CSU</w:t>
      </w:r>
      <w:bookmarkEnd w:id="3415"/>
      <w:bookmarkEnd w:id="3416"/>
    </w:p>
    <w:p w14:paraId="050DC7C2" w14:textId="77777777" w:rsidR="009810C9" w:rsidRPr="0046756F" w:rsidRDefault="009810C9" w:rsidP="009810C9">
      <w:pPr>
        <w:rPr>
          <w:rFonts w:cs="Arial"/>
        </w:rPr>
      </w:pPr>
    </w:p>
    <w:p w14:paraId="7CB5210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BC23682" w14:textId="77777777" w:rsidR="009810C9" w:rsidRPr="0046756F" w:rsidRDefault="00000000" w:rsidP="009810C9">
      <w:pPr>
        <w:rPr>
          <w:rFonts w:cs="Arial"/>
        </w:rPr>
      </w:pPr>
      <w:r>
        <w:rPr>
          <w:rFonts w:cs="Arial"/>
        </w:rPr>
        <w:pict w14:anchorId="029E8881">
          <v:rect id="_x0000_i2730" style="width:0;height:1.5pt" o:hralign="center" o:hrstd="t" o:hr="t" fillcolor="#a0a0a0" stroked="f"/>
        </w:pict>
      </w:r>
    </w:p>
    <w:p w14:paraId="74B1EF04" w14:textId="77777777" w:rsidR="009810C9" w:rsidRPr="0046756F" w:rsidRDefault="009810C9" w:rsidP="009810C9">
      <w:pPr>
        <w:pStyle w:val="Heading4"/>
        <w:rPr>
          <w:rFonts w:ascii="Arial" w:hAnsi="Arial" w:cs="Arial"/>
        </w:rPr>
      </w:pPr>
      <w:bookmarkStart w:id="3417" w:name="_Toc122797067"/>
      <w:bookmarkStart w:id="3418" w:name="_Toc158907117"/>
      <w:r w:rsidRPr="0046756F">
        <w:rPr>
          <w:rFonts w:ascii="Arial" w:hAnsi="Arial" w:cs="Arial"/>
        </w:rPr>
        <w:t>11.10.8.7 Description of list of LLRs allocated</w:t>
      </w:r>
      <w:bookmarkEnd w:id="3417"/>
      <w:bookmarkEnd w:id="3418"/>
    </w:p>
    <w:p w14:paraId="692B6BD4" w14:textId="77777777" w:rsidR="009810C9" w:rsidRPr="0046756F" w:rsidRDefault="009810C9" w:rsidP="009810C9">
      <w:pPr>
        <w:rPr>
          <w:rFonts w:cs="Arial"/>
        </w:rPr>
      </w:pPr>
    </w:p>
    <w:p w14:paraId="41D49C2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RccHclkConfig.</w:t>
      </w:r>
    </w:p>
    <w:p w14:paraId="147657FC" w14:textId="77777777" w:rsidR="009810C9" w:rsidRPr="0046756F" w:rsidRDefault="00000000" w:rsidP="009810C9">
      <w:pPr>
        <w:rPr>
          <w:rFonts w:cs="Arial"/>
        </w:rPr>
      </w:pPr>
      <w:r>
        <w:rPr>
          <w:rFonts w:cs="Arial"/>
        </w:rPr>
        <w:pict w14:anchorId="16E77417">
          <v:rect id="_x0000_i2731" style="width:0;height:1.5pt" o:hralign="center" o:hrstd="t" o:hr="t" fillcolor="#a0a0a0" stroked="f"/>
        </w:pict>
      </w:r>
    </w:p>
    <w:p w14:paraId="1B1A28A7" w14:textId="77777777" w:rsidR="009810C9" w:rsidRPr="0046756F" w:rsidRDefault="009810C9" w:rsidP="009810C9">
      <w:pPr>
        <w:pStyle w:val="Heading5"/>
        <w:rPr>
          <w:rFonts w:ascii="Arial" w:hAnsi="Arial" w:cs="Arial"/>
        </w:rPr>
      </w:pPr>
      <w:bookmarkStart w:id="3419" w:name="_Toc122797068"/>
      <w:bookmarkStart w:id="3420" w:name="_Toc158907118"/>
      <w:r w:rsidRPr="0046756F">
        <w:rPr>
          <w:rFonts w:ascii="Arial" w:hAnsi="Arial" w:cs="Arial"/>
        </w:rPr>
        <w:t>11.10.8.7.1 daulibstm32f4xxrcc-RccHclkConfig-LLR-001</w:t>
      </w:r>
      <w:bookmarkEnd w:id="3419"/>
      <w:bookmarkEnd w:id="3420"/>
    </w:p>
    <w:p w14:paraId="55965ACB" w14:textId="77777777" w:rsidR="009810C9" w:rsidRPr="0046756F" w:rsidRDefault="009810C9" w:rsidP="009810C9">
      <w:pPr>
        <w:rPr>
          <w:rFonts w:cs="Arial"/>
        </w:rPr>
      </w:pPr>
      <w:r w:rsidRPr="0046756F">
        <w:rPr>
          <w:rFonts w:cs="Arial"/>
        </w:rPr>
        <w:t>Requirement ID: H698-LLD-CMU-FNC-1839</w:t>
      </w:r>
    </w:p>
    <w:p w14:paraId="04260C92" w14:textId="77777777" w:rsidR="009810C9" w:rsidRPr="0046756F" w:rsidRDefault="009810C9" w:rsidP="009810C9">
      <w:pPr>
        <w:rPr>
          <w:rFonts w:cs="Arial"/>
        </w:rPr>
      </w:pPr>
    </w:p>
    <w:p w14:paraId="42BCE2F4" w14:textId="77777777" w:rsidR="009810C9" w:rsidRPr="0046756F" w:rsidRDefault="009810C9" w:rsidP="009810C9">
      <w:pPr>
        <w:widowControl w:val="0"/>
        <w:autoSpaceDE w:val="0"/>
        <w:autoSpaceDN w:val="0"/>
        <w:adjustRightInd w:val="0"/>
        <w:rPr>
          <w:rFonts w:cs="Arial"/>
        </w:rPr>
      </w:pPr>
      <w:r w:rsidRPr="0046756F">
        <w:rPr>
          <w:rFonts w:cs="Arial"/>
        </w:rPr>
        <w:t>The function shall clear the AHB prescaler bits (bit 4 to 7) in RCC clock configuration register (cfgr) and configure with AHB clock divider rcc_sysclk.(i.e.,  sets the temporary register to cfgr of M_RCC, Bitwise AND with not of M_RCC_CFGR_HPRE, Bitwise OR with rcc_sysclk).</w:t>
      </w:r>
    </w:p>
    <w:p w14:paraId="635B8108" w14:textId="77777777" w:rsidR="009810C9" w:rsidRPr="0046756F" w:rsidRDefault="009810C9" w:rsidP="009810C9">
      <w:pPr>
        <w:widowControl w:val="0"/>
        <w:autoSpaceDE w:val="0"/>
        <w:autoSpaceDN w:val="0"/>
        <w:adjustRightInd w:val="0"/>
        <w:rPr>
          <w:rFonts w:cs="Arial"/>
          <w:sz w:val="17"/>
          <w:szCs w:val="17"/>
        </w:rPr>
      </w:pPr>
      <w:r w:rsidRPr="0046756F">
        <w:rPr>
          <w:rFonts w:cs="Arial"/>
        </w:rPr>
        <w:t>And stores the new value(i.e., cfgr of M_RCC to temporary register)</w:t>
      </w:r>
    </w:p>
    <w:p w14:paraId="4871FA4E" w14:textId="77777777" w:rsidR="009810C9" w:rsidRPr="0046756F" w:rsidRDefault="00000000" w:rsidP="009810C9">
      <w:pPr>
        <w:rPr>
          <w:rFonts w:cs="Arial"/>
        </w:rPr>
      </w:pPr>
      <w:r>
        <w:rPr>
          <w:rFonts w:cs="Arial"/>
        </w:rPr>
        <w:pict w14:anchorId="485D44D0">
          <v:rect id="_x0000_i2732" style="width:0;height:1.5pt" o:hralign="center" o:hrstd="t" o:hr="t" fillcolor="#a0a0a0" stroked="f"/>
        </w:pict>
      </w:r>
    </w:p>
    <w:p w14:paraId="579C597A" w14:textId="77777777" w:rsidR="009810C9" w:rsidRPr="0046756F" w:rsidRDefault="009810C9" w:rsidP="009810C9">
      <w:pPr>
        <w:pStyle w:val="Heading3"/>
      </w:pPr>
      <w:bookmarkStart w:id="3421" w:name="_Toc122797069"/>
      <w:bookmarkStart w:id="3422" w:name="_Toc158907119"/>
      <w:r w:rsidRPr="0046756F">
        <w:t>11.10.9 RccPclk1Config</w:t>
      </w:r>
      <w:bookmarkEnd w:id="3421"/>
      <w:bookmarkEnd w:id="3422"/>
    </w:p>
    <w:p w14:paraId="242180AD" w14:textId="77777777" w:rsidR="009810C9" w:rsidRPr="0046756F" w:rsidRDefault="009810C9" w:rsidP="009810C9">
      <w:pPr>
        <w:rPr>
          <w:rFonts w:cs="Arial"/>
        </w:rPr>
      </w:pPr>
    </w:p>
    <w:p w14:paraId="34524125"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RccPclk1Config will follow in the sub sections.</w:t>
      </w:r>
    </w:p>
    <w:p w14:paraId="5299E92E" w14:textId="77777777" w:rsidR="009810C9" w:rsidRPr="0046756F" w:rsidRDefault="00000000" w:rsidP="009810C9">
      <w:pPr>
        <w:rPr>
          <w:rFonts w:cs="Arial"/>
        </w:rPr>
      </w:pPr>
      <w:r>
        <w:rPr>
          <w:rFonts w:cs="Arial"/>
        </w:rPr>
        <w:pict w14:anchorId="3D25C1B8">
          <v:rect id="_x0000_i2733" style="width:0;height:1.5pt" o:hralign="center" o:hrstd="t" o:hr="t" fillcolor="#a0a0a0" stroked="f"/>
        </w:pict>
      </w:r>
    </w:p>
    <w:p w14:paraId="75936126" w14:textId="77777777" w:rsidR="009810C9" w:rsidRPr="0046756F" w:rsidRDefault="009810C9" w:rsidP="009810C9">
      <w:pPr>
        <w:pStyle w:val="Heading4"/>
        <w:rPr>
          <w:rFonts w:ascii="Arial" w:hAnsi="Arial" w:cs="Arial"/>
        </w:rPr>
      </w:pPr>
      <w:bookmarkStart w:id="3423" w:name="_Toc122797070"/>
      <w:bookmarkStart w:id="3424" w:name="_Toc158907120"/>
      <w:r w:rsidRPr="0046756F">
        <w:rPr>
          <w:rFonts w:ascii="Arial" w:hAnsi="Arial" w:cs="Arial"/>
        </w:rPr>
        <w:t>11.10.9.1 Brief Description</w:t>
      </w:r>
      <w:bookmarkEnd w:id="3423"/>
      <w:bookmarkEnd w:id="3424"/>
    </w:p>
    <w:p w14:paraId="3202EE09" w14:textId="77777777" w:rsidR="009810C9" w:rsidRPr="0046756F" w:rsidRDefault="009810C9" w:rsidP="009810C9">
      <w:pPr>
        <w:rPr>
          <w:rFonts w:cs="Arial"/>
        </w:rPr>
      </w:pPr>
    </w:p>
    <w:p w14:paraId="3572933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RccPclk1Config configures the Low Speed APB clock (PCLK1).</w:t>
      </w:r>
    </w:p>
    <w:p w14:paraId="07870E9C" w14:textId="77777777" w:rsidR="009810C9" w:rsidRPr="0046756F" w:rsidRDefault="00000000" w:rsidP="009810C9">
      <w:pPr>
        <w:rPr>
          <w:rFonts w:cs="Arial"/>
        </w:rPr>
      </w:pPr>
      <w:r>
        <w:rPr>
          <w:rFonts w:cs="Arial"/>
        </w:rPr>
        <w:pict w14:anchorId="6C8587BB">
          <v:rect id="_x0000_i2734" style="width:0;height:1.5pt" o:hralign="center" o:hrstd="t" o:hr="t" fillcolor="#a0a0a0" stroked="f"/>
        </w:pict>
      </w:r>
    </w:p>
    <w:p w14:paraId="634837C8" w14:textId="77777777" w:rsidR="009810C9" w:rsidRPr="0046756F" w:rsidRDefault="009810C9" w:rsidP="009810C9">
      <w:pPr>
        <w:pStyle w:val="Heading4"/>
        <w:rPr>
          <w:rFonts w:ascii="Arial" w:hAnsi="Arial" w:cs="Arial"/>
        </w:rPr>
      </w:pPr>
      <w:bookmarkStart w:id="3425" w:name="_Toc122797071"/>
      <w:bookmarkStart w:id="3426" w:name="_Toc158907121"/>
      <w:r w:rsidRPr="0046756F">
        <w:rPr>
          <w:rFonts w:ascii="Arial" w:hAnsi="Arial" w:cs="Arial"/>
        </w:rPr>
        <w:t>11.10.9.2 List of HLRs allocated</w:t>
      </w:r>
      <w:bookmarkEnd w:id="3425"/>
      <w:bookmarkEnd w:id="3426"/>
    </w:p>
    <w:p w14:paraId="6490EDF0" w14:textId="77777777" w:rsidR="009810C9" w:rsidRPr="0046756F" w:rsidRDefault="009810C9" w:rsidP="009810C9">
      <w:pPr>
        <w:rPr>
          <w:rFonts w:cs="Arial"/>
        </w:rPr>
      </w:pPr>
    </w:p>
    <w:p w14:paraId="2704FAD0"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516C340" w14:textId="77777777" w:rsidR="009810C9" w:rsidRPr="0046756F" w:rsidRDefault="00000000" w:rsidP="009810C9">
      <w:pPr>
        <w:rPr>
          <w:rFonts w:cs="Arial"/>
        </w:rPr>
      </w:pPr>
      <w:r>
        <w:rPr>
          <w:rFonts w:cs="Arial"/>
        </w:rPr>
        <w:pict w14:anchorId="59B5139B">
          <v:rect id="_x0000_i2735" style="width:0;height:1.5pt" o:hralign="center" o:hrstd="t" o:hr="t" fillcolor="#a0a0a0" stroked="f"/>
        </w:pict>
      </w:r>
    </w:p>
    <w:p w14:paraId="554D1EE1" w14:textId="77777777" w:rsidR="009810C9" w:rsidRPr="0046756F" w:rsidRDefault="009810C9" w:rsidP="009810C9">
      <w:pPr>
        <w:pStyle w:val="Heading4"/>
        <w:rPr>
          <w:rFonts w:ascii="Arial" w:hAnsi="Arial" w:cs="Arial"/>
        </w:rPr>
      </w:pPr>
      <w:bookmarkStart w:id="3427" w:name="_Toc122797072"/>
      <w:bookmarkStart w:id="3428" w:name="_Toc158907122"/>
      <w:r w:rsidRPr="0046756F">
        <w:rPr>
          <w:rFonts w:ascii="Arial" w:hAnsi="Arial" w:cs="Arial"/>
        </w:rPr>
        <w:t>11.10.9.3 List of global variables accessed and modified</w:t>
      </w:r>
      <w:bookmarkEnd w:id="3427"/>
      <w:bookmarkEnd w:id="3428"/>
    </w:p>
    <w:p w14:paraId="0AA67329" w14:textId="77777777" w:rsidR="009810C9" w:rsidRPr="0046756F" w:rsidRDefault="009810C9" w:rsidP="009810C9">
      <w:pPr>
        <w:rPr>
          <w:rFonts w:cs="Arial"/>
        </w:rPr>
      </w:pPr>
    </w:p>
    <w:p w14:paraId="2E9CA212"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4A024C87"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553EB587" w14:textId="77777777" w:rsidR="009810C9" w:rsidRPr="0046756F" w:rsidRDefault="00000000" w:rsidP="009810C9">
      <w:pPr>
        <w:rPr>
          <w:rFonts w:cs="Arial"/>
        </w:rPr>
      </w:pPr>
      <w:r>
        <w:rPr>
          <w:rFonts w:cs="Arial"/>
        </w:rPr>
        <w:pict w14:anchorId="12BE191F">
          <v:rect id="_x0000_i2736" style="width:0;height:1.5pt" o:hralign="center" o:hrstd="t" o:hr="t" fillcolor="#a0a0a0" stroked="f"/>
        </w:pict>
      </w:r>
    </w:p>
    <w:p w14:paraId="61C6D7C1" w14:textId="77777777" w:rsidR="009810C9" w:rsidRPr="0046756F" w:rsidRDefault="009810C9" w:rsidP="009810C9">
      <w:pPr>
        <w:pStyle w:val="Heading4"/>
        <w:rPr>
          <w:rFonts w:ascii="Arial" w:hAnsi="Arial" w:cs="Arial"/>
        </w:rPr>
      </w:pPr>
      <w:bookmarkStart w:id="3429" w:name="_Toc122797073"/>
      <w:bookmarkStart w:id="3430" w:name="_Toc158907123"/>
      <w:r w:rsidRPr="0046756F">
        <w:rPr>
          <w:rFonts w:ascii="Arial" w:hAnsi="Arial" w:cs="Arial"/>
        </w:rPr>
        <w:t>11.10.9.4 Parameter list (Input/Output)</w:t>
      </w:r>
      <w:bookmarkEnd w:id="3429"/>
      <w:bookmarkEnd w:id="3430"/>
    </w:p>
    <w:p w14:paraId="244FED8B" w14:textId="77777777" w:rsidR="009810C9" w:rsidRPr="0046756F" w:rsidRDefault="009810C9" w:rsidP="009810C9">
      <w:pPr>
        <w:rPr>
          <w:rFonts w:cs="Arial"/>
        </w:rPr>
      </w:pPr>
    </w:p>
    <w:p w14:paraId="2958AC96" w14:textId="77777777" w:rsidR="009810C9" w:rsidRPr="0046756F" w:rsidRDefault="009810C9" w:rsidP="009810C9">
      <w:pPr>
        <w:widowControl w:val="0"/>
        <w:autoSpaceDE w:val="0"/>
        <w:autoSpaceDN w:val="0"/>
        <w:adjustRightInd w:val="0"/>
        <w:rPr>
          <w:rFonts w:cs="Arial"/>
        </w:rPr>
      </w:pPr>
      <w:r w:rsidRPr="0046756F">
        <w:rPr>
          <w:rFonts w:cs="Arial"/>
        </w:rPr>
        <w:t>Inputs: T_UINT32 rcc_hclk - Defines the APB1 clock divider. This clock is derived from the AHB clock (HCLK).</w:t>
      </w:r>
    </w:p>
    <w:p w14:paraId="49E1CE15"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76ABE26D" w14:textId="77777777" w:rsidR="009810C9" w:rsidRPr="0046756F" w:rsidRDefault="00000000" w:rsidP="009810C9">
      <w:pPr>
        <w:rPr>
          <w:rFonts w:cs="Arial"/>
        </w:rPr>
      </w:pPr>
      <w:r>
        <w:rPr>
          <w:rFonts w:cs="Arial"/>
        </w:rPr>
        <w:pict w14:anchorId="21D67EC0">
          <v:rect id="_x0000_i2737" style="width:0;height:1.5pt" o:hralign="center" o:hrstd="t" o:hr="t" fillcolor="#a0a0a0" stroked="f"/>
        </w:pict>
      </w:r>
    </w:p>
    <w:p w14:paraId="3B1A77E5" w14:textId="77777777" w:rsidR="009810C9" w:rsidRPr="0046756F" w:rsidRDefault="009810C9" w:rsidP="009810C9">
      <w:pPr>
        <w:pStyle w:val="Heading4"/>
        <w:rPr>
          <w:rFonts w:ascii="Arial" w:hAnsi="Arial" w:cs="Arial"/>
        </w:rPr>
      </w:pPr>
      <w:bookmarkStart w:id="3431" w:name="_Toc122797074"/>
      <w:bookmarkStart w:id="3432" w:name="_Toc158907124"/>
      <w:r w:rsidRPr="0046756F">
        <w:rPr>
          <w:rFonts w:ascii="Arial" w:hAnsi="Arial" w:cs="Arial"/>
        </w:rPr>
        <w:t>11.10.9.5 Return Value</w:t>
      </w:r>
      <w:bookmarkEnd w:id="3431"/>
      <w:bookmarkEnd w:id="3432"/>
    </w:p>
    <w:p w14:paraId="01764F42" w14:textId="77777777" w:rsidR="009810C9" w:rsidRPr="0046756F" w:rsidRDefault="009810C9" w:rsidP="009810C9">
      <w:pPr>
        <w:rPr>
          <w:rFonts w:cs="Arial"/>
        </w:rPr>
      </w:pPr>
    </w:p>
    <w:p w14:paraId="32CB39E5"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978D265" w14:textId="77777777" w:rsidR="009810C9" w:rsidRPr="0046756F" w:rsidRDefault="00000000" w:rsidP="009810C9">
      <w:pPr>
        <w:rPr>
          <w:rFonts w:cs="Arial"/>
        </w:rPr>
      </w:pPr>
      <w:r>
        <w:rPr>
          <w:rFonts w:cs="Arial"/>
        </w:rPr>
        <w:pict w14:anchorId="3CC93FFA">
          <v:rect id="_x0000_i2738" style="width:0;height:1.5pt" o:hralign="center" o:hrstd="t" o:hr="t" fillcolor="#a0a0a0" stroked="f"/>
        </w:pict>
      </w:r>
    </w:p>
    <w:p w14:paraId="6B2C479D" w14:textId="77777777" w:rsidR="009810C9" w:rsidRPr="0046756F" w:rsidRDefault="009810C9" w:rsidP="009810C9">
      <w:pPr>
        <w:pStyle w:val="Heading4"/>
        <w:rPr>
          <w:rFonts w:ascii="Arial" w:hAnsi="Arial" w:cs="Arial"/>
        </w:rPr>
      </w:pPr>
      <w:bookmarkStart w:id="3433" w:name="_Toc122797075"/>
      <w:bookmarkStart w:id="3434" w:name="_Toc158907125"/>
      <w:r w:rsidRPr="0046756F">
        <w:rPr>
          <w:rFonts w:ascii="Arial" w:hAnsi="Arial" w:cs="Arial"/>
        </w:rPr>
        <w:t>11.10.9.6 Other CSUs called by this CSU</w:t>
      </w:r>
      <w:bookmarkEnd w:id="3433"/>
      <w:bookmarkEnd w:id="3434"/>
    </w:p>
    <w:p w14:paraId="1CC44F2B" w14:textId="77777777" w:rsidR="009810C9" w:rsidRPr="0046756F" w:rsidRDefault="009810C9" w:rsidP="009810C9">
      <w:pPr>
        <w:rPr>
          <w:rFonts w:cs="Arial"/>
        </w:rPr>
      </w:pPr>
    </w:p>
    <w:p w14:paraId="321DE549"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FF1F1FE" w14:textId="77777777" w:rsidR="009810C9" w:rsidRPr="0046756F" w:rsidRDefault="00000000" w:rsidP="009810C9">
      <w:pPr>
        <w:rPr>
          <w:rFonts w:cs="Arial"/>
        </w:rPr>
      </w:pPr>
      <w:r>
        <w:rPr>
          <w:rFonts w:cs="Arial"/>
        </w:rPr>
        <w:pict w14:anchorId="0FA82474">
          <v:rect id="_x0000_i2739" style="width:0;height:1.5pt" o:hralign="center" o:hrstd="t" o:hr="t" fillcolor="#a0a0a0" stroked="f"/>
        </w:pict>
      </w:r>
    </w:p>
    <w:p w14:paraId="3FDD7A43" w14:textId="77777777" w:rsidR="009810C9" w:rsidRPr="0046756F" w:rsidRDefault="009810C9" w:rsidP="009810C9">
      <w:pPr>
        <w:pStyle w:val="Heading4"/>
        <w:rPr>
          <w:rFonts w:ascii="Arial" w:hAnsi="Arial" w:cs="Arial"/>
        </w:rPr>
      </w:pPr>
      <w:bookmarkStart w:id="3435" w:name="_Toc122797076"/>
      <w:bookmarkStart w:id="3436" w:name="_Toc158907126"/>
      <w:r w:rsidRPr="0046756F">
        <w:rPr>
          <w:rFonts w:ascii="Arial" w:hAnsi="Arial" w:cs="Arial"/>
        </w:rPr>
        <w:t>11.10.9.7 Description of list of LLRs allocated</w:t>
      </w:r>
      <w:bookmarkEnd w:id="3435"/>
      <w:bookmarkEnd w:id="3436"/>
    </w:p>
    <w:p w14:paraId="2EA81FC7" w14:textId="77777777" w:rsidR="009810C9" w:rsidRPr="0046756F" w:rsidRDefault="009810C9" w:rsidP="009810C9">
      <w:pPr>
        <w:rPr>
          <w:rFonts w:cs="Arial"/>
        </w:rPr>
      </w:pPr>
    </w:p>
    <w:p w14:paraId="02D7DB0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RccPclk1Config.</w:t>
      </w:r>
    </w:p>
    <w:p w14:paraId="2DFB5FAF" w14:textId="77777777" w:rsidR="009810C9" w:rsidRPr="0046756F" w:rsidRDefault="00000000" w:rsidP="009810C9">
      <w:pPr>
        <w:rPr>
          <w:rFonts w:cs="Arial"/>
        </w:rPr>
      </w:pPr>
      <w:r>
        <w:rPr>
          <w:rFonts w:cs="Arial"/>
        </w:rPr>
        <w:pict w14:anchorId="408B2652">
          <v:rect id="_x0000_i2740" style="width:0;height:1.5pt" o:hralign="center" o:hrstd="t" o:hr="t" fillcolor="#a0a0a0" stroked="f"/>
        </w:pict>
      </w:r>
    </w:p>
    <w:p w14:paraId="1F928DE0" w14:textId="77777777" w:rsidR="009810C9" w:rsidRPr="0046756F" w:rsidRDefault="009810C9" w:rsidP="009810C9">
      <w:pPr>
        <w:pStyle w:val="Heading5"/>
        <w:rPr>
          <w:rFonts w:ascii="Arial" w:hAnsi="Arial" w:cs="Arial"/>
        </w:rPr>
      </w:pPr>
      <w:bookmarkStart w:id="3437" w:name="_Toc122797077"/>
      <w:bookmarkStart w:id="3438" w:name="_Toc158907127"/>
      <w:r w:rsidRPr="0046756F">
        <w:rPr>
          <w:rFonts w:ascii="Arial" w:hAnsi="Arial" w:cs="Arial"/>
        </w:rPr>
        <w:t>11.10.9.7.1 daulibstm32f4xxrcc-RccPclk1Config-LLR-001</w:t>
      </w:r>
      <w:bookmarkEnd w:id="3437"/>
      <w:bookmarkEnd w:id="3438"/>
    </w:p>
    <w:p w14:paraId="545997ED" w14:textId="77777777" w:rsidR="009810C9" w:rsidRPr="0046756F" w:rsidRDefault="009810C9" w:rsidP="009810C9">
      <w:pPr>
        <w:rPr>
          <w:rFonts w:cs="Arial"/>
        </w:rPr>
      </w:pPr>
      <w:r w:rsidRPr="0046756F">
        <w:rPr>
          <w:rFonts w:cs="Arial"/>
        </w:rPr>
        <w:t>Requirement ID: H698-LLD-CMU-FNC-1848</w:t>
      </w:r>
    </w:p>
    <w:p w14:paraId="0C2638DE" w14:textId="77777777" w:rsidR="009810C9" w:rsidRPr="0046756F" w:rsidRDefault="009810C9" w:rsidP="009810C9">
      <w:pPr>
        <w:rPr>
          <w:rFonts w:cs="Arial"/>
        </w:rPr>
      </w:pPr>
    </w:p>
    <w:p w14:paraId="316040FD" w14:textId="77777777" w:rsidR="009810C9" w:rsidRPr="0046756F" w:rsidRDefault="009810C9" w:rsidP="009810C9">
      <w:pPr>
        <w:widowControl w:val="0"/>
        <w:autoSpaceDE w:val="0"/>
        <w:autoSpaceDN w:val="0"/>
        <w:adjustRightInd w:val="0"/>
        <w:rPr>
          <w:rFonts w:cs="Arial"/>
        </w:rPr>
      </w:pPr>
      <w:r w:rsidRPr="0046756F">
        <w:rPr>
          <w:rFonts w:cs="Arial"/>
        </w:rPr>
        <w:t>The function shall clear the APB Low speed prescaler bits (bit 10 to 12) in RCC clock configuration register (cfgr) and configure with APB1 clock divider rcc_hclk.(i.e., sets the temporary register to cfgr of M_RCC, Bitwise AND with not of M_RCC_CFGR_PPRE1, Bitwise OR with rcc_hclk ).</w:t>
      </w:r>
    </w:p>
    <w:p w14:paraId="54AA076B" w14:textId="77777777" w:rsidR="009810C9" w:rsidRPr="0046756F" w:rsidRDefault="009810C9" w:rsidP="009810C9">
      <w:pPr>
        <w:widowControl w:val="0"/>
        <w:autoSpaceDE w:val="0"/>
        <w:autoSpaceDN w:val="0"/>
        <w:adjustRightInd w:val="0"/>
        <w:rPr>
          <w:rFonts w:cs="Arial"/>
          <w:sz w:val="17"/>
          <w:szCs w:val="17"/>
        </w:rPr>
      </w:pPr>
      <w:r w:rsidRPr="0046756F">
        <w:rPr>
          <w:rFonts w:cs="Arial"/>
        </w:rPr>
        <w:t>And stores the new value(i.e., cfgr of M_RCC to temporary register).</w:t>
      </w:r>
    </w:p>
    <w:p w14:paraId="19EB8816" w14:textId="77777777" w:rsidR="009810C9" w:rsidRPr="0046756F" w:rsidRDefault="00000000" w:rsidP="009810C9">
      <w:pPr>
        <w:rPr>
          <w:rFonts w:cs="Arial"/>
        </w:rPr>
      </w:pPr>
      <w:r>
        <w:rPr>
          <w:rFonts w:cs="Arial"/>
        </w:rPr>
        <w:pict w14:anchorId="3549E9C3">
          <v:rect id="_x0000_i2741" style="width:0;height:1.5pt" o:hralign="center" o:hrstd="t" o:hr="t" fillcolor="#a0a0a0" stroked="f"/>
        </w:pict>
      </w:r>
    </w:p>
    <w:p w14:paraId="7BD08343" w14:textId="77777777" w:rsidR="009810C9" w:rsidRPr="0046756F" w:rsidRDefault="009810C9" w:rsidP="009810C9">
      <w:pPr>
        <w:pStyle w:val="Heading3"/>
      </w:pPr>
      <w:bookmarkStart w:id="3439" w:name="_Toc122797078"/>
      <w:bookmarkStart w:id="3440" w:name="_Toc158907128"/>
      <w:r w:rsidRPr="0046756F">
        <w:t>11.10.10 RccPclk2Config</w:t>
      </w:r>
      <w:bookmarkEnd w:id="3439"/>
      <w:bookmarkEnd w:id="3440"/>
    </w:p>
    <w:p w14:paraId="0948A84A" w14:textId="77777777" w:rsidR="009810C9" w:rsidRPr="0046756F" w:rsidRDefault="009810C9" w:rsidP="009810C9">
      <w:pPr>
        <w:rPr>
          <w:rFonts w:cs="Arial"/>
        </w:rPr>
      </w:pPr>
    </w:p>
    <w:p w14:paraId="436CD79B"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RccPclk2Config will follow in the sub sections.</w:t>
      </w:r>
    </w:p>
    <w:p w14:paraId="41981C0B" w14:textId="77777777" w:rsidR="009810C9" w:rsidRPr="0046756F" w:rsidRDefault="00000000" w:rsidP="009810C9">
      <w:pPr>
        <w:rPr>
          <w:rFonts w:cs="Arial"/>
        </w:rPr>
      </w:pPr>
      <w:r>
        <w:rPr>
          <w:rFonts w:cs="Arial"/>
        </w:rPr>
        <w:pict w14:anchorId="6F99ACBD">
          <v:rect id="_x0000_i2742" style="width:0;height:1.5pt" o:hralign="center" o:hrstd="t" o:hr="t" fillcolor="#a0a0a0" stroked="f"/>
        </w:pict>
      </w:r>
    </w:p>
    <w:p w14:paraId="03789775" w14:textId="77777777" w:rsidR="009810C9" w:rsidRPr="0046756F" w:rsidRDefault="009810C9" w:rsidP="009810C9">
      <w:pPr>
        <w:pStyle w:val="Heading4"/>
        <w:rPr>
          <w:rFonts w:ascii="Arial" w:hAnsi="Arial" w:cs="Arial"/>
        </w:rPr>
      </w:pPr>
      <w:bookmarkStart w:id="3441" w:name="_Toc122797079"/>
      <w:bookmarkStart w:id="3442" w:name="_Toc158907129"/>
      <w:r w:rsidRPr="0046756F">
        <w:rPr>
          <w:rFonts w:ascii="Arial" w:hAnsi="Arial" w:cs="Arial"/>
        </w:rPr>
        <w:t>11.10.10.1 Brief Description</w:t>
      </w:r>
      <w:bookmarkEnd w:id="3441"/>
      <w:bookmarkEnd w:id="3442"/>
    </w:p>
    <w:p w14:paraId="44572597" w14:textId="77777777" w:rsidR="009810C9" w:rsidRPr="0046756F" w:rsidRDefault="009810C9" w:rsidP="009810C9">
      <w:pPr>
        <w:rPr>
          <w:rFonts w:cs="Arial"/>
        </w:rPr>
      </w:pPr>
    </w:p>
    <w:p w14:paraId="5E49F3A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RccPclk2Config configures the High Speed APB clock (PCLK2).</w:t>
      </w:r>
    </w:p>
    <w:p w14:paraId="56148FA0" w14:textId="77777777" w:rsidR="009810C9" w:rsidRPr="0046756F" w:rsidRDefault="00000000" w:rsidP="009810C9">
      <w:pPr>
        <w:rPr>
          <w:rFonts w:cs="Arial"/>
        </w:rPr>
      </w:pPr>
      <w:r>
        <w:rPr>
          <w:rFonts w:cs="Arial"/>
        </w:rPr>
        <w:pict w14:anchorId="7584B2C3">
          <v:rect id="_x0000_i2743" style="width:0;height:1.5pt" o:hralign="center" o:hrstd="t" o:hr="t" fillcolor="#a0a0a0" stroked="f"/>
        </w:pict>
      </w:r>
    </w:p>
    <w:p w14:paraId="6DD6DE0A" w14:textId="77777777" w:rsidR="009810C9" w:rsidRPr="0046756F" w:rsidRDefault="009810C9" w:rsidP="009810C9">
      <w:pPr>
        <w:pStyle w:val="Heading4"/>
        <w:rPr>
          <w:rFonts w:ascii="Arial" w:hAnsi="Arial" w:cs="Arial"/>
        </w:rPr>
      </w:pPr>
      <w:bookmarkStart w:id="3443" w:name="_Toc122797080"/>
      <w:bookmarkStart w:id="3444" w:name="_Toc158907130"/>
      <w:r w:rsidRPr="0046756F">
        <w:rPr>
          <w:rFonts w:ascii="Arial" w:hAnsi="Arial" w:cs="Arial"/>
        </w:rPr>
        <w:t>11.10.10.2 List of HLRs allocated</w:t>
      </w:r>
      <w:bookmarkEnd w:id="3443"/>
      <w:bookmarkEnd w:id="3444"/>
    </w:p>
    <w:p w14:paraId="67111B91" w14:textId="77777777" w:rsidR="009810C9" w:rsidRPr="0046756F" w:rsidRDefault="009810C9" w:rsidP="009810C9">
      <w:pPr>
        <w:rPr>
          <w:rFonts w:cs="Arial"/>
        </w:rPr>
      </w:pPr>
    </w:p>
    <w:p w14:paraId="165B864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03B549E" w14:textId="77777777" w:rsidR="009810C9" w:rsidRPr="0046756F" w:rsidRDefault="00000000" w:rsidP="009810C9">
      <w:pPr>
        <w:rPr>
          <w:rFonts w:cs="Arial"/>
        </w:rPr>
      </w:pPr>
      <w:r>
        <w:rPr>
          <w:rFonts w:cs="Arial"/>
        </w:rPr>
        <w:pict w14:anchorId="7ECAD673">
          <v:rect id="_x0000_i2744" style="width:0;height:1.5pt" o:hralign="center" o:hrstd="t" o:hr="t" fillcolor="#a0a0a0" stroked="f"/>
        </w:pict>
      </w:r>
    </w:p>
    <w:p w14:paraId="0F2A10C9" w14:textId="77777777" w:rsidR="009810C9" w:rsidRPr="0046756F" w:rsidRDefault="009810C9" w:rsidP="009810C9">
      <w:pPr>
        <w:pStyle w:val="Heading4"/>
        <w:rPr>
          <w:rFonts w:ascii="Arial" w:hAnsi="Arial" w:cs="Arial"/>
        </w:rPr>
      </w:pPr>
      <w:bookmarkStart w:id="3445" w:name="_Toc122797081"/>
      <w:bookmarkStart w:id="3446" w:name="_Toc158907131"/>
      <w:r w:rsidRPr="0046756F">
        <w:rPr>
          <w:rFonts w:ascii="Arial" w:hAnsi="Arial" w:cs="Arial"/>
        </w:rPr>
        <w:t>11.10.10.3 List of global variables accessed and modified</w:t>
      </w:r>
      <w:bookmarkEnd w:id="3445"/>
      <w:bookmarkEnd w:id="3446"/>
    </w:p>
    <w:p w14:paraId="5BD2AB43" w14:textId="77777777" w:rsidR="009810C9" w:rsidRPr="0046756F" w:rsidRDefault="009810C9" w:rsidP="009810C9">
      <w:pPr>
        <w:rPr>
          <w:rFonts w:cs="Arial"/>
        </w:rPr>
      </w:pPr>
    </w:p>
    <w:p w14:paraId="3C0104AE"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0E1D4ACD"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14CB47CF" w14:textId="77777777" w:rsidR="009810C9" w:rsidRPr="0046756F" w:rsidRDefault="00000000" w:rsidP="009810C9">
      <w:pPr>
        <w:rPr>
          <w:rFonts w:cs="Arial"/>
        </w:rPr>
      </w:pPr>
      <w:r>
        <w:rPr>
          <w:rFonts w:cs="Arial"/>
        </w:rPr>
        <w:pict w14:anchorId="46920478">
          <v:rect id="_x0000_i2745" style="width:0;height:1.5pt" o:hralign="center" o:hrstd="t" o:hr="t" fillcolor="#a0a0a0" stroked="f"/>
        </w:pict>
      </w:r>
    </w:p>
    <w:p w14:paraId="558E7F8E" w14:textId="77777777" w:rsidR="009810C9" w:rsidRPr="0046756F" w:rsidRDefault="009810C9" w:rsidP="009810C9">
      <w:pPr>
        <w:pStyle w:val="Heading4"/>
        <w:rPr>
          <w:rFonts w:ascii="Arial" w:hAnsi="Arial" w:cs="Arial"/>
        </w:rPr>
      </w:pPr>
      <w:bookmarkStart w:id="3447" w:name="_Toc122797082"/>
      <w:bookmarkStart w:id="3448" w:name="_Toc158907132"/>
      <w:r w:rsidRPr="0046756F">
        <w:rPr>
          <w:rFonts w:ascii="Arial" w:hAnsi="Arial" w:cs="Arial"/>
        </w:rPr>
        <w:t>11.10.10.4 Parameter list (Input/Output)</w:t>
      </w:r>
      <w:bookmarkEnd w:id="3447"/>
      <w:bookmarkEnd w:id="3448"/>
    </w:p>
    <w:p w14:paraId="56C03CA2" w14:textId="77777777" w:rsidR="009810C9" w:rsidRPr="0046756F" w:rsidRDefault="009810C9" w:rsidP="009810C9">
      <w:pPr>
        <w:rPr>
          <w:rFonts w:cs="Arial"/>
        </w:rPr>
      </w:pPr>
    </w:p>
    <w:p w14:paraId="27E2E8B9" w14:textId="77777777" w:rsidR="009810C9" w:rsidRPr="0046756F" w:rsidRDefault="009810C9" w:rsidP="009810C9">
      <w:pPr>
        <w:widowControl w:val="0"/>
        <w:autoSpaceDE w:val="0"/>
        <w:autoSpaceDN w:val="0"/>
        <w:adjustRightInd w:val="0"/>
        <w:rPr>
          <w:rFonts w:cs="Arial"/>
        </w:rPr>
      </w:pPr>
      <w:r w:rsidRPr="0046756F">
        <w:rPr>
          <w:rFonts w:cs="Arial"/>
        </w:rPr>
        <w:t>Inputs: T_UINT32 rcc_hclk - Defines the APB2 clock divider. This clock is derived from the AHB clock (HCLK).</w:t>
      </w:r>
    </w:p>
    <w:p w14:paraId="4706BA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83A24A4" w14:textId="77777777" w:rsidR="009810C9" w:rsidRPr="0046756F" w:rsidRDefault="00000000" w:rsidP="009810C9">
      <w:pPr>
        <w:rPr>
          <w:rFonts w:cs="Arial"/>
        </w:rPr>
      </w:pPr>
      <w:r>
        <w:rPr>
          <w:rFonts w:cs="Arial"/>
        </w:rPr>
        <w:pict w14:anchorId="6AC251D3">
          <v:rect id="_x0000_i2746" style="width:0;height:1.5pt" o:hralign="center" o:hrstd="t" o:hr="t" fillcolor="#a0a0a0" stroked="f"/>
        </w:pict>
      </w:r>
    </w:p>
    <w:p w14:paraId="199C8850" w14:textId="77777777" w:rsidR="009810C9" w:rsidRPr="0046756F" w:rsidRDefault="009810C9" w:rsidP="009810C9">
      <w:pPr>
        <w:pStyle w:val="Heading4"/>
        <w:rPr>
          <w:rFonts w:ascii="Arial" w:hAnsi="Arial" w:cs="Arial"/>
        </w:rPr>
      </w:pPr>
      <w:bookmarkStart w:id="3449" w:name="_Toc122797083"/>
      <w:bookmarkStart w:id="3450" w:name="_Toc158907133"/>
      <w:r w:rsidRPr="0046756F">
        <w:rPr>
          <w:rFonts w:ascii="Arial" w:hAnsi="Arial" w:cs="Arial"/>
        </w:rPr>
        <w:t>11.10.10.5 Return Value</w:t>
      </w:r>
      <w:bookmarkEnd w:id="3449"/>
      <w:bookmarkEnd w:id="3450"/>
    </w:p>
    <w:p w14:paraId="25262BA6" w14:textId="77777777" w:rsidR="009810C9" w:rsidRPr="0046756F" w:rsidRDefault="009810C9" w:rsidP="009810C9">
      <w:pPr>
        <w:rPr>
          <w:rFonts w:cs="Arial"/>
        </w:rPr>
      </w:pPr>
    </w:p>
    <w:p w14:paraId="446536D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79F52D57" w14:textId="77777777" w:rsidR="009810C9" w:rsidRPr="0046756F" w:rsidRDefault="00000000" w:rsidP="009810C9">
      <w:pPr>
        <w:rPr>
          <w:rFonts w:cs="Arial"/>
        </w:rPr>
      </w:pPr>
      <w:r>
        <w:rPr>
          <w:rFonts w:cs="Arial"/>
        </w:rPr>
        <w:pict w14:anchorId="3BC9EA83">
          <v:rect id="_x0000_i2747" style="width:0;height:1.5pt" o:hralign="center" o:hrstd="t" o:hr="t" fillcolor="#a0a0a0" stroked="f"/>
        </w:pict>
      </w:r>
    </w:p>
    <w:p w14:paraId="4DD96A00" w14:textId="77777777" w:rsidR="009810C9" w:rsidRPr="0046756F" w:rsidRDefault="009810C9" w:rsidP="009810C9">
      <w:pPr>
        <w:pStyle w:val="Heading4"/>
        <w:rPr>
          <w:rFonts w:ascii="Arial" w:hAnsi="Arial" w:cs="Arial"/>
        </w:rPr>
      </w:pPr>
      <w:bookmarkStart w:id="3451" w:name="_Toc122797084"/>
      <w:bookmarkStart w:id="3452" w:name="_Toc158907134"/>
      <w:r w:rsidRPr="0046756F">
        <w:rPr>
          <w:rFonts w:ascii="Arial" w:hAnsi="Arial" w:cs="Arial"/>
        </w:rPr>
        <w:t>11.10.10.6 Other CSUs called by this CSU</w:t>
      </w:r>
      <w:bookmarkEnd w:id="3451"/>
      <w:bookmarkEnd w:id="3452"/>
    </w:p>
    <w:p w14:paraId="28C46488" w14:textId="77777777" w:rsidR="009810C9" w:rsidRPr="0046756F" w:rsidRDefault="009810C9" w:rsidP="009810C9">
      <w:pPr>
        <w:rPr>
          <w:rFonts w:cs="Arial"/>
        </w:rPr>
      </w:pPr>
    </w:p>
    <w:p w14:paraId="115189C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01F5F01" w14:textId="77777777" w:rsidR="009810C9" w:rsidRPr="0046756F" w:rsidRDefault="00000000" w:rsidP="009810C9">
      <w:pPr>
        <w:rPr>
          <w:rFonts w:cs="Arial"/>
        </w:rPr>
      </w:pPr>
      <w:r>
        <w:rPr>
          <w:rFonts w:cs="Arial"/>
        </w:rPr>
        <w:pict w14:anchorId="4C367BC8">
          <v:rect id="_x0000_i2748" style="width:0;height:1.5pt" o:hralign="center" o:hrstd="t" o:hr="t" fillcolor="#a0a0a0" stroked="f"/>
        </w:pict>
      </w:r>
    </w:p>
    <w:p w14:paraId="4E8C5652" w14:textId="77777777" w:rsidR="009810C9" w:rsidRPr="0046756F" w:rsidRDefault="009810C9" w:rsidP="009810C9">
      <w:pPr>
        <w:pStyle w:val="Heading4"/>
        <w:rPr>
          <w:rFonts w:ascii="Arial" w:hAnsi="Arial" w:cs="Arial"/>
        </w:rPr>
      </w:pPr>
      <w:bookmarkStart w:id="3453" w:name="_Toc122797085"/>
      <w:bookmarkStart w:id="3454" w:name="_Toc158907135"/>
      <w:r w:rsidRPr="0046756F">
        <w:rPr>
          <w:rFonts w:ascii="Arial" w:hAnsi="Arial" w:cs="Arial"/>
        </w:rPr>
        <w:t>11.10.10.7 Description of list of LLRs allocated</w:t>
      </w:r>
      <w:bookmarkEnd w:id="3453"/>
      <w:bookmarkEnd w:id="3454"/>
    </w:p>
    <w:p w14:paraId="78D86107" w14:textId="77777777" w:rsidR="009810C9" w:rsidRPr="0046756F" w:rsidRDefault="009810C9" w:rsidP="009810C9">
      <w:pPr>
        <w:rPr>
          <w:rFonts w:cs="Arial"/>
        </w:rPr>
      </w:pPr>
    </w:p>
    <w:p w14:paraId="200F3E9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RccPclk2Config.</w:t>
      </w:r>
    </w:p>
    <w:p w14:paraId="03E0A97B" w14:textId="77777777" w:rsidR="009810C9" w:rsidRPr="0046756F" w:rsidRDefault="00000000" w:rsidP="009810C9">
      <w:pPr>
        <w:rPr>
          <w:rFonts w:cs="Arial"/>
        </w:rPr>
      </w:pPr>
      <w:r>
        <w:rPr>
          <w:rFonts w:cs="Arial"/>
        </w:rPr>
        <w:pict w14:anchorId="6137797A">
          <v:rect id="_x0000_i2749" style="width:0;height:1.5pt" o:hralign="center" o:hrstd="t" o:hr="t" fillcolor="#a0a0a0" stroked="f"/>
        </w:pict>
      </w:r>
    </w:p>
    <w:p w14:paraId="5CD294DF" w14:textId="77777777" w:rsidR="009810C9" w:rsidRPr="0046756F" w:rsidRDefault="009810C9" w:rsidP="009810C9">
      <w:pPr>
        <w:pStyle w:val="Heading5"/>
        <w:rPr>
          <w:rFonts w:ascii="Arial" w:hAnsi="Arial" w:cs="Arial"/>
        </w:rPr>
      </w:pPr>
      <w:bookmarkStart w:id="3455" w:name="_Toc122797086"/>
      <w:bookmarkStart w:id="3456" w:name="_Toc158907136"/>
      <w:r w:rsidRPr="0046756F">
        <w:rPr>
          <w:rFonts w:ascii="Arial" w:hAnsi="Arial" w:cs="Arial"/>
        </w:rPr>
        <w:t>11.10.10.7.1 daulibstm32f4xxrcc-RccPclk2Config-LLR-001</w:t>
      </w:r>
      <w:bookmarkEnd w:id="3455"/>
      <w:bookmarkEnd w:id="3456"/>
    </w:p>
    <w:p w14:paraId="15A609E7" w14:textId="77777777" w:rsidR="009810C9" w:rsidRPr="0046756F" w:rsidRDefault="009810C9" w:rsidP="009810C9">
      <w:pPr>
        <w:rPr>
          <w:rFonts w:cs="Arial"/>
        </w:rPr>
      </w:pPr>
      <w:r w:rsidRPr="0046756F">
        <w:rPr>
          <w:rFonts w:cs="Arial"/>
        </w:rPr>
        <w:t>Requirement ID: H698-LLD-CMU-FNC-1857</w:t>
      </w:r>
    </w:p>
    <w:p w14:paraId="1DD6A30F" w14:textId="77777777" w:rsidR="009810C9" w:rsidRPr="0046756F" w:rsidRDefault="009810C9" w:rsidP="009810C9">
      <w:pPr>
        <w:rPr>
          <w:rFonts w:cs="Arial"/>
        </w:rPr>
      </w:pPr>
    </w:p>
    <w:p w14:paraId="4E3A3C82" w14:textId="77777777" w:rsidR="009810C9" w:rsidRPr="0046756F" w:rsidRDefault="009810C9" w:rsidP="009810C9">
      <w:pPr>
        <w:widowControl w:val="0"/>
        <w:autoSpaceDE w:val="0"/>
        <w:autoSpaceDN w:val="0"/>
        <w:adjustRightInd w:val="0"/>
        <w:rPr>
          <w:rFonts w:cs="Arial"/>
        </w:rPr>
      </w:pPr>
      <w:r w:rsidRPr="0046756F">
        <w:rPr>
          <w:rFonts w:cs="Arial"/>
        </w:rPr>
        <w:t>The function shall clear the APB high-speed prescaler bits (bit 13 to 15) in RCC clock configuration register(cfgr) and write APB2 clock divider 'rcc_hclk' value into APB high-speed prescaler bits of cfgr.(i.e., sets the temporary register to cfgr of M_RCC, Bitwise AND with not of M_RCC_CFGR_PPRE2, Bitwise OR with rcc_hclk left shift of M_SHIFT_3)</w:t>
      </w:r>
    </w:p>
    <w:p w14:paraId="2B301AB3" w14:textId="77777777" w:rsidR="009810C9" w:rsidRPr="0046756F" w:rsidRDefault="009810C9" w:rsidP="009810C9">
      <w:pPr>
        <w:widowControl w:val="0"/>
        <w:autoSpaceDE w:val="0"/>
        <w:autoSpaceDN w:val="0"/>
        <w:adjustRightInd w:val="0"/>
        <w:rPr>
          <w:rFonts w:cs="Arial"/>
        </w:rPr>
      </w:pPr>
      <w:r w:rsidRPr="0046756F">
        <w:rPr>
          <w:rFonts w:cs="Arial"/>
        </w:rPr>
        <w:t>And stores the new value(cfgr of M_RCC to temporary register).</w:t>
      </w:r>
    </w:p>
    <w:p w14:paraId="6F7D05D6" w14:textId="77777777" w:rsidR="009810C9" w:rsidRPr="0046756F" w:rsidRDefault="00000000" w:rsidP="009810C9">
      <w:pPr>
        <w:rPr>
          <w:rFonts w:cs="Arial"/>
        </w:rPr>
      </w:pPr>
      <w:r>
        <w:rPr>
          <w:rFonts w:cs="Arial"/>
        </w:rPr>
        <w:pict w14:anchorId="283C24A6">
          <v:rect id="_x0000_i2750" style="width:0;height:1.5pt" o:hralign="center" o:hrstd="t" o:hr="t" fillcolor="#a0a0a0" stroked="f"/>
        </w:pict>
      </w:r>
    </w:p>
    <w:p w14:paraId="2A55E784" w14:textId="77777777" w:rsidR="009810C9" w:rsidRPr="0046756F" w:rsidRDefault="009810C9" w:rsidP="009810C9">
      <w:pPr>
        <w:pStyle w:val="Heading3"/>
      </w:pPr>
      <w:bookmarkStart w:id="3457" w:name="_Toc122797087"/>
      <w:bookmarkStart w:id="3458" w:name="_Toc158907137"/>
      <w:r w:rsidRPr="0046756F">
        <w:t>11.10.11 RccGetClocksFreq</w:t>
      </w:r>
      <w:bookmarkEnd w:id="3457"/>
      <w:bookmarkEnd w:id="3458"/>
    </w:p>
    <w:p w14:paraId="3C9F87B3" w14:textId="77777777" w:rsidR="009810C9" w:rsidRPr="0046756F" w:rsidRDefault="009810C9" w:rsidP="009810C9">
      <w:pPr>
        <w:rPr>
          <w:rFonts w:cs="Arial"/>
        </w:rPr>
      </w:pPr>
    </w:p>
    <w:p w14:paraId="4F25A236"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RccGetClocksFreq will follow in the sub sections.</w:t>
      </w:r>
    </w:p>
    <w:p w14:paraId="71CCD6B1" w14:textId="77777777" w:rsidR="009810C9" w:rsidRPr="0046756F" w:rsidRDefault="00000000" w:rsidP="009810C9">
      <w:pPr>
        <w:rPr>
          <w:rFonts w:cs="Arial"/>
        </w:rPr>
      </w:pPr>
      <w:r>
        <w:rPr>
          <w:rFonts w:cs="Arial"/>
        </w:rPr>
        <w:pict w14:anchorId="2656BA4A">
          <v:rect id="_x0000_i2751" style="width:0;height:1.5pt" o:hralign="center" o:hrstd="t" o:hr="t" fillcolor="#a0a0a0" stroked="f"/>
        </w:pict>
      </w:r>
    </w:p>
    <w:p w14:paraId="5A5545C7" w14:textId="77777777" w:rsidR="009810C9" w:rsidRPr="0046756F" w:rsidRDefault="009810C9" w:rsidP="009810C9">
      <w:pPr>
        <w:pStyle w:val="Heading4"/>
        <w:rPr>
          <w:rFonts w:ascii="Arial" w:hAnsi="Arial" w:cs="Arial"/>
        </w:rPr>
      </w:pPr>
      <w:bookmarkStart w:id="3459" w:name="_Toc122797088"/>
      <w:bookmarkStart w:id="3460" w:name="_Toc158907138"/>
      <w:r w:rsidRPr="0046756F">
        <w:rPr>
          <w:rFonts w:ascii="Arial" w:hAnsi="Arial" w:cs="Arial"/>
        </w:rPr>
        <w:t>11.10.11.1 Brief Description</w:t>
      </w:r>
      <w:bookmarkEnd w:id="3459"/>
      <w:bookmarkEnd w:id="3460"/>
    </w:p>
    <w:p w14:paraId="1462B857" w14:textId="77777777" w:rsidR="009810C9" w:rsidRPr="0046756F" w:rsidRDefault="009810C9" w:rsidP="009810C9">
      <w:pPr>
        <w:rPr>
          <w:rFonts w:cs="Arial"/>
        </w:rPr>
      </w:pPr>
    </w:p>
    <w:p w14:paraId="2A469B4D"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RccGetClocksFreq gets the clock frequency.</w:t>
      </w:r>
    </w:p>
    <w:p w14:paraId="71C0AD90" w14:textId="77777777" w:rsidR="009810C9" w:rsidRPr="0046756F" w:rsidRDefault="00000000" w:rsidP="009810C9">
      <w:pPr>
        <w:rPr>
          <w:rFonts w:cs="Arial"/>
        </w:rPr>
      </w:pPr>
      <w:r>
        <w:rPr>
          <w:rFonts w:cs="Arial"/>
        </w:rPr>
        <w:pict w14:anchorId="68357562">
          <v:rect id="_x0000_i2752" style="width:0;height:1.5pt" o:hralign="center" o:hrstd="t" o:hr="t" fillcolor="#a0a0a0" stroked="f"/>
        </w:pict>
      </w:r>
    </w:p>
    <w:p w14:paraId="07CF704A" w14:textId="77777777" w:rsidR="009810C9" w:rsidRPr="0046756F" w:rsidRDefault="009810C9" w:rsidP="009810C9">
      <w:pPr>
        <w:pStyle w:val="Heading4"/>
        <w:rPr>
          <w:rFonts w:ascii="Arial" w:hAnsi="Arial" w:cs="Arial"/>
        </w:rPr>
      </w:pPr>
      <w:bookmarkStart w:id="3461" w:name="_Toc122797089"/>
      <w:bookmarkStart w:id="3462" w:name="_Toc158907139"/>
      <w:r w:rsidRPr="0046756F">
        <w:rPr>
          <w:rFonts w:ascii="Arial" w:hAnsi="Arial" w:cs="Arial"/>
        </w:rPr>
        <w:t>11.10.11.2 List of HLRs allocated</w:t>
      </w:r>
      <w:bookmarkEnd w:id="3461"/>
      <w:bookmarkEnd w:id="3462"/>
    </w:p>
    <w:p w14:paraId="3C138DD7" w14:textId="77777777" w:rsidR="009810C9" w:rsidRPr="0046756F" w:rsidRDefault="009810C9" w:rsidP="009810C9">
      <w:pPr>
        <w:rPr>
          <w:rFonts w:cs="Arial"/>
        </w:rPr>
      </w:pPr>
    </w:p>
    <w:p w14:paraId="55354B7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789D16AD" w14:textId="77777777" w:rsidR="009810C9" w:rsidRPr="0046756F" w:rsidRDefault="00000000" w:rsidP="009810C9">
      <w:pPr>
        <w:rPr>
          <w:rFonts w:cs="Arial"/>
        </w:rPr>
      </w:pPr>
      <w:r>
        <w:rPr>
          <w:rFonts w:cs="Arial"/>
        </w:rPr>
        <w:pict w14:anchorId="65E51BE6">
          <v:rect id="_x0000_i2753" style="width:0;height:1.5pt" o:hralign="center" o:hrstd="t" o:hr="t" fillcolor="#a0a0a0" stroked="f"/>
        </w:pict>
      </w:r>
    </w:p>
    <w:p w14:paraId="3D7BF41E" w14:textId="77777777" w:rsidR="009810C9" w:rsidRPr="0046756F" w:rsidRDefault="009810C9" w:rsidP="009810C9">
      <w:pPr>
        <w:pStyle w:val="Heading4"/>
        <w:rPr>
          <w:rFonts w:ascii="Arial" w:hAnsi="Arial" w:cs="Arial"/>
        </w:rPr>
      </w:pPr>
      <w:bookmarkStart w:id="3463" w:name="_Toc122797090"/>
      <w:bookmarkStart w:id="3464" w:name="_Toc158907140"/>
      <w:r w:rsidRPr="0046756F">
        <w:rPr>
          <w:rFonts w:ascii="Arial" w:hAnsi="Arial" w:cs="Arial"/>
        </w:rPr>
        <w:t>11.10.11.3 List of global variables accessed and modified</w:t>
      </w:r>
      <w:bookmarkEnd w:id="3463"/>
      <w:bookmarkEnd w:id="3464"/>
    </w:p>
    <w:p w14:paraId="5750F3BF" w14:textId="77777777" w:rsidR="009810C9" w:rsidRPr="0046756F" w:rsidRDefault="009810C9" w:rsidP="009810C9">
      <w:pPr>
        <w:rPr>
          <w:rFonts w:cs="Arial"/>
        </w:rPr>
      </w:pPr>
    </w:p>
    <w:p w14:paraId="57A3BFDA"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4003E364"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70373AF5" w14:textId="77777777" w:rsidR="009810C9" w:rsidRPr="0046756F" w:rsidRDefault="00000000" w:rsidP="009810C9">
      <w:pPr>
        <w:rPr>
          <w:rFonts w:cs="Arial"/>
        </w:rPr>
      </w:pPr>
      <w:r>
        <w:rPr>
          <w:rFonts w:cs="Arial"/>
        </w:rPr>
        <w:pict w14:anchorId="216C2498">
          <v:rect id="_x0000_i2754" style="width:0;height:1.5pt" o:hralign="center" o:hrstd="t" o:hr="t" fillcolor="#a0a0a0" stroked="f"/>
        </w:pict>
      </w:r>
    </w:p>
    <w:p w14:paraId="11DDBBB9" w14:textId="77777777" w:rsidR="009810C9" w:rsidRPr="0046756F" w:rsidRDefault="009810C9" w:rsidP="009810C9">
      <w:pPr>
        <w:pStyle w:val="Heading4"/>
        <w:rPr>
          <w:rFonts w:ascii="Arial" w:hAnsi="Arial" w:cs="Arial"/>
        </w:rPr>
      </w:pPr>
      <w:bookmarkStart w:id="3465" w:name="_Toc122797091"/>
      <w:bookmarkStart w:id="3466" w:name="_Toc158907141"/>
      <w:r w:rsidRPr="0046756F">
        <w:rPr>
          <w:rFonts w:ascii="Arial" w:hAnsi="Arial" w:cs="Arial"/>
        </w:rPr>
        <w:t>11.10.11.4 Parameter list (Input/Output)</w:t>
      </w:r>
      <w:bookmarkEnd w:id="3465"/>
      <w:bookmarkEnd w:id="3466"/>
    </w:p>
    <w:p w14:paraId="02775F49" w14:textId="77777777" w:rsidR="009810C9" w:rsidRPr="0046756F" w:rsidRDefault="009810C9" w:rsidP="009810C9">
      <w:pPr>
        <w:rPr>
          <w:rFonts w:cs="Arial"/>
        </w:rPr>
      </w:pPr>
    </w:p>
    <w:p w14:paraId="388F140A" w14:textId="77777777" w:rsidR="009810C9" w:rsidRPr="0046756F" w:rsidRDefault="009810C9" w:rsidP="009810C9">
      <w:pPr>
        <w:widowControl w:val="0"/>
        <w:autoSpaceDE w:val="0"/>
        <w:autoSpaceDN w:val="0"/>
        <w:adjustRightInd w:val="0"/>
        <w:rPr>
          <w:rFonts w:cs="Arial"/>
        </w:rPr>
      </w:pPr>
      <w:r w:rsidRPr="0046756F">
        <w:rPr>
          <w:rFonts w:cs="Arial"/>
        </w:rPr>
        <w:t>Inputs: T_RCC_CLOCKS* rcc_clocks - System clock source.</w:t>
      </w:r>
    </w:p>
    <w:p w14:paraId="64009707"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T_RCC_CLOCKS* rcc_clocks - System clock source.</w:t>
      </w:r>
    </w:p>
    <w:p w14:paraId="05AEDEC2" w14:textId="77777777" w:rsidR="009810C9" w:rsidRPr="0046756F" w:rsidRDefault="00000000" w:rsidP="009810C9">
      <w:pPr>
        <w:rPr>
          <w:rFonts w:cs="Arial"/>
        </w:rPr>
      </w:pPr>
      <w:r>
        <w:rPr>
          <w:rFonts w:cs="Arial"/>
        </w:rPr>
        <w:pict w14:anchorId="4CC48D1F">
          <v:rect id="_x0000_i2755" style="width:0;height:1.5pt" o:hralign="center" o:hrstd="t" o:hr="t" fillcolor="#a0a0a0" stroked="f"/>
        </w:pict>
      </w:r>
    </w:p>
    <w:p w14:paraId="20A46B94" w14:textId="77777777" w:rsidR="009810C9" w:rsidRPr="0046756F" w:rsidRDefault="009810C9" w:rsidP="009810C9">
      <w:pPr>
        <w:pStyle w:val="Heading4"/>
        <w:rPr>
          <w:rFonts w:ascii="Arial" w:hAnsi="Arial" w:cs="Arial"/>
        </w:rPr>
      </w:pPr>
      <w:bookmarkStart w:id="3467" w:name="_Toc122797092"/>
      <w:bookmarkStart w:id="3468" w:name="_Toc158907142"/>
      <w:r w:rsidRPr="0046756F">
        <w:rPr>
          <w:rFonts w:ascii="Arial" w:hAnsi="Arial" w:cs="Arial"/>
        </w:rPr>
        <w:t>11.10.11.5 Return Value</w:t>
      </w:r>
      <w:bookmarkEnd w:id="3467"/>
      <w:bookmarkEnd w:id="3468"/>
    </w:p>
    <w:p w14:paraId="5EBFE1F5" w14:textId="77777777" w:rsidR="009810C9" w:rsidRPr="0046756F" w:rsidRDefault="009810C9" w:rsidP="009810C9">
      <w:pPr>
        <w:rPr>
          <w:rFonts w:cs="Arial"/>
        </w:rPr>
      </w:pPr>
    </w:p>
    <w:p w14:paraId="024C6201"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4758665A" w14:textId="77777777" w:rsidR="009810C9" w:rsidRPr="0046756F" w:rsidRDefault="00000000" w:rsidP="009810C9">
      <w:pPr>
        <w:rPr>
          <w:rFonts w:cs="Arial"/>
        </w:rPr>
      </w:pPr>
      <w:r>
        <w:rPr>
          <w:rFonts w:cs="Arial"/>
        </w:rPr>
        <w:pict w14:anchorId="2B66B70E">
          <v:rect id="_x0000_i2756" style="width:0;height:1.5pt" o:hralign="center" o:hrstd="t" o:hr="t" fillcolor="#a0a0a0" stroked="f"/>
        </w:pict>
      </w:r>
    </w:p>
    <w:p w14:paraId="255B680F" w14:textId="77777777" w:rsidR="009810C9" w:rsidRPr="0046756F" w:rsidRDefault="009810C9" w:rsidP="009810C9">
      <w:pPr>
        <w:pStyle w:val="Heading4"/>
        <w:rPr>
          <w:rFonts w:ascii="Arial" w:hAnsi="Arial" w:cs="Arial"/>
        </w:rPr>
      </w:pPr>
      <w:bookmarkStart w:id="3469" w:name="_Toc122797093"/>
      <w:bookmarkStart w:id="3470" w:name="_Toc158907143"/>
      <w:r w:rsidRPr="0046756F">
        <w:rPr>
          <w:rFonts w:ascii="Arial" w:hAnsi="Arial" w:cs="Arial"/>
        </w:rPr>
        <w:t>11.10.11.6 Other CSUs called by this CSU</w:t>
      </w:r>
      <w:bookmarkEnd w:id="3469"/>
      <w:bookmarkEnd w:id="3470"/>
    </w:p>
    <w:p w14:paraId="3EB3DE5E" w14:textId="77777777" w:rsidR="009810C9" w:rsidRPr="0046756F" w:rsidRDefault="009810C9" w:rsidP="009810C9">
      <w:pPr>
        <w:rPr>
          <w:rFonts w:cs="Arial"/>
        </w:rPr>
      </w:pPr>
    </w:p>
    <w:p w14:paraId="15668A9A"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19DFF03E" w14:textId="77777777" w:rsidR="009810C9" w:rsidRPr="0046756F" w:rsidRDefault="00000000" w:rsidP="009810C9">
      <w:pPr>
        <w:rPr>
          <w:rFonts w:cs="Arial"/>
        </w:rPr>
      </w:pPr>
      <w:r>
        <w:rPr>
          <w:rFonts w:cs="Arial"/>
        </w:rPr>
        <w:pict w14:anchorId="1E8950EE">
          <v:rect id="_x0000_i2757" style="width:0;height:1.5pt" o:hralign="center" o:hrstd="t" o:hr="t" fillcolor="#a0a0a0" stroked="f"/>
        </w:pict>
      </w:r>
    </w:p>
    <w:p w14:paraId="3F103A23" w14:textId="77777777" w:rsidR="009810C9" w:rsidRPr="0046756F" w:rsidRDefault="009810C9" w:rsidP="009810C9">
      <w:pPr>
        <w:pStyle w:val="Heading4"/>
        <w:rPr>
          <w:rFonts w:ascii="Arial" w:hAnsi="Arial" w:cs="Arial"/>
        </w:rPr>
      </w:pPr>
      <w:bookmarkStart w:id="3471" w:name="_Toc122797094"/>
      <w:bookmarkStart w:id="3472" w:name="_Toc158907144"/>
      <w:r w:rsidRPr="0046756F">
        <w:rPr>
          <w:rFonts w:ascii="Arial" w:hAnsi="Arial" w:cs="Arial"/>
        </w:rPr>
        <w:t>11.10.11.7 Description of list of LLRs allocated</w:t>
      </w:r>
      <w:bookmarkEnd w:id="3471"/>
      <w:bookmarkEnd w:id="3472"/>
    </w:p>
    <w:p w14:paraId="6C9332B8" w14:textId="77777777" w:rsidR="009810C9" w:rsidRPr="0046756F" w:rsidRDefault="009810C9" w:rsidP="009810C9">
      <w:pPr>
        <w:rPr>
          <w:rFonts w:cs="Arial"/>
        </w:rPr>
      </w:pPr>
    </w:p>
    <w:p w14:paraId="660DAD2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RccGetClocksFreq.</w:t>
      </w:r>
    </w:p>
    <w:p w14:paraId="35B8E286" w14:textId="77777777" w:rsidR="009810C9" w:rsidRPr="0046756F" w:rsidRDefault="00000000" w:rsidP="009810C9">
      <w:pPr>
        <w:rPr>
          <w:rFonts w:cs="Arial"/>
        </w:rPr>
      </w:pPr>
      <w:r>
        <w:rPr>
          <w:rFonts w:cs="Arial"/>
        </w:rPr>
        <w:pict w14:anchorId="14F280D2">
          <v:rect id="_x0000_i2758" style="width:0;height:1.5pt" o:hralign="center" o:hrstd="t" o:hr="t" fillcolor="#a0a0a0" stroked="f"/>
        </w:pict>
      </w:r>
    </w:p>
    <w:p w14:paraId="10D70659" w14:textId="77777777" w:rsidR="009810C9" w:rsidRPr="0046756F" w:rsidRDefault="009810C9" w:rsidP="009810C9">
      <w:pPr>
        <w:pStyle w:val="Heading5"/>
        <w:rPr>
          <w:rFonts w:ascii="Arial" w:hAnsi="Arial" w:cs="Arial"/>
        </w:rPr>
      </w:pPr>
      <w:bookmarkStart w:id="3473" w:name="_Toc122797095"/>
      <w:bookmarkStart w:id="3474" w:name="_Toc158907145"/>
      <w:r w:rsidRPr="0046756F">
        <w:rPr>
          <w:rFonts w:ascii="Arial" w:hAnsi="Arial" w:cs="Arial"/>
        </w:rPr>
        <w:t>11.10.11.7.1 daulibstm32f4xxrcc-RccGetClocksFreq-LLR-001</w:t>
      </w:r>
      <w:bookmarkEnd w:id="3473"/>
      <w:bookmarkEnd w:id="3474"/>
    </w:p>
    <w:p w14:paraId="241B4BBE" w14:textId="77777777" w:rsidR="009810C9" w:rsidRPr="0046756F" w:rsidRDefault="009810C9" w:rsidP="009810C9">
      <w:pPr>
        <w:rPr>
          <w:rFonts w:cs="Arial"/>
        </w:rPr>
      </w:pPr>
      <w:r w:rsidRPr="0046756F">
        <w:rPr>
          <w:rFonts w:cs="Arial"/>
        </w:rPr>
        <w:t>Requirement ID: H698-LLD-CMU-FNC-1866</w:t>
      </w:r>
    </w:p>
    <w:p w14:paraId="46356F78" w14:textId="77777777" w:rsidR="009810C9" w:rsidRPr="0046756F" w:rsidRDefault="009810C9" w:rsidP="009810C9">
      <w:pPr>
        <w:rPr>
          <w:rFonts w:cs="Arial"/>
        </w:rPr>
      </w:pPr>
    </w:p>
    <w:p w14:paraId="0B023852"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find the sysclk source by extracting 4 LSB bits of RCC clock configuration register (cfgr) </w:t>
      </w:r>
    </w:p>
    <w:p w14:paraId="6F376094" w14:textId="77777777" w:rsidR="009810C9" w:rsidRPr="0046756F" w:rsidRDefault="009810C9" w:rsidP="009810C9">
      <w:pPr>
        <w:widowControl w:val="0"/>
        <w:autoSpaceDE w:val="0"/>
        <w:autoSpaceDN w:val="0"/>
        <w:adjustRightInd w:val="0"/>
        <w:rPr>
          <w:rFonts w:cs="Arial"/>
          <w:sz w:val="17"/>
          <w:szCs w:val="17"/>
        </w:rPr>
      </w:pPr>
      <w:r w:rsidRPr="0046756F">
        <w:rPr>
          <w:rFonts w:cs="Arial"/>
        </w:rPr>
        <w:t>(i.e., cfgr of M_RCC Bitwise AND with M_RCC_CFGR_SWS)</w:t>
      </w:r>
    </w:p>
    <w:p w14:paraId="3A80EFD9" w14:textId="77777777" w:rsidR="009810C9" w:rsidRPr="0046756F" w:rsidRDefault="00000000" w:rsidP="009810C9">
      <w:pPr>
        <w:rPr>
          <w:rFonts w:cs="Arial"/>
        </w:rPr>
      </w:pPr>
      <w:r>
        <w:rPr>
          <w:rFonts w:cs="Arial"/>
        </w:rPr>
        <w:pict w14:anchorId="3644C145">
          <v:rect id="_x0000_i2759" style="width:0;height:1.5pt" o:hralign="center" o:hrstd="t" o:hr="t" fillcolor="#a0a0a0" stroked="f"/>
        </w:pict>
      </w:r>
    </w:p>
    <w:p w14:paraId="7F7E28D3" w14:textId="77777777" w:rsidR="009810C9" w:rsidRPr="0046756F" w:rsidRDefault="009810C9" w:rsidP="009810C9">
      <w:pPr>
        <w:pStyle w:val="Heading5"/>
        <w:rPr>
          <w:rFonts w:ascii="Arial" w:hAnsi="Arial" w:cs="Arial"/>
        </w:rPr>
      </w:pPr>
      <w:bookmarkStart w:id="3475" w:name="_Toc122797096"/>
      <w:bookmarkStart w:id="3476" w:name="_Toc158907146"/>
      <w:r w:rsidRPr="0046756F">
        <w:rPr>
          <w:rFonts w:ascii="Arial" w:hAnsi="Arial" w:cs="Arial"/>
        </w:rPr>
        <w:t>11.10.11.7.2 daulibstm32f4xxrcc-RccGetClocksFreq-LLR-002</w:t>
      </w:r>
      <w:bookmarkEnd w:id="3475"/>
      <w:bookmarkEnd w:id="3476"/>
    </w:p>
    <w:p w14:paraId="25F1346B" w14:textId="77777777" w:rsidR="009810C9" w:rsidRPr="0046756F" w:rsidRDefault="009810C9" w:rsidP="009810C9">
      <w:pPr>
        <w:rPr>
          <w:rFonts w:cs="Arial"/>
        </w:rPr>
      </w:pPr>
      <w:r w:rsidRPr="0046756F">
        <w:rPr>
          <w:rFonts w:cs="Arial"/>
        </w:rPr>
        <w:t>Requirement ID: H698-LLD-CMU-FNC-1867</w:t>
      </w:r>
    </w:p>
    <w:p w14:paraId="3174B9D3" w14:textId="77777777" w:rsidR="009810C9" w:rsidRPr="0046756F" w:rsidRDefault="009810C9" w:rsidP="009810C9">
      <w:pPr>
        <w:rPr>
          <w:rFonts w:cs="Arial"/>
        </w:rPr>
      </w:pPr>
    </w:p>
    <w:p w14:paraId="66099C0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set SYSCLK frequency of Rcc clocks to M_HSI_VALUE when sysclk source value is M_HEX_ZERO.</w:t>
      </w:r>
    </w:p>
    <w:p w14:paraId="19B3CA95" w14:textId="77777777" w:rsidR="009810C9" w:rsidRPr="0046756F" w:rsidRDefault="00000000" w:rsidP="009810C9">
      <w:pPr>
        <w:rPr>
          <w:rFonts w:cs="Arial"/>
        </w:rPr>
      </w:pPr>
      <w:r>
        <w:rPr>
          <w:rFonts w:cs="Arial"/>
        </w:rPr>
        <w:pict w14:anchorId="06B74AC3">
          <v:rect id="_x0000_i2760" style="width:0;height:1.5pt" o:hralign="center" o:hrstd="t" o:hr="t" fillcolor="#a0a0a0" stroked="f"/>
        </w:pict>
      </w:r>
    </w:p>
    <w:p w14:paraId="216F6A48" w14:textId="77777777" w:rsidR="009810C9" w:rsidRPr="0046756F" w:rsidRDefault="009810C9" w:rsidP="009810C9">
      <w:pPr>
        <w:pStyle w:val="Heading5"/>
        <w:rPr>
          <w:rFonts w:ascii="Arial" w:hAnsi="Arial" w:cs="Arial"/>
        </w:rPr>
      </w:pPr>
      <w:bookmarkStart w:id="3477" w:name="_Toc122797097"/>
      <w:bookmarkStart w:id="3478" w:name="_Toc158907147"/>
      <w:r w:rsidRPr="0046756F">
        <w:rPr>
          <w:rFonts w:ascii="Arial" w:hAnsi="Arial" w:cs="Arial"/>
        </w:rPr>
        <w:t>11.10.11.7.3 daulibstm32f4xxrcc-RccGetClocksFreq-LLR-003</w:t>
      </w:r>
      <w:bookmarkEnd w:id="3477"/>
      <w:bookmarkEnd w:id="3478"/>
    </w:p>
    <w:p w14:paraId="4A4D0FD1" w14:textId="77777777" w:rsidR="009810C9" w:rsidRPr="0046756F" w:rsidRDefault="009810C9" w:rsidP="009810C9">
      <w:pPr>
        <w:rPr>
          <w:rFonts w:cs="Arial"/>
        </w:rPr>
      </w:pPr>
      <w:r w:rsidRPr="0046756F">
        <w:rPr>
          <w:rFonts w:cs="Arial"/>
        </w:rPr>
        <w:t>Requirement ID: H698-LLD-CMU-FNC-1868</w:t>
      </w:r>
    </w:p>
    <w:p w14:paraId="09649F98" w14:textId="77777777" w:rsidR="009810C9" w:rsidRPr="0046756F" w:rsidRDefault="009810C9" w:rsidP="009810C9">
      <w:pPr>
        <w:rPr>
          <w:rFonts w:cs="Arial"/>
        </w:rPr>
      </w:pPr>
    </w:p>
    <w:p w14:paraId="744B3573" w14:textId="77777777" w:rsidR="009810C9" w:rsidRPr="0046756F" w:rsidRDefault="009810C9" w:rsidP="009810C9">
      <w:pPr>
        <w:widowControl w:val="0"/>
        <w:autoSpaceDE w:val="0"/>
        <w:autoSpaceDN w:val="0"/>
        <w:adjustRightInd w:val="0"/>
        <w:rPr>
          <w:rFonts w:cs="Arial"/>
        </w:rPr>
      </w:pPr>
      <w:r w:rsidRPr="0046756F">
        <w:rPr>
          <w:rFonts w:cs="Arial"/>
        </w:rPr>
        <w:t>The function shall set SYSCLK frequency of Rcc clocks to M_HSE_VALUE when sysclk source value is M_HEX_FOUR.</w:t>
      </w:r>
    </w:p>
    <w:p w14:paraId="044E7591" w14:textId="77777777" w:rsidR="009810C9" w:rsidRPr="0046756F" w:rsidRDefault="00000000" w:rsidP="009810C9">
      <w:pPr>
        <w:rPr>
          <w:rFonts w:cs="Arial"/>
        </w:rPr>
      </w:pPr>
      <w:r>
        <w:rPr>
          <w:rFonts w:cs="Arial"/>
        </w:rPr>
        <w:pict w14:anchorId="40BBD463">
          <v:rect id="_x0000_i2761" style="width:0;height:1.5pt" o:hralign="center" o:hrstd="t" o:hr="t" fillcolor="#a0a0a0" stroked="f"/>
        </w:pict>
      </w:r>
    </w:p>
    <w:p w14:paraId="5100E7A8" w14:textId="77777777" w:rsidR="009810C9" w:rsidRPr="0046756F" w:rsidRDefault="009810C9" w:rsidP="009810C9">
      <w:pPr>
        <w:pStyle w:val="Heading5"/>
        <w:rPr>
          <w:rFonts w:ascii="Arial" w:hAnsi="Arial" w:cs="Arial"/>
        </w:rPr>
      </w:pPr>
      <w:bookmarkStart w:id="3479" w:name="_Toc122797098"/>
      <w:bookmarkStart w:id="3480" w:name="_Toc158907148"/>
      <w:r w:rsidRPr="0046756F">
        <w:rPr>
          <w:rFonts w:ascii="Arial" w:hAnsi="Arial" w:cs="Arial"/>
        </w:rPr>
        <w:t>11.10.11.7.4 daulibstm32f4xxrcc-RccGetClocksFreq-LLR-004</w:t>
      </w:r>
      <w:bookmarkEnd w:id="3479"/>
      <w:bookmarkEnd w:id="3480"/>
    </w:p>
    <w:p w14:paraId="2AC409C6" w14:textId="77777777" w:rsidR="009810C9" w:rsidRPr="0046756F" w:rsidRDefault="009810C9" w:rsidP="009810C9">
      <w:pPr>
        <w:rPr>
          <w:rFonts w:cs="Arial"/>
        </w:rPr>
      </w:pPr>
      <w:r w:rsidRPr="0046756F">
        <w:rPr>
          <w:rFonts w:cs="Arial"/>
        </w:rPr>
        <w:t>Requirement ID: H698-LLD-CMU-FNC-1869</w:t>
      </w:r>
    </w:p>
    <w:p w14:paraId="3DB7C06E" w14:textId="77777777" w:rsidR="009810C9" w:rsidRPr="0046756F" w:rsidRDefault="009810C9" w:rsidP="009810C9">
      <w:pPr>
        <w:rPr>
          <w:rFonts w:cs="Arial"/>
        </w:rPr>
      </w:pPr>
    </w:p>
    <w:p w14:paraId="4D5E0B16" w14:textId="77777777" w:rsidR="009810C9" w:rsidRPr="0046756F" w:rsidRDefault="009810C9" w:rsidP="009810C9">
      <w:pPr>
        <w:widowControl w:val="0"/>
        <w:autoSpaceDE w:val="0"/>
        <w:autoSpaceDN w:val="0"/>
        <w:adjustRightInd w:val="0"/>
        <w:rPr>
          <w:rFonts w:cs="Arial"/>
        </w:rPr>
      </w:pPr>
      <w:r w:rsidRPr="0046756F">
        <w:rPr>
          <w:rFonts w:cs="Arial"/>
        </w:rPr>
        <w:t xml:space="preserve">The function shall do the following when sysclk source value is M_HEX_EIGHT: </w:t>
      </w:r>
    </w:p>
    <w:p w14:paraId="2BDC1DA4"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a)</w:t>
      </w:r>
      <w:r w:rsidRPr="0046756F">
        <w:rPr>
          <w:rFonts w:cs="Arial"/>
        </w:rPr>
        <w:tab/>
        <w:t>Extract pll source(PLLSRC bit) from RCC PLL configuration register(pllcfgr)(i.e., pllcfgr of M_RCC Bitwise AND with M_RCC_PLLCFGR_PLLSRC right shift of M_SHIFT_22).</w:t>
      </w:r>
    </w:p>
    <w:p w14:paraId="3669DD78"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b)</w:t>
      </w:r>
      <w:r w:rsidRPr="0046756F">
        <w:rPr>
          <w:rFonts w:cs="Arial"/>
        </w:rPr>
        <w:tab/>
        <w:t>Extract pll_m (pllm bits 0 to 5) from RCC PLL configuration register(pllcfgr)(i.e., pllcfgr of M_RCC Bitwise AND with M_RCC_PLLCFGR_PLLM).</w:t>
      </w:r>
    </w:p>
    <w:p w14:paraId="1662039C"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c)</w:t>
      </w:r>
      <w:r w:rsidRPr="0046756F">
        <w:rPr>
          <w:rFonts w:cs="Arial"/>
        </w:rPr>
        <w:tab/>
        <w:t>when pll source is not M_ZERO, compute the VCO output frequency using HSE as PLL clock source(i.e., sets the pllvco to (M_HSE_VALUE divide by pllm) multiply with (pllcfgr of M_RCC Bitwise AND with M_RCC_PLLCFGR_PLLN) right shift of M_SHIFT_6)</w:t>
      </w:r>
    </w:p>
    <w:p w14:paraId="4931484B"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d)</w:t>
      </w:r>
      <w:r w:rsidRPr="0046756F">
        <w:rPr>
          <w:rFonts w:cs="Arial"/>
        </w:rPr>
        <w:tab/>
        <w:t>when pll source is M_ZERO, compute the VCO output frequency using HSI as PLL clock source(i.e., set the pllvco to (M_HSI_VALUE divide by pllm) multiply with (pllcfgr of M_RCC Bitwise AND with M_RCC_PLLCFGR_PLLN) right shift of M_SHIFT_6)</w:t>
      </w:r>
    </w:p>
    <w:p w14:paraId="02AF502C" w14:textId="77777777" w:rsidR="009810C9" w:rsidRPr="0046756F" w:rsidRDefault="009810C9" w:rsidP="009810C9">
      <w:pPr>
        <w:widowControl w:val="0"/>
        <w:autoSpaceDE w:val="0"/>
        <w:autoSpaceDN w:val="0"/>
        <w:adjustRightInd w:val="0"/>
        <w:ind w:left="720" w:hanging="360"/>
        <w:rPr>
          <w:rFonts w:cs="Arial"/>
          <w:sz w:val="17"/>
          <w:szCs w:val="17"/>
        </w:rPr>
      </w:pPr>
      <w:r w:rsidRPr="0046756F">
        <w:rPr>
          <w:rFonts w:cs="Arial"/>
        </w:rPr>
        <w:t>e)</w:t>
      </w:r>
      <w:r w:rsidRPr="0046756F">
        <w:rPr>
          <w:rFonts w:cs="Arial"/>
        </w:rPr>
        <w:tab/>
        <w:t>Compute PLL output clock frequency using VCO output frequency and set it to Sysclk_frequency of rcc_clocks(i.e., sets the pllp to (((pllcfgr of M_RCC Bitwise AND with M_RCC_PLLCFGR_PLLP) right shift of M_SHIFT_16) plus M_ONE) multiply with M_TWO and sets the Sysclk_frequency of rcc_clocks to pllvco divide by pllp).</w:t>
      </w:r>
    </w:p>
    <w:p w14:paraId="1AA3632E" w14:textId="77777777" w:rsidR="009810C9" w:rsidRPr="0046756F" w:rsidRDefault="00000000" w:rsidP="009810C9">
      <w:pPr>
        <w:rPr>
          <w:rFonts w:cs="Arial"/>
        </w:rPr>
      </w:pPr>
      <w:r>
        <w:rPr>
          <w:rFonts w:cs="Arial"/>
        </w:rPr>
        <w:pict w14:anchorId="00CFA0A0">
          <v:rect id="_x0000_i2762" style="width:0;height:1.5pt" o:hralign="center" o:hrstd="t" o:hr="t" fillcolor="#a0a0a0" stroked="f"/>
        </w:pict>
      </w:r>
    </w:p>
    <w:p w14:paraId="0920A239" w14:textId="77777777" w:rsidR="009810C9" w:rsidRPr="0046756F" w:rsidRDefault="009810C9" w:rsidP="009810C9">
      <w:pPr>
        <w:pStyle w:val="Heading5"/>
        <w:rPr>
          <w:rFonts w:ascii="Arial" w:hAnsi="Arial" w:cs="Arial"/>
        </w:rPr>
      </w:pPr>
      <w:bookmarkStart w:id="3481" w:name="_Toc122797099"/>
      <w:bookmarkStart w:id="3482" w:name="_Toc158907149"/>
      <w:r w:rsidRPr="0046756F">
        <w:rPr>
          <w:rFonts w:ascii="Arial" w:hAnsi="Arial" w:cs="Arial"/>
        </w:rPr>
        <w:t>11.10.11.7.5 daulibstm32f4xxrcc-RccGetClocksFreq-LLR-005</w:t>
      </w:r>
      <w:bookmarkEnd w:id="3481"/>
      <w:bookmarkEnd w:id="3482"/>
    </w:p>
    <w:p w14:paraId="43FC2C43" w14:textId="77777777" w:rsidR="009810C9" w:rsidRPr="0046756F" w:rsidRDefault="009810C9" w:rsidP="009810C9">
      <w:pPr>
        <w:rPr>
          <w:rFonts w:cs="Arial"/>
        </w:rPr>
      </w:pPr>
      <w:r w:rsidRPr="0046756F">
        <w:rPr>
          <w:rFonts w:cs="Arial"/>
        </w:rPr>
        <w:t>Requirement ID: H698-LLD-CMU-FNC-1870</w:t>
      </w:r>
    </w:p>
    <w:p w14:paraId="3C3AF216" w14:textId="77777777" w:rsidR="009810C9" w:rsidRPr="0046756F" w:rsidRDefault="009810C9" w:rsidP="009810C9">
      <w:pPr>
        <w:rPr>
          <w:rFonts w:cs="Arial"/>
        </w:rPr>
      </w:pPr>
    </w:p>
    <w:p w14:paraId="3C661779" w14:textId="77777777" w:rsidR="009810C9" w:rsidRPr="0046756F" w:rsidRDefault="009810C9" w:rsidP="009810C9">
      <w:pPr>
        <w:widowControl w:val="0"/>
        <w:autoSpaceDE w:val="0"/>
        <w:autoSpaceDN w:val="0"/>
        <w:adjustRightInd w:val="0"/>
        <w:rPr>
          <w:rFonts w:cs="Arial"/>
        </w:rPr>
      </w:pPr>
      <w:r w:rsidRPr="0046756F">
        <w:rPr>
          <w:rFonts w:cs="Arial"/>
        </w:rPr>
        <w:t>The function shall set SYSCLK frequency of Rcc clocks with M_HSI_VALUE if sysclk source value is other than M_HEX_ZERO, M_HEX_FOUR and M_HEX_EIGHT.</w:t>
      </w:r>
    </w:p>
    <w:p w14:paraId="339F62DC" w14:textId="77777777" w:rsidR="009810C9" w:rsidRPr="0046756F" w:rsidRDefault="00000000" w:rsidP="009810C9">
      <w:pPr>
        <w:rPr>
          <w:rFonts w:cs="Arial"/>
        </w:rPr>
      </w:pPr>
      <w:r>
        <w:rPr>
          <w:rFonts w:cs="Arial"/>
        </w:rPr>
        <w:pict w14:anchorId="3851D89E">
          <v:rect id="_x0000_i2763" style="width:0;height:1.5pt" o:hralign="center" o:hrstd="t" o:hr="t" fillcolor="#a0a0a0" stroked="f"/>
        </w:pict>
      </w:r>
    </w:p>
    <w:p w14:paraId="04A06CF7" w14:textId="77777777" w:rsidR="009810C9" w:rsidRPr="0046756F" w:rsidRDefault="009810C9" w:rsidP="009810C9">
      <w:pPr>
        <w:pStyle w:val="Heading5"/>
        <w:rPr>
          <w:rFonts w:ascii="Arial" w:hAnsi="Arial" w:cs="Arial"/>
        </w:rPr>
      </w:pPr>
      <w:bookmarkStart w:id="3483" w:name="_Toc122797100"/>
      <w:bookmarkStart w:id="3484" w:name="_Toc158907150"/>
      <w:r w:rsidRPr="0046756F">
        <w:rPr>
          <w:rFonts w:ascii="Arial" w:hAnsi="Arial" w:cs="Arial"/>
        </w:rPr>
        <w:t>11.10.11.7.6 daulibstm32f4xxrcc-RccGetClocksFreq-LLR-006</w:t>
      </w:r>
      <w:bookmarkEnd w:id="3483"/>
      <w:bookmarkEnd w:id="3484"/>
    </w:p>
    <w:p w14:paraId="1980E772" w14:textId="77777777" w:rsidR="009810C9" w:rsidRPr="0046756F" w:rsidRDefault="009810C9" w:rsidP="009810C9">
      <w:pPr>
        <w:rPr>
          <w:rFonts w:cs="Arial"/>
        </w:rPr>
      </w:pPr>
      <w:r w:rsidRPr="0046756F">
        <w:rPr>
          <w:rFonts w:cs="Arial"/>
        </w:rPr>
        <w:t>Requirement ID: H698-LLD-CMU-FNC-1871</w:t>
      </w:r>
    </w:p>
    <w:p w14:paraId="013BBE3C" w14:textId="77777777" w:rsidR="009810C9" w:rsidRPr="0046756F" w:rsidRDefault="009810C9" w:rsidP="009810C9">
      <w:pPr>
        <w:rPr>
          <w:rFonts w:cs="Arial"/>
        </w:rPr>
      </w:pPr>
    </w:p>
    <w:p w14:paraId="6BFDB1A7"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7E9533CC"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a)</w:t>
      </w:r>
      <w:r w:rsidRPr="0046756F">
        <w:rPr>
          <w:rFonts w:cs="Arial"/>
        </w:rPr>
        <w:tab/>
        <w:t>Extract the HPRE bit from RCC clock configuration register (cfgr) i.e, sets the sysclk source to cfgr of M_RCC Bitwise AND with M_RCC_CFGR_HPRE</w:t>
      </w:r>
    </w:p>
    <w:p w14:paraId="3CF126A6"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b)</w:t>
      </w:r>
      <w:r w:rsidRPr="0046756F">
        <w:rPr>
          <w:rFonts w:cs="Arial"/>
        </w:rPr>
        <w:tab/>
        <w:t>Get the corresponding prescaler value from Apbahb prescaler table with index of sysclk source (sysclk source is right shift of M_SHIFT_4).</w:t>
      </w:r>
    </w:p>
    <w:p w14:paraId="0A648CCB"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c)</w:t>
      </w:r>
      <w:r w:rsidRPr="0046756F">
        <w:rPr>
          <w:rFonts w:cs="Arial"/>
        </w:rPr>
        <w:tab/>
        <w:t>Set the hclk_frequency of rcc_clocks to sysclk_frequency of rcc_clocks right shifted by prescaler (extracted using prescaler value obtained Apbahb_presc_table with index as sysclk source).</w:t>
      </w:r>
    </w:p>
    <w:p w14:paraId="4E79FD18" w14:textId="77777777" w:rsidR="009810C9" w:rsidRPr="0046756F" w:rsidRDefault="00000000" w:rsidP="009810C9">
      <w:pPr>
        <w:rPr>
          <w:rFonts w:cs="Arial"/>
        </w:rPr>
      </w:pPr>
      <w:r>
        <w:rPr>
          <w:rFonts w:cs="Arial"/>
        </w:rPr>
        <w:pict w14:anchorId="36EFEB9C">
          <v:rect id="_x0000_i2764" style="width:0;height:1.5pt" o:hralign="center" o:hrstd="t" o:hr="t" fillcolor="#a0a0a0" stroked="f"/>
        </w:pict>
      </w:r>
    </w:p>
    <w:p w14:paraId="38EF6825" w14:textId="77777777" w:rsidR="009810C9" w:rsidRPr="0046756F" w:rsidRDefault="009810C9" w:rsidP="009810C9">
      <w:pPr>
        <w:pStyle w:val="Heading5"/>
        <w:rPr>
          <w:rFonts w:ascii="Arial" w:hAnsi="Arial" w:cs="Arial"/>
        </w:rPr>
      </w:pPr>
      <w:bookmarkStart w:id="3485" w:name="_Toc122797101"/>
      <w:bookmarkStart w:id="3486" w:name="_Toc158907151"/>
      <w:r w:rsidRPr="0046756F">
        <w:rPr>
          <w:rFonts w:ascii="Arial" w:hAnsi="Arial" w:cs="Arial"/>
        </w:rPr>
        <w:t>11.10.11.7.7 daulibstm32f4xxrcc-RccGetClocksFreq-LLR-007</w:t>
      </w:r>
      <w:bookmarkEnd w:id="3485"/>
      <w:bookmarkEnd w:id="3486"/>
    </w:p>
    <w:p w14:paraId="537B38E5" w14:textId="77777777" w:rsidR="009810C9" w:rsidRPr="0046756F" w:rsidRDefault="009810C9" w:rsidP="009810C9">
      <w:pPr>
        <w:rPr>
          <w:rFonts w:cs="Arial"/>
        </w:rPr>
      </w:pPr>
      <w:r w:rsidRPr="0046756F">
        <w:rPr>
          <w:rFonts w:cs="Arial"/>
        </w:rPr>
        <w:t>Requirement ID: H698-LLD-CMU-FNC-1872</w:t>
      </w:r>
    </w:p>
    <w:p w14:paraId="394280C9" w14:textId="77777777" w:rsidR="009810C9" w:rsidRPr="0046756F" w:rsidRDefault="009810C9" w:rsidP="009810C9">
      <w:pPr>
        <w:rPr>
          <w:rFonts w:cs="Arial"/>
        </w:rPr>
      </w:pPr>
    </w:p>
    <w:p w14:paraId="47535F75" w14:textId="77777777" w:rsidR="009810C9" w:rsidRPr="0046756F" w:rsidRDefault="009810C9" w:rsidP="009810C9">
      <w:pPr>
        <w:widowControl w:val="0"/>
        <w:autoSpaceDE w:val="0"/>
        <w:autoSpaceDN w:val="0"/>
        <w:adjustRightInd w:val="0"/>
        <w:rPr>
          <w:rFonts w:cs="Arial"/>
        </w:rPr>
      </w:pPr>
      <w:r w:rsidRPr="0046756F">
        <w:rPr>
          <w:rFonts w:cs="Arial"/>
        </w:rPr>
        <w:t>The function shall do the following:</w:t>
      </w:r>
    </w:p>
    <w:p w14:paraId="6481ED6F"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a)</w:t>
      </w:r>
      <w:r w:rsidRPr="0046756F">
        <w:rPr>
          <w:rFonts w:cs="Arial"/>
        </w:rPr>
        <w:tab/>
        <w:t>Extract the PPRE1 bit from RCC clock configuration register (cfgr) i.e, sets the sysclk source to cfgr of M_RCC Bitwise AND with M_RCC_CFGR_PPRE1 and right shifted by M_SHIFT_10.</w:t>
      </w:r>
    </w:p>
    <w:p w14:paraId="677EA4AC"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b)</w:t>
      </w:r>
      <w:r w:rsidRPr="0046756F">
        <w:rPr>
          <w:rFonts w:cs="Arial"/>
        </w:rPr>
        <w:tab/>
        <w:t>Get the corresponding prescaler value from Apbahb prescaler table with index as  sysclk source.</w:t>
      </w:r>
    </w:p>
    <w:p w14:paraId="0080432A" w14:textId="77777777" w:rsidR="009810C9" w:rsidRPr="0046756F" w:rsidRDefault="009810C9" w:rsidP="009810C9">
      <w:pPr>
        <w:widowControl w:val="0"/>
        <w:autoSpaceDE w:val="0"/>
        <w:autoSpaceDN w:val="0"/>
        <w:adjustRightInd w:val="0"/>
        <w:ind w:left="360"/>
        <w:rPr>
          <w:rFonts w:cs="Arial"/>
        </w:rPr>
      </w:pPr>
      <w:r w:rsidRPr="0046756F">
        <w:rPr>
          <w:rFonts w:cs="Arial"/>
        </w:rPr>
        <w:t>c)</w:t>
      </w:r>
      <w:r w:rsidRPr="0046756F">
        <w:rPr>
          <w:rFonts w:cs="Arial"/>
        </w:rPr>
        <w:tab/>
        <w:t>Set the pclk_1_frequency of rcc_clocks to hclk_frequency of rcc_clocks right shifted by prescaler.</w:t>
      </w:r>
    </w:p>
    <w:p w14:paraId="539D4C37"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d)   Extract the PPRE2 bit from RCC clock configuration register(cfgr)(i.e., sets the sysclk src to cfgr of M_RCC Bitwise AND M_RCC_CFGR_PPRE2 and right shift of M_SHIFT_13)</w:t>
      </w:r>
    </w:p>
    <w:p w14:paraId="5481CF65"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e)</w:t>
      </w:r>
      <w:r w:rsidRPr="0046756F">
        <w:rPr>
          <w:rFonts w:cs="Arial"/>
        </w:rPr>
        <w:tab/>
        <w:t>Get the corresponding prescaler value from Apbahb prescaler table with index as sysclk source.</w:t>
      </w:r>
    </w:p>
    <w:p w14:paraId="12FE2CD6" w14:textId="77777777" w:rsidR="009810C9" w:rsidRPr="0046756F" w:rsidRDefault="009810C9" w:rsidP="009810C9">
      <w:pPr>
        <w:widowControl w:val="0"/>
        <w:autoSpaceDE w:val="0"/>
        <w:autoSpaceDN w:val="0"/>
        <w:adjustRightInd w:val="0"/>
        <w:ind w:left="720" w:hanging="360"/>
        <w:rPr>
          <w:rFonts w:cs="Arial"/>
        </w:rPr>
      </w:pPr>
      <w:r w:rsidRPr="0046756F">
        <w:rPr>
          <w:rFonts w:cs="Arial"/>
        </w:rPr>
        <w:t>f)</w:t>
      </w:r>
      <w:r w:rsidRPr="0046756F">
        <w:rPr>
          <w:rFonts w:cs="Arial"/>
        </w:rPr>
        <w:tab/>
        <w:t>Set the pclk_2_frequency of rcc_clocks with hclk_frequency of rcc_clocks right shifted by prescaler value.</w:t>
      </w:r>
    </w:p>
    <w:p w14:paraId="3C0ACABC" w14:textId="77777777" w:rsidR="009810C9" w:rsidRPr="0046756F" w:rsidRDefault="00000000" w:rsidP="009810C9">
      <w:pPr>
        <w:rPr>
          <w:rFonts w:cs="Arial"/>
        </w:rPr>
      </w:pPr>
      <w:r>
        <w:rPr>
          <w:rFonts w:cs="Arial"/>
        </w:rPr>
        <w:pict w14:anchorId="2D2E862E">
          <v:rect id="_x0000_i2765" style="width:0;height:1.5pt" o:hralign="center" o:hrstd="t" o:hr="t" fillcolor="#a0a0a0" stroked="f"/>
        </w:pict>
      </w:r>
    </w:p>
    <w:p w14:paraId="05106298" w14:textId="77777777" w:rsidR="009810C9" w:rsidRPr="0046756F" w:rsidRDefault="009810C9" w:rsidP="009810C9">
      <w:pPr>
        <w:pStyle w:val="Heading3"/>
      </w:pPr>
      <w:bookmarkStart w:id="3487" w:name="_Toc122797102"/>
      <w:bookmarkStart w:id="3488" w:name="_Toc158907152"/>
      <w:r w:rsidRPr="0046756F">
        <w:t>11.10.12 RccAhb1PeriphClockCmd</w:t>
      </w:r>
      <w:bookmarkEnd w:id="3487"/>
      <w:bookmarkEnd w:id="3488"/>
    </w:p>
    <w:p w14:paraId="60A321F5" w14:textId="77777777" w:rsidR="009810C9" w:rsidRPr="0046756F" w:rsidRDefault="009810C9" w:rsidP="009810C9">
      <w:pPr>
        <w:rPr>
          <w:rFonts w:cs="Arial"/>
        </w:rPr>
      </w:pPr>
    </w:p>
    <w:p w14:paraId="6D5A8B71"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RccAhb1PeriphClockCmd will follow in the sub sections.</w:t>
      </w:r>
    </w:p>
    <w:p w14:paraId="45A46D47" w14:textId="77777777" w:rsidR="009810C9" w:rsidRPr="0046756F" w:rsidRDefault="00000000" w:rsidP="009810C9">
      <w:pPr>
        <w:rPr>
          <w:rFonts w:cs="Arial"/>
        </w:rPr>
      </w:pPr>
      <w:r>
        <w:rPr>
          <w:rFonts w:cs="Arial"/>
        </w:rPr>
        <w:pict w14:anchorId="6CDE69A0">
          <v:rect id="_x0000_i2766" style="width:0;height:1.5pt" o:hralign="center" o:hrstd="t" o:hr="t" fillcolor="#a0a0a0" stroked="f"/>
        </w:pict>
      </w:r>
    </w:p>
    <w:p w14:paraId="5001271E" w14:textId="77777777" w:rsidR="009810C9" w:rsidRPr="0046756F" w:rsidRDefault="009810C9" w:rsidP="009810C9">
      <w:pPr>
        <w:pStyle w:val="Heading4"/>
        <w:rPr>
          <w:rFonts w:ascii="Arial" w:hAnsi="Arial" w:cs="Arial"/>
        </w:rPr>
      </w:pPr>
      <w:bookmarkStart w:id="3489" w:name="_Toc122797103"/>
      <w:bookmarkStart w:id="3490" w:name="_Toc158907153"/>
      <w:r w:rsidRPr="0046756F">
        <w:rPr>
          <w:rFonts w:ascii="Arial" w:hAnsi="Arial" w:cs="Arial"/>
        </w:rPr>
        <w:t>11.10.12.1 Brief Description</w:t>
      </w:r>
      <w:bookmarkEnd w:id="3489"/>
      <w:bookmarkEnd w:id="3490"/>
    </w:p>
    <w:p w14:paraId="57467A12" w14:textId="77777777" w:rsidR="009810C9" w:rsidRPr="0046756F" w:rsidRDefault="009810C9" w:rsidP="009810C9">
      <w:pPr>
        <w:rPr>
          <w:rFonts w:cs="Arial"/>
        </w:rPr>
      </w:pPr>
    </w:p>
    <w:p w14:paraId="45C5EC0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RccAhb1PeriphClockCmd enables or disables the AHB1 peripheral clock.</w:t>
      </w:r>
    </w:p>
    <w:p w14:paraId="54FC295F" w14:textId="77777777" w:rsidR="009810C9" w:rsidRPr="0046756F" w:rsidRDefault="00000000" w:rsidP="009810C9">
      <w:pPr>
        <w:rPr>
          <w:rFonts w:cs="Arial"/>
        </w:rPr>
      </w:pPr>
      <w:r>
        <w:rPr>
          <w:rFonts w:cs="Arial"/>
        </w:rPr>
        <w:pict w14:anchorId="2B8713F1">
          <v:rect id="_x0000_i2767" style="width:0;height:1.5pt" o:hralign="center" o:hrstd="t" o:hr="t" fillcolor="#a0a0a0" stroked="f"/>
        </w:pict>
      </w:r>
    </w:p>
    <w:p w14:paraId="68CC0C22" w14:textId="77777777" w:rsidR="009810C9" w:rsidRPr="0046756F" w:rsidRDefault="009810C9" w:rsidP="009810C9">
      <w:pPr>
        <w:pStyle w:val="Heading4"/>
        <w:rPr>
          <w:rFonts w:ascii="Arial" w:hAnsi="Arial" w:cs="Arial"/>
        </w:rPr>
      </w:pPr>
      <w:bookmarkStart w:id="3491" w:name="_Toc122797104"/>
      <w:bookmarkStart w:id="3492" w:name="_Toc158907154"/>
      <w:r w:rsidRPr="0046756F">
        <w:rPr>
          <w:rFonts w:ascii="Arial" w:hAnsi="Arial" w:cs="Arial"/>
        </w:rPr>
        <w:t>11.10.12.2 List of HLRs allocated</w:t>
      </w:r>
      <w:bookmarkEnd w:id="3491"/>
      <w:bookmarkEnd w:id="3492"/>
    </w:p>
    <w:p w14:paraId="76FA6065" w14:textId="77777777" w:rsidR="009810C9" w:rsidRPr="0046756F" w:rsidRDefault="009810C9" w:rsidP="009810C9">
      <w:pPr>
        <w:rPr>
          <w:rFonts w:cs="Arial"/>
        </w:rPr>
      </w:pPr>
    </w:p>
    <w:p w14:paraId="7E51000B"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047BA1DB" w14:textId="77777777" w:rsidR="009810C9" w:rsidRPr="0046756F" w:rsidRDefault="00000000" w:rsidP="009810C9">
      <w:pPr>
        <w:rPr>
          <w:rFonts w:cs="Arial"/>
        </w:rPr>
      </w:pPr>
      <w:r>
        <w:rPr>
          <w:rFonts w:cs="Arial"/>
        </w:rPr>
        <w:pict w14:anchorId="7814BEEB">
          <v:rect id="_x0000_i2768" style="width:0;height:1.5pt" o:hralign="center" o:hrstd="t" o:hr="t" fillcolor="#a0a0a0" stroked="f"/>
        </w:pict>
      </w:r>
    </w:p>
    <w:p w14:paraId="15FD0BC7" w14:textId="77777777" w:rsidR="009810C9" w:rsidRPr="0046756F" w:rsidRDefault="009810C9" w:rsidP="009810C9">
      <w:pPr>
        <w:pStyle w:val="Heading4"/>
        <w:rPr>
          <w:rFonts w:ascii="Arial" w:hAnsi="Arial" w:cs="Arial"/>
        </w:rPr>
      </w:pPr>
      <w:bookmarkStart w:id="3493" w:name="_Toc122797105"/>
      <w:bookmarkStart w:id="3494" w:name="_Toc158907155"/>
      <w:r w:rsidRPr="0046756F">
        <w:rPr>
          <w:rFonts w:ascii="Arial" w:hAnsi="Arial" w:cs="Arial"/>
        </w:rPr>
        <w:t>11.10.12.3 List of global variables accessed and modified</w:t>
      </w:r>
      <w:bookmarkEnd w:id="3493"/>
      <w:bookmarkEnd w:id="3494"/>
    </w:p>
    <w:p w14:paraId="27B99421" w14:textId="77777777" w:rsidR="009810C9" w:rsidRPr="0046756F" w:rsidRDefault="009810C9" w:rsidP="009810C9">
      <w:pPr>
        <w:rPr>
          <w:rFonts w:cs="Arial"/>
        </w:rPr>
      </w:pPr>
    </w:p>
    <w:p w14:paraId="157490BB"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33E10823"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5B01F503" w14:textId="77777777" w:rsidR="009810C9" w:rsidRPr="0046756F" w:rsidRDefault="00000000" w:rsidP="009810C9">
      <w:pPr>
        <w:rPr>
          <w:rFonts w:cs="Arial"/>
        </w:rPr>
      </w:pPr>
      <w:r>
        <w:rPr>
          <w:rFonts w:cs="Arial"/>
        </w:rPr>
        <w:pict w14:anchorId="4EED2A51">
          <v:rect id="_x0000_i2769" style="width:0;height:1.5pt" o:hralign="center" o:hrstd="t" o:hr="t" fillcolor="#a0a0a0" stroked="f"/>
        </w:pict>
      </w:r>
    </w:p>
    <w:p w14:paraId="75216D2C" w14:textId="77777777" w:rsidR="009810C9" w:rsidRPr="0046756F" w:rsidRDefault="009810C9" w:rsidP="009810C9">
      <w:pPr>
        <w:pStyle w:val="Heading4"/>
        <w:rPr>
          <w:rFonts w:ascii="Arial" w:hAnsi="Arial" w:cs="Arial"/>
        </w:rPr>
      </w:pPr>
      <w:bookmarkStart w:id="3495" w:name="_Toc122797106"/>
      <w:bookmarkStart w:id="3496" w:name="_Toc158907156"/>
      <w:r w:rsidRPr="0046756F">
        <w:rPr>
          <w:rFonts w:ascii="Arial" w:hAnsi="Arial" w:cs="Arial"/>
        </w:rPr>
        <w:t>11.10.12.4 Parameter list (Input/Output)</w:t>
      </w:r>
      <w:bookmarkEnd w:id="3495"/>
      <w:bookmarkEnd w:id="3496"/>
    </w:p>
    <w:p w14:paraId="1E661F35" w14:textId="77777777" w:rsidR="009810C9" w:rsidRPr="0046756F" w:rsidRDefault="009810C9" w:rsidP="009810C9">
      <w:pPr>
        <w:rPr>
          <w:rFonts w:cs="Arial"/>
        </w:rPr>
      </w:pPr>
    </w:p>
    <w:p w14:paraId="4EC7EF39" w14:textId="77777777" w:rsidR="009810C9" w:rsidRPr="0046756F" w:rsidRDefault="009810C9" w:rsidP="009810C9">
      <w:pPr>
        <w:widowControl w:val="0"/>
        <w:autoSpaceDE w:val="0"/>
        <w:autoSpaceDN w:val="0"/>
        <w:adjustRightInd w:val="0"/>
        <w:rPr>
          <w:rFonts w:cs="Arial"/>
        </w:rPr>
      </w:pPr>
      <w:r w:rsidRPr="0046756F">
        <w:rPr>
          <w:rFonts w:cs="Arial"/>
        </w:rPr>
        <w:t>Inputs: T_UINT32 rcc_ahb1_periph - Specifies the AHB1 peripheral to gate its clock.</w:t>
      </w:r>
    </w:p>
    <w:p w14:paraId="673135AC" w14:textId="77777777" w:rsidR="009810C9" w:rsidRPr="0046756F" w:rsidRDefault="009810C9" w:rsidP="009810C9">
      <w:pPr>
        <w:widowControl w:val="0"/>
        <w:autoSpaceDE w:val="0"/>
        <w:autoSpaceDN w:val="0"/>
        <w:adjustRightInd w:val="0"/>
        <w:rPr>
          <w:rFonts w:cs="Arial"/>
        </w:rPr>
      </w:pPr>
      <w:r w:rsidRPr="0046756F">
        <w:rPr>
          <w:rFonts w:cs="Arial"/>
        </w:rPr>
        <w:t>T_FUNCTIONAL_STATE new_state - New state of the specified peripheral clock.</w:t>
      </w:r>
    </w:p>
    <w:p w14:paraId="65E4EAC3"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1A0F2E88" w14:textId="77777777" w:rsidR="009810C9" w:rsidRPr="0046756F" w:rsidRDefault="00000000" w:rsidP="009810C9">
      <w:pPr>
        <w:rPr>
          <w:rFonts w:cs="Arial"/>
        </w:rPr>
      </w:pPr>
      <w:r>
        <w:rPr>
          <w:rFonts w:cs="Arial"/>
        </w:rPr>
        <w:pict w14:anchorId="7B7D4375">
          <v:rect id="_x0000_i2770" style="width:0;height:1.5pt" o:hralign="center" o:hrstd="t" o:hr="t" fillcolor="#a0a0a0" stroked="f"/>
        </w:pict>
      </w:r>
    </w:p>
    <w:p w14:paraId="5378DC44" w14:textId="77777777" w:rsidR="009810C9" w:rsidRPr="0046756F" w:rsidRDefault="009810C9" w:rsidP="009810C9">
      <w:pPr>
        <w:pStyle w:val="Heading4"/>
        <w:rPr>
          <w:rFonts w:ascii="Arial" w:hAnsi="Arial" w:cs="Arial"/>
        </w:rPr>
      </w:pPr>
      <w:bookmarkStart w:id="3497" w:name="_Toc122797107"/>
      <w:bookmarkStart w:id="3498" w:name="_Toc158907157"/>
      <w:r w:rsidRPr="0046756F">
        <w:rPr>
          <w:rFonts w:ascii="Arial" w:hAnsi="Arial" w:cs="Arial"/>
        </w:rPr>
        <w:t>11.10.12.5 Return Value</w:t>
      </w:r>
      <w:bookmarkEnd w:id="3497"/>
      <w:bookmarkEnd w:id="3498"/>
    </w:p>
    <w:p w14:paraId="5EA6F3C5" w14:textId="77777777" w:rsidR="009810C9" w:rsidRPr="0046756F" w:rsidRDefault="009810C9" w:rsidP="009810C9">
      <w:pPr>
        <w:rPr>
          <w:rFonts w:cs="Arial"/>
        </w:rPr>
      </w:pPr>
    </w:p>
    <w:p w14:paraId="45E2A8F4"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378710F" w14:textId="77777777" w:rsidR="009810C9" w:rsidRPr="0046756F" w:rsidRDefault="00000000" w:rsidP="009810C9">
      <w:pPr>
        <w:rPr>
          <w:rFonts w:cs="Arial"/>
        </w:rPr>
      </w:pPr>
      <w:r>
        <w:rPr>
          <w:rFonts w:cs="Arial"/>
        </w:rPr>
        <w:pict w14:anchorId="0F91DE23">
          <v:rect id="_x0000_i2771" style="width:0;height:1.5pt" o:hralign="center" o:hrstd="t" o:hr="t" fillcolor="#a0a0a0" stroked="f"/>
        </w:pict>
      </w:r>
    </w:p>
    <w:p w14:paraId="5E960CD0" w14:textId="77777777" w:rsidR="009810C9" w:rsidRPr="0046756F" w:rsidRDefault="009810C9" w:rsidP="009810C9">
      <w:pPr>
        <w:pStyle w:val="Heading4"/>
        <w:rPr>
          <w:rFonts w:ascii="Arial" w:hAnsi="Arial" w:cs="Arial"/>
        </w:rPr>
      </w:pPr>
      <w:bookmarkStart w:id="3499" w:name="_Toc122797108"/>
      <w:bookmarkStart w:id="3500" w:name="_Toc158907158"/>
      <w:r w:rsidRPr="0046756F">
        <w:rPr>
          <w:rFonts w:ascii="Arial" w:hAnsi="Arial" w:cs="Arial"/>
        </w:rPr>
        <w:t>11.10.12.6 Other CSUs called by this CSU</w:t>
      </w:r>
      <w:bookmarkEnd w:id="3499"/>
      <w:bookmarkEnd w:id="3500"/>
    </w:p>
    <w:p w14:paraId="3D766287" w14:textId="77777777" w:rsidR="009810C9" w:rsidRPr="0046756F" w:rsidRDefault="009810C9" w:rsidP="009810C9">
      <w:pPr>
        <w:rPr>
          <w:rFonts w:cs="Arial"/>
        </w:rPr>
      </w:pPr>
    </w:p>
    <w:p w14:paraId="01AE9C2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22A9461B" w14:textId="77777777" w:rsidR="009810C9" w:rsidRPr="0046756F" w:rsidRDefault="00000000" w:rsidP="009810C9">
      <w:pPr>
        <w:rPr>
          <w:rFonts w:cs="Arial"/>
        </w:rPr>
      </w:pPr>
      <w:r>
        <w:rPr>
          <w:rFonts w:cs="Arial"/>
        </w:rPr>
        <w:pict w14:anchorId="6A03974A">
          <v:rect id="_x0000_i2772" style="width:0;height:1.5pt" o:hralign="center" o:hrstd="t" o:hr="t" fillcolor="#a0a0a0" stroked="f"/>
        </w:pict>
      </w:r>
    </w:p>
    <w:p w14:paraId="52F34DA8" w14:textId="77777777" w:rsidR="009810C9" w:rsidRPr="0046756F" w:rsidRDefault="009810C9" w:rsidP="009810C9">
      <w:pPr>
        <w:pStyle w:val="Heading4"/>
        <w:rPr>
          <w:rFonts w:ascii="Arial" w:hAnsi="Arial" w:cs="Arial"/>
        </w:rPr>
      </w:pPr>
      <w:bookmarkStart w:id="3501" w:name="_Toc122797109"/>
      <w:bookmarkStart w:id="3502" w:name="_Toc158907159"/>
      <w:r w:rsidRPr="0046756F">
        <w:rPr>
          <w:rFonts w:ascii="Arial" w:hAnsi="Arial" w:cs="Arial"/>
        </w:rPr>
        <w:t>11.10.12.7 Description of list of LLRs allocated</w:t>
      </w:r>
      <w:bookmarkEnd w:id="3501"/>
      <w:bookmarkEnd w:id="3502"/>
    </w:p>
    <w:p w14:paraId="5AF6FA53" w14:textId="77777777" w:rsidR="009810C9" w:rsidRPr="0046756F" w:rsidRDefault="009810C9" w:rsidP="009810C9">
      <w:pPr>
        <w:rPr>
          <w:rFonts w:cs="Arial"/>
        </w:rPr>
      </w:pPr>
    </w:p>
    <w:p w14:paraId="4FEE294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RccAhb1PeriphClockCmd.</w:t>
      </w:r>
    </w:p>
    <w:p w14:paraId="7EB17A0D" w14:textId="77777777" w:rsidR="009810C9" w:rsidRPr="0046756F" w:rsidRDefault="00000000" w:rsidP="009810C9">
      <w:pPr>
        <w:rPr>
          <w:rFonts w:cs="Arial"/>
        </w:rPr>
      </w:pPr>
      <w:r>
        <w:rPr>
          <w:rFonts w:cs="Arial"/>
        </w:rPr>
        <w:pict w14:anchorId="26CFE307">
          <v:rect id="_x0000_i2773" style="width:0;height:1.5pt" o:hralign="center" o:hrstd="t" o:hr="t" fillcolor="#a0a0a0" stroked="f"/>
        </w:pict>
      </w:r>
    </w:p>
    <w:p w14:paraId="79A443F3" w14:textId="77777777" w:rsidR="009810C9" w:rsidRPr="0046756F" w:rsidRDefault="009810C9" w:rsidP="009810C9">
      <w:pPr>
        <w:pStyle w:val="Heading5"/>
        <w:rPr>
          <w:rFonts w:ascii="Arial" w:hAnsi="Arial" w:cs="Arial"/>
        </w:rPr>
      </w:pPr>
      <w:bookmarkStart w:id="3503" w:name="_Toc122797110"/>
      <w:bookmarkStart w:id="3504" w:name="_Toc158907160"/>
      <w:r w:rsidRPr="0046756F">
        <w:rPr>
          <w:rFonts w:ascii="Arial" w:hAnsi="Arial" w:cs="Arial"/>
        </w:rPr>
        <w:t>11.10.12.7.1 daulibstm32f4xxrcc-RccAhb1PeriphClockCmd-LLR-001</w:t>
      </w:r>
      <w:bookmarkEnd w:id="3503"/>
      <w:bookmarkEnd w:id="3504"/>
    </w:p>
    <w:p w14:paraId="2DCFAB9A" w14:textId="77777777" w:rsidR="009810C9" w:rsidRPr="0046756F" w:rsidRDefault="009810C9" w:rsidP="009810C9">
      <w:pPr>
        <w:rPr>
          <w:rFonts w:cs="Arial"/>
        </w:rPr>
      </w:pPr>
      <w:r w:rsidRPr="0046756F">
        <w:rPr>
          <w:rFonts w:cs="Arial"/>
        </w:rPr>
        <w:t>Requirement ID: H698-LLD-CMU-FNC-1881</w:t>
      </w:r>
    </w:p>
    <w:p w14:paraId="12F70332" w14:textId="77777777" w:rsidR="009810C9" w:rsidRPr="0046756F" w:rsidRDefault="009810C9" w:rsidP="009810C9">
      <w:pPr>
        <w:rPr>
          <w:rFonts w:cs="Arial"/>
        </w:rPr>
      </w:pPr>
    </w:p>
    <w:p w14:paraId="29425D3F"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RCC AHB1 peripheral clock enable register to set the bit for received peripheral rcc_ahb1_periph i.e, ahb1enr of M_RCC Bitwise OR with rcc_ahb1_periph when new_state is not equal to DISABLE.</w:t>
      </w:r>
    </w:p>
    <w:p w14:paraId="720009AF" w14:textId="77777777" w:rsidR="009810C9" w:rsidRPr="0046756F" w:rsidRDefault="00000000" w:rsidP="009810C9">
      <w:pPr>
        <w:rPr>
          <w:rFonts w:cs="Arial"/>
        </w:rPr>
      </w:pPr>
      <w:r>
        <w:rPr>
          <w:rFonts w:cs="Arial"/>
        </w:rPr>
        <w:pict w14:anchorId="104541A9">
          <v:rect id="_x0000_i2774" style="width:0;height:1.5pt" o:hralign="center" o:hrstd="t" o:hr="t" fillcolor="#a0a0a0" stroked="f"/>
        </w:pict>
      </w:r>
    </w:p>
    <w:p w14:paraId="06806993" w14:textId="77777777" w:rsidR="009810C9" w:rsidRPr="0046756F" w:rsidRDefault="009810C9" w:rsidP="009810C9">
      <w:pPr>
        <w:pStyle w:val="Heading5"/>
        <w:rPr>
          <w:rFonts w:ascii="Arial" w:hAnsi="Arial" w:cs="Arial"/>
        </w:rPr>
      </w:pPr>
      <w:bookmarkStart w:id="3505" w:name="_Toc122797111"/>
      <w:bookmarkStart w:id="3506" w:name="_Toc158907161"/>
      <w:r w:rsidRPr="0046756F">
        <w:rPr>
          <w:rFonts w:ascii="Arial" w:hAnsi="Arial" w:cs="Arial"/>
        </w:rPr>
        <w:t>11.10.12.7.2 daulibstm32f4xxrcc-RccAhb1PeriphClockCmd-LLR-002</w:t>
      </w:r>
      <w:bookmarkEnd w:id="3505"/>
      <w:bookmarkEnd w:id="3506"/>
    </w:p>
    <w:p w14:paraId="075EEE91" w14:textId="77777777" w:rsidR="009810C9" w:rsidRPr="0046756F" w:rsidRDefault="009810C9" w:rsidP="009810C9">
      <w:pPr>
        <w:rPr>
          <w:rFonts w:cs="Arial"/>
        </w:rPr>
      </w:pPr>
      <w:r w:rsidRPr="0046756F">
        <w:rPr>
          <w:rFonts w:cs="Arial"/>
        </w:rPr>
        <w:t>Requirement ID: H698-LLD-CMU-FNC-1882</w:t>
      </w:r>
    </w:p>
    <w:p w14:paraId="5FF2F310" w14:textId="77777777" w:rsidR="009810C9" w:rsidRPr="0046756F" w:rsidRDefault="009810C9" w:rsidP="009810C9">
      <w:pPr>
        <w:rPr>
          <w:rFonts w:cs="Arial"/>
        </w:rPr>
      </w:pPr>
    </w:p>
    <w:p w14:paraId="0663841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RCC AHB1 peripheral clock enable register to reset the bit for received peripheral rcc_ahb1_periph(i.e., ahb1enr of M_RCC Bitwise AND with not of rcc_ahb1_periph) when new_state is equal to DISABLE .</w:t>
      </w:r>
    </w:p>
    <w:p w14:paraId="32CFCABD" w14:textId="77777777" w:rsidR="009810C9" w:rsidRPr="0046756F" w:rsidRDefault="00000000" w:rsidP="009810C9">
      <w:pPr>
        <w:rPr>
          <w:rFonts w:cs="Arial"/>
        </w:rPr>
      </w:pPr>
      <w:r>
        <w:rPr>
          <w:rFonts w:cs="Arial"/>
        </w:rPr>
        <w:pict w14:anchorId="4BF4BA20">
          <v:rect id="_x0000_i2775" style="width:0;height:1.5pt" o:hralign="center" o:hrstd="t" o:hr="t" fillcolor="#a0a0a0" stroked="f"/>
        </w:pict>
      </w:r>
    </w:p>
    <w:p w14:paraId="68A180B6" w14:textId="77777777" w:rsidR="009810C9" w:rsidRPr="0046756F" w:rsidRDefault="009810C9" w:rsidP="009810C9">
      <w:pPr>
        <w:pStyle w:val="Heading3"/>
      </w:pPr>
      <w:bookmarkStart w:id="3507" w:name="_Toc122797112"/>
      <w:bookmarkStart w:id="3508" w:name="_Toc158907162"/>
      <w:r w:rsidRPr="0046756F">
        <w:t>11.10.13 RccAhb3PeriphClockCmd</w:t>
      </w:r>
      <w:bookmarkEnd w:id="3507"/>
      <w:bookmarkEnd w:id="3508"/>
    </w:p>
    <w:p w14:paraId="16D3ADF8" w14:textId="77777777" w:rsidR="009810C9" w:rsidRPr="0046756F" w:rsidRDefault="009810C9" w:rsidP="009810C9">
      <w:pPr>
        <w:rPr>
          <w:rFonts w:cs="Arial"/>
        </w:rPr>
      </w:pPr>
    </w:p>
    <w:p w14:paraId="51C5D3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RccAhb3PeriphClockCmd will follow in the sub sections.</w:t>
      </w:r>
    </w:p>
    <w:p w14:paraId="2D4F5ECB" w14:textId="77777777" w:rsidR="009810C9" w:rsidRPr="0046756F" w:rsidRDefault="00000000" w:rsidP="009810C9">
      <w:pPr>
        <w:rPr>
          <w:rFonts w:cs="Arial"/>
        </w:rPr>
      </w:pPr>
      <w:r>
        <w:rPr>
          <w:rFonts w:cs="Arial"/>
        </w:rPr>
        <w:pict w14:anchorId="06952D47">
          <v:rect id="_x0000_i2776" style="width:0;height:1.5pt" o:hralign="center" o:hrstd="t" o:hr="t" fillcolor="#a0a0a0" stroked="f"/>
        </w:pict>
      </w:r>
    </w:p>
    <w:p w14:paraId="58F4594D" w14:textId="77777777" w:rsidR="009810C9" w:rsidRPr="0046756F" w:rsidRDefault="009810C9" w:rsidP="009810C9">
      <w:pPr>
        <w:pStyle w:val="Heading4"/>
        <w:rPr>
          <w:rFonts w:ascii="Arial" w:hAnsi="Arial" w:cs="Arial"/>
        </w:rPr>
      </w:pPr>
      <w:bookmarkStart w:id="3509" w:name="_Toc122797113"/>
      <w:bookmarkStart w:id="3510" w:name="_Toc158907163"/>
      <w:r w:rsidRPr="0046756F">
        <w:rPr>
          <w:rFonts w:ascii="Arial" w:hAnsi="Arial" w:cs="Arial"/>
        </w:rPr>
        <w:t>11.10.13.1 Brief Description</w:t>
      </w:r>
      <w:bookmarkEnd w:id="3509"/>
      <w:bookmarkEnd w:id="3510"/>
    </w:p>
    <w:p w14:paraId="3112CAB9" w14:textId="77777777" w:rsidR="009810C9" w:rsidRPr="0046756F" w:rsidRDefault="009810C9" w:rsidP="009810C9">
      <w:pPr>
        <w:rPr>
          <w:rFonts w:cs="Arial"/>
        </w:rPr>
      </w:pPr>
    </w:p>
    <w:p w14:paraId="38F7D65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RccAhb3PeriphClockCmd enables or disables the AHB3 peripheral clock.</w:t>
      </w:r>
    </w:p>
    <w:p w14:paraId="16E6140F" w14:textId="77777777" w:rsidR="009810C9" w:rsidRPr="0046756F" w:rsidRDefault="00000000" w:rsidP="009810C9">
      <w:pPr>
        <w:rPr>
          <w:rFonts w:cs="Arial"/>
        </w:rPr>
      </w:pPr>
      <w:r>
        <w:rPr>
          <w:rFonts w:cs="Arial"/>
        </w:rPr>
        <w:pict w14:anchorId="23F6B37E">
          <v:rect id="_x0000_i2777" style="width:0;height:1.5pt" o:hralign="center" o:hrstd="t" o:hr="t" fillcolor="#a0a0a0" stroked="f"/>
        </w:pict>
      </w:r>
    </w:p>
    <w:p w14:paraId="139C3820" w14:textId="77777777" w:rsidR="009810C9" w:rsidRPr="0046756F" w:rsidRDefault="009810C9" w:rsidP="009810C9">
      <w:pPr>
        <w:pStyle w:val="Heading4"/>
        <w:rPr>
          <w:rFonts w:ascii="Arial" w:hAnsi="Arial" w:cs="Arial"/>
        </w:rPr>
      </w:pPr>
      <w:bookmarkStart w:id="3511" w:name="_Toc122797114"/>
      <w:bookmarkStart w:id="3512" w:name="_Toc158907164"/>
      <w:r w:rsidRPr="0046756F">
        <w:rPr>
          <w:rFonts w:ascii="Arial" w:hAnsi="Arial" w:cs="Arial"/>
        </w:rPr>
        <w:t>11.10.13.2 List of HLRs allocated</w:t>
      </w:r>
      <w:bookmarkEnd w:id="3511"/>
      <w:bookmarkEnd w:id="3512"/>
    </w:p>
    <w:p w14:paraId="6B21F1B3" w14:textId="77777777" w:rsidR="009810C9" w:rsidRPr="0046756F" w:rsidRDefault="009810C9" w:rsidP="009810C9">
      <w:pPr>
        <w:rPr>
          <w:rFonts w:cs="Arial"/>
        </w:rPr>
      </w:pPr>
    </w:p>
    <w:p w14:paraId="1042443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93F798C" w14:textId="77777777" w:rsidR="009810C9" w:rsidRPr="0046756F" w:rsidRDefault="00000000" w:rsidP="009810C9">
      <w:pPr>
        <w:rPr>
          <w:rFonts w:cs="Arial"/>
        </w:rPr>
      </w:pPr>
      <w:r>
        <w:rPr>
          <w:rFonts w:cs="Arial"/>
        </w:rPr>
        <w:pict w14:anchorId="4A50B32D">
          <v:rect id="_x0000_i2778" style="width:0;height:1.5pt" o:hralign="center" o:hrstd="t" o:hr="t" fillcolor="#a0a0a0" stroked="f"/>
        </w:pict>
      </w:r>
    </w:p>
    <w:p w14:paraId="7326D6F5" w14:textId="77777777" w:rsidR="009810C9" w:rsidRPr="0046756F" w:rsidRDefault="009810C9" w:rsidP="009810C9">
      <w:pPr>
        <w:pStyle w:val="Heading4"/>
        <w:rPr>
          <w:rFonts w:ascii="Arial" w:hAnsi="Arial" w:cs="Arial"/>
        </w:rPr>
      </w:pPr>
      <w:bookmarkStart w:id="3513" w:name="_Toc122797115"/>
      <w:bookmarkStart w:id="3514" w:name="_Toc158907165"/>
      <w:r w:rsidRPr="0046756F">
        <w:rPr>
          <w:rFonts w:ascii="Arial" w:hAnsi="Arial" w:cs="Arial"/>
        </w:rPr>
        <w:t>11.10.13.3 List of global variables accessed and modified</w:t>
      </w:r>
      <w:bookmarkEnd w:id="3513"/>
      <w:bookmarkEnd w:id="3514"/>
    </w:p>
    <w:p w14:paraId="341172CF" w14:textId="77777777" w:rsidR="009810C9" w:rsidRPr="0046756F" w:rsidRDefault="009810C9" w:rsidP="009810C9">
      <w:pPr>
        <w:rPr>
          <w:rFonts w:cs="Arial"/>
        </w:rPr>
      </w:pPr>
    </w:p>
    <w:p w14:paraId="1C6E4824"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4DD257DB"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1981510A" w14:textId="77777777" w:rsidR="009810C9" w:rsidRPr="0046756F" w:rsidRDefault="00000000" w:rsidP="009810C9">
      <w:pPr>
        <w:rPr>
          <w:rFonts w:cs="Arial"/>
        </w:rPr>
      </w:pPr>
      <w:r>
        <w:rPr>
          <w:rFonts w:cs="Arial"/>
        </w:rPr>
        <w:pict w14:anchorId="14F6AD5A">
          <v:rect id="_x0000_i2779" style="width:0;height:1.5pt" o:hralign="center" o:hrstd="t" o:hr="t" fillcolor="#a0a0a0" stroked="f"/>
        </w:pict>
      </w:r>
    </w:p>
    <w:p w14:paraId="110EB65E" w14:textId="77777777" w:rsidR="009810C9" w:rsidRPr="0046756F" w:rsidRDefault="009810C9" w:rsidP="009810C9">
      <w:pPr>
        <w:pStyle w:val="Heading4"/>
        <w:rPr>
          <w:rFonts w:ascii="Arial" w:hAnsi="Arial" w:cs="Arial"/>
        </w:rPr>
      </w:pPr>
      <w:bookmarkStart w:id="3515" w:name="_Toc122797116"/>
      <w:bookmarkStart w:id="3516" w:name="_Toc158907166"/>
      <w:r w:rsidRPr="0046756F">
        <w:rPr>
          <w:rFonts w:ascii="Arial" w:hAnsi="Arial" w:cs="Arial"/>
        </w:rPr>
        <w:t>11.10.13.4 Parameter list (Input/Output)</w:t>
      </w:r>
      <w:bookmarkEnd w:id="3515"/>
      <w:bookmarkEnd w:id="3516"/>
    </w:p>
    <w:p w14:paraId="7C76DD6E" w14:textId="77777777" w:rsidR="009810C9" w:rsidRPr="0046756F" w:rsidRDefault="009810C9" w:rsidP="009810C9">
      <w:pPr>
        <w:rPr>
          <w:rFonts w:cs="Arial"/>
        </w:rPr>
      </w:pPr>
    </w:p>
    <w:p w14:paraId="7719C862" w14:textId="77777777" w:rsidR="009810C9" w:rsidRPr="0046756F" w:rsidRDefault="009810C9" w:rsidP="009810C9">
      <w:pPr>
        <w:widowControl w:val="0"/>
        <w:autoSpaceDE w:val="0"/>
        <w:autoSpaceDN w:val="0"/>
        <w:adjustRightInd w:val="0"/>
        <w:rPr>
          <w:rFonts w:cs="Arial"/>
        </w:rPr>
      </w:pPr>
      <w:r w:rsidRPr="0046756F">
        <w:rPr>
          <w:rFonts w:cs="Arial"/>
        </w:rPr>
        <w:t>Inputs: T_UINT32 rcc_ahb3_periph - Specifies the AHB3 peripheral to gates its clock.</w:t>
      </w:r>
    </w:p>
    <w:p w14:paraId="33294885" w14:textId="77777777" w:rsidR="009810C9" w:rsidRPr="0046756F" w:rsidRDefault="009810C9" w:rsidP="009810C9">
      <w:pPr>
        <w:widowControl w:val="0"/>
        <w:autoSpaceDE w:val="0"/>
        <w:autoSpaceDN w:val="0"/>
        <w:adjustRightInd w:val="0"/>
        <w:rPr>
          <w:rFonts w:cs="Arial"/>
        </w:rPr>
      </w:pPr>
      <w:r w:rsidRPr="0046756F">
        <w:rPr>
          <w:rFonts w:cs="Arial"/>
        </w:rPr>
        <w:t>T_FUNCTIONAL_STATE new_state - New state of the specified peripheral clock.</w:t>
      </w:r>
    </w:p>
    <w:p w14:paraId="51CFE5F7"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2FB611CB" w14:textId="77777777" w:rsidR="009810C9" w:rsidRPr="0046756F" w:rsidRDefault="00000000" w:rsidP="009810C9">
      <w:pPr>
        <w:rPr>
          <w:rFonts w:cs="Arial"/>
        </w:rPr>
      </w:pPr>
      <w:r>
        <w:rPr>
          <w:rFonts w:cs="Arial"/>
        </w:rPr>
        <w:pict w14:anchorId="56650DAA">
          <v:rect id="_x0000_i2780" style="width:0;height:1.5pt" o:hralign="center" o:hrstd="t" o:hr="t" fillcolor="#a0a0a0" stroked="f"/>
        </w:pict>
      </w:r>
    </w:p>
    <w:p w14:paraId="76D56326" w14:textId="77777777" w:rsidR="009810C9" w:rsidRPr="0046756F" w:rsidRDefault="009810C9" w:rsidP="009810C9">
      <w:pPr>
        <w:pStyle w:val="Heading4"/>
        <w:rPr>
          <w:rFonts w:ascii="Arial" w:hAnsi="Arial" w:cs="Arial"/>
        </w:rPr>
      </w:pPr>
      <w:bookmarkStart w:id="3517" w:name="_Toc122797117"/>
      <w:bookmarkStart w:id="3518" w:name="_Toc158907167"/>
      <w:r w:rsidRPr="0046756F">
        <w:rPr>
          <w:rFonts w:ascii="Arial" w:hAnsi="Arial" w:cs="Arial"/>
        </w:rPr>
        <w:t>11.10.13.5 Return Value</w:t>
      </w:r>
      <w:bookmarkEnd w:id="3517"/>
      <w:bookmarkEnd w:id="3518"/>
    </w:p>
    <w:p w14:paraId="734990CD" w14:textId="77777777" w:rsidR="009810C9" w:rsidRPr="0046756F" w:rsidRDefault="009810C9" w:rsidP="009810C9">
      <w:pPr>
        <w:rPr>
          <w:rFonts w:cs="Arial"/>
        </w:rPr>
      </w:pPr>
    </w:p>
    <w:p w14:paraId="68450D2B"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3C171ED6" w14:textId="77777777" w:rsidR="009810C9" w:rsidRPr="0046756F" w:rsidRDefault="00000000" w:rsidP="009810C9">
      <w:pPr>
        <w:rPr>
          <w:rFonts w:cs="Arial"/>
        </w:rPr>
      </w:pPr>
      <w:r>
        <w:rPr>
          <w:rFonts w:cs="Arial"/>
        </w:rPr>
        <w:pict w14:anchorId="7DCA26E5">
          <v:rect id="_x0000_i2781" style="width:0;height:1.5pt" o:hralign="center" o:hrstd="t" o:hr="t" fillcolor="#a0a0a0" stroked="f"/>
        </w:pict>
      </w:r>
    </w:p>
    <w:p w14:paraId="5E06C704" w14:textId="77777777" w:rsidR="009810C9" w:rsidRPr="0046756F" w:rsidRDefault="009810C9" w:rsidP="009810C9">
      <w:pPr>
        <w:pStyle w:val="Heading4"/>
        <w:rPr>
          <w:rFonts w:ascii="Arial" w:hAnsi="Arial" w:cs="Arial"/>
        </w:rPr>
      </w:pPr>
      <w:bookmarkStart w:id="3519" w:name="_Toc122797118"/>
      <w:bookmarkStart w:id="3520" w:name="_Toc158907168"/>
      <w:r w:rsidRPr="0046756F">
        <w:rPr>
          <w:rFonts w:ascii="Arial" w:hAnsi="Arial" w:cs="Arial"/>
        </w:rPr>
        <w:t>11.10.13.6 Other CSUs called by this CSU</w:t>
      </w:r>
      <w:bookmarkEnd w:id="3519"/>
      <w:bookmarkEnd w:id="3520"/>
    </w:p>
    <w:p w14:paraId="450DC509" w14:textId="77777777" w:rsidR="009810C9" w:rsidRPr="0046756F" w:rsidRDefault="009810C9" w:rsidP="009810C9">
      <w:pPr>
        <w:rPr>
          <w:rFonts w:cs="Arial"/>
        </w:rPr>
      </w:pPr>
    </w:p>
    <w:p w14:paraId="3C4CC947"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8D28EEB" w14:textId="77777777" w:rsidR="009810C9" w:rsidRPr="0046756F" w:rsidRDefault="00000000" w:rsidP="009810C9">
      <w:pPr>
        <w:rPr>
          <w:rFonts w:cs="Arial"/>
        </w:rPr>
      </w:pPr>
      <w:r>
        <w:rPr>
          <w:rFonts w:cs="Arial"/>
        </w:rPr>
        <w:pict w14:anchorId="4F430DDC">
          <v:rect id="_x0000_i2782" style="width:0;height:1.5pt" o:hralign="center" o:hrstd="t" o:hr="t" fillcolor="#a0a0a0" stroked="f"/>
        </w:pict>
      </w:r>
    </w:p>
    <w:p w14:paraId="70C1BD50" w14:textId="77777777" w:rsidR="009810C9" w:rsidRPr="0046756F" w:rsidRDefault="009810C9" w:rsidP="009810C9">
      <w:pPr>
        <w:pStyle w:val="Heading4"/>
        <w:rPr>
          <w:rFonts w:ascii="Arial" w:hAnsi="Arial" w:cs="Arial"/>
        </w:rPr>
      </w:pPr>
      <w:bookmarkStart w:id="3521" w:name="_Toc122797119"/>
      <w:bookmarkStart w:id="3522" w:name="_Toc158907169"/>
      <w:r w:rsidRPr="0046756F">
        <w:rPr>
          <w:rFonts w:ascii="Arial" w:hAnsi="Arial" w:cs="Arial"/>
        </w:rPr>
        <w:t>11.10.13.7 Description of list of LLRs allocated</w:t>
      </w:r>
      <w:bookmarkEnd w:id="3521"/>
      <w:bookmarkEnd w:id="3522"/>
    </w:p>
    <w:p w14:paraId="53888E23" w14:textId="77777777" w:rsidR="009810C9" w:rsidRPr="0046756F" w:rsidRDefault="009810C9" w:rsidP="009810C9">
      <w:pPr>
        <w:rPr>
          <w:rFonts w:cs="Arial"/>
        </w:rPr>
      </w:pPr>
    </w:p>
    <w:p w14:paraId="38C1BA18"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RccAhb3PeriphClockCmd.</w:t>
      </w:r>
    </w:p>
    <w:p w14:paraId="7B0CFB57" w14:textId="77777777" w:rsidR="009810C9" w:rsidRPr="0046756F" w:rsidRDefault="00000000" w:rsidP="009810C9">
      <w:pPr>
        <w:rPr>
          <w:rFonts w:cs="Arial"/>
        </w:rPr>
      </w:pPr>
      <w:r>
        <w:rPr>
          <w:rFonts w:cs="Arial"/>
        </w:rPr>
        <w:pict w14:anchorId="5A7795B3">
          <v:rect id="_x0000_i2783" style="width:0;height:1.5pt" o:hralign="center" o:hrstd="t" o:hr="t" fillcolor="#a0a0a0" stroked="f"/>
        </w:pict>
      </w:r>
    </w:p>
    <w:p w14:paraId="3C132387" w14:textId="77777777" w:rsidR="009810C9" w:rsidRPr="0046756F" w:rsidRDefault="009810C9" w:rsidP="009810C9">
      <w:pPr>
        <w:pStyle w:val="Heading5"/>
        <w:rPr>
          <w:rFonts w:ascii="Arial" w:hAnsi="Arial" w:cs="Arial"/>
        </w:rPr>
      </w:pPr>
      <w:bookmarkStart w:id="3523" w:name="_Toc122797120"/>
      <w:bookmarkStart w:id="3524" w:name="_Toc158907170"/>
      <w:r w:rsidRPr="0046756F">
        <w:rPr>
          <w:rFonts w:ascii="Arial" w:hAnsi="Arial" w:cs="Arial"/>
        </w:rPr>
        <w:t>11.10.13.7.1 daulibstm32f4xxrcc-RccAhb3PeriphClockCmd-LLR-001</w:t>
      </w:r>
      <w:bookmarkEnd w:id="3523"/>
      <w:bookmarkEnd w:id="3524"/>
    </w:p>
    <w:p w14:paraId="4546D3AD" w14:textId="77777777" w:rsidR="009810C9" w:rsidRPr="0046756F" w:rsidRDefault="009810C9" w:rsidP="009810C9">
      <w:pPr>
        <w:rPr>
          <w:rFonts w:cs="Arial"/>
        </w:rPr>
      </w:pPr>
      <w:r w:rsidRPr="0046756F">
        <w:rPr>
          <w:rFonts w:cs="Arial"/>
        </w:rPr>
        <w:t>Requirement ID: H698-LLD-CMU-FNC-1891</w:t>
      </w:r>
    </w:p>
    <w:p w14:paraId="49336153" w14:textId="77777777" w:rsidR="009810C9" w:rsidRPr="0046756F" w:rsidRDefault="009810C9" w:rsidP="009810C9">
      <w:pPr>
        <w:rPr>
          <w:rFonts w:cs="Arial"/>
        </w:rPr>
      </w:pPr>
    </w:p>
    <w:p w14:paraId="53297FF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RCC AHB3 peripheral clock enable register to set the bit for received peripheral rcc_ahb3_periph (i.e., set ahb3enr of M_RCC to ahb3enr of M_RCC with Bitwise OR with rcc_ahb3_periph) when new state is not equal to DISABLE.</w:t>
      </w:r>
    </w:p>
    <w:p w14:paraId="7A1E5C19" w14:textId="77777777" w:rsidR="009810C9" w:rsidRPr="0046756F" w:rsidRDefault="00000000" w:rsidP="009810C9">
      <w:pPr>
        <w:rPr>
          <w:rFonts w:cs="Arial"/>
        </w:rPr>
      </w:pPr>
      <w:r>
        <w:rPr>
          <w:rFonts w:cs="Arial"/>
        </w:rPr>
        <w:pict w14:anchorId="38B6D9A2">
          <v:rect id="_x0000_i2784" style="width:0;height:1.5pt" o:hralign="center" o:hrstd="t" o:hr="t" fillcolor="#a0a0a0" stroked="f"/>
        </w:pict>
      </w:r>
    </w:p>
    <w:p w14:paraId="79C02E94" w14:textId="77777777" w:rsidR="009810C9" w:rsidRPr="0046756F" w:rsidRDefault="009810C9" w:rsidP="009810C9">
      <w:pPr>
        <w:pStyle w:val="Heading5"/>
        <w:rPr>
          <w:rFonts w:ascii="Arial" w:hAnsi="Arial" w:cs="Arial"/>
        </w:rPr>
      </w:pPr>
      <w:bookmarkStart w:id="3525" w:name="_Toc122797121"/>
      <w:bookmarkStart w:id="3526" w:name="_Toc158907171"/>
      <w:r w:rsidRPr="0046756F">
        <w:rPr>
          <w:rFonts w:ascii="Arial" w:hAnsi="Arial" w:cs="Arial"/>
        </w:rPr>
        <w:t>11.10.13.7.2 daulibstm32f4xxrcc-RccAhb3PeriphClockCmd-LLR-002</w:t>
      </w:r>
      <w:bookmarkEnd w:id="3525"/>
      <w:bookmarkEnd w:id="3526"/>
    </w:p>
    <w:p w14:paraId="5CC7DB93" w14:textId="77777777" w:rsidR="009810C9" w:rsidRPr="0046756F" w:rsidRDefault="009810C9" w:rsidP="009810C9">
      <w:pPr>
        <w:rPr>
          <w:rFonts w:cs="Arial"/>
        </w:rPr>
      </w:pPr>
      <w:r w:rsidRPr="0046756F">
        <w:rPr>
          <w:rFonts w:cs="Arial"/>
        </w:rPr>
        <w:t>Requirement ID: H698-LLD-CMU-FNC-1892</w:t>
      </w:r>
    </w:p>
    <w:p w14:paraId="7A3F8152" w14:textId="77777777" w:rsidR="009810C9" w:rsidRPr="0046756F" w:rsidRDefault="009810C9" w:rsidP="009810C9">
      <w:pPr>
        <w:rPr>
          <w:rFonts w:cs="Arial"/>
        </w:rPr>
      </w:pPr>
    </w:p>
    <w:p w14:paraId="71512EB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RCC AHB3 peripheral clock enable register to reset the bit for received peripheral rcc_ahb3_periph (i.e set ahb3enr of M_RCC to ahb3enr of M_RCC with Bitwise AND with negation of rcc_ahb3_periph) when new state is equal to DISABLE.</w:t>
      </w:r>
    </w:p>
    <w:p w14:paraId="5279C2C6" w14:textId="77777777" w:rsidR="009810C9" w:rsidRPr="0046756F" w:rsidRDefault="00000000" w:rsidP="009810C9">
      <w:pPr>
        <w:rPr>
          <w:rFonts w:cs="Arial"/>
        </w:rPr>
      </w:pPr>
      <w:r>
        <w:rPr>
          <w:rFonts w:cs="Arial"/>
        </w:rPr>
        <w:pict w14:anchorId="59C7DB04">
          <v:rect id="_x0000_i2785" style="width:0;height:1.5pt" o:hralign="center" o:hrstd="t" o:hr="t" fillcolor="#a0a0a0" stroked="f"/>
        </w:pict>
      </w:r>
    </w:p>
    <w:p w14:paraId="24320ADC" w14:textId="77777777" w:rsidR="009810C9" w:rsidRPr="0046756F" w:rsidRDefault="009810C9" w:rsidP="009810C9">
      <w:pPr>
        <w:pStyle w:val="Heading3"/>
      </w:pPr>
      <w:bookmarkStart w:id="3527" w:name="_Toc122797122"/>
      <w:bookmarkStart w:id="3528" w:name="_Toc158907172"/>
      <w:r w:rsidRPr="0046756F">
        <w:t>11.10.14 RccApb1PeriphClockCmd</w:t>
      </w:r>
      <w:bookmarkEnd w:id="3527"/>
      <w:bookmarkEnd w:id="3528"/>
    </w:p>
    <w:p w14:paraId="2ED76719" w14:textId="77777777" w:rsidR="009810C9" w:rsidRPr="0046756F" w:rsidRDefault="009810C9" w:rsidP="009810C9">
      <w:pPr>
        <w:rPr>
          <w:rFonts w:cs="Arial"/>
        </w:rPr>
      </w:pPr>
    </w:p>
    <w:p w14:paraId="189B075F"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RccApb1PeriphClockCmd will follow in the sub sections.</w:t>
      </w:r>
    </w:p>
    <w:p w14:paraId="0E768076" w14:textId="77777777" w:rsidR="009810C9" w:rsidRPr="0046756F" w:rsidRDefault="00000000" w:rsidP="009810C9">
      <w:pPr>
        <w:rPr>
          <w:rFonts w:cs="Arial"/>
        </w:rPr>
      </w:pPr>
      <w:r>
        <w:rPr>
          <w:rFonts w:cs="Arial"/>
        </w:rPr>
        <w:pict w14:anchorId="632A0703">
          <v:rect id="_x0000_i2786" style="width:0;height:1.5pt" o:hralign="center" o:hrstd="t" o:hr="t" fillcolor="#a0a0a0" stroked="f"/>
        </w:pict>
      </w:r>
    </w:p>
    <w:p w14:paraId="732AE423" w14:textId="77777777" w:rsidR="009810C9" w:rsidRPr="0046756F" w:rsidRDefault="009810C9" w:rsidP="009810C9">
      <w:pPr>
        <w:pStyle w:val="Heading4"/>
        <w:rPr>
          <w:rFonts w:ascii="Arial" w:hAnsi="Arial" w:cs="Arial"/>
        </w:rPr>
      </w:pPr>
      <w:bookmarkStart w:id="3529" w:name="_Toc122797123"/>
      <w:bookmarkStart w:id="3530" w:name="_Toc158907173"/>
      <w:r w:rsidRPr="0046756F">
        <w:rPr>
          <w:rFonts w:ascii="Arial" w:hAnsi="Arial" w:cs="Arial"/>
        </w:rPr>
        <w:t>11.10.14.1 Brief Description</w:t>
      </w:r>
      <w:bookmarkEnd w:id="3529"/>
      <w:bookmarkEnd w:id="3530"/>
    </w:p>
    <w:p w14:paraId="4F7F1889" w14:textId="77777777" w:rsidR="009810C9" w:rsidRPr="0046756F" w:rsidRDefault="009810C9" w:rsidP="009810C9">
      <w:pPr>
        <w:rPr>
          <w:rFonts w:cs="Arial"/>
        </w:rPr>
      </w:pPr>
    </w:p>
    <w:p w14:paraId="59DD297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RccApb1PeriphClockCmd enables or disables the Low Speed APB (APB1) peripheral clock.</w:t>
      </w:r>
    </w:p>
    <w:p w14:paraId="148DABEE" w14:textId="77777777" w:rsidR="009810C9" w:rsidRPr="0046756F" w:rsidRDefault="00000000" w:rsidP="009810C9">
      <w:pPr>
        <w:rPr>
          <w:rFonts w:cs="Arial"/>
        </w:rPr>
      </w:pPr>
      <w:r>
        <w:rPr>
          <w:rFonts w:cs="Arial"/>
        </w:rPr>
        <w:pict w14:anchorId="5E5BE0C5">
          <v:rect id="_x0000_i2787" style="width:0;height:1.5pt" o:hralign="center" o:hrstd="t" o:hr="t" fillcolor="#a0a0a0" stroked="f"/>
        </w:pict>
      </w:r>
    </w:p>
    <w:p w14:paraId="1A09852E" w14:textId="77777777" w:rsidR="009810C9" w:rsidRPr="0046756F" w:rsidRDefault="009810C9" w:rsidP="009810C9">
      <w:pPr>
        <w:pStyle w:val="Heading4"/>
        <w:rPr>
          <w:rFonts w:ascii="Arial" w:hAnsi="Arial" w:cs="Arial"/>
        </w:rPr>
      </w:pPr>
      <w:bookmarkStart w:id="3531" w:name="_Toc122797124"/>
      <w:bookmarkStart w:id="3532" w:name="_Toc158907174"/>
      <w:r w:rsidRPr="0046756F">
        <w:rPr>
          <w:rFonts w:ascii="Arial" w:hAnsi="Arial" w:cs="Arial"/>
        </w:rPr>
        <w:t>11.10.14.2 List of HLRs allocated</w:t>
      </w:r>
      <w:bookmarkEnd w:id="3531"/>
      <w:bookmarkEnd w:id="3532"/>
    </w:p>
    <w:p w14:paraId="7A4706A1" w14:textId="77777777" w:rsidR="009810C9" w:rsidRPr="0046756F" w:rsidRDefault="009810C9" w:rsidP="009810C9">
      <w:pPr>
        <w:rPr>
          <w:rFonts w:cs="Arial"/>
        </w:rPr>
      </w:pPr>
    </w:p>
    <w:p w14:paraId="11D6554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6692A2AA" w14:textId="77777777" w:rsidR="009810C9" w:rsidRPr="0046756F" w:rsidRDefault="00000000" w:rsidP="009810C9">
      <w:pPr>
        <w:rPr>
          <w:rFonts w:cs="Arial"/>
        </w:rPr>
      </w:pPr>
      <w:r>
        <w:rPr>
          <w:rFonts w:cs="Arial"/>
        </w:rPr>
        <w:pict w14:anchorId="05CAC7E0">
          <v:rect id="_x0000_i2788" style="width:0;height:1.5pt" o:hralign="center" o:hrstd="t" o:hr="t" fillcolor="#a0a0a0" stroked="f"/>
        </w:pict>
      </w:r>
    </w:p>
    <w:p w14:paraId="22774919" w14:textId="77777777" w:rsidR="009810C9" w:rsidRPr="0046756F" w:rsidRDefault="009810C9" w:rsidP="009810C9">
      <w:pPr>
        <w:pStyle w:val="Heading4"/>
        <w:rPr>
          <w:rFonts w:ascii="Arial" w:hAnsi="Arial" w:cs="Arial"/>
        </w:rPr>
      </w:pPr>
      <w:bookmarkStart w:id="3533" w:name="_Toc122797125"/>
      <w:bookmarkStart w:id="3534" w:name="_Toc158907175"/>
      <w:r w:rsidRPr="0046756F">
        <w:rPr>
          <w:rFonts w:ascii="Arial" w:hAnsi="Arial" w:cs="Arial"/>
        </w:rPr>
        <w:t>11.10.14.3 List of global variables accessed and modified</w:t>
      </w:r>
      <w:bookmarkEnd w:id="3533"/>
      <w:bookmarkEnd w:id="3534"/>
    </w:p>
    <w:p w14:paraId="553C08CA" w14:textId="77777777" w:rsidR="009810C9" w:rsidRPr="0046756F" w:rsidRDefault="009810C9" w:rsidP="009810C9">
      <w:pPr>
        <w:rPr>
          <w:rFonts w:cs="Arial"/>
        </w:rPr>
      </w:pPr>
    </w:p>
    <w:p w14:paraId="7B2A1CDF"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19A2A202"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0F2DD81C" w14:textId="77777777" w:rsidR="009810C9" w:rsidRPr="0046756F" w:rsidRDefault="00000000" w:rsidP="009810C9">
      <w:pPr>
        <w:rPr>
          <w:rFonts w:cs="Arial"/>
        </w:rPr>
      </w:pPr>
      <w:r>
        <w:rPr>
          <w:rFonts w:cs="Arial"/>
        </w:rPr>
        <w:pict w14:anchorId="4F629BD7">
          <v:rect id="_x0000_i2789" style="width:0;height:1.5pt" o:hralign="center" o:hrstd="t" o:hr="t" fillcolor="#a0a0a0" stroked="f"/>
        </w:pict>
      </w:r>
    </w:p>
    <w:p w14:paraId="6CC8522E" w14:textId="77777777" w:rsidR="009810C9" w:rsidRPr="0046756F" w:rsidRDefault="009810C9" w:rsidP="009810C9">
      <w:pPr>
        <w:pStyle w:val="Heading4"/>
        <w:rPr>
          <w:rFonts w:ascii="Arial" w:hAnsi="Arial" w:cs="Arial"/>
        </w:rPr>
      </w:pPr>
      <w:bookmarkStart w:id="3535" w:name="_Toc122797126"/>
      <w:bookmarkStart w:id="3536" w:name="_Toc158907176"/>
      <w:r w:rsidRPr="0046756F">
        <w:rPr>
          <w:rFonts w:ascii="Arial" w:hAnsi="Arial" w:cs="Arial"/>
        </w:rPr>
        <w:t>11.10.14.4 Parameter list (Input/Output)</w:t>
      </w:r>
      <w:bookmarkEnd w:id="3535"/>
      <w:bookmarkEnd w:id="3536"/>
    </w:p>
    <w:p w14:paraId="5C05AEC3" w14:textId="77777777" w:rsidR="009810C9" w:rsidRPr="0046756F" w:rsidRDefault="009810C9" w:rsidP="009810C9">
      <w:pPr>
        <w:rPr>
          <w:rFonts w:cs="Arial"/>
        </w:rPr>
      </w:pPr>
    </w:p>
    <w:p w14:paraId="610E5903" w14:textId="77777777" w:rsidR="009810C9" w:rsidRPr="0046756F" w:rsidRDefault="009810C9" w:rsidP="009810C9">
      <w:pPr>
        <w:widowControl w:val="0"/>
        <w:autoSpaceDE w:val="0"/>
        <w:autoSpaceDN w:val="0"/>
        <w:adjustRightInd w:val="0"/>
        <w:rPr>
          <w:rFonts w:cs="Arial"/>
        </w:rPr>
      </w:pPr>
      <w:r w:rsidRPr="0046756F">
        <w:rPr>
          <w:rFonts w:cs="Arial"/>
        </w:rPr>
        <w:t>Inputs: T_UINT32 rcc_apb1_periph - Specifies the APB1 peripheral to gate its clock.</w:t>
      </w:r>
    </w:p>
    <w:p w14:paraId="7E79B0B0" w14:textId="77777777" w:rsidR="009810C9" w:rsidRPr="0046756F" w:rsidRDefault="009810C9" w:rsidP="009810C9">
      <w:pPr>
        <w:widowControl w:val="0"/>
        <w:autoSpaceDE w:val="0"/>
        <w:autoSpaceDN w:val="0"/>
        <w:adjustRightInd w:val="0"/>
        <w:rPr>
          <w:rFonts w:cs="Arial"/>
        </w:rPr>
      </w:pPr>
      <w:r w:rsidRPr="0046756F">
        <w:rPr>
          <w:rFonts w:cs="Arial"/>
        </w:rPr>
        <w:t>T_FUNCTIONAL_STATE new_state - New state of the specified peripheral clock.</w:t>
      </w:r>
    </w:p>
    <w:p w14:paraId="1D7C3FA8"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42A2E347" w14:textId="77777777" w:rsidR="009810C9" w:rsidRPr="0046756F" w:rsidRDefault="00000000" w:rsidP="009810C9">
      <w:pPr>
        <w:rPr>
          <w:rFonts w:cs="Arial"/>
        </w:rPr>
      </w:pPr>
      <w:r>
        <w:rPr>
          <w:rFonts w:cs="Arial"/>
        </w:rPr>
        <w:pict w14:anchorId="15015B2E">
          <v:rect id="_x0000_i2790" style="width:0;height:1.5pt" o:hralign="center" o:hrstd="t" o:hr="t" fillcolor="#a0a0a0" stroked="f"/>
        </w:pict>
      </w:r>
    </w:p>
    <w:p w14:paraId="7DF5ED10" w14:textId="77777777" w:rsidR="009810C9" w:rsidRPr="0046756F" w:rsidRDefault="009810C9" w:rsidP="009810C9">
      <w:pPr>
        <w:pStyle w:val="Heading4"/>
        <w:rPr>
          <w:rFonts w:ascii="Arial" w:hAnsi="Arial" w:cs="Arial"/>
        </w:rPr>
      </w:pPr>
      <w:bookmarkStart w:id="3537" w:name="_Toc122797127"/>
      <w:bookmarkStart w:id="3538" w:name="_Toc158907177"/>
      <w:r w:rsidRPr="0046756F">
        <w:rPr>
          <w:rFonts w:ascii="Arial" w:hAnsi="Arial" w:cs="Arial"/>
        </w:rPr>
        <w:t>11.10.14.5 Return Value</w:t>
      </w:r>
      <w:bookmarkEnd w:id="3537"/>
      <w:bookmarkEnd w:id="3538"/>
    </w:p>
    <w:p w14:paraId="5E946995" w14:textId="77777777" w:rsidR="009810C9" w:rsidRPr="0046756F" w:rsidRDefault="009810C9" w:rsidP="009810C9">
      <w:pPr>
        <w:rPr>
          <w:rFonts w:cs="Arial"/>
        </w:rPr>
      </w:pPr>
    </w:p>
    <w:p w14:paraId="7EA3732F"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F86CE27" w14:textId="77777777" w:rsidR="009810C9" w:rsidRPr="0046756F" w:rsidRDefault="00000000" w:rsidP="009810C9">
      <w:pPr>
        <w:rPr>
          <w:rFonts w:cs="Arial"/>
        </w:rPr>
      </w:pPr>
      <w:r>
        <w:rPr>
          <w:rFonts w:cs="Arial"/>
        </w:rPr>
        <w:pict w14:anchorId="70139F8B">
          <v:rect id="_x0000_i2791" style="width:0;height:1.5pt" o:hralign="center" o:hrstd="t" o:hr="t" fillcolor="#a0a0a0" stroked="f"/>
        </w:pict>
      </w:r>
    </w:p>
    <w:p w14:paraId="519FA694" w14:textId="77777777" w:rsidR="009810C9" w:rsidRPr="0046756F" w:rsidRDefault="009810C9" w:rsidP="009810C9">
      <w:pPr>
        <w:pStyle w:val="Heading4"/>
        <w:rPr>
          <w:rFonts w:ascii="Arial" w:hAnsi="Arial" w:cs="Arial"/>
        </w:rPr>
      </w:pPr>
      <w:bookmarkStart w:id="3539" w:name="_Toc122797128"/>
      <w:bookmarkStart w:id="3540" w:name="_Toc158907178"/>
      <w:r w:rsidRPr="0046756F">
        <w:rPr>
          <w:rFonts w:ascii="Arial" w:hAnsi="Arial" w:cs="Arial"/>
        </w:rPr>
        <w:t>11.10.14.6 Other CSUs called by this CSU</w:t>
      </w:r>
      <w:bookmarkEnd w:id="3539"/>
      <w:bookmarkEnd w:id="3540"/>
    </w:p>
    <w:p w14:paraId="74C651A1" w14:textId="77777777" w:rsidR="009810C9" w:rsidRPr="0046756F" w:rsidRDefault="009810C9" w:rsidP="009810C9">
      <w:pPr>
        <w:rPr>
          <w:rFonts w:cs="Arial"/>
        </w:rPr>
      </w:pPr>
    </w:p>
    <w:p w14:paraId="773693D5"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03D24672" w14:textId="77777777" w:rsidR="009810C9" w:rsidRPr="0046756F" w:rsidRDefault="00000000" w:rsidP="009810C9">
      <w:pPr>
        <w:rPr>
          <w:rFonts w:cs="Arial"/>
        </w:rPr>
      </w:pPr>
      <w:r>
        <w:rPr>
          <w:rFonts w:cs="Arial"/>
        </w:rPr>
        <w:pict w14:anchorId="3BDC7B4D">
          <v:rect id="_x0000_i2792" style="width:0;height:1.5pt" o:hralign="center" o:hrstd="t" o:hr="t" fillcolor="#a0a0a0" stroked="f"/>
        </w:pict>
      </w:r>
    </w:p>
    <w:p w14:paraId="34E544D4" w14:textId="77777777" w:rsidR="009810C9" w:rsidRPr="0046756F" w:rsidRDefault="009810C9" w:rsidP="009810C9">
      <w:pPr>
        <w:pStyle w:val="Heading4"/>
        <w:rPr>
          <w:rFonts w:ascii="Arial" w:hAnsi="Arial" w:cs="Arial"/>
        </w:rPr>
      </w:pPr>
      <w:bookmarkStart w:id="3541" w:name="_Toc122797129"/>
      <w:bookmarkStart w:id="3542" w:name="_Toc158907179"/>
      <w:r w:rsidRPr="0046756F">
        <w:rPr>
          <w:rFonts w:ascii="Arial" w:hAnsi="Arial" w:cs="Arial"/>
        </w:rPr>
        <w:t>11.10.14.7 Description of list of LLRs allocated</w:t>
      </w:r>
      <w:bookmarkEnd w:id="3541"/>
      <w:bookmarkEnd w:id="3542"/>
    </w:p>
    <w:p w14:paraId="5A8E4272" w14:textId="77777777" w:rsidR="009810C9" w:rsidRPr="0046756F" w:rsidRDefault="009810C9" w:rsidP="009810C9">
      <w:pPr>
        <w:rPr>
          <w:rFonts w:cs="Arial"/>
        </w:rPr>
      </w:pPr>
    </w:p>
    <w:p w14:paraId="1E97E98E"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RccApb1PeriphClockCmd.</w:t>
      </w:r>
    </w:p>
    <w:p w14:paraId="44E7B3C5" w14:textId="77777777" w:rsidR="009810C9" w:rsidRPr="0046756F" w:rsidRDefault="00000000" w:rsidP="009810C9">
      <w:pPr>
        <w:rPr>
          <w:rFonts w:cs="Arial"/>
        </w:rPr>
      </w:pPr>
      <w:r>
        <w:rPr>
          <w:rFonts w:cs="Arial"/>
        </w:rPr>
        <w:pict w14:anchorId="147310B7">
          <v:rect id="_x0000_i2793" style="width:0;height:1.5pt" o:hralign="center" o:hrstd="t" o:hr="t" fillcolor="#a0a0a0" stroked="f"/>
        </w:pict>
      </w:r>
    </w:p>
    <w:p w14:paraId="07E8557A" w14:textId="77777777" w:rsidR="009810C9" w:rsidRPr="0046756F" w:rsidRDefault="009810C9" w:rsidP="009810C9">
      <w:pPr>
        <w:pStyle w:val="Heading5"/>
        <w:rPr>
          <w:rFonts w:ascii="Arial" w:hAnsi="Arial" w:cs="Arial"/>
        </w:rPr>
      </w:pPr>
      <w:bookmarkStart w:id="3543" w:name="_Toc122797130"/>
      <w:bookmarkStart w:id="3544" w:name="_Toc158907180"/>
      <w:r w:rsidRPr="0046756F">
        <w:rPr>
          <w:rFonts w:ascii="Arial" w:hAnsi="Arial" w:cs="Arial"/>
        </w:rPr>
        <w:t>11.10.14.7.1 daulibstm32f4xxrcc-RccApb1PeriphClockCmd-LLR-001</w:t>
      </w:r>
      <w:bookmarkEnd w:id="3543"/>
      <w:bookmarkEnd w:id="3544"/>
    </w:p>
    <w:p w14:paraId="7723D2AD" w14:textId="77777777" w:rsidR="009810C9" w:rsidRPr="0046756F" w:rsidRDefault="009810C9" w:rsidP="009810C9">
      <w:pPr>
        <w:rPr>
          <w:rFonts w:cs="Arial"/>
        </w:rPr>
      </w:pPr>
      <w:r w:rsidRPr="0046756F">
        <w:rPr>
          <w:rFonts w:cs="Arial"/>
        </w:rPr>
        <w:t>Requirement ID: H698-LLD-CMU-FNC-1901</w:t>
      </w:r>
    </w:p>
    <w:p w14:paraId="3456413E" w14:textId="77777777" w:rsidR="009810C9" w:rsidRPr="0046756F" w:rsidRDefault="009810C9" w:rsidP="009810C9">
      <w:pPr>
        <w:rPr>
          <w:rFonts w:cs="Arial"/>
        </w:rPr>
      </w:pPr>
    </w:p>
    <w:p w14:paraId="6C11ADE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RCC APB1 peripheral clock enable register to set the bit for received peripheral rcc_apb1_periph (i.e., set ahb1enr of M_RCC to ahb1enr of M_RCC with Bitwise OR with rcc_ahb1_periph) when new state is not equal to DISABLE.</w:t>
      </w:r>
    </w:p>
    <w:p w14:paraId="7D488014" w14:textId="77777777" w:rsidR="009810C9" w:rsidRPr="0046756F" w:rsidRDefault="00000000" w:rsidP="009810C9">
      <w:pPr>
        <w:rPr>
          <w:rFonts w:cs="Arial"/>
        </w:rPr>
      </w:pPr>
      <w:r>
        <w:rPr>
          <w:rFonts w:cs="Arial"/>
        </w:rPr>
        <w:pict w14:anchorId="1D550ADC">
          <v:rect id="_x0000_i2794" style="width:0;height:1.5pt" o:hralign="center" o:hrstd="t" o:hr="t" fillcolor="#a0a0a0" stroked="f"/>
        </w:pict>
      </w:r>
    </w:p>
    <w:p w14:paraId="61667C78" w14:textId="77777777" w:rsidR="009810C9" w:rsidRPr="0046756F" w:rsidRDefault="009810C9" w:rsidP="009810C9">
      <w:pPr>
        <w:pStyle w:val="Heading5"/>
        <w:rPr>
          <w:rFonts w:ascii="Arial" w:hAnsi="Arial" w:cs="Arial"/>
        </w:rPr>
      </w:pPr>
      <w:bookmarkStart w:id="3545" w:name="_Toc122797131"/>
      <w:bookmarkStart w:id="3546" w:name="_Toc158907181"/>
      <w:r w:rsidRPr="0046756F">
        <w:rPr>
          <w:rFonts w:ascii="Arial" w:hAnsi="Arial" w:cs="Arial"/>
        </w:rPr>
        <w:t>11.10.14.7.2 daulibstm32f4xxrcc-RccApb1PeriphClockCmd-LLR-002</w:t>
      </w:r>
      <w:bookmarkEnd w:id="3545"/>
      <w:bookmarkEnd w:id="3546"/>
    </w:p>
    <w:p w14:paraId="33C1F584" w14:textId="77777777" w:rsidR="009810C9" w:rsidRPr="0046756F" w:rsidRDefault="009810C9" w:rsidP="009810C9">
      <w:pPr>
        <w:rPr>
          <w:rFonts w:cs="Arial"/>
        </w:rPr>
      </w:pPr>
      <w:r w:rsidRPr="0046756F">
        <w:rPr>
          <w:rFonts w:cs="Arial"/>
        </w:rPr>
        <w:t>Requirement ID: H698-LLD-CMU-FNC-1902</w:t>
      </w:r>
    </w:p>
    <w:p w14:paraId="32F48E56" w14:textId="77777777" w:rsidR="009810C9" w:rsidRPr="0046756F" w:rsidRDefault="009810C9" w:rsidP="009810C9">
      <w:pPr>
        <w:rPr>
          <w:rFonts w:cs="Arial"/>
        </w:rPr>
      </w:pPr>
    </w:p>
    <w:p w14:paraId="6B055AB9"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RCC APB1 peripheral clock enable register to reset the bit for received peripheral rcc_apb1_periph (i.e., set ahb1enr of M_RCC to ahb1enr of M_RCC with Bitwise AND with negation of rcc_ahb1_periph) when new state is DISABLE.</w:t>
      </w:r>
    </w:p>
    <w:p w14:paraId="4776511C" w14:textId="77777777" w:rsidR="009810C9" w:rsidRPr="0046756F" w:rsidRDefault="00000000" w:rsidP="009810C9">
      <w:pPr>
        <w:rPr>
          <w:rFonts w:cs="Arial"/>
        </w:rPr>
      </w:pPr>
      <w:r>
        <w:rPr>
          <w:rFonts w:cs="Arial"/>
        </w:rPr>
        <w:pict w14:anchorId="628E4D3F">
          <v:rect id="_x0000_i2795" style="width:0;height:1.5pt" o:hralign="center" o:hrstd="t" o:hr="t" fillcolor="#a0a0a0" stroked="f"/>
        </w:pict>
      </w:r>
    </w:p>
    <w:p w14:paraId="21127A36" w14:textId="77777777" w:rsidR="009810C9" w:rsidRPr="0046756F" w:rsidRDefault="009810C9" w:rsidP="009810C9">
      <w:pPr>
        <w:pStyle w:val="Heading3"/>
      </w:pPr>
      <w:bookmarkStart w:id="3547" w:name="_Toc122797132"/>
      <w:bookmarkStart w:id="3548" w:name="_Toc158907182"/>
      <w:r w:rsidRPr="0046756F">
        <w:t>11.10.15 RccGetFlagStatus</w:t>
      </w:r>
      <w:bookmarkEnd w:id="3547"/>
      <w:bookmarkEnd w:id="3548"/>
    </w:p>
    <w:p w14:paraId="5CE737B1" w14:textId="77777777" w:rsidR="009810C9" w:rsidRPr="0046756F" w:rsidRDefault="009810C9" w:rsidP="009810C9">
      <w:pPr>
        <w:rPr>
          <w:rFonts w:cs="Arial"/>
        </w:rPr>
      </w:pPr>
    </w:p>
    <w:p w14:paraId="2D50657B"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RccGetFlagStatus will follow in the sub sections.</w:t>
      </w:r>
    </w:p>
    <w:p w14:paraId="0051F3E8" w14:textId="77777777" w:rsidR="009810C9" w:rsidRPr="0046756F" w:rsidRDefault="00000000" w:rsidP="009810C9">
      <w:pPr>
        <w:rPr>
          <w:rFonts w:cs="Arial"/>
        </w:rPr>
      </w:pPr>
      <w:r>
        <w:rPr>
          <w:rFonts w:cs="Arial"/>
        </w:rPr>
        <w:pict w14:anchorId="083653FD">
          <v:rect id="_x0000_i2796" style="width:0;height:1.5pt" o:hralign="center" o:hrstd="t" o:hr="t" fillcolor="#a0a0a0" stroked="f"/>
        </w:pict>
      </w:r>
    </w:p>
    <w:p w14:paraId="6306C50D" w14:textId="77777777" w:rsidR="009810C9" w:rsidRPr="0046756F" w:rsidRDefault="009810C9" w:rsidP="009810C9">
      <w:pPr>
        <w:pStyle w:val="Heading4"/>
        <w:rPr>
          <w:rFonts w:ascii="Arial" w:hAnsi="Arial" w:cs="Arial"/>
        </w:rPr>
      </w:pPr>
      <w:bookmarkStart w:id="3549" w:name="_Toc122797133"/>
      <w:bookmarkStart w:id="3550" w:name="_Toc158907183"/>
      <w:r w:rsidRPr="0046756F">
        <w:rPr>
          <w:rFonts w:ascii="Arial" w:hAnsi="Arial" w:cs="Arial"/>
        </w:rPr>
        <w:t>11.10.15.1 Brief Description</w:t>
      </w:r>
      <w:bookmarkEnd w:id="3549"/>
      <w:bookmarkEnd w:id="3550"/>
    </w:p>
    <w:p w14:paraId="15C25F4A" w14:textId="77777777" w:rsidR="009810C9" w:rsidRPr="0046756F" w:rsidRDefault="009810C9" w:rsidP="009810C9">
      <w:pPr>
        <w:rPr>
          <w:rFonts w:cs="Arial"/>
        </w:rPr>
      </w:pPr>
    </w:p>
    <w:p w14:paraId="5CCE5A6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RccGetFlagStatus checks whether the specified RCC flag is set or not.</w:t>
      </w:r>
    </w:p>
    <w:p w14:paraId="736EBD97" w14:textId="77777777" w:rsidR="009810C9" w:rsidRPr="0046756F" w:rsidRDefault="00000000" w:rsidP="009810C9">
      <w:pPr>
        <w:rPr>
          <w:rFonts w:cs="Arial"/>
        </w:rPr>
      </w:pPr>
      <w:r>
        <w:rPr>
          <w:rFonts w:cs="Arial"/>
        </w:rPr>
        <w:pict w14:anchorId="2740CC2E">
          <v:rect id="_x0000_i2797" style="width:0;height:1.5pt" o:hralign="center" o:hrstd="t" o:hr="t" fillcolor="#a0a0a0" stroked="f"/>
        </w:pict>
      </w:r>
    </w:p>
    <w:p w14:paraId="7A6C2F15" w14:textId="77777777" w:rsidR="009810C9" w:rsidRPr="0046756F" w:rsidRDefault="009810C9" w:rsidP="009810C9">
      <w:pPr>
        <w:pStyle w:val="Heading4"/>
        <w:rPr>
          <w:rFonts w:ascii="Arial" w:hAnsi="Arial" w:cs="Arial"/>
        </w:rPr>
      </w:pPr>
      <w:bookmarkStart w:id="3551" w:name="_Toc122797134"/>
      <w:bookmarkStart w:id="3552" w:name="_Toc158907184"/>
      <w:r w:rsidRPr="0046756F">
        <w:rPr>
          <w:rFonts w:ascii="Arial" w:hAnsi="Arial" w:cs="Arial"/>
        </w:rPr>
        <w:t>11.10.15.2 List of HLRs allocated</w:t>
      </w:r>
      <w:bookmarkEnd w:id="3551"/>
      <w:bookmarkEnd w:id="3552"/>
    </w:p>
    <w:p w14:paraId="235721C1" w14:textId="77777777" w:rsidR="009810C9" w:rsidRPr="0046756F" w:rsidRDefault="009810C9" w:rsidP="009810C9">
      <w:pPr>
        <w:rPr>
          <w:rFonts w:cs="Arial"/>
        </w:rPr>
      </w:pPr>
    </w:p>
    <w:p w14:paraId="60B6BCF5"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D7BE6A8" w14:textId="77777777" w:rsidR="009810C9" w:rsidRPr="0046756F" w:rsidRDefault="00000000" w:rsidP="009810C9">
      <w:pPr>
        <w:rPr>
          <w:rFonts w:cs="Arial"/>
        </w:rPr>
      </w:pPr>
      <w:r>
        <w:rPr>
          <w:rFonts w:cs="Arial"/>
        </w:rPr>
        <w:pict w14:anchorId="7BE5CE2F">
          <v:rect id="_x0000_i2798" style="width:0;height:1.5pt" o:hralign="center" o:hrstd="t" o:hr="t" fillcolor="#a0a0a0" stroked="f"/>
        </w:pict>
      </w:r>
    </w:p>
    <w:p w14:paraId="754CAB32" w14:textId="77777777" w:rsidR="009810C9" w:rsidRPr="0046756F" w:rsidRDefault="009810C9" w:rsidP="009810C9">
      <w:pPr>
        <w:pStyle w:val="Heading4"/>
        <w:rPr>
          <w:rFonts w:ascii="Arial" w:hAnsi="Arial" w:cs="Arial"/>
        </w:rPr>
      </w:pPr>
      <w:bookmarkStart w:id="3553" w:name="_Toc122797135"/>
      <w:bookmarkStart w:id="3554" w:name="_Toc158907185"/>
      <w:r w:rsidRPr="0046756F">
        <w:rPr>
          <w:rFonts w:ascii="Arial" w:hAnsi="Arial" w:cs="Arial"/>
        </w:rPr>
        <w:t>11.10.15.3 List of global variables accessed and modified</w:t>
      </w:r>
      <w:bookmarkEnd w:id="3553"/>
      <w:bookmarkEnd w:id="3554"/>
    </w:p>
    <w:p w14:paraId="19509A26" w14:textId="77777777" w:rsidR="009810C9" w:rsidRPr="0046756F" w:rsidRDefault="009810C9" w:rsidP="009810C9">
      <w:pPr>
        <w:rPr>
          <w:rFonts w:cs="Arial"/>
        </w:rPr>
      </w:pPr>
    </w:p>
    <w:p w14:paraId="44365662"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739CB861"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5E5A45B7" w14:textId="77777777" w:rsidR="009810C9" w:rsidRPr="0046756F" w:rsidRDefault="00000000" w:rsidP="009810C9">
      <w:pPr>
        <w:rPr>
          <w:rFonts w:cs="Arial"/>
        </w:rPr>
      </w:pPr>
      <w:r>
        <w:rPr>
          <w:rFonts w:cs="Arial"/>
        </w:rPr>
        <w:pict w14:anchorId="3A23DA3C">
          <v:rect id="_x0000_i2799" style="width:0;height:1.5pt" o:hralign="center" o:hrstd="t" o:hr="t" fillcolor="#a0a0a0" stroked="f"/>
        </w:pict>
      </w:r>
    </w:p>
    <w:p w14:paraId="48316DA6" w14:textId="77777777" w:rsidR="009810C9" w:rsidRPr="0046756F" w:rsidRDefault="009810C9" w:rsidP="009810C9">
      <w:pPr>
        <w:pStyle w:val="Heading4"/>
        <w:rPr>
          <w:rFonts w:ascii="Arial" w:hAnsi="Arial" w:cs="Arial"/>
        </w:rPr>
      </w:pPr>
      <w:bookmarkStart w:id="3555" w:name="_Toc122797136"/>
      <w:bookmarkStart w:id="3556" w:name="_Toc158907186"/>
      <w:r w:rsidRPr="0046756F">
        <w:rPr>
          <w:rFonts w:ascii="Arial" w:hAnsi="Arial" w:cs="Arial"/>
        </w:rPr>
        <w:t>11.10.15.4 Parameter list (Input/Output)</w:t>
      </w:r>
      <w:bookmarkEnd w:id="3555"/>
      <w:bookmarkEnd w:id="3556"/>
    </w:p>
    <w:p w14:paraId="2B484FEC" w14:textId="77777777" w:rsidR="009810C9" w:rsidRPr="0046756F" w:rsidRDefault="009810C9" w:rsidP="009810C9">
      <w:pPr>
        <w:rPr>
          <w:rFonts w:cs="Arial"/>
        </w:rPr>
      </w:pPr>
    </w:p>
    <w:p w14:paraId="102EE9AD" w14:textId="77777777" w:rsidR="009810C9" w:rsidRPr="0046756F" w:rsidRDefault="009810C9" w:rsidP="009810C9">
      <w:pPr>
        <w:widowControl w:val="0"/>
        <w:autoSpaceDE w:val="0"/>
        <w:autoSpaceDN w:val="0"/>
        <w:adjustRightInd w:val="0"/>
        <w:rPr>
          <w:rFonts w:cs="Arial"/>
        </w:rPr>
      </w:pPr>
      <w:r w:rsidRPr="0046756F">
        <w:rPr>
          <w:rFonts w:cs="Arial"/>
        </w:rPr>
        <w:t>Inputs: T_UINT8 rcc_flag - Specifies the flag to check.</w:t>
      </w:r>
    </w:p>
    <w:p w14:paraId="72C75CA0"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5394A9A" w14:textId="77777777" w:rsidR="009810C9" w:rsidRPr="0046756F" w:rsidRDefault="00000000" w:rsidP="009810C9">
      <w:pPr>
        <w:rPr>
          <w:rFonts w:cs="Arial"/>
        </w:rPr>
      </w:pPr>
      <w:r>
        <w:rPr>
          <w:rFonts w:cs="Arial"/>
        </w:rPr>
        <w:pict w14:anchorId="0C77FEB3">
          <v:rect id="_x0000_i2800" style="width:0;height:1.5pt" o:hralign="center" o:hrstd="t" o:hr="t" fillcolor="#a0a0a0" stroked="f"/>
        </w:pict>
      </w:r>
    </w:p>
    <w:p w14:paraId="61EFE61C" w14:textId="77777777" w:rsidR="009810C9" w:rsidRPr="0046756F" w:rsidRDefault="009810C9" w:rsidP="009810C9">
      <w:pPr>
        <w:pStyle w:val="Heading4"/>
        <w:rPr>
          <w:rFonts w:ascii="Arial" w:hAnsi="Arial" w:cs="Arial"/>
        </w:rPr>
      </w:pPr>
      <w:bookmarkStart w:id="3557" w:name="_Toc122797137"/>
      <w:bookmarkStart w:id="3558" w:name="_Toc158907187"/>
      <w:r w:rsidRPr="0046756F">
        <w:rPr>
          <w:rFonts w:ascii="Arial" w:hAnsi="Arial" w:cs="Arial"/>
        </w:rPr>
        <w:t>11.10.15.5 Return Value</w:t>
      </w:r>
      <w:bookmarkEnd w:id="3557"/>
      <w:bookmarkEnd w:id="3558"/>
    </w:p>
    <w:p w14:paraId="4B5BBD27" w14:textId="77777777" w:rsidR="009810C9" w:rsidRPr="0046756F" w:rsidRDefault="009810C9" w:rsidP="009810C9">
      <w:pPr>
        <w:rPr>
          <w:rFonts w:cs="Arial"/>
        </w:rPr>
      </w:pPr>
    </w:p>
    <w:p w14:paraId="19745A1C" w14:textId="77777777" w:rsidR="009810C9" w:rsidRPr="0046756F" w:rsidRDefault="009810C9" w:rsidP="009810C9">
      <w:pPr>
        <w:widowControl w:val="0"/>
        <w:autoSpaceDE w:val="0"/>
        <w:autoSpaceDN w:val="0"/>
        <w:adjustRightInd w:val="0"/>
        <w:rPr>
          <w:rFonts w:cs="Arial"/>
          <w:sz w:val="17"/>
          <w:szCs w:val="17"/>
        </w:rPr>
      </w:pPr>
      <w:r w:rsidRPr="0046756F">
        <w:rPr>
          <w:rFonts w:cs="Arial"/>
        </w:rPr>
        <w:t>T_FLAG_STATUS - The new state of rcc_flag (SET or RESET)</w:t>
      </w:r>
    </w:p>
    <w:p w14:paraId="1FB1AEF4" w14:textId="77777777" w:rsidR="009810C9" w:rsidRPr="0046756F" w:rsidRDefault="00000000" w:rsidP="009810C9">
      <w:pPr>
        <w:rPr>
          <w:rFonts w:cs="Arial"/>
        </w:rPr>
      </w:pPr>
      <w:r>
        <w:rPr>
          <w:rFonts w:cs="Arial"/>
        </w:rPr>
        <w:pict w14:anchorId="7272D6C4">
          <v:rect id="_x0000_i2801" style="width:0;height:1.5pt" o:hralign="center" o:hrstd="t" o:hr="t" fillcolor="#a0a0a0" stroked="f"/>
        </w:pict>
      </w:r>
    </w:p>
    <w:p w14:paraId="7E9184C1" w14:textId="77777777" w:rsidR="009810C9" w:rsidRPr="0046756F" w:rsidRDefault="009810C9" w:rsidP="009810C9">
      <w:pPr>
        <w:pStyle w:val="Heading4"/>
        <w:rPr>
          <w:rFonts w:ascii="Arial" w:hAnsi="Arial" w:cs="Arial"/>
        </w:rPr>
      </w:pPr>
      <w:bookmarkStart w:id="3559" w:name="_Toc122797138"/>
      <w:bookmarkStart w:id="3560" w:name="_Toc158907188"/>
      <w:r w:rsidRPr="0046756F">
        <w:rPr>
          <w:rFonts w:ascii="Arial" w:hAnsi="Arial" w:cs="Arial"/>
        </w:rPr>
        <w:t>11.10.15.6 Other CSUs called by this CSU</w:t>
      </w:r>
      <w:bookmarkEnd w:id="3559"/>
      <w:bookmarkEnd w:id="3560"/>
    </w:p>
    <w:p w14:paraId="2F9ED035" w14:textId="77777777" w:rsidR="009810C9" w:rsidRPr="0046756F" w:rsidRDefault="009810C9" w:rsidP="009810C9">
      <w:pPr>
        <w:rPr>
          <w:rFonts w:cs="Arial"/>
        </w:rPr>
      </w:pPr>
    </w:p>
    <w:p w14:paraId="7AA650E6"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597A8AFA" w14:textId="77777777" w:rsidR="009810C9" w:rsidRPr="0046756F" w:rsidRDefault="00000000" w:rsidP="009810C9">
      <w:pPr>
        <w:rPr>
          <w:rFonts w:cs="Arial"/>
        </w:rPr>
      </w:pPr>
      <w:r>
        <w:rPr>
          <w:rFonts w:cs="Arial"/>
        </w:rPr>
        <w:pict w14:anchorId="3AA610D1">
          <v:rect id="_x0000_i2802" style="width:0;height:1.5pt" o:hralign="center" o:hrstd="t" o:hr="t" fillcolor="#a0a0a0" stroked="f"/>
        </w:pict>
      </w:r>
    </w:p>
    <w:p w14:paraId="4D3289BD" w14:textId="77777777" w:rsidR="009810C9" w:rsidRPr="0046756F" w:rsidRDefault="009810C9" w:rsidP="009810C9">
      <w:pPr>
        <w:pStyle w:val="Heading4"/>
        <w:rPr>
          <w:rFonts w:ascii="Arial" w:hAnsi="Arial" w:cs="Arial"/>
        </w:rPr>
      </w:pPr>
      <w:bookmarkStart w:id="3561" w:name="_Toc122797139"/>
      <w:bookmarkStart w:id="3562" w:name="_Toc158907189"/>
      <w:r w:rsidRPr="0046756F">
        <w:rPr>
          <w:rFonts w:ascii="Arial" w:hAnsi="Arial" w:cs="Arial"/>
        </w:rPr>
        <w:t>11.10.15.7 Description of list of LLRs allocated</w:t>
      </w:r>
      <w:bookmarkEnd w:id="3561"/>
      <w:bookmarkEnd w:id="3562"/>
    </w:p>
    <w:p w14:paraId="26DAE73C" w14:textId="77777777" w:rsidR="009810C9" w:rsidRPr="0046756F" w:rsidRDefault="009810C9" w:rsidP="009810C9">
      <w:pPr>
        <w:rPr>
          <w:rFonts w:cs="Arial"/>
        </w:rPr>
      </w:pPr>
    </w:p>
    <w:p w14:paraId="36E5BEE4"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RccGetFlagStatus</w:t>
      </w:r>
    </w:p>
    <w:p w14:paraId="26D8FF5B" w14:textId="77777777" w:rsidR="009810C9" w:rsidRPr="0046756F" w:rsidRDefault="00000000" w:rsidP="009810C9">
      <w:pPr>
        <w:rPr>
          <w:rFonts w:cs="Arial"/>
        </w:rPr>
      </w:pPr>
      <w:r>
        <w:rPr>
          <w:rFonts w:cs="Arial"/>
        </w:rPr>
        <w:pict w14:anchorId="0FE00642">
          <v:rect id="_x0000_i2803" style="width:0;height:1.5pt" o:hralign="center" o:hrstd="t" o:hr="t" fillcolor="#a0a0a0" stroked="f"/>
        </w:pict>
      </w:r>
    </w:p>
    <w:p w14:paraId="6DC90752" w14:textId="77777777" w:rsidR="009810C9" w:rsidRPr="0046756F" w:rsidRDefault="009810C9" w:rsidP="009810C9">
      <w:pPr>
        <w:pStyle w:val="Heading5"/>
        <w:rPr>
          <w:rFonts w:ascii="Arial" w:hAnsi="Arial" w:cs="Arial"/>
        </w:rPr>
      </w:pPr>
      <w:bookmarkStart w:id="3563" w:name="_Toc122797140"/>
      <w:bookmarkStart w:id="3564" w:name="_Toc158907190"/>
      <w:r w:rsidRPr="0046756F">
        <w:rPr>
          <w:rFonts w:ascii="Arial" w:hAnsi="Arial" w:cs="Arial"/>
        </w:rPr>
        <w:t>11.10.15.7.1 daulibstm32f4xxrcc-RccGetFlagStatus-LLR-001</w:t>
      </w:r>
      <w:bookmarkEnd w:id="3563"/>
      <w:bookmarkEnd w:id="3564"/>
    </w:p>
    <w:p w14:paraId="542AB6A5" w14:textId="77777777" w:rsidR="009810C9" w:rsidRPr="0046756F" w:rsidRDefault="009810C9" w:rsidP="009810C9">
      <w:pPr>
        <w:rPr>
          <w:rFonts w:cs="Arial"/>
        </w:rPr>
      </w:pPr>
      <w:r w:rsidRPr="0046756F">
        <w:rPr>
          <w:rFonts w:cs="Arial"/>
        </w:rPr>
        <w:t>Requirement ID: H698-LLD-CMU-FNC-1911</w:t>
      </w:r>
    </w:p>
    <w:p w14:paraId="05ADBA7A" w14:textId="77777777" w:rsidR="009810C9" w:rsidRPr="0046756F" w:rsidRDefault="009810C9" w:rsidP="009810C9">
      <w:pPr>
        <w:rPr>
          <w:rFonts w:cs="Arial"/>
        </w:rPr>
      </w:pPr>
    </w:p>
    <w:p w14:paraId="74D78853"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identify the RCC register (cr, BDCR or CSR) in which the rcc_flag resides and check whether the specified rcc_flag is set or not in the respective register. If the flag is set return status as SET else RESET.(i.e., sets the status register to cr, bdcr, csr of M_RCC when the register index(rcc_flag right shift of M_SHIFT_5) is equal to M_ONE, M_TWO, and other than M_ONE, M_TWO and sets the bit status to SET or RESET(i.e., returns bit_status) when RESET is not of (status register AND M_ONE left shift of register index(rcc_flag AND M_FLAG_MASK))</w:t>
      </w:r>
    </w:p>
    <w:p w14:paraId="0B95C63A" w14:textId="77777777" w:rsidR="009810C9" w:rsidRPr="0046756F" w:rsidRDefault="00000000" w:rsidP="009810C9">
      <w:pPr>
        <w:rPr>
          <w:rFonts w:cs="Arial"/>
        </w:rPr>
      </w:pPr>
      <w:r>
        <w:rPr>
          <w:rFonts w:cs="Arial"/>
        </w:rPr>
        <w:pict w14:anchorId="205CCDC6">
          <v:rect id="_x0000_i2804" style="width:0;height:1.5pt" o:hralign="center" o:hrstd="t" o:hr="t" fillcolor="#a0a0a0" stroked="f"/>
        </w:pict>
      </w:r>
    </w:p>
    <w:p w14:paraId="0BE24C1B" w14:textId="77777777" w:rsidR="009810C9" w:rsidRPr="0046756F" w:rsidRDefault="009810C9" w:rsidP="009810C9">
      <w:pPr>
        <w:pStyle w:val="Heading3"/>
      </w:pPr>
      <w:bookmarkStart w:id="3565" w:name="_Toc122797141"/>
      <w:bookmarkStart w:id="3566" w:name="_Toc158907191"/>
      <w:r w:rsidRPr="0046756F">
        <w:t>11.10.16 RccApb1PeriphResetCmd</w:t>
      </w:r>
      <w:bookmarkEnd w:id="3565"/>
      <w:bookmarkEnd w:id="3566"/>
    </w:p>
    <w:p w14:paraId="038E61A8" w14:textId="77777777" w:rsidR="009810C9" w:rsidRPr="0046756F" w:rsidRDefault="009810C9" w:rsidP="009810C9">
      <w:pPr>
        <w:rPr>
          <w:rFonts w:cs="Arial"/>
        </w:rPr>
      </w:pPr>
    </w:p>
    <w:p w14:paraId="08452634" w14:textId="77777777" w:rsidR="009810C9" w:rsidRPr="0046756F" w:rsidRDefault="009810C9" w:rsidP="009810C9">
      <w:pPr>
        <w:widowControl w:val="0"/>
        <w:autoSpaceDE w:val="0"/>
        <w:autoSpaceDN w:val="0"/>
        <w:adjustRightInd w:val="0"/>
        <w:rPr>
          <w:rFonts w:cs="Arial"/>
          <w:sz w:val="17"/>
          <w:szCs w:val="17"/>
        </w:rPr>
      </w:pPr>
      <w:r w:rsidRPr="0046756F">
        <w:rPr>
          <w:rFonts w:cs="Arial"/>
        </w:rPr>
        <w:t>Low Level Design Details about CSU RccApb1PeriphResetCmd will follow in the sub sections.</w:t>
      </w:r>
    </w:p>
    <w:p w14:paraId="5FD746E5" w14:textId="77777777" w:rsidR="009810C9" w:rsidRPr="0046756F" w:rsidRDefault="00000000" w:rsidP="009810C9">
      <w:pPr>
        <w:rPr>
          <w:rFonts w:cs="Arial"/>
        </w:rPr>
      </w:pPr>
      <w:r>
        <w:rPr>
          <w:rFonts w:cs="Arial"/>
        </w:rPr>
        <w:pict w14:anchorId="234ED676">
          <v:rect id="_x0000_i2805" style="width:0;height:1.5pt" o:hralign="center" o:hrstd="t" o:hr="t" fillcolor="#a0a0a0" stroked="f"/>
        </w:pict>
      </w:r>
    </w:p>
    <w:p w14:paraId="60C7AD42" w14:textId="77777777" w:rsidR="009810C9" w:rsidRPr="0046756F" w:rsidRDefault="009810C9" w:rsidP="009810C9">
      <w:pPr>
        <w:pStyle w:val="Heading4"/>
        <w:rPr>
          <w:rFonts w:ascii="Arial" w:hAnsi="Arial" w:cs="Arial"/>
        </w:rPr>
      </w:pPr>
      <w:bookmarkStart w:id="3567" w:name="_Toc122797142"/>
      <w:bookmarkStart w:id="3568" w:name="_Toc158907192"/>
      <w:r w:rsidRPr="0046756F">
        <w:rPr>
          <w:rFonts w:ascii="Arial" w:hAnsi="Arial" w:cs="Arial"/>
        </w:rPr>
        <w:t>11.10.16.1 Brief Description</w:t>
      </w:r>
      <w:bookmarkEnd w:id="3567"/>
      <w:bookmarkEnd w:id="3568"/>
    </w:p>
    <w:p w14:paraId="674EB6A8" w14:textId="77777777" w:rsidR="009810C9" w:rsidRPr="0046756F" w:rsidRDefault="009810C9" w:rsidP="009810C9">
      <w:pPr>
        <w:rPr>
          <w:rFonts w:cs="Arial"/>
        </w:rPr>
      </w:pPr>
    </w:p>
    <w:p w14:paraId="51C24AA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RccApb1PeriphResetCmd forces or releases Low Speed APB (APB1) peripheral reset.</w:t>
      </w:r>
    </w:p>
    <w:p w14:paraId="25B60F81" w14:textId="77777777" w:rsidR="009810C9" w:rsidRPr="0046756F" w:rsidRDefault="00000000" w:rsidP="009810C9">
      <w:pPr>
        <w:rPr>
          <w:rFonts w:cs="Arial"/>
        </w:rPr>
      </w:pPr>
      <w:r>
        <w:rPr>
          <w:rFonts w:cs="Arial"/>
        </w:rPr>
        <w:pict w14:anchorId="228622D1">
          <v:rect id="_x0000_i2806" style="width:0;height:1.5pt" o:hralign="center" o:hrstd="t" o:hr="t" fillcolor="#a0a0a0" stroked="f"/>
        </w:pict>
      </w:r>
    </w:p>
    <w:p w14:paraId="547D9BDB" w14:textId="77777777" w:rsidR="009810C9" w:rsidRPr="0046756F" w:rsidRDefault="009810C9" w:rsidP="009810C9">
      <w:pPr>
        <w:pStyle w:val="Heading4"/>
        <w:rPr>
          <w:rFonts w:ascii="Arial" w:hAnsi="Arial" w:cs="Arial"/>
        </w:rPr>
      </w:pPr>
      <w:bookmarkStart w:id="3569" w:name="_Toc122797143"/>
      <w:bookmarkStart w:id="3570" w:name="_Toc158907193"/>
      <w:r w:rsidRPr="0046756F">
        <w:rPr>
          <w:rFonts w:ascii="Arial" w:hAnsi="Arial" w:cs="Arial"/>
        </w:rPr>
        <w:t>11.10.16.2 List of HLRs allocated</w:t>
      </w:r>
      <w:bookmarkEnd w:id="3569"/>
      <w:bookmarkEnd w:id="3570"/>
    </w:p>
    <w:p w14:paraId="71D11226" w14:textId="77777777" w:rsidR="009810C9" w:rsidRPr="0046756F" w:rsidRDefault="009810C9" w:rsidP="009810C9">
      <w:pPr>
        <w:rPr>
          <w:rFonts w:cs="Arial"/>
        </w:rPr>
      </w:pPr>
    </w:p>
    <w:p w14:paraId="7CB223BA"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list of HLRs allocated to this CSU is available in the Bi-Directional Traceability Matrix from SLL to SRS/SAD(H698-003-012-CMU).</w:t>
      </w:r>
    </w:p>
    <w:p w14:paraId="59119460" w14:textId="77777777" w:rsidR="009810C9" w:rsidRPr="0046756F" w:rsidRDefault="00000000" w:rsidP="009810C9">
      <w:pPr>
        <w:rPr>
          <w:rFonts w:cs="Arial"/>
        </w:rPr>
      </w:pPr>
      <w:r>
        <w:rPr>
          <w:rFonts w:cs="Arial"/>
        </w:rPr>
        <w:pict w14:anchorId="0EF27D60">
          <v:rect id="_x0000_i2807" style="width:0;height:1.5pt" o:hralign="center" o:hrstd="t" o:hr="t" fillcolor="#a0a0a0" stroked="f"/>
        </w:pict>
      </w:r>
    </w:p>
    <w:p w14:paraId="1275FFD1" w14:textId="77777777" w:rsidR="009810C9" w:rsidRPr="0046756F" w:rsidRDefault="009810C9" w:rsidP="009810C9">
      <w:pPr>
        <w:pStyle w:val="Heading4"/>
        <w:rPr>
          <w:rFonts w:ascii="Arial" w:hAnsi="Arial" w:cs="Arial"/>
        </w:rPr>
      </w:pPr>
      <w:bookmarkStart w:id="3571" w:name="_Toc122797144"/>
      <w:bookmarkStart w:id="3572" w:name="_Toc158907194"/>
      <w:r w:rsidRPr="0046756F">
        <w:rPr>
          <w:rFonts w:ascii="Arial" w:hAnsi="Arial" w:cs="Arial"/>
        </w:rPr>
        <w:t>11.10.16.3 List of global variables accessed and modified</w:t>
      </w:r>
      <w:bookmarkEnd w:id="3571"/>
      <w:bookmarkEnd w:id="3572"/>
    </w:p>
    <w:p w14:paraId="53E3BFB4" w14:textId="77777777" w:rsidR="009810C9" w:rsidRPr="0046756F" w:rsidRDefault="009810C9" w:rsidP="009810C9">
      <w:pPr>
        <w:rPr>
          <w:rFonts w:cs="Arial"/>
        </w:rPr>
      </w:pPr>
    </w:p>
    <w:p w14:paraId="633E40DE" w14:textId="77777777" w:rsidR="009810C9" w:rsidRPr="0046756F" w:rsidRDefault="009810C9" w:rsidP="009810C9">
      <w:pPr>
        <w:widowControl w:val="0"/>
        <w:autoSpaceDE w:val="0"/>
        <w:autoSpaceDN w:val="0"/>
        <w:adjustRightInd w:val="0"/>
        <w:rPr>
          <w:rFonts w:cs="Arial"/>
        </w:rPr>
      </w:pPr>
      <w:r w:rsidRPr="0046756F">
        <w:rPr>
          <w:rFonts w:cs="Arial"/>
        </w:rPr>
        <w:t>Accessed: None</w:t>
      </w:r>
    </w:p>
    <w:p w14:paraId="664B74BD" w14:textId="77777777" w:rsidR="009810C9" w:rsidRPr="0046756F" w:rsidRDefault="009810C9" w:rsidP="009810C9">
      <w:pPr>
        <w:widowControl w:val="0"/>
        <w:autoSpaceDE w:val="0"/>
        <w:autoSpaceDN w:val="0"/>
        <w:adjustRightInd w:val="0"/>
        <w:rPr>
          <w:rFonts w:cs="Arial"/>
          <w:sz w:val="17"/>
          <w:szCs w:val="17"/>
        </w:rPr>
      </w:pPr>
      <w:r w:rsidRPr="0046756F">
        <w:rPr>
          <w:rFonts w:cs="Arial"/>
        </w:rPr>
        <w:t>Modified: None</w:t>
      </w:r>
    </w:p>
    <w:p w14:paraId="77CA6CAB" w14:textId="77777777" w:rsidR="009810C9" w:rsidRPr="0046756F" w:rsidRDefault="00000000" w:rsidP="009810C9">
      <w:pPr>
        <w:rPr>
          <w:rFonts w:cs="Arial"/>
        </w:rPr>
      </w:pPr>
      <w:r>
        <w:rPr>
          <w:rFonts w:cs="Arial"/>
        </w:rPr>
        <w:pict w14:anchorId="07C0905D">
          <v:rect id="_x0000_i2808" style="width:0;height:1.5pt" o:hralign="center" o:hrstd="t" o:hr="t" fillcolor="#a0a0a0" stroked="f"/>
        </w:pict>
      </w:r>
    </w:p>
    <w:p w14:paraId="2BB7DF8C" w14:textId="77777777" w:rsidR="009810C9" w:rsidRPr="0046756F" w:rsidRDefault="009810C9" w:rsidP="009810C9">
      <w:pPr>
        <w:pStyle w:val="Heading4"/>
        <w:rPr>
          <w:rFonts w:ascii="Arial" w:hAnsi="Arial" w:cs="Arial"/>
        </w:rPr>
      </w:pPr>
      <w:bookmarkStart w:id="3573" w:name="_Toc122797145"/>
      <w:bookmarkStart w:id="3574" w:name="_Toc158907195"/>
      <w:r w:rsidRPr="0046756F">
        <w:rPr>
          <w:rFonts w:ascii="Arial" w:hAnsi="Arial" w:cs="Arial"/>
        </w:rPr>
        <w:t>11.10.16.4 Parameter list (Input/Output)</w:t>
      </w:r>
      <w:bookmarkEnd w:id="3573"/>
      <w:bookmarkEnd w:id="3574"/>
    </w:p>
    <w:p w14:paraId="4807C86A" w14:textId="77777777" w:rsidR="009810C9" w:rsidRPr="0046756F" w:rsidRDefault="009810C9" w:rsidP="009810C9">
      <w:pPr>
        <w:rPr>
          <w:rFonts w:cs="Arial"/>
        </w:rPr>
      </w:pPr>
    </w:p>
    <w:p w14:paraId="6DA05A14" w14:textId="77777777" w:rsidR="009810C9" w:rsidRPr="0046756F" w:rsidRDefault="009810C9" w:rsidP="009810C9">
      <w:pPr>
        <w:widowControl w:val="0"/>
        <w:autoSpaceDE w:val="0"/>
        <w:autoSpaceDN w:val="0"/>
        <w:adjustRightInd w:val="0"/>
        <w:rPr>
          <w:rFonts w:cs="Arial"/>
        </w:rPr>
      </w:pPr>
      <w:r w:rsidRPr="0046756F">
        <w:rPr>
          <w:rFonts w:cs="Arial"/>
        </w:rPr>
        <w:t>Inputs: T_UINT32 rcc_apb1_periph - Specifies the APB1 peripheral to reset.</w:t>
      </w:r>
    </w:p>
    <w:p w14:paraId="3BACADB9" w14:textId="77777777" w:rsidR="009810C9" w:rsidRPr="0046756F" w:rsidRDefault="009810C9" w:rsidP="009810C9">
      <w:pPr>
        <w:widowControl w:val="0"/>
        <w:autoSpaceDE w:val="0"/>
        <w:autoSpaceDN w:val="0"/>
        <w:adjustRightInd w:val="0"/>
        <w:rPr>
          <w:rFonts w:cs="Arial"/>
        </w:rPr>
      </w:pPr>
      <w:r w:rsidRPr="0046756F">
        <w:rPr>
          <w:rFonts w:cs="Arial"/>
        </w:rPr>
        <w:t>T_FUNCTIONAL_STATE new_state - new state of the specified peripheral clock.</w:t>
      </w:r>
    </w:p>
    <w:p w14:paraId="6A9160CE" w14:textId="77777777" w:rsidR="009810C9" w:rsidRPr="0046756F" w:rsidRDefault="009810C9" w:rsidP="009810C9">
      <w:pPr>
        <w:widowControl w:val="0"/>
        <w:autoSpaceDE w:val="0"/>
        <w:autoSpaceDN w:val="0"/>
        <w:adjustRightInd w:val="0"/>
        <w:rPr>
          <w:rFonts w:cs="Arial"/>
          <w:sz w:val="17"/>
          <w:szCs w:val="17"/>
        </w:rPr>
      </w:pPr>
      <w:r w:rsidRPr="0046756F">
        <w:rPr>
          <w:rFonts w:cs="Arial"/>
        </w:rPr>
        <w:t>Outputs: None</w:t>
      </w:r>
    </w:p>
    <w:p w14:paraId="663BAD6E" w14:textId="77777777" w:rsidR="009810C9" w:rsidRPr="0046756F" w:rsidRDefault="00000000" w:rsidP="009810C9">
      <w:pPr>
        <w:rPr>
          <w:rFonts w:cs="Arial"/>
        </w:rPr>
      </w:pPr>
      <w:r>
        <w:rPr>
          <w:rFonts w:cs="Arial"/>
        </w:rPr>
        <w:pict w14:anchorId="016EF404">
          <v:rect id="_x0000_i2809" style="width:0;height:1.5pt" o:hralign="center" o:hrstd="t" o:hr="t" fillcolor="#a0a0a0" stroked="f"/>
        </w:pict>
      </w:r>
    </w:p>
    <w:p w14:paraId="1A7932B3" w14:textId="77777777" w:rsidR="009810C9" w:rsidRPr="0046756F" w:rsidRDefault="009810C9" w:rsidP="009810C9">
      <w:pPr>
        <w:pStyle w:val="Heading4"/>
        <w:rPr>
          <w:rFonts w:ascii="Arial" w:hAnsi="Arial" w:cs="Arial"/>
        </w:rPr>
      </w:pPr>
      <w:bookmarkStart w:id="3575" w:name="_Toc122797146"/>
      <w:bookmarkStart w:id="3576" w:name="_Toc158907196"/>
      <w:r w:rsidRPr="0046756F">
        <w:rPr>
          <w:rFonts w:ascii="Arial" w:hAnsi="Arial" w:cs="Arial"/>
        </w:rPr>
        <w:t>11.10.16.5 Return Value</w:t>
      </w:r>
      <w:bookmarkEnd w:id="3575"/>
      <w:bookmarkEnd w:id="3576"/>
    </w:p>
    <w:p w14:paraId="369AB96C" w14:textId="77777777" w:rsidR="009810C9" w:rsidRPr="0046756F" w:rsidRDefault="009810C9" w:rsidP="009810C9">
      <w:pPr>
        <w:rPr>
          <w:rFonts w:cs="Arial"/>
        </w:rPr>
      </w:pPr>
    </w:p>
    <w:p w14:paraId="68C82725"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1929825" w14:textId="77777777" w:rsidR="009810C9" w:rsidRPr="0046756F" w:rsidRDefault="00000000" w:rsidP="009810C9">
      <w:pPr>
        <w:rPr>
          <w:rFonts w:cs="Arial"/>
        </w:rPr>
      </w:pPr>
      <w:r>
        <w:rPr>
          <w:rFonts w:cs="Arial"/>
        </w:rPr>
        <w:pict w14:anchorId="1893E1B9">
          <v:rect id="_x0000_i2810" style="width:0;height:1.5pt" o:hralign="center" o:hrstd="t" o:hr="t" fillcolor="#a0a0a0" stroked="f"/>
        </w:pict>
      </w:r>
    </w:p>
    <w:p w14:paraId="4FE3BE40" w14:textId="77777777" w:rsidR="009810C9" w:rsidRPr="0046756F" w:rsidRDefault="009810C9" w:rsidP="009810C9">
      <w:pPr>
        <w:pStyle w:val="Heading4"/>
        <w:rPr>
          <w:rFonts w:ascii="Arial" w:hAnsi="Arial" w:cs="Arial"/>
        </w:rPr>
      </w:pPr>
      <w:bookmarkStart w:id="3577" w:name="_Toc122797147"/>
      <w:bookmarkStart w:id="3578" w:name="_Toc158907197"/>
      <w:r w:rsidRPr="0046756F">
        <w:rPr>
          <w:rFonts w:ascii="Arial" w:hAnsi="Arial" w:cs="Arial"/>
        </w:rPr>
        <w:t>11.10.16.6 Other CSUs called by this CSU</w:t>
      </w:r>
      <w:bookmarkEnd w:id="3577"/>
      <w:bookmarkEnd w:id="3578"/>
    </w:p>
    <w:p w14:paraId="6F066BEC" w14:textId="77777777" w:rsidR="009810C9" w:rsidRPr="0046756F" w:rsidRDefault="009810C9" w:rsidP="009810C9">
      <w:pPr>
        <w:rPr>
          <w:rFonts w:cs="Arial"/>
        </w:rPr>
      </w:pPr>
    </w:p>
    <w:p w14:paraId="6467324C" w14:textId="77777777" w:rsidR="009810C9" w:rsidRPr="0046756F" w:rsidRDefault="009810C9" w:rsidP="009810C9">
      <w:pPr>
        <w:widowControl w:val="0"/>
        <w:autoSpaceDE w:val="0"/>
        <w:autoSpaceDN w:val="0"/>
        <w:adjustRightInd w:val="0"/>
        <w:rPr>
          <w:rFonts w:cs="Arial"/>
          <w:sz w:val="17"/>
          <w:szCs w:val="17"/>
        </w:rPr>
      </w:pPr>
      <w:r w:rsidRPr="0046756F">
        <w:rPr>
          <w:rFonts w:cs="Arial"/>
        </w:rPr>
        <w:t>None</w:t>
      </w:r>
    </w:p>
    <w:p w14:paraId="6601674C" w14:textId="77777777" w:rsidR="009810C9" w:rsidRPr="0046756F" w:rsidRDefault="00000000" w:rsidP="009810C9">
      <w:pPr>
        <w:rPr>
          <w:rFonts w:cs="Arial"/>
        </w:rPr>
      </w:pPr>
      <w:r>
        <w:rPr>
          <w:rFonts w:cs="Arial"/>
        </w:rPr>
        <w:pict w14:anchorId="7C472662">
          <v:rect id="_x0000_i2811" style="width:0;height:1.5pt" o:hralign="center" o:hrstd="t" o:hr="t" fillcolor="#a0a0a0" stroked="f"/>
        </w:pict>
      </w:r>
    </w:p>
    <w:p w14:paraId="5EE4B8B5" w14:textId="77777777" w:rsidR="009810C9" w:rsidRPr="0046756F" w:rsidRDefault="009810C9" w:rsidP="009810C9">
      <w:pPr>
        <w:pStyle w:val="Heading4"/>
        <w:rPr>
          <w:rFonts w:ascii="Arial" w:hAnsi="Arial" w:cs="Arial"/>
        </w:rPr>
      </w:pPr>
      <w:bookmarkStart w:id="3579" w:name="_Toc122797148"/>
      <w:bookmarkStart w:id="3580" w:name="_Toc158907198"/>
      <w:r w:rsidRPr="0046756F">
        <w:rPr>
          <w:rFonts w:ascii="Arial" w:hAnsi="Arial" w:cs="Arial"/>
        </w:rPr>
        <w:t>11.10.16.7 Description of list of LLRs allocated</w:t>
      </w:r>
      <w:bookmarkEnd w:id="3579"/>
      <w:bookmarkEnd w:id="3580"/>
    </w:p>
    <w:p w14:paraId="078ED964" w14:textId="77777777" w:rsidR="009810C9" w:rsidRPr="0046756F" w:rsidRDefault="009810C9" w:rsidP="009810C9">
      <w:pPr>
        <w:rPr>
          <w:rFonts w:cs="Arial"/>
        </w:rPr>
      </w:pPr>
    </w:p>
    <w:p w14:paraId="0E367872"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following section will list the LLRs allocated to RccApb1PeriphResetCmd.</w:t>
      </w:r>
    </w:p>
    <w:p w14:paraId="5AB759D8" w14:textId="77777777" w:rsidR="009810C9" w:rsidRPr="0046756F" w:rsidRDefault="00000000" w:rsidP="009810C9">
      <w:pPr>
        <w:rPr>
          <w:rFonts w:cs="Arial"/>
        </w:rPr>
      </w:pPr>
      <w:r>
        <w:rPr>
          <w:rFonts w:cs="Arial"/>
        </w:rPr>
        <w:pict w14:anchorId="50988170">
          <v:rect id="_x0000_i2812" style="width:0;height:1.5pt" o:hralign="center" o:hrstd="t" o:hr="t" fillcolor="#a0a0a0" stroked="f"/>
        </w:pict>
      </w:r>
    </w:p>
    <w:p w14:paraId="46FEA8A8" w14:textId="77777777" w:rsidR="009810C9" w:rsidRPr="0046756F" w:rsidRDefault="009810C9" w:rsidP="009810C9">
      <w:pPr>
        <w:pStyle w:val="Heading5"/>
        <w:rPr>
          <w:rFonts w:ascii="Arial" w:hAnsi="Arial" w:cs="Arial"/>
        </w:rPr>
      </w:pPr>
      <w:bookmarkStart w:id="3581" w:name="_Toc122797149"/>
      <w:bookmarkStart w:id="3582" w:name="_Toc158907199"/>
      <w:r w:rsidRPr="0046756F">
        <w:rPr>
          <w:rFonts w:ascii="Arial" w:hAnsi="Arial" w:cs="Arial"/>
        </w:rPr>
        <w:t>11.10.16.7.1 daulibstm32f4xxrcc-RccApb1PeriphResetCmd-LLR-001</w:t>
      </w:r>
      <w:bookmarkEnd w:id="3581"/>
      <w:bookmarkEnd w:id="3582"/>
    </w:p>
    <w:p w14:paraId="3299122B" w14:textId="77777777" w:rsidR="009810C9" w:rsidRPr="0046756F" w:rsidRDefault="009810C9" w:rsidP="009810C9">
      <w:pPr>
        <w:rPr>
          <w:rFonts w:cs="Arial"/>
        </w:rPr>
      </w:pPr>
      <w:r w:rsidRPr="0046756F">
        <w:rPr>
          <w:rFonts w:cs="Arial"/>
        </w:rPr>
        <w:t>Requirement ID: H698-LLD-CMU-FNC-1920</w:t>
      </w:r>
    </w:p>
    <w:p w14:paraId="355ACCFF" w14:textId="77777777" w:rsidR="009810C9" w:rsidRPr="0046756F" w:rsidRDefault="009810C9" w:rsidP="009810C9">
      <w:pPr>
        <w:rPr>
          <w:rFonts w:cs="Arial"/>
        </w:rPr>
      </w:pPr>
    </w:p>
    <w:p w14:paraId="77771026"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RCC APB2 peripheral clock enable register to set the bit for received peripheral rcc_apb2_periph(i.e., set apb2enr of M_RCC to apb2enr of M_RCC Bitwise OR with rcc_apb2_periph) when new state is not equal to DISABLE.</w:t>
      </w:r>
    </w:p>
    <w:p w14:paraId="2DB386E1" w14:textId="77777777" w:rsidR="009810C9" w:rsidRPr="0046756F" w:rsidRDefault="00000000" w:rsidP="009810C9">
      <w:pPr>
        <w:rPr>
          <w:rFonts w:cs="Arial"/>
        </w:rPr>
      </w:pPr>
      <w:r>
        <w:rPr>
          <w:rFonts w:cs="Arial"/>
        </w:rPr>
        <w:pict w14:anchorId="05AA8347">
          <v:rect id="_x0000_i2813" style="width:0;height:1.5pt" o:hralign="center" o:hrstd="t" o:hr="t" fillcolor="#a0a0a0" stroked="f"/>
        </w:pict>
      </w:r>
    </w:p>
    <w:p w14:paraId="5B4A2FFE" w14:textId="77777777" w:rsidR="009810C9" w:rsidRPr="0046756F" w:rsidRDefault="009810C9" w:rsidP="009810C9">
      <w:pPr>
        <w:pStyle w:val="Heading5"/>
        <w:rPr>
          <w:rFonts w:ascii="Arial" w:hAnsi="Arial" w:cs="Arial"/>
        </w:rPr>
      </w:pPr>
      <w:bookmarkStart w:id="3583" w:name="_Toc122797150"/>
      <w:bookmarkStart w:id="3584" w:name="_Toc158907200"/>
      <w:r w:rsidRPr="0046756F">
        <w:rPr>
          <w:rFonts w:ascii="Arial" w:hAnsi="Arial" w:cs="Arial"/>
        </w:rPr>
        <w:t>11.10.16.7.2 daulibstm32f4xxrcc-RccApb1PeriphResetCmd-LLR-002</w:t>
      </w:r>
      <w:bookmarkEnd w:id="3583"/>
      <w:bookmarkEnd w:id="3584"/>
    </w:p>
    <w:p w14:paraId="481FFD56" w14:textId="77777777" w:rsidR="009810C9" w:rsidRPr="0046756F" w:rsidRDefault="009810C9" w:rsidP="009810C9">
      <w:pPr>
        <w:rPr>
          <w:rFonts w:cs="Arial"/>
        </w:rPr>
      </w:pPr>
      <w:r w:rsidRPr="0046756F">
        <w:rPr>
          <w:rFonts w:cs="Arial"/>
        </w:rPr>
        <w:t>Requirement ID: H698-LLD-CMU-FNC-1921</w:t>
      </w:r>
    </w:p>
    <w:p w14:paraId="0E46B2D3" w14:textId="77777777" w:rsidR="009810C9" w:rsidRPr="0046756F" w:rsidRDefault="009810C9" w:rsidP="009810C9">
      <w:pPr>
        <w:rPr>
          <w:rFonts w:cs="Arial"/>
        </w:rPr>
      </w:pPr>
    </w:p>
    <w:p w14:paraId="4946EF51" w14:textId="77777777" w:rsidR="009810C9" w:rsidRPr="0046756F" w:rsidRDefault="009810C9" w:rsidP="009810C9">
      <w:pPr>
        <w:widowControl w:val="0"/>
        <w:autoSpaceDE w:val="0"/>
        <w:autoSpaceDN w:val="0"/>
        <w:adjustRightInd w:val="0"/>
        <w:rPr>
          <w:rFonts w:cs="Arial"/>
          <w:sz w:val="17"/>
          <w:szCs w:val="17"/>
        </w:rPr>
      </w:pPr>
      <w:r w:rsidRPr="0046756F">
        <w:rPr>
          <w:rFonts w:cs="Arial"/>
        </w:rPr>
        <w:t>The function shall configure RCC APB2 peripheral clock enable register to reset the bit for received peripheral rcc_apb2_periph(i.e., set apb2enr of M_RCC to apb2enr of M_RCC Bitwise AND with negation of rcc_apb2_periph) when new state is equal to  DISABLE.</w:t>
      </w:r>
    </w:p>
    <w:p w14:paraId="4157C5C6" w14:textId="77777777" w:rsidR="009810C9" w:rsidRPr="0046756F" w:rsidRDefault="00000000" w:rsidP="009810C9">
      <w:pPr>
        <w:rPr>
          <w:rFonts w:cs="Arial"/>
        </w:rPr>
      </w:pPr>
      <w:r>
        <w:rPr>
          <w:rFonts w:cs="Arial"/>
        </w:rPr>
        <w:pict w14:anchorId="797AE93F">
          <v:rect id="_x0000_i2814" style="width:0;height:1.5pt" o:hralign="center" o:hrstd="t" o:hr="t" fillcolor="#a0a0a0" stroked="f"/>
        </w:pict>
      </w:r>
    </w:p>
    <w:p w14:paraId="5F4B247B" w14:textId="77777777" w:rsidR="009810C9" w:rsidRPr="0046756F" w:rsidRDefault="009810C9" w:rsidP="009810C9">
      <w:pPr>
        <w:pStyle w:val="Heading1"/>
      </w:pPr>
      <w:bookmarkStart w:id="3585" w:name="_Toc122797151"/>
      <w:bookmarkStart w:id="3586" w:name="_Toc158907201"/>
      <w:r w:rsidRPr="0046756F">
        <w:t>12 Appendix A : Data Dictionary</w:t>
      </w:r>
      <w:bookmarkEnd w:id="3585"/>
      <w:bookmarkEnd w:id="3586"/>
    </w:p>
    <w:p w14:paraId="60C35D92" w14:textId="77777777" w:rsidR="009810C9" w:rsidRPr="0046756F" w:rsidRDefault="009810C9" w:rsidP="009810C9">
      <w:pPr>
        <w:rPr>
          <w:rFonts w:cs="Arial"/>
        </w:rPr>
      </w:pPr>
    </w:p>
    <w:p w14:paraId="41E9908B" w14:textId="1E22B136" w:rsidR="009810C9" w:rsidRDefault="009810C9" w:rsidP="009810C9">
      <w:pPr>
        <w:widowControl w:val="0"/>
        <w:autoSpaceDE w:val="0"/>
        <w:autoSpaceDN w:val="0"/>
        <w:adjustRightInd w:val="0"/>
        <w:rPr>
          <w:rFonts w:cs="Arial"/>
        </w:rPr>
      </w:pPr>
      <w:r w:rsidRPr="0046756F">
        <w:rPr>
          <w:rFonts w:cs="Arial"/>
        </w:rPr>
        <w:t>The Data Dictionary for the CMU Flight Module :</w:t>
      </w:r>
    </w:p>
    <w:p w14:paraId="33F51BC4" w14:textId="77777777" w:rsidR="005C5D23" w:rsidRPr="0046756F" w:rsidRDefault="005C5D23" w:rsidP="009810C9">
      <w:pPr>
        <w:widowControl w:val="0"/>
        <w:autoSpaceDE w:val="0"/>
        <w:autoSpaceDN w:val="0"/>
        <w:adjustRightInd w:val="0"/>
        <w:rPr>
          <w:rFonts w:cs="Arial"/>
        </w:rPr>
      </w:pPr>
    </w:p>
    <w:bookmarkStart w:id="3587" w:name="_MON_1733554384"/>
    <w:bookmarkEnd w:id="3587"/>
    <w:p w14:paraId="12E51D0F" w14:textId="3760C986" w:rsidR="009810C9" w:rsidRPr="0046756F" w:rsidRDefault="00A94DCE" w:rsidP="009810C9">
      <w:pPr>
        <w:widowControl w:val="0"/>
        <w:autoSpaceDE w:val="0"/>
        <w:autoSpaceDN w:val="0"/>
        <w:adjustRightInd w:val="0"/>
        <w:rPr>
          <w:rFonts w:cs="Arial"/>
          <w:sz w:val="17"/>
          <w:szCs w:val="17"/>
        </w:rPr>
      </w:pPr>
      <w:r>
        <w:rPr>
          <w:rFonts w:cs="Arial"/>
          <w:sz w:val="17"/>
          <w:szCs w:val="17"/>
        </w:rPr>
        <w:object w:dxaOrig="1311" w:dyaOrig="849" w14:anchorId="6CD49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15" type="#_x0000_t75" style="width:68pt;height:43pt" o:ole="">
            <v:imagedata r:id="rId15" o:title=""/>
          </v:shape>
          <o:OLEObject Type="Embed" ProgID="Excel.Sheet.12" ShapeID="_x0000_i2815" DrawAspect="Icon" ObjectID="_1786456077" r:id="rId16"/>
        </w:object>
      </w:r>
    </w:p>
    <w:p w14:paraId="7A988942" w14:textId="77777777" w:rsidR="009810C9" w:rsidRPr="0046756F" w:rsidRDefault="00000000" w:rsidP="009810C9">
      <w:pPr>
        <w:rPr>
          <w:rFonts w:cs="Arial"/>
        </w:rPr>
      </w:pPr>
      <w:r>
        <w:rPr>
          <w:rFonts w:cs="Arial"/>
        </w:rPr>
        <w:pict w14:anchorId="3B4FDB73">
          <v:rect id="_x0000_i2816" style="width:0;height:1.5pt" o:hralign="center" o:hrstd="t" o:hr="t" fillcolor="#a0a0a0" stroked="f"/>
        </w:pict>
      </w:r>
    </w:p>
    <w:p w14:paraId="48D6ADC0" w14:textId="77777777" w:rsidR="009810C9" w:rsidRPr="0046756F" w:rsidRDefault="009810C9" w:rsidP="009810C9">
      <w:pPr>
        <w:pStyle w:val="Heading1"/>
      </w:pPr>
      <w:bookmarkStart w:id="3588" w:name="_Toc122797152"/>
      <w:bookmarkStart w:id="3589" w:name="_Toc158907202"/>
      <w:r w:rsidRPr="0046756F">
        <w:t>13 Appendix B : Data Constants</w:t>
      </w:r>
      <w:bookmarkEnd w:id="3588"/>
      <w:bookmarkEnd w:id="3589"/>
    </w:p>
    <w:p w14:paraId="6ED4737E" w14:textId="77777777" w:rsidR="009810C9" w:rsidRPr="0046756F" w:rsidRDefault="009810C9" w:rsidP="009810C9">
      <w:pPr>
        <w:rPr>
          <w:rFonts w:cs="Arial"/>
        </w:rPr>
      </w:pPr>
    </w:p>
    <w:p w14:paraId="675F9352" w14:textId="1E5AA843" w:rsidR="009810C9" w:rsidRDefault="009810C9" w:rsidP="009810C9">
      <w:pPr>
        <w:widowControl w:val="0"/>
        <w:autoSpaceDE w:val="0"/>
        <w:autoSpaceDN w:val="0"/>
        <w:adjustRightInd w:val="0"/>
        <w:rPr>
          <w:rFonts w:cs="Arial"/>
        </w:rPr>
      </w:pPr>
      <w:r w:rsidRPr="0046756F">
        <w:rPr>
          <w:rFonts w:cs="Arial"/>
        </w:rPr>
        <w:t>The Data Constants for the CMU Flight Module :</w:t>
      </w:r>
    </w:p>
    <w:p w14:paraId="16F5D2DB" w14:textId="77777777" w:rsidR="00750060" w:rsidRPr="0046756F" w:rsidRDefault="00750060" w:rsidP="009810C9">
      <w:pPr>
        <w:widowControl w:val="0"/>
        <w:autoSpaceDE w:val="0"/>
        <w:autoSpaceDN w:val="0"/>
        <w:adjustRightInd w:val="0"/>
        <w:rPr>
          <w:rFonts w:cs="Arial"/>
        </w:rPr>
      </w:pPr>
    </w:p>
    <w:bookmarkStart w:id="3590" w:name="_MON_1784103099"/>
    <w:bookmarkEnd w:id="3590"/>
    <w:p w14:paraId="16BF0081" w14:textId="561103FF" w:rsidR="009810C9" w:rsidRPr="0046756F" w:rsidRDefault="00A94DCE" w:rsidP="009810C9">
      <w:pPr>
        <w:widowControl w:val="0"/>
        <w:autoSpaceDE w:val="0"/>
        <w:autoSpaceDN w:val="0"/>
        <w:adjustRightInd w:val="0"/>
        <w:rPr>
          <w:rFonts w:cs="Arial"/>
          <w:sz w:val="17"/>
          <w:szCs w:val="17"/>
        </w:rPr>
      </w:pPr>
      <w:r>
        <w:rPr>
          <w:rFonts w:cs="Arial"/>
          <w:sz w:val="17"/>
          <w:szCs w:val="17"/>
        </w:rPr>
        <w:object w:dxaOrig="1311" w:dyaOrig="849" w14:anchorId="21094F58">
          <v:shape id="_x0000_i2817" type="#_x0000_t75" style="width:68pt;height:43pt" o:ole="">
            <v:imagedata r:id="rId17" o:title=""/>
          </v:shape>
          <o:OLEObject Type="Embed" ProgID="Excel.Sheet.12" ShapeID="_x0000_i2817" DrawAspect="Icon" ObjectID="_1786456078" r:id="rId18"/>
        </w:object>
      </w:r>
    </w:p>
    <w:p w14:paraId="388321AA" w14:textId="77777777" w:rsidR="009810C9" w:rsidRPr="0046756F" w:rsidRDefault="00000000" w:rsidP="009810C9">
      <w:pPr>
        <w:rPr>
          <w:rFonts w:cs="Arial"/>
        </w:rPr>
      </w:pPr>
      <w:r>
        <w:rPr>
          <w:rFonts w:cs="Arial"/>
        </w:rPr>
        <w:pict w14:anchorId="58DF8411">
          <v:rect id="_x0000_i2818" style="width:0;height:1.5pt" o:hralign="center" o:hrstd="t" o:hr="t" fillcolor="#a0a0a0" stroked="f"/>
        </w:pict>
      </w:r>
    </w:p>
    <w:p w14:paraId="19AF5791" w14:textId="77777777" w:rsidR="009810C9" w:rsidRPr="0046756F" w:rsidRDefault="009810C9" w:rsidP="009810C9">
      <w:pPr>
        <w:rPr>
          <w:rFonts w:cs="Arial"/>
        </w:rPr>
      </w:pPr>
    </w:p>
    <w:p w14:paraId="76BF2339" w14:textId="77777777" w:rsidR="009810C9" w:rsidRPr="0046756F" w:rsidRDefault="009810C9" w:rsidP="009810C9">
      <w:pPr>
        <w:rPr>
          <w:rFonts w:cs="Arial"/>
        </w:rPr>
      </w:pPr>
    </w:p>
    <w:bookmarkEnd w:id="0"/>
    <w:p w14:paraId="3CCAFDC8" w14:textId="77777777" w:rsidR="00C85955" w:rsidRPr="0046756F" w:rsidRDefault="00C85955" w:rsidP="00DB4014">
      <w:pPr>
        <w:pStyle w:val="TableofFigures"/>
        <w:tabs>
          <w:tab w:val="right" w:pos="9350"/>
        </w:tabs>
        <w:rPr>
          <w:rFonts w:cs="Arial"/>
          <w:szCs w:val="22"/>
        </w:rPr>
      </w:pPr>
    </w:p>
    <w:sectPr w:rsidR="00C85955" w:rsidRPr="0046756F" w:rsidSect="00F36A21">
      <w:headerReference w:type="even" r:id="rId19"/>
      <w:headerReference w:type="default" r:id="rId20"/>
      <w:footerReference w:type="even" r:id="rId21"/>
      <w:footerReference w:type="default" r:id="rId22"/>
      <w:headerReference w:type="first" r:id="rId23"/>
      <w:footerReference w:type="first" r:id="rId24"/>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8CD10" w14:textId="77777777" w:rsidR="00593F57" w:rsidRDefault="00593F57">
      <w:pPr>
        <w:spacing w:line="240" w:lineRule="auto"/>
      </w:pPr>
      <w:r>
        <w:separator/>
      </w:r>
    </w:p>
  </w:endnote>
  <w:endnote w:type="continuationSeparator" w:id="0">
    <w:p w14:paraId="38F92157" w14:textId="77777777" w:rsidR="00593F57" w:rsidRDefault="00593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G Times (WN)">
    <w:altName w:val="Times New Roman"/>
    <w:charset w:val="00"/>
    <w:family w:val="roman"/>
    <w:pitch w:val="variable"/>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BC6B" w14:textId="77777777" w:rsidR="00310FEF" w:rsidRDefault="00310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000" w:firstRow="0" w:lastRow="0" w:firstColumn="0" w:lastColumn="0" w:noHBand="0" w:noVBand="0"/>
    </w:tblPr>
    <w:tblGrid>
      <w:gridCol w:w="4680"/>
      <w:gridCol w:w="4680"/>
    </w:tblGrid>
    <w:tr w:rsidR="00F17C18" w:rsidRPr="00D3782E" w14:paraId="3B6CFCD2" w14:textId="77777777" w:rsidTr="00F36A21">
      <w:trPr>
        <w:trHeight w:val="835"/>
      </w:trPr>
      <w:tc>
        <w:tcPr>
          <w:tcW w:w="4680" w:type="dxa"/>
          <w:tcBorders>
            <w:top w:val="single" w:sz="4" w:space="0" w:color="000000"/>
          </w:tcBorders>
        </w:tcPr>
        <w:p w14:paraId="67DF80B8" w14:textId="77777777" w:rsidR="00F17C18" w:rsidRPr="00E14575" w:rsidRDefault="00F17C18" w:rsidP="00D11512">
          <w:pPr>
            <w:pStyle w:val="Footer"/>
            <w:rPr>
              <w:rFonts w:cs="Arial"/>
            </w:rPr>
          </w:pPr>
          <w:r w:rsidRPr="00DE087F">
            <w:rPr>
              <w:rFonts w:cs="Arial"/>
            </w:rPr>
            <w:t>H698-003-011-CMU</w:t>
          </w:r>
        </w:p>
        <w:p w14:paraId="045A0770" w14:textId="11954534" w:rsidR="00F17C18" w:rsidRPr="00E14575" w:rsidRDefault="00F17C18" w:rsidP="00D11512">
          <w:pPr>
            <w:pStyle w:val="Footer"/>
            <w:rPr>
              <w:rFonts w:cs="Arial"/>
            </w:rPr>
          </w:pPr>
          <w:r w:rsidRPr="00A2708F">
            <w:rPr>
              <w:rFonts w:cs="Arial"/>
            </w:rPr>
            <w:t>A</w:t>
          </w:r>
          <w:r w:rsidR="00510FAA">
            <w:rPr>
              <w:rFonts w:cs="Arial"/>
            </w:rPr>
            <w:t>LTEN</w:t>
          </w:r>
          <w:r w:rsidRPr="00A2708F">
            <w:rPr>
              <w:rFonts w:cs="Arial"/>
            </w:rPr>
            <w:t xml:space="preserve"> Global Technolog</w:t>
          </w:r>
          <w:r w:rsidR="00510FAA">
            <w:rPr>
              <w:rFonts w:cs="Arial"/>
            </w:rPr>
            <w:t>ies</w:t>
          </w:r>
          <w:r w:rsidRPr="00A2708F">
            <w:rPr>
              <w:rFonts w:cs="Arial"/>
            </w:rPr>
            <w:t xml:space="preserve"> Solutions </w:t>
          </w:r>
          <w:r w:rsidRPr="00E14575">
            <w:rPr>
              <w:rFonts w:cs="Arial"/>
            </w:rPr>
            <w:t>Pvt. Ltd.</w:t>
          </w:r>
        </w:p>
        <w:p w14:paraId="0CDC048B" w14:textId="77777777" w:rsidR="00F17C18" w:rsidRPr="00E14575" w:rsidRDefault="00F17C18" w:rsidP="00D11512">
          <w:pPr>
            <w:pStyle w:val="Footer"/>
            <w:rPr>
              <w:rFonts w:cs="Arial"/>
            </w:rPr>
          </w:pPr>
          <w:r w:rsidRPr="00E14575">
            <w:rPr>
              <w:rFonts w:cs="Arial"/>
            </w:rPr>
            <w:t>7</w:t>
          </w:r>
          <w:r>
            <w:rPr>
              <w:rFonts w:cs="Arial"/>
            </w:rPr>
            <w:t>2</w:t>
          </w:r>
          <w:r w:rsidRPr="00E14575">
            <w:rPr>
              <w:rFonts w:cs="Arial"/>
            </w:rPr>
            <w:t>,</w:t>
          </w:r>
          <w:r>
            <w:rPr>
              <w:rFonts w:cs="Arial"/>
            </w:rPr>
            <w:t>73</w:t>
          </w:r>
          <w:r w:rsidRPr="00E14575">
            <w:rPr>
              <w:rFonts w:cs="Arial"/>
            </w:rPr>
            <w:t xml:space="preserve"> Krishna Reddy Colony, Domlur layout</w:t>
          </w:r>
        </w:p>
        <w:p w14:paraId="6FA70C74" w14:textId="77777777" w:rsidR="00F17C18" w:rsidRPr="00E14575" w:rsidRDefault="00F17C18" w:rsidP="00D11512">
          <w:pPr>
            <w:pStyle w:val="Footer"/>
            <w:rPr>
              <w:rFonts w:cs="Arial"/>
            </w:rPr>
          </w:pPr>
          <w:r w:rsidRPr="00E14575">
            <w:rPr>
              <w:rFonts w:cs="Arial"/>
            </w:rPr>
            <w:t>Bengaluru - 560071, INDIA</w:t>
          </w:r>
        </w:p>
        <w:p w14:paraId="0264B720" w14:textId="77777777" w:rsidR="00F17C18" w:rsidRPr="00E14575" w:rsidRDefault="00F17C18" w:rsidP="00D11512">
          <w:pPr>
            <w:pStyle w:val="Footer"/>
            <w:rPr>
              <w:rFonts w:cs="Arial"/>
            </w:rPr>
          </w:pPr>
        </w:p>
      </w:tc>
      <w:tc>
        <w:tcPr>
          <w:tcW w:w="4680" w:type="dxa"/>
          <w:tcBorders>
            <w:top w:val="single" w:sz="4" w:space="0" w:color="000000"/>
          </w:tcBorders>
        </w:tcPr>
        <w:p w14:paraId="68413879" w14:textId="7B11278C" w:rsidR="00F17C18" w:rsidRPr="00E14575" w:rsidRDefault="00F17C18" w:rsidP="00D11512">
          <w:pPr>
            <w:pStyle w:val="Footer"/>
            <w:ind w:left="702"/>
            <w:rPr>
              <w:rFonts w:cs="Arial"/>
            </w:rPr>
          </w:pPr>
          <w:r w:rsidRPr="00E14575">
            <w:rPr>
              <w:rFonts w:cs="Arial"/>
            </w:rPr>
            <w:sym w:font="Symbol" w:char="F0E3"/>
          </w:r>
          <w:r>
            <w:rPr>
              <w:rFonts w:cs="Arial"/>
            </w:rPr>
            <w:t xml:space="preserve"> 202</w:t>
          </w:r>
          <w:r w:rsidR="00510FAA">
            <w:rPr>
              <w:rFonts w:cs="Arial"/>
            </w:rPr>
            <w:t>4</w:t>
          </w:r>
          <w:r w:rsidRPr="00E14575">
            <w:rPr>
              <w:rFonts w:cs="Arial"/>
            </w:rPr>
            <w:t xml:space="preserve"> Controlled copy available in CM</w:t>
          </w:r>
        </w:p>
        <w:p w14:paraId="29205BE4" w14:textId="77777777" w:rsidR="00F17C18" w:rsidRPr="00E14575" w:rsidRDefault="00F17C18" w:rsidP="00D11512">
          <w:pPr>
            <w:pStyle w:val="Footer"/>
            <w:ind w:left="702"/>
            <w:rPr>
              <w:rFonts w:cs="Arial"/>
            </w:rPr>
          </w:pPr>
          <w:r w:rsidRPr="00E14575">
            <w:rPr>
              <w:rFonts w:cs="Arial"/>
            </w:rPr>
            <w:t>Howell Instruments, Inc.</w:t>
          </w:r>
        </w:p>
        <w:p w14:paraId="5971FCD0" w14:textId="77777777" w:rsidR="00F17C18" w:rsidRPr="00E14575" w:rsidRDefault="00F17C18" w:rsidP="00D11512">
          <w:pPr>
            <w:pStyle w:val="Footer"/>
            <w:ind w:left="702"/>
            <w:rPr>
              <w:rFonts w:cs="Arial"/>
            </w:rPr>
          </w:pPr>
          <w:r w:rsidRPr="00E14575">
            <w:rPr>
              <w:rFonts w:cs="Arial"/>
            </w:rPr>
            <w:t>8945 South Freeway</w:t>
          </w:r>
        </w:p>
        <w:p w14:paraId="441D8465" w14:textId="04FCA03E" w:rsidR="00F17C18" w:rsidRPr="00E14575" w:rsidRDefault="00F17C18" w:rsidP="00D11512">
          <w:pPr>
            <w:pStyle w:val="Footer"/>
            <w:ind w:left="702"/>
            <w:rPr>
              <w:rFonts w:cs="Arial"/>
            </w:rPr>
          </w:pPr>
          <w:r w:rsidRPr="00E14575">
            <w:rPr>
              <w:rFonts w:cs="Arial"/>
            </w:rPr>
            <w:t>Fort Worth, TX 76140</w:t>
          </w:r>
        </w:p>
      </w:tc>
    </w:tr>
  </w:tbl>
  <w:p w14:paraId="5F2BCDDE" w14:textId="77777777" w:rsidR="00F17C18" w:rsidRPr="007451DD" w:rsidRDefault="00F17C18" w:rsidP="00F36A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99A1E" w14:textId="77777777" w:rsidR="00310FEF" w:rsidRDefault="00310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71009" w14:textId="77777777" w:rsidR="00593F57" w:rsidRDefault="00593F57">
      <w:pPr>
        <w:spacing w:line="240" w:lineRule="auto"/>
      </w:pPr>
      <w:r>
        <w:separator/>
      </w:r>
    </w:p>
  </w:footnote>
  <w:footnote w:type="continuationSeparator" w:id="0">
    <w:p w14:paraId="518156DA" w14:textId="77777777" w:rsidR="00593F57" w:rsidRDefault="00593F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ACBCF" w14:textId="19615797" w:rsidR="00310FEF" w:rsidRDefault="00310FEF">
    <w:pPr>
      <w:pStyle w:val="Header"/>
    </w:pPr>
    <w:r>
      <w:rPr>
        <w:noProof/>
      </w:rPr>
      <w:pict w14:anchorId="63F3C1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407469" o:spid="_x0000_s1026" type="#_x0000_t136" style="position:absolute;left:0;text-align:left;margin-left:0;margin-top:0;width:609.1pt;height:50.75pt;rotation:315;z-index:-251655168;mso-position-horizontal:center;mso-position-horizontal-relative:margin;mso-position-vertical:center;mso-position-vertical-relative:margin" o:allowincell="f" fillcolor="silver" stroked="f">
          <v:fill opacity=".5"/>
          <v:textpath style="font-family:&quot;Arial&quot;;font-size:1pt" string="V2_H398_SOI3_RELEASE_0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5FC6F" w14:textId="5604FEDC" w:rsidR="00F17C18" w:rsidRPr="00660EEA" w:rsidRDefault="00310FEF" w:rsidP="00F36A21">
    <w:pPr>
      <w:pStyle w:val="Covertitle"/>
      <w:jc w:val="right"/>
      <w:rPr>
        <w:sz w:val="20"/>
        <w:szCs w:val="20"/>
      </w:rPr>
    </w:pPr>
    <w:r>
      <w:rPr>
        <w:noProof/>
      </w:rPr>
      <w:pict w14:anchorId="6FEC44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407470" o:spid="_x0000_s1027" type="#_x0000_t136" style="position:absolute;left:0;text-align:left;margin-left:0;margin-top:0;width:609.1pt;height:50.75pt;rotation:315;z-index:-251653120;mso-position-horizontal:center;mso-position-horizontal-relative:margin;mso-position-vertical:center;mso-position-vertical-relative:margin" o:allowincell="f" fillcolor="silver" stroked="f">
          <v:fill opacity=".5"/>
          <v:textpath style="font-family:&quot;Arial&quot;;font-size:1pt" string="V2_H398_SOI3_RELEASE_01"/>
        </v:shape>
      </w:pict>
    </w:r>
    <w:r w:rsidR="00F17C18" w:rsidRPr="00660EEA">
      <w:rPr>
        <w:sz w:val="20"/>
        <w:szCs w:val="20"/>
      </w:rPr>
      <w:t xml:space="preserve">Page </w:t>
    </w:r>
    <w:r w:rsidR="00F17C18" w:rsidRPr="00660EEA">
      <w:rPr>
        <w:b w:val="0"/>
        <w:bCs w:val="0"/>
        <w:sz w:val="20"/>
        <w:szCs w:val="20"/>
      </w:rPr>
      <w:fldChar w:fldCharType="begin"/>
    </w:r>
    <w:r w:rsidR="00F17C18" w:rsidRPr="00660EEA">
      <w:rPr>
        <w:sz w:val="20"/>
        <w:szCs w:val="20"/>
      </w:rPr>
      <w:instrText xml:space="preserve"> PAGE </w:instrText>
    </w:r>
    <w:r w:rsidR="00F17C18" w:rsidRPr="00660EEA">
      <w:rPr>
        <w:b w:val="0"/>
        <w:bCs w:val="0"/>
        <w:sz w:val="20"/>
        <w:szCs w:val="20"/>
      </w:rPr>
      <w:fldChar w:fldCharType="separate"/>
    </w:r>
    <w:r w:rsidR="00C973D4">
      <w:rPr>
        <w:noProof/>
        <w:sz w:val="20"/>
        <w:szCs w:val="20"/>
      </w:rPr>
      <w:t>3</w:t>
    </w:r>
    <w:r w:rsidR="00F17C18" w:rsidRPr="00660EEA">
      <w:rPr>
        <w:b w:val="0"/>
        <w:bCs w:val="0"/>
        <w:sz w:val="20"/>
        <w:szCs w:val="20"/>
      </w:rPr>
      <w:fldChar w:fldCharType="end"/>
    </w:r>
    <w:r w:rsidR="00F17C18" w:rsidRPr="00660EEA">
      <w:rPr>
        <w:sz w:val="20"/>
        <w:szCs w:val="20"/>
      </w:rPr>
      <w:t xml:space="preserve"> of </w:t>
    </w:r>
    <w:r w:rsidR="00F17C18" w:rsidRPr="00660EEA">
      <w:rPr>
        <w:b w:val="0"/>
        <w:bCs w:val="0"/>
        <w:sz w:val="20"/>
        <w:szCs w:val="20"/>
      </w:rPr>
      <w:fldChar w:fldCharType="begin"/>
    </w:r>
    <w:r w:rsidR="00F17C18" w:rsidRPr="00660EEA">
      <w:rPr>
        <w:sz w:val="20"/>
        <w:szCs w:val="20"/>
      </w:rPr>
      <w:instrText xml:space="preserve"> NUMPAGES  </w:instrText>
    </w:r>
    <w:r w:rsidR="00F17C18" w:rsidRPr="00660EEA">
      <w:rPr>
        <w:b w:val="0"/>
        <w:bCs w:val="0"/>
        <w:sz w:val="20"/>
        <w:szCs w:val="20"/>
      </w:rPr>
      <w:fldChar w:fldCharType="separate"/>
    </w:r>
    <w:r w:rsidR="00C973D4">
      <w:rPr>
        <w:noProof/>
        <w:sz w:val="20"/>
        <w:szCs w:val="20"/>
      </w:rPr>
      <w:t>330</w:t>
    </w:r>
    <w:r w:rsidR="00F17C18" w:rsidRPr="00660EEA">
      <w:rPr>
        <w:b w:val="0"/>
        <w:bCs w:val="0"/>
        <w:sz w:val="20"/>
        <w:szCs w:val="20"/>
      </w:rPr>
      <w:fldChar w:fldCharType="end"/>
    </w:r>
  </w:p>
  <w:p w14:paraId="0871F3B6" w14:textId="77777777" w:rsidR="00F17C18" w:rsidRPr="00660EEA" w:rsidRDefault="00F17C18" w:rsidP="00F36A21">
    <w:pPr>
      <w:pStyle w:val="Covertitle"/>
      <w:rPr>
        <w:rFonts w:cs="Arial"/>
        <w:sz w:val="20"/>
        <w:szCs w:val="20"/>
      </w:rPr>
    </w:pPr>
    <w:r w:rsidRPr="00660EEA">
      <w:rPr>
        <w:rFonts w:cs="Arial"/>
        <w:sz w:val="20"/>
        <w:szCs w:val="20"/>
      </w:rPr>
      <w:t xml:space="preserve">Proprietary and Confidential Information </w:t>
    </w:r>
  </w:p>
  <w:p w14:paraId="169F483D" w14:textId="77777777" w:rsidR="00F17C18" w:rsidRDefault="00F17C18">
    <w:pPr>
      <w:pStyle w:val="Header"/>
      <w:pBdr>
        <w:top w:val="none" w:sz="0" w:space="0" w:color="auto"/>
        <w:left w:val="none" w:sz="0" w:space="0" w:color="auto"/>
        <w:bottom w:val="none" w:sz="0" w:space="0" w:color="auto"/>
        <w:right w:val="none" w:sz="0" w:space="0" w:color="auto"/>
      </w:pBdr>
      <w:spacing w:before="0" w:line="240"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5379B" w14:textId="073B97D5" w:rsidR="00310FEF" w:rsidRDefault="00310FEF">
    <w:pPr>
      <w:pStyle w:val="Header"/>
    </w:pPr>
    <w:r>
      <w:rPr>
        <w:noProof/>
      </w:rPr>
      <w:pict w14:anchorId="14D695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407468" o:spid="_x0000_s1025" type="#_x0000_t136" style="position:absolute;left:0;text-align:left;margin-left:0;margin-top:0;width:609.1pt;height:50.75pt;rotation:315;z-index:-251657216;mso-position-horizontal:center;mso-position-horizontal-relative:margin;mso-position-vertical:center;mso-position-vertical-relative:margin" o:allowincell="f" fillcolor="silver" stroked="f">
          <v:fill opacity=".5"/>
          <v:textpath style="font-family:&quot;Arial&quot;;font-size:1pt" string="V2_H398_SOI3_RELEASE_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62CF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844AD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5621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3E610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A4281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4A1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1EA6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0257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14D6FA"/>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68A2990A"/>
    <w:lvl w:ilvl="0">
      <w:numFmt w:val="bullet"/>
      <w:lvlText w:val="*"/>
      <w:lvlJc w:val="left"/>
    </w:lvl>
  </w:abstractNum>
  <w:abstractNum w:abstractNumId="10" w15:restartNumberingAfterBreak="0">
    <w:nsid w:val="00D349B3"/>
    <w:multiLevelType w:val="hybridMultilevel"/>
    <w:tmpl w:val="985A5916"/>
    <w:lvl w:ilvl="0" w:tplc="160662E0">
      <w:start w:val="1"/>
      <w:numFmt w:val="bullet"/>
      <w:pStyle w:val="tablebody-bul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B634C9"/>
    <w:multiLevelType w:val="hybridMultilevel"/>
    <w:tmpl w:val="43769010"/>
    <w:lvl w:ilvl="0" w:tplc="B93E0B1E">
      <w:start w:val="1"/>
      <w:numFmt w:val="lowerRoman"/>
      <w:pStyle w:val="bodytextindnum"/>
      <w:lvlText w:val="%1)"/>
      <w:lvlJc w:val="left"/>
      <w:pPr>
        <w:tabs>
          <w:tab w:val="num" w:pos="1800"/>
        </w:tabs>
        <w:ind w:left="1440" w:hanging="360"/>
      </w:pPr>
      <w:rPr>
        <w:rFonts w:hint="default"/>
      </w:rPr>
    </w:lvl>
    <w:lvl w:ilvl="1" w:tplc="04090019">
      <w:start w:val="1"/>
      <w:numFmt w:val="lowerRoman"/>
      <w:pStyle w:val="bodytextindnumind"/>
      <w:lvlText w:val="(%2)"/>
      <w:lvlJc w:val="left"/>
      <w:pPr>
        <w:tabs>
          <w:tab w:val="num" w:pos="252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0C140130"/>
    <w:multiLevelType w:val="singleLevel"/>
    <w:tmpl w:val="9726F390"/>
    <w:lvl w:ilvl="0">
      <w:start w:val="1"/>
      <w:numFmt w:val="lowerLetter"/>
      <w:lvlText w:val="%1."/>
      <w:legacy w:legacy="1" w:legacySpace="0" w:legacyIndent="0"/>
      <w:lvlJc w:val="left"/>
      <w:rPr>
        <w:rFonts w:ascii="Arial" w:hAnsi="Arial" w:cs="Arial" w:hint="default"/>
      </w:rPr>
    </w:lvl>
  </w:abstractNum>
  <w:abstractNum w:abstractNumId="13" w15:restartNumberingAfterBreak="0">
    <w:nsid w:val="10EC7184"/>
    <w:multiLevelType w:val="singleLevel"/>
    <w:tmpl w:val="4B185A96"/>
    <w:lvl w:ilvl="0">
      <w:start w:val="1"/>
      <w:numFmt w:val="lowerLetter"/>
      <w:lvlText w:val="%1)"/>
      <w:legacy w:legacy="1" w:legacySpace="0" w:legacyIndent="360"/>
      <w:lvlJc w:val="left"/>
      <w:rPr>
        <w:rFonts w:ascii="Arial" w:hAnsi="Arial" w:cs="Arial" w:hint="default"/>
      </w:rPr>
    </w:lvl>
  </w:abstractNum>
  <w:abstractNum w:abstractNumId="14" w15:restartNumberingAfterBreak="0">
    <w:nsid w:val="139C74C4"/>
    <w:multiLevelType w:val="singleLevel"/>
    <w:tmpl w:val="A9243D4C"/>
    <w:lvl w:ilvl="0">
      <w:start w:val="1"/>
      <w:numFmt w:val="lowerLetter"/>
      <w:lvlText w:val="%1)"/>
      <w:legacy w:legacy="1" w:legacySpace="0" w:legacyIndent="0"/>
      <w:lvlJc w:val="left"/>
      <w:rPr>
        <w:rFonts w:ascii="Arial" w:hAnsi="Arial" w:cs="Arial" w:hint="default"/>
      </w:rPr>
    </w:lvl>
  </w:abstractNum>
  <w:abstractNum w:abstractNumId="15" w15:restartNumberingAfterBreak="0">
    <w:nsid w:val="16A606D4"/>
    <w:multiLevelType w:val="singleLevel"/>
    <w:tmpl w:val="272E64FE"/>
    <w:lvl w:ilvl="0">
      <w:start w:val="1"/>
      <w:numFmt w:val="decimal"/>
      <w:lvlText w:val="%1."/>
      <w:legacy w:legacy="1" w:legacySpace="0" w:legacyIndent="0"/>
      <w:lvlJc w:val="left"/>
      <w:rPr>
        <w:rFonts w:ascii="Arial" w:hAnsi="Arial" w:cs="Arial" w:hint="default"/>
      </w:rPr>
    </w:lvl>
  </w:abstractNum>
  <w:abstractNum w:abstractNumId="16" w15:restartNumberingAfterBreak="0">
    <w:nsid w:val="1A4B76E8"/>
    <w:multiLevelType w:val="singleLevel"/>
    <w:tmpl w:val="D5E41D8A"/>
    <w:lvl w:ilvl="0">
      <w:start w:val="1"/>
      <w:numFmt w:val="lowerLetter"/>
      <w:lvlText w:val="%1)"/>
      <w:legacy w:legacy="1" w:legacySpace="0" w:legacyIndent="0"/>
      <w:lvlJc w:val="left"/>
      <w:rPr>
        <w:rFonts w:ascii="Arial" w:hAnsi="Arial" w:cs="Arial" w:hint="default"/>
      </w:rPr>
    </w:lvl>
  </w:abstractNum>
  <w:abstractNum w:abstractNumId="17" w15:restartNumberingAfterBreak="0">
    <w:nsid w:val="1CAB0D11"/>
    <w:multiLevelType w:val="singleLevel"/>
    <w:tmpl w:val="DF5C6540"/>
    <w:lvl w:ilvl="0">
      <w:start w:val="1"/>
      <w:numFmt w:val="lowerLetter"/>
      <w:lvlText w:val="%1."/>
      <w:legacy w:legacy="1" w:legacySpace="0" w:legacyIndent="0"/>
      <w:lvlJc w:val="left"/>
      <w:rPr>
        <w:rFonts w:ascii="Arial" w:hAnsi="Arial" w:cs="Arial" w:hint="default"/>
      </w:rPr>
    </w:lvl>
  </w:abstractNum>
  <w:abstractNum w:abstractNumId="18" w15:restartNumberingAfterBreak="0">
    <w:nsid w:val="20645532"/>
    <w:multiLevelType w:val="singleLevel"/>
    <w:tmpl w:val="3D3C92D0"/>
    <w:lvl w:ilvl="0">
      <w:start w:val="1"/>
      <w:numFmt w:val="lowerLetter"/>
      <w:lvlText w:val="%1)"/>
      <w:legacy w:legacy="1" w:legacySpace="0" w:legacyIndent="0"/>
      <w:lvlJc w:val="left"/>
      <w:rPr>
        <w:rFonts w:ascii="Arial" w:hAnsi="Arial" w:cs="Arial" w:hint="default"/>
      </w:rPr>
    </w:lvl>
  </w:abstractNum>
  <w:abstractNum w:abstractNumId="19" w15:restartNumberingAfterBreak="0">
    <w:nsid w:val="21851F94"/>
    <w:multiLevelType w:val="singleLevel"/>
    <w:tmpl w:val="44A2595C"/>
    <w:lvl w:ilvl="0">
      <w:start w:val="1"/>
      <w:numFmt w:val="lowerLetter"/>
      <w:lvlText w:val="%1)"/>
      <w:legacy w:legacy="1" w:legacySpace="0" w:legacyIndent="360"/>
      <w:lvlJc w:val="left"/>
      <w:rPr>
        <w:rFonts w:ascii="Arial" w:hAnsi="Arial" w:cs="Arial" w:hint="default"/>
      </w:rPr>
    </w:lvl>
  </w:abstractNum>
  <w:abstractNum w:abstractNumId="20" w15:restartNumberingAfterBreak="0">
    <w:nsid w:val="21A02A41"/>
    <w:multiLevelType w:val="singleLevel"/>
    <w:tmpl w:val="98E04960"/>
    <w:lvl w:ilvl="0">
      <w:start w:val="1"/>
      <w:numFmt w:val="lowerRoman"/>
      <w:lvlText w:val="%1."/>
      <w:legacy w:legacy="1" w:legacySpace="0" w:legacyIndent="0"/>
      <w:lvlJc w:val="left"/>
      <w:rPr>
        <w:rFonts w:ascii="Arial" w:hAnsi="Arial" w:cs="Arial" w:hint="default"/>
      </w:rPr>
    </w:lvl>
  </w:abstractNum>
  <w:abstractNum w:abstractNumId="21" w15:restartNumberingAfterBreak="0">
    <w:nsid w:val="27121B57"/>
    <w:multiLevelType w:val="hybridMultilevel"/>
    <w:tmpl w:val="8EC49098"/>
    <w:lvl w:ilvl="0" w:tplc="B0CC290A">
      <w:start w:val="1"/>
      <w:numFmt w:val="bullet"/>
      <w:pStyle w:val="tablebody-bul"/>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7D27D2"/>
    <w:multiLevelType w:val="hybridMultilevel"/>
    <w:tmpl w:val="63CE362C"/>
    <w:lvl w:ilvl="0" w:tplc="AA68F8F4">
      <w:start w:val="1"/>
      <w:numFmt w:val="bullet"/>
      <w:lvlText w:val=""/>
      <w:lvlJc w:val="left"/>
      <w:pPr>
        <w:tabs>
          <w:tab w:val="num" w:pos="720"/>
        </w:tabs>
        <w:ind w:left="720" w:hanging="360"/>
      </w:pPr>
      <w:rPr>
        <w:rFonts w:ascii="Symbol" w:hAnsi="Symbol" w:hint="default"/>
        <w:color w:val="auto"/>
      </w:rPr>
    </w:lvl>
    <w:lvl w:ilvl="1" w:tplc="C7E2CDD4">
      <w:start w:val="1"/>
      <w:numFmt w:val="decimal"/>
      <w:pStyle w:val="tablenumbul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BE101F1"/>
    <w:multiLevelType w:val="singleLevel"/>
    <w:tmpl w:val="536013DE"/>
    <w:lvl w:ilvl="0">
      <w:start w:val="1"/>
      <w:numFmt w:val="decimal"/>
      <w:lvlText w:val="%1."/>
      <w:legacy w:legacy="1" w:legacySpace="0" w:legacyIndent="0"/>
      <w:lvlJc w:val="left"/>
      <w:rPr>
        <w:rFonts w:ascii="Arial" w:hAnsi="Arial" w:cs="Arial" w:hint="default"/>
      </w:rPr>
    </w:lvl>
  </w:abstractNum>
  <w:abstractNum w:abstractNumId="24" w15:restartNumberingAfterBreak="0">
    <w:nsid w:val="30DC2C00"/>
    <w:multiLevelType w:val="singleLevel"/>
    <w:tmpl w:val="46465266"/>
    <w:lvl w:ilvl="0">
      <w:start w:val="1"/>
      <w:numFmt w:val="bullet"/>
      <w:pStyle w:val="bullet1"/>
      <w:lvlText w:val=""/>
      <w:lvlJc w:val="left"/>
      <w:pPr>
        <w:tabs>
          <w:tab w:val="num" w:pos="1800"/>
        </w:tabs>
        <w:ind w:left="1800" w:hanging="360"/>
      </w:pPr>
      <w:rPr>
        <w:rFonts w:ascii="Symbol" w:hAnsi="Symbol" w:hint="default"/>
      </w:rPr>
    </w:lvl>
  </w:abstractNum>
  <w:abstractNum w:abstractNumId="25" w15:restartNumberingAfterBreak="0">
    <w:nsid w:val="3618646B"/>
    <w:multiLevelType w:val="singleLevel"/>
    <w:tmpl w:val="5FE40F52"/>
    <w:lvl w:ilvl="0">
      <w:start w:val="1"/>
      <w:numFmt w:val="decimal"/>
      <w:lvlText w:val="%1."/>
      <w:legacy w:legacy="1" w:legacySpace="0" w:legacyIndent="0"/>
      <w:lvlJc w:val="left"/>
      <w:rPr>
        <w:rFonts w:ascii="Arial" w:hAnsi="Arial" w:cs="Arial" w:hint="default"/>
      </w:rPr>
    </w:lvl>
  </w:abstractNum>
  <w:abstractNum w:abstractNumId="26" w15:restartNumberingAfterBreak="0">
    <w:nsid w:val="372547C6"/>
    <w:multiLevelType w:val="singleLevel"/>
    <w:tmpl w:val="92FC627A"/>
    <w:lvl w:ilvl="0">
      <w:start w:val="1"/>
      <w:numFmt w:val="lowerLetter"/>
      <w:lvlText w:val="%1)"/>
      <w:legacy w:legacy="1" w:legacySpace="0" w:legacyIndent="0"/>
      <w:lvlJc w:val="left"/>
      <w:rPr>
        <w:rFonts w:ascii="Arial" w:hAnsi="Arial" w:cs="Arial" w:hint="default"/>
      </w:rPr>
    </w:lvl>
  </w:abstractNum>
  <w:abstractNum w:abstractNumId="27" w15:restartNumberingAfterBreak="0">
    <w:nsid w:val="38705E28"/>
    <w:multiLevelType w:val="hybridMultilevel"/>
    <w:tmpl w:val="3D38EAD6"/>
    <w:lvl w:ilvl="0" w:tplc="FFFFFFFF">
      <w:start w:val="1"/>
      <w:numFmt w:val="bullet"/>
      <w:pStyle w:val="bulletind"/>
      <w:lvlText w:val=""/>
      <w:lvlJc w:val="left"/>
      <w:pPr>
        <w:tabs>
          <w:tab w:val="num" w:pos="2376"/>
        </w:tabs>
        <w:ind w:left="2376"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3C5A7A26"/>
    <w:multiLevelType w:val="hybridMultilevel"/>
    <w:tmpl w:val="F7701E06"/>
    <w:lvl w:ilvl="0" w:tplc="4134E528">
      <w:start w:val="1"/>
      <w:numFmt w:val="bullet"/>
      <w:pStyle w:val="bullet-2"/>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0216D55"/>
    <w:multiLevelType w:val="singleLevel"/>
    <w:tmpl w:val="641289C4"/>
    <w:lvl w:ilvl="0">
      <w:start w:val="1"/>
      <w:numFmt w:val="lowerLetter"/>
      <w:lvlText w:val="%1)"/>
      <w:legacy w:legacy="1" w:legacySpace="0" w:legacyIndent="0"/>
      <w:lvlJc w:val="left"/>
      <w:rPr>
        <w:rFonts w:ascii="Arial" w:hAnsi="Arial" w:cs="Arial" w:hint="default"/>
      </w:rPr>
    </w:lvl>
  </w:abstractNum>
  <w:abstractNum w:abstractNumId="30" w15:restartNumberingAfterBreak="0">
    <w:nsid w:val="41E949B3"/>
    <w:multiLevelType w:val="singleLevel"/>
    <w:tmpl w:val="6AF6E46C"/>
    <w:lvl w:ilvl="0">
      <w:start w:val="1"/>
      <w:numFmt w:val="decimal"/>
      <w:lvlText w:val="%1."/>
      <w:legacy w:legacy="1" w:legacySpace="0" w:legacyIndent="0"/>
      <w:lvlJc w:val="left"/>
      <w:rPr>
        <w:rFonts w:ascii="Arial" w:hAnsi="Arial" w:cs="Arial" w:hint="default"/>
      </w:rPr>
    </w:lvl>
  </w:abstractNum>
  <w:abstractNum w:abstractNumId="31" w15:restartNumberingAfterBreak="0">
    <w:nsid w:val="4457053B"/>
    <w:multiLevelType w:val="singleLevel"/>
    <w:tmpl w:val="9B383BE4"/>
    <w:lvl w:ilvl="0">
      <w:start w:val="1"/>
      <w:numFmt w:val="decimal"/>
      <w:lvlText w:val="%1)"/>
      <w:legacy w:legacy="1" w:legacySpace="0" w:legacyIndent="0"/>
      <w:lvlJc w:val="left"/>
      <w:rPr>
        <w:rFonts w:ascii="Arial" w:hAnsi="Arial" w:cs="Arial" w:hint="default"/>
      </w:rPr>
    </w:lvl>
  </w:abstractNum>
  <w:abstractNum w:abstractNumId="32" w15:restartNumberingAfterBreak="0">
    <w:nsid w:val="44DB4E72"/>
    <w:multiLevelType w:val="singleLevel"/>
    <w:tmpl w:val="774892D0"/>
    <w:lvl w:ilvl="0">
      <w:start w:val="1"/>
      <w:numFmt w:val="lowerLetter"/>
      <w:lvlText w:val="%1)"/>
      <w:legacy w:legacy="1" w:legacySpace="0" w:legacyIndent="0"/>
      <w:lvlJc w:val="left"/>
      <w:rPr>
        <w:rFonts w:ascii="Arial" w:hAnsi="Arial" w:cs="Arial" w:hint="default"/>
      </w:rPr>
    </w:lvl>
  </w:abstractNum>
  <w:abstractNum w:abstractNumId="33" w15:restartNumberingAfterBreak="0">
    <w:nsid w:val="47072176"/>
    <w:multiLevelType w:val="singleLevel"/>
    <w:tmpl w:val="B29A6A7C"/>
    <w:lvl w:ilvl="0">
      <w:start w:val="1"/>
      <w:numFmt w:val="lowerLetter"/>
      <w:lvlText w:val="%1)"/>
      <w:legacy w:legacy="1" w:legacySpace="0" w:legacyIndent="0"/>
      <w:lvlJc w:val="left"/>
      <w:rPr>
        <w:rFonts w:ascii="Arial" w:hAnsi="Arial" w:cs="Arial" w:hint="default"/>
      </w:rPr>
    </w:lvl>
  </w:abstractNum>
  <w:abstractNum w:abstractNumId="34" w15:restartNumberingAfterBreak="0">
    <w:nsid w:val="4A6B39B9"/>
    <w:multiLevelType w:val="singleLevel"/>
    <w:tmpl w:val="4ACCE76A"/>
    <w:lvl w:ilvl="0">
      <w:start w:val="1"/>
      <w:numFmt w:val="lowerLetter"/>
      <w:lvlText w:val="%1)"/>
      <w:legacy w:legacy="1" w:legacySpace="0" w:legacyIndent="0"/>
      <w:lvlJc w:val="left"/>
      <w:rPr>
        <w:rFonts w:ascii="Arial" w:hAnsi="Arial" w:cs="Arial" w:hint="default"/>
      </w:rPr>
    </w:lvl>
  </w:abstractNum>
  <w:abstractNum w:abstractNumId="35" w15:restartNumberingAfterBreak="0">
    <w:nsid w:val="4B037063"/>
    <w:multiLevelType w:val="singleLevel"/>
    <w:tmpl w:val="C4A6A226"/>
    <w:lvl w:ilvl="0">
      <w:start w:val="1"/>
      <w:numFmt w:val="lowerLetter"/>
      <w:lvlText w:val="%1)"/>
      <w:legacy w:legacy="1" w:legacySpace="0" w:legacyIndent="360"/>
      <w:lvlJc w:val="left"/>
      <w:rPr>
        <w:rFonts w:ascii="Arial" w:hAnsi="Arial" w:cs="Arial" w:hint="default"/>
      </w:rPr>
    </w:lvl>
  </w:abstractNum>
  <w:abstractNum w:abstractNumId="36" w15:restartNumberingAfterBreak="0">
    <w:nsid w:val="4ED57835"/>
    <w:multiLevelType w:val="singleLevel"/>
    <w:tmpl w:val="A2B0D284"/>
    <w:lvl w:ilvl="0">
      <w:start w:val="1"/>
      <w:numFmt w:val="lowerLetter"/>
      <w:lvlText w:val="%1."/>
      <w:legacy w:legacy="1" w:legacySpace="0" w:legacyIndent="0"/>
      <w:lvlJc w:val="left"/>
      <w:rPr>
        <w:rFonts w:ascii="Arial" w:hAnsi="Arial" w:cs="Arial" w:hint="default"/>
      </w:rPr>
    </w:lvl>
  </w:abstractNum>
  <w:abstractNum w:abstractNumId="37" w15:restartNumberingAfterBreak="0">
    <w:nsid w:val="4F1A54AD"/>
    <w:multiLevelType w:val="singleLevel"/>
    <w:tmpl w:val="75AA939E"/>
    <w:lvl w:ilvl="0">
      <w:numFmt w:val="decimal"/>
      <w:pStyle w:val="handbul"/>
      <w:lvlText w:val="*"/>
      <w:lvlJc w:val="left"/>
    </w:lvl>
  </w:abstractNum>
  <w:abstractNum w:abstractNumId="38" w15:restartNumberingAfterBreak="0">
    <w:nsid w:val="50F7648B"/>
    <w:multiLevelType w:val="singleLevel"/>
    <w:tmpl w:val="D0A84654"/>
    <w:lvl w:ilvl="0">
      <w:start w:val="1"/>
      <w:numFmt w:val="decimal"/>
      <w:lvlText w:val="%1)"/>
      <w:legacy w:legacy="1" w:legacySpace="0" w:legacyIndent="360"/>
      <w:lvlJc w:val="center"/>
      <w:rPr>
        <w:rFonts w:ascii="MS Shell Dlg 2" w:hAnsi="MS Shell Dlg 2" w:cs="MS Shell Dlg 2" w:hint="default"/>
      </w:rPr>
    </w:lvl>
  </w:abstractNum>
  <w:abstractNum w:abstractNumId="39" w15:restartNumberingAfterBreak="0">
    <w:nsid w:val="527B0A50"/>
    <w:multiLevelType w:val="hybridMultilevel"/>
    <w:tmpl w:val="C68EEA96"/>
    <w:lvl w:ilvl="0" w:tplc="19BED380">
      <w:start w:val="1"/>
      <w:numFmt w:val="lowerLetter"/>
      <w:pStyle w:val="bull-alpha"/>
      <w:lvlText w:val="%1."/>
      <w:lvlJc w:val="left"/>
      <w:pPr>
        <w:tabs>
          <w:tab w:val="num" w:pos="504"/>
        </w:tabs>
        <w:ind w:left="504" w:hanging="360"/>
      </w:pPr>
    </w:lvl>
    <w:lvl w:ilvl="1" w:tplc="04090003">
      <w:start w:val="1"/>
      <w:numFmt w:val="bullet"/>
      <w:lvlText w:val="o"/>
      <w:lvlJc w:val="left"/>
      <w:pPr>
        <w:tabs>
          <w:tab w:val="num" w:pos="1224"/>
        </w:tabs>
        <w:ind w:left="1224" w:hanging="360"/>
      </w:pPr>
      <w:rPr>
        <w:rFonts w:ascii="Courier New" w:hAnsi="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40" w15:restartNumberingAfterBreak="0">
    <w:nsid w:val="52DD3858"/>
    <w:multiLevelType w:val="singleLevel"/>
    <w:tmpl w:val="7BE8E46A"/>
    <w:lvl w:ilvl="0">
      <w:start w:val="1"/>
      <w:numFmt w:val="decimal"/>
      <w:lvlText w:val="%1."/>
      <w:legacy w:legacy="1" w:legacySpace="0" w:legacyIndent="0"/>
      <w:lvlJc w:val="left"/>
      <w:rPr>
        <w:rFonts w:ascii="Arial" w:hAnsi="Arial" w:cs="Arial" w:hint="default"/>
      </w:rPr>
    </w:lvl>
  </w:abstractNum>
  <w:abstractNum w:abstractNumId="41" w15:restartNumberingAfterBreak="0">
    <w:nsid w:val="55C07EED"/>
    <w:multiLevelType w:val="singleLevel"/>
    <w:tmpl w:val="62ACCB28"/>
    <w:lvl w:ilvl="0">
      <w:start w:val="1"/>
      <w:numFmt w:val="lowerLetter"/>
      <w:lvlText w:val="%1)"/>
      <w:legacy w:legacy="1" w:legacySpace="0" w:legacyIndent="0"/>
      <w:lvlJc w:val="left"/>
      <w:rPr>
        <w:rFonts w:ascii="Arial" w:hAnsi="Arial" w:cs="Arial" w:hint="default"/>
      </w:rPr>
    </w:lvl>
  </w:abstractNum>
  <w:abstractNum w:abstractNumId="42" w15:restartNumberingAfterBreak="0">
    <w:nsid w:val="5A694413"/>
    <w:multiLevelType w:val="singleLevel"/>
    <w:tmpl w:val="80A4B9FE"/>
    <w:lvl w:ilvl="0">
      <w:start w:val="1"/>
      <w:numFmt w:val="lowerLetter"/>
      <w:lvlText w:val="%1)"/>
      <w:legacy w:legacy="1" w:legacySpace="0" w:legacyIndent="0"/>
      <w:lvlJc w:val="left"/>
      <w:rPr>
        <w:rFonts w:ascii="Arial" w:hAnsi="Arial" w:cs="Arial" w:hint="default"/>
      </w:rPr>
    </w:lvl>
  </w:abstractNum>
  <w:abstractNum w:abstractNumId="43" w15:restartNumberingAfterBreak="0">
    <w:nsid w:val="619C6C8C"/>
    <w:multiLevelType w:val="singleLevel"/>
    <w:tmpl w:val="074675D2"/>
    <w:lvl w:ilvl="0">
      <w:start w:val="1"/>
      <w:numFmt w:val="decimal"/>
      <w:lvlText w:val="%1."/>
      <w:legacy w:legacy="1" w:legacySpace="0" w:legacyIndent="0"/>
      <w:lvlJc w:val="left"/>
      <w:rPr>
        <w:rFonts w:ascii="Arial" w:hAnsi="Arial" w:cs="Arial" w:hint="default"/>
      </w:rPr>
    </w:lvl>
  </w:abstractNum>
  <w:abstractNum w:abstractNumId="44" w15:restartNumberingAfterBreak="0">
    <w:nsid w:val="62227936"/>
    <w:multiLevelType w:val="singleLevel"/>
    <w:tmpl w:val="C1C2EBEE"/>
    <w:lvl w:ilvl="0">
      <w:start w:val="1"/>
      <w:numFmt w:val="decimal"/>
      <w:lvlText w:val="%1."/>
      <w:legacy w:legacy="1" w:legacySpace="0" w:legacyIndent="0"/>
      <w:lvlJc w:val="left"/>
      <w:rPr>
        <w:rFonts w:ascii="Arial" w:hAnsi="Arial" w:cs="Arial" w:hint="default"/>
      </w:rPr>
    </w:lvl>
  </w:abstractNum>
  <w:abstractNum w:abstractNumId="45" w15:restartNumberingAfterBreak="0">
    <w:nsid w:val="66092B3A"/>
    <w:multiLevelType w:val="hybridMultilevel"/>
    <w:tmpl w:val="203016FE"/>
    <w:lvl w:ilvl="0" w:tplc="2606273E">
      <w:start w:val="1"/>
      <w:numFmt w:val="bullet"/>
      <w:pStyle w:val="righ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7A170C"/>
    <w:multiLevelType w:val="singleLevel"/>
    <w:tmpl w:val="DCC2A0BA"/>
    <w:lvl w:ilvl="0">
      <w:start w:val="1"/>
      <w:numFmt w:val="decimal"/>
      <w:lvlText w:val="%1."/>
      <w:legacy w:legacy="1" w:legacySpace="0" w:legacyIndent="0"/>
      <w:lvlJc w:val="left"/>
      <w:rPr>
        <w:rFonts w:ascii="Arial" w:hAnsi="Arial" w:cs="Arial" w:hint="default"/>
      </w:rPr>
    </w:lvl>
  </w:abstractNum>
  <w:abstractNum w:abstractNumId="47" w15:restartNumberingAfterBreak="0">
    <w:nsid w:val="6B7F38CC"/>
    <w:multiLevelType w:val="singleLevel"/>
    <w:tmpl w:val="4F7A75EA"/>
    <w:lvl w:ilvl="0">
      <w:start w:val="1"/>
      <w:numFmt w:val="lowerLetter"/>
      <w:lvlText w:val="%1)"/>
      <w:legacy w:legacy="1" w:legacySpace="0" w:legacyIndent="0"/>
      <w:lvlJc w:val="left"/>
      <w:rPr>
        <w:rFonts w:ascii="Arial" w:hAnsi="Arial" w:cs="Arial" w:hint="default"/>
      </w:rPr>
    </w:lvl>
  </w:abstractNum>
  <w:abstractNum w:abstractNumId="48" w15:restartNumberingAfterBreak="0">
    <w:nsid w:val="75BF0120"/>
    <w:multiLevelType w:val="singleLevel"/>
    <w:tmpl w:val="9BF22A4C"/>
    <w:lvl w:ilvl="0">
      <w:start w:val="1"/>
      <w:numFmt w:val="lowerLetter"/>
      <w:lvlText w:val="%1)"/>
      <w:legacy w:legacy="1" w:legacySpace="0" w:legacyIndent="0"/>
      <w:lvlJc w:val="left"/>
      <w:rPr>
        <w:rFonts w:ascii="Arial" w:hAnsi="Arial" w:cs="Arial" w:hint="default"/>
      </w:rPr>
    </w:lvl>
  </w:abstractNum>
  <w:abstractNum w:abstractNumId="49" w15:restartNumberingAfterBreak="0">
    <w:nsid w:val="7D4E5F01"/>
    <w:multiLevelType w:val="hybridMultilevel"/>
    <w:tmpl w:val="B4327928"/>
    <w:lvl w:ilvl="0" w:tplc="C2ACE100">
      <w:start w:val="1"/>
      <w:numFmt w:val="bullet"/>
      <w:pStyle w:val="bullet"/>
      <w:lvlText w:val=""/>
      <w:lvlJc w:val="left"/>
      <w:pPr>
        <w:tabs>
          <w:tab w:val="num" w:pos="504"/>
        </w:tabs>
        <w:ind w:left="504" w:hanging="360"/>
      </w:pPr>
      <w:rPr>
        <w:rFonts w:ascii="Symbol" w:hAnsi="Symbol" w:hint="default"/>
      </w:rPr>
    </w:lvl>
    <w:lvl w:ilvl="1" w:tplc="04090003">
      <w:start w:val="1"/>
      <w:numFmt w:val="bullet"/>
      <w:lvlText w:val="o"/>
      <w:lvlJc w:val="left"/>
      <w:pPr>
        <w:tabs>
          <w:tab w:val="num" w:pos="1224"/>
        </w:tabs>
        <w:ind w:left="1224" w:hanging="360"/>
      </w:pPr>
      <w:rPr>
        <w:rFonts w:ascii="Courier New" w:hAnsi="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50" w15:restartNumberingAfterBreak="0">
    <w:nsid w:val="7FAD63CC"/>
    <w:multiLevelType w:val="singleLevel"/>
    <w:tmpl w:val="C480E326"/>
    <w:lvl w:ilvl="0">
      <w:start w:val="1"/>
      <w:numFmt w:val="lowerLetter"/>
      <w:lvlText w:val="%1)"/>
      <w:legacy w:legacy="1" w:legacySpace="0" w:legacyIndent="360"/>
      <w:lvlJc w:val="left"/>
      <w:rPr>
        <w:rFonts w:ascii="Arial" w:hAnsi="Arial" w:cs="Arial" w:hint="default"/>
      </w:rPr>
    </w:lvl>
  </w:abstractNum>
  <w:num w:numId="1" w16cid:durableId="311907519">
    <w:abstractNumId w:val="9"/>
    <w:lvlOverride w:ilvl="0">
      <w:lvl w:ilvl="0">
        <w:numFmt w:val="bullet"/>
        <w:lvlText w:val=""/>
        <w:legacy w:legacy="1" w:legacySpace="0" w:legacyIndent="0"/>
        <w:lvlJc w:val="left"/>
        <w:rPr>
          <w:rFonts w:ascii="Symbol" w:hAnsi="Symbol" w:hint="default"/>
        </w:rPr>
      </w:lvl>
    </w:lvlOverride>
  </w:num>
  <w:num w:numId="2" w16cid:durableId="1119714576">
    <w:abstractNumId w:val="0"/>
  </w:num>
  <w:num w:numId="3" w16cid:durableId="235675085">
    <w:abstractNumId w:val="7"/>
  </w:num>
  <w:num w:numId="4" w16cid:durableId="270433608">
    <w:abstractNumId w:val="6"/>
  </w:num>
  <w:num w:numId="5" w16cid:durableId="1342121301">
    <w:abstractNumId w:val="5"/>
  </w:num>
  <w:num w:numId="6" w16cid:durableId="1334647407">
    <w:abstractNumId w:val="4"/>
  </w:num>
  <w:num w:numId="7" w16cid:durableId="1534347761">
    <w:abstractNumId w:val="8"/>
  </w:num>
  <w:num w:numId="8" w16cid:durableId="166134289">
    <w:abstractNumId w:val="3"/>
  </w:num>
  <w:num w:numId="9" w16cid:durableId="287971962">
    <w:abstractNumId w:val="2"/>
  </w:num>
  <w:num w:numId="10" w16cid:durableId="1970280150">
    <w:abstractNumId w:val="1"/>
  </w:num>
  <w:num w:numId="11" w16cid:durableId="2027561368">
    <w:abstractNumId w:val="24"/>
  </w:num>
  <w:num w:numId="12" w16cid:durableId="620575693">
    <w:abstractNumId w:val="37"/>
    <w:lvlOverride w:ilvl="0">
      <w:lvl w:ilvl="0">
        <w:start w:val="1"/>
        <w:numFmt w:val="bullet"/>
        <w:pStyle w:val="handbul"/>
        <w:lvlText w:val=""/>
        <w:lvlJc w:val="left"/>
        <w:pPr>
          <w:tabs>
            <w:tab w:val="num" w:pos="0"/>
          </w:tabs>
          <w:ind w:left="2413" w:hanging="360"/>
        </w:pPr>
        <w:rPr>
          <w:rFonts w:ascii="Wingdings" w:hAnsi="Wingdings" w:hint="default"/>
        </w:rPr>
      </w:lvl>
    </w:lvlOverride>
  </w:num>
  <w:num w:numId="13" w16cid:durableId="110519043">
    <w:abstractNumId w:val="28"/>
  </w:num>
  <w:num w:numId="14" w16cid:durableId="1622344618">
    <w:abstractNumId w:val="27"/>
  </w:num>
  <w:num w:numId="15" w16cid:durableId="975137888">
    <w:abstractNumId w:val="11"/>
  </w:num>
  <w:num w:numId="16" w16cid:durableId="613252056">
    <w:abstractNumId w:val="45"/>
  </w:num>
  <w:num w:numId="17" w16cid:durableId="243498075">
    <w:abstractNumId w:val="49"/>
  </w:num>
  <w:num w:numId="18" w16cid:durableId="1156452591">
    <w:abstractNumId w:val="21"/>
  </w:num>
  <w:num w:numId="19" w16cid:durableId="2027830023">
    <w:abstractNumId w:val="22"/>
  </w:num>
  <w:num w:numId="20" w16cid:durableId="145052561">
    <w:abstractNumId w:val="10"/>
  </w:num>
  <w:num w:numId="21" w16cid:durableId="1770391998">
    <w:abstractNumId w:val="39"/>
  </w:num>
  <w:num w:numId="22" w16cid:durableId="1609462360">
    <w:abstractNumId w:val="30"/>
  </w:num>
  <w:num w:numId="23" w16cid:durableId="622855504">
    <w:abstractNumId w:val="46"/>
  </w:num>
  <w:num w:numId="24" w16cid:durableId="982462385">
    <w:abstractNumId w:val="36"/>
  </w:num>
  <w:num w:numId="25" w16cid:durableId="640576071">
    <w:abstractNumId w:val="20"/>
  </w:num>
  <w:num w:numId="26" w16cid:durableId="2038576468">
    <w:abstractNumId w:val="43"/>
  </w:num>
  <w:num w:numId="27" w16cid:durableId="1012861">
    <w:abstractNumId w:val="23"/>
  </w:num>
  <w:num w:numId="28" w16cid:durableId="565456244">
    <w:abstractNumId w:val="40"/>
  </w:num>
  <w:num w:numId="29" w16cid:durableId="997879712">
    <w:abstractNumId w:val="25"/>
  </w:num>
  <w:num w:numId="30" w16cid:durableId="850798465">
    <w:abstractNumId w:val="44"/>
  </w:num>
  <w:num w:numId="31" w16cid:durableId="1343894691">
    <w:abstractNumId w:val="38"/>
  </w:num>
  <w:num w:numId="32" w16cid:durableId="919095301">
    <w:abstractNumId w:val="42"/>
  </w:num>
  <w:num w:numId="33" w16cid:durableId="1144615140">
    <w:abstractNumId w:val="26"/>
  </w:num>
  <w:num w:numId="34" w16cid:durableId="1699046883">
    <w:abstractNumId w:val="41"/>
  </w:num>
  <w:num w:numId="35" w16cid:durableId="651177920">
    <w:abstractNumId w:val="33"/>
  </w:num>
  <w:num w:numId="36" w16cid:durableId="479425521">
    <w:abstractNumId w:val="33"/>
    <w:lvlOverride w:ilvl="0">
      <w:lvl w:ilvl="0">
        <w:start w:val="1"/>
        <w:numFmt w:val="lowerLetter"/>
        <w:lvlText w:val="%1)"/>
        <w:legacy w:legacy="1" w:legacySpace="0" w:legacyIndent="0"/>
        <w:lvlJc w:val="left"/>
        <w:rPr>
          <w:rFonts w:ascii="MS Shell Dlg 2" w:hAnsi="MS Shell Dlg 2" w:cs="MS Shell Dlg 2" w:hint="default"/>
        </w:rPr>
      </w:lvl>
    </w:lvlOverride>
  </w:num>
  <w:num w:numId="37" w16cid:durableId="1403941897">
    <w:abstractNumId w:val="48"/>
  </w:num>
  <w:num w:numId="38" w16cid:durableId="2069768671">
    <w:abstractNumId w:val="48"/>
    <w:lvlOverride w:ilvl="0">
      <w:lvl w:ilvl="0">
        <w:start w:val="1"/>
        <w:numFmt w:val="lowerLetter"/>
        <w:lvlText w:val="%1)"/>
        <w:legacy w:legacy="1" w:legacySpace="0" w:legacyIndent="0"/>
        <w:lvlJc w:val="left"/>
        <w:rPr>
          <w:rFonts w:ascii="MS Shell Dlg 2" w:hAnsi="MS Shell Dlg 2" w:cs="MS Shell Dlg 2" w:hint="default"/>
        </w:rPr>
      </w:lvl>
    </w:lvlOverride>
  </w:num>
  <w:num w:numId="39" w16cid:durableId="970674223">
    <w:abstractNumId w:val="34"/>
  </w:num>
  <w:num w:numId="40" w16cid:durableId="511917266">
    <w:abstractNumId w:val="34"/>
    <w:lvlOverride w:ilvl="0">
      <w:lvl w:ilvl="0">
        <w:start w:val="1"/>
        <w:numFmt w:val="lowerLetter"/>
        <w:lvlText w:val="%1)"/>
        <w:legacy w:legacy="1" w:legacySpace="0" w:legacyIndent="0"/>
        <w:lvlJc w:val="left"/>
        <w:rPr>
          <w:rFonts w:ascii="MS Shell Dlg 2" w:hAnsi="MS Shell Dlg 2" w:cs="MS Shell Dlg 2" w:hint="default"/>
        </w:rPr>
      </w:lvl>
    </w:lvlOverride>
  </w:num>
  <w:num w:numId="41" w16cid:durableId="1430931742">
    <w:abstractNumId w:val="29"/>
  </w:num>
  <w:num w:numId="42" w16cid:durableId="105736913">
    <w:abstractNumId w:val="29"/>
    <w:lvlOverride w:ilvl="0">
      <w:lvl w:ilvl="0">
        <w:start w:val="1"/>
        <w:numFmt w:val="lowerLetter"/>
        <w:lvlText w:val="%1)"/>
        <w:legacy w:legacy="1" w:legacySpace="0" w:legacyIndent="0"/>
        <w:lvlJc w:val="left"/>
        <w:rPr>
          <w:rFonts w:ascii="MS Shell Dlg 2" w:hAnsi="MS Shell Dlg 2" w:cs="MS Shell Dlg 2" w:hint="default"/>
        </w:rPr>
      </w:lvl>
    </w:lvlOverride>
  </w:num>
  <w:num w:numId="43" w16cid:durableId="1042902589">
    <w:abstractNumId w:val="16"/>
  </w:num>
  <w:num w:numId="44" w16cid:durableId="607156110">
    <w:abstractNumId w:val="16"/>
    <w:lvlOverride w:ilvl="0">
      <w:lvl w:ilvl="0">
        <w:start w:val="1"/>
        <w:numFmt w:val="lowerLetter"/>
        <w:lvlText w:val="%1)"/>
        <w:legacy w:legacy="1" w:legacySpace="0" w:legacyIndent="0"/>
        <w:lvlJc w:val="left"/>
        <w:rPr>
          <w:rFonts w:ascii="MS Shell Dlg 2" w:hAnsi="MS Shell Dlg 2" w:cs="MS Shell Dlg 2" w:hint="default"/>
        </w:rPr>
      </w:lvl>
    </w:lvlOverride>
  </w:num>
  <w:num w:numId="45" w16cid:durableId="806750893">
    <w:abstractNumId w:val="14"/>
  </w:num>
  <w:num w:numId="46" w16cid:durableId="1819566902">
    <w:abstractNumId w:val="14"/>
    <w:lvlOverride w:ilvl="0">
      <w:lvl w:ilvl="0">
        <w:start w:val="1"/>
        <w:numFmt w:val="lowerLetter"/>
        <w:lvlText w:val="%1)"/>
        <w:legacy w:legacy="1" w:legacySpace="0" w:legacyIndent="0"/>
        <w:lvlJc w:val="left"/>
        <w:rPr>
          <w:rFonts w:ascii="MS Shell Dlg 2" w:hAnsi="MS Shell Dlg 2" w:cs="MS Shell Dlg 2" w:hint="default"/>
        </w:rPr>
      </w:lvl>
    </w:lvlOverride>
  </w:num>
  <w:num w:numId="47" w16cid:durableId="1229655559">
    <w:abstractNumId w:val="31"/>
  </w:num>
  <w:num w:numId="48" w16cid:durableId="15086162">
    <w:abstractNumId w:val="17"/>
  </w:num>
  <w:num w:numId="49" w16cid:durableId="1508905812">
    <w:abstractNumId w:val="12"/>
  </w:num>
  <w:num w:numId="50" w16cid:durableId="1110126680">
    <w:abstractNumId w:val="18"/>
  </w:num>
  <w:num w:numId="51" w16cid:durableId="1693070925">
    <w:abstractNumId w:val="13"/>
  </w:num>
  <w:num w:numId="52" w16cid:durableId="374425046">
    <w:abstractNumId w:val="47"/>
  </w:num>
  <w:num w:numId="53" w16cid:durableId="267934260">
    <w:abstractNumId w:val="47"/>
    <w:lvlOverride w:ilvl="0">
      <w:lvl w:ilvl="0">
        <w:start w:val="1"/>
        <w:numFmt w:val="lowerLetter"/>
        <w:lvlText w:val="%1)"/>
        <w:legacy w:legacy="1" w:legacySpace="0" w:legacyIndent="0"/>
        <w:lvlJc w:val="left"/>
        <w:rPr>
          <w:rFonts w:ascii="Segoe UI" w:hAnsi="Segoe UI" w:cs="Segoe UI" w:hint="default"/>
        </w:rPr>
      </w:lvl>
    </w:lvlOverride>
  </w:num>
  <w:num w:numId="54" w16cid:durableId="508446666">
    <w:abstractNumId w:val="35"/>
  </w:num>
  <w:num w:numId="55" w16cid:durableId="102305214">
    <w:abstractNumId w:val="50"/>
  </w:num>
  <w:num w:numId="56" w16cid:durableId="2007046910">
    <w:abstractNumId w:val="19"/>
  </w:num>
  <w:num w:numId="57" w16cid:durableId="849954198">
    <w:abstractNumId w:val="32"/>
  </w:num>
  <w:num w:numId="58" w16cid:durableId="639042293">
    <w:abstractNumId w:val="1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AF8"/>
    <w:rsid w:val="0000183A"/>
    <w:rsid w:val="00010A40"/>
    <w:rsid w:val="00021542"/>
    <w:rsid w:val="00024784"/>
    <w:rsid w:val="00024FEE"/>
    <w:rsid w:val="00027816"/>
    <w:rsid w:val="00032C2C"/>
    <w:rsid w:val="000348D0"/>
    <w:rsid w:val="000402F1"/>
    <w:rsid w:val="00041097"/>
    <w:rsid w:val="00041D2A"/>
    <w:rsid w:val="0004552B"/>
    <w:rsid w:val="00045E88"/>
    <w:rsid w:val="0004764F"/>
    <w:rsid w:val="00060CE3"/>
    <w:rsid w:val="00066D54"/>
    <w:rsid w:val="0007037D"/>
    <w:rsid w:val="000713C7"/>
    <w:rsid w:val="000744D4"/>
    <w:rsid w:val="00077690"/>
    <w:rsid w:val="00077D80"/>
    <w:rsid w:val="00080C6D"/>
    <w:rsid w:val="0008239A"/>
    <w:rsid w:val="00090507"/>
    <w:rsid w:val="000925B0"/>
    <w:rsid w:val="000A0C8A"/>
    <w:rsid w:val="000A5225"/>
    <w:rsid w:val="000B38DE"/>
    <w:rsid w:val="000B5C2A"/>
    <w:rsid w:val="000C061C"/>
    <w:rsid w:val="000C2AA4"/>
    <w:rsid w:val="000C3AE9"/>
    <w:rsid w:val="000D2A0C"/>
    <w:rsid w:val="000E46CE"/>
    <w:rsid w:val="000E46DA"/>
    <w:rsid w:val="000E56EC"/>
    <w:rsid w:val="000F0EAF"/>
    <w:rsid w:val="000F2DF0"/>
    <w:rsid w:val="00101799"/>
    <w:rsid w:val="00105F33"/>
    <w:rsid w:val="00106737"/>
    <w:rsid w:val="0012009A"/>
    <w:rsid w:val="00121275"/>
    <w:rsid w:val="00124831"/>
    <w:rsid w:val="00124E59"/>
    <w:rsid w:val="00135E28"/>
    <w:rsid w:val="001364ED"/>
    <w:rsid w:val="00143F30"/>
    <w:rsid w:val="0015442E"/>
    <w:rsid w:val="0016036F"/>
    <w:rsid w:val="00161E41"/>
    <w:rsid w:val="00162DF1"/>
    <w:rsid w:val="001649B7"/>
    <w:rsid w:val="00172C2B"/>
    <w:rsid w:val="00173AF8"/>
    <w:rsid w:val="00173C4E"/>
    <w:rsid w:val="00175865"/>
    <w:rsid w:val="00175D97"/>
    <w:rsid w:val="00175E71"/>
    <w:rsid w:val="0018291C"/>
    <w:rsid w:val="00194E99"/>
    <w:rsid w:val="00197F7D"/>
    <w:rsid w:val="001A4F48"/>
    <w:rsid w:val="001A767D"/>
    <w:rsid w:val="001B0DB8"/>
    <w:rsid w:val="001B4C2A"/>
    <w:rsid w:val="001C210D"/>
    <w:rsid w:val="001C3005"/>
    <w:rsid w:val="001C3329"/>
    <w:rsid w:val="001C793B"/>
    <w:rsid w:val="001D4B5C"/>
    <w:rsid w:val="001E7773"/>
    <w:rsid w:val="0020021D"/>
    <w:rsid w:val="00200635"/>
    <w:rsid w:val="002228EA"/>
    <w:rsid w:val="00224F50"/>
    <w:rsid w:val="0024422C"/>
    <w:rsid w:val="002472C0"/>
    <w:rsid w:val="002500CC"/>
    <w:rsid w:val="00250ACA"/>
    <w:rsid w:val="00256852"/>
    <w:rsid w:val="00256FD0"/>
    <w:rsid w:val="00264FB3"/>
    <w:rsid w:val="00272DB7"/>
    <w:rsid w:val="00274354"/>
    <w:rsid w:val="00283EC9"/>
    <w:rsid w:val="00287B13"/>
    <w:rsid w:val="002A2E6D"/>
    <w:rsid w:val="002A5570"/>
    <w:rsid w:val="002C189C"/>
    <w:rsid w:val="002D3D7A"/>
    <w:rsid w:val="002D6F82"/>
    <w:rsid w:val="002D7871"/>
    <w:rsid w:val="002E393C"/>
    <w:rsid w:val="002E5DF6"/>
    <w:rsid w:val="002F4714"/>
    <w:rsid w:val="002F66F7"/>
    <w:rsid w:val="00304187"/>
    <w:rsid w:val="003044B6"/>
    <w:rsid w:val="00310FEF"/>
    <w:rsid w:val="00312302"/>
    <w:rsid w:val="00322888"/>
    <w:rsid w:val="00323627"/>
    <w:rsid w:val="00325DB8"/>
    <w:rsid w:val="003563AA"/>
    <w:rsid w:val="00356B04"/>
    <w:rsid w:val="00361A78"/>
    <w:rsid w:val="0036269D"/>
    <w:rsid w:val="00367260"/>
    <w:rsid w:val="0036759D"/>
    <w:rsid w:val="003709F7"/>
    <w:rsid w:val="00370BF8"/>
    <w:rsid w:val="003729EB"/>
    <w:rsid w:val="00373D82"/>
    <w:rsid w:val="00376530"/>
    <w:rsid w:val="00384AC1"/>
    <w:rsid w:val="00384BB0"/>
    <w:rsid w:val="00387910"/>
    <w:rsid w:val="0039020A"/>
    <w:rsid w:val="00391256"/>
    <w:rsid w:val="00393E01"/>
    <w:rsid w:val="00394EFF"/>
    <w:rsid w:val="00394F7E"/>
    <w:rsid w:val="00395DDA"/>
    <w:rsid w:val="0039793B"/>
    <w:rsid w:val="003A3346"/>
    <w:rsid w:val="003B0444"/>
    <w:rsid w:val="003B2264"/>
    <w:rsid w:val="003B6064"/>
    <w:rsid w:val="003B77C9"/>
    <w:rsid w:val="003C1AB1"/>
    <w:rsid w:val="003C1B77"/>
    <w:rsid w:val="003C4B66"/>
    <w:rsid w:val="003D0E8F"/>
    <w:rsid w:val="003D434B"/>
    <w:rsid w:val="003D7F84"/>
    <w:rsid w:val="003E239A"/>
    <w:rsid w:val="003E2CAB"/>
    <w:rsid w:val="003F1DC8"/>
    <w:rsid w:val="003F23FB"/>
    <w:rsid w:val="003F24C2"/>
    <w:rsid w:val="003F6A94"/>
    <w:rsid w:val="00405369"/>
    <w:rsid w:val="00407E49"/>
    <w:rsid w:val="004151FA"/>
    <w:rsid w:val="00417694"/>
    <w:rsid w:val="00417F27"/>
    <w:rsid w:val="0042106A"/>
    <w:rsid w:val="00423437"/>
    <w:rsid w:val="00425441"/>
    <w:rsid w:val="0043271A"/>
    <w:rsid w:val="0043279C"/>
    <w:rsid w:val="004363A7"/>
    <w:rsid w:val="00440A7B"/>
    <w:rsid w:val="004445A9"/>
    <w:rsid w:val="00446209"/>
    <w:rsid w:val="0045188D"/>
    <w:rsid w:val="004564A7"/>
    <w:rsid w:val="00457A0F"/>
    <w:rsid w:val="00463379"/>
    <w:rsid w:val="00464380"/>
    <w:rsid w:val="0046756F"/>
    <w:rsid w:val="004702F8"/>
    <w:rsid w:val="004778E6"/>
    <w:rsid w:val="00480AF2"/>
    <w:rsid w:val="00481D40"/>
    <w:rsid w:val="00482AD3"/>
    <w:rsid w:val="00486D1E"/>
    <w:rsid w:val="00490E0F"/>
    <w:rsid w:val="00492616"/>
    <w:rsid w:val="004A7423"/>
    <w:rsid w:val="004B003C"/>
    <w:rsid w:val="004B686C"/>
    <w:rsid w:val="004C5890"/>
    <w:rsid w:val="004D5427"/>
    <w:rsid w:val="004D575C"/>
    <w:rsid w:val="004D6B57"/>
    <w:rsid w:val="004E3C98"/>
    <w:rsid w:val="004E43B8"/>
    <w:rsid w:val="004F039C"/>
    <w:rsid w:val="00506123"/>
    <w:rsid w:val="005065BF"/>
    <w:rsid w:val="005078D3"/>
    <w:rsid w:val="00510FAA"/>
    <w:rsid w:val="00517495"/>
    <w:rsid w:val="00521E61"/>
    <w:rsid w:val="00526EF8"/>
    <w:rsid w:val="005273D9"/>
    <w:rsid w:val="00527FB9"/>
    <w:rsid w:val="00531325"/>
    <w:rsid w:val="00535B7D"/>
    <w:rsid w:val="00541385"/>
    <w:rsid w:val="005415E5"/>
    <w:rsid w:val="005417BC"/>
    <w:rsid w:val="005457DB"/>
    <w:rsid w:val="00585151"/>
    <w:rsid w:val="00590C99"/>
    <w:rsid w:val="00592DB5"/>
    <w:rsid w:val="00593F57"/>
    <w:rsid w:val="005948D7"/>
    <w:rsid w:val="00595236"/>
    <w:rsid w:val="00596444"/>
    <w:rsid w:val="005A63A0"/>
    <w:rsid w:val="005A76AF"/>
    <w:rsid w:val="005B24C5"/>
    <w:rsid w:val="005B2A76"/>
    <w:rsid w:val="005B78AB"/>
    <w:rsid w:val="005C5D23"/>
    <w:rsid w:val="005D0BBC"/>
    <w:rsid w:val="005D20D7"/>
    <w:rsid w:val="005D2816"/>
    <w:rsid w:val="005E3672"/>
    <w:rsid w:val="005E5414"/>
    <w:rsid w:val="005F249B"/>
    <w:rsid w:val="005F269B"/>
    <w:rsid w:val="005F5306"/>
    <w:rsid w:val="005F75C6"/>
    <w:rsid w:val="00611328"/>
    <w:rsid w:val="0061396F"/>
    <w:rsid w:val="00621779"/>
    <w:rsid w:val="00623262"/>
    <w:rsid w:val="00626F5A"/>
    <w:rsid w:val="006347AD"/>
    <w:rsid w:val="00640E12"/>
    <w:rsid w:val="00641E45"/>
    <w:rsid w:val="00652F30"/>
    <w:rsid w:val="00653758"/>
    <w:rsid w:val="00654696"/>
    <w:rsid w:val="00660EEA"/>
    <w:rsid w:val="00666AD9"/>
    <w:rsid w:val="0067117F"/>
    <w:rsid w:val="006712EE"/>
    <w:rsid w:val="00675AA7"/>
    <w:rsid w:val="0067686F"/>
    <w:rsid w:val="00685759"/>
    <w:rsid w:val="0068655E"/>
    <w:rsid w:val="00687E8B"/>
    <w:rsid w:val="006933AB"/>
    <w:rsid w:val="006A299D"/>
    <w:rsid w:val="006A2ACB"/>
    <w:rsid w:val="006B288E"/>
    <w:rsid w:val="006B6666"/>
    <w:rsid w:val="006B6C76"/>
    <w:rsid w:val="006C2547"/>
    <w:rsid w:val="006C65EF"/>
    <w:rsid w:val="006D006D"/>
    <w:rsid w:val="006D0E6B"/>
    <w:rsid w:val="006D7361"/>
    <w:rsid w:val="006E0016"/>
    <w:rsid w:val="006E4D58"/>
    <w:rsid w:val="006E758C"/>
    <w:rsid w:val="006F18B9"/>
    <w:rsid w:val="006F2716"/>
    <w:rsid w:val="006F4C2D"/>
    <w:rsid w:val="006F6A45"/>
    <w:rsid w:val="00703C80"/>
    <w:rsid w:val="00705C64"/>
    <w:rsid w:val="00706028"/>
    <w:rsid w:val="00721036"/>
    <w:rsid w:val="00721877"/>
    <w:rsid w:val="00722C1C"/>
    <w:rsid w:val="0072794C"/>
    <w:rsid w:val="007323C8"/>
    <w:rsid w:val="007330CD"/>
    <w:rsid w:val="00734E5F"/>
    <w:rsid w:val="007362E4"/>
    <w:rsid w:val="00742648"/>
    <w:rsid w:val="00742EE6"/>
    <w:rsid w:val="00750060"/>
    <w:rsid w:val="00750352"/>
    <w:rsid w:val="00751186"/>
    <w:rsid w:val="007623DB"/>
    <w:rsid w:val="007637BC"/>
    <w:rsid w:val="0077679A"/>
    <w:rsid w:val="0078150B"/>
    <w:rsid w:val="0078346A"/>
    <w:rsid w:val="00786AE9"/>
    <w:rsid w:val="00797D3C"/>
    <w:rsid w:val="007B11A5"/>
    <w:rsid w:val="007B1D08"/>
    <w:rsid w:val="007B418A"/>
    <w:rsid w:val="007B45E2"/>
    <w:rsid w:val="007B6B05"/>
    <w:rsid w:val="007B6FA6"/>
    <w:rsid w:val="007B7A2E"/>
    <w:rsid w:val="007C4517"/>
    <w:rsid w:val="007C559B"/>
    <w:rsid w:val="007C6E17"/>
    <w:rsid w:val="007D235E"/>
    <w:rsid w:val="007F0283"/>
    <w:rsid w:val="007F4158"/>
    <w:rsid w:val="008004DD"/>
    <w:rsid w:val="00816F2C"/>
    <w:rsid w:val="00826BB3"/>
    <w:rsid w:val="008300CC"/>
    <w:rsid w:val="00842CE4"/>
    <w:rsid w:val="00842F76"/>
    <w:rsid w:val="0084730E"/>
    <w:rsid w:val="00851E42"/>
    <w:rsid w:val="00852D6D"/>
    <w:rsid w:val="00861CC7"/>
    <w:rsid w:val="00862675"/>
    <w:rsid w:val="008768AB"/>
    <w:rsid w:val="008863A5"/>
    <w:rsid w:val="00897617"/>
    <w:rsid w:val="008A4CB1"/>
    <w:rsid w:val="008A5050"/>
    <w:rsid w:val="008B2A3E"/>
    <w:rsid w:val="008B58C5"/>
    <w:rsid w:val="008C6609"/>
    <w:rsid w:val="008C6C92"/>
    <w:rsid w:val="008D0F96"/>
    <w:rsid w:val="008D37C1"/>
    <w:rsid w:val="008D3966"/>
    <w:rsid w:val="008D56C5"/>
    <w:rsid w:val="008D5EA4"/>
    <w:rsid w:val="008E27EC"/>
    <w:rsid w:val="008F1138"/>
    <w:rsid w:val="008F4374"/>
    <w:rsid w:val="0090270C"/>
    <w:rsid w:val="00905D78"/>
    <w:rsid w:val="00907A37"/>
    <w:rsid w:val="009203EC"/>
    <w:rsid w:val="00926004"/>
    <w:rsid w:val="00927DED"/>
    <w:rsid w:val="0093197F"/>
    <w:rsid w:val="00936526"/>
    <w:rsid w:val="009367C1"/>
    <w:rsid w:val="0094257C"/>
    <w:rsid w:val="00945342"/>
    <w:rsid w:val="0094558D"/>
    <w:rsid w:val="00947479"/>
    <w:rsid w:val="00947802"/>
    <w:rsid w:val="0095606A"/>
    <w:rsid w:val="00963A7A"/>
    <w:rsid w:val="009755E0"/>
    <w:rsid w:val="00977E37"/>
    <w:rsid w:val="009810C9"/>
    <w:rsid w:val="009843DF"/>
    <w:rsid w:val="00986FFA"/>
    <w:rsid w:val="0099220A"/>
    <w:rsid w:val="00996F15"/>
    <w:rsid w:val="009A0F55"/>
    <w:rsid w:val="009A2260"/>
    <w:rsid w:val="009A3019"/>
    <w:rsid w:val="009A54DE"/>
    <w:rsid w:val="009B0BDD"/>
    <w:rsid w:val="009C5840"/>
    <w:rsid w:val="009D004B"/>
    <w:rsid w:val="009D1EA5"/>
    <w:rsid w:val="009E141F"/>
    <w:rsid w:val="009E1F3C"/>
    <w:rsid w:val="009E2F3A"/>
    <w:rsid w:val="009E6ECC"/>
    <w:rsid w:val="009E78CC"/>
    <w:rsid w:val="009F7CFB"/>
    <w:rsid w:val="00A117B3"/>
    <w:rsid w:val="00A12497"/>
    <w:rsid w:val="00A24969"/>
    <w:rsid w:val="00A27BC5"/>
    <w:rsid w:val="00A31E1A"/>
    <w:rsid w:val="00A36EA8"/>
    <w:rsid w:val="00A37D7D"/>
    <w:rsid w:val="00A37F37"/>
    <w:rsid w:val="00A411FD"/>
    <w:rsid w:val="00A41A3E"/>
    <w:rsid w:val="00A55972"/>
    <w:rsid w:val="00A71580"/>
    <w:rsid w:val="00A77F62"/>
    <w:rsid w:val="00A863BE"/>
    <w:rsid w:val="00A908BA"/>
    <w:rsid w:val="00A94DCE"/>
    <w:rsid w:val="00AA02F2"/>
    <w:rsid w:val="00AA6D26"/>
    <w:rsid w:val="00AB2E84"/>
    <w:rsid w:val="00AB5B85"/>
    <w:rsid w:val="00AC3440"/>
    <w:rsid w:val="00AD0456"/>
    <w:rsid w:val="00AD77F3"/>
    <w:rsid w:val="00AF1703"/>
    <w:rsid w:val="00AF282F"/>
    <w:rsid w:val="00AF4289"/>
    <w:rsid w:val="00AF4622"/>
    <w:rsid w:val="00AF4808"/>
    <w:rsid w:val="00B057FF"/>
    <w:rsid w:val="00B078E2"/>
    <w:rsid w:val="00B13C2B"/>
    <w:rsid w:val="00B17412"/>
    <w:rsid w:val="00B21DBD"/>
    <w:rsid w:val="00B240B9"/>
    <w:rsid w:val="00B32205"/>
    <w:rsid w:val="00B37B1B"/>
    <w:rsid w:val="00B54DE7"/>
    <w:rsid w:val="00B56DCF"/>
    <w:rsid w:val="00B604EE"/>
    <w:rsid w:val="00B65374"/>
    <w:rsid w:val="00B717D2"/>
    <w:rsid w:val="00B766C3"/>
    <w:rsid w:val="00B7720B"/>
    <w:rsid w:val="00B94FFE"/>
    <w:rsid w:val="00BA005A"/>
    <w:rsid w:val="00BA0FFC"/>
    <w:rsid w:val="00BA5CCD"/>
    <w:rsid w:val="00BA699C"/>
    <w:rsid w:val="00BB4F3F"/>
    <w:rsid w:val="00BB52CD"/>
    <w:rsid w:val="00BB662F"/>
    <w:rsid w:val="00BB6DBC"/>
    <w:rsid w:val="00BC3879"/>
    <w:rsid w:val="00BE071A"/>
    <w:rsid w:val="00BE1352"/>
    <w:rsid w:val="00BE1E91"/>
    <w:rsid w:val="00BF2F64"/>
    <w:rsid w:val="00BF3032"/>
    <w:rsid w:val="00BF66EC"/>
    <w:rsid w:val="00BF760F"/>
    <w:rsid w:val="00C2111B"/>
    <w:rsid w:val="00C3046A"/>
    <w:rsid w:val="00C373A8"/>
    <w:rsid w:val="00C428E7"/>
    <w:rsid w:val="00C45409"/>
    <w:rsid w:val="00C45B50"/>
    <w:rsid w:val="00C531DD"/>
    <w:rsid w:val="00C57175"/>
    <w:rsid w:val="00C632E7"/>
    <w:rsid w:val="00C64174"/>
    <w:rsid w:val="00C652DF"/>
    <w:rsid w:val="00C65845"/>
    <w:rsid w:val="00C80DAC"/>
    <w:rsid w:val="00C85955"/>
    <w:rsid w:val="00C903C7"/>
    <w:rsid w:val="00C9702D"/>
    <w:rsid w:val="00C973D4"/>
    <w:rsid w:val="00CA30CB"/>
    <w:rsid w:val="00CA3D50"/>
    <w:rsid w:val="00CA490E"/>
    <w:rsid w:val="00CB6A53"/>
    <w:rsid w:val="00CB714E"/>
    <w:rsid w:val="00CC7308"/>
    <w:rsid w:val="00CD0226"/>
    <w:rsid w:val="00CD1E41"/>
    <w:rsid w:val="00CD2DAE"/>
    <w:rsid w:val="00CD6D03"/>
    <w:rsid w:val="00CE117B"/>
    <w:rsid w:val="00CE17AF"/>
    <w:rsid w:val="00CE34CA"/>
    <w:rsid w:val="00CE41C6"/>
    <w:rsid w:val="00D01FBB"/>
    <w:rsid w:val="00D043BD"/>
    <w:rsid w:val="00D04C7B"/>
    <w:rsid w:val="00D11201"/>
    <w:rsid w:val="00D11512"/>
    <w:rsid w:val="00D170C4"/>
    <w:rsid w:val="00D218A0"/>
    <w:rsid w:val="00D23308"/>
    <w:rsid w:val="00D25E5F"/>
    <w:rsid w:val="00D41F92"/>
    <w:rsid w:val="00D422D8"/>
    <w:rsid w:val="00D43166"/>
    <w:rsid w:val="00D44D43"/>
    <w:rsid w:val="00D45AEA"/>
    <w:rsid w:val="00D47291"/>
    <w:rsid w:val="00D500B6"/>
    <w:rsid w:val="00D5311C"/>
    <w:rsid w:val="00D55F58"/>
    <w:rsid w:val="00D57D0E"/>
    <w:rsid w:val="00D711CD"/>
    <w:rsid w:val="00D719C4"/>
    <w:rsid w:val="00D80B46"/>
    <w:rsid w:val="00D8167E"/>
    <w:rsid w:val="00D94224"/>
    <w:rsid w:val="00DA205A"/>
    <w:rsid w:val="00DB29C3"/>
    <w:rsid w:val="00DB302B"/>
    <w:rsid w:val="00DB4014"/>
    <w:rsid w:val="00DC1FA5"/>
    <w:rsid w:val="00DC5080"/>
    <w:rsid w:val="00DD4F07"/>
    <w:rsid w:val="00DE75D7"/>
    <w:rsid w:val="00DF4331"/>
    <w:rsid w:val="00E007C1"/>
    <w:rsid w:val="00E0453A"/>
    <w:rsid w:val="00E1052C"/>
    <w:rsid w:val="00E158EE"/>
    <w:rsid w:val="00E229B1"/>
    <w:rsid w:val="00E24AFD"/>
    <w:rsid w:val="00E313EE"/>
    <w:rsid w:val="00E3385E"/>
    <w:rsid w:val="00E45A1D"/>
    <w:rsid w:val="00E5491C"/>
    <w:rsid w:val="00E5532E"/>
    <w:rsid w:val="00E56C94"/>
    <w:rsid w:val="00E57D1B"/>
    <w:rsid w:val="00E60604"/>
    <w:rsid w:val="00E60DAD"/>
    <w:rsid w:val="00E67125"/>
    <w:rsid w:val="00E76F89"/>
    <w:rsid w:val="00E774AE"/>
    <w:rsid w:val="00E860BB"/>
    <w:rsid w:val="00E86FA8"/>
    <w:rsid w:val="00E96CAC"/>
    <w:rsid w:val="00EA0E0D"/>
    <w:rsid w:val="00EA11E9"/>
    <w:rsid w:val="00EB1C85"/>
    <w:rsid w:val="00EB6CD4"/>
    <w:rsid w:val="00EB7081"/>
    <w:rsid w:val="00EB7A7E"/>
    <w:rsid w:val="00EC3F48"/>
    <w:rsid w:val="00EC49D4"/>
    <w:rsid w:val="00EC5D0E"/>
    <w:rsid w:val="00EC7FD9"/>
    <w:rsid w:val="00ED00E5"/>
    <w:rsid w:val="00ED0ACA"/>
    <w:rsid w:val="00ED69DD"/>
    <w:rsid w:val="00EE060C"/>
    <w:rsid w:val="00EE2C9E"/>
    <w:rsid w:val="00EE3F05"/>
    <w:rsid w:val="00EF626B"/>
    <w:rsid w:val="00F00959"/>
    <w:rsid w:val="00F0533A"/>
    <w:rsid w:val="00F12612"/>
    <w:rsid w:val="00F17610"/>
    <w:rsid w:val="00F17C18"/>
    <w:rsid w:val="00F2422A"/>
    <w:rsid w:val="00F30A77"/>
    <w:rsid w:val="00F36A21"/>
    <w:rsid w:val="00F37F17"/>
    <w:rsid w:val="00F44E2F"/>
    <w:rsid w:val="00F56658"/>
    <w:rsid w:val="00F56A16"/>
    <w:rsid w:val="00F627EA"/>
    <w:rsid w:val="00F63068"/>
    <w:rsid w:val="00F67651"/>
    <w:rsid w:val="00F77C8B"/>
    <w:rsid w:val="00F80E1F"/>
    <w:rsid w:val="00F81C10"/>
    <w:rsid w:val="00F84FE0"/>
    <w:rsid w:val="00F857FE"/>
    <w:rsid w:val="00F85B99"/>
    <w:rsid w:val="00F876B9"/>
    <w:rsid w:val="00F9052D"/>
    <w:rsid w:val="00F9121F"/>
    <w:rsid w:val="00F915BC"/>
    <w:rsid w:val="00FA1188"/>
    <w:rsid w:val="00FA35DA"/>
    <w:rsid w:val="00FA5C42"/>
    <w:rsid w:val="00FC0622"/>
    <w:rsid w:val="00FC0A8C"/>
    <w:rsid w:val="00FC303E"/>
    <w:rsid w:val="00FD3589"/>
    <w:rsid w:val="00FD40F6"/>
    <w:rsid w:val="00FD75FF"/>
    <w:rsid w:val="00FF364E"/>
    <w:rsid w:val="00FF6BC4"/>
    <w:rsid w:val="00FF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9CAC"/>
  <w15:docId w15:val="{4F5D2E65-1857-4BF8-98CE-A3887DB2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5441"/>
    <w:pPr>
      <w:spacing w:line="240" w:lineRule="atLeast"/>
      <w:jc w:val="both"/>
    </w:pPr>
    <w:rPr>
      <w:rFonts w:ascii="Arial" w:hAnsi="Arial"/>
    </w:rPr>
  </w:style>
  <w:style w:type="paragraph" w:styleId="Heading1">
    <w:name w:val="heading 1"/>
    <w:basedOn w:val="Normal"/>
    <w:next w:val="Normal"/>
    <w:link w:val="Heading1Char"/>
    <w:qFormat/>
    <w:rsid w:val="00F56658"/>
    <w:pPr>
      <w:keepNext/>
      <w:spacing w:before="240" w:after="60"/>
      <w:outlineLvl w:val="0"/>
    </w:pPr>
    <w:rPr>
      <w:rFonts w:cs="Arial"/>
      <w:b/>
      <w:bCs/>
      <w:kern w:val="32"/>
      <w:sz w:val="22"/>
      <w:szCs w:val="32"/>
    </w:rPr>
  </w:style>
  <w:style w:type="paragraph" w:styleId="Heading2">
    <w:name w:val="heading 2"/>
    <w:basedOn w:val="Normal"/>
    <w:next w:val="Normal"/>
    <w:link w:val="Heading2Char"/>
    <w:qFormat/>
    <w:rsid w:val="00F56658"/>
    <w:pPr>
      <w:keepNext/>
      <w:spacing w:before="240" w:after="60"/>
      <w:outlineLvl w:val="1"/>
    </w:pPr>
    <w:rPr>
      <w:rFonts w:cs="Arial"/>
      <w:b/>
      <w:bCs/>
      <w:iCs/>
      <w:sz w:val="22"/>
      <w:szCs w:val="28"/>
    </w:rPr>
  </w:style>
  <w:style w:type="paragraph" w:styleId="Heading3">
    <w:name w:val="heading 3"/>
    <w:basedOn w:val="Normal"/>
    <w:next w:val="Normal"/>
    <w:link w:val="Heading3Char"/>
    <w:qFormat/>
    <w:rsid w:val="00F56658"/>
    <w:pPr>
      <w:keepNext/>
      <w:spacing w:before="240" w:after="60"/>
      <w:outlineLvl w:val="2"/>
    </w:pPr>
    <w:rPr>
      <w:rFonts w:cs="Arial"/>
      <w:bCs/>
      <w:szCs w:val="26"/>
    </w:rPr>
  </w:style>
  <w:style w:type="paragraph" w:styleId="Heading4">
    <w:name w:val="heading 4"/>
    <w:basedOn w:val="Normal"/>
    <w:next w:val="Normal"/>
    <w:link w:val="Heading4Char"/>
    <w:unhideWhenUsed/>
    <w:qFormat/>
    <w:rsid w:val="00173AF8"/>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73AF8"/>
    <w:pPr>
      <w:spacing w:before="240" w:after="60"/>
      <w:outlineLvl w:val="4"/>
    </w:pPr>
    <w:rPr>
      <w:rFonts w:ascii="Calibri" w:hAnsi="Calibri"/>
      <w:b/>
      <w:bCs/>
      <w:i/>
      <w:iCs/>
      <w:sz w:val="26"/>
      <w:szCs w:val="26"/>
    </w:rPr>
  </w:style>
  <w:style w:type="paragraph" w:styleId="Heading6">
    <w:name w:val="heading 6"/>
    <w:basedOn w:val="ListNumber5"/>
    <w:next w:val="Normal"/>
    <w:link w:val="Heading6Char"/>
    <w:autoRedefine/>
    <w:qFormat/>
    <w:rsid w:val="00B604EE"/>
    <w:pPr>
      <w:numPr>
        <w:numId w:val="0"/>
      </w:numPr>
      <w:tabs>
        <w:tab w:val="left" w:pos="1296"/>
      </w:tabs>
      <w:spacing w:before="480" w:after="240"/>
      <w:outlineLvl w:val="5"/>
    </w:pPr>
  </w:style>
  <w:style w:type="paragraph" w:styleId="Heading7">
    <w:name w:val="heading 7"/>
    <w:basedOn w:val="Normal"/>
    <w:next w:val="Normal"/>
    <w:link w:val="Heading7Char"/>
    <w:autoRedefine/>
    <w:qFormat/>
    <w:rsid w:val="00B604EE"/>
    <w:pPr>
      <w:spacing w:before="480" w:after="240"/>
      <w:outlineLvl w:val="6"/>
    </w:pPr>
  </w:style>
  <w:style w:type="paragraph" w:styleId="Heading8">
    <w:name w:val="heading 8"/>
    <w:basedOn w:val="Normal"/>
    <w:next w:val="Normal"/>
    <w:link w:val="Heading8Char"/>
    <w:autoRedefine/>
    <w:qFormat/>
    <w:rsid w:val="00B604EE"/>
    <w:pPr>
      <w:spacing w:before="480" w:after="240"/>
      <w:outlineLvl w:val="7"/>
    </w:pPr>
  </w:style>
  <w:style w:type="paragraph" w:styleId="Heading9">
    <w:name w:val="heading 9"/>
    <w:basedOn w:val="Normal"/>
    <w:next w:val="Normal"/>
    <w:link w:val="Heading9Char"/>
    <w:autoRedefine/>
    <w:qFormat/>
    <w:rsid w:val="00B604EE"/>
    <w:pPr>
      <w:spacing w:before="480"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173AF8"/>
    <w:rPr>
      <w:rFonts w:ascii="Calibri" w:eastAsia="Times New Roman" w:hAnsi="Calibri" w:cs="Times New Roman"/>
      <w:b/>
      <w:bCs/>
      <w:sz w:val="28"/>
      <w:szCs w:val="28"/>
    </w:rPr>
  </w:style>
  <w:style w:type="character" w:customStyle="1" w:styleId="Heading5Char">
    <w:name w:val="Heading 5 Char"/>
    <w:link w:val="Heading5"/>
    <w:rsid w:val="00173AF8"/>
    <w:rPr>
      <w:rFonts w:ascii="Calibri" w:eastAsia="Times New Roman" w:hAnsi="Calibri" w:cs="Times New Roman"/>
      <w:b/>
      <w:bCs/>
      <w:i/>
      <w:iCs/>
      <w:sz w:val="26"/>
      <w:szCs w:val="26"/>
    </w:rPr>
  </w:style>
  <w:style w:type="paragraph" w:customStyle="1" w:styleId="TableHeading">
    <w:name w:val="Table Heading"/>
    <w:basedOn w:val="Normal"/>
    <w:link w:val="TableHeadingChar"/>
    <w:rsid w:val="007F0283"/>
    <w:pPr>
      <w:jc w:val="center"/>
    </w:pPr>
    <w:rPr>
      <w:sz w:val="30"/>
    </w:rPr>
  </w:style>
  <w:style w:type="character" w:customStyle="1" w:styleId="TableHeadingChar">
    <w:name w:val="Table Heading Char"/>
    <w:link w:val="TableHeading"/>
    <w:rsid w:val="007F0283"/>
    <w:rPr>
      <w:sz w:val="30"/>
      <w:szCs w:val="24"/>
    </w:rPr>
  </w:style>
  <w:style w:type="paragraph" w:styleId="TOC1">
    <w:name w:val="toc 1"/>
    <w:basedOn w:val="Normal"/>
    <w:next w:val="Normal"/>
    <w:autoRedefine/>
    <w:uiPriority w:val="39"/>
    <w:rsid w:val="007F0283"/>
    <w:pPr>
      <w:spacing w:before="240" w:after="120"/>
    </w:pPr>
    <w:rPr>
      <w:rFonts w:ascii="Calibri" w:hAnsi="Calibri" w:cs="Calibri"/>
      <w:b/>
      <w:bCs/>
    </w:rPr>
  </w:style>
  <w:style w:type="paragraph" w:styleId="TOC2">
    <w:name w:val="toc 2"/>
    <w:basedOn w:val="Normal"/>
    <w:next w:val="Normal"/>
    <w:autoRedefine/>
    <w:uiPriority w:val="39"/>
    <w:rsid w:val="007F0283"/>
    <w:pPr>
      <w:spacing w:before="120"/>
      <w:ind w:left="240"/>
    </w:pPr>
    <w:rPr>
      <w:rFonts w:ascii="Calibri" w:hAnsi="Calibri" w:cs="Calibri"/>
      <w:i/>
      <w:iCs/>
    </w:rPr>
  </w:style>
  <w:style w:type="paragraph" w:styleId="TOC3">
    <w:name w:val="toc 3"/>
    <w:basedOn w:val="Normal"/>
    <w:next w:val="Normal"/>
    <w:autoRedefine/>
    <w:uiPriority w:val="39"/>
    <w:rsid w:val="007F0283"/>
    <w:pPr>
      <w:ind w:left="480"/>
    </w:pPr>
    <w:rPr>
      <w:rFonts w:ascii="Calibri" w:hAnsi="Calibri" w:cs="Calibri"/>
    </w:rPr>
  </w:style>
  <w:style w:type="paragraph" w:styleId="TOC4">
    <w:name w:val="toc 4"/>
    <w:basedOn w:val="Normal"/>
    <w:next w:val="Normal"/>
    <w:autoRedefine/>
    <w:uiPriority w:val="39"/>
    <w:rsid w:val="007F0283"/>
    <w:pPr>
      <w:ind w:left="720"/>
    </w:pPr>
    <w:rPr>
      <w:rFonts w:ascii="Calibri" w:hAnsi="Calibri" w:cs="Calibri"/>
    </w:rPr>
  </w:style>
  <w:style w:type="paragraph" w:styleId="TOC5">
    <w:name w:val="toc 5"/>
    <w:basedOn w:val="Normal"/>
    <w:next w:val="Normal"/>
    <w:autoRedefine/>
    <w:uiPriority w:val="39"/>
    <w:rsid w:val="007F0283"/>
    <w:pPr>
      <w:ind w:left="960"/>
    </w:pPr>
    <w:rPr>
      <w:rFonts w:ascii="Calibri" w:hAnsi="Calibri" w:cs="Calibri"/>
    </w:rPr>
  </w:style>
  <w:style w:type="paragraph" w:styleId="TOC6">
    <w:name w:val="toc 6"/>
    <w:basedOn w:val="Normal"/>
    <w:next w:val="Normal"/>
    <w:autoRedefine/>
    <w:uiPriority w:val="39"/>
    <w:rsid w:val="007F0283"/>
    <w:pPr>
      <w:ind w:left="1200"/>
    </w:pPr>
    <w:rPr>
      <w:rFonts w:ascii="Calibri" w:hAnsi="Calibri" w:cs="Calibri"/>
    </w:rPr>
  </w:style>
  <w:style w:type="paragraph" w:styleId="TOC7">
    <w:name w:val="toc 7"/>
    <w:basedOn w:val="Normal"/>
    <w:next w:val="Normal"/>
    <w:autoRedefine/>
    <w:uiPriority w:val="39"/>
    <w:rsid w:val="007F0283"/>
    <w:pPr>
      <w:ind w:left="1440"/>
    </w:pPr>
    <w:rPr>
      <w:rFonts w:ascii="Calibri" w:hAnsi="Calibri" w:cs="Calibri"/>
    </w:rPr>
  </w:style>
  <w:style w:type="paragraph" w:styleId="TOC8">
    <w:name w:val="toc 8"/>
    <w:basedOn w:val="Normal"/>
    <w:next w:val="Normal"/>
    <w:autoRedefine/>
    <w:uiPriority w:val="39"/>
    <w:rsid w:val="007F0283"/>
    <w:pPr>
      <w:ind w:left="1680"/>
    </w:pPr>
    <w:rPr>
      <w:rFonts w:ascii="Calibri" w:hAnsi="Calibri" w:cs="Calibri"/>
    </w:rPr>
  </w:style>
  <w:style w:type="paragraph" w:styleId="TOC9">
    <w:name w:val="toc 9"/>
    <w:basedOn w:val="Normal"/>
    <w:next w:val="Normal"/>
    <w:autoRedefine/>
    <w:uiPriority w:val="39"/>
    <w:rsid w:val="007F0283"/>
    <w:pPr>
      <w:ind w:left="1920"/>
    </w:pPr>
    <w:rPr>
      <w:rFonts w:ascii="Calibri" w:hAnsi="Calibri" w:cs="Calibri"/>
    </w:rPr>
  </w:style>
  <w:style w:type="character" w:styleId="Hyperlink">
    <w:name w:val="Hyperlink"/>
    <w:uiPriority w:val="99"/>
    <w:unhideWhenUsed/>
    <w:rsid w:val="007F0283"/>
    <w:rPr>
      <w:color w:val="0563C1"/>
      <w:u w:val="single"/>
    </w:rPr>
  </w:style>
  <w:style w:type="character" w:customStyle="1" w:styleId="UnresolvedMention1">
    <w:name w:val="Unresolved Mention1"/>
    <w:uiPriority w:val="99"/>
    <w:semiHidden/>
    <w:unhideWhenUsed/>
    <w:rsid w:val="007F0283"/>
    <w:rPr>
      <w:color w:val="605E5C"/>
      <w:shd w:val="clear" w:color="auto" w:fill="E1DFDD"/>
    </w:rPr>
  </w:style>
  <w:style w:type="character" w:customStyle="1" w:styleId="Heading6Char">
    <w:name w:val="Heading 6 Char"/>
    <w:link w:val="Heading6"/>
    <w:rsid w:val="00B604EE"/>
    <w:rPr>
      <w:rFonts w:ascii="Arial" w:hAnsi="Arial"/>
      <w:lang w:val="en-IN" w:eastAsia="en-IN"/>
    </w:rPr>
  </w:style>
  <w:style w:type="character" w:customStyle="1" w:styleId="Heading7Char">
    <w:name w:val="Heading 7 Char"/>
    <w:link w:val="Heading7"/>
    <w:rsid w:val="00B604EE"/>
    <w:rPr>
      <w:rFonts w:ascii="Arial" w:hAnsi="Arial"/>
      <w:lang w:val="en-IN" w:eastAsia="en-IN"/>
    </w:rPr>
  </w:style>
  <w:style w:type="character" w:customStyle="1" w:styleId="Heading8Char">
    <w:name w:val="Heading 8 Char"/>
    <w:link w:val="Heading8"/>
    <w:rsid w:val="00B604EE"/>
    <w:rPr>
      <w:rFonts w:ascii="Arial" w:hAnsi="Arial"/>
      <w:lang w:val="en-IN" w:eastAsia="en-IN"/>
    </w:rPr>
  </w:style>
  <w:style w:type="character" w:customStyle="1" w:styleId="Heading9Char">
    <w:name w:val="Heading 9 Char"/>
    <w:link w:val="Heading9"/>
    <w:rsid w:val="00B604EE"/>
    <w:rPr>
      <w:rFonts w:ascii="Arial" w:hAnsi="Arial"/>
      <w:lang w:val="en-IN" w:eastAsia="en-IN"/>
    </w:rPr>
  </w:style>
  <w:style w:type="paragraph" w:styleId="ListNumber5">
    <w:name w:val="List Number 5"/>
    <w:basedOn w:val="Normal"/>
    <w:rsid w:val="00B604EE"/>
    <w:pPr>
      <w:numPr>
        <w:numId w:val="2"/>
      </w:numPr>
    </w:pPr>
  </w:style>
  <w:style w:type="character" w:styleId="CommentReference">
    <w:name w:val="annotation reference"/>
    <w:rsid w:val="00B604EE"/>
    <w:rPr>
      <w:sz w:val="16"/>
    </w:rPr>
  </w:style>
  <w:style w:type="paragraph" w:styleId="CommentText">
    <w:name w:val="annotation text"/>
    <w:basedOn w:val="Normal"/>
    <w:link w:val="CommentTextChar"/>
    <w:rsid w:val="00B604EE"/>
    <w:pPr>
      <w:keepNext/>
      <w:keepLines/>
      <w:tabs>
        <w:tab w:val="left" w:pos="1800"/>
      </w:tabs>
      <w:ind w:left="1800" w:hanging="360"/>
    </w:pPr>
    <w:rPr>
      <w:sz w:val="24"/>
    </w:rPr>
  </w:style>
  <w:style w:type="character" w:customStyle="1" w:styleId="CommentTextChar">
    <w:name w:val="Comment Text Char"/>
    <w:link w:val="CommentText"/>
    <w:rsid w:val="00B604EE"/>
    <w:rPr>
      <w:rFonts w:ascii="Arial" w:hAnsi="Arial"/>
      <w:sz w:val="24"/>
      <w:lang w:val="en-IN" w:eastAsia="en-IN"/>
    </w:rPr>
  </w:style>
  <w:style w:type="paragraph" w:styleId="Header">
    <w:name w:val="header"/>
    <w:basedOn w:val="Normal"/>
    <w:link w:val="HeaderChar"/>
    <w:rsid w:val="00B604EE"/>
    <w:pPr>
      <w:pBdr>
        <w:top w:val="single" w:sz="6" w:space="1" w:color="auto"/>
        <w:left w:val="single" w:sz="6" w:space="1" w:color="auto"/>
        <w:bottom w:val="single" w:sz="6" w:space="1" w:color="auto"/>
        <w:right w:val="single" w:sz="6" w:space="1" w:color="auto"/>
      </w:pBdr>
      <w:tabs>
        <w:tab w:val="center" w:pos="4500"/>
        <w:tab w:val="right" w:pos="9000"/>
      </w:tabs>
      <w:spacing w:before="120"/>
    </w:pPr>
    <w:rPr>
      <w:sz w:val="24"/>
    </w:rPr>
  </w:style>
  <w:style w:type="character" w:customStyle="1" w:styleId="HeaderChar">
    <w:name w:val="Header Char"/>
    <w:link w:val="Header"/>
    <w:rsid w:val="00B604EE"/>
    <w:rPr>
      <w:rFonts w:ascii="Arial" w:hAnsi="Arial"/>
      <w:sz w:val="24"/>
      <w:lang w:val="en-IN" w:eastAsia="en-IN"/>
    </w:rPr>
  </w:style>
  <w:style w:type="paragraph" w:styleId="Footer">
    <w:name w:val="footer"/>
    <w:basedOn w:val="Normal"/>
    <w:link w:val="FooterChar"/>
    <w:uiPriority w:val="99"/>
    <w:rsid w:val="00B604EE"/>
    <w:pPr>
      <w:tabs>
        <w:tab w:val="center" w:pos="4320"/>
        <w:tab w:val="right" w:pos="8640"/>
      </w:tabs>
    </w:pPr>
  </w:style>
  <w:style w:type="character" w:customStyle="1" w:styleId="FooterChar">
    <w:name w:val="Footer Char"/>
    <w:link w:val="Footer"/>
    <w:uiPriority w:val="99"/>
    <w:rsid w:val="00B604EE"/>
    <w:rPr>
      <w:rFonts w:ascii="Arial" w:hAnsi="Arial"/>
      <w:lang w:val="en-IN" w:eastAsia="en-IN"/>
    </w:rPr>
  </w:style>
  <w:style w:type="paragraph" w:styleId="Caption">
    <w:name w:val="caption"/>
    <w:basedOn w:val="Normal"/>
    <w:next w:val="Normal"/>
    <w:autoRedefine/>
    <w:qFormat/>
    <w:rsid w:val="00F17C18"/>
    <w:pPr>
      <w:spacing w:before="120" w:after="120" w:line="240" w:lineRule="auto"/>
      <w:jc w:val="center"/>
    </w:pPr>
    <w:rPr>
      <w:bCs/>
      <w:i/>
      <w:color w:val="000000"/>
      <w:sz w:val="22"/>
      <w:szCs w:val="22"/>
    </w:rPr>
  </w:style>
  <w:style w:type="paragraph" w:styleId="Title">
    <w:name w:val="Title"/>
    <w:basedOn w:val="Normal"/>
    <w:link w:val="TitleChar"/>
    <w:qFormat/>
    <w:rsid w:val="00B604EE"/>
    <w:pPr>
      <w:spacing w:after="240"/>
      <w:jc w:val="center"/>
    </w:pPr>
    <w:rPr>
      <w:rFonts w:cs="Arial"/>
      <w:b/>
      <w:sz w:val="48"/>
    </w:rPr>
  </w:style>
  <w:style w:type="character" w:customStyle="1" w:styleId="TitleChar">
    <w:name w:val="Title Char"/>
    <w:link w:val="Title"/>
    <w:rsid w:val="00B604EE"/>
    <w:rPr>
      <w:rFonts w:ascii="Arial" w:hAnsi="Arial" w:cs="Arial"/>
      <w:b/>
      <w:sz w:val="48"/>
      <w:lang w:val="en-IN" w:eastAsia="en-IN"/>
    </w:rPr>
  </w:style>
  <w:style w:type="paragraph" w:customStyle="1" w:styleId="title1">
    <w:name w:val="title1"/>
    <w:basedOn w:val="Title"/>
    <w:rsid w:val="00B604EE"/>
    <w:pPr>
      <w:spacing w:before="120" w:line="240" w:lineRule="auto"/>
    </w:pPr>
    <w:rPr>
      <w:sz w:val="36"/>
    </w:rPr>
  </w:style>
  <w:style w:type="paragraph" w:customStyle="1" w:styleId="tabullet">
    <w:name w:val="tabullet"/>
    <w:basedOn w:val="bullet"/>
    <w:rsid w:val="00B604EE"/>
    <w:pPr>
      <w:numPr>
        <w:numId w:val="0"/>
      </w:numPr>
      <w:spacing w:after="40"/>
    </w:pPr>
  </w:style>
  <w:style w:type="paragraph" w:customStyle="1" w:styleId="bullet">
    <w:name w:val="bullet"/>
    <w:basedOn w:val="BodyText"/>
    <w:rsid w:val="00B604EE"/>
    <w:pPr>
      <w:numPr>
        <w:numId w:val="17"/>
      </w:numPr>
      <w:tabs>
        <w:tab w:val="left" w:pos="1800"/>
      </w:tabs>
      <w:spacing w:before="40" w:after="60"/>
      <w:ind w:left="1944" w:hanging="504"/>
      <w:jc w:val="left"/>
    </w:pPr>
    <w:rPr>
      <w:lang w:val="en-US"/>
    </w:rPr>
  </w:style>
  <w:style w:type="paragraph" w:styleId="BodyText">
    <w:name w:val="Body Text"/>
    <w:basedOn w:val="Normal"/>
    <w:link w:val="BodyTextChar"/>
    <w:rsid w:val="00B604EE"/>
    <w:pPr>
      <w:spacing w:before="60" w:after="120" w:line="240" w:lineRule="auto"/>
      <w:ind w:left="1296"/>
    </w:pPr>
  </w:style>
  <w:style w:type="character" w:customStyle="1" w:styleId="BodyTextChar">
    <w:name w:val="Body Text Char"/>
    <w:link w:val="BodyText"/>
    <w:rsid w:val="00B604EE"/>
    <w:rPr>
      <w:rFonts w:ascii="Arial" w:hAnsi="Arial"/>
      <w:lang w:val="en-IN" w:eastAsia="en-IN"/>
    </w:rPr>
  </w:style>
  <w:style w:type="paragraph" w:customStyle="1" w:styleId="tablebody">
    <w:name w:val="tablebody"/>
    <w:basedOn w:val="Normal"/>
    <w:rsid w:val="00B604EE"/>
    <w:pPr>
      <w:spacing w:after="100"/>
    </w:pPr>
  </w:style>
  <w:style w:type="paragraph" w:customStyle="1" w:styleId="tablehead">
    <w:name w:val="tablehead"/>
    <w:basedOn w:val="tablebody"/>
    <w:rsid w:val="00B604EE"/>
    <w:pPr>
      <w:jc w:val="center"/>
    </w:pPr>
    <w:rPr>
      <w:b/>
      <w:bCs/>
    </w:rPr>
  </w:style>
  <w:style w:type="paragraph" w:styleId="TableofFigures">
    <w:name w:val="table of figures"/>
    <w:basedOn w:val="Normal"/>
    <w:next w:val="Normal"/>
    <w:uiPriority w:val="99"/>
    <w:rsid w:val="00B604EE"/>
    <w:pPr>
      <w:ind w:left="440" w:hanging="440"/>
    </w:pPr>
    <w:rPr>
      <w:sz w:val="22"/>
    </w:rPr>
  </w:style>
  <w:style w:type="paragraph" w:styleId="BodyTextIndent">
    <w:name w:val="Body Text Indent"/>
    <w:basedOn w:val="Normal"/>
    <w:link w:val="BodyTextIndentChar"/>
    <w:rsid w:val="00B604EE"/>
    <w:rPr>
      <w:sz w:val="24"/>
    </w:rPr>
  </w:style>
  <w:style w:type="character" w:customStyle="1" w:styleId="BodyTextIndentChar">
    <w:name w:val="Body Text Indent Char"/>
    <w:link w:val="BodyTextIndent"/>
    <w:rsid w:val="00B604EE"/>
    <w:rPr>
      <w:rFonts w:ascii="Arial" w:hAnsi="Arial"/>
      <w:sz w:val="24"/>
      <w:lang w:val="en-IN" w:eastAsia="en-IN"/>
    </w:rPr>
  </w:style>
  <w:style w:type="character" w:styleId="FootnoteReference">
    <w:name w:val="footnote reference"/>
    <w:rsid w:val="00B604EE"/>
    <w:rPr>
      <w:position w:val="6"/>
      <w:sz w:val="16"/>
    </w:rPr>
  </w:style>
  <w:style w:type="paragraph" w:styleId="FootnoteText">
    <w:name w:val="footnote text"/>
    <w:basedOn w:val="Normal"/>
    <w:link w:val="FootnoteTextChar"/>
    <w:rsid w:val="00B604EE"/>
  </w:style>
  <w:style w:type="character" w:customStyle="1" w:styleId="FootnoteTextChar">
    <w:name w:val="Footnote Text Char"/>
    <w:link w:val="FootnoteText"/>
    <w:rsid w:val="00B604EE"/>
    <w:rPr>
      <w:rFonts w:ascii="Arial" w:hAnsi="Arial"/>
      <w:lang w:val="en-IN" w:eastAsia="en-IN"/>
    </w:rPr>
  </w:style>
  <w:style w:type="paragraph" w:customStyle="1" w:styleId="Contents">
    <w:name w:val="Contents"/>
    <w:basedOn w:val="Normal"/>
    <w:rsid w:val="00B604EE"/>
    <w:pPr>
      <w:tabs>
        <w:tab w:val="right" w:leader="dot" w:pos="9072"/>
      </w:tabs>
    </w:pPr>
  </w:style>
  <w:style w:type="paragraph" w:styleId="DocumentMap">
    <w:name w:val="Document Map"/>
    <w:basedOn w:val="Normal"/>
    <w:link w:val="DocumentMapChar"/>
    <w:rsid w:val="00B604EE"/>
    <w:pPr>
      <w:shd w:val="clear" w:color="auto" w:fill="000080"/>
    </w:pPr>
    <w:rPr>
      <w:rFonts w:ascii="Tahoma" w:hAnsi="Tahoma"/>
    </w:rPr>
  </w:style>
  <w:style w:type="character" w:customStyle="1" w:styleId="DocumentMapChar">
    <w:name w:val="Document Map Char"/>
    <w:link w:val="DocumentMap"/>
    <w:rsid w:val="00B604EE"/>
    <w:rPr>
      <w:rFonts w:ascii="Tahoma" w:hAnsi="Tahoma"/>
      <w:shd w:val="clear" w:color="auto" w:fill="000080"/>
      <w:lang w:val="en-IN" w:eastAsia="en-IN"/>
    </w:rPr>
  </w:style>
  <w:style w:type="paragraph" w:customStyle="1" w:styleId="confidential">
    <w:name w:val="confidential"/>
    <w:basedOn w:val="BodyText"/>
    <w:rsid w:val="00B604EE"/>
    <w:pPr>
      <w:spacing w:line="360" w:lineRule="auto"/>
    </w:pPr>
    <w:rPr>
      <w:sz w:val="24"/>
    </w:rPr>
  </w:style>
  <w:style w:type="paragraph" w:customStyle="1" w:styleId="TY">
    <w:name w:val="TY"/>
    <w:basedOn w:val="Normal"/>
    <w:rsid w:val="00B604EE"/>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78" w:line="278" w:lineRule="exact"/>
    </w:pPr>
    <w:rPr>
      <w:rFonts w:ascii="Courier" w:hAnsi="Courier"/>
    </w:rPr>
  </w:style>
  <w:style w:type="paragraph" w:styleId="NormalIndent">
    <w:name w:val="Normal Indent"/>
    <w:basedOn w:val="Normal"/>
    <w:rsid w:val="00B604EE"/>
    <w:pPr>
      <w:ind w:left="720"/>
    </w:pPr>
  </w:style>
  <w:style w:type="paragraph" w:styleId="BlockText">
    <w:name w:val="Block Text"/>
    <w:basedOn w:val="Normal"/>
    <w:rsid w:val="00B604EE"/>
    <w:pPr>
      <w:spacing w:after="120"/>
      <w:ind w:left="1440" w:right="1440"/>
    </w:pPr>
  </w:style>
  <w:style w:type="paragraph" w:styleId="BodyText2">
    <w:name w:val="Body Text 2"/>
    <w:basedOn w:val="Normal"/>
    <w:link w:val="BodyText2Char"/>
    <w:rsid w:val="00B604EE"/>
    <w:pPr>
      <w:spacing w:after="120" w:line="480" w:lineRule="auto"/>
    </w:pPr>
  </w:style>
  <w:style w:type="character" w:customStyle="1" w:styleId="BodyText2Char">
    <w:name w:val="Body Text 2 Char"/>
    <w:link w:val="BodyText2"/>
    <w:rsid w:val="00B604EE"/>
    <w:rPr>
      <w:rFonts w:ascii="Arial" w:hAnsi="Arial"/>
      <w:lang w:val="en-IN" w:eastAsia="en-IN"/>
    </w:rPr>
  </w:style>
  <w:style w:type="paragraph" w:styleId="BodyText3">
    <w:name w:val="Body Text 3"/>
    <w:basedOn w:val="Normal"/>
    <w:link w:val="BodyText3Char"/>
    <w:rsid w:val="00B604EE"/>
    <w:pPr>
      <w:spacing w:after="120"/>
    </w:pPr>
    <w:rPr>
      <w:sz w:val="16"/>
      <w:szCs w:val="16"/>
    </w:rPr>
  </w:style>
  <w:style w:type="character" w:customStyle="1" w:styleId="BodyText3Char">
    <w:name w:val="Body Text 3 Char"/>
    <w:link w:val="BodyText3"/>
    <w:rsid w:val="00B604EE"/>
    <w:rPr>
      <w:rFonts w:ascii="Arial" w:hAnsi="Arial"/>
      <w:sz w:val="16"/>
      <w:szCs w:val="16"/>
      <w:lang w:val="en-IN" w:eastAsia="en-IN"/>
    </w:rPr>
  </w:style>
  <w:style w:type="paragraph" w:styleId="BodyTextFirstIndent">
    <w:name w:val="Body Text First Indent"/>
    <w:basedOn w:val="BodyText"/>
    <w:link w:val="BodyTextFirstIndentChar"/>
    <w:rsid w:val="00B604EE"/>
    <w:pPr>
      <w:tabs>
        <w:tab w:val="left" w:pos="1224"/>
      </w:tabs>
      <w:spacing w:before="0"/>
      <w:ind w:left="0" w:firstLine="210"/>
      <w:jc w:val="left"/>
    </w:pPr>
  </w:style>
  <w:style w:type="character" w:customStyle="1" w:styleId="BodyTextFirstIndentChar">
    <w:name w:val="Body Text First Indent Char"/>
    <w:link w:val="BodyTextFirstIndent"/>
    <w:rsid w:val="00B604EE"/>
    <w:rPr>
      <w:rFonts w:ascii="Arial" w:hAnsi="Arial"/>
      <w:lang w:val="en-IN" w:eastAsia="en-IN"/>
    </w:rPr>
  </w:style>
  <w:style w:type="paragraph" w:styleId="BodyTextFirstIndent2">
    <w:name w:val="Body Text First Indent 2"/>
    <w:basedOn w:val="BodyTextIndent"/>
    <w:link w:val="BodyTextFirstIndent2Char"/>
    <w:rsid w:val="00B604EE"/>
    <w:pPr>
      <w:spacing w:after="120"/>
      <w:ind w:left="360" w:firstLine="210"/>
    </w:pPr>
    <w:rPr>
      <w:sz w:val="22"/>
    </w:rPr>
  </w:style>
  <w:style w:type="character" w:customStyle="1" w:styleId="BodyTextFirstIndent2Char">
    <w:name w:val="Body Text First Indent 2 Char"/>
    <w:link w:val="BodyTextFirstIndent2"/>
    <w:rsid w:val="00B604EE"/>
    <w:rPr>
      <w:rFonts w:ascii="Arial" w:hAnsi="Arial"/>
      <w:sz w:val="22"/>
      <w:lang w:val="en-IN" w:eastAsia="en-IN"/>
    </w:rPr>
  </w:style>
  <w:style w:type="paragraph" w:styleId="BodyTextIndent2">
    <w:name w:val="Body Text Indent 2"/>
    <w:basedOn w:val="Normal"/>
    <w:link w:val="BodyTextIndent2Char"/>
    <w:rsid w:val="00B604EE"/>
    <w:pPr>
      <w:ind w:left="1260" w:hanging="90"/>
    </w:pPr>
    <w:rPr>
      <w:sz w:val="24"/>
    </w:rPr>
  </w:style>
  <w:style w:type="character" w:customStyle="1" w:styleId="BodyTextIndent2Char">
    <w:name w:val="Body Text Indent 2 Char"/>
    <w:link w:val="BodyTextIndent2"/>
    <w:rsid w:val="00B604EE"/>
    <w:rPr>
      <w:rFonts w:ascii="Arial" w:hAnsi="Arial"/>
      <w:sz w:val="24"/>
      <w:lang w:val="en-IN" w:eastAsia="en-IN"/>
    </w:rPr>
  </w:style>
  <w:style w:type="paragraph" w:styleId="BodyTextIndent3">
    <w:name w:val="Body Text Indent 3"/>
    <w:basedOn w:val="Normal"/>
    <w:link w:val="BodyTextIndent3Char"/>
    <w:rsid w:val="00B604EE"/>
    <w:pPr>
      <w:ind w:left="900" w:hanging="60"/>
    </w:pPr>
    <w:rPr>
      <w:sz w:val="24"/>
    </w:rPr>
  </w:style>
  <w:style w:type="character" w:customStyle="1" w:styleId="BodyTextIndent3Char">
    <w:name w:val="Body Text Indent 3 Char"/>
    <w:link w:val="BodyTextIndent3"/>
    <w:rsid w:val="00B604EE"/>
    <w:rPr>
      <w:rFonts w:ascii="Arial" w:hAnsi="Arial"/>
      <w:sz w:val="24"/>
      <w:lang w:val="en-IN" w:eastAsia="en-IN"/>
    </w:rPr>
  </w:style>
  <w:style w:type="paragraph" w:styleId="Closing">
    <w:name w:val="Closing"/>
    <w:basedOn w:val="Normal"/>
    <w:link w:val="ClosingChar"/>
    <w:rsid w:val="00B604EE"/>
    <w:pPr>
      <w:ind w:left="4320"/>
    </w:pPr>
  </w:style>
  <w:style w:type="character" w:customStyle="1" w:styleId="ClosingChar">
    <w:name w:val="Closing Char"/>
    <w:link w:val="Closing"/>
    <w:rsid w:val="00B604EE"/>
    <w:rPr>
      <w:rFonts w:ascii="Arial" w:hAnsi="Arial"/>
      <w:lang w:val="en-IN" w:eastAsia="en-IN"/>
    </w:rPr>
  </w:style>
  <w:style w:type="paragraph" w:styleId="Date">
    <w:name w:val="Date"/>
    <w:basedOn w:val="Normal"/>
    <w:next w:val="Normal"/>
    <w:link w:val="DateChar"/>
    <w:rsid w:val="00B604EE"/>
  </w:style>
  <w:style w:type="character" w:customStyle="1" w:styleId="DateChar">
    <w:name w:val="Date Char"/>
    <w:link w:val="Date"/>
    <w:rsid w:val="00B604EE"/>
    <w:rPr>
      <w:rFonts w:ascii="Arial" w:hAnsi="Arial"/>
      <w:lang w:val="en-IN" w:eastAsia="en-IN"/>
    </w:rPr>
  </w:style>
  <w:style w:type="paragraph" w:styleId="EndnoteText">
    <w:name w:val="endnote text"/>
    <w:basedOn w:val="Normal"/>
    <w:link w:val="EndnoteTextChar"/>
    <w:rsid w:val="00B604EE"/>
  </w:style>
  <w:style w:type="character" w:customStyle="1" w:styleId="EndnoteTextChar">
    <w:name w:val="Endnote Text Char"/>
    <w:link w:val="EndnoteText"/>
    <w:rsid w:val="00B604EE"/>
    <w:rPr>
      <w:rFonts w:ascii="Arial" w:hAnsi="Arial"/>
      <w:lang w:val="en-IN" w:eastAsia="en-IN"/>
    </w:rPr>
  </w:style>
  <w:style w:type="paragraph" w:styleId="EnvelopeAddress">
    <w:name w:val="envelope address"/>
    <w:basedOn w:val="Normal"/>
    <w:rsid w:val="00B604EE"/>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B604EE"/>
    <w:rPr>
      <w:rFonts w:cs="Arial"/>
    </w:rPr>
  </w:style>
  <w:style w:type="paragraph" w:styleId="Index1">
    <w:name w:val="index 1"/>
    <w:basedOn w:val="Normal"/>
    <w:next w:val="Normal"/>
    <w:autoRedefine/>
    <w:rsid w:val="00B604EE"/>
  </w:style>
  <w:style w:type="paragraph" w:styleId="Index2">
    <w:name w:val="index 2"/>
    <w:basedOn w:val="Normal"/>
    <w:next w:val="Normal"/>
    <w:autoRedefine/>
    <w:rsid w:val="00B604EE"/>
    <w:pPr>
      <w:ind w:left="360"/>
    </w:pPr>
  </w:style>
  <w:style w:type="paragraph" w:styleId="Index3">
    <w:name w:val="index 3"/>
    <w:basedOn w:val="Normal"/>
    <w:next w:val="Normal"/>
    <w:autoRedefine/>
    <w:rsid w:val="00B604EE"/>
    <w:pPr>
      <w:ind w:left="720"/>
    </w:pPr>
  </w:style>
  <w:style w:type="paragraph" w:styleId="Index4">
    <w:name w:val="index 4"/>
    <w:basedOn w:val="Normal"/>
    <w:next w:val="Normal"/>
    <w:autoRedefine/>
    <w:rsid w:val="00B604EE"/>
    <w:pPr>
      <w:ind w:left="1080"/>
    </w:pPr>
  </w:style>
  <w:style w:type="paragraph" w:styleId="Index5">
    <w:name w:val="index 5"/>
    <w:basedOn w:val="Normal"/>
    <w:next w:val="Normal"/>
    <w:autoRedefine/>
    <w:rsid w:val="00B604EE"/>
    <w:pPr>
      <w:ind w:left="1440"/>
    </w:pPr>
  </w:style>
  <w:style w:type="paragraph" w:styleId="Index6">
    <w:name w:val="index 6"/>
    <w:basedOn w:val="Normal"/>
    <w:next w:val="Normal"/>
    <w:autoRedefine/>
    <w:rsid w:val="00B604EE"/>
    <w:pPr>
      <w:ind w:left="1800"/>
    </w:pPr>
  </w:style>
  <w:style w:type="paragraph" w:styleId="Index7">
    <w:name w:val="index 7"/>
    <w:basedOn w:val="Normal"/>
    <w:next w:val="Normal"/>
    <w:autoRedefine/>
    <w:rsid w:val="00B604EE"/>
    <w:pPr>
      <w:ind w:left="2160"/>
    </w:pPr>
  </w:style>
  <w:style w:type="paragraph" w:styleId="Index8">
    <w:name w:val="index 8"/>
    <w:basedOn w:val="Normal"/>
    <w:next w:val="Normal"/>
    <w:autoRedefine/>
    <w:rsid w:val="00B604EE"/>
    <w:pPr>
      <w:ind w:left="1600" w:hanging="200"/>
    </w:pPr>
  </w:style>
  <w:style w:type="paragraph" w:styleId="Index9">
    <w:name w:val="index 9"/>
    <w:basedOn w:val="Normal"/>
    <w:next w:val="Normal"/>
    <w:autoRedefine/>
    <w:rsid w:val="00B604EE"/>
    <w:pPr>
      <w:ind w:left="1800" w:hanging="200"/>
    </w:pPr>
  </w:style>
  <w:style w:type="paragraph" w:styleId="IndexHeading">
    <w:name w:val="index heading"/>
    <w:basedOn w:val="Normal"/>
    <w:next w:val="Index1"/>
    <w:rsid w:val="00B604EE"/>
    <w:rPr>
      <w:rFonts w:cs="Arial"/>
      <w:sz w:val="22"/>
    </w:rPr>
  </w:style>
  <w:style w:type="paragraph" w:styleId="List">
    <w:name w:val="List"/>
    <w:basedOn w:val="Normal"/>
    <w:rsid w:val="00B604EE"/>
    <w:pPr>
      <w:ind w:left="360" w:hanging="360"/>
    </w:pPr>
  </w:style>
  <w:style w:type="paragraph" w:styleId="List2">
    <w:name w:val="List 2"/>
    <w:basedOn w:val="Normal"/>
    <w:rsid w:val="00B604EE"/>
    <w:pPr>
      <w:ind w:left="720" w:hanging="360"/>
    </w:pPr>
  </w:style>
  <w:style w:type="paragraph" w:styleId="List3">
    <w:name w:val="List 3"/>
    <w:basedOn w:val="Normal"/>
    <w:rsid w:val="00B604EE"/>
    <w:pPr>
      <w:ind w:left="1080" w:hanging="360"/>
    </w:pPr>
  </w:style>
  <w:style w:type="paragraph" w:styleId="List4">
    <w:name w:val="List 4"/>
    <w:basedOn w:val="Normal"/>
    <w:rsid w:val="00B604EE"/>
    <w:pPr>
      <w:ind w:left="1440" w:hanging="360"/>
    </w:pPr>
  </w:style>
  <w:style w:type="paragraph" w:styleId="List5">
    <w:name w:val="List 5"/>
    <w:basedOn w:val="Normal"/>
    <w:rsid w:val="00B604EE"/>
    <w:pPr>
      <w:ind w:left="1800" w:hanging="360"/>
    </w:pPr>
  </w:style>
  <w:style w:type="paragraph" w:styleId="ListBullet">
    <w:name w:val="List Bullet"/>
    <w:basedOn w:val="Normal"/>
    <w:rsid w:val="00B604EE"/>
    <w:pPr>
      <w:tabs>
        <w:tab w:val="num" w:pos="720"/>
      </w:tabs>
      <w:ind w:left="720" w:hanging="360"/>
    </w:pPr>
  </w:style>
  <w:style w:type="paragraph" w:styleId="ListBullet2">
    <w:name w:val="List Bullet 2"/>
    <w:basedOn w:val="Normal"/>
    <w:autoRedefine/>
    <w:rsid w:val="00B604EE"/>
    <w:pPr>
      <w:numPr>
        <w:numId w:val="3"/>
      </w:numPr>
    </w:pPr>
  </w:style>
  <w:style w:type="paragraph" w:styleId="ListBullet3">
    <w:name w:val="List Bullet 3"/>
    <w:basedOn w:val="Normal"/>
    <w:autoRedefine/>
    <w:rsid w:val="00B604EE"/>
    <w:pPr>
      <w:numPr>
        <w:numId w:val="4"/>
      </w:numPr>
    </w:pPr>
  </w:style>
  <w:style w:type="paragraph" w:styleId="ListBullet4">
    <w:name w:val="List Bullet 4"/>
    <w:basedOn w:val="Normal"/>
    <w:autoRedefine/>
    <w:rsid w:val="00B604EE"/>
    <w:pPr>
      <w:numPr>
        <w:numId w:val="5"/>
      </w:numPr>
    </w:pPr>
  </w:style>
  <w:style w:type="paragraph" w:styleId="ListBullet5">
    <w:name w:val="List Bullet 5"/>
    <w:basedOn w:val="Normal"/>
    <w:autoRedefine/>
    <w:rsid w:val="00B604EE"/>
    <w:pPr>
      <w:numPr>
        <w:numId w:val="6"/>
      </w:numPr>
    </w:pPr>
  </w:style>
  <w:style w:type="paragraph" w:styleId="ListContinue">
    <w:name w:val="List Continue"/>
    <w:basedOn w:val="Normal"/>
    <w:rsid w:val="00B604EE"/>
    <w:pPr>
      <w:spacing w:after="120"/>
      <w:ind w:left="360"/>
    </w:pPr>
  </w:style>
  <w:style w:type="paragraph" w:styleId="ListContinue2">
    <w:name w:val="List Continue 2"/>
    <w:basedOn w:val="Normal"/>
    <w:rsid w:val="00B604EE"/>
    <w:pPr>
      <w:spacing w:after="120"/>
      <w:ind w:left="720"/>
    </w:pPr>
  </w:style>
  <w:style w:type="paragraph" w:styleId="ListContinue3">
    <w:name w:val="List Continue 3"/>
    <w:basedOn w:val="Normal"/>
    <w:rsid w:val="00B604EE"/>
    <w:pPr>
      <w:spacing w:after="120"/>
      <w:ind w:left="1080"/>
    </w:pPr>
  </w:style>
  <w:style w:type="paragraph" w:styleId="ListContinue4">
    <w:name w:val="List Continue 4"/>
    <w:basedOn w:val="Normal"/>
    <w:rsid w:val="00B604EE"/>
    <w:pPr>
      <w:spacing w:after="120"/>
      <w:ind w:left="1440"/>
    </w:pPr>
  </w:style>
  <w:style w:type="paragraph" w:styleId="ListContinue5">
    <w:name w:val="List Continue 5"/>
    <w:basedOn w:val="Normal"/>
    <w:rsid w:val="00B604EE"/>
    <w:pPr>
      <w:spacing w:after="120"/>
      <w:ind w:left="1800"/>
    </w:pPr>
  </w:style>
  <w:style w:type="paragraph" w:styleId="ListNumber">
    <w:name w:val="List Number"/>
    <w:basedOn w:val="Normal"/>
    <w:rsid w:val="00B604EE"/>
    <w:pPr>
      <w:numPr>
        <w:numId w:val="7"/>
      </w:numPr>
    </w:pPr>
  </w:style>
  <w:style w:type="paragraph" w:styleId="ListNumber2">
    <w:name w:val="List Number 2"/>
    <w:basedOn w:val="Normal"/>
    <w:rsid w:val="00B604EE"/>
    <w:pPr>
      <w:numPr>
        <w:numId w:val="8"/>
      </w:numPr>
    </w:pPr>
  </w:style>
  <w:style w:type="paragraph" w:styleId="ListNumber3">
    <w:name w:val="List Number 3"/>
    <w:basedOn w:val="Normal"/>
    <w:rsid w:val="00B604EE"/>
    <w:pPr>
      <w:numPr>
        <w:numId w:val="9"/>
      </w:numPr>
    </w:pPr>
  </w:style>
  <w:style w:type="paragraph" w:styleId="ListNumber4">
    <w:name w:val="List Number 4"/>
    <w:basedOn w:val="Normal"/>
    <w:rsid w:val="00B604EE"/>
    <w:pPr>
      <w:numPr>
        <w:numId w:val="10"/>
      </w:numPr>
    </w:pPr>
  </w:style>
  <w:style w:type="paragraph" w:styleId="MacroText">
    <w:name w:val="macro"/>
    <w:link w:val="MacroTextChar"/>
    <w:rsid w:val="00B604E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rsid w:val="00B604EE"/>
    <w:rPr>
      <w:rFonts w:ascii="Courier New" w:hAnsi="Courier New" w:cs="Courier New"/>
    </w:rPr>
  </w:style>
  <w:style w:type="paragraph" w:styleId="MessageHeader">
    <w:name w:val="Message Header"/>
    <w:basedOn w:val="Normal"/>
    <w:link w:val="MessageHeaderChar"/>
    <w:rsid w:val="00B604E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character" w:customStyle="1" w:styleId="MessageHeaderChar">
    <w:name w:val="Message Header Char"/>
    <w:link w:val="MessageHeader"/>
    <w:rsid w:val="00B604EE"/>
    <w:rPr>
      <w:rFonts w:ascii="Arial" w:hAnsi="Arial" w:cs="Arial"/>
      <w:sz w:val="24"/>
      <w:szCs w:val="24"/>
      <w:shd w:val="pct20" w:color="auto" w:fill="auto"/>
      <w:lang w:val="en-IN" w:eastAsia="en-IN"/>
    </w:rPr>
  </w:style>
  <w:style w:type="paragraph" w:styleId="NoteHeading">
    <w:name w:val="Note Heading"/>
    <w:basedOn w:val="Normal"/>
    <w:next w:val="Normal"/>
    <w:link w:val="NoteHeadingChar"/>
    <w:rsid w:val="00B604EE"/>
  </w:style>
  <w:style w:type="character" w:customStyle="1" w:styleId="NoteHeadingChar">
    <w:name w:val="Note Heading Char"/>
    <w:link w:val="NoteHeading"/>
    <w:rsid w:val="00B604EE"/>
    <w:rPr>
      <w:rFonts w:ascii="Arial" w:hAnsi="Arial"/>
      <w:lang w:val="en-IN" w:eastAsia="en-IN"/>
    </w:rPr>
  </w:style>
  <w:style w:type="paragraph" w:styleId="PlainText">
    <w:name w:val="Plain Text"/>
    <w:basedOn w:val="Normal"/>
    <w:link w:val="PlainTextChar"/>
    <w:rsid w:val="00B604EE"/>
    <w:rPr>
      <w:rFonts w:ascii="Courier New" w:hAnsi="Courier New" w:cs="Courier New"/>
    </w:rPr>
  </w:style>
  <w:style w:type="character" w:customStyle="1" w:styleId="PlainTextChar">
    <w:name w:val="Plain Text Char"/>
    <w:link w:val="PlainText"/>
    <w:rsid w:val="00B604EE"/>
    <w:rPr>
      <w:rFonts w:ascii="Courier New" w:hAnsi="Courier New" w:cs="Courier New"/>
      <w:lang w:val="en-IN" w:eastAsia="en-IN"/>
    </w:rPr>
  </w:style>
  <w:style w:type="paragraph" w:styleId="Salutation">
    <w:name w:val="Salutation"/>
    <w:basedOn w:val="Normal"/>
    <w:next w:val="Normal"/>
    <w:link w:val="SalutationChar"/>
    <w:rsid w:val="00B604EE"/>
  </w:style>
  <w:style w:type="character" w:customStyle="1" w:styleId="SalutationChar">
    <w:name w:val="Salutation Char"/>
    <w:link w:val="Salutation"/>
    <w:rsid w:val="00B604EE"/>
    <w:rPr>
      <w:rFonts w:ascii="Arial" w:hAnsi="Arial"/>
      <w:lang w:val="en-IN" w:eastAsia="en-IN"/>
    </w:rPr>
  </w:style>
  <w:style w:type="paragraph" w:styleId="Signature">
    <w:name w:val="Signature"/>
    <w:basedOn w:val="Normal"/>
    <w:link w:val="SignatureChar"/>
    <w:rsid w:val="00B604EE"/>
    <w:pPr>
      <w:ind w:left="4320"/>
    </w:pPr>
  </w:style>
  <w:style w:type="character" w:customStyle="1" w:styleId="SignatureChar">
    <w:name w:val="Signature Char"/>
    <w:link w:val="Signature"/>
    <w:rsid w:val="00B604EE"/>
    <w:rPr>
      <w:rFonts w:ascii="Arial" w:hAnsi="Arial"/>
      <w:lang w:val="en-IN" w:eastAsia="en-IN"/>
    </w:rPr>
  </w:style>
  <w:style w:type="paragraph" w:styleId="Subtitle">
    <w:name w:val="Subtitle"/>
    <w:basedOn w:val="Normal"/>
    <w:link w:val="SubtitleChar"/>
    <w:qFormat/>
    <w:rsid w:val="00B604EE"/>
    <w:pPr>
      <w:spacing w:after="60"/>
      <w:jc w:val="center"/>
      <w:outlineLvl w:val="1"/>
    </w:pPr>
    <w:rPr>
      <w:rFonts w:cs="Arial"/>
      <w:sz w:val="24"/>
      <w:szCs w:val="24"/>
    </w:rPr>
  </w:style>
  <w:style w:type="character" w:customStyle="1" w:styleId="SubtitleChar">
    <w:name w:val="Subtitle Char"/>
    <w:link w:val="Subtitle"/>
    <w:rsid w:val="00B604EE"/>
    <w:rPr>
      <w:rFonts w:ascii="Arial" w:hAnsi="Arial" w:cs="Arial"/>
      <w:sz w:val="24"/>
      <w:szCs w:val="24"/>
      <w:lang w:val="en-IN" w:eastAsia="en-IN"/>
    </w:rPr>
  </w:style>
  <w:style w:type="paragraph" w:styleId="TableofAuthorities">
    <w:name w:val="table of authorities"/>
    <w:basedOn w:val="Normal"/>
    <w:next w:val="Normal"/>
    <w:rsid w:val="00B604EE"/>
    <w:pPr>
      <w:ind w:left="220" w:hanging="220"/>
    </w:pPr>
  </w:style>
  <w:style w:type="paragraph" w:styleId="TOAHeading">
    <w:name w:val="toa heading"/>
    <w:basedOn w:val="Normal"/>
    <w:next w:val="Normal"/>
    <w:rsid w:val="00B604EE"/>
    <w:pPr>
      <w:spacing w:before="120"/>
    </w:pPr>
    <w:rPr>
      <w:rFonts w:cs="Arial"/>
      <w:b/>
      <w:bCs/>
      <w:sz w:val="24"/>
      <w:szCs w:val="24"/>
    </w:rPr>
  </w:style>
  <w:style w:type="character" w:styleId="PageNumber">
    <w:name w:val="page number"/>
    <w:rsid w:val="00B604EE"/>
  </w:style>
  <w:style w:type="paragraph" w:customStyle="1" w:styleId="NA">
    <w:name w:val="NA"/>
    <w:rsid w:val="00B604EE"/>
    <w:pPr>
      <w:keepNext/>
      <w:keepLines/>
      <w:spacing w:before="720" w:line="280" w:lineRule="atLeast"/>
    </w:pPr>
    <w:rPr>
      <w:rFonts w:ascii="Century" w:hAnsi="Century"/>
      <w:sz w:val="24"/>
      <w:lang w:val="en-GB" w:eastAsia="en-US"/>
    </w:rPr>
  </w:style>
  <w:style w:type="paragraph" w:customStyle="1" w:styleId="IA">
    <w:name w:val="IA"/>
    <w:rsid w:val="00B604EE"/>
    <w:pPr>
      <w:keepNext/>
      <w:keepLines/>
      <w:spacing w:line="280" w:lineRule="atLeast"/>
      <w:ind w:left="360" w:right="4320" w:hanging="360"/>
    </w:pPr>
    <w:rPr>
      <w:rFonts w:ascii="Century" w:hAnsi="Century"/>
      <w:sz w:val="24"/>
      <w:lang w:val="en-GB" w:eastAsia="en-US"/>
    </w:rPr>
  </w:style>
  <w:style w:type="paragraph" w:customStyle="1" w:styleId="FR">
    <w:name w:val="FR"/>
    <w:rsid w:val="00B604EE"/>
    <w:pPr>
      <w:keepNext/>
      <w:keepLines/>
      <w:tabs>
        <w:tab w:val="left" w:pos="1008"/>
      </w:tabs>
      <w:spacing w:before="240" w:line="280" w:lineRule="atLeast"/>
      <w:ind w:left="1008" w:right="5040" w:hanging="1008"/>
    </w:pPr>
    <w:rPr>
      <w:rFonts w:ascii="Century" w:hAnsi="Century"/>
      <w:sz w:val="24"/>
      <w:lang w:val="en-GB" w:eastAsia="en-US"/>
    </w:rPr>
  </w:style>
  <w:style w:type="paragraph" w:customStyle="1" w:styleId="table2">
    <w:name w:val="table2"/>
    <w:basedOn w:val="Normal"/>
    <w:rsid w:val="00B604EE"/>
    <w:pPr>
      <w:keepNext/>
      <w:keepLines/>
      <w:tabs>
        <w:tab w:val="left" w:pos="360"/>
        <w:tab w:val="left" w:pos="720"/>
        <w:tab w:val="left" w:pos="2448"/>
        <w:tab w:val="left" w:pos="3888"/>
      </w:tabs>
      <w:spacing w:before="120"/>
      <w:ind w:left="720" w:hanging="720"/>
    </w:pPr>
    <w:rPr>
      <w:rFonts w:ascii="CG Times (WN)" w:hAnsi="CG Times (WN)"/>
    </w:rPr>
  </w:style>
  <w:style w:type="paragraph" w:customStyle="1" w:styleId="TABLELINE">
    <w:name w:val="TABLE LINE"/>
    <w:rsid w:val="00B604EE"/>
    <w:pPr>
      <w:keepNext/>
      <w:keepLines/>
      <w:tabs>
        <w:tab w:val="left" w:pos="3168"/>
        <w:tab w:val="left" w:pos="6480"/>
        <w:tab w:val="left" w:pos="8640"/>
      </w:tabs>
      <w:spacing w:line="280" w:lineRule="exact"/>
    </w:pPr>
    <w:rPr>
      <w:rFonts w:ascii="Palatino" w:hAnsi="Palatino"/>
      <w:sz w:val="24"/>
      <w:u w:val="single"/>
      <w:lang w:val="en-GB" w:eastAsia="en-US"/>
    </w:rPr>
  </w:style>
  <w:style w:type="paragraph" w:customStyle="1" w:styleId="Picture">
    <w:name w:val="Picture"/>
    <w:basedOn w:val="Normal"/>
    <w:rsid w:val="00B604EE"/>
    <w:pPr>
      <w:tabs>
        <w:tab w:val="left" w:pos="9639"/>
      </w:tabs>
      <w:spacing w:before="480" w:line="240" w:lineRule="auto"/>
      <w:ind w:left="284" w:right="-285"/>
    </w:pPr>
    <w:rPr>
      <w:rFonts w:ascii="Helvetica" w:hAnsi="Helvetica"/>
    </w:rPr>
  </w:style>
  <w:style w:type="paragraph" w:customStyle="1" w:styleId="tableheading0">
    <w:name w:val="tableheading"/>
    <w:basedOn w:val="BodyText"/>
    <w:rsid w:val="00B604EE"/>
    <w:pPr>
      <w:jc w:val="center"/>
    </w:pPr>
    <w:rPr>
      <w:b/>
    </w:rPr>
  </w:style>
  <w:style w:type="paragraph" w:customStyle="1" w:styleId="bodytext1">
    <w:name w:val="bodytext_1"/>
    <w:basedOn w:val="Normal"/>
    <w:rsid w:val="00B604EE"/>
    <w:pPr>
      <w:spacing w:before="60" w:after="120"/>
      <w:ind w:left="1170"/>
    </w:pPr>
  </w:style>
  <w:style w:type="paragraph" w:customStyle="1" w:styleId="bodytable">
    <w:name w:val="bodytable"/>
    <w:basedOn w:val="Normal"/>
    <w:rsid w:val="00B604EE"/>
  </w:style>
  <w:style w:type="paragraph" w:customStyle="1" w:styleId="bullet1">
    <w:name w:val="bullet1"/>
    <w:basedOn w:val="Heading2"/>
    <w:rsid w:val="00B604EE"/>
    <w:pPr>
      <w:keepLines/>
      <w:numPr>
        <w:numId w:val="11"/>
      </w:numPr>
      <w:tabs>
        <w:tab w:val="left" w:pos="567"/>
      </w:tabs>
      <w:spacing w:before="480" w:after="120"/>
    </w:pPr>
    <w:rPr>
      <w:rFonts w:cs="Times New Roman"/>
      <w:bCs w:val="0"/>
      <w:iCs w:val="0"/>
      <w:sz w:val="20"/>
      <w:szCs w:val="20"/>
    </w:rPr>
  </w:style>
  <w:style w:type="paragraph" w:customStyle="1" w:styleId="numbullet">
    <w:name w:val="numbullet"/>
    <w:basedOn w:val="bodytext1"/>
    <w:rsid w:val="00B604EE"/>
    <w:pPr>
      <w:tabs>
        <w:tab w:val="num" w:pos="720"/>
        <w:tab w:val="num" w:pos="1530"/>
      </w:tabs>
      <w:spacing w:after="60"/>
      <w:ind w:left="1526" w:hanging="360"/>
      <w:jc w:val="left"/>
    </w:pPr>
  </w:style>
  <w:style w:type="paragraph" w:customStyle="1" w:styleId="Body">
    <w:name w:val="Body"/>
    <w:basedOn w:val="Normal"/>
    <w:rsid w:val="00B604EE"/>
  </w:style>
  <w:style w:type="paragraph" w:customStyle="1" w:styleId="Byline">
    <w:name w:val="Byline"/>
    <w:basedOn w:val="Normal"/>
    <w:rsid w:val="00B604EE"/>
    <w:pPr>
      <w:spacing w:before="240"/>
      <w:jc w:val="center"/>
    </w:pPr>
    <w:rPr>
      <w:rFonts w:ascii="Tms Rmn" w:hAnsi="Tms Rmn"/>
      <w:i/>
      <w:sz w:val="24"/>
    </w:rPr>
  </w:style>
  <w:style w:type="paragraph" w:customStyle="1" w:styleId="List1">
    <w:name w:val="List1"/>
    <w:basedOn w:val="Normal"/>
    <w:rsid w:val="00B604EE"/>
    <w:pPr>
      <w:tabs>
        <w:tab w:val="left" w:pos="3828"/>
      </w:tabs>
      <w:ind w:left="3828" w:hanging="2977"/>
    </w:pPr>
    <w:rPr>
      <w:rFonts w:ascii="Palatino" w:hAnsi="Palatino"/>
    </w:rPr>
  </w:style>
  <w:style w:type="paragraph" w:customStyle="1" w:styleId="Logo">
    <w:name w:val="Logo"/>
    <w:basedOn w:val="Normal"/>
    <w:next w:val="Body"/>
    <w:rsid w:val="00B604EE"/>
    <w:pPr>
      <w:jc w:val="center"/>
    </w:pPr>
    <w:rPr>
      <w:rFonts w:ascii="Tms Rmn" w:hAnsi="Tms Rmn"/>
      <w:b/>
      <w:sz w:val="28"/>
    </w:rPr>
  </w:style>
  <w:style w:type="paragraph" w:customStyle="1" w:styleId="Normal1">
    <w:name w:val="Normal1"/>
    <w:basedOn w:val="Normal"/>
    <w:rsid w:val="00B604EE"/>
    <w:pPr>
      <w:spacing w:line="240" w:lineRule="auto"/>
      <w:ind w:left="1440"/>
    </w:pPr>
    <w:rPr>
      <w:rFonts w:ascii="Times New Roman" w:hAnsi="Times New Roman"/>
      <w:sz w:val="24"/>
      <w:lang w:val="en-US"/>
    </w:rPr>
  </w:style>
  <w:style w:type="paragraph" w:customStyle="1" w:styleId="tablecenter">
    <w:name w:val="tablecenter"/>
    <w:basedOn w:val="tablehead"/>
    <w:rsid w:val="00B604EE"/>
    <w:rPr>
      <w:b w:val="0"/>
      <w:bCs w:val="0"/>
    </w:rPr>
  </w:style>
  <w:style w:type="paragraph" w:customStyle="1" w:styleId="nestedpara">
    <w:name w:val="nested para"/>
    <w:basedOn w:val="Normal"/>
    <w:rsid w:val="00B604EE"/>
    <w:pPr>
      <w:autoSpaceDE w:val="0"/>
      <w:autoSpaceDN w:val="0"/>
      <w:spacing w:before="200"/>
      <w:ind w:left="1440"/>
    </w:pPr>
    <w:rPr>
      <w:rFonts w:ascii="Times" w:hAnsi="Times"/>
      <w:color w:val="000000"/>
    </w:rPr>
  </w:style>
  <w:style w:type="paragraph" w:customStyle="1" w:styleId="figures">
    <w:name w:val="figures"/>
    <w:basedOn w:val="Normal"/>
    <w:rsid w:val="00B604EE"/>
    <w:pPr>
      <w:keepLines/>
      <w:spacing w:after="240" w:line="320" w:lineRule="atLeast"/>
      <w:jc w:val="center"/>
    </w:pPr>
    <w:rPr>
      <w:rFonts w:cs="Arial"/>
      <w:b/>
      <w:i/>
      <w:iCs/>
    </w:rPr>
  </w:style>
  <w:style w:type="paragraph" w:customStyle="1" w:styleId="BodyText10">
    <w:name w:val="Body Text1"/>
    <w:basedOn w:val="Heading3"/>
    <w:rsid w:val="00B604EE"/>
    <w:pPr>
      <w:keepNext w:val="0"/>
      <w:tabs>
        <w:tab w:val="left" w:pos="1296"/>
      </w:tabs>
      <w:spacing w:before="480" w:after="240"/>
      <w:ind w:left="1296"/>
    </w:pPr>
    <w:rPr>
      <w:rFonts w:cs="Times New Roman"/>
      <w:bCs w:val="0"/>
      <w:szCs w:val="20"/>
    </w:rPr>
  </w:style>
  <w:style w:type="character" w:styleId="Strong">
    <w:name w:val="Strong"/>
    <w:uiPriority w:val="22"/>
    <w:qFormat/>
    <w:rsid w:val="00B604EE"/>
    <w:rPr>
      <w:b/>
      <w:bCs/>
    </w:rPr>
  </w:style>
  <w:style w:type="paragraph" w:customStyle="1" w:styleId="SJ">
    <w:name w:val="SJ"/>
    <w:rsid w:val="00B604EE"/>
    <w:pPr>
      <w:spacing w:before="240" w:line="280" w:lineRule="atLeast"/>
    </w:pPr>
    <w:rPr>
      <w:rFonts w:ascii="Century" w:hAnsi="Century"/>
      <w:sz w:val="24"/>
      <w:lang w:val="en-GB" w:eastAsia="en-US"/>
    </w:rPr>
  </w:style>
  <w:style w:type="paragraph" w:styleId="E-mailSignature">
    <w:name w:val="E-mail Signature"/>
    <w:basedOn w:val="Normal"/>
    <w:link w:val="E-mailSignatureChar"/>
    <w:rsid w:val="00B604EE"/>
  </w:style>
  <w:style w:type="character" w:customStyle="1" w:styleId="E-mailSignatureChar">
    <w:name w:val="E-mail Signature Char"/>
    <w:link w:val="E-mailSignature"/>
    <w:rsid w:val="00B604EE"/>
    <w:rPr>
      <w:rFonts w:ascii="Arial" w:hAnsi="Arial"/>
      <w:lang w:val="en-IN" w:eastAsia="en-IN"/>
    </w:rPr>
  </w:style>
  <w:style w:type="paragraph" w:styleId="HTMLAddress">
    <w:name w:val="HTML Address"/>
    <w:basedOn w:val="Normal"/>
    <w:link w:val="HTMLAddressChar"/>
    <w:rsid w:val="00B604EE"/>
    <w:rPr>
      <w:i/>
      <w:iCs/>
    </w:rPr>
  </w:style>
  <w:style w:type="character" w:customStyle="1" w:styleId="HTMLAddressChar">
    <w:name w:val="HTML Address Char"/>
    <w:link w:val="HTMLAddress"/>
    <w:rsid w:val="00B604EE"/>
    <w:rPr>
      <w:rFonts w:ascii="Arial" w:hAnsi="Arial"/>
      <w:i/>
      <w:iCs/>
      <w:lang w:val="en-IN" w:eastAsia="en-IN"/>
    </w:rPr>
  </w:style>
  <w:style w:type="paragraph" w:styleId="HTMLPreformatted">
    <w:name w:val="HTML Preformatted"/>
    <w:basedOn w:val="Normal"/>
    <w:link w:val="HTMLPreformattedChar"/>
    <w:rsid w:val="00B604EE"/>
    <w:rPr>
      <w:rFonts w:ascii="Courier New" w:hAnsi="Courier New" w:cs="Courier New"/>
    </w:rPr>
  </w:style>
  <w:style w:type="character" w:customStyle="1" w:styleId="HTMLPreformattedChar">
    <w:name w:val="HTML Preformatted Char"/>
    <w:link w:val="HTMLPreformatted"/>
    <w:rsid w:val="00B604EE"/>
    <w:rPr>
      <w:rFonts w:ascii="Courier New" w:hAnsi="Courier New" w:cs="Courier New"/>
      <w:lang w:val="en-IN" w:eastAsia="en-IN"/>
    </w:rPr>
  </w:style>
  <w:style w:type="paragraph" w:styleId="NormalWeb">
    <w:name w:val="Normal (Web)"/>
    <w:basedOn w:val="Normal"/>
    <w:rsid w:val="00B604EE"/>
    <w:rPr>
      <w:rFonts w:ascii="Times New Roman" w:hAnsi="Times New Roman"/>
      <w:sz w:val="24"/>
      <w:szCs w:val="24"/>
    </w:rPr>
  </w:style>
  <w:style w:type="paragraph" w:customStyle="1" w:styleId="bulletIndent">
    <w:name w:val="bullet Indent"/>
    <w:basedOn w:val="Normal"/>
    <w:rsid w:val="00B604EE"/>
    <w:pPr>
      <w:tabs>
        <w:tab w:val="num" w:pos="432"/>
        <w:tab w:val="left" w:pos="1800"/>
      </w:tabs>
      <w:spacing w:after="40"/>
      <w:ind w:left="432" w:hanging="432"/>
    </w:pPr>
  </w:style>
  <w:style w:type="paragraph" w:customStyle="1" w:styleId="handbul">
    <w:name w:val="handbul"/>
    <w:basedOn w:val="Normal"/>
    <w:rsid w:val="00B604EE"/>
    <w:pPr>
      <w:numPr>
        <w:numId w:val="12"/>
      </w:numPr>
      <w:tabs>
        <w:tab w:val="clear" w:pos="0"/>
        <w:tab w:val="left" w:pos="1890"/>
      </w:tabs>
      <w:spacing w:before="60" w:after="60"/>
      <w:ind w:left="1890" w:hanging="720"/>
    </w:pPr>
  </w:style>
  <w:style w:type="paragraph" w:customStyle="1" w:styleId="bodytext0">
    <w:name w:val="bodytext"/>
    <w:basedOn w:val="BodyBold"/>
    <w:rsid w:val="00B604EE"/>
    <w:pPr>
      <w:ind w:left="1260"/>
    </w:pPr>
    <w:rPr>
      <w:b w:val="0"/>
    </w:rPr>
  </w:style>
  <w:style w:type="paragraph" w:customStyle="1" w:styleId="BodyBold">
    <w:name w:val="BodyBold"/>
    <w:rsid w:val="00B604EE"/>
    <w:pPr>
      <w:keepLines/>
      <w:spacing w:before="240" w:line="220" w:lineRule="exact"/>
      <w:ind w:left="2160"/>
      <w:jc w:val="both"/>
    </w:pPr>
    <w:rPr>
      <w:rFonts w:ascii="Palatino" w:hAnsi="Palatino"/>
      <w:b/>
      <w:lang w:val="en-GB" w:eastAsia="en-US"/>
    </w:rPr>
  </w:style>
  <w:style w:type="paragraph" w:customStyle="1" w:styleId="body0">
    <w:name w:val="body"/>
    <w:basedOn w:val="BodyText"/>
    <w:rsid w:val="00B604EE"/>
    <w:pPr>
      <w:spacing w:after="100"/>
    </w:pPr>
  </w:style>
  <w:style w:type="paragraph" w:customStyle="1" w:styleId="BI">
    <w:name w:val="BI"/>
    <w:rsid w:val="00B604EE"/>
    <w:pPr>
      <w:spacing w:line="280" w:lineRule="atLeast"/>
      <w:ind w:left="720" w:right="720" w:firstLine="360"/>
      <w:jc w:val="both"/>
    </w:pPr>
    <w:rPr>
      <w:rFonts w:ascii="Century" w:hAnsi="Century"/>
      <w:sz w:val="24"/>
      <w:lang w:val="en-GB" w:eastAsia="en-US"/>
    </w:rPr>
  </w:style>
  <w:style w:type="paragraph" w:customStyle="1" w:styleId="BLOCKQUOTE">
    <w:name w:val="BLOCK QUOTE"/>
    <w:rsid w:val="00B604EE"/>
    <w:pPr>
      <w:spacing w:before="240" w:line="280" w:lineRule="exact"/>
      <w:ind w:left="720" w:right="720"/>
      <w:jc w:val="both"/>
    </w:pPr>
    <w:rPr>
      <w:rFonts w:ascii="Palatino" w:hAnsi="Palatino"/>
      <w:sz w:val="24"/>
      <w:lang w:val="en-GB" w:eastAsia="en-US"/>
    </w:rPr>
  </w:style>
  <w:style w:type="paragraph" w:customStyle="1" w:styleId="BodySidebySide">
    <w:name w:val="Body Side by Side"/>
    <w:rsid w:val="00B604EE"/>
    <w:pPr>
      <w:spacing w:before="120" w:line="280" w:lineRule="exact"/>
    </w:pPr>
    <w:rPr>
      <w:rFonts w:ascii="Palatino" w:hAnsi="Palatino"/>
      <w:lang w:val="en-GB" w:eastAsia="en-US"/>
    </w:rPr>
  </w:style>
  <w:style w:type="paragraph" w:customStyle="1" w:styleId="BQ">
    <w:name w:val="BQ"/>
    <w:rsid w:val="00B604EE"/>
    <w:pPr>
      <w:spacing w:before="240" w:line="280" w:lineRule="atLeast"/>
      <w:ind w:left="720" w:right="720"/>
      <w:jc w:val="both"/>
    </w:pPr>
    <w:rPr>
      <w:rFonts w:ascii="Century" w:hAnsi="Century"/>
      <w:sz w:val="24"/>
      <w:lang w:val="en-GB" w:eastAsia="en-US"/>
    </w:rPr>
  </w:style>
  <w:style w:type="paragraph" w:customStyle="1" w:styleId="title10">
    <w:name w:val="title_1"/>
    <w:basedOn w:val="Normal"/>
    <w:rsid w:val="00B604EE"/>
    <w:pPr>
      <w:tabs>
        <w:tab w:val="num" w:pos="360"/>
      </w:tabs>
      <w:ind w:left="360" w:hanging="360"/>
    </w:pPr>
  </w:style>
  <w:style w:type="paragraph" w:customStyle="1" w:styleId="bulletIndent1">
    <w:name w:val="bullet Indent_1"/>
    <w:basedOn w:val="bulletIndent"/>
    <w:rsid w:val="00B604EE"/>
    <w:pPr>
      <w:tabs>
        <w:tab w:val="clear" w:pos="432"/>
        <w:tab w:val="left" w:pos="1620"/>
      </w:tabs>
      <w:ind w:left="1620" w:hanging="540"/>
    </w:pPr>
  </w:style>
  <w:style w:type="paragraph" w:customStyle="1" w:styleId="CD">
    <w:name w:val="CD"/>
    <w:rsid w:val="00B604EE"/>
    <w:pPr>
      <w:keepNext/>
      <w:keepLines/>
      <w:tabs>
        <w:tab w:val="left" w:pos="288"/>
        <w:tab w:val="center" w:pos="3888"/>
        <w:tab w:val="decimal" w:pos="7344"/>
      </w:tabs>
      <w:spacing w:line="280" w:lineRule="atLeast"/>
    </w:pPr>
    <w:rPr>
      <w:rFonts w:ascii="Century" w:hAnsi="Century"/>
      <w:sz w:val="24"/>
      <w:lang w:val="en-GB" w:eastAsia="en-US"/>
    </w:rPr>
  </w:style>
  <w:style w:type="paragraph" w:customStyle="1" w:styleId="CENTERDECIMAL-ALIGN">
    <w:name w:val="CENTER/DECIMAL-ALIGN"/>
    <w:rsid w:val="00B604EE"/>
    <w:pPr>
      <w:keepNext/>
      <w:keepLines/>
      <w:tabs>
        <w:tab w:val="left" w:pos="288"/>
        <w:tab w:val="center" w:pos="3888"/>
        <w:tab w:val="decimal" w:pos="7344"/>
      </w:tabs>
      <w:spacing w:line="280" w:lineRule="exact"/>
    </w:pPr>
    <w:rPr>
      <w:rFonts w:ascii="Palatino" w:hAnsi="Palatino"/>
      <w:sz w:val="24"/>
      <w:lang w:val="en-GB" w:eastAsia="en-US"/>
    </w:rPr>
  </w:style>
  <w:style w:type="paragraph" w:customStyle="1" w:styleId="CENTERLEFTMIXED">
    <w:name w:val="CENTER/LEFT (MIXED)"/>
    <w:rsid w:val="00B604EE"/>
    <w:pPr>
      <w:keepNext/>
      <w:keepLines/>
      <w:tabs>
        <w:tab w:val="left" w:pos="288"/>
        <w:tab w:val="center" w:pos="3888"/>
        <w:tab w:val="left" w:pos="6480"/>
      </w:tabs>
      <w:spacing w:line="280" w:lineRule="exact"/>
      <w:ind w:left="6480" w:hanging="6480"/>
    </w:pPr>
    <w:rPr>
      <w:rFonts w:ascii="Palatino" w:hAnsi="Palatino"/>
      <w:sz w:val="24"/>
      <w:lang w:val="en-GB" w:eastAsia="en-US"/>
    </w:rPr>
  </w:style>
  <w:style w:type="paragraph" w:customStyle="1" w:styleId="CENTERED-ALIGNEDTAB">
    <w:name w:val="CENTERED-ALIGNED TAB"/>
    <w:rsid w:val="00B604EE"/>
    <w:pPr>
      <w:keepNext/>
      <w:keepLines/>
      <w:tabs>
        <w:tab w:val="left" w:pos="288"/>
        <w:tab w:val="center" w:pos="3888"/>
        <w:tab w:val="center" w:pos="7200"/>
      </w:tabs>
      <w:spacing w:line="280" w:lineRule="exact"/>
    </w:pPr>
    <w:rPr>
      <w:rFonts w:ascii="Palatino" w:hAnsi="Palatino"/>
      <w:sz w:val="24"/>
      <w:lang w:val="en-GB" w:eastAsia="en-US"/>
    </w:rPr>
  </w:style>
  <w:style w:type="paragraph" w:customStyle="1" w:styleId="CH">
    <w:name w:val="CH"/>
    <w:rsid w:val="00B604EE"/>
    <w:pPr>
      <w:keepNext/>
      <w:keepLines/>
      <w:spacing w:before="480" w:line="360" w:lineRule="atLeast"/>
      <w:jc w:val="center"/>
    </w:pPr>
    <w:rPr>
      <w:rFonts w:ascii="Helvetica" w:hAnsi="Helvetica"/>
      <w:b/>
      <w:sz w:val="32"/>
      <w:lang w:val="en-GB" w:eastAsia="en-US"/>
    </w:rPr>
  </w:style>
  <w:style w:type="paragraph" w:customStyle="1" w:styleId="CHAPTERORDOCUMENT">
    <w:name w:val="CHAPTER OR DOCUMENT"/>
    <w:rsid w:val="00B604EE"/>
    <w:pPr>
      <w:keepNext/>
      <w:keepLines/>
      <w:pBdr>
        <w:top w:val="single" w:sz="24" w:space="0" w:color="000000"/>
        <w:bottom w:val="single" w:sz="24" w:space="0" w:color="000000"/>
      </w:pBdr>
      <w:spacing w:before="4800" w:after="4800" w:line="360" w:lineRule="exact"/>
    </w:pPr>
    <w:rPr>
      <w:rFonts w:ascii="Helv" w:hAnsi="Helv"/>
      <w:b/>
      <w:i/>
      <w:sz w:val="36"/>
      <w:lang w:val="en-GB" w:eastAsia="en-US"/>
    </w:rPr>
  </w:style>
  <w:style w:type="paragraph" w:customStyle="1" w:styleId="CL">
    <w:name w:val="CL"/>
    <w:rsid w:val="00B604EE"/>
    <w:pPr>
      <w:keepNext/>
      <w:keepLines/>
      <w:spacing w:before="240" w:line="280" w:lineRule="atLeast"/>
    </w:pPr>
    <w:rPr>
      <w:rFonts w:ascii="Century" w:hAnsi="Century"/>
      <w:sz w:val="24"/>
      <w:lang w:val="en-GB" w:eastAsia="en-US"/>
    </w:rPr>
  </w:style>
  <w:style w:type="paragraph" w:customStyle="1" w:styleId="CO">
    <w:name w:val="CO"/>
    <w:rsid w:val="00B604EE"/>
    <w:pPr>
      <w:keepNext/>
      <w:keepLines/>
      <w:spacing w:before="240" w:line="280" w:lineRule="atLeast"/>
    </w:pPr>
    <w:rPr>
      <w:rFonts w:ascii="Century" w:hAnsi="Century"/>
      <w:sz w:val="24"/>
      <w:lang w:val="en-GB" w:eastAsia="en-US"/>
    </w:rPr>
  </w:style>
  <w:style w:type="paragraph" w:customStyle="1" w:styleId="CP">
    <w:name w:val="CP"/>
    <w:rsid w:val="00B604EE"/>
    <w:pPr>
      <w:keepNext/>
      <w:keepLines/>
      <w:tabs>
        <w:tab w:val="left" w:pos="5760"/>
      </w:tabs>
      <w:spacing w:line="280" w:lineRule="atLeast"/>
      <w:ind w:left="5760" w:hanging="1440"/>
    </w:pPr>
    <w:rPr>
      <w:rFonts w:ascii="Century" w:hAnsi="Century"/>
      <w:sz w:val="24"/>
      <w:lang w:val="en-GB" w:eastAsia="en-US"/>
    </w:rPr>
  </w:style>
  <w:style w:type="paragraph" w:customStyle="1" w:styleId="CT">
    <w:name w:val="CT"/>
    <w:rsid w:val="00B604EE"/>
    <w:pPr>
      <w:keepNext/>
      <w:keepLines/>
      <w:tabs>
        <w:tab w:val="left" w:pos="288"/>
        <w:tab w:val="center" w:pos="3888"/>
        <w:tab w:val="center" w:pos="7200"/>
      </w:tabs>
      <w:spacing w:line="280" w:lineRule="atLeast"/>
    </w:pPr>
    <w:rPr>
      <w:rFonts w:ascii="Century" w:hAnsi="Century"/>
      <w:sz w:val="24"/>
      <w:lang w:val="en-GB" w:eastAsia="en-US"/>
    </w:rPr>
  </w:style>
  <w:style w:type="paragraph" w:customStyle="1" w:styleId="DA">
    <w:name w:val="DA"/>
    <w:rsid w:val="00B604EE"/>
    <w:pPr>
      <w:keepNext/>
      <w:keepLines/>
      <w:spacing w:after="240" w:line="280" w:lineRule="atLeast"/>
    </w:pPr>
    <w:rPr>
      <w:rFonts w:ascii="Century" w:hAnsi="Century"/>
      <w:sz w:val="24"/>
      <w:lang w:val="en-GB" w:eastAsia="en-US"/>
    </w:rPr>
  </w:style>
  <w:style w:type="paragraph" w:customStyle="1" w:styleId="DECIMAL-ALIGNEDTABL">
    <w:name w:val="DECIMAL-ALIGNED TABL"/>
    <w:rsid w:val="00B604EE"/>
    <w:pPr>
      <w:keepNext/>
      <w:keepLines/>
      <w:tabs>
        <w:tab w:val="left" w:pos="288"/>
        <w:tab w:val="decimal" w:pos="4032"/>
        <w:tab w:val="decimal" w:pos="7344"/>
      </w:tabs>
      <w:spacing w:line="280" w:lineRule="exact"/>
    </w:pPr>
    <w:rPr>
      <w:rFonts w:ascii="Palatino" w:hAnsi="Palatino"/>
      <w:sz w:val="24"/>
      <w:lang w:val="en-GB" w:eastAsia="en-US"/>
    </w:rPr>
  </w:style>
  <w:style w:type="paragraph" w:customStyle="1" w:styleId="DT">
    <w:name w:val="DT"/>
    <w:rsid w:val="00B604EE"/>
    <w:pPr>
      <w:keepNext/>
      <w:keepLines/>
      <w:tabs>
        <w:tab w:val="left" w:pos="288"/>
        <w:tab w:val="decimal" w:pos="4032"/>
        <w:tab w:val="decimal" w:pos="7344"/>
      </w:tabs>
      <w:spacing w:line="280" w:lineRule="atLeast"/>
    </w:pPr>
    <w:rPr>
      <w:rFonts w:ascii="Century" w:hAnsi="Century"/>
      <w:sz w:val="24"/>
      <w:lang w:val="en-GB" w:eastAsia="en-US"/>
    </w:rPr>
  </w:style>
  <w:style w:type="paragraph" w:customStyle="1" w:styleId="EB">
    <w:name w:val="EB"/>
    <w:rsid w:val="00B604EE"/>
    <w:pPr>
      <w:tabs>
        <w:tab w:val="left" w:pos="1440"/>
      </w:tabs>
      <w:spacing w:before="240" w:line="280" w:lineRule="atLeast"/>
      <w:ind w:left="1440" w:hanging="1440"/>
      <w:jc w:val="both"/>
    </w:pPr>
    <w:rPr>
      <w:rFonts w:ascii="Century" w:hAnsi="Century"/>
      <w:sz w:val="24"/>
      <w:lang w:val="en-GB" w:eastAsia="en-US"/>
    </w:rPr>
  </w:style>
  <w:style w:type="paragraph" w:customStyle="1" w:styleId="EI">
    <w:name w:val="EI"/>
    <w:rsid w:val="00B604EE"/>
    <w:pPr>
      <w:tabs>
        <w:tab w:val="right" w:pos="1152"/>
        <w:tab w:val="left" w:pos="1296"/>
      </w:tabs>
      <w:spacing w:line="280" w:lineRule="atLeast"/>
      <w:ind w:left="1296" w:hanging="576"/>
      <w:jc w:val="both"/>
    </w:pPr>
    <w:rPr>
      <w:rFonts w:ascii="Century" w:hAnsi="Century"/>
      <w:sz w:val="24"/>
      <w:lang w:val="en-GB" w:eastAsia="en-US"/>
    </w:rPr>
  </w:style>
  <w:style w:type="paragraph" w:customStyle="1" w:styleId="EL">
    <w:name w:val="EL"/>
    <w:rsid w:val="00B604EE"/>
    <w:pPr>
      <w:tabs>
        <w:tab w:val="right" w:pos="288"/>
        <w:tab w:val="left" w:pos="432"/>
      </w:tabs>
      <w:spacing w:line="280" w:lineRule="atLeast"/>
      <w:ind w:left="432" w:hanging="432"/>
      <w:jc w:val="both"/>
    </w:pPr>
    <w:rPr>
      <w:rFonts w:ascii="Century" w:hAnsi="Century"/>
      <w:sz w:val="24"/>
      <w:lang w:val="en-GB" w:eastAsia="en-US"/>
    </w:rPr>
  </w:style>
  <w:style w:type="paragraph" w:customStyle="1" w:styleId="ENUMERATION">
    <w:name w:val="ENUMERATION"/>
    <w:rsid w:val="00B604EE"/>
    <w:pPr>
      <w:spacing w:line="280" w:lineRule="exact"/>
      <w:ind w:left="360" w:hanging="360"/>
      <w:jc w:val="both"/>
    </w:pPr>
    <w:rPr>
      <w:rFonts w:ascii="Palatino" w:hAnsi="Palatino"/>
      <w:sz w:val="24"/>
      <w:lang w:val="en-GB" w:eastAsia="en-US"/>
    </w:rPr>
  </w:style>
  <w:style w:type="paragraph" w:customStyle="1" w:styleId="ES">
    <w:name w:val="ES"/>
    <w:basedOn w:val="Normal"/>
    <w:rsid w:val="00B604EE"/>
    <w:pPr>
      <w:keepLines/>
      <w:tabs>
        <w:tab w:val="right" w:pos="284"/>
        <w:tab w:val="left" w:pos="426"/>
      </w:tabs>
      <w:spacing w:before="140" w:line="274" w:lineRule="atLeast"/>
      <w:ind w:left="426" w:hanging="426"/>
    </w:pPr>
  </w:style>
  <w:style w:type="paragraph" w:customStyle="1" w:styleId="EU">
    <w:name w:val="EU"/>
    <w:rsid w:val="00B604EE"/>
    <w:pPr>
      <w:spacing w:line="280" w:lineRule="atLeast"/>
      <w:ind w:left="360" w:hanging="360"/>
      <w:jc w:val="both"/>
    </w:pPr>
    <w:rPr>
      <w:rFonts w:ascii="Century" w:hAnsi="Century"/>
      <w:sz w:val="24"/>
      <w:lang w:val="en-GB" w:eastAsia="en-US"/>
    </w:rPr>
  </w:style>
  <w:style w:type="paragraph" w:customStyle="1" w:styleId="LD">
    <w:name w:val="LD"/>
    <w:rsid w:val="00B604EE"/>
    <w:pPr>
      <w:keepNext/>
      <w:keepLines/>
      <w:tabs>
        <w:tab w:val="left" w:pos="288"/>
        <w:tab w:val="right" w:pos="5760"/>
        <w:tab w:val="decimal" w:pos="7344"/>
      </w:tabs>
      <w:spacing w:line="280" w:lineRule="atLeast"/>
    </w:pPr>
    <w:rPr>
      <w:rFonts w:ascii="Century" w:hAnsi="Century"/>
      <w:sz w:val="24"/>
      <w:lang w:val="en-GB" w:eastAsia="en-US"/>
    </w:rPr>
  </w:style>
  <w:style w:type="paragraph" w:customStyle="1" w:styleId="LEFTDECIMAL-ALIGNED">
    <w:name w:val="LEFT/DECIMAL-ALIGNED"/>
    <w:rsid w:val="00B604EE"/>
    <w:pPr>
      <w:keepNext/>
      <w:keepLines/>
      <w:tabs>
        <w:tab w:val="left" w:pos="288"/>
        <w:tab w:val="right" w:pos="5760"/>
        <w:tab w:val="decimal" w:pos="7344"/>
      </w:tabs>
      <w:spacing w:line="280" w:lineRule="exact"/>
    </w:pPr>
    <w:rPr>
      <w:rFonts w:ascii="Palatino" w:hAnsi="Palatino"/>
      <w:sz w:val="24"/>
      <w:lang w:val="en-GB" w:eastAsia="en-US"/>
    </w:rPr>
  </w:style>
  <w:style w:type="paragraph" w:customStyle="1" w:styleId="LEFT-ALIGNEDTABLE">
    <w:name w:val="LEFT-ALIGNED TABLE"/>
    <w:rsid w:val="00B604EE"/>
    <w:pPr>
      <w:keepNext/>
      <w:keepLines/>
      <w:tabs>
        <w:tab w:val="left" w:pos="288"/>
        <w:tab w:val="left" w:pos="3168"/>
        <w:tab w:val="left" w:pos="6480"/>
      </w:tabs>
      <w:spacing w:line="280" w:lineRule="exact"/>
      <w:ind w:left="6480" w:hanging="6480"/>
    </w:pPr>
    <w:rPr>
      <w:rFonts w:ascii="Palatino" w:hAnsi="Palatino"/>
      <w:sz w:val="24"/>
      <w:lang w:val="en-GB" w:eastAsia="en-US"/>
    </w:rPr>
  </w:style>
  <w:style w:type="paragraph" w:customStyle="1" w:styleId="LH">
    <w:name w:val="LH"/>
    <w:rsid w:val="00B604EE"/>
    <w:pPr>
      <w:spacing w:after="240" w:line="360" w:lineRule="atLeast"/>
      <w:jc w:val="center"/>
    </w:pPr>
    <w:rPr>
      <w:rFonts w:ascii="Helvetica" w:hAnsi="Helvetica"/>
      <w:b/>
      <w:sz w:val="32"/>
      <w:lang w:val="en-GB" w:eastAsia="en-US"/>
    </w:rPr>
  </w:style>
  <w:style w:type="character" w:styleId="LineNumber">
    <w:name w:val="line number"/>
    <w:rsid w:val="00B604EE"/>
  </w:style>
  <w:style w:type="paragraph" w:customStyle="1" w:styleId="ListBullet0">
    <w:name w:val="ListBullet"/>
    <w:rsid w:val="00B604EE"/>
    <w:pPr>
      <w:keepLines/>
      <w:tabs>
        <w:tab w:val="left" w:pos="851"/>
      </w:tabs>
      <w:spacing w:line="280" w:lineRule="exact"/>
      <w:ind w:left="1134" w:hanging="1134"/>
    </w:pPr>
    <w:rPr>
      <w:rFonts w:ascii="Palatino" w:hAnsi="Palatino"/>
      <w:lang w:val="en-GB" w:eastAsia="en-US"/>
    </w:rPr>
  </w:style>
  <w:style w:type="paragraph" w:customStyle="1" w:styleId="ListLarge">
    <w:name w:val="ListLarge"/>
    <w:rsid w:val="00B604EE"/>
    <w:pPr>
      <w:keepLines/>
      <w:tabs>
        <w:tab w:val="left" w:pos="3600"/>
      </w:tabs>
      <w:spacing w:before="120" w:line="220" w:lineRule="exact"/>
      <w:ind w:left="3600" w:hanging="1440"/>
      <w:jc w:val="both"/>
    </w:pPr>
    <w:rPr>
      <w:rFonts w:ascii="Palatino" w:hAnsi="Palatino"/>
      <w:lang w:val="en-GB" w:eastAsia="en-US"/>
    </w:rPr>
  </w:style>
  <w:style w:type="paragraph" w:customStyle="1" w:styleId="LS">
    <w:name w:val="LS"/>
    <w:rsid w:val="00B604EE"/>
    <w:pPr>
      <w:spacing w:before="240" w:line="280" w:lineRule="atLeast"/>
      <w:ind w:right="4752"/>
      <w:jc w:val="both"/>
    </w:pPr>
    <w:rPr>
      <w:rFonts w:ascii="Century" w:hAnsi="Century"/>
      <w:sz w:val="24"/>
      <w:lang w:val="en-GB" w:eastAsia="en-US"/>
    </w:rPr>
  </w:style>
  <w:style w:type="paragraph" w:customStyle="1" w:styleId="LT">
    <w:name w:val="LT"/>
    <w:rsid w:val="00B604EE"/>
    <w:pPr>
      <w:keepNext/>
      <w:keepLines/>
      <w:tabs>
        <w:tab w:val="left" w:pos="288"/>
        <w:tab w:val="left" w:pos="3168"/>
        <w:tab w:val="left" w:pos="6480"/>
      </w:tabs>
      <w:spacing w:line="280" w:lineRule="atLeast"/>
      <w:ind w:left="6480" w:hanging="6480"/>
    </w:pPr>
    <w:rPr>
      <w:rFonts w:ascii="Century" w:hAnsi="Century"/>
      <w:sz w:val="24"/>
      <w:lang w:val="en-GB" w:eastAsia="en-US"/>
    </w:rPr>
  </w:style>
  <w:style w:type="paragraph" w:customStyle="1" w:styleId="MT">
    <w:name w:val="MT"/>
    <w:rsid w:val="00B604EE"/>
    <w:pPr>
      <w:keepNext/>
      <w:keepLines/>
      <w:tabs>
        <w:tab w:val="left" w:pos="288"/>
        <w:tab w:val="center" w:pos="3888"/>
        <w:tab w:val="left" w:pos="6480"/>
      </w:tabs>
      <w:spacing w:line="280" w:lineRule="atLeast"/>
      <w:ind w:left="6480" w:hanging="6480"/>
    </w:pPr>
    <w:rPr>
      <w:rFonts w:ascii="Century" w:hAnsi="Century"/>
      <w:sz w:val="24"/>
      <w:lang w:val="en-GB" w:eastAsia="en-US"/>
    </w:rPr>
  </w:style>
  <w:style w:type="paragraph" w:customStyle="1" w:styleId="n">
    <w:name w:val="n"/>
    <w:basedOn w:val="Heading2"/>
    <w:rsid w:val="00B604EE"/>
    <w:pPr>
      <w:tabs>
        <w:tab w:val="left" w:pos="567"/>
      </w:tabs>
      <w:spacing w:before="480" w:after="120"/>
      <w:ind w:left="504" w:hanging="504"/>
    </w:pPr>
    <w:rPr>
      <w:rFonts w:cs="Times New Roman"/>
      <w:bCs w:val="0"/>
      <w:iCs w:val="0"/>
      <w:sz w:val="20"/>
      <w:szCs w:val="20"/>
    </w:rPr>
  </w:style>
  <w:style w:type="paragraph" w:customStyle="1" w:styleId="Normallist">
    <w:name w:val="Normal list"/>
    <w:basedOn w:val="Normal"/>
    <w:rsid w:val="00B604EE"/>
    <w:pPr>
      <w:tabs>
        <w:tab w:val="left" w:pos="851"/>
        <w:tab w:val="left" w:pos="2268"/>
        <w:tab w:val="left" w:pos="3970"/>
      </w:tabs>
      <w:ind w:left="3970" w:hanging="3970"/>
    </w:pPr>
  </w:style>
  <w:style w:type="paragraph" w:customStyle="1" w:styleId="Normaltabtitle">
    <w:name w:val="Normal tab title"/>
    <w:basedOn w:val="Normal"/>
    <w:rsid w:val="00B604EE"/>
    <w:pPr>
      <w:pBdr>
        <w:left w:val="single" w:sz="12" w:space="3" w:color="auto"/>
        <w:right w:val="single" w:sz="12" w:space="3" w:color="auto"/>
      </w:pBdr>
      <w:ind w:left="900" w:right="94" w:hanging="900"/>
    </w:pPr>
  </w:style>
  <w:style w:type="paragraph" w:customStyle="1" w:styleId="numbering">
    <w:name w:val="numbering"/>
    <w:basedOn w:val="Normal"/>
    <w:rsid w:val="00B604EE"/>
  </w:style>
  <w:style w:type="paragraph" w:customStyle="1" w:styleId="O1">
    <w:name w:val="O1"/>
    <w:rsid w:val="00B604EE"/>
    <w:pPr>
      <w:tabs>
        <w:tab w:val="right" w:pos="864"/>
        <w:tab w:val="left" w:pos="1008"/>
      </w:tabs>
      <w:spacing w:before="240" w:line="280" w:lineRule="atLeast"/>
      <w:ind w:left="1008" w:hanging="1008"/>
      <w:jc w:val="both"/>
    </w:pPr>
    <w:rPr>
      <w:rFonts w:ascii="Century" w:hAnsi="Century"/>
      <w:sz w:val="24"/>
      <w:lang w:val="en-GB" w:eastAsia="en-US"/>
    </w:rPr>
  </w:style>
  <w:style w:type="paragraph" w:customStyle="1" w:styleId="O2">
    <w:name w:val="O2"/>
    <w:rsid w:val="00B604EE"/>
    <w:pPr>
      <w:tabs>
        <w:tab w:val="right" w:pos="1296"/>
        <w:tab w:val="left" w:pos="1440"/>
      </w:tabs>
      <w:spacing w:before="240" w:line="280" w:lineRule="atLeast"/>
      <w:ind w:left="1440" w:hanging="1440"/>
      <w:jc w:val="both"/>
    </w:pPr>
    <w:rPr>
      <w:rFonts w:ascii="Century" w:hAnsi="Century"/>
      <w:sz w:val="24"/>
      <w:lang w:val="en-GB" w:eastAsia="en-US"/>
    </w:rPr>
  </w:style>
  <w:style w:type="paragraph" w:customStyle="1" w:styleId="O3">
    <w:name w:val="O3"/>
    <w:rsid w:val="00B604EE"/>
    <w:pPr>
      <w:tabs>
        <w:tab w:val="right" w:pos="1728"/>
        <w:tab w:val="left" w:pos="1872"/>
      </w:tabs>
      <w:spacing w:line="280" w:lineRule="atLeast"/>
      <w:ind w:left="1872" w:hanging="1872"/>
      <w:jc w:val="both"/>
    </w:pPr>
    <w:rPr>
      <w:rFonts w:ascii="Century" w:hAnsi="Century"/>
      <w:sz w:val="24"/>
      <w:lang w:val="en-GB" w:eastAsia="en-US"/>
    </w:rPr>
  </w:style>
  <w:style w:type="paragraph" w:customStyle="1" w:styleId="O4">
    <w:name w:val="O4"/>
    <w:rsid w:val="00B604EE"/>
    <w:pPr>
      <w:tabs>
        <w:tab w:val="right" w:pos="2160"/>
        <w:tab w:val="left" w:pos="2304"/>
      </w:tabs>
      <w:spacing w:line="280" w:lineRule="atLeast"/>
      <w:ind w:left="2304" w:hanging="2304"/>
      <w:jc w:val="both"/>
    </w:pPr>
    <w:rPr>
      <w:rFonts w:ascii="Century" w:hAnsi="Century"/>
      <w:sz w:val="24"/>
      <w:lang w:val="en-GB" w:eastAsia="en-US"/>
    </w:rPr>
  </w:style>
  <w:style w:type="paragraph" w:customStyle="1" w:styleId="O5">
    <w:name w:val="O5"/>
    <w:rsid w:val="00B604EE"/>
    <w:pPr>
      <w:tabs>
        <w:tab w:val="right" w:pos="2736"/>
        <w:tab w:val="left" w:pos="2880"/>
      </w:tabs>
      <w:spacing w:line="280" w:lineRule="atLeast"/>
      <w:ind w:left="2880" w:hanging="2880"/>
      <w:jc w:val="both"/>
    </w:pPr>
    <w:rPr>
      <w:rFonts w:ascii="Century" w:hAnsi="Century"/>
      <w:sz w:val="24"/>
      <w:lang w:val="en-GB" w:eastAsia="en-US"/>
    </w:rPr>
  </w:style>
  <w:style w:type="paragraph" w:customStyle="1" w:styleId="O6">
    <w:name w:val="O6"/>
    <w:rsid w:val="00B604EE"/>
    <w:pPr>
      <w:tabs>
        <w:tab w:val="right" w:pos="3312"/>
        <w:tab w:val="left" w:pos="3456"/>
      </w:tabs>
      <w:spacing w:line="280" w:lineRule="atLeast"/>
      <w:ind w:left="3456" w:hanging="3456"/>
      <w:jc w:val="both"/>
    </w:pPr>
    <w:rPr>
      <w:rFonts w:ascii="Century" w:hAnsi="Century"/>
      <w:sz w:val="24"/>
      <w:lang w:val="en-GB" w:eastAsia="en-US"/>
    </w:rPr>
  </w:style>
  <w:style w:type="paragraph" w:customStyle="1" w:styleId="O7">
    <w:name w:val="O7"/>
    <w:rsid w:val="00B604EE"/>
    <w:pPr>
      <w:tabs>
        <w:tab w:val="right" w:pos="3744"/>
        <w:tab w:val="left" w:pos="3888"/>
      </w:tabs>
      <w:spacing w:line="280" w:lineRule="atLeast"/>
      <w:ind w:left="3888" w:hanging="3888"/>
      <w:jc w:val="both"/>
    </w:pPr>
    <w:rPr>
      <w:rFonts w:ascii="Century" w:hAnsi="Century"/>
      <w:sz w:val="24"/>
      <w:lang w:val="en-GB" w:eastAsia="en-US"/>
    </w:rPr>
  </w:style>
  <w:style w:type="paragraph" w:customStyle="1" w:styleId="Outline1">
    <w:name w:val="Outline1"/>
    <w:rsid w:val="00B604EE"/>
    <w:pPr>
      <w:pBdr>
        <w:left w:val="single" w:sz="6" w:space="0" w:color="000000"/>
      </w:pBdr>
      <w:tabs>
        <w:tab w:val="right" w:pos="864"/>
        <w:tab w:val="left" w:pos="1008"/>
        <w:tab w:val="left" w:pos="1440"/>
      </w:tabs>
      <w:spacing w:line="280" w:lineRule="exact"/>
      <w:ind w:left="2160" w:hanging="1008"/>
      <w:jc w:val="both"/>
    </w:pPr>
    <w:rPr>
      <w:rFonts w:ascii="Palatino" w:hAnsi="Palatino"/>
      <w:lang w:val="en-GB" w:eastAsia="en-US"/>
    </w:rPr>
  </w:style>
  <w:style w:type="paragraph" w:customStyle="1" w:styleId="Outline2">
    <w:name w:val="Outline2"/>
    <w:rsid w:val="00B604EE"/>
    <w:pPr>
      <w:pBdr>
        <w:left w:val="single" w:sz="6" w:space="0" w:color="000000"/>
      </w:pBdr>
      <w:tabs>
        <w:tab w:val="right" w:pos="1296"/>
        <w:tab w:val="left" w:pos="1440"/>
      </w:tabs>
      <w:spacing w:line="280" w:lineRule="exact"/>
      <w:ind w:left="2160" w:hanging="1440"/>
      <w:jc w:val="both"/>
    </w:pPr>
    <w:rPr>
      <w:rFonts w:ascii="Palatino" w:hAnsi="Palatino"/>
      <w:lang w:val="en-GB" w:eastAsia="en-US"/>
    </w:rPr>
  </w:style>
  <w:style w:type="paragraph" w:customStyle="1" w:styleId="Outline3">
    <w:name w:val="Outline3"/>
    <w:rsid w:val="00B604EE"/>
    <w:pPr>
      <w:tabs>
        <w:tab w:val="right" w:pos="1728"/>
        <w:tab w:val="left" w:pos="1872"/>
      </w:tabs>
      <w:spacing w:line="280" w:lineRule="exact"/>
      <w:ind w:left="1872" w:hanging="1872"/>
      <w:jc w:val="both"/>
    </w:pPr>
    <w:rPr>
      <w:rFonts w:ascii="Palatino" w:hAnsi="Palatino"/>
      <w:sz w:val="24"/>
      <w:lang w:val="en-GB" w:eastAsia="en-US"/>
    </w:rPr>
  </w:style>
  <w:style w:type="paragraph" w:customStyle="1" w:styleId="PL">
    <w:name w:val="PL"/>
    <w:rsid w:val="00B604EE"/>
    <w:pPr>
      <w:keepLines/>
      <w:spacing w:after="720" w:line="280" w:lineRule="atLeast"/>
      <w:jc w:val="center"/>
    </w:pPr>
    <w:rPr>
      <w:rFonts w:ascii="Century" w:hAnsi="Century"/>
      <w:b/>
      <w:sz w:val="24"/>
      <w:lang w:val="en-GB" w:eastAsia="en-US"/>
    </w:rPr>
  </w:style>
  <w:style w:type="paragraph" w:customStyle="1" w:styleId="RA">
    <w:name w:val="RA"/>
    <w:rsid w:val="00B604EE"/>
    <w:pPr>
      <w:keepNext/>
      <w:keepLines/>
      <w:spacing w:after="720" w:line="280" w:lineRule="atLeast"/>
      <w:jc w:val="center"/>
    </w:pPr>
    <w:rPr>
      <w:rFonts w:ascii="Century" w:hAnsi="Century"/>
      <w:sz w:val="24"/>
      <w:lang w:val="en-GB" w:eastAsia="en-US"/>
    </w:rPr>
  </w:style>
  <w:style w:type="paragraph" w:customStyle="1" w:styleId="RF">
    <w:name w:val="RF"/>
    <w:rsid w:val="00B604EE"/>
    <w:pPr>
      <w:pBdr>
        <w:top w:val="single" w:sz="6" w:space="0" w:color="auto"/>
        <w:between w:val="single" w:sz="6" w:space="0" w:color="auto"/>
      </w:pBdr>
      <w:spacing w:line="240" w:lineRule="atLeast"/>
      <w:jc w:val="center"/>
    </w:pPr>
    <w:rPr>
      <w:rFonts w:ascii="Helvetica" w:hAnsi="Helvetica"/>
      <w:lang w:val="en-GB" w:eastAsia="en-US"/>
    </w:rPr>
  </w:style>
  <w:style w:type="paragraph" w:customStyle="1" w:styleId="RH">
    <w:name w:val="RH"/>
    <w:rsid w:val="00B604EE"/>
    <w:pPr>
      <w:pBdr>
        <w:bottom w:val="single" w:sz="12" w:space="1" w:color="auto"/>
        <w:between w:val="single" w:sz="12" w:space="1" w:color="auto"/>
      </w:pBdr>
      <w:tabs>
        <w:tab w:val="center" w:pos="4608"/>
        <w:tab w:val="right" w:pos="7372"/>
      </w:tabs>
      <w:spacing w:line="274" w:lineRule="atLeast"/>
    </w:pPr>
    <w:rPr>
      <w:rFonts w:ascii="Helvetica" w:hAnsi="Helvetica"/>
      <w:b/>
      <w:sz w:val="24"/>
      <w:lang w:val="en-GB" w:eastAsia="en-US"/>
    </w:rPr>
  </w:style>
  <w:style w:type="paragraph" w:customStyle="1" w:styleId="RI">
    <w:name w:val="RI"/>
    <w:rsid w:val="00B604EE"/>
    <w:pPr>
      <w:keepNext/>
      <w:keepLines/>
      <w:spacing w:line="280" w:lineRule="atLeast"/>
      <w:ind w:left="360" w:hanging="360"/>
    </w:pPr>
    <w:rPr>
      <w:rFonts w:ascii="Century" w:hAnsi="Century"/>
      <w:sz w:val="24"/>
      <w:lang w:val="en-GB" w:eastAsia="en-US"/>
    </w:rPr>
  </w:style>
  <w:style w:type="paragraph" w:customStyle="1" w:styleId="RO">
    <w:name w:val="RO"/>
    <w:rsid w:val="00B604EE"/>
    <w:pPr>
      <w:spacing w:before="240" w:line="280" w:lineRule="atLeast"/>
      <w:ind w:left="4752"/>
      <w:jc w:val="both"/>
    </w:pPr>
    <w:rPr>
      <w:rFonts w:ascii="Century" w:hAnsi="Century"/>
      <w:sz w:val="24"/>
      <w:lang w:val="en-GB" w:eastAsia="en-US"/>
    </w:rPr>
  </w:style>
  <w:style w:type="paragraph" w:customStyle="1" w:styleId="RS">
    <w:name w:val="RS"/>
    <w:rsid w:val="00B604EE"/>
    <w:pPr>
      <w:spacing w:before="240" w:line="280" w:lineRule="atLeast"/>
      <w:ind w:left="4752"/>
      <w:jc w:val="both"/>
    </w:pPr>
    <w:rPr>
      <w:rFonts w:ascii="Century" w:hAnsi="Century"/>
      <w:sz w:val="24"/>
      <w:lang w:val="en-GB" w:eastAsia="en-US"/>
    </w:rPr>
  </w:style>
  <w:style w:type="paragraph" w:customStyle="1" w:styleId="RUNNINGHEAD">
    <w:name w:val="RUNNING HEAD"/>
    <w:rsid w:val="00B604EE"/>
    <w:pPr>
      <w:pBdr>
        <w:top w:val="single" w:sz="6" w:space="0" w:color="000000"/>
      </w:pBdr>
      <w:spacing w:line="240" w:lineRule="exact"/>
      <w:jc w:val="center"/>
    </w:pPr>
    <w:rPr>
      <w:rFonts w:ascii="Helv" w:hAnsi="Helv"/>
      <w:lang w:val="en-GB" w:eastAsia="en-US"/>
    </w:rPr>
  </w:style>
  <w:style w:type="paragraph" w:customStyle="1" w:styleId="RUNNINGHEADTo">
    <w:name w:val="RUNNING HEAD / To"/>
    <w:rsid w:val="00B604EE"/>
    <w:pPr>
      <w:pBdr>
        <w:bottom w:val="single" w:sz="12" w:space="0" w:color="000000"/>
      </w:pBdr>
      <w:tabs>
        <w:tab w:val="center" w:pos="4608"/>
        <w:tab w:val="right" w:pos="8928"/>
      </w:tabs>
      <w:spacing w:line="280" w:lineRule="exact"/>
    </w:pPr>
    <w:rPr>
      <w:rFonts w:ascii="Helv" w:hAnsi="Helv"/>
      <w:b/>
      <w:sz w:val="24"/>
      <w:lang w:val="en-GB" w:eastAsia="en-US"/>
    </w:rPr>
  </w:style>
  <w:style w:type="paragraph" w:customStyle="1" w:styleId="SA">
    <w:name w:val="SA"/>
    <w:rsid w:val="00B604EE"/>
    <w:pPr>
      <w:keepNext/>
      <w:keepLines/>
      <w:spacing w:before="480" w:line="280" w:lineRule="atLeast"/>
    </w:pPr>
    <w:rPr>
      <w:rFonts w:ascii="Century" w:hAnsi="Century"/>
      <w:sz w:val="24"/>
      <w:lang w:val="en-GB" w:eastAsia="en-US"/>
    </w:rPr>
  </w:style>
  <w:style w:type="paragraph" w:customStyle="1" w:styleId="SB">
    <w:name w:val="SB"/>
    <w:rsid w:val="00B604EE"/>
    <w:pPr>
      <w:keepNext/>
      <w:keepLines/>
      <w:spacing w:before="240" w:line="280" w:lineRule="atLeast"/>
      <w:jc w:val="both"/>
    </w:pPr>
    <w:rPr>
      <w:rFonts w:ascii="Century" w:hAnsi="Century"/>
      <w:sz w:val="24"/>
      <w:lang w:val="en-GB" w:eastAsia="en-US"/>
    </w:rPr>
  </w:style>
  <w:style w:type="paragraph" w:customStyle="1" w:styleId="SC">
    <w:name w:val="SC"/>
    <w:basedOn w:val="Normal"/>
    <w:rsid w:val="00B604EE"/>
    <w:pPr>
      <w:keepLines/>
      <w:spacing w:before="278" w:line="278" w:lineRule="exact"/>
      <w:ind w:firstLine="360"/>
    </w:pPr>
    <w:rPr>
      <w:rFonts w:ascii="Century" w:hAnsi="Century"/>
    </w:rPr>
  </w:style>
  <w:style w:type="paragraph" w:customStyle="1" w:styleId="SD">
    <w:name w:val="SD"/>
    <w:rsid w:val="00B604EE"/>
    <w:pPr>
      <w:spacing w:before="240" w:line="560" w:lineRule="atLeast"/>
      <w:jc w:val="both"/>
    </w:pPr>
    <w:rPr>
      <w:rFonts w:ascii="Century" w:hAnsi="Century"/>
      <w:sz w:val="24"/>
      <w:lang w:val="en-GB" w:eastAsia="en-US"/>
    </w:rPr>
  </w:style>
  <w:style w:type="paragraph" w:customStyle="1" w:styleId="SF">
    <w:name w:val="SF"/>
    <w:rsid w:val="00B604EE"/>
    <w:pPr>
      <w:keepNext/>
      <w:spacing w:before="240" w:line="280" w:lineRule="atLeast"/>
      <w:jc w:val="both"/>
    </w:pPr>
    <w:rPr>
      <w:rFonts w:ascii="Century" w:hAnsi="Century"/>
      <w:sz w:val="24"/>
      <w:lang w:val="en-GB" w:eastAsia="en-US"/>
    </w:rPr>
  </w:style>
  <w:style w:type="paragraph" w:customStyle="1" w:styleId="ST">
    <w:name w:val="ST"/>
    <w:rsid w:val="00B604EE"/>
    <w:pPr>
      <w:keepLines/>
      <w:spacing w:before="240" w:line="280" w:lineRule="atLeast"/>
      <w:jc w:val="both"/>
    </w:pPr>
    <w:rPr>
      <w:rFonts w:ascii="Century" w:hAnsi="Century"/>
      <w:sz w:val="24"/>
      <w:lang w:val="en-GB" w:eastAsia="en-US"/>
    </w:rPr>
  </w:style>
  <w:style w:type="paragraph" w:customStyle="1" w:styleId="SU">
    <w:name w:val="SU"/>
    <w:rsid w:val="00B604EE"/>
    <w:pPr>
      <w:keepNext/>
      <w:keepLines/>
      <w:spacing w:before="240" w:line="280" w:lineRule="atLeast"/>
    </w:pPr>
    <w:rPr>
      <w:rFonts w:ascii="Century" w:hAnsi="Century"/>
      <w:sz w:val="24"/>
      <w:u w:val="single"/>
      <w:lang w:val="en-GB" w:eastAsia="en-US"/>
    </w:rPr>
  </w:style>
  <w:style w:type="paragraph" w:customStyle="1" w:styleId="TI">
    <w:name w:val="TI"/>
    <w:rsid w:val="00B604EE"/>
    <w:pPr>
      <w:keepNext/>
      <w:keepLines/>
      <w:spacing w:line="280" w:lineRule="atLeast"/>
    </w:pPr>
    <w:rPr>
      <w:rFonts w:ascii="Century" w:hAnsi="Century"/>
      <w:sz w:val="24"/>
      <w:lang w:val="en-GB" w:eastAsia="en-US"/>
    </w:rPr>
  </w:style>
  <w:style w:type="paragraph" w:customStyle="1" w:styleId="TL">
    <w:name w:val="TL"/>
    <w:rsid w:val="00B604EE"/>
    <w:pPr>
      <w:keepNext/>
      <w:keepLines/>
      <w:tabs>
        <w:tab w:val="left" w:pos="3168"/>
        <w:tab w:val="left" w:pos="6480"/>
        <w:tab w:val="left" w:pos="8640"/>
        <w:tab w:val="right" w:pos="9029"/>
      </w:tabs>
      <w:spacing w:line="280" w:lineRule="atLeast"/>
    </w:pPr>
    <w:rPr>
      <w:rFonts w:ascii="Century" w:hAnsi="Century"/>
      <w:sz w:val="24"/>
      <w:u w:val="single"/>
      <w:lang w:val="en-GB" w:eastAsia="en-US"/>
    </w:rPr>
  </w:style>
  <w:style w:type="paragraph" w:customStyle="1" w:styleId="TO">
    <w:name w:val="TO"/>
    <w:rsid w:val="00B604EE"/>
    <w:pPr>
      <w:keepNext/>
      <w:keepLines/>
      <w:tabs>
        <w:tab w:val="left" w:pos="1008"/>
      </w:tabs>
      <w:spacing w:before="240" w:line="280" w:lineRule="atLeast"/>
      <w:ind w:left="1008" w:right="5040" w:hanging="1008"/>
    </w:pPr>
    <w:rPr>
      <w:rFonts w:ascii="Century" w:hAnsi="Century"/>
      <w:sz w:val="24"/>
      <w:lang w:val="en-GB" w:eastAsia="en-US"/>
    </w:rPr>
  </w:style>
  <w:style w:type="character" w:styleId="FollowedHyperlink">
    <w:name w:val="FollowedHyperlink"/>
    <w:rsid w:val="00B604EE"/>
    <w:rPr>
      <w:color w:val="800080"/>
      <w:u w:val="single"/>
    </w:rPr>
  </w:style>
  <w:style w:type="paragraph" w:customStyle="1" w:styleId="item">
    <w:name w:val="item"/>
    <w:basedOn w:val="Normal"/>
    <w:rsid w:val="00B604EE"/>
    <w:pPr>
      <w:autoSpaceDE w:val="0"/>
      <w:autoSpaceDN w:val="0"/>
      <w:spacing w:before="120"/>
      <w:ind w:left="1980" w:hanging="540"/>
    </w:pPr>
    <w:rPr>
      <w:rFonts w:ascii="Times" w:hAnsi="Times"/>
      <w:color w:val="000000"/>
    </w:rPr>
  </w:style>
  <w:style w:type="paragraph" w:customStyle="1" w:styleId="nesteditem">
    <w:name w:val="nested item"/>
    <w:basedOn w:val="Normal"/>
    <w:rsid w:val="00B604EE"/>
    <w:pPr>
      <w:autoSpaceDE w:val="0"/>
      <w:autoSpaceDN w:val="0"/>
      <w:spacing w:before="120"/>
      <w:ind w:left="2520" w:hanging="540"/>
    </w:pPr>
    <w:rPr>
      <w:rFonts w:ascii="Times" w:hAnsi="Times"/>
      <w:color w:val="000000"/>
    </w:rPr>
  </w:style>
  <w:style w:type="paragraph" w:customStyle="1" w:styleId="bullet-2">
    <w:name w:val="bullet-2"/>
    <w:basedOn w:val="body0"/>
    <w:rsid w:val="00B604EE"/>
    <w:pPr>
      <w:numPr>
        <w:numId w:val="13"/>
      </w:numPr>
      <w:spacing w:before="0" w:after="60"/>
    </w:pPr>
    <w:rPr>
      <w:rFonts w:ascii="Verdana" w:hAnsi="Verdana"/>
      <w:sz w:val="18"/>
    </w:rPr>
  </w:style>
  <w:style w:type="paragraph" w:customStyle="1" w:styleId="appbull">
    <w:name w:val="appbull"/>
    <w:basedOn w:val="Normal"/>
    <w:rsid w:val="00B604EE"/>
    <w:rPr>
      <w:b/>
      <w:bCs/>
      <w:sz w:val="28"/>
    </w:rPr>
  </w:style>
  <w:style w:type="paragraph" w:customStyle="1" w:styleId="app-b">
    <w:name w:val="app-b"/>
    <w:basedOn w:val="appbull"/>
    <w:rsid w:val="00B604EE"/>
    <w:pPr>
      <w:tabs>
        <w:tab w:val="left" w:pos="1530"/>
      </w:tabs>
      <w:ind w:left="1440" w:hanging="1440"/>
    </w:pPr>
    <w:rPr>
      <w:sz w:val="22"/>
    </w:rPr>
  </w:style>
  <w:style w:type="paragraph" w:customStyle="1" w:styleId="bodytextindnum">
    <w:name w:val="bodytext ind num"/>
    <w:basedOn w:val="Normal"/>
    <w:rsid w:val="00B604EE"/>
    <w:pPr>
      <w:keepLines/>
      <w:numPr>
        <w:numId w:val="15"/>
      </w:numPr>
      <w:spacing w:before="200" w:after="100" w:line="220" w:lineRule="exact"/>
    </w:pPr>
    <w:rPr>
      <w:rFonts w:ascii="Palatino" w:hAnsi="Palatino"/>
    </w:rPr>
  </w:style>
  <w:style w:type="paragraph" w:customStyle="1" w:styleId="bodytextindnumind">
    <w:name w:val="bodytext ind num ind"/>
    <w:basedOn w:val="bodytextindnum"/>
    <w:rsid w:val="00B604EE"/>
    <w:pPr>
      <w:numPr>
        <w:ilvl w:val="1"/>
      </w:numPr>
      <w:tabs>
        <w:tab w:val="clear" w:pos="2520"/>
        <w:tab w:val="num" w:pos="1440"/>
      </w:tabs>
      <w:spacing w:before="100"/>
      <w:ind w:left="1440" w:hanging="1440"/>
    </w:pPr>
    <w:rPr>
      <w:b/>
      <w:bCs/>
    </w:rPr>
  </w:style>
  <w:style w:type="paragraph" w:customStyle="1" w:styleId="rightbullet">
    <w:name w:val="right bullet"/>
    <w:basedOn w:val="bullet"/>
    <w:rsid w:val="00B604EE"/>
    <w:pPr>
      <w:numPr>
        <w:numId w:val="16"/>
      </w:numPr>
    </w:pPr>
  </w:style>
  <w:style w:type="paragraph" w:customStyle="1" w:styleId="Cell">
    <w:name w:val="Cell"/>
    <w:basedOn w:val="Normal"/>
    <w:rsid w:val="00B604EE"/>
    <w:pPr>
      <w:spacing w:before="60" w:after="60"/>
    </w:pPr>
    <w:rPr>
      <w:lang w:val="en-CA"/>
    </w:rPr>
  </w:style>
  <w:style w:type="paragraph" w:customStyle="1" w:styleId="Paragraph">
    <w:name w:val="Paragraph"/>
    <w:basedOn w:val="Normal"/>
    <w:rsid w:val="00B604EE"/>
    <w:pPr>
      <w:widowControl w:val="0"/>
      <w:spacing w:after="115"/>
      <w:ind w:firstLine="480"/>
    </w:pPr>
  </w:style>
  <w:style w:type="paragraph" w:customStyle="1" w:styleId="Normalref">
    <w:name w:val="Normal ref"/>
    <w:basedOn w:val="Normal"/>
    <w:rsid w:val="00B604EE"/>
    <w:pPr>
      <w:tabs>
        <w:tab w:val="left" w:pos="2880"/>
      </w:tabs>
    </w:pPr>
    <w:rPr>
      <w:rFonts w:ascii="Palatino" w:hAnsi="Palatino"/>
    </w:rPr>
  </w:style>
  <w:style w:type="paragraph" w:customStyle="1" w:styleId="para4">
    <w:name w:val="para4"/>
    <w:basedOn w:val="Normal"/>
    <w:rsid w:val="00B604EE"/>
    <w:pPr>
      <w:spacing w:before="100" w:line="240" w:lineRule="auto"/>
    </w:pPr>
    <w:rPr>
      <w:rFonts w:ascii="Times New Roman" w:hAnsi="Times New Roman"/>
      <w:sz w:val="22"/>
      <w:lang w:val="en-US"/>
    </w:rPr>
  </w:style>
  <w:style w:type="paragraph" w:customStyle="1" w:styleId="firstpara">
    <w:name w:val="firstpara"/>
    <w:basedOn w:val="Normal"/>
    <w:rsid w:val="00B604EE"/>
    <w:pPr>
      <w:spacing w:before="60" w:after="60" w:line="240" w:lineRule="auto"/>
    </w:pPr>
    <w:rPr>
      <w:rFonts w:ascii="Times New Roman" w:hAnsi="Times New Roman"/>
      <w:sz w:val="22"/>
      <w:lang w:val="en-US"/>
    </w:rPr>
  </w:style>
  <w:style w:type="character" w:customStyle="1" w:styleId="param1">
    <w:name w:val="param1"/>
    <w:rsid w:val="00B604EE"/>
    <w:rPr>
      <w:rFonts w:ascii="Symbol" w:hAnsi="Symbol" w:hint="default"/>
    </w:rPr>
  </w:style>
  <w:style w:type="paragraph" w:customStyle="1" w:styleId="tablebody-bul">
    <w:name w:val="tablebody-bul"/>
    <w:basedOn w:val="Normal"/>
    <w:rsid w:val="00B604EE"/>
    <w:pPr>
      <w:numPr>
        <w:numId w:val="18"/>
      </w:numPr>
      <w:tabs>
        <w:tab w:val="clear" w:pos="720"/>
        <w:tab w:val="left" w:pos="360"/>
      </w:tabs>
      <w:ind w:left="432"/>
    </w:pPr>
    <w:rPr>
      <w:lang w:val="en-CA"/>
    </w:rPr>
  </w:style>
  <w:style w:type="paragraph" w:customStyle="1" w:styleId="bulletind">
    <w:name w:val="bulletind"/>
    <w:basedOn w:val="bullet"/>
    <w:rsid w:val="00B604EE"/>
    <w:pPr>
      <w:numPr>
        <w:numId w:val="14"/>
      </w:numPr>
      <w:tabs>
        <w:tab w:val="clear" w:pos="1800"/>
      </w:tabs>
      <w:ind w:left="2520" w:hanging="504"/>
    </w:pPr>
  </w:style>
  <w:style w:type="paragraph" w:customStyle="1" w:styleId="tablenumbull">
    <w:name w:val="tablenumbull"/>
    <w:basedOn w:val="tablebody-bul"/>
    <w:rsid w:val="00B604EE"/>
    <w:pPr>
      <w:numPr>
        <w:ilvl w:val="1"/>
        <w:numId w:val="19"/>
      </w:numPr>
      <w:tabs>
        <w:tab w:val="clear" w:pos="1440"/>
        <w:tab w:val="num" w:pos="915"/>
        <w:tab w:val="left" w:pos="1152"/>
        <w:tab w:val="num" w:pos="1224"/>
      </w:tabs>
      <w:ind w:left="915"/>
    </w:pPr>
  </w:style>
  <w:style w:type="paragraph" w:customStyle="1" w:styleId="tablebody-bull2">
    <w:name w:val="tablebody-bull2"/>
    <w:basedOn w:val="tablebody"/>
    <w:rsid w:val="00B604EE"/>
    <w:pPr>
      <w:numPr>
        <w:numId w:val="20"/>
      </w:numPr>
      <w:tabs>
        <w:tab w:val="left" w:pos="992"/>
      </w:tabs>
    </w:pPr>
  </w:style>
  <w:style w:type="paragraph" w:customStyle="1" w:styleId="WW-Index1111111">
    <w:name w:val="WW-Index1111111"/>
    <w:basedOn w:val="Normal"/>
    <w:rsid w:val="00B604EE"/>
    <w:pPr>
      <w:widowControl w:val="0"/>
      <w:suppressLineNumbers/>
      <w:suppressAutoHyphens/>
    </w:pPr>
    <w:rPr>
      <w:rFonts w:eastAsia="Arial Unicode MS"/>
    </w:rPr>
  </w:style>
  <w:style w:type="paragraph" w:customStyle="1" w:styleId="code">
    <w:name w:val="code"/>
    <w:basedOn w:val="Normal"/>
    <w:rsid w:val="00B604EE"/>
    <w:pPr>
      <w:tabs>
        <w:tab w:val="left" w:pos="284"/>
      </w:tabs>
    </w:pPr>
    <w:rPr>
      <w:rFonts w:ascii="Courier New" w:hAnsi="Courier New" w:cs="Courier New"/>
      <w:sz w:val="18"/>
    </w:rPr>
  </w:style>
  <w:style w:type="paragraph" w:customStyle="1" w:styleId="bull-alpa">
    <w:name w:val="bull-alpa"/>
    <w:basedOn w:val="bullet"/>
    <w:rsid w:val="00B604EE"/>
    <w:pPr>
      <w:numPr>
        <w:numId w:val="0"/>
      </w:numPr>
      <w:tabs>
        <w:tab w:val="clear" w:pos="1800"/>
        <w:tab w:val="left" w:pos="1843"/>
      </w:tabs>
    </w:pPr>
  </w:style>
  <w:style w:type="paragraph" w:customStyle="1" w:styleId="code1">
    <w:name w:val="code1"/>
    <w:basedOn w:val="code"/>
    <w:rsid w:val="00B604EE"/>
    <w:pPr>
      <w:ind w:left="284"/>
    </w:pPr>
  </w:style>
  <w:style w:type="paragraph" w:customStyle="1" w:styleId="code3">
    <w:name w:val="code3"/>
    <w:basedOn w:val="code1"/>
    <w:rsid w:val="00B604EE"/>
    <w:pPr>
      <w:tabs>
        <w:tab w:val="clear" w:pos="284"/>
      </w:tabs>
      <w:ind w:left="851"/>
    </w:pPr>
  </w:style>
  <w:style w:type="paragraph" w:customStyle="1" w:styleId="code2">
    <w:name w:val="code2"/>
    <w:basedOn w:val="code3"/>
    <w:rsid w:val="00B604EE"/>
    <w:pPr>
      <w:ind w:left="567"/>
    </w:pPr>
  </w:style>
  <w:style w:type="paragraph" w:customStyle="1" w:styleId="code4">
    <w:name w:val="code4"/>
    <w:basedOn w:val="code3"/>
    <w:rsid w:val="00B604EE"/>
    <w:pPr>
      <w:ind w:left="1134"/>
    </w:pPr>
  </w:style>
  <w:style w:type="paragraph" w:customStyle="1" w:styleId="code5">
    <w:name w:val="code5"/>
    <w:basedOn w:val="code4"/>
    <w:rsid w:val="00B604EE"/>
    <w:pPr>
      <w:ind w:left="1418"/>
    </w:pPr>
  </w:style>
  <w:style w:type="paragraph" w:customStyle="1" w:styleId="code6">
    <w:name w:val="code6"/>
    <w:basedOn w:val="code4"/>
    <w:rsid w:val="00B604EE"/>
    <w:pPr>
      <w:ind w:left="1701"/>
    </w:pPr>
  </w:style>
  <w:style w:type="paragraph" w:customStyle="1" w:styleId="code7">
    <w:name w:val="code7"/>
    <w:basedOn w:val="code4"/>
    <w:rsid w:val="00B604EE"/>
    <w:pPr>
      <w:ind w:left="1985"/>
    </w:pPr>
  </w:style>
  <w:style w:type="paragraph" w:customStyle="1" w:styleId="code8">
    <w:name w:val="code8"/>
    <w:basedOn w:val="code7"/>
    <w:rsid w:val="00B604EE"/>
    <w:pPr>
      <w:ind w:left="2268"/>
    </w:pPr>
  </w:style>
  <w:style w:type="paragraph" w:customStyle="1" w:styleId="code9">
    <w:name w:val="code9"/>
    <w:basedOn w:val="code7"/>
    <w:rsid w:val="00B604EE"/>
    <w:pPr>
      <w:ind w:left="2552"/>
    </w:pPr>
  </w:style>
  <w:style w:type="paragraph" w:customStyle="1" w:styleId="code10">
    <w:name w:val="code10"/>
    <w:basedOn w:val="code7"/>
    <w:rsid w:val="00B604EE"/>
    <w:pPr>
      <w:ind w:left="2835"/>
    </w:pPr>
  </w:style>
  <w:style w:type="paragraph" w:customStyle="1" w:styleId="code11">
    <w:name w:val="code11"/>
    <w:basedOn w:val="code10"/>
    <w:rsid w:val="00B604EE"/>
    <w:pPr>
      <w:ind w:left="3119"/>
    </w:pPr>
  </w:style>
  <w:style w:type="paragraph" w:customStyle="1" w:styleId="code12">
    <w:name w:val="code12"/>
    <w:basedOn w:val="code10"/>
    <w:rsid w:val="00B604EE"/>
    <w:pPr>
      <w:ind w:left="3402"/>
    </w:pPr>
  </w:style>
  <w:style w:type="paragraph" w:customStyle="1" w:styleId="code13">
    <w:name w:val="code13"/>
    <w:basedOn w:val="code10"/>
    <w:rsid w:val="00B604EE"/>
    <w:pPr>
      <w:ind w:left="3686"/>
    </w:pPr>
  </w:style>
  <w:style w:type="paragraph" w:customStyle="1" w:styleId="code14">
    <w:name w:val="code14"/>
    <w:basedOn w:val="code10"/>
    <w:rsid w:val="00B604EE"/>
    <w:pPr>
      <w:ind w:left="3969"/>
    </w:pPr>
  </w:style>
  <w:style w:type="paragraph" w:customStyle="1" w:styleId="bull-alpha">
    <w:name w:val="bull-alpha"/>
    <w:basedOn w:val="bullet"/>
    <w:rsid w:val="00B604EE"/>
    <w:pPr>
      <w:numPr>
        <w:numId w:val="21"/>
      </w:numPr>
      <w:tabs>
        <w:tab w:val="clear" w:pos="504"/>
        <w:tab w:val="clear" w:pos="1800"/>
        <w:tab w:val="left" w:pos="1843"/>
        <w:tab w:val="num" w:pos="2160"/>
      </w:tabs>
      <w:ind w:left="2160"/>
    </w:pPr>
  </w:style>
  <w:style w:type="paragraph" w:customStyle="1" w:styleId="tablehead-1">
    <w:name w:val="tablehead-1"/>
    <w:basedOn w:val="tablehead"/>
    <w:rsid w:val="00B604EE"/>
    <w:pPr>
      <w:jc w:val="left"/>
    </w:pPr>
  </w:style>
  <w:style w:type="paragraph" w:styleId="CommentSubject">
    <w:name w:val="annotation subject"/>
    <w:basedOn w:val="CommentText"/>
    <w:next w:val="CommentText"/>
    <w:link w:val="CommentSubjectChar"/>
    <w:unhideWhenUsed/>
    <w:rsid w:val="00B604EE"/>
    <w:pPr>
      <w:keepNext w:val="0"/>
      <w:keepLines w:val="0"/>
      <w:tabs>
        <w:tab w:val="clear" w:pos="1800"/>
      </w:tabs>
      <w:ind w:left="850" w:hanging="850"/>
    </w:pPr>
    <w:rPr>
      <w:b/>
      <w:bCs/>
      <w:sz w:val="20"/>
    </w:rPr>
  </w:style>
  <w:style w:type="character" w:customStyle="1" w:styleId="CommentSubjectChar">
    <w:name w:val="Comment Subject Char"/>
    <w:link w:val="CommentSubject"/>
    <w:rsid w:val="00B604EE"/>
    <w:rPr>
      <w:rFonts w:ascii="Arial" w:hAnsi="Arial"/>
      <w:b/>
      <w:bCs/>
      <w:sz w:val="24"/>
      <w:lang w:val="en-IN" w:eastAsia="en-IN"/>
    </w:rPr>
  </w:style>
  <w:style w:type="paragraph" w:styleId="BalloonText">
    <w:name w:val="Balloon Text"/>
    <w:basedOn w:val="Normal"/>
    <w:link w:val="BalloonTextChar"/>
    <w:uiPriority w:val="99"/>
    <w:unhideWhenUsed/>
    <w:rsid w:val="00B604EE"/>
    <w:pPr>
      <w:spacing w:line="240" w:lineRule="auto"/>
    </w:pPr>
    <w:rPr>
      <w:rFonts w:ascii="Tahoma" w:hAnsi="Tahoma" w:cs="Tahoma"/>
      <w:sz w:val="16"/>
      <w:szCs w:val="16"/>
    </w:rPr>
  </w:style>
  <w:style w:type="character" w:customStyle="1" w:styleId="BalloonTextChar">
    <w:name w:val="Balloon Text Char"/>
    <w:link w:val="BalloonText"/>
    <w:uiPriority w:val="99"/>
    <w:rsid w:val="00B604EE"/>
    <w:rPr>
      <w:rFonts w:ascii="Tahoma" w:hAnsi="Tahoma" w:cs="Tahoma"/>
      <w:sz w:val="16"/>
      <w:szCs w:val="16"/>
      <w:lang w:val="en-IN" w:eastAsia="en-IN"/>
    </w:rPr>
  </w:style>
  <w:style w:type="paragraph" w:customStyle="1" w:styleId="Covertitle">
    <w:name w:val="Cover title"/>
    <w:basedOn w:val="Normal"/>
    <w:rsid w:val="00B604EE"/>
    <w:pPr>
      <w:suppressAutoHyphens/>
      <w:spacing w:before="240" w:after="120" w:line="240" w:lineRule="auto"/>
      <w:jc w:val="center"/>
    </w:pPr>
    <w:rPr>
      <w:b/>
      <w:bCs/>
      <w:sz w:val="48"/>
      <w:szCs w:val="48"/>
      <w:lang w:val="en-US" w:eastAsia="ar-SA"/>
    </w:rPr>
  </w:style>
  <w:style w:type="paragraph" w:customStyle="1" w:styleId="CoverPN">
    <w:name w:val="Cover P/N"/>
    <w:basedOn w:val="Normal"/>
    <w:rsid w:val="00B604EE"/>
    <w:pPr>
      <w:suppressAutoHyphens/>
      <w:spacing w:before="240" w:after="120" w:line="240" w:lineRule="auto"/>
      <w:jc w:val="center"/>
    </w:pPr>
    <w:rPr>
      <w:b/>
      <w:bCs/>
      <w:sz w:val="28"/>
      <w:szCs w:val="28"/>
      <w:lang w:val="en-US" w:eastAsia="ar-SA"/>
    </w:rPr>
  </w:style>
  <w:style w:type="paragraph" w:customStyle="1" w:styleId="Default">
    <w:name w:val="Default"/>
    <w:rsid w:val="00B604EE"/>
    <w:pPr>
      <w:autoSpaceDE w:val="0"/>
      <w:autoSpaceDN w:val="0"/>
      <w:adjustRightInd w:val="0"/>
    </w:pPr>
    <w:rPr>
      <w:rFonts w:ascii="Arial" w:hAnsi="Arial"/>
      <w:color w:val="000000"/>
      <w:sz w:val="24"/>
      <w:szCs w:val="24"/>
      <w:lang w:val="en-US" w:eastAsia="en-US"/>
    </w:rPr>
  </w:style>
  <w:style w:type="table" w:styleId="TableGrid">
    <w:name w:val="Table Grid"/>
    <w:basedOn w:val="TableNormal"/>
    <w:uiPriority w:val="59"/>
    <w:rsid w:val="00B604E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B604EE"/>
    <w:rPr>
      <w:i/>
      <w:iCs/>
    </w:rPr>
  </w:style>
  <w:style w:type="paragraph" w:customStyle="1" w:styleId="Howell1">
    <w:name w:val="Howell1"/>
    <w:basedOn w:val="Normal"/>
    <w:link w:val="Howell1Char"/>
    <w:autoRedefine/>
    <w:qFormat/>
    <w:rsid w:val="00B604EE"/>
  </w:style>
  <w:style w:type="character" w:customStyle="1" w:styleId="Howell1Char">
    <w:name w:val="Howell1 Char"/>
    <w:link w:val="Howell1"/>
    <w:rsid w:val="00B604EE"/>
    <w:rPr>
      <w:rFonts w:ascii="Arial" w:hAnsi="Arial"/>
      <w:lang w:val="en-IN" w:eastAsia="en-IN"/>
    </w:rPr>
  </w:style>
  <w:style w:type="paragraph" w:styleId="TOCHeading">
    <w:name w:val="TOC Heading"/>
    <w:basedOn w:val="Heading1"/>
    <w:next w:val="Normal"/>
    <w:uiPriority w:val="39"/>
    <w:unhideWhenUsed/>
    <w:qFormat/>
    <w:rsid w:val="00B604EE"/>
    <w:pPr>
      <w:keepLines/>
      <w:spacing w:after="0"/>
      <w:outlineLvl w:val="9"/>
    </w:pPr>
    <w:rPr>
      <w:rFonts w:ascii="Calibri Light" w:hAnsi="Calibri Light" w:cs="Times New Roman"/>
      <w:b w:val="0"/>
      <w:bCs w:val="0"/>
      <w:color w:val="2E74B5"/>
      <w:kern w:val="0"/>
      <w:sz w:val="32"/>
    </w:rPr>
  </w:style>
  <w:style w:type="paragraph" w:styleId="ListParagraph">
    <w:name w:val="List Paragraph"/>
    <w:basedOn w:val="Normal"/>
    <w:uiPriority w:val="34"/>
    <w:qFormat/>
    <w:rsid w:val="00B604EE"/>
    <w:pPr>
      <w:spacing w:after="160" w:line="259" w:lineRule="auto"/>
      <w:ind w:left="720"/>
      <w:contextualSpacing/>
      <w:jc w:val="left"/>
    </w:pPr>
    <w:rPr>
      <w:rFonts w:ascii="Calibri" w:eastAsia="Calibri" w:hAnsi="Calibri"/>
      <w:sz w:val="22"/>
      <w:szCs w:val="22"/>
      <w:lang w:val="en-US" w:eastAsia="en-US"/>
    </w:rPr>
  </w:style>
  <w:style w:type="character" w:customStyle="1" w:styleId="Heading3Char">
    <w:name w:val="Heading 3 Char"/>
    <w:link w:val="Heading3"/>
    <w:uiPriority w:val="99"/>
    <w:rsid w:val="00B604EE"/>
    <w:rPr>
      <w:rFonts w:cs="Arial"/>
      <w:bCs/>
      <w:sz w:val="24"/>
      <w:szCs w:val="26"/>
    </w:rPr>
  </w:style>
  <w:style w:type="character" w:customStyle="1" w:styleId="Heading1Char">
    <w:name w:val="Heading 1 Char"/>
    <w:link w:val="Heading1"/>
    <w:rsid w:val="00B604EE"/>
    <w:rPr>
      <w:rFonts w:cs="Arial"/>
      <w:b/>
      <w:bCs/>
      <w:kern w:val="32"/>
      <w:sz w:val="22"/>
      <w:szCs w:val="32"/>
    </w:rPr>
  </w:style>
  <w:style w:type="character" w:customStyle="1" w:styleId="Heading2Char">
    <w:name w:val="Heading 2 Char"/>
    <w:link w:val="Heading2"/>
    <w:rsid w:val="00B604EE"/>
    <w:rPr>
      <w:rFonts w:cs="Arial"/>
      <w:b/>
      <w:bCs/>
      <w:iCs/>
      <w:sz w:val="22"/>
      <w:szCs w:val="28"/>
    </w:rPr>
  </w:style>
  <w:style w:type="character" w:customStyle="1" w:styleId="st0">
    <w:name w:val="st"/>
    <w:rsid w:val="00B604EE"/>
  </w:style>
  <w:style w:type="character" w:customStyle="1" w:styleId="hvr">
    <w:name w:val="hvr"/>
    <w:rsid w:val="00B604EE"/>
  </w:style>
  <w:style w:type="character" w:customStyle="1" w:styleId="UnresolvedMention2">
    <w:name w:val="Unresolved Mention2"/>
    <w:uiPriority w:val="99"/>
    <w:semiHidden/>
    <w:unhideWhenUsed/>
    <w:rsid w:val="003044B6"/>
    <w:rPr>
      <w:color w:val="605E5C"/>
      <w:shd w:val="clear" w:color="auto" w:fill="E1DFDD"/>
    </w:rPr>
  </w:style>
  <w:style w:type="numbering" w:customStyle="1" w:styleId="NoList1">
    <w:name w:val="No List1"/>
    <w:next w:val="NoList"/>
    <w:uiPriority w:val="99"/>
    <w:semiHidden/>
    <w:unhideWhenUsed/>
    <w:rsid w:val="0061396F"/>
  </w:style>
  <w:style w:type="table" w:customStyle="1" w:styleId="TableGrid1">
    <w:name w:val="Table Grid1"/>
    <w:basedOn w:val="TableNormal"/>
    <w:next w:val="TableGrid"/>
    <w:uiPriority w:val="59"/>
    <w:rsid w:val="0061396F"/>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rsid w:val="0061396F"/>
  </w:style>
  <w:style w:type="numbering" w:customStyle="1" w:styleId="NoList2">
    <w:name w:val="No List2"/>
    <w:next w:val="NoList"/>
    <w:uiPriority w:val="99"/>
    <w:semiHidden/>
    <w:unhideWhenUsed/>
    <w:rsid w:val="00F9121F"/>
  </w:style>
  <w:style w:type="table" w:customStyle="1" w:styleId="TableGrid2">
    <w:name w:val="Table Grid2"/>
    <w:basedOn w:val="TableNormal"/>
    <w:next w:val="TableGrid"/>
    <w:uiPriority w:val="59"/>
    <w:rsid w:val="00F9121F"/>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F9121F"/>
  </w:style>
  <w:style w:type="paragraph" w:customStyle="1" w:styleId="msonormal0">
    <w:name w:val="msonormal"/>
    <w:basedOn w:val="Normal"/>
    <w:rsid w:val="00F9121F"/>
    <w:pPr>
      <w:spacing w:before="100" w:beforeAutospacing="1" w:after="100" w:afterAutospacing="1" w:line="240" w:lineRule="auto"/>
      <w:jc w:val="left"/>
    </w:pPr>
    <w:rPr>
      <w:rFonts w:ascii="Times New Roman" w:hAnsi="Times New Roman"/>
      <w:sz w:val="24"/>
      <w:szCs w:val="24"/>
    </w:rPr>
  </w:style>
  <w:style w:type="numbering" w:customStyle="1" w:styleId="NoList21">
    <w:name w:val="No List21"/>
    <w:next w:val="NoList"/>
    <w:uiPriority w:val="99"/>
    <w:semiHidden/>
    <w:unhideWhenUsed/>
    <w:rsid w:val="00F9121F"/>
  </w:style>
  <w:style w:type="numbering" w:customStyle="1" w:styleId="NoList3">
    <w:name w:val="No List3"/>
    <w:next w:val="NoList"/>
    <w:uiPriority w:val="99"/>
    <w:semiHidden/>
    <w:unhideWhenUsed/>
    <w:rsid w:val="00862675"/>
  </w:style>
  <w:style w:type="numbering" w:customStyle="1" w:styleId="NoList4">
    <w:name w:val="No List4"/>
    <w:next w:val="NoList"/>
    <w:uiPriority w:val="99"/>
    <w:semiHidden/>
    <w:unhideWhenUsed/>
    <w:rsid w:val="005948D7"/>
  </w:style>
  <w:style w:type="numbering" w:customStyle="1" w:styleId="NoList5">
    <w:name w:val="No List5"/>
    <w:next w:val="NoList"/>
    <w:uiPriority w:val="99"/>
    <w:semiHidden/>
    <w:unhideWhenUsed/>
    <w:rsid w:val="005948D7"/>
  </w:style>
  <w:style w:type="numbering" w:customStyle="1" w:styleId="NoList6">
    <w:name w:val="No List6"/>
    <w:next w:val="NoList"/>
    <w:uiPriority w:val="99"/>
    <w:semiHidden/>
    <w:unhideWhenUsed/>
    <w:rsid w:val="004B003C"/>
  </w:style>
  <w:style w:type="numbering" w:customStyle="1" w:styleId="NoList7">
    <w:name w:val="No List7"/>
    <w:next w:val="NoList"/>
    <w:uiPriority w:val="99"/>
    <w:semiHidden/>
    <w:unhideWhenUsed/>
    <w:rsid w:val="004B003C"/>
  </w:style>
  <w:style w:type="numbering" w:customStyle="1" w:styleId="NoList8">
    <w:name w:val="No List8"/>
    <w:next w:val="NoList"/>
    <w:uiPriority w:val="99"/>
    <w:semiHidden/>
    <w:unhideWhenUsed/>
    <w:rsid w:val="004B003C"/>
  </w:style>
  <w:style w:type="numbering" w:customStyle="1" w:styleId="NoList9">
    <w:name w:val="No List9"/>
    <w:next w:val="NoList"/>
    <w:uiPriority w:val="99"/>
    <w:semiHidden/>
    <w:unhideWhenUsed/>
    <w:rsid w:val="004B003C"/>
  </w:style>
  <w:style w:type="numbering" w:customStyle="1" w:styleId="NoList10">
    <w:name w:val="No List10"/>
    <w:next w:val="NoList"/>
    <w:uiPriority w:val="99"/>
    <w:semiHidden/>
    <w:unhideWhenUsed/>
    <w:rsid w:val="00526EF8"/>
  </w:style>
  <w:style w:type="character" w:customStyle="1" w:styleId="UnresolvedMention3">
    <w:name w:val="Unresolved Mention3"/>
    <w:uiPriority w:val="99"/>
    <w:semiHidden/>
    <w:unhideWhenUsed/>
    <w:rsid w:val="006F2716"/>
    <w:rPr>
      <w:color w:val="605E5C"/>
      <w:shd w:val="clear" w:color="auto" w:fill="E1DFDD"/>
    </w:rPr>
  </w:style>
  <w:style w:type="character" w:customStyle="1" w:styleId="ui-provider">
    <w:name w:val="ui-provider"/>
    <w:basedOn w:val="DefaultParagraphFont"/>
    <w:rsid w:val="001C3005"/>
  </w:style>
  <w:style w:type="character" w:customStyle="1" w:styleId="UnresolvedMention4">
    <w:name w:val="Unresolved Mention4"/>
    <w:basedOn w:val="DefaultParagraphFont"/>
    <w:uiPriority w:val="99"/>
    <w:semiHidden/>
    <w:unhideWhenUsed/>
    <w:rsid w:val="005F7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8140">
      <w:bodyDiv w:val="1"/>
      <w:marLeft w:val="0"/>
      <w:marRight w:val="0"/>
      <w:marTop w:val="0"/>
      <w:marBottom w:val="0"/>
      <w:divBdr>
        <w:top w:val="none" w:sz="0" w:space="0" w:color="auto"/>
        <w:left w:val="none" w:sz="0" w:space="0" w:color="auto"/>
        <w:bottom w:val="none" w:sz="0" w:space="0" w:color="auto"/>
        <w:right w:val="none" w:sz="0" w:space="0" w:color="auto"/>
      </w:divBdr>
    </w:div>
    <w:div w:id="83962142">
      <w:bodyDiv w:val="1"/>
      <w:marLeft w:val="0"/>
      <w:marRight w:val="0"/>
      <w:marTop w:val="0"/>
      <w:marBottom w:val="0"/>
      <w:divBdr>
        <w:top w:val="none" w:sz="0" w:space="0" w:color="auto"/>
        <w:left w:val="none" w:sz="0" w:space="0" w:color="auto"/>
        <w:bottom w:val="none" w:sz="0" w:space="0" w:color="auto"/>
        <w:right w:val="none" w:sz="0" w:space="0" w:color="auto"/>
      </w:divBdr>
    </w:div>
    <w:div w:id="370229439">
      <w:bodyDiv w:val="1"/>
      <w:marLeft w:val="0"/>
      <w:marRight w:val="0"/>
      <w:marTop w:val="0"/>
      <w:marBottom w:val="0"/>
      <w:divBdr>
        <w:top w:val="none" w:sz="0" w:space="0" w:color="auto"/>
        <w:left w:val="none" w:sz="0" w:space="0" w:color="auto"/>
        <w:bottom w:val="none" w:sz="0" w:space="0" w:color="auto"/>
        <w:right w:val="none" w:sz="0" w:space="0" w:color="auto"/>
      </w:divBdr>
    </w:div>
    <w:div w:id="435515736">
      <w:bodyDiv w:val="1"/>
      <w:marLeft w:val="0"/>
      <w:marRight w:val="0"/>
      <w:marTop w:val="0"/>
      <w:marBottom w:val="0"/>
      <w:divBdr>
        <w:top w:val="none" w:sz="0" w:space="0" w:color="auto"/>
        <w:left w:val="none" w:sz="0" w:space="0" w:color="auto"/>
        <w:bottom w:val="none" w:sz="0" w:space="0" w:color="auto"/>
        <w:right w:val="none" w:sz="0" w:space="0" w:color="auto"/>
      </w:divBdr>
    </w:div>
    <w:div w:id="943653213">
      <w:bodyDiv w:val="1"/>
      <w:marLeft w:val="0"/>
      <w:marRight w:val="0"/>
      <w:marTop w:val="0"/>
      <w:marBottom w:val="0"/>
      <w:divBdr>
        <w:top w:val="none" w:sz="0" w:space="0" w:color="auto"/>
        <w:left w:val="none" w:sz="0" w:space="0" w:color="auto"/>
        <w:bottom w:val="none" w:sz="0" w:space="0" w:color="auto"/>
        <w:right w:val="none" w:sz="0" w:space="0" w:color="auto"/>
      </w:divBdr>
    </w:div>
    <w:div w:id="1314682209">
      <w:bodyDiv w:val="1"/>
      <w:marLeft w:val="0"/>
      <w:marRight w:val="0"/>
      <w:marTop w:val="0"/>
      <w:marBottom w:val="0"/>
      <w:divBdr>
        <w:top w:val="none" w:sz="0" w:space="0" w:color="auto"/>
        <w:left w:val="none" w:sz="0" w:space="0" w:color="auto"/>
        <w:bottom w:val="none" w:sz="0" w:space="0" w:color="auto"/>
        <w:right w:val="none" w:sz="0" w:space="0" w:color="auto"/>
      </w:divBdr>
    </w:div>
    <w:div w:id="201217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package" Target="embeddings/Microsoft_Excel_Worksheet1.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een.p.SWSYS\Downloads\ReMa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53495-31ED-403C-940D-15262B35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ReMaTemplate</Template>
  <TotalTime>7558</TotalTime>
  <Pages>1</Pages>
  <Words>83507</Words>
  <Characters>475992</Characters>
  <Application>Microsoft Office Word</Application>
  <DocSecurity>0</DocSecurity>
  <Lines>3966</Lines>
  <Paragraphs>1116</Paragraphs>
  <ScaleCrop>false</ScaleCrop>
  <HeadingPairs>
    <vt:vector size="2" baseType="variant">
      <vt:variant>
        <vt:lpstr>Title</vt:lpstr>
      </vt:variant>
      <vt:variant>
        <vt:i4>1</vt:i4>
      </vt:variant>
    </vt:vector>
  </HeadingPairs>
  <TitlesOfParts>
    <vt:vector size="1" baseType="lpstr">
      <vt:lpstr/>
    </vt:vector>
  </TitlesOfParts>
  <Company>Accord Software &amp; Systems Pvt.Ltd</Company>
  <LinksUpToDate>false</LinksUpToDate>
  <CharactersWithSpaces>558383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N N @ AGTSPL</dc:creator>
  <cp:keywords/>
  <dc:description/>
  <cp:lastModifiedBy>Pallavi THIMMAPPA</cp:lastModifiedBy>
  <cp:revision>37</cp:revision>
  <cp:lastPrinted>2024-08-29T11:27:00Z</cp:lastPrinted>
  <dcterms:created xsi:type="dcterms:W3CDTF">2021-12-31T07:59:00Z</dcterms:created>
  <dcterms:modified xsi:type="dcterms:W3CDTF">2024-08-29T11:31:00Z</dcterms:modified>
</cp:coreProperties>
</file>